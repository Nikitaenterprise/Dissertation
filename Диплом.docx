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4644"/>
        <w:gridCol w:w="1985"/>
        <w:gridCol w:w="2516"/>
      </w:tblGrid>
      <w:tr w:rsidR="00AB33E5" w:rsidRPr="000E1132" w14:paraId="75699805" w14:textId="77777777" w:rsidTr="00AB33E5">
        <w:tc>
          <w:tcPr>
            <w:tcW w:w="9145" w:type="dxa"/>
            <w:gridSpan w:val="3"/>
          </w:tcPr>
          <w:p w14:paraId="17D5855A" w14:textId="77777777" w:rsidR="00AB33E5" w:rsidRPr="000E1132" w:rsidRDefault="00AB33E5" w:rsidP="00AB33E5">
            <w:pPr>
              <w:pStyle w:val="210"/>
              <w:spacing w:line="360" w:lineRule="auto"/>
              <w:jc w:val="center"/>
              <w:rPr>
                <w:rStyle w:val="24"/>
                <w:rFonts w:ascii="Times New Roman" w:hAnsi="Times New Roman"/>
                <w:color w:val="000000"/>
                <w:sz w:val="24"/>
                <w:szCs w:val="24"/>
                <w:lang w:eastAsia="ru-RU"/>
              </w:rPr>
            </w:pPr>
          </w:p>
        </w:tc>
      </w:tr>
      <w:tr w:rsidR="00AB33E5" w:rsidRPr="000E1132" w14:paraId="03598F41" w14:textId="77777777" w:rsidTr="00AB33E5">
        <w:tc>
          <w:tcPr>
            <w:tcW w:w="9145" w:type="dxa"/>
            <w:gridSpan w:val="3"/>
            <w:tcBorders>
              <w:bottom w:val="single" w:sz="4" w:space="0" w:color="auto"/>
            </w:tcBorders>
          </w:tcPr>
          <w:p w14:paraId="6EF9FF36" w14:textId="77777777" w:rsidR="00AB33E5" w:rsidRDefault="00AB33E5" w:rsidP="00AB33E5">
            <w:pPr>
              <w:pStyle w:val="210"/>
              <w:spacing w:line="360" w:lineRule="auto"/>
              <w:jc w:val="center"/>
              <w:rPr>
                <w:rFonts w:ascii="Times New Roman" w:hAnsi="Times New Roman"/>
                <w:b/>
                <w:sz w:val="24"/>
                <w:szCs w:val="24"/>
                <w:lang w:eastAsia="ru-RU"/>
              </w:rPr>
            </w:pPr>
            <w:r w:rsidRPr="000E1132">
              <w:rPr>
                <w:rFonts w:ascii="Times New Roman" w:hAnsi="Times New Roman"/>
                <w:b/>
                <w:sz w:val="24"/>
                <w:szCs w:val="24"/>
                <w:lang w:eastAsia="ru-RU"/>
              </w:rPr>
              <w:t>Национальный исследовательский ядерный университет</w:t>
            </w:r>
          </w:p>
          <w:p w14:paraId="07C09D27" w14:textId="77777777" w:rsidR="00AB33E5" w:rsidRPr="000E1132" w:rsidRDefault="00AB33E5" w:rsidP="00AB33E5">
            <w:pPr>
              <w:pStyle w:val="210"/>
              <w:spacing w:line="360" w:lineRule="auto"/>
              <w:jc w:val="center"/>
              <w:rPr>
                <w:rStyle w:val="24"/>
                <w:rFonts w:ascii="Times New Roman" w:hAnsi="Times New Roman"/>
                <w:color w:val="000000"/>
                <w:sz w:val="24"/>
                <w:szCs w:val="24"/>
                <w:lang w:eastAsia="ru-RU"/>
              </w:rPr>
            </w:pPr>
            <w:r w:rsidRPr="000E1132">
              <w:rPr>
                <w:rFonts w:ascii="Times New Roman" w:hAnsi="Times New Roman"/>
                <w:b/>
                <w:sz w:val="24"/>
                <w:szCs w:val="24"/>
                <w:lang w:eastAsia="ru-RU"/>
              </w:rPr>
              <w:t xml:space="preserve"> «МИФИ»</w:t>
            </w:r>
          </w:p>
        </w:tc>
      </w:tr>
      <w:tr w:rsidR="00AB33E5" w:rsidRPr="00110E33" w14:paraId="36354B4C" w14:textId="77777777" w:rsidTr="00AB33E5">
        <w:tc>
          <w:tcPr>
            <w:tcW w:w="9145" w:type="dxa"/>
            <w:gridSpan w:val="3"/>
            <w:tcBorders>
              <w:top w:val="single" w:sz="4" w:space="0" w:color="auto"/>
            </w:tcBorders>
            <w:vAlign w:val="center"/>
          </w:tcPr>
          <w:p w14:paraId="1DD958ED" w14:textId="77777777" w:rsidR="00AB33E5" w:rsidRPr="00110E33" w:rsidRDefault="00AB33E5" w:rsidP="00AB33E5">
            <w:pPr>
              <w:jc w:val="center"/>
            </w:pPr>
          </w:p>
        </w:tc>
      </w:tr>
      <w:tr w:rsidR="00AB33E5" w:rsidRPr="00B52EF4" w14:paraId="692879D6" w14:textId="77777777" w:rsidTr="00AB33E5">
        <w:tc>
          <w:tcPr>
            <w:tcW w:w="9145" w:type="dxa"/>
            <w:gridSpan w:val="3"/>
            <w:vAlign w:val="center"/>
          </w:tcPr>
          <w:p w14:paraId="35967C39" w14:textId="77777777" w:rsidR="00AB33E5" w:rsidRPr="00F346BA" w:rsidRDefault="00AB33E5" w:rsidP="00AB33E5">
            <w:pPr>
              <w:jc w:val="center"/>
            </w:pPr>
            <w:r w:rsidRPr="00F346BA">
              <w:t>Институт ядерной физики и технологий</w:t>
            </w:r>
          </w:p>
        </w:tc>
      </w:tr>
      <w:tr w:rsidR="00AB33E5" w:rsidRPr="00B52EF4" w14:paraId="603B913C" w14:textId="77777777" w:rsidTr="00AB33E5">
        <w:tc>
          <w:tcPr>
            <w:tcW w:w="9145" w:type="dxa"/>
            <w:gridSpan w:val="3"/>
            <w:vAlign w:val="center"/>
          </w:tcPr>
          <w:p w14:paraId="50D6EC7E" w14:textId="77777777" w:rsidR="00AB33E5" w:rsidRPr="00F346BA" w:rsidRDefault="00AB33E5" w:rsidP="00AB33E5">
            <w:pPr>
              <w:jc w:val="center"/>
            </w:pPr>
            <w:r w:rsidRPr="00F346BA">
              <w:rPr>
                <w:snapToGrid w:val="0"/>
              </w:rPr>
              <w:t>Кафедра «Физические проблемы материаловедения»</w:t>
            </w:r>
          </w:p>
        </w:tc>
      </w:tr>
      <w:tr w:rsidR="00AB33E5" w:rsidRPr="00B52EF4" w14:paraId="6D08D6BF" w14:textId="77777777" w:rsidTr="00AB33E5">
        <w:tc>
          <w:tcPr>
            <w:tcW w:w="9145" w:type="dxa"/>
            <w:gridSpan w:val="3"/>
            <w:vAlign w:val="center"/>
          </w:tcPr>
          <w:p w14:paraId="683FA77A" w14:textId="77777777" w:rsidR="00AB33E5" w:rsidRPr="00B52EF4" w:rsidRDefault="00AB33E5" w:rsidP="00AB33E5">
            <w:pPr>
              <w:jc w:val="center"/>
              <w:rPr>
                <w:highlight w:val="yellow"/>
              </w:rPr>
            </w:pPr>
          </w:p>
        </w:tc>
      </w:tr>
      <w:tr w:rsidR="00AB33E5" w:rsidRPr="00110E33" w14:paraId="029A1F1A" w14:textId="77777777" w:rsidTr="00AB33E5">
        <w:tc>
          <w:tcPr>
            <w:tcW w:w="9145" w:type="dxa"/>
            <w:gridSpan w:val="3"/>
            <w:vAlign w:val="center"/>
          </w:tcPr>
          <w:p w14:paraId="07235F04" w14:textId="77777777" w:rsidR="00AB33E5" w:rsidRPr="00110E33" w:rsidRDefault="00AB33E5" w:rsidP="00AB33E5">
            <w:pPr>
              <w:jc w:val="center"/>
            </w:pPr>
            <w:r w:rsidRPr="00110E33">
              <w:t xml:space="preserve">ПОЯСНИТЕЛЬНАЯ ЗАПИСКА </w:t>
            </w:r>
          </w:p>
          <w:p w14:paraId="7300D938" w14:textId="77777777" w:rsidR="00AB33E5" w:rsidRPr="00110E33" w:rsidRDefault="00AB33E5" w:rsidP="00AB33E5">
            <w:pPr>
              <w:jc w:val="center"/>
            </w:pPr>
            <w:r w:rsidRPr="00110E33">
              <w:t>К ВЫПУСКНОЙ КВАЛИФИКАЦИОННОЙ РАБОТЕ</w:t>
            </w:r>
          </w:p>
        </w:tc>
      </w:tr>
      <w:tr w:rsidR="00AB33E5" w:rsidRPr="00110E33" w14:paraId="59C9D422" w14:textId="77777777" w:rsidTr="00AB33E5">
        <w:tc>
          <w:tcPr>
            <w:tcW w:w="9145" w:type="dxa"/>
            <w:gridSpan w:val="3"/>
            <w:vAlign w:val="center"/>
          </w:tcPr>
          <w:p w14:paraId="6DA7CF55" w14:textId="77777777" w:rsidR="00AB33E5" w:rsidRPr="00110E33" w:rsidRDefault="00AB33E5" w:rsidP="00AB33E5">
            <w:pPr>
              <w:jc w:val="center"/>
            </w:pPr>
            <w:r w:rsidRPr="00110E33">
              <w:t>на тему:</w:t>
            </w:r>
          </w:p>
        </w:tc>
      </w:tr>
      <w:tr w:rsidR="00AB33E5" w:rsidRPr="00110E33" w14:paraId="4B299D50" w14:textId="77777777" w:rsidTr="00AB33E5">
        <w:tc>
          <w:tcPr>
            <w:tcW w:w="9145" w:type="dxa"/>
            <w:gridSpan w:val="3"/>
            <w:vAlign w:val="center"/>
          </w:tcPr>
          <w:p w14:paraId="2EDC0E9E" w14:textId="458CF702" w:rsidR="00AB33E5" w:rsidRPr="00887FAE" w:rsidRDefault="00AB33E5" w:rsidP="00AB33E5">
            <w:pPr>
              <w:jc w:val="center"/>
              <w:rPr>
                <w:b/>
              </w:rPr>
            </w:pPr>
            <w:r w:rsidRPr="00887FAE">
              <w:rPr>
                <w:b/>
              </w:rPr>
              <w:t>«Компьютерное моделирование образования и роста оксидн</w:t>
            </w:r>
            <w:r w:rsidR="00D50A9B">
              <w:rPr>
                <w:b/>
              </w:rPr>
              <w:t>ой</w:t>
            </w:r>
            <w:r w:rsidRPr="00887FAE">
              <w:rPr>
                <w:b/>
              </w:rPr>
              <w:t xml:space="preserve"> плен</w:t>
            </w:r>
            <w:r w:rsidR="00D50A9B">
              <w:rPr>
                <w:b/>
              </w:rPr>
              <w:t>ки</w:t>
            </w:r>
            <w:r w:rsidRPr="00887FAE">
              <w:rPr>
                <w:b/>
              </w:rPr>
              <w:t xml:space="preserve"> на поверхности </w:t>
            </w:r>
            <w:r w:rsidR="00887FAE" w:rsidRPr="00887FAE">
              <w:rPr>
                <w:b/>
              </w:rPr>
              <w:t>ферритно-мартенситн</w:t>
            </w:r>
            <w:r w:rsidR="00D50A9B">
              <w:rPr>
                <w:b/>
              </w:rPr>
              <w:t>ой</w:t>
            </w:r>
            <w:r w:rsidR="00887FAE" w:rsidRPr="00887FAE">
              <w:rPr>
                <w:b/>
              </w:rPr>
              <w:t xml:space="preserve"> стал</w:t>
            </w:r>
            <w:r w:rsidR="00D50A9B">
              <w:rPr>
                <w:b/>
              </w:rPr>
              <w:t>и</w:t>
            </w:r>
            <w:r w:rsidR="000453AC" w:rsidRPr="000453AC">
              <w:rPr>
                <w:b/>
              </w:rPr>
              <w:t xml:space="preserve"> </w:t>
            </w:r>
            <w:r w:rsidR="000453AC">
              <w:rPr>
                <w:b/>
              </w:rPr>
              <w:t>под действием облучения</w:t>
            </w:r>
            <w:r w:rsidRPr="00887FAE">
              <w:rPr>
                <w:b/>
              </w:rPr>
              <w:t>»</w:t>
            </w:r>
          </w:p>
        </w:tc>
      </w:tr>
      <w:tr w:rsidR="00AB33E5" w:rsidRPr="00110E33" w14:paraId="026074AA" w14:textId="77777777" w:rsidTr="00AB33E5">
        <w:tc>
          <w:tcPr>
            <w:tcW w:w="9145" w:type="dxa"/>
            <w:gridSpan w:val="3"/>
            <w:vAlign w:val="center"/>
          </w:tcPr>
          <w:p w14:paraId="1684DEB5" w14:textId="77777777" w:rsidR="00AB33E5" w:rsidRPr="00110E33" w:rsidRDefault="00AB33E5" w:rsidP="00AB33E5">
            <w:pPr>
              <w:jc w:val="center"/>
            </w:pPr>
          </w:p>
        </w:tc>
      </w:tr>
      <w:tr w:rsidR="00AB33E5" w:rsidRPr="00110E33" w14:paraId="48E08FC4" w14:textId="77777777" w:rsidTr="00AB33E5">
        <w:tc>
          <w:tcPr>
            <w:tcW w:w="4644" w:type="dxa"/>
            <w:vAlign w:val="center"/>
          </w:tcPr>
          <w:p w14:paraId="496845FE" w14:textId="77777777" w:rsidR="00AB33E5" w:rsidRPr="00110E33" w:rsidRDefault="00AB33E5" w:rsidP="00AB33E5">
            <w:r w:rsidRPr="00110E33">
              <w:t>Дипломник</w:t>
            </w:r>
          </w:p>
          <w:p w14:paraId="40520FDF" w14:textId="7F92509F" w:rsidR="00AB33E5" w:rsidRPr="00110E33" w:rsidRDefault="00AB33E5" w:rsidP="00AB33E5">
            <w:pPr>
              <w:ind w:right="459"/>
              <w:jc w:val="right"/>
            </w:pPr>
            <w:r w:rsidRPr="00110E33">
              <w:t xml:space="preserve">Студент группы </w:t>
            </w:r>
            <w:r>
              <w:t>М16-108</w:t>
            </w:r>
          </w:p>
        </w:tc>
        <w:tc>
          <w:tcPr>
            <w:tcW w:w="1985" w:type="dxa"/>
            <w:tcBorders>
              <w:bottom w:val="single" w:sz="4" w:space="0" w:color="auto"/>
            </w:tcBorders>
            <w:vAlign w:val="center"/>
          </w:tcPr>
          <w:p w14:paraId="2737AC63" w14:textId="77777777" w:rsidR="00AB33E5" w:rsidRPr="00110E33" w:rsidRDefault="00AB33E5" w:rsidP="00AB33E5">
            <w:pPr>
              <w:jc w:val="center"/>
            </w:pPr>
          </w:p>
        </w:tc>
        <w:tc>
          <w:tcPr>
            <w:tcW w:w="2516" w:type="dxa"/>
            <w:vAlign w:val="center"/>
          </w:tcPr>
          <w:p w14:paraId="1DDD2BA8" w14:textId="1B60FE87" w:rsidR="00AB33E5" w:rsidRPr="00110E33" w:rsidRDefault="00AB33E5" w:rsidP="00AB33E5">
            <w:pPr>
              <w:ind w:left="459" w:firstLine="0"/>
            </w:pPr>
            <w:r>
              <w:t>Лужанский Н.В.</w:t>
            </w:r>
          </w:p>
        </w:tc>
      </w:tr>
      <w:tr w:rsidR="00AB33E5" w:rsidRPr="00110E33" w14:paraId="728044FA" w14:textId="77777777" w:rsidTr="00AB33E5">
        <w:tc>
          <w:tcPr>
            <w:tcW w:w="4644" w:type="dxa"/>
            <w:vAlign w:val="center"/>
          </w:tcPr>
          <w:p w14:paraId="69F833D5" w14:textId="77777777" w:rsidR="00AB33E5" w:rsidRPr="00110E33" w:rsidRDefault="00AB33E5" w:rsidP="00AB33E5">
            <w:pPr>
              <w:jc w:val="center"/>
            </w:pPr>
          </w:p>
        </w:tc>
        <w:tc>
          <w:tcPr>
            <w:tcW w:w="1985" w:type="dxa"/>
            <w:vAlign w:val="center"/>
          </w:tcPr>
          <w:p w14:paraId="71E96637" w14:textId="77777777" w:rsidR="00AB33E5" w:rsidRPr="00110E33" w:rsidRDefault="00AB33E5" w:rsidP="00AB33E5">
            <w:pPr>
              <w:jc w:val="center"/>
              <w:rPr>
                <w:i/>
              </w:rPr>
            </w:pPr>
          </w:p>
        </w:tc>
        <w:tc>
          <w:tcPr>
            <w:tcW w:w="2516" w:type="dxa"/>
            <w:vAlign w:val="center"/>
          </w:tcPr>
          <w:p w14:paraId="22034524" w14:textId="77777777" w:rsidR="00AB33E5" w:rsidRPr="00110E33" w:rsidRDefault="00AB33E5" w:rsidP="00AB33E5">
            <w:pPr>
              <w:ind w:left="459"/>
            </w:pPr>
          </w:p>
        </w:tc>
      </w:tr>
      <w:tr w:rsidR="00AB33E5" w:rsidRPr="00110E33" w14:paraId="4B3E5D39" w14:textId="77777777" w:rsidTr="00AB33E5">
        <w:tc>
          <w:tcPr>
            <w:tcW w:w="4644" w:type="dxa"/>
            <w:vAlign w:val="center"/>
          </w:tcPr>
          <w:p w14:paraId="3DE30EED" w14:textId="77777777" w:rsidR="00AB33E5" w:rsidRPr="00110E33" w:rsidRDefault="00AB33E5" w:rsidP="00AB33E5">
            <w:r w:rsidRPr="00110E33">
              <w:t>Научный руководитель</w:t>
            </w:r>
          </w:p>
          <w:p w14:paraId="4AC06759" w14:textId="7CA685CD" w:rsidR="00AB33E5" w:rsidRPr="008D1ACF" w:rsidRDefault="008D1ACF" w:rsidP="008D1ACF">
            <w:pPr>
              <w:ind w:right="459"/>
              <w:jc w:val="right"/>
            </w:pPr>
            <w:r>
              <w:t>доц</w:t>
            </w:r>
            <w:r w:rsidR="00750AD7">
              <w:t>.</w:t>
            </w:r>
            <w:r>
              <w:t xml:space="preserve">, </w:t>
            </w:r>
            <w:proofErr w:type="spellStart"/>
            <w:proofErr w:type="gramStart"/>
            <w:r w:rsidRPr="00110E33">
              <w:t>канд.</w:t>
            </w:r>
            <w:r>
              <w:t>физ</w:t>
            </w:r>
            <w:proofErr w:type="gramEnd"/>
            <w:r>
              <w:t>-мат.</w:t>
            </w:r>
            <w:r w:rsidRPr="00110E33">
              <w:t>наук</w:t>
            </w:r>
            <w:proofErr w:type="spellEnd"/>
            <w:r>
              <w:rPr>
                <w:i/>
              </w:rPr>
              <w:t xml:space="preserve"> </w:t>
            </w:r>
          </w:p>
        </w:tc>
        <w:tc>
          <w:tcPr>
            <w:tcW w:w="1985" w:type="dxa"/>
            <w:tcBorders>
              <w:bottom w:val="single" w:sz="4" w:space="0" w:color="auto"/>
            </w:tcBorders>
            <w:vAlign w:val="center"/>
          </w:tcPr>
          <w:p w14:paraId="5249A596" w14:textId="77777777" w:rsidR="00AB33E5" w:rsidRPr="00110E33" w:rsidRDefault="00AB33E5" w:rsidP="00AB33E5">
            <w:pPr>
              <w:jc w:val="center"/>
              <w:rPr>
                <w:i/>
              </w:rPr>
            </w:pPr>
          </w:p>
        </w:tc>
        <w:tc>
          <w:tcPr>
            <w:tcW w:w="2516" w:type="dxa"/>
            <w:vAlign w:val="center"/>
          </w:tcPr>
          <w:p w14:paraId="6E6246AD" w14:textId="77777777" w:rsidR="00AB33E5" w:rsidRPr="00F346BA" w:rsidRDefault="00AB33E5" w:rsidP="00AB33E5">
            <w:pPr>
              <w:ind w:left="459" w:firstLine="0"/>
            </w:pPr>
            <w:r>
              <w:t>Ганченкова М.Г.</w:t>
            </w:r>
          </w:p>
        </w:tc>
      </w:tr>
      <w:tr w:rsidR="00AB33E5" w:rsidRPr="00110E33" w14:paraId="05374504" w14:textId="77777777" w:rsidTr="00AB33E5">
        <w:tc>
          <w:tcPr>
            <w:tcW w:w="4644" w:type="dxa"/>
            <w:vAlign w:val="center"/>
          </w:tcPr>
          <w:p w14:paraId="328B2FA5" w14:textId="77777777" w:rsidR="00AB33E5" w:rsidRPr="00110E33" w:rsidRDefault="00AB33E5" w:rsidP="00AB33E5">
            <w:pPr>
              <w:jc w:val="center"/>
            </w:pPr>
          </w:p>
        </w:tc>
        <w:tc>
          <w:tcPr>
            <w:tcW w:w="1985" w:type="dxa"/>
            <w:tcBorders>
              <w:top w:val="single" w:sz="4" w:space="0" w:color="auto"/>
            </w:tcBorders>
            <w:vAlign w:val="center"/>
          </w:tcPr>
          <w:p w14:paraId="20AFA1EA" w14:textId="77777777" w:rsidR="00AB33E5" w:rsidRPr="00110E33" w:rsidRDefault="00AB33E5" w:rsidP="00AB33E5">
            <w:pPr>
              <w:jc w:val="center"/>
              <w:rPr>
                <w:i/>
              </w:rPr>
            </w:pPr>
          </w:p>
        </w:tc>
        <w:tc>
          <w:tcPr>
            <w:tcW w:w="2516" w:type="dxa"/>
            <w:vAlign w:val="center"/>
          </w:tcPr>
          <w:p w14:paraId="0CE340BD" w14:textId="77777777" w:rsidR="00AB33E5" w:rsidRPr="00110E33" w:rsidRDefault="00AB33E5" w:rsidP="00AB33E5">
            <w:pPr>
              <w:ind w:left="459"/>
            </w:pPr>
          </w:p>
        </w:tc>
      </w:tr>
      <w:tr w:rsidR="00AB33E5" w:rsidRPr="00110E33" w14:paraId="58FC5416" w14:textId="77777777" w:rsidTr="00AB33E5">
        <w:tc>
          <w:tcPr>
            <w:tcW w:w="4644" w:type="dxa"/>
            <w:vAlign w:val="center"/>
          </w:tcPr>
          <w:p w14:paraId="55A81119" w14:textId="77777777" w:rsidR="00AB33E5" w:rsidRPr="00725119" w:rsidRDefault="00AB33E5" w:rsidP="00AB33E5">
            <w:pPr>
              <w:rPr>
                <w:color w:val="000000"/>
              </w:rPr>
            </w:pPr>
            <w:r w:rsidRPr="00725119">
              <w:rPr>
                <w:color w:val="000000"/>
              </w:rPr>
              <w:t>Эксперт-метролог</w:t>
            </w:r>
          </w:p>
          <w:p w14:paraId="2BA4DBA7" w14:textId="77777777" w:rsidR="00AB33E5" w:rsidRPr="00110E33" w:rsidRDefault="00AB33E5" w:rsidP="00AB33E5">
            <w:pPr>
              <w:ind w:right="459"/>
              <w:jc w:val="right"/>
              <w:rPr>
                <w:i/>
              </w:rPr>
            </w:pPr>
            <w:proofErr w:type="spellStart"/>
            <w:r>
              <w:t>инж</w:t>
            </w:r>
            <w:proofErr w:type="spellEnd"/>
            <w:r>
              <w:t>.</w:t>
            </w:r>
            <w:r w:rsidRPr="00110E33">
              <w:t xml:space="preserve">, </w:t>
            </w:r>
            <w:proofErr w:type="spellStart"/>
            <w:proofErr w:type="gramStart"/>
            <w:r w:rsidRPr="00110E33">
              <w:t>канд.техн</w:t>
            </w:r>
            <w:proofErr w:type="gramEnd"/>
            <w:r w:rsidRPr="00110E33">
              <w:t>.наук</w:t>
            </w:r>
            <w:proofErr w:type="spellEnd"/>
          </w:p>
        </w:tc>
        <w:tc>
          <w:tcPr>
            <w:tcW w:w="1985" w:type="dxa"/>
            <w:tcBorders>
              <w:bottom w:val="single" w:sz="4" w:space="0" w:color="auto"/>
            </w:tcBorders>
            <w:vAlign w:val="center"/>
          </w:tcPr>
          <w:p w14:paraId="6E8B5AE6" w14:textId="77777777" w:rsidR="00AB33E5" w:rsidRPr="00110E33" w:rsidRDefault="00AB33E5" w:rsidP="00AB33E5">
            <w:pPr>
              <w:jc w:val="center"/>
              <w:rPr>
                <w:i/>
              </w:rPr>
            </w:pPr>
          </w:p>
        </w:tc>
        <w:tc>
          <w:tcPr>
            <w:tcW w:w="2516" w:type="dxa"/>
            <w:vAlign w:val="center"/>
          </w:tcPr>
          <w:p w14:paraId="732B2376" w14:textId="77777777" w:rsidR="00AB33E5" w:rsidRPr="00110E33" w:rsidRDefault="00AB33E5" w:rsidP="00AB33E5">
            <w:pPr>
              <w:ind w:left="459" w:firstLine="0"/>
            </w:pPr>
            <w:r w:rsidRPr="00110E33">
              <w:t>Ананьин В.М.</w:t>
            </w:r>
          </w:p>
        </w:tc>
      </w:tr>
      <w:tr w:rsidR="00AB33E5" w:rsidRPr="00110E33" w14:paraId="1B37490A" w14:textId="77777777" w:rsidTr="00AB33E5">
        <w:tc>
          <w:tcPr>
            <w:tcW w:w="4644" w:type="dxa"/>
            <w:vAlign w:val="center"/>
          </w:tcPr>
          <w:p w14:paraId="6332B152" w14:textId="77777777" w:rsidR="00AB33E5" w:rsidRPr="00110E33" w:rsidRDefault="00AB33E5" w:rsidP="00AB33E5">
            <w:pPr>
              <w:jc w:val="center"/>
            </w:pPr>
          </w:p>
        </w:tc>
        <w:tc>
          <w:tcPr>
            <w:tcW w:w="1985" w:type="dxa"/>
            <w:tcBorders>
              <w:top w:val="single" w:sz="4" w:space="0" w:color="auto"/>
            </w:tcBorders>
            <w:vAlign w:val="center"/>
          </w:tcPr>
          <w:p w14:paraId="2AC9951F" w14:textId="77777777" w:rsidR="00AB33E5" w:rsidRPr="00110E33" w:rsidRDefault="00AB33E5" w:rsidP="00AB33E5">
            <w:pPr>
              <w:jc w:val="center"/>
              <w:rPr>
                <w:i/>
              </w:rPr>
            </w:pPr>
          </w:p>
        </w:tc>
        <w:tc>
          <w:tcPr>
            <w:tcW w:w="2516" w:type="dxa"/>
            <w:vAlign w:val="center"/>
          </w:tcPr>
          <w:p w14:paraId="126A832E" w14:textId="77777777" w:rsidR="00AB33E5" w:rsidRPr="00110E33" w:rsidRDefault="00AB33E5" w:rsidP="00AB33E5">
            <w:pPr>
              <w:ind w:left="459"/>
            </w:pPr>
          </w:p>
        </w:tc>
      </w:tr>
      <w:tr w:rsidR="00AB33E5" w:rsidRPr="00110E33" w14:paraId="6A8A0F29" w14:textId="77777777" w:rsidTr="00AB33E5">
        <w:tc>
          <w:tcPr>
            <w:tcW w:w="4644" w:type="dxa"/>
            <w:vAlign w:val="center"/>
          </w:tcPr>
          <w:p w14:paraId="32F9C97E" w14:textId="77777777" w:rsidR="00AB33E5" w:rsidRPr="00110E33" w:rsidRDefault="00AB33E5" w:rsidP="00AB33E5">
            <w:r w:rsidRPr="00110E33">
              <w:t>Рецензент</w:t>
            </w:r>
          </w:p>
          <w:p w14:paraId="29C4EBC7" w14:textId="7D5E03D9" w:rsidR="00AB33E5" w:rsidRPr="00267D82" w:rsidRDefault="00267D82" w:rsidP="00AB33E5">
            <w:pPr>
              <w:ind w:right="459"/>
              <w:jc w:val="right"/>
            </w:pPr>
            <w:r w:rsidRPr="00267D82">
              <w:t>вед</w:t>
            </w:r>
            <w:r w:rsidR="00750AD7">
              <w:t>.</w:t>
            </w:r>
            <w:r w:rsidRPr="00267D82">
              <w:t xml:space="preserve"> науч</w:t>
            </w:r>
            <w:r w:rsidR="00750AD7">
              <w:t>.</w:t>
            </w:r>
            <w:r w:rsidRPr="00267D82">
              <w:t xml:space="preserve"> </w:t>
            </w:r>
            <w:proofErr w:type="spellStart"/>
            <w:r w:rsidRPr="00267D82">
              <w:t>сотр</w:t>
            </w:r>
            <w:proofErr w:type="spellEnd"/>
            <w:r w:rsidR="00750AD7">
              <w:t>.</w:t>
            </w:r>
          </w:p>
          <w:p w14:paraId="33B3BDD7" w14:textId="7BF7405C" w:rsidR="00267D82" w:rsidRPr="00110E33" w:rsidRDefault="00267D82" w:rsidP="008D1ACF">
            <w:pPr>
              <w:ind w:left="743" w:right="459" w:firstLine="0"/>
              <w:jc w:val="left"/>
            </w:pPr>
            <w:r>
              <w:t>НИЦ «Курчатовский Институт»</w:t>
            </w:r>
            <w:r w:rsidR="008D1ACF">
              <w:t xml:space="preserve">, </w:t>
            </w:r>
            <w:r w:rsidR="008D1ACF" w:rsidRPr="00110E33">
              <w:t>д-р физ.-мат. наук</w:t>
            </w:r>
          </w:p>
        </w:tc>
        <w:tc>
          <w:tcPr>
            <w:tcW w:w="1985" w:type="dxa"/>
            <w:tcBorders>
              <w:bottom w:val="single" w:sz="4" w:space="0" w:color="auto"/>
            </w:tcBorders>
            <w:vAlign w:val="center"/>
          </w:tcPr>
          <w:p w14:paraId="1186BD7F" w14:textId="77777777" w:rsidR="00AB33E5" w:rsidRPr="00110E33" w:rsidRDefault="00AB33E5" w:rsidP="00AB33E5">
            <w:pPr>
              <w:jc w:val="center"/>
              <w:rPr>
                <w:i/>
              </w:rPr>
            </w:pPr>
          </w:p>
        </w:tc>
        <w:tc>
          <w:tcPr>
            <w:tcW w:w="2516" w:type="dxa"/>
            <w:vAlign w:val="center"/>
          </w:tcPr>
          <w:p w14:paraId="79206330" w14:textId="77777777" w:rsidR="00AB33E5" w:rsidRPr="00110E33" w:rsidRDefault="00AB33E5" w:rsidP="00AB33E5">
            <w:pPr>
              <w:ind w:left="459" w:firstLine="0"/>
            </w:pPr>
            <w:r>
              <w:t>Бородин В.А.</w:t>
            </w:r>
          </w:p>
        </w:tc>
      </w:tr>
      <w:tr w:rsidR="00AB33E5" w:rsidRPr="00110E33" w14:paraId="2DA7BF56" w14:textId="77777777" w:rsidTr="00AB33E5">
        <w:tc>
          <w:tcPr>
            <w:tcW w:w="4644" w:type="dxa"/>
            <w:vAlign w:val="center"/>
          </w:tcPr>
          <w:p w14:paraId="4D74994C" w14:textId="77777777" w:rsidR="00AB33E5" w:rsidRPr="00110E33" w:rsidRDefault="00AB33E5" w:rsidP="00AB33E5">
            <w:pPr>
              <w:jc w:val="center"/>
            </w:pPr>
          </w:p>
        </w:tc>
        <w:tc>
          <w:tcPr>
            <w:tcW w:w="1985" w:type="dxa"/>
            <w:tcBorders>
              <w:top w:val="single" w:sz="4" w:space="0" w:color="auto"/>
            </w:tcBorders>
            <w:vAlign w:val="center"/>
          </w:tcPr>
          <w:p w14:paraId="0D29C6B0" w14:textId="77777777" w:rsidR="00AB33E5" w:rsidRPr="00110E33" w:rsidRDefault="00AB33E5" w:rsidP="00AB33E5">
            <w:pPr>
              <w:jc w:val="center"/>
              <w:rPr>
                <w:i/>
              </w:rPr>
            </w:pPr>
          </w:p>
        </w:tc>
        <w:tc>
          <w:tcPr>
            <w:tcW w:w="2516" w:type="dxa"/>
            <w:vAlign w:val="center"/>
          </w:tcPr>
          <w:p w14:paraId="16B80BC2" w14:textId="77777777" w:rsidR="00AB33E5" w:rsidRPr="00110E33" w:rsidRDefault="00AB33E5" w:rsidP="00AB33E5">
            <w:pPr>
              <w:ind w:left="459"/>
            </w:pPr>
          </w:p>
        </w:tc>
      </w:tr>
      <w:tr w:rsidR="00AB33E5" w:rsidRPr="00110E33" w14:paraId="7235C0C8" w14:textId="77777777" w:rsidTr="00AB33E5">
        <w:tc>
          <w:tcPr>
            <w:tcW w:w="4644" w:type="dxa"/>
            <w:vAlign w:val="center"/>
          </w:tcPr>
          <w:p w14:paraId="17640004" w14:textId="77777777" w:rsidR="00AB33E5" w:rsidRPr="00110E33" w:rsidRDefault="00AB33E5" w:rsidP="00AB33E5">
            <w:r w:rsidRPr="00110E33">
              <w:t xml:space="preserve">Заведующий кафедрой </w:t>
            </w:r>
          </w:p>
          <w:p w14:paraId="72614EA6" w14:textId="77777777" w:rsidR="00AB33E5" w:rsidRPr="00110E33" w:rsidRDefault="00AB33E5" w:rsidP="00AB33E5">
            <w:pPr>
              <w:ind w:right="459"/>
              <w:jc w:val="right"/>
            </w:pPr>
            <w:r>
              <w:t>проф.</w:t>
            </w:r>
            <w:r w:rsidRPr="00110E33">
              <w:t>, д-р физ.-мат. наук</w:t>
            </w:r>
          </w:p>
        </w:tc>
        <w:tc>
          <w:tcPr>
            <w:tcW w:w="1985" w:type="dxa"/>
            <w:tcBorders>
              <w:bottom w:val="single" w:sz="4" w:space="0" w:color="auto"/>
            </w:tcBorders>
            <w:vAlign w:val="center"/>
          </w:tcPr>
          <w:p w14:paraId="1A133529" w14:textId="77777777" w:rsidR="00AB33E5" w:rsidRPr="00110E33" w:rsidRDefault="00AB33E5" w:rsidP="00AB33E5">
            <w:pPr>
              <w:jc w:val="center"/>
            </w:pPr>
          </w:p>
        </w:tc>
        <w:tc>
          <w:tcPr>
            <w:tcW w:w="2516" w:type="dxa"/>
            <w:vAlign w:val="center"/>
          </w:tcPr>
          <w:p w14:paraId="6DEB2D4C" w14:textId="77777777" w:rsidR="00AB33E5" w:rsidRPr="00110E33" w:rsidRDefault="00AB33E5" w:rsidP="00AB33E5">
            <w:r w:rsidRPr="00110E33">
              <w:t>Калин Б.А.</w:t>
            </w:r>
          </w:p>
        </w:tc>
      </w:tr>
      <w:tr w:rsidR="00AB33E5" w:rsidRPr="00110E33" w14:paraId="4CBE251B" w14:textId="77777777" w:rsidTr="00AB33E5">
        <w:tc>
          <w:tcPr>
            <w:tcW w:w="4644" w:type="dxa"/>
            <w:vAlign w:val="center"/>
          </w:tcPr>
          <w:p w14:paraId="1331A262" w14:textId="77777777" w:rsidR="00AB33E5" w:rsidRPr="00110E33" w:rsidRDefault="00AB33E5" w:rsidP="00AB33E5">
            <w:pPr>
              <w:jc w:val="center"/>
            </w:pPr>
          </w:p>
        </w:tc>
        <w:tc>
          <w:tcPr>
            <w:tcW w:w="1985" w:type="dxa"/>
            <w:tcBorders>
              <w:top w:val="single" w:sz="4" w:space="0" w:color="auto"/>
            </w:tcBorders>
            <w:vAlign w:val="center"/>
          </w:tcPr>
          <w:p w14:paraId="722F4877" w14:textId="77777777" w:rsidR="00AB33E5" w:rsidRPr="00110E33" w:rsidRDefault="00AB33E5" w:rsidP="00AB33E5">
            <w:pPr>
              <w:jc w:val="center"/>
              <w:rPr>
                <w:i/>
              </w:rPr>
            </w:pPr>
          </w:p>
        </w:tc>
        <w:tc>
          <w:tcPr>
            <w:tcW w:w="2516" w:type="dxa"/>
            <w:vAlign w:val="center"/>
          </w:tcPr>
          <w:p w14:paraId="1AFBE648" w14:textId="77777777" w:rsidR="00AB33E5" w:rsidRPr="00110E33" w:rsidRDefault="00AB33E5" w:rsidP="00AB33E5">
            <w:pPr>
              <w:jc w:val="center"/>
            </w:pPr>
          </w:p>
        </w:tc>
      </w:tr>
      <w:tr w:rsidR="00AB33E5" w:rsidRPr="00110E33" w14:paraId="2BC48E2C" w14:textId="77777777" w:rsidTr="00AB33E5">
        <w:tc>
          <w:tcPr>
            <w:tcW w:w="9145" w:type="dxa"/>
            <w:gridSpan w:val="3"/>
            <w:vAlign w:val="center"/>
          </w:tcPr>
          <w:p w14:paraId="0BEE4F1A" w14:textId="77777777" w:rsidR="008D1ACF" w:rsidRDefault="008D1ACF" w:rsidP="00AB33E5">
            <w:pPr>
              <w:jc w:val="center"/>
            </w:pPr>
          </w:p>
          <w:p w14:paraId="0108056B" w14:textId="63CB5E52" w:rsidR="00AB33E5" w:rsidRPr="00110E33" w:rsidRDefault="00AB33E5" w:rsidP="00AB33E5">
            <w:pPr>
              <w:jc w:val="center"/>
            </w:pPr>
            <w:r w:rsidRPr="00110E33">
              <w:t xml:space="preserve">Москва </w:t>
            </w:r>
            <w:smartTag w:uri="urn:schemas-microsoft-com:office:smarttags" w:element="metricconverter">
              <w:smartTagPr>
                <w:attr w:name="ProductID" w:val="2018 г"/>
              </w:smartTagPr>
              <w:r w:rsidRPr="00110E33">
                <w:t>2018 г</w:t>
              </w:r>
            </w:smartTag>
            <w:r w:rsidRPr="00110E33">
              <w:t>.</w:t>
            </w:r>
          </w:p>
        </w:tc>
      </w:tr>
    </w:tbl>
    <w:p w14:paraId="642A7984" w14:textId="77777777" w:rsidR="008D1ACF" w:rsidRDefault="008D1ACF" w:rsidP="001B4B6C">
      <w:pPr>
        <w:jc w:val="center"/>
        <w:rPr>
          <w:b/>
        </w:rPr>
      </w:pPr>
    </w:p>
    <w:p w14:paraId="1A45859F" w14:textId="77777777" w:rsidR="008D1ACF" w:rsidRDefault="008D1ACF">
      <w:pPr>
        <w:spacing w:after="160" w:line="259" w:lineRule="auto"/>
        <w:ind w:firstLine="0"/>
        <w:jc w:val="left"/>
        <w:rPr>
          <w:b/>
        </w:rPr>
      </w:pPr>
      <w:r>
        <w:rPr>
          <w:b/>
        </w:rPr>
        <w:br w:type="page"/>
      </w:r>
    </w:p>
    <w:p w14:paraId="56F21F3D" w14:textId="4C84B5F6" w:rsidR="001B4B6C" w:rsidRPr="00110E33" w:rsidRDefault="001B4B6C" w:rsidP="001B4B6C">
      <w:pPr>
        <w:jc w:val="center"/>
        <w:rPr>
          <w:b/>
        </w:rPr>
      </w:pPr>
      <w:r w:rsidRPr="00110E33">
        <w:rPr>
          <w:b/>
        </w:rPr>
        <w:lastRenderedPageBreak/>
        <w:t>РЕФЕРАТ</w:t>
      </w:r>
    </w:p>
    <w:p w14:paraId="21A5456C" w14:textId="77777777" w:rsidR="001B4B6C" w:rsidRPr="00110E33" w:rsidRDefault="001B4B6C" w:rsidP="001B4B6C">
      <w:pPr>
        <w:jc w:val="center"/>
      </w:pPr>
      <w:r w:rsidRPr="00110E33">
        <w:t>к выпускной квалификационной работе на тему</w:t>
      </w:r>
    </w:p>
    <w:p w14:paraId="5C65070A" w14:textId="3603E6DE" w:rsidR="001B4B6C" w:rsidRPr="00887FAE" w:rsidRDefault="001B4B6C" w:rsidP="001B4B6C">
      <w:pPr>
        <w:jc w:val="center"/>
      </w:pPr>
      <w:r w:rsidRPr="00887FAE">
        <w:t>«</w:t>
      </w:r>
      <w:r w:rsidR="00D50A9B" w:rsidRPr="00887FAE">
        <w:rPr>
          <w:b/>
        </w:rPr>
        <w:t>Компьютерное моделирование образования и роста оксидн</w:t>
      </w:r>
      <w:r w:rsidR="00D50A9B">
        <w:rPr>
          <w:b/>
        </w:rPr>
        <w:t>ой</w:t>
      </w:r>
      <w:r w:rsidR="00D50A9B" w:rsidRPr="00887FAE">
        <w:rPr>
          <w:b/>
        </w:rPr>
        <w:t xml:space="preserve"> плен</w:t>
      </w:r>
      <w:r w:rsidR="00D50A9B">
        <w:rPr>
          <w:b/>
        </w:rPr>
        <w:t>ки</w:t>
      </w:r>
      <w:r w:rsidR="00D50A9B" w:rsidRPr="00887FAE">
        <w:rPr>
          <w:b/>
        </w:rPr>
        <w:t xml:space="preserve"> на поверхности ферритно-мартенситн</w:t>
      </w:r>
      <w:r w:rsidR="00D50A9B">
        <w:rPr>
          <w:b/>
        </w:rPr>
        <w:t>ой</w:t>
      </w:r>
      <w:r w:rsidR="00D50A9B" w:rsidRPr="00887FAE">
        <w:rPr>
          <w:b/>
        </w:rPr>
        <w:t xml:space="preserve"> стал</w:t>
      </w:r>
      <w:r w:rsidR="00D50A9B">
        <w:rPr>
          <w:b/>
        </w:rPr>
        <w:t>и</w:t>
      </w:r>
      <w:r w:rsidR="00D50A9B" w:rsidRPr="000453AC">
        <w:rPr>
          <w:b/>
        </w:rPr>
        <w:t xml:space="preserve"> </w:t>
      </w:r>
      <w:r w:rsidR="00D50A9B">
        <w:rPr>
          <w:b/>
        </w:rPr>
        <w:t>под действием облучения</w:t>
      </w:r>
      <w:r w:rsidRPr="00887FAE">
        <w:t>»</w:t>
      </w:r>
    </w:p>
    <w:p w14:paraId="2ACBFD6D" w14:textId="7F859896" w:rsidR="001B4B6C" w:rsidRPr="00110E33" w:rsidRDefault="001B4B6C" w:rsidP="001B4B6C">
      <w:pPr>
        <w:jc w:val="center"/>
      </w:pPr>
      <w:r w:rsidRPr="00110E33">
        <w:t xml:space="preserve">студент-дипломник гр. </w:t>
      </w:r>
      <w:r>
        <w:t>М16-108 Лужанский Н.В.</w:t>
      </w:r>
    </w:p>
    <w:p w14:paraId="6EC5FC90" w14:textId="77777777" w:rsidR="001B4B6C" w:rsidRPr="00110E33" w:rsidRDefault="001B4B6C" w:rsidP="001B4B6C">
      <w:pPr>
        <w:rPr>
          <w:b/>
        </w:rPr>
      </w:pPr>
    </w:p>
    <w:p w14:paraId="3C770278" w14:textId="77777777" w:rsidR="001B4B6C" w:rsidRPr="00110E33" w:rsidRDefault="001B4B6C" w:rsidP="001B4B6C">
      <w:pPr>
        <w:jc w:val="center"/>
      </w:pPr>
    </w:p>
    <w:p w14:paraId="3CA68DA3" w14:textId="5EBD173C" w:rsidR="001B4B6C" w:rsidRPr="00110E33" w:rsidRDefault="001B4B6C" w:rsidP="001B4B6C">
      <w:pPr>
        <w:jc w:val="center"/>
      </w:pPr>
      <w:r w:rsidRPr="00110E33">
        <w:t xml:space="preserve">Страниц </w:t>
      </w:r>
      <w:r w:rsidR="00D50A9B">
        <w:t>1</w:t>
      </w:r>
      <w:r w:rsidR="00C63235">
        <w:t>08</w:t>
      </w:r>
      <w:r w:rsidR="00D50A9B">
        <w:t>,</w:t>
      </w:r>
      <w:r w:rsidRPr="00110E33">
        <w:t xml:space="preserve"> рисунков </w:t>
      </w:r>
      <w:r w:rsidR="00ED6346">
        <w:t>10</w:t>
      </w:r>
      <w:r w:rsidR="00C63235">
        <w:t>2</w:t>
      </w:r>
      <w:r w:rsidRPr="00110E33">
        <w:t xml:space="preserve">, таблиц </w:t>
      </w:r>
      <w:r w:rsidR="00ED6346">
        <w:t>2</w:t>
      </w:r>
      <w:r w:rsidR="00C63235">
        <w:t>1</w:t>
      </w:r>
      <w:bookmarkStart w:id="0" w:name="_GoBack"/>
      <w:bookmarkEnd w:id="0"/>
      <w:r w:rsidRPr="00110E33">
        <w:t>, использованных источников</w:t>
      </w:r>
      <w:r>
        <w:t xml:space="preserve"> 55</w:t>
      </w:r>
    </w:p>
    <w:p w14:paraId="5C946A19" w14:textId="77777777" w:rsidR="001B4B6C" w:rsidRPr="00110E33" w:rsidRDefault="001B4B6C" w:rsidP="001B4B6C">
      <w:pPr>
        <w:jc w:val="center"/>
      </w:pPr>
    </w:p>
    <w:p w14:paraId="44B730A6" w14:textId="77777777" w:rsidR="001B4B6C" w:rsidRPr="00110E33" w:rsidRDefault="001B4B6C" w:rsidP="001B4B6C">
      <w:pPr>
        <w:jc w:val="center"/>
      </w:pPr>
    </w:p>
    <w:p w14:paraId="11FDA5A4" w14:textId="175F213C" w:rsidR="00095642" w:rsidRPr="000D6E76" w:rsidRDefault="001B4B6C" w:rsidP="00095642">
      <w:r w:rsidRPr="00110E33">
        <w:t xml:space="preserve">Ключевые слова: </w:t>
      </w:r>
      <w:r w:rsidR="00095642">
        <w:t xml:space="preserve">компьютерное моделирование, </w:t>
      </w:r>
      <w:r w:rsidR="00095642" w:rsidRPr="000D6E76">
        <w:rPr>
          <w:bCs/>
          <w:color w:val="000000" w:themeColor="text1"/>
          <w:szCs w:val="26"/>
        </w:rPr>
        <w:t>жидкометаллический свинец</w:t>
      </w:r>
      <w:r w:rsidR="00095642" w:rsidRPr="000D6E76">
        <w:t xml:space="preserve">, </w:t>
      </w:r>
      <w:r w:rsidR="00095642" w:rsidRPr="000D6E76">
        <w:rPr>
          <w:bCs/>
          <w:color w:val="000000" w:themeColor="text1"/>
          <w:szCs w:val="26"/>
        </w:rPr>
        <w:t>ферритно-мартенситные стали</w:t>
      </w:r>
      <w:r w:rsidR="00095642" w:rsidRPr="000D6E76">
        <w:t xml:space="preserve">, </w:t>
      </w:r>
      <w:r w:rsidR="00095642" w:rsidRPr="000D6E76">
        <w:rPr>
          <w:bCs/>
          <w:color w:val="000000" w:themeColor="text1"/>
          <w:szCs w:val="26"/>
        </w:rPr>
        <w:t>взаимодействие</w:t>
      </w:r>
      <w:r w:rsidR="00095642" w:rsidRPr="000D6E76">
        <w:t xml:space="preserve"> сталей с </w:t>
      </w:r>
      <w:r w:rsidR="00095642" w:rsidRPr="000D6E76">
        <w:rPr>
          <w:bCs/>
          <w:color w:val="000000" w:themeColor="text1"/>
          <w:szCs w:val="26"/>
        </w:rPr>
        <w:t>жидкометаллическим свинцом</w:t>
      </w:r>
      <w:r w:rsidR="00095642" w:rsidRPr="000D6E76">
        <w:t>, моделирование роста оксида, моделирование облучения нейтронами.</w:t>
      </w:r>
    </w:p>
    <w:p w14:paraId="42D23BE7" w14:textId="73C970EA" w:rsidR="001B4B6C" w:rsidRPr="00110E33" w:rsidRDefault="001B4B6C" w:rsidP="001B4B6C"/>
    <w:p w14:paraId="1650E077" w14:textId="77777777" w:rsidR="001B4B6C" w:rsidRPr="00110E33" w:rsidRDefault="001B4B6C" w:rsidP="001B4B6C"/>
    <w:p w14:paraId="37BFFD03" w14:textId="77777777" w:rsidR="001B4B6C" w:rsidRPr="00110E33" w:rsidRDefault="001B4B6C" w:rsidP="001B4B6C"/>
    <w:p w14:paraId="0AE8D994" w14:textId="6B5FA798" w:rsidR="00EB2200" w:rsidRDefault="00EB2200" w:rsidP="00EB2200">
      <w:r w:rsidRPr="003C594F">
        <w:t>В исследовании рассмотрены основные механизмы окисления ферритно-мартенситных сталей.</w:t>
      </w:r>
      <w:r>
        <w:t xml:space="preserve"> Рассмотрено влияние высоких температур и облучение на механические и структурные свойства стали ЭП-823 (</w:t>
      </w:r>
      <w:r w:rsidRPr="003C594F">
        <w:t>16Х12МВСФБР</w:t>
      </w:r>
      <w:r>
        <w:t xml:space="preserve">). </w:t>
      </w:r>
      <w:r w:rsidRPr="003C594F">
        <w:t xml:space="preserve">Описаны </w:t>
      </w:r>
      <w:r>
        <w:t>ф</w:t>
      </w:r>
      <w:r w:rsidRPr="003C594F">
        <w:t>изико-химические аспекты взаимодействия стали со свинцом</w:t>
      </w:r>
      <w:r>
        <w:t>.</w:t>
      </w:r>
      <w:r w:rsidR="00AE1195">
        <w:t xml:space="preserve"> Рассмотрено комплексное влияние облучения нейтронами и окисления в среде расплава свинца на ферритно-мартенситную сталь </w:t>
      </w:r>
    </w:p>
    <w:p w14:paraId="03D05E78" w14:textId="0E6616B1" w:rsidR="00EB2200" w:rsidRPr="003C594F" w:rsidRDefault="00EB2200" w:rsidP="00EB2200">
      <w:r>
        <w:t>Рассмотрены теоретические начала молекулярной статики, молекулярной динамики и первопринципных методов. Даны сравнения метод</w:t>
      </w:r>
      <w:r w:rsidR="00AE1195">
        <w:t>ов</w:t>
      </w:r>
      <w:r>
        <w:t>.</w:t>
      </w:r>
    </w:p>
    <w:p w14:paraId="7C80BF4D" w14:textId="3B246F65" w:rsidR="001B4B6C" w:rsidRPr="00D43A1E" w:rsidRDefault="00D50A9B" w:rsidP="00D43A1E">
      <w:r>
        <w:t xml:space="preserve">В работе рассмотрен </w:t>
      </w:r>
      <w:r w:rsidR="00D43A1E">
        <w:t xml:space="preserve">начальный процесс </w:t>
      </w:r>
      <w:r>
        <w:t>окисления</w:t>
      </w:r>
      <w:r w:rsidR="00D43A1E">
        <w:t xml:space="preserve"> </w:t>
      </w:r>
      <w:r>
        <w:t>железа,</w:t>
      </w:r>
      <w:r w:rsidR="00D43A1E">
        <w:t xml:space="preserve"> ферритно</w:t>
      </w:r>
      <w:r w:rsidR="00D43A1E">
        <w:noBreakHyphen/>
        <w:t>мартенситной</w:t>
      </w:r>
      <w:r>
        <w:t xml:space="preserve"> стали с различным содержанием хрома</w:t>
      </w:r>
      <w:r w:rsidR="00D43A1E">
        <w:t xml:space="preserve"> и алюминия. Проводились исследования образования и прохождения каскадов в этих системах. Исследовалось влияние облучения низко энергетическими частицами на образование и рост оксидных пленок. Для расчетов, использовались методы молекулярной статики, молекулярной динамики и первопринципные расчеты. Для расчетов с использованием методов молекулярной статики и динамики использовался потенциал </w:t>
      </w:r>
      <w:r w:rsidR="00D43A1E">
        <w:rPr>
          <w:lang w:val="en-US"/>
        </w:rPr>
        <w:t>ReaxFF</w:t>
      </w:r>
      <w:r w:rsidR="00D43A1E">
        <w:t>.</w:t>
      </w:r>
    </w:p>
    <w:p w14:paraId="3EC660A8" w14:textId="5B76ED76" w:rsidR="001B4B6C" w:rsidRDefault="001B4B6C">
      <w:pPr>
        <w:spacing w:after="160" w:line="259" w:lineRule="auto"/>
        <w:ind w:firstLine="0"/>
        <w:jc w:val="left"/>
      </w:pPr>
      <w:r>
        <w:br w:type="page"/>
      </w:r>
    </w:p>
    <w:p w14:paraId="204EA99C" w14:textId="4935126D" w:rsidR="00710FBB" w:rsidRDefault="00E1456A">
      <w:pPr>
        <w:pStyle w:val="12"/>
        <w:rPr>
          <w:rFonts w:asciiTheme="minorHAnsi" w:hAnsiTheme="minorHAnsi"/>
          <w:noProof/>
          <w:sz w:val="22"/>
          <w:lang w:eastAsia="ru-RU"/>
        </w:rPr>
      </w:pPr>
      <w:r>
        <w:lastRenderedPageBreak/>
        <w:fldChar w:fldCharType="begin"/>
      </w:r>
      <w:r>
        <w:instrText xml:space="preserve"> TOC \o "1-4" \h \z \u </w:instrText>
      </w:r>
      <w:r>
        <w:fldChar w:fldCharType="separate"/>
      </w:r>
      <w:hyperlink w:anchor="_Toc517859490" w:history="1">
        <w:r w:rsidR="00710FBB" w:rsidRPr="000164AB">
          <w:rPr>
            <w:rStyle w:val="af8"/>
            <w:noProof/>
          </w:rPr>
          <w:t>Введение</w:t>
        </w:r>
        <w:r w:rsidR="00710FBB">
          <w:rPr>
            <w:noProof/>
            <w:webHidden/>
          </w:rPr>
          <w:tab/>
        </w:r>
        <w:r w:rsidR="00710FBB">
          <w:rPr>
            <w:noProof/>
            <w:webHidden/>
          </w:rPr>
          <w:fldChar w:fldCharType="begin"/>
        </w:r>
        <w:r w:rsidR="00710FBB">
          <w:rPr>
            <w:noProof/>
            <w:webHidden/>
          </w:rPr>
          <w:instrText xml:space="preserve"> PAGEREF _Toc517859490 \h </w:instrText>
        </w:r>
        <w:r w:rsidR="00710FBB">
          <w:rPr>
            <w:noProof/>
            <w:webHidden/>
          </w:rPr>
        </w:r>
        <w:r w:rsidR="00710FBB">
          <w:rPr>
            <w:noProof/>
            <w:webHidden/>
          </w:rPr>
          <w:fldChar w:fldCharType="separate"/>
        </w:r>
        <w:r w:rsidR="00710FBB">
          <w:rPr>
            <w:noProof/>
            <w:webHidden/>
          </w:rPr>
          <w:t>7</w:t>
        </w:r>
        <w:r w:rsidR="00710FBB">
          <w:rPr>
            <w:noProof/>
            <w:webHidden/>
          </w:rPr>
          <w:fldChar w:fldCharType="end"/>
        </w:r>
      </w:hyperlink>
    </w:p>
    <w:p w14:paraId="04CD8D3B" w14:textId="530DAAB5" w:rsidR="00710FBB" w:rsidRDefault="00AF40AA">
      <w:pPr>
        <w:pStyle w:val="12"/>
        <w:rPr>
          <w:rFonts w:asciiTheme="minorHAnsi" w:hAnsiTheme="minorHAnsi"/>
          <w:noProof/>
          <w:sz w:val="22"/>
          <w:lang w:eastAsia="ru-RU"/>
        </w:rPr>
      </w:pPr>
      <w:hyperlink w:anchor="_Toc517859491" w:history="1">
        <w:r w:rsidR="00710FBB" w:rsidRPr="000164AB">
          <w:rPr>
            <w:rStyle w:val="af8"/>
            <w:noProof/>
          </w:rPr>
          <w:t>1</w:t>
        </w:r>
        <w:r w:rsidR="00710FBB">
          <w:rPr>
            <w:rFonts w:asciiTheme="minorHAnsi" w:hAnsiTheme="minorHAnsi"/>
            <w:noProof/>
            <w:sz w:val="22"/>
            <w:lang w:eastAsia="ru-RU"/>
          </w:rPr>
          <w:tab/>
        </w:r>
        <w:r w:rsidR="00710FBB" w:rsidRPr="000164AB">
          <w:rPr>
            <w:rStyle w:val="af8"/>
            <w:noProof/>
          </w:rPr>
          <w:t>Литературный обзор</w:t>
        </w:r>
        <w:r w:rsidR="00710FBB">
          <w:rPr>
            <w:noProof/>
            <w:webHidden/>
          </w:rPr>
          <w:tab/>
        </w:r>
        <w:r w:rsidR="00710FBB">
          <w:rPr>
            <w:noProof/>
            <w:webHidden/>
          </w:rPr>
          <w:fldChar w:fldCharType="begin"/>
        </w:r>
        <w:r w:rsidR="00710FBB">
          <w:rPr>
            <w:noProof/>
            <w:webHidden/>
          </w:rPr>
          <w:instrText xml:space="preserve"> PAGEREF _Toc517859491 \h </w:instrText>
        </w:r>
        <w:r w:rsidR="00710FBB">
          <w:rPr>
            <w:noProof/>
            <w:webHidden/>
          </w:rPr>
        </w:r>
        <w:r w:rsidR="00710FBB">
          <w:rPr>
            <w:noProof/>
            <w:webHidden/>
          </w:rPr>
          <w:fldChar w:fldCharType="separate"/>
        </w:r>
        <w:r w:rsidR="00710FBB">
          <w:rPr>
            <w:noProof/>
            <w:webHidden/>
          </w:rPr>
          <w:t>9</w:t>
        </w:r>
        <w:r w:rsidR="00710FBB">
          <w:rPr>
            <w:noProof/>
            <w:webHidden/>
          </w:rPr>
          <w:fldChar w:fldCharType="end"/>
        </w:r>
      </w:hyperlink>
    </w:p>
    <w:p w14:paraId="5CAFD5D1" w14:textId="35E5CAA9" w:rsidR="00710FBB" w:rsidRDefault="00AF40AA">
      <w:pPr>
        <w:pStyle w:val="23"/>
        <w:tabs>
          <w:tab w:val="left" w:pos="1134"/>
          <w:tab w:val="right" w:leader="dot" w:pos="9345"/>
        </w:tabs>
        <w:rPr>
          <w:rFonts w:asciiTheme="minorHAnsi" w:hAnsiTheme="minorHAnsi"/>
          <w:noProof/>
          <w:sz w:val="22"/>
          <w:lang w:eastAsia="ru-RU"/>
        </w:rPr>
      </w:pPr>
      <w:hyperlink w:anchor="_Toc517859492" w:history="1">
        <w:r w:rsidR="00710FBB" w:rsidRPr="000164AB">
          <w:rPr>
            <w:rStyle w:val="af8"/>
            <w:noProof/>
          </w:rPr>
          <w:t>1.1</w:t>
        </w:r>
        <w:r w:rsidR="00710FBB">
          <w:rPr>
            <w:rFonts w:asciiTheme="minorHAnsi" w:hAnsiTheme="minorHAnsi"/>
            <w:noProof/>
            <w:sz w:val="22"/>
            <w:lang w:eastAsia="ru-RU"/>
          </w:rPr>
          <w:tab/>
        </w:r>
        <w:r w:rsidR="00710FBB" w:rsidRPr="000164AB">
          <w:rPr>
            <w:rStyle w:val="af8"/>
            <w:noProof/>
          </w:rPr>
          <w:t>Типы ядерных реакторов и место реакторов на быстрых нейтронах в ядерной энергетике.</w:t>
        </w:r>
        <w:r w:rsidR="00710FBB">
          <w:rPr>
            <w:noProof/>
            <w:webHidden/>
          </w:rPr>
          <w:tab/>
        </w:r>
        <w:r w:rsidR="00710FBB">
          <w:rPr>
            <w:noProof/>
            <w:webHidden/>
          </w:rPr>
          <w:fldChar w:fldCharType="begin"/>
        </w:r>
        <w:r w:rsidR="00710FBB">
          <w:rPr>
            <w:noProof/>
            <w:webHidden/>
          </w:rPr>
          <w:instrText xml:space="preserve"> PAGEREF _Toc517859492 \h </w:instrText>
        </w:r>
        <w:r w:rsidR="00710FBB">
          <w:rPr>
            <w:noProof/>
            <w:webHidden/>
          </w:rPr>
        </w:r>
        <w:r w:rsidR="00710FBB">
          <w:rPr>
            <w:noProof/>
            <w:webHidden/>
          </w:rPr>
          <w:fldChar w:fldCharType="separate"/>
        </w:r>
        <w:r w:rsidR="00710FBB">
          <w:rPr>
            <w:noProof/>
            <w:webHidden/>
          </w:rPr>
          <w:t>9</w:t>
        </w:r>
        <w:r w:rsidR="00710FBB">
          <w:rPr>
            <w:noProof/>
            <w:webHidden/>
          </w:rPr>
          <w:fldChar w:fldCharType="end"/>
        </w:r>
      </w:hyperlink>
    </w:p>
    <w:p w14:paraId="60AA9468" w14:textId="6F418656" w:rsidR="00710FBB" w:rsidRDefault="00AF40AA">
      <w:pPr>
        <w:pStyle w:val="31"/>
        <w:tabs>
          <w:tab w:val="left" w:pos="1834"/>
          <w:tab w:val="right" w:leader="dot" w:pos="9345"/>
        </w:tabs>
        <w:rPr>
          <w:rFonts w:asciiTheme="minorHAnsi" w:hAnsiTheme="minorHAnsi"/>
          <w:noProof/>
          <w:sz w:val="22"/>
          <w:lang w:eastAsia="ru-RU"/>
        </w:rPr>
      </w:pPr>
      <w:hyperlink w:anchor="_Toc517859493" w:history="1">
        <w:r w:rsidR="00710FBB" w:rsidRPr="000164AB">
          <w:rPr>
            <w:rStyle w:val="af8"/>
            <w:noProof/>
          </w:rPr>
          <w:t>1.1.1</w:t>
        </w:r>
        <w:r w:rsidR="00710FBB">
          <w:rPr>
            <w:rFonts w:asciiTheme="minorHAnsi" w:hAnsiTheme="minorHAnsi"/>
            <w:noProof/>
            <w:sz w:val="22"/>
            <w:lang w:eastAsia="ru-RU"/>
          </w:rPr>
          <w:tab/>
        </w:r>
        <w:r w:rsidR="00710FBB" w:rsidRPr="000164AB">
          <w:rPr>
            <w:rStyle w:val="af8"/>
            <w:noProof/>
          </w:rPr>
          <w:t>Ядерные реакторы и их классификация.</w:t>
        </w:r>
        <w:r w:rsidR="00710FBB">
          <w:rPr>
            <w:noProof/>
            <w:webHidden/>
          </w:rPr>
          <w:tab/>
        </w:r>
        <w:r w:rsidR="00710FBB">
          <w:rPr>
            <w:noProof/>
            <w:webHidden/>
          </w:rPr>
          <w:fldChar w:fldCharType="begin"/>
        </w:r>
        <w:r w:rsidR="00710FBB">
          <w:rPr>
            <w:noProof/>
            <w:webHidden/>
          </w:rPr>
          <w:instrText xml:space="preserve"> PAGEREF _Toc517859493 \h </w:instrText>
        </w:r>
        <w:r w:rsidR="00710FBB">
          <w:rPr>
            <w:noProof/>
            <w:webHidden/>
          </w:rPr>
        </w:r>
        <w:r w:rsidR="00710FBB">
          <w:rPr>
            <w:noProof/>
            <w:webHidden/>
          </w:rPr>
          <w:fldChar w:fldCharType="separate"/>
        </w:r>
        <w:r w:rsidR="00710FBB">
          <w:rPr>
            <w:noProof/>
            <w:webHidden/>
          </w:rPr>
          <w:t>9</w:t>
        </w:r>
        <w:r w:rsidR="00710FBB">
          <w:rPr>
            <w:noProof/>
            <w:webHidden/>
          </w:rPr>
          <w:fldChar w:fldCharType="end"/>
        </w:r>
      </w:hyperlink>
    </w:p>
    <w:p w14:paraId="0B0C3FB0" w14:textId="4234254C" w:rsidR="00710FBB" w:rsidRDefault="00AF40AA">
      <w:pPr>
        <w:pStyle w:val="31"/>
        <w:tabs>
          <w:tab w:val="left" w:pos="1834"/>
          <w:tab w:val="right" w:leader="dot" w:pos="9345"/>
        </w:tabs>
        <w:rPr>
          <w:rFonts w:asciiTheme="minorHAnsi" w:hAnsiTheme="minorHAnsi"/>
          <w:noProof/>
          <w:sz w:val="22"/>
          <w:lang w:eastAsia="ru-RU"/>
        </w:rPr>
      </w:pPr>
      <w:hyperlink w:anchor="_Toc517859494" w:history="1">
        <w:r w:rsidR="00710FBB" w:rsidRPr="000164AB">
          <w:rPr>
            <w:rStyle w:val="af8"/>
            <w:noProof/>
          </w:rPr>
          <w:t>1.1.2</w:t>
        </w:r>
        <w:r w:rsidR="00710FBB">
          <w:rPr>
            <w:rFonts w:asciiTheme="minorHAnsi" w:hAnsiTheme="minorHAnsi"/>
            <w:noProof/>
            <w:sz w:val="22"/>
            <w:lang w:eastAsia="ru-RU"/>
          </w:rPr>
          <w:tab/>
        </w:r>
        <w:r w:rsidR="00710FBB" w:rsidRPr="000164AB">
          <w:rPr>
            <w:rStyle w:val="af8"/>
            <w:noProof/>
          </w:rPr>
          <w:t>Реакторы на быстрых нейтронах.</w:t>
        </w:r>
        <w:r w:rsidR="00710FBB">
          <w:rPr>
            <w:noProof/>
            <w:webHidden/>
          </w:rPr>
          <w:tab/>
        </w:r>
        <w:r w:rsidR="00710FBB">
          <w:rPr>
            <w:noProof/>
            <w:webHidden/>
          </w:rPr>
          <w:fldChar w:fldCharType="begin"/>
        </w:r>
        <w:r w:rsidR="00710FBB">
          <w:rPr>
            <w:noProof/>
            <w:webHidden/>
          </w:rPr>
          <w:instrText xml:space="preserve"> PAGEREF _Toc517859494 \h </w:instrText>
        </w:r>
        <w:r w:rsidR="00710FBB">
          <w:rPr>
            <w:noProof/>
            <w:webHidden/>
          </w:rPr>
        </w:r>
        <w:r w:rsidR="00710FBB">
          <w:rPr>
            <w:noProof/>
            <w:webHidden/>
          </w:rPr>
          <w:fldChar w:fldCharType="separate"/>
        </w:r>
        <w:r w:rsidR="00710FBB">
          <w:rPr>
            <w:noProof/>
            <w:webHidden/>
          </w:rPr>
          <w:t>11</w:t>
        </w:r>
        <w:r w:rsidR="00710FBB">
          <w:rPr>
            <w:noProof/>
            <w:webHidden/>
          </w:rPr>
          <w:fldChar w:fldCharType="end"/>
        </w:r>
      </w:hyperlink>
    </w:p>
    <w:p w14:paraId="6FF3F79C" w14:textId="0B9092A6" w:rsidR="00710FBB" w:rsidRDefault="00AF40AA">
      <w:pPr>
        <w:pStyle w:val="31"/>
        <w:tabs>
          <w:tab w:val="left" w:pos="1834"/>
          <w:tab w:val="right" w:leader="dot" w:pos="9345"/>
        </w:tabs>
        <w:rPr>
          <w:rFonts w:asciiTheme="minorHAnsi" w:hAnsiTheme="minorHAnsi"/>
          <w:noProof/>
          <w:sz w:val="22"/>
          <w:lang w:eastAsia="ru-RU"/>
        </w:rPr>
      </w:pPr>
      <w:hyperlink w:anchor="_Toc517859495" w:history="1">
        <w:r w:rsidR="00710FBB" w:rsidRPr="000164AB">
          <w:rPr>
            <w:rStyle w:val="af8"/>
            <w:noProof/>
          </w:rPr>
          <w:t>1.1.3</w:t>
        </w:r>
        <w:r w:rsidR="00710FBB">
          <w:rPr>
            <w:rFonts w:asciiTheme="minorHAnsi" w:hAnsiTheme="minorHAnsi"/>
            <w:noProof/>
            <w:sz w:val="22"/>
            <w:lang w:eastAsia="ru-RU"/>
          </w:rPr>
          <w:tab/>
        </w:r>
        <w:r w:rsidR="00710FBB" w:rsidRPr="000164AB">
          <w:rPr>
            <w:rStyle w:val="af8"/>
            <w:noProof/>
          </w:rPr>
          <w:t>Реактор БРЕСТ.</w:t>
        </w:r>
        <w:r w:rsidR="00710FBB">
          <w:rPr>
            <w:noProof/>
            <w:webHidden/>
          </w:rPr>
          <w:tab/>
        </w:r>
        <w:r w:rsidR="00710FBB">
          <w:rPr>
            <w:noProof/>
            <w:webHidden/>
          </w:rPr>
          <w:fldChar w:fldCharType="begin"/>
        </w:r>
        <w:r w:rsidR="00710FBB">
          <w:rPr>
            <w:noProof/>
            <w:webHidden/>
          </w:rPr>
          <w:instrText xml:space="preserve"> PAGEREF _Toc517859495 \h </w:instrText>
        </w:r>
        <w:r w:rsidR="00710FBB">
          <w:rPr>
            <w:noProof/>
            <w:webHidden/>
          </w:rPr>
        </w:r>
        <w:r w:rsidR="00710FBB">
          <w:rPr>
            <w:noProof/>
            <w:webHidden/>
          </w:rPr>
          <w:fldChar w:fldCharType="separate"/>
        </w:r>
        <w:r w:rsidR="00710FBB">
          <w:rPr>
            <w:noProof/>
            <w:webHidden/>
          </w:rPr>
          <w:t>13</w:t>
        </w:r>
        <w:r w:rsidR="00710FBB">
          <w:rPr>
            <w:noProof/>
            <w:webHidden/>
          </w:rPr>
          <w:fldChar w:fldCharType="end"/>
        </w:r>
      </w:hyperlink>
    </w:p>
    <w:p w14:paraId="7D6F101B" w14:textId="7D23F0F5" w:rsidR="00710FBB" w:rsidRDefault="00AF40AA">
      <w:pPr>
        <w:pStyle w:val="23"/>
        <w:tabs>
          <w:tab w:val="left" w:pos="1134"/>
          <w:tab w:val="right" w:leader="dot" w:pos="9345"/>
        </w:tabs>
        <w:rPr>
          <w:rFonts w:asciiTheme="minorHAnsi" w:hAnsiTheme="minorHAnsi"/>
          <w:noProof/>
          <w:sz w:val="22"/>
          <w:lang w:eastAsia="ru-RU"/>
        </w:rPr>
      </w:pPr>
      <w:hyperlink w:anchor="_Toc517859496" w:history="1">
        <w:r w:rsidR="00710FBB" w:rsidRPr="000164AB">
          <w:rPr>
            <w:rStyle w:val="af8"/>
            <w:noProof/>
          </w:rPr>
          <w:t>1.2</w:t>
        </w:r>
        <w:r w:rsidR="00710FBB">
          <w:rPr>
            <w:rFonts w:asciiTheme="minorHAnsi" w:hAnsiTheme="minorHAnsi"/>
            <w:noProof/>
            <w:sz w:val="22"/>
            <w:lang w:eastAsia="ru-RU"/>
          </w:rPr>
          <w:tab/>
        </w:r>
        <w:r w:rsidR="00710FBB" w:rsidRPr="000164AB">
          <w:rPr>
            <w:rStyle w:val="af8"/>
            <w:noProof/>
          </w:rPr>
          <w:t>Критические факторы технологии БН реакторов со свинцовым теплоносителем.</w:t>
        </w:r>
        <w:r w:rsidR="00710FBB">
          <w:rPr>
            <w:noProof/>
            <w:webHidden/>
          </w:rPr>
          <w:tab/>
        </w:r>
        <w:r w:rsidR="00710FBB">
          <w:rPr>
            <w:noProof/>
            <w:webHidden/>
          </w:rPr>
          <w:fldChar w:fldCharType="begin"/>
        </w:r>
        <w:r w:rsidR="00710FBB">
          <w:rPr>
            <w:noProof/>
            <w:webHidden/>
          </w:rPr>
          <w:instrText xml:space="preserve"> PAGEREF _Toc517859496 \h </w:instrText>
        </w:r>
        <w:r w:rsidR="00710FBB">
          <w:rPr>
            <w:noProof/>
            <w:webHidden/>
          </w:rPr>
        </w:r>
        <w:r w:rsidR="00710FBB">
          <w:rPr>
            <w:noProof/>
            <w:webHidden/>
          </w:rPr>
          <w:fldChar w:fldCharType="separate"/>
        </w:r>
        <w:r w:rsidR="00710FBB">
          <w:rPr>
            <w:noProof/>
            <w:webHidden/>
          </w:rPr>
          <w:t>15</w:t>
        </w:r>
        <w:r w:rsidR="00710FBB">
          <w:rPr>
            <w:noProof/>
            <w:webHidden/>
          </w:rPr>
          <w:fldChar w:fldCharType="end"/>
        </w:r>
      </w:hyperlink>
    </w:p>
    <w:p w14:paraId="28C9E681" w14:textId="01EA7260" w:rsidR="00710FBB" w:rsidRDefault="00AF40AA">
      <w:pPr>
        <w:pStyle w:val="23"/>
        <w:tabs>
          <w:tab w:val="left" w:pos="1134"/>
          <w:tab w:val="right" w:leader="dot" w:pos="9345"/>
        </w:tabs>
        <w:rPr>
          <w:rFonts w:asciiTheme="minorHAnsi" w:hAnsiTheme="minorHAnsi"/>
          <w:noProof/>
          <w:sz w:val="22"/>
          <w:lang w:eastAsia="ru-RU"/>
        </w:rPr>
      </w:pPr>
      <w:hyperlink w:anchor="_Toc517859497" w:history="1">
        <w:r w:rsidR="00710FBB" w:rsidRPr="000164AB">
          <w:rPr>
            <w:rStyle w:val="af8"/>
            <w:noProof/>
          </w:rPr>
          <w:t>1.3</w:t>
        </w:r>
        <w:r w:rsidR="00710FBB">
          <w:rPr>
            <w:rFonts w:asciiTheme="minorHAnsi" w:hAnsiTheme="minorHAnsi"/>
            <w:noProof/>
            <w:sz w:val="22"/>
            <w:lang w:eastAsia="ru-RU"/>
          </w:rPr>
          <w:tab/>
        </w:r>
        <w:r w:rsidR="00710FBB" w:rsidRPr="000164AB">
          <w:rPr>
            <w:rStyle w:val="af8"/>
            <w:noProof/>
          </w:rPr>
          <w:t>Материалы активной зоны реактора на быстрых нейтронах.</w:t>
        </w:r>
        <w:r w:rsidR="00710FBB">
          <w:rPr>
            <w:noProof/>
            <w:webHidden/>
          </w:rPr>
          <w:tab/>
        </w:r>
        <w:r w:rsidR="00710FBB">
          <w:rPr>
            <w:noProof/>
            <w:webHidden/>
          </w:rPr>
          <w:fldChar w:fldCharType="begin"/>
        </w:r>
        <w:r w:rsidR="00710FBB">
          <w:rPr>
            <w:noProof/>
            <w:webHidden/>
          </w:rPr>
          <w:instrText xml:space="preserve"> PAGEREF _Toc517859497 \h </w:instrText>
        </w:r>
        <w:r w:rsidR="00710FBB">
          <w:rPr>
            <w:noProof/>
            <w:webHidden/>
          </w:rPr>
        </w:r>
        <w:r w:rsidR="00710FBB">
          <w:rPr>
            <w:noProof/>
            <w:webHidden/>
          </w:rPr>
          <w:fldChar w:fldCharType="separate"/>
        </w:r>
        <w:r w:rsidR="00710FBB">
          <w:rPr>
            <w:noProof/>
            <w:webHidden/>
          </w:rPr>
          <w:t>16</w:t>
        </w:r>
        <w:r w:rsidR="00710FBB">
          <w:rPr>
            <w:noProof/>
            <w:webHidden/>
          </w:rPr>
          <w:fldChar w:fldCharType="end"/>
        </w:r>
      </w:hyperlink>
    </w:p>
    <w:p w14:paraId="649C9EBB" w14:textId="51D6D4B4" w:rsidR="00710FBB" w:rsidRDefault="00AF40AA">
      <w:pPr>
        <w:pStyle w:val="31"/>
        <w:tabs>
          <w:tab w:val="left" w:pos="1834"/>
          <w:tab w:val="right" w:leader="dot" w:pos="9345"/>
        </w:tabs>
        <w:rPr>
          <w:rFonts w:asciiTheme="minorHAnsi" w:hAnsiTheme="minorHAnsi"/>
          <w:noProof/>
          <w:sz w:val="22"/>
          <w:lang w:eastAsia="ru-RU"/>
        </w:rPr>
      </w:pPr>
      <w:hyperlink w:anchor="_Toc517859498" w:history="1">
        <w:r w:rsidR="00710FBB" w:rsidRPr="000164AB">
          <w:rPr>
            <w:rStyle w:val="af8"/>
            <w:noProof/>
          </w:rPr>
          <w:t>1.3.1</w:t>
        </w:r>
        <w:r w:rsidR="00710FBB">
          <w:rPr>
            <w:rFonts w:asciiTheme="minorHAnsi" w:hAnsiTheme="minorHAnsi"/>
            <w:noProof/>
            <w:sz w:val="22"/>
            <w:lang w:eastAsia="ru-RU"/>
          </w:rPr>
          <w:tab/>
        </w:r>
        <w:r w:rsidR="00710FBB" w:rsidRPr="000164AB">
          <w:rPr>
            <w:rStyle w:val="af8"/>
            <w:noProof/>
          </w:rPr>
          <w:t>Выбор материала для оболочек ТВЭЛ.</w:t>
        </w:r>
        <w:r w:rsidR="00710FBB">
          <w:rPr>
            <w:noProof/>
            <w:webHidden/>
          </w:rPr>
          <w:tab/>
        </w:r>
        <w:r w:rsidR="00710FBB">
          <w:rPr>
            <w:noProof/>
            <w:webHidden/>
          </w:rPr>
          <w:fldChar w:fldCharType="begin"/>
        </w:r>
        <w:r w:rsidR="00710FBB">
          <w:rPr>
            <w:noProof/>
            <w:webHidden/>
          </w:rPr>
          <w:instrText xml:space="preserve"> PAGEREF _Toc517859498 \h </w:instrText>
        </w:r>
        <w:r w:rsidR="00710FBB">
          <w:rPr>
            <w:noProof/>
            <w:webHidden/>
          </w:rPr>
        </w:r>
        <w:r w:rsidR="00710FBB">
          <w:rPr>
            <w:noProof/>
            <w:webHidden/>
          </w:rPr>
          <w:fldChar w:fldCharType="separate"/>
        </w:r>
        <w:r w:rsidR="00710FBB">
          <w:rPr>
            <w:noProof/>
            <w:webHidden/>
          </w:rPr>
          <w:t>16</w:t>
        </w:r>
        <w:r w:rsidR="00710FBB">
          <w:rPr>
            <w:noProof/>
            <w:webHidden/>
          </w:rPr>
          <w:fldChar w:fldCharType="end"/>
        </w:r>
      </w:hyperlink>
    </w:p>
    <w:p w14:paraId="67824ACA" w14:textId="0C6CE848" w:rsidR="00710FBB" w:rsidRDefault="00AF40AA">
      <w:pPr>
        <w:pStyle w:val="31"/>
        <w:tabs>
          <w:tab w:val="left" w:pos="1834"/>
          <w:tab w:val="right" w:leader="dot" w:pos="9345"/>
        </w:tabs>
        <w:rPr>
          <w:rFonts w:asciiTheme="minorHAnsi" w:hAnsiTheme="minorHAnsi"/>
          <w:noProof/>
          <w:sz w:val="22"/>
          <w:lang w:eastAsia="ru-RU"/>
        </w:rPr>
      </w:pPr>
      <w:hyperlink w:anchor="_Toc517859499" w:history="1">
        <w:r w:rsidR="00710FBB" w:rsidRPr="000164AB">
          <w:rPr>
            <w:rStyle w:val="af8"/>
            <w:noProof/>
          </w:rPr>
          <w:t>1.3.2</w:t>
        </w:r>
        <w:r w:rsidR="00710FBB">
          <w:rPr>
            <w:rFonts w:asciiTheme="minorHAnsi" w:hAnsiTheme="minorHAnsi"/>
            <w:noProof/>
            <w:sz w:val="22"/>
            <w:lang w:eastAsia="ru-RU"/>
          </w:rPr>
          <w:tab/>
        </w:r>
        <w:r w:rsidR="00710FBB" w:rsidRPr="000164AB">
          <w:rPr>
            <w:rStyle w:val="af8"/>
            <w:noProof/>
          </w:rPr>
          <w:t>Сталь ЭП - 823</w:t>
        </w:r>
        <w:r w:rsidR="00710FBB">
          <w:rPr>
            <w:noProof/>
            <w:webHidden/>
          </w:rPr>
          <w:tab/>
        </w:r>
        <w:r w:rsidR="00710FBB">
          <w:rPr>
            <w:noProof/>
            <w:webHidden/>
          </w:rPr>
          <w:fldChar w:fldCharType="begin"/>
        </w:r>
        <w:r w:rsidR="00710FBB">
          <w:rPr>
            <w:noProof/>
            <w:webHidden/>
          </w:rPr>
          <w:instrText xml:space="preserve"> PAGEREF _Toc517859499 \h </w:instrText>
        </w:r>
        <w:r w:rsidR="00710FBB">
          <w:rPr>
            <w:noProof/>
            <w:webHidden/>
          </w:rPr>
        </w:r>
        <w:r w:rsidR="00710FBB">
          <w:rPr>
            <w:noProof/>
            <w:webHidden/>
          </w:rPr>
          <w:fldChar w:fldCharType="separate"/>
        </w:r>
        <w:r w:rsidR="00710FBB">
          <w:rPr>
            <w:noProof/>
            <w:webHidden/>
          </w:rPr>
          <w:t>16</w:t>
        </w:r>
        <w:r w:rsidR="00710FBB">
          <w:rPr>
            <w:noProof/>
            <w:webHidden/>
          </w:rPr>
          <w:fldChar w:fldCharType="end"/>
        </w:r>
      </w:hyperlink>
    </w:p>
    <w:p w14:paraId="0C7C25F1" w14:textId="178274E4" w:rsidR="00710FBB" w:rsidRDefault="00AF40AA">
      <w:pPr>
        <w:pStyle w:val="31"/>
        <w:tabs>
          <w:tab w:val="left" w:pos="1834"/>
          <w:tab w:val="right" w:leader="dot" w:pos="9345"/>
        </w:tabs>
        <w:rPr>
          <w:rFonts w:asciiTheme="minorHAnsi" w:hAnsiTheme="minorHAnsi"/>
          <w:noProof/>
          <w:sz w:val="22"/>
          <w:lang w:eastAsia="ru-RU"/>
        </w:rPr>
      </w:pPr>
      <w:hyperlink w:anchor="_Toc517859500" w:history="1">
        <w:r w:rsidR="00710FBB" w:rsidRPr="000164AB">
          <w:rPr>
            <w:rStyle w:val="af8"/>
            <w:noProof/>
          </w:rPr>
          <w:t>1.3.3</w:t>
        </w:r>
        <w:r w:rsidR="00710FBB">
          <w:rPr>
            <w:rFonts w:asciiTheme="minorHAnsi" w:hAnsiTheme="minorHAnsi"/>
            <w:noProof/>
            <w:sz w:val="22"/>
            <w:lang w:eastAsia="ru-RU"/>
          </w:rPr>
          <w:tab/>
        </w:r>
        <w:r w:rsidR="00710FBB" w:rsidRPr="000164AB">
          <w:rPr>
            <w:rStyle w:val="af8"/>
            <w:noProof/>
          </w:rPr>
          <w:t>Влияние облучения высокоэнергетическими частицами на структуру и свойства ферритно-мартенситных сталей.</w:t>
        </w:r>
        <w:r w:rsidR="00710FBB">
          <w:rPr>
            <w:noProof/>
            <w:webHidden/>
          </w:rPr>
          <w:tab/>
        </w:r>
        <w:r w:rsidR="00710FBB">
          <w:rPr>
            <w:noProof/>
            <w:webHidden/>
          </w:rPr>
          <w:fldChar w:fldCharType="begin"/>
        </w:r>
        <w:r w:rsidR="00710FBB">
          <w:rPr>
            <w:noProof/>
            <w:webHidden/>
          </w:rPr>
          <w:instrText xml:space="preserve"> PAGEREF _Toc517859500 \h </w:instrText>
        </w:r>
        <w:r w:rsidR="00710FBB">
          <w:rPr>
            <w:noProof/>
            <w:webHidden/>
          </w:rPr>
        </w:r>
        <w:r w:rsidR="00710FBB">
          <w:rPr>
            <w:noProof/>
            <w:webHidden/>
          </w:rPr>
          <w:fldChar w:fldCharType="separate"/>
        </w:r>
        <w:r w:rsidR="00710FBB">
          <w:rPr>
            <w:noProof/>
            <w:webHidden/>
          </w:rPr>
          <w:t>17</w:t>
        </w:r>
        <w:r w:rsidR="00710FBB">
          <w:rPr>
            <w:noProof/>
            <w:webHidden/>
          </w:rPr>
          <w:fldChar w:fldCharType="end"/>
        </w:r>
      </w:hyperlink>
    </w:p>
    <w:p w14:paraId="11C83A03" w14:textId="46BF4FF8" w:rsidR="00710FBB" w:rsidRDefault="00AF40AA">
      <w:pPr>
        <w:pStyle w:val="31"/>
        <w:tabs>
          <w:tab w:val="left" w:pos="1834"/>
          <w:tab w:val="right" w:leader="dot" w:pos="9345"/>
        </w:tabs>
        <w:rPr>
          <w:rFonts w:asciiTheme="minorHAnsi" w:hAnsiTheme="minorHAnsi"/>
          <w:noProof/>
          <w:sz w:val="22"/>
          <w:lang w:eastAsia="ru-RU"/>
        </w:rPr>
      </w:pPr>
      <w:hyperlink w:anchor="_Toc517859501" w:history="1">
        <w:r w:rsidR="00710FBB" w:rsidRPr="000164AB">
          <w:rPr>
            <w:rStyle w:val="af8"/>
            <w:noProof/>
          </w:rPr>
          <w:t>1.3.4</w:t>
        </w:r>
        <w:r w:rsidR="00710FBB">
          <w:rPr>
            <w:rFonts w:asciiTheme="minorHAnsi" w:hAnsiTheme="minorHAnsi"/>
            <w:noProof/>
            <w:sz w:val="22"/>
            <w:lang w:eastAsia="ru-RU"/>
          </w:rPr>
          <w:tab/>
        </w:r>
        <w:r w:rsidR="00710FBB" w:rsidRPr="000164AB">
          <w:rPr>
            <w:rStyle w:val="af8"/>
            <w:noProof/>
          </w:rPr>
          <w:t>Физико-химическое взаимодействие стали со свинцовым теплоносителем в активной зоне реактора.</w:t>
        </w:r>
        <w:r w:rsidR="00710FBB">
          <w:rPr>
            <w:noProof/>
            <w:webHidden/>
          </w:rPr>
          <w:tab/>
        </w:r>
        <w:r w:rsidR="00710FBB">
          <w:rPr>
            <w:noProof/>
            <w:webHidden/>
          </w:rPr>
          <w:fldChar w:fldCharType="begin"/>
        </w:r>
        <w:r w:rsidR="00710FBB">
          <w:rPr>
            <w:noProof/>
            <w:webHidden/>
          </w:rPr>
          <w:instrText xml:space="preserve"> PAGEREF _Toc517859501 \h </w:instrText>
        </w:r>
        <w:r w:rsidR="00710FBB">
          <w:rPr>
            <w:noProof/>
            <w:webHidden/>
          </w:rPr>
        </w:r>
        <w:r w:rsidR="00710FBB">
          <w:rPr>
            <w:noProof/>
            <w:webHidden/>
          </w:rPr>
          <w:fldChar w:fldCharType="separate"/>
        </w:r>
        <w:r w:rsidR="00710FBB">
          <w:rPr>
            <w:noProof/>
            <w:webHidden/>
          </w:rPr>
          <w:t>24</w:t>
        </w:r>
        <w:r w:rsidR="00710FBB">
          <w:rPr>
            <w:noProof/>
            <w:webHidden/>
          </w:rPr>
          <w:fldChar w:fldCharType="end"/>
        </w:r>
      </w:hyperlink>
    </w:p>
    <w:p w14:paraId="4966460D" w14:textId="14922268" w:rsidR="00710FBB" w:rsidRDefault="00AF40AA">
      <w:pPr>
        <w:pStyle w:val="41"/>
        <w:tabs>
          <w:tab w:val="left" w:pos="2694"/>
          <w:tab w:val="right" w:leader="dot" w:pos="9345"/>
        </w:tabs>
        <w:rPr>
          <w:rFonts w:asciiTheme="minorHAnsi" w:hAnsiTheme="minorHAnsi"/>
          <w:noProof/>
          <w:sz w:val="22"/>
          <w:lang w:eastAsia="ru-RU"/>
        </w:rPr>
      </w:pPr>
      <w:hyperlink w:anchor="_Toc517859502" w:history="1">
        <w:r w:rsidR="00710FBB" w:rsidRPr="000164AB">
          <w:rPr>
            <w:rStyle w:val="af8"/>
            <w:noProof/>
          </w:rPr>
          <w:t>1.3.4.1</w:t>
        </w:r>
        <w:r w:rsidR="00710FBB">
          <w:rPr>
            <w:rFonts w:asciiTheme="minorHAnsi" w:hAnsiTheme="minorHAnsi"/>
            <w:noProof/>
            <w:sz w:val="22"/>
            <w:lang w:eastAsia="ru-RU"/>
          </w:rPr>
          <w:tab/>
        </w:r>
        <w:r w:rsidR="00710FBB" w:rsidRPr="000164AB">
          <w:rPr>
            <w:rStyle w:val="af8"/>
            <w:noProof/>
          </w:rPr>
          <w:t>Механизмы окисления чистого железа при взаимодействии с кислородом.</w:t>
        </w:r>
        <w:r w:rsidR="00710FBB">
          <w:rPr>
            <w:noProof/>
            <w:webHidden/>
          </w:rPr>
          <w:tab/>
        </w:r>
        <w:r w:rsidR="00710FBB">
          <w:rPr>
            <w:noProof/>
            <w:webHidden/>
          </w:rPr>
          <w:fldChar w:fldCharType="begin"/>
        </w:r>
        <w:r w:rsidR="00710FBB">
          <w:rPr>
            <w:noProof/>
            <w:webHidden/>
          </w:rPr>
          <w:instrText xml:space="preserve"> PAGEREF _Toc517859502 \h </w:instrText>
        </w:r>
        <w:r w:rsidR="00710FBB">
          <w:rPr>
            <w:noProof/>
            <w:webHidden/>
          </w:rPr>
        </w:r>
        <w:r w:rsidR="00710FBB">
          <w:rPr>
            <w:noProof/>
            <w:webHidden/>
          </w:rPr>
          <w:fldChar w:fldCharType="separate"/>
        </w:r>
        <w:r w:rsidR="00710FBB">
          <w:rPr>
            <w:noProof/>
            <w:webHidden/>
          </w:rPr>
          <w:t>24</w:t>
        </w:r>
        <w:r w:rsidR="00710FBB">
          <w:rPr>
            <w:noProof/>
            <w:webHidden/>
          </w:rPr>
          <w:fldChar w:fldCharType="end"/>
        </w:r>
      </w:hyperlink>
    </w:p>
    <w:p w14:paraId="739A4D11" w14:textId="559F8B48" w:rsidR="00710FBB" w:rsidRDefault="00AF40AA">
      <w:pPr>
        <w:pStyle w:val="41"/>
        <w:tabs>
          <w:tab w:val="left" w:pos="2694"/>
          <w:tab w:val="right" w:leader="dot" w:pos="9345"/>
        </w:tabs>
        <w:rPr>
          <w:rFonts w:asciiTheme="minorHAnsi" w:hAnsiTheme="minorHAnsi"/>
          <w:noProof/>
          <w:sz w:val="22"/>
          <w:lang w:eastAsia="ru-RU"/>
        </w:rPr>
      </w:pPr>
      <w:hyperlink w:anchor="_Toc517859503" w:history="1">
        <w:r w:rsidR="00710FBB" w:rsidRPr="000164AB">
          <w:rPr>
            <w:rStyle w:val="af8"/>
            <w:noProof/>
          </w:rPr>
          <w:t>1.3.4.2</w:t>
        </w:r>
        <w:r w:rsidR="00710FBB">
          <w:rPr>
            <w:rFonts w:asciiTheme="minorHAnsi" w:hAnsiTheme="minorHAnsi"/>
            <w:noProof/>
            <w:sz w:val="22"/>
            <w:lang w:eastAsia="ru-RU"/>
          </w:rPr>
          <w:tab/>
        </w:r>
        <w:r w:rsidR="00710FBB" w:rsidRPr="000164AB">
          <w:rPr>
            <w:rStyle w:val="af8"/>
            <w:noProof/>
          </w:rPr>
          <w:t>Физико-химические аспекты взаимодействия стали со свинцом.</w:t>
        </w:r>
        <w:r w:rsidR="00710FBB">
          <w:rPr>
            <w:noProof/>
            <w:webHidden/>
          </w:rPr>
          <w:tab/>
        </w:r>
        <w:r w:rsidR="00710FBB">
          <w:rPr>
            <w:noProof/>
            <w:webHidden/>
          </w:rPr>
          <w:fldChar w:fldCharType="begin"/>
        </w:r>
        <w:r w:rsidR="00710FBB">
          <w:rPr>
            <w:noProof/>
            <w:webHidden/>
          </w:rPr>
          <w:instrText xml:space="preserve"> PAGEREF _Toc517859503 \h </w:instrText>
        </w:r>
        <w:r w:rsidR="00710FBB">
          <w:rPr>
            <w:noProof/>
            <w:webHidden/>
          </w:rPr>
        </w:r>
        <w:r w:rsidR="00710FBB">
          <w:rPr>
            <w:noProof/>
            <w:webHidden/>
          </w:rPr>
          <w:fldChar w:fldCharType="separate"/>
        </w:r>
        <w:r w:rsidR="00710FBB">
          <w:rPr>
            <w:noProof/>
            <w:webHidden/>
          </w:rPr>
          <w:t>27</w:t>
        </w:r>
        <w:r w:rsidR="00710FBB">
          <w:rPr>
            <w:noProof/>
            <w:webHidden/>
          </w:rPr>
          <w:fldChar w:fldCharType="end"/>
        </w:r>
      </w:hyperlink>
    </w:p>
    <w:p w14:paraId="018B780C" w14:textId="65DF65B0" w:rsidR="00710FBB" w:rsidRDefault="00AF40AA">
      <w:pPr>
        <w:pStyle w:val="41"/>
        <w:tabs>
          <w:tab w:val="left" w:pos="2694"/>
          <w:tab w:val="right" w:leader="dot" w:pos="9345"/>
        </w:tabs>
        <w:rPr>
          <w:rFonts w:asciiTheme="minorHAnsi" w:hAnsiTheme="minorHAnsi"/>
          <w:noProof/>
          <w:sz w:val="22"/>
          <w:lang w:eastAsia="ru-RU"/>
        </w:rPr>
      </w:pPr>
      <w:hyperlink w:anchor="_Toc517859504" w:history="1">
        <w:r w:rsidR="00710FBB" w:rsidRPr="000164AB">
          <w:rPr>
            <w:rStyle w:val="af8"/>
            <w:noProof/>
          </w:rPr>
          <w:t>1.3.4.3</w:t>
        </w:r>
        <w:r w:rsidR="00710FBB">
          <w:rPr>
            <w:rFonts w:asciiTheme="minorHAnsi" w:hAnsiTheme="minorHAnsi"/>
            <w:noProof/>
            <w:sz w:val="22"/>
            <w:lang w:eastAsia="ru-RU"/>
          </w:rPr>
          <w:tab/>
        </w:r>
        <w:r w:rsidR="00710FBB" w:rsidRPr="000164AB">
          <w:rPr>
            <w:rStyle w:val="af8"/>
            <w:noProof/>
          </w:rPr>
          <w:t>Взаимодействие стали ЭП-823 со свинцом.</w:t>
        </w:r>
        <w:r w:rsidR="00710FBB">
          <w:rPr>
            <w:noProof/>
            <w:webHidden/>
          </w:rPr>
          <w:tab/>
        </w:r>
        <w:r w:rsidR="00710FBB">
          <w:rPr>
            <w:noProof/>
            <w:webHidden/>
          </w:rPr>
          <w:fldChar w:fldCharType="begin"/>
        </w:r>
        <w:r w:rsidR="00710FBB">
          <w:rPr>
            <w:noProof/>
            <w:webHidden/>
          </w:rPr>
          <w:instrText xml:space="preserve"> PAGEREF _Toc517859504 \h </w:instrText>
        </w:r>
        <w:r w:rsidR="00710FBB">
          <w:rPr>
            <w:noProof/>
            <w:webHidden/>
          </w:rPr>
        </w:r>
        <w:r w:rsidR="00710FBB">
          <w:rPr>
            <w:noProof/>
            <w:webHidden/>
          </w:rPr>
          <w:fldChar w:fldCharType="separate"/>
        </w:r>
        <w:r w:rsidR="00710FBB">
          <w:rPr>
            <w:noProof/>
            <w:webHidden/>
          </w:rPr>
          <w:t>30</w:t>
        </w:r>
        <w:r w:rsidR="00710FBB">
          <w:rPr>
            <w:noProof/>
            <w:webHidden/>
          </w:rPr>
          <w:fldChar w:fldCharType="end"/>
        </w:r>
      </w:hyperlink>
    </w:p>
    <w:p w14:paraId="5E890301" w14:textId="57186266" w:rsidR="00710FBB" w:rsidRDefault="00AF40AA">
      <w:pPr>
        <w:pStyle w:val="41"/>
        <w:tabs>
          <w:tab w:val="left" w:pos="2694"/>
          <w:tab w:val="right" w:leader="dot" w:pos="9345"/>
        </w:tabs>
        <w:rPr>
          <w:rFonts w:asciiTheme="minorHAnsi" w:hAnsiTheme="minorHAnsi"/>
          <w:noProof/>
          <w:sz w:val="22"/>
          <w:lang w:eastAsia="ru-RU"/>
        </w:rPr>
      </w:pPr>
      <w:hyperlink w:anchor="_Toc517859505" w:history="1">
        <w:r w:rsidR="00710FBB" w:rsidRPr="000164AB">
          <w:rPr>
            <w:rStyle w:val="af8"/>
            <w:noProof/>
          </w:rPr>
          <w:t>1.3.4.4</w:t>
        </w:r>
        <w:r w:rsidR="00710FBB">
          <w:rPr>
            <w:rFonts w:asciiTheme="minorHAnsi" w:hAnsiTheme="minorHAnsi"/>
            <w:noProof/>
            <w:sz w:val="22"/>
            <w:lang w:eastAsia="ru-RU"/>
          </w:rPr>
          <w:tab/>
        </w:r>
        <w:r w:rsidR="00710FBB" w:rsidRPr="000164AB">
          <w:rPr>
            <w:rStyle w:val="af8"/>
            <w:noProof/>
          </w:rPr>
          <w:t>Влияние потоков высокоэнергетических частиц на оксидную пленку.</w:t>
        </w:r>
        <w:r w:rsidR="00710FBB">
          <w:rPr>
            <w:noProof/>
            <w:webHidden/>
          </w:rPr>
          <w:tab/>
        </w:r>
        <w:r w:rsidR="00710FBB">
          <w:rPr>
            <w:noProof/>
            <w:webHidden/>
          </w:rPr>
          <w:fldChar w:fldCharType="begin"/>
        </w:r>
        <w:r w:rsidR="00710FBB">
          <w:rPr>
            <w:noProof/>
            <w:webHidden/>
          </w:rPr>
          <w:instrText xml:space="preserve"> PAGEREF _Toc517859505 \h </w:instrText>
        </w:r>
        <w:r w:rsidR="00710FBB">
          <w:rPr>
            <w:noProof/>
            <w:webHidden/>
          </w:rPr>
        </w:r>
        <w:r w:rsidR="00710FBB">
          <w:rPr>
            <w:noProof/>
            <w:webHidden/>
          </w:rPr>
          <w:fldChar w:fldCharType="separate"/>
        </w:r>
        <w:r w:rsidR="00710FBB">
          <w:rPr>
            <w:noProof/>
            <w:webHidden/>
          </w:rPr>
          <w:t>32</w:t>
        </w:r>
        <w:r w:rsidR="00710FBB">
          <w:rPr>
            <w:noProof/>
            <w:webHidden/>
          </w:rPr>
          <w:fldChar w:fldCharType="end"/>
        </w:r>
      </w:hyperlink>
    </w:p>
    <w:p w14:paraId="4945225E" w14:textId="0335A1AB" w:rsidR="00710FBB" w:rsidRDefault="00AF40AA">
      <w:pPr>
        <w:pStyle w:val="12"/>
        <w:rPr>
          <w:rFonts w:asciiTheme="minorHAnsi" w:hAnsiTheme="minorHAnsi"/>
          <w:noProof/>
          <w:sz w:val="22"/>
          <w:lang w:eastAsia="ru-RU"/>
        </w:rPr>
      </w:pPr>
      <w:hyperlink w:anchor="_Toc517859506" w:history="1">
        <w:r w:rsidR="00710FBB" w:rsidRPr="000164AB">
          <w:rPr>
            <w:rStyle w:val="af8"/>
            <w:noProof/>
          </w:rPr>
          <w:t>2</w:t>
        </w:r>
        <w:r w:rsidR="00710FBB">
          <w:rPr>
            <w:rFonts w:asciiTheme="minorHAnsi" w:hAnsiTheme="minorHAnsi"/>
            <w:noProof/>
            <w:sz w:val="22"/>
            <w:lang w:eastAsia="ru-RU"/>
          </w:rPr>
          <w:tab/>
        </w:r>
        <w:r w:rsidR="00710FBB" w:rsidRPr="000164AB">
          <w:rPr>
            <w:rStyle w:val="af8"/>
            <w:noProof/>
          </w:rPr>
          <w:t>Методология исследований</w:t>
        </w:r>
        <w:r w:rsidR="00710FBB">
          <w:rPr>
            <w:noProof/>
            <w:webHidden/>
          </w:rPr>
          <w:tab/>
        </w:r>
        <w:r w:rsidR="00710FBB">
          <w:rPr>
            <w:noProof/>
            <w:webHidden/>
          </w:rPr>
          <w:fldChar w:fldCharType="begin"/>
        </w:r>
        <w:r w:rsidR="00710FBB">
          <w:rPr>
            <w:noProof/>
            <w:webHidden/>
          </w:rPr>
          <w:instrText xml:space="preserve"> PAGEREF _Toc517859506 \h </w:instrText>
        </w:r>
        <w:r w:rsidR="00710FBB">
          <w:rPr>
            <w:noProof/>
            <w:webHidden/>
          </w:rPr>
        </w:r>
        <w:r w:rsidR="00710FBB">
          <w:rPr>
            <w:noProof/>
            <w:webHidden/>
          </w:rPr>
          <w:fldChar w:fldCharType="separate"/>
        </w:r>
        <w:r w:rsidR="00710FBB">
          <w:rPr>
            <w:noProof/>
            <w:webHidden/>
          </w:rPr>
          <w:t>38</w:t>
        </w:r>
        <w:r w:rsidR="00710FBB">
          <w:rPr>
            <w:noProof/>
            <w:webHidden/>
          </w:rPr>
          <w:fldChar w:fldCharType="end"/>
        </w:r>
      </w:hyperlink>
    </w:p>
    <w:p w14:paraId="7C444FC1" w14:textId="339F26CC" w:rsidR="00710FBB" w:rsidRDefault="00AF40AA">
      <w:pPr>
        <w:pStyle w:val="23"/>
        <w:tabs>
          <w:tab w:val="left" w:pos="1134"/>
          <w:tab w:val="right" w:leader="dot" w:pos="9345"/>
        </w:tabs>
        <w:rPr>
          <w:rFonts w:asciiTheme="minorHAnsi" w:hAnsiTheme="minorHAnsi"/>
          <w:noProof/>
          <w:sz w:val="22"/>
          <w:lang w:eastAsia="ru-RU"/>
        </w:rPr>
      </w:pPr>
      <w:hyperlink w:anchor="_Toc517859507" w:history="1">
        <w:r w:rsidR="00710FBB" w:rsidRPr="000164AB">
          <w:rPr>
            <w:rStyle w:val="af8"/>
            <w:noProof/>
          </w:rPr>
          <w:t>2.1</w:t>
        </w:r>
        <w:r w:rsidR="00710FBB">
          <w:rPr>
            <w:rFonts w:asciiTheme="minorHAnsi" w:hAnsiTheme="minorHAnsi"/>
            <w:noProof/>
            <w:sz w:val="22"/>
            <w:lang w:eastAsia="ru-RU"/>
          </w:rPr>
          <w:tab/>
        </w:r>
        <w:r w:rsidR="00710FBB" w:rsidRPr="000164AB">
          <w:rPr>
            <w:rStyle w:val="af8"/>
            <w:noProof/>
          </w:rPr>
          <w:t>Обоснование выбора компьютерного моделирования как основного метода исследования.</w:t>
        </w:r>
        <w:r w:rsidR="00710FBB">
          <w:rPr>
            <w:noProof/>
            <w:webHidden/>
          </w:rPr>
          <w:tab/>
        </w:r>
        <w:r w:rsidR="00710FBB">
          <w:rPr>
            <w:noProof/>
            <w:webHidden/>
          </w:rPr>
          <w:fldChar w:fldCharType="begin"/>
        </w:r>
        <w:r w:rsidR="00710FBB">
          <w:rPr>
            <w:noProof/>
            <w:webHidden/>
          </w:rPr>
          <w:instrText xml:space="preserve"> PAGEREF _Toc517859507 \h </w:instrText>
        </w:r>
        <w:r w:rsidR="00710FBB">
          <w:rPr>
            <w:noProof/>
            <w:webHidden/>
          </w:rPr>
        </w:r>
        <w:r w:rsidR="00710FBB">
          <w:rPr>
            <w:noProof/>
            <w:webHidden/>
          </w:rPr>
          <w:fldChar w:fldCharType="separate"/>
        </w:r>
        <w:r w:rsidR="00710FBB">
          <w:rPr>
            <w:noProof/>
            <w:webHidden/>
          </w:rPr>
          <w:t>38</w:t>
        </w:r>
        <w:r w:rsidR="00710FBB">
          <w:rPr>
            <w:noProof/>
            <w:webHidden/>
          </w:rPr>
          <w:fldChar w:fldCharType="end"/>
        </w:r>
      </w:hyperlink>
    </w:p>
    <w:p w14:paraId="63B4969F" w14:textId="7C987EB6" w:rsidR="00710FBB" w:rsidRDefault="00AF40AA">
      <w:pPr>
        <w:pStyle w:val="23"/>
        <w:tabs>
          <w:tab w:val="left" w:pos="1134"/>
          <w:tab w:val="right" w:leader="dot" w:pos="9345"/>
        </w:tabs>
        <w:rPr>
          <w:rFonts w:asciiTheme="minorHAnsi" w:hAnsiTheme="minorHAnsi"/>
          <w:noProof/>
          <w:sz w:val="22"/>
          <w:lang w:eastAsia="ru-RU"/>
        </w:rPr>
      </w:pPr>
      <w:hyperlink w:anchor="_Toc517859508" w:history="1">
        <w:r w:rsidR="00710FBB" w:rsidRPr="000164AB">
          <w:rPr>
            <w:rStyle w:val="af8"/>
            <w:noProof/>
          </w:rPr>
          <w:t>2.2</w:t>
        </w:r>
        <w:r w:rsidR="00710FBB">
          <w:rPr>
            <w:rFonts w:asciiTheme="minorHAnsi" w:hAnsiTheme="minorHAnsi"/>
            <w:noProof/>
            <w:sz w:val="22"/>
            <w:lang w:eastAsia="ru-RU"/>
          </w:rPr>
          <w:tab/>
        </w:r>
        <w:r w:rsidR="00710FBB" w:rsidRPr="000164AB">
          <w:rPr>
            <w:rStyle w:val="af8"/>
            <w:noProof/>
          </w:rPr>
          <w:t>Компьютерное моделирование.</w:t>
        </w:r>
        <w:r w:rsidR="00710FBB">
          <w:rPr>
            <w:noProof/>
            <w:webHidden/>
          </w:rPr>
          <w:tab/>
        </w:r>
        <w:r w:rsidR="00710FBB">
          <w:rPr>
            <w:noProof/>
            <w:webHidden/>
          </w:rPr>
          <w:fldChar w:fldCharType="begin"/>
        </w:r>
        <w:r w:rsidR="00710FBB">
          <w:rPr>
            <w:noProof/>
            <w:webHidden/>
          </w:rPr>
          <w:instrText xml:space="preserve"> PAGEREF _Toc517859508 \h </w:instrText>
        </w:r>
        <w:r w:rsidR="00710FBB">
          <w:rPr>
            <w:noProof/>
            <w:webHidden/>
          </w:rPr>
        </w:r>
        <w:r w:rsidR="00710FBB">
          <w:rPr>
            <w:noProof/>
            <w:webHidden/>
          </w:rPr>
          <w:fldChar w:fldCharType="separate"/>
        </w:r>
        <w:r w:rsidR="00710FBB">
          <w:rPr>
            <w:noProof/>
            <w:webHidden/>
          </w:rPr>
          <w:t>39</w:t>
        </w:r>
        <w:r w:rsidR="00710FBB">
          <w:rPr>
            <w:noProof/>
            <w:webHidden/>
          </w:rPr>
          <w:fldChar w:fldCharType="end"/>
        </w:r>
      </w:hyperlink>
    </w:p>
    <w:p w14:paraId="2203472D" w14:textId="61DE25FC" w:rsidR="00710FBB" w:rsidRDefault="00AF40AA">
      <w:pPr>
        <w:pStyle w:val="23"/>
        <w:tabs>
          <w:tab w:val="left" w:pos="1134"/>
          <w:tab w:val="right" w:leader="dot" w:pos="9345"/>
        </w:tabs>
        <w:rPr>
          <w:rFonts w:asciiTheme="minorHAnsi" w:hAnsiTheme="minorHAnsi"/>
          <w:noProof/>
          <w:sz w:val="22"/>
          <w:lang w:eastAsia="ru-RU"/>
        </w:rPr>
      </w:pPr>
      <w:hyperlink w:anchor="_Toc517859509" w:history="1">
        <w:r w:rsidR="00710FBB" w:rsidRPr="000164AB">
          <w:rPr>
            <w:rStyle w:val="af8"/>
            <w:noProof/>
          </w:rPr>
          <w:t>2.3</w:t>
        </w:r>
        <w:r w:rsidR="00710FBB">
          <w:rPr>
            <w:rFonts w:asciiTheme="minorHAnsi" w:hAnsiTheme="minorHAnsi"/>
            <w:noProof/>
            <w:sz w:val="22"/>
            <w:lang w:eastAsia="ru-RU"/>
          </w:rPr>
          <w:tab/>
        </w:r>
        <w:r w:rsidR="00710FBB" w:rsidRPr="000164AB">
          <w:rPr>
            <w:rStyle w:val="af8"/>
            <w:noProof/>
          </w:rPr>
          <w:t>Постановка задачи.</w:t>
        </w:r>
        <w:r w:rsidR="00710FBB">
          <w:rPr>
            <w:noProof/>
            <w:webHidden/>
          </w:rPr>
          <w:tab/>
        </w:r>
        <w:r w:rsidR="00710FBB">
          <w:rPr>
            <w:noProof/>
            <w:webHidden/>
          </w:rPr>
          <w:fldChar w:fldCharType="begin"/>
        </w:r>
        <w:r w:rsidR="00710FBB">
          <w:rPr>
            <w:noProof/>
            <w:webHidden/>
          </w:rPr>
          <w:instrText xml:space="preserve"> PAGEREF _Toc517859509 \h </w:instrText>
        </w:r>
        <w:r w:rsidR="00710FBB">
          <w:rPr>
            <w:noProof/>
            <w:webHidden/>
          </w:rPr>
        </w:r>
        <w:r w:rsidR="00710FBB">
          <w:rPr>
            <w:noProof/>
            <w:webHidden/>
          </w:rPr>
          <w:fldChar w:fldCharType="separate"/>
        </w:r>
        <w:r w:rsidR="00710FBB">
          <w:rPr>
            <w:noProof/>
            <w:webHidden/>
          </w:rPr>
          <w:t>39</w:t>
        </w:r>
        <w:r w:rsidR="00710FBB">
          <w:rPr>
            <w:noProof/>
            <w:webHidden/>
          </w:rPr>
          <w:fldChar w:fldCharType="end"/>
        </w:r>
      </w:hyperlink>
    </w:p>
    <w:p w14:paraId="72CE5506" w14:textId="2C61EF8A" w:rsidR="00710FBB" w:rsidRDefault="00AF40AA">
      <w:pPr>
        <w:pStyle w:val="23"/>
        <w:tabs>
          <w:tab w:val="left" w:pos="1134"/>
          <w:tab w:val="right" w:leader="dot" w:pos="9345"/>
        </w:tabs>
        <w:rPr>
          <w:rFonts w:asciiTheme="minorHAnsi" w:hAnsiTheme="minorHAnsi"/>
          <w:noProof/>
          <w:sz w:val="22"/>
          <w:lang w:eastAsia="ru-RU"/>
        </w:rPr>
      </w:pPr>
      <w:hyperlink w:anchor="_Toc517859510" w:history="1">
        <w:r w:rsidR="00710FBB" w:rsidRPr="000164AB">
          <w:rPr>
            <w:rStyle w:val="af8"/>
            <w:noProof/>
          </w:rPr>
          <w:t>2.4</w:t>
        </w:r>
        <w:r w:rsidR="00710FBB">
          <w:rPr>
            <w:rFonts w:asciiTheme="minorHAnsi" w:hAnsiTheme="minorHAnsi"/>
            <w:noProof/>
            <w:sz w:val="22"/>
            <w:lang w:eastAsia="ru-RU"/>
          </w:rPr>
          <w:tab/>
        </w:r>
        <w:r w:rsidR="00710FBB" w:rsidRPr="000164AB">
          <w:rPr>
            <w:rStyle w:val="af8"/>
            <w:noProof/>
          </w:rPr>
          <w:t>Периодические граничные условия</w:t>
        </w:r>
        <w:r w:rsidR="00710FBB">
          <w:rPr>
            <w:noProof/>
            <w:webHidden/>
          </w:rPr>
          <w:tab/>
        </w:r>
        <w:r w:rsidR="00710FBB">
          <w:rPr>
            <w:noProof/>
            <w:webHidden/>
          </w:rPr>
          <w:fldChar w:fldCharType="begin"/>
        </w:r>
        <w:r w:rsidR="00710FBB">
          <w:rPr>
            <w:noProof/>
            <w:webHidden/>
          </w:rPr>
          <w:instrText xml:space="preserve"> PAGEREF _Toc517859510 \h </w:instrText>
        </w:r>
        <w:r w:rsidR="00710FBB">
          <w:rPr>
            <w:noProof/>
            <w:webHidden/>
          </w:rPr>
        </w:r>
        <w:r w:rsidR="00710FBB">
          <w:rPr>
            <w:noProof/>
            <w:webHidden/>
          </w:rPr>
          <w:fldChar w:fldCharType="separate"/>
        </w:r>
        <w:r w:rsidR="00710FBB">
          <w:rPr>
            <w:noProof/>
            <w:webHidden/>
          </w:rPr>
          <w:t>39</w:t>
        </w:r>
        <w:r w:rsidR="00710FBB">
          <w:rPr>
            <w:noProof/>
            <w:webHidden/>
          </w:rPr>
          <w:fldChar w:fldCharType="end"/>
        </w:r>
      </w:hyperlink>
    </w:p>
    <w:p w14:paraId="70A0B28D" w14:textId="2CC73768" w:rsidR="00710FBB" w:rsidRDefault="00AF40AA">
      <w:pPr>
        <w:pStyle w:val="23"/>
        <w:tabs>
          <w:tab w:val="left" w:pos="1134"/>
          <w:tab w:val="right" w:leader="dot" w:pos="9345"/>
        </w:tabs>
        <w:rPr>
          <w:rFonts w:asciiTheme="minorHAnsi" w:hAnsiTheme="minorHAnsi"/>
          <w:noProof/>
          <w:sz w:val="22"/>
          <w:lang w:eastAsia="ru-RU"/>
        </w:rPr>
      </w:pPr>
      <w:hyperlink w:anchor="_Toc517859511" w:history="1">
        <w:r w:rsidR="00710FBB" w:rsidRPr="000164AB">
          <w:rPr>
            <w:rStyle w:val="af8"/>
            <w:noProof/>
          </w:rPr>
          <w:t>2.5</w:t>
        </w:r>
        <w:r w:rsidR="00710FBB">
          <w:rPr>
            <w:rFonts w:asciiTheme="minorHAnsi" w:hAnsiTheme="minorHAnsi"/>
            <w:noProof/>
            <w:sz w:val="22"/>
            <w:lang w:eastAsia="ru-RU"/>
          </w:rPr>
          <w:tab/>
        </w:r>
        <w:r w:rsidR="00710FBB" w:rsidRPr="000164AB">
          <w:rPr>
            <w:rStyle w:val="af8"/>
            <w:noProof/>
          </w:rPr>
          <w:t>Молекулярная статика.</w:t>
        </w:r>
        <w:r w:rsidR="00710FBB">
          <w:rPr>
            <w:noProof/>
            <w:webHidden/>
          </w:rPr>
          <w:tab/>
        </w:r>
        <w:r w:rsidR="00710FBB">
          <w:rPr>
            <w:noProof/>
            <w:webHidden/>
          </w:rPr>
          <w:fldChar w:fldCharType="begin"/>
        </w:r>
        <w:r w:rsidR="00710FBB">
          <w:rPr>
            <w:noProof/>
            <w:webHidden/>
          </w:rPr>
          <w:instrText xml:space="preserve"> PAGEREF _Toc517859511 \h </w:instrText>
        </w:r>
        <w:r w:rsidR="00710FBB">
          <w:rPr>
            <w:noProof/>
            <w:webHidden/>
          </w:rPr>
        </w:r>
        <w:r w:rsidR="00710FBB">
          <w:rPr>
            <w:noProof/>
            <w:webHidden/>
          </w:rPr>
          <w:fldChar w:fldCharType="separate"/>
        </w:r>
        <w:r w:rsidR="00710FBB">
          <w:rPr>
            <w:noProof/>
            <w:webHidden/>
          </w:rPr>
          <w:t>40</w:t>
        </w:r>
        <w:r w:rsidR="00710FBB">
          <w:rPr>
            <w:noProof/>
            <w:webHidden/>
          </w:rPr>
          <w:fldChar w:fldCharType="end"/>
        </w:r>
      </w:hyperlink>
    </w:p>
    <w:p w14:paraId="5FEEB04D" w14:textId="652EBDEB" w:rsidR="00710FBB" w:rsidRDefault="00AF40AA">
      <w:pPr>
        <w:pStyle w:val="31"/>
        <w:tabs>
          <w:tab w:val="left" w:pos="1834"/>
          <w:tab w:val="right" w:leader="dot" w:pos="9345"/>
        </w:tabs>
        <w:rPr>
          <w:rFonts w:asciiTheme="minorHAnsi" w:hAnsiTheme="minorHAnsi"/>
          <w:noProof/>
          <w:sz w:val="22"/>
          <w:lang w:eastAsia="ru-RU"/>
        </w:rPr>
      </w:pPr>
      <w:hyperlink w:anchor="_Toc517859512" w:history="1">
        <w:r w:rsidR="00710FBB" w:rsidRPr="000164AB">
          <w:rPr>
            <w:rStyle w:val="af8"/>
            <w:noProof/>
          </w:rPr>
          <w:t>2.5.1</w:t>
        </w:r>
        <w:r w:rsidR="00710FBB">
          <w:rPr>
            <w:rFonts w:asciiTheme="minorHAnsi" w:hAnsiTheme="minorHAnsi"/>
            <w:noProof/>
            <w:sz w:val="22"/>
            <w:lang w:eastAsia="ru-RU"/>
          </w:rPr>
          <w:tab/>
        </w:r>
        <w:r w:rsidR="00710FBB" w:rsidRPr="000164AB">
          <w:rPr>
            <w:rStyle w:val="af8"/>
            <w:noProof/>
          </w:rPr>
          <w:t>Основы метода.</w:t>
        </w:r>
        <w:r w:rsidR="00710FBB">
          <w:rPr>
            <w:noProof/>
            <w:webHidden/>
          </w:rPr>
          <w:tab/>
        </w:r>
        <w:r w:rsidR="00710FBB">
          <w:rPr>
            <w:noProof/>
            <w:webHidden/>
          </w:rPr>
          <w:fldChar w:fldCharType="begin"/>
        </w:r>
        <w:r w:rsidR="00710FBB">
          <w:rPr>
            <w:noProof/>
            <w:webHidden/>
          </w:rPr>
          <w:instrText xml:space="preserve"> PAGEREF _Toc517859512 \h </w:instrText>
        </w:r>
        <w:r w:rsidR="00710FBB">
          <w:rPr>
            <w:noProof/>
            <w:webHidden/>
          </w:rPr>
        </w:r>
        <w:r w:rsidR="00710FBB">
          <w:rPr>
            <w:noProof/>
            <w:webHidden/>
          </w:rPr>
          <w:fldChar w:fldCharType="separate"/>
        </w:r>
        <w:r w:rsidR="00710FBB">
          <w:rPr>
            <w:noProof/>
            <w:webHidden/>
          </w:rPr>
          <w:t>40</w:t>
        </w:r>
        <w:r w:rsidR="00710FBB">
          <w:rPr>
            <w:noProof/>
            <w:webHidden/>
          </w:rPr>
          <w:fldChar w:fldCharType="end"/>
        </w:r>
      </w:hyperlink>
    </w:p>
    <w:p w14:paraId="62EE5529" w14:textId="4B2FC6FB" w:rsidR="00710FBB" w:rsidRDefault="00AF40AA">
      <w:pPr>
        <w:pStyle w:val="31"/>
        <w:tabs>
          <w:tab w:val="left" w:pos="1834"/>
          <w:tab w:val="right" w:leader="dot" w:pos="9345"/>
        </w:tabs>
        <w:rPr>
          <w:rFonts w:asciiTheme="minorHAnsi" w:hAnsiTheme="minorHAnsi"/>
          <w:noProof/>
          <w:sz w:val="22"/>
          <w:lang w:eastAsia="ru-RU"/>
        </w:rPr>
      </w:pPr>
      <w:hyperlink w:anchor="_Toc517859513" w:history="1">
        <w:r w:rsidR="00710FBB" w:rsidRPr="000164AB">
          <w:rPr>
            <w:rStyle w:val="af8"/>
            <w:noProof/>
          </w:rPr>
          <w:t>2.5.2</w:t>
        </w:r>
        <w:r w:rsidR="00710FBB">
          <w:rPr>
            <w:rFonts w:asciiTheme="minorHAnsi" w:hAnsiTheme="minorHAnsi"/>
            <w:noProof/>
            <w:sz w:val="22"/>
            <w:lang w:eastAsia="ru-RU"/>
          </w:rPr>
          <w:tab/>
        </w:r>
        <w:r w:rsidR="00710FBB" w:rsidRPr="000164AB">
          <w:rPr>
            <w:rStyle w:val="af8"/>
            <w:noProof/>
          </w:rPr>
          <w:t>Методы поиска</w:t>
        </w:r>
        <w:r w:rsidR="00710FBB">
          <w:rPr>
            <w:noProof/>
            <w:webHidden/>
          </w:rPr>
          <w:tab/>
        </w:r>
        <w:r w:rsidR="00710FBB">
          <w:rPr>
            <w:noProof/>
            <w:webHidden/>
          </w:rPr>
          <w:fldChar w:fldCharType="begin"/>
        </w:r>
        <w:r w:rsidR="00710FBB">
          <w:rPr>
            <w:noProof/>
            <w:webHidden/>
          </w:rPr>
          <w:instrText xml:space="preserve"> PAGEREF _Toc517859513 \h </w:instrText>
        </w:r>
        <w:r w:rsidR="00710FBB">
          <w:rPr>
            <w:noProof/>
            <w:webHidden/>
          </w:rPr>
        </w:r>
        <w:r w:rsidR="00710FBB">
          <w:rPr>
            <w:noProof/>
            <w:webHidden/>
          </w:rPr>
          <w:fldChar w:fldCharType="separate"/>
        </w:r>
        <w:r w:rsidR="00710FBB">
          <w:rPr>
            <w:noProof/>
            <w:webHidden/>
          </w:rPr>
          <w:t>42</w:t>
        </w:r>
        <w:r w:rsidR="00710FBB">
          <w:rPr>
            <w:noProof/>
            <w:webHidden/>
          </w:rPr>
          <w:fldChar w:fldCharType="end"/>
        </w:r>
      </w:hyperlink>
    </w:p>
    <w:p w14:paraId="6C45E1E7" w14:textId="2B48BA76" w:rsidR="00710FBB" w:rsidRDefault="00AF40AA">
      <w:pPr>
        <w:pStyle w:val="31"/>
        <w:tabs>
          <w:tab w:val="left" w:pos="1834"/>
          <w:tab w:val="right" w:leader="dot" w:pos="9345"/>
        </w:tabs>
        <w:rPr>
          <w:rFonts w:asciiTheme="minorHAnsi" w:hAnsiTheme="minorHAnsi"/>
          <w:noProof/>
          <w:sz w:val="22"/>
          <w:lang w:eastAsia="ru-RU"/>
        </w:rPr>
      </w:pPr>
      <w:hyperlink w:anchor="_Toc517859514" w:history="1">
        <w:r w:rsidR="00710FBB" w:rsidRPr="000164AB">
          <w:rPr>
            <w:rStyle w:val="af8"/>
            <w:noProof/>
          </w:rPr>
          <w:t>2.5.3</w:t>
        </w:r>
        <w:r w:rsidR="00710FBB">
          <w:rPr>
            <w:rFonts w:asciiTheme="minorHAnsi" w:hAnsiTheme="minorHAnsi"/>
            <w:noProof/>
            <w:sz w:val="22"/>
            <w:lang w:eastAsia="ru-RU"/>
          </w:rPr>
          <w:tab/>
        </w:r>
        <w:r w:rsidR="00710FBB" w:rsidRPr="000164AB">
          <w:rPr>
            <w:rStyle w:val="af8"/>
            <w:noProof/>
          </w:rPr>
          <w:t>Градиентный метод</w:t>
        </w:r>
        <w:r w:rsidR="00710FBB">
          <w:rPr>
            <w:noProof/>
            <w:webHidden/>
          </w:rPr>
          <w:tab/>
        </w:r>
        <w:r w:rsidR="00710FBB">
          <w:rPr>
            <w:noProof/>
            <w:webHidden/>
          </w:rPr>
          <w:fldChar w:fldCharType="begin"/>
        </w:r>
        <w:r w:rsidR="00710FBB">
          <w:rPr>
            <w:noProof/>
            <w:webHidden/>
          </w:rPr>
          <w:instrText xml:space="preserve"> PAGEREF _Toc517859514 \h </w:instrText>
        </w:r>
        <w:r w:rsidR="00710FBB">
          <w:rPr>
            <w:noProof/>
            <w:webHidden/>
          </w:rPr>
        </w:r>
        <w:r w:rsidR="00710FBB">
          <w:rPr>
            <w:noProof/>
            <w:webHidden/>
          </w:rPr>
          <w:fldChar w:fldCharType="separate"/>
        </w:r>
        <w:r w:rsidR="00710FBB">
          <w:rPr>
            <w:noProof/>
            <w:webHidden/>
          </w:rPr>
          <w:t>42</w:t>
        </w:r>
        <w:r w:rsidR="00710FBB">
          <w:rPr>
            <w:noProof/>
            <w:webHidden/>
          </w:rPr>
          <w:fldChar w:fldCharType="end"/>
        </w:r>
      </w:hyperlink>
    </w:p>
    <w:p w14:paraId="4FF85D38" w14:textId="4B0E81D1" w:rsidR="00710FBB" w:rsidRDefault="00AF40AA">
      <w:pPr>
        <w:pStyle w:val="31"/>
        <w:tabs>
          <w:tab w:val="left" w:pos="1834"/>
          <w:tab w:val="right" w:leader="dot" w:pos="9345"/>
        </w:tabs>
        <w:rPr>
          <w:rFonts w:asciiTheme="minorHAnsi" w:hAnsiTheme="minorHAnsi"/>
          <w:noProof/>
          <w:sz w:val="22"/>
          <w:lang w:eastAsia="ru-RU"/>
        </w:rPr>
      </w:pPr>
      <w:hyperlink w:anchor="_Toc517859515" w:history="1">
        <w:r w:rsidR="00710FBB" w:rsidRPr="000164AB">
          <w:rPr>
            <w:rStyle w:val="af8"/>
            <w:noProof/>
          </w:rPr>
          <w:t>2.5.4</w:t>
        </w:r>
        <w:r w:rsidR="00710FBB">
          <w:rPr>
            <w:rFonts w:asciiTheme="minorHAnsi" w:hAnsiTheme="minorHAnsi"/>
            <w:noProof/>
            <w:sz w:val="22"/>
            <w:lang w:eastAsia="ru-RU"/>
          </w:rPr>
          <w:tab/>
        </w:r>
        <w:r w:rsidR="00710FBB" w:rsidRPr="000164AB">
          <w:rPr>
            <w:rStyle w:val="af8"/>
            <w:noProof/>
          </w:rPr>
          <w:t>Метод Ньютона</w:t>
        </w:r>
        <w:r w:rsidR="00710FBB">
          <w:rPr>
            <w:noProof/>
            <w:webHidden/>
          </w:rPr>
          <w:tab/>
        </w:r>
        <w:r w:rsidR="00710FBB">
          <w:rPr>
            <w:noProof/>
            <w:webHidden/>
          </w:rPr>
          <w:fldChar w:fldCharType="begin"/>
        </w:r>
        <w:r w:rsidR="00710FBB">
          <w:rPr>
            <w:noProof/>
            <w:webHidden/>
          </w:rPr>
          <w:instrText xml:space="preserve"> PAGEREF _Toc517859515 \h </w:instrText>
        </w:r>
        <w:r w:rsidR="00710FBB">
          <w:rPr>
            <w:noProof/>
            <w:webHidden/>
          </w:rPr>
        </w:r>
        <w:r w:rsidR="00710FBB">
          <w:rPr>
            <w:noProof/>
            <w:webHidden/>
          </w:rPr>
          <w:fldChar w:fldCharType="separate"/>
        </w:r>
        <w:r w:rsidR="00710FBB">
          <w:rPr>
            <w:noProof/>
            <w:webHidden/>
          </w:rPr>
          <w:t>43</w:t>
        </w:r>
        <w:r w:rsidR="00710FBB">
          <w:rPr>
            <w:noProof/>
            <w:webHidden/>
          </w:rPr>
          <w:fldChar w:fldCharType="end"/>
        </w:r>
      </w:hyperlink>
    </w:p>
    <w:p w14:paraId="061D0264" w14:textId="4183910C" w:rsidR="00710FBB" w:rsidRDefault="00AF40AA">
      <w:pPr>
        <w:pStyle w:val="23"/>
        <w:tabs>
          <w:tab w:val="left" w:pos="1134"/>
          <w:tab w:val="right" w:leader="dot" w:pos="9345"/>
        </w:tabs>
        <w:rPr>
          <w:rFonts w:asciiTheme="minorHAnsi" w:hAnsiTheme="minorHAnsi"/>
          <w:noProof/>
          <w:sz w:val="22"/>
          <w:lang w:eastAsia="ru-RU"/>
        </w:rPr>
      </w:pPr>
      <w:hyperlink w:anchor="_Toc517859516" w:history="1">
        <w:r w:rsidR="00710FBB" w:rsidRPr="000164AB">
          <w:rPr>
            <w:rStyle w:val="af8"/>
            <w:noProof/>
          </w:rPr>
          <w:t>2.6</w:t>
        </w:r>
        <w:r w:rsidR="00710FBB">
          <w:rPr>
            <w:rFonts w:asciiTheme="minorHAnsi" w:hAnsiTheme="minorHAnsi"/>
            <w:noProof/>
            <w:sz w:val="22"/>
            <w:lang w:eastAsia="ru-RU"/>
          </w:rPr>
          <w:tab/>
        </w:r>
        <w:r w:rsidR="00710FBB" w:rsidRPr="000164AB">
          <w:rPr>
            <w:rStyle w:val="af8"/>
            <w:noProof/>
          </w:rPr>
          <w:t>Молекулярная динамика.</w:t>
        </w:r>
        <w:r w:rsidR="00710FBB">
          <w:rPr>
            <w:noProof/>
            <w:webHidden/>
          </w:rPr>
          <w:tab/>
        </w:r>
        <w:r w:rsidR="00710FBB">
          <w:rPr>
            <w:noProof/>
            <w:webHidden/>
          </w:rPr>
          <w:fldChar w:fldCharType="begin"/>
        </w:r>
        <w:r w:rsidR="00710FBB">
          <w:rPr>
            <w:noProof/>
            <w:webHidden/>
          </w:rPr>
          <w:instrText xml:space="preserve"> PAGEREF _Toc517859516 \h </w:instrText>
        </w:r>
        <w:r w:rsidR="00710FBB">
          <w:rPr>
            <w:noProof/>
            <w:webHidden/>
          </w:rPr>
        </w:r>
        <w:r w:rsidR="00710FBB">
          <w:rPr>
            <w:noProof/>
            <w:webHidden/>
          </w:rPr>
          <w:fldChar w:fldCharType="separate"/>
        </w:r>
        <w:r w:rsidR="00710FBB">
          <w:rPr>
            <w:noProof/>
            <w:webHidden/>
          </w:rPr>
          <w:t>45</w:t>
        </w:r>
        <w:r w:rsidR="00710FBB">
          <w:rPr>
            <w:noProof/>
            <w:webHidden/>
          </w:rPr>
          <w:fldChar w:fldCharType="end"/>
        </w:r>
      </w:hyperlink>
    </w:p>
    <w:p w14:paraId="21F17006" w14:textId="5DEC0A05" w:rsidR="00710FBB" w:rsidRDefault="00AF40AA">
      <w:pPr>
        <w:pStyle w:val="31"/>
        <w:tabs>
          <w:tab w:val="left" w:pos="1834"/>
          <w:tab w:val="right" w:leader="dot" w:pos="9345"/>
        </w:tabs>
        <w:rPr>
          <w:rFonts w:asciiTheme="minorHAnsi" w:hAnsiTheme="minorHAnsi"/>
          <w:noProof/>
          <w:sz w:val="22"/>
          <w:lang w:eastAsia="ru-RU"/>
        </w:rPr>
      </w:pPr>
      <w:hyperlink w:anchor="_Toc517859517" w:history="1">
        <w:r w:rsidR="00710FBB" w:rsidRPr="000164AB">
          <w:rPr>
            <w:rStyle w:val="af8"/>
            <w:noProof/>
          </w:rPr>
          <w:t>2.6.1</w:t>
        </w:r>
        <w:r w:rsidR="00710FBB">
          <w:rPr>
            <w:rFonts w:asciiTheme="minorHAnsi" w:hAnsiTheme="minorHAnsi"/>
            <w:noProof/>
            <w:sz w:val="22"/>
            <w:lang w:eastAsia="ru-RU"/>
          </w:rPr>
          <w:tab/>
        </w:r>
        <w:r w:rsidR="00710FBB" w:rsidRPr="000164AB">
          <w:rPr>
            <w:rStyle w:val="af8"/>
            <w:noProof/>
          </w:rPr>
          <w:t>Основы метода</w:t>
        </w:r>
        <w:r w:rsidR="00710FBB">
          <w:rPr>
            <w:noProof/>
            <w:webHidden/>
          </w:rPr>
          <w:tab/>
        </w:r>
        <w:r w:rsidR="00710FBB">
          <w:rPr>
            <w:noProof/>
            <w:webHidden/>
          </w:rPr>
          <w:fldChar w:fldCharType="begin"/>
        </w:r>
        <w:r w:rsidR="00710FBB">
          <w:rPr>
            <w:noProof/>
            <w:webHidden/>
          </w:rPr>
          <w:instrText xml:space="preserve"> PAGEREF _Toc517859517 \h </w:instrText>
        </w:r>
        <w:r w:rsidR="00710FBB">
          <w:rPr>
            <w:noProof/>
            <w:webHidden/>
          </w:rPr>
        </w:r>
        <w:r w:rsidR="00710FBB">
          <w:rPr>
            <w:noProof/>
            <w:webHidden/>
          </w:rPr>
          <w:fldChar w:fldCharType="separate"/>
        </w:r>
        <w:r w:rsidR="00710FBB">
          <w:rPr>
            <w:noProof/>
            <w:webHidden/>
          </w:rPr>
          <w:t>45</w:t>
        </w:r>
        <w:r w:rsidR="00710FBB">
          <w:rPr>
            <w:noProof/>
            <w:webHidden/>
          </w:rPr>
          <w:fldChar w:fldCharType="end"/>
        </w:r>
      </w:hyperlink>
    </w:p>
    <w:p w14:paraId="46636AC6" w14:textId="707E1545" w:rsidR="00710FBB" w:rsidRDefault="00AF40AA">
      <w:pPr>
        <w:pStyle w:val="31"/>
        <w:tabs>
          <w:tab w:val="left" w:pos="1834"/>
          <w:tab w:val="right" w:leader="dot" w:pos="9345"/>
        </w:tabs>
        <w:rPr>
          <w:rFonts w:asciiTheme="minorHAnsi" w:hAnsiTheme="minorHAnsi"/>
          <w:noProof/>
          <w:sz w:val="22"/>
          <w:lang w:eastAsia="ru-RU"/>
        </w:rPr>
      </w:pPr>
      <w:hyperlink w:anchor="_Toc517859518" w:history="1">
        <w:r w:rsidR="00710FBB" w:rsidRPr="000164AB">
          <w:rPr>
            <w:rStyle w:val="af8"/>
            <w:noProof/>
          </w:rPr>
          <w:t>2.6.2</w:t>
        </w:r>
        <w:r w:rsidR="00710FBB">
          <w:rPr>
            <w:rFonts w:asciiTheme="minorHAnsi" w:hAnsiTheme="minorHAnsi"/>
            <w:noProof/>
            <w:sz w:val="22"/>
            <w:lang w:eastAsia="ru-RU"/>
          </w:rPr>
          <w:tab/>
        </w:r>
        <w:r w:rsidR="00710FBB" w:rsidRPr="000164AB">
          <w:rPr>
            <w:rStyle w:val="af8"/>
            <w:noProof/>
          </w:rPr>
          <w:t>Алгоритмы интегрирования уравнений движения.</w:t>
        </w:r>
        <w:r w:rsidR="00710FBB">
          <w:rPr>
            <w:noProof/>
            <w:webHidden/>
          </w:rPr>
          <w:tab/>
        </w:r>
        <w:r w:rsidR="00710FBB">
          <w:rPr>
            <w:noProof/>
            <w:webHidden/>
          </w:rPr>
          <w:fldChar w:fldCharType="begin"/>
        </w:r>
        <w:r w:rsidR="00710FBB">
          <w:rPr>
            <w:noProof/>
            <w:webHidden/>
          </w:rPr>
          <w:instrText xml:space="preserve"> PAGEREF _Toc517859518 \h </w:instrText>
        </w:r>
        <w:r w:rsidR="00710FBB">
          <w:rPr>
            <w:noProof/>
            <w:webHidden/>
          </w:rPr>
        </w:r>
        <w:r w:rsidR="00710FBB">
          <w:rPr>
            <w:noProof/>
            <w:webHidden/>
          </w:rPr>
          <w:fldChar w:fldCharType="separate"/>
        </w:r>
        <w:r w:rsidR="00710FBB">
          <w:rPr>
            <w:noProof/>
            <w:webHidden/>
          </w:rPr>
          <w:t>45</w:t>
        </w:r>
        <w:r w:rsidR="00710FBB">
          <w:rPr>
            <w:noProof/>
            <w:webHidden/>
          </w:rPr>
          <w:fldChar w:fldCharType="end"/>
        </w:r>
      </w:hyperlink>
    </w:p>
    <w:p w14:paraId="6F040A8A" w14:textId="7C166E3A" w:rsidR="00710FBB" w:rsidRDefault="00AF40AA">
      <w:pPr>
        <w:pStyle w:val="31"/>
        <w:tabs>
          <w:tab w:val="left" w:pos="1834"/>
          <w:tab w:val="right" w:leader="dot" w:pos="9345"/>
        </w:tabs>
        <w:rPr>
          <w:rFonts w:asciiTheme="minorHAnsi" w:hAnsiTheme="minorHAnsi"/>
          <w:noProof/>
          <w:sz w:val="22"/>
          <w:lang w:eastAsia="ru-RU"/>
        </w:rPr>
      </w:pPr>
      <w:hyperlink w:anchor="_Toc517859519" w:history="1">
        <w:r w:rsidR="00710FBB" w:rsidRPr="000164AB">
          <w:rPr>
            <w:rStyle w:val="af8"/>
            <w:noProof/>
          </w:rPr>
          <w:t>2.6.3</w:t>
        </w:r>
        <w:r w:rsidR="00710FBB">
          <w:rPr>
            <w:rFonts w:asciiTheme="minorHAnsi" w:hAnsiTheme="minorHAnsi"/>
            <w:noProof/>
            <w:sz w:val="22"/>
            <w:lang w:eastAsia="ru-RU"/>
          </w:rPr>
          <w:tab/>
        </w:r>
        <w:r w:rsidR="00710FBB" w:rsidRPr="000164AB">
          <w:rPr>
            <w:rStyle w:val="af8"/>
            <w:noProof/>
          </w:rPr>
          <w:t>Статистические ансамбли.</w:t>
        </w:r>
        <w:r w:rsidR="00710FBB">
          <w:rPr>
            <w:noProof/>
            <w:webHidden/>
          </w:rPr>
          <w:tab/>
        </w:r>
        <w:r w:rsidR="00710FBB">
          <w:rPr>
            <w:noProof/>
            <w:webHidden/>
          </w:rPr>
          <w:fldChar w:fldCharType="begin"/>
        </w:r>
        <w:r w:rsidR="00710FBB">
          <w:rPr>
            <w:noProof/>
            <w:webHidden/>
          </w:rPr>
          <w:instrText xml:space="preserve"> PAGEREF _Toc517859519 \h </w:instrText>
        </w:r>
        <w:r w:rsidR="00710FBB">
          <w:rPr>
            <w:noProof/>
            <w:webHidden/>
          </w:rPr>
        </w:r>
        <w:r w:rsidR="00710FBB">
          <w:rPr>
            <w:noProof/>
            <w:webHidden/>
          </w:rPr>
          <w:fldChar w:fldCharType="separate"/>
        </w:r>
        <w:r w:rsidR="00710FBB">
          <w:rPr>
            <w:noProof/>
            <w:webHidden/>
          </w:rPr>
          <w:t>47</w:t>
        </w:r>
        <w:r w:rsidR="00710FBB">
          <w:rPr>
            <w:noProof/>
            <w:webHidden/>
          </w:rPr>
          <w:fldChar w:fldCharType="end"/>
        </w:r>
      </w:hyperlink>
    </w:p>
    <w:p w14:paraId="09153D75" w14:textId="573E0290" w:rsidR="00710FBB" w:rsidRDefault="00AF40AA">
      <w:pPr>
        <w:pStyle w:val="31"/>
        <w:tabs>
          <w:tab w:val="left" w:pos="1834"/>
          <w:tab w:val="right" w:leader="dot" w:pos="9345"/>
        </w:tabs>
        <w:rPr>
          <w:rFonts w:asciiTheme="minorHAnsi" w:hAnsiTheme="minorHAnsi"/>
          <w:noProof/>
          <w:sz w:val="22"/>
          <w:lang w:eastAsia="ru-RU"/>
        </w:rPr>
      </w:pPr>
      <w:hyperlink w:anchor="_Toc517859520" w:history="1">
        <w:r w:rsidR="00710FBB" w:rsidRPr="000164AB">
          <w:rPr>
            <w:rStyle w:val="af8"/>
            <w:noProof/>
          </w:rPr>
          <w:t>2.6.4</w:t>
        </w:r>
        <w:r w:rsidR="00710FBB">
          <w:rPr>
            <w:rFonts w:asciiTheme="minorHAnsi" w:hAnsiTheme="minorHAnsi"/>
            <w:noProof/>
            <w:sz w:val="22"/>
            <w:lang w:eastAsia="ru-RU"/>
          </w:rPr>
          <w:tab/>
        </w:r>
        <w:r w:rsidR="00710FBB" w:rsidRPr="000164AB">
          <w:rPr>
            <w:rStyle w:val="af8"/>
            <w:noProof/>
          </w:rPr>
          <w:t>Термостат.</w:t>
        </w:r>
        <w:r w:rsidR="00710FBB">
          <w:rPr>
            <w:noProof/>
            <w:webHidden/>
          </w:rPr>
          <w:tab/>
        </w:r>
        <w:r w:rsidR="00710FBB">
          <w:rPr>
            <w:noProof/>
            <w:webHidden/>
          </w:rPr>
          <w:fldChar w:fldCharType="begin"/>
        </w:r>
        <w:r w:rsidR="00710FBB">
          <w:rPr>
            <w:noProof/>
            <w:webHidden/>
          </w:rPr>
          <w:instrText xml:space="preserve"> PAGEREF _Toc517859520 \h </w:instrText>
        </w:r>
        <w:r w:rsidR="00710FBB">
          <w:rPr>
            <w:noProof/>
            <w:webHidden/>
          </w:rPr>
        </w:r>
        <w:r w:rsidR="00710FBB">
          <w:rPr>
            <w:noProof/>
            <w:webHidden/>
          </w:rPr>
          <w:fldChar w:fldCharType="separate"/>
        </w:r>
        <w:r w:rsidR="00710FBB">
          <w:rPr>
            <w:noProof/>
            <w:webHidden/>
          </w:rPr>
          <w:t>47</w:t>
        </w:r>
        <w:r w:rsidR="00710FBB">
          <w:rPr>
            <w:noProof/>
            <w:webHidden/>
          </w:rPr>
          <w:fldChar w:fldCharType="end"/>
        </w:r>
      </w:hyperlink>
    </w:p>
    <w:p w14:paraId="0EE36595" w14:textId="6A001EE8" w:rsidR="00710FBB" w:rsidRDefault="00AF40AA">
      <w:pPr>
        <w:pStyle w:val="23"/>
        <w:tabs>
          <w:tab w:val="left" w:pos="1134"/>
          <w:tab w:val="right" w:leader="dot" w:pos="9345"/>
        </w:tabs>
        <w:rPr>
          <w:rFonts w:asciiTheme="minorHAnsi" w:hAnsiTheme="minorHAnsi"/>
          <w:noProof/>
          <w:sz w:val="22"/>
          <w:lang w:eastAsia="ru-RU"/>
        </w:rPr>
      </w:pPr>
      <w:hyperlink w:anchor="_Toc517859521" w:history="1">
        <w:r w:rsidR="00710FBB" w:rsidRPr="000164AB">
          <w:rPr>
            <w:rStyle w:val="af8"/>
            <w:noProof/>
          </w:rPr>
          <w:t>2.7</w:t>
        </w:r>
        <w:r w:rsidR="00710FBB">
          <w:rPr>
            <w:rFonts w:asciiTheme="minorHAnsi" w:hAnsiTheme="minorHAnsi"/>
            <w:noProof/>
            <w:sz w:val="22"/>
            <w:lang w:eastAsia="ru-RU"/>
          </w:rPr>
          <w:tab/>
        </w:r>
        <w:r w:rsidR="00710FBB" w:rsidRPr="000164AB">
          <w:rPr>
            <w:rStyle w:val="af8"/>
            <w:noProof/>
          </w:rPr>
          <w:t>Описание межатомного взаимодействия.</w:t>
        </w:r>
        <w:r w:rsidR="00710FBB">
          <w:rPr>
            <w:noProof/>
            <w:webHidden/>
          </w:rPr>
          <w:tab/>
        </w:r>
        <w:r w:rsidR="00710FBB">
          <w:rPr>
            <w:noProof/>
            <w:webHidden/>
          </w:rPr>
          <w:fldChar w:fldCharType="begin"/>
        </w:r>
        <w:r w:rsidR="00710FBB">
          <w:rPr>
            <w:noProof/>
            <w:webHidden/>
          </w:rPr>
          <w:instrText xml:space="preserve"> PAGEREF _Toc517859521 \h </w:instrText>
        </w:r>
        <w:r w:rsidR="00710FBB">
          <w:rPr>
            <w:noProof/>
            <w:webHidden/>
          </w:rPr>
        </w:r>
        <w:r w:rsidR="00710FBB">
          <w:rPr>
            <w:noProof/>
            <w:webHidden/>
          </w:rPr>
          <w:fldChar w:fldCharType="separate"/>
        </w:r>
        <w:r w:rsidR="00710FBB">
          <w:rPr>
            <w:noProof/>
            <w:webHidden/>
          </w:rPr>
          <w:t>49</w:t>
        </w:r>
        <w:r w:rsidR="00710FBB">
          <w:rPr>
            <w:noProof/>
            <w:webHidden/>
          </w:rPr>
          <w:fldChar w:fldCharType="end"/>
        </w:r>
      </w:hyperlink>
    </w:p>
    <w:p w14:paraId="44BCC1D2" w14:textId="2204B275" w:rsidR="00710FBB" w:rsidRDefault="00AF40AA">
      <w:pPr>
        <w:pStyle w:val="31"/>
        <w:tabs>
          <w:tab w:val="left" w:pos="1834"/>
          <w:tab w:val="right" w:leader="dot" w:pos="9345"/>
        </w:tabs>
        <w:rPr>
          <w:rFonts w:asciiTheme="minorHAnsi" w:hAnsiTheme="minorHAnsi"/>
          <w:noProof/>
          <w:sz w:val="22"/>
          <w:lang w:eastAsia="ru-RU"/>
        </w:rPr>
      </w:pPr>
      <w:hyperlink w:anchor="_Toc517859522" w:history="1">
        <w:r w:rsidR="00710FBB" w:rsidRPr="000164AB">
          <w:rPr>
            <w:rStyle w:val="af8"/>
            <w:noProof/>
          </w:rPr>
          <w:t>2.7.1</w:t>
        </w:r>
        <w:r w:rsidR="00710FBB">
          <w:rPr>
            <w:rFonts w:asciiTheme="minorHAnsi" w:hAnsiTheme="minorHAnsi"/>
            <w:noProof/>
            <w:sz w:val="22"/>
            <w:lang w:eastAsia="ru-RU"/>
          </w:rPr>
          <w:tab/>
        </w:r>
        <w:r w:rsidR="00710FBB" w:rsidRPr="000164AB">
          <w:rPr>
            <w:rStyle w:val="af8"/>
            <w:noProof/>
          </w:rPr>
          <w:t>Энергии и силы</w:t>
        </w:r>
        <w:r w:rsidR="00710FBB">
          <w:rPr>
            <w:noProof/>
            <w:webHidden/>
          </w:rPr>
          <w:tab/>
        </w:r>
        <w:r w:rsidR="00710FBB">
          <w:rPr>
            <w:noProof/>
            <w:webHidden/>
          </w:rPr>
          <w:fldChar w:fldCharType="begin"/>
        </w:r>
        <w:r w:rsidR="00710FBB">
          <w:rPr>
            <w:noProof/>
            <w:webHidden/>
          </w:rPr>
          <w:instrText xml:space="preserve"> PAGEREF _Toc517859522 \h </w:instrText>
        </w:r>
        <w:r w:rsidR="00710FBB">
          <w:rPr>
            <w:noProof/>
            <w:webHidden/>
          </w:rPr>
        </w:r>
        <w:r w:rsidR="00710FBB">
          <w:rPr>
            <w:noProof/>
            <w:webHidden/>
          </w:rPr>
          <w:fldChar w:fldCharType="separate"/>
        </w:r>
        <w:r w:rsidR="00710FBB">
          <w:rPr>
            <w:noProof/>
            <w:webHidden/>
          </w:rPr>
          <w:t>49</w:t>
        </w:r>
        <w:r w:rsidR="00710FBB">
          <w:rPr>
            <w:noProof/>
            <w:webHidden/>
          </w:rPr>
          <w:fldChar w:fldCharType="end"/>
        </w:r>
      </w:hyperlink>
    </w:p>
    <w:p w14:paraId="18647413" w14:textId="60FA844A" w:rsidR="00710FBB" w:rsidRDefault="00AF40AA">
      <w:pPr>
        <w:pStyle w:val="31"/>
        <w:tabs>
          <w:tab w:val="left" w:pos="1834"/>
          <w:tab w:val="right" w:leader="dot" w:pos="9345"/>
        </w:tabs>
        <w:rPr>
          <w:rFonts w:asciiTheme="minorHAnsi" w:hAnsiTheme="minorHAnsi"/>
          <w:noProof/>
          <w:sz w:val="22"/>
          <w:lang w:eastAsia="ru-RU"/>
        </w:rPr>
      </w:pPr>
      <w:hyperlink w:anchor="_Toc517859523" w:history="1">
        <w:r w:rsidR="00710FBB" w:rsidRPr="000164AB">
          <w:rPr>
            <w:rStyle w:val="af8"/>
            <w:noProof/>
          </w:rPr>
          <w:t>2.7.2</w:t>
        </w:r>
        <w:r w:rsidR="00710FBB">
          <w:rPr>
            <w:rFonts w:asciiTheme="minorHAnsi" w:hAnsiTheme="minorHAnsi"/>
            <w:noProof/>
            <w:sz w:val="22"/>
            <w:lang w:eastAsia="ru-RU"/>
          </w:rPr>
          <w:tab/>
        </w:r>
        <w:r w:rsidR="00710FBB" w:rsidRPr="000164AB">
          <w:rPr>
            <w:rStyle w:val="af8"/>
            <w:noProof/>
          </w:rPr>
          <w:t>Полуэмпирические потенциалы.</w:t>
        </w:r>
        <w:r w:rsidR="00710FBB">
          <w:rPr>
            <w:noProof/>
            <w:webHidden/>
          </w:rPr>
          <w:tab/>
        </w:r>
        <w:r w:rsidR="00710FBB">
          <w:rPr>
            <w:noProof/>
            <w:webHidden/>
          </w:rPr>
          <w:fldChar w:fldCharType="begin"/>
        </w:r>
        <w:r w:rsidR="00710FBB">
          <w:rPr>
            <w:noProof/>
            <w:webHidden/>
          </w:rPr>
          <w:instrText xml:space="preserve"> PAGEREF _Toc517859523 \h </w:instrText>
        </w:r>
        <w:r w:rsidR="00710FBB">
          <w:rPr>
            <w:noProof/>
            <w:webHidden/>
          </w:rPr>
        </w:r>
        <w:r w:rsidR="00710FBB">
          <w:rPr>
            <w:noProof/>
            <w:webHidden/>
          </w:rPr>
          <w:fldChar w:fldCharType="separate"/>
        </w:r>
        <w:r w:rsidR="00710FBB">
          <w:rPr>
            <w:noProof/>
            <w:webHidden/>
          </w:rPr>
          <w:t>49</w:t>
        </w:r>
        <w:r w:rsidR="00710FBB">
          <w:rPr>
            <w:noProof/>
            <w:webHidden/>
          </w:rPr>
          <w:fldChar w:fldCharType="end"/>
        </w:r>
      </w:hyperlink>
    </w:p>
    <w:p w14:paraId="60C5CE1F" w14:textId="26180F8A" w:rsidR="00710FBB" w:rsidRDefault="00AF40AA">
      <w:pPr>
        <w:pStyle w:val="41"/>
        <w:tabs>
          <w:tab w:val="left" w:pos="2694"/>
          <w:tab w:val="right" w:leader="dot" w:pos="9345"/>
        </w:tabs>
        <w:rPr>
          <w:rFonts w:asciiTheme="minorHAnsi" w:hAnsiTheme="minorHAnsi"/>
          <w:noProof/>
          <w:sz w:val="22"/>
          <w:lang w:eastAsia="ru-RU"/>
        </w:rPr>
      </w:pPr>
      <w:hyperlink w:anchor="_Toc517859524" w:history="1">
        <w:r w:rsidR="00710FBB" w:rsidRPr="000164AB">
          <w:rPr>
            <w:rStyle w:val="af8"/>
            <w:noProof/>
          </w:rPr>
          <w:t>2.7.2.1</w:t>
        </w:r>
        <w:r w:rsidR="00710FBB">
          <w:rPr>
            <w:rFonts w:asciiTheme="minorHAnsi" w:hAnsiTheme="minorHAnsi"/>
            <w:noProof/>
            <w:sz w:val="22"/>
            <w:lang w:eastAsia="ru-RU"/>
          </w:rPr>
          <w:tab/>
        </w:r>
        <w:r w:rsidR="00710FBB" w:rsidRPr="000164AB">
          <w:rPr>
            <w:rStyle w:val="af8"/>
            <w:noProof/>
          </w:rPr>
          <w:t>Парные потенциалы.</w:t>
        </w:r>
        <w:r w:rsidR="00710FBB">
          <w:rPr>
            <w:noProof/>
            <w:webHidden/>
          </w:rPr>
          <w:tab/>
        </w:r>
        <w:r w:rsidR="00710FBB">
          <w:rPr>
            <w:noProof/>
            <w:webHidden/>
          </w:rPr>
          <w:fldChar w:fldCharType="begin"/>
        </w:r>
        <w:r w:rsidR="00710FBB">
          <w:rPr>
            <w:noProof/>
            <w:webHidden/>
          </w:rPr>
          <w:instrText xml:space="preserve"> PAGEREF _Toc517859524 \h </w:instrText>
        </w:r>
        <w:r w:rsidR="00710FBB">
          <w:rPr>
            <w:noProof/>
            <w:webHidden/>
          </w:rPr>
        </w:r>
        <w:r w:rsidR="00710FBB">
          <w:rPr>
            <w:noProof/>
            <w:webHidden/>
          </w:rPr>
          <w:fldChar w:fldCharType="separate"/>
        </w:r>
        <w:r w:rsidR="00710FBB">
          <w:rPr>
            <w:noProof/>
            <w:webHidden/>
          </w:rPr>
          <w:t>50</w:t>
        </w:r>
        <w:r w:rsidR="00710FBB">
          <w:rPr>
            <w:noProof/>
            <w:webHidden/>
          </w:rPr>
          <w:fldChar w:fldCharType="end"/>
        </w:r>
      </w:hyperlink>
    </w:p>
    <w:p w14:paraId="1F817792" w14:textId="65148227" w:rsidR="00710FBB" w:rsidRDefault="00AF40AA">
      <w:pPr>
        <w:pStyle w:val="41"/>
        <w:tabs>
          <w:tab w:val="left" w:pos="2694"/>
          <w:tab w:val="right" w:leader="dot" w:pos="9345"/>
        </w:tabs>
        <w:rPr>
          <w:rFonts w:asciiTheme="minorHAnsi" w:hAnsiTheme="minorHAnsi"/>
          <w:noProof/>
          <w:sz w:val="22"/>
          <w:lang w:eastAsia="ru-RU"/>
        </w:rPr>
      </w:pPr>
      <w:hyperlink w:anchor="_Toc517859525" w:history="1">
        <w:r w:rsidR="00710FBB" w:rsidRPr="000164AB">
          <w:rPr>
            <w:rStyle w:val="af8"/>
            <w:noProof/>
          </w:rPr>
          <w:t>2.7.2.2</w:t>
        </w:r>
        <w:r w:rsidR="00710FBB">
          <w:rPr>
            <w:rFonts w:asciiTheme="minorHAnsi" w:hAnsiTheme="minorHAnsi"/>
            <w:noProof/>
            <w:sz w:val="22"/>
            <w:lang w:eastAsia="ru-RU"/>
          </w:rPr>
          <w:tab/>
        </w:r>
        <w:r w:rsidR="00710FBB" w:rsidRPr="000164AB">
          <w:rPr>
            <w:rStyle w:val="af8"/>
            <w:noProof/>
          </w:rPr>
          <w:t>Многочастичные потенциалы.</w:t>
        </w:r>
        <w:r w:rsidR="00710FBB">
          <w:rPr>
            <w:noProof/>
            <w:webHidden/>
          </w:rPr>
          <w:tab/>
        </w:r>
        <w:r w:rsidR="00710FBB">
          <w:rPr>
            <w:noProof/>
            <w:webHidden/>
          </w:rPr>
          <w:fldChar w:fldCharType="begin"/>
        </w:r>
        <w:r w:rsidR="00710FBB">
          <w:rPr>
            <w:noProof/>
            <w:webHidden/>
          </w:rPr>
          <w:instrText xml:space="preserve"> PAGEREF _Toc517859525 \h </w:instrText>
        </w:r>
        <w:r w:rsidR="00710FBB">
          <w:rPr>
            <w:noProof/>
            <w:webHidden/>
          </w:rPr>
        </w:r>
        <w:r w:rsidR="00710FBB">
          <w:rPr>
            <w:noProof/>
            <w:webHidden/>
          </w:rPr>
          <w:fldChar w:fldCharType="separate"/>
        </w:r>
        <w:r w:rsidR="00710FBB">
          <w:rPr>
            <w:noProof/>
            <w:webHidden/>
          </w:rPr>
          <w:t>51</w:t>
        </w:r>
        <w:r w:rsidR="00710FBB">
          <w:rPr>
            <w:noProof/>
            <w:webHidden/>
          </w:rPr>
          <w:fldChar w:fldCharType="end"/>
        </w:r>
      </w:hyperlink>
    </w:p>
    <w:p w14:paraId="44D4DCA1" w14:textId="34005A25" w:rsidR="00710FBB" w:rsidRDefault="00AF40AA">
      <w:pPr>
        <w:pStyle w:val="41"/>
        <w:tabs>
          <w:tab w:val="left" w:pos="2694"/>
          <w:tab w:val="right" w:leader="dot" w:pos="9345"/>
        </w:tabs>
        <w:rPr>
          <w:rFonts w:asciiTheme="minorHAnsi" w:hAnsiTheme="minorHAnsi"/>
          <w:noProof/>
          <w:sz w:val="22"/>
          <w:lang w:eastAsia="ru-RU"/>
        </w:rPr>
      </w:pPr>
      <w:hyperlink w:anchor="_Toc517859526" w:history="1">
        <w:r w:rsidR="00710FBB" w:rsidRPr="000164AB">
          <w:rPr>
            <w:rStyle w:val="af8"/>
            <w:noProof/>
            <w:lang w:val="en-US"/>
          </w:rPr>
          <w:t>2.7.2.3</w:t>
        </w:r>
        <w:r w:rsidR="00710FBB">
          <w:rPr>
            <w:rFonts w:asciiTheme="minorHAnsi" w:hAnsiTheme="minorHAnsi"/>
            <w:noProof/>
            <w:sz w:val="22"/>
            <w:lang w:eastAsia="ru-RU"/>
          </w:rPr>
          <w:tab/>
        </w:r>
        <w:r w:rsidR="00710FBB" w:rsidRPr="000164AB">
          <w:rPr>
            <w:rStyle w:val="af8"/>
            <w:noProof/>
          </w:rPr>
          <w:t xml:space="preserve">Потенциалы класса </w:t>
        </w:r>
        <w:r w:rsidR="00710FBB" w:rsidRPr="000164AB">
          <w:rPr>
            <w:rStyle w:val="af8"/>
            <w:noProof/>
            <w:lang w:val="en-US"/>
          </w:rPr>
          <w:t>ReaxFF.</w:t>
        </w:r>
        <w:r w:rsidR="00710FBB">
          <w:rPr>
            <w:noProof/>
            <w:webHidden/>
          </w:rPr>
          <w:tab/>
        </w:r>
        <w:r w:rsidR="00710FBB">
          <w:rPr>
            <w:noProof/>
            <w:webHidden/>
          </w:rPr>
          <w:fldChar w:fldCharType="begin"/>
        </w:r>
        <w:r w:rsidR="00710FBB">
          <w:rPr>
            <w:noProof/>
            <w:webHidden/>
          </w:rPr>
          <w:instrText xml:space="preserve"> PAGEREF _Toc517859526 \h </w:instrText>
        </w:r>
        <w:r w:rsidR="00710FBB">
          <w:rPr>
            <w:noProof/>
            <w:webHidden/>
          </w:rPr>
        </w:r>
        <w:r w:rsidR="00710FBB">
          <w:rPr>
            <w:noProof/>
            <w:webHidden/>
          </w:rPr>
          <w:fldChar w:fldCharType="separate"/>
        </w:r>
        <w:r w:rsidR="00710FBB">
          <w:rPr>
            <w:noProof/>
            <w:webHidden/>
          </w:rPr>
          <w:t>51</w:t>
        </w:r>
        <w:r w:rsidR="00710FBB">
          <w:rPr>
            <w:noProof/>
            <w:webHidden/>
          </w:rPr>
          <w:fldChar w:fldCharType="end"/>
        </w:r>
      </w:hyperlink>
    </w:p>
    <w:p w14:paraId="3520D5FE" w14:textId="14EC0AAC" w:rsidR="00710FBB" w:rsidRDefault="00AF40AA">
      <w:pPr>
        <w:pStyle w:val="41"/>
        <w:tabs>
          <w:tab w:val="left" w:pos="2694"/>
          <w:tab w:val="right" w:leader="dot" w:pos="9345"/>
        </w:tabs>
        <w:rPr>
          <w:rFonts w:asciiTheme="minorHAnsi" w:hAnsiTheme="minorHAnsi"/>
          <w:noProof/>
          <w:sz w:val="22"/>
          <w:lang w:eastAsia="ru-RU"/>
        </w:rPr>
      </w:pPr>
      <w:hyperlink w:anchor="_Toc517859527" w:history="1">
        <w:r w:rsidR="00710FBB" w:rsidRPr="000164AB">
          <w:rPr>
            <w:rStyle w:val="af8"/>
            <w:noProof/>
            <w:lang w:val="en-US"/>
          </w:rPr>
          <w:t>2.7.2.4</w:t>
        </w:r>
        <w:r w:rsidR="00710FBB">
          <w:rPr>
            <w:rFonts w:asciiTheme="minorHAnsi" w:hAnsiTheme="minorHAnsi"/>
            <w:noProof/>
            <w:sz w:val="22"/>
            <w:lang w:eastAsia="ru-RU"/>
          </w:rPr>
          <w:tab/>
        </w:r>
        <w:r w:rsidR="00710FBB" w:rsidRPr="000164AB">
          <w:rPr>
            <w:rStyle w:val="af8"/>
            <w:noProof/>
          </w:rPr>
          <w:t xml:space="preserve">Потенциалы класса </w:t>
        </w:r>
        <w:r w:rsidR="00710FBB" w:rsidRPr="000164AB">
          <w:rPr>
            <w:rStyle w:val="af8"/>
            <w:noProof/>
            <w:lang w:val="en-US"/>
          </w:rPr>
          <w:t>EAM.</w:t>
        </w:r>
        <w:r w:rsidR="00710FBB">
          <w:rPr>
            <w:noProof/>
            <w:webHidden/>
          </w:rPr>
          <w:tab/>
        </w:r>
        <w:r w:rsidR="00710FBB">
          <w:rPr>
            <w:noProof/>
            <w:webHidden/>
          </w:rPr>
          <w:fldChar w:fldCharType="begin"/>
        </w:r>
        <w:r w:rsidR="00710FBB">
          <w:rPr>
            <w:noProof/>
            <w:webHidden/>
          </w:rPr>
          <w:instrText xml:space="preserve"> PAGEREF _Toc517859527 \h </w:instrText>
        </w:r>
        <w:r w:rsidR="00710FBB">
          <w:rPr>
            <w:noProof/>
            <w:webHidden/>
          </w:rPr>
        </w:r>
        <w:r w:rsidR="00710FBB">
          <w:rPr>
            <w:noProof/>
            <w:webHidden/>
          </w:rPr>
          <w:fldChar w:fldCharType="separate"/>
        </w:r>
        <w:r w:rsidR="00710FBB">
          <w:rPr>
            <w:noProof/>
            <w:webHidden/>
          </w:rPr>
          <w:t>52</w:t>
        </w:r>
        <w:r w:rsidR="00710FBB">
          <w:rPr>
            <w:noProof/>
            <w:webHidden/>
          </w:rPr>
          <w:fldChar w:fldCharType="end"/>
        </w:r>
      </w:hyperlink>
    </w:p>
    <w:p w14:paraId="47BE5261" w14:textId="16DF86B8" w:rsidR="00710FBB" w:rsidRDefault="00AF40AA">
      <w:pPr>
        <w:pStyle w:val="41"/>
        <w:tabs>
          <w:tab w:val="left" w:pos="2694"/>
          <w:tab w:val="right" w:leader="dot" w:pos="9345"/>
        </w:tabs>
        <w:rPr>
          <w:rFonts w:asciiTheme="minorHAnsi" w:hAnsiTheme="minorHAnsi"/>
          <w:noProof/>
          <w:sz w:val="22"/>
          <w:lang w:eastAsia="ru-RU"/>
        </w:rPr>
      </w:pPr>
      <w:hyperlink w:anchor="_Toc517859528" w:history="1">
        <w:r w:rsidR="00710FBB" w:rsidRPr="000164AB">
          <w:rPr>
            <w:rStyle w:val="af8"/>
            <w:noProof/>
          </w:rPr>
          <w:t>2.7.2.5</w:t>
        </w:r>
        <w:r w:rsidR="00710FBB">
          <w:rPr>
            <w:rFonts w:asciiTheme="minorHAnsi" w:hAnsiTheme="minorHAnsi"/>
            <w:noProof/>
            <w:sz w:val="22"/>
            <w:lang w:eastAsia="ru-RU"/>
          </w:rPr>
          <w:tab/>
        </w:r>
        <w:r w:rsidR="00710FBB" w:rsidRPr="000164AB">
          <w:rPr>
            <w:rStyle w:val="af8"/>
            <w:noProof/>
          </w:rPr>
          <w:t>Выбор потенциала.</w:t>
        </w:r>
        <w:r w:rsidR="00710FBB">
          <w:rPr>
            <w:noProof/>
            <w:webHidden/>
          </w:rPr>
          <w:tab/>
        </w:r>
        <w:r w:rsidR="00710FBB">
          <w:rPr>
            <w:noProof/>
            <w:webHidden/>
          </w:rPr>
          <w:fldChar w:fldCharType="begin"/>
        </w:r>
        <w:r w:rsidR="00710FBB">
          <w:rPr>
            <w:noProof/>
            <w:webHidden/>
          </w:rPr>
          <w:instrText xml:space="preserve"> PAGEREF _Toc517859528 \h </w:instrText>
        </w:r>
        <w:r w:rsidR="00710FBB">
          <w:rPr>
            <w:noProof/>
            <w:webHidden/>
          </w:rPr>
        </w:r>
        <w:r w:rsidR="00710FBB">
          <w:rPr>
            <w:noProof/>
            <w:webHidden/>
          </w:rPr>
          <w:fldChar w:fldCharType="separate"/>
        </w:r>
        <w:r w:rsidR="00710FBB">
          <w:rPr>
            <w:noProof/>
            <w:webHidden/>
          </w:rPr>
          <w:t>52</w:t>
        </w:r>
        <w:r w:rsidR="00710FBB">
          <w:rPr>
            <w:noProof/>
            <w:webHidden/>
          </w:rPr>
          <w:fldChar w:fldCharType="end"/>
        </w:r>
      </w:hyperlink>
    </w:p>
    <w:p w14:paraId="6B6B3CA9" w14:textId="6376AC86" w:rsidR="00710FBB" w:rsidRDefault="00AF40AA">
      <w:pPr>
        <w:pStyle w:val="31"/>
        <w:tabs>
          <w:tab w:val="left" w:pos="1834"/>
          <w:tab w:val="right" w:leader="dot" w:pos="9345"/>
        </w:tabs>
        <w:rPr>
          <w:rFonts w:asciiTheme="minorHAnsi" w:hAnsiTheme="minorHAnsi"/>
          <w:noProof/>
          <w:sz w:val="22"/>
          <w:lang w:eastAsia="ru-RU"/>
        </w:rPr>
      </w:pPr>
      <w:hyperlink w:anchor="_Toc517859529" w:history="1">
        <w:r w:rsidR="00710FBB" w:rsidRPr="000164AB">
          <w:rPr>
            <w:rStyle w:val="af8"/>
            <w:noProof/>
          </w:rPr>
          <w:t>2.7.3</w:t>
        </w:r>
        <w:r w:rsidR="00710FBB">
          <w:rPr>
            <w:rFonts w:asciiTheme="minorHAnsi" w:hAnsiTheme="minorHAnsi"/>
            <w:noProof/>
            <w:sz w:val="22"/>
            <w:lang w:eastAsia="ru-RU"/>
          </w:rPr>
          <w:tab/>
        </w:r>
        <w:r w:rsidR="00710FBB" w:rsidRPr="000164AB">
          <w:rPr>
            <w:rStyle w:val="af8"/>
            <w:noProof/>
            <w:lang w:val="en-US"/>
          </w:rPr>
          <w:t xml:space="preserve">Ab-initio </w:t>
        </w:r>
        <w:r w:rsidR="00710FBB" w:rsidRPr="000164AB">
          <w:rPr>
            <w:rStyle w:val="af8"/>
            <w:noProof/>
          </w:rPr>
          <w:t>моделирование</w:t>
        </w:r>
        <w:r w:rsidR="00710FBB">
          <w:rPr>
            <w:noProof/>
            <w:webHidden/>
          </w:rPr>
          <w:tab/>
        </w:r>
        <w:r w:rsidR="00710FBB">
          <w:rPr>
            <w:noProof/>
            <w:webHidden/>
          </w:rPr>
          <w:fldChar w:fldCharType="begin"/>
        </w:r>
        <w:r w:rsidR="00710FBB">
          <w:rPr>
            <w:noProof/>
            <w:webHidden/>
          </w:rPr>
          <w:instrText xml:space="preserve"> PAGEREF _Toc517859529 \h </w:instrText>
        </w:r>
        <w:r w:rsidR="00710FBB">
          <w:rPr>
            <w:noProof/>
            <w:webHidden/>
          </w:rPr>
        </w:r>
        <w:r w:rsidR="00710FBB">
          <w:rPr>
            <w:noProof/>
            <w:webHidden/>
          </w:rPr>
          <w:fldChar w:fldCharType="separate"/>
        </w:r>
        <w:r w:rsidR="00710FBB">
          <w:rPr>
            <w:noProof/>
            <w:webHidden/>
          </w:rPr>
          <w:t>53</w:t>
        </w:r>
        <w:r w:rsidR="00710FBB">
          <w:rPr>
            <w:noProof/>
            <w:webHidden/>
          </w:rPr>
          <w:fldChar w:fldCharType="end"/>
        </w:r>
      </w:hyperlink>
    </w:p>
    <w:p w14:paraId="0C030F0B" w14:textId="36FC97AC" w:rsidR="00710FBB" w:rsidRDefault="00AF40AA">
      <w:pPr>
        <w:pStyle w:val="23"/>
        <w:tabs>
          <w:tab w:val="left" w:pos="1134"/>
          <w:tab w:val="right" w:leader="dot" w:pos="9345"/>
        </w:tabs>
        <w:rPr>
          <w:rFonts w:asciiTheme="minorHAnsi" w:hAnsiTheme="minorHAnsi"/>
          <w:noProof/>
          <w:sz w:val="22"/>
          <w:lang w:eastAsia="ru-RU"/>
        </w:rPr>
      </w:pPr>
      <w:hyperlink w:anchor="_Toc517859530" w:history="1">
        <w:r w:rsidR="00710FBB" w:rsidRPr="000164AB">
          <w:rPr>
            <w:rStyle w:val="af8"/>
            <w:noProof/>
            <w:lang w:val="en-US"/>
          </w:rPr>
          <w:t>2.8</w:t>
        </w:r>
        <w:r w:rsidR="00710FBB">
          <w:rPr>
            <w:rFonts w:asciiTheme="minorHAnsi" w:hAnsiTheme="minorHAnsi"/>
            <w:noProof/>
            <w:sz w:val="22"/>
            <w:lang w:eastAsia="ru-RU"/>
          </w:rPr>
          <w:tab/>
        </w:r>
        <w:r w:rsidR="00710FBB" w:rsidRPr="000164AB">
          <w:rPr>
            <w:rStyle w:val="af8"/>
            <w:noProof/>
          </w:rPr>
          <w:t>Пакет молекулярно-динамического моделирования.</w:t>
        </w:r>
        <w:r w:rsidR="00710FBB">
          <w:rPr>
            <w:noProof/>
            <w:webHidden/>
          </w:rPr>
          <w:tab/>
        </w:r>
        <w:r w:rsidR="00710FBB">
          <w:rPr>
            <w:noProof/>
            <w:webHidden/>
          </w:rPr>
          <w:fldChar w:fldCharType="begin"/>
        </w:r>
        <w:r w:rsidR="00710FBB">
          <w:rPr>
            <w:noProof/>
            <w:webHidden/>
          </w:rPr>
          <w:instrText xml:space="preserve"> PAGEREF _Toc517859530 \h </w:instrText>
        </w:r>
        <w:r w:rsidR="00710FBB">
          <w:rPr>
            <w:noProof/>
            <w:webHidden/>
          </w:rPr>
        </w:r>
        <w:r w:rsidR="00710FBB">
          <w:rPr>
            <w:noProof/>
            <w:webHidden/>
          </w:rPr>
          <w:fldChar w:fldCharType="separate"/>
        </w:r>
        <w:r w:rsidR="00710FBB">
          <w:rPr>
            <w:noProof/>
            <w:webHidden/>
          </w:rPr>
          <w:t>56</w:t>
        </w:r>
        <w:r w:rsidR="00710FBB">
          <w:rPr>
            <w:noProof/>
            <w:webHidden/>
          </w:rPr>
          <w:fldChar w:fldCharType="end"/>
        </w:r>
      </w:hyperlink>
    </w:p>
    <w:p w14:paraId="6C64BEFB" w14:textId="42B58D29" w:rsidR="00710FBB" w:rsidRDefault="00AF40AA">
      <w:pPr>
        <w:pStyle w:val="23"/>
        <w:tabs>
          <w:tab w:val="left" w:pos="1134"/>
          <w:tab w:val="right" w:leader="dot" w:pos="9345"/>
        </w:tabs>
        <w:rPr>
          <w:rFonts w:asciiTheme="minorHAnsi" w:hAnsiTheme="minorHAnsi"/>
          <w:noProof/>
          <w:sz w:val="22"/>
          <w:lang w:eastAsia="ru-RU"/>
        </w:rPr>
      </w:pPr>
      <w:hyperlink w:anchor="_Toc517859531" w:history="1">
        <w:r w:rsidR="00710FBB" w:rsidRPr="000164AB">
          <w:rPr>
            <w:rStyle w:val="af8"/>
            <w:noProof/>
          </w:rPr>
          <w:t>2.9</w:t>
        </w:r>
        <w:r w:rsidR="00710FBB">
          <w:rPr>
            <w:rFonts w:asciiTheme="minorHAnsi" w:hAnsiTheme="minorHAnsi"/>
            <w:noProof/>
            <w:sz w:val="22"/>
            <w:lang w:eastAsia="ru-RU"/>
          </w:rPr>
          <w:tab/>
        </w:r>
        <w:r w:rsidR="00710FBB" w:rsidRPr="000164AB">
          <w:rPr>
            <w:rStyle w:val="af8"/>
            <w:noProof/>
          </w:rPr>
          <w:t>Обработка и визуализация выходных данных.</w:t>
        </w:r>
        <w:r w:rsidR="00710FBB">
          <w:rPr>
            <w:noProof/>
            <w:webHidden/>
          </w:rPr>
          <w:tab/>
        </w:r>
        <w:r w:rsidR="00710FBB">
          <w:rPr>
            <w:noProof/>
            <w:webHidden/>
          </w:rPr>
          <w:fldChar w:fldCharType="begin"/>
        </w:r>
        <w:r w:rsidR="00710FBB">
          <w:rPr>
            <w:noProof/>
            <w:webHidden/>
          </w:rPr>
          <w:instrText xml:space="preserve"> PAGEREF _Toc517859531 \h </w:instrText>
        </w:r>
        <w:r w:rsidR="00710FBB">
          <w:rPr>
            <w:noProof/>
            <w:webHidden/>
          </w:rPr>
        </w:r>
        <w:r w:rsidR="00710FBB">
          <w:rPr>
            <w:noProof/>
            <w:webHidden/>
          </w:rPr>
          <w:fldChar w:fldCharType="separate"/>
        </w:r>
        <w:r w:rsidR="00710FBB">
          <w:rPr>
            <w:noProof/>
            <w:webHidden/>
          </w:rPr>
          <w:t>57</w:t>
        </w:r>
        <w:r w:rsidR="00710FBB">
          <w:rPr>
            <w:noProof/>
            <w:webHidden/>
          </w:rPr>
          <w:fldChar w:fldCharType="end"/>
        </w:r>
      </w:hyperlink>
    </w:p>
    <w:p w14:paraId="6FFFA6E8" w14:textId="25E5DD5E" w:rsidR="00710FBB" w:rsidRDefault="00AF40AA">
      <w:pPr>
        <w:pStyle w:val="31"/>
        <w:tabs>
          <w:tab w:val="left" w:pos="1834"/>
          <w:tab w:val="right" w:leader="dot" w:pos="9345"/>
        </w:tabs>
        <w:rPr>
          <w:rFonts w:asciiTheme="minorHAnsi" w:hAnsiTheme="minorHAnsi"/>
          <w:noProof/>
          <w:sz w:val="22"/>
          <w:lang w:eastAsia="ru-RU"/>
        </w:rPr>
      </w:pPr>
      <w:hyperlink w:anchor="_Toc517859532" w:history="1">
        <w:r w:rsidR="00710FBB" w:rsidRPr="000164AB">
          <w:rPr>
            <w:rStyle w:val="af8"/>
            <w:noProof/>
          </w:rPr>
          <w:t>2.9.1</w:t>
        </w:r>
        <w:r w:rsidR="00710FBB">
          <w:rPr>
            <w:rFonts w:asciiTheme="minorHAnsi" w:hAnsiTheme="minorHAnsi"/>
            <w:noProof/>
            <w:sz w:val="22"/>
            <w:lang w:eastAsia="ru-RU"/>
          </w:rPr>
          <w:tab/>
        </w:r>
        <w:r w:rsidR="00710FBB" w:rsidRPr="000164AB">
          <w:rPr>
            <w:rStyle w:val="af8"/>
            <w:noProof/>
          </w:rPr>
          <w:t xml:space="preserve">Пакет </w:t>
        </w:r>
        <w:r w:rsidR="00710FBB" w:rsidRPr="000164AB">
          <w:rPr>
            <w:rStyle w:val="af8"/>
            <w:noProof/>
            <w:lang w:val="en-US"/>
          </w:rPr>
          <w:t>Ovito</w:t>
        </w:r>
        <w:r w:rsidR="00710FBB" w:rsidRPr="000164AB">
          <w:rPr>
            <w:rStyle w:val="af8"/>
            <w:noProof/>
          </w:rPr>
          <w:t>.</w:t>
        </w:r>
        <w:r w:rsidR="00710FBB">
          <w:rPr>
            <w:noProof/>
            <w:webHidden/>
          </w:rPr>
          <w:tab/>
        </w:r>
        <w:r w:rsidR="00710FBB">
          <w:rPr>
            <w:noProof/>
            <w:webHidden/>
          </w:rPr>
          <w:fldChar w:fldCharType="begin"/>
        </w:r>
        <w:r w:rsidR="00710FBB">
          <w:rPr>
            <w:noProof/>
            <w:webHidden/>
          </w:rPr>
          <w:instrText xml:space="preserve"> PAGEREF _Toc517859532 \h </w:instrText>
        </w:r>
        <w:r w:rsidR="00710FBB">
          <w:rPr>
            <w:noProof/>
            <w:webHidden/>
          </w:rPr>
        </w:r>
        <w:r w:rsidR="00710FBB">
          <w:rPr>
            <w:noProof/>
            <w:webHidden/>
          </w:rPr>
          <w:fldChar w:fldCharType="separate"/>
        </w:r>
        <w:r w:rsidR="00710FBB">
          <w:rPr>
            <w:noProof/>
            <w:webHidden/>
          </w:rPr>
          <w:t>57</w:t>
        </w:r>
        <w:r w:rsidR="00710FBB">
          <w:rPr>
            <w:noProof/>
            <w:webHidden/>
          </w:rPr>
          <w:fldChar w:fldCharType="end"/>
        </w:r>
      </w:hyperlink>
    </w:p>
    <w:p w14:paraId="3DB2F8B5" w14:textId="6D113604" w:rsidR="00710FBB" w:rsidRDefault="00AF40AA">
      <w:pPr>
        <w:pStyle w:val="31"/>
        <w:tabs>
          <w:tab w:val="left" w:pos="1834"/>
          <w:tab w:val="right" w:leader="dot" w:pos="9345"/>
        </w:tabs>
        <w:rPr>
          <w:rFonts w:asciiTheme="minorHAnsi" w:hAnsiTheme="minorHAnsi"/>
          <w:noProof/>
          <w:sz w:val="22"/>
          <w:lang w:eastAsia="ru-RU"/>
        </w:rPr>
      </w:pPr>
      <w:hyperlink w:anchor="_Toc517859533" w:history="1">
        <w:r w:rsidR="00710FBB" w:rsidRPr="000164AB">
          <w:rPr>
            <w:rStyle w:val="af8"/>
            <w:noProof/>
          </w:rPr>
          <w:t>2.9.2</w:t>
        </w:r>
        <w:r w:rsidR="00710FBB">
          <w:rPr>
            <w:rFonts w:asciiTheme="minorHAnsi" w:hAnsiTheme="minorHAnsi"/>
            <w:noProof/>
            <w:sz w:val="22"/>
            <w:lang w:eastAsia="ru-RU"/>
          </w:rPr>
          <w:tab/>
        </w:r>
        <w:r w:rsidR="00710FBB" w:rsidRPr="000164AB">
          <w:rPr>
            <w:rStyle w:val="af8"/>
            <w:noProof/>
          </w:rPr>
          <w:t xml:space="preserve">Пакет </w:t>
        </w:r>
        <w:r w:rsidR="00710FBB" w:rsidRPr="000164AB">
          <w:rPr>
            <w:rStyle w:val="af8"/>
            <w:noProof/>
            <w:lang w:val="en-US"/>
          </w:rPr>
          <w:t>Origin</w:t>
        </w:r>
        <w:r w:rsidR="00710FBB" w:rsidRPr="000164AB">
          <w:rPr>
            <w:rStyle w:val="af8"/>
            <w:noProof/>
          </w:rPr>
          <w:t>.</w:t>
        </w:r>
        <w:r w:rsidR="00710FBB">
          <w:rPr>
            <w:noProof/>
            <w:webHidden/>
          </w:rPr>
          <w:tab/>
        </w:r>
        <w:r w:rsidR="00710FBB">
          <w:rPr>
            <w:noProof/>
            <w:webHidden/>
          </w:rPr>
          <w:fldChar w:fldCharType="begin"/>
        </w:r>
        <w:r w:rsidR="00710FBB">
          <w:rPr>
            <w:noProof/>
            <w:webHidden/>
          </w:rPr>
          <w:instrText xml:space="preserve"> PAGEREF _Toc517859533 \h </w:instrText>
        </w:r>
        <w:r w:rsidR="00710FBB">
          <w:rPr>
            <w:noProof/>
            <w:webHidden/>
          </w:rPr>
        </w:r>
        <w:r w:rsidR="00710FBB">
          <w:rPr>
            <w:noProof/>
            <w:webHidden/>
          </w:rPr>
          <w:fldChar w:fldCharType="separate"/>
        </w:r>
        <w:r w:rsidR="00710FBB">
          <w:rPr>
            <w:noProof/>
            <w:webHidden/>
          </w:rPr>
          <w:t>57</w:t>
        </w:r>
        <w:r w:rsidR="00710FBB">
          <w:rPr>
            <w:noProof/>
            <w:webHidden/>
          </w:rPr>
          <w:fldChar w:fldCharType="end"/>
        </w:r>
      </w:hyperlink>
    </w:p>
    <w:p w14:paraId="15FC1D49" w14:textId="0DFC456C" w:rsidR="00710FBB" w:rsidRDefault="00AF40AA">
      <w:pPr>
        <w:pStyle w:val="12"/>
        <w:rPr>
          <w:rFonts w:asciiTheme="minorHAnsi" w:hAnsiTheme="minorHAnsi"/>
          <w:noProof/>
          <w:sz w:val="22"/>
          <w:lang w:eastAsia="ru-RU"/>
        </w:rPr>
      </w:pPr>
      <w:hyperlink w:anchor="_Toc517859534" w:history="1">
        <w:r w:rsidR="00710FBB" w:rsidRPr="000164AB">
          <w:rPr>
            <w:rStyle w:val="af8"/>
            <w:noProof/>
          </w:rPr>
          <w:t>3</w:t>
        </w:r>
        <w:r w:rsidR="00710FBB">
          <w:rPr>
            <w:rFonts w:asciiTheme="minorHAnsi" w:hAnsiTheme="minorHAnsi"/>
            <w:noProof/>
            <w:sz w:val="22"/>
            <w:lang w:eastAsia="ru-RU"/>
          </w:rPr>
          <w:tab/>
        </w:r>
        <w:r w:rsidR="00710FBB" w:rsidRPr="000164AB">
          <w:rPr>
            <w:rStyle w:val="af8"/>
            <w:noProof/>
          </w:rPr>
          <w:t>Результаты и обсуждения</w:t>
        </w:r>
        <w:r w:rsidR="00710FBB">
          <w:rPr>
            <w:noProof/>
            <w:webHidden/>
          </w:rPr>
          <w:tab/>
        </w:r>
        <w:r w:rsidR="00710FBB">
          <w:rPr>
            <w:noProof/>
            <w:webHidden/>
          </w:rPr>
          <w:fldChar w:fldCharType="begin"/>
        </w:r>
        <w:r w:rsidR="00710FBB">
          <w:rPr>
            <w:noProof/>
            <w:webHidden/>
          </w:rPr>
          <w:instrText xml:space="preserve"> PAGEREF _Toc517859534 \h </w:instrText>
        </w:r>
        <w:r w:rsidR="00710FBB">
          <w:rPr>
            <w:noProof/>
            <w:webHidden/>
          </w:rPr>
        </w:r>
        <w:r w:rsidR="00710FBB">
          <w:rPr>
            <w:noProof/>
            <w:webHidden/>
          </w:rPr>
          <w:fldChar w:fldCharType="separate"/>
        </w:r>
        <w:r w:rsidR="00710FBB">
          <w:rPr>
            <w:noProof/>
            <w:webHidden/>
          </w:rPr>
          <w:t>59</w:t>
        </w:r>
        <w:r w:rsidR="00710FBB">
          <w:rPr>
            <w:noProof/>
            <w:webHidden/>
          </w:rPr>
          <w:fldChar w:fldCharType="end"/>
        </w:r>
      </w:hyperlink>
    </w:p>
    <w:p w14:paraId="03FC31B8" w14:textId="0119D356" w:rsidR="00710FBB" w:rsidRDefault="00AF40AA">
      <w:pPr>
        <w:pStyle w:val="23"/>
        <w:tabs>
          <w:tab w:val="left" w:pos="1134"/>
          <w:tab w:val="right" w:leader="dot" w:pos="9345"/>
        </w:tabs>
        <w:rPr>
          <w:rFonts w:asciiTheme="minorHAnsi" w:hAnsiTheme="minorHAnsi"/>
          <w:noProof/>
          <w:sz w:val="22"/>
          <w:lang w:eastAsia="ru-RU"/>
        </w:rPr>
      </w:pPr>
      <w:hyperlink w:anchor="_Toc517859535" w:history="1">
        <w:r w:rsidR="00710FBB" w:rsidRPr="000164AB">
          <w:rPr>
            <w:rStyle w:val="af8"/>
            <w:noProof/>
          </w:rPr>
          <w:t>3.1</w:t>
        </w:r>
        <w:r w:rsidR="00710FBB">
          <w:rPr>
            <w:rFonts w:asciiTheme="minorHAnsi" w:hAnsiTheme="minorHAnsi"/>
            <w:noProof/>
            <w:sz w:val="22"/>
            <w:lang w:eastAsia="ru-RU"/>
          </w:rPr>
          <w:tab/>
        </w:r>
        <w:r w:rsidR="00710FBB" w:rsidRPr="000164AB">
          <w:rPr>
            <w:rStyle w:val="af8"/>
            <w:noProof/>
          </w:rPr>
          <w:t>Верификация потенциала.</w:t>
        </w:r>
        <w:r w:rsidR="00710FBB">
          <w:rPr>
            <w:noProof/>
            <w:webHidden/>
          </w:rPr>
          <w:tab/>
        </w:r>
        <w:r w:rsidR="00710FBB">
          <w:rPr>
            <w:noProof/>
            <w:webHidden/>
          </w:rPr>
          <w:fldChar w:fldCharType="begin"/>
        </w:r>
        <w:r w:rsidR="00710FBB">
          <w:rPr>
            <w:noProof/>
            <w:webHidden/>
          </w:rPr>
          <w:instrText xml:space="preserve"> PAGEREF _Toc517859535 \h </w:instrText>
        </w:r>
        <w:r w:rsidR="00710FBB">
          <w:rPr>
            <w:noProof/>
            <w:webHidden/>
          </w:rPr>
        </w:r>
        <w:r w:rsidR="00710FBB">
          <w:rPr>
            <w:noProof/>
            <w:webHidden/>
          </w:rPr>
          <w:fldChar w:fldCharType="separate"/>
        </w:r>
        <w:r w:rsidR="00710FBB">
          <w:rPr>
            <w:noProof/>
            <w:webHidden/>
          </w:rPr>
          <w:t>59</w:t>
        </w:r>
        <w:r w:rsidR="00710FBB">
          <w:rPr>
            <w:noProof/>
            <w:webHidden/>
          </w:rPr>
          <w:fldChar w:fldCharType="end"/>
        </w:r>
      </w:hyperlink>
    </w:p>
    <w:p w14:paraId="7D0C1C28" w14:textId="7574A634" w:rsidR="00710FBB" w:rsidRDefault="00AF40AA">
      <w:pPr>
        <w:pStyle w:val="23"/>
        <w:tabs>
          <w:tab w:val="left" w:pos="1134"/>
          <w:tab w:val="right" w:leader="dot" w:pos="9345"/>
        </w:tabs>
        <w:rPr>
          <w:rFonts w:asciiTheme="minorHAnsi" w:hAnsiTheme="minorHAnsi"/>
          <w:noProof/>
          <w:sz w:val="22"/>
          <w:lang w:eastAsia="ru-RU"/>
        </w:rPr>
      </w:pPr>
      <w:hyperlink w:anchor="_Toc517859536" w:history="1">
        <w:r w:rsidR="00710FBB" w:rsidRPr="000164AB">
          <w:rPr>
            <w:rStyle w:val="af8"/>
            <w:noProof/>
          </w:rPr>
          <w:t>3.2</w:t>
        </w:r>
        <w:r w:rsidR="00710FBB">
          <w:rPr>
            <w:rFonts w:asciiTheme="minorHAnsi" w:hAnsiTheme="minorHAnsi"/>
            <w:noProof/>
            <w:sz w:val="22"/>
            <w:lang w:eastAsia="ru-RU"/>
          </w:rPr>
          <w:tab/>
        </w:r>
        <w:r w:rsidR="00710FBB" w:rsidRPr="000164AB">
          <w:rPr>
            <w:rStyle w:val="af8"/>
            <w:noProof/>
          </w:rPr>
          <w:t>Подбор параметров моделируемой системы.</w:t>
        </w:r>
        <w:r w:rsidR="00710FBB">
          <w:rPr>
            <w:noProof/>
            <w:webHidden/>
          </w:rPr>
          <w:tab/>
        </w:r>
        <w:r w:rsidR="00710FBB">
          <w:rPr>
            <w:noProof/>
            <w:webHidden/>
          </w:rPr>
          <w:fldChar w:fldCharType="begin"/>
        </w:r>
        <w:r w:rsidR="00710FBB">
          <w:rPr>
            <w:noProof/>
            <w:webHidden/>
          </w:rPr>
          <w:instrText xml:space="preserve"> PAGEREF _Toc517859536 \h </w:instrText>
        </w:r>
        <w:r w:rsidR="00710FBB">
          <w:rPr>
            <w:noProof/>
            <w:webHidden/>
          </w:rPr>
        </w:r>
        <w:r w:rsidR="00710FBB">
          <w:rPr>
            <w:noProof/>
            <w:webHidden/>
          </w:rPr>
          <w:fldChar w:fldCharType="separate"/>
        </w:r>
        <w:r w:rsidR="00710FBB">
          <w:rPr>
            <w:noProof/>
            <w:webHidden/>
          </w:rPr>
          <w:t>60</w:t>
        </w:r>
        <w:r w:rsidR="00710FBB">
          <w:rPr>
            <w:noProof/>
            <w:webHidden/>
          </w:rPr>
          <w:fldChar w:fldCharType="end"/>
        </w:r>
      </w:hyperlink>
    </w:p>
    <w:p w14:paraId="54A13333" w14:textId="598E81B2" w:rsidR="00710FBB" w:rsidRDefault="00AF40AA">
      <w:pPr>
        <w:pStyle w:val="23"/>
        <w:tabs>
          <w:tab w:val="left" w:pos="1134"/>
          <w:tab w:val="right" w:leader="dot" w:pos="9345"/>
        </w:tabs>
        <w:rPr>
          <w:rFonts w:asciiTheme="minorHAnsi" w:hAnsiTheme="minorHAnsi"/>
          <w:noProof/>
          <w:sz w:val="22"/>
          <w:lang w:eastAsia="ru-RU"/>
        </w:rPr>
      </w:pPr>
      <w:hyperlink w:anchor="_Toc517859537" w:history="1">
        <w:r w:rsidR="00710FBB" w:rsidRPr="000164AB">
          <w:rPr>
            <w:rStyle w:val="af8"/>
            <w:noProof/>
          </w:rPr>
          <w:t>3.3</w:t>
        </w:r>
        <w:r w:rsidR="00710FBB">
          <w:rPr>
            <w:rFonts w:asciiTheme="minorHAnsi" w:hAnsiTheme="minorHAnsi"/>
            <w:noProof/>
            <w:sz w:val="22"/>
            <w:lang w:eastAsia="ru-RU"/>
          </w:rPr>
          <w:tab/>
        </w:r>
        <w:r w:rsidR="00710FBB" w:rsidRPr="000164AB">
          <w:rPr>
            <w:rStyle w:val="af8"/>
            <w:noProof/>
          </w:rPr>
          <w:t>Расчет энергетически выгодных состояний и положений при подлете молекулы кислорода к поверхности чистого железа и дальнейшем движении по решетке.</w:t>
        </w:r>
        <w:r w:rsidR="00710FBB">
          <w:rPr>
            <w:noProof/>
            <w:webHidden/>
          </w:rPr>
          <w:tab/>
        </w:r>
        <w:r w:rsidR="00710FBB">
          <w:rPr>
            <w:noProof/>
            <w:webHidden/>
          </w:rPr>
          <w:fldChar w:fldCharType="begin"/>
        </w:r>
        <w:r w:rsidR="00710FBB">
          <w:rPr>
            <w:noProof/>
            <w:webHidden/>
          </w:rPr>
          <w:instrText xml:space="preserve"> PAGEREF _Toc517859537 \h </w:instrText>
        </w:r>
        <w:r w:rsidR="00710FBB">
          <w:rPr>
            <w:noProof/>
            <w:webHidden/>
          </w:rPr>
        </w:r>
        <w:r w:rsidR="00710FBB">
          <w:rPr>
            <w:noProof/>
            <w:webHidden/>
          </w:rPr>
          <w:fldChar w:fldCharType="separate"/>
        </w:r>
        <w:r w:rsidR="00710FBB">
          <w:rPr>
            <w:noProof/>
            <w:webHidden/>
          </w:rPr>
          <w:t>61</w:t>
        </w:r>
        <w:r w:rsidR="00710FBB">
          <w:rPr>
            <w:noProof/>
            <w:webHidden/>
          </w:rPr>
          <w:fldChar w:fldCharType="end"/>
        </w:r>
      </w:hyperlink>
    </w:p>
    <w:p w14:paraId="4736115B" w14:textId="2EF2FC1D" w:rsidR="00710FBB" w:rsidRDefault="00AF40AA">
      <w:pPr>
        <w:pStyle w:val="31"/>
        <w:tabs>
          <w:tab w:val="left" w:pos="1834"/>
          <w:tab w:val="right" w:leader="dot" w:pos="9345"/>
        </w:tabs>
        <w:rPr>
          <w:rFonts w:asciiTheme="minorHAnsi" w:hAnsiTheme="minorHAnsi"/>
          <w:noProof/>
          <w:sz w:val="22"/>
          <w:lang w:eastAsia="ru-RU"/>
        </w:rPr>
      </w:pPr>
      <w:hyperlink w:anchor="_Toc517859538" w:history="1">
        <w:r w:rsidR="00710FBB" w:rsidRPr="000164AB">
          <w:rPr>
            <w:rStyle w:val="af8"/>
            <w:rFonts w:cs="Times New Roman"/>
            <w:noProof/>
          </w:rPr>
          <w:t>3.3.1</w:t>
        </w:r>
        <w:r w:rsidR="00710FBB">
          <w:rPr>
            <w:rFonts w:asciiTheme="minorHAnsi" w:hAnsiTheme="minorHAnsi"/>
            <w:noProof/>
            <w:sz w:val="22"/>
            <w:lang w:eastAsia="ru-RU"/>
          </w:rPr>
          <w:tab/>
        </w:r>
        <w:r w:rsidR="00710FBB" w:rsidRPr="000164AB">
          <w:rPr>
            <w:rStyle w:val="af8"/>
            <w:rFonts w:cs="Times New Roman"/>
            <w:noProof/>
          </w:rPr>
          <w:t xml:space="preserve">Моделирование взаимодействия поверхности стали с молекулярным кислородом </w:t>
        </w:r>
        <w:r w:rsidR="00710FBB" w:rsidRPr="000164AB">
          <w:rPr>
            <w:rStyle w:val="af8"/>
            <w:rFonts w:cs="Times New Roman"/>
            <w:noProof/>
            <w:lang w:val="en-US"/>
          </w:rPr>
          <w:t>ab</w:t>
        </w:r>
        <w:r w:rsidR="00710FBB" w:rsidRPr="000164AB">
          <w:rPr>
            <w:rStyle w:val="af8"/>
            <w:rFonts w:cs="Times New Roman"/>
            <w:noProof/>
          </w:rPr>
          <w:t>-</w:t>
        </w:r>
        <w:r w:rsidR="00710FBB" w:rsidRPr="000164AB">
          <w:rPr>
            <w:rStyle w:val="af8"/>
            <w:rFonts w:cs="Times New Roman"/>
            <w:noProof/>
            <w:lang w:val="en-US"/>
          </w:rPr>
          <w:t>initio</w:t>
        </w:r>
        <w:r w:rsidR="00710FBB" w:rsidRPr="000164AB">
          <w:rPr>
            <w:rStyle w:val="af8"/>
            <w:rFonts w:cs="Times New Roman"/>
            <w:noProof/>
          </w:rPr>
          <w:t xml:space="preserve"> методами.</w:t>
        </w:r>
        <w:r w:rsidR="00710FBB">
          <w:rPr>
            <w:noProof/>
            <w:webHidden/>
          </w:rPr>
          <w:tab/>
        </w:r>
        <w:r w:rsidR="00710FBB">
          <w:rPr>
            <w:noProof/>
            <w:webHidden/>
          </w:rPr>
          <w:fldChar w:fldCharType="begin"/>
        </w:r>
        <w:r w:rsidR="00710FBB">
          <w:rPr>
            <w:noProof/>
            <w:webHidden/>
          </w:rPr>
          <w:instrText xml:space="preserve"> PAGEREF _Toc517859538 \h </w:instrText>
        </w:r>
        <w:r w:rsidR="00710FBB">
          <w:rPr>
            <w:noProof/>
            <w:webHidden/>
          </w:rPr>
        </w:r>
        <w:r w:rsidR="00710FBB">
          <w:rPr>
            <w:noProof/>
            <w:webHidden/>
          </w:rPr>
          <w:fldChar w:fldCharType="separate"/>
        </w:r>
        <w:r w:rsidR="00710FBB">
          <w:rPr>
            <w:noProof/>
            <w:webHidden/>
          </w:rPr>
          <w:t>61</w:t>
        </w:r>
        <w:r w:rsidR="00710FBB">
          <w:rPr>
            <w:noProof/>
            <w:webHidden/>
          </w:rPr>
          <w:fldChar w:fldCharType="end"/>
        </w:r>
      </w:hyperlink>
    </w:p>
    <w:p w14:paraId="0044A422" w14:textId="23BBBB0F" w:rsidR="00710FBB" w:rsidRDefault="00AF40AA">
      <w:pPr>
        <w:pStyle w:val="31"/>
        <w:tabs>
          <w:tab w:val="left" w:pos="1834"/>
          <w:tab w:val="right" w:leader="dot" w:pos="9345"/>
        </w:tabs>
        <w:rPr>
          <w:rFonts w:asciiTheme="minorHAnsi" w:hAnsiTheme="minorHAnsi"/>
          <w:noProof/>
          <w:sz w:val="22"/>
          <w:lang w:eastAsia="ru-RU"/>
        </w:rPr>
      </w:pPr>
      <w:hyperlink w:anchor="_Toc517859539" w:history="1">
        <w:r w:rsidR="00710FBB" w:rsidRPr="000164AB">
          <w:rPr>
            <w:rStyle w:val="af8"/>
            <w:rFonts w:cs="Times New Roman"/>
            <w:noProof/>
          </w:rPr>
          <w:t>3.3.2</w:t>
        </w:r>
        <w:r w:rsidR="00710FBB">
          <w:rPr>
            <w:rFonts w:asciiTheme="minorHAnsi" w:hAnsiTheme="minorHAnsi"/>
            <w:noProof/>
            <w:sz w:val="22"/>
            <w:lang w:eastAsia="ru-RU"/>
          </w:rPr>
          <w:tab/>
        </w:r>
        <w:r w:rsidR="00710FBB" w:rsidRPr="000164AB">
          <w:rPr>
            <w:rStyle w:val="af8"/>
            <w:rFonts w:cs="Times New Roman"/>
            <w:noProof/>
          </w:rPr>
          <w:t xml:space="preserve">Моделирование взаимодействия поверхности стали с молекулой </w:t>
        </w:r>
        <w:r w:rsidR="00710FBB" w:rsidRPr="000164AB">
          <w:rPr>
            <w:rStyle w:val="af8"/>
            <w:rFonts w:cs="Times New Roman"/>
            <w:noProof/>
            <w:lang w:val="en-US"/>
          </w:rPr>
          <w:t>Pb</w:t>
        </w:r>
        <w:r w:rsidR="00710FBB" w:rsidRPr="000164AB">
          <w:rPr>
            <w:rStyle w:val="af8"/>
            <w:rFonts w:cs="Times New Roman"/>
            <w:noProof/>
          </w:rPr>
          <w:noBreakHyphen/>
        </w:r>
        <w:r w:rsidR="00710FBB" w:rsidRPr="000164AB">
          <w:rPr>
            <w:rStyle w:val="af8"/>
            <w:rFonts w:cs="Times New Roman"/>
            <w:noProof/>
            <w:lang w:val="en-US"/>
          </w:rPr>
          <w:t>O</w:t>
        </w:r>
        <w:r w:rsidR="00710FBB" w:rsidRPr="000164AB">
          <w:rPr>
            <w:rStyle w:val="af8"/>
            <w:rFonts w:cs="Times New Roman"/>
            <w:noProof/>
          </w:rPr>
          <w:t xml:space="preserve"> методами </w:t>
        </w:r>
        <w:r w:rsidR="00710FBB" w:rsidRPr="000164AB">
          <w:rPr>
            <w:rStyle w:val="af8"/>
            <w:rFonts w:cs="Times New Roman"/>
            <w:noProof/>
            <w:lang w:val="en-US"/>
          </w:rPr>
          <w:t>ab</w:t>
        </w:r>
        <w:r w:rsidR="00710FBB" w:rsidRPr="000164AB">
          <w:rPr>
            <w:rStyle w:val="af8"/>
            <w:rFonts w:cs="Times New Roman"/>
            <w:noProof/>
          </w:rPr>
          <w:t>-</w:t>
        </w:r>
        <w:r w:rsidR="00710FBB" w:rsidRPr="000164AB">
          <w:rPr>
            <w:rStyle w:val="af8"/>
            <w:rFonts w:cs="Times New Roman"/>
            <w:noProof/>
            <w:lang w:val="en-US"/>
          </w:rPr>
          <w:t>initio</w:t>
        </w:r>
        <w:r w:rsidR="00710FBB" w:rsidRPr="000164AB">
          <w:rPr>
            <w:rStyle w:val="af8"/>
            <w:rFonts w:cs="Times New Roman"/>
            <w:noProof/>
          </w:rPr>
          <w:t>.</w:t>
        </w:r>
        <w:r w:rsidR="00710FBB">
          <w:rPr>
            <w:noProof/>
            <w:webHidden/>
          </w:rPr>
          <w:tab/>
        </w:r>
        <w:r w:rsidR="00710FBB">
          <w:rPr>
            <w:noProof/>
            <w:webHidden/>
          </w:rPr>
          <w:fldChar w:fldCharType="begin"/>
        </w:r>
        <w:r w:rsidR="00710FBB">
          <w:rPr>
            <w:noProof/>
            <w:webHidden/>
          </w:rPr>
          <w:instrText xml:space="preserve"> PAGEREF _Toc517859539 \h </w:instrText>
        </w:r>
        <w:r w:rsidR="00710FBB">
          <w:rPr>
            <w:noProof/>
            <w:webHidden/>
          </w:rPr>
        </w:r>
        <w:r w:rsidR="00710FBB">
          <w:rPr>
            <w:noProof/>
            <w:webHidden/>
          </w:rPr>
          <w:fldChar w:fldCharType="separate"/>
        </w:r>
        <w:r w:rsidR="00710FBB">
          <w:rPr>
            <w:noProof/>
            <w:webHidden/>
          </w:rPr>
          <w:t>65</w:t>
        </w:r>
        <w:r w:rsidR="00710FBB">
          <w:rPr>
            <w:noProof/>
            <w:webHidden/>
          </w:rPr>
          <w:fldChar w:fldCharType="end"/>
        </w:r>
      </w:hyperlink>
    </w:p>
    <w:p w14:paraId="6459582F" w14:textId="67FD62B6" w:rsidR="00710FBB" w:rsidRDefault="00AF40AA">
      <w:pPr>
        <w:pStyle w:val="31"/>
        <w:tabs>
          <w:tab w:val="left" w:pos="1834"/>
          <w:tab w:val="right" w:leader="dot" w:pos="9345"/>
        </w:tabs>
        <w:rPr>
          <w:rFonts w:asciiTheme="minorHAnsi" w:hAnsiTheme="minorHAnsi"/>
          <w:noProof/>
          <w:sz w:val="22"/>
          <w:lang w:eastAsia="ru-RU"/>
        </w:rPr>
      </w:pPr>
      <w:hyperlink w:anchor="_Toc517859540" w:history="1">
        <w:r w:rsidR="00710FBB" w:rsidRPr="000164AB">
          <w:rPr>
            <w:rStyle w:val="af8"/>
            <w:noProof/>
          </w:rPr>
          <w:t>3.3.3</w:t>
        </w:r>
        <w:r w:rsidR="00710FBB">
          <w:rPr>
            <w:rFonts w:asciiTheme="minorHAnsi" w:hAnsiTheme="minorHAnsi"/>
            <w:noProof/>
            <w:sz w:val="22"/>
            <w:lang w:eastAsia="ru-RU"/>
          </w:rPr>
          <w:tab/>
        </w:r>
        <w:r w:rsidR="00710FBB" w:rsidRPr="000164AB">
          <w:rPr>
            <w:rStyle w:val="af8"/>
            <w:noProof/>
          </w:rPr>
          <w:t>Адсорбция молекулы кислорода на поверхности чистого железа. Её диссоциация.</w:t>
        </w:r>
        <w:r w:rsidR="00710FBB">
          <w:rPr>
            <w:noProof/>
            <w:webHidden/>
          </w:rPr>
          <w:tab/>
        </w:r>
        <w:r w:rsidR="00710FBB">
          <w:rPr>
            <w:noProof/>
            <w:webHidden/>
          </w:rPr>
          <w:fldChar w:fldCharType="begin"/>
        </w:r>
        <w:r w:rsidR="00710FBB">
          <w:rPr>
            <w:noProof/>
            <w:webHidden/>
          </w:rPr>
          <w:instrText xml:space="preserve"> PAGEREF _Toc517859540 \h </w:instrText>
        </w:r>
        <w:r w:rsidR="00710FBB">
          <w:rPr>
            <w:noProof/>
            <w:webHidden/>
          </w:rPr>
        </w:r>
        <w:r w:rsidR="00710FBB">
          <w:rPr>
            <w:noProof/>
            <w:webHidden/>
          </w:rPr>
          <w:fldChar w:fldCharType="separate"/>
        </w:r>
        <w:r w:rsidR="00710FBB">
          <w:rPr>
            <w:noProof/>
            <w:webHidden/>
          </w:rPr>
          <w:t>68</w:t>
        </w:r>
        <w:r w:rsidR="00710FBB">
          <w:rPr>
            <w:noProof/>
            <w:webHidden/>
          </w:rPr>
          <w:fldChar w:fldCharType="end"/>
        </w:r>
      </w:hyperlink>
    </w:p>
    <w:p w14:paraId="5298E6E1" w14:textId="1C29012F" w:rsidR="00710FBB" w:rsidRDefault="00AF40AA">
      <w:pPr>
        <w:pStyle w:val="31"/>
        <w:tabs>
          <w:tab w:val="left" w:pos="1834"/>
          <w:tab w:val="right" w:leader="dot" w:pos="9345"/>
        </w:tabs>
        <w:rPr>
          <w:rFonts w:asciiTheme="minorHAnsi" w:hAnsiTheme="minorHAnsi"/>
          <w:noProof/>
          <w:sz w:val="22"/>
          <w:lang w:eastAsia="ru-RU"/>
        </w:rPr>
      </w:pPr>
      <w:hyperlink w:anchor="_Toc517859541" w:history="1">
        <w:r w:rsidR="00710FBB" w:rsidRPr="000164AB">
          <w:rPr>
            <w:rStyle w:val="af8"/>
            <w:noProof/>
          </w:rPr>
          <w:t>3.3.4</w:t>
        </w:r>
        <w:r w:rsidR="00710FBB">
          <w:rPr>
            <w:rFonts w:asciiTheme="minorHAnsi" w:hAnsiTheme="minorHAnsi"/>
            <w:noProof/>
            <w:sz w:val="22"/>
            <w:lang w:eastAsia="ru-RU"/>
          </w:rPr>
          <w:tab/>
        </w:r>
        <w:r w:rsidR="00710FBB" w:rsidRPr="000164AB">
          <w:rPr>
            <w:rStyle w:val="af8"/>
            <w:noProof/>
          </w:rPr>
          <w:t>Движение атомарного кислорода по кристаллической решетке железа.</w:t>
        </w:r>
        <w:r w:rsidR="00710FBB">
          <w:rPr>
            <w:noProof/>
            <w:webHidden/>
          </w:rPr>
          <w:tab/>
        </w:r>
        <w:r w:rsidR="00615B55">
          <w:rPr>
            <w:noProof/>
            <w:webHidden/>
          </w:rPr>
          <w:tab/>
        </w:r>
        <w:r w:rsidR="00710FBB">
          <w:rPr>
            <w:noProof/>
            <w:webHidden/>
          </w:rPr>
          <w:fldChar w:fldCharType="begin"/>
        </w:r>
        <w:r w:rsidR="00710FBB">
          <w:rPr>
            <w:noProof/>
            <w:webHidden/>
          </w:rPr>
          <w:instrText xml:space="preserve"> PAGEREF _Toc517859541 \h </w:instrText>
        </w:r>
        <w:r w:rsidR="00710FBB">
          <w:rPr>
            <w:noProof/>
            <w:webHidden/>
          </w:rPr>
        </w:r>
        <w:r w:rsidR="00710FBB">
          <w:rPr>
            <w:noProof/>
            <w:webHidden/>
          </w:rPr>
          <w:fldChar w:fldCharType="separate"/>
        </w:r>
        <w:r w:rsidR="00710FBB">
          <w:rPr>
            <w:noProof/>
            <w:webHidden/>
          </w:rPr>
          <w:t>71</w:t>
        </w:r>
        <w:r w:rsidR="00710FBB">
          <w:rPr>
            <w:noProof/>
            <w:webHidden/>
          </w:rPr>
          <w:fldChar w:fldCharType="end"/>
        </w:r>
      </w:hyperlink>
    </w:p>
    <w:p w14:paraId="4EDE2BDD" w14:textId="0104351C" w:rsidR="00710FBB" w:rsidRDefault="00AF40AA">
      <w:pPr>
        <w:pStyle w:val="23"/>
        <w:tabs>
          <w:tab w:val="left" w:pos="1134"/>
          <w:tab w:val="right" w:leader="dot" w:pos="9345"/>
        </w:tabs>
        <w:rPr>
          <w:rFonts w:asciiTheme="minorHAnsi" w:hAnsiTheme="minorHAnsi"/>
          <w:noProof/>
          <w:sz w:val="22"/>
          <w:lang w:eastAsia="ru-RU"/>
        </w:rPr>
      </w:pPr>
      <w:hyperlink w:anchor="_Toc517859542" w:history="1">
        <w:r w:rsidR="00710FBB" w:rsidRPr="000164AB">
          <w:rPr>
            <w:rStyle w:val="af8"/>
            <w:noProof/>
          </w:rPr>
          <w:t>3.4</w:t>
        </w:r>
        <w:r w:rsidR="00710FBB">
          <w:rPr>
            <w:rFonts w:asciiTheme="minorHAnsi" w:hAnsiTheme="minorHAnsi"/>
            <w:noProof/>
            <w:sz w:val="22"/>
            <w:lang w:eastAsia="ru-RU"/>
          </w:rPr>
          <w:tab/>
        </w:r>
        <w:r w:rsidR="00710FBB" w:rsidRPr="000164AB">
          <w:rPr>
            <w:rStyle w:val="af8"/>
            <w:noProof/>
          </w:rPr>
          <w:t>Моделирование эволюции роста оксидной пленки на поверхности стали методами молекулярной динамики.</w:t>
        </w:r>
        <w:r w:rsidR="00710FBB">
          <w:rPr>
            <w:noProof/>
            <w:webHidden/>
          </w:rPr>
          <w:tab/>
        </w:r>
        <w:r w:rsidR="00710FBB">
          <w:rPr>
            <w:noProof/>
            <w:webHidden/>
          </w:rPr>
          <w:fldChar w:fldCharType="begin"/>
        </w:r>
        <w:r w:rsidR="00710FBB">
          <w:rPr>
            <w:noProof/>
            <w:webHidden/>
          </w:rPr>
          <w:instrText xml:space="preserve"> PAGEREF _Toc517859542 \h </w:instrText>
        </w:r>
        <w:r w:rsidR="00710FBB">
          <w:rPr>
            <w:noProof/>
            <w:webHidden/>
          </w:rPr>
        </w:r>
        <w:r w:rsidR="00710FBB">
          <w:rPr>
            <w:noProof/>
            <w:webHidden/>
          </w:rPr>
          <w:fldChar w:fldCharType="separate"/>
        </w:r>
        <w:r w:rsidR="00710FBB">
          <w:rPr>
            <w:noProof/>
            <w:webHidden/>
          </w:rPr>
          <w:t>73</w:t>
        </w:r>
        <w:r w:rsidR="00710FBB">
          <w:rPr>
            <w:noProof/>
            <w:webHidden/>
          </w:rPr>
          <w:fldChar w:fldCharType="end"/>
        </w:r>
      </w:hyperlink>
    </w:p>
    <w:p w14:paraId="3C45AD3B" w14:textId="77880AC5" w:rsidR="00710FBB" w:rsidRDefault="00AF40AA">
      <w:pPr>
        <w:pStyle w:val="31"/>
        <w:tabs>
          <w:tab w:val="left" w:pos="1834"/>
          <w:tab w:val="right" w:leader="dot" w:pos="9345"/>
        </w:tabs>
        <w:rPr>
          <w:rFonts w:asciiTheme="minorHAnsi" w:hAnsiTheme="minorHAnsi"/>
          <w:noProof/>
          <w:sz w:val="22"/>
          <w:lang w:eastAsia="ru-RU"/>
        </w:rPr>
      </w:pPr>
      <w:hyperlink w:anchor="_Toc517859543" w:history="1">
        <w:r w:rsidR="00710FBB" w:rsidRPr="000164AB">
          <w:rPr>
            <w:rStyle w:val="af8"/>
            <w:noProof/>
          </w:rPr>
          <w:t>3.4.1</w:t>
        </w:r>
        <w:r w:rsidR="00710FBB">
          <w:rPr>
            <w:rFonts w:asciiTheme="minorHAnsi" w:hAnsiTheme="minorHAnsi"/>
            <w:noProof/>
            <w:sz w:val="22"/>
            <w:lang w:eastAsia="ru-RU"/>
          </w:rPr>
          <w:tab/>
        </w:r>
        <w:r w:rsidR="00710FBB" w:rsidRPr="000164AB">
          <w:rPr>
            <w:rStyle w:val="af8"/>
            <w:noProof/>
          </w:rPr>
          <w:t>Рост оксидной пленки на поверхности чистого железа.</w:t>
        </w:r>
        <w:r w:rsidR="00710FBB">
          <w:rPr>
            <w:noProof/>
            <w:webHidden/>
          </w:rPr>
          <w:tab/>
        </w:r>
        <w:r w:rsidR="00710FBB">
          <w:rPr>
            <w:noProof/>
            <w:webHidden/>
          </w:rPr>
          <w:fldChar w:fldCharType="begin"/>
        </w:r>
        <w:r w:rsidR="00710FBB">
          <w:rPr>
            <w:noProof/>
            <w:webHidden/>
          </w:rPr>
          <w:instrText xml:space="preserve"> PAGEREF _Toc517859543 \h </w:instrText>
        </w:r>
        <w:r w:rsidR="00710FBB">
          <w:rPr>
            <w:noProof/>
            <w:webHidden/>
          </w:rPr>
        </w:r>
        <w:r w:rsidR="00710FBB">
          <w:rPr>
            <w:noProof/>
            <w:webHidden/>
          </w:rPr>
          <w:fldChar w:fldCharType="separate"/>
        </w:r>
        <w:r w:rsidR="00710FBB">
          <w:rPr>
            <w:noProof/>
            <w:webHidden/>
          </w:rPr>
          <w:t>73</w:t>
        </w:r>
        <w:r w:rsidR="00710FBB">
          <w:rPr>
            <w:noProof/>
            <w:webHidden/>
          </w:rPr>
          <w:fldChar w:fldCharType="end"/>
        </w:r>
      </w:hyperlink>
    </w:p>
    <w:p w14:paraId="58137225" w14:textId="42BFBF03" w:rsidR="00710FBB" w:rsidRDefault="00AF40AA">
      <w:pPr>
        <w:pStyle w:val="31"/>
        <w:tabs>
          <w:tab w:val="left" w:pos="1834"/>
          <w:tab w:val="right" w:leader="dot" w:pos="9345"/>
        </w:tabs>
        <w:rPr>
          <w:rFonts w:asciiTheme="minorHAnsi" w:hAnsiTheme="minorHAnsi"/>
          <w:noProof/>
          <w:sz w:val="22"/>
          <w:lang w:eastAsia="ru-RU"/>
        </w:rPr>
      </w:pPr>
      <w:hyperlink w:anchor="_Toc517859544" w:history="1">
        <w:r w:rsidR="00710FBB" w:rsidRPr="000164AB">
          <w:rPr>
            <w:rStyle w:val="af8"/>
            <w:noProof/>
          </w:rPr>
          <w:t>3.4.2</w:t>
        </w:r>
        <w:r w:rsidR="00710FBB">
          <w:rPr>
            <w:rFonts w:asciiTheme="minorHAnsi" w:hAnsiTheme="minorHAnsi"/>
            <w:noProof/>
            <w:sz w:val="22"/>
            <w:lang w:eastAsia="ru-RU"/>
          </w:rPr>
          <w:tab/>
        </w:r>
        <w:r w:rsidR="00710FBB" w:rsidRPr="000164AB">
          <w:rPr>
            <w:rStyle w:val="af8"/>
            <w:noProof/>
          </w:rPr>
          <w:t>Рост оксидной пленки на поверхности системы железо - хром.</w:t>
        </w:r>
        <w:r w:rsidR="00710FBB">
          <w:rPr>
            <w:noProof/>
            <w:webHidden/>
          </w:rPr>
          <w:tab/>
        </w:r>
        <w:r w:rsidR="00710FBB">
          <w:rPr>
            <w:noProof/>
            <w:webHidden/>
          </w:rPr>
          <w:fldChar w:fldCharType="begin"/>
        </w:r>
        <w:r w:rsidR="00710FBB">
          <w:rPr>
            <w:noProof/>
            <w:webHidden/>
          </w:rPr>
          <w:instrText xml:space="preserve"> PAGEREF _Toc517859544 \h </w:instrText>
        </w:r>
        <w:r w:rsidR="00710FBB">
          <w:rPr>
            <w:noProof/>
            <w:webHidden/>
          </w:rPr>
        </w:r>
        <w:r w:rsidR="00710FBB">
          <w:rPr>
            <w:noProof/>
            <w:webHidden/>
          </w:rPr>
          <w:fldChar w:fldCharType="separate"/>
        </w:r>
        <w:r w:rsidR="00710FBB">
          <w:rPr>
            <w:noProof/>
            <w:webHidden/>
          </w:rPr>
          <w:t>79</w:t>
        </w:r>
        <w:r w:rsidR="00710FBB">
          <w:rPr>
            <w:noProof/>
            <w:webHidden/>
          </w:rPr>
          <w:fldChar w:fldCharType="end"/>
        </w:r>
      </w:hyperlink>
    </w:p>
    <w:p w14:paraId="7D0EDABE" w14:textId="0F725D00" w:rsidR="00710FBB" w:rsidRDefault="00AF40AA">
      <w:pPr>
        <w:pStyle w:val="41"/>
        <w:tabs>
          <w:tab w:val="left" w:pos="2694"/>
          <w:tab w:val="right" w:leader="dot" w:pos="9345"/>
        </w:tabs>
        <w:rPr>
          <w:rFonts w:asciiTheme="minorHAnsi" w:hAnsiTheme="minorHAnsi"/>
          <w:noProof/>
          <w:sz w:val="22"/>
          <w:lang w:eastAsia="ru-RU"/>
        </w:rPr>
      </w:pPr>
      <w:hyperlink w:anchor="_Toc517859545" w:history="1">
        <w:r w:rsidR="00710FBB" w:rsidRPr="000164AB">
          <w:rPr>
            <w:rStyle w:val="af8"/>
            <w:noProof/>
          </w:rPr>
          <w:t>3.4.2.1</w:t>
        </w:r>
        <w:r w:rsidR="00710FBB">
          <w:rPr>
            <w:rFonts w:asciiTheme="minorHAnsi" w:hAnsiTheme="minorHAnsi"/>
            <w:noProof/>
            <w:sz w:val="22"/>
            <w:lang w:eastAsia="ru-RU"/>
          </w:rPr>
          <w:tab/>
        </w:r>
        <w:r w:rsidR="00710FBB" w:rsidRPr="000164AB">
          <w:rPr>
            <w:rStyle w:val="af8"/>
            <w:noProof/>
          </w:rPr>
          <w:t>Рост оксидной пленки на поверхности системы железо - обогащение хромом.</w:t>
        </w:r>
        <w:r w:rsidR="00710FBB">
          <w:rPr>
            <w:noProof/>
            <w:webHidden/>
          </w:rPr>
          <w:tab/>
        </w:r>
        <w:r w:rsidR="00710FBB">
          <w:rPr>
            <w:noProof/>
            <w:webHidden/>
          </w:rPr>
          <w:fldChar w:fldCharType="begin"/>
        </w:r>
        <w:r w:rsidR="00710FBB">
          <w:rPr>
            <w:noProof/>
            <w:webHidden/>
          </w:rPr>
          <w:instrText xml:space="preserve"> PAGEREF _Toc517859545 \h </w:instrText>
        </w:r>
        <w:r w:rsidR="00710FBB">
          <w:rPr>
            <w:noProof/>
            <w:webHidden/>
          </w:rPr>
        </w:r>
        <w:r w:rsidR="00710FBB">
          <w:rPr>
            <w:noProof/>
            <w:webHidden/>
          </w:rPr>
          <w:fldChar w:fldCharType="separate"/>
        </w:r>
        <w:r w:rsidR="00710FBB">
          <w:rPr>
            <w:noProof/>
            <w:webHidden/>
          </w:rPr>
          <w:t>82</w:t>
        </w:r>
        <w:r w:rsidR="00710FBB">
          <w:rPr>
            <w:noProof/>
            <w:webHidden/>
          </w:rPr>
          <w:fldChar w:fldCharType="end"/>
        </w:r>
      </w:hyperlink>
    </w:p>
    <w:p w14:paraId="3DEA9B0B" w14:textId="5DB67B30" w:rsidR="00710FBB" w:rsidRDefault="00AF40AA">
      <w:pPr>
        <w:pStyle w:val="31"/>
        <w:tabs>
          <w:tab w:val="left" w:pos="1834"/>
          <w:tab w:val="right" w:leader="dot" w:pos="9345"/>
        </w:tabs>
        <w:rPr>
          <w:rFonts w:asciiTheme="minorHAnsi" w:hAnsiTheme="minorHAnsi"/>
          <w:noProof/>
          <w:sz w:val="22"/>
          <w:lang w:eastAsia="ru-RU"/>
        </w:rPr>
      </w:pPr>
      <w:hyperlink w:anchor="_Toc517859546" w:history="1">
        <w:r w:rsidR="00710FBB" w:rsidRPr="000164AB">
          <w:rPr>
            <w:rStyle w:val="af8"/>
            <w:noProof/>
          </w:rPr>
          <w:t>3.4.3</w:t>
        </w:r>
        <w:r w:rsidR="00710FBB">
          <w:rPr>
            <w:rFonts w:asciiTheme="minorHAnsi" w:hAnsiTheme="minorHAnsi"/>
            <w:noProof/>
            <w:sz w:val="22"/>
            <w:lang w:eastAsia="ru-RU"/>
          </w:rPr>
          <w:tab/>
        </w:r>
        <w:r w:rsidR="00710FBB" w:rsidRPr="000164AB">
          <w:rPr>
            <w:rStyle w:val="af8"/>
            <w:noProof/>
          </w:rPr>
          <w:t>Рост оксидной пленки на поверхности системы железо - хром - алюминий.</w:t>
        </w:r>
        <w:r w:rsidR="00710FBB">
          <w:rPr>
            <w:noProof/>
            <w:webHidden/>
          </w:rPr>
          <w:tab/>
        </w:r>
        <w:r w:rsidR="00710FBB">
          <w:rPr>
            <w:noProof/>
            <w:webHidden/>
          </w:rPr>
          <w:fldChar w:fldCharType="begin"/>
        </w:r>
        <w:r w:rsidR="00710FBB">
          <w:rPr>
            <w:noProof/>
            <w:webHidden/>
          </w:rPr>
          <w:instrText xml:space="preserve"> PAGEREF _Toc517859546 \h </w:instrText>
        </w:r>
        <w:r w:rsidR="00710FBB">
          <w:rPr>
            <w:noProof/>
            <w:webHidden/>
          </w:rPr>
        </w:r>
        <w:r w:rsidR="00710FBB">
          <w:rPr>
            <w:noProof/>
            <w:webHidden/>
          </w:rPr>
          <w:fldChar w:fldCharType="separate"/>
        </w:r>
        <w:r w:rsidR="00710FBB">
          <w:rPr>
            <w:noProof/>
            <w:webHidden/>
          </w:rPr>
          <w:t>84</w:t>
        </w:r>
        <w:r w:rsidR="00710FBB">
          <w:rPr>
            <w:noProof/>
            <w:webHidden/>
          </w:rPr>
          <w:fldChar w:fldCharType="end"/>
        </w:r>
      </w:hyperlink>
    </w:p>
    <w:p w14:paraId="6C4ABDC0" w14:textId="0FE9A720" w:rsidR="00710FBB" w:rsidRDefault="00AF40AA">
      <w:pPr>
        <w:pStyle w:val="31"/>
        <w:tabs>
          <w:tab w:val="left" w:pos="1834"/>
          <w:tab w:val="right" w:leader="dot" w:pos="9345"/>
        </w:tabs>
        <w:rPr>
          <w:rFonts w:asciiTheme="minorHAnsi" w:hAnsiTheme="minorHAnsi"/>
          <w:noProof/>
          <w:sz w:val="22"/>
          <w:lang w:eastAsia="ru-RU"/>
        </w:rPr>
      </w:pPr>
      <w:hyperlink w:anchor="_Toc517859547" w:history="1">
        <w:r w:rsidR="00710FBB" w:rsidRPr="000164AB">
          <w:rPr>
            <w:rStyle w:val="af8"/>
            <w:noProof/>
          </w:rPr>
          <w:t>3.4.4</w:t>
        </w:r>
        <w:r w:rsidR="00710FBB">
          <w:rPr>
            <w:rFonts w:asciiTheme="minorHAnsi" w:hAnsiTheme="minorHAnsi"/>
            <w:noProof/>
            <w:sz w:val="22"/>
            <w:lang w:eastAsia="ru-RU"/>
          </w:rPr>
          <w:tab/>
        </w:r>
        <w:r w:rsidR="00710FBB" w:rsidRPr="000164AB">
          <w:rPr>
            <w:rStyle w:val="af8"/>
            <w:noProof/>
          </w:rPr>
          <w:t>Выводы раздела.</w:t>
        </w:r>
        <w:r w:rsidR="00710FBB">
          <w:rPr>
            <w:noProof/>
            <w:webHidden/>
          </w:rPr>
          <w:tab/>
        </w:r>
        <w:r w:rsidR="00710FBB">
          <w:rPr>
            <w:noProof/>
            <w:webHidden/>
          </w:rPr>
          <w:fldChar w:fldCharType="begin"/>
        </w:r>
        <w:r w:rsidR="00710FBB">
          <w:rPr>
            <w:noProof/>
            <w:webHidden/>
          </w:rPr>
          <w:instrText xml:space="preserve"> PAGEREF _Toc517859547 \h </w:instrText>
        </w:r>
        <w:r w:rsidR="00710FBB">
          <w:rPr>
            <w:noProof/>
            <w:webHidden/>
          </w:rPr>
        </w:r>
        <w:r w:rsidR="00710FBB">
          <w:rPr>
            <w:noProof/>
            <w:webHidden/>
          </w:rPr>
          <w:fldChar w:fldCharType="separate"/>
        </w:r>
        <w:r w:rsidR="00710FBB">
          <w:rPr>
            <w:noProof/>
            <w:webHidden/>
          </w:rPr>
          <w:t>88</w:t>
        </w:r>
        <w:r w:rsidR="00710FBB">
          <w:rPr>
            <w:noProof/>
            <w:webHidden/>
          </w:rPr>
          <w:fldChar w:fldCharType="end"/>
        </w:r>
      </w:hyperlink>
    </w:p>
    <w:p w14:paraId="0A5E56E7" w14:textId="3B6AFAE0" w:rsidR="00710FBB" w:rsidRDefault="00AF40AA">
      <w:pPr>
        <w:pStyle w:val="23"/>
        <w:tabs>
          <w:tab w:val="left" w:pos="1134"/>
          <w:tab w:val="right" w:leader="dot" w:pos="9345"/>
        </w:tabs>
        <w:rPr>
          <w:rFonts w:asciiTheme="minorHAnsi" w:hAnsiTheme="minorHAnsi"/>
          <w:noProof/>
          <w:sz w:val="22"/>
          <w:lang w:eastAsia="ru-RU"/>
        </w:rPr>
      </w:pPr>
      <w:hyperlink w:anchor="_Toc517859548" w:history="1">
        <w:r w:rsidR="00710FBB" w:rsidRPr="000164AB">
          <w:rPr>
            <w:rStyle w:val="af8"/>
            <w:noProof/>
          </w:rPr>
          <w:t>3.5</w:t>
        </w:r>
        <w:r w:rsidR="00710FBB">
          <w:rPr>
            <w:rFonts w:asciiTheme="minorHAnsi" w:hAnsiTheme="minorHAnsi"/>
            <w:noProof/>
            <w:sz w:val="22"/>
            <w:lang w:eastAsia="ru-RU"/>
          </w:rPr>
          <w:tab/>
        </w:r>
        <w:r w:rsidR="00710FBB" w:rsidRPr="000164AB">
          <w:rPr>
            <w:rStyle w:val="af8"/>
            <w:noProof/>
          </w:rPr>
          <w:t>Моделирование облучения высокоэнергетическими частицами методами молекулярной динамики.</w:t>
        </w:r>
        <w:r w:rsidR="00710FBB">
          <w:rPr>
            <w:noProof/>
            <w:webHidden/>
          </w:rPr>
          <w:tab/>
        </w:r>
        <w:r w:rsidR="00710FBB">
          <w:rPr>
            <w:noProof/>
            <w:webHidden/>
          </w:rPr>
          <w:fldChar w:fldCharType="begin"/>
        </w:r>
        <w:r w:rsidR="00710FBB">
          <w:rPr>
            <w:noProof/>
            <w:webHidden/>
          </w:rPr>
          <w:instrText xml:space="preserve"> PAGEREF _Toc517859548 \h </w:instrText>
        </w:r>
        <w:r w:rsidR="00710FBB">
          <w:rPr>
            <w:noProof/>
            <w:webHidden/>
          </w:rPr>
        </w:r>
        <w:r w:rsidR="00710FBB">
          <w:rPr>
            <w:noProof/>
            <w:webHidden/>
          </w:rPr>
          <w:fldChar w:fldCharType="separate"/>
        </w:r>
        <w:r w:rsidR="00710FBB">
          <w:rPr>
            <w:noProof/>
            <w:webHidden/>
          </w:rPr>
          <w:t>88</w:t>
        </w:r>
        <w:r w:rsidR="00710FBB">
          <w:rPr>
            <w:noProof/>
            <w:webHidden/>
          </w:rPr>
          <w:fldChar w:fldCharType="end"/>
        </w:r>
      </w:hyperlink>
    </w:p>
    <w:p w14:paraId="6038A1F9" w14:textId="1B2CBEDB" w:rsidR="00710FBB" w:rsidRDefault="00AF40AA">
      <w:pPr>
        <w:pStyle w:val="31"/>
        <w:tabs>
          <w:tab w:val="left" w:pos="1834"/>
          <w:tab w:val="right" w:leader="dot" w:pos="9345"/>
        </w:tabs>
        <w:rPr>
          <w:rFonts w:asciiTheme="minorHAnsi" w:hAnsiTheme="minorHAnsi"/>
          <w:noProof/>
          <w:sz w:val="22"/>
          <w:lang w:eastAsia="ru-RU"/>
        </w:rPr>
      </w:pPr>
      <w:hyperlink w:anchor="_Toc517859549" w:history="1">
        <w:r w:rsidR="00710FBB" w:rsidRPr="000164AB">
          <w:rPr>
            <w:rStyle w:val="af8"/>
            <w:noProof/>
          </w:rPr>
          <w:t>3.5.1</w:t>
        </w:r>
        <w:r w:rsidR="00710FBB">
          <w:rPr>
            <w:rFonts w:asciiTheme="minorHAnsi" w:hAnsiTheme="minorHAnsi"/>
            <w:noProof/>
            <w:sz w:val="22"/>
            <w:lang w:eastAsia="ru-RU"/>
          </w:rPr>
          <w:tab/>
        </w:r>
        <w:r w:rsidR="00710FBB" w:rsidRPr="000164AB">
          <w:rPr>
            <w:rStyle w:val="af8"/>
            <w:noProof/>
          </w:rPr>
          <w:t>Процесс каскадообразования в системе чистого железа.</w:t>
        </w:r>
        <w:r w:rsidR="00710FBB">
          <w:rPr>
            <w:noProof/>
            <w:webHidden/>
          </w:rPr>
          <w:tab/>
        </w:r>
        <w:r w:rsidR="00710FBB">
          <w:rPr>
            <w:noProof/>
            <w:webHidden/>
          </w:rPr>
          <w:fldChar w:fldCharType="begin"/>
        </w:r>
        <w:r w:rsidR="00710FBB">
          <w:rPr>
            <w:noProof/>
            <w:webHidden/>
          </w:rPr>
          <w:instrText xml:space="preserve"> PAGEREF _Toc517859549 \h </w:instrText>
        </w:r>
        <w:r w:rsidR="00710FBB">
          <w:rPr>
            <w:noProof/>
            <w:webHidden/>
          </w:rPr>
        </w:r>
        <w:r w:rsidR="00710FBB">
          <w:rPr>
            <w:noProof/>
            <w:webHidden/>
          </w:rPr>
          <w:fldChar w:fldCharType="separate"/>
        </w:r>
        <w:r w:rsidR="00710FBB">
          <w:rPr>
            <w:noProof/>
            <w:webHidden/>
          </w:rPr>
          <w:t>89</w:t>
        </w:r>
        <w:r w:rsidR="00710FBB">
          <w:rPr>
            <w:noProof/>
            <w:webHidden/>
          </w:rPr>
          <w:fldChar w:fldCharType="end"/>
        </w:r>
      </w:hyperlink>
    </w:p>
    <w:p w14:paraId="77AAC74A" w14:textId="30351A8D" w:rsidR="00710FBB" w:rsidRDefault="00AF40AA">
      <w:pPr>
        <w:pStyle w:val="41"/>
        <w:tabs>
          <w:tab w:val="left" w:pos="2694"/>
          <w:tab w:val="right" w:leader="dot" w:pos="9345"/>
        </w:tabs>
        <w:rPr>
          <w:rFonts w:asciiTheme="minorHAnsi" w:hAnsiTheme="minorHAnsi"/>
          <w:noProof/>
          <w:sz w:val="22"/>
          <w:lang w:eastAsia="ru-RU"/>
        </w:rPr>
      </w:pPr>
      <w:hyperlink w:anchor="_Toc517859550" w:history="1">
        <w:r w:rsidR="00710FBB" w:rsidRPr="000164AB">
          <w:rPr>
            <w:rStyle w:val="af8"/>
            <w:noProof/>
          </w:rPr>
          <w:t>3.5.1.1</w:t>
        </w:r>
        <w:r w:rsidR="00710FBB">
          <w:rPr>
            <w:rFonts w:asciiTheme="minorHAnsi" w:hAnsiTheme="minorHAnsi"/>
            <w:noProof/>
            <w:sz w:val="22"/>
            <w:lang w:eastAsia="ru-RU"/>
          </w:rPr>
          <w:tab/>
        </w:r>
        <w:r w:rsidR="00710FBB" w:rsidRPr="000164AB">
          <w:rPr>
            <w:rStyle w:val="af8"/>
            <w:noProof/>
          </w:rPr>
          <w:t>Каскад в объеме железа.</w:t>
        </w:r>
        <w:r w:rsidR="00710FBB">
          <w:rPr>
            <w:noProof/>
            <w:webHidden/>
          </w:rPr>
          <w:tab/>
        </w:r>
        <w:r w:rsidR="00710FBB">
          <w:rPr>
            <w:noProof/>
            <w:webHidden/>
          </w:rPr>
          <w:fldChar w:fldCharType="begin"/>
        </w:r>
        <w:r w:rsidR="00710FBB">
          <w:rPr>
            <w:noProof/>
            <w:webHidden/>
          </w:rPr>
          <w:instrText xml:space="preserve"> PAGEREF _Toc517859550 \h </w:instrText>
        </w:r>
        <w:r w:rsidR="00710FBB">
          <w:rPr>
            <w:noProof/>
            <w:webHidden/>
          </w:rPr>
        </w:r>
        <w:r w:rsidR="00710FBB">
          <w:rPr>
            <w:noProof/>
            <w:webHidden/>
          </w:rPr>
          <w:fldChar w:fldCharType="separate"/>
        </w:r>
        <w:r w:rsidR="00710FBB">
          <w:rPr>
            <w:noProof/>
            <w:webHidden/>
          </w:rPr>
          <w:t>89</w:t>
        </w:r>
        <w:r w:rsidR="00710FBB">
          <w:rPr>
            <w:noProof/>
            <w:webHidden/>
          </w:rPr>
          <w:fldChar w:fldCharType="end"/>
        </w:r>
      </w:hyperlink>
    </w:p>
    <w:p w14:paraId="6DAC490E" w14:textId="0744EB47" w:rsidR="00710FBB" w:rsidRDefault="00AF40AA">
      <w:pPr>
        <w:pStyle w:val="41"/>
        <w:tabs>
          <w:tab w:val="left" w:pos="2694"/>
          <w:tab w:val="right" w:leader="dot" w:pos="9345"/>
        </w:tabs>
        <w:rPr>
          <w:rFonts w:asciiTheme="minorHAnsi" w:hAnsiTheme="minorHAnsi"/>
          <w:noProof/>
          <w:sz w:val="22"/>
          <w:lang w:eastAsia="ru-RU"/>
        </w:rPr>
      </w:pPr>
      <w:hyperlink w:anchor="_Toc517859551" w:history="1">
        <w:r w:rsidR="00710FBB" w:rsidRPr="000164AB">
          <w:rPr>
            <w:rStyle w:val="af8"/>
            <w:noProof/>
          </w:rPr>
          <w:t>3.5.1.2</w:t>
        </w:r>
        <w:r w:rsidR="00710FBB">
          <w:rPr>
            <w:rFonts w:asciiTheme="minorHAnsi" w:hAnsiTheme="minorHAnsi"/>
            <w:noProof/>
            <w:sz w:val="22"/>
            <w:lang w:eastAsia="ru-RU"/>
          </w:rPr>
          <w:tab/>
        </w:r>
        <w:r w:rsidR="00710FBB" w:rsidRPr="000164AB">
          <w:rPr>
            <w:rStyle w:val="af8"/>
            <w:noProof/>
          </w:rPr>
          <w:t>Каскад в железе при наличии свободной поверхности.</w:t>
        </w:r>
        <w:r w:rsidR="00710FBB">
          <w:rPr>
            <w:noProof/>
            <w:webHidden/>
          </w:rPr>
          <w:tab/>
        </w:r>
        <w:r w:rsidR="00710FBB">
          <w:rPr>
            <w:noProof/>
            <w:webHidden/>
          </w:rPr>
          <w:fldChar w:fldCharType="begin"/>
        </w:r>
        <w:r w:rsidR="00710FBB">
          <w:rPr>
            <w:noProof/>
            <w:webHidden/>
          </w:rPr>
          <w:instrText xml:space="preserve"> PAGEREF _Toc517859551 \h </w:instrText>
        </w:r>
        <w:r w:rsidR="00710FBB">
          <w:rPr>
            <w:noProof/>
            <w:webHidden/>
          </w:rPr>
        </w:r>
        <w:r w:rsidR="00710FBB">
          <w:rPr>
            <w:noProof/>
            <w:webHidden/>
          </w:rPr>
          <w:fldChar w:fldCharType="separate"/>
        </w:r>
        <w:r w:rsidR="00710FBB">
          <w:rPr>
            <w:noProof/>
            <w:webHidden/>
          </w:rPr>
          <w:t>90</w:t>
        </w:r>
        <w:r w:rsidR="00710FBB">
          <w:rPr>
            <w:noProof/>
            <w:webHidden/>
          </w:rPr>
          <w:fldChar w:fldCharType="end"/>
        </w:r>
      </w:hyperlink>
    </w:p>
    <w:p w14:paraId="057BA2F0" w14:textId="7828BF87" w:rsidR="00710FBB" w:rsidRDefault="00AF40AA">
      <w:pPr>
        <w:pStyle w:val="41"/>
        <w:tabs>
          <w:tab w:val="left" w:pos="2694"/>
          <w:tab w:val="right" w:leader="dot" w:pos="9345"/>
        </w:tabs>
        <w:rPr>
          <w:rFonts w:asciiTheme="minorHAnsi" w:hAnsiTheme="minorHAnsi"/>
          <w:noProof/>
          <w:sz w:val="22"/>
          <w:lang w:eastAsia="ru-RU"/>
        </w:rPr>
      </w:pPr>
      <w:hyperlink w:anchor="_Toc517859552" w:history="1">
        <w:r w:rsidR="00710FBB" w:rsidRPr="000164AB">
          <w:rPr>
            <w:rStyle w:val="af8"/>
            <w:noProof/>
          </w:rPr>
          <w:t>3.5.1.3</w:t>
        </w:r>
        <w:r w:rsidR="00710FBB">
          <w:rPr>
            <w:rFonts w:asciiTheme="minorHAnsi" w:hAnsiTheme="minorHAnsi"/>
            <w:noProof/>
            <w:sz w:val="22"/>
            <w:lang w:eastAsia="ru-RU"/>
          </w:rPr>
          <w:tab/>
        </w:r>
        <w:r w:rsidR="00710FBB" w:rsidRPr="000164AB">
          <w:rPr>
            <w:rStyle w:val="af8"/>
            <w:noProof/>
          </w:rPr>
          <w:t>Моделирование воздействия облучения на начало формирования оксидной пленки на поверхности чистого железа.</w:t>
        </w:r>
        <w:r w:rsidR="00710FBB">
          <w:rPr>
            <w:noProof/>
            <w:webHidden/>
          </w:rPr>
          <w:tab/>
        </w:r>
        <w:r w:rsidR="00710FBB">
          <w:rPr>
            <w:noProof/>
            <w:webHidden/>
          </w:rPr>
          <w:fldChar w:fldCharType="begin"/>
        </w:r>
        <w:r w:rsidR="00710FBB">
          <w:rPr>
            <w:noProof/>
            <w:webHidden/>
          </w:rPr>
          <w:instrText xml:space="preserve"> PAGEREF _Toc517859552 \h </w:instrText>
        </w:r>
        <w:r w:rsidR="00710FBB">
          <w:rPr>
            <w:noProof/>
            <w:webHidden/>
          </w:rPr>
        </w:r>
        <w:r w:rsidR="00710FBB">
          <w:rPr>
            <w:noProof/>
            <w:webHidden/>
          </w:rPr>
          <w:fldChar w:fldCharType="separate"/>
        </w:r>
        <w:r w:rsidR="00710FBB">
          <w:rPr>
            <w:noProof/>
            <w:webHidden/>
          </w:rPr>
          <w:t>91</w:t>
        </w:r>
        <w:r w:rsidR="00710FBB">
          <w:rPr>
            <w:noProof/>
            <w:webHidden/>
          </w:rPr>
          <w:fldChar w:fldCharType="end"/>
        </w:r>
      </w:hyperlink>
    </w:p>
    <w:p w14:paraId="7326869C" w14:textId="0A78CD2B" w:rsidR="00710FBB" w:rsidRDefault="00AF40AA">
      <w:pPr>
        <w:pStyle w:val="31"/>
        <w:tabs>
          <w:tab w:val="left" w:pos="1834"/>
          <w:tab w:val="right" w:leader="dot" w:pos="9345"/>
        </w:tabs>
        <w:rPr>
          <w:rFonts w:asciiTheme="minorHAnsi" w:hAnsiTheme="minorHAnsi"/>
          <w:noProof/>
          <w:sz w:val="22"/>
          <w:lang w:eastAsia="ru-RU"/>
        </w:rPr>
      </w:pPr>
      <w:hyperlink w:anchor="_Toc517859553" w:history="1">
        <w:r w:rsidR="00710FBB" w:rsidRPr="000164AB">
          <w:rPr>
            <w:rStyle w:val="af8"/>
            <w:noProof/>
          </w:rPr>
          <w:t>3.5.2</w:t>
        </w:r>
        <w:r w:rsidR="00710FBB">
          <w:rPr>
            <w:rFonts w:asciiTheme="minorHAnsi" w:hAnsiTheme="minorHAnsi"/>
            <w:noProof/>
            <w:sz w:val="22"/>
            <w:lang w:eastAsia="ru-RU"/>
          </w:rPr>
          <w:tab/>
        </w:r>
        <w:r w:rsidR="00710FBB" w:rsidRPr="000164AB">
          <w:rPr>
            <w:rStyle w:val="af8"/>
            <w:noProof/>
          </w:rPr>
          <w:t>Моделирование каскадообразования в системе железо - хром.</w:t>
        </w:r>
        <w:r w:rsidR="00710FBB">
          <w:rPr>
            <w:noProof/>
            <w:webHidden/>
          </w:rPr>
          <w:tab/>
        </w:r>
        <w:r w:rsidR="00710FBB">
          <w:rPr>
            <w:noProof/>
            <w:webHidden/>
          </w:rPr>
          <w:fldChar w:fldCharType="begin"/>
        </w:r>
        <w:r w:rsidR="00710FBB">
          <w:rPr>
            <w:noProof/>
            <w:webHidden/>
          </w:rPr>
          <w:instrText xml:space="preserve"> PAGEREF _Toc517859553 \h </w:instrText>
        </w:r>
        <w:r w:rsidR="00710FBB">
          <w:rPr>
            <w:noProof/>
            <w:webHidden/>
          </w:rPr>
        </w:r>
        <w:r w:rsidR="00710FBB">
          <w:rPr>
            <w:noProof/>
            <w:webHidden/>
          </w:rPr>
          <w:fldChar w:fldCharType="separate"/>
        </w:r>
        <w:r w:rsidR="00710FBB">
          <w:rPr>
            <w:noProof/>
            <w:webHidden/>
          </w:rPr>
          <w:t>93</w:t>
        </w:r>
        <w:r w:rsidR="00710FBB">
          <w:rPr>
            <w:noProof/>
            <w:webHidden/>
          </w:rPr>
          <w:fldChar w:fldCharType="end"/>
        </w:r>
      </w:hyperlink>
    </w:p>
    <w:p w14:paraId="2806FC12" w14:textId="046E888A" w:rsidR="00710FBB" w:rsidRDefault="00AF40AA">
      <w:pPr>
        <w:pStyle w:val="41"/>
        <w:tabs>
          <w:tab w:val="left" w:pos="2694"/>
          <w:tab w:val="right" w:leader="dot" w:pos="9345"/>
        </w:tabs>
        <w:rPr>
          <w:rFonts w:asciiTheme="minorHAnsi" w:hAnsiTheme="minorHAnsi"/>
          <w:noProof/>
          <w:sz w:val="22"/>
          <w:lang w:eastAsia="ru-RU"/>
        </w:rPr>
      </w:pPr>
      <w:hyperlink w:anchor="_Toc517859554" w:history="1">
        <w:r w:rsidR="00710FBB" w:rsidRPr="000164AB">
          <w:rPr>
            <w:rStyle w:val="af8"/>
            <w:noProof/>
          </w:rPr>
          <w:t>3.5.2.1</w:t>
        </w:r>
        <w:r w:rsidR="00710FBB">
          <w:rPr>
            <w:rFonts w:asciiTheme="minorHAnsi" w:hAnsiTheme="minorHAnsi"/>
            <w:noProof/>
            <w:sz w:val="22"/>
            <w:lang w:eastAsia="ru-RU"/>
          </w:rPr>
          <w:tab/>
        </w:r>
        <w:r w:rsidR="00710FBB" w:rsidRPr="000164AB">
          <w:rPr>
            <w:rStyle w:val="af8"/>
            <w:noProof/>
          </w:rPr>
          <w:t>Каскад в объеме системы железо – хром.</w:t>
        </w:r>
        <w:r w:rsidR="00710FBB">
          <w:rPr>
            <w:noProof/>
            <w:webHidden/>
          </w:rPr>
          <w:tab/>
        </w:r>
        <w:r w:rsidR="00710FBB">
          <w:rPr>
            <w:noProof/>
            <w:webHidden/>
          </w:rPr>
          <w:fldChar w:fldCharType="begin"/>
        </w:r>
        <w:r w:rsidR="00710FBB">
          <w:rPr>
            <w:noProof/>
            <w:webHidden/>
          </w:rPr>
          <w:instrText xml:space="preserve"> PAGEREF _Toc517859554 \h </w:instrText>
        </w:r>
        <w:r w:rsidR="00710FBB">
          <w:rPr>
            <w:noProof/>
            <w:webHidden/>
          </w:rPr>
        </w:r>
        <w:r w:rsidR="00710FBB">
          <w:rPr>
            <w:noProof/>
            <w:webHidden/>
          </w:rPr>
          <w:fldChar w:fldCharType="separate"/>
        </w:r>
        <w:r w:rsidR="00710FBB">
          <w:rPr>
            <w:noProof/>
            <w:webHidden/>
          </w:rPr>
          <w:t>93</w:t>
        </w:r>
        <w:r w:rsidR="00710FBB">
          <w:rPr>
            <w:noProof/>
            <w:webHidden/>
          </w:rPr>
          <w:fldChar w:fldCharType="end"/>
        </w:r>
      </w:hyperlink>
    </w:p>
    <w:p w14:paraId="2F00F982" w14:textId="5A2382C8" w:rsidR="00710FBB" w:rsidRDefault="00AF40AA">
      <w:pPr>
        <w:pStyle w:val="41"/>
        <w:tabs>
          <w:tab w:val="left" w:pos="2694"/>
          <w:tab w:val="right" w:leader="dot" w:pos="9345"/>
        </w:tabs>
        <w:rPr>
          <w:rFonts w:asciiTheme="minorHAnsi" w:hAnsiTheme="minorHAnsi"/>
          <w:noProof/>
          <w:sz w:val="22"/>
          <w:lang w:eastAsia="ru-RU"/>
        </w:rPr>
      </w:pPr>
      <w:hyperlink w:anchor="_Toc517859555" w:history="1">
        <w:r w:rsidR="00710FBB" w:rsidRPr="000164AB">
          <w:rPr>
            <w:rStyle w:val="af8"/>
            <w:noProof/>
          </w:rPr>
          <w:t>3.5.2.2</w:t>
        </w:r>
        <w:r w:rsidR="00710FBB">
          <w:rPr>
            <w:rFonts w:asciiTheme="minorHAnsi" w:hAnsiTheme="minorHAnsi"/>
            <w:noProof/>
            <w:sz w:val="22"/>
            <w:lang w:eastAsia="ru-RU"/>
          </w:rPr>
          <w:tab/>
        </w:r>
        <w:r w:rsidR="00710FBB" w:rsidRPr="000164AB">
          <w:rPr>
            <w:rStyle w:val="af8"/>
            <w:noProof/>
          </w:rPr>
          <w:t>Каскад в системе железо - хром при наличии свободной поверхности.</w:t>
        </w:r>
        <w:r w:rsidR="00710FBB">
          <w:rPr>
            <w:noProof/>
            <w:webHidden/>
          </w:rPr>
          <w:tab/>
        </w:r>
        <w:r w:rsidR="00710FBB">
          <w:rPr>
            <w:noProof/>
            <w:webHidden/>
          </w:rPr>
          <w:fldChar w:fldCharType="begin"/>
        </w:r>
        <w:r w:rsidR="00710FBB">
          <w:rPr>
            <w:noProof/>
            <w:webHidden/>
          </w:rPr>
          <w:instrText xml:space="preserve"> PAGEREF _Toc517859555 \h </w:instrText>
        </w:r>
        <w:r w:rsidR="00710FBB">
          <w:rPr>
            <w:noProof/>
            <w:webHidden/>
          </w:rPr>
        </w:r>
        <w:r w:rsidR="00710FBB">
          <w:rPr>
            <w:noProof/>
            <w:webHidden/>
          </w:rPr>
          <w:fldChar w:fldCharType="separate"/>
        </w:r>
        <w:r w:rsidR="00710FBB">
          <w:rPr>
            <w:noProof/>
            <w:webHidden/>
          </w:rPr>
          <w:t>95</w:t>
        </w:r>
        <w:r w:rsidR="00710FBB">
          <w:rPr>
            <w:noProof/>
            <w:webHidden/>
          </w:rPr>
          <w:fldChar w:fldCharType="end"/>
        </w:r>
      </w:hyperlink>
    </w:p>
    <w:p w14:paraId="5370C831" w14:textId="0E26E42D" w:rsidR="00710FBB" w:rsidRDefault="00AF40AA">
      <w:pPr>
        <w:pStyle w:val="41"/>
        <w:tabs>
          <w:tab w:val="left" w:pos="2694"/>
          <w:tab w:val="right" w:leader="dot" w:pos="9345"/>
        </w:tabs>
        <w:rPr>
          <w:rFonts w:asciiTheme="minorHAnsi" w:hAnsiTheme="minorHAnsi"/>
          <w:noProof/>
          <w:sz w:val="22"/>
          <w:lang w:eastAsia="ru-RU"/>
        </w:rPr>
      </w:pPr>
      <w:hyperlink w:anchor="_Toc517859556" w:history="1">
        <w:r w:rsidR="00710FBB" w:rsidRPr="000164AB">
          <w:rPr>
            <w:rStyle w:val="af8"/>
            <w:noProof/>
          </w:rPr>
          <w:t>3.5.2.3</w:t>
        </w:r>
        <w:r w:rsidR="00710FBB">
          <w:rPr>
            <w:rFonts w:asciiTheme="minorHAnsi" w:hAnsiTheme="minorHAnsi"/>
            <w:noProof/>
            <w:sz w:val="22"/>
            <w:lang w:eastAsia="ru-RU"/>
          </w:rPr>
          <w:tab/>
        </w:r>
        <w:r w:rsidR="00710FBB" w:rsidRPr="000164AB">
          <w:rPr>
            <w:rStyle w:val="af8"/>
            <w:noProof/>
          </w:rPr>
          <w:t>Моделирование воздействия облучения на начало формирования оксидной пленки на поверхности системы железо</w:t>
        </w:r>
        <w:r w:rsidR="00710FBB" w:rsidRPr="000164AB">
          <w:rPr>
            <w:rStyle w:val="af8"/>
            <w:noProof/>
          </w:rPr>
          <w:noBreakHyphen/>
          <w:t>хром.</w:t>
        </w:r>
        <w:r w:rsidR="00710FBB">
          <w:rPr>
            <w:noProof/>
            <w:webHidden/>
          </w:rPr>
          <w:tab/>
        </w:r>
        <w:r w:rsidR="00710FBB">
          <w:rPr>
            <w:noProof/>
            <w:webHidden/>
          </w:rPr>
          <w:fldChar w:fldCharType="begin"/>
        </w:r>
        <w:r w:rsidR="00710FBB">
          <w:rPr>
            <w:noProof/>
            <w:webHidden/>
          </w:rPr>
          <w:instrText xml:space="preserve"> PAGEREF _Toc517859556 \h </w:instrText>
        </w:r>
        <w:r w:rsidR="00710FBB">
          <w:rPr>
            <w:noProof/>
            <w:webHidden/>
          </w:rPr>
        </w:r>
        <w:r w:rsidR="00710FBB">
          <w:rPr>
            <w:noProof/>
            <w:webHidden/>
          </w:rPr>
          <w:fldChar w:fldCharType="separate"/>
        </w:r>
        <w:r w:rsidR="00710FBB">
          <w:rPr>
            <w:noProof/>
            <w:webHidden/>
          </w:rPr>
          <w:t>98</w:t>
        </w:r>
        <w:r w:rsidR="00710FBB">
          <w:rPr>
            <w:noProof/>
            <w:webHidden/>
          </w:rPr>
          <w:fldChar w:fldCharType="end"/>
        </w:r>
      </w:hyperlink>
    </w:p>
    <w:p w14:paraId="28BCE315" w14:textId="5267F3E6" w:rsidR="00710FBB" w:rsidRDefault="00AF40AA">
      <w:pPr>
        <w:pStyle w:val="41"/>
        <w:tabs>
          <w:tab w:val="left" w:pos="2694"/>
          <w:tab w:val="right" w:leader="dot" w:pos="9345"/>
        </w:tabs>
        <w:rPr>
          <w:rFonts w:asciiTheme="minorHAnsi" w:hAnsiTheme="minorHAnsi"/>
          <w:noProof/>
          <w:sz w:val="22"/>
          <w:lang w:eastAsia="ru-RU"/>
        </w:rPr>
      </w:pPr>
      <w:hyperlink w:anchor="_Toc517859557" w:history="1">
        <w:r w:rsidR="00710FBB" w:rsidRPr="000164AB">
          <w:rPr>
            <w:rStyle w:val="af8"/>
            <w:noProof/>
          </w:rPr>
          <w:t>3.5.2.4</w:t>
        </w:r>
        <w:r w:rsidR="00710FBB">
          <w:rPr>
            <w:rFonts w:asciiTheme="minorHAnsi" w:hAnsiTheme="minorHAnsi"/>
            <w:noProof/>
            <w:sz w:val="22"/>
            <w:lang w:eastAsia="ru-RU"/>
          </w:rPr>
          <w:tab/>
        </w:r>
        <w:r w:rsidR="00710FBB" w:rsidRPr="000164AB">
          <w:rPr>
            <w:rStyle w:val="af8"/>
            <w:noProof/>
          </w:rPr>
          <w:t>Каскады на поверхности системы железо – хром - оксид.</w:t>
        </w:r>
        <w:r w:rsidR="00710FBB">
          <w:rPr>
            <w:noProof/>
            <w:webHidden/>
          </w:rPr>
          <w:tab/>
        </w:r>
        <w:r w:rsidR="00710FBB">
          <w:rPr>
            <w:noProof/>
            <w:webHidden/>
          </w:rPr>
          <w:fldChar w:fldCharType="begin"/>
        </w:r>
        <w:r w:rsidR="00710FBB">
          <w:rPr>
            <w:noProof/>
            <w:webHidden/>
          </w:rPr>
          <w:instrText xml:space="preserve"> PAGEREF _Toc517859557 \h </w:instrText>
        </w:r>
        <w:r w:rsidR="00710FBB">
          <w:rPr>
            <w:noProof/>
            <w:webHidden/>
          </w:rPr>
        </w:r>
        <w:r w:rsidR="00710FBB">
          <w:rPr>
            <w:noProof/>
            <w:webHidden/>
          </w:rPr>
          <w:fldChar w:fldCharType="separate"/>
        </w:r>
        <w:r w:rsidR="00710FBB">
          <w:rPr>
            <w:noProof/>
            <w:webHidden/>
          </w:rPr>
          <w:t>99</w:t>
        </w:r>
        <w:r w:rsidR="00710FBB">
          <w:rPr>
            <w:noProof/>
            <w:webHidden/>
          </w:rPr>
          <w:fldChar w:fldCharType="end"/>
        </w:r>
      </w:hyperlink>
    </w:p>
    <w:p w14:paraId="716069F4" w14:textId="19FDBF42" w:rsidR="00710FBB" w:rsidRDefault="00AF40AA">
      <w:pPr>
        <w:pStyle w:val="31"/>
        <w:tabs>
          <w:tab w:val="left" w:pos="1834"/>
          <w:tab w:val="right" w:leader="dot" w:pos="9345"/>
        </w:tabs>
        <w:rPr>
          <w:rFonts w:asciiTheme="minorHAnsi" w:hAnsiTheme="minorHAnsi"/>
          <w:noProof/>
          <w:sz w:val="22"/>
          <w:lang w:eastAsia="ru-RU"/>
        </w:rPr>
      </w:pPr>
      <w:hyperlink w:anchor="_Toc517859558" w:history="1">
        <w:r w:rsidR="00710FBB" w:rsidRPr="000164AB">
          <w:rPr>
            <w:rStyle w:val="af8"/>
            <w:noProof/>
          </w:rPr>
          <w:t>3.5.3</w:t>
        </w:r>
        <w:r w:rsidR="00710FBB">
          <w:rPr>
            <w:rFonts w:asciiTheme="minorHAnsi" w:hAnsiTheme="minorHAnsi"/>
            <w:noProof/>
            <w:sz w:val="22"/>
            <w:lang w:eastAsia="ru-RU"/>
          </w:rPr>
          <w:tab/>
        </w:r>
        <w:r w:rsidR="00710FBB" w:rsidRPr="000164AB">
          <w:rPr>
            <w:rStyle w:val="af8"/>
            <w:noProof/>
          </w:rPr>
          <w:t>Моделирование каскадообразования в системе железо – хром – алюминий – оксид.</w:t>
        </w:r>
        <w:r w:rsidR="00710FBB">
          <w:rPr>
            <w:noProof/>
            <w:webHidden/>
          </w:rPr>
          <w:tab/>
        </w:r>
        <w:r w:rsidR="00710FBB">
          <w:rPr>
            <w:noProof/>
            <w:webHidden/>
          </w:rPr>
          <w:fldChar w:fldCharType="begin"/>
        </w:r>
        <w:r w:rsidR="00710FBB">
          <w:rPr>
            <w:noProof/>
            <w:webHidden/>
          </w:rPr>
          <w:instrText xml:space="preserve"> PAGEREF _Toc517859558 \h </w:instrText>
        </w:r>
        <w:r w:rsidR="00710FBB">
          <w:rPr>
            <w:noProof/>
            <w:webHidden/>
          </w:rPr>
        </w:r>
        <w:r w:rsidR="00710FBB">
          <w:rPr>
            <w:noProof/>
            <w:webHidden/>
          </w:rPr>
          <w:fldChar w:fldCharType="separate"/>
        </w:r>
        <w:r w:rsidR="00710FBB">
          <w:rPr>
            <w:noProof/>
            <w:webHidden/>
          </w:rPr>
          <w:t>100</w:t>
        </w:r>
        <w:r w:rsidR="00710FBB">
          <w:rPr>
            <w:noProof/>
            <w:webHidden/>
          </w:rPr>
          <w:fldChar w:fldCharType="end"/>
        </w:r>
      </w:hyperlink>
    </w:p>
    <w:p w14:paraId="1ACDA0DE" w14:textId="2376B4F5" w:rsidR="00710FBB" w:rsidRDefault="00AF40AA">
      <w:pPr>
        <w:pStyle w:val="31"/>
        <w:tabs>
          <w:tab w:val="left" w:pos="1834"/>
          <w:tab w:val="right" w:leader="dot" w:pos="9345"/>
        </w:tabs>
        <w:rPr>
          <w:rFonts w:asciiTheme="minorHAnsi" w:hAnsiTheme="minorHAnsi"/>
          <w:noProof/>
          <w:sz w:val="22"/>
          <w:lang w:eastAsia="ru-RU"/>
        </w:rPr>
      </w:pPr>
      <w:hyperlink w:anchor="_Toc517859559" w:history="1">
        <w:r w:rsidR="00710FBB" w:rsidRPr="000164AB">
          <w:rPr>
            <w:rStyle w:val="af8"/>
            <w:noProof/>
          </w:rPr>
          <w:t>3.5.4</w:t>
        </w:r>
        <w:r w:rsidR="00710FBB">
          <w:rPr>
            <w:rFonts w:asciiTheme="minorHAnsi" w:hAnsiTheme="minorHAnsi"/>
            <w:noProof/>
            <w:sz w:val="22"/>
            <w:lang w:eastAsia="ru-RU"/>
          </w:rPr>
          <w:tab/>
        </w:r>
        <w:r w:rsidR="00710FBB" w:rsidRPr="000164AB">
          <w:rPr>
            <w:rStyle w:val="af8"/>
            <w:noProof/>
          </w:rPr>
          <w:t>Моделирование каскадообразования в системе железо - вюстит.</w:t>
        </w:r>
        <w:r w:rsidR="00710FBB">
          <w:rPr>
            <w:noProof/>
            <w:webHidden/>
          </w:rPr>
          <w:tab/>
        </w:r>
        <w:r w:rsidR="00710FBB">
          <w:rPr>
            <w:noProof/>
            <w:webHidden/>
          </w:rPr>
          <w:fldChar w:fldCharType="begin"/>
        </w:r>
        <w:r w:rsidR="00710FBB">
          <w:rPr>
            <w:noProof/>
            <w:webHidden/>
          </w:rPr>
          <w:instrText xml:space="preserve"> PAGEREF _Toc517859559 \h </w:instrText>
        </w:r>
        <w:r w:rsidR="00710FBB">
          <w:rPr>
            <w:noProof/>
            <w:webHidden/>
          </w:rPr>
        </w:r>
        <w:r w:rsidR="00710FBB">
          <w:rPr>
            <w:noProof/>
            <w:webHidden/>
          </w:rPr>
          <w:fldChar w:fldCharType="separate"/>
        </w:r>
        <w:r w:rsidR="00710FBB">
          <w:rPr>
            <w:noProof/>
            <w:webHidden/>
          </w:rPr>
          <w:t>101</w:t>
        </w:r>
        <w:r w:rsidR="00710FBB">
          <w:rPr>
            <w:noProof/>
            <w:webHidden/>
          </w:rPr>
          <w:fldChar w:fldCharType="end"/>
        </w:r>
      </w:hyperlink>
    </w:p>
    <w:p w14:paraId="5DA1156D" w14:textId="5D0FEC72" w:rsidR="00710FBB" w:rsidRDefault="00AF40AA">
      <w:pPr>
        <w:pStyle w:val="41"/>
        <w:tabs>
          <w:tab w:val="left" w:pos="2694"/>
          <w:tab w:val="right" w:leader="dot" w:pos="9345"/>
        </w:tabs>
        <w:rPr>
          <w:rFonts w:asciiTheme="minorHAnsi" w:hAnsiTheme="minorHAnsi"/>
          <w:noProof/>
          <w:sz w:val="22"/>
          <w:lang w:eastAsia="ru-RU"/>
        </w:rPr>
      </w:pPr>
      <w:hyperlink w:anchor="_Toc517859560" w:history="1">
        <w:r w:rsidR="00710FBB" w:rsidRPr="000164AB">
          <w:rPr>
            <w:rStyle w:val="af8"/>
            <w:noProof/>
          </w:rPr>
          <w:t>3.5.4.1</w:t>
        </w:r>
        <w:r w:rsidR="00710FBB">
          <w:rPr>
            <w:rFonts w:asciiTheme="minorHAnsi" w:hAnsiTheme="minorHAnsi"/>
            <w:noProof/>
            <w:sz w:val="22"/>
            <w:lang w:eastAsia="ru-RU"/>
          </w:rPr>
          <w:tab/>
        </w:r>
        <w:r w:rsidR="00710FBB" w:rsidRPr="000164AB">
          <w:rPr>
            <w:rStyle w:val="af8"/>
            <w:noProof/>
          </w:rPr>
          <w:t>Каскад в объеме вюстита.</w:t>
        </w:r>
        <w:r w:rsidR="00710FBB">
          <w:rPr>
            <w:noProof/>
            <w:webHidden/>
          </w:rPr>
          <w:tab/>
        </w:r>
        <w:r w:rsidR="00710FBB">
          <w:rPr>
            <w:noProof/>
            <w:webHidden/>
          </w:rPr>
          <w:fldChar w:fldCharType="begin"/>
        </w:r>
        <w:r w:rsidR="00710FBB">
          <w:rPr>
            <w:noProof/>
            <w:webHidden/>
          </w:rPr>
          <w:instrText xml:space="preserve"> PAGEREF _Toc517859560 \h </w:instrText>
        </w:r>
        <w:r w:rsidR="00710FBB">
          <w:rPr>
            <w:noProof/>
            <w:webHidden/>
          </w:rPr>
        </w:r>
        <w:r w:rsidR="00710FBB">
          <w:rPr>
            <w:noProof/>
            <w:webHidden/>
          </w:rPr>
          <w:fldChar w:fldCharType="separate"/>
        </w:r>
        <w:r w:rsidR="00710FBB">
          <w:rPr>
            <w:noProof/>
            <w:webHidden/>
          </w:rPr>
          <w:t>101</w:t>
        </w:r>
        <w:r w:rsidR="00710FBB">
          <w:rPr>
            <w:noProof/>
            <w:webHidden/>
          </w:rPr>
          <w:fldChar w:fldCharType="end"/>
        </w:r>
      </w:hyperlink>
    </w:p>
    <w:p w14:paraId="07BFD9F5" w14:textId="23978C0C" w:rsidR="00710FBB" w:rsidRDefault="00AF40AA">
      <w:pPr>
        <w:pStyle w:val="41"/>
        <w:tabs>
          <w:tab w:val="left" w:pos="2694"/>
          <w:tab w:val="right" w:leader="dot" w:pos="9345"/>
        </w:tabs>
        <w:rPr>
          <w:rFonts w:asciiTheme="minorHAnsi" w:hAnsiTheme="minorHAnsi"/>
          <w:noProof/>
          <w:sz w:val="22"/>
          <w:lang w:eastAsia="ru-RU"/>
        </w:rPr>
      </w:pPr>
      <w:hyperlink w:anchor="_Toc517859561" w:history="1">
        <w:r w:rsidR="00710FBB" w:rsidRPr="000164AB">
          <w:rPr>
            <w:rStyle w:val="af8"/>
            <w:noProof/>
          </w:rPr>
          <w:t>3.5.4.2</w:t>
        </w:r>
        <w:r w:rsidR="00710FBB">
          <w:rPr>
            <w:rFonts w:asciiTheme="minorHAnsi" w:hAnsiTheme="minorHAnsi"/>
            <w:noProof/>
            <w:sz w:val="22"/>
            <w:lang w:eastAsia="ru-RU"/>
          </w:rPr>
          <w:tab/>
        </w:r>
        <w:r w:rsidR="00710FBB" w:rsidRPr="000164AB">
          <w:rPr>
            <w:rStyle w:val="af8"/>
            <w:noProof/>
          </w:rPr>
          <w:t>Прохождение каскада в системе железо – вюстит.</w:t>
        </w:r>
        <w:r w:rsidR="00710FBB">
          <w:rPr>
            <w:noProof/>
            <w:webHidden/>
          </w:rPr>
          <w:tab/>
        </w:r>
        <w:r w:rsidR="00710FBB">
          <w:rPr>
            <w:noProof/>
            <w:webHidden/>
          </w:rPr>
          <w:fldChar w:fldCharType="begin"/>
        </w:r>
        <w:r w:rsidR="00710FBB">
          <w:rPr>
            <w:noProof/>
            <w:webHidden/>
          </w:rPr>
          <w:instrText xml:space="preserve"> PAGEREF _Toc517859561 \h </w:instrText>
        </w:r>
        <w:r w:rsidR="00710FBB">
          <w:rPr>
            <w:noProof/>
            <w:webHidden/>
          </w:rPr>
        </w:r>
        <w:r w:rsidR="00710FBB">
          <w:rPr>
            <w:noProof/>
            <w:webHidden/>
          </w:rPr>
          <w:fldChar w:fldCharType="separate"/>
        </w:r>
        <w:r w:rsidR="00710FBB">
          <w:rPr>
            <w:noProof/>
            <w:webHidden/>
          </w:rPr>
          <w:t>102</w:t>
        </w:r>
        <w:r w:rsidR="00710FBB">
          <w:rPr>
            <w:noProof/>
            <w:webHidden/>
          </w:rPr>
          <w:fldChar w:fldCharType="end"/>
        </w:r>
      </w:hyperlink>
    </w:p>
    <w:p w14:paraId="661939EF" w14:textId="4C77C15D" w:rsidR="00710FBB" w:rsidRDefault="00AF40AA">
      <w:pPr>
        <w:pStyle w:val="12"/>
        <w:rPr>
          <w:rFonts w:asciiTheme="minorHAnsi" w:hAnsiTheme="minorHAnsi"/>
          <w:noProof/>
          <w:sz w:val="22"/>
          <w:lang w:eastAsia="ru-RU"/>
        </w:rPr>
      </w:pPr>
      <w:hyperlink w:anchor="_Toc517859562" w:history="1">
        <w:r w:rsidR="00710FBB" w:rsidRPr="000164AB">
          <w:rPr>
            <w:rStyle w:val="af8"/>
            <w:noProof/>
          </w:rPr>
          <w:t>4</w:t>
        </w:r>
        <w:r w:rsidR="00710FBB">
          <w:rPr>
            <w:rFonts w:asciiTheme="minorHAnsi" w:hAnsiTheme="minorHAnsi"/>
            <w:noProof/>
            <w:sz w:val="22"/>
            <w:lang w:eastAsia="ru-RU"/>
          </w:rPr>
          <w:tab/>
        </w:r>
        <w:r w:rsidR="00710FBB" w:rsidRPr="000164AB">
          <w:rPr>
            <w:rStyle w:val="af8"/>
            <w:noProof/>
          </w:rPr>
          <w:t>Выводы</w:t>
        </w:r>
        <w:r w:rsidR="00710FBB">
          <w:rPr>
            <w:noProof/>
            <w:webHidden/>
          </w:rPr>
          <w:tab/>
        </w:r>
        <w:r w:rsidR="00710FBB">
          <w:rPr>
            <w:noProof/>
            <w:webHidden/>
          </w:rPr>
          <w:fldChar w:fldCharType="begin"/>
        </w:r>
        <w:r w:rsidR="00710FBB">
          <w:rPr>
            <w:noProof/>
            <w:webHidden/>
          </w:rPr>
          <w:instrText xml:space="preserve"> PAGEREF _Toc517859562 \h </w:instrText>
        </w:r>
        <w:r w:rsidR="00710FBB">
          <w:rPr>
            <w:noProof/>
            <w:webHidden/>
          </w:rPr>
        </w:r>
        <w:r w:rsidR="00710FBB">
          <w:rPr>
            <w:noProof/>
            <w:webHidden/>
          </w:rPr>
          <w:fldChar w:fldCharType="separate"/>
        </w:r>
        <w:r w:rsidR="00710FBB">
          <w:rPr>
            <w:noProof/>
            <w:webHidden/>
          </w:rPr>
          <w:t>104</w:t>
        </w:r>
        <w:r w:rsidR="00710FBB">
          <w:rPr>
            <w:noProof/>
            <w:webHidden/>
          </w:rPr>
          <w:fldChar w:fldCharType="end"/>
        </w:r>
      </w:hyperlink>
    </w:p>
    <w:p w14:paraId="70D06CEC" w14:textId="19D359C7" w:rsidR="00710FBB" w:rsidRDefault="00AF40AA">
      <w:pPr>
        <w:pStyle w:val="12"/>
        <w:rPr>
          <w:rFonts w:asciiTheme="minorHAnsi" w:hAnsiTheme="minorHAnsi"/>
          <w:noProof/>
          <w:sz w:val="22"/>
          <w:lang w:eastAsia="ru-RU"/>
        </w:rPr>
      </w:pPr>
      <w:hyperlink w:anchor="_Toc517859563" w:history="1">
        <w:r w:rsidR="00710FBB" w:rsidRPr="000164AB">
          <w:rPr>
            <w:rStyle w:val="af8"/>
            <w:noProof/>
          </w:rPr>
          <w:t>5</w:t>
        </w:r>
        <w:r w:rsidR="00710FBB">
          <w:rPr>
            <w:rFonts w:asciiTheme="minorHAnsi" w:hAnsiTheme="minorHAnsi"/>
            <w:noProof/>
            <w:sz w:val="22"/>
            <w:lang w:eastAsia="ru-RU"/>
          </w:rPr>
          <w:tab/>
        </w:r>
        <w:r w:rsidR="00710FBB" w:rsidRPr="000164AB">
          <w:rPr>
            <w:rStyle w:val="af8"/>
            <w:noProof/>
          </w:rPr>
          <w:t>Список использованных источников</w:t>
        </w:r>
        <w:r w:rsidR="00710FBB">
          <w:rPr>
            <w:noProof/>
            <w:webHidden/>
          </w:rPr>
          <w:tab/>
        </w:r>
        <w:r w:rsidR="00710FBB">
          <w:rPr>
            <w:noProof/>
            <w:webHidden/>
          </w:rPr>
          <w:fldChar w:fldCharType="begin"/>
        </w:r>
        <w:r w:rsidR="00710FBB">
          <w:rPr>
            <w:noProof/>
            <w:webHidden/>
          </w:rPr>
          <w:instrText xml:space="preserve"> PAGEREF _Toc517859563 \h </w:instrText>
        </w:r>
        <w:r w:rsidR="00710FBB">
          <w:rPr>
            <w:noProof/>
            <w:webHidden/>
          </w:rPr>
        </w:r>
        <w:r w:rsidR="00710FBB">
          <w:rPr>
            <w:noProof/>
            <w:webHidden/>
          </w:rPr>
          <w:fldChar w:fldCharType="separate"/>
        </w:r>
        <w:r w:rsidR="00710FBB">
          <w:rPr>
            <w:noProof/>
            <w:webHidden/>
          </w:rPr>
          <w:t>105</w:t>
        </w:r>
        <w:r w:rsidR="00710FBB">
          <w:rPr>
            <w:noProof/>
            <w:webHidden/>
          </w:rPr>
          <w:fldChar w:fldCharType="end"/>
        </w:r>
      </w:hyperlink>
    </w:p>
    <w:p w14:paraId="4F7D91C0" w14:textId="485FDA83" w:rsidR="003622D8" w:rsidRDefault="00E1456A">
      <w:pPr>
        <w:spacing w:after="160" w:line="259" w:lineRule="auto"/>
        <w:ind w:firstLine="0"/>
        <w:jc w:val="left"/>
        <w:rPr>
          <w:rFonts w:eastAsiaTheme="majorEastAsia" w:cstheme="majorBidi"/>
          <w:b/>
          <w:bCs/>
          <w:caps/>
          <w:color w:val="000000" w:themeColor="text1"/>
          <w:szCs w:val="36"/>
        </w:rPr>
      </w:pPr>
      <w:r>
        <w:fldChar w:fldCharType="end"/>
      </w:r>
      <w:r w:rsidR="003622D8">
        <w:br w:type="page"/>
      </w:r>
    </w:p>
    <w:p w14:paraId="1F4D622C" w14:textId="77777777" w:rsidR="00ED075B" w:rsidRDefault="00AA2995" w:rsidP="00FF74CF">
      <w:pPr>
        <w:pStyle w:val="1"/>
        <w:numPr>
          <w:ilvl w:val="0"/>
          <w:numId w:val="0"/>
        </w:numPr>
        <w:ind w:left="432"/>
      </w:pPr>
      <w:bookmarkStart w:id="1" w:name="_Toc514780510"/>
      <w:bookmarkStart w:id="2" w:name="_Toc517859490"/>
      <w:r>
        <w:lastRenderedPageBreak/>
        <w:t>Введение</w:t>
      </w:r>
      <w:bookmarkEnd w:id="1"/>
      <w:bookmarkEnd w:id="2"/>
    </w:p>
    <w:p w14:paraId="76BBE947" w14:textId="511ABD65" w:rsidR="00D63365" w:rsidRDefault="00AA2995" w:rsidP="002F7729">
      <w:r>
        <w:t>В 1936 году Нильсом Бором на основании исследований Энрико Ферми была создана теоретическая модель ядерной реакции при захвате</w:t>
      </w:r>
      <w:r w:rsidR="00FB01CA" w:rsidRPr="00FB01CA">
        <w:t xml:space="preserve"> </w:t>
      </w:r>
      <w:r w:rsidR="00FB01CA">
        <w:t>нейтрона</w:t>
      </w:r>
      <w:r>
        <w:t xml:space="preserve"> ядром</w:t>
      </w:r>
      <w:r w:rsidR="00FB01CA" w:rsidRPr="00FB01CA">
        <w:t xml:space="preserve"> </w:t>
      </w:r>
      <w:r w:rsidR="00FB01CA">
        <w:t>атома</w:t>
      </w:r>
      <w:r>
        <w:t xml:space="preserve"> </w:t>
      </w:r>
      <w:r w:rsidR="003C2B02">
        <w:t xml:space="preserve">названная капельной моделью атомного ядра. В 1938 году Отто Ган и Фриц Штрассман открыли процесс деления ядер. Их заключение содержало гипотезу, что облучение ядра урана нейтронами может привести к образованию ядра с массой примерно в два раза меньше первоначальной. </w:t>
      </w:r>
      <w:r w:rsidR="00122C4F">
        <w:t xml:space="preserve">Через </w:t>
      </w:r>
      <w:r w:rsidR="001105AA">
        <w:t>4 года под руководством Ферми был создан первый в мире ядерный реактор в Чикагском университете в рамках Манхэттенского проекта. Позднее, в СССР</w:t>
      </w:r>
      <w:r w:rsidR="005C0756">
        <w:t>,</w:t>
      </w:r>
      <w:r w:rsidR="001105AA">
        <w:t xml:space="preserve"> в 1954 году была запущена первая 5 МВ</w:t>
      </w:r>
      <w:r w:rsidR="005C0756">
        <w:t>т</w:t>
      </w:r>
      <w:r w:rsidR="001105AA">
        <w:t xml:space="preserve"> АЭС в г. Обнинске под руководством Игоря Курчатова. Так началась эра атомной энергетики. </w:t>
      </w:r>
    </w:p>
    <w:p w14:paraId="21F14AF2" w14:textId="77777777" w:rsidR="00452565" w:rsidRDefault="00D63365" w:rsidP="002F7729">
      <w:r>
        <w:t>В дальнейшем</w:t>
      </w:r>
      <w:r w:rsidR="001105AA">
        <w:t xml:space="preserve"> – три «громких» аварии на АЭС Три-Майл-Айленд (1979), Чернобыльская</w:t>
      </w:r>
      <w:r w:rsidR="005C0756">
        <w:t>-4</w:t>
      </w:r>
      <w:r w:rsidR="001105AA">
        <w:t xml:space="preserve"> (1986), Фукусима-1 (2011). Каждая из аварий заставляла специалистов в области ядерной энергетики пересматривать проблему безопасности эксплуатации АЭС.</w:t>
      </w:r>
      <w:r w:rsidR="009762B0">
        <w:t xml:space="preserve"> Все три АЭС, так или иначе,</w:t>
      </w:r>
      <w:r w:rsidR="001105AA">
        <w:t xml:space="preserve"> </w:t>
      </w:r>
      <w:r w:rsidR="009762B0">
        <w:t>имели воду в качестве теплоносителя.</w:t>
      </w:r>
    </w:p>
    <w:p w14:paraId="40D4ED05" w14:textId="77777777" w:rsidR="001105AA" w:rsidRDefault="001105AA" w:rsidP="002F7729">
      <w:r>
        <w:t>В настоящий момент</w:t>
      </w:r>
      <w:r w:rsidR="00452565">
        <w:t>,</w:t>
      </w:r>
      <w:r>
        <w:t xml:space="preserve"> в России</w:t>
      </w:r>
      <w:r w:rsidR="00452565">
        <w:t>,</w:t>
      </w:r>
      <w:r>
        <w:t xml:space="preserve"> идет разработка </w:t>
      </w:r>
      <w:r w:rsidR="00452565">
        <w:t>реактора на быстрых нейтронах</w:t>
      </w:r>
      <w:r w:rsidR="00F118C0">
        <w:t xml:space="preserve"> (БН)</w:t>
      </w:r>
      <w:r w:rsidR="004E51E8" w:rsidRPr="004E51E8">
        <w:t xml:space="preserve"> </w:t>
      </w:r>
      <w:r w:rsidR="004E51E8">
        <w:t>нового типа</w:t>
      </w:r>
      <w:r w:rsidR="00122F5F">
        <w:t>, реактор БРЕСТ</w:t>
      </w:r>
      <w:r w:rsidR="00452565">
        <w:t>. По сравнению с</w:t>
      </w:r>
      <w:r w:rsidR="009762B0">
        <w:t xml:space="preserve"> реакторами на тепловых нейтронах, реактор на быстрых нейтронах безопаснее: в реакторе нет высокого давления, практически отсутствует риск потери теплоносителя по причине выкипания, нет риска пароциркониевой реакции (реакция взаимодействия водяного пара и циркониевых оболочек).</w:t>
      </w:r>
      <w:r w:rsidR="00452565">
        <w:t xml:space="preserve"> </w:t>
      </w:r>
    </w:p>
    <w:p w14:paraId="4395C11E" w14:textId="01DC4F21" w:rsidR="007302CF" w:rsidRDefault="00F118C0" w:rsidP="002F7729">
      <w:r w:rsidRPr="00F118C0">
        <w:t>Главная особенность</w:t>
      </w:r>
      <w:r>
        <w:t xml:space="preserve"> реактор</w:t>
      </w:r>
      <w:r w:rsidRPr="00F118C0">
        <w:t xml:space="preserve"> </w:t>
      </w:r>
      <w:r>
        <w:t>БН</w:t>
      </w:r>
      <w:r w:rsidRPr="00F118C0">
        <w:t xml:space="preserve"> состоит в том, что открывают возможность использования не делящихся в реакторах на тепловых нейтронах изотопов тяжёлых элементов. В топливный цикл могут быть вовлечены запасы </w:t>
      </w:r>
      <w:r w:rsidRPr="00F118C0">
        <w:rPr>
          <w:vertAlign w:val="superscript"/>
        </w:rPr>
        <w:t>238</w:t>
      </w:r>
      <w:r w:rsidRPr="00F118C0">
        <w:t xml:space="preserve">U и </w:t>
      </w:r>
      <w:r w:rsidRPr="00F118C0">
        <w:rPr>
          <w:vertAlign w:val="superscript"/>
        </w:rPr>
        <w:t>232</w:t>
      </w:r>
      <w:r w:rsidRPr="00F118C0">
        <w:t xml:space="preserve">Th, которых в природе значительно больше, чем </w:t>
      </w:r>
      <w:r w:rsidRPr="00F118C0">
        <w:rPr>
          <w:vertAlign w:val="superscript"/>
        </w:rPr>
        <w:t>235</w:t>
      </w:r>
      <w:r w:rsidRPr="00F118C0">
        <w:t>U — основного топлива для реакторов на тепловых нейтронах. Кроме того, эти реакторы позволяют относительно безопасно избавиться от самых активных и долгоживущих изотопов в отработанном ядерном топливе, принципиально сократив срок его биологической опасности.</w:t>
      </w:r>
    </w:p>
    <w:p w14:paraId="631E6FBE" w14:textId="4FA95487" w:rsidR="0033391D" w:rsidRDefault="00F118C0" w:rsidP="002F7729">
      <w:r>
        <w:t>В активной зоне реактора БН не должно быть замедлителя нейтронов. Такое требование полностью исключает возможность использования воды и углеводородов в качестве теплоносителя. Так, нужно использовать металлы с большим атомным номером, которые будут плохо замедлять нейтроны, и которые будут легкоплавкими, к примеру, натрий, ртуть,</w:t>
      </w:r>
      <w:r w:rsidR="00122F5F">
        <w:t xml:space="preserve"> свинец. Хотя у ртути температура плавления находится в области комнатной температуры, от ртути отказались из-за ее высокой коррозионной активности. Натрий, обладая высокой теплоемкостью, горит и пенится на воздухе, что вызывает трудности в эксплуатации. Свинец является перспективным металлом, не лишенным недостатков, </w:t>
      </w:r>
      <w:r w:rsidR="00122F5F">
        <w:lastRenderedPageBreak/>
        <w:t>который будет использоваться в качестве теплоносителя в реакторе БРЕСТ.</w:t>
      </w:r>
      <w:r w:rsidR="0033391D">
        <w:t xml:space="preserve"> </w:t>
      </w:r>
      <w:r w:rsidR="00122F5F">
        <w:t xml:space="preserve">Один из недостатков свинца – </w:t>
      </w:r>
      <w:r w:rsidR="00850906">
        <w:t>недостаточное количество</w:t>
      </w:r>
      <w:r w:rsidR="00122F5F">
        <w:t xml:space="preserve"> исследований по взаимодействию его с конструкционными материалами в активной зоне</w:t>
      </w:r>
      <w:r w:rsidR="0033391D">
        <w:t xml:space="preserve">. </w:t>
      </w:r>
    </w:p>
    <w:p w14:paraId="21B1AFAE" w14:textId="7FD417A5" w:rsidR="00122F5F" w:rsidRDefault="0033391D" w:rsidP="002F7729">
      <w:r w:rsidRPr="0033391D">
        <w:t>Одним из условий безопасной эксплуатации ядерных реакторов с жидкометаллическим теплоносителем является использование коррозионностойких конструкционных материалов, и прежде всего – сталей феррит</w:t>
      </w:r>
      <w:r>
        <w:t>н</w:t>
      </w:r>
      <w:r w:rsidRPr="0033391D">
        <w:t xml:space="preserve">о-мартенситного класса, способных выдерживать интенсивное коррозионное воздействие со стороны теплоносителя в течение всего проектируемого срока эксплуатации в активной зоне реактора. Основным методом защиты материала является использование поверхностных оксидных защитных слоев, предотвращающих прямой контакт теплоносителя непосредственно с материалом. Однако встает вопрос о физико-химическом поведении самих оксидных покрытий, включая их эволюцию под воздействием </w:t>
      </w:r>
      <w:r w:rsidR="00C03A8E">
        <w:t>жидкометаллической</w:t>
      </w:r>
      <w:r w:rsidRPr="0033391D">
        <w:t xml:space="preserve"> среды и внешних радиационных и термомеханических нагрузок в процессе эксплуатации. Прямые испытания роста и стабильности защитных покрытий требуют использования сложного оборудования и значительного времени, а также значительных финансовых затрат. В связи с этим, для оценки свойств покрытий широко применяются методы аналитического и численного моделирования. Существующие подходы и методики моделирования позволяют описать механизм окисления стали в теплоносителе, а значит</w:t>
      </w:r>
      <w:r w:rsidR="00FB01CA">
        <w:t>,</w:t>
      </w:r>
      <w:r w:rsidRPr="0033391D">
        <w:t xml:space="preserve"> помочь в разработке подходов, позволяющих улучшить свойства, используемых материалов.</w:t>
      </w:r>
    </w:p>
    <w:p w14:paraId="38AD7004" w14:textId="2A90A430" w:rsidR="00FB01CA" w:rsidRDefault="0033391D" w:rsidP="002F7729">
      <w:r w:rsidRPr="00E56C9E">
        <w:t>Именно поэтому целью данной работы является исследование поведения ферритно-мартенситных сталей с жидкометаллическим свинцом методами компьютерного моделирования.</w:t>
      </w:r>
    </w:p>
    <w:p w14:paraId="09F79072" w14:textId="77777777" w:rsidR="00FB01CA" w:rsidRDefault="00FB01CA">
      <w:pPr>
        <w:spacing w:after="160" w:line="259" w:lineRule="auto"/>
        <w:ind w:firstLine="0"/>
        <w:jc w:val="left"/>
      </w:pPr>
      <w:r>
        <w:br w:type="page"/>
      </w:r>
    </w:p>
    <w:p w14:paraId="70AF2011" w14:textId="77777777" w:rsidR="0033391D" w:rsidRDefault="0033391D" w:rsidP="0033391D">
      <w:pPr>
        <w:pStyle w:val="1"/>
      </w:pPr>
      <w:bookmarkStart w:id="3" w:name="_Toc514780511"/>
      <w:bookmarkStart w:id="4" w:name="_Toc517859491"/>
      <w:r>
        <w:lastRenderedPageBreak/>
        <w:t>Литературный обзор</w:t>
      </w:r>
      <w:bookmarkEnd w:id="3"/>
      <w:bookmarkEnd w:id="4"/>
    </w:p>
    <w:p w14:paraId="096E2B7C" w14:textId="77777777" w:rsidR="006D0ACB" w:rsidRDefault="006D0ACB" w:rsidP="0033391D">
      <w:pPr>
        <w:pStyle w:val="2"/>
      </w:pPr>
      <w:bookmarkStart w:id="5" w:name="_Toc514780512"/>
      <w:bookmarkStart w:id="6" w:name="_Toc517859492"/>
      <w:r>
        <w:t>Типы ядерных реакторов и место реакторов на быстрых нейтронах в ядерной энергетике.</w:t>
      </w:r>
      <w:bookmarkEnd w:id="5"/>
      <w:bookmarkEnd w:id="6"/>
    </w:p>
    <w:p w14:paraId="6286D889" w14:textId="77777777" w:rsidR="00B53399" w:rsidRPr="00B53399" w:rsidRDefault="00B53399" w:rsidP="00B53399">
      <w:pPr>
        <w:pStyle w:val="3"/>
      </w:pPr>
      <w:bookmarkStart w:id="7" w:name="_Toc514780513"/>
      <w:bookmarkStart w:id="8" w:name="_Toc517859493"/>
      <w:r>
        <w:t>Ядерные реакторы и их классификация.</w:t>
      </w:r>
      <w:bookmarkEnd w:id="7"/>
      <w:bookmarkEnd w:id="8"/>
    </w:p>
    <w:p w14:paraId="6A2DEB37" w14:textId="77777777" w:rsidR="006D0ACB" w:rsidRDefault="00844890" w:rsidP="006D0ACB">
      <w:r>
        <w:t>Ядерный реактор – устройство для контролирования и поддержания цепной ядерной реакции. Основной принцип действия ядерного реактора – нагрев теплоносителя для дальнейшего превращения теплоты в полезную работу.</w:t>
      </w:r>
    </w:p>
    <w:p w14:paraId="7EA588F3" w14:textId="07DFA577" w:rsidR="00E8487B" w:rsidRDefault="00E8487B" w:rsidP="006D0ACB">
      <w:r>
        <w:t>Цепная ядерная реакция – физическое явление</w:t>
      </w:r>
      <w:r w:rsidR="00990DEA">
        <w:t>,</w:t>
      </w:r>
      <w:r>
        <w:t xml:space="preserve"> которое возникает, когда одна ядерная реакция вызывает, в среднем, одну или более ядерных реакций. Такой процесс, обычно, приводит </w:t>
      </w:r>
      <w:r w:rsidRPr="00E8487B">
        <w:t xml:space="preserve">к </w:t>
      </w:r>
      <w:r w:rsidRPr="00FF74CF">
        <w:t>распространяющейся</w:t>
      </w:r>
      <w:r w:rsidRPr="00E8487B">
        <w:t xml:space="preserve"> серии таких реакций</w:t>
      </w:r>
      <w:r w:rsidR="00643FB9">
        <w:t xml:space="preserve"> (</w:t>
      </w:r>
      <w:r w:rsidR="00643FB9" w:rsidRPr="00FF74CF">
        <w:t>рисунок</w:t>
      </w:r>
      <w:r w:rsidR="00FF74CF" w:rsidRPr="00FF74CF">
        <w:t xml:space="preserve"> 1.1</w:t>
      </w:r>
      <w:r w:rsidR="00643FB9">
        <w:t>)</w:t>
      </w:r>
      <w:r w:rsidRPr="00E8487B">
        <w:t>.</w:t>
      </w:r>
      <w:r>
        <w:t xml:space="preserve"> </w:t>
      </w:r>
    </w:p>
    <w:p w14:paraId="29DB7B22" w14:textId="77777777" w:rsidR="00151315" w:rsidRDefault="00151315" w:rsidP="00F86112">
      <w:pPr>
        <w:pStyle w:val="a9"/>
      </w:pPr>
    </w:p>
    <w:p w14:paraId="2F83C8AA" w14:textId="640F83F7" w:rsidR="00643FB9" w:rsidRDefault="00FA1870" w:rsidP="00643FB9">
      <w:pPr>
        <w:pStyle w:val="afb"/>
      </w:pPr>
      <w:r>
        <w:rPr>
          <w:noProof/>
        </w:rPr>
        <w:drawing>
          <wp:inline distT="0" distB="0" distL="0" distR="0" wp14:anchorId="6C8C3115" wp14:editId="2F5FACD8">
            <wp:extent cx="3129910" cy="2033265"/>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99584" cy="2078527"/>
                    </a:xfrm>
                    <a:prstGeom prst="rect">
                      <a:avLst/>
                    </a:prstGeom>
                    <a:noFill/>
                    <a:ln>
                      <a:noFill/>
                    </a:ln>
                  </pic:spPr>
                </pic:pic>
              </a:graphicData>
            </a:graphic>
          </wp:inline>
        </w:drawing>
      </w:r>
    </w:p>
    <w:p w14:paraId="424698E9" w14:textId="77777777" w:rsidR="00151315" w:rsidRDefault="00151315" w:rsidP="00F86112">
      <w:pPr>
        <w:pStyle w:val="a9"/>
      </w:pPr>
    </w:p>
    <w:p w14:paraId="218A7A7B" w14:textId="2EB83DDB" w:rsidR="00151315" w:rsidRDefault="00643FB9" w:rsidP="00151315">
      <w:pPr>
        <w:pStyle w:val="afb"/>
      </w:pPr>
      <w:r w:rsidRPr="00FF74CF">
        <w:t>Рисунок</w:t>
      </w:r>
      <w:r w:rsidR="001655B6" w:rsidRPr="00FF74CF">
        <w:t xml:space="preserve"> 1.1</w:t>
      </w:r>
      <w:r>
        <w:t xml:space="preserve"> </w:t>
      </w:r>
      <w:r w:rsidR="00990DEA">
        <w:t>–</w:t>
      </w:r>
      <w:r w:rsidRPr="00643FB9">
        <w:t xml:space="preserve"> </w:t>
      </w:r>
      <w:r w:rsidR="00990DEA">
        <w:t>Ц</w:t>
      </w:r>
      <w:r w:rsidRPr="00643FB9">
        <w:t>епная</w:t>
      </w:r>
      <w:r w:rsidR="00990DEA">
        <w:t xml:space="preserve"> ядерная</w:t>
      </w:r>
      <w:r w:rsidRPr="00643FB9">
        <w:t xml:space="preserve"> реакция. </w:t>
      </w:r>
    </w:p>
    <w:p w14:paraId="6D29D9CA" w14:textId="77777777" w:rsidR="00151315" w:rsidRDefault="00151315" w:rsidP="00F86112">
      <w:pPr>
        <w:pStyle w:val="a9"/>
      </w:pPr>
    </w:p>
    <w:p w14:paraId="56EA0D10" w14:textId="01FA727B" w:rsidR="002867F9" w:rsidRDefault="00990DEA" w:rsidP="002867F9">
      <w:r>
        <w:t>С рисунка 1.1 видно, что а</w:t>
      </w:r>
      <w:r w:rsidRPr="00643FB9">
        <w:t xml:space="preserve">том </w:t>
      </w:r>
      <w:r w:rsidRPr="00EC5FDC">
        <w:rPr>
          <w:vertAlign w:val="superscript"/>
        </w:rPr>
        <w:t>235</w:t>
      </w:r>
      <w:r>
        <w:rPr>
          <w:lang w:val="en-US"/>
        </w:rPr>
        <w:t>U</w:t>
      </w:r>
      <w:r w:rsidRPr="00643FB9">
        <w:t xml:space="preserve"> поглощает нейтрон и делятся на два новых атома (осколки деления), высвобождая три новых нейтрона и большое количество энергии </w:t>
      </w:r>
      <w:r>
        <w:t xml:space="preserve">(энергия </w:t>
      </w:r>
      <w:r w:rsidRPr="00643FB9">
        <w:t>связи</w:t>
      </w:r>
      <w:r>
        <w:t>)</w:t>
      </w:r>
      <w:r w:rsidRPr="00643FB9">
        <w:t xml:space="preserve">. Один из этих нейтронов поглощается атомом </w:t>
      </w:r>
      <w:r w:rsidRPr="00881530">
        <w:rPr>
          <w:vertAlign w:val="superscript"/>
        </w:rPr>
        <w:t>238</w:t>
      </w:r>
      <w:r>
        <w:rPr>
          <w:lang w:val="en-US"/>
        </w:rPr>
        <w:t>U</w:t>
      </w:r>
      <w:r w:rsidRPr="00643FB9">
        <w:t xml:space="preserve"> и не продолжает реакции. Другой нейтрон покидает систему, не будучи поглощенн</w:t>
      </w:r>
      <w:r>
        <w:t>ым</w:t>
      </w:r>
      <w:r w:rsidRPr="00643FB9">
        <w:t xml:space="preserve">. Однако один нейтрон сталкивается с атомом </w:t>
      </w:r>
      <w:r w:rsidRPr="00EC5FDC">
        <w:rPr>
          <w:vertAlign w:val="superscript"/>
        </w:rPr>
        <w:t>235</w:t>
      </w:r>
      <w:r>
        <w:rPr>
          <w:lang w:val="en-US"/>
        </w:rPr>
        <w:t>U</w:t>
      </w:r>
      <w:r w:rsidRPr="00643FB9">
        <w:t xml:space="preserve">, который затем делит и высвобождает два нейтрона и больше энергии. </w:t>
      </w:r>
      <w:r>
        <w:t>Далее, о</w:t>
      </w:r>
      <w:r w:rsidRPr="00643FB9">
        <w:t xml:space="preserve">ба нейтрона сталкиваются с атомами </w:t>
      </w:r>
      <w:r w:rsidRPr="00EC5FDC">
        <w:rPr>
          <w:vertAlign w:val="superscript"/>
        </w:rPr>
        <w:t>235</w:t>
      </w:r>
      <w:r>
        <w:rPr>
          <w:lang w:val="en-US"/>
        </w:rPr>
        <w:t>U</w:t>
      </w:r>
      <w:r w:rsidRPr="00643FB9">
        <w:t>, каждый из которых делит и высвобождает несколько нейтронов, которые затем могут продолжить реакцию.</w:t>
      </w:r>
      <w:r>
        <w:t xml:space="preserve"> </w:t>
      </w:r>
      <w:r w:rsidR="002867F9" w:rsidRPr="002867F9">
        <w:t>При</w:t>
      </w:r>
      <w:r w:rsidR="002867F9">
        <w:t xml:space="preserve"> цепной ядерной реакции, описанной выше, на каждом этапе выделяется, в среднем, </w:t>
      </w:r>
      <m:oMath>
        <m:r>
          <w:rPr>
            <w:rFonts w:ascii="Cambria Math" w:hAnsi="Cambria Math"/>
          </w:rPr>
          <m:t>2÷3</m:t>
        </m:r>
      </m:oMath>
      <w:r w:rsidR="002867F9">
        <w:t xml:space="preserve"> нейтрон</w:t>
      </w:r>
      <w:r w:rsidR="00881530">
        <w:t>а</w:t>
      </w:r>
      <w:r w:rsidR="002867F9">
        <w:t>. Проходя сквозь вещество, нейтроны вызывают различные ядерные реакции и упруго рассеиваются на ядрах. Интенсивностью этих микроскопических процессов, в конечном счете, определяются все макроскопические свойства прохождения нейтронов через вещество, такие, как замедление, диффузия, поглощение и т. д. Так как нейтрон имеет нулевой электрический заряд, он практически не взаимодействует с электронами атомных оболочек</w:t>
      </w:r>
      <w:r w:rsidR="00881530">
        <w:t xml:space="preserve"> (вообще говоря</w:t>
      </w:r>
      <w:r w:rsidR="0011658F">
        <w:t>, нейтроны</w:t>
      </w:r>
      <w:r w:rsidR="00881530">
        <w:t xml:space="preserve"> взаимодействуют</w:t>
      </w:r>
      <w:r w:rsidR="00840288">
        <w:t xml:space="preserve"> с электронами</w:t>
      </w:r>
      <w:r w:rsidR="00881530">
        <w:t xml:space="preserve">, из-за двух причин, </w:t>
      </w:r>
      <w:r w:rsidR="00881530">
        <w:lastRenderedPageBreak/>
        <w:t xml:space="preserve">во-первых, нейтрон имеет магнитный момент, равный </w:t>
      </w:r>
      <m:oMath>
        <m:r>
          <w:rPr>
            <w:rFonts w:ascii="Cambria Math" w:hAnsi="Cambria Math"/>
          </w:rPr>
          <m:t>μ=1,91</m:t>
        </m:r>
      </m:oMath>
      <w:r w:rsidR="00881530" w:rsidRPr="00881530">
        <w:t xml:space="preserve"> </w:t>
      </w:r>
      <w:r w:rsidR="00881530">
        <w:t>ядерного магнетона, по этому он должен взаимодействовать с электромагнитным полем электрона, во-вторых, согласно мезонной теории, нейтрон испытывает постоянное превращение в протон и пион</w:t>
      </w:r>
      <m:oMath>
        <m:r>
          <w:rPr>
            <w:rFonts w:ascii="Cambria Math" w:hAnsi="Cambria Math"/>
          </w:rPr>
          <m:t xml:space="preserve"> n⇆p+</m:t>
        </m:r>
        <m:sSup>
          <m:sSupPr>
            <m:ctrlPr>
              <w:rPr>
                <w:rFonts w:ascii="Cambria Math" w:hAnsi="Cambria Math"/>
                <w:i/>
              </w:rPr>
            </m:ctrlPr>
          </m:sSupPr>
          <m:e>
            <m:r>
              <w:rPr>
                <w:rFonts w:ascii="Cambria Math" w:hAnsi="Cambria Math"/>
              </w:rPr>
              <m:t>π</m:t>
            </m:r>
          </m:e>
          <m:sup>
            <m:r>
              <w:rPr>
                <w:rFonts w:ascii="Cambria Math" w:hAnsi="Cambria Math"/>
              </w:rPr>
              <m:t>-</m:t>
            </m:r>
          </m:sup>
        </m:sSup>
      </m:oMath>
      <w:r w:rsidR="00840288" w:rsidRPr="00E541C9">
        <w:t>,</w:t>
      </w:r>
      <w:r w:rsidR="0011658F">
        <w:t xml:space="preserve"> которые состоят из тройки </w:t>
      </w:r>
      <w:proofErr w:type="spellStart"/>
      <w:r w:rsidR="0011658F" w:rsidRPr="0011658F">
        <w:rPr>
          <w:i/>
          <w:lang w:val="en-US"/>
        </w:rPr>
        <w:t>duu</w:t>
      </w:r>
      <w:proofErr w:type="spellEnd"/>
      <w:r w:rsidR="0011658F">
        <w:t xml:space="preserve"> кварков и пары </w:t>
      </w:r>
      <w:r w:rsidR="0011658F" w:rsidRPr="0011658F">
        <w:rPr>
          <w:i/>
          <w:lang w:val="en-US"/>
        </w:rPr>
        <w:t>d</w:t>
      </w:r>
      <w:r w:rsidR="0011658F" w:rsidRPr="0011658F">
        <w:t xml:space="preserve"> </w:t>
      </w:r>
      <w:r w:rsidR="0011658F">
        <w:t>и анти-</w:t>
      </w:r>
      <w:r w:rsidR="0011658F" w:rsidRPr="0011658F">
        <w:rPr>
          <w:i/>
          <w:lang w:val="en-US"/>
        </w:rPr>
        <w:t>u</w:t>
      </w:r>
      <w:r w:rsidR="0011658F" w:rsidRPr="0011658F">
        <w:t xml:space="preserve"> </w:t>
      </w:r>
      <w:r w:rsidR="0011658F">
        <w:t>кварков соответственно,</w:t>
      </w:r>
      <w:r w:rsidR="00881530">
        <w:t xml:space="preserve"> </w:t>
      </w:r>
      <w:r w:rsidR="00E541C9">
        <w:t xml:space="preserve">поэтому, при проникновении электрического поля электрона в мезонное облако диссоциированного нейтрона, размером порядка </w:t>
      </w:r>
      <m:oMath>
        <m:sSup>
          <m:sSupPr>
            <m:ctrlPr>
              <w:rPr>
                <w:rFonts w:ascii="Cambria Math" w:hAnsi="Cambria Math"/>
                <w:i/>
              </w:rPr>
            </m:ctrlPr>
          </m:sSupPr>
          <m:e>
            <m:r>
              <w:rPr>
                <w:rFonts w:ascii="Cambria Math" w:hAnsi="Cambria Math"/>
              </w:rPr>
              <m:t>10</m:t>
            </m:r>
          </m:e>
          <m:sup>
            <m:r>
              <w:rPr>
                <w:rFonts w:ascii="Cambria Math" w:hAnsi="Cambria Math"/>
              </w:rPr>
              <m:t>-15</m:t>
            </m:r>
          </m:sup>
        </m:sSup>
      </m:oMath>
      <w:r w:rsidR="00E541C9">
        <w:t xml:space="preserve"> м, должны проявиться силы притяжения между нейтроном и электроном, сечение взаимодействия нейтрона и электрона </w:t>
      </w:r>
      <m:oMath>
        <m:sSub>
          <m:sSubPr>
            <m:ctrlPr>
              <w:rPr>
                <w:rFonts w:ascii="Cambria Math" w:hAnsi="Cambria Math"/>
                <w:i/>
              </w:rPr>
            </m:ctrlPr>
          </m:sSubPr>
          <m:e>
            <m:r>
              <w:rPr>
                <w:rFonts w:ascii="Cambria Math" w:hAnsi="Cambria Math"/>
              </w:rPr>
              <m:t>σ</m:t>
            </m:r>
          </m:e>
          <m:sub>
            <m:r>
              <w:rPr>
                <w:rFonts w:ascii="Cambria Math" w:hAnsi="Cambria Math"/>
                <w:lang w:val="en-US"/>
              </w:rPr>
              <m:t>e</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-13</m:t>
            </m:r>
          </m:sup>
        </m:sSup>
      </m:oMath>
      <w:r w:rsidR="00E541C9">
        <w:t xml:space="preserve"> барн</w:t>
      </w:r>
      <w:r w:rsidR="00881530">
        <w:t>)</w:t>
      </w:r>
      <w:r w:rsidR="00840288">
        <w:t xml:space="preserve"> </w:t>
      </w:r>
      <w:r w:rsidR="00840288" w:rsidRPr="00840288">
        <w:t>[</w:t>
      </w:r>
      <w:r w:rsidR="00840288">
        <w:fldChar w:fldCharType="begin"/>
      </w:r>
      <w:r w:rsidR="00840288">
        <w:instrText xml:space="preserve"> REF Взаимодействие_нейтрона_с_электроном \n \h </w:instrText>
      </w:r>
      <w:r w:rsidR="00840288">
        <w:fldChar w:fldCharType="separate"/>
      </w:r>
      <w:r w:rsidR="00710FBB">
        <w:t>1</w:t>
      </w:r>
      <w:r w:rsidR="00840288">
        <w:fldChar w:fldCharType="end"/>
      </w:r>
      <w:r w:rsidR="00840288" w:rsidRPr="00840288">
        <w:t>]</w:t>
      </w:r>
      <w:r w:rsidR="002867F9">
        <w:t>. Поэтому атомные характеристики среды не играют никакой роли в распространении нейтронов в веществе. Это чисто ядерный процесс.</w:t>
      </w:r>
    </w:p>
    <w:p w14:paraId="72524EB6" w14:textId="79122739" w:rsidR="002867F9" w:rsidRDefault="002867F9" w:rsidP="00AF1782">
      <w:r>
        <w:t>Сечения различных нейтрон-ядерных реакций зависят от энергии нейтронов, сильно и нерегулярно изменяются от ядра к ядру при изменении A (массовое число) или Z (зарядовое число). Нейтроны классифицируют по энергии</w:t>
      </w:r>
      <w:r w:rsidR="00AF1782">
        <w:t xml:space="preserve"> так, как показано в </w:t>
      </w:r>
      <w:r w:rsidR="00AF1782" w:rsidRPr="0044319B">
        <w:t>таблице</w:t>
      </w:r>
      <w:r w:rsidR="0044319B" w:rsidRPr="0044319B">
        <w:t xml:space="preserve"> 1.1</w:t>
      </w:r>
      <w:r w:rsidR="00C423E9">
        <w:t>.</w:t>
      </w:r>
    </w:p>
    <w:p w14:paraId="383C99A8" w14:textId="77777777" w:rsidR="00151315" w:rsidRDefault="00151315" w:rsidP="00F86112">
      <w:pPr>
        <w:pStyle w:val="a9"/>
      </w:pPr>
    </w:p>
    <w:p w14:paraId="03A1723A" w14:textId="16B48D24" w:rsidR="00AF1782" w:rsidRPr="00AF1782" w:rsidRDefault="00AF1782" w:rsidP="00AF1782">
      <w:pPr>
        <w:pStyle w:val="af9"/>
      </w:pPr>
      <w:r w:rsidRPr="0044319B">
        <w:t>Таблица</w:t>
      </w:r>
      <w:r w:rsidR="0044319B" w:rsidRPr="0044319B">
        <w:t xml:space="preserve"> 1.1</w:t>
      </w:r>
      <w:r>
        <w:t xml:space="preserve"> – Классификация нейтронов по энергиям </w:t>
      </w:r>
      <w:r w:rsidRPr="00AF1782">
        <w:t>[</w:t>
      </w:r>
      <w:r>
        <w:fldChar w:fldCharType="begin"/>
      </w:r>
      <w:r>
        <w:instrText xml:space="preserve"> REF Nuclphys_snip_msu_ru_neutrons \n \h </w:instrText>
      </w:r>
      <w:r>
        <w:fldChar w:fldCharType="separate"/>
      </w:r>
      <w:r w:rsidR="00710FBB">
        <w:t>2</w:t>
      </w:r>
      <w:r>
        <w:fldChar w:fldCharType="end"/>
      </w:r>
      <w:r w:rsidRPr="00AF1782">
        <w:t>].</w:t>
      </w:r>
    </w:p>
    <w:tbl>
      <w:tblPr>
        <w:tblStyle w:val="a4"/>
        <w:tblW w:w="0" w:type="auto"/>
        <w:tblLook w:val="04A0" w:firstRow="1" w:lastRow="0" w:firstColumn="1" w:lastColumn="0" w:noHBand="0" w:noVBand="1"/>
      </w:tblPr>
      <w:tblGrid>
        <w:gridCol w:w="4672"/>
        <w:gridCol w:w="4673"/>
      </w:tblGrid>
      <w:tr w:rsidR="00840288" w14:paraId="3078C605" w14:textId="77777777" w:rsidTr="00840288">
        <w:tc>
          <w:tcPr>
            <w:tcW w:w="4672" w:type="dxa"/>
          </w:tcPr>
          <w:p w14:paraId="641DD65B" w14:textId="56BC0D82" w:rsidR="00840288" w:rsidRDefault="00AF1782" w:rsidP="00AF1782">
            <w:pPr>
              <w:pStyle w:val="afa"/>
            </w:pPr>
            <w:r>
              <w:t>Класс</w:t>
            </w:r>
          </w:p>
        </w:tc>
        <w:tc>
          <w:tcPr>
            <w:tcW w:w="4673" w:type="dxa"/>
          </w:tcPr>
          <w:p w14:paraId="67B5472F" w14:textId="249A44B5" w:rsidR="00840288" w:rsidRDefault="00AF1782" w:rsidP="00AF1782">
            <w:pPr>
              <w:pStyle w:val="afa"/>
            </w:pPr>
            <w:r>
              <w:t>Диапазон энергий</w:t>
            </w:r>
          </w:p>
        </w:tc>
      </w:tr>
      <w:tr w:rsidR="00840288" w14:paraId="54C5E6FC" w14:textId="77777777" w:rsidTr="00840288">
        <w:tc>
          <w:tcPr>
            <w:tcW w:w="4672" w:type="dxa"/>
          </w:tcPr>
          <w:p w14:paraId="24516F88" w14:textId="158C0343" w:rsidR="00840288" w:rsidRDefault="00AF1782" w:rsidP="00AF1782">
            <w:pPr>
              <w:pStyle w:val="afa"/>
            </w:pPr>
            <w:r>
              <w:t>Медленные</w:t>
            </w:r>
          </w:p>
        </w:tc>
        <w:tc>
          <w:tcPr>
            <w:tcW w:w="4673" w:type="dxa"/>
          </w:tcPr>
          <w:p w14:paraId="63307358" w14:textId="2CA70A78" w:rsidR="00840288" w:rsidRDefault="00AF1782" w:rsidP="00AF1782">
            <w:pPr>
              <w:pStyle w:val="afa"/>
            </w:pPr>
            <m:oMathPara>
              <m:oMath>
                <m:r>
                  <m:rPr>
                    <m:sty m:val="p"/>
                  </m:rPr>
                  <w:rPr>
                    <w:rFonts w:ascii="Cambria Math" w:hAnsi="Cambria Math"/>
                  </w:rPr>
                  <m:t>E</m:t>
                </m:r>
                <m:r>
                  <w:rPr>
                    <w:rFonts w:ascii="Cambria Math" w:hAnsi="Cambria Math"/>
                  </w:rPr>
                  <m:t>&lt;1 эВ</m:t>
                </m:r>
              </m:oMath>
            </m:oMathPara>
          </w:p>
        </w:tc>
      </w:tr>
      <w:tr w:rsidR="00840288" w14:paraId="2805C3AA" w14:textId="77777777" w:rsidTr="00840288">
        <w:tc>
          <w:tcPr>
            <w:tcW w:w="4672" w:type="dxa"/>
          </w:tcPr>
          <w:p w14:paraId="473B4097" w14:textId="601721A9" w:rsidR="00840288" w:rsidRDefault="00AF1782" w:rsidP="00AF1782">
            <w:pPr>
              <w:pStyle w:val="afa"/>
            </w:pPr>
            <w:r>
              <w:t>Резонансные</w:t>
            </w:r>
          </w:p>
        </w:tc>
        <w:tc>
          <w:tcPr>
            <w:tcW w:w="4673" w:type="dxa"/>
          </w:tcPr>
          <w:p w14:paraId="4729C20A" w14:textId="72D784EC" w:rsidR="00840288" w:rsidRDefault="00AF1782" w:rsidP="00AF1782">
            <w:pPr>
              <w:pStyle w:val="afa"/>
            </w:pPr>
            <m:oMathPara>
              <m:oMath>
                <m:r>
                  <m:rPr>
                    <m:sty m:val="p"/>
                  </m:rPr>
                  <w:rPr>
                    <w:rFonts w:ascii="Cambria Math" w:hAnsi="Cambria Math"/>
                  </w:rPr>
                  <m:t>E</m:t>
                </m:r>
                <m:r>
                  <w:rPr>
                    <w:rFonts w:ascii="Cambria Math" w:hAnsi="Cambria Math"/>
                  </w:rPr>
                  <m:t>=1 эВ÷10 кэВ</m:t>
                </m:r>
              </m:oMath>
            </m:oMathPara>
          </w:p>
        </w:tc>
      </w:tr>
      <w:tr w:rsidR="00AF1782" w14:paraId="4C1F070D" w14:textId="77777777" w:rsidTr="00840288">
        <w:tc>
          <w:tcPr>
            <w:tcW w:w="4672" w:type="dxa"/>
          </w:tcPr>
          <w:p w14:paraId="2DBC032D" w14:textId="1A18C400" w:rsidR="00AF1782" w:rsidRDefault="00AF1782" w:rsidP="00AF1782">
            <w:pPr>
              <w:pStyle w:val="afa"/>
            </w:pPr>
            <w:r>
              <w:t>Промежуточные</w:t>
            </w:r>
          </w:p>
        </w:tc>
        <w:tc>
          <w:tcPr>
            <w:tcW w:w="4673" w:type="dxa"/>
          </w:tcPr>
          <w:p w14:paraId="20D2A560" w14:textId="12487F87" w:rsidR="00AF1782" w:rsidRDefault="00AF1782" w:rsidP="00AF1782">
            <w:pPr>
              <w:pStyle w:val="afa"/>
            </w:pPr>
            <m:oMathPara>
              <m:oMath>
                <m:r>
                  <m:rPr>
                    <m:sty m:val="p"/>
                  </m:rPr>
                  <w:rPr>
                    <w:rFonts w:ascii="Cambria Math" w:hAnsi="Cambria Math"/>
                  </w:rPr>
                  <m:t>E</m:t>
                </m:r>
                <m:r>
                  <w:rPr>
                    <w:rFonts w:ascii="Cambria Math" w:hAnsi="Cambria Math"/>
                  </w:rPr>
                  <m:t>=10 кэВ÷1 МэВ</m:t>
                </m:r>
              </m:oMath>
            </m:oMathPara>
          </w:p>
        </w:tc>
      </w:tr>
      <w:tr w:rsidR="00AF1782" w14:paraId="570ECFB3" w14:textId="77777777" w:rsidTr="00840288">
        <w:tc>
          <w:tcPr>
            <w:tcW w:w="4672" w:type="dxa"/>
          </w:tcPr>
          <w:p w14:paraId="4A836F8C" w14:textId="5594A939" w:rsidR="00AF1782" w:rsidRDefault="00AF1782" w:rsidP="00AF1782">
            <w:pPr>
              <w:pStyle w:val="afa"/>
            </w:pPr>
            <w:r>
              <w:t>Быстрые</w:t>
            </w:r>
          </w:p>
        </w:tc>
        <w:tc>
          <w:tcPr>
            <w:tcW w:w="4673" w:type="dxa"/>
          </w:tcPr>
          <w:p w14:paraId="2F5B27B3" w14:textId="329865B5" w:rsidR="00AF1782" w:rsidRDefault="00AF1782" w:rsidP="00AF1782">
            <w:pPr>
              <w:pStyle w:val="afa"/>
            </w:pPr>
            <m:oMath>
              <m:r>
                <m:rPr>
                  <m:sty m:val="p"/>
                </m:rPr>
                <w:rPr>
                  <w:rFonts w:ascii="Cambria Math" w:hAnsi="Cambria Math"/>
                </w:rPr>
                <m:t>E</m:t>
              </m:r>
              <m:r>
                <w:rPr>
                  <w:rFonts w:ascii="Cambria Math" w:hAnsi="Cambria Math"/>
                </w:rPr>
                <m:t>=1 МэВ÷100 МэВ</m:t>
              </m:r>
            </m:oMath>
            <w:r>
              <w:t xml:space="preserve">, иногда </w:t>
            </w:r>
            <m:oMath>
              <m:r>
                <m:rPr>
                  <m:sty m:val="p"/>
                </m:rPr>
                <w:rPr>
                  <w:rFonts w:ascii="Cambria Math" w:hAnsi="Cambria Math"/>
                </w:rPr>
                <m:t>E</m:t>
              </m:r>
              <m:r>
                <w:rPr>
                  <w:rFonts w:ascii="Cambria Math" w:hAnsi="Cambria Math"/>
                </w:rPr>
                <m:t>&gt;0,1 МэВ</m:t>
              </m:r>
            </m:oMath>
          </w:p>
        </w:tc>
      </w:tr>
      <w:tr w:rsidR="00AF1782" w14:paraId="1FFA58BA" w14:textId="77777777" w:rsidTr="00840288">
        <w:tc>
          <w:tcPr>
            <w:tcW w:w="4672" w:type="dxa"/>
          </w:tcPr>
          <w:p w14:paraId="0E98BCD6" w14:textId="48572C7B" w:rsidR="00AF1782" w:rsidRDefault="00AF1782" w:rsidP="00AF1782">
            <w:pPr>
              <w:pStyle w:val="afa"/>
            </w:pPr>
            <w:r>
              <w:t>Релятивистские</w:t>
            </w:r>
          </w:p>
        </w:tc>
        <w:tc>
          <w:tcPr>
            <w:tcW w:w="4673" w:type="dxa"/>
          </w:tcPr>
          <w:p w14:paraId="149129B9" w14:textId="3E5415A0" w:rsidR="00AF1782" w:rsidRDefault="00AF1782" w:rsidP="00AF1782">
            <w:pPr>
              <w:pStyle w:val="afa"/>
            </w:pPr>
            <m:oMathPara>
              <m:oMath>
                <m:r>
                  <m:rPr>
                    <m:sty m:val="p"/>
                  </m:rPr>
                  <w:rPr>
                    <w:rFonts w:ascii="Cambria Math" w:hAnsi="Cambria Math"/>
                  </w:rPr>
                  <m:t>E</m:t>
                </m:r>
                <m:r>
                  <w:rPr>
                    <w:rFonts w:ascii="Cambria Math" w:hAnsi="Cambria Math"/>
                    <w:lang w:val="en-US"/>
                  </w:rPr>
                  <m:t>&gt;</m:t>
                </m:r>
                <m:r>
                  <w:rPr>
                    <w:rFonts w:ascii="Cambria Math" w:hAnsi="Cambria Math"/>
                  </w:rPr>
                  <m:t>100 МэВ</m:t>
                </m:r>
              </m:oMath>
            </m:oMathPara>
          </w:p>
        </w:tc>
      </w:tr>
    </w:tbl>
    <w:p w14:paraId="4F299796" w14:textId="77777777" w:rsidR="00AF1782" w:rsidRDefault="00AF1782" w:rsidP="00F86112">
      <w:pPr>
        <w:pStyle w:val="a9"/>
      </w:pPr>
    </w:p>
    <w:p w14:paraId="79766EC5" w14:textId="59A8F86D" w:rsidR="00193718" w:rsidRDefault="00840288" w:rsidP="00193718">
      <w:r>
        <w:t>Я</w:t>
      </w:r>
      <w:r w:rsidR="004C1FA6">
        <w:t>дерные реакторы</w:t>
      </w:r>
      <w:r>
        <w:t xml:space="preserve"> можно разделить по некоторым признакам так, как показано в </w:t>
      </w:r>
      <w:r w:rsidRPr="0044319B">
        <w:t>таблице</w:t>
      </w:r>
      <w:r w:rsidR="0044319B" w:rsidRPr="0044319B">
        <w:t xml:space="preserve"> 1.2</w:t>
      </w:r>
      <w:r w:rsidR="00C423E9">
        <w:t>.</w:t>
      </w:r>
    </w:p>
    <w:p w14:paraId="6DC64DD7" w14:textId="77777777" w:rsidR="00151315" w:rsidRPr="0044319B" w:rsidRDefault="00151315" w:rsidP="00F86112">
      <w:pPr>
        <w:pStyle w:val="a9"/>
      </w:pPr>
    </w:p>
    <w:p w14:paraId="4B5FED15" w14:textId="3AD1E71B" w:rsidR="00840288" w:rsidRDefault="00840288" w:rsidP="00840288">
      <w:pPr>
        <w:pStyle w:val="af9"/>
      </w:pPr>
      <w:r w:rsidRPr="0044319B">
        <w:t>Таблица</w:t>
      </w:r>
      <w:r w:rsidR="0044319B" w:rsidRPr="0044319B">
        <w:rPr>
          <w:lang w:val="en-US"/>
        </w:rPr>
        <w:t xml:space="preserve"> 1.2</w:t>
      </w:r>
      <w:r>
        <w:t xml:space="preserve"> – Классификация ядерных реакторов.</w:t>
      </w:r>
    </w:p>
    <w:tbl>
      <w:tblPr>
        <w:tblStyle w:val="a4"/>
        <w:tblW w:w="0" w:type="auto"/>
        <w:tblLook w:val="04A0" w:firstRow="1" w:lastRow="0" w:firstColumn="1" w:lastColumn="0" w:noHBand="0" w:noVBand="1"/>
      </w:tblPr>
      <w:tblGrid>
        <w:gridCol w:w="1721"/>
        <w:gridCol w:w="1616"/>
        <w:gridCol w:w="6008"/>
      </w:tblGrid>
      <w:tr w:rsidR="00E24F23" w14:paraId="5D04B886" w14:textId="77777777" w:rsidTr="00365511">
        <w:trPr>
          <w:trHeight w:val="557"/>
        </w:trPr>
        <w:tc>
          <w:tcPr>
            <w:tcW w:w="0" w:type="auto"/>
            <w:vMerge w:val="restart"/>
            <w:vAlign w:val="center"/>
          </w:tcPr>
          <w:p w14:paraId="0EAD0034" w14:textId="4E815E14" w:rsidR="00E24F23" w:rsidRDefault="00E24F23" w:rsidP="00365511">
            <w:pPr>
              <w:pStyle w:val="afa"/>
            </w:pPr>
            <w:r>
              <w:t>По типу деления</w:t>
            </w:r>
          </w:p>
        </w:tc>
        <w:tc>
          <w:tcPr>
            <w:tcW w:w="0" w:type="auto"/>
            <w:gridSpan w:val="2"/>
            <w:vAlign w:val="center"/>
          </w:tcPr>
          <w:p w14:paraId="16552F4F" w14:textId="529620E9" w:rsidR="00E24F23" w:rsidRDefault="00E24F23" w:rsidP="00365511">
            <w:pPr>
              <w:pStyle w:val="afa"/>
            </w:pPr>
            <w:r>
              <w:t>Тепловые</w:t>
            </w:r>
            <w:r w:rsidRPr="00F659E0">
              <w:t xml:space="preserve"> реакторы (наиболее распространенный тип ядерн</w:t>
            </w:r>
            <w:r>
              <w:t>ых</w:t>
            </w:r>
            <w:r w:rsidRPr="00F659E0">
              <w:t xml:space="preserve"> реактор</w:t>
            </w:r>
            <w:r>
              <w:t>ов</w:t>
            </w:r>
            <w:r w:rsidRPr="00F659E0">
              <w:t xml:space="preserve">) используют тепловые нейтроны для поддержания </w:t>
            </w:r>
            <w:r>
              <w:t>цепной реакции</w:t>
            </w:r>
            <w:r w:rsidRPr="00F659E0">
              <w:t xml:space="preserve">. Практически все текущие реакторы относятся к этому типу. </w:t>
            </w:r>
            <w:r>
              <w:t>Такие реакторы</w:t>
            </w:r>
            <w:r w:rsidRPr="00F659E0">
              <w:t xml:space="preserve"> содержат </w:t>
            </w:r>
            <w:r>
              <w:t>материалы, которые</w:t>
            </w:r>
            <w:r w:rsidRPr="00F659E0">
              <w:t xml:space="preserve"> замедляют нейтроны до тех пор, пока их кинетическая энергия не приблизится к средней кинетической энергии окружающих частиц</w:t>
            </w:r>
          </w:p>
        </w:tc>
      </w:tr>
      <w:tr w:rsidR="00E24F23" w14:paraId="3BE7545C" w14:textId="77777777" w:rsidTr="00365511">
        <w:trPr>
          <w:trHeight w:val="58"/>
        </w:trPr>
        <w:tc>
          <w:tcPr>
            <w:tcW w:w="0" w:type="auto"/>
            <w:vMerge/>
            <w:vAlign w:val="center"/>
          </w:tcPr>
          <w:p w14:paraId="6824F4EB" w14:textId="77777777" w:rsidR="00E24F23" w:rsidRDefault="00E24F23" w:rsidP="00365511">
            <w:pPr>
              <w:pStyle w:val="afa"/>
            </w:pPr>
          </w:p>
        </w:tc>
        <w:tc>
          <w:tcPr>
            <w:tcW w:w="0" w:type="auto"/>
            <w:gridSpan w:val="2"/>
            <w:vAlign w:val="center"/>
          </w:tcPr>
          <w:p w14:paraId="6CD4D474" w14:textId="0CE35D3D" w:rsidR="00E24F23" w:rsidRDefault="00E24F23" w:rsidP="00365511">
            <w:pPr>
              <w:pStyle w:val="afa"/>
            </w:pPr>
            <w:r w:rsidRPr="00E27509">
              <w:t xml:space="preserve">Реакторы на быстрых нейтронах используют быстрые нейтроны </w:t>
            </w:r>
            <w:r w:rsidRPr="00F659E0">
              <w:t xml:space="preserve">для поддержания </w:t>
            </w:r>
            <w:r>
              <w:t>цепной реакции</w:t>
            </w:r>
            <w:r w:rsidRPr="00E27509">
              <w:t>. Они не имеют замедлителя нейтронов</w:t>
            </w:r>
          </w:p>
        </w:tc>
      </w:tr>
      <w:tr w:rsidR="00151315" w14:paraId="5971E884" w14:textId="77777777" w:rsidTr="00365511">
        <w:trPr>
          <w:trHeight w:val="138"/>
        </w:trPr>
        <w:tc>
          <w:tcPr>
            <w:tcW w:w="0" w:type="auto"/>
            <w:vMerge w:val="restart"/>
            <w:vAlign w:val="center"/>
          </w:tcPr>
          <w:p w14:paraId="1927C9D1" w14:textId="29BC3FF6" w:rsidR="00151315" w:rsidRDefault="00151315" w:rsidP="00365511">
            <w:pPr>
              <w:pStyle w:val="afa"/>
            </w:pPr>
            <w:r>
              <w:t>По типу замедлителя</w:t>
            </w:r>
          </w:p>
        </w:tc>
        <w:tc>
          <w:tcPr>
            <w:tcW w:w="0" w:type="auto"/>
            <w:gridSpan w:val="2"/>
            <w:vAlign w:val="center"/>
          </w:tcPr>
          <w:p w14:paraId="53C8CD1E" w14:textId="730B05E9" w:rsidR="00151315" w:rsidRDefault="00151315" w:rsidP="00365511">
            <w:pPr>
              <w:pStyle w:val="afa"/>
            </w:pPr>
            <w:r>
              <w:t>Графитовые</w:t>
            </w:r>
          </w:p>
        </w:tc>
      </w:tr>
      <w:tr w:rsidR="00151315" w14:paraId="12B9F87D" w14:textId="77777777" w:rsidTr="00365511">
        <w:trPr>
          <w:trHeight w:val="138"/>
        </w:trPr>
        <w:tc>
          <w:tcPr>
            <w:tcW w:w="0" w:type="auto"/>
            <w:vMerge/>
            <w:vAlign w:val="center"/>
          </w:tcPr>
          <w:p w14:paraId="4B33A24C" w14:textId="77777777" w:rsidR="00151315" w:rsidRDefault="00151315" w:rsidP="00365511">
            <w:pPr>
              <w:pStyle w:val="afa"/>
            </w:pPr>
          </w:p>
        </w:tc>
        <w:tc>
          <w:tcPr>
            <w:tcW w:w="0" w:type="auto"/>
            <w:vMerge w:val="restart"/>
            <w:vAlign w:val="center"/>
          </w:tcPr>
          <w:p w14:paraId="18C359B1" w14:textId="77777777" w:rsidR="00151315" w:rsidRDefault="00151315" w:rsidP="00365511">
            <w:pPr>
              <w:pStyle w:val="afa"/>
            </w:pPr>
            <w:r>
              <w:t>Водные</w:t>
            </w:r>
          </w:p>
        </w:tc>
        <w:tc>
          <w:tcPr>
            <w:tcW w:w="0" w:type="auto"/>
            <w:vAlign w:val="center"/>
          </w:tcPr>
          <w:p w14:paraId="16E60E29" w14:textId="0C25FA49" w:rsidR="00151315" w:rsidRDefault="00151315" w:rsidP="00365511">
            <w:pPr>
              <w:pStyle w:val="afa"/>
            </w:pPr>
            <w:r w:rsidRPr="00F70FAD">
              <w:t>Тяжеловодные</w:t>
            </w:r>
            <w:r>
              <w:t xml:space="preserve"> (</w:t>
            </w:r>
            <w:r>
              <w:rPr>
                <w:lang w:val="en-US"/>
              </w:rPr>
              <w:t>D</w:t>
            </w:r>
            <w:r w:rsidRPr="00F70FAD">
              <w:rPr>
                <w:vertAlign w:val="subscript"/>
                <w:lang w:val="en-US"/>
              </w:rPr>
              <w:t>2</w:t>
            </w:r>
            <w:r>
              <w:rPr>
                <w:lang w:val="en-US"/>
              </w:rPr>
              <w:t>O</w:t>
            </w:r>
            <w:r>
              <w:t>)</w:t>
            </w:r>
          </w:p>
        </w:tc>
      </w:tr>
      <w:tr w:rsidR="00151315" w14:paraId="189EC583" w14:textId="77777777" w:rsidTr="00365511">
        <w:trPr>
          <w:trHeight w:val="138"/>
        </w:trPr>
        <w:tc>
          <w:tcPr>
            <w:tcW w:w="0" w:type="auto"/>
            <w:vMerge/>
            <w:vAlign w:val="center"/>
          </w:tcPr>
          <w:p w14:paraId="47CB2550" w14:textId="77777777" w:rsidR="00151315" w:rsidRDefault="00151315" w:rsidP="00365511">
            <w:pPr>
              <w:pStyle w:val="afa"/>
            </w:pPr>
          </w:p>
        </w:tc>
        <w:tc>
          <w:tcPr>
            <w:tcW w:w="0" w:type="auto"/>
            <w:vMerge/>
            <w:vAlign w:val="center"/>
          </w:tcPr>
          <w:p w14:paraId="745D7373" w14:textId="77777777" w:rsidR="00151315" w:rsidRDefault="00151315" w:rsidP="00365511">
            <w:pPr>
              <w:pStyle w:val="afa"/>
            </w:pPr>
          </w:p>
        </w:tc>
        <w:tc>
          <w:tcPr>
            <w:tcW w:w="0" w:type="auto"/>
            <w:vAlign w:val="center"/>
          </w:tcPr>
          <w:p w14:paraId="5763541D" w14:textId="4825FAEA" w:rsidR="00151315" w:rsidRDefault="00151315" w:rsidP="00365511">
            <w:pPr>
              <w:pStyle w:val="afa"/>
            </w:pPr>
            <w:r w:rsidRPr="00F70FAD">
              <w:t>Легководные</w:t>
            </w:r>
            <w:r>
              <w:rPr>
                <w:lang w:val="en-US"/>
              </w:rPr>
              <w:t xml:space="preserve"> (H</w:t>
            </w:r>
            <w:r w:rsidRPr="00F70FAD">
              <w:rPr>
                <w:vertAlign w:val="subscript"/>
                <w:lang w:val="en-US"/>
              </w:rPr>
              <w:t>2</w:t>
            </w:r>
            <w:r>
              <w:rPr>
                <w:lang w:val="en-US"/>
              </w:rPr>
              <w:t>O)</w:t>
            </w:r>
          </w:p>
        </w:tc>
      </w:tr>
      <w:tr w:rsidR="00151315" w14:paraId="1F9466D5" w14:textId="77777777" w:rsidTr="003375A0">
        <w:trPr>
          <w:trHeight w:val="138"/>
        </w:trPr>
        <w:tc>
          <w:tcPr>
            <w:tcW w:w="1721" w:type="dxa"/>
            <w:vMerge/>
            <w:vAlign w:val="center"/>
          </w:tcPr>
          <w:p w14:paraId="037E92BB" w14:textId="77777777" w:rsidR="00151315" w:rsidRDefault="00151315" w:rsidP="00365511">
            <w:pPr>
              <w:pStyle w:val="afa"/>
            </w:pPr>
          </w:p>
        </w:tc>
        <w:tc>
          <w:tcPr>
            <w:tcW w:w="7624" w:type="dxa"/>
            <w:gridSpan w:val="2"/>
            <w:vAlign w:val="center"/>
          </w:tcPr>
          <w:p w14:paraId="29CFAFB4" w14:textId="0BDA505B" w:rsidR="00151315" w:rsidRDefault="00151315" w:rsidP="00365511">
            <w:pPr>
              <w:pStyle w:val="afa"/>
            </w:pPr>
            <w:r>
              <w:t>С расплавами солей</w:t>
            </w:r>
            <w:r w:rsidRPr="00A00F13">
              <w:t xml:space="preserve"> (</w:t>
            </w:r>
            <w:r>
              <w:t>фториды, хлориды</w:t>
            </w:r>
            <w:r w:rsidRPr="00A00F13">
              <w:t>)</w:t>
            </w:r>
          </w:p>
        </w:tc>
      </w:tr>
      <w:tr w:rsidR="003375A0" w14:paraId="04F4D461" w14:textId="77777777" w:rsidTr="003375A0">
        <w:trPr>
          <w:trHeight w:val="138"/>
        </w:trPr>
        <w:tc>
          <w:tcPr>
            <w:tcW w:w="1721" w:type="dxa"/>
            <w:vMerge w:val="restart"/>
            <w:vAlign w:val="center"/>
          </w:tcPr>
          <w:p w14:paraId="1B39B613" w14:textId="19363603" w:rsidR="003375A0" w:rsidRDefault="003375A0" w:rsidP="00365511">
            <w:pPr>
              <w:pStyle w:val="afa"/>
            </w:pPr>
            <w:r>
              <w:t>По типу теплоносителя</w:t>
            </w:r>
          </w:p>
        </w:tc>
        <w:tc>
          <w:tcPr>
            <w:tcW w:w="7624" w:type="dxa"/>
            <w:gridSpan w:val="2"/>
            <w:vAlign w:val="center"/>
          </w:tcPr>
          <w:p w14:paraId="100AAF54" w14:textId="052CC129" w:rsidR="003375A0" w:rsidRDefault="003375A0" w:rsidP="00365511">
            <w:pPr>
              <w:pStyle w:val="afa"/>
            </w:pPr>
            <w:r>
              <w:t>Без замедлителя</w:t>
            </w:r>
          </w:p>
        </w:tc>
      </w:tr>
      <w:tr w:rsidR="003375A0" w14:paraId="4A19D8D5" w14:textId="77777777" w:rsidTr="003375A0">
        <w:trPr>
          <w:trHeight w:val="276"/>
        </w:trPr>
        <w:tc>
          <w:tcPr>
            <w:tcW w:w="1721" w:type="dxa"/>
            <w:vMerge/>
            <w:vAlign w:val="center"/>
          </w:tcPr>
          <w:p w14:paraId="01F1EA05" w14:textId="00DF7FCB" w:rsidR="003375A0" w:rsidRDefault="003375A0" w:rsidP="00365511">
            <w:pPr>
              <w:pStyle w:val="afa"/>
            </w:pPr>
          </w:p>
        </w:tc>
        <w:tc>
          <w:tcPr>
            <w:tcW w:w="1911" w:type="dxa"/>
            <w:vMerge w:val="restart"/>
            <w:vAlign w:val="center"/>
          </w:tcPr>
          <w:p w14:paraId="7FDD8865" w14:textId="4D1CD518" w:rsidR="003375A0" w:rsidRDefault="003375A0" w:rsidP="00365511">
            <w:pPr>
              <w:pStyle w:val="afa"/>
            </w:pPr>
            <w:r>
              <w:t>Водные</w:t>
            </w:r>
          </w:p>
        </w:tc>
        <w:tc>
          <w:tcPr>
            <w:tcW w:w="0" w:type="auto"/>
            <w:vAlign w:val="center"/>
          </w:tcPr>
          <w:p w14:paraId="1EC36C2E" w14:textId="79BF65C7" w:rsidR="003375A0" w:rsidRDefault="003375A0" w:rsidP="00365511">
            <w:pPr>
              <w:pStyle w:val="afa"/>
            </w:pPr>
            <w:r>
              <w:t xml:space="preserve">С водой под давлением (ВВЭР, </w:t>
            </w:r>
            <w:r w:rsidRPr="00A00F13">
              <w:t>PHWR</w:t>
            </w:r>
            <w:r>
              <w:t>)</w:t>
            </w:r>
          </w:p>
        </w:tc>
      </w:tr>
      <w:tr w:rsidR="003375A0" w14:paraId="1C15C462" w14:textId="77777777" w:rsidTr="003375A0">
        <w:trPr>
          <w:trHeight w:val="276"/>
        </w:trPr>
        <w:tc>
          <w:tcPr>
            <w:tcW w:w="1721" w:type="dxa"/>
            <w:vMerge/>
            <w:vAlign w:val="center"/>
          </w:tcPr>
          <w:p w14:paraId="36E50B35" w14:textId="77777777" w:rsidR="003375A0" w:rsidRDefault="003375A0" w:rsidP="00365511">
            <w:pPr>
              <w:pStyle w:val="afa"/>
            </w:pPr>
          </w:p>
        </w:tc>
        <w:tc>
          <w:tcPr>
            <w:tcW w:w="1911" w:type="dxa"/>
            <w:vMerge/>
            <w:vAlign w:val="center"/>
          </w:tcPr>
          <w:p w14:paraId="0BEBBBEF" w14:textId="77777777" w:rsidR="003375A0" w:rsidRDefault="003375A0" w:rsidP="00365511">
            <w:pPr>
              <w:pStyle w:val="afa"/>
            </w:pPr>
          </w:p>
        </w:tc>
        <w:tc>
          <w:tcPr>
            <w:tcW w:w="0" w:type="auto"/>
            <w:vAlign w:val="center"/>
          </w:tcPr>
          <w:p w14:paraId="6D9584D5" w14:textId="2B35D672" w:rsidR="003375A0" w:rsidRDefault="003375A0" w:rsidP="00365511">
            <w:pPr>
              <w:pStyle w:val="afa"/>
            </w:pPr>
            <w:r>
              <w:t>С кипящей водой (</w:t>
            </w:r>
            <w:r>
              <w:rPr>
                <w:lang w:val="en-US"/>
              </w:rPr>
              <w:t>BWR</w:t>
            </w:r>
            <w:r>
              <w:t>)</w:t>
            </w:r>
            <w:r w:rsidRPr="00A00F13">
              <w:t xml:space="preserve">. </w:t>
            </w:r>
            <w:r>
              <w:t>П</w:t>
            </w:r>
            <w:r w:rsidRPr="00A00F13">
              <w:t>ар генерируется непосредственно в активной зоне и направляется в турбину</w:t>
            </w:r>
          </w:p>
        </w:tc>
      </w:tr>
    </w:tbl>
    <w:p w14:paraId="7F043FF3" w14:textId="611639C6" w:rsidR="003375A0" w:rsidRDefault="003375A0" w:rsidP="00750AD7">
      <w:pPr>
        <w:pStyle w:val="af9"/>
      </w:pPr>
      <w:r>
        <w:lastRenderedPageBreak/>
        <w:t>Продолжение таблицы 1.2</w:t>
      </w:r>
    </w:p>
    <w:tbl>
      <w:tblPr>
        <w:tblStyle w:val="a4"/>
        <w:tblW w:w="0" w:type="auto"/>
        <w:tblLook w:val="04A0" w:firstRow="1" w:lastRow="0" w:firstColumn="1" w:lastColumn="0" w:noHBand="0" w:noVBand="1"/>
      </w:tblPr>
      <w:tblGrid>
        <w:gridCol w:w="1702"/>
        <w:gridCol w:w="2811"/>
        <w:gridCol w:w="4832"/>
      </w:tblGrid>
      <w:tr w:rsidR="003375A0" w14:paraId="63B5DE51" w14:textId="77777777" w:rsidTr="003375A0">
        <w:trPr>
          <w:trHeight w:val="276"/>
        </w:trPr>
        <w:tc>
          <w:tcPr>
            <w:tcW w:w="1721" w:type="dxa"/>
            <w:vMerge w:val="restart"/>
            <w:vAlign w:val="center"/>
          </w:tcPr>
          <w:p w14:paraId="754241C5" w14:textId="77777777" w:rsidR="003375A0" w:rsidRDefault="003375A0" w:rsidP="00365511">
            <w:pPr>
              <w:pStyle w:val="afa"/>
            </w:pPr>
          </w:p>
        </w:tc>
        <w:tc>
          <w:tcPr>
            <w:tcW w:w="2838" w:type="dxa"/>
            <w:vMerge w:val="restart"/>
            <w:vAlign w:val="center"/>
          </w:tcPr>
          <w:p w14:paraId="09E2270B" w14:textId="22FDAAD6" w:rsidR="003375A0" w:rsidRDefault="003375A0" w:rsidP="00365511">
            <w:pPr>
              <w:pStyle w:val="afa"/>
            </w:pPr>
            <w:r>
              <w:t>С жидкометаллическим теплоносителем</w:t>
            </w:r>
          </w:p>
        </w:tc>
        <w:tc>
          <w:tcPr>
            <w:tcW w:w="0" w:type="auto"/>
            <w:vAlign w:val="center"/>
          </w:tcPr>
          <w:p w14:paraId="440089DE" w14:textId="4D5106BD" w:rsidR="003375A0" w:rsidRDefault="003375A0" w:rsidP="00365511">
            <w:pPr>
              <w:pStyle w:val="afa"/>
            </w:pPr>
            <w:r>
              <w:t>Натриевые (БН)</w:t>
            </w:r>
          </w:p>
        </w:tc>
      </w:tr>
      <w:tr w:rsidR="003375A0" w14:paraId="21F57FC0" w14:textId="77777777" w:rsidTr="003375A0">
        <w:trPr>
          <w:trHeight w:val="276"/>
        </w:trPr>
        <w:tc>
          <w:tcPr>
            <w:tcW w:w="1721" w:type="dxa"/>
            <w:vMerge/>
            <w:vAlign w:val="center"/>
          </w:tcPr>
          <w:p w14:paraId="63880E6B" w14:textId="77777777" w:rsidR="003375A0" w:rsidRDefault="003375A0" w:rsidP="00365511">
            <w:pPr>
              <w:pStyle w:val="afa"/>
            </w:pPr>
          </w:p>
        </w:tc>
        <w:tc>
          <w:tcPr>
            <w:tcW w:w="2838" w:type="dxa"/>
            <w:vMerge/>
            <w:vAlign w:val="center"/>
          </w:tcPr>
          <w:p w14:paraId="759E0BF7" w14:textId="77777777" w:rsidR="003375A0" w:rsidRDefault="003375A0" w:rsidP="00365511">
            <w:pPr>
              <w:pStyle w:val="afa"/>
            </w:pPr>
          </w:p>
        </w:tc>
        <w:tc>
          <w:tcPr>
            <w:tcW w:w="0" w:type="auto"/>
            <w:vAlign w:val="center"/>
          </w:tcPr>
          <w:p w14:paraId="4B3DEE8D" w14:textId="0F8ECB15" w:rsidR="003375A0" w:rsidRDefault="003375A0" w:rsidP="00365511">
            <w:pPr>
              <w:pStyle w:val="afa"/>
            </w:pPr>
            <w:r>
              <w:t>Свинцовые или свинцово-висмутовые (БРЕСТ)</w:t>
            </w:r>
          </w:p>
        </w:tc>
      </w:tr>
      <w:tr w:rsidR="003375A0" w14:paraId="3155CDF8" w14:textId="77777777" w:rsidTr="003375A0">
        <w:trPr>
          <w:trHeight w:val="276"/>
        </w:trPr>
        <w:tc>
          <w:tcPr>
            <w:tcW w:w="1721" w:type="dxa"/>
            <w:vMerge/>
            <w:vAlign w:val="center"/>
          </w:tcPr>
          <w:p w14:paraId="53204649" w14:textId="77777777" w:rsidR="003375A0" w:rsidRDefault="003375A0" w:rsidP="00365511">
            <w:pPr>
              <w:pStyle w:val="afa"/>
            </w:pPr>
          </w:p>
        </w:tc>
        <w:tc>
          <w:tcPr>
            <w:tcW w:w="7624" w:type="dxa"/>
            <w:gridSpan w:val="2"/>
            <w:vAlign w:val="center"/>
          </w:tcPr>
          <w:p w14:paraId="50C504CB" w14:textId="445A4971" w:rsidR="003375A0" w:rsidRDefault="003375A0" w:rsidP="00365511">
            <w:pPr>
              <w:pStyle w:val="afa"/>
            </w:pPr>
            <w:r>
              <w:t>Графитово – газовые (</w:t>
            </w:r>
            <w:r w:rsidRPr="004201A2">
              <w:t>замедлителем служит графит, теплоносителем — газ (гелий, углекислый газ</w:t>
            </w:r>
            <w:r>
              <w:t>)</w:t>
            </w:r>
          </w:p>
        </w:tc>
      </w:tr>
      <w:tr w:rsidR="00365511" w14:paraId="607CD9A4" w14:textId="77777777" w:rsidTr="003375A0">
        <w:tc>
          <w:tcPr>
            <w:tcW w:w="1721" w:type="dxa"/>
            <w:vMerge w:val="restart"/>
            <w:vAlign w:val="center"/>
          </w:tcPr>
          <w:p w14:paraId="5CA03F17" w14:textId="2A78FC15" w:rsidR="00365511" w:rsidRDefault="00365511" w:rsidP="00365511">
            <w:pPr>
              <w:pStyle w:val="afa"/>
            </w:pPr>
            <w:r>
              <w:t>По поколениям</w:t>
            </w:r>
          </w:p>
        </w:tc>
        <w:tc>
          <w:tcPr>
            <w:tcW w:w="7624" w:type="dxa"/>
            <w:gridSpan w:val="2"/>
            <w:vAlign w:val="center"/>
          </w:tcPr>
          <w:p w14:paraId="3CBE02C3" w14:textId="0B5AD6E0" w:rsidR="00365511" w:rsidRDefault="00365511" w:rsidP="00365511">
            <w:pPr>
              <w:pStyle w:val="afa"/>
            </w:pPr>
            <w:r>
              <w:t xml:space="preserve">Поколение </w:t>
            </w:r>
            <w:r>
              <w:rPr>
                <w:lang w:val="en-US"/>
              </w:rPr>
              <w:t>I</w:t>
            </w:r>
            <w:r w:rsidRPr="00784CBC">
              <w:t xml:space="preserve"> (ранние прототипы, исследовательские реакторы, некоммерческие реакторы)</w:t>
            </w:r>
          </w:p>
        </w:tc>
      </w:tr>
      <w:tr w:rsidR="00365511" w14:paraId="09AEBE81" w14:textId="77777777" w:rsidTr="003375A0">
        <w:tc>
          <w:tcPr>
            <w:tcW w:w="1721" w:type="dxa"/>
            <w:vMerge/>
            <w:vAlign w:val="center"/>
          </w:tcPr>
          <w:p w14:paraId="726D184F" w14:textId="77777777" w:rsidR="00365511" w:rsidRDefault="00365511" w:rsidP="00365511">
            <w:pPr>
              <w:pStyle w:val="afa"/>
            </w:pPr>
          </w:p>
        </w:tc>
        <w:tc>
          <w:tcPr>
            <w:tcW w:w="7624" w:type="dxa"/>
            <w:gridSpan w:val="2"/>
            <w:vAlign w:val="center"/>
          </w:tcPr>
          <w:p w14:paraId="6AC10376" w14:textId="1268B32B" w:rsidR="00365511" w:rsidRDefault="00365511" w:rsidP="00365511">
            <w:pPr>
              <w:pStyle w:val="afa"/>
            </w:pPr>
            <w:r>
              <w:t xml:space="preserve">Поколение </w:t>
            </w:r>
            <w:r>
              <w:rPr>
                <w:lang w:val="en-US"/>
              </w:rPr>
              <w:t>II</w:t>
            </w:r>
            <w:r>
              <w:t xml:space="preserve"> </w:t>
            </w:r>
            <w:r w:rsidRPr="00784CBC">
              <w:t>(большинство современных атомных электростанций 1965-1996 годов)</w:t>
            </w:r>
          </w:p>
        </w:tc>
      </w:tr>
      <w:tr w:rsidR="00365511" w14:paraId="6236C1A6" w14:textId="77777777" w:rsidTr="003375A0">
        <w:tc>
          <w:tcPr>
            <w:tcW w:w="1721" w:type="dxa"/>
            <w:vMerge/>
            <w:vAlign w:val="center"/>
          </w:tcPr>
          <w:p w14:paraId="37804920" w14:textId="77777777" w:rsidR="00365511" w:rsidRDefault="00365511" w:rsidP="00365511">
            <w:pPr>
              <w:pStyle w:val="afa"/>
            </w:pPr>
          </w:p>
        </w:tc>
        <w:tc>
          <w:tcPr>
            <w:tcW w:w="7624" w:type="dxa"/>
            <w:gridSpan w:val="2"/>
            <w:vAlign w:val="center"/>
          </w:tcPr>
          <w:p w14:paraId="4EFD3067" w14:textId="0988D92D" w:rsidR="00365511" w:rsidRDefault="00365511" w:rsidP="00365511">
            <w:pPr>
              <w:pStyle w:val="afa"/>
            </w:pPr>
            <w:r>
              <w:t xml:space="preserve">Поколение </w:t>
            </w:r>
            <w:r>
              <w:rPr>
                <w:lang w:val="en-US"/>
              </w:rPr>
              <w:t>III</w:t>
            </w:r>
            <w:r>
              <w:t xml:space="preserve"> </w:t>
            </w:r>
            <w:r w:rsidRPr="00784CBC">
              <w:t>(эволюционные улучшения существующих проектов с 1996 года по настоящее время)</w:t>
            </w:r>
          </w:p>
        </w:tc>
      </w:tr>
      <w:tr w:rsidR="00365511" w14:paraId="284E5FA5" w14:textId="77777777" w:rsidTr="003375A0">
        <w:tc>
          <w:tcPr>
            <w:tcW w:w="1721" w:type="dxa"/>
            <w:vMerge/>
            <w:vAlign w:val="center"/>
          </w:tcPr>
          <w:p w14:paraId="282C1C7E" w14:textId="77777777" w:rsidR="00365511" w:rsidRDefault="00365511" w:rsidP="00365511">
            <w:pPr>
              <w:pStyle w:val="afa"/>
            </w:pPr>
          </w:p>
        </w:tc>
        <w:tc>
          <w:tcPr>
            <w:tcW w:w="7624" w:type="dxa"/>
            <w:gridSpan w:val="2"/>
            <w:vAlign w:val="center"/>
          </w:tcPr>
          <w:p w14:paraId="3F4DD76E" w14:textId="3413B8E5" w:rsidR="00365511" w:rsidRDefault="00365511" w:rsidP="00365511">
            <w:pPr>
              <w:pStyle w:val="afa"/>
            </w:pPr>
            <w:r>
              <w:t xml:space="preserve">Поколение </w:t>
            </w:r>
            <w:r>
              <w:rPr>
                <w:lang w:val="en-US"/>
              </w:rPr>
              <w:t>IV</w:t>
            </w:r>
            <w:r>
              <w:t xml:space="preserve"> </w:t>
            </w:r>
            <w:r w:rsidRPr="00784CBC">
              <w:t>(технологии</w:t>
            </w:r>
            <w:r>
              <w:t>, которые</w:t>
            </w:r>
            <w:r w:rsidRPr="00784CBC">
              <w:t xml:space="preserve"> по-прежнему находятся в стадии разработки)</w:t>
            </w:r>
          </w:p>
        </w:tc>
      </w:tr>
    </w:tbl>
    <w:p w14:paraId="05E101E0" w14:textId="77777777" w:rsidR="00E24F23" w:rsidRDefault="00E24F23" w:rsidP="00F86112">
      <w:pPr>
        <w:pStyle w:val="a9"/>
      </w:pPr>
    </w:p>
    <w:p w14:paraId="5D51C5E1" w14:textId="739069E0" w:rsidR="00784CBC" w:rsidRDefault="00990DEA" w:rsidP="00784CBC">
      <w:r>
        <w:t xml:space="preserve">На рисунке 1.2 представлены данные </w:t>
      </w:r>
      <w:r w:rsidR="00151315">
        <w:t>М</w:t>
      </w:r>
      <w:r>
        <w:t xml:space="preserve">еждународного агентства по атомной энергии </w:t>
      </w:r>
      <w:r w:rsidR="00151315">
        <w:t xml:space="preserve">по распространенности типов атомных реакторов </w:t>
      </w:r>
      <w:r w:rsidR="00784CBC" w:rsidRPr="00784CBC">
        <w:t>[</w:t>
      </w:r>
      <w:r w:rsidR="00B9385E">
        <w:fldChar w:fldCharType="begin"/>
      </w:r>
      <w:r w:rsidR="00B9385E">
        <w:instrText xml:space="preserve"> REF IAEA \n \h </w:instrText>
      </w:r>
      <w:r w:rsidR="00B9385E">
        <w:fldChar w:fldCharType="separate"/>
      </w:r>
      <w:r w:rsidR="00710FBB">
        <w:t>3</w:t>
      </w:r>
      <w:r w:rsidR="00B9385E">
        <w:fldChar w:fldCharType="end"/>
      </w:r>
      <w:r w:rsidR="00784CBC" w:rsidRPr="00784CBC">
        <w:t>].</w:t>
      </w:r>
    </w:p>
    <w:p w14:paraId="7221D7A3" w14:textId="77777777" w:rsidR="00151315" w:rsidRDefault="00151315" w:rsidP="00F86112">
      <w:pPr>
        <w:pStyle w:val="a9"/>
      </w:pPr>
    </w:p>
    <w:p w14:paraId="25213BC1" w14:textId="061DB3AB" w:rsidR="00784CBC" w:rsidRDefault="00BA15DD" w:rsidP="00784CBC">
      <w:pPr>
        <w:pStyle w:val="afb"/>
      </w:pPr>
      <w:r>
        <w:object w:dxaOrig="7688" w:dyaOrig="5384" w14:anchorId="25C9CB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8.2pt;height:189pt" o:ole="">
            <v:imagedata r:id="rId9" o:title=""/>
          </v:shape>
          <o:OLEObject Type="Embed" ProgID="Origin50.Graph" ShapeID="_x0000_i1025" DrawAspect="Content" ObjectID="_1591785214" r:id="rId10"/>
        </w:object>
      </w:r>
    </w:p>
    <w:p w14:paraId="04BD9ED1" w14:textId="77777777" w:rsidR="00151315" w:rsidRDefault="00151315" w:rsidP="00F86112">
      <w:pPr>
        <w:pStyle w:val="a9"/>
      </w:pPr>
    </w:p>
    <w:p w14:paraId="06FE2DFD" w14:textId="16628311" w:rsidR="00B9385E" w:rsidRDefault="00985E90" w:rsidP="00B9385E">
      <w:pPr>
        <w:pStyle w:val="afb"/>
      </w:pPr>
      <w:r w:rsidRPr="00FF74CF">
        <w:t>Рисунок</w:t>
      </w:r>
      <w:r w:rsidR="00FF74CF" w:rsidRPr="00FF74CF">
        <w:t xml:space="preserve"> 1.2</w:t>
      </w:r>
      <w:r>
        <w:t xml:space="preserve"> – Процентное соотношение распространения реакторов по типу </w:t>
      </w:r>
      <w:r w:rsidRPr="00985E90">
        <w:t>[</w:t>
      </w:r>
      <w:r w:rsidR="00B9385E">
        <w:fldChar w:fldCharType="begin"/>
      </w:r>
      <w:r w:rsidR="00B9385E">
        <w:instrText xml:space="preserve"> REF IAEA \n \h </w:instrText>
      </w:r>
      <w:r w:rsidR="00B9385E">
        <w:fldChar w:fldCharType="separate"/>
      </w:r>
      <w:r w:rsidR="00710FBB">
        <w:t>3</w:t>
      </w:r>
      <w:r w:rsidR="00B9385E">
        <w:fldChar w:fldCharType="end"/>
      </w:r>
      <w:r w:rsidRPr="00985E90">
        <w:t>].</w:t>
      </w:r>
    </w:p>
    <w:p w14:paraId="19009B61" w14:textId="77777777" w:rsidR="00151315" w:rsidRDefault="00151315" w:rsidP="00F86112">
      <w:pPr>
        <w:pStyle w:val="a9"/>
      </w:pPr>
    </w:p>
    <w:p w14:paraId="6036F257" w14:textId="6F4648B9" w:rsidR="00131024" w:rsidRDefault="00151315" w:rsidP="00131024">
      <w:r>
        <w:t>На данный момент н</w:t>
      </w:r>
      <w:r w:rsidRPr="00784CBC">
        <w:t>аиболее распространёнными в мире являются водо-водяные (около 62 %) и кипящие (20 %) реакторы</w:t>
      </w:r>
      <w:r>
        <w:t xml:space="preserve">. </w:t>
      </w:r>
      <w:r w:rsidR="00131024">
        <w:t>Как видно, в настоящее время реакторы на быстрых нейтронах занимают лишь мизерный сегмент мировой ядерной энергетики. Но остался не раскрытым вопрос, что же такое реактор на быстрых нейтронах.</w:t>
      </w:r>
    </w:p>
    <w:p w14:paraId="7660D86A" w14:textId="77777777" w:rsidR="00F86112" w:rsidRPr="00B9385E" w:rsidRDefault="00F86112" w:rsidP="00131024"/>
    <w:p w14:paraId="36FBCC9F" w14:textId="296B624F" w:rsidR="0033391D" w:rsidRDefault="0033391D" w:rsidP="00131024">
      <w:pPr>
        <w:pStyle w:val="3"/>
      </w:pPr>
      <w:bookmarkStart w:id="9" w:name="_Toc514780514"/>
      <w:bookmarkStart w:id="10" w:name="_Toc517859494"/>
      <w:r>
        <w:t>Реактор</w:t>
      </w:r>
      <w:r w:rsidR="004A396C">
        <w:t>ы</w:t>
      </w:r>
      <w:r>
        <w:t xml:space="preserve"> на быстрых нейтронах</w:t>
      </w:r>
      <w:r w:rsidR="00131024">
        <w:t>.</w:t>
      </w:r>
      <w:bookmarkEnd w:id="9"/>
      <w:bookmarkEnd w:id="10"/>
    </w:p>
    <w:p w14:paraId="74E5C181" w14:textId="1EF05089" w:rsidR="00EE4089" w:rsidRDefault="005C0756" w:rsidP="005C0756">
      <w:r>
        <w:t>Реактор на быстрых нейтронах – ядерный реактор, в активной зоне которого отсутствует замедлитель нейтронов, а спектр энергии нейтронов близок к энергии нейтронов деления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 эВ</m:t>
        </m:r>
      </m:oMath>
      <w:r>
        <w:t xml:space="preserve">). </w:t>
      </w:r>
    </w:p>
    <w:p w14:paraId="2D3D7896" w14:textId="77777777" w:rsidR="005C0756" w:rsidRDefault="00EE4089" w:rsidP="005C0756">
      <w:r>
        <w:lastRenderedPageBreak/>
        <w:t>Для поддержания цепной ядерной реакции нейтроны, которые появились в результате деления ядра должны взаимодействовать с другими атомами. Вероятность такой реакции зависит от энергии нейтрона.</w:t>
      </w:r>
    </w:p>
    <w:p w14:paraId="2A47DCBF" w14:textId="74A686E8" w:rsidR="00EE4089" w:rsidRDefault="00EE4089" w:rsidP="005C0756">
      <w:pPr>
        <w:rPr>
          <w:rFonts w:cs="Times New Roman"/>
        </w:rPr>
      </w:pPr>
      <w:r>
        <w:t xml:space="preserve">Природный уран содержит в себе три изотопа </w:t>
      </w:r>
      <w:r w:rsidRPr="00EE4089">
        <w:rPr>
          <w:vertAlign w:val="superscript"/>
        </w:rPr>
        <w:t>238</w:t>
      </w:r>
      <w:r>
        <w:rPr>
          <w:lang w:val="en-US"/>
        </w:rPr>
        <w:t>U</w:t>
      </w:r>
      <w:r w:rsidRPr="00EE4089">
        <w:t xml:space="preserve">, </w:t>
      </w:r>
      <w:r w:rsidRPr="00EE4089">
        <w:rPr>
          <w:vertAlign w:val="superscript"/>
        </w:rPr>
        <w:t>235</w:t>
      </w:r>
      <w:r>
        <w:rPr>
          <w:lang w:val="en-US"/>
        </w:rPr>
        <w:t>U</w:t>
      </w:r>
      <w:r w:rsidRPr="00EE4089">
        <w:t xml:space="preserve"> </w:t>
      </w:r>
      <w:r>
        <w:t xml:space="preserve">и остатки </w:t>
      </w:r>
      <w:r w:rsidRPr="00EE4089">
        <w:rPr>
          <w:vertAlign w:val="superscript"/>
        </w:rPr>
        <w:t>234</w:t>
      </w:r>
      <w:r>
        <w:rPr>
          <w:lang w:val="en-US"/>
        </w:rPr>
        <w:t>U</w:t>
      </w:r>
      <w:r>
        <w:t xml:space="preserve"> как продукта распада </w:t>
      </w:r>
      <w:r w:rsidRPr="00EE4089">
        <w:rPr>
          <w:vertAlign w:val="superscript"/>
        </w:rPr>
        <w:t>238</w:t>
      </w:r>
      <w:r>
        <w:rPr>
          <w:lang w:val="en-US"/>
        </w:rPr>
        <w:t>U</w:t>
      </w:r>
      <w:r>
        <w:t xml:space="preserve">. Изотоп </w:t>
      </w:r>
      <w:r w:rsidRPr="00EE4089">
        <w:rPr>
          <w:vertAlign w:val="superscript"/>
        </w:rPr>
        <w:t>238</w:t>
      </w:r>
      <w:r>
        <w:rPr>
          <w:lang w:val="en-US"/>
        </w:rPr>
        <w:t>U</w:t>
      </w:r>
      <w:r>
        <w:t xml:space="preserve"> составляет большую часть природного урана </w:t>
      </w:r>
      <w:r w:rsidRPr="00EE4089">
        <w:rPr>
          <w:rFonts w:cs="Times New Roman"/>
        </w:rPr>
        <w:t>(</w:t>
      </w:r>
      <m:oMath>
        <m:r>
          <w:rPr>
            <w:rFonts w:ascii="Cambria Math" w:hAnsi="Cambria Math" w:cs="Times New Roman"/>
          </w:rPr>
          <m:t>≈99,3%</m:t>
        </m:r>
      </m:oMath>
      <w:r w:rsidRPr="00EE4089">
        <w:rPr>
          <w:rFonts w:cs="Times New Roman"/>
        </w:rPr>
        <w:t>)</w:t>
      </w:r>
      <w:r>
        <w:rPr>
          <w:rFonts w:cs="Times New Roman"/>
        </w:rPr>
        <w:t xml:space="preserve"> и делится только при энергиях нейтрона более 5 МэВ. </w:t>
      </w:r>
      <w:r w:rsidR="009270E4" w:rsidRPr="009270E4">
        <w:rPr>
          <w:rFonts w:cs="Times New Roman"/>
        </w:rPr>
        <w:t xml:space="preserve">Около </w:t>
      </w:r>
      <m:oMath>
        <m:r>
          <w:rPr>
            <w:rFonts w:ascii="Cambria Math" w:hAnsi="Cambria Math" w:cs="Times New Roman"/>
          </w:rPr>
          <m:t>0,7%</m:t>
        </m:r>
      </m:oMath>
      <w:r w:rsidR="009270E4" w:rsidRPr="009270E4">
        <w:rPr>
          <w:rFonts w:cs="Times New Roman"/>
        </w:rPr>
        <w:t xml:space="preserve"> природного урана</w:t>
      </w:r>
      <w:r w:rsidR="009270E4">
        <w:rPr>
          <w:rFonts w:cs="Times New Roman"/>
        </w:rPr>
        <w:t xml:space="preserve"> составляет </w:t>
      </w:r>
      <w:r w:rsidR="009270E4" w:rsidRPr="009270E4">
        <w:rPr>
          <w:rFonts w:cs="Times New Roman"/>
          <w:vertAlign w:val="superscript"/>
        </w:rPr>
        <w:t>235</w:t>
      </w:r>
      <w:r w:rsidR="009270E4" w:rsidRPr="009270E4">
        <w:rPr>
          <w:rFonts w:cs="Times New Roman"/>
        </w:rPr>
        <w:t xml:space="preserve">U, который </w:t>
      </w:r>
      <w:r w:rsidR="009270E4">
        <w:rPr>
          <w:rFonts w:cs="Times New Roman"/>
        </w:rPr>
        <w:t>делится</w:t>
      </w:r>
      <w:r w:rsidR="009270E4" w:rsidRPr="009270E4">
        <w:rPr>
          <w:rFonts w:cs="Times New Roman"/>
        </w:rPr>
        <w:t xml:space="preserve"> </w:t>
      </w:r>
      <w:r w:rsidR="009270E4">
        <w:rPr>
          <w:rFonts w:cs="Times New Roman"/>
        </w:rPr>
        <w:t xml:space="preserve">при взаимодействии с </w:t>
      </w:r>
      <w:r w:rsidR="009270E4" w:rsidRPr="009270E4">
        <w:rPr>
          <w:rFonts w:cs="Times New Roman"/>
        </w:rPr>
        <w:t xml:space="preserve">нейтронами </w:t>
      </w:r>
      <w:r w:rsidR="009270E4">
        <w:rPr>
          <w:rFonts w:cs="Times New Roman"/>
        </w:rPr>
        <w:t>любых</w:t>
      </w:r>
      <w:r w:rsidR="009270E4" w:rsidRPr="009270E4">
        <w:rPr>
          <w:rFonts w:cs="Times New Roman"/>
        </w:rPr>
        <w:t xml:space="preserve"> энерги</w:t>
      </w:r>
      <w:r w:rsidR="009270E4">
        <w:rPr>
          <w:rFonts w:cs="Times New Roman"/>
        </w:rPr>
        <w:t>й</w:t>
      </w:r>
      <w:r w:rsidR="009270E4" w:rsidRPr="009270E4">
        <w:rPr>
          <w:rFonts w:cs="Times New Roman"/>
        </w:rPr>
        <w:t>, но особенно</w:t>
      </w:r>
      <w:r w:rsidR="009270E4">
        <w:rPr>
          <w:rFonts w:cs="Times New Roman"/>
        </w:rPr>
        <w:t xml:space="preserve"> хорошо </w:t>
      </w:r>
      <w:r w:rsidR="009270E4" w:rsidRPr="009270E4">
        <w:rPr>
          <w:rFonts w:cs="Times New Roman"/>
        </w:rPr>
        <w:t>нейтронами низк</w:t>
      </w:r>
      <w:r w:rsidR="009270E4">
        <w:rPr>
          <w:rFonts w:cs="Times New Roman"/>
        </w:rPr>
        <w:t>о</w:t>
      </w:r>
      <w:r w:rsidR="009270E4" w:rsidRPr="009270E4">
        <w:rPr>
          <w:rFonts w:cs="Times New Roman"/>
        </w:rPr>
        <w:t>энергетическ</w:t>
      </w:r>
      <w:r w:rsidR="009270E4">
        <w:rPr>
          <w:rFonts w:cs="Times New Roman"/>
        </w:rPr>
        <w:t>ого спектра</w:t>
      </w:r>
      <w:r w:rsidR="009270E4" w:rsidRPr="009270E4">
        <w:rPr>
          <w:rFonts w:cs="Times New Roman"/>
        </w:rPr>
        <w:t xml:space="preserve">. </w:t>
      </w:r>
      <w:r w:rsidR="009270E4" w:rsidRPr="00E54303">
        <w:rPr>
          <w:rFonts w:cs="Times New Roman"/>
        </w:rPr>
        <w:t xml:space="preserve">Когда любой из этих изотопов подвергается делению, они выделяют нейтроны с распределением энергии </w:t>
      </w:r>
      <w:r w:rsidR="00415C59" w:rsidRPr="00E54303">
        <w:rPr>
          <w:rFonts w:cs="Times New Roman"/>
        </w:rPr>
        <w:t xml:space="preserve">в области </w:t>
      </w:r>
      <w:r w:rsidR="009270E4" w:rsidRPr="00E54303">
        <w:rPr>
          <w:rFonts w:cs="Times New Roman"/>
        </w:rPr>
        <w:t xml:space="preserve">1-2 МэВ. Поток нейтронов с энергиями более 2 МэВ слишком мал, чтобы поддержать деление в </w:t>
      </w:r>
      <w:r w:rsidR="009270E4" w:rsidRPr="00E54303">
        <w:rPr>
          <w:rFonts w:cs="Times New Roman"/>
          <w:vertAlign w:val="superscript"/>
        </w:rPr>
        <w:t>238</w:t>
      </w:r>
      <w:r w:rsidR="009270E4" w:rsidRPr="00E54303">
        <w:rPr>
          <w:rFonts w:cs="Times New Roman"/>
        </w:rPr>
        <w:t xml:space="preserve">U, а поток нейтронов с более низкой энергией (&lt;2 МэВ) слишком мал, чтобы поддержать деление в </w:t>
      </w:r>
      <w:r w:rsidR="009270E4" w:rsidRPr="00E54303">
        <w:rPr>
          <w:rFonts w:cs="Times New Roman"/>
          <w:vertAlign w:val="superscript"/>
        </w:rPr>
        <w:t>235</w:t>
      </w:r>
      <w:r w:rsidR="009270E4" w:rsidRPr="00E54303">
        <w:rPr>
          <w:rFonts w:cs="Times New Roman"/>
        </w:rPr>
        <w:t>U</w:t>
      </w:r>
      <w:r w:rsidR="00EE5572" w:rsidRPr="00E54303">
        <w:rPr>
          <w:rFonts w:cs="Times New Roman"/>
        </w:rPr>
        <w:t xml:space="preserve"> (</w:t>
      </w:r>
      <w:r w:rsidR="00EE5572" w:rsidRPr="00FF74CF">
        <w:rPr>
          <w:rFonts w:cs="Times New Roman"/>
        </w:rPr>
        <w:t>рисунок</w:t>
      </w:r>
      <w:r w:rsidR="00FF74CF" w:rsidRPr="00FF74CF">
        <w:rPr>
          <w:rFonts w:cs="Times New Roman"/>
        </w:rPr>
        <w:t xml:space="preserve"> 1.3</w:t>
      </w:r>
      <w:r w:rsidR="00EE5572" w:rsidRPr="00E54303">
        <w:rPr>
          <w:rFonts w:cs="Times New Roman"/>
        </w:rPr>
        <w:t>)</w:t>
      </w:r>
      <w:r w:rsidR="009270E4" w:rsidRPr="00E54303">
        <w:rPr>
          <w:rFonts w:cs="Times New Roman"/>
        </w:rPr>
        <w:t>.</w:t>
      </w:r>
    </w:p>
    <w:p w14:paraId="33926B38" w14:textId="77777777" w:rsidR="00622E5B" w:rsidRDefault="00622E5B" w:rsidP="00F86112">
      <w:pPr>
        <w:pStyle w:val="a9"/>
        <w:rPr>
          <w:highlight w:val="yellow"/>
        </w:rPr>
      </w:pPr>
    </w:p>
    <w:p w14:paraId="21EC6574" w14:textId="13281458" w:rsidR="00EE5572" w:rsidRDefault="00EE5572" w:rsidP="003A66EB">
      <w:pPr>
        <w:pStyle w:val="afb"/>
      </w:pPr>
      <w:r>
        <w:rPr>
          <w:noProof/>
        </w:rPr>
        <w:drawing>
          <wp:inline distT="0" distB="0" distL="0" distR="0" wp14:anchorId="499503DA" wp14:editId="3EDE43E5">
            <wp:extent cx="2724138" cy="1800000"/>
            <wp:effectExtent l="0" t="0" r="0" b="0"/>
            <wp:docPr id="4" name="Рисунок 4" descr="fig1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4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4138" cy="1800000"/>
                    </a:xfrm>
                    <a:prstGeom prst="rect">
                      <a:avLst/>
                    </a:prstGeom>
                    <a:noFill/>
                    <a:ln>
                      <a:noFill/>
                    </a:ln>
                  </pic:spPr>
                </pic:pic>
              </a:graphicData>
            </a:graphic>
          </wp:inline>
        </w:drawing>
      </w:r>
    </w:p>
    <w:p w14:paraId="03A13503" w14:textId="77777777" w:rsidR="00622E5B" w:rsidRDefault="00622E5B" w:rsidP="00F86112">
      <w:pPr>
        <w:pStyle w:val="a9"/>
      </w:pPr>
    </w:p>
    <w:p w14:paraId="04FCD35C" w14:textId="4094D9C2" w:rsidR="00EE5572" w:rsidRDefault="00EE5572" w:rsidP="00EE5572">
      <w:pPr>
        <w:pStyle w:val="afb"/>
        <w:rPr>
          <w:rFonts w:cs="Times New Roman"/>
        </w:rPr>
      </w:pPr>
      <w:r w:rsidRPr="00FF74CF">
        <w:t>Рисунок</w:t>
      </w:r>
      <w:r w:rsidR="00FF74CF" w:rsidRPr="00FF74CF">
        <w:t xml:space="preserve"> 1.3</w:t>
      </w:r>
      <w:r>
        <w:t xml:space="preserve"> – </w:t>
      </w:r>
      <w:r w:rsidR="001D68C7">
        <w:t>С</w:t>
      </w:r>
      <w:r>
        <w:t xml:space="preserve">пектр энергии нейтронов при делении </w:t>
      </w:r>
      <w:r w:rsidRPr="001D68C7">
        <w:rPr>
          <w:rFonts w:cs="Times New Roman"/>
          <w:vertAlign w:val="superscript"/>
        </w:rPr>
        <w:t>235</w:t>
      </w:r>
      <w:r w:rsidRPr="001D68C7">
        <w:rPr>
          <w:rFonts w:cs="Times New Roman"/>
        </w:rPr>
        <w:t>U</w:t>
      </w:r>
      <w:r w:rsidR="001D68C7" w:rsidRPr="001D68C7">
        <w:rPr>
          <w:rFonts w:cs="Times New Roman"/>
        </w:rPr>
        <w:t xml:space="preserve"> [</w:t>
      </w:r>
      <w:r w:rsidR="001D68C7">
        <w:rPr>
          <w:rFonts w:cs="Times New Roman"/>
        </w:rPr>
        <w:fldChar w:fldCharType="begin"/>
      </w:r>
      <w:r w:rsidR="001D68C7">
        <w:rPr>
          <w:rFonts w:cs="Times New Roman"/>
        </w:rPr>
        <w:instrText xml:space="preserve"> REF Nuclphys_snip_msu_ru \n \h </w:instrText>
      </w:r>
      <w:r w:rsidR="001D68C7">
        <w:rPr>
          <w:rFonts w:cs="Times New Roman"/>
        </w:rPr>
      </w:r>
      <w:r w:rsidR="001D68C7">
        <w:rPr>
          <w:rFonts w:cs="Times New Roman"/>
        </w:rPr>
        <w:fldChar w:fldCharType="separate"/>
      </w:r>
      <w:r w:rsidR="00710FBB">
        <w:rPr>
          <w:rFonts w:cs="Times New Roman"/>
        </w:rPr>
        <w:t>4</w:t>
      </w:r>
      <w:r w:rsidR="001D68C7">
        <w:rPr>
          <w:rFonts w:cs="Times New Roman"/>
        </w:rPr>
        <w:fldChar w:fldCharType="end"/>
      </w:r>
      <w:r w:rsidR="001D68C7" w:rsidRPr="001D68C7">
        <w:rPr>
          <w:rFonts w:cs="Times New Roman"/>
        </w:rPr>
        <w:t>].</w:t>
      </w:r>
    </w:p>
    <w:p w14:paraId="49528D97" w14:textId="77777777" w:rsidR="00622E5B" w:rsidRDefault="00622E5B" w:rsidP="00F86112">
      <w:pPr>
        <w:pStyle w:val="a9"/>
      </w:pPr>
    </w:p>
    <w:p w14:paraId="72451715" w14:textId="7F0EC586" w:rsidR="009270E4" w:rsidRDefault="000F1039" w:rsidP="005C0756">
      <w:r>
        <w:t xml:space="preserve">В реакторе на быстрых нейтронах есть возможность поддержания цепной реакции с изотопом </w:t>
      </w:r>
      <w:r w:rsidRPr="00EE4089">
        <w:rPr>
          <w:vertAlign w:val="superscript"/>
        </w:rPr>
        <w:t>238</w:t>
      </w:r>
      <w:r>
        <w:rPr>
          <w:lang w:val="en-US"/>
        </w:rPr>
        <w:t>U</w:t>
      </w:r>
      <w:r>
        <w:t xml:space="preserve">. Как было сказано, для поддержания реакции с </w:t>
      </w:r>
      <w:r w:rsidRPr="00EE4089">
        <w:rPr>
          <w:vertAlign w:val="superscript"/>
        </w:rPr>
        <w:t>238</w:t>
      </w:r>
      <w:r>
        <w:rPr>
          <w:lang w:val="en-US"/>
        </w:rPr>
        <w:t>U</w:t>
      </w:r>
      <w:r>
        <w:t xml:space="preserve"> нейтроны должны быть быстрыми, а это значит, что в реакторе не должно быть замедлителя нейтронов (проходя сквозь замедлитель нейтрон теряет энергию из-за упругих столкновений с атомами замедлителя) как в реакторах на тепловых нейтронах (вода, графит).</w:t>
      </w:r>
      <w:r w:rsidR="005F4971">
        <w:t xml:space="preserve"> </w:t>
      </w:r>
      <w:r w:rsidR="00151315">
        <w:t>На рисунке 1.4 изображено в</w:t>
      </w:r>
      <w:r w:rsidR="005F4971">
        <w:t>лияние</w:t>
      </w:r>
      <w:r w:rsidR="001D68C7">
        <w:t xml:space="preserve"> среды</w:t>
      </w:r>
      <w:r w:rsidR="005F4971">
        <w:t xml:space="preserve"> на быстрые нейтроны при их прохождении сквозь </w:t>
      </w:r>
      <w:r w:rsidR="001D68C7">
        <w:t>воду</w:t>
      </w:r>
      <w:r w:rsidR="00151315">
        <w:t>.</w:t>
      </w:r>
    </w:p>
    <w:p w14:paraId="74BCA68E" w14:textId="77777777" w:rsidR="00622E5B" w:rsidRDefault="00622E5B" w:rsidP="00F86112">
      <w:pPr>
        <w:pStyle w:val="a9"/>
      </w:pPr>
    </w:p>
    <w:p w14:paraId="2BBB8554" w14:textId="044E7F9D" w:rsidR="0096434C" w:rsidRDefault="00EA61F6" w:rsidP="003A66EB">
      <w:pPr>
        <w:pStyle w:val="afb"/>
      </w:pPr>
      <w:r>
        <w:rPr>
          <w:noProof/>
        </w:rPr>
        <w:drawing>
          <wp:inline distT="0" distB="0" distL="0" distR="0" wp14:anchorId="43674CEA" wp14:editId="51B75C9F">
            <wp:extent cx="4640580" cy="982921"/>
            <wp:effectExtent l="0" t="0" r="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2362" cy="1000243"/>
                    </a:xfrm>
                    <a:prstGeom prst="rect">
                      <a:avLst/>
                    </a:prstGeom>
                    <a:noFill/>
                    <a:ln>
                      <a:noFill/>
                    </a:ln>
                  </pic:spPr>
                </pic:pic>
              </a:graphicData>
            </a:graphic>
          </wp:inline>
        </w:drawing>
      </w:r>
    </w:p>
    <w:p w14:paraId="52825E69" w14:textId="77777777" w:rsidR="00622E5B" w:rsidRDefault="00622E5B" w:rsidP="00F86112">
      <w:pPr>
        <w:pStyle w:val="a9"/>
      </w:pPr>
    </w:p>
    <w:p w14:paraId="372FCF3B" w14:textId="33DC21AD" w:rsidR="00AE25E1" w:rsidRDefault="00AE25E1" w:rsidP="00AE25E1">
      <w:pPr>
        <w:pStyle w:val="afb"/>
      </w:pPr>
      <w:r w:rsidRPr="00FF74CF">
        <w:t>Рисунок</w:t>
      </w:r>
      <w:r w:rsidR="00FF74CF" w:rsidRPr="00FF74CF">
        <w:t xml:space="preserve"> 1.4</w:t>
      </w:r>
      <w:r>
        <w:t xml:space="preserve"> </w:t>
      </w:r>
      <w:r w:rsidR="00BA3177">
        <w:t>–</w:t>
      </w:r>
      <w:r>
        <w:t xml:space="preserve"> </w:t>
      </w:r>
      <w:r w:rsidR="00151315">
        <w:t>П</w:t>
      </w:r>
      <w:r w:rsidR="001D68C7">
        <w:t>рохождени</w:t>
      </w:r>
      <w:r w:rsidR="00151315">
        <w:t>е</w:t>
      </w:r>
      <w:r w:rsidR="001D68C7">
        <w:t xml:space="preserve"> быстрых нейтронов сквозь воду</w:t>
      </w:r>
      <w:r w:rsidR="00BA3177">
        <w:t xml:space="preserve"> </w:t>
      </w:r>
      <w:r w:rsidR="00BA3177" w:rsidRPr="001D68C7">
        <w:t>[</w:t>
      </w:r>
      <w:r w:rsidR="001D68C7">
        <w:fldChar w:fldCharType="begin"/>
      </w:r>
      <w:r w:rsidR="001D68C7">
        <w:instrText xml:space="preserve"> REF Nuclear_power_net \n \h </w:instrText>
      </w:r>
      <w:r w:rsidR="001D68C7">
        <w:fldChar w:fldCharType="separate"/>
      </w:r>
      <w:r w:rsidR="00710FBB">
        <w:t>5</w:t>
      </w:r>
      <w:r w:rsidR="001D68C7">
        <w:fldChar w:fldCharType="end"/>
      </w:r>
      <w:r w:rsidR="00BA3177" w:rsidRPr="001D68C7">
        <w:t>]</w:t>
      </w:r>
      <w:r w:rsidR="00BA3177" w:rsidRPr="00BA3177">
        <w:t>.</w:t>
      </w:r>
    </w:p>
    <w:p w14:paraId="5C43A66A" w14:textId="77777777" w:rsidR="00622E5B" w:rsidRPr="00BA3177" w:rsidRDefault="00622E5B" w:rsidP="00F86112">
      <w:pPr>
        <w:pStyle w:val="a9"/>
      </w:pPr>
    </w:p>
    <w:p w14:paraId="402DEC4A" w14:textId="77777777" w:rsidR="000F1039" w:rsidRDefault="000F1039" w:rsidP="005C0756">
      <w:r>
        <w:t>Во время ядерной реакции, в результате деления ядра, выделяется полезная тепловая энергия. В реакторах на тепловых нейтронах замедлитель, то бишь вода, являлся и теп</w:t>
      </w:r>
      <w:r w:rsidR="00415C59">
        <w:t>лоносителем, который отводил тепло из активной зоны для дальнейшего парообразования и выработки электрической энергии</w:t>
      </w:r>
      <w:r w:rsidR="00EE5572" w:rsidRPr="00EE5572">
        <w:t xml:space="preserve"> </w:t>
      </w:r>
      <w:r w:rsidR="00EE5572">
        <w:t>и замедлителем быстрых нейтронов</w:t>
      </w:r>
      <w:r w:rsidR="00415C59">
        <w:t xml:space="preserve">. </w:t>
      </w:r>
      <w:r w:rsidR="00EE5572">
        <w:t>В</w:t>
      </w:r>
      <w:r w:rsidR="00415C59">
        <w:t xml:space="preserve"> БН реакторе воду использовать не</w:t>
      </w:r>
      <w:r w:rsidR="00EE5572">
        <w:t xml:space="preserve"> рекомендуется из-за замедления быстрых нейтронов (теряется весь смысл реактора)</w:t>
      </w:r>
      <w:r w:rsidR="00415C59">
        <w:t xml:space="preserve">, </w:t>
      </w:r>
      <w:r w:rsidR="00EE5572">
        <w:t>а это значит</w:t>
      </w:r>
      <w:r w:rsidR="00E54303">
        <w:t>,</w:t>
      </w:r>
      <w:r w:rsidR="00EE5572">
        <w:t xml:space="preserve"> что</w:t>
      </w:r>
      <w:r w:rsidR="00415C59">
        <w:t xml:space="preserve"> нужно выбрать тако</w:t>
      </w:r>
      <w:r w:rsidR="00EE5572">
        <w:t>е</w:t>
      </w:r>
      <w:r w:rsidR="00415C59">
        <w:t xml:space="preserve"> </w:t>
      </w:r>
      <w:r w:rsidR="00EE5572">
        <w:t>вещество</w:t>
      </w:r>
      <w:r w:rsidR="00415C59">
        <w:t>, котор</w:t>
      </w:r>
      <w:r w:rsidR="00EE5572">
        <w:t>ое</w:t>
      </w:r>
      <w:r w:rsidR="00415C59">
        <w:t xml:space="preserve"> будет плохо замедлять нейтроны и, одновременно, хорошо отводить тепло. На такую роль хорошо подходят жидкие металлы, например, свинец.</w:t>
      </w:r>
      <w:r w:rsidR="001E201A">
        <w:t xml:space="preserve"> </w:t>
      </w:r>
    </w:p>
    <w:p w14:paraId="3CCEB544" w14:textId="63599A1C" w:rsidR="00C374CF" w:rsidRPr="00101792" w:rsidRDefault="00C374CF" w:rsidP="005F4C9D">
      <w:r>
        <w:t xml:space="preserve">Свинцовый теплоноситель по сравнению с литием и натрием является инертным по отношению к воде, но </w:t>
      </w:r>
      <w:r w:rsidR="00E54303">
        <w:t>активно взаимодействует</w:t>
      </w:r>
      <w:r>
        <w:t xml:space="preserve"> со многими конструкционными материалами. Важным фактором «агрессивности» свинца является концентрация примесного кислорода</w:t>
      </w:r>
      <w:r w:rsidR="00EE5572">
        <w:t xml:space="preserve"> (</w:t>
      </w:r>
      <w:r w:rsidR="00E54303" w:rsidRPr="00F5663C">
        <w:t>раздел</w:t>
      </w:r>
      <w:r w:rsidR="00F5663C">
        <w:t xml:space="preserve"> </w:t>
      </w:r>
      <w:r w:rsidR="00F5663C">
        <w:fldChar w:fldCharType="begin"/>
      </w:r>
      <w:r w:rsidR="00F5663C">
        <w:instrText xml:space="preserve"> REF _Ref513051894 \r \h </w:instrText>
      </w:r>
      <w:r w:rsidR="00F5663C">
        <w:fldChar w:fldCharType="separate"/>
      </w:r>
      <w:r w:rsidR="00710FBB">
        <w:t>1.3.4.2</w:t>
      </w:r>
      <w:r w:rsidR="00F5663C">
        <w:fldChar w:fldCharType="end"/>
      </w:r>
      <w:r w:rsidR="00EE5572">
        <w:t>)</w:t>
      </w:r>
      <w:r>
        <w:t>. Превышение концентрации кислорода выше 10</w:t>
      </w:r>
      <w:r w:rsidRPr="00C374CF">
        <w:rPr>
          <w:vertAlign w:val="superscript"/>
        </w:rPr>
        <w:t>−5</w:t>
      </w:r>
      <w:r w:rsidR="001F0EDE">
        <w:t> </w:t>
      </w:r>
      <w:proofErr w:type="gramStart"/>
      <w:r w:rsidR="009053E3">
        <w:t>мас.%</w:t>
      </w:r>
      <w:proofErr w:type="gramEnd"/>
      <w:r>
        <w:t xml:space="preserve"> усиливает активность коррозионного взаимодействия свинца</w:t>
      </w:r>
      <w:r w:rsidR="001B458D">
        <w:t xml:space="preserve"> </w:t>
      </w:r>
      <w:r w:rsidR="001B458D" w:rsidRPr="00101792">
        <w:t>[</w:t>
      </w:r>
      <w:r w:rsidR="00101792">
        <w:rPr>
          <w:lang w:val="en-US"/>
        </w:rPr>
        <w:fldChar w:fldCharType="begin"/>
      </w:r>
      <w:r w:rsidR="00101792">
        <w:instrText xml:space="preserve"> REF ГЗеленский_Разраб_хромис_стали_с_пов_кор \n \h </w:instrText>
      </w:r>
      <w:r w:rsidR="00101792">
        <w:rPr>
          <w:lang w:val="en-US"/>
        </w:rPr>
      </w:r>
      <w:r w:rsidR="00101792">
        <w:rPr>
          <w:lang w:val="en-US"/>
        </w:rPr>
        <w:fldChar w:fldCharType="separate"/>
      </w:r>
      <w:r w:rsidR="00710FBB">
        <w:t>6</w:t>
      </w:r>
      <w:r w:rsidR="00101792">
        <w:rPr>
          <w:lang w:val="en-US"/>
        </w:rPr>
        <w:fldChar w:fldCharType="end"/>
      </w:r>
      <w:r w:rsidR="001B458D" w:rsidRPr="00101792">
        <w:t>]</w:t>
      </w:r>
      <w:r>
        <w:t>.</w:t>
      </w:r>
      <w:r w:rsidR="005F4C9D" w:rsidRPr="005F4C9D">
        <w:t xml:space="preserve"> </w:t>
      </w:r>
    </w:p>
    <w:p w14:paraId="610CB822" w14:textId="7A69EB99" w:rsidR="005F4C9D" w:rsidRDefault="005F4C9D" w:rsidP="005F4C9D">
      <w:r>
        <w:t xml:space="preserve">Концепция безопасного реактора на быстрых нейтронах основана на использовании в качестве теплоносителя </w:t>
      </w:r>
      <w:r w:rsidR="00E54303">
        <w:t>жидкого металла, с низкой температурой плавления, высокой теплопроводностью и малой активностью или</w:t>
      </w:r>
      <w:r w:rsidR="00E26B00">
        <w:t>, по крайней мере, с возможностью регулирования активности</w:t>
      </w:r>
      <w:r>
        <w:t>. К конструкционным материалам активной зоны такого реактора предъявляются следующие требования: однородность химического состава и структуры; минимальная растворимость в свинце и отсутствие химического взаимодействия со свинцом (образования соединений); отсутствие примесей и элементов, активно взаимодействующих со свинцом.</w:t>
      </w:r>
    </w:p>
    <w:p w14:paraId="4C804B5C" w14:textId="77777777" w:rsidR="00622E5B" w:rsidRDefault="00622E5B" w:rsidP="005F4C9D"/>
    <w:p w14:paraId="4000E6AA" w14:textId="77777777" w:rsidR="00131024" w:rsidRDefault="00B53399" w:rsidP="007B207A">
      <w:pPr>
        <w:pStyle w:val="3"/>
      </w:pPr>
      <w:bookmarkStart w:id="11" w:name="_Toc514780515"/>
      <w:bookmarkStart w:id="12" w:name="_Toc517859495"/>
      <w:r>
        <w:t xml:space="preserve">Реактор </w:t>
      </w:r>
      <w:r w:rsidR="00131024">
        <w:t>БРЕСТ</w:t>
      </w:r>
      <w:r>
        <w:t>.</w:t>
      </w:r>
      <w:bookmarkEnd w:id="11"/>
      <w:bookmarkEnd w:id="12"/>
    </w:p>
    <w:p w14:paraId="7D9DDA53" w14:textId="77777777" w:rsidR="00E26B00" w:rsidRDefault="00E26B00" w:rsidP="005F4C9D">
      <w:r>
        <w:t xml:space="preserve">С </w:t>
      </w:r>
      <w:r w:rsidR="00F24BF0">
        <w:t>начала</w:t>
      </w:r>
      <w:r>
        <w:t xml:space="preserve"> </w:t>
      </w:r>
      <w:r w:rsidR="00F24BF0" w:rsidRPr="00D2416C">
        <w:t>5</w:t>
      </w:r>
      <w:r w:rsidRPr="00D2416C">
        <w:t>0-х</w:t>
      </w:r>
      <w:r>
        <w:t xml:space="preserve"> годов в </w:t>
      </w:r>
      <w:r w:rsidR="00F24BF0">
        <w:t>СССР,</w:t>
      </w:r>
      <w:r>
        <w:t xml:space="preserve"> а </w:t>
      </w:r>
      <w:r w:rsidR="00F24BF0">
        <w:t>теперь</w:t>
      </w:r>
      <w:r>
        <w:t xml:space="preserve"> и в России вед</w:t>
      </w:r>
      <w:r w:rsidR="00F24BF0">
        <w:t>утся разработки реакторов на быстрых нейтронах. Были построены и запущены исследовательские реакторы БР, ИБР, БОР, а также промышленные БН-300 и БН-800.</w:t>
      </w:r>
      <w:r w:rsidR="0087038C">
        <w:t xml:space="preserve"> В данный момент строятся реакторы нового типа БРЕСТ-ОД-300 (опытно-демонстрационный) и БРЕСТ-1200. </w:t>
      </w:r>
      <w:r w:rsidR="0087038C" w:rsidRPr="0087038C">
        <w:t xml:space="preserve">Первоначально проектировалась установка БРЕСТ, обеспечивавшая в составе энергоблока электрическую мощность 300 МВт, позже возник и проект с мощностью энергоблока 1200 МВт, однако на данный момент разработчики сосредоточили свои усилия на менее мощном БРЕСТ-ОД-300, в связи с отработкой большого количества новых в этой области конструктивных решений и планами опробования их на относительно небольшом и менее дорогом в реализации проекте. Кроме того, выбранная мощность 300 МВт (эл.) и 700 МВт (тепл.) </w:t>
      </w:r>
      <w:r w:rsidR="0087038C" w:rsidRPr="0087038C">
        <w:lastRenderedPageBreak/>
        <w:t>является минимально необходимой для получения коэффициента воспроизводства топлива в активной зоне, равного единице.</w:t>
      </w:r>
      <w:r w:rsidR="0087038C">
        <w:t xml:space="preserve"> </w:t>
      </w:r>
    </w:p>
    <w:p w14:paraId="2BCDA8CD" w14:textId="0848D14A" w:rsidR="0033391D" w:rsidRPr="00491F7B" w:rsidRDefault="0033391D" w:rsidP="0033391D">
      <w:r w:rsidRPr="00191D2A">
        <w:t>БРЕСТ - энергоблок с быстрым реактором со свинцовым теплоносителем и мононитридным уран-плутониевым топливом с двухконтурной схемой отвода тепла к турбине с закритическими параметрами пара</w:t>
      </w:r>
      <w:r w:rsidRPr="00094B7B">
        <w:t xml:space="preserve">. </w:t>
      </w:r>
      <w:r>
        <w:t>Особенности реактора БРЕС</w:t>
      </w:r>
      <w:r w:rsidRPr="00491F7B">
        <w:t>Т [</w:t>
      </w:r>
      <w:r w:rsidR="00491F7B" w:rsidRPr="00491F7B">
        <w:fldChar w:fldCharType="begin"/>
      </w:r>
      <w:r w:rsidR="00491F7B" w:rsidRPr="00491F7B">
        <w:instrText xml:space="preserve"> REF ИБекман_Перспективные_ядерные_реакторы \n \h </w:instrText>
      </w:r>
      <w:r w:rsidR="00491F7B">
        <w:instrText xml:space="preserve"> \* MERGEFORMAT </w:instrText>
      </w:r>
      <w:r w:rsidR="00491F7B" w:rsidRPr="00491F7B">
        <w:fldChar w:fldCharType="separate"/>
      </w:r>
      <w:r w:rsidR="00710FBB">
        <w:t>7</w:t>
      </w:r>
      <w:r w:rsidR="00491F7B" w:rsidRPr="00491F7B">
        <w:fldChar w:fldCharType="end"/>
      </w:r>
      <w:r w:rsidRPr="00491F7B">
        <w:t>]:</w:t>
      </w:r>
    </w:p>
    <w:p w14:paraId="0BD183B0" w14:textId="620468E1" w:rsidR="0033391D" w:rsidRPr="00491F7B" w:rsidRDefault="0033391D" w:rsidP="00152925">
      <w:pPr>
        <w:pStyle w:val="a3"/>
        <w:numPr>
          <w:ilvl w:val="0"/>
          <w:numId w:val="3"/>
        </w:numPr>
        <w:ind w:left="709"/>
      </w:pPr>
      <w:r w:rsidRPr="00491F7B">
        <w:t>Использование высококипящего (</w:t>
      </w:r>
      <m:oMath>
        <m:sSub>
          <m:sSubPr>
            <m:ctrlPr>
              <w:rPr>
                <w:rFonts w:ascii="Cambria Math" w:hAnsi="Cambria Math"/>
                <w:i/>
              </w:rPr>
            </m:ctrlPr>
          </m:sSubPr>
          <m:e>
            <m:r>
              <w:rPr>
                <w:rFonts w:ascii="Cambria Math" w:hAnsi="Cambria Math"/>
              </w:rPr>
              <m:t>Т</m:t>
            </m:r>
          </m:e>
          <m:sub>
            <m:r>
              <w:rPr>
                <w:rFonts w:ascii="Cambria Math" w:hAnsi="Cambria Math"/>
              </w:rPr>
              <m:t>кип</m:t>
            </m:r>
          </m:sub>
        </m:sSub>
        <m:r>
          <w:rPr>
            <w:rFonts w:ascii="Cambria Math" w:hAnsi="Cambria Math"/>
          </w:rPr>
          <m:t>=1750 °</m:t>
        </m:r>
        <m:r>
          <m:rPr>
            <m:sty m:val="p"/>
          </m:rPr>
          <w:rPr>
            <w:rFonts w:ascii="Cambria Math" w:hAnsi="Cambria Math"/>
          </w:rPr>
          <m:t>C</m:t>
        </m:r>
      </m:oMath>
      <w:r w:rsidRPr="00491F7B">
        <w:t>), радиационно стойкого и слабо активируемого свинцового теплоносителя, химически пассивного при контакте с водой и воздухом, что позволяет осуществлять теплоотвод при низком давлении и исключает пожары, химические и тепловые взрывы при разгерметизации контура, течах парогенератора и любых перегревах теплоносителя;</w:t>
      </w:r>
    </w:p>
    <w:p w14:paraId="7FB5A7CA" w14:textId="74F15EC8" w:rsidR="0033391D" w:rsidRPr="00491F7B" w:rsidRDefault="0033391D" w:rsidP="004C3024">
      <w:pPr>
        <w:pStyle w:val="a3"/>
        <w:numPr>
          <w:ilvl w:val="0"/>
          <w:numId w:val="3"/>
        </w:numPr>
        <w:ind w:left="709"/>
      </w:pPr>
      <w:r w:rsidRPr="00491F7B">
        <w:t>Использование плотного (</w:t>
      </w:r>
      <m:oMath>
        <m:r>
          <w:rPr>
            <w:rFonts w:ascii="Cambria Math" w:hAnsi="Cambria Math"/>
          </w:rPr>
          <m:t>ρ=14300 кг/</m:t>
        </m:r>
        <m:sSup>
          <m:sSupPr>
            <m:ctrlPr>
              <w:rPr>
                <w:rFonts w:ascii="Cambria Math" w:hAnsi="Cambria Math"/>
                <w:i/>
              </w:rPr>
            </m:ctrlPr>
          </m:sSupPr>
          <m:e>
            <m:r>
              <w:rPr>
                <w:rFonts w:ascii="Cambria Math" w:hAnsi="Cambria Math"/>
              </w:rPr>
              <m:t>м</m:t>
            </m:r>
          </m:e>
          <m:sup>
            <m:r>
              <w:rPr>
                <w:rFonts w:ascii="Cambria Math" w:hAnsi="Cambria Math"/>
              </w:rPr>
              <m:t>3</m:t>
            </m:r>
          </m:sup>
        </m:sSup>
        <m:r>
          <w:rPr>
            <w:rFonts w:ascii="Cambria Math" w:hAnsi="Cambria Math"/>
          </w:rPr>
          <m:t xml:space="preserve"> </m:t>
        </m:r>
      </m:oMath>
      <w:r w:rsidRPr="00491F7B">
        <w:t>) и теплопроводного мононитридного топлива, работающего при низких температурах</w:t>
      </w:r>
      <w:r w:rsidR="00622E5B">
        <w:t xml:space="preserve"> </w:t>
      </w:r>
      <w:r w:rsidRPr="00491F7B">
        <w:t>(</w:t>
      </w:r>
      <m:oMath>
        <m:sSub>
          <m:sSubPr>
            <m:ctrlPr>
              <w:rPr>
                <w:rFonts w:ascii="Cambria Math" w:hAnsi="Cambria Math"/>
                <w:i/>
              </w:rPr>
            </m:ctrlPr>
          </m:sSubPr>
          <m:e>
            <m:r>
              <w:rPr>
                <w:rFonts w:ascii="Cambria Math" w:hAnsi="Cambria Math"/>
              </w:rPr>
              <m:t>Т</m:t>
            </m:r>
          </m:e>
          <m:sub>
            <m:r>
              <w:rPr>
                <w:rFonts w:ascii="Cambria Math" w:hAnsi="Cambria Math"/>
              </w:rPr>
              <m:t>мах</m:t>
            </m:r>
          </m:sub>
        </m:sSub>
        <m:r>
          <w:rPr>
            <w:rFonts w:ascii="Cambria Math" w:hAnsi="Cambria Math"/>
          </w:rPr>
          <m:t>&lt; 876 ˚</m:t>
        </m:r>
        <m:r>
          <m:rPr>
            <m:sty m:val="p"/>
          </m:rPr>
          <w:rPr>
            <w:rFonts w:ascii="Cambria Math" w:hAnsi="Cambria Math"/>
            <w:lang w:val="en-US"/>
          </w:rPr>
          <m:t>C</m:t>
        </m:r>
      </m:oMath>
      <w:r w:rsidRPr="00491F7B">
        <w:t>);</w:t>
      </w:r>
    </w:p>
    <w:p w14:paraId="76F2DAB4" w14:textId="625DE64F" w:rsidR="0033391D" w:rsidRPr="00491F7B" w:rsidRDefault="0033391D" w:rsidP="004C3024">
      <w:pPr>
        <w:pStyle w:val="a3"/>
        <w:numPr>
          <w:ilvl w:val="0"/>
          <w:numId w:val="3"/>
        </w:numPr>
        <w:ind w:left="709"/>
      </w:pPr>
      <w:r w:rsidRPr="00491F7B">
        <w:t xml:space="preserve">Использование бесчехловых </w:t>
      </w:r>
      <w:r w:rsidR="00AF1782">
        <w:t>тепловыделяющих сборок</w:t>
      </w:r>
      <w:r w:rsidRPr="00491F7B">
        <w:t xml:space="preserve"> с широкой решеткой твэлов в активной зоне, умеренной энергонапряженности (максимальная ~</w:t>
      </w:r>
      <m:oMath>
        <m:r>
          <w:rPr>
            <w:rFonts w:ascii="Cambria Math" w:hAnsi="Cambria Math"/>
          </w:rPr>
          <m:t>200 МВт/</m:t>
        </m:r>
        <m:sSup>
          <m:sSupPr>
            <m:ctrlPr>
              <w:rPr>
                <w:rFonts w:ascii="Cambria Math" w:hAnsi="Cambria Math"/>
                <w:i/>
              </w:rPr>
            </m:ctrlPr>
          </m:sSupPr>
          <m:e>
            <m:r>
              <w:rPr>
                <w:rFonts w:ascii="Cambria Math" w:hAnsi="Cambria Math"/>
              </w:rPr>
              <m:t>м</m:t>
            </m:r>
          </m:e>
          <m:sup>
            <m:r>
              <w:rPr>
                <w:rFonts w:ascii="Cambria Math" w:hAnsi="Cambria Math"/>
              </w:rPr>
              <m:t>3</m:t>
            </m:r>
          </m:sup>
        </m:sSup>
      </m:oMath>
      <w:r w:rsidRPr="00491F7B">
        <w:t xml:space="preserve">), исключающим потерю теплоотвода при локальном перекрытии проходного сечения в </w:t>
      </w:r>
      <w:r w:rsidR="00AF1782">
        <w:t>тепловыделяющих сборках</w:t>
      </w:r>
      <w:r w:rsidRPr="00491F7B">
        <w:t>, обеспечивающим высокий уровень естественной циркуляции теплоносителя;</w:t>
      </w:r>
    </w:p>
    <w:p w14:paraId="5DBD2200" w14:textId="401428C2" w:rsidR="0033391D" w:rsidRPr="00491F7B" w:rsidRDefault="0033391D" w:rsidP="004C3024">
      <w:pPr>
        <w:pStyle w:val="a3"/>
        <w:numPr>
          <w:ilvl w:val="0"/>
          <w:numId w:val="3"/>
        </w:numPr>
        <w:ind w:left="709"/>
      </w:pPr>
      <w:r w:rsidRPr="00491F7B">
        <w:t>Высокая теплоаккумулирующ</w:t>
      </w:r>
      <w:r w:rsidR="00AF1782">
        <w:t>ая</w:t>
      </w:r>
      <w:r w:rsidRPr="00491F7B">
        <w:t xml:space="preserve"> способность свинцового контура.</w:t>
      </w:r>
    </w:p>
    <w:p w14:paraId="3BCE4885" w14:textId="7C1F4AA1" w:rsidR="0033391D" w:rsidRDefault="0033391D" w:rsidP="0033391D">
      <w:r w:rsidRPr="00491F7B">
        <w:t xml:space="preserve">Основные технические характеристики ядерных ректоров типа БРЕСТ-300 и БРЕСТ-1200 представлены в </w:t>
      </w:r>
      <w:r w:rsidRPr="00FF74CF">
        <w:t>таблице</w:t>
      </w:r>
      <w:r w:rsidR="00FF74CF" w:rsidRPr="00FF74CF">
        <w:t xml:space="preserve"> 1.</w:t>
      </w:r>
      <w:r w:rsidR="006842E3">
        <w:t>3</w:t>
      </w:r>
      <w:r w:rsidRPr="00491F7B">
        <w:t>.</w:t>
      </w:r>
    </w:p>
    <w:p w14:paraId="577EEE29" w14:textId="77777777" w:rsidR="00622E5B" w:rsidRPr="00491F7B" w:rsidRDefault="00622E5B" w:rsidP="00F86112">
      <w:pPr>
        <w:pStyle w:val="a9"/>
      </w:pPr>
    </w:p>
    <w:p w14:paraId="73C0ED15" w14:textId="2C37217A" w:rsidR="0033391D" w:rsidRPr="00E01D33" w:rsidRDefault="0033391D" w:rsidP="0033391D">
      <w:pPr>
        <w:pStyle w:val="af9"/>
      </w:pPr>
      <w:r w:rsidRPr="00FF74CF">
        <w:t>Таблица</w:t>
      </w:r>
      <w:r w:rsidR="00FF74CF" w:rsidRPr="00FF74CF">
        <w:t xml:space="preserve"> 1.</w:t>
      </w:r>
      <w:r w:rsidR="006842E3">
        <w:t>3</w:t>
      </w:r>
      <w:r w:rsidRPr="00491F7B">
        <w:t xml:space="preserve"> – Технические характеристики реакторов БРЕСТ-300 и БРЕСТ-1200 [</w:t>
      </w:r>
      <w:r w:rsidR="00491F7B" w:rsidRPr="00491F7B">
        <w:fldChar w:fldCharType="begin"/>
      </w:r>
      <w:r w:rsidR="00491F7B" w:rsidRPr="00491F7B">
        <w:instrText xml:space="preserve"> REF ИБекман_Перспективные_ядерные_реакторы \n \h </w:instrText>
      </w:r>
      <w:r w:rsidR="00491F7B">
        <w:instrText xml:space="preserve"> \* MERGEFORMAT </w:instrText>
      </w:r>
      <w:r w:rsidR="00491F7B" w:rsidRPr="00491F7B">
        <w:fldChar w:fldCharType="separate"/>
      </w:r>
      <w:r w:rsidR="00710FBB">
        <w:t>7</w:t>
      </w:r>
      <w:r w:rsidR="00491F7B" w:rsidRPr="00491F7B">
        <w:fldChar w:fldCharType="end"/>
      </w:r>
      <w:r w:rsidRPr="00491F7B">
        <w:t>]</w:t>
      </w:r>
    </w:p>
    <w:tbl>
      <w:tblPr>
        <w:tblStyle w:val="a4"/>
        <w:tblW w:w="0" w:type="auto"/>
        <w:tblLook w:val="04A0" w:firstRow="1" w:lastRow="0" w:firstColumn="1" w:lastColumn="0" w:noHBand="0" w:noVBand="1"/>
      </w:tblPr>
      <w:tblGrid>
        <w:gridCol w:w="4125"/>
        <w:gridCol w:w="2626"/>
        <w:gridCol w:w="2594"/>
      </w:tblGrid>
      <w:tr w:rsidR="0033391D" w14:paraId="78FC631D" w14:textId="77777777" w:rsidTr="00FF74CF">
        <w:tc>
          <w:tcPr>
            <w:tcW w:w="4125" w:type="dxa"/>
          </w:tcPr>
          <w:p w14:paraId="4B542581" w14:textId="77777777" w:rsidR="0033391D" w:rsidRDefault="0033391D" w:rsidP="00775362">
            <w:pPr>
              <w:pStyle w:val="afa"/>
            </w:pPr>
            <w:r>
              <w:t>Характеристика</w:t>
            </w:r>
          </w:p>
        </w:tc>
        <w:tc>
          <w:tcPr>
            <w:tcW w:w="2626" w:type="dxa"/>
          </w:tcPr>
          <w:p w14:paraId="762FAED6" w14:textId="77777777" w:rsidR="0033391D" w:rsidRDefault="0033391D" w:rsidP="00775362">
            <w:pPr>
              <w:pStyle w:val="afa"/>
            </w:pPr>
            <w:r>
              <w:t>БРЕСТ-300</w:t>
            </w:r>
          </w:p>
        </w:tc>
        <w:tc>
          <w:tcPr>
            <w:tcW w:w="2594" w:type="dxa"/>
          </w:tcPr>
          <w:p w14:paraId="1E5333F1" w14:textId="77777777" w:rsidR="0033391D" w:rsidRDefault="0033391D" w:rsidP="00775362">
            <w:pPr>
              <w:pStyle w:val="afa"/>
            </w:pPr>
            <w:r>
              <w:t>БРЕСТ-1200</w:t>
            </w:r>
          </w:p>
        </w:tc>
      </w:tr>
      <w:tr w:rsidR="0033391D" w14:paraId="4BAC53CE" w14:textId="77777777" w:rsidTr="00FF74CF">
        <w:tc>
          <w:tcPr>
            <w:tcW w:w="4125" w:type="dxa"/>
          </w:tcPr>
          <w:p w14:paraId="05734314" w14:textId="77777777" w:rsidR="0033391D" w:rsidRDefault="0033391D" w:rsidP="00775362">
            <w:pPr>
              <w:pStyle w:val="afa"/>
            </w:pPr>
            <w:r>
              <w:t>Тепловая мощность, МВт</w:t>
            </w:r>
          </w:p>
        </w:tc>
        <w:tc>
          <w:tcPr>
            <w:tcW w:w="2626" w:type="dxa"/>
          </w:tcPr>
          <w:p w14:paraId="31E10D57" w14:textId="77777777" w:rsidR="0033391D" w:rsidRDefault="0033391D" w:rsidP="00775362">
            <w:pPr>
              <w:pStyle w:val="afa"/>
            </w:pPr>
            <w:r>
              <w:t>700</w:t>
            </w:r>
          </w:p>
        </w:tc>
        <w:tc>
          <w:tcPr>
            <w:tcW w:w="2594" w:type="dxa"/>
          </w:tcPr>
          <w:p w14:paraId="21C9897D" w14:textId="77777777" w:rsidR="0033391D" w:rsidRDefault="0033391D" w:rsidP="00775362">
            <w:pPr>
              <w:pStyle w:val="afa"/>
            </w:pPr>
            <w:r>
              <w:t>2800</w:t>
            </w:r>
          </w:p>
        </w:tc>
      </w:tr>
      <w:tr w:rsidR="0033391D" w14:paraId="6E516336" w14:textId="77777777" w:rsidTr="00FF74CF">
        <w:tc>
          <w:tcPr>
            <w:tcW w:w="4125" w:type="dxa"/>
          </w:tcPr>
          <w:p w14:paraId="2D17E60C" w14:textId="77777777" w:rsidR="0033391D" w:rsidRDefault="0033391D" w:rsidP="00775362">
            <w:pPr>
              <w:pStyle w:val="afa"/>
            </w:pPr>
            <w:r>
              <w:t>Электрическая мощность, МВт</w:t>
            </w:r>
          </w:p>
        </w:tc>
        <w:tc>
          <w:tcPr>
            <w:tcW w:w="2626" w:type="dxa"/>
          </w:tcPr>
          <w:p w14:paraId="08E11688" w14:textId="77777777" w:rsidR="0033391D" w:rsidRDefault="0033391D" w:rsidP="00775362">
            <w:pPr>
              <w:pStyle w:val="afa"/>
            </w:pPr>
            <w:r>
              <w:t>300</w:t>
            </w:r>
          </w:p>
        </w:tc>
        <w:tc>
          <w:tcPr>
            <w:tcW w:w="2594" w:type="dxa"/>
          </w:tcPr>
          <w:p w14:paraId="3E2A0D6A" w14:textId="77777777" w:rsidR="0033391D" w:rsidRDefault="0033391D" w:rsidP="00775362">
            <w:pPr>
              <w:pStyle w:val="afa"/>
            </w:pPr>
            <w:r>
              <w:t>1200</w:t>
            </w:r>
          </w:p>
        </w:tc>
      </w:tr>
      <w:tr w:rsidR="0033391D" w14:paraId="62A0540F" w14:textId="77777777" w:rsidTr="00FF74CF">
        <w:tc>
          <w:tcPr>
            <w:tcW w:w="4125" w:type="dxa"/>
          </w:tcPr>
          <w:p w14:paraId="4358084D" w14:textId="77777777" w:rsidR="0033391D" w:rsidRDefault="0033391D" w:rsidP="00775362">
            <w:pPr>
              <w:pStyle w:val="afa"/>
            </w:pPr>
            <w:r>
              <w:t>Число ТВС в активной зоне, шт.</w:t>
            </w:r>
          </w:p>
        </w:tc>
        <w:tc>
          <w:tcPr>
            <w:tcW w:w="2626" w:type="dxa"/>
          </w:tcPr>
          <w:p w14:paraId="23434B37" w14:textId="77777777" w:rsidR="0033391D" w:rsidRDefault="0033391D" w:rsidP="00775362">
            <w:pPr>
              <w:pStyle w:val="afa"/>
            </w:pPr>
            <w:r>
              <w:t>185</w:t>
            </w:r>
          </w:p>
        </w:tc>
        <w:tc>
          <w:tcPr>
            <w:tcW w:w="2594" w:type="dxa"/>
          </w:tcPr>
          <w:p w14:paraId="67A93D44" w14:textId="77777777" w:rsidR="0033391D" w:rsidRDefault="0033391D" w:rsidP="00775362">
            <w:pPr>
              <w:pStyle w:val="afa"/>
            </w:pPr>
            <w:r>
              <w:t>332</w:t>
            </w:r>
          </w:p>
        </w:tc>
      </w:tr>
      <w:tr w:rsidR="0033391D" w14:paraId="15686E53" w14:textId="77777777" w:rsidTr="00FF74CF">
        <w:tc>
          <w:tcPr>
            <w:tcW w:w="4125" w:type="dxa"/>
          </w:tcPr>
          <w:p w14:paraId="3BC5B50B" w14:textId="77777777" w:rsidR="0033391D" w:rsidRDefault="0033391D" w:rsidP="00775362">
            <w:pPr>
              <w:pStyle w:val="afa"/>
            </w:pPr>
            <w:r>
              <w:t>Диаметр активной зоны, м</w:t>
            </w:r>
          </w:p>
        </w:tc>
        <w:tc>
          <w:tcPr>
            <w:tcW w:w="2626" w:type="dxa"/>
          </w:tcPr>
          <w:p w14:paraId="2ABF288F" w14:textId="77777777" w:rsidR="0033391D" w:rsidRDefault="0033391D" w:rsidP="00775362">
            <w:pPr>
              <w:pStyle w:val="afa"/>
            </w:pPr>
            <w:r>
              <w:t>2,3</w:t>
            </w:r>
          </w:p>
        </w:tc>
        <w:tc>
          <w:tcPr>
            <w:tcW w:w="2594" w:type="dxa"/>
          </w:tcPr>
          <w:p w14:paraId="0283CD52" w14:textId="77777777" w:rsidR="0033391D" w:rsidRDefault="0033391D" w:rsidP="00775362">
            <w:pPr>
              <w:pStyle w:val="afa"/>
            </w:pPr>
            <w:r>
              <w:t>4,755</w:t>
            </w:r>
          </w:p>
        </w:tc>
      </w:tr>
      <w:tr w:rsidR="0033391D" w14:paraId="6C8A0788" w14:textId="77777777" w:rsidTr="00FF74CF">
        <w:tc>
          <w:tcPr>
            <w:tcW w:w="4125" w:type="dxa"/>
          </w:tcPr>
          <w:p w14:paraId="625D2E16" w14:textId="77777777" w:rsidR="0033391D" w:rsidRDefault="0033391D" w:rsidP="00775362">
            <w:pPr>
              <w:pStyle w:val="afa"/>
            </w:pPr>
            <w:r>
              <w:t>Высота активной зоны, м</w:t>
            </w:r>
          </w:p>
        </w:tc>
        <w:tc>
          <w:tcPr>
            <w:tcW w:w="2626" w:type="dxa"/>
          </w:tcPr>
          <w:p w14:paraId="2BBDDADC" w14:textId="77777777" w:rsidR="0033391D" w:rsidRDefault="0033391D" w:rsidP="00775362">
            <w:pPr>
              <w:pStyle w:val="afa"/>
            </w:pPr>
            <w:r>
              <w:t>1,1</w:t>
            </w:r>
          </w:p>
        </w:tc>
        <w:tc>
          <w:tcPr>
            <w:tcW w:w="2594" w:type="dxa"/>
          </w:tcPr>
          <w:p w14:paraId="2D81EDBC" w14:textId="77777777" w:rsidR="0033391D" w:rsidRDefault="0033391D" w:rsidP="00775362">
            <w:pPr>
              <w:pStyle w:val="afa"/>
            </w:pPr>
            <w:r>
              <w:t>1,1</w:t>
            </w:r>
          </w:p>
        </w:tc>
      </w:tr>
      <w:tr w:rsidR="0033391D" w14:paraId="23E3E961" w14:textId="77777777" w:rsidTr="00622E5B">
        <w:tc>
          <w:tcPr>
            <w:tcW w:w="4125" w:type="dxa"/>
          </w:tcPr>
          <w:p w14:paraId="1C285F49" w14:textId="77777777" w:rsidR="0033391D" w:rsidRDefault="0033391D" w:rsidP="00775362">
            <w:pPr>
              <w:pStyle w:val="afa"/>
            </w:pPr>
            <w:r>
              <w:t>Диаметр ТВЭЛа, м</w:t>
            </w:r>
          </w:p>
        </w:tc>
        <w:tc>
          <w:tcPr>
            <w:tcW w:w="2626" w:type="dxa"/>
          </w:tcPr>
          <w:p w14:paraId="53DC37EE" w14:textId="77777777" w:rsidR="0033391D" w:rsidRDefault="0033391D" w:rsidP="00775362">
            <w:pPr>
              <w:pStyle w:val="afa"/>
            </w:pPr>
            <w:r w:rsidRPr="004B6523">
              <w:t>0,0091</w:t>
            </w:r>
            <w:r>
              <w:t>; 0,0096; 0,00104</w:t>
            </w:r>
          </w:p>
        </w:tc>
        <w:tc>
          <w:tcPr>
            <w:tcW w:w="2594" w:type="dxa"/>
          </w:tcPr>
          <w:p w14:paraId="425A7915" w14:textId="77777777" w:rsidR="0033391D" w:rsidRDefault="0033391D" w:rsidP="00775362">
            <w:pPr>
              <w:pStyle w:val="afa"/>
            </w:pPr>
            <w:r>
              <w:t>0,0091; 0,0096; 0,00104</w:t>
            </w:r>
          </w:p>
        </w:tc>
      </w:tr>
      <w:tr w:rsidR="0033391D" w14:paraId="5AD189ED" w14:textId="77777777" w:rsidTr="00622E5B">
        <w:tc>
          <w:tcPr>
            <w:tcW w:w="4125" w:type="dxa"/>
          </w:tcPr>
          <w:p w14:paraId="797D0467" w14:textId="77777777" w:rsidR="0033391D" w:rsidRDefault="0033391D" w:rsidP="00775362">
            <w:pPr>
              <w:pStyle w:val="afa"/>
            </w:pPr>
            <w:r>
              <w:t>Топливо активной зоны</w:t>
            </w:r>
          </w:p>
        </w:tc>
        <w:tc>
          <w:tcPr>
            <w:tcW w:w="2626" w:type="dxa"/>
          </w:tcPr>
          <w:p w14:paraId="4C1EDF46" w14:textId="77777777" w:rsidR="0033391D" w:rsidRPr="00E01D33" w:rsidRDefault="0033391D" w:rsidP="00775362">
            <w:pPr>
              <w:pStyle w:val="afa"/>
              <w:rPr>
                <w:lang w:val="en-US"/>
              </w:rPr>
            </w:pPr>
            <w:r>
              <w:rPr>
                <w:lang w:val="en-US"/>
              </w:rPr>
              <w:t>UN+PuN</w:t>
            </w:r>
          </w:p>
        </w:tc>
        <w:tc>
          <w:tcPr>
            <w:tcW w:w="2594" w:type="dxa"/>
          </w:tcPr>
          <w:p w14:paraId="57686402" w14:textId="77777777" w:rsidR="0033391D" w:rsidRPr="00E01D33" w:rsidRDefault="0033391D" w:rsidP="00775362">
            <w:pPr>
              <w:pStyle w:val="afa"/>
              <w:rPr>
                <w:lang w:val="en-US"/>
              </w:rPr>
            </w:pPr>
            <w:r>
              <w:rPr>
                <w:lang w:val="en-US"/>
              </w:rPr>
              <w:t>UN+PuN</w:t>
            </w:r>
          </w:p>
        </w:tc>
      </w:tr>
      <w:tr w:rsidR="0033391D" w14:paraId="0F162CB9" w14:textId="77777777" w:rsidTr="00622E5B">
        <w:tc>
          <w:tcPr>
            <w:tcW w:w="4125" w:type="dxa"/>
          </w:tcPr>
          <w:p w14:paraId="33A523D6" w14:textId="77777777" w:rsidR="0033391D" w:rsidRPr="00E01D33" w:rsidRDefault="0033391D" w:rsidP="00775362">
            <w:pPr>
              <w:pStyle w:val="afa"/>
            </w:pPr>
            <w:r>
              <w:t>Топливная загрузка, т</w:t>
            </w:r>
          </w:p>
        </w:tc>
        <w:tc>
          <w:tcPr>
            <w:tcW w:w="2626" w:type="dxa"/>
          </w:tcPr>
          <w:p w14:paraId="615CA14E" w14:textId="77777777" w:rsidR="0033391D" w:rsidRPr="00E01D33" w:rsidRDefault="0033391D" w:rsidP="00775362">
            <w:pPr>
              <w:pStyle w:val="afa"/>
            </w:pPr>
            <w:r>
              <w:t>16</w:t>
            </w:r>
          </w:p>
        </w:tc>
        <w:tc>
          <w:tcPr>
            <w:tcW w:w="2594" w:type="dxa"/>
          </w:tcPr>
          <w:p w14:paraId="39A52200" w14:textId="77777777" w:rsidR="0033391D" w:rsidRPr="00E01D33" w:rsidRDefault="0033391D" w:rsidP="00775362">
            <w:pPr>
              <w:pStyle w:val="afa"/>
            </w:pPr>
            <w:r>
              <w:t>63.9</w:t>
            </w:r>
          </w:p>
        </w:tc>
      </w:tr>
      <w:tr w:rsidR="0033391D" w14:paraId="7900362B" w14:textId="77777777" w:rsidTr="00622E5B">
        <w:tc>
          <w:tcPr>
            <w:tcW w:w="4125" w:type="dxa"/>
          </w:tcPr>
          <w:p w14:paraId="60BE7D10" w14:textId="77777777" w:rsidR="0033391D" w:rsidRDefault="0033391D" w:rsidP="00775362">
            <w:pPr>
              <w:pStyle w:val="afa"/>
            </w:pPr>
            <w:r>
              <w:t>Коэффициент воспроизводства</w:t>
            </w:r>
          </w:p>
        </w:tc>
        <w:tc>
          <w:tcPr>
            <w:tcW w:w="2626" w:type="dxa"/>
          </w:tcPr>
          <w:p w14:paraId="06D0B013" w14:textId="77777777" w:rsidR="0033391D" w:rsidRDefault="0033391D" w:rsidP="00775362">
            <w:pPr>
              <w:pStyle w:val="afa"/>
            </w:pPr>
            <w:r>
              <w:t>≈1</w:t>
            </w:r>
          </w:p>
        </w:tc>
        <w:tc>
          <w:tcPr>
            <w:tcW w:w="2594" w:type="dxa"/>
          </w:tcPr>
          <w:p w14:paraId="0EFF738A" w14:textId="77777777" w:rsidR="0033391D" w:rsidRPr="00E01D33" w:rsidRDefault="0033391D" w:rsidP="00775362">
            <w:pPr>
              <w:pStyle w:val="afa"/>
            </w:pPr>
            <w:r>
              <w:rPr>
                <w:lang w:val="en-US"/>
              </w:rPr>
              <w:t>≈</w:t>
            </w:r>
            <w:r>
              <w:t>1</w:t>
            </w:r>
          </w:p>
        </w:tc>
      </w:tr>
      <w:tr w:rsidR="00972633" w14:paraId="18E8914C" w14:textId="77777777" w:rsidTr="00622E5B">
        <w:tc>
          <w:tcPr>
            <w:tcW w:w="4125" w:type="dxa"/>
          </w:tcPr>
          <w:p w14:paraId="75F81B47" w14:textId="279EB2CC" w:rsidR="00972633" w:rsidRDefault="00972633" w:rsidP="00775362">
            <w:pPr>
              <w:pStyle w:val="afa"/>
            </w:pPr>
            <w:r>
              <w:t>Максимальная доза</w:t>
            </w:r>
          </w:p>
        </w:tc>
        <w:tc>
          <w:tcPr>
            <w:tcW w:w="2626" w:type="dxa"/>
          </w:tcPr>
          <w:p w14:paraId="4A3B6043" w14:textId="5EA79210" w:rsidR="00972633" w:rsidRDefault="00972633" w:rsidP="00775362">
            <w:pPr>
              <w:pStyle w:val="afa"/>
            </w:pPr>
            <w:r>
              <w:t>120 сна</w:t>
            </w:r>
          </w:p>
        </w:tc>
        <w:tc>
          <w:tcPr>
            <w:tcW w:w="2594" w:type="dxa"/>
          </w:tcPr>
          <w:p w14:paraId="62E8D2B7" w14:textId="370C0EC6" w:rsidR="00972633" w:rsidRPr="00972633" w:rsidRDefault="00972633" w:rsidP="00775362">
            <w:pPr>
              <w:pStyle w:val="afa"/>
            </w:pPr>
            <w:r>
              <w:t>120 сна</w:t>
            </w:r>
          </w:p>
        </w:tc>
      </w:tr>
      <w:tr w:rsidR="0033391D" w14:paraId="194AE9BD" w14:textId="77777777" w:rsidTr="00622E5B">
        <w:tc>
          <w:tcPr>
            <w:tcW w:w="4125" w:type="dxa"/>
          </w:tcPr>
          <w:p w14:paraId="182B02F0" w14:textId="77777777" w:rsidR="0033391D" w:rsidRPr="00E01D33" w:rsidRDefault="0033391D" w:rsidP="00775362">
            <w:pPr>
              <w:pStyle w:val="afa"/>
            </w:pPr>
            <w:r>
              <w:t>Температура входа/выхода свинца, ˚</w:t>
            </w:r>
            <w:r>
              <w:rPr>
                <w:lang w:val="en-US"/>
              </w:rPr>
              <w:t>C</w:t>
            </w:r>
          </w:p>
        </w:tc>
        <w:tc>
          <w:tcPr>
            <w:tcW w:w="2626" w:type="dxa"/>
          </w:tcPr>
          <w:p w14:paraId="451C79A5" w14:textId="77777777" w:rsidR="0033391D" w:rsidRDefault="0033391D" w:rsidP="00775362">
            <w:pPr>
              <w:pStyle w:val="afa"/>
            </w:pPr>
            <w:r>
              <w:t>420/540</w:t>
            </w:r>
          </w:p>
        </w:tc>
        <w:tc>
          <w:tcPr>
            <w:tcW w:w="2594" w:type="dxa"/>
          </w:tcPr>
          <w:p w14:paraId="70737B37" w14:textId="77777777" w:rsidR="0033391D" w:rsidRPr="00E01D33" w:rsidRDefault="0033391D" w:rsidP="00775362">
            <w:pPr>
              <w:pStyle w:val="afa"/>
            </w:pPr>
            <w:r>
              <w:t>420/540</w:t>
            </w:r>
          </w:p>
        </w:tc>
      </w:tr>
      <w:tr w:rsidR="0033391D" w14:paraId="63B3784C" w14:textId="77777777" w:rsidTr="00622E5B">
        <w:tc>
          <w:tcPr>
            <w:tcW w:w="4125" w:type="dxa"/>
          </w:tcPr>
          <w:p w14:paraId="69F5BBC5" w14:textId="77777777" w:rsidR="0033391D" w:rsidRDefault="0033391D" w:rsidP="00775362">
            <w:pPr>
              <w:pStyle w:val="afa"/>
            </w:pPr>
            <w:r>
              <w:t xml:space="preserve">Кампания топлива, лет </w:t>
            </w:r>
          </w:p>
        </w:tc>
        <w:tc>
          <w:tcPr>
            <w:tcW w:w="2626" w:type="dxa"/>
          </w:tcPr>
          <w:p w14:paraId="133152AE" w14:textId="77777777" w:rsidR="0033391D" w:rsidRDefault="0033391D" w:rsidP="00775362">
            <w:pPr>
              <w:pStyle w:val="afa"/>
            </w:pPr>
            <w:r>
              <w:t>5</w:t>
            </w:r>
          </w:p>
        </w:tc>
        <w:tc>
          <w:tcPr>
            <w:tcW w:w="2594" w:type="dxa"/>
          </w:tcPr>
          <w:p w14:paraId="663D9614" w14:textId="77777777" w:rsidR="0033391D" w:rsidRDefault="0033391D" w:rsidP="00775362">
            <w:pPr>
              <w:pStyle w:val="afa"/>
            </w:pPr>
            <w:r>
              <w:t>5-6</w:t>
            </w:r>
          </w:p>
        </w:tc>
      </w:tr>
      <w:tr w:rsidR="0033391D" w14:paraId="1EFEF935" w14:textId="77777777" w:rsidTr="00622E5B">
        <w:tc>
          <w:tcPr>
            <w:tcW w:w="4125" w:type="dxa"/>
          </w:tcPr>
          <w:p w14:paraId="771ADF30" w14:textId="77777777" w:rsidR="0033391D" w:rsidRDefault="0033391D" w:rsidP="00775362">
            <w:pPr>
              <w:pStyle w:val="afa"/>
            </w:pPr>
            <w:r w:rsidRPr="00D443DE">
              <w:t>Мощностной эффект, % DK/K</w:t>
            </w:r>
          </w:p>
        </w:tc>
        <w:tc>
          <w:tcPr>
            <w:tcW w:w="2626" w:type="dxa"/>
          </w:tcPr>
          <w:p w14:paraId="5CF11DA3" w14:textId="77777777" w:rsidR="0033391D" w:rsidRDefault="0033391D" w:rsidP="00775362">
            <w:pPr>
              <w:pStyle w:val="afa"/>
            </w:pPr>
            <w:r w:rsidRPr="00D443DE">
              <w:t>0,16</w:t>
            </w:r>
          </w:p>
        </w:tc>
        <w:tc>
          <w:tcPr>
            <w:tcW w:w="2594" w:type="dxa"/>
          </w:tcPr>
          <w:p w14:paraId="290AD0F4" w14:textId="77777777" w:rsidR="0033391D" w:rsidRDefault="0033391D" w:rsidP="00775362">
            <w:pPr>
              <w:pStyle w:val="afa"/>
            </w:pPr>
            <w:r w:rsidRPr="00D443DE">
              <w:t>0,15</w:t>
            </w:r>
          </w:p>
        </w:tc>
      </w:tr>
      <w:tr w:rsidR="0033391D" w14:paraId="2977FCD8" w14:textId="77777777" w:rsidTr="00622E5B">
        <w:tc>
          <w:tcPr>
            <w:tcW w:w="4125" w:type="dxa"/>
          </w:tcPr>
          <w:p w14:paraId="36AB348E" w14:textId="77777777" w:rsidR="0033391D" w:rsidRPr="00D443DE" w:rsidRDefault="00AF40AA" w:rsidP="00775362">
            <w:pPr>
              <w:pStyle w:val="afa"/>
            </w:pPr>
            <m:oMath>
              <m:sSub>
                <m:sSubPr>
                  <m:ctrlPr>
                    <w:rPr>
                      <w:rFonts w:ascii="Cambria Math" w:hAnsi="Cambria Math"/>
                      <w:i/>
                    </w:rPr>
                  </m:ctrlPr>
                </m:sSubPr>
                <m:e>
                  <m:r>
                    <w:rPr>
                      <w:rFonts w:ascii="Cambria Math" w:hAnsi="Cambria Math"/>
                    </w:rPr>
                    <m:t>T</m:t>
                  </m:r>
                </m:e>
                <m:sub>
                  <m:r>
                    <w:rPr>
                      <w:rFonts w:ascii="Cambria Math" w:hAnsi="Cambria Math"/>
                    </w:rPr>
                    <m:t>максимальная</m:t>
                  </m:r>
                </m:sub>
              </m:sSub>
            </m:oMath>
            <w:r w:rsidR="0033391D" w:rsidRPr="00D443DE">
              <w:t xml:space="preserve"> оболочки твэлов, °С</w:t>
            </w:r>
          </w:p>
        </w:tc>
        <w:tc>
          <w:tcPr>
            <w:tcW w:w="2626" w:type="dxa"/>
          </w:tcPr>
          <w:p w14:paraId="610BFE4E" w14:textId="77777777" w:rsidR="0033391D" w:rsidRPr="00D443DE" w:rsidRDefault="0033391D" w:rsidP="00775362">
            <w:pPr>
              <w:pStyle w:val="afa"/>
            </w:pPr>
            <w:r w:rsidRPr="00D443DE">
              <w:t>650</w:t>
            </w:r>
          </w:p>
        </w:tc>
        <w:tc>
          <w:tcPr>
            <w:tcW w:w="2594" w:type="dxa"/>
          </w:tcPr>
          <w:p w14:paraId="2427E48F" w14:textId="77777777" w:rsidR="0033391D" w:rsidRPr="00D443DE" w:rsidRDefault="0033391D" w:rsidP="00775362">
            <w:pPr>
              <w:pStyle w:val="afa"/>
            </w:pPr>
            <w:r w:rsidRPr="00D443DE">
              <w:t>650</w:t>
            </w:r>
          </w:p>
        </w:tc>
      </w:tr>
      <w:tr w:rsidR="0033391D" w14:paraId="6B55D137" w14:textId="77777777" w:rsidTr="00622E5B">
        <w:tc>
          <w:tcPr>
            <w:tcW w:w="4125" w:type="dxa"/>
          </w:tcPr>
          <w:p w14:paraId="7B2BBB77" w14:textId="77777777" w:rsidR="0033391D" w:rsidRDefault="0033391D" w:rsidP="00775362">
            <w:pPr>
              <w:pStyle w:val="afa"/>
              <w:rPr>
                <w:rFonts w:eastAsia="Calibri"/>
              </w:rPr>
            </w:pPr>
            <w:r w:rsidRPr="00D443DE">
              <w:rPr>
                <w:rFonts w:eastAsia="Calibri"/>
              </w:rPr>
              <w:t>КПД нетто энергоблока, %</w:t>
            </w:r>
          </w:p>
        </w:tc>
        <w:tc>
          <w:tcPr>
            <w:tcW w:w="2626" w:type="dxa"/>
          </w:tcPr>
          <w:p w14:paraId="57C3ABA1" w14:textId="77777777" w:rsidR="0033391D" w:rsidRPr="00D443DE" w:rsidRDefault="0033391D" w:rsidP="00775362">
            <w:pPr>
              <w:pStyle w:val="afa"/>
            </w:pPr>
            <w:r>
              <w:t>43</w:t>
            </w:r>
          </w:p>
        </w:tc>
        <w:tc>
          <w:tcPr>
            <w:tcW w:w="2594" w:type="dxa"/>
          </w:tcPr>
          <w:p w14:paraId="089C32CE" w14:textId="77777777" w:rsidR="0033391D" w:rsidRPr="00D443DE" w:rsidRDefault="0033391D" w:rsidP="00775362">
            <w:pPr>
              <w:pStyle w:val="afa"/>
            </w:pPr>
            <w:r>
              <w:t>43</w:t>
            </w:r>
          </w:p>
        </w:tc>
      </w:tr>
    </w:tbl>
    <w:p w14:paraId="564816A7" w14:textId="77777777" w:rsidR="0033391D" w:rsidRDefault="0033391D" w:rsidP="00F86112">
      <w:pPr>
        <w:pStyle w:val="a9"/>
      </w:pPr>
    </w:p>
    <w:p w14:paraId="2699DF42" w14:textId="77777777" w:rsidR="00415C59" w:rsidRPr="00415C59" w:rsidRDefault="0033391D" w:rsidP="0033391D">
      <w:r w:rsidRPr="00F46081">
        <w:t xml:space="preserve">Существует, однако, не мало «узких мест», связанных с использованием свинцовой технологии </w:t>
      </w:r>
      <w:r w:rsidR="0087038C">
        <w:t>для</w:t>
      </w:r>
      <w:r w:rsidRPr="00F46081">
        <w:t xml:space="preserve"> быстрых реактор</w:t>
      </w:r>
      <w:r w:rsidR="0087038C">
        <w:t>ов</w:t>
      </w:r>
      <w:r w:rsidRPr="00F46081">
        <w:t>: в большом объеме интегральной схемы БРЕСТ не обеспечивает равномерность поддержания кислородного потенциала в узком разрешенном диапазоне. Чтобы обеспечить работоспособность тепловыделяющих элементов, необходимо найти оптимальное для заданного уровня и диапазона изменения температур содержание кислорода в теплоносителе и стабильно поддерживать его на этом уровне в течение всего срока эксплуатации реакторной установки</w:t>
      </w:r>
      <w:r>
        <w:t>.</w:t>
      </w:r>
      <w:r w:rsidRPr="00F46081">
        <w:t xml:space="preserve"> </w:t>
      </w:r>
      <w:r w:rsidR="00415C59">
        <w:t xml:space="preserve">Перед конструкторами и исследователями стоят такие </w:t>
      </w:r>
      <w:r w:rsidR="00415C59" w:rsidRPr="00415C59">
        <w:t>глобальные вопросы:</w:t>
      </w:r>
    </w:p>
    <w:p w14:paraId="7816B19A" w14:textId="77777777" w:rsidR="0087038C" w:rsidRPr="00415C59" w:rsidRDefault="00415C59" w:rsidP="004C3024">
      <w:pPr>
        <w:pStyle w:val="a3"/>
        <w:numPr>
          <w:ilvl w:val="0"/>
          <w:numId w:val="24"/>
        </w:numPr>
        <w:ind w:left="709"/>
      </w:pPr>
      <w:r w:rsidRPr="00415C59">
        <w:t>Как</w:t>
      </w:r>
      <w:r w:rsidR="0033391D" w:rsidRPr="00415C59">
        <w:t xml:space="preserve"> влия</w:t>
      </w:r>
      <w:r w:rsidRPr="00415C59">
        <w:t>ет</w:t>
      </w:r>
      <w:r w:rsidR="0033391D" w:rsidRPr="00415C59">
        <w:t xml:space="preserve"> облучени</w:t>
      </w:r>
      <w:r w:rsidR="008708F0">
        <w:t>е</w:t>
      </w:r>
      <w:r w:rsidR="0033391D" w:rsidRPr="00415C59">
        <w:t xml:space="preserve"> в реальных реакторных условиях на тепловыделяющи</w:t>
      </w:r>
      <w:r w:rsidRPr="00415C59">
        <w:t>е</w:t>
      </w:r>
      <w:r w:rsidR="0033391D" w:rsidRPr="00415C59">
        <w:t xml:space="preserve"> элемент</w:t>
      </w:r>
      <w:r w:rsidRPr="00415C59">
        <w:t>ы</w:t>
      </w:r>
      <w:r w:rsidR="0033391D" w:rsidRPr="00415C59">
        <w:t xml:space="preserve"> и топливн</w:t>
      </w:r>
      <w:r w:rsidRPr="00415C59">
        <w:t>ую</w:t>
      </w:r>
      <w:r w:rsidR="0033391D" w:rsidRPr="00415C59">
        <w:t xml:space="preserve"> композици</w:t>
      </w:r>
      <w:r w:rsidRPr="00415C59">
        <w:t>ю</w:t>
      </w:r>
      <w:r>
        <w:t>?</w:t>
      </w:r>
    </w:p>
    <w:p w14:paraId="19A85DDA" w14:textId="34066A83" w:rsidR="0033391D" w:rsidRDefault="008708F0" w:rsidP="004C3024">
      <w:pPr>
        <w:pStyle w:val="a3"/>
        <w:numPr>
          <w:ilvl w:val="0"/>
          <w:numId w:val="24"/>
        </w:numPr>
        <w:ind w:left="709"/>
      </w:pPr>
      <w:r>
        <w:t>Как будут вести себя оболочки ТВЭЛ-</w:t>
      </w:r>
      <w:proofErr w:type="spellStart"/>
      <w:r>
        <w:t>ов</w:t>
      </w:r>
      <w:proofErr w:type="spellEnd"/>
      <w:r>
        <w:t xml:space="preserve"> под облучением и в окружении расплавленного свинца?</w:t>
      </w:r>
    </w:p>
    <w:p w14:paraId="7530E034" w14:textId="77777777" w:rsidR="004C3024" w:rsidRDefault="004C3024" w:rsidP="004C3024">
      <w:pPr>
        <w:pStyle w:val="a3"/>
      </w:pPr>
    </w:p>
    <w:p w14:paraId="6B25463D" w14:textId="2840D721" w:rsidR="002F7729" w:rsidRDefault="006D0ACB" w:rsidP="002F7729">
      <w:pPr>
        <w:pStyle w:val="2"/>
      </w:pPr>
      <w:bookmarkStart w:id="13" w:name="_Toc514780516"/>
      <w:bookmarkStart w:id="14" w:name="_Toc517859496"/>
      <w:r>
        <w:t>Критические</w:t>
      </w:r>
      <w:r w:rsidR="002F7729">
        <w:t xml:space="preserve"> факторы </w:t>
      </w:r>
      <w:r>
        <w:t>технологии БН</w:t>
      </w:r>
      <w:r w:rsidR="005F4971">
        <w:t xml:space="preserve"> реакторов</w:t>
      </w:r>
      <w:r>
        <w:t xml:space="preserve"> со свинцовым теплоносителем</w:t>
      </w:r>
      <w:r w:rsidR="005F4971">
        <w:t>.</w:t>
      </w:r>
      <w:bookmarkEnd w:id="13"/>
      <w:bookmarkEnd w:id="14"/>
    </w:p>
    <w:p w14:paraId="5A89D5AB" w14:textId="6987EFBE" w:rsidR="007524CB" w:rsidRDefault="007524CB" w:rsidP="007524CB">
      <w:r>
        <w:t xml:space="preserve">Если собрать основные явления, которые происходят в реакторе, то получится схема, изображенная на </w:t>
      </w:r>
      <w:r w:rsidRPr="00FF74CF">
        <w:t>рисунке</w:t>
      </w:r>
      <w:r w:rsidR="00FF74CF" w:rsidRPr="00FF74CF">
        <w:t xml:space="preserve"> 1.5</w:t>
      </w:r>
      <w:r>
        <w:t>.</w:t>
      </w:r>
    </w:p>
    <w:p w14:paraId="1F053D78" w14:textId="77777777" w:rsidR="004C3024" w:rsidRDefault="004C3024" w:rsidP="00F86112">
      <w:pPr>
        <w:pStyle w:val="a9"/>
      </w:pPr>
    </w:p>
    <w:p w14:paraId="05F45FA2" w14:textId="51069F16" w:rsidR="007524CB" w:rsidRDefault="001F0EDE" w:rsidP="007524CB">
      <w:pPr>
        <w:pStyle w:val="afb"/>
      </w:pPr>
      <w:r w:rsidRPr="001F0EDE">
        <w:rPr>
          <w:noProof/>
        </w:rPr>
        <w:drawing>
          <wp:inline distT="0" distB="0" distL="0" distR="0" wp14:anchorId="0611DE45" wp14:editId="547B32F9">
            <wp:extent cx="4309745" cy="2424145"/>
            <wp:effectExtent l="0" t="0" r="0" b="0"/>
            <wp:docPr id="18496" name="Рисунок 1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9519" cy="2435268"/>
                    </a:xfrm>
                    <a:prstGeom prst="rect">
                      <a:avLst/>
                    </a:prstGeom>
                  </pic:spPr>
                </pic:pic>
              </a:graphicData>
            </a:graphic>
          </wp:inline>
        </w:drawing>
      </w:r>
    </w:p>
    <w:p w14:paraId="0FCD245C" w14:textId="77777777" w:rsidR="004C3024" w:rsidRDefault="004C3024" w:rsidP="00F86112">
      <w:pPr>
        <w:pStyle w:val="a9"/>
      </w:pPr>
    </w:p>
    <w:p w14:paraId="442D6B78" w14:textId="4BF8A221" w:rsidR="007524CB" w:rsidRDefault="007524CB" w:rsidP="007524CB">
      <w:pPr>
        <w:pStyle w:val="afb"/>
        <w:rPr>
          <w:rFonts w:cs="Times New Roman"/>
        </w:rPr>
      </w:pPr>
      <w:r w:rsidRPr="00FF74CF">
        <w:rPr>
          <w:rFonts w:cs="Times New Roman"/>
        </w:rPr>
        <w:t>Рисунок</w:t>
      </w:r>
      <w:r w:rsidR="00FF74CF" w:rsidRPr="00FF74CF">
        <w:rPr>
          <w:rFonts w:cs="Times New Roman"/>
        </w:rPr>
        <w:t xml:space="preserve"> 1.5</w:t>
      </w:r>
      <w:r w:rsidRPr="00F06F7D">
        <w:rPr>
          <w:rFonts w:cs="Times New Roman"/>
        </w:rPr>
        <w:t xml:space="preserve"> – </w:t>
      </w:r>
      <w:r>
        <w:rPr>
          <w:rFonts w:cs="Times New Roman"/>
        </w:rPr>
        <w:t>П</w:t>
      </w:r>
      <w:r w:rsidRPr="00F06F7D">
        <w:rPr>
          <w:rFonts w:cs="Times New Roman"/>
        </w:rPr>
        <w:t>роцессы, проходя</w:t>
      </w:r>
      <w:r>
        <w:rPr>
          <w:rFonts w:cs="Times New Roman"/>
        </w:rPr>
        <w:t>щие</w:t>
      </w:r>
      <w:r w:rsidRPr="00F06F7D">
        <w:rPr>
          <w:rFonts w:cs="Times New Roman"/>
        </w:rPr>
        <w:t xml:space="preserve"> в активной зоне</w:t>
      </w:r>
      <w:r>
        <w:rPr>
          <w:rFonts w:cs="Times New Roman"/>
        </w:rPr>
        <w:t xml:space="preserve"> реактора</w:t>
      </w:r>
      <w:r w:rsidRPr="00F06F7D">
        <w:rPr>
          <w:rFonts w:cs="Times New Roman"/>
        </w:rPr>
        <w:t xml:space="preserve"> и их влияние на конструкционные материалы и состав теплоносителя</w:t>
      </w:r>
      <w:r>
        <w:rPr>
          <w:rFonts w:cs="Times New Roman"/>
        </w:rPr>
        <w:t>.</w:t>
      </w:r>
    </w:p>
    <w:p w14:paraId="1C70BB7C" w14:textId="77777777" w:rsidR="004C3024" w:rsidRPr="007524CB" w:rsidRDefault="004C3024" w:rsidP="00F86112">
      <w:pPr>
        <w:pStyle w:val="a9"/>
      </w:pPr>
    </w:p>
    <w:p w14:paraId="10048E65" w14:textId="6C6D660D" w:rsidR="002F7729" w:rsidRPr="002F7729" w:rsidRDefault="006B0844" w:rsidP="002F7729">
      <w:r>
        <w:t>Если же выделить отдельно те</w:t>
      </w:r>
      <w:r w:rsidR="002F7729" w:rsidRPr="002F7729">
        <w:t xml:space="preserve"> факторы, </w:t>
      </w:r>
      <w:r>
        <w:t xml:space="preserve">которые </w:t>
      </w:r>
      <w:r w:rsidR="002F7729" w:rsidRPr="002F7729">
        <w:t>определяю</w:t>
      </w:r>
      <w:r>
        <w:t>т</w:t>
      </w:r>
      <w:r w:rsidR="002F7729" w:rsidRPr="002F7729">
        <w:t xml:space="preserve"> коррозию в свинце</w:t>
      </w:r>
      <w:r>
        <w:t>, тогда получится такой список</w:t>
      </w:r>
      <w:r w:rsidR="002F7729" w:rsidRPr="002F7729">
        <w:t>:</w:t>
      </w:r>
    </w:p>
    <w:p w14:paraId="19D77277" w14:textId="03A5FA8E" w:rsidR="002F7729" w:rsidRPr="002F7729" w:rsidRDefault="00F5663C" w:rsidP="004C3024">
      <w:pPr>
        <w:pStyle w:val="a3"/>
        <w:numPr>
          <w:ilvl w:val="0"/>
          <w:numId w:val="27"/>
        </w:numPr>
        <w:ind w:left="709" w:hanging="425"/>
      </w:pPr>
      <w:r>
        <w:t>В</w:t>
      </w:r>
      <w:r w:rsidR="002F7729" w:rsidRPr="002F7729">
        <w:t>заимодействие, непосредственно связанное со свойствами конструкционного материала</w:t>
      </w:r>
      <w:r>
        <w:t>;</w:t>
      </w:r>
    </w:p>
    <w:p w14:paraId="794EF46D" w14:textId="1AE3DE4C" w:rsidR="002F7729" w:rsidRPr="002F7729" w:rsidRDefault="002F7729" w:rsidP="004C3024">
      <w:pPr>
        <w:pStyle w:val="a3"/>
        <w:numPr>
          <w:ilvl w:val="1"/>
          <w:numId w:val="27"/>
        </w:numPr>
        <w:ind w:left="1134" w:hanging="425"/>
      </w:pPr>
      <w:r w:rsidRPr="002F7729">
        <w:t>Состав материала</w:t>
      </w:r>
      <w:r w:rsidR="00854AF2">
        <w:t xml:space="preserve"> (раздел </w:t>
      </w:r>
      <w:r w:rsidR="00854AF2">
        <w:fldChar w:fldCharType="begin"/>
      </w:r>
      <w:r w:rsidR="00854AF2">
        <w:instrText xml:space="preserve"> REF _Ref513051817 \r \h </w:instrText>
      </w:r>
      <w:r w:rsidR="00854AF2">
        <w:fldChar w:fldCharType="separate"/>
      </w:r>
      <w:r w:rsidR="00710FBB">
        <w:t>1.3.2</w:t>
      </w:r>
      <w:r w:rsidR="00854AF2">
        <w:fldChar w:fldCharType="end"/>
      </w:r>
      <w:r w:rsidR="00854AF2">
        <w:t>)</w:t>
      </w:r>
      <w:r w:rsidR="00F5663C">
        <w:t>;</w:t>
      </w:r>
    </w:p>
    <w:p w14:paraId="1D490AD9" w14:textId="66E2B088" w:rsidR="002F7729" w:rsidRPr="002F7729" w:rsidRDefault="002F7729" w:rsidP="004C3024">
      <w:pPr>
        <w:pStyle w:val="a3"/>
        <w:numPr>
          <w:ilvl w:val="1"/>
          <w:numId w:val="27"/>
        </w:numPr>
        <w:ind w:left="1134" w:hanging="425"/>
      </w:pPr>
      <w:r w:rsidRPr="002F7729">
        <w:t>Растворимость компонентов стали в свинце</w:t>
      </w:r>
      <w:r w:rsidR="00854AF2">
        <w:t xml:space="preserve"> (разделы </w:t>
      </w:r>
      <w:r w:rsidR="00854AF2">
        <w:fldChar w:fldCharType="begin"/>
      </w:r>
      <w:r w:rsidR="00854AF2">
        <w:instrText xml:space="preserve"> REF _Ref513051894 \r \h </w:instrText>
      </w:r>
      <w:r w:rsidR="00854AF2">
        <w:fldChar w:fldCharType="separate"/>
      </w:r>
      <w:r w:rsidR="00710FBB">
        <w:t>1.3.4.2</w:t>
      </w:r>
      <w:r w:rsidR="00854AF2">
        <w:fldChar w:fldCharType="end"/>
      </w:r>
      <w:r w:rsidR="00854AF2">
        <w:t xml:space="preserve">, </w:t>
      </w:r>
      <w:r w:rsidR="00854AF2">
        <w:fldChar w:fldCharType="begin"/>
      </w:r>
      <w:r w:rsidR="00854AF2">
        <w:instrText xml:space="preserve"> REF _Ref513051897 \r \h </w:instrText>
      </w:r>
      <w:r w:rsidR="00854AF2">
        <w:fldChar w:fldCharType="separate"/>
      </w:r>
      <w:r w:rsidR="00710FBB">
        <w:t>1.3.4.3</w:t>
      </w:r>
      <w:r w:rsidR="00854AF2">
        <w:fldChar w:fldCharType="end"/>
      </w:r>
      <w:r w:rsidR="00854AF2">
        <w:t>)</w:t>
      </w:r>
      <w:r w:rsidR="00F5663C">
        <w:t>;</w:t>
      </w:r>
    </w:p>
    <w:p w14:paraId="1631E5A0" w14:textId="6E96202C" w:rsidR="002F7729" w:rsidRPr="002F7729" w:rsidRDefault="002F7729" w:rsidP="004C3024">
      <w:pPr>
        <w:pStyle w:val="a3"/>
        <w:numPr>
          <w:ilvl w:val="0"/>
          <w:numId w:val="27"/>
        </w:numPr>
        <w:ind w:left="709" w:hanging="425"/>
      </w:pPr>
      <w:r w:rsidRPr="002F7729">
        <w:lastRenderedPageBreak/>
        <w:t>Физико-химические свойства теплоносителя, непосредственно влияющие на коррозионную стойкость материал</w:t>
      </w:r>
      <w:r w:rsidR="00610455">
        <w:t>а</w:t>
      </w:r>
      <w:r w:rsidR="00F5663C">
        <w:t>;</w:t>
      </w:r>
    </w:p>
    <w:p w14:paraId="1342E6D9" w14:textId="5E1DE4C6" w:rsidR="002F7729" w:rsidRPr="002F7729" w:rsidRDefault="002F7729" w:rsidP="004C3024">
      <w:pPr>
        <w:pStyle w:val="a3"/>
        <w:numPr>
          <w:ilvl w:val="1"/>
          <w:numId w:val="27"/>
        </w:numPr>
        <w:ind w:left="1134" w:hanging="425"/>
      </w:pPr>
      <w:r w:rsidRPr="002F7729">
        <w:t>Неметаллические примеси в теплоносителе</w:t>
      </w:r>
      <w:r w:rsidR="00854AF2">
        <w:t xml:space="preserve"> (раздел </w:t>
      </w:r>
      <w:r w:rsidR="00854AF2">
        <w:fldChar w:fldCharType="begin"/>
      </w:r>
      <w:r w:rsidR="00854AF2">
        <w:instrText xml:space="preserve"> REF _Ref513051936 \r \h </w:instrText>
      </w:r>
      <w:r w:rsidR="00854AF2">
        <w:fldChar w:fldCharType="separate"/>
      </w:r>
      <w:r w:rsidR="00710FBB">
        <w:t>1.3.4.2</w:t>
      </w:r>
      <w:r w:rsidR="00854AF2">
        <w:fldChar w:fldCharType="end"/>
      </w:r>
      <w:r w:rsidR="00854AF2">
        <w:t>)</w:t>
      </w:r>
      <w:r w:rsidR="00F5663C">
        <w:t>;</w:t>
      </w:r>
    </w:p>
    <w:p w14:paraId="089EBD65" w14:textId="5F068B21" w:rsidR="002F7729" w:rsidRDefault="002F7729" w:rsidP="004C3024">
      <w:pPr>
        <w:pStyle w:val="a3"/>
        <w:numPr>
          <w:ilvl w:val="1"/>
          <w:numId w:val="27"/>
        </w:numPr>
        <w:ind w:left="1134" w:hanging="425"/>
      </w:pPr>
      <w:r w:rsidRPr="002F7729">
        <w:t>Уровень кислорода в свинце</w:t>
      </w:r>
      <w:r w:rsidR="00854AF2">
        <w:t xml:space="preserve"> (раздел </w:t>
      </w:r>
      <w:r w:rsidR="00854AF2">
        <w:fldChar w:fldCharType="begin"/>
      </w:r>
      <w:r w:rsidR="00854AF2">
        <w:instrText xml:space="preserve"> REF _Ref513051936 \r \h </w:instrText>
      </w:r>
      <w:r w:rsidR="00854AF2">
        <w:fldChar w:fldCharType="separate"/>
      </w:r>
      <w:r w:rsidR="00710FBB">
        <w:t>1.3.4.2</w:t>
      </w:r>
      <w:r w:rsidR="00854AF2">
        <w:fldChar w:fldCharType="end"/>
      </w:r>
      <w:r w:rsidR="00854AF2">
        <w:t>)</w:t>
      </w:r>
      <w:r w:rsidR="00AF3345">
        <w:t>.</w:t>
      </w:r>
    </w:p>
    <w:p w14:paraId="5E0008F7" w14:textId="77777777" w:rsidR="004C3024" w:rsidRPr="002F7729" w:rsidRDefault="004C3024" w:rsidP="004C3024">
      <w:pPr>
        <w:ind w:left="709" w:firstLine="0"/>
      </w:pPr>
    </w:p>
    <w:p w14:paraId="48DA4394" w14:textId="79396BAD" w:rsidR="00AE1005" w:rsidRDefault="00AE1005" w:rsidP="008421B2">
      <w:pPr>
        <w:pStyle w:val="2"/>
      </w:pPr>
      <w:bookmarkStart w:id="15" w:name="_Toc514780517"/>
      <w:bookmarkStart w:id="16" w:name="_Toc517859497"/>
      <w:r>
        <w:t>Материалы активной зоны</w:t>
      </w:r>
      <w:r w:rsidR="0080383C">
        <w:t xml:space="preserve"> реактора на быстрых нейтронах.</w:t>
      </w:r>
      <w:bookmarkEnd w:id="15"/>
      <w:bookmarkEnd w:id="16"/>
    </w:p>
    <w:p w14:paraId="785F7109" w14:textId="77777777" w:rsidR="0033391D" w:rsidRDefault="008421B2" w:rsidP="0080383C">
      <w:pPr>
        <w:pStyle w:val="3"/>
      </w:pPr>
      <w:bookmarkStart w:id="17" w:name="_Toc514780518"/>
      <w:bookmarkStart w:id="18" w:name="_Toc517859498"/>
      <w:r>
        <w:t>Выбор материала для оболочек ТВЭЛ.</w:t>
      </w:r>
      <w:bookmarkEnd w:id="17"/>
      <w:bookmarkEnd w:id="18"/>
    </w:p>
    <w:p w14:paraId="0080522C" w14:textId="600E41E2" w:rsidR="008421B2" w:rsidRDefault="00A87ACB" w:rsidP="008421B2">
      <w:r>
        <w:t>Ферритно-мартенситные стали с содержанием хрома 9-12</w:t>
      </w:r>
      <w:r w:rsidR="004C3024">
        <w:t xml:space="preserve"> </w:t>
      </w:r>
      <w:r w:rsidR="009053E3">
        <w:t>мас.%</w:t>
      </w:r>
      <w:r>
        <w:t xml:space="preserve"> в настоящее время являются приоритетными кандидатными материалами для оболочек и чехлов быстрых реакторов так как характеризуются малой наведенной активностью, низким вакансионным распуханием (по сравнению с аустенитными сталями) и ползучестью, высокой степенью устойчивости к высокотемпературному и гелиевому охрупчиванию</w:t>
      </w:r>
      <w:r w:rsidR="00B2391C" w:rsidRPr="00B2391C">
        <w:t xml:space="preserve"> </w:t>
      </w:r>
      <w:r w:rsidR="00B2391C" w:rsidRPr="00FF74CF">
        <w:t>[</w:t>
      </w:r>
      <w:r w:rsidR="00B2391C">
        <w:rPr>
          <w:lang w:val="en-US"/>
        </w:rPr>
        <w:fldChar w:fldCharType="begin"/>
      </w:r>
      <w:r w:rsidR="00B2391C" w:rsidRPr="00FF74CF">
        <w:instrText xml:space="preserve"> </w:instrText>
      </w:r>
      <w:r w:rsidR="00B2391C">
        <w:rPr>
          <w:lang w:val="en-US"/>
        </w:rPr>
        <w:instrText>REF</w:instrText>
      </w:r>
      <w:r w:rsidR="00B2391C" w:rsidRPr="00FF74CF">
        <w:instrText xml:space="preserve"> </w:instrText>
      </w:r>
      <w:r w:rsidR="00B2391C">
        <w:rPr>
          <w:lang w:val="en-US"/>
        </w:rPr>
        <w:instrText>RKlueh</w:instrText>
      </w:r>
      <w:r w:rsidR="00B2391C" w:rsidRPr="00FF74CF">
        <w:instrText>_</w:instrText>
      </w:r>
      <w:r w:rsidR="00B2391C">
        <w:rPr>
          <w:lang w:val="en-US"/>
        </w:rPr>
        <w:instrText>FM</w:instrText>
      </w:r>
      <w:r w:rsidR="00B2391C" w:rsidRPr="00FF74CF">
        <w:instrText>_</w:instrText>
      </w:r>
      <w:r w:rsidR="00B2391C">
        <w:rPr>
          <w:lang w:val="en-US"/>
        </w:rPr>
        <w:instrText>steels</w:instrText>
      </w:r>
      <w:r w:rsidR="00B2391C" w:rsidRPr="00FF74CF">
        <w:instrText>_</w:instrText>
      </w:r>
      <w:r w:rsidR="00B2391C">
        <w:rPr>
          <w:lang w:val="en-US"/>
        </w:rPr>
        <w:instrText>for</w:instrText>
      </w:r>
      <w:r w:rsidR="00B2391C" w:rsidRPr="00FF74CF">
        <w:instrText>_</w:instrText>
      </w:r>
      <w:r w:rsidR="00B2391C">
        <w:rPr>
          <w:lang w:val="en-US"/>
        </w:rPr>
        <w:instrText>next</w:instrText>
      </w:r>
      <w:r w:rsidR="00B2391C" w:rsidRPr="00FF74CF">
        <w:instrText>_</w:instrText>
      </w:r>
      <w:r w:rsidR="00B2391C">
        <w:rPr>
          <w:lang w:val="en-US"/>
        </w:rPr>
        <w:instrText>gen</w:instrText>
      </w:r>
      <w:r w:rsidR="00B2391C" w:rsidRPr="00FF74CF">
        <w:instrText>_</w:instrText>
      </w:r>
      <w:r w:rsidR="00B2391C">
        <w:rPr>
          <w:lang w:val="en-US"/>
        </w:rPr>
        <w:instrText>react</w:instrText>
      </w:r>
      <w:r w:rsidR="00B2391C" w:rsidRPr="00FF74CF">
        <w:instrText xml:space="preserve"> \</w:instrText>
      </w:r>
      <w:r w:rsidR="00B2391C">
        <w:rPr>
          <w:lang w:val="en-US"/>
        </w:rPr>
        <w:instrText>n</w:instrText>
      </w:r>
      <w:r w:rsidR="00B2391C" w:rsidRPr="00FF74CF">
        <w:instrText xml:space="preserve"> \</w:instrText>
      </w:r>
      <w:r w:rsidR="00B2391C">
        <w:rPr>
          <w:lang w:val="en-US"/>
        </w:rPr>
        <w:instrText>h</w:instrText>
      </w:r>
      <w:r w:rsidR="00B2391C" w:rsidRPr="00FF74CF">
        <w:instrText xml:space="preserve"> </w:instrText>
      </w:r>
      <w:r w:rsidR="00B2391C">
        <w:rPr>
          <w:lang w:val="en-US"/>
        </w:rPr>
      </w:r>
      <w:r w:rsidR="00B2391C">
        <w:rPr>
          <w:lang w:val="en-US"/>
        </w:rPr>
        <w:fldChar w:fldCharType="separate"/>
      </w:r>
      <w:r w:rsidR="00710FBB" w:rsidRPr="00710FBB">
        <w:t>8</w:t>
      </w:r>
      <w:r w:rsidR="00B2391C">
        <w:rPr>
          <w:lang w:val="en-US"/>
        </w:rPr>
        <w:fldChar w:fldCharType="end"/>
      </w:r>
      <w:r w:rsidR="000B020A" w:rsidRPr="00FF74CF">
        <w:t>,</w:t>
      </w:r>
      <w:r w:rsidR="000B020A">
        <w:rPr>
          <w:lang w:val="en-US"/>
        </w:rPr>
        <w:fldChar w:fldCharType="begin"/>
      </w:r>
      <w:r w:rsidR="000B020A" w:rsidRPr="00FF74CF">
        <w:instrText xml:space="preserve"> </w:instrText>
      </w:r>
      <w:r w:rsidR="000B020A">
        <w:rPr>
          <w:lang w:val="en-US"/>
        </w:rPr>
        <w:instrText>REF</w:instrText>
      </w:r>
      <w:r w:rsidR="000B020A" w:rsidRPr="00FF74CF">
        <w:instrText xml:space="preserve"> </w:instrText>
      </w:r>
      <w:r w:rsidR="000B020A">
        <w:rPr>
          <w:lang w:val="en-US"/>
        </w:rPr>
        <w:instrText>FGarner</w:instrText>
      </w:r>
      <w:r w:rsidR="000B020A" w:rsidRPr="00FF74CF">
        <w:instrText>_</w:instrText>
      </w:r>
      <w:r w:rsidR="000B020A">
        <w:rPr>
          <w:lang w:val="en-US"/>
        </w:rPr>
        <w:instrText>Compars</w:instrText>
      </w:r>
      <w:r w:rsidR="000B020A" w:rsidRPr="00FF74CF">
        <w:instrText>_</w:instrText>
      </w:r>
      <w:r w:rsidR="000B020A">
        <w:rPr>
          <w:lang w:val="en-US"/>
        </w:rPr>
        <w:instrText>of</w:instrText>
      </w:r>
      <w:r w:rsidR="000B020A" w:rsidRPr="00FF74CF">
        <w:instrText>_</w:instrText>
      </w:r>
      <w:r w:rsidR="000B020A">
        <w:rPr>
          <w:lang w:val="en-US"/>
        </w:rPr>
        <w:instrText>swelling</w:instrText>
      </w:r>
      <w:r w:rsidR="000B020A" w:rsidRPr="00FF74CF">
        <w:instrText>_</w:instrText>
      </w:r>
      <w:r w:rsidR="000B020A">
        <w:rPr>
          <w:lang w:val="en-US"/>
        </w:rPr>
        <w:instrText>fcc</w:instrText>
      </w:r>
      <w:r w:rsidR="000B020A" w:rsidRPr="00FF74CF">
        <w:instrText>_</w:instrText>
      </w:r>
      <w:r w:rsidR="000B020A">
        <w:rPr>
          <w:lang w:val="en-US"/>
        </w:rPr>
        <w:instrText>bcc</w:instrText>
      </w:r>
      <w:r w:rsidR="000B020A" w:rsidRPr="00FF74CF">
        <w:instrText xml:space="preserve"> \</w:instrText>
      </w:r>
      <w:r w:rsidR="000B020A">
        <w:rPr>
          <w:lang w:val="en-US"/>
        </w:rPr>
        <w:instrText>n</w:instrText>
      </w:r>
      <w:r w:rsidR="000B020A" w:rsidRPr="00FF74CF">
        <w:instrText xml:space="preserve"> \</w:instrText>
      </w:r>
      <w:r w:rsidR="000B020A">
        <w:rPr>
          <w:lang w:val="en-US"/>
        </w:rPr>
        <w:instrText>h</w:instrText>
      </w:r>
      <w:r w:rsidR="000B020A" w:rsidRPr="00FF74CF">
        <w:instrText xml:space="preserve"> </w:instrText>
      </w:r>
      <w:r w:rsidR="000B020A">
        <w:rPr>
          <w:lang w:val="en-US"/>
        </w:rPr>
      </w:r>
      <w:r w:rsidR="000B020A">
        <w:rPr>
          <w:lang w:val="en-US"/>
        </w:rPr>
        <w:fldChar w:fldCharType="separate"/>
      </w:r>
      <w:r w:rsidR="00710FBB" w:rsidRPr="00710FBB">
        <w:t>9</w:t>
      </w:r>
      <w:r w:rsidR="000B020A">
        <w:rPr>
          <w:lang w:val="en-US"/>
        </w:rPr>
        <w:fldChar w:fldCharType="end"/>
      </w:r>
      <w:r w:rsidR="000B020A" w:rsidRPr="00FF74CF">
        <w:t>,</w:t>
      </w:r>
      <w:r w:rsidR="000B020A">
        <w:rPr>
          <w:lang w:val="en-US"/>
        </w:rPr>
        <w:fldChar w:fldCharType="begin"/>
      </w:r>
      <w:r w:rsidR="000B020A" w:rsidRPr="00FF74CF">
        <w:instrText xml:space="preserve"> </w:instrText>
      </w:r>
      <w:r w:rsidR="000B020A">
        <w:rPr>
          <w:lang w:val="en-US"/>
        </w:rPr>
        <w:instrText>REF</w:instrText>
      </w:r>
      <w:r w:rsidR="000B020A" w:rsidRPr="00FF74CF">
        <w:instrText xml:space="preserve"> </w:instrText>
      </w:r>
      <w:r w:rsidR="000B020A">
        <w:rPr>
          <w:lang w:val="en-US"/>
        </w:rPr>
        <w:instrText>RKlueh</w:instrText>
      </w:r>
      <w:r w:rsidR="000B020A" w:rsidRPr="00FF74CF">
        <w:instrText>_</w:instrText>
      </w:r>
      <w:r w:rsidR="000B020A">
        <w:rPr>
          <w:lang w:val="en-US"/>
        </w:rPr>
        <w:instrText>FM</w:instrText>
      </w:r>
      <w:r w:rsidR="000B020A" w:rsidRPr="00FF74CF">
        <w:instrText>_</w:instrText>
      </w:r>
      <w:r w:rsidR="000B020A">
        <w:rPr>
          <w:lang w:val="en-US"/>
        </w:rPr>
        <w:instrText>steel</w:instrText>
      </w:r>
      <w:r w:rsidR="000B020A" w:rsidRPr="00FF74CF">
        <w:instrText>_</w:instrText>
      </w:r>
      <w:r w:rsidR="000B020A">
        <w:rPr>
          <w:lang w:val="en-US"/>
        </w:rPr>
        <w:instrText>overwiew</w:instrText>
      </w:r>
      <w:r w:rsidR="000B020A" w:rsidRPr="00FF74CF">
        <w:instrText xml:space="preserve"> \</w:instrText>
      </w:r>
      <w:r w:rsidR="000B020A">
        <w:rPr>
          <w:lang w:val="en-US"/>
        </w:rPr>
        <w:instrText>n</w:instrText>
      </w:r>
      <w:r w:rsidR="000B020A" w:rsidRPr="00FF74CF">
        <w:instrText xml:space="preserve"> \</w:instrText>
      </w:r>
      <w:r w:rsidR="000B020A">
        <w:rPr>
          <w:lang w:val="en-US"/>
        </w:rPr>
        <w:instrText>h</w:instrText>
      </w:r>
      <w:r w:rsidR="000B020A" w:rsidRPr="00FF74CF">
        <w:instrText xml:space="preserve"> </w:instrText>
      </w:r>
      <w:r w:rsidR="000B020A">
        <w:rPr>
          <w:lang w:val="en-US"/>
        </w:rPr>
      </w:r>
      <w:r w:rsidR="000B020A">
        <w:rPr>
          <w:lang w:val="en-US"/>
        </w:rPr>
        <w:fldChar w:fldCharType="separate"/>
      </w:r>
      <w:r w:rsidR="00710FBB" w:rsidRPr="00710FBB">
        <w:t>10</w:t>
      </w:r>
      <w:r w:rsidR="000B020A">
        <w:rPr>
          <w:lang w:val="en-US"/>
        </w:rPr>
        <w:fldChar w:fldCharType="end"/>
      </w:r>
      <w:r w:rsidR="00B2391C" w:rsidRPr="00FF74CF">
        <w:t>]</w:t>
      </w:r>
      <w:r w:rsidR="00CD279C">
        <w:t>.</w:t>
      </w:r>
    </w:p>
    <w:p w14:paraId="4C6B5ABD" w14:textId="5A7313DE" w:rsidR="00BD3BB8" w:rsidRDefault="00BD3BB8" w:rsidP="00BD3BB8">
      <w:r>
        <w:t>«Рыхлая» ОЦК кристаллическая решетка феррит</w:t>
      </w:r>
      <w:r w:rsidR="00350CE6">
        <w:t>н</w:t>
      </w:r>
      <w:r>
        <w:t>о</w:t>
      </w:r>
      <w:r w:rsidR="00350CE6">
        <w:t>-</w:t>
      </w:r>
      <w:r>
        <w:t>мартенситных сталей</w:t>
      </w:r>
      <w:r w:rsidR="00350CE6">
        <w:t xml:space="preserve"> </w:t>
      </w:r>
      <w:r>
        <w:t>(координационное число – количество ближайших</w:t>
      </w:r>
      <w:r w:rsidR="00350CE6">
        <w:t xml:space="preserve"> </w:t>
      </w:r>
      <w:r>
        <w:t>соседей – К = 8) более устойчива, обладает высокой</w:t>
      </w:r>
      <w:r w:rsidR="00350CE6">
        <w:t xml:space="preserve"> </w:t>
      </w:r>
      <w:r>
        <w:t>энтропией S по сравнению с ГЦК-структурой аустенитных сталей (К=12), имеющей низкую энтальпию</w:t>
      </w:r>
      <w:r w:rsidR="00350CE6">
        <w:t xml:space="preserve"> </w:t>
      </w:r>
      <w:r>
        <w:t>Н и более высокий термодинамической потенциал G</w:t>
      </w:r>
      <w:r w:rsidR="00350CE6">
        <w:t xml:space="preserve"> </w:t>
      </w:r>
      <w:r>
        <w:t>при данной температуре Т (энтальпия системы характеризует изменение ее внутренней энергии при</w:t>
      </w:r>
      <w:r w:rsidR="00350CE6">
        <w:t xml:space="preserve"> </w:t>
      </w:r>
      <w:r>
        <w:t>изменении агрегатного состояния под внешним воздействием). Переходные металлы с ОЦК и ГЦК</w:t>
      </w:r>
      <w:r w:rsidR="00350CE6">
        <w:t xml:space="preserve"> </w:t>
      </w:r>
      <w:r>
        <w:t>кристаллическими решетками еще до конца не изучены</w:t>
      </w:r>
      <w:r w:rsidR="00350CE6">
        <w:t xml:space="preserve"> </w:t>
      </w:r>
      <w:r w:rsidR="00350CE6" w:rsidRPr="00350CE6">
        <w:t>[</w:t>
      </w:r>
      <w:r w:rsidR="00350CE6">
        <w:fldChar w:fldCharType="begin"/>
      </w:r>
      <w:r w:rsidR="00350CE6">
        <w:instrText xml:space="preserve"> REF ВВоеводин_Фазовая_стаб_дисп_упроч_стале \n \h </w:instrText>
      </w:r>
      <w:r w:rsidR="00350CE6">
        <w:fldChar w:fldCharType="separate"/>
      </w:r>
      <w:r w:rsidR="00710FBB">
        <w:t>11</w:t>
      </w:r>
      <w:r w:rsidR="00350CE6">
        <w:fldChar w:fldCharType="end"/>
      </w:r>
      <w:r w:rsidR="00350CE6" w:rsidRPr="00350CE6">
        <w:t>]</w:t>
      </w:r>
      <w:r>
        <w:t>.</w:t>
      </w:r>
    </w:p>
    <w:p w14:paraId="4FEE3A1B" w14:textId="77777777" w:rsidR="00F86112" w:rsidRDefault="00F86112" w:rsidP="00BD3BB8"/>
    <w:p w14:paraId="55DD04AD" w14:textId="628E669C" w:rsidR="0080383C" w:rsidRDefault="0080383C" w:rsidP="0080383C">
      <w:pPr>
        <w:pStyle w:val="3"/>
      </w:pPr>
      <w:bookmarkStart w:id="19" w:name="_Ref513051817"/>
      <w:bookmarkStart w:id="20" w:name="_Toc514780519"/>
      <w:bookmarkStart w:id="21" w:name="_Toc517859499"/>
      <w:r>
        <w:t>Сталь ЭП</w:t>
      </w:r>
      <w:r w:rsidR="00665D18">
        <w:t> - </w:t>
      </w:r>
      <w:r>
        <w:t>823</w:t>
      </w:r>
      <w:bookmarkEnd w:id="19"/>
      <w:bookmarkEnd w:id="20"/>
      <w:bookmarkEnd w:id="21"/>
    </w:p>
    <w:p w14:paraId="1B093E83" w14:textId="77777777" w:rsidR="0080383C" w:rsidRDefault="0080383C" w:rsidP="0080383C">
      <w:pPr>
        <w:rPr>
          <w:rFonts w:eastAsia="Times New Roman"/>
          <w:color w:val="000000" w:themeColor="text1"/>
          <w:lang w:eastAsia="ru-RU"/>
        </w:rPr>
      </w:pPr>
      <w:r>
        <w:rPr>
          <w:rFonts w:eastAsia="Times New Roman"/>
          <w:color w:val="000000" w:themeColor="text1"/>
          <w:lang w:eastAsia="ru-RU"/>
        </w:rPr>
        <w:t xml:space="preserve">Так как материал </w:t>
      </w:r>
      <w:r w:rsidR="007B207A">
        <w:rPr>
          <w:rFonts w:eastAsia="Times New Roman"/>
          <w:color w:val="000000" w:themeColor="text1"/>
          <w:lang w:eastAsia="ru-RU"/>
        </w:rPr>
        <w:t>должен</w:t>
      </w:r>
      <w:r>
        <w:rPr>
          <w:rFonts w:eastAsia="Times New Roman"/>
          <w:color w:val="000000" w:themeColor="text1"/>
          <w:lang w:eastAsia="ru-RU"/>
        </w:rPr>
        <w:t xml:space="preserve"> работать в условиях агрессивной среды расплавленного свинца, облучения потоками ионизирующего излучения и высокой температуры, то к нему существуют определенные требования, а именно, материал должен быть коррозионно стойким, радиационно стойким и жаропрочным. В соответствии с такими условиями работы нужно выбрать такие легирующие элементы, которые смогут обеспечить нужные характеристики выбранному материалу.</w:t>
      </w:r>
    </w:p>
    <w:p w14:paraId="4CAFE87A" w14:textId="2495A38B" w:rsidR="0080383C" w:rsidRDefault="0080383C" w:rsidP="0080383C">
      <w:pPr>
        <w:rPr>
          <w:rFonts w:eastAsia="Times New Roman"/>
          <w:lang w:eastAsia="ru-RU"/>
        </w:rPr>
      </w:pPr>
      <w:r w:rsidRPr="00EF0C32">
        <w:rPr>
          <w:rFonts w:eastAsia="Times New Roman"/>
          <w:lang w:eastAsia="ru-RU"/>
        </w:rPr>
        <w:t>Легирующие элементы</w:t>
      </w:r>
      <w:r w:rsidR="004C3024">
        <w:rPr>
          <w:rFonts w:eastAsia="Times New Roman"/>
          <w:lang w:eastAsia="ru-RU"/>
        </w:rPr>
        <w:t>, входящие в состав стали</w:t>
      </w:r>
      <w:r>
        <w:rPr>
          <w:rFonts w:eastAsia="Times New Roman"/>
          <w:lang w:eastAsia="ru-RU"/>
        </w:rPr>
        <w:t>:</w:t>
      </w:r>
    </w:p>
    <w:p w14:paraId="137675B4" w14:textId="77777777" w:rsidR="0080383C" w:rsidRPr="008D4E60" w:rsidRDefault="0080383C" w:rsidP="004C3024">
      <w:pPr>
        <w:pStyle w:val="a3"/>
        <w:numPr>
          <w:ilvl w:val="0"/>
          <w:numId w:val="5"/>
        </w:numPr>
        <w:ind w:left="709"/>
      </w:pPr>
      <w:r w:rsidRPr="008D4E60">
        <w:t>Углерод. Концентрации выбираются таким образом, чтобы получить ферритную фазу. Кроме этого, углерод образует карбиды с высокой прочностью межатомных связей.</w:t>
      </w:r>
    </w:p>
    <w:p w14:paraId="428E24A6" w14:textId="77777777" w:rsidR="0080383C" w:rsidRPr="00491F7B" w:rsidRDefault="0080383C" w:rsidP="004C3024">
      <w:pPr>
        <w:pStyle w:val="a3"/>
        <w:numPr>
          <w:ilvl w:val="0"/>
          <w:numId w:val="5"/>
        </w:numPr>
        <w:ind w:left="709"/>
      </w:pPr>
      <w:r w:rsidRPr="00491F7B">
        <w:t>Хром. Добавляют в сталь для того, чтобы повысить коррозионную стойкость.</w:t>
      </w:r>
    </w:p>
    <w:p w14:paraId="6220DF3A" w14:textId="77777777" w:rsidR="0080383C" w:rsidRPr="002E3B53" w:rsidRDefault="0080383C" w:rsidP="004C3024">
      <w:pPr>
        <w:pStyle w:val="a3"/>
        <w:numPr>
          <w:ilvl w:val="0"/>
          <w:numId w:val="5"/>
        </w:numPr>
        <w:ind w:left="709"/>
        <w:rPr>
          <w:color w:val="000000" w:themeColor="text1"/>
          <w:szCs w:val="24"/>
        </w:rPr>
      </w:pPr>
      <w:r w:rsidRPr="002E3B53">
        <w:rPr>
          <w:color w:val="000000" w:themeColor="text1"/>
          <w:szCs w:val="24"/>
        </w:rPr>
        <w:t xml:space="preserve">Молибден. </w:t>
      </w:r>
      <w:r w:rsidRPr="002E3B53">
        <w:rPr>
          <w:color w:val="000000" w:themeColor="text1"/>
          <w:szCs w:val="24"/>
          <w:shd w:val="clear" w:color="auto" w:fill="FFFFFF"/>
        </w:rPr>
        <w:t>Повышает сопротивление стали к ползучести при высоких температурах.</w:t>
      </w:r>
    </w:p>
    <w:p w14:paraId="222095A1" w14:textId="77777777" w:rsidR="0080383C" w:rsidRPr="008D4E60" w:rsidRDefault="0080383C" w:rsidP="004C3024">
      <w:pPr>
        <w:pStyle w:val="a3"/>
        <w:numPr>
          <w:ilvl w:val="0"/>
          <w:numId w:val="5"/>
        </w:numPr>
        <w:ind w:left="709"/>
      </w:pPr>
      <w:r w:rsidRPr="008D4E60">
        <w:lastRenderedPageBreak/>
        <w:t>Ванадий. Обеспечивает устойчивость стали к перегреву. Измельчает зерно и повышает прочность и вязкость</w:t>
      </w:r>
    </w:p>
    <w:p w14:paraId="571907FF" w14:textId="77777777" w:rsidR="0080383C" w:rsidRPr="008D4E60" w:rsidRDefault="0080383C" w:rsidP="004C3024">
      <w:pPr>
        <w:pStyle w:val="a3"/>
        <w:numPr>
          <w:ilvl w:val="0"/>
          <w:numId w:val="5"/>
        </w:numPr>
        <w:ind w:left="709"/>
      </w:pPr>
      <w:r w:rsidRPr="008D4E60">
        <w:t>Вольфрам. Совместно с углеродом способствует образованию карбидов и мартенсита, что приводит к высоким значениям твердости и увеличивает износостойкость.</w:t>
      </w:r>
    </w:p>
    <w:p w14:paraId="7654988D" w14:textId="77777777" w:rsidR="0080383C" w:rsidRPr="008D4E60" w:rsidRDefault="0080383C" w:rsidP="004C3024">
      <w:pPr>
        <w:pStyle w:val="a3"/>
        <w:numPr>
          <w:ilvl w:val="0"/>
          <w:numId w:val="5"/>
        </w:numPr>
        <w:ind w:left="709"/>
      </w:pPr>
      <w:r w:rsidRPr="008D4E60">
        <w:t xml:space="preserve">Бор. </w:t>
      </w:r>
      <w:r w:rsidRPr="007C7ACC">
        <w:t>Добавка бора к легированным сталям позволяет значительно снизить степень их легированности такими элементами, как хром, никель и молибден, при одновременном сохранении необходимого уровня прокаливаемости и других механических свойств.</w:t>
      </w:r>
    </w:p>
    <w:p w14:paraId="266D4E0A" w14:textId="12B1E2F7" w:rsidR="0080383C" w:rsidRDefault="0080383C" w:rsidP="0080383C">
      <w:pPr>
        <w:rPr>
          <w:rFonts w:eastAsia="Times New Roman"/>
          <w:lang w:eastAsia="ru-RU"/>
        </w:rPr>
      </w:pPr>
      <w:r w:rsidRPr="00E058FB">
        <w:rPr>
          <w:rFonts w:eastAsia="Times New Roman"/>
          <w:lang w:eastAsia="ru-RU"/>
        </w:rPr>
        <w:t xml:space="preserve">Состав стали представлен в </w:t>
      </w:r>
      <w:r w:rsidRPr="00FF74CF">
        <w:rPr>
          <w:rFonts w:eastAsia="Times New Roman"/>
          <w:lang w:eastAsia="ru-RU"/>
        </w:rPr>
        <w:t>таблице</w:t>
      </w:r>
      <w:r w:rsidR="00FF74CF" w:rsidRPr="00FF74CF">
        <w:rPr>
          <w:rFonts w:eastAsia="Times New Roman"/>
          <w:lang w:eastAsia="ru-RU"/>
        </w:rPr>
        <w:t xml:space="preserve"> 1.</w:t>
      </w:r>
      <w:r w:rsidR="006842E3">
        <w:rPr>
          <w:rFonts w:eastAsia="Times New Roman"/>
          <w:lang w:eastAsia="ru-RU"/>
        </w:rPr>
        <w:t>4</w:t>
      </w:r>
      <w:r w:rsidRPr="00E058FB">
        <w:rPr>
          <w:rFonts w:eastAsia="Times New Roman"/>
          <w:lang w:eastAsia="ru-RU"/>
        </w:rPr>
        <w:t xml:space="preserve">. </w:t>
      </w:r>
    </w:p>
    <w:p w14:paraId="4D5CD567" w14:textId="77777777" w:rsidR="004C3024" w:rsidRPr="00E058FB" w:rsidRDefault="004C3024" w:rsidP="00F86112">
      <w:pPr>
        <w:pStyle w:val="a9"/>
        <w:rPr>
          <w:rFonts w:eastAsia="Times New Roman"/>
          <w:lang w:eastAsia="ru-RU"/>
        </w:rPr>
      </w:pPr>
    </w:p>
    <w:p w14:paraId="4A579000" w14:textId="7CBA9B4A" w:rsidR="0080383C" w:rsidRPr="007F0F83" w:rsidRDefault="0080383C" w:rsidP="0080383C">
      <w:pPr>
        <w:pStyle w:val="af9"/>
      </w:pPr>
      <w:r w:rsidRPr="0099728C">
        <w:rPr>
          <w:rFonts w:eastAsia="Times New Roman"/>
          <w:lang w:eastAsia="ru-RU"/>
        </w:rPr>
        <w:t>Таблица</w:t>
      </w:r>
      <w:r w:rsidR="00FF74CF" w:rsidRPr="0099728C">
        <w:rPr>
          <w:rFonts w:eastAsia="Times New Roman"/>
          <w:lang w:eastAsia="ru-RU"/>
        </w:rPr>
        <w:t xml:space="preserve"> 1.</w:t>
      </w:r>
      <w:r w:rsidR="006842E3">
        <w:rPr>
          <w:rFonts w:eastAsia="Times New Roman"/>
          <w:lang w:eastAsia="ru-RU"/>
        </w:rPr>
        <w:t>4</w:t>
      </w:r>
      <w:r w:rsidR="00217581">
        <w:rPr>
          <w:rFonts w:eastAsia="Times New Roman"/>
          <w:lang w:eastAsia="ru-RU"/>
        </w:rPr>
        <w:t xml:space="preserve"> </w:t>
      </w:r>
      <w:r w:rsidRPr="007F0F83">
        <w:rPr>
          <w:rFonts w:eastAsia="Times New Roman"/>
          <w:lang w:eastAsia="ru-RU"/>
        </w:rPr>
        <w:t xml:space="preserve">– Химический состав ферритно-мартенситной стали ЭП-823 </w:t>
      </w:r>
      <w:r w:rsidRPr="007F0F83">
        <w:t>[</w:t>
      </w:r>
      <w:r w:rsidRPr="007F0F83">
        <w:fldChar w:fldCharType="begin"/>
      </w:r>
      <w:r w:rsidRPr="007F0F83">
        <w:instrText xml:space="preserve"> REF БКалин_Материаловедение_6Т \n \h  \* MERGEFORMAT </w:instrText>
      </w:r>
      <w:r w:rsidRPr="007F0F83">
        <w:fldChar w:fldCharType="separate"/>
      </w:r>
      <w:r w:rsidR="00710FBB">
        <w:t>13</w:t>
      </w:r>
      <w:r w:rsidRPr="007F0F83">
        <w:fldChar w:fldCharType="end"/>
      </w:r>
      <w:r w:rsidRPr="007F0F83">
        <w:t>]</w:t>
      </w:r>
    </w:p>
    <w:tbl>
      <w:tblPr>
        <w:tblStyle w:val="a4"/>
        <w:tblW w:w="9571" w:type="dxa"/>
        <w:tblLayout w:type="fixed"/>
        <w:tblLook w:val="04A0" w:firstRow="1" w:lastRow="0" w:firstColumn="1" w:lastColumn="0" w:noHBand="0" w:noVBand="1"/>
      </w:tblPr>
      <w:tblGrid>
        <w:gridCol w:w="1865"/>
        <w:gridCol w:w="1220"/>
        <w:gridCol w:w="1276"/>
        <w:gridCol w:w="992"/>
        <w:gridCol w:w="1035"/>
        <w:gridCol w:w="563"/>
        <w:gridCol w:w="963"/>
        <w:gridCol w:w="703"/>
        <w:gridCol w:w="954"/>
      </w:tblGrid>
      <w:tr w:rsidR="0080383C" w:rsidRPr="009A3DE5" w14:paraId="2E819BCE" w14:textId="77777777" w:rsidTr="004C3024">
        <w:tc>
          <w:tcPr>
            <w:tcW w:w="1865" w:type="dxa"/>
          </w:tcPr>
          <w:p w14:paraId="1C3C3CF3" w14:textId="77777777" w:rsidR="0080383C" w:rsidRPr="009A3DE5" w:rsidRDefault="0080383C" w:rsidP="009A3DE5">
            <w:pPr>
              <w:pStyle w:val="afa"/>
            </w:pPr>
            <w:r w:rsidRPr="009A3DE5">
              <w:t>Марка стали</w:t>
            </w:r>
          </w:p>
        </w:tc>
        <w:tc>
          <w:tcPr>
            <w:tcW w:w="7706" w:type="dxa"/>
            <w:gridSpan w:val="8"/>
            <w:vAlign w:val="center"/>
          </w:tcPr>
          <w:p w14:paraId="4DFAEDCC" w14:textId="214928A7" w:rsidR="0080383C" w:rsidRPr="009A3DE5" w:rsidRDefault="0080383C" w:rsidP="009A3DE5">
            <w:pPr>
              <w:pStyle w:val="afa"/>
            </w:pPr>
            <w:r w:rsidRPr="009A3DE5">
              <w:t xml:space="preserve">Содержание основных легирующих элементов, </w:t>
            </w:r>
            <w:r w:rsidR="009053E3">
              <w:t>мас.%</w:t>
            </w:r>
          </w:p>
        </w:tc>
      </w:tr>
      <w:tr w:rsidR="0080383C" w:rsidRPr="009A3DE5" w14:paraId="5A5EB209" w14:textId="77777777" w:rsidTr="004C3024">
        <w:trPr>
          <w:trHeight w:val="173"/>
        </w:trPr>
        <w:tc>
          <w:tcPr>
            <w:tcW w:w="1865" w:type="dxa"/>
            <w:vMerge w:val="restart"/>
            <w:vAlign w:val="center"/>
          </w:tcPr>
          <w:p w14:paraId="3D42E881" w14:textId="77777777" w:rsidR="0080383C" w:rsidRPr="009A3DE5" w:rsidRDefault="0080383C" w:rsidP="009A3DE5">
            <w:pPr>
              <w:pStyle w:val="afa"/>
            </w:pPr>
            <w:r w:rsidRPr="009A3DE5">
              <w:t>16Х12МВСБФР</w:t>
            </w:r>
          </w:p>
          <w:p w14:paraId="4ADE7F52" w14:textId="77777777" w:rsidR="0080383C" w:rsidRPr="009A3DE5" w:rsidRDefault="0080383C" w:rsidP="009A3DE5">
            <w:pPr>
              <w:pStyle w:val="afa"/>
            </w:pPr>
            <w:r w:rsidRPr="009A3DE5">
              <w:t>(ЭП-823)</w:t>
            </w:r>
          </w:p>
        </w:tc>
        <w:tc>
          <w:tcPr>
            <w:tcW w:w="1220" w:type="dxa"/>
            <w:vAlign w:val="center"/>
          </w:tcPr>
          <w:p w14:paraId="54C73A30" w14:textId="77777777" w:rsidR="0080383C" w:rsidRPr="009A3DE5" w:rsidRDefault="0080383C" w:rsidP="009A3DE5">
            <w:pPr>
              <w:pStyle w:val="afa"/>
            </w:pPr>
            <w:r w:rsidRPr="009A3DE5">
              <w:t>C</w:t>
            </w:r>
          </w:p>
        </w:tc>
        <w:tc>
          <w:tcPr>
            <w:tcW w:w="1276" w:type="dxa"/>
            <w:vAlign w:val="center"/>
          </w:tcPr>
          <w:p w14:paraId="7A1035A0" w14:textId="77777777" w:rsidR="0080383C" w:rsidRPr="009A3DE5" w:rsidRDefault="0080383C" w:rsidP="009A3DE5">
            <w:pPr>
              <w:pStyle w:val="afa"/>
            </w:pPr>
            <w:r w:rsidRPr="009A3DE5">
              <w:t>Cr</w:t>
            </w:r>
          </w:p>
        </w:tc>
        <w:tc>
          <w:tcPr>
            <w:tcW w:w="992" w:type="dxa"/>
            <w:vAlign w:val="center"/>
          </w:tcPr>
          <w:p w14:paraId="5AE6346F" w14:textId="77777777" w:rsidR="0080383C" w:rsidRPr="009A3DE5" w:rsidRDefault="0080383C" w:rsidP="009A3DE5">
            <w:pPr>
              <w:pStyle w:val="afa"/>
            </w:pPr>
            <w:r w:rsidRPr="009A3DE5">
              <w:t>Mo</w:t>
            </w:r>
          </w:p>
        </w:tc>
        <w:tc>
          <w:tcPr>
            <w:tcW w:w="1035" w:type="dxa"/>
            <w:vAlign w:val="center"/>
          </w:tcPr>
          <w:p w14:paraId="4C766329" w14:textId="77777777" w:rsidR="0080383C" w:rsidRPr="009A3DE5" w:rsidRDefault="0080383C" w:rsidP="009A3DE5">
            <w:pPr>
              <w:pStyle w:val="afa"/>
            </w:pPr>
            <w:r w:rsidRPr="009A3DE5">
              <w:t>V</w:t>
            </w:r>
          </w:p>
        </w:tc>
        <w:tc>
          <w:tcPr>
            <w:tcW w:w="563" w:type="dxa"/>
            <w:vAlign w:val="center"/>
          </w:tcPr>
          <w:p w14:paraId="74C6F7C1" w14:textId="77777777" w:rsidR="0080383C" w:rsidRPr="009A3DE5" w:rsidRDefault="0080383C" w:rsidP="009A3DE5">
            <w:pPr>
              <w:pStyle w:val="afa"/>
            </w:pPr>
            <w:r w:rsidRPr="009A3DE5">
              <w:t>W</w:t>
            </w:r>
          </w:p>
        </w:tc>
        <w:tc>
          <w:tcPr>
            <w:tcW w:w="963" w:type="dxa"/>
            <w:vAlign w:val="center"/>
          </w:tcPr>
          <w:p w14:paraId="101B9B7B" w14:textId="77777777" w:rsidR="0080383C" w:rsidRPr="009A3DE5" w:rsidRDefault="0080383C" w:rsidP="009A3DE5">
            <w:pPr>
              <w:pStyle w:val="afa"/>
            </w:pPr>
            <w:r w:rsidRPr="009A3DE5">
              <w:t>Nb</w:t>
            </w:r>
          </w:p>
        </w:tc>
        <w:tc>
          <w:tcPr>
            <w:tcW w:w="703" w:type="dxa"/>
            <w:vAlign w:val="center"/>
          </w:tcPr>
          <w:p w14:paraId="0E28749C" w14:textId="77777777" w:rsidR="0080383C" w:rsidRPr="009A3DE5" w:rsidRDefault="0080383C" w:rsidP="009A3DE5">
            <w:pPr>
              <w:pStyle w:val="afa"/>
            </w:pPr>
            <w:r w:rsidRPr="009A3DE5">
              <w:t>B</w:t>
            </w:r>
          </w:p>
        </w:tc>
        <w:tc>
          <w:tcPr>
            <w:tcW w:w="954" w:type="dxa"/>
          </w:tcPr>
          <w:p w14:paraId="410E3D9E" w14:textId="77777777" w:rsidR="0080383C" w:rsidRPr="009A3DE5" w:rsidRDefault="0080383C" w:rsidP="009A3DE5">
            <w:pPr>
              <w:pStyle w:val="afa"/>
            </w:pPr>
            <w:r w:rsidRPr="009A3DE5">
              <w:t>Другие</w:t>
            </w:r>
          </w:p>
        </w:tc>
      </w:tr>
      <w:tr w:rsidR="0080383C" w:rsidRPr="009A3DE5" w14:paraId="0940C5FF" w14:textId="77777777" w:rsidTr="004C3024">
        <w:trPr>
          <w:trHeight w:val="172"/>
        </w:trPr>
        <w:tc>
          <w:tcPr>
            <w:tcW w:w="1865" w:type="dxa"/>
            <w:vMerge/>
          </w:tcPr>
          <w:p w14:paraId="7DE0E2BA" w14:textId="77777777" w:rsidR="0080383C" w:rsidRPr="009A3DE5" w:rsidRDefault="0080383C" w:rsidP="009A3DE5">
            <w:pPr>
              <w:pStyle w:val="afa"/>
            </w:pPr>
          </w:p>
        </w:tc>
        <w:tc>
          <w:tcPr>
            <w:tcW w:w="1220" w:type="dxa"/>
            <w:vAlign w:val="center"/>
          </w:tcPr>
          <w:p w14:paraId="3766E325" w14:textId="77777777" w:rsidR="0080383C" w:rsidRPr="009A3DE5" w:rsidRDefault="0080383C" w:rsidP="009A3DE5">
            <w:pPr>
              <w:pStyle w:val="afa"/>
            </w:pPr>
            <w:r w:rsidRPr="009A3DE5">
              <w:t>0,14-0,18</w:t>
            </w:r>
          </w:p>
        </w:tc>
        <w:tc>
          <w:tcPr>
            <w:tcW w:w="1276" w:type="dxa"/>
            <w:vAlign w:val="center"/>
          </w:tcPr>
          <w:p w14:paraId="0124D9BD" w14:textId="77777777" w:rsidR="0080383C" w:rsidRPr="009A3DE5" w:rsidRDefault="0080383C" w:rsidP="009A3DE5">
            <w:pPr>
              <w:pStyle w:val="afa"/>
            </w:pPr>
            <w:r w:rsidRPr="009A3DE5">
              <w:t>10,0-12,0</w:t>
            </w:r>
          </w:p>
        </w:tc>
        <w:tc>
          <w:tcPr>
            <w:tcW w:w="992" w:type="dxa"/>
            <w:vAlign w:val="center"/>
          </w:tcPr>
          <w:p w14:paraId="7DC1CC39" w14:textId="77777777" w:rsidR="0080383C" w:rsidRPr="009A3DE5" w:rsidRDefault="0080383C" w:rsidP="009A3DE5">
            <w:pPr>
              <w:pStyle w:val="afa"/>
            </w:pPr>
            <w:r w:rsidRPr="009A3DE5">
              <w:t>0,6-0,9</w:t>
            </w:r>
          </w:p>
        </w:tc>
        <w:tc>
          <w:tcPr>
            <w:tcW w:w="1035" w:type="dxa"/>
            <w:vAlign w:val="center"/>
          </w:tcPr>
          <w:p w14:paraId="0EC49921" w14:textId="77777777" w:rsidR="0080383C" w:rsidRPr="009A3DE5" w:rsidRDefault="0080383C" w:rsidP="009A3DE5">
            <w:pPr>
              <w:pStyle w:val="afa"/>
            </w:pPr>
            <w:r w:rsidRPr="009A3DE5">
              <w:t>0,2-0,4</w:t>
            </w:r>
          </w:p>
        </w:tc>
        <w:tc>
          <w:tcPr>
            <w:tcW w:w="563" w:type="dxa"/>
            <w:vAlign w:val="center"/>
          </w:tcPr>
          <w:p w14:paraId="27332DBA" w14:textId="77777777" w:rsidR="0080383C" w:rsidRPr="009A3DE5" w:rsidRDefault="0080383C" w:rsidP="009A3DE5">
            <w:pPr>
              <w:pStyle w:val="afa"/>
            </w:pPr>
            <w:r w:rsidRPr="009A3DE5">
              <w:t>0,7</w:t>
            </w:r>
          </w:p>
        </w:tc>
        <w:tc>
          <w:tcPr>
            <w:tcW w:w="963" w:type="dxa"/>
            <w:vAlign w:val="center"/>
          </w:tcPr>
          <w:p w14:paraId="716E0EE3" w14:textId="77777777" w:rsidR="0080383C" w:rsidRPr="009A3DE5" w:rsidRDefault="0080383C" w:rsidP="009A3DE5">
            <w:pPr>
              <w:pStyle w:val="afa"/>
            </w:pPr>
            <w:r w:rsidRPr="009A3DE5">
              <w:t>0,2-0,4</w:t>
            </w:r>
          </w:p>
        </w:tc>
        <w:tc>
          <w:tcPr>
            <w:tcW w:w="703" w:type="dxa"/>
            <w:vAlign w:val="center"/>
          </w:tcPr>
          <w:p w14:paraId="263DFDE6" w14:textId="77777777" w:rsidR="0080383C" w:rsidRPr="009A3DE5" w:rsidRDefault="0080383C" w:rsidP="009A3DE5">
            <w:pPr>
              <w:pStyle w:val="afa"/>
            </w:pPr>
            <w:r w:rsidRPr="009A3DE5">
              <w:t>0,0-0,6</w:t>
            </w:r>
          </w:p>
        </w:tc>
        <w:tc>
          <w:tcPr>
            <w:tcW w:w="954" w:type="dxa"/>
            <w:vAlign w:val="center"/>
          </w:tcPr>
          <w:p w14:paraId="33421588" w14:textId="77777777" w:rsidR="0080383C" w:rsidRPr="009A3DE5" w:rsidRDefault="0080383C" w:rsidP="009A3DE5">
            <w:pPr>
              <w:pStyle w:val="afa"/>
            </w:pPr>
            <w:r w:rsidRPr="009A3DE5">
              <w:t>0,5-0,8Ni; 1,1-1,3Si</w:t>
            </w:r>
          </w:p>
        </w:tc>
      </w:tr>
    </w:tbl>
    <w:p w14:paraId="5A9A732F" w14:textId="77777777" w:rsidR="00F86112" w:rsidRDefault="00F86112" w:rsidP="00F86112">
      <w:pPr>
        <w:pStyle w:val="a9"/>
        <w:rPr>
          <w:rFonts w:eastAsia="Times New Roman"/>
          <w:lang w:eastAsia="ru-RU"/>
        </w:rPr>
      </w:pPr>
    </w:p>
    <w:p w14:paraId="14F874F9" w14:textId="7F15F756" w:rsidR="0080383C" w:rsidRDefault="004C3024" w:rsidP="004C3024">
      <w:pPr>
        <w:rPr>
          <w:rFonts w:eastAsia="Times New Roman"/>
          <w:lang w:eastAsia="ru-RU"/>
        </w:rPr>
      </w:pPr>
      <w:r w:rsidRPr="007F0F83">
        <w:rPr>
          <w:rFonts w:eastAsia="Times New Roman"/>
          <w:lang w:eastAsia="ru-RU"/>
        </w:rPr>
        <w:t xml:space="preserve">Ферритно-мартенситные стали обладают такими преимуществами, как слабая подверженность распуханию под действием нейтронного облучения, более высокая теплопроводность и меньший коэффициент термического расширения </w:t>
      </w:r>
      <w:r w:rsidRPr="00491F7B">
        <w:rPr>
          <w:rFonts w:eastAsia="Times New Roman"/>
          <w:lang w:eastAsia="ru-RU"/>
        </w:rPr>
        <w:sym w:font="Symbol" w:char="F05B"/>
      </w:r>
      <w:r w:rsidRPr="00491F7B">
        <w:rPr>
          <w:rFonts w:eastAsia="Times New Roman"/>
          <w:lang w:eastAsia="ru-RU"/>
        </w:rPr>
        <w:fldChar w:fldCharType="begin"/>
      </w:r>
      <w:r w:rsidRPr="00491F7B">
        <w:rPr>
          <w:rFonts w:eastAsia="Times New Roman"/>
          <w:lang w:eastAsia="ru-RU"/>
        </w:rPr>
        <w:instrText xml:space="preserve"> REF ВВоеводин_Проблемы_рад_стойк_констр_мат \n \h </w:instrText>
      </w:r>
      <w:r>
        <w:rPr>
          <w:rFonts w:eastAsia="Times New Roman"/>
          <w:lang w:eastAsia="ru-RU"/>
        </w:rPr>
        <w:instrText xml:space="preserve"> \* MERGEFORMAT </w:instrText>
      </w:r>
      <w:r w:rsidRPr="00491F7B">
        <w:rPr>
          <w:rFonts w:eastAsia="Times New Roman"/>
          <w:lang w:eastAsia="ru-RU"/>
        </w:rPr>
      </w:r>
      <w:r w:rsidRPr="00491F7B">
        <w:rPr>
          <w:rFonts w:eastAsia="Times New Roman"/>
          <w:lang w:eastAsia="ru-RU"/>
        </w:rPr>
        <w:fldChar w:fldCharType="separate"/>
      </w:r>
      <w:r w:rsidR="00710FBB">
        <w:rPr>
          <w:rFonts w:eastAsia="Times New Roman"/>
          <w:lang w:eastAsia="ru-RU"/>
        </w:rPr>
        <w:t>12</w:t>
      </w:r>
      <w:r w:rsidRPr="00491F7B">
        <w:rPr>
          <w:rFonts w:eastAsia="Times New Roman"/>
          <w:lang w:eastAsia="ru-RU"/>
        </w:rPr>
        <w:fldChar w:fldCharType="end"/>
      </w:r>
      <w:r w:rsidRPr="00491F7B">
        <w:rPr>
          <w:rFonts w:eastAsia="Times New Roman"/>
          <w:lang w:eastAsia="ru-RU"/>
        </w:rPr>
        <w:sym w:font="Symbol" w:char="F05D"/>
      </w:r>
      <w:r w:rsidRPr="00202DEE">
        <w:rPr>
          <w:rFonts w:eastAsia="Times New Roman"/>
          <w:lang w:eastAsia="ru-RU"/>
        </w:rPr>
        <w:t>.</w:t>
      </w:r>
      <w:r w:rsidRPr="00E058FB">
        <w:rPr>
          <w:rFonts w:eastAsia="Times New Roman"/>
          <w:lang w:eastAsia="ru-RU"/>
        </w:rPr>
        <w:t xml:space="preserve"> С другой стороны, они подвержены низкотемпературному охрупчиванию и имеют меньшую стойкость к повышенным температурам</w:t>
      </w:r>
      <w:r w:rsidRPr="008B5389">
        <w:rPr>
          <w:szCs w:val="24"/>
        </w:rPr>
        <w:t xml:space="preserve"> </w:t>
      </w:r>
      <w:r w:rsidRPr="00491F7B">
        <w:rPr>
          <w:szCs w:val="24"/>
        </w:rPr>
        <w:t>[</w:t>
      </w:r>
      <w:r w:rsidRPr="00491F7B">
        <w:rPr>
          <w:szCs w:val="24"/>
        </w:rPr>
        <w:fldChar w:fldCharType="begin"/>
      </w:r>
      <w:r w:rsidRPr="00491F7B">
        <w:rPr>
          <w:szCs w:val="24"/>
        </w:rPr>
        <w:instrText xml:space="preserve"> REF БКалин_Материаловедение_6Т \n \h </w:instrText>
      </w:r>
      <w:r>
        <w:rPr>
          <w:szCs w:val="24"/>
        </w:rPr>
        <w:instrText xml:space="preserve"> \* MERGEFORMAT </w:instrText>
      </w:r>
      <w:r w:rsidRPr="00491F7B">
        <w:rPr>
          <w:szCs w:val="24"/>
        </w:rPr>
      </w:r>
      <w:r w:rsidRPr="00491F7B">
        <w:rPr>
          <w:szCs w:val="24"/>
        </w:rPr>
        <w:fldChar w:fldCharType="separate"/>
      </w:r>
      <w:r w:rsidR="00710FBB">
        <w:rPr>
          <w:szCs w:val="24"/>
        </w:rPr>
        <w:t>13</w:t>
      </w:r>
      <w:r w:rsidRPr="00491F7B">
        <w:rPr>
          <w:szCs w:val="24"/>
        </w:rPr>
        <w:fldChar w:fldCharType="end"/>
      </w:r>
      <w:r w:rsidRPr="00491F7B">
        <w:rPr>
          <w:szCs w:val="24"/>
        </w:rPr>
        <w:t>]</w:t>
      </w:r>
      <w:r w:rsidRPr="00491F7B">
        <w:rPr>
          <w:rFonts w:eastAsia="Times New Roman"/>
          <w:lang w:eastAsia="ru-RU"/>
        </w:rPr>
        <w:t>.</w:t>
      </w:r>
    </w:p>
    <w:p w14:paraId="7FCF4510" w14:textId="77777777" w:rsidR="004C3024" w:rsidRDefault="004C3024" w:rsidP="004C3024"/>
    <w:p w14:paraId="1AAC23D0" w14:textId="7967A011" w:rsidR="0080383C" w:rsidRDefault="0080383C" w:rsidP="0080383C">
      <w:pPr>
        <w:pStyle w:val="3"/>
      </w:pPr>
      <w:bookmarkStart w:id="22" w:name="_Toc514780520"/>
      <w:bookmarkStart w:id="23" w:name="_Toc517859500"/>
      <w:r>
        <w:t>Влияние облучения высокоэнергетическими частицами на</w:t>
      </w:r>
      <w:r w:rsidR="00A74C21">
        <w:t xml:space="preserve"> </w:t>
      </w:r>
      <w:r w:rsidR="00364A49">
        <w:t>структуру и свойства</w:t>
      </w:r>
      <w:r w:rsidR="005C1A5A">
        <w:t xml:space="preserve"> ферритно-мартенситных</w:t>
      </w:r>
      <w:r>
        <w:t xml:space="preserve"> стал</w:t>
      </w:r>
      <w:r w:rsidR="005C1A5A">
        <w:t>ей</w:t>
      </w:r>
      <w:r>
        <w:t>.</w:t>
      </w:r>
      <w:bookmarkEnd w:id="22"/>
      <w:bookmarkEnd w:id="23"/>
    </w:p>
    <w:p w14:paraId="58E6B49C" w14:textId="15C296B7" w:rsidR="005D10FD" w:rsidRDefault="005D10FD" w:rsidP="005D10FD">
      <w:r>
        <w:t>И</w:t>
      </w:r>
      <w:r w:rsidRPr="005D10FD">
        <w:t>звестно, что под влиянием ядерны</w:t>
      </w:r>
      <w:r>
        <w:t>х</w:t>
      </w:r>
      <w:r w:rsidRPr="005D10FD">
        <w:t xml:space="preserve"> </w:t>
      </w:r>
      <w:r>
        <w:t>ча</w:t>
      </w:r>
      <w:r w:rsidRPr="005D10FD">
        <w:t>стиц</w:t>
      </w:r>
      <w:r>
        <w:t>,</w:t>
      </w:r>
      <w:r w:rsidRPr="005D10FD">
        <w:t xml:space="preserve"> особенно быстрых нейтронов</w:t>
      </w:r>
      <w:r>
        <w:t>,</w:t>
      </w:r>
      <w:r w:rsidRPr="005D10FD">
        <w:t xml:space="preserve"> происходит значительное изменение физических и механических свойств различных материалов причем величина этих изменений определяется главным </w:t>
      </w:r>
      <w:r>
        <w:t xml:space="preserve">образом энергией частиц, интегральной дозой и температурой облучения </w:t>
      </w:r>
      <w:r w:rsidRPr="005D10FD">
        <w:t>[</w:t>
      </w:r>
      <w:r>
        <w:fldChar w:fldCharType="begin"/>
      </w:r>
      <w:r>
        <w:instrText xml:space="preserve"> REF ШИбрагимов_Иссле_свойст_облуч_желез \n \h </w:instrText>
      </w:r>
      <w:r>
        <w:fldChar w:fldCharType="separate"/>
      </w:r>
      <w:r w:rsidR="00710FBB">
        <w:t>14</w:t>
      </w:r>
      <w:r>
        <w:fldChar w:fldCharType="end"/>
      </w:r>
      <w:r w:rsidRPr="005D10FD">
        <w:t>]</w:t>
      </w:r>
      <w:r>
        <w:t xml:space="preserve">. </w:t>
      </w:r>
    </w:p>
    <w:p w14:paraId="25AB9A8B" w14:textId="77777777" w:rsidR="005D10FD" w:rsidRPr="008A5181" w:rsidRDefault="005D10FD" w:rsidP="005D10FD">
      <w:r>
        <w:t>И</w:t>
      </w:r>
      <w:r w:rsidRPr="005D10FD">
        <w:t>зменение механических свойств металлических материалов под действием тяжелых ядерных частиц имеет некоторое сходство с упрочнением</w:t>
      </w:r>
      <w:r>
        <w:t xml:space="preserve"> при</w:t>
      </w:r>
      <w:r w:rsidRPr="005D10FD">
        <w:t xml:space="preserve"> холодной деформации</w:t>
      </w:r>
      <w:r w:rsidR="00E71816">
        <w:t>. Причину</w:t>
      </w:r>
      <w:r w:rsidRPr="005D10FD">
        <w:t xml:space="preserve"> изменени</w:t>
      </w:r>
      <w:r w:rsidR="00E71816">
        <w:t>я</w:t>
      </w:r>
      <w:r w:rsidRPr="005D10FD">
        <w:t xml:space="preserve"> свойств в обоих случаях можно было бы искать в появлении нарушени</w:t>
      </w:r>
      <w:r w:rsidR="00E71816">
        <w:t>я</w:t>
      </w:r>
      <w:r w:rsidRPr="005D10FD">
        <w:t xml:space="preserve"> правильности кристаллического строения материалов и дефектов в решетке</w:t>
      </w:r>
      <w:r w:rsidR="00E71816">
        <w:t>.</w:t>
      </w:r>
      <w:r w:rsidRPr="005D10FD">
        <w:t xml:space="preserve"> </w:t>
      </w:r>
    </w:p>
    <w:p w14:paraId="4354801E" w14:textId="183796E8" w:rsidR="00F87A83" w:rsidRDefault="00F87A83" w:rsidP="00F87A83">
      <w:r>
        <w:lastRenderedPageBreak/>
        <w:t>До настоящего времени было достоверно установлено</w:t>
      </w:r>
      <w:r w:rsidR="000B020A" w:rsidRPr="000B020A">
        <w:t xml:space="preserve"> [</w:t>
      </w:r>
      <w:r w:rsidR="000B020A">
        <w:fldChar w:fldCharType="begin"/>
      </w:r>
      <w:r w:rsidR="000B020A">
        <w:instrText xml:space="preserve"> REF FGarner_Compars_of_swelling_fcc_bcc \n \h </w:instrText>
      </w:r>
      <w:r w:rsidR="000B020A">
        <w:fldChar w:fldCharType="separate"/>
      </w:r>
      <w:r w:rsidR="00710FBB">
        <w:t>9</w:t>
      </w:r>
      <w:r w:rsidR="000B020A">
        <w:fldChar w:fldCharType="end"/>
      </w:r>
      <w:r w:rsidR="000B020A" w:rsidRPr="000B020A">
        <w:t>]</w:t>
      </w:r>
      <w:r>
        <w:t>, что ОЦК-железо и ферритные сплавы на его основе обладают иммунитетом к высокой скорости распухания, которую демонстрируют сплавы на основе железа с ГЦК-решеткой</w:t>
      </w:r>
      <w:r w:rsidRPr="003E59CA">
        <w:t xml:space="preserve">. </w:t>
      </w:r>
      <w:r>
        <w:t>Для бинарного сплава Fe-12</w:t>
      </w:r>
      <w:r w:rsidR="00217581">
        <w:t xml:space="preserve"> </w:t>
      </w:r>
      <w:r w:rsidR="009053E3">
        <w:t>мас.%</w:t>
      </w:r>
      <w:r w:rsidR="00217581">
        <w:t xml:space="preserve"> </w:t>
      </w:r>
      <w:r>
        <w:t>Cr известно, что скорость распухания на</w:t>
      </w:r>
      <w:r w:rsidRPr="00F87A83">
        <w:t xml:space="preserve"> </w:t>
      </w:r>
      <w:r>
        <w:t>стационарной стадии распухания составляет</w:t>
      </w:r>
      <w:r w:rsidRPr="00F87A83">
        <w:t xml:space="preserve"> </w:t>
      </w:r>
      <w:r>
        <w:t>0,2 %/сна. Для стали HT-9 и сплава Fe</w:t>
      </w:r>
      <w:r w:rsidR="00217581">
        <w:noBreakHyphen/>
      </w:r>
      <w:r>
        <w:t>9</w:t>
      </w:r>
      <w:r w:rsidR="00217581">
        <w:t> </w:t>
      </w:r>
      <w:r w:rsidR="009053E3">
        <w:t>мас.%</w:t>
      </w:r>
      <w:r w:rsidR="00217581">
        <w:t xml:space="preserve"> </w:t>
      </w:r>
      <w:r>
        <w:t>Cr-1</w:t>
      </w:r>
      <w:r w:rsidR="00217581" w:rsidRPr="00217581">
        <w:t xml:space="preserve"> </w:t>
      </w:r>
      <w:r w:rsidR="009053E3">
        <w:t>мас.%</w:t>
      </w:r>
      <w:r w:rsidR="00217581">
        <w:t xml:space="preserve"> </w:t>
      </w:r>
      <w:r>
        <w:t>Mo скорость распухания сравнима со скоростью распухания, демонстрируемой чистым сплавом Fe-12</w:t>
      </w:r>
      <w:r w:rsidR="006842E3" w:rsidRPr="006842E3">
        <w:t xml:space="preserve"> </w:t>
      </w:r>
      <w:r w:rsidR="009053E3">
        <w:t>мас.%</w:t>
      </w:r>
      <w:r w:rsidR="006842E3">
        <w:t xml:space="preserve"> </w:t>
      </w:r>
      <w:r>
        <w:t>Cr, но после более значительного инкубационного периода.</w:t>
      </w:r>
    </w:p>
    <w:p w14:paraId="1BC3CC87" w14:textId="02C7935D" w:rsidR="00AC112B" w:rsidRDefault="00AC112B" w:rsidP="00F87A83">
      <w:r>
        <w:t xml:space="preserve">В работе </w:t>
      </w:r>
      <w:r w:rsidRPr="005D57FA">
        <w:t>[</w:t>
      </w:r>
      <w:r w:rsidR="005D57FA">
        <w:rPr>
          <w:lang w:val="en-US"/>
        </w:rPr>
        <w:fldChar w:fldCharType="begin"/>
      </w:r>
      <w:r w:rsidR="005D57FA" w:rsidRPr="005D57FA">
        <w:instrText xml:space="preserve"> </w:instrText>
      </w:r>
      <w:r w:rsidR="005D57FA">
        <w:rPr>
          <w:lang w:val="en-US"/>
        </w:rPr>
        <w:instrText>REF</w:instrText>
      </w:r>
      <w:r w:rsidR="005D57FA" w:rsidRPr="005D57FA">
        <w:instrText xml:space="preserve"> ШИбрагимов_Иссле_свойст_облуч_желез \</w:instrText>
      </w:r>
      <w:r w:rsidR="005D57FA">
        <w:rPr>
          <w:lang w:val="en-US"/>
        </w:rPr>
        <w:instrText>n</w:instrText>
      </w:r>
      <w:r w:rsidR="005D57FA" w:rsidRPr="005D57FA">
        <w:instrText xml:space="preserve"> \</w:instrText>
      </w:r>
      <w:r w:rsidR="005D57FA">
        <w:rPr>
          <w:lang w:val="en-US"/>
        </w:rPr>
        <w:instrText>h</w:instrText>
      </w:r>
      <w:r w:rsidR="005D57FA" w:rsidRPr="005D57FA">
        <w:instrText xml:space="preserve"> </w:instrText>
      </w:r>
      <w:r w:rsidR="005D57FA">
        <w:rPr>
          <w:lang w:val="en-US"/>
        </w:rPr>
      </w:r>
      <w:r w:rsidR="005D57FA">
        <w:rPr>
          <w:lang w:val="en-US"/>
        </w:rPr>
        <w:fldChar w:fldCharType="separate"/>
      </w:r>
      <w:r w:rsidR="00710FBB" w:rsidRPr="00615B55">
        <w:t>14</w:t>
      </w:r>
      <w:r w:rsidR="005D57FA">
        <w:rPr>
          <w:lang w:val="en-US"/>
        </w:rPr>
        <w:fldChar w:fldCharType="end"/>
      </w:r>
      <w:r w:rsidRPr="005D57FA">
        <w:t>]</w:t>
      </w:r>
      <w:r w:rsidR="005D57FA" w:rsidRPr="005D57FA">
        <w:t xml:space="preserve"> </w:t>
      </w:r>
      <w:r w:rsidR="005D57FA">
        <w:t xml:space="preserve">изучалось влияние быстрых нейтронов на структуру и свойства </w:t>
      </w:r>
      <w:r w:rsidR="00247A96">
        <w:t xml:space="preserve">чистого </w:t>
      </w:r>
      <w:r w:rsidR="005D57FA">
        <w:t xml:space="preserve">железа и некоторых сталей, химический состав которых приведен в </w:t>
      </w:r>
      <w:r w:rsidR="005D57FA" w:rsidRPr="0099728C">
        <w:t>таблице</w:t>
      </w:r>
      <w:r w:rsidR="0099728C" w:rsidRPr="0099728C">
        <w:t> 1.</w:t>
      </w:r>
      <w:r w:rsidR="006842E3">
        <w:t>5</w:t>
      </w:r>
      <w:r w:rsidR="005D57FA">
        <w:t>.</w:t>
      </w:r>
    </w:p>
    <w:p w14:paraId="187FDE3E" w14:textId="77777777" w:rsidR="00946933" w:rsidRDefault="00946933" w:rsidP="00F86112">
      <w:pPr>
        <w:pStyle w:val="a9"/>
      </w:pPr>
    </w:p>
    <w:p w14:paraId="418A116A" w14:textId="19103676" w:rsidR="00712AAE" w:rsidRPr="00712AAE" w:rsidRDefault="00712AAE" w:rsidP="00712AAE">
      <w:pPr>
        <w:pStyle w:val="af9"/>
        <w:rPr>
          <w:lang w:val="en-US"/>
        </w:rPr>
      </w:pPr>
      <w:r w:rsidRPr="0099728C">
        <w:t>Таблица</w:t>
      </w:r>
      <w:r w:rsidR="0099728C" w:rsidRPr="0099728C">
        <w:t xml:space="preserve"> 1.</w:t>
      </w:r>
      <w:r w:rsidR="006842E3">
        <w:t>5</w:t>
      </w:r>
      <w:r>
        <w:t xml:space="preserve"> – Хим. состав сталей </w:t>
      </w:r>
      <w:r>
        <w:rPr>
          <w:lang w:val="en-US"/>
        </w:rPr>
        <w:t>[</w:t>
      </w:r>
      <w:r>
        <w:rPr>
          <w:lang w:val="en-US"/>
        </w:rPr>
        <w:fldChar w:fldCharType="begin"/>
      </w:r>
      <w:r>
        <w:rPr>
          <w:lang w:val="en-US"/>
        </w:rPr>
        <w:instrText xml:space="preserve"> REF ШИбрагимов_Иссле_свойст_облуч_желез \n \h </w:instrText>
      </w:r>
      <w:r>
        <w:rPr>
          <w:lang w:val="en-US"/>
        </w:rPr>
      </w:r>
      <w:r>
        <w:rPr>
          <w:lang w:val="en-US"/>
        </w:rPr>
        <w:fldChar w:fldCharType="separate"/>
      </w:r>
      <w:r w:rsidR="00710FBB">
        <w:rPr>
          <w:lang w:val="en-US"/>
        </w:rPr>
        <w:t>14</w:t>
      </w:r>
      <w:r>
        <w:rPr>
          <w:lang w:val="en-US"/>
        </w:rPr>
        <w:fldChar w:fldCharType="end"/>
      </w:r>
      <w:r>
        <w:rPr>
          <w:lang w:val="en-US"/>
        </w:rPr>
        <w:t>].</w:t>
      </w:r>
    </w:p>
    <w:tbl>
      <w:tblPr>
        <w:tblStyle w:val="a4"/>
        <w:tblW w:w="0" w:type="auto"/>
        <w:tblLook w:val="04A0" w:firstRow="1" w:lastRow="0" w:firstColumn="1" w:lastColumn="0" w:noHBand="0" w:noVBand="1"/>
      </w:tblPr>
      <w:tblGrid>
        <w:gridCol w:w="1643"/>
        <w:gridCol w:w="1534"/>
        <w:gridCol w:w="1551"/>
        <w:gridCol w:w="1551"/>
        <w:gridCol w:w="1570"/>
        <w:gridCol w:w="1496"/>
      </w:tblGrid>
      <w:tr w:rsidR="005D57FA" w14:paraId="0D232ADB" w14:textId="77777777" w:rsidTr="003F51D7">
        <w:tc>
          <w:tcPr>
            <w:tcW w:w="1521" w:type="dxa"/>
            <w:vMerge w:val="restart"/>
          </w:tcPr>
          <w:p w14:paraId="68CAD617" w14:textId="77777777" w:rsidR="005D57FA" w:rsidRDefault="005D57FA" w:rsidP="00712AAE">
            <w:pPr>
              <w:pStyle w:val="afa"/>
            </w:pPr>
            <w:r>
              <w:t>Марка стали</w:t>
            </w:r>
          </w:p>
        </w:tc>
        <w:tc>
          <w:tcPr>
            <w:tcW w:w="7824" w:type="dxa"/>
            <w:gridSpan w:val="5"/>
          </w:tcPr>
          <w:p w14:paraId="48840E3E" w14:textId="67A17301" w:rsidR="005D57FA" w:rsidRPr="005D57FA" w:rsidRDefault="005D57FA" w:rsidP="00712AAE">
            <w:pPr>
              <w:pStyle w:val="afa"/>
              <w:rPr>
                <w:lang w:val="en-US"/>
              </w:rPr>
            </w:pPr>
            <w:r>
              <w:t xml:space="preserve">Содержание основных элементов, </w:t>
            </w:r>
            <w:r w:rsidR="009053E3">
              <w:t>мас.%</w:t>
            </w:r>
          </w:p>
        </w:tc>
      </w:tr>
      <w:tr w:rsidR="005D57FA" w14:paraId="2EA9D6F4" w14:textId="77777777" w:rsidTr="005D57FA">
        <w:tc>
          <w:tcPr>
            <w:tcW w:w="1521" w:type="dxa"/>
            <w:vMerge/>
          </w:tcPr>
          <w:p w14:paraId="192FCE3B" w14:textId="77777777" w:rsidR="005D57FA" w:rsidRDefault="005D57FA" w:rsidP="00712AAE">
            <w:pPr>
              <w:pStyle w:val="afa"/>
            </w:pPr>
          </w:p>
        </w:tc>
        <w:tc>
          <w:tcPr>
            <w:tcW w:w="1557" w:type="dxa"/>
          </w:tcPr>
          <w:p w14:paraId="5A076986" w14:textId="77777777" w:rsidR="005D57FA" w:rsidRPr="005D57FA" w:rsidRDefault="005D57FA" w:rsidP="00712AAE">
            <w:pPr>
              <w:pStyle w:val="afa"/>
              <w:rPr>
                <w:lang w:val="en-US"/>
              </w:rPr>
            </w:pPr>
            <w:r>
              <w:rPr>
                <w:lang w:val="en-US"/>
              </w:rPr>
              <w:t>C</w:t>
            </w:r>
          </w:p>
        </w:tc>
        <w:tc>
          <w:tcPr>
            <w:tcW w:w="1575" w:type="dxa"/>
          </w:tcPr>
          <w:p w14:paraId="69682D71" w14:textId="77777777" w:rsidR="005D57FA" w:rsidRPr="005D57FA" w:rsidRDefault="005D57FA" w:rsidP="00712AAE">
            <w:pPr>
              <w:pStyle w:val="afa"/>
              <w:rPr>
                <w:lang w:val="en-US"/>
              </w:rPr>
            </w:pPr>
            <w:r>
              <w:rPr>
                <w:lang w:val="en-US"/>
              </w:rPr>
              <w:t>Cr</w:t>
            </w:r>
          </w:p>
        </w:tc>
        <w:tc>
          <w:tcPr>
            <w:tcW w:w="1575" w:type="dxa"/>
          </w:tcPr>
          <w:p w14:paraId="5CA43A3D" w14:textId="77777777" w:rsidR="005D57FA" w:rsidRPr="005D57FA" w:rsidRDefault="005D57FA" w:rsidP="00712AAE">
            <w:pPr>
              <w:pStyle w:val="afa"/>
              <w:rPr>
                <w:lang w:val="en-US"/>
              </w:rPr>
            </w:pPr>
            <w:r>
              <w:rPr>
                <w:lang w:val="en-US"/>
              </w:rPr>
              <w:t>Ni</w:t>
            </w:r>
          </w:p>
        </w:tc>
        <w:tc>
          <w:tcPr>
            <w:tcW w:w="1596" w:type="dxa"/>
          </w:tcPr>
          <w:p w14:paraId="235B2F79" w14:textId="77777777" w:rsidR="005D57FA" w:rsidRPr="005D57FA" w:rsidRDefault="005D57FA" w:rsidP="00712AAE">
            <w:pPr>
              <w:pStyle w:val="afa"/>
              <w:rPr>
                <w:lang w:val="en-US"/>
              </w:rPr>
            </w:pPr>
            <w:r>
              <w:rPr>
                <w:lang w:val="en-US"/>
              </w:rPr>
              <w:t>Mo</w:t>
            </w:r>
          </w:p>
        </w:tc>
        <w:tc>
          <w:tcPr>
            <w:tcW w:w="1521" w:type="dxa"/>
          </w:tcPr>
          <w:p w14:paraId="7C38EB5A" w14:textId="77777777" w:rsidR="005D57FA" w:rsidRDefault="005D57FA" w:rsidP="00712AAE">
            <w:pPr>
              <w:pStyle w:val="afa"/>
              <w:rPr>
                <w:lang w:val="en-US"/>
              </w:rPr>
            </w:pPr>
            <w:r>
              <w:rPr>
                <w:lang w:val="en-US"/>
              </w:rPr>
              <w:t>Ti</w:t>
            </w:r>
          </w:p>
        </w:tc>
      </w:tr>
      <w:tr w:rsidR="005D57FA" w14:paraId="21FF4AA8" w14:textId="77777777" w:rsidTr="005D57FA">
        <w:tc>
          <w:tcPr>
            <w:tcW w:w="1521" w:type="dxa"/>
          </w:tcPr>
          <w:p w14:paraId="44A820D6" w14:textId="77777777" w:rsidR="005D57FA" w:rsidRPr="005D57FA" w:rsidRDefault="005D57FA" w:rsidP="00712AAE">
            <w:pPr>
              <w:pStyle w:val="afa"/>
            </w:pPr>
            <w:r>
              <w:rPr>
                <w:lang w:val="en-US"/>
              </w:rPr>
              <w:t>1</w:t>
            </w:r>
            <w:r>
              <w:t>Х18Н9</w:t>
            </w:r>
          </w:p>
        </w:tc>
        <w:tc>
          <w:tcPr>
            <w:tcW w:w="1557" w:type="dxa"/>
          </w:tcPr>
          <w:p w14:paraId="0100958D" w14:textId="77777777" w:rsidR="005D57FA" w:rsidRDefault="005D57FA" w:rsidP="00712AAE">
            <w:pPr>
              <w:pStyle w:val="afa"/>
            </w:pPr>
            <w:r>
              <w:t>0,14</w:t>
            </w:r>
          </w:p>
        </w:tc>
        <w:tc>
          <w:tcPr>
            <w:tcW w:w="1575" w:type="dxa"/>
          </w:tcPr>
          <w:p w14:paraId="0E75F39B" w14:textId="77777777" w:rsidR="005D57FA" w:rsidRDefault="005D57FA" w:rsidP="00712AAE">
            <w:pPr>
              <w:pStyle w:val="afa"/>
            </w:pPr>
            <w:r>
              <w:t>16,0</w:t>
            </w:r>
          </w:p>
        </w:tc>
        <w:tc>
          <w:tcPr>
            <w:tcW w:w="1575" w:type="dxa"/>
          </w:tcPr>
          <w:p w14:paraId="5E0F2952" w14:textId="77777777" w:rsidR="005D57FA" w:rsidRDefault="005D57FA" w:rsidP="00712AAE">
            <w:pPr>
              <w:pStyle w:val="afa"/>
            </w:pPr>
            <w:r>
              <w:t>9,5</w:t>
            </w:r>
          </w:p>
        </w:tc>
        <w:tc>
          <w:tcPr>
            <w:tcW w:w="1596" w:type="dxa"/>
          </w:tcPr>
          <w:p w14:paraId="06B113FC" w14:textId="77777777" w:rsidR="005D57FA" w:rsidRDefault="005D57FA" w:rsidP="00712AAE">
            <w:pPr>
              <w:pStyle w:val="afa"/>
            </w:pPr>
            <w:r>
              <w:t>-</w:t>
            </w:r>
          </w:p>
        </w:tc>
        <w:tc>
          <w:tcPr>
            <w:tcW w:w="1521" w:type="dxa"/>
          </w:tcPr>
          <w:p w14:paraId="5258569B" w14:textId="77777777" w:rsidR="005D57FA" w:rsidRDefault="005D57FA" w:rsidP="00712AAE">
            <w:pPr>
              <w:pStyle w:val="afa"/>
            </w:pPr>
            <w:r>
              <w:t>-</w:t>
            </w:r>
          </w:p>
        </w:tc>
      </w:tr>
      <w:tr w:rsidR="005D57FA" w14:paraId="4521D7F4" w14:textId="77777777" w:rsidTr="005D57FA">
        <w:tc>
          <w:tcPr>
            <w:tcW w:w="1521" w:type="dxa"/>
          </w:tcPr>
          <w:p w14:paraId="59DFDA68" w14:textId="77777777" w:rsidR="005D57FA" w:rsidRDefault="005D57FA" w:rsidP="00712AAE">
            <w:pPr>
              <w:pStyle w:val="afa"/>
            </w:pPr>
            <w:r>
              <w:t>1Х18Н9Т</w:t>
            </w:r>
          </w:p>
        </w:tc>
        <w:tc>
          <w:tcPr>
            <w:tcW w:w="1557" w:type="dxa"/>
          </w:tcPr>
          <w:p w14:paraId="7BCABDA4" w14:textId="77777777" w:rsidR="005D57FA" w:rsidRDefault="005D57FA" w:rsidP="00712AAE">
            <w:pPr>
              <w:pStyle w:val="afa"/>
            </w:pPr>
            <w:r>
              <w:t>0,11</w:t>
            </w:r>
          </w:p>
        </w:tc>
        <w:tc>
          <w:tcPr>
            <w:tcW w:w="1575" w:type="dxa"/>
          </w:tcPr>
          <w:p w14:paraId="2BDA3211" w14:textId="77777777" w:rsidR="005D57FA" w:rsidRDefault="005D57FA" w:rsidP="00712AAE">
            <w:pPr>
              <w:pStyle w:val="afa"/>
            </w:pPr>
            <w:r>
              <w:t>16,7</w:t>
            </w:r>
          </w:p>
        </w:tc>
        <w:tc>
          <w:tcPr>
            <w:tcW w:w="1575" w:type="dxa"/>
          </w:tcPr>
          <w:p w14:paraId="6CBF88D2" w14:textId="77777777" w:rsidR="005D57FA" w:rsidRDefault="005D57FA" w:rsidP="00712AAE">
            <w:pPr>
              <w:pStyle w:val="afa"/>
            </w:pPr>
            <w:r>
              <w:t>9,2</w:t>
            </w:r>
          </w:p>
        </w:tc>
        <w:tc>
          <w:tcPr>
            <w:tcW w:w="1596" w:type="dxa"/>
          </w:tcPr>
          <w:p w14:paraId="0AF0C78B" w14:textId="77777777" w:rsidR="005D57FA" w:rsidRDefault="005D57FA" w:rsidP="00712AAE">
            <w:pPr>
              <w:pStyle w:val="afa"/>
            </w:pPr>
            <w:r>
              <w:t>-</w:t>
            </w:r>
          </w:p>
        </w:tc>
        <w:tc>
          <w:tcPr>
            <w:tcW w:w="1521" w:type="dxa"/>
          </w:tcPr>
          <w:p w14:paraId="5223DEA9" w14:textId="77777777" w:rsidR="005D57FA" w:rsidRDefault="005D57FA" w:rsidP="00712AAE">
            <w:pPr>
              <w:pStyle w:val="afa"/>
            </w:pPr>
            <w:r>
              <w:t>0,6</w:t>
            </w:r>
          </w:p>
        </w:tc>
      </w:tr>
      <w:tr w:rsidR="005D57FA" w14:paraId="2C13A36E" w14:textId="77777777" w:rsidTr="005D57FA">
        <w:tc>
          <w:tcPr>
            <w:tcW w:w="1521" w:type="dxa"/>
          </w:tcPr>
          <w:p w14:paraId="3E668E52" w14:textId="77777777" w:rsidR="005D57FA" w:rsidRDefault="005D57FA" w:rsidP="00712AAE">
            <w:pPr>
              <w:pStyle w:val="afa"/>
            </w:pPr>
            <w:r>
              <w:t>1Х18Н12</w:t>
            </w:r>
          </w:p>
        </w:tc>
        <w:tc>
          <w:tcPr>
            <w:tcW w:w="1557" w:type="dxa"/>
          </w:tcPr>
          <w:p w14:paraId="7F6EC217" w14:textId="77777777" w:rsidR="005D57FA" w:rsidRDefault="005D57FA" w:rsidP="00712AAE">
            <w:pPr>
              <w:pStyle w:val="afa"/>
            </w:pPr>
            <w:r>
              <w:t>0,09</w:t>
            </w:r>
          </w:p>
        </w:tc>
        <w:tc>
          <w:tcPr>
            <w:tcW w:w="1575" w:type="dxa"/>
          </w:tcPr>
          <w:p w14:paraId="5718F88C" w14:textId="77777777" w:rsidR="005D57FA" w:rsidRDefault="005D57FA" w:rsidP="00712AAE">
            <w:pPr>
              <w:pStyle w:val="afa"/>
            </w:pPr>
            <w:r>
              <w:t>16,6</w:t>
            </w:r>
          </w:p>
        </w:tc>
        <w:tc>
          <w:tcPr>
            <w:tcW w:w="1575" w:type="dxa"/>
          </w:tcPr>
          <w:p w14:paraId="7403E700" w14:textId="77777777" w:rsidR="005D57FA" w:rsidRDefault="005D57FA" w:rsidP="00712AAE">
            <w:pPr>
              <w:pStyle w:val="afa"/>
            </w:pPr>
            <w:r>
              <w:t>12,0</w:t>
            </w:r>
          </w:p>
        </w:tc>
        <w:tc>
          <w:tcPr>
            <w:tcW w:w="1596" w:type="dxa"/>
          </w:tcPr>
          <w:p w14:paraId="54C1EA87" w14:textId="77777777" w:rsidR="005D57FA" w:rsidRDefault="005D57FA" w:rsidP="00712AAE">
            <w:pPr>
              <w:pStyle w:val="afa"/>
            </w:pPr>
            <w:r>
              <w:t>-</w:t>
            </w:r>
          </w:p>
        </w:tc>
        <w:tc>
          <w:tcPr>
            <w:tcW w:w="1521" w:type="dxa"/>
          </w:tcPr>
          <w:p w14:paraId="2E4F1CE1" w14:textId="77777777" w:rsidR="005D57FA" w:rsidRDefault="005D57FA" w:rsidP="00712AAE">
            <w:pPr>
              <w:pStyle w:val="afa"/>
            </w:pPr>
            <w:r>
              <w:t>-</w:t>
            </w:r>
          </w:p>
        </w:tc>
      </w:tr>
      <w:tr w:rsidR="005D57FA" w14:paraId="38B0A862" w14:textId="77777777" w:rsidTr="005D57FA">
        <w:tc>
          <w:tcPr>
            <w:tcW w:w="1521" w:type="dxa"/>
          </w:tcPr>
          <w:p w14:paraId="08717593" w14:textId="77777777" w:rsidR="005D57FA" w:rsidRDefault="005D57FA" w:rsidP="00712AAE">
            <w:pPr>
              <w:pStyle w:val="afa"/>
            </w:pPr>
            <w:r>
              <w:t>1Х18Н12М2Т</w:t>
            </w:r>
          </w:p>
        </w:tc>
        <w:tc>
          <w:tcPr>
            <w:tcW w:w="1557" w:type="dxa"/>
          </w:tcPr>
          <w:p w14:paraId="03B84E3D" w14:textId="77777777" w:rsidR="005D57FA" w:rsidRDefault="005D57FA" w:rsidP="00712AAE">
            <w:pPr>
              <w:pStyle w:val="afa"/>
            </w:pPr>
            <w:r>
              <w:t>0,1</w:t>
            </w:r>
          </w:p>
        </w:tc>
        <w:tc>
          <w:tcPr>
            <w:tcW w:w="1575" w:type="dxa"/>
          </w:tcPr>
          <w:p w14:paraId="509E38B9" w14:textId="77777777" w:rsidR="005D57FA" w:rsidRDefault="005D57FA" w:rsidP="00712AAE">
            <w:pPr>
              <w:pStyle w:val="afa"/>
            </w:pPr>
            <w:r>
              <w:t>17,2</w:t>
            </w:r>
          </w:p>
        </w:tc>
        <w:tc>
          <w:tcPr>
            <w:tcW w:w="1575" w:type="dxa"/>
          </w:tcPr>
          <w:p w14:paraId="60F304BF" w14:textId="77777777" w:rsidR="005D57FA" w:rsidRDefault="005D57FA" w:rsidP="00712AAE">
            <w:pPr>
              <w:pStyle w:val="afa"/>
            </w:pPr>
            <w:r>
              <w:t>12,4</w:t>
            </w:r>
          </w:p>
        </w:tc>
        <w:tc>
          <w:tcPr>
            <w:tcW w:w="1596" w:type="dxa"/>
          </w:tcPr>
          <w:p w14:paraId="6609F0AC" w14:textId="77777777" w:rsidR="005D57FA" w:rsidRDefault="005D57FA" w:rsidP="00712AAE">
            <w:pPr>
              <w:pStyle w:val="afa"/>
            </w:pPr>
            <w:r>
              <w:t>2,1</w:t>
            </w:r>
          </w:p>
        </w:tc>
        <w:tc>
          <w:tcPr>
            <w:tcW w:w="1521" w:type="dxa"/>
          </w:tcPr>
          <w:p w14:paraId="2662D5CC" w14:textId="77777777" w:rsidR="005D57FA" w:rsidRDefault="005D57FA" w:rsidP="00712AAE">
            <w:pPr>
              <w:pStyle w:val="afa"/>
            </w:pPr>
            <w:r>
              <w:t>0,5</w:t>
            </w:r>
          </w:p>
        </w:tc>
      </w:tr>
      <w:tr w:rsidR="005D57FA" w14:paraId="64EF2F3B" w14:textId="77777777" w:rsidTr="005D57FA">
        <w:tc>
          <w:tcPr>
            <w:tcW w:w="1521" w:type="dxa"/>
          </w:tcPr>
          <w:p w14:paraId="6C38970F" w14:textId="77777777" w:rsidR="005D57FA" w:rsidRDefault="005D57FA" w:rsidP="00712AAE">
            <w:pPr>
              <w:pStyle w:val="afa"/>
            </w:pPr>
            <w:r>
              <w:t>1Х18Н17</w:t>
            </w:r>
          </w:p>
        </w:tc>
        <w:tc>
          <w:tcPr>
            <w:tcW w:w="1557" w:type="dxa"/>
          </w:tcPr>
          <w:p w14:paraId="52080406" w14:textId="77777777" w:rsidR="005D57FA" w:rsidRDefault="005D57FA" w:rsidP="00712AAE">
            <w:pPr>
              <w:pStyle w:val="afa"/>
            </w:pPr>
            <w:r>
              <w:t>1,12</w:t>
            </w:r>
          </w:p>
        </w:tc>
        <w:tc>
          <w:tcPr>
            <w:tcW w:w="1575" w:type="dxa"/>
          </w:tcPr>
          <w:p w14:paraId="188F3179" w14:textId="77777777" w:rsidR="005D57FA" w:rsidRDefault="005D57FA" w:rsidP="00712AAE">
            <w:pPr>
              <w:pStyle w:val="afa"/>
            </w:pPr>
            <w:r>
              <w:t>16,1</w:t>
            </w:r>
          </w:p>
        </w:tc>
        <w:tc>
          <w:tcPr>
            <w:tcW w:w="1575" w:type="dxa"/>
          </w:tcPr>
          <w:p w14:paraId="4869B9E3" w14:textId="77777777" w:rsidR="005D57FA" w:rsidRDefault="005D57FA" w:rsidP="00712AAE">
            <w:pPr>
              <w:pStyle w:val="afa"/>
            </w:pPr>
            <w:r>
              <w:t>16,9</w:t>
            </w:r>
          </w:p>
        </w:tc>
        <w:tc>
          <w:tcPr>
            <w:tcW w:w="1596" w:type="dxa"/>
          </w:tcPr>
          <w:p w14:paraId="1B0D0585" w14:textId="77777777" w:rsidR="005D57FA" w:rsidRDefault="005D57FA" w:rsidP="00712AAE">
            <w:pPr>
              <w:pStyle w:val="afa"/>
            </w:pPr>
            <w:r>
              <w:t>-</w:t>
            </w:r>
          </w:p>
        </w:tc>
        <w:tc>
          <w:tcPr>
            <w:tcW w:w="1521" w:type="dxa"/>
          </w:tcPr>
          <w:p w14:paraId="5D9980CD" w14:textId="77777777" w:rsidR="005D57FA" w:rsidRDefault="005D57FA" w:rsidP="00712AAE">
            <w:pPr>
              <w:pStyle w:val="afa"/>
            </w:pPr>
            <w:r>
              <w:t>-</w:t>
            </w:r>
          </w:p>
        </w:tc>
      </w:tr>
    </w:tbl>
    <w:p w14:paraId="46F3E6D1" w14:textId="77777777" w:rsidR="005D57FA" w:rsidRDefault="005D57FA" w:rsidP="00F86112">
      <w:pPr>
        <w:pStyle w:val="a9"/>
      </w:pPr>
    </w:p>
    <w:p w14:paraId="0DBB2F6F" w14:textId="0DF2DA87" w:rsidR="005D2D27" w:rsidRDefault="005D2D27" w:rsidP="00F87A83">
      <w:r>
        <w:t>Чистое железо имеет структуру ОЦК, в то время как, аустенитные стали – ГЦК. Для того, чтобы в ГЦК сталях начали проявляться какие-то эффекты, связанные с радиационным повреждением, требуется доза повреждений от 2 сна.</w:t>
      </w:r>
    </w:p>
    <w:p w14:paraId="15EAA77C" w14:textId="4D8597CF" w:rsidR="00712AAE" w:rsidRDefault="00712AAE" w:rsidP="00F87A83">
      <w:r>
        <w:t xml:space="preserve">Средняя интегральная доза облучения быстрыми нейтронами составляла </w:t>
      </w:r>
      <m:oMath>
        <m:r>
          <w:rPr>
            <w:rFonts w:ascii="Cambria Math" w:hAnsi="Cambria Math"/>
          </w:rPr>
          <m:t>1.8 * </m:t>
        </m:r>
        <m:sSup>
          <m:sSupPr>
            <m:ctrlPr>
              <w:rPr>
                <w:rFonts w:ascii="Cambria Math" w:hAnsi="Cambria Math"/>
                <w:i/>
              </w:rPr>
            </m:ctrlPr>
          </m:sSupPr>
          <m:e>
            <m:r>
              <w:rPr>
                <w:rFonts w:ascii="Cambria Math" w:hAnsi="Cambria Math"/>
              </w:rPr>
              <m:t>10</m:t>
            </m:r>
          </m:e>
          <m:sup>
            <m:r>
              <w:rPr>
                <w:rFonts w:ascii="Cambria Math" w:hAnsi="Cambria Math"/>
              </w:rPr>
              <m:t>20</m:t>
            </m:r>
          </m:sup>
        </m:sSup>
        <m:r>
          <w:rPr>
            <w:rFonts w:ascii="Cambria Math" w:hAnsi="Cambria Math"/>
          </w:rPr>
          <m:t xml:space="preserve"> </m:t>
        </m:r>
        <m:f>
          <m:fPr>
            <m:ctrlPr>
              <w:rPr>
                <w:rFonts w:ascii="Cambria Math" w:hAnsi="Cambria Math"/>
                <w:i/>
              </w:rPr>
            </m:ctrlPr>
          </m:fPr>
          <m:num>
            <m:r>
              <w:rPr>
                <w:rFonts w:ascii="Cambria Math" w:hAnsi="Cambria Math"/>
              </w:rPr>
              <m:t>нейтронов</m:t>
            </m:r>
          </m:num>
          <m:den>
            <m:sSup>
              <m:sSupPr>
                <m:ctrlPr>
                  <w:rPr>
                    <w:rFonts w:ascii="Cambria Math" w:hAnsi="Cambria Math"/>
                    <w:i/>
                    <w:lang w:val="en-US"/>
                  </w:rPr>
                </m:ctrlPr>
              </m:sSupPr>
              <m:e>
                <m:r>
                  <w:rPr>
                    <w:rFonts w:ascii="Cambria Math" w:hAnsi="Cambria Math"/>
                  </w:rPr>
                  <m:t>см</m:t>
                </m:r>
                <m:ctrlPr>
                  <w:rPr>
                    <w:rFonts w:ascii="Cambria Math" w:hAnsi="Cambria Math"/>
                    <w:i/>
                  </w:rPr>
                </m:ctrlPr>
              </m:e>
              <m:sup>
                <m:r>
                  <w:rPr>
                    <w:rFonts w:ascii="Cambria Math" w:hAnsi="Cambria Math"/>
                  </w:rPr>
                  <m:t>2</m:t>
                </m:r>
              </m:sup>
            </m:sSup>
          </m:den>
        </m:f>
      </m:oMath>
      <w:r w:rsidR="00D87536">
        <w:t xml:space="preserve"> </w:t>
      </w:r>
      <w:r w:rsidR="003F4AEC">
        <w:t xml:space="preserve">(для аустенитных сталей </w:t>
      </w:r>
      <m:oMath>
        <m:r>
          <w:rPr>
            <w:rFonts w:ascii="Cambria Math" w:hAnsi="Cambria Math"/>
          </w:rPr>
          <m:t>1 сна = 1*</m:t>
        </m:r>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rPr>
              <m:t>20</m:t>
            </m:r>
          </m:sup>
        </m:sSup>
        <m:f>
          <m:fPr>
            <m:ctrlPr>
              <w:rPr>
                <w:rFonts w:ascii="Cambria Math" w:hAnsi="Cambria Math"/>
                <w:i/>
              </w:rPr>
            </m:ctrlPr>
          </m:fPr>
          <m:num>
            <m:r>
              <w:rPr>
                <w:rFonts w:ascii="Cambria Math" w:hAnsi="Cambria Math"/>
              </w:rPr>
              <m:t>нейтронов</m:t>
            </m:r>
          </m:num>
          <m:den>
            <m:sSup>
              <m:sSupPr>
                <m:ctrlPr>
                  <w:rPr>
                    <w:rFonts w:ascii="Cambria Math" w:hAnsi="Cambria Math"/>
                    <w:i/>
                    <w:lang w:val="en-US"/>
                  </w:rPr>
                </m:ctrlPr>
              </m:sSupPr>
              <m:e>
                <m:r>
                  <w:rPr>
                    <w:rFonts w:ascii="Cambria Math" w:hAnsi="Cambria Math"/>
                  </w:rPr>
                  <m:t>см</m:t>
                </m:r>
                <m:ctrlPr>
                  <w:rPr>
                    <w:rFonts w:ascii="Cambria Math" w:hAnsi="Cambria Math"/>
                    <w:i/>
                  </w:rPr>
                </m:ctrlPr>
              </m:e>
              <m:sup>
                <m:r>
                  <w:rPr>
                    <w:rFonts w:ascii="Cambria Math" w:hAnsi="Cambria Math"/>
                  </w:rPr>
                  <m:t>2</m:t>
                </m:r>
              </m:sup>
            </m:sSup>
          </m:den>
        </m:f>
      </m:oMath>
      <w:r w:rsidR="003F4AEC">
        <w:t xml:space="preserve">) </w:t>
      </w:r>
      <w:r w:rsidR="00D87536">
        <w:t>с температурой 70</w:t>
      </w:r>
      <w:r w:rsidR="00750AD7">
        <w:t> </w:t>
      </w:r>
      <w:r w:rsidR="003415C1">
        <w:rPr>
          <w:rFonts w:cs="Times New Roman"/>
        </w:rPr>
        <w:t>˚</w:t>
      </w:r>
      <w:r w:rsidR="003415C1">
        <w:rPr>
          <w:lang w:val="en-US"/>
        </w:rPr>
        <w:t>C</w:t>
      </w:r>
      <w:r>
        <w:t>. Облучение проводилось в зоне реактора БР-2.</w:t>
      </w:r>
    </w:p>
    <w:p w14:paraId="6628056E" w14:textId="189A3E7C" w:rsidR="00712AAE" w:rsidRDefault="002C2AA8" w:rsidP="00F87A83">
      <w:r>
        <w:t>По результатам эксперимента было показано, что в результате облучения быстрыми нейтронами прочность и твердость возрастают, а относительное удлинение падает. Степень изменения свойств зависит от природы облученного материала, причем усложнение состава сталей путем легирования различными элементами не оказывает существенного влияния на величину изменения.</w:t>
      </w:r>
      <w:r w:rsidR="003D7B1B">
        <w:t xml:space="preserve">  Изменения свойств происходят из-за образования в решетке материала различного рода дефектов.</w:t>
      </w:r>
      <w:r w:rsidR="00071587">
        <w:t xml:space="preserve"> Микроструктура железа до и после облучения показана на </w:t>
      </w:r>
      <w:r w:rsidR="00071587" w:rsidRPr="0099728C">
        <w:t>рисунке</w:t>
      </w:r>
      <w:r w:rsidR="0099728C" w:rsidRPr="0099728C">
        <w:t> 1.6</w:t>
      </w:r>
      <w:r w:rsidR="00071587" w:rsidRPr="0099728C">
        <w:t>.</w:t>
      </w:r>
    </w:p>
    <w:p w14:paraId="705BEA65" w14:textId="77777777" w:rsidR="00946933" w:rsidRDefault="00946933" w:rsidP="00F86112">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946933" w14:paraId="462C7923" w14:textId="77777777" w:rsidTr="00946933">
        <w:tc>
          <w:tcPr>
            <w:tcW w:w="4672" w:type="dxa"/>
          </w:tcPr>
          <w:p w14:paraId="23E66AD8" w14:textId="77777777" w:rsidR="00946933" w:rsidRDefault="00946933" w:rsidP="00946933">
            <w:pPr>
              <w:pStyle w:val="afb"/>
            </w:pPr>
            <w:r w:rsidRPr="00071587">
              <w:rPr>
                <w:noProof/>
              </w:rPr>
              <w:drawing>
                <wp:inline distT="0" distB="0" distL="0" distR="0" wp14:anchorId="15E585C6" wp14:editId="51F6421E">
                  <wp:extent cx="1851660" cy="179959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52402"/>
                          <a:stretch/>
                        </pic:blipFill>
                        <pic:spPr bwMode="auto">
                          <a:xfrm>
                            <a:off x="0" y="0"/>
                            <a:ext cx="1852082" cy="1800000"/>
                          </a:xfrm>
                          <a:prstGeom prst="rect">
                            <a:avLst/>
                          </a:prstGeom>
                          <a:ln>
                            <a:noFill/>
                          </a:ln>
                          <a:extLst>
                            <a:ext uri="{53640926-AAD7-44D8-BBD7-CCE9431645EC}">
                              <a14:shadowObscured xmlns:a14="http://schemas.microsoft.com/office/drawing/2010/main"/>
                            </a:ext>
                          </a:extLst>
                        </pic:spPr>
                      </pic:pic>
                    </a:graphicData>
                  </a:graphic>
                </wp:inline>
              </w:drawing>
            </w:r>
          </w:p>
          <w:p w14:paraId="12463721" w14:textId="599DB908" w:rsidR="00946933" w:rsidRDefault="00946933" w:rsidP="00946933">
            <w:pPr>
              <w:pStyle w:val="afb"/>
            </w:pPr>
            <w:r>
              <w:t>а</w:t>
            </w:r>
          </w:p>
        </w:tc>
        <w:tc>
          <w:tcPr>
            <w:tcW w:w="4673" w:type="dxa"/>
          </w:tcPr>
          <w:p w14:paraId="5E7C1FC2" w14:textId="77777777" w:rsidR="00946933" w:rsidRDefault="00946933" w:rsidP="00946933">
            <w:pPr>
              <w:pStyle w:val="afb"/>
            </w:pPr>
            <w:r w:rsidRPr="00071587">
              <w:rPr>
                <w:noProof/>
              </w:rPr>
              <w:drawing>
                <wp:inline distT="0" distB="0" distL="0" distR="0" wp14:anchorId="6A6BF066" wp14:editId="57ECCBF4">
                  <wp:extent cx="1710858" cy="1799590"/>
                  <wp:effectExtent l="0" t="0" r="3810" b="0"/>
                  <wp:docPr id="18483" name="Рисунок 1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6021"/>
                          <a:stretch/>
                        </pic:blipFill>
                        <pic:spPr bwMode="auto">
                          <a:xfrm>
                            <a:off x="0" y="0"/>
                            <a:ext cx="1711248" cy="1800000"/>
                          </a:xfrm>
                          <a:prstGeom prst="rect">
                            <a:avLst/>
                          </a:prstGeom>
                          <a:ln>
                            <a:noFill/>
                          </a:ln>
                          <a:extLst>
                            <a:ext uri="{53640926-AAD7-44D8-BBD7-CCE9431645EC}">
                              <a14:shadowObscured xmlns:a14="http://schemas.microsoft.com/office/drawing/2010/main"/>
                            </a:ext>
                          </a:extLst>
                        </pic:spPr>
                      </pic:pic>
                    </a:graphicData>
                  </a:graphic>
                </wp:inline>
              </w:drawing>
            </w:r>
          </w:p>
          <w:p w14:paraId="2ABD95E7" w14:textId="5ADB43B2" w:rsidR="00946933" w:rsidRDefault="00946933" w:rsidP="00946933">
            <w:pPr>
              <w:pStyle w:val="afb"/>
            </w:pPr>
            <w:r>
              <w:t>б</w:t>
            </w:r>
          </w:p>
        </w:tc>
      </w:tr>
    </w:tbl>
    <w:p w14:paraId="65C9BF51" w14:textId="77777777" w:rsidR="00F86112" w:rsidRDefault="00F86112" w:rsidP="00F86112">
      <w:pPr>
        <w:pStyle w:val="a9"/>
      </w:pPr>
    </w:p>
    <w:p w14:paraId="79548C67" w14:textId="3EF8B1CC" w:rsidR="00946933" w:rsidRPr="00946933" w:rsidRDefault="00946933" w:rsidP="00946933">
      <w:pPr>
        <w:pStyle w:val="afb"/>
        <w:rPr>
          <w:sz w:val="20"/>
          <w:szCs w:val="20"/>
        </w:rPr>
      </w:pPr>
      <w:r w:rsidRPr="00946933">
        <w:rPr>
          <w:sz w:val="20"/>
          <w:szCs w:val="20"/>
        </w:rPr>
        <w:t>а – до облучения</w:t>
      </w:r>
    </w:p>
    <w:p w14:paraId="24D42CC3" w14:textId="5133491B" w:rsidR="00946933" w:rsidRDefault="00946933" w:rsidP="00946933">
      <w:pPr>
        <w:pStyle w:val="afb"/>
        <w:rPr>
          <w:sz w:val="20"/>
          <w:szCs w:val="20"/>
        </w:rPr>
      </w:pPr>
      <w:r w:rsidRPr="00946933">
        <w:rPr>
          <w:sz w:val="20"/>
          <w:szCs w:val="20"/>
        </w:rPr>
        <w:t>б – после облучения</w:t>
      </w:r>
    </w:p>
    <w:p w14:paraId="3788816D" w14:textId="77777777" w:rsidR="00946933" w:rsidRPr="00946933" w:rsidRDefault="00946933" w:rsidP="00F86112">
      <w:pPr>
        <w:pStyle w:val="a9"/>
      </w:pPr>
    </w:p>
    <w:p w14:paraId="69BB46B2" w14:textId="66A708E1" w:rsidR="00071587" w:rsidRDefault="00071587" w:rsidP="00071587">
      <w:pPr>
        <w:pStyle w:val="afb"/>
      </w:pPr>
      <w:r w:rsidRPr="0099728C">
        <w:t>Рисунок</w:t>
      </w:r>
      <w:r w:rsidR="0099728C" w:rsidRPr="0099728C">
        <w:t xml:space="preserve"> 1.6</w:t>
      </w:r>
      <w:r w:rsidRPr="00071587">
        <w:t xml:space="preserve"> – Микроструктура железа (</w:t>
      </w:r>
      <w:r w:rsidR="0069703E">
        <w:t xml:space="preserve">увеличение </w:t>
      </w:r>
      <w:r w:rsidRPr="00071587">
        <w:t>x400) [</w:t>
      </w:r>
      <w:r w:rsidRPr="00071587">
        <w:fldChar w:fldCharType="begin"/>
      </w:r>
      <w:r w:rsidRPr="00071587">
        <w:instrText xml:space="preserve"> REF ШИбрагимов_Иссле_свойст_облуч_желез \n \h </w:instrText>
      </w:r>
      <w:r>
        <w:instrText xml:space="preserve"> \* MERGEFORMAT </w:instrText>
      </w:r>
      <w:r w:rsidRPr="00071587">
        <w:fldChar w:fldCharType="separate"/>
      </w:r>
      <w:r w:rsidR="00710FBB">
        <w:t>14</w:t>
      </w:r>
      <w:r w:rsidRPr="00071587">
        <w:fldChar w:fldCharType="end"/>
      </w:r>
      <w:r w:rsidRPr="00071587">
        <w:t>].</w:t>
      </w:r>
    </w:p>
    <w:p w14:paraId="6A2495F8" w14:textId="77777777" w:rsidR="00946933" w:rsidRDefault="00946933" w:rsidP="00F86112">
      <w:pPr>
        <w:pStyle w:val="a9"/>
      </w:pPr>
    </w:p>
    <w:p w14:paraId="5094153F" w14:textId="6E4A68A9" w:rsidR="00071587" w:rsidRPr="00071587" w:rsidRDefault="00071587" w:rsidP="00071587">
      <w:r>
        <w:t>По результатам исследования микроструктуры сталей и железа,</w:t>
      </w:r>
      <w:r w:rsidR="005B46D4">
        <w:t xml:space="preserve"> в результате облучения и последующей термической обработки (отжиг в течении часа при температуре 760</w:t>
      </w:r>
      <w:r w:rsidR="00946933">
        <w:t xml:space="preserve"> </w:t>
      </w:r>
      <w:r w:rsidR="005B46D4">
        <w:rPr>
          <w:rFonts w:cs="Times New Roman"/>
        </w:rPr>
        <w:t>˚</w:t>
      </w:r>
      <w:r w:rsidR="005B46D4">
        <w:rPr>
          <w:lang w:val="en-US"/>
        </w:rPr>
        <w:t>C</w:t>
      </w:r>
      <w:r w:rsidR="005B46D4" w:rsidRPr="005B46D4">
        <w:t xml:space="preserve"> </w:t>
      </w:r>
      <w:r w:rsidR="005B46D4">
        <w:t>для железа и отжиг в течении часа при температуре 1100</w:t>
      </w:r>
      <w:r w:rsidR="00946933">
        <w:t xml:space="preserve"> </w:t>
      </w:r>
      <w:r w:rsidR="005B46D4">
        <w:rPr>
          <w:rFonts w:cs="Times New Roman"/>
        </w:rPr>
        <w:t>˚</w:t>
      </w:r>
      <w:r w:rsidR="005B46D4">
        <w:rPr>
          <w:lang w:val="en-US"/>
        </w:rPr>
        <w:t>C</w:t>
      </w:r>
      <w:r w:rsidR="005B46D4">
        <w:t xml:space="preserve"> и последующая закалка для сталей) заметных изменений в структуре нет.</w:t>
      </w:r>
    </w:p>
    <w:p w14:paraId="5BFFF205" w14:textId="4C6671F7" w:rsidR="005E4ADF" w:rsidRDefault="00CA327D" w:rsidP="008421B2">
      <w:r>
        <w:t xml:space="preserve">В работе </w:t>
      </w:r>
      <w:r w:rsidRPr="0020730B">
        <w:t>[</w:t>
      </w:r>
      <w:r w:rsidR="002B1F6A">
        <w:fldChar w:fldCharType="begin"/>
      </w:r>
      <w:r w:rsidR="002B1F6A">
        <w:instrText xml:space="preserve"> REF ОБородин_Рад_распух_ЭП450_НТ9_при_облуч \n \h </w:instrText>
      </w:r>
      <w:r w:rsidR="002B1F6A">
        <w:fldChar w:fldCharType="separate"/>
      </w:r>
      <w:r w:rsidR="00710FBB">
        <w:t>15</w:t>
      </w:r>
      <w:r w:rsidR="002B1F6A">
        <w:fldChar w:fldCharType="end"/>
      </w:r>
      <w:r w:rsidRPr="0020730B">
        <w:t xml:space="preserve">] </w:t>
      </w:r>
      <w:r>
        <w:t xml:space="preserve">рассмотрено распухание </w:t>
      </w:r>
      <w:r w:rsidR="0020730B">
        <w:t>ферритно-мартенситных сталей ЭП</w:t>
      </w:r>
      <w:r w:rsidR="00F40370">
        <w:t> </w:t>
      </w:r>
      <w:r w:rsidR="0020730B">
        <w:t>-</w:t>
      </w:r>
      <w:r w:rsidR="00F40370">
        <w:t> </w:t>
      </w:r>
      <w:r w:rsidR="0020730B">
        <w:t>450 и НТ-9 под действием сверхвысоких доз облучения</w:t>
      </w:r>
      <w:r w:rsidR="0020327D">
        <w:t xml:space="preserve"> ионами хрома</w:t>
      </w:r>
      <w:r w:rsidR="0020730B">
        <w:t>.</w:t>
      </w:r>
      <w:r w:rsidR="00A11014" w:rsidRPr="00A11014">
        <w:t xml:space="preserve"> </w:t>
      </w:r>
      <w:r w:rsidR="00A11014">
        <w:t xml:space="preserve">Химический состав сталей представлен в </w:t>
      </w:r>
      <w:r w:rsidR="00A11014" w:rsidRPr="0099728C">
        <w:t>таблице</w:t>
      </w:r>
      <w:r w:rsidR="0099728C" w:rsidRPr="0099728C">
        <w:t xml:space="preserve"> 1.</w:t>
      </w:r>
      <w:r w:rsidR="006842E3">
        <w:t>6</w:t>
      </w:r>
      <w:r w:rsidR="00A11014">
        <w:t>.</w:t>
      </w:r>
    </w:p>
    <w:p w14:paraId="7F830F4B" w14:textId="61EEAF19" w:rsidR="00343B91" w:rsidRDefault="00343B91" w:rsidP="005D4E49">
      <w:pPr>
        <w:pStyle w:val="a9"/>
      </w:pPr>
    </w:p>
    <w:p w14:paraId="04F48562" w14:textId="4E9C43B6" w:rsidR="00A11014" w:rsidRDefault="00A11014" w:rsidP="00A11014">
      <w:pPr>
        <w:pStyle w:val="af9"/>
      </w:pPr>
      <w:r>
        <w:t>Таблица</w:t>
      </w:r>
      <w:r w:rsidR="0099728C">
        <w:t xml:space="preserve"> 1.</w:t>
      </w:r>
      <w:r w:rsidR="006842E3">
        <w:t>6</w:t>
      </w:r>
      <w:r>
        <w:t xml:space="preserve"> – Хим. состав сталей </w:t>
      </w:r>
      <w:r w:rsidRPr="008A5181">
        <w:t>[</w:t>
      </w:r>
      <w:r>
        <w:rPr>
          <w:lang w:val="en-US"/>
        </w:rPr>
        <w:fldChar w:fldCharType="begin"/>
      </w:r>
      <w:r w:rsidRPr="008A5181">
        <w:instrText xml:space="preserve"> </w:instrText>
      </w:r>
      <w:r>
        <w:rPr>
          <w:lang w:val="en-US"/>
        </w:rPr>
        <w:instrText>REF</w:instrText>
      </w:r>
      <w:r w:rsidRPr="008A5181">
        <w:instrText xml:space="preserve"> ОБородин_Рад_распух_ЭП450_НТ9_при_облуч \</w:instrText>
      </w:r>
      <w:r>
        <w:rPr>
          <w:lang w:val="en-US"/>
        </w:rPr>
        <w:instrText>n</w:instrText>
      </w:r>
      <w:r w:rsidRPr="008A5181">
        <w:instrText xml:space="preserve"> \</w:instrText>
      </w:r>
      <w:r>
        <w:rPr>
          <w:lang w:val="en-US"/>
        </w:rPr>
        <w:instrText>h</w:instrText>
      </w:r>
      <w:r w:rsidRPr="008A5181">
        <w:instrText xml:space="preserve"> </w:instrText>
      </w:r>
      <w:r>
        <w:rPr>
          <w:lang w:val="en-US"/>
        </w:rPr>
      </w:r>
      <w:r>
        <w:rPr>
          <w:lang w:val="en-US"/>
        </w:rPr>
        <w:fldChar w:fldCharType="separate"/>
      </w:r>
      <w:r w:rsidR="00710FBB" w:rsidRPr="00615B55">
        <w:t>15</w:t>
      </w:r>
      <w:r>
        <w:rPr>
          <w:lang w:val="en-US"/>
        </w:rPr>
        <w:fldChar w:fldCharType="end"/>
      </w:r>
      <w:r w:rsidRPr="008A5181">
        <w:t>].</w:t>
      </w:r>
    </w:p>
    <w:tbl>
      <w:tblPr>
        <w:tblStyle w:val="a4"/>
        <w:tblW w:w="0" w:type="auto"/>
        <w:tblLook w:val="04A0" w:firstRow="1" w:lastRow="0" w:firstColumn="1" w:lastColumn="0" w:noHBand="0" w:noVBand="1"/>
      </w:tblPr>
      <w:tblGrid>
        <w:gridCol w:w="1190"/>
        <w:gridCol w:w="960"/>
        <w:gridCol w:w="917"/>
        <w:gridCol w:w="1011"/>
        <w:gridCol w:w="924"/>
        <w:gridCol w:w="1011"/>
        <w:gridCol w:w="833"/>
        <w:gridCol w:w="833"/>
        <w:gridCol w:w="833"/>
        <w:gridCol w:w="833"/>
      </w:tblGrid>
      <w:tr w:rsidR="009A3DE5" w14:paraId="04A081D7" w14:textId="2D75EEEB" w:rsidTr="009A3DE5">
        <w:tc>
          <w:tcPr>
            <w:tcW w:w="1190" w:type="dxa"/>
            <w:vMerge w:val="restart"/>
          </w:tcPr>
          <w:p w14:paraId="73E509E8" w14:textId="673DFB7B" w:rsidR="009A3DE5" w:rsidRDefault="009A3DE5" w:rsidP="004029FB">
            <w:pPr>
              <w:pStyle w:val="afa"/>
            </w:pPr>
            <w:r>
              <w:t>Марка стали</w:t>
            </w:r>
          </w:p>
        </w:tc>
        <w:tc>
          <w:tcPr>
            <w:tcW w:w="8155" w:type="dxa"/>
            <w:gridSpan w:val="9"/>
          </w:tcPr>
          <w:p w14:paraId="205B7AB3" w14:textId="3A975AA1" w:rsidR="009A3DE5" w:rsidRDefault="009A3DE5" w:rsidP="004029FB">
            <w:pPr>
              <w:pStyle w:val="afa"/>
            </w:pPr>
            <w:r>
              <w:t xml:space="preserve">Состав, </w:t>
            </w:r>
            <w:r w:rsidR="009053E3">
              <w:t>мас.%</w:t>
            </w:r>
          </w:p>
        </w:tc>
      </w:tr>
      <w:tr w:rsidR="009A3DE5" w14:paraId="208CA097" w14:textId="707EE9E2" w:rsidTr="009A3DE5">
        <w:tc>
          <w:tcPr>
            <w:tcW w:w="1190" w:type="dxa"/>
            <w:vMerge/>
          </w:tcPr>
          <w:p w14:paraId="1CA1C1B1" w14:textId="77777777" w:rsidR="009A3DE5" w:rsidRDefault="009A3DE5" w:rsidP="004029FB">
            <w:pPr>
              <w:pStyle w:val="afa"/>
            </w:pPr>
          </w:p>
        </w:tc>
        <w:tc>
          <w:tcPr>
            <w:tcW w:w="960" w:type="dxa"/>
          </w:tcPr>
          <w:p w14:paraId="049059B4" w14:textId="1166489A" w:rsidR="009A3DE5" w:rsidRPr="009A3DE5" w:rsidRDefault="009A3DE5" w:rsidP="004029FB">
            <w:pPr>
              <w:pStyle w:val="afa"/>
              <w:rPr>
                <w:lang w:val="en-US"/>
              </w:rPr>
            </w:pPr>
            <w:r>
              <w:rPr>
                <w:lang w:val="en-US"/>
              </w:rPr>
              <w:t>Cr</w:t>
            </w:r>
          </w:p>
        </w:tc>
        <w:tc>
          <w:tcPr>
            <w:tcW w:w="917" w:type="dxa"/>
          </w:tcPr>
          <w:p w14:paraId="30CDFCEC" w14:textId="1BFBED7A" w:rsidR="009A3DE5" w:rsidRPr="009A3DE5" w:rsidRDefault="009A3DE5" w:rsidP="004029FB">
            <w:pPr>
              <w:pStyle w:val="afa"/>
              <w:rPr>
                <w:lang w:val="en-US"/>
              </w:rPr>
            </w:pPr>
            <w:r>
              <w:rPr>
                <w:lang w:val="en-US"/>
              </w:rPr>
              <w:t>C</w:t>
            </w:r>
          </w:p>
        </w:tc>
        <w:tc>
          <w:tcPr>
            <w:tcW w:w="1011" w:type="dxa"/>
          </w:tcPr>
          <w:p w14:paraId="696CBBDB" w14:textId="58D38383" w:rsidR="009A3DE5" w:rsidRPr="009A3DE5" w:rsidRDefault="009A3DE5" w:rsidP="004029FB">
            <w:pPr>
              <w:pStyle w:val="afa"/>
              <w:rPr>
                <w:lang w:val="en-US"/>
              </w:rPr>
            </w:pPr>
            <w:r>
              <w:rPr>
                <w:lang w:val="en-US"/>
              </w:rPr>
              <w:t>Mo</w:t>
            </w:r>
          </w:p>
        </w:tc>
        <w:tc>
          <w:tcPr>
            <w:tcW w:w="924" w:type="dxa"/>
          </w:tcPr>
          <w:p w14:paraId="0B6F9D66" w14:textId="45692370" w:rsidR="009A3DE5" w:rsidRPr="009A3DE5" w:rsidRDefault="009A3DE5" w:rsidP="004029FB">
            <w:pPr>
              <w:pStyle w:val="afa"/>
              <w:rPr>
                <w:lang w:val="en-US"/>
              </w:rPr>
            </w:pPr>
            <w:r>
              <w:rPr>
                <w:lang w:val="en-US"/>
              </w:rPr>
              <w:t>V</w:t>
            </w:r>
          </w:p>
        </w:tc>
        <w:tc>
          <w:tcPr>
            <w:tcW w:w="1011" w:type="dxa"/>
          </w:tcPr>
          <w:p w14:paraId="53F6078D" w14:textId="1671206D" w:rsidR="009A3DE5" w:rsidRPr="009A3DE5" w:rsidRDefault="009A3DE5" w:rsidP="004029FB">
            <w:pPr>
              <w:pStyle w:val="afa"/>
              <w:rPr>
                <w:lang w:val="en-US"/>
              </w:rPr>
            </w:pPr>
            <w:r>
              <w:rPr>
                <w:lang w:val="en-US"/>
              </w:rPr>
              <w:t>Mn</w:t>
            </w:r>
          </w:p>
        </w:tc>
        <w:tc>
          <w:tcPr>
            <w:tcW w:w="833" w:type="dxa"/>
          </w:tcPr>
          <w:p w14:paraId="67123059" w14:textId="1D4DACE8" w:rsidR="009A3DE5" w:rsidRDefault="009A3DE5" w:rsidP="004029FB">
            <w:pPr>
              <w:pStyle w:val="afa"/>
              <w:rPr>
                <w:lang w:val="en-US"/>
              </w:rPr>
            </w:pPr>
            <w:r>
              <w:rPr>
                <w:lang w:val="en-US"/>
              </w:rPr>
              <w:t>Si</w:t>
            </w:r>
          </w:p>
        </w:tc>
        <w:tc>
          <w:tcPr>
            <w:tcW w:w="833" w:type="dxa"/>
          </w:tcPr>
          <w:p w14:paraId="2BABD0E5" w14:textId="35BC6322" w:rsidR="009A3DE5" w:rsidRDefault="009A3DE5" w:rsidP="004029FB">
            <w:pPr>
              <w:pStyle w:val="afa"/>
              <w:rPr>
                <w:lang w:val="en-US"/>
              </w:rPr>
            </w:pPr>
            <w:r>
              <w:rPr>
                <w:lang w:val="en-US"/>
              </w:rPr>
              <w:t>Ni</w:t>
            </w:r>
          </w:p>
        </w:tc>
        <w:tc>
          <w:tcPr>
            <w:tcW w:w="833" w:type="dxa"/>
          </w:tcPr>
          <w:p w14:paraId="6511395D" w14:textId="39A8FAF6" w:rsidR="009A3DE5" w:rsidRDefault="009A3DE5" w:rsidP="004029FB">
            <w:pPr>
              <w:pStyle w:val="afa"/>
              <w:rPr>
                <w:lang w:val="en-US"/>
              </w:rPr>
            </w:pPr>
            <w:r>
              <w:rPr>
                <w:lang w:val="en-US"/>
              </w:rPr>
              <w:t>Nb</w:t>
            </w:r>
          </w:p>
        </w:tc>
        <w:tc>
          <w:tcPr>
            <w:tcW w:w="833" w:type="dxa"/>
          </w:tcPr>
          <w:p w14:paraId="4FDF8088" w14:textId="22B086F6" w:rsidR="009A3DE5" w:rsidRDefault="009A3DE5" w:rsidP="004029FB">
            <w:pPr>
              <w:pStyle w:val="afa"/>
              <w:rPr>
                <w:lang w:val="en-US"/>
              </w:rPr>
            </w:pPr>
            <w:r>
              <w:rPr>
                <w:lang w:val="en-US"/>
              </w:rPr>
              <w:t>W</w:t>
            </w:r>
          </w:p>
        </w:tc>
      </w:tr>
      <w:tr w:rsidR="009A3DE5" w14:paraId="115696FB" w14:textId="77777777" w:rsidTr="009A3DE5">
        <w:tc>
          <w:tcPr>
            <w:tcW w:w="1190" w:type="dxa"/>
          </w:tcPr>
          <w:p w14:paraId="21387423" w14:textId="42DD9F72" w:rsidR="009A3DE5" w:rsidRPr="009A3DE5" w:rsidRDefault="009A3DE5" w:rsidP="004029FB">
            <w:pPr>
              <w:pStyle w:val="afa"/>
            </w:pPr>
            <w:r>
              <w:t>ЭП-450</w:t>
            </w:r>
          </w:p>
        </w:tc>
        <w:tc>
          <w:tcPr>
            <w:tcW w:w="960" w:type="dxa"/>
          </w:tcPr>
          <w:p w14:paraId="0DCC31FE" w14:textId="432F5D83" w:rsidR="009A3DE5" w:rsidRPr="009A3DE5" w:rsidRDefault="009A3DE5" w:rsidP="004029FB">
            <w:pPr>
              <w:pStyle w:val="afa"/>
            </w:pPr>
            <w:r>
              <w:t>11,2</w:t>
            </w:r>
          </w:p>
        </w:tc>
        <w:tc>
          <w:tcPr>
            <w:tcW w:w="917" w:type="dxa"/>
          </w:tcPr>
          <w:p w14:paraId="6DA6977E" w14:textId="5A35C4F9" w:rsidR="009A3DE5" w:rsidRPr="009A3DE5" w:rsidRDefault="009A3DE5" w:rsidP="004029FB">
            <w:pPr>
              <w:pStyle w:val="afa"/>
            </w:pPr>
            <w:r>
              <w:t>0,11</w:t>
            </w:r>
          </w:p>
        </w:tc>
        <w:tc>
          <w:tcPr>
            <w:tcW w:w="1011" w:type="dxa"/>
          </w:tcPr>
          <w:p w14:paraId="2B0E9BC9" w14:textId="02172E47" w:rsidR="009A3DE5" w:rsidRPr="009A3DE5" w:rsidRDefault="009A3DE5" w:rsidP="004029FB">
            <w:pPr>
              <w:pStyle w:val="afa"/>
            </w:pPr>
            <w:r>
              <w:t>1,33</w:t>
            </w:r>
          </w:p>
        </w:tc>
        <w:tc>
          <w:tcPr>
            <w:tcW w:w="924" w:type="dxa"/>
          </w:tcPr>
          <w:p w14:paraId="6A7B2DC8" w14:textId="32725490" w:rsidR="009A3DE5" w:rsidRPr="009A3DE5" w:rsidRDefault="009A3DE5" w:rsidP="004029FB">
            <w:pPr>
              <w:pStyle w:val="afa"/>
            </w:pPr>
            <w:r>
              <w:t>0,2</w:t>
            </w:r>
          </w:p>
        </w:tc>
        <w:tc>
          <w:tcPr>
            <w:tcW w:w="1011" w:type="dxa"/>
          </w:tcPr>
          <w:p w14:paraId="1298419A" w14:textId="1A75C0CE" w:rsidR="009A3DE5" w:rsidRPr="009A3DE5" w:rsidRDefault="009A3DE5" w:rsidP="004029FB">
            <w:pPr>
              <w:pStyle w:val="afa"/>
            </w:pPr>
            <w:r>
              <w:t>0,6</w:t>
            </w:r>
          </w:p>
        </w:tc>
        <w:tc>
          <w:tcPr>
            <w:tcW w:w="833" w:type="dxa"/>
          </w:tcPr>
          <w:p w14:paraId="761972A8" w14:textId="1D98BD40" w:rsidR="009A3DE5" w:rsidRPr="009A3DE5" w:rsidRDefault="009A3DE5" w:rsidP="004029FB">
            <w:pPr>
              <w:pStyle w:val="afa"/>
            </w:pPr>
            <w:r>
              <w:t>0,6</w:t>
            </w:r>
          </w:p>
        </w:tc>
        <w:tc>
          <w:tcPr>
            <w:tcW w:w="833" w:type="dxa"/>
          </w:tcPr>
          <w:p w14:paraId="49507C56" w14:textId="088DE1AA" w:rsidR="009A3DE5" w:rsidRPr="009A3DE5" w:rsidRDefault="009A3DE5" w:rsidP="004029FB">
            <w:pPr>
              <w:pStyle w:val="afa"/>
            </w:pPr>
            <w:r>
              <w:t>0,08</w:t>
            </w:r>
          </w:p>
        </w:tc>
        <w:tc>
          <w:tcPr>
            <w:tcW w:w="833" w:type="dxa"/>
          </w:tcPr>
          <w:p w14:paraId="2FBEB8E6" w14:textId="15BA3F9E" w:rsidR="009A3DE5" w:rsidRPr="009A3DE5" w:rsidRDefault="009A3DE5" w:rsidP="004029FB">
            <w:pPr>
              <w:pStyle w:val="afa"/>
            </w:pPr>
            <w:r>
              <w:t>0,5</w:t>
            </w:r>
          </w:p>
        </w:tc>
        <w:tc>
          <w:tcPr>
            <w:tcW w:w="833" w:type="dxa"/>
          </w:tcPr>
          <w:p w14:paraId="42C8183C" w14:textId="3E633384" w:rsidR="009A3DE5" w:rsidRPr="004029FB" w:rsidRDefault="004029FB" w:rsidP="004029FB">
            <w:pPr>
              <w:pStyle w:val="afa"/>
            </w:pPr>
            <w:r>
              <w:t>-</w:t>
            </w:r>
          </w:p>
        </w:tc>
      </w:tr>
      <w:tr w:rsidR="009A3DE5" w14:paraId="2B9C5482" w14:textId="77777777" w:rsidTr="009A3DE5">
        <w:tc>
          <w:tcPr>
            <w:tcW w:w="1190" w:type="dxa"/>
          </w:tcPr>
          <w:p w14:paraId="7798930D" w14:textId="2D4B7029" w:rsidR="009A3DE5" w:rsidRDefault="009A3DE5" w:rsidP="004029FB">
            <w:pPr>
              <w:pStyle w:val="afa"/>
            </w:pPr>
            <w:r>
              <w:t>НТ-9</w:t>
            </w:r>
          </w:p>
        </w:tc>
        <w:tc>
          <w:tcPr>
            <w:tcW w:w="960" w:type="dxa"/>
          </w:tcPr>
          <w:p w14:paraId="334E49BE" w14:textId="42CD5AF5" w:rsidR="009A3DE5" w:rsidRPr="009A3DE5" w:rsidRDefault="009A3DE5" w:rsidP="004029FB">
            <w:pPr>
              <w:pStyle w:val="afa"/>
            </w:pPr>
            <w:r>
              <w:t>12,1</w:t>
            </w:r>
          </w:p>
        </w:tc>
        <w:tc>
          <w:tcPr>
            <w:tcW w:w="917" w:type="dxa"/>
          </w:tcPr>
          <w:p w14:paraId="5D6FC6C7" w14:textId="388D6496" w:rsidR="009A3DE5" w:rsidRPr="009A3DE5" w:rsidRDefault="009A3DE5" w:rsidP="004029FB">
            <w:pPr>
              <w:pStyle w:val="afa"/>
            </w:pPr>
            <w:r>
              <w:t>0,2</w:t>
            </w:r>
          </w:p>
        </w:tc>
        <w:tc>
          <w:tcPr>
            <w:tcW w:w="1011" w:type="dxa"/>
          </w:tcPr>
          <w:p w14:paraId="2429A872" w14:textId="5C45F2EB" w:rsidR="009A3DE5" w:rsidRPr="009A3DE5" w:rsidRDefault="009A3DE5" w:rsidP="004029FB">
            <w:pPr>
              <w:pStyle w:val="afa"/>
            </w:pPr>
            <w:r>
              <w:t>1,04</w:t>
            </w:r>
          </w:p>
        </w:tc>
        <w:tc>
          <w:tcPr>
            <w:tcW w:w="924" w:type="dxa"/>
          </w:tcPr>
          <w:p w14:paraId="6D2FE352" w14:textId="6F88DB4D" w:rsidR="009A3DE5" w:rsidRPr="009A3DE5" w:rsidRDefault="009A3DE5" w:rsidP="004029FB">
            <w:pPr>
              <w:pStyle w:val="afa"/>
            </w:pPr>
            <w:r>
              <w:t>0,28</w:t>
            </w:r>
          </w:p>
        </w:tc>
        <w:tc>
          <w:tcPr>
            <w:tcW w:w="1011" w:type="dxa"/>
          </w:tcPr>
          <w:p w14:paraId="6130ACAF" w14:textId="6F65C37F" w:rsidR="009A3DE5" w:rsidRPr="009A3DE5" w:rsidRDefault="009A3DE5" w:rsidP="004029FB">
            <w:pPr>
              <w:pStyle w:val="afa"/>
            </w:pPr>
            <w:r>
              <w:t>0,57</w:t>
            </w:r>
          </w:p>
        </w:tc>
        <w:tc>
          <w:tcPr>
            <w:tcW w:w="833" w:type="dxa"/>
          </w:tcPr>
          <w:p w14:paraId="235DA4FF" w14:textId="6BB2291E" w:rsidR="009A3DE5" w:rsidRPr="009A3DE5" w:rsidRDefault="009A3DE5" w:rsidP="004029FB">
            <w:pPr>
              <w:pStyle w:val="afa"/>
            </w:pPr>
            <w:r>
              <w:t>0,17</w:t>
            </w:r>
          </w:p>
        </w:tc>
        <w:tc>
          <w:tcPr>
            <w:tcW w:w="833" w:type="dxa"/>
          </w:tcPr>
          <w:p w14:paraId="5A8F81EF" w14:textId="50F5F8DD" w:rsidR="009A3DE5" w:rsidRPr="009A3DE5" w:rsidRDefault="009A3DE5" w:rsidP="004029FB">
            <w:pPr>
              <w:pStyle w:val="afa"/>
            </w:pPr>
            <w:r>
              <w:t>0,51</w:t>
            </w:r>
          </w:p>
        </w:tc>
        <w:tc>
          <w:tcPr>
            <w:tcW w:w="833" w:type="dxa"/>
          </w:tcPr>
          <w:p w14:paraId="4E78899C" w14:textId="2EC7B478" w:rsidR="009A3DE5" w:rsidRPr="004029FB" w:rsidRDefault="004029FB" w:rsidP="004029FB">
            <w:pPr>
              <w:pStyle w:val="afa"/>
            </w:pPr>
            <w:r>
              <w:t>-</w:t>
            </w:r>
          </w:p>
        </w:tc>
        <w:tc>
          <w:tcPr>
            <w:tcW w:w="833" w:type="dxa"/>
          </w:tcPr>
          <w:p w14:paraId="01441312" w14:textId="6C771254" w:rsidR="009A3DE5" w:rsidRPr="009A3DE5" w:rsidRDefault="009A3DE5" w:rsidP="004029FB">
            <w:pPr>
              <w:pStyle w:val="afa"/>
            </w:pPr>
            <w:r>
              <w:t>0,45</w:t>
            </w:r>
          </w:p>
        </w:tc>
      </w:tr>
    </w:tbl>
    <w:p w14:paraId="29AE7744" w14:textId="77777777" w:rsidR="00A11014" w:rsidRDefault="00A11014" w:rsidP="005D4E49">
      <w:pPr>
        <w:pStyle w:val="a9"/>
      </w:pPr>
    </w:p>
    <w:p w14:paraId="2522428C" w14:textId="75070DFC" w:rsidR="002B1F6A" w:rsidRDefault="0020327D" w:rsidP="002B1F6A">
      <w:r>
        <w:t xml:space="preserve">Облучение образцов проводилось в температурном интервале </w:t>
      </w:r>
      <m:oMath>
        <m:r>
          <w:rPr>
            <w:rFonts w:ascii="Cambria Math" w:hAnsi="Cambria Math"/>
          </w:rPr>
          <m:t xml:space="preserve">430÷550 </m:t>
        </m:r>
        <m:r>
          <w:rPr>
            <w:rFonts w:ascii="Cambria Math" w:hAnsi="Cambria Math" w:cs="Times New Roman"/>
          </w:rPr>
          <m:t>˚</m:t>
        </m:r>
        <m:r>
          <w:rPr>
            <w:rFonts w:ascii="Cambria Math" w:hAnsi="Cambria Math"/>
          </w:rPr>
          <m:t>С</m:t>
        </m:r>
      </m:oMath>
      <w:r>
        <w:t xml:space="preserve"> и при дозах от 50 до 300 сна.</w:t>
      </w:r>
      <w:r w:rsidR="002B1F6A" w:rsidRPr="002B1F6A">
        <w:t xml:space="preserve"> </w:t>
      </w:r>
    </w:p>
    <w:p w14:paraId="2E5FBC58" w14:textId="7CB74FAD" w:rsidR="002B1F6A" w:rsidRDefault="002B1F6A" w:rsidP="002B1F6A">
      <w:r>
        <w:t xml:space="preserve">Установлено, что максимум распухания стали </w:t>
      </w:r>
      <w:r w:rsidR="00D2692B">
        <w:t>ЭП-450,</w:t>
      </w:r>
      <w:r>
        <w:t xml:space="preserve"> находится в области около 480 </w:t>
      </w:r>
      <w:r>
        <w:rPr>
          <w:rFonts w:cs="Times New Roman"/>
        </w:rPr>
        <w:t>˚</w:t>
      </w:r>
      <w:r>
        <w:t>С (</w:t>
      </w:r>
      <w:r w:rsidRPr="0099728C">
        <w:t>рисунок</w:t>
      </w:r>
      <w:r w:rsidR="0099728C" w:rsidRPr="0099728C">
        <w:t xml:space="preserve"> 1.7</w:t>
      </w:r>
      <w:r>
        <w:t xml:space="preserve">). </w:t>
      </w:r>
    </w:p>
    <w:p w14:paraId="1F7889A6" w14:textId="77777777" w:rsidR="00750AD7" w:rsidRDefault="00750AD7" w:rsidP="002B1F6A"/>
    <w:p w14:paraId="5FB58C39" w14:textId="77777777" w:rsidR="00343B91" w:rsidRDefault="00343B91" w:rsidP="005D4E49">
      <w:pPr>
        <w:pStyle w:val="a9"/>
      </w:pPr>
    </w:p>
    <w:p w14:paraId="29C93A63" w14:textId="10184523" w:rsidR="002B1F6A" w:rsidRDefault="002B1F6A" w:rsidP="003A66EB">
      <w:pPr>
        <w:pStyle w:val="afb"/>
      </w:pPr>
      <w:r>
        <w:rPr>
          <w:noProof/>
        </w:rPr>
        <w:drawing>
          <wp:inline distT="0" distB="0" distL="0" distR="0" wp14:anchorId="5B8DC4B5" wp14:editId="6B39E26D">
            <wp:extent cx="2641162" cy="1800000"/>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1162" cy="1800000"/>
                    </a:xfrm>
                    <a:prstGeom prst="rect">
                      <a:avLst/>
                    </a:prstGeom>
                  </pic:spPr>
                </pic:pic>
              </a:graphicData>
            </a:graphic>
          </wp:inline>
        </w:drawing>
      </w:r>
    </w:p>
    <w:p w14:paraId="0E2115B4" w14:textId="77777777" w:rsidR="00343B91" w:rsidRDefault="00343B91" w:rsidP="005D4E49">
      <w:pPr>
        <w:pStyle w:val="a9"/>
      </w:pPr>
    </w:p>
    <w:p w14:paraId="27D1A735" w14:textId="031B88EF" w:rsidR="002B1F6A" w:rsidRDefault="002B1F6A" w:rsidP="002B1F6A">
      <w:pPr>
        <w:pStyle w:val="afb"/>
      </w:pPr>
      <w:r w:rsidRPr="0099728C">
        <w:t>Рисунок</w:t>
      </w:r>
      <w:r w:rsidR="0099728C" w:rsidRPr="0099728C">
        <w:t xml:space="preserve"> 1.7</w:t>
      </w:r>
      <w:r>
        <w:t xml:space="preserve"> – Зависимости распухания сталей ЭП-450 (Т=480</w:t>
      </w:r>
      <w:r w:rsidR="00114F7B">
        <w:t xml:space="preserve"> </w:t>
      </w:r>
      <w:r w:rsidRPr="002B1F6A">
        <w:rPr>
          <w:rFonts w:cs="Times New Roman"/>
        </w:rPr>
        <w:t>˚</w:t>
      </w:r>
      <w:r>
        <w:rPr>
          <w:lang w:val="en-US"/>
        </w:rPr>
        <w:t>C</w:t>
      </w:r>
      <w:r>
        <w:t>) и НТ-9 (Т=4</w:t>
      </w:r>
      <w:r w:rsidRPr="002B1F6A">
        <w:t>5</w:t>
      </w:r>
      <w:r>
        <w:t>0</w:t>
      </w:r>
      <w:r w:rsidR="00114F7B">
        <w:t xml:space="preserve"> </w:t>
      </w:r>
      <w:r w:rsidRPr="002B1F6A">
        <w:rPr>
          <w:rFonts w:cs="Times New Roman"/>
        </w:rPr>
        <w:t>˚</w:t>
      </w:r>
      <w:r>
        <w:rPr>
          <w:lang w:val="en-US"/>
        </w:rPr>
        <w:t>C</w:t>
      </w:r>
      <w:r>
        <w:t>)</w:t>
      </w:r>
      <w:r w:rsidRPr="002B1F6A">
        <w:t xml:space="preserve"> [</w:t>
      </w:r>
      <w:r>
        <w:fldChar w:fldCharType="begin"/>
      </w:r>
      <w:r>
        <w:instrText xml:space="preserve"> REF ОБородин_Рад_распух_ЭП450_НТ9_при_облуч \n \h </w:instrText>
      </w:r>
      <w:r>
        <w:fldChar w:fldCharType="separate"/>
      </w:r>
      <w:r w:rsidR="00710FBB">
        <w:t>15</w:t>
      </w:r>
      <w:r>
        <w:fldChar w:fldCharType="end"/>
      </w:r>
      <w:r w:rsidRPr="002B1F6A">
        <w:t>].</w:t>
      </w:r>
    </w:p>
    <w:p w14:paraId="458E2205" w14:textId="77777777" w:rsidR="00343B91" w:rsidRPr="002B1F6A" w:rsidRDefault="00343B91" w:rsidP="005D4E49">
      <w:pPr>
        <w:pStyle w:val="a9"/>
      </w:pPr>
    </w:p>
    <w:p w14:paraId="31085B6B" w14:textId="211F5C09" w:rsidR="0020327D" w:rsidRDefault="002B1F6A" w:rsidP="002B1F6A">
      <w:r>
        <w:t>После продолжительного инкубационного периода ~150 сна наблюда</w:t>
      </w:r>
      <w:r w:rsidR="00572633">
        <w:t>л</w:t>
      </w:r>
      <w:r>
        <w:t xml:space="preserve">ся переход к стационарной стадии распухания со скоростью 0,14 %/сна. </w:t>
      </w:r>
      <w:r w:rsidR="00572633">
        <w:t>Также, в работе было п</w:t>
      </w:r>
      <w:r>
        <w:t>оказано, что распухание стали с ОЦК</w:t>
      </w:r>
      <w:r w:rsidR="00F40370">
        <w:t xml:space="preserve"> решеткой</w:t>
      </w:r>
      <w:r>
        <w:t xml:space="preserve"> может достигать величины свыше 20</w:t>
      </w:r>
      <w:r w:rsidR="0090122C">
        <w:t> </w:t>
      </w:r>
      <w:r>
        <w:t>%.</w:t>
      </w:r>
    </w:p>
    <w:p w14:paraId="28A7F66F" w14:textId="33D63FF5" w:rsidR="00A4479E" w:rsidRPr="001D19F1" w:rsidRDefault="001D19F1" w:rsidP="002B1F6A">
      <w:r>
        <w:t>Так как начальное соотношение феррита и сорбита у стали ЭП</w:t>
      </w:r>
      <w:r w:rsidRPr="001D19F1">
        <w:t>-</w:t>
      </w:r>
      <w:r w:rsidR="00AF7869" w:rsidRPr="00AF7869">
        <w:t>450</w:t>
      </w:r>
      <w:r>
        <w:t xml:space="preserve"> </w:t>
      </w:r>
      <w:r w:rsidRPr="001D19F1">
        <w:t>~</w:t>
      </w:r>
      <w:r>
        <w:t xml:space="preserve">1:1, а американская сталь </w:t>
      </w:r>
      <w:r>
        <w:rPr>
          <w:lang w:val="en-US"/>
        </w:rPr>
        <w:t>HT</w:t>
      </w:r>
      <w:r w:rsidRPr="001D19F1">
        <w:t xml:space="preserve">-9 </w:t>
      </w:r>
      <w:r>
        <w:t xml:space="preserve">состоит полностью из сорбита, то при облучении нейтронами ферритная фаза распухает сильнее, чем сорбитная и сталь ЭП – 450 распухает сильнее </w:t>
      </w:r>
      <w:r>
        <w:rPr>
          <w:lang w:val="en-US"/>
        </w:rPr>
        <w:t>HT </w:t>
      </w:r>
      <w:r>
        <w:t>–</w:t>
      </w:r>
      <w:r>
        <w:rPr>
          <w:lang w:val="en-US"/>
        </w:rPr>
        <w:t> </w:t>
      </w:r>
      <w:r w:rsidRPr="001D19F1">
        <w:t>9.</w:t>
      </w:r>
      <w:r w:rsidR="00F6231B">
        <w:t xml:space="preserve"> Начиная с 200 сна</w:t>
      </w:r>
      <w:r w:rsidR="004D4515">
        <w:t xml:space="preserve">, распухает как ферритная фаза, так и сорбитная. Сильное увеличение скорости распухания стали ЭП-450 связано с быстрым ростом размера пор. </w:t>
      </w:r>
    </w:p>
    <w:p w14:paraId="4742C1E2" w14:textId="6CF40506" w:rsidR="00101F84" w:rsidRDefault="002B1F6A" w:rsidP="0020327D">
      <w:r w:rsidRPr="00A4479E">
        <w:t>В работе [</w:t>
      </w:r>
      <w:r w:rsidR="00CA24D0">
        <w:fldChar w:fldCharType="begin"/>
      </w:r>
      <w:r w:rsidR="00CA24D0">
        <w:instrText xml:space="preserve"> REF SPorollo_Swelling_rad_creep_fm_steels \n \h </w:instrText>
      </w:r>
      <w:r w:rsidR="00CA24D0">
        <w:fldChar w:fldCharType="separate"/>
      </w:r>
      <w:r w:rsidR="00710FBB">
        <w:t>16</w:t>
      </w:r>
      <w:r w:rsidR="00CA24D0">
        <w:fldChar w:fldCharType="end"/>
      </w:r>
      <w:r w:rsidRPr="00A4479E">
        <w:t xml:space="preserve">] облучались стали </w:t>
      </w:r>
      <w:r w:rsidR="00F25C98" w:rsidRPr="00A4479E">
        <w:t>ЭП-450</w:t>
      </w:r>
      <w:r w:rsidR="001D19F1">
        <w:t xml:space="preserve"> и</w:t>
      </w:r>
      <w:r w:rsidR="00F25C98" w:rsidRPr="00A4479E">
        <w:t xml:space="preserve"> ЭП-823</w:t>
      </w:r>
      <w:r w:rsidR="00572633" w:rsidRPr="00A4479E">
        <w:t xml:space="preserve"> </w:t>
      </w:r>
      <w:r w:rsidR="00F25C98" w:rsidRPr="00A4479E">
        <w:t>в реакторе БН-350 при температурах 305-</w:t>
      </w:r>
      <w:r w:rsidR="00857C2A" w:rsidRPr="00A4479E">
        <w:t>700</w:t>
      </w:r>
      <w:r w:rsidR="00F25C98" w:rsidRPr="00A4479E">
        <w:rPr>
          <w:rFonts w:cs="Times New Roman"/>
        </w:rPr>
        <w:t>˚</w:t>
      </w:r>
      <w:r w:rsidR="00F25C98" w:rsidRPr="00A4479E">
        <w:rPr>
          <w:lang w:val="en-US"/>
        </w:rPr>
        <w:t>C</w:t>
      </w:r>
      <w:r w:rsidR="007C782F" w:rsidRPr="00A4479E">
        <w:t xml:space="preserve"> и при дозах </w:t>
      </w:r>
      <w:r w:rsidR="00857C2A" w:rsidRPr="00A4479E">
        <w:t>20</w:t>
      </w:r>
      <w:r w:rsidR="007C782F" w:rsidRPr="00A4479E">
        <w:t>-89 сна.</w:t>
      </w:r>
      <w:r w:rsidR="00343B91">
        <w:t xml:space="preserve"> </w:t>
      </w:r>
      <w:r w:rsidR="009C46A1">
        <w:t>Было установлено что максимальна</w:t>
      </w:r>
      <w:r w:rsidR="0087352C">
        <w:t xml:space="preserve">я </w:t>
      </w:r>
      <w:r w:rsidR="003F4AEC">
        <w:t xml:space="preserve">деформация </w:t>
      </w:r>
      <w:r w:rsidR="00757E50">
        <w:t>ползучест</w:t>
      </w:r>
      <w:r w:rsidR="003F4AEC">
        <w:t>и</w:t>
      </w:r>
      <w:r w:rsidR="00881A66">
        <w:t xml:space="preserve"> </w:t>
      </w:r>
      <w:r w:rsidR="0087352C">
        <w:t xml:space="preserve">стали </w:t>
      </w:r>
      <w:r w:rsidR="0084250E">
        <w:t>ЭП</w:t>
      </w:r>
      <w:r w:rsidR="0087352C">
        <w:rPr>
          <w:lang w:val="en-US"/>
        </w:rPr>
        <w:t> </w:t>
      </w:r>
      <w:r w:rsidR="0087352C">
        <w:t>–</w:t>
      </w:r>
      <w:r w:rsidR="0087352C">
        <w:rPr>
          <w:lang w:val="en-US"/>
        </w:rPr>
        <w:t> </w:t>
      </w:r>
      <w:r w:rsidR="0087352C" w:rsidRPr="0087352C">
        <w:t xml:space="preserve">450 </w:t>
      </w:r>
      <w:r w:rsidR="0087352C">
        <w:t xml:space="preserve">в размере 1.1% наблюдалась при температуре 310 </w:t>
      </w:r>
      <w:r w:rsidR="0087352C">
        <w:rPr>
          <w:rFonts w:cs="Times New Roman"/>
        </w:rPr>
        <w:t>˚</w:t>
      </w:r>
      <w:r w:rsidR="0087352C">
        <w:rPr>
          <w:lang w:val="en-US"/>
        </w:rPr>
        <w:t>C</w:t>
      </w:r>
      <w:r w:rsidR="0087352C" w:rsidRPr="0087352C">
        <w:t xml:space="preserve"> </w:t>
      </w:r>
      <w:r w:rsidR="0087352C">
        <w:t>и дозе в 61 сна</w:t>
      </w:r>
      <w:r w:rsidR="00757E50">
        <w:t xml:space="preserve"> (</w:t>
      </w:r>
      <w:r w:rsidR="00757E50" w:rsidRPr="0099728C">
        <w:t>рисунок</w:t>
      </w:r>
      <w:r w:rsidR="0099728C" w:rsidRPr="0099728C">
        <w:t xml:space="preserve"> 1.8</w:t>
      </w:r>
      <w:r w:rsidR="00757E50">
        <w:t>)</w:t>
      </w:r>
      <w:r w:rsidR="0087352C">
        <w:t xml:space="preserve">. </w:t>
      </w:r>
    </w:p>
    <w:p w14:paraId="6714E0ED" w14:textId="584A8542" w:rsidR="00757E50" w:rsidRDefault="00757E50" w:rsidP="005D4E49">
      <w:pPr>
        <w:pStyle w:val="a9"/>
      </w:pPr>
    </w:p>
    <w:p w14:paraId="2DE7BE5F" w14:textId="48E712DD" w:rsidR="00EA61F6" w:rsidRDefault="00EA61F6" w:rsidP="00757E50">
      <w:pPr>
        <w:pStyle w:val="afb"/>
      </w:pPr>
      <w:r>
        <w:rPr>
          <w:noProof/>
        </w:rPr>
        <w:drawing>
          <wp:inline distT="0" distB="0" distL="0" distR="0" wp14:anchorId="4CD71BE8" wp14:editId="25D7819E">
            <wp:extent cx="1832316" cy="18000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32316" cy="1800000"/>
                    </a:xfrm>
                    <a:prstGeom prst="rect">
                      <a:avLst/>
                    </a:prstGeom>
                    <a:noFill/>
                    <a:ln>
                      <a:noFill/>
                    </a:ln>
                  </pic:spPr>
                </pic:pic>
              </a:graphicData>
            </a:graphic>
          </wp:inline>
        </w:drawing>
      </w:r>
    </w:p>
    <w:p w14:paraId="63CB7A1B" w14:textId="77777777" w:rsidR="00343B91" w:rsidRDefault="00343B91" w:rsidP="005D4E49">
      <w:pPr>
        <w:pStyle w:val="a9"/>
      </w:pPr>
    </w:p>
    <w:p w14:paraId="2705DE88" w14:textId="68849699" w:rsidR="00757E50" w:rsidRDefault="00757E50" w:rsidP="00757E50">
      <w:pPr>
        <w:pStyle w:val="afb"/>
      </w:pPr>
      <w:r>
        <w:t>Рисунок</w:t>
      </w:r>
      <w:r w:rsidR="0099728C">
        <w:t xml:space="preserve"> 1.8</w:t>
      </w:r>
      <w:r>
        <w:t xml:space="preserve"> – </w:t>
      </w:r>
      <w:r w:rsidR="003F4AEC">
        <w:t>Деформация п</w:t>
      </w:r>
      <w:r w:rsidRPr="0099728C">
        <w:t>олзучест</w:t>
      </w:r>
      <w:r w:rsidR="003F4AEC">
        <w:t>и</w:t>
      </w:r>
      <w:r w:rsidRPr="0099728C">
        <w:t xml:space="preserve"> стали </w:t>
      </w:r>
      <w:r w:rsidR="0084250E" w:rsidRPr="0099728C">
        <w:t>ЭП</w:t>
      </w:r>
      <w:r w:rsidRPr="0099728C">
        <w:t xml:space="preserve"> – 450</w:t>
      </w:r>
      <w:r w:rsidR="0084250E" w:rsidRPr="0099728C">
        <w:t xml:space="preserve"> при температуре (</w:t>
      </w:r>
      <w:r w:rsidR="0084250E" w:rsidRPr="0099728C">
        <w:rPr>
          <w:rFonts w:cs="Times New Roman"/>
        </w:rPr>
        <w:t>˚</w:t>
      </w:r>
      <w:r w:rsidR="0084250E" w:rsidRPr="0099728C">
        <w:rPr>
          <w:lang w:val="en-US"/>
        </w:rPr>
        <w:t>C</w:t>
      </w:r>
      <w:r w:rsidR="0084250E" w:rsidRPr="0099728C">
        <w:t>)</w:t>
      </w:r>
      <w:r w:rsidRPr="0099728C">
        <w:t xml:space="preserve"> после облучения</w:t>
      </w:r>
      <w:r w:rsidR="0084250E" w:rsidRPr="0099728C">
        <w:t xml:space="preserve"> дозами (сна): 310, 61 (черный круг), 335, 89 (белый круг), 329, 81 (белый квадрат), 330, 20 (черный квадрат), EI-852, 310, 61 (</w:t>
      </w:r>
      <w:r w:rsidR="00C00F5F" w:rsidRPr="0099728C">
        <w:t>белый треугольник</w:t>
      </w:r>
      <w:r w:rsidR="0084250E" w:rsidRPr="0099728C">
        <w:t>), 305, 69 (</w:t>
      </w:r>
      <w:r w:rsidR="00C00F5F" w:rsidRPr="0099728C">
        <w:t>черный треугольник</w:t>
      </w:r>
      <w:r w:rsidR="0084250E" w:rsidRPr="0099728C">
        <w:t>)</w:t>
      </w:r>
      <w:r w:rsidR="00CA24D0" w:rsidRPr="00CA24D0">
        <w:t xml:space="preserve"> [</w:t>
      </w:r>
      <w:r w:rsidR="00CA24D0">
        <w:fldChar w:fldCharType="begin"/>
      </w:r>
      <w:r w:rsidR="00CA24D0">
        <w:instrText xml:space="preserve"> REF SPorollo_Swelling_rad_creep_fm_steels \n \h </w:instrText>
      </w:r>
      <w:r w:rsidR="00CA24D0">
        <w:fldChar w:fldCharType="separate"/>
      </w:r>
      <w:r w:rsidR="00710FBB">
        <w:t>16</w:t>
      </w:r>
      <w:r w:rsidR="00CA24D0">
        <w:fldChar w:fldCharType="end"/>
      </w:r>
      <w:r w:rsidR="00CA24D0" w:rsidRPr="00CA24D0">
        <w:t>]</w:t>
      </w:r>
      <w:r w:rsidR="0084250E" w:rsidRPr="00CA24D0">
        <w:t>.</w:t>
      </w:r>
    </w:p>
    <w:p w14:paraId="7C7BED56" w14:textId="77777777" w:rsidR="00343B91" w:rsidRDefault="00343B91" w:rsidP="005D4E49">
      <w:pPr>
        <w:pStyle w:val="a9"/>
      </w:pPr>
    </w:p>
    <w:p w14:paraId="748E5D5E" w14:textId="7815EEED" w:rsidR="00343B91" w:rsidRDefault="00343B91" w:rsidP="00655317">
      <w:r w:rsidRPr="0087352C">
        <w:t xml:space="preserve">Увеличение дозы и температуры облучения до 89 </w:t>
      </w:r>
      <w:r>
        <w:t>сна</w:t>
      </w:r>
      <w:r w:rsidRPr="0087352C">
        <w:t xml:space="preserve"> и 335 </w:t>
      </w:r>
      <w:r>
        <w:rPr>
          <w:rFonts w:cs="Times New Roman"/>
        </w:rPr>
        <w:t>˚</w:t>
      </w:r>
      <w:r w:rsidRPr="0087352C">
        <w:t xml:space="preserve">C не привело к </w:t>
      </w:r>
      <w:r>
        <w:t>увеличению</w:t>
      </w:r>
      <w:r w:rsidRPr="0087352C">
        <w:t xml:space="preserve"> </w:t>
      </w:r>
      <w:r>
        <w:t>ползучест</w:t>
      </w:r>
      <w:r w:rsidRPr="0087352C">
        <w:t xml:space="preserve">и. В обоих случаях зависимости </w:t>
      </w:r>
      <w:r>
        <w:t>ползучест</w:t>
      </w:r>
      <w:r w:rsidRPr="0087352C">
        <w:t xml:space="preserve">и </w:t>
      </w:r>
      <w:r>
        <w:t>от дозы</w:t>
      </w:r>
      <w:r w:rsidRPr="0087352C">
        <w:t xml:space="preserve"> излучения </w:t>
      </w:r>
      <w:r w:rsidRPr="0087352C">
        <w:lastRenderedPageBreak/>
        <w:t xml:space="preserve">линейна и зависимости одинаковы. Отклонения от линейности наблюдаются для той же стали, облученной при 320 и 330 </w:t>
      </w:r>
      <w:r>
        <w:rPr>
          <w:rFonts w:cs="Times New Roman"/>
        </w:rPr>
        <w:t>˚</w:t>
      </w:r>
      <w:r w:rsidRPr="0087352C">
        <w:t xml:space="preserve">С. Максимальная </w:t>
      </w:r>
      <w:r>
        <w:t>ползучесть</w:t>
      </w:r>
      <w:r w:rsidRPr="0087352C">
        <w:t xml:space="preserve"> для стали </w:t>
      </w:r>
      <w:r>
        <w:t xml:space="preserve">ЭП – </w:t>
      </w:r>
      <w:r w:rsidRPr="0087352C">
        <w:t xml:space="preserve">823 не превышала 0,45%, а зависимость </w:t>
      </w:r>
      <w:r>
        <w:t xml:space="preserve">также </w:t>
      </w:r>
      <w:r w:rsidRPr="0087352C">
        <w:t>линейна.</w:t>
      </w:r>
    </w:p>
    <w:p w14:paraId="2736D99B" w14:textId="394CE42B" w:rsidR="00655317" w:rsidRDefault="005C7CE7" w:rsidP="00655317">
      <w:r w:rsidRPr="005C7CE7">
        <w:t xml:space="preserve">Ползучесть стали </w:t>
      </w:r>
      <w:r>
        <w:t>ЭП</w:t>
      </w:r>
      <w:r w:rsidRPr="005C7CE7">
        <w:t xml:space="preserve">-450 и </w:t>
      </w:r>
      <w:r>
        <w:t>ЭП</w:t>
      </w:r>
      <w:r w:rsidRPr="005C7CE7">
        <w:t xml:space="preserve">-823 в промежуточном диапазоне температур облучения показана на </w:t>
      </w:r>
      <w:r w:rsidRPr="0099728C">
        <w:t>рисунке</w:t>
      </w:r>
      <w:r w:rsidR="0099728C" w:rsidRPr="0099728C">
        <w:t xml:space="preserve"> 1.9</w:t>
      </w:r>
      <w:r w:rsidRPr="005C7CE7">
        <w:t xml:space="preserve">. </w:t>
      </w:r>
    </w:p>
    <w:p w14:paraId="55DA1D10" w14:textId="77777777" w:rsidR="00343B91" w:rsidRDefault="00343B91" w:rsidP="005D4E49">
      <w:pPr>
        <w:pStyle w:val="a9"/>
        <w:rPr>
          <w:highlight w:val="yellow"/>
        </w:rPr>
      </w:pPr>
    </w:p>
    <w:p w14:paraId="2879B44F" w14:textId="090256F3" w:rsidR="00343B91" w:rsidRDefault="00E664C0" w:rsidP="00343B91">
      <w:pPr>
        <w:pStyle w:val="afb"/>
      </w:pPr>
      <w:r>
        <w:rPr>
          <w:noProof/>
        </w:rPr>
        <w:drawing>
          <wp:inline distT="0" distB="0" distL="0" distR="0" wp14:anchorId="6396EDBF" wp14:editId="1C463F50">
            <wp:extent cx="2700000" cy="2160000"/>
            <wp:effectExtent l="0" t="0" r="571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0000" cy="2160000"/>
                    </a:xfrm>
                    <a:prstGeom prst="rect">
                      <a:avLst/>
                    </a:prstGeom>
                    <a:noFill/>
                    <a:ln>
                      <a:noFill/>
                    </a:ln>
                  </pic:spPr>
                </pic:pic>
              </a:graphicData>
            </a:graphic>
          </wp:inline>
        </w:drawing>
      </w:r>
    </w:p>
    <w:p w14:paraId="39CE5768" w14:textId="77777777" w:rsidR="00343B91" w:rsidRDefault="00343B91" w:rsidP="005D4E49">
      <w:pPr>
        <w:pStyle w:val="a9"/>
      </w:pPr>
    </w:p>
    <w:p w14:paraId="7D29B97D" w14:textId="25FF1512" w:rsidR="005C7CE7" w:rsidRDefault="005C7CE7" w:rsidP="005C7CE7">
      <w:pPr>
        <w:pStyle w:val="afb"/>
      </w:pPr>
      <w:r w:rsidRPr="0099728C">
        <w:t>Рисунок</w:t>
      </w:r>
      <w:r w:rsidR="0099728C" w:rsidRPr="0099728C">
        <w:t xml:space="preserve"> 1.9</w:t>
      </w:r>
      <w:r w:rsidRPr="0099728C">
        <w:t xml:space="preserve"> – Ползучесть стал</w:t>
      </w:r>
      <w:r w:rsidR="00A4479E" w:rsidRPr="0099728C">
        <w:t>и ЭП-450 в зависимости от напряжений при температурах 390(черный квадрат), 480(белый круг), 550</w:t>
      </w:r>
      <w:r w:rsidR="00A4479E" w:rsidRPr="0099728C">
        <w:rPr>
          <w:rFonts w:cs="Times New Roman"/>
        </w:rPr>
        <w:t>˚</w:t>
      </w:r>
      <w:r w:rsidR="00A4479E" w:rsidRPr="0099728C">
        <w:rPr>
          <w:lang w:val="en-US"/>
        </w:rPr>
        <w:t>C</w:t>
      </w:r>
      <w:r w:rsidR="00A4479E" w:rsidRPr="0099728C">
        <w:t xml:space="preserve"> (черный круг), и стали ЭП-823 при температурах 390(белый треугольник), 480(черный треугольник) при дозах облучения 60 сна</w:t>
      </w:r>
      <w:r w:rsidR="00A4479E">
        <w:t xml:space="preserve"> </w:t>
      </w:r>
      <w:r w:rsidR="00A4479E" w:rsidRPr="00A4479E">
        <w:t>[</w:t>
      </w:r>
      <w:r w:rsidR="00CA24D0">
        <w:fldChar w:fldCharType="begin"/>
      </w:r>
      <w:r w:rsidR="00CA24D0">
        <w:instrText xml:space="preserve"> REF SPorollo_Swelling_rad_creep_fm_steels \n \h </w:instrText>
      </w:r>
      <w:r w:rsidR="00CA24D0">
        <w:fldChar w:fldCharType="separate"/>
      </w:r>
      <w:r w:rsidR="00710FBB">
        <w:t>16</w:t>
      </w:r>
      <w:r w:rsidR="00CA24D0">
        <w:fldChar w:fldCharType="end"/>
      </w:r>
      <w:r w:rsidR="00A4479E" w:rsidRPr="00A4479E">
        <w:t>]</w:t>
      </w:r>
      <w:r w:rsidR="00A4479E">
        <w:t>.</w:t>
      </w:r>
    </w:p>
    <w:p w14:paraId="4568D5B2" w14:textId="77777777" w:rsidR="00343B91" w:rsidRPr="00A4479E" w:rsidRDefault="00343B91" w:rsidP="005D4E49">
      <w:pPr>
        <w:pStyle w:val="a9"/>
      </w:pPr>
    </w:p>
    <w:p w14:paraId="21C2BCF3" w14:textId="51851CD6" w:rsidR="00356962" w:rsidRDefault="00356962" w:rsidP="00356962">
      <w:pPr>
        <w:rPr>
          <w:highlight w:val="yellow"/>
        </w:rPr>
      </w:pPr>
      <w:r w:rsidRPr="005C7CE7">
        <w:t>Очевидно, что за исключением напряжения 294 МПа зависимость ползучести от напряжения отклоняется от линейности</w:t>
      </w:r>
      <w:r>
        <w:t>. Ползучесть</w:t>
      </w:r>
      <w:r w:rsidRPr="005C7CE7">
        <w:t xml:space="preserve"> обеих сталей, испытываемых при одинаковых условиях, в большинстве случаев близка</w:t>
      </w:r>
      <w:r>
        <w:t xml:space="preserve">, но у стали ЭП – 450 она, все-таки, чуть больше на </w:t>
      </w:r>
      <m:oMath>
        <m:r>
          <w:rPr>
            <w:rFonts w:ascii="Cambria Math" w:hAnsi="Cambria Math"/>
          </w:rPr>
          <m:t>0,4÷0,6%</m:t>
        </m:r>
      </m:oMath>
      <w:r>
        <w:t>.</w:t>
      </w:r>
    </w:p>
    <w:p w14:paraId="44BDE539" w14:textId="18FDF81A" w:rsidR="005C7CE7" w:rsidRDefault="00652C42" w:rsidP="00652C42">
      <w:r>
        <w:t xml:space="preserve">В своём исследовании авторы делают несколько важных заключений. Во-первых, </w:t>
      </w:r>
      <w:r w:rsidRPr="00652C42">
        <w:t>феррит</w:t>
      </w:r>
      <w:r w:rsidR="00356962">
        <w:t>но</w:t>
      </w:r>
      <w:r w:rsidRPr="00652C42">
        <w:t>-мартенситной стали</w:t>
      </w:r>
      <w:r>
        <w:t xml:space="preserve"> и в их </w:t>
      </w:r>
      <w:r w:rsidRPr="00652C42">
        <w:t xml:space="preserve">работе такое сравнение может быть сделано только </w:t>
      </w:r>
      <w:r w:rsidR="007B7420">
        <w:t>для</w:t>
      </w:r>
      <w:r w:rsidRPr="00652C42">
        <w:t xml:space="preserve"> стали </w:t>
      </w:r>
      <w:r w:rsidR="007B7420">
        <w:t>ЭП</w:t>
      </w:r>
      <w:r w:rsidRPr="00652C42">
        <w:t>-450</w:t>
      </w:r>
      <w:r w:rsidR="007B7420">
        <w:t>. Для стали ЭП-823 не хватает данных.</w:t>
      </w:r>
      <w:r w:rsidR="002545B7">
        <w:t xml:space="preserve"> Во-вторых, у авторов имеется «банк данных» по ползучестям различных сталей и добавляя в этот «банк» данные по стали ЭП-823 в диапазоне 305-550</w:t>
      </w:r>
      <w:r w:rsidR="002545B7">
        <w:rPr>
          <w:rFonts w:cs="Times New Roman"/>
        </w:rPr>
        <w:t>˚</w:t>
      </w:r>
      <w:r w:rsidR="002545B7">
        <w:rPr>
          <w:lang w:val="en-US"/>
        </w:rPr>
        <w:t>C</w:t>
      </w:r>
      <w:r w:rsidR="002545B7">
        <w:t xml:space="preserve"> можно сделать вывод, что экспериментальные результаты не выходят</w:t>
      </w:r>
      <w:r w:rsidR="00A80442">
        <w:t xml:space="preserve"> «за рамки», которые установлены другими сталями. Поэтому, даже если и нет подробных исследований ползучести стали ЭП-823, </w:t>
      </w:r>
      <w:r w:rsidR="003F4AEC">
        <w:t>модуль ползучести</w:t>
      </w:r>
      <w:r w:rsidR="00A80442">
        <w:t xml:space="preserve"> можно описать так</w:t>
      </w:r>
      <w:r w:rsidR="00D2416C">
        <w:t>, проведя аппроксимацию уже известных данных</w:t>
      </w:r>
      <w:r w:rsidR="00A80442">
        <w:t>:</w:t>
      </w:r>
    </w:p>
    <w:p w14:paraId="53CD7B22" w14:textId="77777777" w:rsidR="00951D55" w:rsidRDefault="00951D55"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5529"/>
        <w:gridCol w:w="1553"/>
      </w:tblGrid>
      <w:tr w:rsidR="00A80442" w14:paraId="592159FD" w14:textId="77777777" w:rsidTr="00343B91">
        <w:tc>
          <w:tcPr>
            <w:tcW w:w="2263" w:type="dxa"/>
          </w:tcPr>
          <w:p w14:paraId="440F9C71" w14:textId="77777777" w:rsidR="00A80442" w:rsidRDefault="00A80442" w:rsidP="00652C42">
            <w:pPr>
              <w:ind w:firstLine="0"/>
            </w:pPr>
          </w:p>
        </w:tc>
        <w:tc>
          <w:tcPr>
            <w:tcW w:w="5529" w:type="dxa"/>
          </w:tcPr>
          <w:p w14:paraId="25F161A3" w14:textId="079393AB" w:rsidR="00A80442" w:rsidRDefault="00A80442" w:rsidP="00652C42">
            <w:pPr>
              <w:ind w:firstLine="0"/>
            </w:pPr>
            <m:oMath>
              <m:r>
                <w:rPr>
                  <w:rFonts w:ascii="Cambria Math" w:hAnsi="Cambria Math"/>
                </w:rPr>
                <m:t>B=(4,864*</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+1,45*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T</m:t>
              </m:r>
            </m:oMath>
            <w:r w:rsidR="00343B91">
              <w:t>)</w:t>
            </w:r>
            <m:oMath>
              <m:r>
                <w:rPr>
                  <w:rFonts w:ascii="Cambria Math" w:hAnsi="Cambria Math"/>
                  <w:lang w:val="en-US"/>
                </w:rPr>
                <m:t xml:space="preserve"> </m:t>
              </m:r>
              <m:sSup>
                <m:sSupPr>
                  <m:ctrlPr>
                    <w:rPr>
                      <w:rFonts w:ascii="Cambria Math" w:hAnsi="Cambria Math"/>
                      <w:i/>
                      <w:lang w:val="en-US"/>
                    </w:rPr>
                  </m:ctrlPr>
                </m:sSupPr>
                <m:e>
                  <m:r>
                    <w:rPr>
                      <w:rFonts w:ascii="Cambria Math" w:hAnsi="Cambria Math"/>
                    </w:rPr>
                    <m:t>10</m:t>
                  </m:r>
                </m:e>
                <m:sup>
                  <m:r>
                    <w:rPr>
                      <w:rFonts w:ascii="Cambria Math" w:hAnsi="Cambria Math"/>
                    </w:rPr>
                    <m:t>-6</m:t>
                  </m:r>
                </m:sup>
              </m:sSup>
              <m:f>
                <m:fPr>
                  <m:ctrlPr>
                    <w:rPr>
                      <w:rFonts w:ascii="Cambria Math" w:hAnsi="Cambria Math"/>
                      <w:i/>
                    </w:rPr>
                  </m:ctrlPr>
                </m:fPr>
                <m:num>
                  <m:r>
                    <w:rPr>
                      <w:rFonts w:ascii="Cambria Math" w:hAnsi="Cambria Math"/>
                    </w:rPr>
                    <m:t>1</m:t>
                  </m:r>
                </m:num>
                <m:den>
                  <m:r>
                    <w:rPr>
                      <w:rFonts w:ascii="Cambria Math" w:hAnsi="Cambria Math"/>
                    </w:rPr>
                    <m:t>сна*МПа</m:t>
                  </m:r>
                </m:den>
              </m:f>
            </m:oMath>
          </w:p>
        </w:tc>
        <w:tc>
          <w:tcPr>
            <w:tcW w:w="1553" w:type="dxa"/>
            <w:vAlign w:val="center"/>
          </w:tcPr>
          <w:p w14:paraId="383B61BD" w14:textId="13467F4B" w:rsidR="00A80442" w:rsidRPr="00A80442" w:rsidRDefault="00A80442" w:rsidP="00A80442">
            <w:pPr>
              <w:ind w:firstLine="0"/>
              <w:jc w:val="right"/>
              <w:rPr>
                <w:lang w:val="en-US"/>
              </w:rPr>
            </w:pPr>
            <w:r w:rsidRPr="0099728C">
              <w:rPr>
                <w:lang w:val="en-US"/>
              </w:rPr>
              <w:t>(</w:t>
            </w:r>
            <w:r w:rsidR="0099728C" w:rsidRPr="0099728C">
              <w:t>1.1</w:t>
            </w:r>
            <w:r w:rsidRPr="0099728C">
              <w:rPr>
                <w:lang w:val="en-US"/>
              </w:rPr>
              <w:t>)</w:t>
            </w:r>
          </w:p>
        </w:tc>
      </w:tr>
    </w:tbl>
    <w:p w14:paraId="07844303" w14:textId="77777777" w:rsidR="00652C42" w:rsidRDefault="00652C42" w:rsidP="005D4E49">
      <w:pPr>
        <w:pStyle w:val="a9"/>
      </w:pPr>
    </w:p>
    <w:p w14:paraId="780B7146" w14:textId="0BC2D3EE" w:rsidR="00655317" w:rsidRDefault="00655317" w:rsidP="00655317">
      <w:r>
        <w:t xml:space="preserve">В работе </w:t>
      </w:r>
      <w:r w:rsidRPr="00655317">
        <w:t>[</w:t>
      </w:r>
      <w:r w:rsidR="001465B5">
        <w:fldChar w:fldCharType="begin"/>
      </w:r>
      <w:r w:rsidR="001465B5">
        <w:instrText xml:space="preserve"> REF SPorollo_Micros_mech_prop_fm_steel_823 \n \h </w:instrText>
      </w:r>
      <w:r w:rsidR="001465B5">
        <w:fldChar w:fldCharType="separate"/>
      </w:r>
      <w:r w:rsidR="00710FBB">
        <w:t>17</w:t>
      </w:r>
      <w:r w:rsidR="001465B5">
        <w:fldChar w:fldCharType="end"/>
      </w:r>
      <w:r w:rsidRPr="00655317">
        <w:t xml:space="preserve">] </w:t>
      </w:r>
      <w:r>
        <w:t>исследовалась отдельно сталь</w:t>
      </w:r>
      <w:r w:rsidRPr="00655317">
        <w:t xml:space="preserve"> </w:t>
      </w:r>
      <w:r>
        <w:t xml:space="preserve">ЭП-823, а именно </w:t>
      </w:r>
      <w:r>
        <w:rPr>
          <w:rFonts w:eastAsia="Times New Roman"/>
          <w:lang w:eastAsia="ru-RU"/>
        </w:rPr>
        <w:t xml:space="preserve">предел прочности и относительное удлинение данной стали под действием </w:t>
      </w:r>
      <w:r w:rsidR="00405363">
        <w:t xml:space="preserve">облучения высокими дозами </w:t>
      </w:r>
      <w:r w:rsidR="00405363">
        <w:lastRenderedPageBreak/>
        <w:t>потоков нейтронов на установке БОР-60</w:t>
      </w:r>
      <w:r>
        <w:t xml:space="preserve">. Результаты исследований приведены на </w:t>
      </w:r>
      <w:r w:rsidRPr="0099728C">
        <w:t>рисунке</w:t>
      </w:r>
      <w:r w:rsidR="0099728C" w:rsidRPr="0099728C">
        <w:t xml:space="preserve"> 1.10</w:t>
      </w:r>
      <w:r>
        <w:t>.</w:t>
      </w:r>
    </w:p>
    <w:p w14:paraId="096CC71F" w14:textId="77777777" w:rsidR="00343B91" w:rsidRDefault="00343B91"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7"/>
        <w:gridCol w:w="4608"/>
      </w:tblGrid>
      <w:tr w:rsidR="001465B5" w14:paraId="562555EB" w14:textId="77777777" w:rsidTr="003F51D7">
        <w:tc>
          <w:tcPr>
            <w:tcW w:w="4785" w:type="dxa"/>
            <w:vAlign w:val="center"/>
          </w:tcPr>
          <w:p w14:paraId="6A058A8E" w14:textId="77777777" w:rsidR="001465B5" w:rsidRDefault="001465B5" w:rsidP="003F51D7">
            <w:pPr>
              <w:ind w:firstLine="0"/>
              <w:jc w:val="center"/>
              <w:rPr>
                <w:rFonts w:eastAsia="Times New Roman"/>
                <w:szCs w:val="28"/>
                <w:lang w:eastAsia="ru-RU"/>
              </w:rPr>
            </w:pPr>
            <w:r>
              <w:rPr>
                <w:rFonts w:eastAsia="Times New Roman"/>
                <w:noProof/>
                <w:szCs w:val="28"/>
                <w:lang w:eastAsia="ru-RU"/>
              </w:rPr>
              <w:drawing>
                <wp:inline distT="0" distB="0" distL="0" distR="0" wp14:anchorId="70C4B89D" wp14:editId="2E2323F6">
                  <wp:extent cx="2864597" cy="18000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4597" cy="1800000"/>
                          </a:xfrm>
                          <a:prstGeom prst="rect">
                            <a:avLst/>
                          </a:prstGeom>
                          <a:noFill/>
                        </pic:spPr>
                      </pic:pic>
                    </a:graphicData>
                  </a:graphic>
                </wp:inline>
              </w:drawing>
            </w:r>
          </w:p>
        </w:tc>
        <w:tc>
          <w:tcPr>
            <w:tcW w:w="4786" w:type="dxa"/>
            <w:vAlign w:val="center"/>
          </w:tcPr>
          <w:p w14:paraId="71A15ACD" w14:textId="77777777" w:rsidR="001465B5" w:rsidRDefault="001465B5" w:rsidP="003F51D7">
            <w:pPr>
              <w:ind w:firstLine="0"/>
              <w:jc w:val="center"/>
              <w:rPr>
                <w:rFonts w:eastAsia="Times New Roman"/>
                <w:szCs w:val="28"/>
                <w:lang w:eastAsia="ru-RU"/>
              </w:rPr>
            </w:pPr>
            <w:r>
              <w:rPr>
                <w:rFonts w:eastAsia="Times New Roman"/>
                <w:noProof/>
                <w:szCs w:val="28"/>
                <w:lang w:eastAsia="ru-RU"/>
              </w:rPr>
              <w:drawing>
                <wp:inline distT="0" distB="0" distL="0" distR="0" wp14:anchorId="6D088E80" wp14:editId="2293D1C2">
                  <wp:extent cx="2729777" cy="18000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29777" cy="1800000"/>
                          </a:xfrm>
                          <a:prstGeom prst="rect">
                            <a:avLst/>
                          </a:prstGeom>
                          <a:noFill/>
                        </pic:spPr>
                      </pic:pic>
                    </a:graphicData>
                  </a:graphic>
                </wp:inline>
              </w:drawing>
            </w:r>
          </w:p>
        </w:tc>
      </w:tr>
      <w:tr w:rsidR="001465B5" w14:paraId="13D084BF" w14:textId="77777777" w:rsidTr="003F51D7">
        <w:tc>
          <w:tcPr>
            <w:tcW w:w="4785" w:type="dxa"/>
          </w:tcPr>
          <w:p w14:paraId="715E047D" w14:textId="77777777" w:rsidR="001465B5" w:rsidRDefault="001465B5" w:rsidP="003F51D7">
            <w:pPr>
              <w:pStyle w:val="afb"/>
            </w:pPr>
            <w:r>
              <w:t>а</w:t>
            </w:r>
          </w:p>
        </w:tc>
        <w:tc>
          <w:tcPr>
            <w:tcW w:w="4786" w:type="dxa"/>
          </w:tcPr>
          <w:p w14:paraId="3EDF33BC" w14:textId="77777777" w:rsidR="001465B5" w:rsidRDefault="001465B5" w:rsidP="003F51D7">
            <w:pPr>
              <w:pStyle w:val="afb"/>
            </w:pPr>
            <w:r>
              <w:t>б</w:t>
            </w:r>
          </w:p>
        </w:tc>
      </w:tr>
    </w:tbl>
    <w:p w14:paraId="4C2629FF" w14:textId="77777777" w:rsidR="005D4E49" w:rsidRDefault="005D4E49" w:rsidP="005D4E49">
      <w:pPr>
        <w:pStyle w:val="a9"/>
      </w:pPr>
    </w:p>
    <w:p w14:paraId="01FF5B1B" w14:textId="77A33B48" w:rsidR="00343B91" w:rsidRPr="00343B91" w:rsidRDefault="001465B5" w:rsidP="00114F7B">
      <w:pPr>
        <w:pStyle w:val="afb"/>
        <w:rPr>
          <w:sz w:val="20"/>
          <w:szCs w:val="20"/>
        </w:rPr>
      </w:pPr>
      <w:r w:rsidRPr="00343B91">
        <w:rPr>
          <w:sz w:val="20"/>
          <w:szCs w:val="20"/>
        </w:rPr>
        <w:t>а – предел прочности</w:t>
      </w:r>
      <w:r w:rsidR="00EC06B3">
        <w:rPr>
          <w:sz w:val="20"/>
          <w:szCs w:val="20"/>
        </w:rPr>
        <w:t xml:space="preserve"> (пунктир – до облучения, сплошная – после облучения)</w:t>
      </w:r>
    </w:p>
    <w:p w14:paraId="418157DF" w14:textId="252FE324" w:rsidR="001465B5" w:rsidRPr="00343B91" w:rsidRDefault="001465B5" w:rsidP="00114F7B">
      <w:pPr>
        <w:pStyle w:val="afb"/>
        <w:rPr>
          <w:sz w:val="20"/>
          <w:szCs w:val="20"/>
        </w:rPr>
      </w:pPr>
      <w:r w:rsidRPr="00343B91">
        <w:rPr>
          <w:sz w:val="20"/>
          <w:szCs w:val="20"/>
        </w:rPr>
        <w:t>б – относительное удлинение</w:t>
      </w:r>
      <w:r w:rsidR="00EC06B3">
        <w:rPr>
          <w:sz w:val="20"/>
          <w:szCs w:val="20"/>
        </w:rPr>
        <w:t xml:space="preserve"> (пунктир – до облучения, сплошная – после облучения)</w:t>
      </w:r>
    </w:p>
    <w:p w14:paraId="6A45ABE8" w14:textId="77777777" w:rsidR="00343B91" w:rsidRDefault="00343B91" w:rsidP="005D4E49">
      <w:pPr>
        <w:pStyle w:val="a9"/>
      </w:pPr>
    </w:p>
    <w:p w14:paraId="1A14E09A" w14:textId="293DD221" w:rsidR="001465B5" w:rsidRDefault="001465B5" w:rsidP="001465B5">
      <w:pPr>
        <w:pStyle w:val="afb"/>
        <w:rPr>
          <w:szCs w:val="24"/>
        </w:rPr>
      </w:pPr>
      <w:r w:rsidRPr="0099728C">
        <w:t>Рисунок</w:t>
      </w:r>
      <w:r w:rsidR="0099728C" w:rsidRPr="0099728C">
        <w:t xml:space="preserve"> 1.10</w:t>
      </w:r>
      <w:r w:rsidRPr="00D443DE">
        <w:t xml:space="preserve"> – </w:t>
      </w:r>
      <w:r>
        <w:t>С</w:t>
      </w:r>
      <w:r w:rsidRPr="00D443DE">
        <w:t>тал</w:t>
      </w:r>
      <w:r>
        <w:t>ь</w:t>
      </w:r>
      <w:r w:rsidRPr="00D443DE">
        <w:t xml:space="preserve"> ЭП-823 до и после облучения при различных температурах </w:t>
      </w:r>
      <w:r w:rsidRPr="00D443DE">
        <w:rPr>
          <w:szCs w:val="24"/>
        </w:rPr>
        <w:t>[</w:t>
      </w:r>
      <w:r>
        <w:rPr>
          <w:szCs w:val="24"/>
        </w:rPr>
        <w:fldChar w:fldCharType="begin"/>
      </w:r>
      <w:r>
        <w:rPr>
          <w:szCs w:val="24"/>
        </w:rPr>
        <w:instrText xml:space="preserve"> REF SPorollo_Micros_mech_prop_fm_steel_823 \n \h </w:instrText>
      </w:r>
      <w:r>
        <w:rPr>
          <w:szCs w:val="24"/>
        </w:rPr>
      </w:r>
      <w:r>
        <w:rPr>
          <w:szCs w:val="24"/>
        </w:rPr>
        <w:fldChar w:fldCharType="separate"/>
      </w:r>
      <w:r w:rsidR="00710FBB">
        <w:rPr>
          <w:szCs w:val="24"/>
        </w:rPr>
        <w:t>17</w:t>
      </w:r>
      <w:r>
        <w:rPr>
          <w:szCs w:val="24"/>
        </w:rPr>
        <w:fldChar w:fldCharType="end"/>
      </w:r>
      <w:r w:rsidRPr="00D443DE">
        <w:rPr>
          <w:szCs w:val="24"/>
        </w:rPr>
        <w:t>]</w:t>
      </w:r>
      <w:r>
        <w:rPr>
          <w:szCs w:val="24"/>
        </w:rPr>
        <w:t xml:space="preserve"> </w:t>
      </w:r>
    </w:p>
    <w:p w14:paraId="563CA6E0" w14:textId="77777777" w:rsidR="00343B91" w:rsidRPr="00D443DE" w:rsidRDefault="00343B91" w:rsidP="005D4E49">
      <w:pPr>
        <w:pStyle w:val="a9"/>
      </w:pPr>
    </w:p>
    <w:p w14:paraId="2DF93E93" w14:textId="163C218A" w:rsidR="00655317" w:rsidRDefault="001465B5" w:rsidP="001465B5">
      <w:pPr>
        <w:rPr>
          <w:rFonts w:eastAsia="Times New Roman"/>
          <w:lang w:eastAsia="ru-RU"/>
        </w:rPr>
      </w:pPr>
      <w:r>
        <w:rPr>
          <w:rFonts w:eastAsia="Times New Roman"/>
          <w:lang w:eastAsia="ru-RU"/>
        </w:rPr>
        <w:t>Видно, что п</w:t>
      </w:r>
      <w:r w:rsidRPr="00BA01DF">
        <w:rPr>
          <w:rFonts w:eastAsia="Times New Roman"/>
          <w:lang w:eastAsia="ru-RU"/>
        </w:rPr>
        <w:t xml:space="preserve">редел прочности и относительное удлинение стали под действием облучения значительно изменяются при температурах до </w:t>
      </w:r>
      <m:oMath>
        <m:r>
          <w:rPr>
            <w:rFonts w:ascii="Cambria Math" w:eastAsia="Times New Roman" w:hAnsi="Cambria Math"/>
            <w:lang w:eastAsia="ru-RU"/>
          </w:rPr>
          <m:t>T=460 °С</m:t>
        </m:r>
      </m:oMath>
      <w:r w:rsidRPr="00BA01DF">
        <w:rPr>
          <w:rFonts w:eastAsia="Times New Roman"/>
          <w:lang w:eastAsia="ru-RU"/>
        </w:rPr>
        <w:t>.</w:t>
      </w:r>
      <w:r w:rsidRPr="00C82AFD">
        <w:rPr>
          <w:rFonts w:eastAsia="Times New Roman"/>
          <w:lang w:eastAsia="ru-RU"/>
        </w:rPr>
        <w:t xml:space="preserve"> </w:t>
      </w:r>
      <w:r w:rsidRPr="00E058FB">
        <w:rPr>
          <w:rFonts w:eastAsia="Times New Roman"/>
          <w:lang w:eastAsia="ru-RU"/>
        </w:rPr>
        <w:t>При более высоких температурах, механические свойства облученной и необлученной сталей сопоставимы</w:t>
      </w:r>
      <w:r>
        <w:rPr>
          <w:rFonts w:eastAsia="Times New Roman"/>
          <w:lang w:eastAsia="ru-RU"/>
        </w:rPr>
        <w:t>.</w:t>
      </w:r>
    </w:p>
    <w:p w14:paraId="1BDF57A5" w14:textId="7B8091EC" w:rsidR="00F75CC2" w:rsidRPr="00F75CC2" w:rsidRDefault="00F75CC2" w:rsidP="001465B5">
      <w:pPr>
        <w:rPr>
          <w:rFonts w:eastAsia="Times New Roman"/>
          <w:lang w:eastAsia="ru-RU"/>
        </w:rPr>
      </w:pPr>
      <w:r>
        <w:rPr>
          <w:rFonts w:eastAsia="Times New Roman"/>
          <w:lang w:eastAsia="ru-RU"/>
        </w:rPr>
        <w:t xml:space="preserve">К сожалению, сравнить радиационное распухание сталей ЭП-450 и ЭП-823 </w:t>
      </w:r>
      <w:r w:rsidR="00AF4603">
        <w:rPr>
          <w:rFonts w:eastAsia="Times New Roman"/>
          <w:lang w:eastAsia="ru-RU"/>
        </w:rPr>
        <w:t xml:space="preserve">при облучении высокими дозами (свыше 100 сна) не представляется возможным из-за того, что поиск литературных данных не дал результатов. </w:t>
      </w:r>
    </w:p>
    <w:p w14:paraId="4DE263F2" w14:textId="3E7C1CB4" w:rsidR="00405363" w:rsidRDefault="00405363" w:rsidP="00405363">
      <w:r>
        <w:t xml:space="preserve">Также в этой работе исследуется структура стали ЭП-823. Исходная структура стали была смесью многогранных зерен феррита </w:t>
      </w:r>
      <m:oMath>
        <m:r>
          <w:rPr>
            <w:rFonts w:ascii="Cambria Math" w:hAnsi="Cambria Math"/>
          </w:rPr>
          <m:t>(10-20%)</m:t>
        </m:r>
      </m:oMath>
      <w:r>
        <w:t xml:space="preserve"> и закаленного мартенсита </w:t>
      </w:r>
      <m:oMath>
        <m:r>
          <w:rPr>
            <w:rFonts w:ascii="Cambria Math" w:hAnsi="Cambria Math"/>
          </w:rPr>
          <m:t>(90-80%)</m:t>
        </m:r>
      </m:oMath>
      <w:r>
        <w:t xml:space="preserve">. </w:t>
      </w:r>
      <w:r w:rsidRPr="007332C8">
        <w:t>Мартенситные зерна состоят из субгранул, имеющих форму равноориентированных тонких пластин</w:t>
      </w:r>
      <w:r>
        <w:t xml:space="preserve"> </w:t>
      </w:r>
      <m:oMath>
        <m:r>
          <w:rPr>
            <w:rFonts w:ascii="Cambria Math" w:hAnsi="Cambria Math"/>
          </w:rPr>
          <m:t>0,5-1,0 мкм</m:t>
        </m:r>
      </m:oMath>
      <w:r>
        <w:t xml:space="preserve"> толщиной. </w:t>
      </w:r>
      <w:r w:rsidRPr="007332C8">
        <w:t xml:space="preserve">Границы зерен как феррита, так и мартенсита, а также субграницы в мартенсите были частично заполнены карбидами </w:t>
      </w:r>
      <m:oMath>
        <m:sSub>
          <m:sSubPr>
            <m:ctrlPr>
              <w:rPr>
                <w:rFonts w:ascii="Cambria Math" w:hAnsi="Cambria Math"/>
                <w:i/>
              </w:rPr>
            </m:ctrlPr>
          </m:sSubPr>
          <m:e>
            <m:r>
              <w:rPr>
                <w:rFonts w:ascii="Cambria Math" w:hAnsi="Cambria Math"/>
              </w:rPr>
              <m:t>M</m:t>
            </m:r>
          </m:e>
          <m:sub>
            <m:r>
              <w:rPr>
                <w:rFonts w:ascii="Cambria Math" w:hAnsi="Cambria Math"/>
              </w:rPr>
              <m:t>23</m:t>
            </m:r>
          </m:sub>
        </m:sSub>
        <m:sSub>
          <m:sSubPr>
            <m:ctrlPr>
              <w:rPr>
                <w:rFonts w:ascii="Cambria Math" w:hAnsi="Cambria Math"/>
                <w:i/>
              </w:rPr>
            </m:ctrlPr>
          </m:sSubPr>
          <m:e>
            <m:r>
              <w:rPr>
                <w:rFonts w:ascii="Cambria Math" w:hAnsi="Cambria Math"/>
              </w:rPr>
              <m:t>C</m:t>
            </m:r>
          </m:e>
          <m:sub>
            <m:r>
              <w:rPr>
                <w:rFonts w:ascii="Cambria Math" w:hAnsi="Cambria Math"/>
              </w:rPr>
              <m:t>6</m:t>
            </m:r>
          </m:sub>
        </m:sSub>
      </m:oMath>
      <w:r w:rsidRPr="007332C8">
        <w:t>.</w:t>
      </w:r>
      <w:r>
        <w:t xml:space="preserve"> Облучение проводилось в диапазоне температур </w:t>
      </w:r>
      <m:oMath>
        <m:r>
          <w:rPr>
            <w:rFonts w:ascii="Cambria Math" w:hAnsi="Cambria Math"/>
          </w:rPr>
          <m:t>465-680 ℃</m:t>
        </m:r>
      </m:oMath>
      <w:r>
        <w:t xml:space="preserve"> и в диапазоне доз </w:t>
      </w:r>
      <m:oMath>
        <m:r>
          <w:rPr>
            <w:rFonts w:ascii="Cambria Math" w:hAnsi="Cambria Math"/>
          </w:rPr>
          <m:t>33-63 сна</m:t>
        </m:r>
      </m:oMath>
      <w:r>
        <w:t xml:space="preserve">. Диапазон выбирался таким образом, чтобы проследить за структурными изменениями стали. </w:t>
      </w:r>
    </w:p>
    <w:p w14:paraId="01210CE4" w14:textId="6FDACD4B" w:rsidR="00405363" w:rsidRDefault="00405363" w:rsidP="00405363">
      <w:r w:rsidRPr="00C82AFD">
        <w:t xml:space="preserve">На </w:t>
      </w:r>
      <w:r w:rsidRPr="0099728C">
        <w:t>рисунке</w:t>
      </w:r>
      <w:r w:rsidR="0099728C" w:rsidRPr="0099728C">
        <w:t xml:space="preserve"> 1.11</w:t>
      </w:r>
      <w:r w:rsidRPr="00C82AFD">
        <w:t xml:space="preserve"> представлено светло и темнопольное исследование стали ЭП-823</w:t>
      </w:r>
      <w:r>
        <w:t xml:space="preserve"> </w:t>
      </w:r>
      <w:r w:rsidRPr="00107150">
        <w:t xml:space="preserve">облученной нейтронами при </w:t>
      </w:r>
      <m:oMath>
        <m:r>
          <w:rPr>
            <w:rFonts w:ascii="Cambria Math" w:hAnsi="Cambria Math"/>
          </w:rPr>
          <m:t>465-535 °</m:t>
        </m:r>
        <m:r>
          <w:rPr>
            <w:rFonts w:ascii="Cambria Math" w:hAnsi="Cambria Math"/>
            <w:lang w:val="en-US"/>
          </w:rPr>
          <m:t>C</m:t>
        </m:r>
      </m:oMath>
      <w:r w:rsidRPr="00107150">
        <w:t xml:space="preserve"> (доза </w:t>
      </w:r>
      <m:oMath>
        <m:r>
          <w:rPr>
            <w:rFonts w:ascii="Cambria Math" w:hAnsi="Cambria Math"/>
          </w:rPr>
          <m:t>63 сна</m:t>
        </m:r>
      </m:oMath>
      <w:r w:rsidRPr="00107150">
        <w:t>)</w:t>
      </w:r>
      <w:r>
        <w:t>.</w:t>
      </w:r>
    </w:p>
    <w:p w14:paraId="3802A1FE" w14:textId="77777777" w:rsidR="00343B91" w:rsidRPr="00C82AFD" w:rsidRDefault="00343B91"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3375A0" w14:paraId="2B3DE6E4" w14:textId="77777777" w:rsidTr="003375A0">
        <w:tc>
          <w:tcPr>
            <w:tcW w:w="4672" w:type="dxa"/>
          </w:tcPr>
          <w:p w14:paraId="7FDA934D" w14:textId="7F51DE24" w:rsidR="003375A0" w:rsidRDefault="003375A0" w:rsidP="003F51D7">
            <w:pPr>
              <w:ind w:firstLine="0"/>
              <w:jc w:val="center"/>
            </w:pPr>
            <w:r>
              <w:rPr>
                <w:noProof/>
                <w:lang w:eastAsia="ru-RU"/>
              </w:rPr>
              <w:drawing>
                <wp:inline distT="0" distB="0" distL="0" distR="0" wp14:anchorId="02C3FDF2" wp14:editId="7AD4854B">
                  <wp:extent cx="1863437" cy="2159635"/>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r="50406"/>
                          <a:stretch/>
                        </pic:blipFill>
                        <pic:spPr bwMode="auto">
                          <a:xfrm>
                            <a:off x="0" y="0"/>
                            <a:ext cx="1863752" cy="216000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6BF82F5D" w14:textId="460A951E" w:rsidR="003375A0" w:rsidRDefault="003375A0" w:rsidP="003F51D7">
            <w:pPr>
              <w:ind w:firstLine="0"/>
              <w:jc w:val="center"/>
            </w:pPr>
            <w:r>
              <w:rPr>
                <w:noProof/>
                <w:lang w:eastAsia="ru-RU"/>
              </w:rPr>
              <w:drawing>
                <wp:inline distT="0" distB="0" distL="0" distR="0" wp14:anchorId="1F0777F1" wp14:editId="26786C04">
                  <wp:extent cx="1824662" cy="2159635"/>
                  <wp:effectExtent l="0" t="0" r="444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51438"/>
                          <a:stretch/>
                        </pic:blipFill>
                        <pic:spPr bwMode="auto">
                          <a:xfrm>
                            <a:off x="0" y="0"/>
                            <a:ext cx="1824970" cy="2160000"/>
                          </a:xfrm>
                          <a:prstGeom prst="rect">
                            <a:avLst/>
                          </a:prstGeom>
                          <a:ln>
                            <a:noFill/>
                          </a:ln>
                          <a:extLst>
                            <a:ext uri="{53640926-AAD7-44D8-BBD7-CCE9431645EC}">
                              <a14:shadowObscured xmlns:a14="http://schemas.microsoft.com/office/drawing/2010/main"/>
                            </a:ext>
                          </a:extLst>
                        </pic:spPr>
                      </pic:pic>
                    </a:graphicData>
                  </a:graphic>
                </wp:inline>
              </w:drawing>
            </w:r>
          </w:p>
        </w:tc>
      </w:tr>
      <w:tr w:rsidR="00405363" w:rsidRPr="00E9435C" w14:paraId="74D229AA" w14:textId="77777777" w:rsidTr="003375A0">
        <w:tc>
          <w:tcPr>
            <w:tcW w:w="4672" w:type="dxa"/>
          </w:tcPr>
          <w:p w14:paraId="00CF919F" w14:textId="77777777" w:rsidR="00405363" w:rsidRPr="00E9435C" w:rsidRDefault="00405363" w:rsidP="003F51D7">
            <w:pPr>
              <w:pStyle w:val="afb"/>
            </w:pPr>
            <w:r w:rsidRPr="00E9435C">
              <w:t>а</w:t>
            </w:r>
          </w:p>
        </w:tc>
        <w:tc>
          <w:tcPr>
            <w:tcW w:w="4673" w:type="dxa"/>
          </w:tcPr>
          <w:p w14:paraId="36123D9B" w14:textId="77777777" w:rsidR="00405363" w:rsidRPr="00E9435C" w:rsidRDefault="00405363" w:rsidP="003F51D7">
            <w:pPr>
              <w:pStyle w:val="afb"/>
            </w:pPr>
            <w:r w:rsidRPr="00E9435C">
              <w:t>б</w:t>
            </w:r>
          </w:p>
        </w:tc>
      </w:tr>
    </w:tbl>
    <w:p w14:paraId="21777644" w14:textId="77777777" w:rsidR="005D4E49" w:rsidRDefault="005D4E49" w:rsidP="005D4E49">
      <w:pPr>
        <w:pStyle w:val="a9"/>
      </w:pPr>
    </w:p>
    <w:p w14:paraId="29B8F046" w14:textId="6F260AC1" w:rsidR="00343B91" w:rsidRPr="00343B91" w:rsidRDefault="00405363" w:rsidP="00405363">
      <w:pPr>
        <w:pStyle w:val="afb"/>
        <w:rPr>
          <w:sz w:val="20"/>
          <w:szCs w:val="20"/>
        </w:rPr>
      </w:pPr>
      <w:r w:rsidRPr="00343B91">
        <w:rPr>
          <w:sz w:val="20"/>
          <w:szCs w:val="20"/>
        </w:rPr>
        <w:t>а – светлопольное изображение</w:t>
      </w:r>
    </w:p>
    <w:p w14:paraId="3D955991" w14:textId="1417455F" w:rsidR="00405363" w:rsidRDefault="00405363" w:rsidP="00405363">
      <w:pPr>
        <w:pStyle w:val="afb"/>
        <w:rPr>
          <w:sz w:val="20"/>
          <w:szCs w:val="20"/>
        </w:rPr>
      </w:pPr>
      <w:r w:rsidRPr="00343B91">
        <w:rPr>
          <w:sz w:val="20"/>
          <w:szCs w:val="20"/>
        </w:rPr>
        <w:t>б – темнопольное изображение</w:t>
      </w:r>
    </w:p>
    <w:p w14:paraId="5BCD1A9D" w14:textId="77777777" w:rsidR="00343B91" w:rsidRPr="00E9435C" w:rsidRDefault="00343B91" w:rsidP="005D4E49">
      <w:pPr>
        <w:pStyle w:val="a9"/>
      </w:pPr>
    </w:p>
    <w:p w14:paraId="2599DE6D" w14:textId="4303D51E" w:rsidR="00405363" w:rsidRDefault="00405363" w:rsidP="00405363">
      <w:pPr>
        <w:pStyle w:val="afb"/>
      </w:pPr>
      <w:r w:rsidRPr="0099728C">
        <w:t>Рисунок</w:t>
      </w:r>
      <w:r w:rsidR="0099728C" w:rsidRPr="0099728C">
        <w:t xml:space="preserve"> 1.11</w:t>
      </w:r>
      <w:r w:rsidRPr="00E9435C">
        <w:t xml:space="preserve"> – Выделения </w:t>
      </w:r>
      <m:oMath>
        <m:r>
          <w:rPr>
            <w:rFonts w:ascii="Cambria Math" w:hAnsi="Cambria Math"/>
          </w:rPr>
          <m:t>χ</m:t>
        </m:r>
        <m:r>
          <m:rPr>
            <m:sty m:val="p"/>
          </m:rPr>
          <w:rPr>
            <w:rFonts w:ascii="Cambria Math" w:hAnsi="Cambria Math"/>
          </w:rPr>
          <m:t>-фазы</m:t>
        </m:r>
      </m:oMath>
      <w:r w:rsidRPr="00E9435C">
        <w:t xml:space="preserve"> и </w:t>
      </w:r>
      <m:oMath>
        <m:sSub>
          <m:sSubPr>
            <m:ctrlPr>
              <w:rPr>
                <w:rFonts w:ascii="Cambria Math" w:hAnsi="Cambria Math"/>
              </w:rPr>
            </m:ctrlPr>
          </m:sSubPr>
          <m:e>
            <m:r>
              <w:rPr>
                <w:rFonts w:ascii="Cambria Math" w:hAnsi="Cambria Math"/>
              </w:rPr>
              <m:t>M</m:t>
            </m:r>
          </m:e>
          <m:sub>
            <m:r>
              <m:rPr>
                <m:sty m:val="p"/>
              </m:rPr>
              <w:rPr>
                <w:rFonts w:ascii="Cambria Math" w:hAnsi="Cambria Math"/>
              </w:rPr>
              <m:t>6</m:t>
            </m:r>
          </m:sub>
        </m:sSub>
        <m:r>
          <w:rPr>
            <w:rFonts w:ascii="Cambria Math" w:hAnsi="Cambria Math"/>
          </w:rPr>
          <m:t>C</m:t>
        </m:r>
      </m:oMath>
      <w:r w:rsidRPr="00E9435C">
        <w:t xml:space="preserve"> карбидов в стали ЭП-823 облученной нейтронами при </w:t>
      </w:r>
      <m:oMath>
        <m:r>
          <m:rPr>
            <m:sty m:val="p"/>
          </m:rPr>
          <w:rPr>
            <w:rFonts w:ascii="Cambria Math" w:hAnsi="Cambria Math"/>
          </w:rPr>
          <m:t>465</m:t>
        </m:r>
      </m:oMath>
      <w:r w:rsidRPr="00E9435C">
        <w:t>-</w:t>
      </w:r>
      <m:oMath>
        <m:r>
          <m:rPr>
            <m:sty m:val="p"/>
          </m:rPr>
          <w:rPr>
            <w:rFonts w:ascii="Cambria Math" w:hAnsi="Cambria Math"/>
          </w:rPr>
          <m:t>535 °</m:t>
        </m:r>
        <m:r>
          <w:rPr>
            <w:rFonts w:ascii="Cambria Math" w:hAnsi="Cambria Math"/>
          </w:rPr>
          <m:t>C</m:t>
        </m:r>
      </m:oMath>
      <w:r w:rsidRPr="00E9435C">
        <w:t xml:space="preserve"> (доза </w:t>
      </w:r>
      <m:oMath>
        <m:r>
          <m:rPr>
            <m:sty m:val="p"/>
          </m:rPr>
          <w:rPr>
            <w:rFonts w:ascii="Cambria Math" w:hAnsi="Cambria Math"/>
          </w:rPr>
          <m:t>63 сна</m:t>
        </m:r>
      </m:oMath>
      <w:r w:rsidRPr="00E9435C">
        <w:t>) [</w:t>
      </w:r>
      <w:r>
        <w:fldChar w:fldCharType="begin"/>
      </w:r>
      <w:r>
        <w:instrText xml:space="preserve"> REF SPorollo_Micros_mech_prop_fm_steel_823 \n \h </w:instrText>
      </w:r>
      <w:r>
        <w:fldChar w:fldCharType="separate"/>
      </w:r>
      <w:r w:rsidR="00710FBB">
        <w:t>17</w:t>
      </w:r>
      <w:r>
        <w:fldChar w:fldCharType="end"/>
      </w:r>
      <w:r w:rsidRPr="00E9435C">
        <w:t>]</w:t>
      </w:r>
    </w:p>
    <w:p w14:paraId="43599320" w14:textId="77777777" w:rsidR="00343B91" w:rsidRPr="00E9435C" w:rsidRDefault="00343B91" w:rsidP="005D4E49">
      <w:pPr>
        <w:pStyle w:val="a9"/>
      </w:pPr>
    </w:p>
    <w:p w14:paraId="1AF6D1C5" w14:textId="4F4E21AE" w:rsidR="00405363" w:rsidRDefault="00405363" w:rsidP="00405363">
      <w:r w:rsidRPr="00C82AFD">
        <w:t xml:space="preserve">После облучения при </w:t>
      </w:r>
      <m:oMath>
        <m:r>
          <w:rPr>
            <w:rFonts w:ascii="Cambria Math" w:hAnsi="Cambria Math"/>
          </w:rPr>
          <m:t>465</m:t>
        </m:r>
      </m:oMath>
      <w:r w:rsidRPr="00E9435C">
        <w:t>-</w:t>
      </w:r>
      <m:oMath>
        <m:r>
          <w:rPr>
            <w:rFonts w:ascii="Cambria Math" w:hAnsi="Cambria Math"/>
          </w:rPr>
          <m:t>535 ℃</m:t>
        </m:r>
      </m:oMath>
      <w:r w:rsidR="00EC06B3">
        <w:t xml:space="preserve"> сформировалось </w:t>
      </w:r>
      <w:r w:rsidR="00EC06B3" w:rsidRPr="00C82AFD">
        <w:t>два типа выделений</w:t>
      </w:r>
      <w:r w:rsidR="00EC06B3">
        <w:t xml:space="preserve"> </w:t>
      </w:r>
      <w:r w:rsidRPr="007332C8">
        <w:t xml:space="preserve">со средним диаметром </w:t>
      </w:r>
      <m:oMath>
        <m:r>
          <w:rPr>
            <w:rFonts w:ascii="Cambria Math" w:hAnsi="Cambria Math"/>
          </w:rPr>
          <m:t>13</m:t>
        </m:r>
      </m:oMath>
      <w:r w:rsidRPr="007332C8">
        <w:t xml:space="preserve"> и </w:t>
      </w:r>
      <m:oMath>
        <m:r>
          <w:rPr>
            <w:rFonts w:ascii="Cambria Math" w:hAnsi="Cambria Math"/>
          </w:rPr>
          <m:t>48 нм</m:t>
        </m:r>
      </m:oMath>
      <w:r>
        <w:t>,</w:t>
      </w:r>
      <w:r w:rsidRPr="007332C8">
        <w:t xml:space="preserve"> за исключением </w:t>
      </w:r>
      <w:r w:rsidRPr="000923E8">
        <w:t xml:space="preserve">зоны шириной </w:t>
      </w:r>
      <m:oMath>
        <m:r>
          <w:rPr>
            <w:rFonts w:ascii="Cambria Math" w:hAnsi="Cambria Math"/>
          </w:rPr>
          <m:t>~ 200 нм</m:t>
        </m:r>
      </m:oMath>
      <w:r w:rsidRPr="000923E8">
        <w:t>.</w:t>
      </w:r>
    </w:p>
    <w:p w14:paraId="09DA21B3" w14:textId="5E6E0DE3" w:rsidR="00405363" w:rsidRDefault="00405363" w:rsidP="00405363">
      <w:r w:rsidRPr="00C82AFD">
        <w:t xml:space="preserve">На </w:t>
      </w:r>
      <w:r w:rsidRPr="0099728C">
        <w:t>рисунке</w:t>
      </w:r>
      <w:r w:rsidR="0099728C" w:rsidRPr="0099728C">
        <w:t xml:space="preserve"> 1.12</w:t>
      </w:r>
      <w:r w:rsidRPr="00C82AFD">
        <w:t xml:space="preserve"> представлено светлопольное исследование стали ЭП-823</w:t>
      </w:r>
      <w:r>
        <w:t xml:space="preserve"> облученной нейтронами</w:t>
      </w:r>
      <w:r w:rsidRPr="000D08C2">
        <w:t xml:space="preserve"> </w:t>
      </w:r>
      <w:r w:rsidRPr="00D443DE">
        <w:t xml:space="preserve">при </w:t>
      </w:r>
      <m:oMath>
        <m:r>
          <w:rPr>
            <w:rFonts w:ascii="Cambria Math" w:hAnsi="Cambria Math"/>
          </w:rPr>
          <m:t>580-680 °</m:t>
        </m:r>
        <m:r>
          <w:rPr>
            <w:rFonts w:ascii="Cambria Math" w:hAnsi="Cambria Math"/>
            <w:lang w:val="en-US"/>
          </w:rPr>
          <m:t>C</m:t>
        </m:r>
      </m:oMath>
      <w:r w:rsidRPr="00D443DE">
        <w:t xml:space="preserve"> (доза </w:t>
      </w:r>
      <m:oMath>
        <m:r>
          <w:rPr>
            <w:rFonts w:ascii="Cambria Math" w:hAnsi="Cambria Math"/>
          </w:rPr>
          <m:t>33 сна</m:t>
        </m:r>
      </m:oMath>
      <w:r w:rsidRPr="00D443DE">
        <w:t>)</w:t>
      </w:r>
      <w:r>
        <w:t>.</w:t>
      </w:r>
    </w:p>
    <w:p w14:paraId="3F17A072" w14:textId="77777777" w:rsidR="00343B91" w:rsidRDefault="00343B91" w:rsidP="005D4E49">
      <w:pPr>
        <w:pStyle w:val="a9"/>
      </w:pPr>
    </w:p>
    <w:p w14:paraId="104B8D2C" w14:textId="08730D3C" w:rsidR="00405363" w:rsidRDefault="00405363" w:rsidP="00405363">
      <w:pPr>
        <w:ind w:firstLine="0"/>
        <w:jc w:val="center"/>
      </w:pPr>
      <w:r>
        <w:rPr>
          <w:noProof/>
          <w:lang w:eastAsia="ru-RU"/>
        </w:rPr>
        <w:drawing>
          <wp:inline distT="0" distB="0" distL="0" distR="0" wp14:anchorId="297329F5" wp14:editId="0CECE199">
            <wp:extent cx="2424970" cy="180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2424970" cy="1800000"/>
                    </a:xfrm>
                    <a:prstGeom prst="rect">
                      <a:avLst/>
                    </a:prstGeom>
                  </pic:spPr>
                </pic:pic>
              </a:graphicData>
            </a:graphic>
          </wp:inline>
        </w:drawing>
      </w:r>
    </w:p>
    <w:p w14:paraId="40CF65C7" w14:textId="77777777" w:rsidR="00343B91" w:rsidRDefault="00343B91" w:rsidP="005D4E49">
      <w:pPr>
        <w:pStyle w:val="a9"/>
      </w:pPr>
    </w:p>
    <w:p w14:paraId="3D738CDA" w14:textId="60DD786D" w:rsidR="00405363" w:rsidRDefault="00405363" w:rsidP="00405363">
      <w:pPr>
        <w:pStyle w:val="afb"/>
      </w:pPr>
      <w:r w:rsidRPr="0099728C">
        <w:t>Рисунок</w:t>
      </w:r>
      <w:r w:rsidR="0099728C" w:rsidRPr="0099728C">
        <w:t xml:space="preserve"> 1.12</w:t>
      </w:r>
      <w:r w:rsidRPr="00D443DE">
        <w:t xml:space="preserve"> –</w:t>
      </w:r>
      <w:r>
        <w:t xml:space="preserve"> Выделения </w:t>
      </w:r>
      <m:oMath>
        <m:r>
          <w:rPr>
            <w:rFonts w:ascii="Cambria Math" w:hAnsi="Cambria Math"/>
          </w:rPr>
          <m:t>χ-фазы</m:t>
        </m:r>
      </m:oMath>
      <w:r>
        <w:t xml:space="preserve"> в </w:t>
      </w:r>
      <w:r w:rsidRPr="00D443DE">
        <w:t xml:space="preserve">стали ЭП-823 облученной нейтронами при </w:t>
      </w:r>
      <m:oMath>
        <m:r>
          <w:rPr>
            <w:rFonts w:ascii="Cambria Math" w:hAnsi="Cambria Math"/>
          </w:rPr>
          <m:t>580</m:t>
        </m:r>
      </m:oMath>
      <w:r w:rsidRPr="00E9435C">
        <w:t>-</w:t>
      </w:r>
      <m:oMath>
        <m:r>
          <w:rPr>
            <w:rFonts w:ascii="Cambria Math" w:hAnsi="Cambria Math"/>
          </w:rPr>
          <m:t>680 °</m:t>
        </m:r>
        <m:r>
          <w:rPr>
            <w:rFonts w:ascii="Cambria Math" w:hAnsi="Cambria Math"/>
            <w:lang w:val="en-US"/>
          </w:rPr>
          <m:t>C</m:t>
        </m:r>
      </m:oMath>
      <w:r w:rsidRPr="00D443DE">
        <w:t xml:space="preserve"> (доза </w:t>
      </w:r>
      <m:oMath>
        <m:r>
          <w:rPr>
            <w:rFonts w:ascii="Cambria Math" w:hAnsi="Cambria Math"/>
          </w:rPr>
          <m:t>33 сна</m:t>
        </m:r>
      </m:oMath>
      <w:r w:rsidRPr="00D443DE">
        <w:t>)</w:t>
      </w:r>
      <w:r>
        <w:t xml:space="preserve"> </w:t>
      </w:r>
      <w:r w:rsidRPr="00257C28">
        <w:t>[</w:t>
      </w:r>
      <w:r>
        <w:fldChar w:fldCharType="begin"/>
      </w:r>
      <w:r>
        <w:instrText xml:space="preserve"> REF SPorollo_Micros_mech_prop_fm_steel_823 \n \h </w:instrText>
      </w:r>
      <w:r>
        <w:fldChar w:fldCharType="separate"/>
      </w:r>
      <w:r w:rsidR="00710FBB">
        <w:t>17</w:t>
      </w:r>
      <w:r>
        <w:fldChar w:fldCharType="end"/>
      </w:r>
      <w:r w:rsidRPr="00257C28">
        <w:t>]</w:t>
      </w:r>
    </w:p>
    <w:p w14:paraId="29DDDA66" w14:textId="77777777" w:rsidR="00343B91" w:rsidRDefault="00343B91" w:rsidP="005D4E49">
      <w:pPr>
        <w:pStyle w:val="a9"/>
        <w:rPr>
          <w:highlight w:val="yellow"/>
        </w:rPr>
      </w:pPr>
    </w:p>
    <w:p w14:paraId="6F90189D" w14:textId="713FB1C6" w:rsidR="00405363" w:rsidRPr="0099728C" w:rsidRDefault="00405363" w:rsidP="00343B91">
      <w:r>
        <w:t xml:space="preserve">После облучения при </w:t>
      </w:r>
      <m:oMath>
        <m:r>
          <w:rPr>
            <w:rFonts w:ascii="Cambria Math" w:hAnsi="Cambria Math"/>
          </w:rPr>
          <m:t>580</m:t>
        </m:r>
      </m:oMath>
      <w:r w:rsidRPr="00E9435C">
        <w:t>-</w:t>
      </w:r>
      <m:oMath>
        <m:r>
          <w:rPr>
            <w:rFonts w:ascii="Cambria Math" w:hAnsi="Cambria Math"/>
          </w:rPr>
          <m:t>680 ℃</m:t>
        </m:r>
      </m:oMath>
      <w:r>
        <w:t xml:space="preserve"> формировались </w:t>
      </w:r>
      <w:r w:rsidRPr="00107150">
        <w:t>равноосные</w:t>
      </w:r>
      <w:r w:rsidRPr="00DB389F">
        <w:t xml:space="preserve"> </w:t>
      </w:r>
      <w:r>
        <w:t xml:space="preserve">выделения </w:t>
      </w:r>
      <m:oMath>
        <m:r>
          <w:rPr>
            <w:rFonts w:ascii="Cambria Math" w:hAnsi="Cambria Math"/>
          </w:rPr>
          <m:t>χ</m:t>
        </m:r>
      </m:oMath>
      <w:r>
        <w:t>- </w:t>
      </w:r>
      <m:oMath>
        <m:r>
          <w:rPr>
            <w:rFonts w:ascii="Cambria Math" w:hAnsi="Cambria Math"/>
          </w:rPr>
          <m:t>фазы</m:t>
        </m:r>
      </m:oMath>
      <w:r>
        <w:t xml:space="preserve"> со средним </w:t>
      </w:r>
      <w:r w:rsidRPr="000D08C2">
        <w:t xml:space="preserve">диаметром </w:t>
      </w:r>
      <m:oMath>
        <m:r>
          <w:rPr>
            <w:rFonts w:ascii="Cambria Math" w:hAnsi="Cambria Math"/>
          </w:rPr>
          <m:t>130 нм</m:t>
        </m:r>
      </m:oMath>
      <w:r w:rsidRPr="000D08C2">
        <w:t>.</w:t>
      </w:r>
      <w:r>
        <w:t xml:space="preserve"> В мартенсите образование дополнительных выделений не наблюдалось. Частицы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C</m:t>
        </m:r>
      </m:oMath>
      <w:r w:rsidRPr="00DB389F">
        <w:t xml:space="preserve"> </w:t>
      </w:r>
      <w:r>
        <w:t xml:space="preserve">полностью растворились. На границах зерен размер карбидов </w:t>
      </w:r>
      <m:oMath>
        <m:sSub>
          <m:sSubPr>
            <m:ctrlPr>
              <w:rPr>
                <w:rFonts w:ascii="Cambria Math" w:hAnsi="Cambria Math"/>
                <w:i/>
              </w:rPr>
            </m:ctrlPr>
          </m:sSubPr>
          <m:e>
            <m:r>
              <w:rPr>
                <w:rFonts w:ascii="Cambria Math" w:hAnsi="Cambria Math"/>
              </w:rPr>
              <m:t>M</m:t>
            </m:r>
          </m:e>
          <m:sub>
            <m:r>
              <w:rPr>
                <w:rFonts w:ascii="Cambria Math" w:hAnsi="Cambria Math"/>
              </w:rPr>
              <m:t>23</m:t>
            </m:r>
          </m:sub>
        </m:sSub>
        <m:sSub>
          <m:sSubPr>
            <m:ctrlPr>
              <w:rPr>
                <w:rFonts w:ascii="Cambria Math" w:hAnsi="Cambria Math"/>
                <w:i/>
              </w:rPr>
            </m:ctrlPr>
          </m:sSubPr>
          <m:e>
            <m:r>
              <w:rPr>
                <w:rFonts w:ascii="Cambria Math" w:hAnsi="Cambria Math"/>
              </w:rPr>
              <m:t>C</m:t>
            </m:r>
          </m:e>
          <m:sub>
            <m:r>
              <w:rPr>
                <w:rFonts w:ascii="Cambria Math" w:hAnsi="Cambria Math"/>
              </w:rPr>
              <m:t>6</m:t>
            </m:r>
          </m:sub>
        </m:sSub>
      </m:oMath>
      <w:r>
        <w:t xml:space="preserve"> увеличился с образованием </w:t>
      </w:r>
      <w:r w:rsidRPr="00107150">
        <w:t>непрерывных цепочек</w:t>
      </w:r>
      <w:r>
        <w:t xml:space="preserve"> толщиной </w:t>
      </w:r>
      <m:oMath>
        <m:r>
          <w:rPr>
            <w:rFonts w:ascii="Cambria Math" w:hAnsi="Cambria Math"/>
          </w:rPr>
          <m:t>150 нм</m:t>
        </m:r>
      </m:oMath>
      <w:r w:rsidR="00247A96">
        <w:t>.</w:t>
      </w:r>
      <w:r w:rsidRPr="00DB389F">
        <w:t xml:space="preserve"> Степень захвата карбидов субграницами</w:t>
      </w:r>
      <w:r>
        <w:t xml:space="preserve"> </w:t>
      </w:r>
      <w:r w:rsidRPr="00DB389F">
        <w:t>в мартенсите значительно увеличилась, причем размеры</w:t>
      </w:r>
      <w:r>
        <w:t xml:space="preserve"> карбидов</w:t>
      </w:r>
      <w:r w:rsidRPr="00DB389F">
        <w:t xml:space="preserve"> также увеличились.</w:t>
      </w:r>
      <w:r w:rsidR="00343B91">
        <w:t xml:space="preserve"> </w:t>
      </w:r>
      <w:r w:rsidRPr="007E7A05">
        <w:t xml:space="preserve">Облучение </w:t>
      </w:r>
      <w:r>
        <w:t>ферритно-мартенситной</w:t>
      </w:r>
      <w:r w:rsidRPr="007E7A05">
        <w:t xml:space="preserve"> стали </w:t>
      </w:r>
      <w:r>
        <w:t>ЭП</w:t>
      </w:r>
      <w:r w:rsidRPr="007E7A05">
        <w:t>-823</w:t>
      </w:r>
      <w:r>
        <w:t xml:space="preserve"> </w:t>
      </w:r>
      <w:r w:rsidRPr="007E7A05">
        <w:t xml:space="preserve">в </w:t>
      </w:r>
      <w:r w:rsidRPr="007E7A05">
        <w:lastRenderedPageBreak/>
        <w:t xml:space="preserve">диапазоне </w:t>
      </w:r>
      <w:r>
        <w:t>температур</w:t>
      </w:r>
      <w:r w:rsidRPr="007E7A05">
        <w:t xml:space="preserve"> </w:t>
      </w:r>
      <m:oMath>
        <m:r>
          <w:rPr>
            <w:rFonts w:ascii="Cambria Math" w:hAnsi="Cambria Math"/>
          </w:rPr>
          <m:t>365</m:t>
        </m:r>
      </m:oMath>
      <w:r w:rsidRPr="0004161C">
        <w:t>-</w:t>
      </w:r>
      <m:oMath>
        <m:r>
          <w:rPr>
            <w:rFonts w:ascii="Cambria Math" w:hAnsi="Cambria Math"/>
          </w:rPr>
          <m:t>680 ℃</m:t>
        </m:r>
      </m:oMath>
      <w:r w:rsidRPr="007E7A05">
        <w:t xml:space="preserve"> до</w:t>
      </w:r>
      <w:r>
        <w:t>зами</w:t>
      </w:r>
      <w:r w:rsidRPr="007E7A05">
        <w:t xml:space="preserve"> </w:t>
      </w:r>
      <m:oMath>
        <m:r>
          <w:rPr>
            <w:rFonts w:ascii="Cambria Math" w:hAnsi="Cambria Math"/>
          </w:rPr>
          <m:t>33</m:t>
        </m:r>
      </m:oMath>
      <w:r w:rsidRPr="0004161C">
        <w:t>-</w:t>
      </w:r>
      <m:oMath>
        <m:r>
          <w:rPr>
            <w:rFonts w:ascii="Cambria Math" w:hAnsi="Cambria Math"/>
          </w:rPr>
          <m:t>63 сна</m:t>
        </m:r>
      </m:oMath>
      <w:r w:rsidRPr="007E7A05">
        <w:t xml:space="preserve"> приводит к довольно сильному охрупчиванию при температурах облучения</w:t>
      </w:r>
      <w:r>
        <w:t xml:space="preserve"> меньше</w:t>
      </w:r>
      <w:r w:rsidRPr="007E7A05">
        <w:t xml:space="preserve"> </w:t>
      </w:r>
      <m:oMath>
        <m:r>
          <w:rPr>
            <w:rFonts w:ascii="Cambria Math" w:hAnsi="Cambria Math"/>
          </w:rPr>
          <m:t>450 ℃</m:t>
        </m:r>
      </m:oMath>
      <w:r w:rsidRPr="007E7A05">
        <w:t>, но существенного изменения механических свойств</w:t>
      </w:r>
      <w:r>
        <w:t xml:space="preserve"> не наблюдалось</w:t>
      </w:r>
      <w:r w:rsidRPr="007E7A05">
        <w:t xml:space="preserve"> при температурах</w:t>
      </w:r>
      <w:r>
        <w:t xml:space="preserve"> больше </w:t>
      </w:r>
      <m:oMath>
        <m:r>
          <w:rPr>
            <w:rFonts w:ascii="Cambria Math" w:hAnsi="Cambria Math"/>
          </w:rPr>
          <m:t xml:space="preserve"> 450 ℃</m:t>
        </m:r>
      </m:oMath>
      <w:r w:rsidRPr="007E7A05">
        <w:t xml:space="preserve">. </w:t>
      </w:r>
    </w:p>
    <w:p w14:paraId="060D265D" w14:textId="6288B5B6" w:rsidR="00605055" w:rsidRDefault="00605055" w:rsidP="00605055">
      <w:r>
        <w:t xml:space="preserve">В работе </w:t>
      </w:r>
      <w:r w:rsidRPr="00605055">
        <w:t>[</w:t>
      </w:r>
      <w:r>
        <w:fldChar w:fldCharType="begin"/>
      </w:r>
      <w:r>
        <w:instrText xml:space="preserve"> REF АИванов_Струк_мех_свойс_823 \n \h </w:instrText>
      </w:r>
      <w:r>
        <w:fldChar w:fldCharType="separate"/>
      </w:r>
      <w:r w:rsidR="00710FBB">
        <w:t>18</w:t>
      </w:r>
      <w:r>
        <w:fldChar w:fldCharType="end"/>
      </w:r>
      <w:r w:rsidRPr="00605055">
        <w:t xml:space="preserve">] </w:t>
      </w:r>
      <w:r>
        <w:t xml:space="preserve">проводилось металлографическое исследование стали ЭП-823. </w:t>
      </w:r>
      <w:r w:rsidRPr="00E058FB">
        <w:t xml:space="preserve">Результаты металлографического исследования стали ЭП-823 в исходном и в облученном состояниях приведены в </w:t>
      </w:r>
      <w:r w:rsidRPr="0023109A">
        <w:t>таблице</w:t>
      </w:r>
      <w:r w:rsidR="0023109A">
        <w:t xml:space="preserve"> 1.7</w:t>
      </w:r>
      <w:r w:rsidRPr="00E058FB">
        <w:t xml:space="preserve"> и на </w:t>
      </w:r>
      <w:r w:rsidRPr="0099728C">
        <w:t>рисунке</w:t>
      </w:r>
      <w:r w:rsidR="0099728C" w:rsidRPr="0099728C">
        <w:t xml:space="preserve"> 1.13</w:t>
      </w:r>
      <w:r w:rsidRPr="00E058FB">
        <w:t>.</w:t>
      </w:r>
    </w:p>
    <w:p w14:paraId="6B7CA193" w14:textId="77777777" w:rsidR="00343B91" w:rsidRPr="00E058FB" w:rsidRDefault="00343B91" w:rsidP="005D4E49">
      <w:pPr>
        <w:pStyle w:val="a9"/>
      </w:pPr>
    </w:p>
    <w:p w14:paraId="418583D8" w14:textId="43478953" w:rsidR="00605055" w:rsidRPr="00D443DE" w:rsidRDefault="00605055" w:rsidP="00605055">
      <w:pPr>
        <w:pStyle w:val="af9"/>
      </w:pPr>
      <w:r w:rsidRPr="0023109A">
        <w:t>Таблица</w:t>
      </w:r>
      <w:r w:rsidR="0023109A" w:rsidRPr="0023109A">
        <w:t xml:space="preserve"> 1.7</w:t>
      </w:r>
      <w:r w:rsidRPr="00D443DE">
        <w:t xml:space="preserve"> – Размер зерна и доля ферритной фазы в структуре стали ЭП-823 [</w:t>
      </w:r>
      <w:r>
        <w:fldChar w:fldCharType="begin"/>
      </w:r>
      <w:r>
        <w:instrText xml:space="preserve"> REF АИванов_Струк_мех_свойс_823 \n \h </w:instrText>
      </w:r>
      <w:r>
        <w:fldChar w:fldCharType="separate"/>
      </w:r>
      <w:r w:rsidR="00710FBB">
        <w:t>18</w:t>
      </w:r>
      <w:r>
        <w:fldChar w:fldCharType="end"/>
      </w:r>
      <w:r w:rsidRPr="00D443DE">
        <w:t>]</w:t>
      </w:r>
    </w:p>
    <w:tbl>
      <w:tblPr>
        <w:tblStyle w:val="a4"/>
        <w:tblW w:w="0" w:type="auto"/>
        <w:tblLook w:val="04A0" w:firstRow="1" w:lastRow="0" w:firstColumn="1" w:lastColumn="0" w:noHBand="0" w:noVBand="1"/>
      </w:tblPr>
      <w:tblGrid>
        <w:gridCol w:w="1869"/>
        <w:gridCol w:w="1869"/>
        <w:gridCol w:w="1869"/>
        <w:gridCol w:w="1869"/>
        <w:gridCol w:w="1869"/>
      </w:tblGrid>
      <w:tr w:rsidR="00605055" w:rsidRPr="00ED0CD2" w14:paraId="75CAAE17" w14:textId="77777777" w:rsidTr="00405363">
        <w:tc>
          <w:tcPr>
            <w:tcW w:w="1869" w:type="dxa"/>
            <w:vAlign w:val="center"/>
          </w:tcPr>
          <w:p w14:paraId="3A1FC8F1" w14:textId="77777777" w:rsidR="00605055" w:rsidRPr="00ED0CD2" w:rsidRDefault="00605055" w:rsidP="003F51D7">
            <w:pPr>
              <w:pStyle w:val="afa"/>
            </w:pPr>
            <w:r w:rsidRPr="00ED0CD2">
              <w:t>Сталь</w:t>
            </w:r>
          </w:p>
        </w:tc>
        <w:tc>
          <w:tcPr>
            <w:tcW w:w="1869" w:type="dxa"/>
            <w:vAlign w:val="center"/>
          </w:tcPr>
          <w:p w14:paraId="706C865C" w14:textId="77777777" w:rsidR="00605055" w:rsidRPr="00ED0CD2" w:rsidRDefault="00605055" w:rsidP="003F51D7">
            <w:pPr>
              <w:pStyle w:val="afa"/>
            </w:pPr>
            <w:r w:rsidRPr="00ED0CD2">
              <w:t>Условия облучения</w:t>
            </w:r>
          </w:p>
        </w:tc>
        <w:tc>
          <w:tcPr>
            <w:tcW w:w="1869" w:type="dxa"/>
            <w:vAlign w:val="center"/>
          </w:tcPr>
          <w:p w14:paraId="0E6B7C33" w14:textId="77777777" w:rsidR="00605055" w:rsidRPr="00ED0CD2" w:rsidRDefault="00605055" w:rsidP="003F51D7">
            <w:pPr>
              <w:pStyle w:val="afa"/>
            </w:pPr>
            <w:r w:rsidRPr="00ED0CD2">
              <w:t>Балл зерна</w:t>
            </w:r>
          </w:p>
        </w:tc>
        <w:tc>
          <w:tcPr>
            <w:tcW w:w="1869" w:type="dxa"/>
            <w:vAlign w:val="center"/>
          </w:tcPr>
          <w:p w14:paraId="4C885EE8" w14:textId="77777777" w:rsidR="00605055" w:rsidRPr="00ED0CD2" w:rsidRDefault="00605055" w:rsidP="003F51D7">
            <w:pPr>
              <w:pStyle w:val="afa"/>
            </w:pPr>
            <w:r w:rsidRPr="00ED0CD2">
              <w:t>Диаметр зерна, мкм</w:t>
            </w:r>
          </w:p>
        </w:tc>
        <w:tc>
          <w:tcPr>
            <w:tcW w:w="1869" w:type="dxa"/>
            <w:vAlign w:val="center"/>
          </w:tcPr>
          <w:p w14:paraId="26ADD4D5" w14:textId="77777777" w:rsidR="00605055" w:rsidRPr="00ED0CD2" w:rsidRDefault="00605055" w:rsidP="003F51D7">
            <w:pPr>
              <w:pStyle w:val="afa"/>
            </w:pPr>
            <w:r w:rsidRPr="00ED0CD2">
              <w:t>Доля ферритной фазы, %</w:t>
            </w:r>
          </w:p>
        </w:tc>
      </w:tr>
      <w:tr w:rsidR="00605055" w:rsidRPr="00ED0CD2" w14:paraId="122AC702" w14:textId="77777777" w:rsidTr="00405363">
        <w:tc>
          <w:tcPr>
            <w:tcW w:w="1869" w:type="dxa"/>
            <w:vMerge w:val="restart"/>
            <w:vAlign w:val="center"/>
          </w:tcPr>
          <w:p w14:paraId="7B85A9D4" w14:textId="77777777" w:rsidR="00605055" w:rsidRPr="00ED0CD2" w:rsidRDefault="00605055" w:rsidP="003F51D7">
            <w:pPr>
              <w:pStyle w:val="afa"/>
            </w:pPr>
            <w:r w:rsidRPr="00ED0CD2">
              <w:t>ЭП-823</w:t>
            </w:r>
          </w:p>
        </w:tc>
        <w:tc>
          <w:tcPr>
            <w:tcW w:w="1869" w:type="dxa"/>
            <w:vAlign w:val="center"/>
          </w:tcPr>
          <w:p w14:paraId="51D1256C" w14:textId="77777777" w:rsidR="00605055" w:rsidRPr="00ED0CD2" w:rsidRDefault="00605055" w:rsidP="003F51D7">
            <w:pPr>
              <w:pStyle w:val="afa"/>
            </w:pPr>
            <w:r w:rsidRPr="00ED0CD2">
              <w:t>-</w:t>
            </w:r>
          </w:p>
        </w:tc>
        <w:tc>
          <w:tcPr>
            <w:tcW w:w="1869" w:type="dxa"/>
          </w:tcPr>
          <w:p w14:paraId="5F95805E" w14:textId="77777777" w:rsidR="00605055" w:rsidRPr="00ED0CD2" w:rsidRDefault="00605055" w:rsidP="003F51D7">
            <w:pPr>
              <w:pStyle w:val="afa"/>
            </w:pPr>
            <w:r w:rsidRPr="00ED0CD2">
              <w:t>8</w:t>
            </w:r>
            <w:r>
              <w:rPr>
                <w:lang w:val="en-US"/>
              </w:rPr>
              <w:t>,</w:t>
            </w:r>
            <w:r w:rsidRPr="00ED0CD2">
              <w:t>5</w:t>
            </w:r>
          </w:p>
        </w:tc>
        <w:tc>
          <w:tcPr>
            <w:tcW w:w="1869" w:type="dxa"/>
          </w:tcPr>
          <w:p w14:paraId="056A71B7" w14:textId="77777777" w:rsidR="00605055" w:rsidRPr="00ED0CD2" w:rsidRDefault="00605055" w:rsidP="003F51D7">
            <w:pPr>
              <w:pStyle w:val="afa"/>
            </w:pPr>
            <w:r w:rsidRPr="00ED0CD2">
              <w:t>18</w:t>
            </w:r>
          </w:p>
        </w:tc>
        <w:tc>
          <w:tcPr>
            <w:tcW w:w="1869" w:type="dxa"/>
          </w:tcPr>
          <w:p w14:paraId="5F992B9B" w14:textId="77777777" w:rsidR="00605055" w:rsidRPr="00ED0CD2" w:rsidRDefault="00605055" w:rsidP="003F51D7">
            <w:pPr>
              <w:pStyle w:val="afa"/>
            </w:pPr>
            <w:r w:rsidRPr="00ED0CD2">
              <w:t>1</w:t>
            </w:r>
            <w:r>
              <w:rPr>
                <w:lang w:val="en-US"/>
              </w:rPr>
              <w:t>,</w:t>
            </w:r>
            <w:r w:rsidRPr="00ED0CD2">
              <w:t>5</w:t>
            </w:r>
          </w:p>
        </w:tc>
      </w:tr>
      <w:tr w:rsidR="00605055" w:rsidRPr="00ED0CD2" w14:paraId="66C64FE3" w14:textId="77777777" w:rsidTr="00405363">
        <w:tc>
          <w:tcPr>
            <w:tcW w:w="1869" w:type="dxa"/>
            <w:vMerge/>
          </w:tcPr>
          <w:p w14:paraId="0E214835" w14:textId="77777777" w:rsidR="00605055" w:rsidRPr="00ED0CD2" w:rsidRDefault="00605055" w:rsidP="003F51D7">
            <w:pPr>
              <w:pStyle w:val="afa"/>
            </w:pPr>
          </w:p>
        </w:tc>
        <w:tc>
          <w:tcPr>
            <w:tcW w:w="1869" w:type="dxa"/>
          </w:tcPr>
          <w:p w14:paraId="2DDBE0BD" w14:textId="77777777" w:rsidR="00605055" w:rsidRPr="00ED0CD2" w:rsidRDefault="00605055" w:rsidP="003F51D7">
            <w:pPr>
              <w:pStyle w:val="afa"/>
            </w:pPr>
            <m:oMathPara>
              <m:oMath>
                <m:r>
                  <m:rPr>
                    <m:sty m:val="p"/>
                  </m:rPr>
                  <w:rPr>
                    <w:rFonts w:ascii="Cambria Math" w:hAnsi="Cambria Math"/>
                  </w:rPr>
                  <m:t>11 сна/495℃</m:t>
                </m:r>
              </m:oMath>
            </m:oMathPara>
          </w:p>
        </w:tc>
        <w:tc>
          <w:tcPr>
            <w:tcW w:w="1869" w:type="dxa"/>
          </w:tcPr>
          <w:p w14:paraId="67497113" w14:textId="77777777" w:rsidR="00605055" w:rsidRPr="00ED0CD2" w:rsidRDefault="00605055" w:rsidP="003F51D7">
            <w:pPr>
              <w:pStyle w:val="afa"/>
            </w:pPr>
            <w:r w:rsidRPr="00ED0CD2">
              <w:t>8</w:t>
            </w:r>
            <w:r>
              <w:rPr>
                <w:lang w:val="en-US"/>
              </w:rPr>
              <w:t>,</w:t>
            </w:r>
            <w:r w:rsidRPr="00ED0CD2">
              <w:t>5</w:t>
            </w:r>
          </w:p>
        </w:tc>
        <w:tc>
          <w:tcPr>
            <w:tcW w:w="1869" w:type="dxa"/>
          </w:tcPr>
          <w:p w14:paraId="0783CB82" w14:textId="77777777" w:rsidR="00605055" w:rsidRPr="00ED0CD2" w:rsidRDefault="00605055" w:rsidP="003F51D7">
            <w:pPr>
              <w:pStyle w:val="afa"/>
            </w:pPr>
            <w:r w:rsidRPr="00ED0CD2">
              <w:t>19</w:t>
            </w:r>
          </w:p>
        </w:tc>
        <w:tc>
          <w:tcPr>
            <w:tcW w:w="1869" w:type="dxa"/>
          </w:tcPr>
          <w:p w14:paraId="6622F964" w14:textId="77777777" w:rsidR="00605055" w:rsidRPr="00ED0CD2" w:rsidRDefault="00605055" w:rsidP="003F51D7">
            <w:pPr>
              <w:pStyle w:val="afa"/>
            </w:pPr>
            <w:r w:rsidRPr="00ED0CD2">
              <w:t>1</w:t>
            </w:r>
            <w:r>
              <w:rPr>
                <w:lang w:val="en-US"/>
              </w:rPr>
              <w:t>,</w:t>
            </w:r>
            <w:r w:rsidRPr="00ED0CD2">
              <w:t>5</w:t>
            </w:r>
          </w:p>
        </w:tc>
      </w:tr>
    </w:tbl>
    <w:p w14:paraId="3272BA8C" w14:textId="77777777" w:rsidR="00AC5F54" w:rsidRPr="00E058FB" w:rsidRDefault="00AC5F54" w:rsidP="005D4E49">
      <w:pPr>
        <w:pStyle w:val="a9"/>
      </w:pPr>
    </w:p>
    <w:p w14:paraId="7C6D5FBE" w14:textId="766B674B" w:rsidR="00605055" w:rsidRDefault="00605055" w:rsidP="00605055">
      <w:pPr>
        <w:ind w:firstLine="0"/>
        <w:jc w:val="center"/>
        <w:rPr>
          <w:sz w:val="22"/>
        </w:rPr>
      </w:pPr>
      <w:r w:rsidRPr="00E058FB">
        <w:rPr>
          <w:noProof/>
          <w:lang w:eastAsia="ru-RU"/>
        </w:rPr>
        <w:drawing>
          <wp:inline distT="0" distB="0" distL="0" distR="0" wp14:anchorId="7E477C42" wp14:editId="54F3C67D">
            <wp:extent cx="2094924" cy="180000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094924" cy="1800000"/>
                    </a:xfrm>
                    <a:prstGeom prst="rect">
                      <a:avLst/>
                    </a:prstGeom>
                  </pic:spPr>
                </pic:pic>
              </a:graphicData>
            </a:graphic>
          </wp:inline>
        </w:drawing>
      </w:r>
    </w:p>
    <w:p w14:paraId="1166B1AB" w14:textId="77777777" w:rsidR="00AC5F54" w:rsidRPr="00E058FB" w:rsidRDefault="00AC5F54" w:rsidP="005D4E49">
      <w:pPr>
        <w:pStyle w:val="a9"/>
      </w:pPr>
    </w:p>
    <w:p w14:paraId="0AFF0838" w14:textId="0BCD7760" w:rsidR="00605055" w:rsidRDefault="00605055" w:rsidP="00605055">
      <w:pPr>
        <w:pStyle w:val="afb"/>
        <w:rPr>
          <w:szCs w:val="24"/>
        </w:rPr>
      </w:pPr>
      <w:r w:rsidRPr="0099728C">
        <w:t>Рисунок</w:t>
      </w:r>
      <w:r w:rsidR="0099728C" w:rsidRPr="0099728C">
        <w:t xml:space="preserve"> 1.13</w:t>
      </w:r>
      <w:r w:rsidR="00E829ED">
        <w:t xml:space="preserve"> </w:t>
      </w:r>
      <w:r w:rsidRPr="00E829ED">
        <w:t>– Структура стали ЭП-823 после облучения</w:t>
      </w:r>
      <w:r w:rsidRPr="00D443DE">
        <w:t xml:space="preserve"> </w:t>
      </w:r>
      <w:r w:rsidRPr="00D443DE">
        <w:rPr>
          <w:szCs w:val="24"/>
        </w:rPr>
        <w:t>[</w:t>
      </w:r>
      <w:r>
        <w:fldChar w:fldCharType="begin"/>
      </w:r>
      <w:r>
        <w:rPr>
          <w:szCs w:val="24"/>
        </w:rPr>
        <w:instrText xml:space="preserve"> REF АИванов_Струк_мех_свойс_823 \n \h </w:instrText>
      </w:r>
      <w:r>
        <w:fldChar w:fldCharType="separate"/>
      </w:r>
      <w:r w:rsidR="00710FBB">
        <w:rPr>
          <w:szCs w:val="24"/>
        </w:rPr>
        <w:t>18</w:t>
      </w:r>
      <w:r>
        <w:fldChar w:fldCharType="end"/>
      </w:r>
      <w:r w:rsidRPr="00D443DE">
        <w:rPr>
          <w:szCs w:val="24"/>
        </w:rPr>
        <w:t>]</w:t>
      </w:r>
    </w:p>
    <w:p w14:paraId="32735676" w14:textId="77777777" w:rsidR="00AC5F54" w:rsidRPr="00D443DE" w:rsidRDefault="00AC5F54" w:rsidP="005D4E49">
      <w:pPr>
        <w:pStyle w:val="a9"/>
      </w:pPr>
    </w:p>
    <w:p w14:paraId="74EAFA1F" w14:textId="35CB4E2B" w:rsidR="00605055" w:rsidRDefault="00605055" w:rsidP="00605055">
      <w:r w:rsidRPr="00E058FB">
        <w:t xml:space="preserve">Из </w:t>
      </w:r>
      <w:r>
        <w:t>представленных</w:t>
      </w:r>
      <w:r w:rsidRPr="00E058FB">
        <w:t xml:space="preserve"> данных следует, что:</w:t>
      </w:r>
    </w:p>
    <w:p w14:paraId="53828583" w14:textId="330C9B20" w:rsidR="00AC5F54" w:rsidRDefault="00AC5F54" w:rsidP="00AC5F54">
      <w:pPr>
        <w:pStyle w:val="a3"/>
        <w:numPr>
          <w:ilvl w:val="0"/>
          <w:numId w:val="45"/>
        </w:numPr>
        <w:ind w:left="709"/>
      </w:pPr>
      <w:r w:rsidRPr="00E058FB">
        <w:t>У стали ЭП-823 размер зерна составляет (18-21) мкм и соответствует (8-8,5) баллам</w:t>
      </w:r>
      <w:r>
        <w:t>;</w:t>
      </w:r>
    </w:p>
    <w:p w14:paraId="13DD8D17" w14:textId="77777777" w:rsidR="00AC5F54" w:rsidRPr="00E058FB" w:rsidRDefault="00AC5F54" w:rsidP="00AC5F54">
      <w:pPr>
        <w:pStyle w:val="a3"/>
        <w:numPr>
          <w:ilvl w:val="0"/>
          <w:numId w:val="45"/>
        </w:numPr>
        <w:ind w:left="709"/>
      </w:pPr>
      <w:r w:rsidRPr="00E058FB">
        <w:t>Ферритная фаза в стали ЭП-823 имеет размер от 2 до 8 мкм (</w:t>
      </w:r>
      <w:r w:rsidRPr="001A7FE5">
        <w:t>рисунок</w:t>
      </w:r>
      <w:r>
        <w:t> </w:t>
      </w:r>
      <w:r w:rsidRPr="001A7FE5">
        <w:t>1.13</w:t>
      </w:r>
      <w:r w:rsidRPr="00E058FB">
        <w:t>)</w:t>
      </w:r>
      <w:r>
        <w:t>;</w:t>
      </w:r>
    </w:p>
    <w:p w14:paraId="78FAE59E" w14:textId="34ACDB7C" w:rsidR="00AC5F54" w:rsidRDefault="00AC5F54" w:rsidP="00AC5F54">
      <w:pPr>
        <w:pStyle w:val="a3"/>
        <w:numPr>
          <w:ilvl w:val="0"/>
          <w:numId w:val="45"/>
        </w:numPr>
        <w:ind w:left="709"/>
      </w:pPr>
      <w:r w:rsidRPr="00E058FB">
        <w:t>В структуре стал</w:t>
      </w:r>
      <w:r>
        <w:t>и</w:t>
      </w:r>
      <w:r w:rsidRPr="00E058FB">
        <w:t xml:space="preserve"> наблюдается большое количество мелких глобулярных выделений размером от 0,2 до 3 мкм. Согласно данным рентгеновского анализа этими выделениями являются карбиды </w:t>
      </w:r>
      <m:oMath>
        <m:sSub>
          <m:sSubPr>
            <m:ctrlPr>
              <w:rPr>
                <w:rFonts w:ascii="Cambria Math" w:hAnsi="Cambria Math"/>
                <w:i/>
              </w:rPr>
            </m:ctrlPr>
          </m:sSubPr>
          <m:e>
            <m:r>
              <w:rPr>
                <w:rFonts w:ascii="Cambria Math" w:hAnsi="Cambria Math"/>
              </w:rPr>
              <m:t>М</m:t>
            </m:r>
          </m:e>
          <m:sub>
            <m:r>
              <w:rPr>
                <w:rFonts w:ascii="Cambria Math" w:hAnsi="Cambria Math"/>
              </w:rPr>
              <m:t>23</m:t>
            </m:r>
          </m:sub>
        </m:sSub>
        <m:sSub>
          <m:sSubPr>
            <m:ctrlPr>
              <w:rPr>
                <w:rFonts w:ascii="Cambria Math" w:hAnsi="Cambria Math"/>
                <w:i/>
              </w:rPr>
            </m:ctrlPr>
          </m:sSubPr>
          <m:e>
            <m:r>
              <w:rPr>
                <w:rFonts w:ascii="Cambria Math" w:hAnsi="Cambria Math"/>
              </w:rPr>
              <m:t>С</m:t>
            </m:r>
          </m:e>
          <m:sub>
            <m:r>
              <w:rPr>
                <w:rFonts w:ascii="Cambria Math" w:hAnsi="Cambria Math"/>
              </w:rPr>
              <m:t>6</m:t>
            </m:r>
          </m:sub>
        </m:sSub>
      </m:oMath>
      <w:r w:rsidRPr="00E058FB">
        <w:t xml:space="preserve"> и NbC.</w:t>
      </w:r>
    </w:p>
    <w:p w14:paraId="666CEA41" w14:textId="77777777" w:rsidR="00AC5F54" w:rsidRPr="00655317" w:rsidRDefault="00AC5F54" w:rsidP="00AC5F54">
      <w:pPr>
        <w:pStyle w:val="a3"/>
      </w:pPr>
    </w:p>
    <w:p w14:paraId="58082FF9" w14:textId="77777777" w:rsidR="0033391D" w:rsidRDefault="0033391D" w:rsidP="0080383C">
      <w:pPr>
        <w:pStyle w:val="3"/>
        <w:rPr>
          <w:rStyle w:val="20"/>
          <w:b/>
          <w:bCs/>
        </w:rPr>
      </w:pPr>
      <w:bookmarkStart w:id="24" w:name="_Toc514780521"/>
      <w:bookmarkStart w:id="25" w:name="_Toc517859501"/>
      <w:r w:rsidRPr="008421B2">
        <w:t>Физико-химическое взаимодействие стали со свинцовым</w:t>
      </w:r>
      <w:r w:rsidRPr="00FA28C2">
        <w:t xml:space="preserve"> теплоносителем</w:t>
      </w:r>
      <w:r w:rsidRPr="00FA28C2">
        <w:rPr>
          <w:rStyle w:val="20"/>
          <w:b/>
          <w:bCs/>
        </w:rPr>
        <w:t xml:space="preserve"> в</w:t>
      </w:r>
      <w:r>
        <w:rPr>
          <w:rStyle w:val="20"/>
          <w:b/>
          <w:bCs/>
        </w:rPr>
        <w:t xml:space="preserve"> активной зоне реактора.</w:t>
      </w:r>
      <w:bookmarkEnd w:id="24"/>
      <w:bookmarkEnd w:id="25"/>
    </w:p>
    <w:p w14:paraId="4D2556B2" w14:textId="77777777" w:rsidR="0033391D" w:rsidRDefault="008421B2" w:rsidP="0080383C">
      <w:pPr>
        <w:pStyle w:val="4"/>
      </w:pPr>
      <w:bookmarkStart w:id="26" w:name="_Toc514780522"/>
      <w:bookmarkStart w:id="27" w:name="_Toc517859502"/>
      <w:r>
        <w:t>Механизмы окисления чистого железа при взаимодействии с кислородом</w:t>
      </w:r>
      <w:r w:rsidR="003A2B60">
        <w:t>.</w:t>
      </w:r>
      <w:bookmarkEnd w:id="26"/>
      <w:bookmarkEnd w:id="27"/>
    </w:p>
    <w:p w14:paraId="2C7BD271" w14:textId="77777777" w:rsidR="003A2B60" w:rsidRPr="007B3B1B" w:rsidRDefault="003A2B60" w:rsidP="003A2B60">
      <w:r w:rsidRPr="007B3B1B">
        <w:t>При отсутствии облучения, то есть, в случае наличия системы сталь +</w:t>
      </w:r>
      <w:r w:rsidRPr="007B3B1B">
        <w:rPr>
          <w:lang w:val="en-US"/>
        </w:rPr>
        <w:t> </w:t>
      </w:r>
      <w:r w:rsidRPr="007B3B1B">
        <w:t>теплоноситель рост оксидной пленки проходит таким образом:</w:t>
      </w:r>
    </w:p>
    <w:p w14:paraId="2545027C" w14:textId="77E3EE89" w:rsidR="003A2B60" w:rsidRPr="007B3B1B" w:rsidRDefault="00AC5F54" w:rsidP="00AC5F54">
      <w:pPr>
        <w:pStyle w:val="a3"/>
        <w:numPr>
          <w:ilvl w:val="0"/>
          <w:numId w:val="41"/>
        </w:numPr>
        <w:ind w:left="709"/>
      </w:pPr>
      <w:r>
        <w:t>А</w:t>
      </w:r>
      <w:r w:rsidR="003A2B60" w:rsidRPr="007B3B1B">
        <w:t>дсорбция молекулярного кислорода на чистой поверхности металла;</w:t>
      </w:r>
    </w:p>
    <w:p w14:paraId="637D02D2" w14:textId="4BC438E4" w:rsidR="003A2B60" w:rsidRPr="007B3B1B" w:rsidRDefault="00AC5F54" w:rsidP="00AC5F54">
      <w:pPr>
        <w:pStyle w:val="a3"/>
        <w:numPr>
          <w:ilvl w:val="0"/>
          <w:numId w:val="41"/>
        </w:numPr>
        <w:ind w:left="709"/>
      </w:pPr>
      <w:r>
        <w:t>Д</w:t>
      </w:r>
      <w:r w:rsidR="003A2B60" w:rsidRPr="007B3B1B">
        <w:t>иссоциация молекул кислорода на атомы и их хем</w:t>
      </w:r>
      <w:r w:rsidR="00A978BE">
        <w:t>и</w:t>
      </w:r>
      <w:r w:rsidR="003A2B60" w:rsidRPr="007B3B1B">
        <w:t>сорбция;</w:t>
      </w:r>
    </w:p>
    <w:p w14:paraId="4DE21FD5" w14:textId="752CC5FF" w:rsidR="003A2B60" w:rsidRPr="007B3B1B" w:rsidRDefault="00AC5F54" w:rsidP="00AC5F54">
      <w:pPr>
        <w:pStyle w:val="a3"/>
        <w:numPr>
          <w:ilvl w:val="0"/>
          <w:numId w:val="41"/>
        </w:numPr>
        <w:ind w:left="709"/>
      </w:pPr>
      <w:r>
        <w:lastRenderedPageBreak/>
        <w:t>В</w:t>
      </w:r>
      <w:r w:rsidR="003A2B60" w:rsidRPr="007B3B1B">
        <w:t>озникновение зародышей оксидов на локальных участках поверхности;</w:t>
      </w:r>
    </w:p>
    <w:p w14:paraId="76EC1DA5" w14:textId="1E078494" w:rsidR="003A2B60" w:rsidRPr="007B3B1B" w:rsidRDefault="00AC5F54" w:rsidP="00AC5F54">
      <w:pPr>
        <w:pStyle w:val="a3"/>
        <w:numPr>
          <w:ilvl w:val="0"/>
          <w:numId w:val="41"/>
        </w:numPr>
        <w:ind w:left="709"/>
      </w:pPr>
      <w:r>
        <w:t>Ф</w:t>
      </w:r>
      <w:r w:rsidR="003A2B60" w:rsidRPr="007B3B1B">
        <w:t xml:space="preserve">ормирование и рост пленки оксида; </w:t>
      </w:r>
    </w:p>
    <w:p w14:paraId="5B3A3907" w14:textId="4285060C" w:rsidR="003A2B60" w:rsidRPr="007B3B1B" w:rsidRDefault="00AC5F54" w:rsidP="00AC5F54">
      <w:pPr>
        <w:pStyle w:val="a3"/>
        <w:numPr>
          <w:ilvl w:val="0"/>
          <w:numId w:val="41"/>
        </w:numPr>
        <w:ind w:left="709"/>
      </w:pPr>
      <w:r>
        <w:t>В</w:t>
      </w:r>
      <w:r w:rsidR="003A2B60" w:rsidRPr="007B3B1B">
        <w:t>ынос железа через пленку, который сопровождается обратным потоком вакансий, идущих вглубь матрицы;</w:t>
      </w:r>
    </w:p>
    <w:p w14:paraId="63AAA592" w14:textId="0445CAFC" w:rsidR="008708F0" w:rsidRDefault="00100C34" w:rsidP="002F7729">
      <w:r>
        <w:t>Рассмотрим</w:t>
      </w:r>
      <w:r w:rsidR="003A2B60" w:rsidRPr="007B3B1B">
        <w:t xml:space="preserve"> подроб</w:t>
      </w:r>
      <w:r>
        <w:t>нее</w:t>
      </w:r>
      <w:r w:rsidR="003A2B60" w:rsidRPr="007B3B1B">
        <w:t xml:space="preserve"> окисление железа кислородом.</w:t>
      </w:r>
      <w:r w:rsidR="00902A4B">
        <w:t xml:space="preserve"> На рисунке 1.14 представлена диаграмма состояния железо-кислород.</w:t>
      </w:r>
    </w:p>
    <w:p w14:paraId="0488EA1C" w14:textId="77777777" w:rsidR="00AC5F54" w:rsidRPr="008708F0" w:rsidRDefault="00AC5F54" w:rsidP="005D4E49">
      <w:pPr>
        <w:pStyle w:val="a9"/>
      </w:pPr>
    </w:p>
    <w:p w14:paraId="790627F2" w14:textId="1389EF5E" w:rsidR="00100C34" w:rsidRDefault="00100C34" w:rsidP="00100C34">
      <w:pPr>
        <w:pStyle w:val="afb"/>
      </w:pPr>
      <w:r>
        <w:rPr>
          <w:noProof/>
        </w:rPr>
        <w:drawing>
          <wp:inline distT="0" distB="0" distL="0" distR="0" wp14:anchorId="4A365775" wp14:editId="368FA42B">
            <wp:extent cx="2018053" cy="2880000"/>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8053" cy="2880000"/>
                    </a:xfrm>
                    <a:prstGeom prst="rect">
                      <a:avLst/>
                    </a:prstGeom>
                    <a:noFill/>
                  </pic:spPr>
                </pic:pic>
              </a:graphicData>
            </a:graphic>
          </wp:inline>
        </w:drawing>
      </w:r>
    </w:p>
    <w:p w14:paraId="2DB0AFA8" w14:textId="77777777" w:rsidR="00AC5F54" w:rsidRDefault="00AC5F54" w:rsidP="005D4E49">
      <w:pPr>
        <w:pStyle w:val="a9"/>
      </w:pPr>
    </w:p>
    <w:p w14:paraId="7C377016" w14:textId="0F3420D0" w:rsidR="00100C34" w:rsidRDefault="00100C34" w:rsidP="003D1ABB">
      <w:pPr>
        <w:pStyle w:val="afb"/>
      </w:pPr>
      <w:r w:rsidRPr="001A7FE5">
        <w:t>Рисунок</w:t>
      </w:r>
      <w:r w:rsidR="001A7FE5" w:rsidRPr="001A7FE5">
        <w:t xml:space="preserve"> 1.14</w:t>
      </w:r>
      <w:r>
        <w:t xml:space="preserve"> – </w:t>
      </w:r>
      <w:r w:rsidR="00990997">
        <w:t>Д</w:t>
      </w:r>
      <w:r>
        <w:t>иаграмма состояни</w:t>
      </w:r>
      <w:r w:rsidR="00990997">
        <w:t>я</w:t>
      </w:r>
      <w:r>
        <w:t xml:space="preserve"> </w:t>
      </w:r>
      <w:r>
        <w:rPr>
          <w:lang w:val="en-US"/>
        </w:rPr>
        <w:t>Fe</w:t>
      </w:r>
      <w:r w:rsidRPr="00100C34">
        <w:t>-</w:t>
      </w:r>
      <w:r>
        <w:rPr>
          <w:lang w:val="en-US"/>
        </w:rPr>
        <w:t>O</w:t>
      </w:r>
      <w:r w:rsidRPr="00100C34">
        <w:t xml:space="preserve"> </w:t>
      </w:r>
      <w:r w:rsidRPr="0023109A">
        <w:t>[</w:t>
      </w:r>
      <w:r w:rsidR="0023109A" w:rsidRPr="0023109A">
        <w:fldChar w:fldCharType="begin"/>
      </w:r>
      <w:r w:rsidR="0023109A" w:rsidRPr="0023109A">
        <w:instrText xml:space="preserve"> REF Диаграмма_сост_железо_кислород \n \h </w:instrText>
      </w:r>
      <w:r w:rsidR="0023109A">
        <w:instrText xml:space="preserve"> \* MERGEFORMAT </w:instrText>
      </w:r>
      <w:r w:rsidR="0023109A" w:rsidRPr="0023109A">
        <w:fldChar w:fldCharType="separate"/>
      </w:r>
      <w:r w:rsidR="00710FBB">
        <w:t>19</w:t>
      </w:r>
      <w:r w:rsidR="0023109A" w:rsidRPr="0023109A">
        <w:fldChar w:fldCharType="end"/>
      </w:r>
      <w:r w:rsidRPr="0023109A">
        <w:t>]</w:t>
      </w:r>
      <w:r w:rsidRPr="00100C34">
        <w:t>.</w:t>
      </w:r>
    </w:p>
    <w:p w14:paraId="7E5EB6B9" w14:textId="77777777" w:rsidR="00AC5F54" w:rsidRDefault="00AC5F54" w:rsidP="005D4E49">
      <w:pPr>
        <w:pStyle w:val="a9"/>
      </w:pPr>
    </w:p>
    <w:p w14:paraId="2C1BE5DB" w14:textId="182D6DF6" w:rsidR="00902A4B" w:rsidRPr="00100C34" w:rsidRDefault="00902A4B" w:rsidP="00902A4B">
      <w:r w:rsidRPr="007B3B1B">
        <w:t>В соответствии с диаграммой состояний Fe–O</w:t>
      </w:r>
      <w:r>
        <w:t xml:space="preserve"> </w:t>
      </w:r>
      <w:r w:rsidRPr="007B3B1B">
        <w:t>при высоких температурах (</w:t>
      </w:r>
      <w:r w:rsidRPr="007B3B1B">
        <w:rPr>
          <w:rFonts w:ascii="Cambria Math" w:hAnsi="Cambria Math" w:cs="Cambria Math"/>
        </w:rPr>
        <w:t>𝑇</w:t>
      </w:r>
      <w:r w:rsidRPr="007B3B1B">
        <w:t>&gt; 570 °</w:t>
      </w:r>
      <w:r w:rsidRPr="00AC5F54">
        <w:rPr>
          <w:rFonts w:ascii="Cambria Math" w:hAnsi="Cambria Math" w:cs="Cambria Math"/>
        </w:rPr>
        <w:t>𝐶</w:t>
      </w:r>
      <w:r w:rsidRPr="007B3B1B">
        <w:t xml:space="preserve">) может сформироваться оксидная пленка, содержащая три основных устойчивых оксида: непосредственно примыкающая к поверхности закись железа </w:t>
      </w:r>
      <w:r w:rsidRPr="00F75CC2">
        <w:rPr>
          <w:rFonts w:ascii="Cambria Math" w:hAnsi="Cambria Math" w:cs="Cambria Math"/>
        </w:rPr>
        <w:t>𝐹𝑒𝑂</w:t>
      </w:r>
      <w:r w:rsidRPr="007B3B1B">
        <w:t xml:space="preserve"> (вюстит), закись–окись </w:t>
      </w:r>
      <w:r w:rsidRPr="007B3B1B">
        <w:rPr>
          <w:rFonts w:ascii="Cambria Math" w:hAnsi="Cambria Math" w:cs="Cambria Math"/>
        </w:rPr>
        <w:t>𝐹𝑒</w:t>
      </w:r>
      <w:r w:rsidRPr="007B3B1B">
        <w:rPr>
          <w:vertAlign w:val="subscript"/>
        </w:rPr>
        <w:t>3</w:t>
      </w:r>
      <w:r w:rsidRPr="007B3B1B">
        <w:rPr>
          <w:rFonts w:ascii="Cambria Math" w:hAnsi="Cambria Math" w:cs="Cambria Math"/>
        </w:rPr>
        <w:t>𝑂</w:t>
      </w:r>
      <w:r w:rsidRPr="007B3B1B">
        <w:rPr>
          <w:vertAlign w:val="subscript"/>
        </w:rPr>
        <w:t>4</w:t>
      </w:r>
      <w:r w:rsidRPr="007B3B1B">
        <w:t xml:space="preserve"> (магнетит) и, затем, внешняя часть оксидной пленки </w:t>
      </w:r>
      <w:r w:rsidRPr="007B3B1B">
        <w:rPr>
          <w:rFonts w:ascii="Cambria Math" w:hAnsi="Cambria Math" w:cs="Cambria Math"/>
        </w:rPr>
        <w:t>𝐹𝑒</w:t>
      </w:r>
      <w:r w:rsidRPr="007B3B1B">
        <w:rPr>
          <w:vertAlign w:val="subscript"/>
        </w:rPr>
        <w:t>2</w:t>
      </w:r>
      <w:r w:rsidRPr="007B3B1B">
        <w:rPr>
          <w:rFonts w:ascii="Cambria Math" w:hAnsi="Cambria Math" w:cs="Cambria Math"/>
        </w:rPr>
        <w:t>𝑂</w:t>
      </w:r>
      <w:r w:rsidRPr="007B3B1B">
        <w:rPr>
          <w:vertAlign w:val="subscript"/>
        </w:rPr>
        <w:t>3</w:t>
      </w:r>
      <w:r w:rsidRPr="007B3B1B">
        <w:t xml:space="preserve"> (гематит).</w:t>
      </w:r>
    </w:p>
    <w:p w14:paraId="6266326F" w14:textId="1294DE4E" w:rsidR="00E829ED" w:rsidRDefault="008E3548" w:rsidP="00E829ED">
      <w:pPr>
        <w:ind w:firstLine="708"/>
      </w:pPr>
      <w:r w:rsidRPr="008B46D3">
        <w:t>Все оксиды железа осн</w:t>
      </w:r>
      <w:r>
        <w:t>ованы на решетке с плотной упаковкой</w:t>
      </w:r>
      <w:r w:rsidRPr="008B46D3">
        <w:t xml:space="preserve"> </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Pr="008B46D3">
        <w:t xml:space="preserve">-аниона, при этом меньшие катионы </w:t>
      </w:r>
      <w:r w:rsidRPr="0093774E">
        <w:rPr>
          <w:i/>
        </w:rPr>
        <w:t>Fe</w:t>
      </w:r>
      <w:r w:rsidRPr="008B46D3">
        <w:t xml:space="preserve"> занимают между собой октаэдрически</w:t>
      </w:r>
      <w:r>
        <w:t>е</w:t>
      </w:r>
      <w:r w:rsidRPr="008B46D3">
        <w:t xml:space="preserve"> и тетраэдрически</w:t>
      </w:r>
      <w:r>
        <w:t>е</w:t>
      </w:r>
      <w:r w:rsidRPr="008B46D3">
        <w:t xml:space="preserve"> </w:t>
      </w:r>
      <w:r>
        <w:t>позиции</w:t>
      </w:r>
      <w:r w:rsidRPr="008B46D3">
        <w:t xml:space="preserve"> (</w:t>
      </w:r>
      <w:r w:rsidRPr="001A7FE5">
        <w:t>рисунок</w:t>
      </w:r>
      <w:r w:rsidR="001A7FE5" w:rsidRPr="001A7FE5">
        <w:t xml:space="preserve"> 1.15</w:t>
      </w:r>
      <w:r w:rsidRPr="008B46D3">
        <w:t>).</w:t>
      </w:r>
    </w:p>
    <w:p w14:paraId="74211CFE" w14:textId="77777777" w:rsidR="00AC5F54" w:rsidRDefault="00AC5F54" w:rsidP="005D4E49">
      <w:pPr>
        <w:pStyle w:val="a9"/>
      </w:pPr>
    </w:p>
    <w:p w14:paraId="05A9B7C6" w14:textId="35622121" w:rsidR="00E829ED" w:rsidRDefault="00506152" w:rsidP="00E829ED">
      <w:pPr>
        <w:pStyle w:val="afb"/>
      </w:pPr>
      <w:r>
        <w:rPr>
          <w:noProof/>
        </w:rPr>
        <w:drawing>
          <wp:inline distT="0" distB="0" distL="0" distR="0" wp14:anchorId="44CCB239" wp14:editId="36237C71">
            <wp:extent cx="5934075" cy="157162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1571625"/>
                    </a:xfrm>
                    <a:prstGeom prst="rect">
                      <a:avLst/>
                    </a:prstGeom>
                    <a:noFill/>
                    <a:ln>
                      <a:noFill/>
                    </a:ln>
                  </pic:spPr>
                </pic:pic>
              </a:graphicData>
            </a:graphic>
          </wp:inline>
        </w:drawing>
      </w:r>
    </w:p>
    <w:p w14:paraId="109DB559" w14:textId="77777777" w:rsidR="00AC5F54" w:rsidRDefault="00AC5F54" w:rsidP="005D4E49">
      <w:pPr>
        <w:pStyle w:val="a9"/>
      </w:pPr>
    </w:p>
    <w:p w14:paraId="5AFBEC89" w14:textId="73FADBE3" w:rsidR="00E829ED" w:rsidRDefault="00E829ED" w:rsidP="00E829ED">
      <w:pPr>
        <w:pStyle w:val="afb"/>
      </w:pPr>
      <w:r w:rsidRPr="001A7FE5">
        <w:t>Рисунок</w:t>
      </w:r>
      <w:r w:rsidR="001A7FE5" w:rsidRPr="001A7FE5">
        <w:t xml:space="preserve"> 1.15</w:t>
      </w:r>
      <w:r>
        <w:t xml:space="preserve"> - </w:t>
      </w:r>
      <w:r w:rsidRPr="0096026C">
        <w:t>Оксиды железа на решетке с плотной упаковкой O</w:t>
      </w:r>
      <w:r w:rsidRPr="0069703E">
        <w:rPr>
          <w:vertAlign w:val="subscript"/>
        </w:rPr>
        <w:t>2</w:t>
      </w:r>
      <w:r w:rsidRPr="0096026C">
        <w:t>-аниона с катионами металлов в октаэдрических и тетраэдрических координационных междоузлиях</w:t>
      </w:r>
      <w:r>
        <w:t xml:space="preserve"> </w:t>
      </w:r>
      <w:r w:rsidRPr="007628FB">
        <w:t>[</w:t>
      </w:r>
      <w:r w:rsidR="007628FB">
        <w:fldChar w:fldCharType="begin"/>
      </w:r>
      <w:r w:rsidR="007628FB">
        <w:instrText xml:space="preserve"> REF GParkinson_Iron_oxide_surf \n \h </w:instrText>
      </w:r>
      <w:r w:rsidR="007628FB">
        <w:fldChar w:fldCharType="separate"/>
      </w:r>
      <w:r w:rsidR="00710FBB">
        <w:t>20</w:t>
      </w:r>
      <w:r w:rsidR="007628FB">
        <w:fldChar w:fldCharType="end"/>
      </w:r>
      <w:r w:rsidRPr="007628FB">
        <w:t>]</w:t>
      </w:r>
      <w:r w:rsidRPr="0096026C">
        <w:t xml:space="preserve">. </w:t>
      </w:r>
    </w:p>
    <w:p w14:paraId="59A433C1" w14:textId="77777777" w:rsidR="00AC5F54" w:rsidRDefault="00AC5F54" w:rsidP="005D4E49">
      <w:pPr>
        <w:pStyle w:val="a9"/>
      </w:pPr>
    </w:p>
    <w:p w14:paraId="3AAEC9C5" w14:textId="7B0FC845" w:rsidR="008E3548" w:rsidRDefault="008E3548" w:rsidP="00E829ED">
      <w:pPr>
        <w:ind w:firstLine="708"/>
      </w:pPr>
      <w:r w:rsidRPr="008B46D3">
        <w:t>В окислительных условиях образуется гематит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содержит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октаэдрических узлах. Между ними ес</w:t>
      </w:r>
      <w:r>
        <w:t>ть магнетит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t xml:space="preserve">), </w:t>
      </w:r>
      <w:r w:rsidRPr="008B46D3">
        <w:t xml:space="preserve">шпинель с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t xml:space="preserve">в тетраэдрических местах и </w:t>
      </w:r>
      <w:r w:rsidRPr="008B46D3">
        <w:t xml:space="preserve">смесь 50:50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2+</m:t>
            </m:r>
          </m:sup>
        </m:sSup>
      </m:oMath>
      <w:r w:rsidRPr="008B46D3">
        <w:t xml:space="preserve"> и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октаэдрических местах. Наконец, когда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окисляется непосредственно,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2+</m:t>
            </m:r>
          </m:sup>
        </m:sSup>
      </m:oMath>
      <w:r w:rsidRPr="008B46D3">
        <w:t xml:space="preserve"> превращается в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r>
          <w:rPr>
            <w:rFonts w:ascii="Cambria Math" w:hAnsi="Cambria Math"/>
          </w:rPr>
          <m:t xml:space="preserve"> </m:t>
        </m:r>
      </m:oMath>
      <w:r w:rsidRPr="008B46D3">
        <w:t xml:space="preserve"> в структуре шпинели. </w:t>
      </w:r>
      <w:r>
        <w:t>С</w:t>
      </w:r>
      <w:r w:rsidRPr="008B46D3">
        <w:t xml:space="preserve">труктура шпинели удивительно прочная и может вместить весь диапазон стехиометрии между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и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В крайнем случае весь </w:t>
      </w:r>
      <w:r w:rsidRPr="0093774E">
        <w:rPr>
          <w:i/>
        </w:rPr>
        <w:t>Fe</w:t>
      </w:r>
      <w:r w:rsidRPr="008B46D3">
        <w:t xml:space="preserve"> окисляется до </w:t>
      </w:r>
      <m:oMath>
        <m:r>
          <w:rPr>
            <w:rFonts w:ascii="Cambria Math" w:hAnsi="Cambria Math"/>
          </w:rPr>
          <m:t>F</m:t>
        </m:r>
        <m:sSup>
          <m:sSupPr>
            <m:ctrlPr>
              <w:rPr>
                <w:rFonts w:ascii="Cambria Math" w:hAnsi="Cambria Math"/>
                <w:i/>
              </w:rPr>
            </m:ctrlPr>
          </m:sSupPr>
          <m:e>
            <m:r>
              <w:rPr>
                <w:rFonts w:ascii="Cambria Math" w:hAnsi="Cambria Math"/>
              </w:rPr>
              <m:t>e</m:t>
            </m:r>
          </m:e>
          <m:sup>
            <m:r>
              <w:rPr>
                <w:rFonts w:ascii="Cambria Math" w:hAnsi="Cambria Math"/>
              </w:rPr>
              <m:t>3+</m:t>
            </m:r>
          </m:sup>
        </m:sSup>
      </m:oMath>
      <w:r w:rsidRPr="008B46D3">
        <w:t>, и</w:t>
      </w:r>
      <w:r>
        <w:t xml:space="preserve"> образуется маггемит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t>).</w:t>
      </w:r>
      <w:r w:rsidRPr="0096026C">
        <w:t xml:space="preserve">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t xml:space="preserve"> превращается в </w:t>
      </w:r>
      <m:oMath>
        <m:r>
          <w:rPr>
            <w:rFonts w:ascii="Cambria Math" w:hAnsi="Cambria Math"/>
          </w:rPr>
          <m:t>α-F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но существует отчасти потому, что для перехода от шпинели к структуре корунда требуется преобразование решетки </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Pr="008B46D3">
        <w:t xml:space="preserve"> из ГЦК в ГПУ. </w:t>
      </w:r>
      <w:r>
        <w:t>С другой стороны</w:t>
      </w:r>
      <w:r w:rsidRPr="008B46D3">
        <w:t xml:space="preserve">, </w:t>
      </w:r>
      <w:r>
        <w:t>изменение</w:t>
      </w:r>
      <w:r w:rsidRPr="008B46D3">
        <w:t xml:space="preserve"> между </w:t>
      </w:r>
      <m:oMath>
        <m:r>
          <w:rPr>
            <w:rFonts w:ascii="Cambria Math" w:hAnsi="Cambria Math"/>
          </w:rPr>
          <m:t>γ-F</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oMath>
      <w:r w:rsidRPr="008B46D3">
        <w:t xml:space="preserve">,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3</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sidRPr="008B46D3">
        <w:t xml:space="preserve"> и </w:t>
      </w:r>
      <m:oMath>
        <m:r>
          <w:rPr>
            <w:rFonts w:ascii="Cambria Math" w:hAnsi="Cambria Math"/>
          </w:rPr>
          <m:t>F</m:t>
        </m:r>
        <m:sSub>
          <m:sSubPr>
            <m:ctrlPr>
              <w:rPr>
                <w:rFonts w:ascii="Cambria Math" w:hAnsi="Cambria Math"/>
                <w:i/>
              </w:rPr>
            </m:ctrlPr>
          </m:sSubPr>
          <m:e>
            <m:r>
              <w:rPr>
                <w:rFonts w:ascii="Cambria Math" w:hAnsi="Cambria Math"/>
              </w:rPr>
              <m:t>e</m:t>
            </m:r>
          </m:e>
          <m:sub>
            <m:r>
              <w:rPr>
                <w:rFonts w:ascii="Cambria Math" w:hAnsi="Cambria Math"/>
              </w:rPr>
              <m:t>1-x</m:t>
            </m:r>
          </m:sub>
        </m:sSub>
        <m:r>
          <w:rPr>
            <w:rFonts w:ascii="Cambria Math" w:hAnsi="Cambria Math"/>
          </w:rPr>
          <m:t>O</m:t>
        </m:r>
      </m:oMath>
      <w:r w:rsidRPr="008B46D3">
        <w:t xml:space="preserve"> является исключительно жидким, так как для этого требуется только перегруппировка катионов внутри ГЦК-решетки кислорода. </w:t>
      </w:r>
    </w:p>
    <w:p w14:paraId="5E7F51BF" w14:textId="77777777" w:rsidR="00100C34" w:rsidRDefault="00100C34" w:rsidP="00100C34">
      <w:r w:rsidRPr="00194515">
        <w:t>Коррозионная стойкость стали в жидкометаллическом свинцовом</w:t>
      </w:r>
      <w:r w:rsidRPr="007B3B1B">
        <w:t xml:space="preserve"> теплоносителе достигается благодаря образованию на поверхности стали оксидного покрытия, препятствующего переносу компонентов, стали в теплоноситель.</w:t>
      </w:r>
    </w:p>
    <w:p w14:paraId="556FFBA7" w14:textId="5617D3D6" w:rsidR="00C037EA" w:rsidRDefault="00C037EA" w:rsidP="00100C34">
      <w:r w:rsidRPr="00E058FB">
        <w:t xml:space="preserve">Схематичное изображение структуры пленки представлено на </w:t>
      </w:r>
      <w:r w:rsidRPr="001A7FE5">
        <w:t>рисунке</w:t>
      </w:r>
      <w:r w:rsidR="001A7FE5" w:rsidRPr="001A7FE5">
        <w:t xml:space="preserve"> 1.16</w:t>
      </w:r>
      <w:r w:rsidR="00AC5F54">
        <w:t>.</w:t>
      </w:r>
    </w:p>
    <w:p w14:paraId="6B269D98" w14:textId="77777777" w:rsidR="00AC5F54" w:rsidRDefault="00AC5F54" w:rsidP="005D4E49">
      <w:pPr>
        <w:pStyle w:val="a9"/>
        <w:rPr>
          <w:highlight w:val="yellow"/>
        </w:rPr>
      </w:pPr>
    </w:p>
    <w:p w14:paraId="44162BC1" w14:textId="4378BCCA" w:rsidR="00C037EA" w:rsidRDefault="00E664C0" w:rsidP="00C037EA">
      <w:pPr>
        <w:pStyle w:val="afb"/>
      </w:pPr>
      <w:r>
        <w:rPr>
          <w:noProof/>
        </w:rPr>
        <w:drawing>
          <wp:inline distT="0" distB="0" distL="0" distR="0" wp14:anchorId="6D7D678F" wp14:editId="16EE655E">
            <wp:extent cx="2515592" cy="1440000"/>
            <wp:effectExtent l="0" t="0" r="0" b="825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5592" cy="1440000"/>
                    </a:xfrm>
                    <a:prstGeom prst="rect">
                      <a:avLst/>
                    </a:prstGeom>
                    <a:noFill/>
                    <a:ln>
                      <a:noFill/>
                    </a:ln>
                  </pic:spPr>
                </pic:pic>
              </a:graphicData>
            </a:graphic>
          </wp:inline>
        </w:drawing>
      </w:r>
    </w:p>
    <w:p w14:paraId="09EF72DE" w14:textId="77777777" w:rsidR="00AC5F54" w:rsidRDefault="00AC5F54" w:rsidP="005D4E49">
      <w:pPr>
        <w:pStyle w:val="a9"/>
      </w:pPr>
    </w:p>
    <w:p w14:paraId="21996F25" w14:textId="1A8CA615" w:rsidR="00C037EA" w:rsidRDefault="00C037EA" w:rsidP="00C037EA">
      <w:pPr>
        <w:pStyle w:val="afb"/>
      </w:pPr>
      <w:r w:rsidRPr="001A7FE5">
        <w:t>Рисунок</w:t>
      </w:r>
      <w:r w:rsidR="001A7FE5" w:rsidRPr="001A7FE5">
        <w:t xml:space="preserve"> 1.16</w:t>
      </w:r>
      <w:r>
        <w:t xml:space="preserve"> – Схематическое изображение оксидной пленки</w:t>
      </w:r>
      <w:r w:rsidR="00250B57">
        <w:t xml:space="preserve"> </w:t>
      </w:r>
      <w:r w:rsidR="00250B57" w:rsidRPr="00250B57">
        <w:t>[</w:t>
      </w:r>
      <w:r w:rsidR="00655B79">
        <w:rPr>
          <w:lang w:val="en-US"/>
        </w:rPr>
        <w:fldChar w:fldCharType="begin"/>
      </w:r>
      <w:r w:rsidR="00655B79">
        <w:instrText xml:space="preserve"> REF БКалин_Материаловедение_4Т \n \h </w:instrText>
      </w:r>
      <w:r w:rsidR="00655B79">
        <w:rPr>
          <w:lang w:val="en-US"/>
        </w:rPr>
      </w:r>
      <w:r w:rsidR="00655B79">
        <w:rPr>
          <w:lang w:val="en-US"/>
        </w:rPr>
        <w:fldChar w:fldCharType="separate"/>
      </w:r>
      <w:r w:rsidR="00710FBB">
        <w:t>21</w:t>
      </w:r>
      <w:r w:rsidR="00655B79">
        <w:rPr>
          <w:lang w:val="en-US"/>
        </w:rPr>
        <w:fldChar w:fldCharType="end"/>
      </w:r>
      <w:r w:rsidR="00250B57" w:rsidRPr="00250B57">
        <w:t>]</w:t>
      </w:r>
      <w:r>
        <w:t>.</w:t>
      </w:r>
    </w:p>
    <w:p w14:paraId="718E0279" w14:textId="77777777" w:rsidR="00AC5F54" w:rsidRPr="007B3B1B" w:rsidRDefault="00AC5F54" w:rsidP="005D4E49">
      <w:pPr>
        <w:pStyle w:val="a9"/>
      </w:pPr>
    </w:p>
    <w:p w14:paraId="1649A4BA" w14:textId="521F12D3" w:rsidR="003D1ABB" w:rsidRDefault="003D1ABB" w:rsidP="003D1ABB">
      <w:r w:rsidRPr="00E664C0">
        <w:t>Основными факторами, определяющими массоперенос, являются коэффициент диффузии компонента в области, лимитирующей его передвижение, и градиент его концентрации в этой области. Обобщенная формула для прогнозирования толщины оксидной пленки имеет вид</w:t>
      </w:r>
      <w:r w:rsidR="00250B57">
        <w:rPr>
          <w:lang w:val="en-US"/>
        </w:rPr>
        <w:t xml:space="preserve"> [</w:t>
      </w:r>
      <w:r w:rsidR="00250B57">
        <w:rPr>
          <w:lang w:val="en-US"/>
        </w:rPr>
        <w:fldChar w:fldCharType="begin"/>
      </w:r>
      <w:r w:rsidR="00250B57">
        <w:rPr>
          <w:lang w:val="en-US"/>
        </w:rPr>
        <w:instrText xml:space="preserve"> REF БКалин_Материаловедение_4Т \n \h </w:instrText>
      </w:r>
      <w:r w:rsidR="00250B57">
        <w:rPr>
          <w:lang w:val="en-US"/>
        </w:rPr>
      </w:r>
      <w:r w:rsidR="00250B57">
        <w:rPr>
          <w:lang w:val="en-US"/>
        </w:rPr>
        <w:fldChar w:fldCharType="separate"/>
      </w:r>
      <w:r w:rsidR="00710FBB">
        <w:rPr>
          <w:lang w:val="en-US"/>
        </w:rPr>
        <w:t>21</w:t>
      </w:r>
      <w:r w:rsidR="00250B57">
        <w:rPr>
          <w:lang w:val="en-US"/>
        </w:rPr>
        <w:fldChar w:fldCharType="end"/>
      </w:r>
      <w:r w:rsidR="00250B57">
        <w:rPr>
          <w:lang w:val="en-US"/>
        </w:rPr>
        <w:t>]</w:t>
      </w:r>
      <w:r w:rsidRPr="00E664C0">
        <w:t>:</w:t>
      </w:r>
    </w:p>
    <w:p w14:paraId="5A7E31BE" w14:textId="77777777" w:rsidR="00951D55" w:rsidRPr="00E664C0" w:rsidRDefault="00951D55"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9"/>
        <w:gridCol w:w="3143"/>
        <w:gridCol w:w="3113"/>
      </w:tblGrid>
      <w:tr w:rsidR="003D1ABB" w:rsidRPr="00E664C0" w14:paraId="26AD262C" w14:textId="77777777" w:rsidTr="008E3548">
        <w:tc>
          <w:tcPr>
            <w:tcW w:w="3190" w:type="dxa"/>
          </w:tcPr>
          <w:p w14:paraId="22413596" w14:textId="77777777" w:rsidR="003D1ABB" w:rsidRPr="00E664C0" w:rsidRDefault="003D1ABB" w:rsidP="008E3548">
            <w:pPr>
              <w:ind w:firstLine="0"/>
            </w:pPr>
          </w:p>
        </w:tc>
        <w:tc>
          <w:tcPr>
            <w:tcW w:w="3190" w:type="dxa"/>
          </w:tcPr>
          <w:p w14:paraId="3AB16FF1" w14:textId="77777777" w:rsidR="003D1ABB" w:rsidRPr="00E664C0" w:rsidRDefault="003D1ABB" w:rsidP="008E3548">
            <w:pPr>
              <w:ind w:firstLine="0"/>
            </w:pPr>
            <m:oMath>
              <m:r>
                <w:rPr>
                  <w:rFonts w:ascii="Cambria Math" w:hAnsi="Cambria Math"/>
                </w:rPr>
                <m:t>δ=</m:t>
              </m:r>
              <m:r>
                <w:rPr>
                  <w:rFonts w:ascii="Cambria Math" w:hAnsi="Cambria Math"/>
                  <w:lang w:val="en-US"/>
                </w:rPr>
                <m:t>k</m:t>
              </m:r>
              <m:sSup>
                <m:sSupPr>
                  <m:ctrlPr>
                    <w:rPr>
                      <w:rFonts w:ascii="Cambria Math" w:hAnsi="Cambria Math"/>
                      <w:i/>
                      <w:lang w:val="en-US"/>
                    </w:rPr>
                  </m:ctrlPr>
                </m:sSupPr>
                <m:e>
                  <m:r>
                    <w:rPr>
                      <w:rFonts w:ascii="Cambria Math" w:hAnsi="Cambria Math"/>
                      <w:lang w:val="en-US"/>
                    </w:rPr>
                    <m:t>e</m:t>
                  </m:r>
                </m:e>
                <m:sup>
                  <m:d>
                    <m:dPr>
                      <m:ctrlPr>
                        <w:rPr>
                          <w:rFonts w:ascii="Cambria Math" w:hAnsi="Cambria Math"/>
                          <w:i/>
                          <w:lang w:val="en-US"/>
                        </w:rPr>
                      </m:ctrlPr>
                    </m:dPr>
                    <m:e>
                      <m:f>
                        <m:fPr>
                          <m:ctrlPr>
                            <w:rPr>
                              <w:rFonts w:ascii="Cambria Math" w:hAnsi="Cambria Math"/>
                              <w:i/>
                              <w:lang w:val="en-US"/>
                            </w:rPr>
                          </m:ctrlPr>
                        </m:fPr>
                        <m:num>
                          <m:r>
                            <w:rPr>
                              <w:rFonts w:ascii="Cambria Math" w:hAnsi="Cambria Math"/>
                            </w:rPr>
                            <m:t>-</m:t>
                          </m:r>
                          <m:r>
                            <w:rPr>
                              <w:rFonts w:ascii="Cambria Math" w:hAnsi="Cambria Math"/>
                              <w:lang w:val="en-US"/>
                            </w:rPr>
                            <m:t>nQ</m:t>
                          </m:r>
                          <m:r>
                            <w:rPr>
                              <w:rFonts w:ascii="Cambria Math" w:hAnsi="Cambria Math"/>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m:t>
                              </m:r>
                            </m:sub>
                          </m:sSub>
                          <m:r>
                            <w:rPr>
                              <w:rFonts w:ascii="Cambria Math" w:hAnsi="Cambria Math"/>
                              <w:lang w:val="en-US"/>
                            </w:rPr>
                            <m:t>Vσ</m:t>
                          </m:r>
                        </m:num>
                        <m:den>
                          <m:r>
                            <w:rPr>
                              <w:rFonts w:ascii="Cambria Math" w:hAnsi="Cambria Math"/>
                              <w:lang w:val="en-US"/>
                            </w:rPr>
                            <m:t>RT</m:t>
                          </m:r>
                        </m:den>
                      </m:f>
                    </m:e>
                  </m:d>
                </m:sup>
              </m:sSup>
              <m:r>
                <w:rPr>
                  <w:rFonts w:ascii="Cambria Math" w:hAnsi="Cambria Math"/>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n</m:t>
                  </m:r>
                </m:sub>
              </m:sSub>
            </m:oMath>
            <w:r w:rsidRPr="00E664C0">
              <w:t>,</w:t>
            </w:r>
          </w:p>
        </w:tc>
        <w:tc>
          <w:tcPr>
            <w:tcW w:w="3191" w:type="dxa"/>
            <w:vAlign w:val="center"/>
          </w:tcPr>
          <w:p w14:paraId="44205016" w14:textId="248C269E" w:rsidR="003D1ABB" w:rsidRPr="00E664C0" w:rsidRDefault="003D1ABB" w:rsidP="008E3548">
            <w:pPr>
              <w:ind w:firstLine="0"/>
              <w:jc w:val="right"/>
            </w:pPr>
            <w:r w:rsidRPr="00E664C0">
              <w:t>(</w:t>
            </w:r>
            <w:r w:rsidR="001A7FE5">
              <w:t>1.2</w:t>
            </w:r>
            <w:r w:rsidRPr="00E664C0">
              <w:t>)</w:t>
            </w:r>
          </w:p>
        </w:tc>
      </w:tr>
    </w:tbl>
    <w:p w14:paraId="7BFF386E" w14:textId="77777777" w:rsidR="00655B79" w:rsidRDefault="00655B79" w:rsidP="005D4E49">
      <w:pPr>
        <w:pStyle w:val="a9"/>
      </w:pPr>
    </w:p>
    <w:p w14:paraId="5B9E3914" w14:textId="1659542E" w:rsidR="003D1ABB" w:rsidRPr="00E058FB" w:rsidRDefault="003D1ABB" w:rsidP="003D1ABB">
      <w:pPr>
        <w:ind w:firstLine="0"/>
      </w:pPr>
      <w:r w:rsidRPr="00E664C0">
        <w:t xml:space="preserve">где </w:t>
      </w:r>
      <w:r w:rsidRPr="00E664C0">
        <w:rPr>
          <w:i/>
        </w:rPr>
        <w:t>δ</w:t>
      </w:r>
      <w:r w:rsidRPr="00E664C0">
        <w:t xml:space="preserve"> – толщина пленки, </w:t>
      </w:r>
      <w:r w:rsidRPr="00E664C0">
        <w:rPr>
          <w:i/>
        </w:rPr>
        <w:t>τ</w:t>
      </w:r>
      <w:r w:rsidRPr="00E664C0">
        <w:t xml:space="preserve"> – время испытаний, </w:t>
      </w:r>
      <w:r w:rsidRPr="00E664C0">
        <w:rPr>
          <w:i/>
          <w:lang w:val="en-US"/>
        </w:rPr>
        <w:t>Q</w:t>
      </w:r>
      <w:r w:rsidRPr="00E664C0">
        <w:t xml:space="preserve"> – энергия активации процесса, </w:t>
      </w:r>
      <w:r w:rsidRPr="00E664C0">
        <w:rPr>
          <w:i/>
          <w:lang w:val="en-US"/>
        </w:rPr>
        <w:t>R</w:t>
      </w:r>
      <w:r w:rsidR="00B47473">
        <w:rPr>
          <w:i/>
        </w:rPr>
        <w:t xml:space="preserve"> </w:t>
      </w:r>
      <w:r w:rsidR="00B47473" w:rsidRPr="00B47473">
        <w:rPr>
          <w:i/>
        </w:rPr>
        <w:noBreakHyphen/>
      </w:r>
      <w:r w:rsidR="008056EF">
        <w:t xml:space="preserve"> </w:t>
      </w:r>
      <w:r w:rsidRPr="00E664C0">
        <w:t xml:space="preserve">газовая постоянная, </w:t>
      </w:r>
      <w:r w:rsidRPr="00E664C0">
        <w:rPr>
          <w:i/>
          <w:lang w:val="en-US"/>
        </w:rPr>
        <w:t>V</w:t>
      </w:r>
      <w:r w:rsidRPr="00E664C0">
        <w:t xml:space="preserve"> – активационный объем процесса перемещения дефектов структуры, </w:t>
      </w:r>
      <w:r w:rsidRPr="00E664C0">
        <w:rPr>
          <w:i/>
          <w:lang w:val="en-US"/>
        </w:rPr>
        <w:t>N</w:t>
      </w:r>
      <w:r w:rsidRPr="00E664C0">
        <w:rPr>
          <w:i/>
          <w:vertAlign w:val="subscript"/>
        </w:rPr>
        <w:t>А</w:t>
      </w:r>
      <w:r w:rsidRPr="00E664C0">
        <w:t xml:space="preserve"> – число Авогадро, </w:t>
      </w:r>
      <w:r w:rsidRPr="00E664C0">
        <w:rPr>
          <w:i/>
        </w:rPr>
        <w:t>σ</w:t>
      </w:r>
      <w:r w:rsidRPr="00E664C0">
        <w:t xml:space="preserve"> – напряжение, </w:t>
      </w:r>
      <w:r w:rsidRPr="00E664C0">
        <w:rPr>
          <w:i/>
          <w:lang w:val="en-US"/>
        </w:rPr>
        <w:t>k</w:t>
      </w:r>
      <w:r w:rsidRPr="00E664C0">
        <w:rPr>
          <w:i/>
        </w:rPr>
        <w:t xml:space="preserve">, </w:t>
      </w:r>
      <w:r w:rsidRPr="00E664C0">
        <w:rPr>
          <w:i/>
          <w:lang w:val="en-US"/>
        </w:rPr>
        <w:t>n</w:t>
      </w:r>
      <w:r w:rsidRPr="00E664C0">
        <w:t xml:space="preserve"> – константы.</w:t>
      </w:r>
      <w:r w:rsidRPr="00E058FB">
        <w:t xml:space="preserve"> </w:t>
      </w:r>
    </w:p>
    <w:p w14:paraId="60009EF6" w14:textId="301C705B" w:rsidR="003D1ABB" w:rsidRPr="00E058FB" w:rsidRDefault="003D1ABB" w:rsidP="003D1ABB">
      <w:r w:rsidRPr="00E058FB">
        <w:t xml:space="preserve">Наиболее характерны два типа физико-химического взаимодействия между оксидом и оболочкой. Первый из них определяется возникновением одной или нескольких слоистых </w:t>
      </w:r>
      <w:r w:rsidRPr="00E058FB">
        <w:lastRenderedPageBreak/>
        <w:t xml:space="preserve">зон между оксидом и оболочкой вследствие поверхностного взаимодействия без каких-либо межкристаллитных проникновений в оболочку. Второй тип взаимодействия характеризуется как наличием зон, так и межкристаллитной коррозией оболочки. </w:t>
      </w:r>
    </w:p>
    <w:p w14:paraId="12DF3663" w14:textId="7001D065" w:rsidR="008708F0" w:rsidRDefault="003D1ABB" w:rsidP="003D1ABB">
      <w:r w:rsidRPr="00E058FB">
        <w:t xml:space="preserve">Коррозионная стойкость стали в жидкометаллическом свинцовом теплоносителе достигается благодаря образованию на поверхности стали оксидного покрытия, препятствующего переносу компонентов, стали в теплоноситель. Поскольку сталь имеет сложный химический состав, растущая пленка </w:t>
      </w:r>
      <w:r>
        <w:t>имеет неоднородный состав.</w:t>
      </w:r>
    </w:p>
    <w:p w14:paraId="10A49706" w14:textId="77777777" w:rsidR="00AC5F54" w:rsidRPr="003D1ABB" w:rsidRDefault="00AC5F54" w:rsidP="003D1ABB"/>
    <w:p w14:paraId="1836207A" w14:textId="77777777" w:rsidR="003A2B60" w:rsidRDefault="003A2B60" w:rsidP="0080383C">
      <w:pPr>
        <w:pStyle w:val="4"/>
      </w:pPr>
      <w:bookmarkStart w:id="28" w:name="_Toc502011715"/>
      <w:bookmarkStart w:id="29" w:name="_Ref513051894"/>
      <w:bookmarkStart w:id="30" w:name="_Ref513051936"/>
      <w:bookmarkStart w:id="31" w:name="_Toc514780523"/>
      <w:bookmarkStart w:id="32" w:name="_Toc517859503"/>
      <w:r w:rsidRPr="00E311FC">
        <w:t>Физико</w:t>
      </w:r>
      <w:r w:rsidRPr="00FC3F33">
        <w:t>-химические аспекты взаимодействия стали со свинцом</w:t>
      </w:r>
      <w:bookmarkEnd w:id="28"/>
      <w:r w:rsidR="00BC4CF4">
        <w:t>.</w:t>
      </w:r>
      <w:bookmarkEnd w:id="29"/>
      <w:bookmarkEnd w:id="30"/>
      <w:bookmarkEnd w:id="31"/>
      <w:bookmarkEnd w:id="32"/>
    </w:p>
    <w:p w14:paraId="663279C3" w14:textId="1FC0E3F2" w:rsidR="007E1D0A" w:rsidRDefault="00422312" w:rsidP="00AC5F54">
      <w:r>
        <w:t xml:space="preserve">Следует отметить сразу, что научным сообществом </w:t>
      </w:r>
      <w:r w:rsidR="00655B79">
        <w:t>недостаточно хорошо</w:t>
      </w:r>
      <w:r>
        <w:t xml:space="preserve"> изучено влияние свинца (свинцового теплоносителя) на стал</w:t>
      </w:r>
      <w:r w:rsidR="002F7729">
        <w:t>ь</w:t>
      </w:r>
      <w:r>
        <w:t>, а точнее, на коррозионную</w:t>
      </w:r>
      <w:r w:rsidR="007E56A7">
        <w:t xml:space="preserve"> стойкость. </w:t>
      </w:r>
      <w:r w:rsidR="000B6FEB" w:rsidRPr="00A07BA6">
        <w:t>Важным параметром в случае свинцового теплоносителя является концентрация растворенного в нем кислорода.</w:t>
      </w:r>
    </w:p>
    <w:p w14:paraId="397625F3" w14:textId="701F06E7" w:rsidR="00B1031E" w:rsidRDefault="007E1D0A" w:rsidP="007E1D0A">
      <w:pPr>
        <w:ind w:firstLine="708"/>
        <w:rPr>
          <w:rFonts w:cs="Times New Roman"/>
          <w:szCs w:val="26"/>
        </w:rPr>
      </w:pPr>
      <w:r w:rsidRPr="00F06F7D">
        <w:rPr>
          <w:rFonts w:cs="Times New Roman"/>
          <w:szCs w:val="26"/>
        </w:rPr>
        <w:t>Механизм роста оксидного покрытия напрямую зависит от концентрации кислорода в теплоносителе. Экспериментальное исследование при температуре 5</w:t>
      </w:r>
      <w:r w:rsidR="00B1031E">
        <w:rPr>
          <w:rFonts w:cs="Times New Roman"/>
          <w:szCs w:val="26"/>
        </w:rPr>
        <w:t>5</w:t>
      </w:r>
      <w:r w:rsidRPr="00F06F7D">
        <w:rPr>
          <w:rFonts w:cs="Times New Roman"/>
          <w:szCs w:val="26"/>
        </w:rPr>
        <w:t>0</w:t>
      </w:r>
      <w:r w:rsidR="009053E3">
        <w:rPr>
          <w:rFonts w:cs="Times New Roman"/>
          <w:szCs w:val="26"/>
        </w:rPr>
        <w:t xml:space="preserve"> </w:t>
      </w:r>
      <w:r w:rsidRPr="00F06F7D">
        <w:rPr>
          <w:rFonts w:cs="Times New Roman"/>
          <w:szCs w:val="26"/>
        </w:rPr>
        <w:t>°С показывает, что при концентрации кислорода ниже 10</w:t>
      </w:r>
      <w:r w:rsidRPr="007E1D0A">
        <w:rPr>
          <w:rFonts w:cs="Times New Roman"/>
          <w:szCs w:val="26"/>
          <w:vertAlign w:val="superscript"/>
        </w:rPr>
        <w:t>-7</w:t>
      </w:r>
      <w:r w:rsidRPr="00F06F7D">
        <w:rPr>
          <w:rFonts w:cs="Times New Roman"/>
          <w:szCs w:val="26"/>
        </w:rPr>
        <w:t xml:space="preserve"> </w:t>
      </w:r>
      <w:proofErr w:type="gramStart"/>
      <w:r w:rsidR="009053E3">
        <w:rPr>
          <w:rFonts w:cs="Times New Roman"/>
          <w:szCs w:val="26"/>
        </w:rPr>
        <w:t>мас.%</w:t>
      </w:r>
      <w:proofErr w:type="gramEnd"/>
      <w:r w:rsidRPr="00F06F7D">
        <w:rPr>
          <w:rFonts w:cs="Times New Roman"/>
          <w:szCs w:val="26"/>
        </w:rPr>
        <w:t xml:space="preserve"> в свинце, коррозия определяется растворением компонентов сплава в стали</w:t>
      </w:r>
      <w:r w:rsidRPr="007E1D0A">
        <w:rPr>
          <w:rFonts w:cs="Times New Roman"/>
          <w:szCs w:val="26"/>
        </w:rPr>
        <w:t xml:space="preserve"> </w:t>
      </w:r>
      <w:r w:rsidRPr="00AA2783">
        <w:rPr>
          <w:rFonts w:cs="Times New Roman"/>
          <w:szCs w:val="26"/>
        </w:rPr>
        <w:t>[</w:t>
      </w:r>
      <w:r w:rsidR="00AA2783" w:rsidRPr="00AA2783">
        <w:rPr>
          <w:rFonts w:cs="Times New Roman"/>
          <w:szCs w:val="26"/>
        </w:rPr>
        <w:fldChar w:fldCharType="begin"/>
      </w:r>
      <w:r w:rsidR="00AA2783" w:rsidRPr="00AA2783">
        <w:rPr>
          <w:rFonts w:cs="Times New Roman"/>
          <w:szCs w:val="26"/>
        </w:rPr>
        <w:instrText xml:space="preserve"> REF GMuller_Investig_on_oxygen_control_liqui \n \h </w:instrText>
      </w:r>
      <w:r w:rsidR="00AA2783">
        <w:rPr>
          <w:rFonts w:cs="Times New Roman"/>
          <w:szCs w:val="26"/>
        </w:rPr>
        <w:instrText xml:space="preserve"> \* MERGEFORMAT </w:instrText>
      </w:r>
      <w:r w:rsidR="00AA2783" w:rsidRPr="00AA2783">
        <w:rPr>
          <w:rFonts w:cs="Times New Roman"/>
          <w:szCs w:val="26"/>
        </w:rPr>
      </w:r>
      <w:r w:rsidR="00AA2783" w:rsidRPr="00AA2783">
        <w:rPr>
          <w:rFonts w:cs="Times New Roman"/>
          <w:szCs w:val="26"/>
        </w:rPr>
        <w:fldChar w:fldCharType="separate"/>
      </w:r>
      <w:r w:rsidR="00710FBB">
        <w:rPr>
          <w:rFonts w:cs="Times New Roman"/>
          <w:szCs w:val="26"/>
        </w:rPr>
        <w:t>22</w:t>
      </w:r>
      <w:r w:rsidR="00AA2783" w:rsidRPr="00AA2783">
        <w:rPr>
          <w:rFonts w:cs="Times New Roman"/>
          <w:szCs w:val="26"/>
        </w:rPr>
        <w:fldChar w:fldCharType="end"/>
      </w:r>
      <w:r w:rsidRPr="00AA2783">
        <w:rPr>
          <w:rFonts w:cs="Times New Roman"/>
          <w:szCs w:val="26"/>
        </w:rPr>
        <w:t>].</w:t>
      </w:r>
      <w:r w:rsidRPr="007E1D0A">
        <w:rPr>
          <w:rFonts w:cs="Times New Roman"/>
          <w:szCs w:val="26"/>
        </w:rPr>
        <w:t xml:space="preserve"> </w:t>
      </w:r>
      <w:r w:rsidRPr="00F06F7D">
        <w:rPr>
          <w:rFonts w:cs="Times New Roman"/>
          <w:szCs w:val="26"/>
        </w:rPr>
        <w:t>При уменьшении содержания кислорода наблюдается сильное увеличение коррозии. При содержании кислорода выше 10</w:t>
      </w:r>
      <w:r w:rsidRPr="007E1D0A">
        <w:rPr>
          <w:rFonts w:cs="Times New Roman"/>
          <w:szCs w:val="26"/>
          <w:vertAlign w:val="superscript"/>
        </w:rPr>
        <w:t>-6</w:t>
      </w:r>
      <w:r w:rsidRPr="00F06F7D">
        <w:rPr>
          <w:rFonts w:cs="Times New Roman"/>
          <w:szCs w:val="26"/>
        </w:rPr>
        <w:t xml:space="preserve"> </w:t>
      </w:r>
      <w:r w:rsidR="009053E3">
        <w:rPr>
          <w:rFonts w:cs="Times New Roman"/>
          <w:szCs w:val="26"/>
        </w:rPr>
        <w:t>мас.%</w:t>
      </w:r>
      <w:r w:rsidRPr="00F06F7D">
        <w:rPr>
          <w:rFonts w:cs="Times New Roman"/>
          <w:szCs w:val="26"/>
        </w:rPr>
        <w:t xml:space="preserve"> процесс обусловлен окислением поверхности, что помогает </w:t>
      </w:r>
      <w:r w:rsidR="00217581" w:rsidRPr="00F06F7D">
        <w:rPr>
          <w:rFonts w:cs="Times New Roman"/>
          <w:szCs w:val="26"/>
        </w:rPr>
        <w:t>ограничить,</w:t>
      </w:r>
      <w:r w:rsidRPr="00F06F7D">
        <w:rPr>
          <w:rFonts w:cs="Times New Roman"/>
          <w:szCs w:val="26"/>
        </w:rPr>
        <w:t xml:space="preserve"> растворение компонентов стали в теплоносителе</w:t>
      </w:r>
      <w:r w:rsidR="00B1031E" w:rsidRPr="00B1031E">
        <w:rPr>
          <w:rFonts w:cs="Times New Roman"/>
          <w:szCs w:val="26"/>
        </w:rPr>
        <w:t xml:space="preserve"> (</w:t>
      </w:r>
      <w:r w:rsidR="00B1031E" w:rsidRPr="001A7FE5">
        <w:rPr>
          <w:rFonts w:cs="Times New Roman"/>
          <w:szCs w:val="26"/>
        </w:rPr>
        <w:t>рисунок</w:t>
      </w:r>
      <w:r w:rsidR="001A7FE5" w:rsidRPr="001A7FE5">
        <w:rPr>
          <w:rFonts w:cs="Times New Roman"/>
          <w:szCs w:val="26"/>
        </w:rPr>
        <w:t xml:space="preserve"> 1.17</w:t>
      </w:r>
      <w:r w:rsidR="00B1031E" w:rsidRPr="00B1031E">
        <w:rPr>
          <w:rFonts w:cs="Times New Roman"/>
          <w:szCs w:val="26"/>
        </w:rPr>
        <w:t>)</w:t>
      </w:r>
      <w:r w:rsidRPr="00F06F7D">
        <w:rPr>
          <w:rFonts w:cs="Times New Roman"/>
          <w:szCs w:val="26"/>
        </w:rPr>
        <w:t>.</w:t>
      </w:r>
    </w:p>
    <w:p w14:paraId="1274FDF4" w14:textId="77777777" w:rsidR="00AC5F54" w:rsidRDefault="00AC5F54" w:rsidP="005D4E49">
      <w:pPr>
        <w:pStyle w:val="a9"/>
      </w:pPr>
    </w:p>
    <w:p w14:paraId="049ABBA4" w14:textId="2D3F3EA7" w:rsidR="00B1031E" w:rsidRDefault="00913E28" w:rsidP="003A66EB">
      <w:pPr>
        <w:pStyle w:val="afb"/>
        <w:rPr>
          <w:rFonts w:cs="Times New Roman"/>
        </w:rPr>
      </w:pPr>
      <w:r>
        <w:rPr>
          <w:noProof/>
        </w:rPr>
        <w:drawing>
          <wp:inline distT="0" distB="0" distL="0" distR="0" wp14:anchorId="2F05CB36" wp14:editId="4B306B81">
            <wp:extent cx="3242081" cy="21600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2081" cy="2160000"/>
                    </a:xfrm>
                    <a:prstGeom prst="rect">
                      <a:avLst/>
                    </a:prstGeom>
                    <a:noFill/>
                    <a:ln>
                      <a:noFill/>
                    </a:ln>
                  </pic:spPr>
                </pic:pic>
              </a:graphicData>
            </a:graphic>
          </wp:inline>
        </w:drawing>
      </w:r>
    </w:p>
    <w:p w14:paraId="6E534B4E" w14:textId="77777777" w:rsidR="00AC5F54" w:rsidRDefault="00AC5F54" w:rsidP="005D4E49">
      <w:pPr>
        <w:pStyle w:val="a9"/>
      </w:pPr>
    </w:p>
    <w:p w14:paraId="3F1D2652" w14:textId="7679148F" w:rsidR="00B1031E" w:rsidRDefault="00B1031E" w:rsidP="00B1031E">
      <w:pPr>
        <w:pStyle w:val="afb"/>
        <w:rPr>
          <w:rFonts w:cs="Times New Roman"/>
        </w:rPr>
      </w:pPr>
      <w:r w:rsidRPr="001A7FE5">
        <w:t>Рисунок</w:t>
      </w:r>
      <w:r w:rsidR="001A7FE5" w:rsidRPr="001A7FE5">
        <w:t xml:space="preserve"> 1.17</w:t>
      </w:r>
      <w:r>
        <w:t xml:space="preserve"> – Коррозионное поведение стали в расплаве свинца после 3000 часов при температуре 550</w:t>
      </w:r>
      <w:r w:rsidR="009053E3">
        <w:t xml:space="preserve"> </w:t>
      </w:r>
      <w:r w:rsidRPr="00F06F7D">
        <w:rPr>
          <w:rFonts w:cs="Times New Roman"/>
        </w:rPr>
        <w:t>°С</w:t>
      </w:r>
      <w:r>
        <w:rPr>
          <w:rFonts w:cs="Times New Roman"/>
        </w:rPr>
        <w:t xml:space="preserve">. Тип образовавшегося оксида – </w:t>
      </w:r>
      <w:r>
        <w:rPr>
          <w:rFonts w:cs="Times New Roman"/>
          <w:lang w:val="en-US"/>
        </w:rPr>
        <w:t>Me</w:t>
      </w:r>
      <w:r w:rsidRPr="00B1031E">
        <w:rPr>
          <w:rFonts w:cs="Times New Roman"/>
          <w:vertAlign w:val="subscript"/>
        </w:rPr>
        <w:t>3</w:t>
      </w:r>
      <w:r>
        <w:rPr>
          <w:rFonts w:cs="Times New Roman"/>
          <w:lang w:val="en-US"/>
        </w:rPr>
        <w:t>O</w:t>
      </w:r>
      <w:r w:rsidRPr="00B1031E">
        <w:rPr>
          <w:rFonts w:cs="Times New Roman"/>
          <w:vertAlign w:val="subscript"/>
        </w:rPr>
        <w:t xml:space="preserve">4 </w:t>
      </w:r>
      <w:r w:rsidRPr="00B1031E">
        <w:rPr>
          <w:rFonts w:cs="Times New Roman"/>
        </w:rPr>
        <w:t>[</w:t>
      </w:r>
      <w:r>
        <w:rPr>
          <w:rFonts w:cs="Times New Roman"/>
        </w:rPr>
        <w:fldChar w:fldCharType="begin"/>
      </w:r>
      <w:r>
        <w:rPr>
          <w:rFonts w:cs="Times New Roman"/>
        </w:rPr>
        <w:instrText xml:space="preserve"> REF GMuller_Investig_on_oxygen_control_liqui \n \h </w:instrText>
      </w:r>
      <w:r>
        <w:rPr>
          <w:rFonts w:cs="Times New Roman"/>
        </w:rPr>
      </w:r>
      <w:r>
        <w:rPr>
          <w:rFonts w:cs="Times New Roman"/>
        </w:rPr>
        <w:fldChar w:fldCharType="separate"/>
      </w:r>
      <w:r w:rsidR="00710FBB">
        <w:rPr>
          <w:rFonts w:cs="Times New Roman"/>
        </w:rPr>
        <w:t>22</w:t>
      </w:r>
      <w:r>
        <w:rPr>
          <w:rFonts w:cs="Times New Roman"/>
        </w:rPr>
        <w:fldChar w:fldCharType="end"/>
      </w:r>
      <w:r w:rsidRPr="00B1031E">
        <w:rPr>
          <w:rFonts w:cs="Times New Roman"/>
        </w:rPr>
        <w:t>].</w:t>
      </w:r>
    </w:p>
    <w:p w14:paraId="2F23DCB6" w14:textId="77777777" w:rsidR="00AC5F54" w:rsidRPr="00B1031E" w:rsidRDefault="00AC5F54" w:rsidP="005D4E49">
      <w:pPr>
        <w:pStyle w:val="a9"/>
      </w:pPr>
    </w:p>
    <w:p w14:paraId="5C53E3EA" w14:textId="64A3F79B" w:rsidR="00F579E2" w:rsidRDefault="007E1D0A" w:rsidP="007E1D0A">
      <w:pPr>
        <w:ind w:firstLine="708"/>
        <w:rPr>
          <w:rFonts w:cs="Times New Roman"/>
          <w:szCs w:val="26"/>
          <w:lang w:val="x-none"/>
        </w:rPr>
      </w:pPr>
      <w:r w:rsidRPr="00F06F7D">
        <w:rPr>
          <w:rFonts w:cs="Times New Roman"/>
          <w:szCs w:val="26"/>
        </w:rPr>
        <w:t xml:space="preserve"> </w:t>
      </w:r>
      <w:r w:rsidRPr="00F06F7D">
        <w:rPr>
          <w:rFonts w:cs="Times New Roman"/>
          <w:szCs w:val="26"/>
          <w:lang w:val="x-none"/>
        </w:rPr>
        <w:t>Однако, важно выяснить особенности формирования оксида в широком интервале температур для оценки того или иного вида коррозии. Как следует из проведенных в работе</w:t>
      </w:r>
      <w:r w:rsidRPr="00F06F7D">
        <w:rPr>
          <w:rFonts w:cs="Times New Roman"/>
          <w:szCs w:val="26"/>
        </w:rPr>
        <w:t xml:space="preserve"> </w:t>
      </w:r>
      <w:r w:rsidRPr="00F06F7D">
        <w:rPr>
          <w:rFonts w:cs="Times New Roman"/>
          <w:szCs w:val="26"/>
          <w:lang w:val="x-none"/>
        </w:rPr>
        <w:t>[</w:t>
      </w:r>
      <w:r w:rsidR="00101792">
        <w:rPr>
          <w:rFonts w:cs="Times New Roman"/>
          <w:szCs w:val="26"/>
          <w:lang w:val="x-none"/>
        </w:rPr>
        <w:fldChar w:fldCharType="begin"/>
      </w:r>
      <w:r w:rsidR="00101792">
        <w:rPr>
          <w:rFonts w:cs="Times New Roman"/>
          <w:szCs w:val="26"/>
          <w:lang w:val="x-none"/>
        </w:rPr>
        <w:instrText xml:space="preserve"> REF ГЗеленский_Разраб_хромис_стали_с_пов_кор \n \h </w:instrText>
      </w:r>
      <w:r w:rsidR="00101792">
        <w:rPr>
          <w:rFonts w:cs="Times New Roman"/>
          <w:szCs w:val="26"/>
          <w:lang w:val="x-none"/>
        </w:rPr>
      </w:r>
      <w:r w:rsidR="00101792">
        <w:rPr>
          <w:rFonts w:cs="Times New Roman"/>
          <w:szCs w:val="26"/>
          <w:lang w:val="x-none"/>
        </w:rPr>
        <w:fldChar w:fldCharType="separate"/>
      </w:r>
      <w:r w:rsidR="00710FBB">
        <w:rPr>
          <w:rFonts w:cs="Times New Roman"/>
          <w:szCs w:val="26"/>
          <w:lang w:val="x-none"/>
        </w:rPr>
        <w:t>6</w:t>
      </w:r>
      <w:r w:rsidR="00101792">
        <w:rPr>
          <w:rFonts w:cs="Times New Roman"/>
          <w:szCs w:val="26"/>
          <w:lang w:val="x-none"/>
        </w:rPr>
        <w:fldChar w:fldCharType="end"/>
      </w:r>
      <w:r w:rsidRPr="00F06F7D">
        <w:rPr>
          <w:rFonts w:cs="Times New Roman"/>
          <w:szCs w:val="26"/>
          <w:lang w:val="x-none"/>
        </w:rPr>
        <w:t xml:space="preserve">] термодинамических расчетов, в диапазоне температур 400 </w:t>
      </w:r>
      <w:r w:rsidR="009053E3">
        <w:rPr>
          <w:rFonts w:cs="Times New Roman"/>
          <w:szCs w:val="26"/>
          <w:lang w:val="x-none"/>
        </w:rPr>
        <w:t>–</w:t>
      </w:r>
      <w:r w:rsidRPr="00F06F7D">
        <w:rPr>
          <w:rFonts w:cs="Times New Roman"/>
          <w:szCs w:val="26"/>
          <w:lang w:val="x-none"/>
        </w:rPr>
        <w:t xml:space="preserve"> 800</w:t>
      </w:r>
      <w:r w:rsidR="009053E3">
        <w:rPr>
          <w:rFonts w:cs="Times New Roman"/>
          <w:szCs w:val="26"/>
        </w:rPr>
        <w:t xml:space="preserve"> </w:t>
      </w:r>
      <w:r w:rsidRPr="00F06F7D">
        <w:rPr>
          <w:rFonts w:cs="Times New Roman"/>
          <w:szCs w:val="26"/>
        </w:rPr>
        <w:t>°</w:t>
      </w:r>
      <w:r w:rsidRPr="00F06F7D">
        <w:rPr>
          <w:rFonts w:cs="Times New Roman"/>
          <w:szCs w:val="26"/>
          <w:lang w:val="x-none"/>
        </w:rPr>
        <w:t xml:space="preserve">С и при содержании </w:t>
      </w:r>
      <w:r w:rsidRPr="00F06F7D">
        <w:rPr>
          <w:rFonts w:cs="Times New Roman"/>
          <w:szCs w:val="26"/>
          <w:lang w:val="x-none"/>
        </w:rPr>
        <w:lastRenderedPageBreak/>
        <w:t>кислорода в свинце ≥10</w:t>
      </w:r>
      <w:r w:rsidRPr="007E1D0A">
        <w:rPr>
          <w:rFonts w:cs="Times New Roman"/>
          <w:szCs w:val="26"/>
          <w:vertAlign w:val="superscript"/>
          <w:lang w:val="x-none"/>
        </w:rPr>
        <w:noBreakHyphen/>
        <w:t>11</w:t>
      </w:r>
      <w:r w:rsidRPr="00F06F7D">
        <w:rPr>
          <w:rFonts w:cs="Times New Roman"/>
          <w:szCs w:val="26"/>
          <w:lang w:val="en-US"/>
        </w:rPr>
        <w:t> </w:t>
      </w:r>
      <w:r w:rsidR="009053E3">
        <w:rPr>
          <w:rFonts w:cs="Times New Roman"/>
          <w:szCs w:val="26"/>
          <w:lang w:val="x-none"/>
        </w:rPr>
        <w:t>мас.%</w:t>
      </w:r>
      <w:r w:rsidRPr="00F06F7D">
        <w:rPr>
          <w:rFonts w:cs="Times New Roman"/>
          <w:szCs w:val="26"/>
          <w:lang w:val="x-none"/>
        </w:rPr>
        <w:t xml:space="preserve"> такие элементы, как Cr, </w:t>
      </w:r>
      <w:proofErr w:type="spellStart"/>
      <w:r w:rsidRPr="00F06F7D">
        <w:rPr>
          <w:rFonts w:cs="Times New Roman"/>
          <w:szCs w:val="26"/>
          <w:lang w:val="x-none"/>
        </w:rPr>
        <w:t>Mn</w:t>
      </w:r>
      <w:proofErr w:type="spellEnd"/>
      <w:r w:rsidRPr="00F06F7D">
        <w:rPr>
          <w:rFonts w:cs="Times New Roman"/>
          <w:szCs w:val="26"/>
          <w:lang w:val="x-none"/>
        </w:rPr>
        <w:t xml:space="preserve">, </w:t>
      </w:r>
      <w:proofErr w:type="spellStart"/>
      <w:r w:rsidRPr="00F06F7D">
        <w:rPr>
          <w:rFonts w:cs="Times New Roman"/>
          <w:szCs w:val="26"/>
          <w:lang w:val="x-none"/>
        </w:rPr>
        <w:t>Si</w:t>
      </w:r>
      <w:proofErr w:type="spellEnd"/>
      <w:r w:rsidRPr="00F06F7D">
        <w:rPr>
          <w:rFonts w:cs="Times New Roman"/>
          <w:szCs w:val="26"/>
          <w:lang w:val="x-none"/>
        </w:rPr>
        <w:t xml:space="preserve">, V и  Nb будут окисляться и их оксиды будут стабильны. Присутствующие нитриды </w:t>
      </w:r>
      <w:proofErr w:type="spellStart"/>
      <w:r w:rsidRPr="00F06F7D">
        <w:rPr>
          <w:rFonts w:cs="Times New Roman"/>
          <w:szCs w:val="26"/>
          <w:lang w:val="x-none"/>
        </w:rPr>
        <w:t>Mn</w:t>
      </w:r>
      <w:proofErr w:type="spellEnd"/>
      <w:r w:rsidRPr="00F06F7D">
        <w:rPr>
          <w:rFonts w:cs="Times New Roman"/>
          <w:szCs w:val="26"/>
          <w:lang w:val="x-none"/>
        </w:rPr>
        <w:t xml:space="preserve">, </w:t>
      </w:r>
      <w:proofErr w:type="spellStart"/>
      <w:r w:rsidRPr="00F06F7D">
        <w:rPr>
          <w:rFonts w:cs="Times New Roman"/>
          <w:szCs w:val="26"/>
          <w:lang w:val="x-none"/>
        </w:rPr>
        <w:t>Si</w:t>
      </w:r>
      <w:proofErr w:type="spellEnd"/>
      <w:r w:rsidRPr="00F06F7D">
        <w:rPr>
          <w:rFonts w:cs="Times New Roman"/>
          <w:szCs w:val="26"/>
          <w:lang w:val="x-none"/>
        </w:rPr>
        <w:t>, Fe и карбид Cr</w:t>
      </w:r>
      <w:r w:rsidRPr="00F06F7D">
        <w:rPr>
          <w:rFonts w:cs="Times New Roman"/>
          <w:szCs w:val="26"/>
          <w:vertAlign w:val="subscript"/>
          <w:lang w:val="x-none"/>
        </w:rPr>
        <w:t>23</w:t>
      </w:r>
      <w:r w:rsidRPr="00F06F7D">
        <w:rPr>
          <w:rFonts w:cs="Times New Roman"/>
          <w:szCs w:val="26"/>
          <w:lang w:val="x-none"/>
        </w:rPr>
        <w:t>C</w:t>
      </w:r>
      <w:r w:rsidRPr="00F06F7D">
        <w:rPr>
          <w:rFonts w:cs="Times New Roman"/>
          <w:szCs w:val="26"/>
          <w:vertAlign w:val="subscript"/>
          <w:lang w:val="x-none"/>
        </w:rPr>
        <w:t>6</w:t>
      </w:r>
      <w:r w:rsidRPr="00F06F7D">
        <w:rPr>
          <w:rFonts w:cs="Times New Roman"/>
          <w:szCs w:val="26"/>
          <w:lang w:val="x-none"/>
        </w:rPr>
        <w:t xml:space="preserve"> также будут стабильны. Поведение других элементов и их соединений будет зависеть от температуры и содержания кислорода в свинце. На </w:t>
      </w:r>
      <w:r w:rsidRPr="001A7FE5">
        <w:rPr>
          <w:rFonts w:cs="Times New Roman"/>
          <w:szCs w:val="26"/>
          <w:lang w:val="x-none"/>
        </w:rPr>
        <w:t>рис</w:t>
      </w:r>
      <w:r w:rsidRPr="001A7FE5">
        <w:rPr>
          <w:rFonts w:cs="Times New Roman"/>
          <w:szCs w:val="26"/>
        </w:rPr>
        <w:t>унке</w:t>
      </w:r>
      <w:r w:rsidR="001A7FE5" w:rsidRPr="001A7FE5">
        <w:rPr>
          <w:rFonts w:cs="Times New Roman"/>
          <w:szCs w:val="26"/>
        </w:rPr>
        <w:t xml:space="preserve"> 1.18</w:t>
      </w:r>
      <w:r w:rsidRPr="00F06F7D">
        <w:rPr>
          <w:rFonts w:cs="Times New Roman"/>
          <w:szCs w:val="26"/>
          <w:lang w:val="x-none"/>
        </w:rPr>
        <w:t xml:space="preserve"> в виде кривых приведены результаты проведенных расчетов для некоторых упомянутых выше элементов и их основных соединений при содержании кислорода в свинце в диапазоне 10</w:t>
      </w:r>
      <w:r w:rsidRPr="007E1D0A">
        <w:rPr>
          <w:rFonts w:cs="Times New Roman"/>
          <w:szCs w:val="26"/>
          <w:vertAlign w:val="superscript"/>
          <w:lang w:val="x-none"/>
        </w:rPr>
        <w:t>–11</w:t>
      </w:r>
      <w:r w:rsidRPr="00F06F7D">
        <w:rPr>
          <w:rFonts w:cs="Times New Roman"/>
          <w:szCs w:val="26"/>
          <w:lang w:val="x-none"/>
        </w:rPr>
        <w:t xml:space="preserve"> – 10</w:t>
      </w:r>
      <w:r w:rsidRPr="007E1D0A">
        <w:rPr>
          <w:rFonts w:cs="Times New Roman"/>
          <w:szCs w:val="26"/>
          <w:vertAlign w:val="superscript"/>
          <w:lang w:val="x-none"/>
        </w:rPr>
        <w:t>-2</w:t>
      </w:r>
      <w:r w:rsidRPr="00F06F7D">
        <w:rPr>
          <w:rFonts w:cs="Times New Roman"/>
          <w:szCs w:val="26"/>
          <w:lang w:val="x-none"/>
        </w:rPr>
        <w:t xml:space="preserve"> </w:t>
      </w:r>
      <w:r w:rsidR="009053E3">
        <w:rPr>
          <w:rFonts w:cs="Times New Roman"/>
          <w:szCs w:val="26"/>
          <w:lang w:val="x-none"/>
        </w:rPr>
        <w:t>мас.%</w:t>
      </w:r>
      <w:r w:rsidRPr="00F06F7D">
        <w:rPr>
          <w:rFonts w:cs="Times New Roman"/>
          <w:szCs w:val="26"/>
          <w:lang w:val="x-none"/>
        </w:rPr>
        <w:t xml:space="preserve"> и температурах 400</w:t>
      </w:r>
      <w:r w:rsidRPr="00F06F7D">
        <w:rPr>
          <w:rFonts w:cs="Times New Roman"/>
          <w:szCs w:val="26"/>
        </w:rPr>
        <w:t xml:space="preserve"> </w:t>
      </w:r>
      <w:r w:rsidRPr="00F06F7D">
        <w:rPr>
          <w:rFonts w:cs="Times New Roman"/>
          <w:szCs w:val="26"/>
          <w:lang w:val="x-none"/>
        </w:rPr>
        <w:t>– 800</w:t>
      </w:r>
      <w:r w:rsidR="009053E3">
        <w:rPr>
          <w:rFonts w:cs="Times New Roman"/>
          <w:szCs w:val="26"/>
        </w:rPr>
        <w:t xml:space="preserve"> </w:t>
      </w:r>
      <w:r w:rsidRPr="00F06F7D">
        <w:rPr>
          <w:rFonts w:cs="Times New Roman"/>
          <w:szCs w:val="26"/>
        </w:rPr>
        <w:t>°</w:t>
      </w:r>
      <w:r w:rsidRPr="00F06F7D">
        <w:rPr>
          <w:rFonts w:cs="Times New Roman"/>
          <w:szCs w:val="26"/>
          <w:lang w:val="x-none"/>
        </w:rPr>
        <w:t>С.</w:t>
      </w:r>
    </w:p>
    <w:p w14:paraId="63B84530" w14:textId="77777777" w:rsidR="00AC5F54" w:rsidRDefault="00AC5F54" w:rsidP="005D4E49">
      <w:pPr>
        <w:pStyle w:val="a9"/>
      </w:pPr>
    </w:p>
    <w:p w14:paraId="195B76D4" w14:textId="4880C485" w:rsidR="00F579E2" w:rsidRDefault="00F579E2" w:rsidP="003A66EB">
      <w:pPr>
        <w:pStyle w:val="afb"/>
        <w:rPr>
          <w:lang w:val="en-US"/>
        </w:rPr>
      </w:pPr>
      <w:r w:rsidRPr="00F06F7D">
        <w:rPr>
          <w:noProof/>
        </w:rPr>
        <w:drawing>
          <wp:inline distT="0" distB="0" distL="0" distR="0" wp14:anchorId="4C3C7815" wp14:editId="160A21C0">
            <wp:extent cx="3503414" cy="216000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l="3882" t="7350" r="3748" b="15144"/>
                    <a:stretch>
                      <a:fillRect/>
                    </a:stretch>
                  </pic:blipFill>
                  <pic:spPr bwMode="auto">
                    <a:xfrm>
                      <a:off x="0" y="0"/>
                      <a:ext cx="3503414" cy="2160000"/>
                    </a:xfrm>
                    <a:prstGeom prst="rect">
                      <a:avLst/>
                    </a:prstGeom>
                    <a:noFill/>
                    <a:ln>
                      <a:noFill/>
                    </a:ln>
                  </pic:spPr>
                </pic:pic>
              </a:graphicData>
            </a:graphic>
          </wp:inline>
        </w:drawing>
      </w:r>
    </w:p>
    <w:p w14:paraId="0F000A3F" w14:textId="77777777" w:rsidR="00AC5F54" w:rsidRDefault="00AC5F54" w:rsidP="005D4E49">
      <w:pPr>
        <w:pStyle w:val="a9"/>
        <w:rPr>
          <w:lang w:val="en-US"/>
        </w:rPr>
      </w:pPr>
    </w:p>
    <w:p w14:paraId="64EA6F4A" w14:textId="591647CD" w:rsidR="00F579E2" w:rsidRDefault="00F579E2" w:rsidP="00F579E2">
      <w:pPr>
        <w:pStyle w:val="afb"/>
      </w:pPr>
      <w:r w:rsidRPr="001A7FE5">
        <w:t>Рисунок</w:t>
      </w:r>
      <w:r w:rsidR="001A7FE5" w:rsidRPr="001A7FE5">
        <w:t xml:space="preserve"> 1.18</w:t>
      </w:r>
      <w:r w:rsidRPr="00F579E2">
        <w:t>– Температурная зависимость термодинамической стабильности основных соединений компонентов стали при различном содержании кислорода [</w:t>
      </w:r>
      <w:r w:rsidR="00C7364F">
        <w:fldChar w:fldCharType="begin"/>
      </w:r>
      <w:r w:rsidR="00C7364F">
        <w:instrText xml:space="preserve"> REF ГЗеленский_Разраб_хромис_стали_с_пов_кор \h </w:instrText>
      </w:r>
      <w:r w:rsidR="00C7364F">
        <w:fldChar w:fldCharType="end"/>
      </w:r>
      <w:r w:rsidR="00C7364F">
        <w:fldChar w:fldCharType="begin"/>
      </w:r>
      <w:r w:rsidR="00C7364F">
        <w:instrText xml:space="preserve"> REF ГЗеленский_Разраб_хромис_стали_с_пов_кор \n \h </w:instrText>
      </w:r>
      <w:r w:rsidR="00C7364F">
        <w:fldChar w:fldCharType="separate"/>
      </w:r>
      <w:r w:rsidR="00710FBB">
        <w:t>6</w:t>
      </w:r>
      <w:r w:rsidR="00C7364F">
        <w:fldChar w:fldCharType="end"/>
      </w:r>
      <w:r w:rsidRPr="00F579E2">
        <w:t>].</w:t>
      </w:r>
    </w:p>
    <w:p w14:paraId="3FEDBB71" w14:textId="77777777" w:rsidR="00AC5F54" w:rsidRPr="00F579E2" w:rsidRDefault="00AC5F54" w:rsidP="005D4E49">
      <w:pPr>
        <w:pStyle w:val="a9"/>
      </w:pPr>
    </w:p>
    <w:p w14:paraId="10BC66A4" w14:textId="47D19DD6" w:rsidR="007E1D0A" w:rsidRPr="00F06F7D" w:rsidRDefault="007E1D0A" w:rsidP="007E1D0A">
      <w:pPr>
        <w:ind w:firstLine="708"/>
        <w:rPr>
          <w:rFonts w:cs="Times New Roman"/>
          <w:szCs w:val="26"/>
        </w:rPr>
      </w:pPr>
      <w:r w:rsidRPr="00F06F7D">
        <w:rPr>
          <w:rFonts w:cs="Times New Roman"/>
          <w:szCs w:val="26"/>
          <w:lang w:val="x-none"/>
        </w:rPr>
        <w:t xml:space="preserve">Если содержание кислорода в свинце выше равновесного значения (над кривой), то элемент взаимодействует с кислородом, образуя оксид. При содержании кислорода ниже равновесного значения (под кривой), окисления элемента не происходит, и свинец взаимодействует с данным элементом в соответствии с диаграммой состояния. Аналогично поведение соединений этого элемента, т.е. при содержании кислорода в свинце выше равновесного значения – соединение стабильно, при содержании кислорода ниже равновесного значения соединение разлагается, и данный элемент взаимодействует со свинцом. </w:t>
      </w:r>
    </w:p>
    <w:p w14:paraId="57D90F2D" w14:textId="3492DDE0" w:rsidR="003A2B60" w:rsidRPr="00A07BA6" w:rsidRDefault="007E1D0A" w:rsidP="00074092">
      <w:pPr>
        <w:ind w:firstLine="708"/>
      </w:pPr>
      <w:r w:rsidRPr="00F06F7D">
        <w:rPr>
          <w:rFonts w:cs="Times New Roman"/>
          <w:szCs w:val="26"/>
          <w:lang w:val="x-none"/>
        </w:rPr>
        <w:t>Так, например, при содержании кислорода в свинце 1∙10</w:t>
      </w:r>
      <w:r w:rsidRPr="007E1D0A">
        <w:rPr>
          <w:rFonts w:cs="Times New Roman"/>
          <w:szCs w:val="26"/>
          <w:vertAlign w:val="superscript"/>
          <w:lang w:val="x-none"/>
        </w:rPr>
        <w:t>-6</w:t>
      </w:r>
      <w:r w:rsidRPr="00F06F7D">
        <w:rPr>
          <w:rFonts w:cs="Times New Roman"/>
          <w:szCs w:val="26"/>
          <w:lang w:val="x-none"/>
        </w:rPr>
        <w:t xml:space="preserve"> </w:t>
      </w:r>
      <w:r w:rsidR="009053E3">
        <w:rPr>
          <w:rFonts w:cs="Times New Roman"/>
          <w:szCs w:val="26"/>
          <w:lang w:val="x-none"/>
        </w:rPr>
        <w:t>мас.%</w:t>
      </w:r>
      <w:r w:rsidRPr="00F06F7D">
        <w:rPr>
          <w:rFonts w:cs="Times New Roman"/>
          <w:szCs w:val="26"/>
          <w:lang w:val="x-none"/>
        </w:rPr>
        <w:t xml:space="preserve"> до температуры 620</w:t>
      </w:r>
      <w:r w:rsidR="0069703E">
        <w:rPr>
          <w:rFonts w:cs="Times New Roman"/>
          <w:szCs w:val="26"/>
        </w:rPr>
        <w:t xml:space="preserve"> </w:t>
      </w:r>
      <w:r w:rsidRPr="00F06F7D">
        <w:rPr>
          <w:rFonts w:cs="Times New Roman"/>
          <w:szCs w:val="26"/>
        </w:rPr>
        <w:t>°</w:t>
      </w:r>
      <w:r w:rsidRPr="00F06F7D">
        <w:rPr>
          <w:rFonts w:cs="Times New Roman"/>
          <w:szCs w:val="26"/>
          <w:lang w:val="x-none"/>
        </w:rPr>
        <w:t>С железо будет взаимодействовать с кислородом свинца, образуя Fe</w:t>
      </w:r>
      <w:r w:rsidRPr="00F06F7D">
        <w:rPr>
          <w:rFonts w:cs="Times New Roman"/>
          <w:szCs w:val="26"/>
          <w:vertAlign w:val="subscript"/>
          <w:lang w:val="x-none"/>
        </w:rPr>
        <w:t>3</w:t>
      </w:r>
      <w:r w:rsidRPr="00F06F7D">
        <w:rPr>
          <w:rFonts w:cs="Times New Roman"/>
          <w:szCs w:val="26"/>
          <w:lang w:val="x-none"/>
        </w:rPr>
        <w:t>O</w:t>
      </w:r>
      <w:r w:rsidRPr="00F06F7D">
        <w:rPr>
          <w:rFonts w:cs="Times New Roman"/>
          <w:szCs w:val="26"/>
          <w:vertAlign w:val="subscript"/>
          <w:lang w:val="x-none"/>
        </w:rPr>
        <w:t>4</w:t>
      </w:r>
      <w:r w:rsidRPr="00F06F7D">
        <w:rPr>
          <w:rFonts w:cs="Times New Roman"/>
          <w:szCs w:val="26"/>
          <w:lang w:val="x-none"/>
        </w:rPr>
        <w:t xml:space="preserve"> или FeO, а при более высоких температурах – непосредственно взаимодействовать со свинцом и растворяться.</w:t>
      </w:r>
      <w:r w:rsidR="00074092">
        <w:rPr>
          <w:rFonts w:cs="Times New Roman"/>
          <w:szCs w:val="26"/>
        </w:rPr>
        <w:t xml:space="preserve"> </w:t>
      </w:r>
      <w:r w:rsidR="00074092" w:rsidRPr="00074092">
        <w:rPr>
          <w:rFonts w:cs="Times New Roman"/>
          <w:szCs w:val="26"/>
        </w:rPr>
        <w:t>П</w:t>
      </w:r>
      <w:r w:rsidR="000B6FEB" w:rsidRPr="00074092">
        <w:t xml:space="preserve">ри концентрации кислорода выше </w:t>
      </w:r>
      <m:oMath>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vertAlign w:val="superscript"/>
              </w:rPr>
              <m:t>-5</m:t>
            </m:r>
          </m:sup>
        </m:sSup>
        <m:r>
          <w:rPr>
            <w:rFonts w:ascii="Cambria Math" w:hAnsi="Cambria Math"/>
          </w:rPr>
          <m:t xml:space="preserve"> мас.%</m:t>
        </m:r>
      </m:oMath>
      <w:r w:rsidR="000B6FEB" w:rsidRPr="00074092">
        <w:t xml:space="preserve"> коррозионная активность свинца резко увеличивается.</w:t>
      </w:r>
    </w:p>
    <w:p w14:paraId="3D2814B4" w14:textId="77777777" w:rsidR="000B6FEB" w:rsidRPr="00A07BA6" w:rsidRDefault="00BC4CF4" w:rsidP="003A2B60">
      <w:r w:rsidRPr="00A07BA6">
        <w:t>Поскольку сталь имеет сложный химический состав, растущая пленка имеет неоднородный по толщине состав и именно это в значительной степени влияет на качество и стойкость покрытия.</w:t>
      </w:r>
    </w:p>
    <w:p w14:paraId="45AF11AF" w14:textId="7E99DA7F" w:rsidR="00600FA2" w:rsidRDefault="00600FA2" w:rsidP="00600FA2">
      <w:r w:rsidRPr="00E058FB">
        <w:lastRenderedPageBreak/>
        <w:t>В настоящее время выделяют три основных этапа формирования пленки [</w:t>
      </w:r>
      <w:r w:rsidR="005E2DEF">
        <w:fldChar w:fldCharType="begin"/>
      </w:r>
      <w:r w:rsidR="005E2DEF">
        <w:instrText xml:space="preserve"> REF OEliseeve_Effect_temp_on_interact_EP823 \n \h </w:instrText>
      </w:r>
      <w:r w:rsidR="005E2DEF">
        <w:fldChar w:fldCharType="separate"/>
      </w:r>
      <w:r w:rsidR="00710FBB">
        <w:t>23</w:t>
      </w:r>
      <w:r w:rsidR="005E2DEF">
        <w:fldChar w:fldCharType="end"/>
      </w:r>
      <w:r w:rsidR="005E2DEF" w:rsidRPr="005E2DEF">
        <w:t xml:space="preserve">, </w:t>
      </w:r>
      <w:r w:rsidR="005E2DEF">
        <w:fldChar w:fldCharType="begin"/>
      </w:r>
      <w:r w:rsidR="005E2DEF">
        <w:instrText xml:space="preserve"> REF QuanqiangShiJL_Oxidation_behavior_FM_ste \n \h </w:instrText>
      </w:r>
      <w:r w:rsidR="005E2DEF">
        <w:fldChar w:fldCharType="separate"/>
      </w:r>
      <w:r w:rsidR="00710FBB">
        <w:t>24</w:t>
      </w:r>
      <w:r w:rsidR="005E2DEF">
        <w:fldChar w:fldCharType="end"/>
      </w:r>
      <w:r w:rsidRPr="00E058FB">
        <w:t xml:space="preserve">]. Все три этапа отображены на </w:t>
      </w:r>
      <w:r w:rsidRPr="001A7FE5">
        <w:t>рисунке</w:t>
      </w:r>
      <w:r w:rsidR="001A7FE5" w:rsidRPr="001A7FE5">
        <w:t xml:space="preserve"> 1.19</w:t>
      </w:r>
      <w:r w:rsidRPr="00E058FB">
        <w:t xml:space="preserve">. </w:t>
      </w:r>
    </w:p>
    <w:p w14:paraId="4EC26887" w14:textId="77777777" w:rsidR="005D4E49" w:rsidRPr="00E058FB" w:rsidRDefault="005D4E49"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26"/>
      </w:tblGrid>
      <w:tr w:rsidR="00600FA2" w14:paraId="1900C1B6" w14:textId="77777777" w:rsidTr="008E3548">
        <w:tc>
          <w:tcPr>
            <w:tcW w:w="3190" w:type="dxa"/>
          </w:tcPr>
          <w:p w14:paraId="68464DAC" w14:textId="77777777" w:rsidR="00600FA2" w:rsidRDefault="00600FA2" w:rsidP="008E3548">
            <w:pPr>
              <w:ind w:firstLine="0"/>
              <w:jc w:val="center"/>
              <w:rPr>
                <w:szCs w:val="24"/>
              </w:rPr>
            </w:pPr>
            <w:r w:rsidRPr="00C00FD7">
              <w:rPr>
                <w:noProof/>
                <w:szCs w:val="24"/>
                <w:lang w:eastAsia="ru-RU"/>
              </w:rPr>
              <w:drawing>
                <wp:inline distT="0" distB="0" distL="0" distR="0" wp14:anchorId="581425AE" wp14:editId="17F657E9">
                  <wp:extent cx="1752601" cy="1475740"/>
                  <wp:effectExtent l="0" t="0" r="0" b="0"/>
                  <wp:docPr id="20" name="Рисунок 4">
                    <a:extLst xmlns:a="http://schemas.openxmlformats.org/drawingml/2006/main">
                      <a:ext uri="{FF2B5EF4-FFF2-40B4-BE49-F238E27FC236}">
                        <a16:creationId xmlns:a16="http://schemas.microsoft.com/office/drawing/2014/main" id="{E10B03AD-F17A-4FED-91E0-8FF4087218D0}"/>
                      </a:ext>
                    </a:extLst>
                  </wp:docPr>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E10B03AD-F17A-4FED-91E0-8FF4087218D0}"/>
                              </a:ext>
                            </a:extLst>
                          </pic:cNvPr>
                          <pic:cNvPicPr/>
                        </pic:nvPicPr>
                        <pic:blipFill rotWithShape="1">
                          <a:blip r:embed="rId28" cstate="print">
                            <a:extLst>
                              <a:ext uri="{28A0092B-C50C-407E-A947-70E740481C1C}">
                                <a14:useLocalDpi xmlns:a14="http://schemas.microsoft.com/office/drawing/2010/main" val="0"/>
                              </a:ext>
                            </a:extLst>
                          </a:blip>
                          <a:srcRect l="4460" r="66646"/>
                          <a:stretch/>
                        </pic:blipFill>
                        <pic:spPr bwMode="auto">
                          <a:xfrm>
                            <a:off x="0" y="0"/>
                            <a:ext cx="1752601" cy="1475740"/>
                          </a:xfrm>
                          <a:prstGeom prst="rect">
                            <a:avLst/>
                          </a:prstGeom>
                          <a:noFill/>
                          <a:ln>
                            <a:noFill/>
                          </a:ln>
                        </pic:spPr>
                      </pic:pic>
                    </a:graphicData>
                  </a:graphic>
                </wp:inline>
              </w:drawing>
            </w:r>
          </w:p>
        </w:tc>
        <w:tc>
          <w:tcPr>
            <w:tcW w:w="3190" w:type="dxa"/>
          </w:tcPr>
          <w:p w14:paraId="6C1EBD49" w14:textId="77777777" w:rsidR="00600FA2" w:rsidRDefault="00600FA2" w:rsidP="008E3548">
            <w:pPr>
              <w:ind w:firstLine="0"/>
              <w:jc w:val="center"/>
              <w:rPr>
                <w:szCs w:val="24"/>
              </w:rPr>
            </w:pPr>
            <w:r w:rsidRPr="00C00FD7">
              <w:rPr>
                <w:noProof/>
                <w:szCs w:val="24"/>
                <w:lang w:eastAsia="ru-RU"/>
              </w:rPr>
              <w:drawing>
                <wp:inline distT="0" distB="0" distL="0" distR="0" wp14:anchorId="609734FF" wp14:editId="23D9130C">
                  <wp:extent cx="1752600" cy="1475740"/>
                  <wp:effectExtent l="0" t="0" r="0" b="0"/>
                  <wp:docPr id="13" name="Рисунок 3">
                    <a:extLst xmlns:a="http://schemas.openxmlformats.org/drawingml/2006/main">
                      <a:ext uri="{FF2B5EF4-FFF2-40B4-BE49-F238E27FC236}">
                        <a16:creationId xmlns:a16="http://schemas.microsoft.com/office/drawing/2014/main" id="{AF80E3AC-B14A-42FB-9505-57AC173C5B3F}"/>
                      </a:ext>
                    </a:extLst>
                  </wp:docPr>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AF80E3AC-B14A-42FB-9505-57AC173C5B3F}"/>
                              </a:ext>
                            </a:extLst>
                          </pic:cNvPr>
                          <pic:cNvPicPr/>
                        </pic:nvPicPr>
                        <pic:blipFill rotWithShape="1">
                          <a:blip r:embed="rId28" cstate="print">
                            <a:extLst>
                              <a:ext uri="{28A0092B-C50C-407E-A947-70E740481C1C}">
                                <a14:useLocalDpi xmlns:a14="http://schemas.microsoft.com/office/drawing/2010/main" val="0"/>
                              </a:ext>
                            </a:extLst>
                          </a:blip>
                          <a:srcRect l="37908" r="33197"/>
                          <a:stretch/>
                        </pic:blipFill>
                        <pic:spPr bwMode="auto">
                          <a:xfrm>
                            <a:off x="0" y="0"/>
                            <a:ext cx="1752600" cy="1475740"/>
                          </a:xfrm>
                          <a:prstGeom prst="rect">
                            <a:avLst/>
                          </a:prstGeom>
                          <a:noFill/>
                          <a:ln>
                            <a:noFill/>
                          </a:ln>
                        </pic:spPr>
                      </pic:pic>
                    </a:graphicData>
                  </a:graphic>
                </wp:inline>
              </w:drawing>
            </w:r>
          </w:p>
        </w:tc>
        <w:tc>
          <w:tcPr>
            <w:tcW w:w="3191" w:type="dxa"/>
          </w:tcPr>
          <w:p w14:paraId="725098BF" w14:textId="77777777" w:rsidR="00600FA2" w:rsidRDefault="00600FA2" w:rsidP="008E3548">
            <w:pPr>
              <w:ind w:firstLine="0"/>
              <w:jc w:val="center"/>
              <w:rPr>
                <w:szCs w:val="24"/>
              </w:rPr>
            </w:pPr>
            <w:r w:rsidRPr="00C00FD7">
              <w:rPr>
                <w:noProof/>
                <w:szCs w:val="24"/>
                <w:lang w:eastAsia="ru-RU"/>
              </w:rPr>
              <w:drawing>
                <wp:inline distT="0" distB="0" distL="0" distR="0" wp14:anchorId="59BC893A" wp14:editId="30E9560E">
                  <wp:extent cx="1765935" cy="1475740"/>
                  <wp:effectExtent l="0" t="0" r="5715" b="0"/>
                  <wp:docPr id="21" name="Рисунок 2">
                    <a:extLst xmlns:a="http://schemas.openxmlformats.org/drawingml/2006/main">
                      <a:ext uri="{FF2B5EF4-FFF2-40B4-BE49-F238E27FC236}">
                        <a16:creationId xmlns:a16="http://schemas.microsoft.com/office/drawing/2014/main" id="{E738DF07-5A4E-42E3-9B5C-4D89A301CA0B}"/>
                      </a:ext>
                    </a:extLst>
                  </wp:docPr>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E738DF07-5A4E-42E3-9B5C-4D89A301CA0B}"/>
                              </a:ext>
                            </a:extLst>
                          </pic:cNvPr>
                          <pic:cNvPicPr/>
                        </pic:nvPicPr>
                        <pic:blipFill rotWithShape="1">
                          <a:blip r:embed="rId28" cstate="print">
                            <a:extLst>
                              <a:ext uri="{28A0092B-C50C-407E-A947-70E740481C1C}">
                                <a14:useLocalDpi xmlns:a14="http://schemas.microsoft.com/office/drawing/2010/main" val="0"/>
                              </a:ext>
                            </a:extLst>
                          </a:blip>
                          <a:srcRect l="70886"/>
                          <a:stretch/>
                        </pic:blipFill>
                        <pic:spPr bwMode="auto">
                          <a:xfrm>
                            <a:off x="0" y="0"/>
                            <a:ext cx="1765935" cy="1475740"/>
                          </a:xfrm>
                          <a:prstGeom prst="rect">
                            <a:avLst/>
                          </a:prstGeom>
                          <a:noFill/>
                          <a:ln>
                            <a:noFill/>
                          </a:ln>
                        </pic:spPr>
                      </pic:pic>
                    </a:graphicData>
                  </a:graphic>
                </wp:inline>
              </w:drawing>
            </w:r>
          </w:p>
        </w:tc>
      </w:tr>
      <w:tr w:rsidR="00600FA2" w14:paraId="3AF8BA6F" w14:textId="77777777" w:rsidTr="008E3548">
        <w:tc>
          <w:tcPr>
            <w:tcW w:w="3190" w:type="dxa"/>
          </w:tcPr>
          <w:p w14:paraId="4D14335D" w14:textId="77777777" w:rsidR="00600FA2" w:rsidRDefault="00600FA2" w:rsidP="008E3548">
            <w:pPr>
              <w:pStyle w:val="afb"/>
            </w:pPr>
            <w:r>
              <w:t>а</w:t>
            </w:r>
          </w:p>
        </w:tc>
        <w:tc>
          <w:tcPr>
            <w:tcW w:w="3190" w:type="dxa"/>
          </w:tcPr>
          <w:p w14:paraId="1B03653B" w14:textId="77777777" w:rsidR="00600FA2" w:rsidRDefault="00600FA2" w:rsidP="008E3548">
            <w:pPr>
              <w:pStyle w:val="afb"/>
            </w:pPr>
            <w:r>
              <w:t>б</w:t>
            </w:r>
          </w:p>
        </w:tc>
        <w:tc>
          <w:tcPr>
            <w:tcW w:w="3191" w:type="dxa"/>
          </w:tcPr>
          <w:p w14:paraId="6C4F583B" w14:textId="77777777" w:rsidR="00600FA2" w:rsidRDefault="00600FA2" w:rsidP="008E3548">
            <w:pPr>
              <w:pStyle w:val="afb"/>
            </w:pPr>
            <w:r>
              <w:t>в</w:t>
            </w:r>
          </w:p>
        </w:tc>
      </w:tr>
    </w:tbl>
    <w:p w14:paraId="66730F6A" w14:textId="77777777" w:rsidR="00655B79" w:rsidRDefault="00655B79" w:rsidP="005D4E49">
      <w:pPr>
        <w:pStyle w:val="a9"/>
      </w:pPr>
    </w:p>
    <w:p w14:paraId="27964C26" w14:textId="0924DE5B" w:rsidR="00AC5F54" w:rsidRPr="00AC5F54" w:rsidRDefault="00600FA2" w:rsidP="00600FA2">
      <w:pPr>
        <w:pStyle w:val="afb"/>
        <w:rPr>
          <w:sz w:val="20"/>
          <w:szCs w:val="20"/>
        </w:rPr>
      </w:pPr>
      <w:r w:rsidRPr="00AC5F54">
        <w:rPr>
          <w:sz w:val="20"/>
          <w:szCs w:val="20"/>
        </w:rPr>
        <w:t>а – первая стадия</w:t>
      </w:r>
    </w:p>
    <w:p w14:paraId="26ABFFA0" w14:textId="2F7A5DCA" w:rsidR="00AC5F54" w:rsidRPr="00AC5F54" w:rsidRDefault="00600FA2" w:rsidP="00600FA2">
      <w:pPr>
        <w:pStyle w:val="afb"/>
        <w:rPr>
          <w:sz w:val="20"/>
          <w:szCs w:val="20"/>
        </w:rPr>
      </w:pPr>
      <w:r w:rsidRPr="00AC5F54">
        <w:rPr>
          <w:sz w:val="20"/>
          <w:szCs w:val="20"/>
        </w:rPr>
        <w:t>б – вторая стадия</w:t>
      </w:r>
    </w:p>
    <w:p w14:paraId="7314F67C" w14:textId="046CDEDC" w:rsidR="00600FA2" w:rsidRPr="00AC5F54" w:rsidRDefault="00600FA2" w:rsidP="00600FA2">
      <w:pPr>
        <w:pStyle w:val="afb"/>
        <w:rPr>
          <w:sz w:val="20"/>
          <w:szCs w:val="20"/>
        </w:rPr>
      </w:pPr>
      <w:r w:rsidRPr="00AC5F54">
        <w:rPr>
          <w:sz w:val="20"/>
          <w:szCs w:val="20"/>
        </w:rPr>
        <w:t>в – третья стадия</w:t>
      </w:r>
    </w:p>
    <w:p w14:paraId="5FAE548B" w14:textId="77777777" w:rsidR="00AC5F54" w:rsidRPr="00C00FD7" w:rsidRDefault="00AC5F54" w:rsidP="005D4E49">
      <w:pPr>
        <w:pStyle w:val="a9"/>
      </w:pPr>
    </w:p>
    <w:p w14:paraId="0640DBCD" w14:textId="57EA8187" w:rsidR="00600FA2" w:rsidRDefault="00600FA2" w:rsidP="00600FA2">
      <w:pPr>
        <w:pStyle w:val="afb"/>
      </w:pPr>
      <w:r w:rsidRPr="001A7FE5">
        <w:t>Рисунок</w:t>
      </w:r>
      <w:r w:rsidR="001A7FE5" w:rsidRPr="001A7FE5">
        <w:t xml:space="preserve"> 1.19</w:t>
      </w:r>
      <w:r w:rsidRPr="00C00FD7">
        <w:t xml:space="preserve"> – Схема формирования двойного оксидного слоя на поверхности образца стали ЭП-823 при контакте с жидким свинцом [</w:t>
      </w:r>
      <w:r w:rsidR="005E2DEF">
        <w:fldChar w:fldCharType="begin"/>
      </w:r>
      <w:r w:rsidR="005E2DEF">
        <w:instrText xml:space="preserve"> REF OEliseeve_Effect_temp_on_interact_EP823 \n \h </w:instrText>
      </w:r>
      <w:r w:rsidR="005E2DEF">
        <w:fldChar w:fldCharType="separate"/>
      </w:r>
      <w:r w:rsidR="00710FBB">
        <w:t>23</w:t>
      </w:r>
      <w:r w:rsidR="005E2DEF">
        <w:fldChar w:fldCharType="end"/>
      </w:r>
      <w:r w:rsidRPr="00C00FD7">
        <w:t>].</w:t>
      </w:r>
    </w:p>
    <w:p w14:paraId="45EE357A" w14:textId="77777777" w:rsidR="00AC5F54" w:rsidRPr="00C00FD7" w:rsidRDefault="00AC5F54" w:rsidP="005D4E49">
      <w:pPr>
        <w:pStyle w:val="a9"/>
      </w:pPr>
    </w:p>
    <w:p w14:paraId="013CF88E" w14:textId="537497E3" w:rsidR="00600FA2" w:rsidRPr="00E058FB" w:rsidRDefault="00600FA2" w:rsidP="00600FA2">
      <w:r w:rsidRPr="00E058FB">
        <w:t xml:space="preserve">На первом этапе градиент химических потенциалов в системе индуцирует поток железа </w:t>
      </w:r>
      <m:oMath>
        <m:sSubSup>
          <m:sSubSupPr>
            <m:ctrlPr>
              <w:rPr>
                <w:rFonts w:ascii="Cambria Math" w:hAnsi="Cambria Math"/>
                <w:i/>
              </w:rPr>
            </m:ctrlPr>
          </m:sSubSupPr>
          <m:e>
            <m:r>
              <w:rPr>
                <w:rFonts w:ascii="Cambria Math" w:hAnsi="Cambria Math"/>
              </w:rPr>
              <m:t>J</m:t>
            </m:r>
          </m:e>
          <m:sub>
            <m:r>
              <w:rPr>
                <w:rFonts w:ascii="Cambria Math" w:hAnsi="Cambria Math"/>
              </w:rPr>
              <m:t>Fe</m:t>
            </m:r>
          </m:sub>
          <m:sup>
            <m:r>
              <w:rPr>
                <w:rFonts w:ascii="Cambria Math" w:hAnsi="Cambria Math"/>
              </w:rPr>
              <m:t>Pb</m:t>
            </m:r>
          </m:sup>
        </m:sSubSup>
      </m:oMath>
      <w:r w:rsidRPr="00E058FB">
        <w:t xml:space="preserve"> и кислорода </w:t>
      </w:r>
      <m:oMath>
        <m:sSubSup>
          <m:sSubSupPr>
            <m:ctrlPr>
              <w:rPr>
                <w:rFonts w:ascii="Cambria Math" w:hAnsi="Cambria Math"/>
                <w:i/>
              </w:rPr>
            </m:ctrlPr>
          </m:sSubSupPr>
          <m:e>
            <m:r>
              <w:rPr>
                <w:rFonts w:ascii="Cambria Math" w:hAnsi="Cambria Math"/>
              </w:rPr>
              <m:t>J</m:t>
            </m:r>
          </m:e>
          <m:sub>
            <m:r>
              <w:rPr>
                <w:rFonts w:ascii="Cambria Math" w:hAnsi="Cambria Math"/>
              </w:rPr>
              <m:t>O</m:t>
            </m:r>
          </m:sub>
          <m:sup>
            <m:r>
              <w:rPr>
                <w:rFonts w:ascii="Cambria Math" w:hAnsi="Cambria Math"/>
              </w:rPr>
              <m:t>Pb</m:t>
            </m:r>
          </m:sup>
        </m:sSubSup>
      </m:oMath>
      <w:r w:rsidRPr="00E058FB">
        <w:t xml:space="preserve">. В результате в приповерхностных слоях образуются зародыши магнетита, а также движение катионов железа вызывает поток вакансий </w:t>
      </w:r>
      <m:oMath>
        <m:sSubSup>
          <m:sSubSupPr>
            <m:ctrlPr>
              <w:rPr>
                <w:rFonts w:ascii="Cambria Math" w:hAnsi="Cambria Math"/>
                <w:i/>
              </w:rPr>
            </m:ctrlPr>
          </m:sSubSupPr>
          <m:e>
            <m:r>
              <w:rPr>
                <w:rFonts w:ascii="Cambria Math" w:hAnsi="Cambria Math"/>
              </w:rPr>
              <m:t>J</m:t>
            </m:r>
          </m:e>
          <m:sub>
            <m:r>
              <w:rPr>
                <w:rFonts w:ascii="Cambria Math" w:hAnsi="Cambria Math"/>
              </w:rPr>
              <m:t>Vac</m:t>
            </m:r>
          </m:sub>
          <m:sup>
            <m:r>
              <w:rPr>
                <w:rFonts w:ascii="Cambria Math" w:hAnsi="Cambria Math"/>
              </w:rPr>
              <m:t>Fe</m:t>
            </m:r>
          </m:sup>
        </m:sSubSup>
      </m:oMath>
      <w:r w:rsidRPr="00E058FB">
        <w:t>, направленный в объем материала (</w:t>
      </w:r>
      <w:r w:rsidRPr="001A7FE5">
        <w:t>рисунок</w:t>
      </w:r>
      <w:r w:rsidR="001A7FE5" w:rsidRPr="001A7FE5">
        <w:t xml:space="preserve"> 1.19</w:t>
      </w:r>
      <w:r w:rsidRPr="001A7FE5">
        <w:t xml:space="preserve"> а</w:t>
      </w:r>
      <w:r w:rsidRPr="00E058FB">
        <w:t xml:space="preserve">). Вакансии осаждаются на структурных дефектах (границы зерен, дислокации) и в результате вблизи поверхности образуются микроканалы. Интенсивный рост пор приводит к частичному распаду магнетита, в результате чего появляется поток кислорода </w:t>
      </w:r>
      <m:oMath>
        <m:sSubSup>
          <m:sSubSupPr>
            <m:ctrlPr>
              <w:rPr>
                <w:rFonts w:ascii="Cambria Math" w:hAnsi="Cambria Math"/>
                <w:i/>
              </w:rPr>
            </m:ctrlPr>
          </m:sSubSupPr>
          <m:e>
            <m:r>
              <w:rPr>
                <w:rFonts w:ascii="Cambria Math" w:hAnsi="Cambria Math"/>
              </w:rPr>
              <m:t>J</m:t>
            </m:r>
          </m:e>
          <m:sub>
            <m:r>
              <w:rPr>
                <w:rFonts w:ascii="Cambria Math" w:hAnsi="Cambria Math"/>
              </w:rPr>
              <m:t>O</m:t>
            </m:r>
          </m:sub>
          <m:sup>
            <m:r>
              <w:rPr>
                <w:rFonts w:ascii="Cambria Math" w:hAnsi="Cambria Math"/>
              </w:rPr>
              <m:t>Fe</m:t>
            </m:r>
          </m:sup>
        </m:sSubSup>
      </m:oMath>
      <w:r w:rsidRPr="00E058FB">
        <w:t>. Освободившийся кислород по микроканалам диффундирует вглубь поверхности и образует оксиды с Si и Cr, у которых сродство к кислороду выше, чем у железа. Затем, по мере накопления кислорода образуются оксиды железа (Fe, Cr)</w:t>
      </w:r>
      <w:r w:rsidRPr="00E058FB">
        <w:rPr>
          <w:vertAlign w:val="subscript"/>
        </w:rPr>
        <w:t>3</w:t>
      </w:r>
      <w:r w:rsidRPr="00E058FB">
        <w:rPr>
          <w:lang w:val="nb-NO"/>
        </w:rPr>
        <w:t>O</w:t>
      </w:r>
      <w:r w:rsidRPr="00E058FB">
        <w:rPr>
          <w:vertAlign w:val="subscript"/>
        </w:rPr>
        <w:t>4</w:t>
      </w:r>
      <w:r w:rsidRPr="00E058FB">
        <w:t>, которые замедляют диффузию катионов железа в теплоноситель.</w:t>
      </w:r>
    </w:p>
    <w:p w14:paraId="1B181217" w14:textId="4938C5A7" w:rsidR="00600FA2" w:rsidRPr="00E058FB" w:rsidRDefault="00600FA2" w:rsidP="00600FA2">
      <w:r w:rsidRPr="00E058FB">
        <w:t xml:space="preserve">В то же время на поверхности магнетита конденсируются комплексы </w:t>
      </w:r>
      <w:proofErr w:type="spellStart"/>
      <w:r w:rsidRPr="00E058FB">
        <w:t>Pb</w:t>
      </w:r>
      <w:proofErr w:type="spellEnd"/>
      <w:r w:rsidRPr="00E058FB">
        <w:t xml:space="preserve">- O, которые, вступая в контакт с магнетитом, образуют плюмбоферриты- (Fe, </w:t>
      </w:r>
      <w:proofErr w:type="spellStart"/>
      <w:r w:rsidRPr="00E058FB">
        <w:t>Pb</w:t>
      </w:r>
      <w:proofErr w:type="spellEnd"/>
      <w:r w:rsidRPr="00E058FB">
        <w:t>)</w:t>
      </w:r>
      <w:r w:rsidRPr="00E058FB">
        <w:rPr>
          <w:vertAlign w:val="subscript"/>
        </w:rPr>
        <w:t>3</w:t>
      </w:r>
      <w:r w:rsidRPr="00E058FB">
        <w:rPr>
          <w:lang w:val="nb-NO"/>
        </w:rPr>
        <w:t>O</w:t>
      </w:r>
      <w:r w:rsidRPr="00E058FB">
        <w:rPr>
          <w:vertAlign w:val="subscript"/>
        </w:rPr>
        <w:t>4</w:t>
      </w:r>
      <w:r w:rsidRPr="00E058FB">
        <w:t xml:space="preserve">. Этот этап отображен на </w:t>
      </w:r>
      <w:r w:rsidRPr="001A7FE5">
        <w:t>рисунке</w:t>
      </w:r>
      <w:r w:rsidR="001A7FE5" w:rsidRPr="001A7FE5">
        <w:t xml:space="preserve"> 1.19 </w:t>
      </w:r>
      <w:r w:rsidRPr="001A7FE5">
        <w:t>б</w:t>
      </w:r>
      <w:r w:rsidRPr="00E058FB">
        <w:t xml:space="preserve">. </w:t>
      </w:r>
    </w:p>
    <w:p w14:paraId="057AC02C" w14:textId="03ED33C9" w:rsidR="00BC4CF4" w:rsidRDefault="00600FA2" w:rsidP="005E2DEF">
      <w:r w:rsidRPr="00E058FB">
        <w:t xml:space="preserve"> В отличие от хромистой шпинели плюмбоферриты лишены защитных свойств и поэтому перенос вещества через поверхность раздела свинец-плюмбоферрит ускоряется. Однако внутренний слой хромистой шпинели все еще замедляет диффузию железа к поверхности. В результате этого в пленке образуется все больше и больше вакансий, что приводит к накоплению пор. Скорость формирования шпинели во внутреннем слое, и соответственно (Fe, </w:t>
      </w:r>
      <w:proofErr w:type="spellStart"/>
      <w:r w:rsidRPr="00E058FB">
        <w:t>Pb</w:t>
      </w:r>
      <w:proofErr w:type="spellEnd"/>
      <w:r w:rsidRPr="00E058FB">
        <w:t>)</w:t>
      </w:r>
      <w:r w:rsidRPr="00E058FB">
        <w:rPr>
          <w:vertAlign w:val="subscript"/>
        </w:rPr>
        <w:t>3</w:t>
      </w:r>
      <w:r w:rsidRPr="00E058FB">
        <w:t>O</w:t>
      </w:r>
      <w:r w:rsidRPr="00E058FB">
        <w:rPr>
          <w:vertAlign w:val="subscript"/>
        </w:rPr>
        <w:t>4</w:t>
      </w:r>
      <w:r w:rsidRPr="00E058FB">
        <w:t xml:space="preserve"> во внешнем слое определяются температурой, концентрацией кислорода в свинце, хрома и кремния в стали.</w:t>
      </w:r>
    </w:p>
    <w:p w14:paraId="3DE857EC" w14:textId="77777777" w:rsidR="005D4E49" w:rsidRDefault="005D4E49" w:rsidP="005E2DEF"/>
    <w:p w14:paraId="512AFF5C" w14:textId="77777777" w:rsidR="00BE64FB" w:rsidRDefault="00BE64FB" w:rsidP="0080383C">
      <w:pPr>
        <w:pStyle w:val="4"/>
      </w:pPr>
      <w:bookmarkStart w:id="33" w:name="_Ref513051897"/>
      <w:bookmarkStart w:id="34" w:name="_Toc514780524"/>
      <w:bookmarkStart w:id="35" w:name="_Toc517859504"/>
      <w:r>
        <w:lastRenderedPageBreak/>
        <w:t>Взаимодействие стали ЭП-823 со свинцом.</w:t>
      </w:r>
      <w:bookmarkEnd w:id="33"/>
      <w:bookmarkEnd w:id="34"/>
      <w:bookmarkEnd w:id="35"/>
    </w:p>
    <w:p w14:paraId="7993446C" w14:textId="461FC16E" w:rsidR="007E56A7" w:rsidRDefault="007E56A7" w:rsidP="007E56A7">
      <w:r>
        <w:t xml:space="preserve">В работе </w:t>
      </w:r>
      <w:r w:rsidRPr="002B5E7F">
        <w:t>[</w:t>
      </w:r>
      <w:r>
        <w:rPr>
          <w:lang w:val="en-US"/>
        </w:rPr>
        <w:fldChar w:fldCharType="begin"/>
      </w:r>
      <w:r w:rsidRPr="002B5E7F">
        <w:instrText xml:space="preserve"> </w:instrText>
      </w:r>
      <w:r>
        <w:rPr>
          <w:lang w:val="en-US"/>
        </w:rPr>
        <w:instrText>REF</w:instrText>
      </w:r>
      <w:r w:rsidRPr="002B5E7F">
        <w:instrText xml:space="preserve"> ВЦисар_Корр_стойк_сталей_в_распл_свинца \</w:instrText>
      </w:r>
      <w:r>
        <w:rPr>
          <w:lang w:val="en-US"/>
        </w:rPr>
        <w:instrText>n</w:instrText>
      </w:r>
      <w:r w:rsidRPr="002B5E7F">
        <w:instrText xml:space="preserve"> \</w:instrText>
      </w:r>
      <w:r>
        <w:rPr>
          <w:lang w:val="en-US"/>
        </w:rPr>
        <w:instrText>h</w:instrText>
      </w:r>
      <w:r w:rsidRPr="002B5E7F">
        <w:instrText xml:space="preserve"> </w:instrText>
      </w:r>
      <w:r>
        <w:rPr>
          <w:lang w:val="en-US"/>
        </w:rPr>
      </w:r>
      <w:r>
        <w:rPr>
          <w:lang w:val="en-US"/>
        </w:rPr>
        <w:fldChar w:fldCharType="separate"/>
      </w:r>
      <w:r w:rsidR="00710FBB" w:rsidRPr="00615B55">
        <w:t>25</w:t>
      </w:r>
      <w:r>
        <w:rPr>
          <w:lang w:val="en-US"/>
        </w:rPr>
        <w:fldChar w:fldCharType="end"/>
      </w:r>
      <w:r w:rsidRPr="002B5E7F">
        <w:t>]</w:t>
      </w:r>
      <w:r>
        <w:t xml:space="preserve"> исследовались стали </w:t>
      </w:r>
      <w:r w:rsidR="002B5E7F">
        <w:t>Армко-Fe, 20Х13, ЭП</w:t>
      </w:r>
      <w:r w:rsidR="00B941CB">
        <w:t>-</w:t>
      </w:r>
      <w:r w:rsidR="002B5E7F">
        <w:t>823, Х18Н10Т на коррозионную устойчивость в расплаве свинца при 550</w:t>
      </w:r>
      <w:r w:rsidR="002B5E7F">
        <w:rPr>
          <w:rFonts w:cs="Times New Roman"/>
        </w:rPr>
        <w:t>˚</w:t>
      </w:r>
      <w:r w:rsidR="002B5E7F">
        <w:rPr>
          <w:lang w:val="en-US"/>
        </w:rPr>
        <w:t>C</w:t>
      </w:r>
      <w:r w:rsidR="002B5E7F" w:rsidRPr="002B5E7F">
        <w:t xml:space="preserve">. </w:t>
      </w:r>
      <w:r w:rsidR="002B5E7F">
        <w:t>Образцы выдерживались в расплаве от 1000 до 2000 часов. После выдержки образцы исследовали в растровом микроскопе. По результатам эксперимента на всех поверхностях образовался оксид. Толщина оксида в зависимости от времени выдержки</w:t>
      </w:r>
      <w:r w:rsidR="000E3637">
        <w:t xml:space="preserve"> менялась таким образом как показано на </w:t>
      </w:r>
      <w:r w:rsidR="000E3637" w:rsidRPr="001A7FE5">
        <w:t>рисунке</w:t>
      </w:r>
      <w:r w:rsidR="001A7FE5" w:rsidRPr="001A7FE5">
        <w:t xml:space="preserve"> 1.20</w:t>
      </w:r>
      <w:r w:rsidR="000E3637" w:rsidRPr="001A7FE5">
        <w:t>.</w:t>
      </w:r>
    </w:p>
    <w:p w14:paraId="1306B762" w14:textId="7CE1D844" w:rsidR="00C5003C" w:rsidRDefault="00C5003C"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AC5F54" w14:paraId="03689E87" w14:textId="77777777" w:rsidTr="00AC5F54">
        <w:tc>
          <w:tcPr>
            <w:tcW w:w="4672" w:type="dxa"/>
          </w:tcPr>
          <w:p w14:paraId="638DD345" w14:textId="77777777" w:rsidR="00AC5F54" w:rsidRDefault="00AC5F54" w:rsidP="00AC5F54">
            <w:pPr>
              <w:pStyle w:val="afb"/>
            </w:pPr>
            <w:r>
              <w:rPr>
                <w:noProof/>
              </w:rPr>
              <w:drawing>
                <wp:inline distT="0" distB="0" distL="0" distR="0" wp14:anchorId="664BFDE9" wp14:editId="2FC880BE">
                  <wp:extent cx="1932872" cy="1440000"/>
                  <wp:effectExtent l="0" t="0" r="0" b="8255"/>
                  <wp:docPr id="18494" name="Рисунок 1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29">
                            <a:extLst>
                              <a:ext uri="{28A0092B-C50C-407E-A947-70E740481C1C}">
                                <a14:useLocalDpi xmlns:a14="http://schemas.microsoft.com/office/drawing/2010/main" val="0"/>
                              </a:ext>
                            </a:extLst>
                          </a:blip>
                          <a:srcRect r="48825"/>
                          <a:stretch/>
                        </pic:blipFill>
                        <pic:spPr bwMode="auto">
                          <a:xfrm>
                            <a:off x="0" y="0"/>
                            <a:ext cx="1932872"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3A9DB86C" w14:textId="52EEFBCC" w:rsidR="00AC5F54" w:rsidRDefault="00AC5F54" w:rsidP="00AC5F54">
            <w:pPr>
              <w:pStyle w:val="afb"/>
            </w:pPr>
            <w:r>
              <w:t>а</w:t>
            </w:r>
          </w:p>
        </w:tc>
        <w:tc>
          <w:tcPr>
            <w:tcW w:w="4673" w:type="dxa"/>
          </w:tcPr>
          <w:p w14:paraId="3C530DD0" w14:textId="77777777" w:rsidR="00AC5F54" w:rsidRDefault="00AC5F54" w:rsidP="00AC5F54">
            <w:pPr>
              <w:pStyle w:val="afb"/>
            </w:pPr>
            <w:r>
              <w:rPr>
                <w:noProof/>
              </w:rPr>
              <w:drawing>
                <wp:inline distT="0" distB="0" distL="0" distR="0" wp14:anchorId="25A2504F" wp14:editId="57B943FE">
                  <wp:extent cx="1783124" cy="1440000"/>
                  <wp:effectExtent l="0" t="0" r="7620" b="8255"/>
                  <wp:docPr id="18495" name="Рисунок 1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29">
                            <a:extLst>
                              <a:ext uri="{28A0092B-C50C-407E-A947-70E740481C1C}">
                                <a14:useLocalDpi xmlns:a14="http://schemas.microsoft.com/office/drawing/2010/main" val="0"/>
                              </a:ext>
                            </a:extLst>
                          </a:blip>
                          <a:srcRect l="52790"/>
                          <a:stretch/>
                        </pic:blipFill>
                        <pic:spPr bwMode="auto">
                          <a:xfrm>
                            <a:off x="0" y="0"/>
                            <a:ext cx="1783124"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4FB8E651" w14:textId="5945B88E" w:rsidR="00AC5F54" w:rsidRDefault="00AC5F54" w:rsidP="00AC5F54">
            <w:pPr>
              <w:pStyle w:val="afb"/>
            </w:pPr>
            <w:r>
              <w:t>б</w:t>
            </w:r>
          </w:p>
        </w:tc>
      </w:tr>
    </w:tbl>
    <w:p w14:paraId="304FE4E3" w14:textId="77777777" w:rsidR="005D4E49" w:rsidRDefault="005D4E49" w:rsidP="005D4E49">
      <w:pPr>
        <w:pStyle w:val="a9"/>
      </w:pPr>
    </w:p>
    <w:p w14:paraId="21B4DD38" w14:textId="1581D187" w:rsidR="000E3637" w:rsidRPr="00C5003C" w:rsidRDefault="00C5003C" w:rsidP="003A66EB">
      <w:pPr>
        <w:pStyle w:val="afb"/>
        <w:rPr>
          <w:sz w:val="20"/>
          <w:szCs w:val="20"/>
        </w:rPr>
      </w:pPr>
      <w:r w:rsidRPr="00C5003C">
        <w:rPr>
          <w:sz w:val="20"/>
          <w:szCs w:val="20"/>
        </w:rPr>
        <w:t>а – кинетика роста</w:t>
      </w:r>
    </w:p>
    <w:p w14:paraId="570544AF" w14:textId="1535C5C5" w:rsidR="00C5003C" w:rsidRPr="00C5003C" w:rsidRDefault="00C5003C" w:rsidP="003A66EB">
      <w:pPr>
        <w:pStyle w:val="afb"/>
        <w:rPr>
          <w:sz w:val="20"/>
          <w:szCs w:val="20"/>
        </w:rPr>
      </w:pPr>
      <w:r w:rsidRPr="00C5003C">
        <w:rPr>
          <w:sz w:val="20"/>
          <w:szCs w:val="20"/>
        </w:rPr>
        <w:t>б – скорость коррозии</w:t>
      </w:r>
    </w:p>
    <w:p w14:paraId="358C9A3E" w14:textId="77777777" w:rsidR="00AC5F54" w:rsidRPr="00C5003C" w:rsidRDefault="00AC5F54" w:rsidP="005D4E49">
      <w:pPr>
        <w:pStyle w:val="a9"/>
      </w:pPr>
    </w:p>
    <w:p w14:paraId="32977C18" w14:textId="4E083DB7" w:rsidR="000E3637" w:rsidRDefault="000E3637" w:rsidP="000E3637">
      <w:pPr>
        <w:pStyle w:val="afb"/>
      </w:pPr>
      <w:r w:rsidRPr="00782CF3">
        <w:t>Рисунок</w:t>
      </w:r>
      <w:r w:rsidR="00782CF3" w:rsidRPr="00782CF3">
        <w:t xml:space="preserve"> 1.20</w:t>
      </w:r>
      <w:r w:rsidRPr="000E3637">
        <w:t xml:space="preserve"> – Кинетика роста оксида и скорость коррозии Армко-Fe и сталей 20Х13, ЭП</w:t>
      </w:r>
      <w:r w:rsidR="00B941CB">
        <w:t>-</w:t>
      </w:r>
      <w:r w:rsidRPr="000E3637">
        <w:t>823 и Х18Н10Т в зависимости от содержания хрома в материалах после выдержки в расплаве насыщенного кислородом свинца (</w:t>
      </w:r>
      <m:oMath>
        <m:sSub>
          <m:sSubPr>
            <m:ctrlPr>
              <w:rPr>
                <w:rFonts w:ascii="Cambria Math" w:hAnsi="Cambria Math"/>
                <w:i/>
              </w:rPr>
            </m:ctrlPr>
          </m:sSubPr>
          <m:e>
            <m:r>
              <w:rPr>
                <w:rFonts w:ascii="Cambria Math" w:hAnsi="Cambria Math"/>
              </w:rPr>
              <m:t>С</m:t>
            </m:r>
          </m:e>
          <m:sub>
            <m:r>
              <w:rPr>
                <w:rFonts w:ascii="Cambria Math" w:hAnsi="Cambria Math"/>
                <w:vertAlign w:val="subscript"/>
              </w:rPr>
              <m:t>[</m:t>
            </m:r>
            <m:r>
              <m:rPr>
                <m:sty m:val="p"/>
              </m:rPr>
              <w:rPr>
                <w:rFonts w:ascii="Cambria Math" w:hAnsi="Cambria Math"/>
                <w:vertAlign w:val="subscript"/>
                <w:lang w:val="en-US"/>
              </w:rPr>
              <m:t>O</m:t>
            </m:r>
            <m:r>
              <m:rPr>
                <m:sty m:val="p"/>
              </m:rPr>
              <w:rPr>
                <w:rFonts w:ascii="Cambria Math" w:hAnsi="Cambria Math"/>
                <w:vertAlign w:val="subscript"/>
              </w:rPr>
              <m:t>]</m:t>
            </m:r>
          </m:sub>
        </m:sSub>
        <m:r>
          <w:rPr>
            <w:rFonts w:ascii="Cambria Math" w:hAnsi="Cambria Math"/>
          </w:rPr>
          <m:t>= 1,3×</m:t>
        </m:r>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hAnsi="Cambria Math"/>
                <w:vertAlign w:val="superscript"/>
              </w:rPr>
              <m:t>-3</m:t>
            </m:r>
          </m:sup>
        </m:sSup>
        <m:r>
          <w:rPr>
            <w:rFonts w:ascii="Cambria Math" w:hAnsi="Cambria Math"/>
          </w:rPr>
          <m:t xml:space="preserve"> мас.%</m:t>
        </m:r>
      </m:oMath>
      <w:r w:rsidRPr="000E3637">
        <w:t>) при 550 °С в течени</w:t>
      </w:r>
      <w:r w:rsidR="00D55B53">
        <w:t>и</w:t>
      </w:r>
      <w:r w:rsidRPr="000E3637">
        <w:t xml:space="preserve"> 2000</w:t>
      </w:r>
      <w:r w:rsidR="00D55B53">
        <w:rPr>
          <w:lang w:val="en-US"/>
        </w:rPr>
        <w:t> </w:t>
      </w:r>
      <w:r w:rsidRPr="000E3637">
        <w:t>ч</w:t>
      </w:r>
      <w:r w:rsidR="003A66EB" w:rsidRPr="003A66EB">
        <w:t xml:space="preserve"> [</w:t>
      </w:r>
      <w:r w:rsidR="003A66EB">
        <w:fldChar w:fldCharType="begin"/>
      </w:r>
      <w:r w:rsidR="003A66EB">
        <w:instrText xml:space="preserve"> REF ВЦисар_Корр_стойк_сталей_в_распл_свинца \n \h </w:instrText>
      </w:r>
      <w:r w:rsidR="003A66EB">
        <w:fldChar w:fldCharType="separate"/>
      </w:r>
      <w:r w:rsidR="00710FBB">
        <w:t>25</w:t>
      </w:r>
      <w:r w:rsidR="003A66EB">
        <w:fldChar w:fldCharType="end"/>
      </w:r>
      <w:r w:rsidR="003A66EB" w:rsidRPr="003A66EB">
        <w:t>].</w:t>
      </w:r>
    </w:p>
    <w:p w14:paraId="2BB73F6B" w14:textId="77777777" w:rsidR="00C5003C" w:rsidRPr="003A66EB" w:rsidRDefault="00C5003C" w:rsidP="005D4E49">
      <w:pPr>
        <w:pStyle w:val="a9"/>
      </w:pPr>
    </w:p>
    <w:p w14:paraId="78807AE2" w14:textId="3008B7C6" w:rsidR="00B475A2" w:rsidRDefault="00B475A2" w:rsidP="00B475A2">
      <w:r>
        <w:t>За 1000 ч на поверхности всех исследуемых материалов формируется оксид, состоящий из двух слоев, растущих в противоположных направлениях (</w:t>
      </w:r>
      <w:r w:rsidRPr="00782CF3">
        <w:t>рисунок</w:t>
      </w:r>
      <w:r w:rsidR="00782CF3" w:rsidRPr="00782CF3">
        <w:t> 1.21</w:t>
      </w:r>
      <w:r>
        <w:t xml:space="preserve">). </w:t>
      </w:r>
    </w:p>
    <w:p w14:paraId="597F00D8" w14:textId="77777777" w:rsidR="00C5003C" w:rsidRDefault="00C5003C" w:rsidP="005D4E49">
      <w:pPr>
        <w:pStyle w:val="a9"/>
      </w:pPr>
    </w:p>
    <w:p w14:paraId="73F72BF5" w14:textId="7850371B" w:rsidR="00B475A2" w:rsidRDefault="00B475A2" w:rsidP="00B475A2">
      <w:pPr>
        <w:pStyle w:val="afb"/>
      </w:pPr>
      <w:r w:rsidRPr="003A66EB">
        <w:rPr>
          <w:noProof/>
        </w:rPr>
        <w:drawing>
          <wp:inline distT="0" distB="0" distL="0" distR="0" wp14:anchorId="68A683C7" wp14:editId="571A5E41">
            <wp:extent cx="5940425" cy="1102995"/>
            <wp:effectExtent l="0" t="0" r="3175" b="1905"/>
            <wp:docPr id="8" name="Рисунок 3">
              <a:extLst xmlns:a="http://schemas.openxmlformats.org/drawingml/2006/main">
                <a:ext uri="{FF2B5EF4-FFF2-40B4-BE49-F238E27FC236}">
                  <a16:creationId xmlns:a16="http://schemas.microsoft.com/office/drawing/2014/main" id="{7A340DFC-55AB-46EE-A584-4287F0581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7A340DFC-55AB-46EE-A584-4287F0581024}"/>
                        </a:ext>
                      </a:extLst>
                    </pic:cNvPr>
                    <pic:cNvPicPr>
                      <a:picLocks noChangeAspect="1"/>
                    </pic:cNvPicPr>
                  </pic:nvPicPr>
                  <pic:blipFill>
                    <a:blip r:embed="rId30"/>
                    <a:stretch>
                      <a:fillRect/>
                    </a:stretch>
                  </pic:blipFill>
                  <pic:spPr>
                    <a:xfrm>
                      <a:off x="0" y="0"/>
                      <a:ext cx="5940425" cy="1102995"/>
                    </a:xfrm>
                    <a:prstGeom prst="rect">
                      <a:avLst/>
                    </a:prstGeom>
                  </pic:spPr>
                </pic:pic>
              </a:graphicData>
            </a:graphic>
          </wp:inline>
        </w:drawing>
      </w:r>
    </w:p>
    <w:p w14:paraId="385F0271" w14:textId="77777777" w:rsidR="00C5003C" w:rsidRDefault="00C5003C" w:rsidP="005D4E49">
      <w:pPr>
        <w:pStyle w:val="a9"/>
      </w:pPr>
    </w:p>
    <w:p w14:paraId="6C5E3995" w14:textId="4F437299" w:rsidR="00B475A2" w:rsidRDefault="00B475A2" w:rsidP="00B475A2">
      <w:pPr>
        <w:pStyle w:val="afb"/>
        <w:rPr>
          <w:rFonts w:ascii="Cambria Math" w:hAnsi="Cambria Math" w:cs="Cambria Math"/>
        </w:rPr>
      </w:pPr>
      <w:r w:rsidRPr="00782CF3">
        <w:t>Рисунок</w:t>
      </w:r>
      <w:r w:rsidR="00782CF3" w:rsidRPr="00782CF3">
        <w:t xml:space="preserve"> 1.21</w:t>
      </w:r>
      <w:r>
        <w:t xml:space="preserve"> – </w:t>
      </w:r>
      <w:r w:rsidRPr="003A66EB">
        <w:t xml:space="preserve">Структура </w:t>
      </w:r>
      <w:r>
        <w:t>пленок</w:t>
      </w:r>
      <w:r w:rsidRPr="003A66EB">
        <w:t xml:space="preserve"> на поверхности Армко-Fe и сталей 20Х13, ЭП</w:t>
      </w:r>
      <w:r w:rsidR="00B941CB">
        <w:noBreakHyphen/>
      </w:r>
      <w:r w:rsidRPr="003A66EB">
        <w:t>823 и Х18Н10Т после выдержки в расплаве кислородсодержащего свинца в течение 1000</w:t>
      </w:r>
      <w:r w:rsidR="00B633AB">
        <w:rPr>
          <w:lang w:val="en-US"/>
        </w:rPr>
        <w:t> </w:t>
      </w:r>
      <w:r w:rsidRPr="003A66EB">
        <w:t xml:space="preserve">ч. Х=0 – начальная граница раздела </w:t>
      </w:r>
      <w:r>
        <w:rPr>
          <w:rFonts w:ascii="Cambria Math" w:hAnsi="Cambria Math" w:cs="Cambria Math"/>
        </w:rPr>
        <w:t>«</w:t>
      </w:r>
      <w:r w:rsidRPr="003A66EB">
        <w:rPr>
          <w:rFonts w:cs="Times New Roman"/>
        </w:rPr>
        <w:t>твердый</w:t>
      </w:r>
      <w:r w:rsidRPr="003A66EB">
        <w:t xml:space="preserve"> </w:t>
      </w:r>
      <w:r w:rsidRPr="003A66EB">
        <w:rPr>
          <w:rFonts w:cs="Times New Roman"/>
        </w:rPr>
        <w:t>металл</w:t>
      </w:r>
      <w:r w:rsidRPr="003A66EB">
        <w:t>/</w:t>
      </w:r>
      <w:r w:rsidRPr="003A66EB">
        <w:rPr>
          <w:rFonts w:cs="Times New Roman"/>
        </w:rPr>
        <w:t>жидкий</w:t>
      </w:r>
      <w:r w:rsidRPr="003A66EB">
        <w:t xml:space="preserve"> </w:t>
      </w:r>
      <w:r w:rsidRPr="003A66EB">
        <w:rPr>
          <w:rFonts w:cs="Times New Roman"/>
        </w:rPr>
        <w:t>с</w:t>
      </w:r>
      <w:r w:rsidRPr="003A66EB">
        <w:t>винец</w:t>
      </w:r>
      <w:r>
        <w:rPr>
          <w:rFonts w:ascii="Cambria Math" w:hAnsi="Cambria Math" w:cs="Cambria Math"/>
        </w:rPr>
        <w:t xml:space="preserve">» </w:t>
      </w:r>
      <w:r w:rsidRPr="003A66EB">
        <w:rPr>
          <w:rFonts w:ascii="Cambria Math" w:hAnsi="Cambria Math" w:cs="Cambria Math"/>
        </w:rPr>
        <w:t>[</w:t>
      </w:r>
      <w:r>
        <w:rPr>
          <w:rFonts w:ascii="Cambria Math" w:hAnsi="Cambria Math" w:cs="Cambria Math"/>
        </w:rPr>
        <w:fldChar w:fldCharType="begin"/>
      </w:r>
      <w:r>
        <w:rPr>
          <w:rFonts w:ascii="Cambria Math" w:hAnsi="Cambria Math" w:cs="Cambria Math"/>
        </w:rPr>
        <w:instrText xml:space="preserve"> REF ВЦисар_Корр_стойк_сталей_в_распл_свинца \n \h </w:instrText>
      </w:r>
      <w:r>
        <w:rPr>
          <w:rFonts w:ascii="Cambria Math" w:hAnsi="Cambria Math" w:cs="Cambria Math"/>
        </w:rPr>
      </w:r>
      <w:r>
        <w:rPr>
          <w:rFonts w:ascii="Cambria Math" w:hAnsi="Cambria Math" w:cs="Cambria Math"/>
        </w:rPr>
        <w:fldChar w:fldCharType="separate"/>
      </w:r>
      <w:r w:rsidR="00710FBB">
        <w:rPr>
          <w:rFonts w:ascii="Cambria Math" w:hAnsi="Cambria Math" w:cs="Cambria Math"/>
        </w:rPr>
        <w:t>25</w:t>
      </w:r>
      <w:r>
        <w:rPr>
          <w:rFonts w:ascii="Cambria Math" w:hAnsi="Cambria Math" w:cs="Cambria Math"/>
        </w:rPr>
        <w:fldChar w:fldCharType="end"/>
      </w:r>
      <w:r w:rsidRPr="003A66EB">
        <w:rPr>
          <w:rFonts w:ascii="Cambria Math" w:hAnsi="Cambria Math" w:cs="Cambria Math"/>
        </w:rPr>
        <w:t>].</w:t>
      </w:r>
    </w:p>
    <w:p w14:paraId="4419C9A4" w14:textId="77777777" w:rsidR="00C5003C" w:rsidRPr="003A66EB" w:rsidRDefault="00C5003C" w:rsidP="005D4E49">
      <w:pPr>
        <w:pStyle w:val="a9"/>
      </w:pPr>
    </w:p>
    <w:p w14:paraId="75D3F266" w14:textId="274B0BA0" w:rsidR="00B475A2" w:rsidRDefault="00B475A2" w:rsidP="00B475A2">
      <w:r>
        <w:t>Внешняя, пористая часть пленки со столбчатой структурой растет от начальной границы раздела «твердый металл/жидкий свинец» в сторону расплава, а внутренняя, более компактная, растет в сторону матрицы. Толщина окалины уменьшается в ряду армко-Fe→20Х13→ЭП</w:t>
      </w:r>
      <w:r w:rsidR="00CD5345">
        <w:t>-</w:t>
      </w:r>
      <w:r>
        <w:t>823→Х18Н10Т.</w:t>
      </w:r>
    </w:p>
    <w:p w14:paraId="5F073B33" w14:textId="50F8DC63" w:rsidR="003A66EB" w:rsidRDefault="003A66EB" w:rsidP="003A66EB">
      <w:r w:rsidRPr="003A66EB">
        <w:t xml:space="preserve">Согласно данным </w:t>
      </w:r>
      <w:r w:rsidRPr="00CD5345">
        <w:t>рентгеноспектрального</w:t>
      </w:r>
      <w:r w:rsidRPr="003A66EB">
        <w:t xml:space="preserve"> анализа внешняя столбчатая часть </w:t>
      </w:r>
      <w:r>
        <w:t>оксидной пленки</w:t>
      </w:r>
      <w:r w:rsidRPr="003A66EB">
        <w:t xml:space="preserve"> всех сталей содержит железо и кислород </w:t>
      </w:r>
      <w:r w:rsidRPr="00CD5345">
        <w:t>(рисунок</w:t>
      </w:r>
      <w:r w:rsidR="00CD5345" w:rsidRPr="00CD5345">
        <w:t xml:space="preserve"> 1.22</w:t>
      </w:r>
      <w:r w:rsidRPr="003A66EB">
        <w:t xml:space="preserve">). </w:t>
      </w:r>
    </w:p>
    <w:p w14:paraId="3376EF04" w14:textId="12D5B68E" w:rsidR="00B475A2" w:rsidRDefault="00B475A2" w:rsidP="005D4E49">
      <w:pPr>
        <w:pStyle w:val="a9"/>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CD5345" w14:paraId="564F17C4" w14:textId="77777777" w:rsidTr="00CD5345">
        <w:trPr>
          <w:jc w:val="center"/>
        </w:trPr>
        <w:tc>
          <w:tcPr>
            <w:tcW w:w="3115" w:type="dxa"/>
            <w:vAlign w:val="center"/>
          </w:tcPr>
          <w:p w14:paraId="5B57DD8E" w14:textId="77777777" w:rsidR="00CD5345" w:rsidRDefault="00CD5345" w:rsidP="00CD5345">
            <w:pPr>
              <w:pStyle w:val="afb"/>
            </w:pPr>
            <w:r w:rsidRPr="00B475A2">
              <w:rPr>
                <w:noProof/>
              </w:rPr>
              <w:drawing>
                <wp:inline distT="0" distB="0" distL="0" distR="0" wp14:anchorId="25254B3B" wp14:editId="67726EEC">
                  <wp:extent cx="1494871" cy="2520000"/>
                  <wp:effectExtent l="0" t="0" r="0" b="0"/>
                  <wp:docPr id="18482" name="Рисунок 3">
                    <a:extLst xmlns:a="http://schemas.openxmlformats.org/drawingml/2006/main">
                      <a:ext uri="{FF2B5EF4-FFF2-40B4-BE49-F238E27FC236}">
                        <a16:creationId xmlns:a16="http://schemas.microsoft.com/office/drawing/2014/main" id="{92CE4391-7475-44A4-8E3E-427E5B6F9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2CE4391-7475-44A4-8E3E-427E5B6F9A6F}"/>
                              </a:ext>
                            </a:extLst>
                          </pic:cNvPr>
                          <pic:cNvPicPr>
                            <a:picLocks noChangeAspect="1"/>
                          </pic:cNvPicPr>
                        </pic:nvPicPr>
                        <pic:blipFill rotWithShape="1">
                          <a:blip r:embed="rId31"/>
                          <a:srcRect r="66075"/>
                          <a:stretch/>
                        </pic:blipFill>
                        <pic:spPr bwMode="auto">
                          <a:xfrm>
                            <a:off x="0" y="0"/>
                            <a:ext cx="1494871" cy="2520000"/>
                          </a:xfrm>
                          <a:prstGeom prst="rect">
                            <a:avLst/>
                          </a:prstGeom>
                          <a:ln>
                            <a:noFill/>
                          </a:ln>
                          <a:extLst>
                            <a:ext uri="{53640926-AAD7-44D8-BBD7-CCE9431645EC}">
                              <a14:shadowObscured xmlns:a14="http://schemas.microsoft.com/office/drawing/2010/main"/>
                            </a:ext>
                          </a:extLst>
                        </pic:spPr>
                      </pic:pic>
                    </a:graphicData>
                  </a:graphic>
                </wp:inline>
              </w:drawing>
            </w:r>
          </w:p>
          <w:p w14:paraId="4ABEE08D" w14:textId="54DB70DE" w:rsidR="00CD5345" w:rsidRDefault="00CD5345" w:rsidP="00CD5345">
            <w:pPr>
              <w:pStyle w:val="afb"/>
            </w:pPr>
            <w:r>
              <w:t>а</w:t>
            </w:r>
          </w:p>
        </w:tc>
        <w:tc>
          <w:tcPr>
            <w:tcW w:w="3115" w:type="dxa"/>
            <w:vAlign w:val="center"/>
          </w:tcPr>
          <w:p w14:paraId="07A8280F" w14:textId="77777777" w:rsidR="00CD5345" w:rsidRDefault="00CD5345" w:rsidP="00CD5345">
            <w:pPr>
              <w:pStyle w:val="afb"/>
            </w:pPr>
            <w:r w:rsidRPr="00B475A2">
              <w:rPr>
                <w:noProof/>
              </w:rPr>
              <w:drawing>
                <wp:inline distT="0" distB="0" distL="0" distR="0" wp14:anchorId="7C72B58B" wp14:editId="04C17002">
                  <wp:extent cx="1482534" cy="2520000"/>
                  <wp:effectExtent l="0" t="0" r="3810" b="0"/>
                  <wp:docPr id="18485" name="Рисунок 3">
                    <a:extLst xmlns:a="http://schemas.openxmlformats.org/drawingml/2006/main">
                      <a:ext uri="{FF2B5EF4-FFF2-40B4-BE49-F238E27FC236}">
                        <a16:creationId xmlns:a16="http://schemas.microsoft.com/office/drawing/2014/main" id="{92CE4391-7475-44A4-8E3E-427E5B6F9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2CE4391-7475-44A4-8E3E-427E5B6F9A6F}"/>
                              </a:ext>
                            </a:extLst>
                          </pic:cNvPr>
                          <pic:cNvPicPr>
                            <a:picLocks noChangeAspect="1"/>
                          </pic:cNvPicPr>
                        </pic:nvPicPr>
                        <pic:blipFill rotWithShape="1">
                          <a:blip r:embed="rId31"/>
                          <a:srcRect l="34773" r="31583"/>
                          <a:stretch/>
                        </pic:blipFill>
                        <pic:spPr bwMode="auto">
                          <a:xfrm>
                            <a:off x="0" y="0"/>
                            <a:ext cx="1482534" cy="2520000"/>
                          </a:xfrm>
                          <a:prstGeom prst="rect">
                            <a:avLst/>
                          </a:prstGeom>
                          <a:ln>
                            <a:noFill/>
                          </a:ln>
                          <a:extLst>
                            <a:ext uri="{53640926-AAD7-44D8-BBD7-CCE9431645EC}">
                              <a14:shadowObscured xmlns:a14="http://schemas.microsoft.com/office/drawing/2010/main"/>
                            </a:ext>
                          </a:extLst>
                        </pic:spPr>
                      </pic:pic>
                    </a:graphicData>
                  </a:graphic>
                </wp:inline>
              </w:drawing>
            </w:r>
          </w:p>
          <w:p w14:paraId="17B95FA3" w14:textId="5915692B" w:rsidR="00CD5345" w:rsidRDefault="00CD5345" w:rsidP="00CD5345">
            <w:pPr>
              <w:pStyle w:val="afb"/>
            </w:pPr>
            <w:r>
              <w:t>б</w:t>
            </w:r>
          </w:p>
        </w:tc>
        <w:tc>
          <w:tcPr>
            <w:tcW w:w="3115" w:type="dxa"/>
            <w:vAlign w:val="center"/>
          </w:tcPr>
          <w:p w14:paraId="65CF3E0D" w14:textId="77777777" w:rsidR="00CD5345" w:rsidRDefault="00CD5345" w:rsidP="00CD5345">
            <w:pPr>
              <w:pStyle w:val="afb"/>
            </w:pPr>
            <w:r w:rsidRPr="00B475A2">
              <w:rPr>
                <w:noProof/>
              </w:rPr>
              <w:drawing>
                <wp:inline distT="0" distB="0" distL="0" distR="0" wp14:anchorId="393B7598" wp14:editId="777952F5">
                  <wp:extent cx="1360663" cy="2520000"/>
                  <wp:effectExtent l="0" t="0" r="0" b="0"/>
                  <wp:docPr id="18491" name="Рисунок 3">
                    <a:extLst xmlns:a="http://schemas.openxmlformats.org/drawingml/2006/main">
                      <a:ext uri="{FF2B5EF4-FFF2-40B4-BE49-F238E27FC236}">
                        <a16:creationId xmlns:a16="http://schemas.microsoft.com/office/drawing/2014/main" id="{92CE4391-7475-44A4-8E3E-427E5B6F9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2CE4391-7475-44A4-8E3E-427E5B6F9A6F}"/>
                              </a:ext>
                            </a:extLst>
                          </pic:cNvPr>
                          <pic:cNvPicPr>
                            <a:picLocks noChangeAspect="1"/>
                          </pic:cNvPicPr>
                        </pic:nvPicPr>
                        <pic:blipFill rotWithShape="1">
                          <a:blip r:embed="rId31"/>
                          <a:srcRect l="69121"/>
                          <a:stretch/>
                        </pic:blipFill>
                        <pic:spPr bwMode="auto">
                          <a:xfrm>
                            <a:off x="0" y="0"/>
                            <a:ext cx="1360663" cy="2520000"/>
                          </a:xfrm>
                          <a:prstGeom prst="rect">
                            <a:avLst/>
                          </a:prstGeom>
                          <a:ln>
                            <a:noFill/>
                          </a:ln>
                          <a:extLst>
                            <a:ext uri="{53640926-AAD7-44D8-BBD7-CCE9431645EC}">
                              <a14:shadowObscured xmlns:a14="http://schemas.microsoft.com/office/drawing/2010/main"/>
                            </a:ext>
                          </a:extLst>
                        </pic:spPr>
                      </pic:pic>
                    </a:graphicData>
                  </a:graphic>
                </wp:inline>
              </w:drawing>
            </w:r>
          </w:p>
          <w:p w14:paraId="3D969E99" w14:textId="5A8C7853" w:rsidR="00CD5345" w:rsidRDefault="00CD5345" w:rsidP="00CD5345">
            <w:pPr>
              <w:pStyle w:val="afb"/>
            </w:pPr>
            <w:r>
              <w:t>в</w:t>
            </w:r>
          </w:p>
        </w:tc>
      </w:tr>
    </w:tbl>
    <w:p w14:paraId="1A82327B" w14:textId="77777777" w:rsidR="005D4E49" w:rsidRDefault="005D4E49" w:rsidP="005D4E49">
      <w:pPr>
        <w:pStyle w:val="a9"/>
      </w:pPr>
    </w:p>
    <w:p w14:paraId="03AEE56B" w14:textId="721E968A" w:rsidR="00C5003C" w:rsidRPr="00C5003C" w:rsidRDefault="00CD5345" w:rsidP="00B475A2">
      <w:pPr>
        <w:pStyle w:val="afb"/>
        <w:rPr>
          <w:sz w:val="20"/>
          <w:szCs w:val="20"/>
        </w:rPr>
      </w:pPr>
      <w:r w:rsidRPr="00C5003C">
        <w:rPr>
          <w:sz w:val="20"/>
          <w:szCs w:val="20"/>
        </w:rPr>
        <w:t>а – сталь 20Х13</w:t>
      </w:r>
    </w:p>
    <w:p w14:paraId="591DF788" w14:textId="77777777" w:rsidR="00C5003C" w:rsidRPr="00C5003C" w:rsidRDefault="00CD5345" w:rsidP="00B475A2">
      <w:pPr>
        <w:pStyle w:val="afb"/>
        <w:rPr>
          <w:sz w:val="20"/>
          <w:szCs w:val="20"/>
        </w:rPr>
      </w:pPr>
      <w:r w:rsidRPr="00C5003C">
        <w:rPr>
          <w:sz w:val="20"/>
          <w:szCs w:val="20"/>
        </w:rPr>
        <w:t>б – сталь Х18Н10Т</w:t>
      </w:r>
    </w:p>
    <w:p w14:paraId="3C8D25B8" w14:textId="6DADF9C4" w:rsidR="00CD5345" w:rsidRPr="00C5003C" w:rsidRDefault="00CD5345" w:rsidP="00B475A2">
      <w:pPr>
        <w:pStyle w:val="afb"/>
        <w:rPr>
          <w:sz w:val="20"/>
          <w:szCs w:val="20"/>
        </w:rPr>
      </w:pPr>
      <w:r w:rsidRPr="00C5003C">
        <w:rPr>
          <w:sz w:val="20"/>
          <w:szCs w:val="20"/>
        </w:rPr>
        <w:t>в – сталь ЭП-823</w:t>
      </w:r>
    </w:p>
    <w:p w14:paraId="4653BA7B" w14:textId="77777777" w:rsidR="00C5003C" w:rsidRPr="00C5003C" w:rsidRDefault="00C5003C" w:rsidP="005D4E49">
      <w:pPr>
        <w:pStyle w:val="a9"/>
      </w:pPr>
    </w:p>
    <w:p w14:paraId="74BC3DF9" w14:textId="5E3771B6" w:rsidR="00B475A2" w:rsidRDefault="00B475A2" w:rsidP="00B475A2">
      <w:pPr>
        <w:pStyle w:val="afb"/>
      </w:pPr>
      <w:r w:rsidRPr="00CD5345">
        <w:t>Рисунок</w:t>
      </w:r>
      <w:r w:rsidR="00CD5345" w:rsidRPr="00CD5345">
        <w:t xml:space="preserve"> 1.22</w:t>
      </w:r>
      <w:r>
        <w:t xml:space="preserve"> – </w:t>
      </w:r>
      <w:r w:rsidRPr="00B475A2">
        <w:t>Морфология и распределение элементов в зоне взаимодействия расплава свинца с</w:t>
      </w:r>
      <w:r w:rsidR="00CD5345">
        <w:t xml:space="preserve"> различными</w:t>
      </w:r>
      <w:r w:rsidRPr="00B475A2">
        <w:t xml:space="preserve"> сталями после выдержки при 550 °С в течение 2000</w:t>
      </w:r>
      <w:r w:rsidR="00CD5345">
        <w:t> </w:t>
      </w:r>
      <w:r w:rsidRPr="00B475A2">
        <w:t>ч</w:t>
      </w:r>
      <w:r>
        <w:t xml:space="preserve"> </w:t>
      </w:r>
      <w:r w:rsidRPr="00B475A2">
        <w:t>[</w:t>
      </w:r>
      <w:r>
        <w:fldChar w:fldCharType="begin"/>
      </w:r>
      <w:r>
        <w:instrText xml:space="preserve"> REF ВЦисар_Корр_стойк_сталей_в_распл_свинца \n \h </w:instrText>
      </w:r>
      <w:r>
        <w:fldChar w:fldCharType="separate"/>
      </w:r>
      <w:r w:rsidR="00710FBB">
        <w:t>25</w:t>
      </w:r>
      <w:r>
        <w:fldChar w:fldCharType="end"/>
      </w:r>
      <w:r w:rsidRPr="00B475A2">
        <w:t>].</w:t>
      </w:r>
    </w:p>
    <w:p w14:paraId="65D9A1D7" w14:textId="77777777" w:rsidR="00C5003C" w:rsidRPr="00B475A2" w:rsidRDefault="00C5003C" w:rsidP="005D4E49">
      <w:pPr>
        <w:pStyle w:val="a9"/>
      </w:pPr>
    </w:p>
    <w:p w14:paraId="74A26B45" w14:textId="5E8523A4" w:rsidR="003A66EB" w:rsidRDefault="003A66EB" w:rsidP="003A66EB">
      <w:r w:rsidRPr="003A66EB">
        <w:t>Хром и кремний обогащают внутреннюю часть окалины, образованной на поверхности образцов 20Х13 (</w:t>
      </w:r>
      <w:r w:rsidRPr="00CD5345">
        <w:t xml:space="preserve">рисунок </w:t>
      </w:r>
      <w:r w:rsidR="00CD5345" w:rsidRPr="00CD5345">
        <w:t xml:space="preserve">1.22 </w:t>
      </w:r>
      <w:r w:rsidRPr="00CD5345">
        <w:t>а</w:t>
      </w:r>
      <w:r w:rsidRPr="003A66EB">
        <w:t xml:space="preserve">). Далее следует зона внутреннего окисления, характеризующаяся скачкообразным увеличением концентрации хрома и кремния и соответствующим падением концентрации железа. Судя по изображению в режиме BEI (отражённые электроны) и распределению элементов, свинец не проникает ни в </w:t>
      </w:r>
      <w:r>
        <w:t>оксид</w:t>
      </w:r>
      <w:r w:rsidRPr="003A66EB">
        <w:t>, ни в матрицу стали 20Х13 (</w:t>
      </w:r>
      <w:r w:rsidRPr="00CD5345">
        <w:t>рисунок</w:t>
      </w:r>
      <w:r w:rsidR="00CD5345" w:rsidRPr="00CD5345">
        <w:t xml:space="preserve"> 1.22</w:t>
      </w:r>
      <w:r w:rsidRPr="00CD5345">
        <w:t xml:space="preserve"> а</w:t>
      </w:r>
      <w:r w:rsidRPr="003A66EB">
        <w:t>).</w:t>
      </w:r>
    </w:p>
    <w:p w14:paraId="15FA32FA" w14:textId="22C15B67" w:rsidR="00B475A2" w:rsidRDefault="003A66EB" w:rsidP="003A66EB">
      <w:r w:rsidRPr="003A66EB">
        <w:t>На поверхности стали ЭП</w:t>
      </w:r>
      <w:r w:rsidR="00CD5345">
        <w:t>-</w:t>
      </w:r>
      <w:r w:rsidRPr="003A66EB">
        <w:t xml:space="preserve">823 вначале (~ 1100 ч) формируется двухслойная </w:t>
      </w:r>
      <w:r w:rsidR="00B475A2">
        <w:t>оксидная пленка</w:t>
      </w:r>
      <w:r w:rsidRPr="003A66EB">
        <w:t xml:space="preserve"> (</w:t>
      </w:r>
      <w:r w:rsidRPr="00B941CB">
        <w:t>рис</w:t>
      </w:r>
      <w:r w:rsidR="00B475A2" w:rsidRPr="00B941CB">
        <w:t>унок</w:t>
      </w:r>
      <w:r w:rsidR="00B941CB" w:rsidRPr="00B941CB">
        <w:t xml:space="preserve"> 1.23</w:t>
      </w:r>
      <w:r w:rsidRPr="003A66EB">
        <w:t xml:space="preserve">). </w:t>
      </w:r>
    </w:p>
    <w:p w14:paraId="6EDC3C88" w14:textId="77777777" w:rsidR="00C5003C" w:rsidRDefault="00C5003C" w:rsidP="005D4E49">
      <w:pPr>
        <w:pStyle w:val="a9"/>
      </w:pPr>
    </w:p>
    <w:p w14:paraId="3A824C81" w14:textId="120B1D81" w:rsidR="00B475A2" w:rsidRDefault="00B475A2" w:rsidP="00B475A2">
      <w:pPr>
        <w:pStyle w:val="afb"/>
      </w:pPr>
      <w:r w:rsidRPr="00B475A2">
        <w:rPr>
          <w:noProof/>
        </w:rPr>
        <w:drawing>
          <wp:inline distT="0" distB="0" distL="0" distR="0" wp14:anchorId="251284AB" wp14:editId="0D109BE7">
            <wp:extent cx="1779138" cy="1440000"/>
            <wp:effectExtent l="0" t="0" r="0" b="8255"/>
            <wp:docPr id="10" name="Рисунок 3">
              <a:extLst xmlns:a="http://schemas.openxmlformats.org/drawingml/2006/main">
                <a:ext uri="{FF2B5EF4-FFF2-40B4-BE49-F238E27FC236}">
                  <a16:creationId xmlns:a16="http://schemas.microsoft.com/office/drawing/2014/main" id="{2D86CA43-9F3F-4663-9CF6-D5E59DA4F5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2D86CA43-9F3F-4663-9CF6-D5E59DA4F505}"/>
                        </a:ext>
                      </a:extLst>
                    </pic:cNvPr>
                    <pic:cNvPicPr>
                      <a:picLocks noChangeAspect="1"/>
                    </pic:cNvPicPr>
                  </pic:nvPicPr>
                  <pic:blipFill rotWithShape="1">
                    <a:blip r:embed="rId32"/>
                    <a:srcRect t="2370"/>
                    <a:stretch/>
                  </pic:blipFill>
                  <pic:spPr>
                    <a:xfrm>
                      <a:off x="0" y="0"/>
                      <a:ext cx="1779138" cy="1440000"/>
                    </a:xfrm>
                    <a:prstGeom prst="rect">
                      <a:avLst/>
                    </a:prstGeom>
                  </pic:spPr>
                </pic:pic>
              </a:graphicData>
            </a:graphic>
          </wp:inline>
        </w:drawing>
      </w:r>
    </w:p>
    <w:p w14:paraId="4F778726" w14:textId="77777777" w:rsidR="00C5003C" w:rsidRDefault="00C5003C" w:rsidP="005D4E49">
      <w:pPr>
        <w:pStyle w:val="a9"/>
      </w:pPr>
    </w:p>
    <w:p w14:paraId="33BDC6BB" w14:textId="279ADEEA" w:rsidR="00B475A2" w:rsidRDefault="00B475A2" w:rsidP="00B475A2">
      <w:pPr>
        <w:pStyle w:val="afb"/>
      </w:pPr>
      <w:r w:rsidRPr="00B941CB">
        <w:t>Рисунок</w:t>
      </w:r>
      <w:r w:rsidR="00B941CB" w:rsidRPr="00B941CB">
        <w:t xml:space="preserve"> 1.23</w:t>
      </w:r>
      <w:r>
        <w:t xml:space="preserve"> –</w:t>
      </w:r>
      <w:r w:rsidRPr="00B475A2">
        <w:rPr>
          <w:rFonts w:eastAsiaTheme="minorEastAsia"/>
          <w:szCs w:val="22"/>
          <w:lang w:eastAsia="en-US"/>
        </w:rPr>
        <w:t xml:space="preserve"> </w:t>
      </w:r>
      <w:r w:rsidRPr="00B475A2">
        <w:t xml:space="preserve">Снимок </w:t>
      </w:r>
      <w:r>
        <w:t>оксида</w:t>
      </w:r>
      <w:r w:rsidRPr="00B475A2">
        <w:t xml:space="preserve"> на стали ЭП</w:t>
      </w:r>
      <w:r w:rsidR="00B941CB">
        <w:t>-</w:t>
      </w:r>
      <w:r w:rsidRPr="00B475A2">
        <w:t>823 через 1100 часов</w:t>
      </w:r>
      <w:r>
        <w:t xml:space="preserve"> </w:t>
      </w:r>
      <w:r w:rsidRPr="00B475A2">
        <w:t>[</w:t>
      </w:r>
      <w:r>
        <w:rPr>
          <w:lang w:val="en-US"/>
        </w:rPr>
        <w:fldChar w:fldCharType="begin"/>
      </w:r>
      <w:r w:rsidRPr="00B475A2">
        <w:instrText xml:space="preserve"> </w:instrText>
      </w:r>
      <w:r>
        <w:rPr>
          <w:lang w:val="en-US"/>
        </w:rPr>
        <w:instrText>REF</w:instrText>
      </w:r>
      <w:r w:rsidRPr="00B475A2">
        <w:instrText xml:space="preserve"> ВЦисар_Корр_стойк_сталей_в_распл_свинца \</w:instrText>
      </w:r>
      <w:r>
        <w:rPr>
          <w:lang w:val="en-US"/>
        </w:rPr>
        <w:instrText>n</w:instrText>
      </w:r>
      <w:r w:rsidRPr="00B475A2">
        <w:instrText xml:space="preserve"> \</w:instrText>
      </w:r>
      <w:r>
        <w:rPr>
          <w:lang w:val="en-US"/>
        </w:rPr>
        <w:instrText>h</w:instrText>
      </w:r>
      <w:r w:rsidRPr="00B475A2">
        <w:instrText xml:space="preserve"> </w:instrText>
      </w:r>
      <w:r>
        <w:rPr>
          <w:lang w:val="en-US"/>
        </w:rPr>
      </w:r>
      <w:r>
        <w:rPr>
          <w:lang w:val="en-US"/>
        </w:rPr>
        <w:fldChar w:fldCharType="separate"/>
      </w:r>
      <w:r w:rsidR="00710FBB" w:rsidRPr="00615B55">
        <w:t>25</w:t>
      </w:r>
      <w:r>
        <w:rPr>
          <w:lang w:val="en-US"/>
        </w:rPr>
        <w:fldChar w:fldCharType="end"/>
      </w:r>
      <w:r w:rsidRPr="00B475A2">
        <w:t>].</w:t>
      </w:r>
    </w:p>
    <w:p w14:paraId="0E83A40E" w14:textId="77777777" w:rsidR="00C5003C" w:rsidRPr="00B475A2" w:rsidRDefault="00C5003C" w:rsidP="005D4E49">
      <w:pPr>
        <w:pStyle w:val="a9"/>
      </w:pPr>
    </w:p>
    <w:p w14:paraId="127DD3EB" w14:textId="6B396EB9" w:rsidR="00B475A2" w:rsidRDefault="003A66EB" w:rsidP="003A66EB">
      <w:r w:rsidRPr="003A66EB">
        <w:t xml:space="preserve">Однако, достигая критической толщины (~ 18 мкм), она отслаивается. Насыщенный кислородом жидкий свинец попадает на поверхность стали, и окисление возобновляется. </w:t>
      </w:r>
      <w:r w:rsidRPr="003A66EB">
        <w:lastRenderedPageBreak/>
        <w:t xml:space="preserve">После выдержки в течение 2000 ч на образце видны две </w:t>
      </w:r>
      <w:r w:rsidR="00B475A2">
        <w:t>пленки</w:t>
      </w:r>
      <w:r w:rsidRPr="003A66EB">
        <w:t>, каждая из которых состоит из внешнего и внутреннего подслоев (</w:t>
      </w:r>
      <w:r w:rsidRPr="00B941CB">
        <w:t>рис</w:t>
      </w:r>
      <w:r w:rsidR="00B475A2" w:rsidRPr="00B941CB">
        <w:t>унок</w:t>
      </w:r>
      <w:r w:rsidR="00B941CB" w:rsidRPr="00B941CB">
        <w:t> 1.24</w:t>
      </w:r>
      <w:r w:rsidRPr="003A66EB">
        <w:t xml:space="preserve">). </w:t>
      </w:r>
    </w:p>
    <w:p w14:paraId="15598D8B" w14:textId="77777777" w:rsidR="00C5003C" w:rsidRDefault="00C5003C" w:rsidP="005D4E49">
      <w:pPr>
        <w:pStyle w:val="a9"/>
      </w:pPr>
    </w:p>
    <w:p w14:paraId="0037AC00" w14:textId="2797DB59" w:rsidR="00B475A2" w:rsidRDefault="00B475A2" w:rsidP="00B475A2">
      <w:pPr>
        <w:pStyle w:val="afb"/>
      </w:pPr>
      <w:r w:rsidRPr="00B475A2">
        <w:rPr>
          <w:noProof/>
        </w:rPr>
        <w:drawing>
          <wp:inline distT="0" distB="0" distL="0" distR="0" wp14:anchorId="6DAFAF9C" wp14:editId="691864F8">
            <wp:extent cx="1387680" cy="2520000"/>
            <wp:effectExtent l="0" t="0" r="3175" b="0"/>
            <wp:docPr id="11" name="Рисунок 4">
              <a:extLst xmlns:a="http://schemas.openxmlformats.org/drawingml/2006/main">
                <a:ext uri="{FF2B5EF4-FFF2-40B4-BE49-F238E27FC236}">
                  <a16:creationId xmlns:a16="http://schemas.microsoft.com/office/drawing/2014/main" id="{D4566384-D2EA-4DE9-8C58-51D6549F3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D4566384-D2EA-4DE9-8C58-51D6549F328E}"/>
                        </a:ext>
                      </a:extLst>
                    </pic:cNvPr>
                    <pic:cNvPicPr>
                      <a:picLocks noChangeAspect="1"/>
                    </pic:cNvPicPr>
                  </pic:nvPicPr>
                  <pic:blipFill>
                    <a:blip r:embed="rId33"/>
                    <a:stretch>
                      <a:fillRect/>
                    </a:stretch>
                  </pic:blipFill>
                  <pic:spPr>
                    <a:xfrm>
                      <a:off x="0" y="0"/>
                      <a:ext cx="1387680" cy="2520000"/>
                    </a:xfrm>
                    <a:prstGeom prst="rect">
                      <a:avLst/>
                    </a:prstGeom>
                  </pic:spPr>
                </pic:pic>
              </a:graphicData>
            </a:graphic>
          </wp:inline>
        </w:drawing>
      </w:r>
    </w:p>
    <w:p w14:paraId="07C6B49C" w14:textId="77777777" w:rsidR="00C5003C" w:rsidRDefault="00C5003C" w:rsidP="005D4E49">
      <w:pPr>
        <w:pStyle w:val="a9"/>
      </w:pPr>
    </w:p>
    <w:p w14:paraId="72CE365E" w14:textId="26A1FF98" w:rsidR="00B475A2" w:rsidRDefault="00B475A2" w:rsidP="00B475A2">
      <w:pPr>
        <w:pStyle w:val="afb"/>
      </w:pPr>
      <w:r w:rsidRPr="00B941CB">
        <w:t>Рисунок</w:t>
      </w:r>
      <w:r w:rsidR="00B941CB" w:rsidRPr="00B941CB">
        <w:t xml:space="preserve"> 1.24</w:t>
      </w:r>
      <w:r>
        <w:t xml:space="preserve"> –</w:t>
      </w:r>
      <w:r w:rsidRPr="00B475A2">
        <w:rPr>
          <w:rFonts w:eastAsiaTheme="minorEastAsia"/>
          <w:szCs w:val="22"/>
          <w:lang w:eastAsia="en-US"/>
        </w:rPr>
        <w:t xml:space="preserve"> </w:t>
      </w:r>
      <w:r w:rsidRPr="00B475A2">
        <w:t xml:space="preserve">Снимок </w:t>
      </w:r>
      <w:r>
        <w:t>оксида</w:t>
      </w:r>
      <w:r w:rsidRPr="00B475A2">
        <w:t xml:space="preserve"> на стали ЭП</w:t>
      </w:r>
      <w:r w:rsidR="00B941CB">
        <w:t>-</w:t>
      </w:r>
      <w:r w:rsidRPr="00B475A2">
        <w:t xml:space="preserve">823 через </w:t>
      </w:r>
      <w:r>
        <w:t>2000</w:t>
      </w:r>
      <w:r w:rsidRPr="00B475A2">
        <w:t xml:space="preserve"> часов</w:t>
      </w:r>
      <w:r>
        <w:t xml:space="preserve"> </w:t>
      </w:r>
      <w:r w:rsidRPr="00B475A2">
        <w:t>[</w:t>
      </w:r>
      <w:r>
        <w:rPr>
          <w:lang w:val="en-US"/>
        </w:rPr>
        <w:fldChar w:fldCharType="begin"/>
      </w:r>
      <w:r w:rsidRPr="00B475A2">
        <w:instrText xml:space="preserve"> </w:instrText>
      </w:r>
      <w:r>
        <w:rPr>
          <w:lang w:val="en-US"/>
        </w:rPr>
        <w:instrText>REF</w:instrText>
      </w:r>
      <w:r w:rsidRPr="00B475A2">
        <w:instrText xml:space="preserve"> ВЦисар_Корр_стойк_сталей_в_распл_свинца \</w:instrText>
      </w:r>
      <w:r>
        <w:rPr>
          <w:lang w:val="en-US"/>
        </w:rPr>
        <w:instrText>n</w:instrText>
      </w:r>
      <w:r w:rsidRPr="00B475A2">
        <w:instrText xml:space="preserve"> \</w:instrText>
      </w:r>
      <w:r>
        <w:rPr>
          <w:lang w:val="en-US"/>
        </w:rPr>
        <w:instrText>h</w:instrText>
      </w:r>
      <w:r w:rsidRPr="00B475A2">
        <w:instrText xml:space="preserve"> </w:instrText>
      </w:r>
      <w:r>
        <w:rPr>
          <w:lang w:val="en-US"/>
        </w:rPr>
      </w:r>
      <w:r>
        <w:rPr>
          <w:lang w:val="en-US"/>
        </w:rPr>
        <w:fldChar w:fldCharType="separate"/>
      </w:r>
      <w:r w:rsidR="00710FBB" w:rsidRPr="00615B55">
        <w:t>25</w:t>
      </w:r>
      <w:r>
        <w:rPr>
          <w:lang w:val="en-US"/>
        </w:rPr>
        <w:fldChar w:fldCharType="end"/>
      </w:r>
      <w:r w:rsidRPr="00B475A2">
        <w:t>].</w:t>
      </w:r>
    </w:p>
    <w:p w14:paraId="698CF1D8" w14:textId="77777777" w:rsidR="00C5003C" w:rsidRDefault="00C5003C" w:rsidP="005D4E49">
      <w:pPr>
        <w:pStyle w:val="a9"/>
      </w:pPr>
    </w:p>
    <w:p w14:paraId="6C08A118" w14:textId="4E36D9DE" w:rsidR="003A66EB" w:rsidRDefault="003A66EB" w:rsidP="003A66EB">
      <w:r w:rsidRPr="003A66EB">
        <w:t>В отличие от остальных материалов сталь ЭП</w:t>
      </w:r>
      <w:r w:rsidR="00B941CB">
        <w:t>-</w:t>
      </w:r>
      <w:r w:rsidRPr="003A66EB">
        <w:t xml:space="preserve">823 в данных условиях окисляется циклически. Второй слой </w:t>
      </w:r>
      <w:r w:rsidR="00AF3345">
        <w:t>оксида</w:t>
      </w:r>
      <w:r w:rsidRPr="003A66EB">
        <w:t xml:space="preserve"> по составу и структуре аналогичен предыдущему. Внешний оксидный слой (зона III) состоит в основном из железа и кислорода. Внутренний оксидный слой (зона II) обогащен хромом. Видно, что расплав проникает на границу раздела «</w:t>
      </w:r>
      <w:r w:rsidR="00DE53B1">
        <w:t>оксид</w:t>
      </w:r>
      <w:r w:rsidRPr="003A66EB">
        <w:t xml:space="preserve">/матрица», и в матрице фиксируется двойной пик хрома (зона I), т. е. после 2000 ч начинает формироваться новый (третий) слой </w:t>
      </w:r>
      <w:r w:rsidR="00DE53B1">
        <w:t>оксидной пленки</w:t>
      </w:r>
      <w:r w:rsidRPr="003A66EB">
        <w:t>.</w:t>
      </w:r>
    </w:p>
    <w:p w14:paraId="221901FE" w14:textId="5F26EB72" w:rsidR="00DE53B1" w:rsidRDefault="00DE53B1" w:rsidP="0080383C">
      <w:r>
        <w:t>На основании выявленных особенностей структуры и состава оксидных пленок можно заключить, что при контакте кислородсодержащего свинца со сталями на начальных этапах реализуется один и тот же механизм окисления. На поверхности образцов образуется двойная оксидная пленка на основе магнетита. Пленка растет в сторону расплава и матрицы симметрично относительно начальной границы раздела «твердый металл/жидкий свинец». Скорость окисления уменьшается с увеличением содержания хрома т.е. хром замедляет диффузию катионов через слой шпинели и уменьшает скорость роста пленки.</w:t>
      </w:r>
    </w:p>
    <w:p w14:paraId="7323578B" w14:textId="77777777" w:rsidR="00C5003C" w:rsidRDefault="00C5003C" w:rsidP="0080383C"/>
    <w:p w14:paraId="2859D0E7" w14:textId="3DC18D7F" w:rsidR="005374CB" w:rsidRPr="005374CB" w:rsidRDefault="00323636" w:rsidP="009C1160">
      <w:pPr>
        <w:pStyle w:val="4"/>
      </w:pPr>
      <w:bookmarkStart w:id="36" w:name="_Toc514780525"/>
      <w:bookmarkStart w:id="37" w:name="_Toc517859505"/>
      <w:r>
        <w:t>Влияние потоков высокоэнергетических частиц на оксидную пленку</w:t>
      </w:r>
      <w:r w:rsidR="005374CB">
        <w:t>.</w:t>
      </w:r>
      <w:bookmarkEnd w:id="36"/>
      <w:bookmarkEnd w:id="37"/>
    </w:p>
    <w:p w14:paraId="4C63D0D3" w14:textId="6F5DD080" w:rsidR="00C06E33" w:rsidRPr="009C1160" w:rsidRDefault="005374CB" w:rsidP="003D5A8F">
      <w:r>
        <w:t>Как было показано ранее, некоторые авторы</w:t>
      </w:r>
      <w:r w:rsidRPr="005374CB">
        <w:t xml:space="preserve"> </w:t>
      </w:r>
      <w:r>
        <w:t xml:space="preserve">в своих </w:t>
      </w:r>
      <w:r w:rsidRPr="005374CB">
        <w:t>эксперимент</w:t>
      </w:r>
      <w:r>
        <w:t>ах</w:t>
      </w:r>
      <w:r w:rsidRPr="005374CB">
        <w:t xml:space="preserve"> провер</w:t>
      </w:r>
      <w:r>
        <w:t>яли</w:t>
      </w:r>
      <w:r w:rsidRPr="005374CB">
        <w:t xml:space="preserve"> коррозионно</w:t>
      </w:r>
      <w:r>
        <w:t>е</w:t>
      </w:r>
      <w:r w:rsidRPr="005374CB">
        <w:t xml:space="preserve"> поведени</w:t>
      </w:r>
      <w:r>
        <w:t>е</w:t>
      </w:r>
      <w:r w:rsidRPr="005374CB">
        <w:t xml:space="preserve"> стал</w:t>
      </w:r>
      <w:r>
        <w:t>ей</w:t>
      </w:r>
      <w:r w:rsidRPr="005374CB">
        <w:t xml:space="preserve"> при различных температурах, содержании кислорода и скоростях потока</w:t>
      </w:r>
      <w:r>
        <w:t xml:space="preserve"> теплоносителя. </w:t>
      </w:r>
      <w:r w:rsidRPr="005374CB">
        <w:t>Тем не менее, до сих пор не была разработана</w:t>
      </w:r>
      <w:r w:rsidR="003D5A8F">
        <w:t xml:space="preserve"> экспериментальная</w:t>
      </w:r>
      <w:r w:rsidRPr="005374CB">
        <w:t xml:space="preserve"> </w:t>
      </w:r>
      <w:r w:rsidR="003D5A8F">
        <w:t xml:space="preserve">установка </w:t>
      </w:r>
      <w:r w:rsidRPr="005374CB">
        <w:t>для проверки комбинированного эффекта коррозии и облучения</w:t>
      </w:r>
      <w:r w:rsidR="003D5A8F">
        <w:t xml:space="preserve"> потоками ионизирующего излучения</w:t>
      </w:r>
      <w:r w:rsidRPr="005374CB">
        <w:t xml:space="preserve"> в высокотемпературной среде</w:t>
      </w:r>
      <w:r w:rsidR="003D5A8F" w:rsidRPr="003D5A8F">
        <w:t xml:space="preserve"> [</w:t>
      </w:r>
      <w:r w:rsidR="003D5A8F">
        <w:fldChar w:fldCharType="begin"/>
      </w:r>
      <w:r w:rsidR="003D5A8F">
        <w:instrText xml:space="preserve"> REF SQvist_Safety_core_design_liqu_met_react \n \h </w:instrText>
      </w:r>
      <w:r w:rsidR="003D5A8F">
        <w:fldChar w:fldCharType="separate"/>
      </w:r>
      <w:r w:rsidR="00710FBB">
        <w:t>26</w:t>
      </w:r>
      <w:r w:rsidR="003D5A8F">
        <w:fldChar w:fldCharType="end"/>
      </w:r>
      <w:r w:rsidR="003D5A8F" w:rsidRPr="003D5A8F">
        <w:t>]</w:t>
      </w:r>
      <w:r w:rsidRPr="005374CB">
        <w:t xml:space="preserve">. </w:t>
      </w:r>
      <w:r w:rsidR="003D5A8F">
        <w:t>Очевидно,</w:t>
      </w:r>
      <w:r w:rsidR="003D5A8F" w:rsidRPr="003D5A8F">
        <w:t xml:space="preserve"> </w:t>
      </w:r>
      <w:r w:rsidR="003D5A8F">
        <w:t xml:space="preserve">что такие испытания </w:t>
      </w:r>
      <w:r w:rsidRPr="005374CB">
        <w:t>необходим</w:t>
      </w:r>
      <w:r w:rsidR="003D5A8F">
        <w:t>о проводить</w:t>
      </w:r>
      <w:r w:rsidRPr="005374CB">
        <w:t xml:space="preserve"> в процессе создания базы данных </w:t>
      </w:r>
      <w:r w:rsidRPr="005374CB">
        <w:lastRenderedPageBreak/>
        <w:t>для лицензирования любой стали</w:t>
      </w:r>
      <w:r w:rsidR="003D5A8F">
        <w:t xml:space="preserve">, которая будет использоваться в среде жидкометаллических быстрых реакторов. В идеале, такие исследования должны проводиться </w:t>
      </w:r>
      <w:r w:rsidR="00C06E33">
        <w:t>в уже существующем быстром реакторе со свинцовым теплоносителем. К сожалению, все проблемы, по большому счету, сводятся к стоимости и к доступности таких экспериментов.</w:t>
      </w:r>
    </w:p>
    <w:p w14:paraId="0B07A37F" w14:textId="1CAEB621" w:rsidR="004C0D80" w:rsidRDefault="00C06E33" w:rsidP="003D5A8F">
      <w:r w:rsidRPr="00C06E33">
        <w:t>Первый эксперимент по облучению и коррозии</w:t>
      </w:r>
      <w:r w:rsidR="004C0D80">
        <w:t xml:space="preserve"> (эксперимент </w:t>
      </w:r>
      <w:r w:rsidR="004C0D80">
        <w:rPr>
          <w:lang w:val="en-US"/>
        </w:rPr>
        <w:t>ICE</w:t>
      </w:r>
      <w:r w:rsidR="004C0D80" w:rsidRPr="004C0D80">
        <w:t>-</w:t>
      </w:r>
      <w:r w:rsidR="004C0D80">
        <w:rPr>
          <w:lang w:val="en-US"/>
        </w:rPr>
        <w:t>I</w:t>
      </w:r>
      <w:r w:rsidR="004C0D80">
        <w:t>)</w:t>
      </w:r>
      <w:r w:rsidRPr="00C06E33">
        <w:t xml:space="preserve"> [</w:t>
      </w:r>
      <w:r w:rsidR="000E3D0B">
        <w:fldChar w:fldCharType="begin"/>
      </w:r>
      <w:r w:rsidR="000E3D0B">
        <w:instrText xml:space="preserve"> REF PHosemann_Irradiation_corrosion_experime \n \h </w:instrText>
      </w:r>
      <w:r w:rsidR="000E3D0B">
        <w:fldChar w:fldCharType="separate"/>
      </w:r>
      <w:r w:rsidR="00710FBB">
        <w:t>27</w:t>
      </w:r>
      <w:r w:rsidR="000E3D0B">
        <w:fldChar w:fldCharType="end"/>
      </w:r>
      <w:r w:rsidRPr="00C06E33">
        <w:t xml:space="preserve">] был первоначальной попыткой получения таких данных без использования ядерных реакторов и в качестве источника </w:t>
      </w:r>
      <w:r w:rsidR="004C0D80">
        <w:t>из</w:t>
      </w:r>
      <w:r w:rsidRPr="00C06E33">
        <w:t>лучения использовался пучок частиц протонов</w:t>
      </w:r>
      <w:r w:rsidR="00A14F4E">
        <w:t xml:space="preserve"> с энергией 5 МэВ</w:t>
      </w:r>
      <w:r w:rsidRPr="00C06E33">
        <w:t xml:space="preserve"> от обычного ионного ускорителя. Эксперимент</w:t>
      </w:r>
      <w:r w:rsidR="004C0D80">
        <w:t>альная установка</w:t>
      </w:r>
      <w:r w:rsidRPr="00C06E33">
        <w:t xml:space="preserve"> ICE-I работал</w:t>
      </w:r>
      <w:r w:rsidR="004C0D80">
        <w:t>а</w:t>
      </w:r>
      <w:r w:rsidRPr="00C06E33">
        <w:t xml:space="preserve"> при температуре 300</w:t>
      </w:r>
      <w:r w:rsidR="004C0D80">
        <w:rPr>
          <w:lang w:val="en-US"/>
        </w:rPr>
        <w:t> </w:t>
      </w:r>
      <w:r w:rsidRPr="00C06E33">
        <w:t>°С, что значительно ниже температуры, ожидаемой в ядерном реакторе</w:t>
      </w:r>
      <w:r w:rsidR="004C0D80" w:rsidRPr="004C0D80">
        <w:t xml:space="preserve"> </w:t>
      </w:r>
      <w:r w:rsidR="004C0D80">
        <w:t>БРЕСТ</w:t>
      </w:r>
      <w:r w:rsidRPr="00C06E33">
        <w:t>. Также</w:t>
      </w:r>
      <w:r w:rsidR="004C0D80">
        <w:t xml:space="preserve">, в эксперименте, </w:t>
      </w:r>
      <w:r w:rsidRPr="00C06E33">
        <w:t>не контролировал</w:t>
      </w:r>
      <w:r w:rsidR="004C0D80">
        <w:t>ось</w:t>
      </w:r>
      <w:r w:rsidRPr="00C06E33">
        <w:t xml:space="preserve"> содержание кислорода. </w:t>
      </w:r>
      <w:r w:rsidR="00A14F4E">
        <w:t xml:space="preserve">Сталь, которая исследовалась – НТ – 9. Так как это одна из первых экспериментальных установок по наблюдению такого комбинированного явления, </w:t>
      </w:r>
      <w:r w:rsidR="00A14F4E" w:rsidRPr="005537E9">
        <w:t>считаю нужным</w:t>
      </w:r>
      <w:r w:rsidR="00A14F4E">
        <w:t xml:space="preserve"> показать схему установки (</w:t>
      </w:r>
      <w:r w:rsidR="00A14F4E" w:rsidRPr="00B941CB">
        <w:t>рисунок</w:t>
      </w:r>
      <w:r w:rsidR="00B941CB" w:rsidRPr="00B941CB">
        <w:t xml:space="preserve"> 1.25</w:t>
      </w:r>
      <w:r w:rsidR="00A14F4E">
        <w:t>).</w:t>
      </w:r>
    </w:p>
    <w:p w14:paraId="5EED4580" w14:textId="77777777" w:rsidR="00C5003C" w:rsidRDefault="00C5003C" w:rsidP="005D4E49">
      <w:pPr>
        <w:pStyle w:val="a9"/>
      </w:pPr>
    </w:p>
    <w:p w14:paraId="50AD005E" w14:textId="2BD22BFC" w:rsidR="00A14F4E" w:rsidRDefault="00A333C2" w:rsidP="00A14F4E">
      <w:pPr>
        <w:pStyle w:val="afb"/>
      </w:pPr>
      <w:r>
        <w:rPr>
          <w:noProof/>
        </w:rPr>
        <w:drawing>
          <wp:inline distT="0" distB="0" distL="0" distR="0" wp14:anchorId="64D2AF43" wp14:editId="4F67D6B6">
            <wp:extent cx="3662462" cy="252000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2462" cy="2520000"/>
                    </a:xfrm>
                    <a:prstGeom prst="rect">
                      <a:avLst/>
                    </a:prstGeom>
                    <a:noFill/>
                    <a:ln>
                      <a:noFill/>
                    </a:ln>
                  </pic:spPr>
                </pic:pic>
              </a:graphicData>
            </a:graphic>
          </wp:inline>
        </w:drawing>
      </w:r>
    </w:p>
    <w:p w14:paraId="38EE3E7C" w14:textId="77777777" w:rsidR="00C5003C" w:rsidRDefault="00C5003C" w:rsidP="005D4E49">
      <w:pPr>
        <w:pStyle w:val="a9"/>
      </w:pPr>
    </w:p>
    <w:p w14:paraId="6FA3A58D" w14:textId="59F544E2" w:rsidR="002804FE" w:rsidRDefault="00A14F4E" w:rsidP="002804FE">
      <w:pPr>
        <w:pStyle w:val="afb"/>
      </w:pPr>
      <w:r>
        <w:t>Рисунок</w:t>
      </w:r>
      <w:r w:rsidR="00B941CB">
        <w:t xml:space="preserve"> 1.25</w:t>
      </w:r>
      <w:r>
        <w:t xml:space="preserve"> – Схема</w:t>
      </w:r>
      <w:r w:rsidR="002804FE">
        <w:t xml:space="preserve">тическая иллюстрация экспериментальной установки </w:t>
      </w:r>
      <w:r w:rsidR="002804FE" w:rsidRPr="002804FE">
        <w:t>[</w:t>
      </w:r>
      <w:r w:rsidR="000E3D0B">
        <w:fldChar w:fldCharType="begin"/>
      </w:r>
      <w:r w:rsidR="000E3D0B">
        <w:instrText xml:space="preserve"> REF PHosemann_Irradiation_corrosion_experime \n \h </w:instrText>
      </w:r>
      <w:r w:rsidR="000E3D0B">
        <w:fldChar w:fldCharType="separate"/>
      </w:r>
      <w:r w:rsidR="00710FBB">
        <w:t>27</w:t>
      </w:r>
      <w:r w:rsidR="000E3D0B">
        <w:fldChar w:fldCharType="end"/>
      </w:r>
      <w:r w:rsidR="002804FE" w:rsidRPr="002804FE">
        <w:t>].</w:t>
      </w:r>
    </w:p>
    <w:p w14:paraId="7807A28A" w14:textId="77777777" w:rsidR="00C5003C" w:rsidRPr="002804FE" w:rsidRDefault="00C5003C" w:rsidP="005D4E49">
      <w:pPr>
        <w:pStyle w:val="a9"/>
      </w:pPr>
    </w:p>
    <w:p w14:paraId="614BFB89" w14:textId="5FA319F9" w:rsidR="00C5003C" w:rsidRDefault="00C06E33" w:rsidP="00F23177">
      <w:r w:rsidRPr="00C06E33">
        <w:t xml:space="preserve">Хотя эксперимент ICE-I не дал значимых экспериментальных результатов, он сформировал концептуальную основу для конструкции </w:t>
      </w:r>
      <w:r w:rsidR="000E3D0B">
        <w:t>установки</w:t>
      </w:r>
      <w:r w:rsidRPr="00C06E33">
        <w:t xml:space="preserve"> ICE-II, описанной здесь [</w:t>
      </w:r>
      <w:r w:rsidR="000E3D0B">
        <w:fldChar w:fldCharType="begin"/>
      </w:r>
      <w:r w:rsidR="000E3D0B">
        <w:instrText xml:space="preserve"> REF SQvist_Proton_irrad_lead_steel_HT9 \n \h </w:instrText>
      </w:r>
      <w:r w:rsidR="000E3D0B">
        <w:fldChar w:fldCharType="separate"/>
      </w:r>
      <w:r w:rsidR="00710FBB">
        <w:t>28</w:t>
      </w:r>
      <w:r w:rsidR="000E3D0B">
        <w:fldChar w:fldCharType="end"/>
      </w:r>
      <w:r w:rsidRPr="00C06E33">
        <w:t>].</w:t>
      </w:r>
      <w:r w:rsidR="000E3D0B" w:rsidRPr="000E3D0B">
        <w:t xml:space="preserve"> </w:t>
      </w:r>
      <w:r w:rsidR="000E3D0B">
        <w:t xml:space="preserve">Как и в первом эксперименте, авторы ставили перед собой задачу </w:t>
      </w:r>
      <w:r w:rsidR="00F23177" w:rsidRPr="00F23177">
        <w:t xml:space="preserve">исследования эффектов, вызванных воздействием облучения, на коррозионное поведение сталей, подверженных воздействию жидких металлов. </w:t>
      </w:r>
      <w:r w:rsidR="00F23177">
        <w:t>Налетающие</w:t>
      </w:r>
      <w:r w:rsidR="00F23177" w:rsidRPr="00F23177">
        <w:t xml:space="preserve"> частицы с высокой энергией создают первичные </w:t>
      </w:r>
      <w:r w:rsidR="00F23177">
        <w:t>выбитые</w:t>
      </w:r>
      <w:r w:rsidR="00F23177" w:rsidRPr="00F23177">
        <w:t xml:space="preserve"> атомы (</w:t>
      </w:r>
      <w:r w:rsidR="00F23177">
        <w:t>ПВА</w:t>
      </w:r>
      <w:r w:rsidR="00F23177" w:rsidRPr="00F23177">
        <w:t>), приводящие к каскадам смещени</w:t>
      </w:r>
      <w:r w:rsidR="00F23177">
        <w:t>й</w:t>
      </w:r>
      <w:r w:rsidR="00F23177" w:rsidRPr="00F23177">
        <w:t xml:space="preserve"> и создающие точечные дефекты (междоузлия и вакансии) внутри материала. </w:t>
      </w:r>
      <w:r w:rsidR="00F23177">
        <w:t xml:space="preserve">Межузельные атомы </w:t>
      </w:r>
      <w:r w:rsidR="00F23177" w:rsidRPr="00F23177">
        <w:t xml:space="preserve">быстро диффундируют и поглощаются границами зерен и </w:t>
      </w:r>
      <w:r w:rsidR="00F23177">
        <w:t>поверхностью</w:t>
      </w:r>
      <w:r w:rsidR="00F23177" w:rsidRPr="00F23177">
        <w:t xml:space="preserve">, оставляя </w:t>
      </w:r>
      <w:r w:rsidR="00F23177">
        <w:t xml:space="preserve">после себя </w:t>
      </w:r>
      <w:r w:rsidR="00F23177" w:rsidRPr="00F23177">
        <w:t>вакансии</w:t>
      </w:r>
      <w:r w:rsidR="00CB693A">
        <w:t>.</w:t>
      </w:r>
      <w:r w:rsidR="00F23177">
        <w:t xml:space="preserve"> </w:t>
      </w:r>
    </w:p>
    <w:p w14:paraId="3A71A707" w14:textId="5BBEAEFF" w:rsidR="003D5A8F" w:rsidRDefault="00CB693A" w:rsidP="00F23177">
      <w:r>
        <w:lastRenderedPageBreak/>
        <w:t>П</w:t>
      </w:r>
      <w:r w:rsidR="00F23177">
        <w:t xml:space="preserve">овышенная концентрация вакансий приводит к </w:t>
      </w:r>
      <w:r>
        <w:t>увеличению радиационной</w:t>
      </w:r>
      <w:r w:rsidR="00655B79">
        <w:t xml:space="preserve"> ползучести</w:t>
      </w:r>
      <w:r w:rsidR="00F23177">
        <w:t>, что в некоторых материалах может привести к образованию новых фаз. Повышенная ваканси</w:t>
      </w:r>
      <w:r>
        <w:t>онная и междоузельная плотность</w:t>
      </w:r>
      <w:r w:rsidR="00F23177">
        <w:t xml:space="preserve"> внутри оксидного слоя</w:t>
      </w:r>
      <w:r>
        <w:t xml:space="preserve"> </w:t>
      </w:r>
      <w:r w:rsidR="00F23177">
        <w:t>улучшает перенос ионов из объем</w:t>
      </w:r>
      <w:r>
        <w:t>а</w:t>
      </w:r>
      <w:r w:rsidR="00F23177">
        <w:t xml:space="preserve"> стали через оксидный слой. Так как защита от коррозии основана на снижении скорости диффузии через пленки оксида, облучение, как ожидается, будет пагубно сказываться на защите от коррозии.</w:t>
      </w:r>
    </w:p>
    <w:p w14:paraId="7292DEAA" w14:textId="57F38736" w:rsidR="004501DC" w:rsidRDefault="004501DC" w:rsidP="00F23177">
      <w:r>
        <w:t xml:space="preserve">Главным отличием эксперимента </w:t>
      </w:r>
      <w:r>
        <w:rPr>
          <w:lang w:val="en-US"/>
        </w:rPr>
        <w:t>ICE</w:t>
      </w:r>
      <w:r w:rsidRPr="004501DC">
        <w:t>-</w:t>
      </w:r>
      <w:r>
        <w:rPr>
          <w:lang w:val="en-US"/>
        </w:rPr>
        <w:t>II</w:t>
      </w:r>
      <w:r w:rsidRPr="004501DC">
        <w:t xml:space="preserve"> </w:t>
      </w:r>
      <w:r w:rsidR="009815FB">
        <w:t>от</w:t>
      </w:r>
      <w:r>
        <w:t xml:space="preserve"> </w:t>
      </w:r>
      <w:r>
        <w:rPr>
          <w:lang w:val="en-US"/>
        </w:rPr>
        <w:t>ICE</w:t>
      </w:r>
      <w:r w:rsidRPr="004501DC">
        <w:t>-</w:t>
      </w:r>
      <w:r>
        <w:rPr>
          <w:lang w:val="en-US"/>
        </w:rPr>
        <w:t>I</w:t>
      </w:r>
      <w:r w:rsidRPr="004501DC">
        <w:t xml:space="preserve"> </w:t>
      </w:r>
      <w:r>
        <w:t xml:space="preserve">стала возможность контролирования концентрации кислорода в жидком свинце. Параметры эксперимента указаны в </w:t>
      </w:r>
      <w:r w:rsidRPr="00902A4B">
        <w:t>таблице</w:t>
      </w:r>
      <w:r w:rsidR="00902A4B" w:rsidRPr="00902A4B">
        <w:t xml:space="preserve"> 1.8</w:t>
      </w:r>
      <w:r>
        <w:t>.</w:t>
      </w:r>
    </w:p>
    <w:p w14:paraId="3496FEDB" w14:textId="1FBBE20A" w:rsidR="00C5003C" w:rsidRDefault="00C5003C" w:rsidP="005D4E49">
      <w:pPr>
        <w:pStyle w:val="a9"/>
      </w:pPr>
    </w:p>
    <w:p w14:paraId="730702E3" w14:textId="1975313A" w:rsidR="00F65735" w:rsidRPr="00F65735" w:rsidRDefault="00F65735" w:rsidP="00F65735">
      <w:pPr>
        <w:pStyle w:val="af9"/>
      </w:pPr>
      <w:r w:rsidRPr="00902A4B">
        <w:t>Таблица</w:t>
      </w:r>
      <w:r w:rsidR="00902A4B" w:rsidRPr="00902A4B">
        <w:t xml:space="preserve"> 1.8</w:t>
      </w:r>
      <w:r>
        <w:t xml:space="preserve"> – Параметры эксперимента </w:t>
      </w:r>
      <w:r>
        <w:rPr>
          <w:lang w:val="en-US"/>
        </w:rPr>
        <w:t>ICE</w:t>
      </w:r>
      <w:r w:rsidRPr="00F65735">
        <w:t>-</w:t>
      </w:r>
      <w:r>
        <w:rPr>
          <w:lang w:val="en-US"/>
        </w:rPr>
        <w:t>II</w:t>
      </w:r>
      <w:r w:rsidRPr="00F65735">
        <w:t xml:space="preserve"> [</w:t>
      </w:r>
      <w:r>
        <w:fldChar w:fldCharType="begin"/>
      </w:r>
      <w:r>
        <w:instrText xml:space="preserve"> REF SQvist_Proton_irrad_lead_steel_HT9 \n \h  \* MERGEFORMAT </w:instrText>
      </w:r>
      <w:r>
        <w:fldChar w:fldCharType="separate"/>
      </w:r>
      <w:r w:rsidR="00710FBB">
        <w:t>28</w:t>
      </w:r>
      <w:r>
        <w:fldChar w:fldCharType="end"/>
      </w:r>
      <w:r w:rsidRPr="00F65735">
        <w:t>].</w:t>
      </w:r>
    </w:p>
    <w:tbl>
      <w:tblPr>
        <w:tblStyle w:val="a4"/>
        <w:tblW w:w="0" w:type="auto"/>
        <w:tblLook w:val="04A0" w:firstRow="1" w:lastRow="0" w:firstColumn="1" w:lastColumn="0" w:noHBand="0" w:noVBand="1"/>
      </w:tblPr>
      <w:tblGrid>
        <w:gridCol w:w="6941"/>
        <w:gridCol w:w="2404"/>
      </w:tblGrid>
      <w:tr w:rsidR="00F65735" w14:paraId="27D1A3D3" w14:textId="77777777" w:rsidTr="00F65735">
        <w:tc>
          <w:tcPr>
            <w:tcW w:w="6941" w:type="dxa"/>
          </w:tcPr>
          <w:p w14:paraId="5CA0F2BB" w14:textId="24A8697B" w:rsidR="00F65735" w:rsidRDefault="00F65735" w:rsidP="00F65735">
            <w:pPr>
              <w:pStyle w:val="afa"/>
            </w:pPr>
            <w:r>
              <w:t>Температура образца</w:t>
            </w:r>
          </w:p>
        </w:tc>
        <w:tc>
          <w:tcPr>
            <w:tcW w:w="2404" w:type="dxa"/>
          </w:tcPr>
          <w:p w14:paraId="258CDB9C" w14:textId="7126A86C" w:rsidR="00F65735" w:rsidRPr="00F65735" w:rsidRDefault="00F65735" w:rsidP="00F65735">
            <w:pPr>
              <w:pStyle w:val="afa"/>
              <w:rPr>
                <w:lang w:val="en-US"/>
              </w:rPr>
            </w:pPr>
            <w:r>
              <w:t xml:space="preserve">450 </w:t>
            </w:r>
            <w:r>
              <w:rPr>
                <w:rFonts w:cs="Times New Roman"/>
              </w:rPr>
              <w:t>˚</w:t>
            </w:r>
            <w:r>
              <w:rPr>
                <w:lang w:val="en-US"/>
              </w:rPr>
              <w:t>C</w:t>
            </w:r>
          </w:p>
        </w:tc>
      </w:tr>
      <w:tr w:rsidR="00F65735" w14:paraId="42BBED2B" w14:textId="77777777" w:rsidTr="00F65735">
        <w:tc>
          <w:tcPr>
            <w:tcW w:w="6941" w:type="dxa"/>
          </w:tcPr>
          <w:p w14:paraId="30869950" w14:textId="5300B9DC" w:rsidR="00F65735" w:rsidRDefault="00F65735" w:rsidP="00F65735">
            <w:pPr>
              <w:pStyle w:val="afa"/>
            </w:pPr>
            <w:r>
              <w:t>Температура свинцово-висмутового расплава</w:t>
            </w:r>
          </w:p>
        </w:tc>
        <w:tc>
          <w:tcPr>
            <w:tcW w:w="2404" w:type="dxa"/>
          </w:tcPr>
          <w:p w14:paraId="36B46CBA" w14:textId="3220B3EB" w:rsidR="00F65735" w:rsidRDefault="00F65735" w:rsidP="00F65735">
            <w:pPr>
              <w:pStyle w:val="afa"/>
            </w:pPr>
            <w:r>
              <w:t>4</w:t>
            </w:r>
            <w:r>
              <w:rPr>
                <w:lang w:val="en-US"/>
              </w:rPr>
              <w:t>2</w:t>
            </w:r>
            <w:r>
              <w:t xml:space="preserve">0 </w:t>
            </w:r>
            <w:r>
              <w:rPr>
                <w:rFonts w:cs="Times New Roman"/>
              </w:rPr>
              <w:t>˚</w:t>
            </w:r>
            <w:r>
              <w:rPr>
                <w:lang w:val="en-US"/>
              </w:rPr>
              <w:t>C</w:t>
            </w:r>
          </w:p>
        </w:tc>
      </w:tr>
      <w:tr w:rsidR="00F65735" w14:paraId="42539859" w14:textId="77777777" w:rsidTr="00F65735">
        <w:tc>
          <w:tcPr>
            <w:tcW w:w="6941" w:type="dxa"/>
          </w:tcPr>
          <w:p w14:paraId="3E865D0B" w14:textId="049E0294" w:rsidR="00F65735" w:rsidRDefault="00F65735" w:rsidP="00F65735">
            <w:pPr>
              <w:pStyle w:val="afa"/>
            </w:pPr>
            <w:r>
              <w:t>Энергия частиц</w:t>
            </w:r>
          </w:p>
        </w:tc>
        <w:tc>
          <w:tcPr>
            <w:tcW w:w="2404" w:type="dxa"/>
          </w:tcPr>
          <w:p w14:paraId="43AC4158" w14:textId="5E495560" w:rsidR="00F65735" w:rsidRDefault="00F65735" w:rsidP="00F65735">
            <w:pPr>
              <w:pStyle w:val="afa"/>
            </w:pPr>
            <w:r>
              <w:t>5</w:t>
            </w:r>
            <w:r w:rsidR="004175AC">
              <w:t>,</w:t>
            </w:r>
            <w:r>
              <w:t>5 МэВ</w:t>
            </w:r>
          </w:p>
        </w:tc>
      </w:tr>
      <w:tr w:rsidR="00F65735" w14:paraId="3035BE83" w14:textId="77777777" w:rsidTr="00F65735">
        <w:tc>
          <w:tcPr>
            <w:tcW w:w="6941" w:type="dxa"/>
          </w:tcPr>
          <w:p w14:paraId="1C085DD5" w14:textId="185FA1A0" w:rsidR="00F65735" w:rsidRDefault="00F65735" w:rsidP="00F65735">
            <w:pPr>
              <w:pStyle w:val="afa"/>
            </w:pPr>
            <w:r>
              <w:t>Ток частиц</w:t>
            </w:r>
          </w:p>
        </w:tc>
        <w:tc>
          <w:tcPr>
            <w:tcW w:w="2404" w:type="dxa"/>
          </w:tcPr>
          <w:p w14:paraId="08048382" w14:textId="49E92152" w:rsidR="00F65735" w:rsidRDefault="00F65735" w:rsidP="00F65735">
            <w:pPr>
              <w:pStyle w:val="afa"/>
            </w:pPr>
            <w:r>
              <w:t xml:space="preserve">2 </w:t>
            </w:r>
            <w:proofErr w:type="spellStart"/>
            <w:r w:rsidRPr="00F65735">
              <w:rPr>
                <w:rFonts w:cs="Times New Roman"/>
                <w:i/>
              </w:rPr>
              <w:t>μ</w:t>
            </w:r>
            <w:r>
              <w:rPr>
                <w:rFonts w:cs="Times New Roman"/>
              </w:rPr>
              <w:t>А</w:t>
            </w:r>
            <w:proofErr w:type="spellEnd"/>
          </w:p>
        </w:tc>
      </w:tr>
      <w:tr w:rsidR="00F65735" w14:paraId="083DF83C" w14:textId="77777777" w:rsidTr="00F65735">
        <w:tc>
          <w:tcPr>
            <w:tcW w:w="6941" w:type="dxa"/>
          </w:tcPr>
          <w:p w14:paraId="6D24EE49" w14:textId="50FFE15D" w:rsidR="00F65735" w:rsidRDefault="00F65735" w:rsidP="00F65735">
            <w:pPr>
              <w:pStyle w:val="afa"/>
            </w:pPr>
            <w:r>
              <w:t>Размеры пучка</w:t>
            </w:r>
          </w:p>
        </w:tc>
        <w:tc>
          <w:tcPr>
            <w:tcW w:w="2404" w:type="dxa"/>
          </w:tcPr>
          <w:p w14:paraId="3CD66719" w14:textId="22883EE5" w:rsidR="00F65735" w:rsidRDefault="00F65735" w:rsidP="00F65735">
            <w:pPr>
              <w:pStyle w:val="afa"/>
            </w:pPr>
            <w:r>
              <w:t>3х3 мм</w:t>
            </w:r>
          </w:p>
        </w:tc>
      </w:tr>
      <w:tr w:rsidR="00F65735" w14:paraId="59785921" w14:textId="77777777" w:rsidTr="00F65735">
        <w:tc>
          <w:tcPr>
            <w:tcW w:w="6941" w:type="dxa"/>
          </w:tcPr>
          <w:p w14:paraId="66ED8974" w14:textId="35C5C6D0" w:rsidR="00F65735" w:rsidRDefault="00F65735" w:rsidP="00F65735">
            <w:pPr>
              <w:pStyle w:val="afa"/>
            </w:pPr>
            <w:r>
              <w:t>Концентрация кислорода в свинце</w:t>
            </w:r>
          </w:p>
        </w:tc>
        <w:tc>
          <w:tcPr>
            <w:tcW w:w="2404" w:type="dxa"/>
          </w:tcPr>
          <w:p w14:paraId="41BF0D91" w14:textId="3F2E45D6" w:rsidR="00F65735" w:rsidRDefault="00F65735" w:rsidP="00F65735">
            <w:pPr>
              <w:pStyle w:val="afa"/>
            </w:pPr>
            <w:r w:rsidRPr="00F65735">
              <w:t>0</w:t>
            </w:r>
            <w:r w:rsidR="004175AC">
              <w:rPr>
                <w:lang w:val="en-US"/>
              </w:rPr>
              <w:t>,</w:t>
            </w:r>
            <w:r w:rsidRPr="00F65735">
              <w:t>0002</w:t>
            </w:r>
            <w:r w:rsidR="004175AC">
              <w:rPr>
                <w:lang w:val="en-US"/>
              </w:rPr>
              <w:t xml:space="preserve"> </w:t>
            </w:r>
            <w:r w:rsidR="009053E3">
              <w:t>мас.%</w:t>
            </w:r>
          </w:p>
        </w:tc>
      </w:tr>
      <w:tr w:rsidR="00F65735" w14:paraId="44716F9C" w14:textId="77777777" w:rsidTr="00F65735">
        <w:tc>
          <w:tcPr>
            <w:tcW w:w="6941" w:type="dxa"/>
          </w:tcPr>
          <w:p w14:paraId="77A896B6" w14:textId="4E5EFDC6" w:rsidR="00F65735" w:rsidRDefault="00F65735" w:rsidP="00F65735">
            <w:pPr>
              <w:pStyle w:val="afa"/>
            </w:pPr>
            <w:r>
              <w:t>Время облучения</w:t>
            </w:r>
          </w:p>
        </w:tc>
        <w:tc>
          <w:tcPr>
            <w:tcW w:w="2404" w:type="dxa"/>
          </w:tcPr>
          <w:p w14:paraId="19AAB1BD" w14:textId="7C73FF21" w:rsidR="00F65735" w:rsidRDefault="00F65735" w:rsidP="00F65735">
            <w:pPr>
              <w:pStyle w:val="afa"/>
            </w:pPr>
            <w:r>
              <w:t>58 ч</w:t>
            </w:r>
          </w:p>
        </w:tc>
      </w:tr>
      <w:tr w:rsidR="00F65735" w14:paraId="331B776C" w14:textId="77777777" w:rsidTr="00F65735">
        <w:tc>
          <w:tcPr>
            <w:tcW w:w="6941" w:type="dxa"/>
          </w:tcPr>
          <w:p w14:paraId="6C2ED13F" w14:textId="2EF78E02" w:rsidR="00F65735" w:rsidRDefault="00F65735" w:rsidP="00F65735">
            <w:pPr>
              <w:pStyle w:val="afa"/>
            </w:pPr>
            <w:r>
              <w:t>Время контакта со свинцово-висмутовым расплавом</w:t>
            </w:r>
          </w:p>
        </w:tc>
        <w:tc>
          <w:tcPr>
            <w:tcW w:w="2404" w:type="dxa"/>
          </w:tcPr>
          <w:p w14:paraId="5B1E43CA" w14:textId="7EC1715D" w:rsidR="00F65735" w:rsidRDefault="00F65735" w:rsidP="00F65735">
            <w:pPr>
              <w:pStyle w:val="afa"/>
            </w:pPr>
            <w:r>
              <w:t>80 ч</w:t>
            </w:r>
          </w:p>
        </w:tc>
      </w:tr>
      <w:tr w:rsidR="00F65735" w14:paraId="4EA95BC7" w14:textId="77777777" w:rsidTr="00F65735">
        <w:tc>
          <w:tcPr>
            <w:tcW w:w="6941" w:type="dxa"/>
          </w:tcPr>
          <w:p w14:paraId="66D69C11" w14:textId="279DB440" w:rsidR="00F65735" w:rsidRDefault="00F65735" w:rsidP="00F65735">
            <w:pPr>
              <w:pStyle w:val="afa"/>
            </w:pPr>
            <w:r>
              <w:t>Максимальная доза</w:t>
            </w:r>
          </w:p>
        </w:tc>
        <w:tc>
          <w:tcPr>
            <w:tcW w:w="2404" w:type="dxa"/>
          </w:tcPr>
          <w:p w14:paraId="522E20B3" w14:textId="59125FAD" w:rsidR="00F65735" w:rsidRDefault="00F65735" w:rsidP="00F65735">
            <w:pPr>
              <w:pStyle w:val="afa"/>
            </w:pPr>
            <w:r>
              <w:t>22</w:t>
            </w:r>
            <w:r w:rsidR="004175AC">
              <w:rPr>
                <w:lang w:val="en-US"/>
              </w:rPr>
              <w:t>,</w:t>
            </w:r>
            <w:r>
              <w:t>1 сна</w:t>
            </w:r>
          </w:p>
        </w:tc>
      </w:tr>
    </w:tbl>
    <w:p w14:paraId="62994E3E" w14:textId="41D56086" w:rsidR="004501DC" w:rsidRDefault="004501DC" w:rsidP="005D4E49">
      <w:pPr>
        <w:pStyle w:val="a9"/>
      </w:pPr>
    </w:p>
    <w:p w14:paraId="31E4CCA6" w14:textId="2F170606" w:rsidR="009660BF" w:rsidRDefault="009660BF" w:rsidP="00F23177">
      <w:r>
        <w:t xml:space="preserve">На </w:t>
      </w:r>
      <w:r w:rsidRPr="00B941CB">
        <w:t>рисунке</w:t>
      </w:r>
      <w:r w:rsidR="00B941CB" w:rsidRPr="00B941CB">
        <w:t xml:space="preserve"> 1.26</w:t>
      </w:r>
      <w:r>
        <w:t xml:space="preserve"> схематически показано как выглядит образец и падающий на него поток излучения, а также профиль повреждения.</w:t>
      </w:r>
    </w:p>
    <w:p w14:paraId="214ED96A" w14:textId="77777777" w:rsidR="00C5003C" w:rsidRDefault="00C5003C" w:rsidP="005D4E49">
      <w:pPr>
        <w:pStyle w:val="a9"/>
      </w:pPr>
    </w:p>
    <w:p w14:paraId="50DA0055" w14:textId="05D0A1F1" w:rsidR="009660BF" w:rsidRDefault="00A333C2" w:rsidP="009660BF">
      <w:pPr>
        <w:pStyle w:val="afb"/>
      </w:pPr>
      <w:r>
        <w:rPr>
          <w:noProof/>
        </w:rPr>
        <w:drawing>
          <wp:inline distT="0" distB="0" distL="0" distR="0" wp14:anchorId="49CDE72A" wp14:editId="1EEA15A8">
            <wp:extent cx="3260930" cy="1080000"/>
            <wp:effectExtent l="0" t="0" r="0"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0930" cy="1080000"/>
                    </a:xfrm>
                    <a:prstGeom prst="rect">
                      <a:avLst/>
                    </a:prstGeom>
                    <a:noFill/>
                    <a:ln>
                      <a:noFill/>
                    </a:ln>
                  </pic:spPr>
                </pic:pic>
              </a:graphicData>
            </a:graphic>
          </wp:inline>
        </w:drawing>
      </w:r>
    </w:p>
    <w:p w14:paraId="2FE14962" w14:textId="77777777" w:rsidR="00C5003C" w:rsidRDefault="00C5003C" w:rsidP="005D4E49">
      <w:pPr>
        <w:pStyle w:val="a9"/>
      </w:pPr>
    </w:p>
    <w:p w14:paraId="1A785847" w14:textId="33147552" w:rsidR="009660BF" w:rsidRDefault="009660BF" w:rsidP="009660BF">
      <w:pPr>
        <w:pStyle w:val="afb"/>
      </w:pPr>
      <w:r w:rsidRPr="00B941CB">
        <w:t>Рисунок</w:t>
      </w:r>
      <w:r w:rsidR="00B941CB" w:rsidRPr="00B941CB">
        <w:t xml:space="preserve"> 1.26</w:t>
      </w:r>
      <w:r>
        <w:t xml:space="preserve"> – Изображение образца и профиля повреждений </w:t>
      </w:r>
      <w:r w:rsidRPr="009660BF">
        <w:t>[</w:t>
      </w:r>
      <w:r>
        <w:fldChar w:fldCharType="begin"/>
      </w:r>
      <w:r>
        <w:instrText xml:space="preserve"> REF SQvist_Proton_irrad_lead_steel_HT9 \n \h </w:instrText>
      </w:r>
      <w:r>
        <w:fldChar w:fldCharType="separate"/>
      </w:r>
      <w:r w:rsidR="00710FBB">
        <w:t>28</w:t>
      </w:r>
      <w:r>
        <w:fldChar w:fldCharType="end"/>
      </w:r>
      <w:r w:rsidRPr="009660BF">
        <w:t>].</w:t>
      </w:r>
    </w:p>
    <w:p w14:paraId="7B9E5FDD" w14:textId="3489C35C" w:rsidR="00C5003C" w:rsidRDefault="00C5003C" w:rsidP="005D4E49">
      <w:pPr>
        <w:pStyle w:val="a9"/>
      </w:pPr>
    </w:p>
    <w:p w14:paraId="241882F4" w14:textId="5FBC35E2" w:rsidR="00C5003C" w:rsidRDefault="00C5003C" w:rsidP="00C5003C">
      <w:r>
        <w:t>Видно, что к центру образца профиль повреждений ПВА уменьшается, а по краям увеличивается.</w:t>
      </w:r>
    </w:p>
    <w:p w14:paraId="06F8BC14" w14:textId="64D6D549" w:rsidR="009660BF" w:rsidRDefault="009660BF" w:rsidP="009660BF">
      <w:r>
        <w:t xml:space="preserve">На </w:t>
      </w:r>
      <w:r w:rsidRPr="00B941CB">
        <w:t>рисунке</w:t>
      </w:r>
      <w:r w:rsidR="00B941CB" w:rsidRPr="00B941CB">
        <w:t xml:space="preserve"> 1.27</w:t>
      </w:r>
      <w:r>
        <w:t xml:space="preserve"> показаны изображения образца после испытаний.</w:t>
      </w:r>
    </w:p>
    <w:p w14:paraId="20C138D9" w14:textId="77777777" w:rsidR="00C423E9" w:rsidRDefault="00C423E9" w:rsidP="009660BF"/>
    <w:p w14:paraId="1AF16C88" w14:textId="77777777" w:rsidR="00C5003C" w:rsidRDefault="00C5003C"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9660BF" w14:paraId="620A10F5" w14:textId="77777777" w:rsidTr="00B941CB">
        <w:tc>
          <w:tcPr>
            <w:tcW w:w="4672" w:type="dxa"/>
          </w:tcPr>
          <w:p w14:paraId="509C9BF8" w14:textId="77777777" w:rsidR="009660BF" w:rsidRDefault="009660BF" w:rsidP="00217581">
            <w:pPr>
              <w:pStyle w:val="afb"/>
            </w:pPr>
            <w:r>
              <w:rPr>
                <w:noProof/>
              </w:rPr>
              <w:drawing>
                <wp:inline distT="0" distB="0" distL="0" distR="0" wp14:anchorId="49BA1841" wp14:editId="6B264C31">
                  <wp:extent cx="1475201" cy="1440000"/>
                  <wp:effectExtent l="0" t="0" r="0"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75201" cy="1440000"/>
                          </a:xfrm>
                          <a:prstGeom prst="rect">
                            <a:avLst/>
                          </a:prstGeom>
                        </pic:spPr>
                      </pic:pic>
                    </a:graphicData>
                  </a:graphic>
                </wp:inline>
              </w:drawing>
            </w:r>
          </w:p>
          <w:p w14:paraId="54770305" w14:textId="2318654B" w:rsidR="00B941CB" w:rsidRDefault="00B941CB" w:rsidP="00217581">
            <w:pPr>
              <w:pStyle w:val="afb"/>
            </w:pPr>
            <w:r>
              <w:t>а</w:t>
            </w:r>
          </w:p>
        </w:tc>
        <w:tc>
          <w:tcPr>
            <w:tcW w:w="4673" w:type="dxa"/>
          </w:tcPr>
          <w:p w14:paraId="6DDC74BC" w14:textId="77777777" w:rsidR="009660BF" w:rsidRDefault="009660BF" w:rsidP="00217581">
            <w:pPr>
              <w:pStyle w:val="afb"/>
            </w:pPr>
            <w:r>
              <w:rPr>
                <w:noProof/>
              </w:rPr>
              <w:drawing>
                <wp:inline distT="0" distB="0" distL="0" distR="0" wp14:anchorId="4E835D06" wp14:editId="73F3DDA0">
                  <wp:extent cx="1526786" cy="1440000"/>
                  <wp:effectExtent l="0" t="0" r="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26786" cy="1440000"/>
                          </a:xfrm>
                          <a:prstGeom prst="rect">
                            <a:avLst/>
                          </a:prstGeom>
                        </pic:spPr>
                      </pic:pic>
                    </a:graphicData>
                  </a:graphic>
                </wp:inline>
              </w:drawing>
            </w:r>
          </w:p>
          <w:p w14:paraId="74BBC1E3" w14:textId="3D775419" w:rsidR="00B941CB" w:rsidRDefault="00B941CB" w:rsidP="00217581">
            <w:pPr>
              <w:pStyle w:val="afb"/>
            </w:pPr>
            <w:r>
              <w:t>б</w:t>
            </w:r>
          </w:p>
        </w:tc>
      </w:tr>
    </w:tbl>
    <w:p w14:paraId="557FA54D" w14:textId="77777777" w:rsidR="005D4E49" w:rsidRDefault="005D4E49" w:rsidP="005D4E49">
      <w:pPr>
        <w:pStyle w:val="a9"/>
      </w:pPr>
    </w:p>
    <w:p w14:paraId="017EF32B" w14:textId="0FD76663" w:rsidR="00C5003C" w:rsidRPr="00C5003C" w:rsidRDefault="00B941CB" w:rsidP="006B7BF7">
      <w:pPr>
        <w:pStyle w:val="afb"/>
        <w:rPr>
          <w:sz w:val="20"/>
          <w:szCs w:val="20"/>
        </w:rPr>
      </w:pPr>
      <w:r w:rsidRPr="00C5003C">
        <w:rPr>
          <w:sz w:val="20"/>
          <w:szCs w:val="20"/>
        </w:rPr>
        <w:t>а – сторона пучка</w:t>
      </w:r>
    </w:p>
    <w:p w14:paraId="497EF270" w14:textId="0718039F" w:rsidR="00B941CB" w:rsidRDefault="00B941CB" w:rsidP="006B7BF7">
      <w:pPr>
        <w:pStyle w:val="afb"/>
        <w:rPr>
          <w:sz w:val="20"/>
          <w:szCs w:val="20"/>
        </w:rPr>
      </w:pPr>
      <w:r w:rsidRPr="00C5003C">
        <w:rPr>
          <w:sz w:val="20"/>
          <w:szCs w:val="20"/>
        </w:rPr>
        <w:t>б – сторона теплоносителя</w:t>
      </w:r>
    </w:p>
    <w:p w14:paraId="3F4F8E05" w14:textId="77777777" w:rsidR="00C5003C" w:rsidRPr="00C5003C" w:rsidRDefault="00C5003C" w:rsidP="005D4E49">
      <w:pPr>
        <w:pStyle w:val="a9"/>
      </w:pPr>
    </w:p>
    <w:p w14:paraId="532D54D8" w14:textId="2E654C1C" w:rsidR="009660BF" w:rsidRDefault="006B7BF7" w:rsidP="006B7BF7">
      <w:pPr>
        <w:pStyle w:val="afb"/>
      </w:pPr>
      <w:r w:rsidRPr="00B941CB">
        <w:t>Рисунок</w:t>
      </w:r>
      <w:r w:rsidR="00B941CB" w:rsidRPr="00B941CB">
        <w:t xml:space="preserve"> 1.27</w:t>
      </w:r>
      <w:r>
        <w:t xml:space="preserve"> – Изображение образца НТ-9 после испытаний </w:t>
      </w:r>
      <w:r w:rsidRPr="006B7BF7">
        <w:t>[</w:t>
      </w:r>
      <w:r>
        <w:fldChar w:fldCharType="begin"/>
      </w:r>
      <w:r>
        <w:instrText xml:space="preserve"> REF SQvist_Proton_irrad_lead_steel_HT9 \n \h </w:instrText>
      </w:r>
      <w:r>
        <w:fldChar w:fldCharType="separate"/>
      </w:r>
      <w:r w:rsidR="00710FBB">
        <w:t>28</w:t>
      </w:r>
      <w:r>
        <w:fldChar w:fldCharType="end"/>
      </w:r>
      <w:r w:rsidRPr="006B7BF7">
        <w:t>].</w:t>
      </w:r>
    </w:p>
    <w:p w14:paraId="0D02675F" w14:textId="77777777" w:rsidR="005D4E49" w:rsidRDefault="005D4E49" w:rsidP="005D4E49">
      <w:pPr>
        <w:pStyle w:val="a9"/>
      </w:pPr>
    </w:p>
    <w:p w14:paraId="48B11B58" w14:textId="6243D16A" w:rsidR="00532CAE" w:rsidRDefault="007C6636" w:rsidP="006B7BF7">
      <w:r>
        <w:t xml:space="preserve">Дальнейшее изучение данного образца было проведено в работе </w:t>
      </w:r>
      <w:r w:rsidRPr="007C6636">
        <w:t>[</w:t>
      </w:r>
      <w:r>
        <w:fldChar w:fldCharType="begin"/>
      </w:r>
      <w:r>
        <w:instrText xml:space="preserve"> REF DFrazer_Degr_HT9_under_ion_beam_corrosio \n \h </w:instrText>
      </w:r>
      <w:r>
        <w:fldChar w:fldCharType="separate"/>
      </w:r>
      <w:r w:rsidR="00710FBB">
        <w:t>29</w:t>
      </w:r>
      <w:r>
        <w:fldChar w:fldCharType="end"/>
      </w:r>
      <w:r w:rsidRPr="007C6636">
        <w:t xml:space="preserve">]. На </w:t>
      </w:r>
      <w:r w:rsidRPr="00B941CB">
        <w:t>рисунке</w:t>
      </w:r>
      <w:r w:rsidR="00B941CB" w:rsidRPr="00B941CB">
        <w:t xml:space="preserve"> 1.28</w:t>
      </w:r>
      <w:r w:rsidRPr="007C6636">
        <w:t xml:space="preserve"> показан</w:t>
      </w:r>
      <w:r>
        <w:t>ы</w:t>
      </w:r>
      <w:r w:rsidRPr="007C6636">
        <w:t xml:space="preserve"> изображени</w:t>
      </w:r>
      <w:r>
        <w:t>я</w:t>
      </w:r>
      <w:r w:rsidRPr="007C6636">
        <w:t xml:space="preserve"> облученного</w:t>
      </w:r>
      <w:r>
        <w:t xml:space="preserve"> образца</w:t>
      </w:r>
      <w:r w:rsidRPr="007C6636">
        <w:t xml:space="preserve"> HT</w:t>
      </w:r>
      <w:r>
        <w:t>-</w:t>
      </w:r>
      <w:r w:rsidRPr="007C6636">
        <w:t>9</w:t>
      </w:r>
      <w:r>
        <w:t xml:space="preserve"> со стороны жидкого металла со сканирующего электронного микроскопа</w:t>
      </w:r>
      <w:r w:rsidRPr="007C6636">
        <w:t xml:space="preserve"> с </w:t>
      </w:r>
      <w:r>
        <w:t>малым</w:t>
      </w:r>
      <w:r w:rsidRPr="007C6636">
        <w:t xml:space="preserve"> увеличением </w:t>
      </w:r>
      <w:r>
        <w:t xml:space="preserve">в </w:t>
      </w:r>
      <w:r w:rsidRPr="007C6636">
        <w:t xml:space="preserve">области </w:t>
      </w:r>
      <w:r>
        <w:t>об</w:t>
      </w:r>
      <w:r w:rsidRPr="007C6636">
        <w:t>лучения</w:t>
      </w:r>
      <w:r>
        <w:t>.</w:t>
      </w:r>
      <w:r w:rsidRPr="007C6636">
        <w:t xml:space="preserve"> </w:t>
      </w:r>
    </w:p>
    <w:p w14:paraId="51BC8623" w14:textId="77777777" w:rsidR="006F1400" w:rsidRDefault="006F1400" w:rsidP="005D4E49">
      <w:pPr>
        <w:pStyle w:val="a9"/>
      </w:pPr>
    </w:p>
    <w:p w14:paraId="197E73A1" w14:textId="4872D670" w:rsidR="00532CAE" w:rsidRDefault="00A333C2" w:rsidP="00532CAE">
      <w:pPr>
        <w:pStyle w:val="afb"/>
      </w:pPr>
      <w:r>
        <w:rPr>
          <w:noProof/>
        </w:rPr>
        <w:drawing>
          <wp:inline distT="0" distB="0" distL="0" distR="0" wp14:anchorId="4CA7B26A" wp14:editId="4004438A">
            <wp:extent cx="2945798" cy="1800000"/>
            <wp:effectExtent l="0" t="0" r="698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45798" cy="1800000"/>
                    </a:xfrm>
                    <a:prstGeom prst="rect">
                      <a:avLst/>
                    </a:prstGeom>
                    <a:noFill/>
                    <a:ln>
                      <a:noFill/>
                    </a:ln>
                  </pic:spPr>
                </pic:pic>
              </a:graphicData>
            </a:graphic>
          </wp:inline>
        </w:drawing>
      </w:r>
    </w:p>
    <w:p w14:paraId="78996BD6" w14:textId="77777777" w:rsidR="006F1400" w:rsidRDefault="006F1400" w:rsidP="005D4E49">
      <w:pPr>
        <w:pStyle w:val="a9"/>
      </w:pPr>
    </w:p>
    <w:p w14:paraId="4E01597A" w14:textId="64EF5419" w:rsidR="00532CAE" w:rsidRDefault="00532CAE" w:rsidP="00532CAE">
      <w:pPr>
        <w:pStyle w:val="afb"/>
      </w:pPr>
      <w:r w:rsidRPr="00B941CB">
        <w:t>Рисунок</w:t>
      </w:r>
      <w:r w:rsidR="00B941CB" w:rsidRPr="00B941CB">
        <w:t xml:space="preserve"> 1.28</w:t>
      </w:r>
      <w:r>
        <w:t xml:space="preserve"> – Снимок СЭМ образца НТ-9 со стороны расплава жидкого металла </w:t>
      </w:r>
      <w:r w:rsidRPr="00532CAE">
        <w:t>[</w:t>
      </w:r>
      <w:r>
        <w:fldChar w:fldCharType="begin"/>
      </w:r>
      <w:r>
        <w:instrText xml:space="preserve"> REF DFrazer_Degr_HT9_under_ion_beam_corrosio \n \h </w:instrText>
      </w:r>
      <w:r>
        <w:fldChar w:fldCharType="separate"/>
      </w:r>
      <w:r w:rsidR="00710FBB">
        <w:t>29</w:t>
      </w:r>
      <w:r>
        <w:fldChar w:fldCharType="end"/>
      </w:r>
      <w:r w:rsidRPr="00532CAE">
        <w:t>].</w:t>
      </w:r>
    </w:p>
    <w:p w14:paraId="75C6776F" w14:textId="77777777" w:rsidR="006F1400" w:rsidRPr="00532CAE" w:rsidRDefault="006F1400" w:rsidP="005D4E49">
      <w:pPr>
        <w:pStyle w:val="a9"/>
      </w:pPr>
    </w:p>
    <w:p w14:paraId="7BF0D393" w14:textId="59E0C4B9" w:rsidR="00294FCF" w:rsidRDefault="00532CAE" w:rsidP="006B7BF7">
      <w:r>
        <w:t>На снимке видна</w:t>
      </w:r>
      <w:r w:rsidR="007C6636" w:rsidRPr="007C6636">
        <w:t xml:space="preserve"> четкая область, в которой луч попадает в заднюю часть образц</w:t>
      </w:r>
      <w:r>
        <w:t>а</w:t>
      </w:r>
      <w:r w:rsidR="007C6636" w:rsidRPr="007C6636">
        <w:t>; в этом месте можно увидеть обесцвечивание (более темное серое</w:t>
      </w:r>
      <w:r>
        <w:t>).</w:t>
      </w:r>
      <w:r w:rsidR="007C6636" w:rsidRPr="007C6636">
        <w:t xml:space="preserve"> </w:t>
      </w:r>
      <w:r>
        <w:t>Т</w:t>
      </w:r>
      <w:r w:rsidR="007C6636" w:rsidRPr="007C6636">
        <w:t xml:space="preserve">онкий центр образца </w:t>
      </w:r>
      <w:r w:rsidR="00294FCF">
        <w:t>свидетельствует о</w:t>
      </w:r>
      <w:r w:rsidR="007C6636" w:rsidRPr="007C6636">
        <w:t xml:space="preserve"> радиационно</w:t>
      </w:r>
      <w:r w:rsidR="00294FCF">
        <w:t>м</w:t>
      </w:r>
      <w:r w:rsidR="007C6636" w:rsidRPr="007C6636">
        <w:t xml:space="preserve"> повреждени</w:t>
      </w:r>
      <w:r w:rsidR="00294FCF">
        <w:t>и</w:t>
      </w:r>
      <w:r w:rsidR="007C6636" w:rsidRPr="007C6636">
        <w:t>, создаваемого ионным пучком</w:t>
      </w:r>
      <w:r w:rsidR="00294FCF">
        <w:t>.</w:t>
      </w:r>
      <w:r w:rsidR="00294FCF" w:rsidRPr="00294FCF">
        <w:t xml:space="preserve"> </w:t>
      </w:r>
      <w:r w:rsidR="00294FCF">
        <w:t>О</w:t>
      </w:r>
      <w:r w:rsidR="00294FCF" w:rsidRPr="00294FCF">
        <w:t>ксидн</w:t>
      </w:r>
      <w:r w:rsidR="00294FCF">
        <w:t>ый</w:t>
      </w:r>
      <w:r w:rsidR="00294FCF" w:rsidRPr="00294FCF">
        <w:t xml:space="preserve"> сло</w:t>
      </w:r>
      <w:r w:rsidR="00294FCF">
        <w:t>й</w:t>
      </w:r>
      <w:r w:rsidR="00294FCF" w:rsidRPr="00294FCF">
        <w:t xml:space="preserve"> внутри облуч</w:t>
      </w:r>
      <w:r w:rsidR="00294FCF">
        <w:t>енной</w:t>
      </w:r>
      <w:r w:rsidR="00294FCF" w:rsidRPr="00294FCF">
        <w:t xml:space="preserve"> области можно увидеть на </w:t>
      </w:r>
      <w:r w:rsidR="00294FCF" w:rsidRPr="00B941CB">
        <w:t>рисунке</w:t>
      </w:r>
      <w:r w:rsidR="00B941CB" w:rsidRPr="00B941CB">
        <w:rPr>
          <w:lang w:val="en-US"/>
        </w:rPr>
        <w:t xml:space="preserve"> 1.29</w:t>
      </w:r>
      <w:r w:rsidR="00294FCF">
        <w:t>.</w:t>
      </w:r>
    </w:p>
    <w:p w14:paraId="1EE7E086" w14:textId="77777777" w:rsidR="006F1400" w:rsidRDefault="006F1400" w:rsidP="005D4E49">
      <w:pPr>
        <w:pStyle w:val="a9"/>
      </w:pPr>
    </w:p>
    <w:p w14:paraId="7FB6399B" w14:textId="409D3D10" w:rsidR="00F63FFB" w:rsidRDefault="00F63FFB" w:rsidP="00F63FFB">
      <w:pPr>
        <w:pStyle w:val="afb"/>
      </w:pPr>
      <w:r>
        <w:rPr>
          <w:noProof/>
        </w:rPr>
        <w:drawing>
          <wp:inline distT="0" distB="0" distL="0" distR="0" wp14:anchorId="7FB683AE" wp14:editId="4607F858">
            <wp:extent cx="2375511" cy="1675943"/>
            <wp:effectExtent l="0" t="0" r="6350"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86309" cy="1683561"/>
                    </a:xfrm>
                    <a:prstGeom prst="rect">
                      <a:avLst/>
                    </a:prstGeom>
                  </pic:spPr>
                </pic:pic>
              </a:graphicData>
            </a:graphic>
          </wp:inline>
        </w:drawing>
      </w:r>
    </w:p>
    <w:p w14:paraId="6B3C541E" w14:textId="77777777" w:rsidR="006F1400" w:rsidRDefault="006F1400" w:rsidP="005D4E49">
      <w:pPr>
        <w:pStyle w:val="a9"/>
      </w:pPr>
    </w:p>
    <w:p w14:paraId="705CB409" w14:textId="07DBEB8F" w:rsidR="00F63FFB" w:rsidRDefault="00F63FFB" w:rsidP="00F63FFB">
      <w:pPr>
        <w:pStyle w:val="afb"/>
      </w:pPr>
      <w:r w:rsidRPr="00B941CB">
        <w:t>Рисунок</w:t>
      </w:r>
      <w:r w:rsidR="00B941CB" w:rsidRPr="00B941CB">
        <w:t xml:space="preserve"> 1.29</w:t>
      </w:r>
      <w:r>
        <w:t xml:space="preserve"> – Отслоение оксидного слоя от поверхности образца </w:t>
      </w:r>
      <w:r w:rsidRPr="00F63FFB">
        <w:t>[</w:t>
      </w:r>
      <w:r>
        <w:fldChar w:fldCharType="begin"/>
      </w:r>
      <w:r>
        <w:instrText xml:space="preserve"> REF DFrazer_Degr_HT9_under_ion_beam_corrosio \n \h </w:instrText>
      </w:r>
      <w:r>
        <w:fldChar w:fldCharType="separate"/>
      </w:r>
      <w:r w:rsidR="00710FBB">
        <w:t>29</w:t>
      </w:r>
      <w:r>
        <w:fldChar w:fldCharType="end"/>
      </w:r>
      <w:r w:rsidRPr="00F63FFB">
        <w:t>].</w:t>
      </w:r>
    </w:p>
    <w:p w14:paraId="71C1ACF3" w14:textId="77777777" w:rsidR="006F1400" w:rsidRPr="00F63FFB" w:rsidRDefault="006F1400" w:rsidP="005D4E49">
      <w:pPr>
        <w:pStyle w:val="a9"/>
      </w:pPr>
    </w:p>
    <w:p w14:paraId="3340207F" w14:textId="37B446F2" w:rsidR="006B7BF7" w:rsidRDefault="00294FCF" w:rsidP="006B7BF7">
      <w:r>
        <w:t xml:space="preserve">Это </w:t>
      </w:r>
      <w:r w:rsidR="00F63FFB">
        <w:t>свидетельствует о том</w:t>
      </w:r>
      <w:r w:rsidRPr="00294FCF">
        <w:t xml:space="preserve">, что при ионном облучении образовался довольно толстый, но </w:t>
      </w:r>
      <w:r w:rsidR="00F63FFB">
        <w:t>плохо</w:t>
      </w:r>
      <w:r w:rsidRPr="00294FCF">
        <w:t xml:space="preserve"> </w:t>
      </w:r>
      <w:r w:rsidRPr="00B941CB">
        <w:t>адгезивный</w:t>
      </w:r>
      <w:r w:rsidRPr="00294FCF">
        <w:t xml:space="preserve"> оксидный слой на </w:t>
      </w:r>
      <w:r w:rsidR="00F63FFB">
        <w:t>образце</w:t>
      </w:r>
      <w:r w:rsidRPr="00294FCF">
        <w:t xml:space="preserve">. </w:t>
      </w:r>
      <w:r w:rsidRPr="00F02EC3">
        <w:t>Изображен</w:t>
      </w:r>
      <w:r w:rsidR="00A920F6" w:rsidRPr="00F02EC3">
        <w:t>ие</w:t>
      </w:r>
      <w:r w:rsidRPr="00F02EC3">
        <w:t xml:space="preserve"> был</w:t>
      </w:r>
      <w:r w:rsidR="00A920F6" w:rsidRPr="00F02EC3">
        <w:t>о</w:t>
      </w:r>
      <w:r w:rsidRPr="00F02EC3">
        <w:t xml:space="preserve"> сделан</w:t>
      </w:r>
      <w:r w:rsidR="00A920F6" w:rsidRPr="00F02EC3">
        <w:t>о</w:t>
      </w:r>
      <w:r w:rsidRPr="00F02EC3">
        <w:t xml:space="preserve"> в област</w:t>
      </w:r>
      <w:r w:rsidR="00A920F6" w:rsidRPr="00F02EC3">
        <w:t>и</w:t>
      </w:r>
      <w:r w:rsidRPr="00F02EC3">
        <w:t>, не охваченн</w:t>
      </w:r>
      <w:r w:rsidR="00A920F6" w:rsidRPr="00F02EC3">
        <w:t>ой</w:t>
      </w:r>
      <w:r w:rsidRPr="00F02EC3">
        <w:t xml:space="preserve"> </w:t>
      </w:r>
      <w:r w:rsidR="00F63FFB" w:rsidRPr="00F02EC3">
        <w:t>жидким металлом</w:t>
      </w:r>
      <w:r w:rsidRPr="00F02EC3">
        <w:t>.</w:t>
      </w:r>
      <w:r w:rsidRPr="00294FCF">
        <w:t xml:space="preserve"> Следует отметить, что хотя </w:t>
      </w:r>
      <w:r w:rsidR="00F63FFB">
        <w:t>жидкий металл</w:t>
      </w:r>
      <w:r w:rsidRPr="00294FCF">
        <w:t xml:space="preserve"> был найден повсюду на образце, он не покрывал образец сплошной пленкой; другими словами, основной оксид виден без очистки поверхности образца</w:t>
      </w:r>
      <w:r w:rsidR="00A920F6">
        <w:t xml:space="preserve"> от</w:t>
      </w:r>
      <w:r w:rsidR="00F63FFB">
        <w:t xml:space="preserve"> жидкого металла</w:t>
      </w:r>
      <w:r w:rsidRPr="00294FCF">
        <w:t>.</w:t>
      </w:r>
    </w:p>
    <w:p w14:paraId="11C1346E" w14:textId="2E14E74E" w:rsidR="00A920F6" w:rsidRDefault="00A920F6" w:rsidP="006B7BF7">
      <w:r>
        <w:t>Также была выявлена слоистая структура сформировавшегося оксида в обеих регионах: облученном и не облученном (</w:t>
      </w:r>
      <w:r w:rsidRPr="00B941CB">
        <w:t>рисунок</w:t>
      </w:r>
      <w:r w:rsidR="00B941CB" w:rsidRPr="00B941CB">
        <w:t xml:space="preserve"> 1.30</w:t>
      </w:r>
      <w:r>
        <w:t>).</w:t>
      </w:r>
    </w:p>
    <w:p w14:paraId="72FA6D14" w14:textId="77777777" w:rsidR="006F1400" w:rsidRDefault="006F1400"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A927DE" w:rsidRPr="00A920F6" w14:paraId="0482CFFC" w14:textId="77777777" w:rsidTr="00A920F6">
        <w:tc>
          <w:tcPr>
            <w:tcW w:w="4672" w:type="dxa"/>
          </w:tcPr>
          <w:p w14:paraId="74239BCA" w14:textId="49421F76" w:rsidR="00A920F6" w:rsidRPr="00A920F6" w:rsidRDefault="00A927DE" w:rsidP="00A920F6">
            <w:pPr>
              <w:pStyle w:val="afb"/>
            </w:pPr>
            <w:r>
              <w:rPr>
                <w:noProof/>
              </w:rPr>
              <w:drawing>
                <wp:inline distT="0" distB="0" distL="0" distR="0" wp14:anchorId="089C7135" wp14:editId="33BECC26">
                  <wp:extent cx="1873077" cy="1800000"/>
                  <wp:effectExtent l="0" t="0" r="0" b="38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3077" cy="1800000"/>
                          </a:xfrm>
                          <a:prstGeom prst="rect">
                            <a:avLst/>
                          </a:prstGeom>
                          <a:noFill/>
                          <a:ln>
                            <a:noFill/>
                          </a:ln>
                        </pic:spPr>
                      </pic:pic>
                    </a:graphicData>
                  </a:graphic>
                </wp:inline>
              </w:drawing>
            </w:r>
          </w:p>
        </w:tc>
        <w:tc>
          <w:tcPr>
            <w:tcW w:w="4673" w:type="dxa"/>
          </w:tcPr>
          <w:p w14:paraId="151C94BD" w14:textId="2D6CA394" w:rsidR="00A920F6" w:rsidRPr="00A920F6" w:rsidRDefault="00A927DE" w:rsidP="00A920F6">
            <w:pPr>
              <w:pStyle w:val="afb"/>
            </w:pPr>
            <w:r>
              <w:rPr>
                <w:noProof/>
              </w:rPr>
              <w:drawing>
                <wp:inline distT="0" distB="0" distL="0" distR="0" wp14:anchorId="2F7A2EFB" wp14:editId="75E2822E">
                  <wp:extent cx="1868936" cy="18000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68936" cy="1800000"/>
                          </a:xfrm>
                          <a:prstGeom prst="rect">
                            <a:avLst/>
                          </a:prstGeom>
                          <a:noFill/>
                          <a:ln>
                            <a:noFill/>
                          </a:ln>
                        </pic:spPr>
                      </pic:pic>
                    </a:graphicData>
                  </a:graphic>
                </wp:inline>
              </w:drawing>
            </w:r>
          </w:p>
        </w:tc>
      </w:tr>
      <w:tr w:rsidR="00A927DE" w:rsidRPr="00A920F6" w14:paraId="5ABFF619" w14:textId="77777777" w:rsidTr="00A920F6">
        <w:tc>
          <w:tcPr>
            <w:tcW w:w="4672" w:type="dxa"/>
          </w:tcPr>
          <w:p w14:paraId="2971A84D" w14:textId="44543F37" w:rsidR="00A920F6" w:rsidRPr="00A920F6" w:rsidRDefault="006F1400" w:rsidP="00A920F6">
            <w:pPr>
              <w:pStyle w:val="afb"/>
            </w:pPr>
            <w:r>
              <w:t>а</w:t>
            </w:r>
          </w:p>
        </w:tc>
        <w:tc>
          <w:tcPr>
            <w:tcW w:w="4673" w:type="dxa"/>
          </w:tcPr>
          <w:p w14:paraId="08525CD4" w14:textId="75DA1ABF" w:rsidR="00A920F6" w:rsidRPr="00A920F6" w:rsidRDefault="006F1400" w:rsidP="00A920F6">
            <w:pPr>
              <w:pStyle w:val="afb"/>
            </w:pPr>
            <w:r>
              <w:t>б</w:t>
            </w:r>
          </w:p>
        </w:tc>
      </w:tr>
    </w:tbl>
    <w:p w14:paraId="4C490C37" w14:textId="77777777" w:rsidR="005D4E49" w:rsidRDefault="005D4E49" w:rsidP="005D4E49">
      <w:pPr>
        <w:pStyle w:val="a9"/>
      </w:pPr>
    </w:p>
    <w:p w14:paraId="4CDB1A2A" w14:textId="30446E52" w:rsidR="006F1400" w:rsidRPr="006F1400" w:rsidRDefault="006F1400" w:rsidP="00A920F6">
      <w:pPr>
        <w:pStyle w:val="afb"/>
        <w:rPr>
          <w:sz w:val="20"/>
          <w:szCs w:val="20"/>
        </w:rPr>
      </w:pPr>
      <w:r w:rsidRPr="006F1400">
        <w:rPr>
          <w:sz w:val="20"/>
          <w:szCs w:val="20"/>
        </w:rPr>
        <w:t>а – не облученная зона</w:t>
      </w:r>
    </w:p>
    <w:p w14:paraId="1B73392F" w14:textId="051FF91F" w:rsidR="006F1400" w:rsidRPr="006F1400" w:rsidRDefault="006F1400" w:rsidP="00A920F6">
      <w:pPr>
        <w:pStyle w:val="afb"/>
        <w:rPr>
          <w:sz w:val="20"/>
          <w:szCs w:val="20"/>
        </w:rPr>
      </w:pPr>
      <w:r w:rsidRPr="006F1400">
        <w:rPr>
          <w:sz w:val="20"/>
          <w:szCs w:val="20"/>
        </w:rPr>
        <w:t>б – облученная зона</w:t>
      </w:r>
    </w:p>
    <w:p w14:paraId="36A4DAED" w14:textId="77777777" w:rsidR="006F1400" w:rsidRDefault="006F1400" w:rsidP="005D4E49">
      <w:pPr>
        <w:pStyle w:val="a9"/>
      </w:pPr>
    </w:p>
    <w:p w14:paraId="054D7D59" w14:textId="65F8173B" w:rsidR="00A920F6" w:rsidRDefault="00A920F6" w:rsidP="00A920F6">
      <w:pPr>
        <w:pStyle w:val="afb"/>
      </w:pPr>
      <w:r w:rsidRPr="00B941CB">
        <w:t>Рисунок</w:t>
      </w:r>
      <w:r w:rsidR="00B941CB" w:rsidRPr="00B941CB">
        <w:t xml:space="preserve"> 1.31</w:t>
      </w:r>
      <w:r>
        <w:t xml:space="preserve"> - </w:t>
      </w:r>
      <w:r w:rsidRPr="00A920F6">
        <w:t>Сечение SEM-изображения многослойной оксидной структуры в</w:t>
      </w:r>
      <w:r>
        <w:t xml:space="preserve"> образце НТ-9 </w:t>
      </w:r>
      <w:r w:rsidRPr="00A920F6">
        <w:t>[</w:t>
      </w:r>
      <w:r>
        <w:fldChar w:fldCharType="begin"/>
      </w:r>
      <w:r>
        <w:instrText xml:space="preserve"> REF DFrazer_Degr_HT9_under_ion_beam_corrosio \n \h </w:instrText>
      </w:r>
      <w:r>
        <w:fldChar w:fldCharType="separate"/>
      </w:r>
      <w:r w:rsidR="00710FBB">
        <w:t>29</w:t>
      </w:r>
      <w:r>
        <w:fldChar w:fldCharType="end"/>
      </w:r>
      <w:r w:rsidRPr="00A920F6">
        <w:t>].</w:t>
      </w:r>
    </w:p>
    <w:p w14:paraId="16417227" w14:textId="77777777" w:rsidR="006F1400" w:rsidRDefault="006F1400" w:rsidP="005D4E49">
      <w:pPr>
        <w:pStyle w:val="a9"/>
      </w:pPr>
    </w:p>
    <w:p w14:paraId="74BC32F5" w14:textId="69F23D59" w:rsidR="00A920F6" w:rsidRDefault="00A920F6" w:rsidP="00A920F6">
      <w:r w:rsidRPr="00A920F6">
        <w:t>Толщина оксидного слоя в необлученной зоне составляет приблизительно 1</w:t>
      </w:r>
      <w:r>
        <w:rPr>
          <w:lang w:val="en-US"/>
        </w:rPr>
        <w:t> </w:t>
      </w:r>
      <w:r w:rsidR="00E53FC3">
        <w:t>мк</w:t>
      </w:r>
      <w:r w:rsidRPr="00A920F6">
        <w:t>м и примерно 13</w:t>
      </w:r>
      <w:r>
        <w:rPr>
          <w:lang w:val="en-US"/>
        </w:rPr>
        <w:t> </w:t>
      </w:r>
      <w:r w:rsidRPr="00A920F6">
        <w:t>м</w:t>
      </w:r>
      <w:r w:rsidR="00E53FC3">
        <w:t>к</w:t>
      </w:r>
      <w:r w:rsidRPr="00A920F6">
        <w:t>м в облученной зоне.</w:t>
      </w:r>
      <w:r w:rsidR="00BE1D7C">
        <w:t xml:space="preserve"> Также явно заметна пористость образца в зоне облучения.</w:t>
      </w:r>
    </w:p>
    <w:p w14:paraId="65EB4EA6" w14:textId="29667E50" w:rsidR="00772B45" w:rsidRDefault="00BE1D7C" w:rsidP="00A920F6">
      <w:r>
        <w:t xml:space="preserve">В зоне облучения проводилась </w:t>
      </w:r>
      <w:r>
        <w:rPr>
          <w:lang w:val="en-US"/>
        </w:rPr>
        <w:t>EDS</w:t>
      </w:r>
      <w:r w:rsidRPr="00BE1D7C">
        <w:t xml:space="preserve"> </w:t>
      </w:r>
      <w:r>
        <w:t>спектроскопия (</w:t>
      </w:r>
      <w:r w:rsidR="002313BA">
        <w:t>э</w:t>
      </w:r>
      <w:r w:rsidRPr="00BE1D7C">
        <w:t>нергодисперсионная рентгеновская спектроскопия</w:t>
      </w:r>
      <w:r>
        <w:t>)</w:t>
      </w:r>
      <w:r w:rsidR="002313BA">
        <w:t xml:space="preserve"> результаты которой показаны на </w:t>
      </w:r>
      <w:r w:rsidR="002313BA" w:rsidRPr="00B941CB">
        <w:t>рисунке</w:t>
      </w:r>
      <w:r w:rsidR="00B941CB" w:rsidRPr="00B941CB">
        <w:t xml:space="preserve"> 1.32</w:t>
      </w:r>
      <w:r w:rsidR="002313BA">
        <w:t>.</w:t>
      </w:r>
    </w:p>
    <w:p w14:paraId="5C087EDB" w14:textId="77777777" w:rsidR="005D4E49" w:rsidRDefault="005D4E49" w:rsidP="005D4E49">
      <w:pPr>
        <w:pStyle w:val="a9"/>
      </w:pPr>
    </w:p>
    <w:p w14:paraId="7104CC1F" w14:textId="0D652E93" w:rsidR="002313BA" w:rsidRDefault="00137009" w:rsidP="002313BA">
      <w:pPr>
        <w:pStyle w:val="afb"/>
      </w:pPr>
      <w:r>
        <w:rPr>
          <w:noProof/>
        </w:rPr>
        <w:drawing>
          <wp:inline distT="0" distB="0" distL="0" distR="0" wp14:anchorId="0BEFBC9F" wp14:editId="6DAF0D15">
            <wp:extent cx="2093281" cy="2107940"/>
            <wp:effectExtent l="0" t="0" r="2540" b="698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10016" cy="2124792"/>
                    </a:xfrm>
                    <a:prstGeom prst="rect">
                      <a:avLst/>
                    </a:prstGeom>
                    <a:noFill/>
                    <a:ln>
                      <a:noFill/>
                    </a:ln>
                  </pic:spPr>
                </pic:pic>
              </a:graphicData>
            </a:graphic>
          </wp:inline>
        </w:drawing>
      </w:r>
    </w:p>
    <w:p w14:paraId="7DB88495" w14:textId="77777777" w:rsidR="006F1400" w:rsidRDefault="006F1400" w:rsidP="005D4E49">
      <w:pPr>
        <w:pStyle w:val="a9"/>
      </w:pPr>
    </w:p>
    <w:p w14:paraId="2CB43C0B" w14:textId="0FDABEE0" w:rsidR="002313BA" w:rsidRDefault="002313BA" w:rsidP="002313BA">
      <w:pPr>
        <w:pStyle w:val="afb"/>
      </w:pPr>
      <w:r>
        <w:t>Рисунок</w:t>
      </w:r>
      <w:r w:rsidR="00B941CB" w:rsidRPr="00B941CB">
        <w:t xml:space="preserve"> 1.32</w:t>
      </w:r>
      <w:r>
        <w:t xml:space="preserve"> – </w:t>
      </w:r>
      <w:r>
        <w:rPr>
          <w:lang w:val="en-US"/>
        </w:rPr>
        <w:t>EDS</w:t>
      </w:r>
      <w:r w:rsidRPr="002313BA">
        <w:t xml:space="preserve"> </w:t>
      </w:r>
      <w:r>
        <w:t xml:space="preserve">спектроскопия облученной зоны </w:t>
      </w:r>
      <w:r w:rsidRPr="002313BA">
        <w:t>[</w:t>
      </w:r>
      <w:r>
        <w:fldChar w:fldCharType="begin"/>
      </w:r>
      <w:r>
        <w:instrText xml:space="preserve"> REF DFrazer_Degr_HT9_under_ion_beam_corrosio \n \h </w:instrText>
      </w:r>
      <w:r>
        <w:fldChar w:fldCharType="separate"/>
      </w:r>
      <w:r w:rsidR="00710FBB">
        <w:t>29</w:t>
      </w:r>
      <w:r>
        <w:fldChar w:fldCharType="end"/>
      </w:r>
      <w:r w:rsidRPr="002313BA">
        <w:t>].</w:t>
      </w:r>
    </w:p>
    <w:p w14:paraId="1E3113DB" w14:textId="77777777" w:rsidR="006F1400" w:rsidRPr="002313BA" w:rsidRDefault="006F1400" w:rsidP="005D4E49">
      <w:pPr>
        <w:pStyle w:val="a9"/>
      </w:pPr>
    </w:p>
    <w:p w14:paraId="05CB3901" w14:textId="04D01032" w:rsidR="002313BA" w:rsidRPr="00BE1D7C" w:rsidRDefault="002313BA" w:rsidP="00A920F6">
      <w:r w:rsidRPr="002313BA">
        <w:t>EDS облученной зоны показыва</w:t>
      </w:r>
      <w:r>
        <w:t>ет</w:t>
      </w:r>
      <w:r w:rsidRPr="002313BA">
        <w:t xml:space="preserve"> обогащение </w:t>
      </w:r>
      <w:proofErr w:type="spellStart"/>
      <w:r w:rsidRPr="002313BA">
        <w:t>Ni</w:t>
      </w:r>
      <w:proofErr w:type="spellEnd"/>
      <w:r w:rsidRPr="002313BA">
        <w:t xml:space="preserve"> на границе раздела оксид</w:t>
      </w:r>
      <w:r>
        <w:t> - </w:t>
      </w:r>
      <w:r w:rsidRPr="002313BA">
        <w:t>желез</w:t>
      </w:r>
      <w:r>
        <w:t>о</w:t>
      </w:r>
      <w:r w:rsidRPr="002313BA">
        <w:t xml:space="preserve"> и присутствие </w:t>
      </w:r>
      <w:proofErr w:type="spellStart"/>
      <w:r w:rsidRPr="002313BA">
        <w:t>Mn</w:t>
      </w:r>
      <w:proofErr w:type="spellEnd"/>
      <w:r w:rsidRPr="002313BA">
        <w:t xml:space="preserve"> во внутренней оксидной структуре. </w:t>
      </w:r>
      <w:r>
        <w:t>Т</w:t>
      </w:r>
      <w:r w:rsidRPr="002313BA">
        <w:t xml:space="preserve">акже </w:t>
      </w:r>
      <w:r>
        <w:t>видна</w:t>
      </w:r>
      <w:r w:rsidRPr="002313BA">
        <w:t xml:space="preserve"> многослойн</w:t>
      </w:r>
      <w:r>
        <w:t>ая</w:t>
      </w:r>
      <w:r w:rsidRPr="002313BA">
        <w:t xml:space="preserve"> структуру оксида с богатым Fe внешним слоем и внутренним слоем, богатым Cr и Fe.</w:t>
      </w:r>
    </w:p>
    <w:p w14:paraId="0576620D" w14:textId="02AC7CBA" w:rsidR="00772B45" w:rsidRDefault="00772B45" w:rsidP="00A920F6">
      <w:r>
        <w:t xml:space="preserve">В заключении авторы пишут о том, что </w:t>
      </w:r>
      <w:r w:rsidRPr="00772B45">
        <w:t xml:space="preserve">пассивные защитные оксидные структуры можно выращивать на сталях в </w:t>
      </w:r>
      <w:r>
        <w:t>жидких металлах</w:t>
      </w:r>
      <w:r w:rsidRPr="00772B45">
        <w:t xml:space="preserve"> при облучении; однако коррози</w:t>
      </w:r>
      <w:r w:rsidR="00BE1D7C">
        <w:t>я</w:t>
      </w:r>
      <w:r w:rsidRPr="00772B45">
        <w:t xml:space="preserve"> значительно увеличивается за счет облучения, а оксидные слои от</w:t>
      </w:r>
      <w:r w:rsidR="00BE1D7C">
        <w:t>слаиваются</w:t>
      </w:r>
      <w:r w:rsidRPr="00772B45">
        <w:t xml:space="preserve"> от поверхности. Поскольку оксидные слои в зоне облучения пористы</w:t>
      </w:r>
      <w:r w:rsidR="00BE1D7C">
        <w:t>е</w:t>
      </w:r>
      <w:r w:rsidRPr="00772B45">
        <w:t xml:space="preserve"> и измерялась только конечная толщина оксида, </w:t>
      </w:r>
      <w:r w:rsidR="00BE1D7C">
        <w:t xml:space="preserve">авторам было </w:t>
      </w:r>
      <w:r w:rsidRPr="00772B45">
        <w:t>трудно оценить скорость окисления образца.</w:t>
      </w:r>
    </w:p>
    <w:p w14:paraId="4CAED1B9" w14:textId="77777777" w:rsidR="00532663" w:rsidRDefault="00532663" w:rsidP="00532663">
      <w:r>
        <w:br w:type="page"/>
      </w:r>
    </w:p>
    <w:p w14:paraId="69B080CB" w14:textId="0C8CA12D" w:rsidR="00532663" w:rsidRDefault="00532663" w:rsidP="00532663">
      <w:pPr>
        <w:pStyle w:val="1"/>
      </w:pPr>
      <w:bookmarkStart w:id="38" w:name="_Toc514780527"/>
      <w:bookmarkStart w:id="39" w:name="_Toc517859506"/>
      <w:r>
        <w:lastRenderedPageBreak/>
        <w:t>Мето</w:t>
      </w:r>
      <w:r w:rsidR="0017005F">
        <w:t>до</w:t>
      </w:r>
      <w:r>
        <w:t>логия исследований</w:t>
      </w:r>
      <w:bookmarkEnd w:id="38"/>
      <w:bookmarkEnd w:id="39"/>
    </w:p>
    <w:p w14:paraId="1C4461A5" w14:textId="77777777" w:rsidR="0017005F" w:rsidRDefault="0017005F" w:rsidP="0017005F">
      <w:pPr>
        <w:pStyle w:val="2"/>
      </w:pPr>
      <w:bookmarkStart w:id="40" w:name="_Toc514780528"/>
      <w:bookmarkStart w:id="41" w:name="_Toc517859507"/>
      <w:r>
        <w:t>Обоснование выбора компьютерного моделирования как основного метода исследования.</w:t>
      </w:r>
      <w:bookmarkEnd w:id="40"/>
      <w:bookmarkEnd w:id="41"/>
    </w:p>
    <w:p w14:paraId="0662AC85" w14:textId="77777777" w:rsidR="0017005F" w:rsidRDefault="0017005F" w:rsidP="0017005F">
      <w:r>
        <w:t>Как было показано ранее, окисление стали в окружении жидкометаллического теплоносителя – сложный, многостадийный процесс, и если взаимодействие стали со свинцом хоть как-то изучено, то влияние облучения на процесс роста оксидной пленки совершенно не ясен. Такие исследования не проводились по нескольким причинам:</w:t>
      </w:r>
    </w:p>
    <w:p w14:paraId="128118ED" w14:textId="6B334514" w:rsidR="0017005F" w:rsidRDefault="0017005F" w:rsidP="006F1400">
      <w:pPr>
        <w:pStyle w:val="a3"/>
        <w:numPr>
          <w:ilvl w:val="0"/>
          <w:numId w:val="17"/>
        </w:numPr>
        <w:ind w:left="709"/>
      </w:pPr>
      <w:r>
        <w:t>Дороговизна исследований. Для облучения образцов нужно иметь высокоэнергетический нейтронный источник вкупе со свинцовым теплоносителем, который будет омывать образец. То есть, нужен готовый исследовательский реактор</w:t>
      </w:r>
      <w:r w:rsidR="00001BA2" w:rsidRPr="00B941CB">
        <w:t>;</w:t>
      </w:r>
    </w:p>
    <w:p w14:paraId="7DA5EED2" w14:textId="60E27D62" w:rsidR="0017005F" w:rsidRDefault="0017005F" w:rsidP="006F1400">
      <w:pPr>
        <w:pStyle w:val="a3"/>
        <w:numPr>
          <w:ilvl w:val="0"/>
          <w:numId w:val="17"/>
        </w:numPr>
        <w:ind w:left="709"/>
      </w:pPr>
      <w:r>
        <w:t>Время исследований. Пленка растет довольно быстро, и если нужно исследовать начальные стадии процесса окисления</w:t>
      </w:r>
      <w:r w:rsidR="00655B79">
        <w:t xml:space="preserve"> (пико-наносекунды)</w:t>
      </w:r>
      <w:r>
        <w:t>, то такое исследование невозможно реализовать</w:t>
      </w:r>
      <w:r w:rsidR="00655B79">
        <w:t xml:space="preserve"> с помощью</w:t>
      </w:r>
      <w:r>
        <w:t xml:space="preserve"> </w:t>
      </w:r>
      <w:r w:rsidR="00655B79">
        <w:t>эксперимента</w:t>
      </w:r>
      <w:r w:rsidR="00001BA2" w:rsidRPr="00B941CB">
        <w:t>;</w:t>
      </w:r>
    </w:p>
    <w:p w14:paraId="61C7ED5E" w14:textId="77777777" w:rsidR="0017005F" w:rsidRDefault="0017005F" w:rsidP="006F1400">
      <w:pPr>
        <w:pStyle w:val="a3"/>
        <w:numPr>
          <w:ilvl w:val="0"/>
          <w:numId w:val="17"/>
        </w:numPr>
        <w:ind w:left="709"/>
      </w:pPr>
      <w:r>
        <w:t>Невозможность поддерживать постоянные условия испытания. Тут имеется ввиду, что для построения хоть какой-то вразумительной модели нужно «накопить статистику». В реальных исследованиях даже малые доли отклонения от заданных параметров, к примеру, состав стали или флюенс нейтронов, могут приводить к совершенно разным результатам.</w:t>
      </w:r>
    </w:p>
    <w:p w14:paraId="4DEA0B62" w14:textId="61F9F800" w:rsidR="0017005F" w:rsidRDefault="00655B79" w:rsidP="0017005F">
      <w:pPr>
        <w:ind w:firstLine="708"/>
      </w:pPr>
      <w:r>
        <w:t>Компьютерное моделирование, в свою очередь, и</w:t>
      </w:r>
      <w:r w:rsidR="0017005F">
        <w:t>меет ряд преимуществ, а именно:</w:t>
      </w:r>
    </w:p>
    <w:p w14:paraId="26C39F72" w14:textId="1E2108FC" w:rsidR="0017005F" w:rsidRDefault="0017005F" w:rsidP="006F1400">
      <w:pPr>
        <w:pStyle w:val="a3"/>
        <w:numPr>
          <w:ilvl w:val="0"/>
          <w:numId w:val="18"/>
        </w:numPr>
        <w:ind w:left="709"/>
      </w:pPr>
      <w:r>
        <w:t>Возможность контроля всех параметров системы</w:t>
      </w:r>
      <w:r w:rsidR="00001BA2" w:rsidRPr="00B941CB">
        <w:t>;</w:t>
      </w:r>
    </w:p>
    <w:p w14:paraId="0BD42355" w14:textId="00A44FA9" w:rsidR="0017005F" w:rsidRDefault="0017005F" w:rsidP="006F1400">
      <w:pPr>
        <w:pStyle w:val="a3"/>
        <w:numPr>
          <w:ilvl w:val="0"/>
          <w:numId w:val="18"/>
        </w:numPr>
        <w:ind w:left="709"/>
      </w:pPr>
      <w:r>
        <w:t>Возможность наблюдения начальных стадий окисления</w:t>
      </w:r>
      <w:r w:rsidR="00001BA2" w:rsidRPr="00B941CB">
        <w:t>;</w:t>
      </w:r>
    </w:p>
    <w:p w14:paraId="77ABFE36" w14:textId="467789F8" w:rsidR="0017005F" w:rsidRDefault="0017005F" w:rsidP="006F1400">
      <w:pPr>
        <w:pStyle w:val="a3"/>
        <w:numPr>
          <w:ilvl w:val="0"/>
          <w:numId w:val="18"/>
        </w:numPr>
        <w:ind w:left="709"/>
      </w:pPr>
      <w:r>
        <w:t>Дешевизна исследований.</w:t>
      </w:r>
    </w:p>
    <w:p w14:paraId="72F4CD0D" w14:textId="1D182FAB" w:rsidR="00951D55" w:rsidRDefault="00520B26" w:rsidP="00951D55">
      <w:pPr>
        <w:pStyle w:val="a3"/>
      </w:pPr>
      <w:r>
        <w:t>Говоря о преимуществах нельзя не сказать и о недостатках компьютерного моделирования:</w:t>
      </w:r>
    </w:p>
    <w:p w14:paraId="43E97E80" w14:textId="5CE81D33" w:rsidR="00520B26" w:rsidRDefault="00520B26" w:rsidP="00252BCB">
      <w:pPr>
        <w:pStyle w:val="a3"/>
        <w:numPr>
          <w:ilvl w:val="0"/>
          <w:numId w:val="46"/>
        </w:numPr>
        <w:ind w:left="709"/>
      </w:pPr>
      <w:r>
        <w:t xml:space="preserve">Длительность эксперимента по времени. Расчет ячейки с 1 млн атомов длительностью в 1 пс с шагом моделирования в 0.1 фс занимают, приблизительно, 10 часов: </w:t>
      </w:r>
    </w:p>
    <w:p w14:paraId="33386940" w14:textId="49F81C52" w:rsidR="00520B26" w:rsidRDefault="00520B26" w:rsidP="00252BCB">
      <w:pPr>
        <w:pStyle w:val="a3"/>
        <w:numPr>
          <w:ilvl w:val="0"/>
          <w:numId w:val="46"/>
        </w:numPr>
        <w:ind w:left="709"/>
      </w:pPr>
      <w:r>
        <w:t>Требования к большим компьютерным мощностям. Расчет ячейки с 1 млн атомов с помощью МД требует около 32 процессоров, не говоря уже об оперативной памяти. Также требуется большое количество памяти жестких дисков (для сравнения, 10 кадров с 1 млн атомов в ячейке требует около 0,8 Гб памяти);</w:t>
      </w:r>
    </w:p>
    <w:p w14:paraId="4E6346C9" w14:textId="2FB0A8C4" w:rsidR="00520B26" w:rsidRDefault="00252BCB" w:rsidP="00252BCB">
      <w:pPr>
        <w:pStyle w:val="a3"/>
        <w:numPr>
          <w:ilvl w:val="0"/>
          <w:numId w:val="46"/>
        </w:numPr>
        <w:ind w:left="709"/>
      </w:pPr>
      <w:r>
        <w:t>Долгое время отладки кода/скрипта, выбора потенциала. На подбор потенциала и отладку скриптов уходит основная часть времени.</w:t>
      </w:r>
    </w:p>
    <w:p w14:paraId="27472BFD" w14:textId="77777777" w:rsidR="00252BCB" w:rsidRDefault="00252BCB" w:rsidP="00252BCB">
      <w:pPr>
        <w:pStyle w:val="a3"/>
      </w:pPr>
    </w:p>
    <w:p w14:paraId="3349DCBD" w14:textId="194B453D" w:rsidR="00532663" w:rsidRDefault="00532663" w:rsidP="00532663">
      <w:pPr>
        <w:pStyle w:val="2"/>
      </w:pPr>
      <w:bookmarkStart w:id="42" w:name="_Toc514780529"/>
      <w:bookmarkStart w:id="43" w:name="_Toc517859508"/>
      <w:r>
        <w:lastRenderedPageBreak/>
        <w:t>Компьютерное моделирование.</w:t>
      </w:r>
      <w:bookmarkEnd w:id="42"/>
      <w:bookmarkEnd w:id="43"/>
    </w:p>
    <w:p w14:paraId="33A61534" w14:textId="77777777" w:rsidR="00174B21" w:rsidRPr="009A5A63" w:rsidRDefault="00174B21" w:rsidP="00174B21">
      <w:r w:rsidRPr="009A5A63">
        <w:t>В настоящее время в физике конденсированного состояния существует несколько основных методов компьютерного моделирования структурно-энергетических трансформаций на атомном уровне: динамический метод (метод молекулярной динамики), вариационный метод (или метод молекулярной статики), метод статистических испытаний (или метод Монте-Карло) и их различные сочетания.</w:t>
      </w:r>
    </w:p>
    <w:p w14:paraId="05883DDE" w14:textId="77777777" w:rsidR="00D61855" w:rsidRPr="009A5A63" w:rsidRDefault="00D61855" w:rsidP="009A5A63">
      <w:r w:rsidRPr="009A5A63">
        <w:t>Если расположить современные методы моделирования, используемые в физике, по возрастанию размеров моделируемых систем и времени моделирования, то картина получится следующей:</w:t>
      </w:r>
    </w:p>
    <w:p w14:paraId="56BA162F" w14:textId="5DD86A71" w:rsidR="00D61855" w:rsidRPr="009A5A63" w:rsidRDefault="00D61855" w:rsidP="006F1400">
      <w:pPr>
        <w:pStyle w:val="a3"/>
        <w:numPr>
          <w:ilvl w:val="0"/>
          <w:numId w:val="21"/>
        </w:numPr>
        <w:ind w:left="709"/>
      </w:pPr>
      <w:r w:rsidRPr="009A5A63">
        <w:t>Ab initio методы</w:t>
      </w:r>
      <w:r w:rsidR="00001BA2" w:rsidRPr="00B941CB">
        <w:t>;</w:t>
      </w:r>
    </w:p>
    <w:p w14:paraId="3BF1ED2E" w14:textId="5278554E" w:rsidR="00D61855" w:rsidRPr="009A5A63" w:rsidRDefault="00D61855" w:rsidP="006F1400">
      <w:pPr>
        <w:pStyle w:val="a3"/>
        <w:numPr>
          <w:ilvl w:val="0"/>
          <w:numId w:val="21"/>
        </w:numPr>
        <w:ind w:left="709"/>
      </w:pPr>
      <w:r w:rsidRPr="009A5A63">
        <w:t>Ab initio методы, использующие приближения</w:t>
      </w:r>
      <w:r w:rsidR="00001BA2" w:rsidRPr="00B941CB">
        <w:t>;</w:t>
      </w:r>
    </w:p>
    <w:p w14:paraId="4B24CAF6" w14:textId="6D6D6C85" w:rsidR="00D61855" w:rsidRPr="009A5A63" w:rsidRDefault="00D61855" w:rsidP="006F1400">
      <w:pPr>
        <w:pStyle w:val="a3"/>
        <w:numPr>
          <w:ilvl w:val="0"/>
          <w:numId w:val="21"/>
        </w:numPr>
        <w:ind w:left="709"/>
      </w:pPr>
      <w:r w:rsidRPr="009A5A63">
        <w:t>Методы использующие полуэмпирические потенциалы</w:t>
      </w:r>
      <w:r w:rsidR="00001BA2" w:rsidRPr="00B941CB">
        <w:t>;</w:t>
      </w:r>
    </w:p>
    <w:p w14:paraId="5D8B239F" w14:textId="19E92CB2" w:rsidR="00D61855" w:rsidRPr="009A5A63" w:rsidRDefault="00D61855" w:rsidP="006F1400">
      <w:pPr>
        <w:pStyle w:val="a3"/>
        <w:numPr>
          <w:ilvl w:val="0"/>
          <w:numId w:val="21"/>
        </w:numPr>
        <w:ind w:left="709"/>
      </w:pPr>
      <w:r w:rsidRPr="009A5A63">
        <w:t>Метод Монте-Карло</w:t>
      </w:r>
      <w:r w:rsidR="00001BA2" w:rsidRPr="00B941CB">
        <w:t>;</w:t>
      </w:r>
    </w:p>
    <w:p w14:paraId="316DF74A" w14:textId="367BCD05" w:rsidR="001D4773" w:rsidRPr="00951D55" w:rsidRDefault="00D61855" w:rsidP="006F1400">
      <w:pPr>
        <w:pStyle w:val="a3"/>
        <w:numPr>
          <w:ilvl w:val="0"/>
          <w:numId w:val="21"/>
        </w:numPr>
        <w:ind w:left="709"/>
      </w:pPr>
      <w:r w:rsidRPr="009A5A63">
        <w:t>Методы конечных элементов</w:t>
      </w:r>
      <w:r w:rsidR="00001BA2">
        <w:rPr>
          <w:lang w:val="en-US"/>
        </w:rPr>
        <w:t>.</w:t>
      </w:r>
    </w:p>
    <w:p w14:paraId="4674FE0D" w14:textId="77777777" w:rsidR="00951D55" w:rsidRPr="009674B8" w:rsidRDefault="00951D55" w:rsidP="00951D55">
      <w:pPr>
        <w:pStyle w:val="a3"/>
      </w:pPr>
    </w:p>
    <w:p w14:paraId="60CADB9F" w14:textId="77777777" w:rsidR="009674B8" w:rsidRDefault="009674B8" w:rsidP="009674B8">
      <w:pPr>
        <w:pStyle w:val="2"/>
      </w:pPr>
      <w:bookmarkStart w:id="44" w:name="_Toc514780526"/>
      <w:bookmarkStart w:id="45" w:name="_Toc517859509"/>
      <w:r>
        <w:t>Постановка задачи.</w:t>
      </w:r>
      <w:bookmarkEnd w:id="44"/>
      <w:bookmarkEnd w:id="45"/>
    </w:p>
    <w:p w14:paraId="61584870" w14:textId="563F3A13" w:rsidR="009674B8" w:rsidRDefault="009674B8" w:rsidP="009674B8">
      <w:pPr>
        <w:ind w:firstLine="708"/>
      </w:pPr>
      <w:r>
        <w:t xml:space="preserve">В соответствии с существующей проблемой, поставлена задача: «Как </w:t>
      </w:r>
      <w:r w:rsidR="00655B79">
        <w:t>кислород в свинце</w:t>
      </w:r>
      <w:r>
        <w:t xml:space="preserve"> взаимодействует с хромистой сталью под облучением?». Такую задачу следует разбить на подзадачи:</w:t>
      </w:r>
    </w:p>
    <w:p w14:paraId="12DFDD30" w14:textId="55BC1BD0" w:rsidR="009674B8" w:rsidRDefault="009674B8" w:rsidP="006F1400">
      <w:pPr>
        <w:pStyle w:val="a3"/>
        <w:numPr>
          <w:ilvl w:val="0"/>
          <w:numId w:val="44"/>
        </w:numPr>
        <w:ind w:left="709"/>
      </w:pPr>
      <w:r>
        <w:t xml:space="preserve">Первопринципное моделирование системы свинец-кислород-железо (разделы </w:t>
      </w:r>
      <w:r>
        <w:fldChar w:fldCharType="begin"/>
      </w:r>
      <w:r>
        <w:instrText xml:space="preserve"> REF _Ref517645355 \r \h </w:instrText>
      </w:r>
      <w:r>
        <w:fldChar w:fldCharType="separate"/>
      </w:r>
      <w:r w:rsidR="00710FBB">
        <w:t>3.3.1</w:t>
      </w:r>
      <w:r>
        <w:fldChar w:fldCharType="end"/>
      </w:r>
      <w:r>
        <w:t xml:space="preserve">, </w:t>
      </w:r>
      <w:r>
        <w:fldChar w:fldCharType="begin"/>
      </w:r>
      <w:r>
        <w:instrText xml:space="preserve"> REF _Ref516142570 \r \h </w:instrText>
      </w:r>
      <w:r>
        <w:fldChar w:fldCharType="separate"/>
      </w:r>
      <w:r w:rsidR="00710FBB">
        <w:t>3.3.2</w:t>
      </w:r>
      <w:r>
        <w:fldChar w:fldCharType="end"/>
      </w:r>
      <w:r>
        <w:t>);</w:t>
      </w:r>
    </w:p>
    <w:p w14:paraId="31352E84" w14:textId="51B30D72" w:rsidR="009674B8" w:rsidRDefault="009674B8" w:rsidP="006F1400">
      <w:pPr>
        <w:pStyle w:val="a3"/>
        <w:numPr>
          <w:ilvl w:val="0"/>
          <w:numId w:val="44"/>
        </w:numPr>
        <w:ind w:left="709"/>
      </w:pPr>
      <w:r>
        <w:t xml:space="preserve">Молекулярно-статическое моделирование взаимодействия кислорода с железом (разделы </w:t>
      </w:r>
      <w:r>
        <w:fldChar w:fldCharType="begin"/>
      </w:r>
      <w:r>
        <w:instrText xml:space="preserve"> REF _Ref517645384 \r \h </w:instrText>
      </w:r>
      <w:r>
        <w:fldChar w:fldCharType="separate"/>
      </w:r>
      <w:r w:rsidR="00710FBB">
        <w:t>3.3.3</w:t>
      </w:r>
      <w:r>
        <w:fldChar w:fldCharType="end"/>
      </w:r>
      <w:r>
        <w:t xml:space="preserve">, </w:t>
      </w:r>
      <w:r>
        <w:fldChar w:fldCharType="begin"/>
      </w:r>
      <w:r>
        <w:instrText xml:space="preserve"> REF _Ref517645385 \r \h </w:instrText>
      </w:r>
      <w:r>
        <w:fldChar w:fldCharType="separate"/>
      </w:r>
      <w:r w:rsidR="00710FBB">
        <w:t>3.3.4</w:t>
      </w:r>
      <w:r>
        <w:fldChar w:fldCharType="end"/>
      </w:r>
      <w:r>
        <w:t>);</w:t>
      </w:r>
    </w:p>
    <w:p w14:paraId="60463AA5" w14:textId="706D8DF9" w:rsidR="009674B8" w:rsidRDefault="009674B8" w:rsidP="006F1400">
      <w:pPr>
        <w:pStyle w:val="a3"/>
        <w:numPr>
          <w:ilvl w:val="0"/>
          <w:numId w:val="44"/>
        </w:numPr>
        <w:ind w:left="709"/>
      </w:pPr>
      <w:r>
        <w:t xml:space="preserve">Молекулярно-динамическое моделирование образования и роста оксидной пленки (раздел </w:t>
      </w:r>
      <w:r>
        <w:fldChar w:fldCharType="begin"/>
      </w:r>
      <w:r>
        <w:instrText xml:space="preserve"> REF _Ref517645406 \r \h </w:instrText>
      </w:r>
      <w:r>
        <w:fldChar w:fldCharType="separate"/>
      </w:r>
      <w:r w:rsidR="00710FBB">
        <w:t>3.4</w:t>
      </w:r>
      <w:r>
        <w:fldChar w:fldCharType="end"/>
      </w:r>
      <w:r>
        <w:t>);</w:t>
      </w:r>
    </w:p>
    <w:p w14:paraId="5BE7A5A7" w14:textId="4A1FDB8B" w:rsidR="009674B8" w:rsidRDefault="009674B8" w:rsidP="006F1400">
      <w:pPr>
        <w:pStyle w:val="a3"/>
        <w:numPr>
          <w:ilvl w:val="0"/>
          <w:numId w:val="44"/>
        </w:numPr>
        <w:ind w:left="709"/>
      </w:pPr>
      <w:r>
        <w:t xml:space="preserve">Молекулярно-динамическое моделирование каскадообразования и отжига дефектов в пленке и на поверхности изучаемых систем (раздел </w:t>
      </w:r>
      <w:r>
        <w:fldChar w:fldCharType="begin"/>
      </w:r>
      <w:r>
        <w:instrText xml:space="preserve"> REF _Ref517645417 \r \h </w:instrText>
      </w:r>
      <w:r>
        <w:fldChar w:fldCharType="separate"/>
      </w:r>
      <w:r w:rsidR="00710FBB">
        <w:t>3.5</w:t>
      </w:r>
      <w:r>
        <w:fldChar w:fldCharType="end"/>
      </w:r>
      <w:r>
        <w:t>).</w:t>
      </w:r>
    </w:p>
    <w:p w14:paraId="6159360F" w14:textId="77777777" w:rsidR="00951D55" w:rsidRDefault="00951D55" w:rsidP="00951D55">
      <w:pPr>
        <w:pStyle w:val="a3"/>
      </w:pPr>
    </w:p>
    <w:p w14:paraId="62B4ADD1" w14:textId="77777777" w:rsidR="001D4773" w:rsidRDefault="001D4773" w:rsidP="001D4773">
      <w:pPr>
        <w:pStyle w:val="2"/>
      </w:pPr>
      <w:bookmarkStart w:id="46" w:name="_Toc514780530"/>
      <w:bookmarkStart w:id="47" w:name="_Toc517859510"/>
      <w:r>
        <w:t>Периодические граничные условия</w:t>
      </w:r>
      <w:bookmarkEnd w:id="46"/>
      <w:bookmarkEnd w:id="47"/>
    </w:p>
    <w:p w14:paraId="487D2642" w14:textId="29FAF437" w:rsidR="001D4773" w:rsidRDefault="001D4773" w:rsidP="001D4773">
      <w:r>
        <w:t>Так как невозможно решать уравнения Ньютона</w:t>
      </w:r>
      <w:r w:rsidR="00F02EC3">
        <w:t xml:space="preserve">, </w:t>
      </w:r>
      <w:r>
        <w:t xml:space="preserve">Лагранжа или первопринципные расчеты для макромасштабных твердых тел из-за ограничения компьютерных мощностей (в одном моле вещества содержится </w:t>
      </w:r>
      <w:r>
        <w:rPr>
          <w:lang w:val="en-US"/>
        </w:rPr>
        <w:t>N</w:t>
      </w:r>
      <w:r w:rsidRPr="00FD6493">
        <w:rPr>
          <w:vertAlign w:val="subscript"/>
          <w:lang w:val="en-US"/>
        </w:rPr>
        <w:t>A</w:t>
      </w:r>
      <w:r>
        <w:rPr>
          <w:rFonts w:cs="Times New Roman"/>
        </w:rPr>
        <w:t>≈</w:t>
      </w:r>
      <w:r w:rsidRPr="00FD6493">
        <w:t>10</w:t>
      </w:r>
      <w:r w:rsidRPr="00FD6493">
        <w:rPr>
          <w:vertAlign w:val="superscript"/>
        </w:rPr>
        <w:t>23</w:t>
      </w:r>
      <w:r w:rsidRPr="00FD6493">
        <w:t xml:space="preserve"> </w:t>
      </w:r>
      <w:r>
        <w:t xml:space="preserve">атомов для каждого из которых пришлось бы решать уравнения движения) приходится прибегать к некоторым упрощениям. Одним из таких упрощений является введение периодических граничных условий. Периодическими граничными условиями называются такие условия, при которых частица при достижении </w:t>
      </w:r>
      <w:r>
        <w:lastRenderedPageBreak/>
        <w:t>одной из границ расчетной ячейки (пространства) переносится на противоположную границу. Все остальное бесконечное пространство заполняется аналогичными копиями исходной ячейки. Так, в случае плоскости, ее окружают восемь идентичных плоскостей</w:t>
      </w:r>
      <w:r w:rsidRPr="004D0961">
        <w:t xml:space="preserve"> </w:t>
      </w:r>
      <w:r w:rsidRPr="00001BA2">
        <w:t>(рисунок</w:t>
      </w:r>
      <w:r w:rsidR="00001BA2" w:rsidRPr="00001BA2">
        <w:t xml:space="preserve"> 2.1</w:t>
      </w:r>
      <w:r w:rsidRPr="00001BA2">
        <w:t>)</w:t>
      </w:r>
      <w:r>
        <w:t xml:space="preserve">. </w:t>
      </w:r>
    </w:p>
    <w:p w14:paraId="1B779B3A" w14:textId="75A9AE7F" w:rsidR="006F1400" w:rsidRDefault="006F1400" w:rsidP="005D4E49">
      <w:pPr>
        <w:pStyle w:val="a9"/>
      </w:pPr>
    </w:p>
    <w:p w14:paraId="04318B12" w14:textId="2E1B5E1E" w:rsidR="001D4773" w:rsidRDefault="001D4773" w:rsidP="003A66EB">
      <w:pPr>
        <w:pStyle w:val="afb"/>
      </w:pPr>
      <w:r>
        <w:rPr>
          <w:noProof/>
        </w:rPr>
        <w:drawing>
          <wp:inline distT="0" distB="0" distL="0" distR="0" wp14:anchorId="40F9B36F" wp14:editId="48B3A9C7">
            <wp:extent cx="1833411" cy="180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3411" cy="1800000"/>
                    </a:xfrm>
                    <a:prstGeom prst="rect">
                      <a:avLst/>
                    </a:prstGeom>
                  </pic:spPr>
                </pic:pic>
              </a:graphicData>
            </a:graphic>
          </wp:inline>
        </w:drawing>
      </w:r>
    </w:p>
    <w:p w14:paraId="6AF67C90" w14:textId="77777777" w:rsidR="006F1400" w:rsidRDefault="006F1400" w:rsidP="005D4E49">
      <w:pPr>
        <w:pStyle w:val="a9"/>
      </w:pPr>
    </w:p>
    <w:p w14:paraId="7BB0E3E3" w14:textId="0D158E16" w:rsidR="001D4773" w:rsidRDefault="001D4773" w:rsidP="001D4773">
      <w:pPr>
        <w:pStyle w:val="afb"/>
      </w:pPr>
      <w:r w:rsidRPr="00001BA2">
        <w:t>Рисунок</w:t>
      </w:r>
      <w:r w:rsidR="00001BA2" w:rsidRPr="00001BA2">
        <w:t xml:space="preserve"> 2.1</w:t>
      </w:r>
      <w:r w:rsidRPr="00001BA2">
        <w:t xml:space="preserve"> –</w:t>
      </w:r>
      <w:r>
        <w:t xml:space="preserve"> Графическое изображение граничных условий для двумерного случая (красным выделена расчетная ячейка)</w:t>
      </w:r>
    </w:p>
    <w:p w14:paraId="0EF89984" w14:textId="77777777" w:rsidR="006F1400" w:rsidRPr="00FD6493" w:rsidRDefault="006F1400" w:rsidP="005D4E49">
      <w:pPr>
        <w:pStyle w:val="a9"/>
      </w:pPr>
    </w:p>
    <w:p w14:paraId="4C237E10" w14:textId="72262747" w:rsidR="001D4773" w:rsidRDefault="00001BA2" w:rsidP="001D4773">
      <w:pPr>
        <w:ind w:firstLine="0"/>
      </w:pPr>
      <w:r>
        <w:t>В трехмерном пространстве – двадцать шесть (если все границы периодические).</w:t>
      </w:r>
    </w:p>
    <w:p w14:paraId="3CBDD630" w14:textId="77777777" w:rsidR="006F1400" w:rsidRPr="009A5A63" w:rsidRDefault="006F1400" w:rsidP="001D4773">
      <w:pPr>
        <w:ind w:firstLine="0"/>
      </w:pPr>
    </w:p>
    <w:p w14:paraId="08A81CBC" w14:textId="77777777" w:rsidR="00D61855" w:rsidRDefault="00D61855" w:rsidP="008E3FD4">
      <w:pPr>
        <w:pStyle w:val="2"/>
      </w:pPr>
      <w:bookmarkStart w:id="48" w:name="_Toc514780531"/>
      <w:bookmarkStart w:id="49" w:name="_Toc517859511"/>
      <w:r>
        <w:t>Молекулярная статика.</w:t>
      </w:r>
      <w:bookmarkEnd w:id="48"/>
      <w:bookmarkEnd w:id="49"/>
    </w:p>
    <w:p w14:paraId="34630182" w14:textId="77777777" w:rsidR="00A96D00" w:rsidRPr="00A96D00" w:rsidRDefault="00A96D00" w:rsidP="008E3FD4">
      <w:pPr>
        <w:pStyle w:val="3"/>
      </w:pPr>
      <w:bookmarkStart w:id="50" w:name="_Toc514780532"/>
      <w:bookmarkStart w:id="51" w:name="_Toc517859512"/>
      <w:r>
        <w:t>Основы метода.</w:t>
      </w:r>
      <w:bookmarkEnd w:id="50"/>
      <w:bookmarkEnd w:id="51"/>
    </w:p>
    <w:p w14:paraId="553DAE51" w14:textId="77777777" w:rsidR="00C03A8E" w:rsidRDefault="00C03A8E" w:rsidP="00C03A8E">
      <w:r>
        <w:t>М</w:t>
      </w:r>
      <w:r w:rsidRPr="009B5DE6">
        <w:t>олекулярная статика</w:t>
      </w:r>
      <w:r>
        <w:t xml:space="preserve"> (МС, вариационный метод)</w:t>
      </w:r>
      <w:r w:rsidRPr="009B5DE6">
        <w:t xml:space="preserve"> – метод</w:t>
      </w:r>
      <w:r>
        <w:t xml:space="preserve"> компьютерного моделирования</w:t>
      </w:r>
      <w:r w:rsidRPr="009B5DE6">
        <w:t xml:space="preserve">, который реализует нахождение конфигурации атомной системы с минимальной энергией. Это математические методы минимизации для конкретного случая, когда минимизируемой функцией является полная потенциальная энергия системы. Саму же энергию удобно рассматривать как многомерную поверхность, заданную на пространстве всех атомных координат (саму область изменения всех атомных координат принято называть фазовым пространством). Получаемое в результате минимизации энергии расположение атомов физически представляет собой равновесную структуру, которую атомная система приняла бы при температуре абсолютного нуля. </w:t>
      </w:r>
    </w:p>
    <w:p w14:paraId="3A554E51" w14:textId="5854FB4A" w:rsidR="00827D54" w:rsidRDefault="00AC6928" w:rsidP="00B603F6">
      <w:r>
        <w:t>П</w:t>
      </w:r>
      <w:r w:rsidR="003C5A3D">
        <w:t>еред молекулярно- статическим моделированием стоит задача поиска</w:t>
      </w:r>
      <w:r w:rsidR="003C5A3D" w:rsidRPr="003C5A3D">
        <w:t xml:space="preserve"> </w:t>
      </w:r>
      <w:r w:rsidR="003C5A3D">
        <w:t xml:space="preserve">минимума некоторой функции </w:t>
      </w:r>
      <w:r w:rsidR="00827D54">
        <w:rPr>
          <w:lang w:val="en-US"/>
        </w:rPr>
        <w:t>U</w:t>
      </w:r>
      <w:r w:rsidR="003C5A3D">
        <w:t>, которая однозначно зависит от некоторого числа независимых</w:t>
      </w:r>
      <w:r w:rsidR="00827D54">
        <w:t xml:space="preserve"> переменных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827D54" w:rsidRPr="00827D54">
        <w:t xml:space="preserve">. </w:t>
      </w:r>
      <w:r w:rsidR="00827D54">
        <w:t xml:space="preserve">Для атомных систем </w:t>
      </w:r>
      <w:r w:rsidR="00827D54">
        <w:rPr>
          <w:lang w:val="en-US"/>
        </w:rPr>
        <w:t>N</w:t>
      </w:r>
      <w:r w:rsidR="00827D54" w:rsidRPr="00827D54">
        <w:t xml:space="preserve"> </w:t>
      </w:r>
      <w:r w:rsidR="00827D54">
        <w:t>равно утроенному числу атомов. Под минимумом подразумевается нахождение значений всех переменных, которые обеспечивают:</w:t>
      </w:r>
    </w:p>
    <w:p w14:paraId="4F393201" w14:textId="77777777" w:rsidR="00951D55" w:rsidRDefault="00951D55"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BC4EBA" w14:paraId="772D03D6" w14:textId="77777777" w:rsidTr="00BC4EBA">
        <w:tc>
          <w:tcPr>
            <w:tcW w:w="3115" w:type="dxa"/>
          </w:tcPr>
          <w:p w14:paraId="767FC0BB" w14:textId="77777777" w:rsidR="00BC4EBA" w:rsidRDefault="00BC4EBA" w:rsidP="00B603F6">
            <w:pPr>
              <w:ind w:firstLine="0"/>
            </w:pPr>
          </w:p>
        </w:tc>
        <w:tc>
          <w:tcPr>
            <w:tcW w:w="3115" w:type="dxa"/>
          </w:tcPr>
          <w:p w14:paraId="1E11B129" w14:textId="231D87AF" w:rsidR="00BC4EBA" w:rsidRPr="00BC4EBA" w:rsidRDefault="00AF40AA" w:rsidP="00BC4EBA">
            <m:oMathPara>
              <m:oMath>
                <m:f>
                  <m:fPr>
                    <m:ctrlPr>
                      <w:rPr>
                        <w:rFonts w:ascii="Cambria Math" w:hAnsi="Cambria Math"/>
                        <w:i/>
                      </w:rPr>
                    </m:ctrlPr>
                  </m:fPr>
                  <m:num>
                    <m:r>
                      <w:rPr>
                        <w:rFonts w:ascii="Cambria Math" w:hAnsi="Cambria Math"/>
                      </w:rPr>
                      <m:t>∂</m:t>
                    </m:r>
                    <m:r>
                      <w:rPr>
                        <w:rFonts w:ascii="Cambria Math" w:hAnsi="Cambria Math"/>
                        <w:lang w:val="en-US"/>
                      </w:rPr>
                      <m:t>U</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=0</m:t>
                </m:r>
              </m:oMath>
            </m:oMathPara>
          </w:p>
        </w:tc>
        <w:tc>
          <w:tcPr>
            <w:tcW w:w="3115" w:type="dxa"/>
          </w:tcPr>
          <w:p w14:paraId="27C622AD" w14:textId="72D5DB2E" w:rsidR="00BC4EBA" w:rsidRPr="00BC4EBA" w:rsidRDefault="00BC4EBA" w:rsidP="00BC4EBA">
            <w:pPr>
              <w:ind w:firstLine="0"/>
              <w:jc w:val="right"/>
              <w:rPr>
                <w:lang w:val="en-US"/>
              </w:rPr>
            </w:pPr>
            <w:r w:rsidRPr="00001BA2">
              <w:rPr>
                <w:lang w:val="en-US"/>
              </w:rPr>
              <w:t>(</w:t>
            </w:r>
            <w:r w:rsidR="00001BA2" w:rsidRPr="00001BA2">
              <w:rPr>
                <w:lang w:val="en-US"/>
              </w:rPr>
              <w:t>2.1</w:t>
            </w:r>
            <w:r w:rsidRPr="00001BA2">
              <w:rPr>
                <w:lang w:val="en-US"/>
              </w:rPr>
              <w:t>)</w:t>
            </w:r>
          </w:p>
        </w:tc>
      </w:tr>
    </w:tbl>
    <w:p w14:paraId="219CB417" w14:textId="77777777" w:rsidR="00BC4EBA" w:rsidRPr="00827D54" w:rsidRDefault="00BC4EBA" w:rsidP="005D4E49">
      <w:pPr>
        <w:pStyle w:val="a9"/>
      </w:pPr>
    </w:p>
    <w:p w14:paraId="4AD8F929" w14:textId="59CED1F8" w:rsidR="00827D54" w:rsidRDefault="00827D54" w:rsidP="00827D54">
      <w:r w:rsidRPr="00827D54">
        <w:t>Для многомерной функции нахождение минимума проводится с помощью численных алгоритмов: которые последовательно изменяют координаты атомов таким образом, чтобы каждая последующая создаваемая атомная конфигурация обладала меньшей энергией, чем предыдущая. Итерационная процедура</w:t>
      </w:r>
      <w:r w:rsidR="00FB64B3">
        <w:t xml:space="preserve">, представленная на </w:t>
      </w:r>
      <w:r w:rsidR="00FB64B3" w:rsidRPr="00001BA2">
        <w:t>рисунке</w:t>
      </w:r>
      <w:r w:rsidR="00001BA2" w:rsidRPr="00001BA2">
        <w:t xml:space="preserve"> 2.2</w:t>
      </w:r>
      <w:r w:rsidR="00FB64B3">
        <w:t>,</w:t>
      </w:r>
      <w:r w:rsidRPr="00827D54">
        <w:t xml:space="preserve"> проводится до тех пор, пока не будет достигнуто минимально возможное значение функции.</w:t>
      </w:r>
    </w:p>
    <w:p w14:paraId="6E59EB76" w14:textId="77777777" w:rsidR="006F1400" w:rsidRDefault="006F1400" w:rsidP="005D4E49">
      <w:pPr>
        <w:pStyle w:val="a9"/>
      </w:pPr>
    </w:p>
    <w:p w14:paraId="00DB87F8" w14:textId="6324C24C" w:rsidR="00FB64B3" w:rsidRDefault="003F1228" w:rsidP="00FB64B3">
      <w:pPr>
        <w:pStyle w:val="afb"/>
      </w:pPr>
      <w:r>
        <w:rPr>
          <w:noProof/>
        </w:rPr>
        <w:drawing>
          <wp:inline distT="0" distB="0" distL="0" distR="0" wp14:anchorId="3ED8DA44" wp14:editId="2FDFF8FC">
            <wp:extent cx="2727543" cy="18000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27543" cy="1800000"/>
                    </a:xfrm>
                    <a:prstGeom prst="rect">
                      <a:avLst/>
                    </a:prstGeom>
                    <a:noFill/>
                  </pic:spPr>
                </pic:pic>
              </a:graphicData>
            </a:graphic>
          </wp:inline>
        </w:drawing>
      </w:r>
    </w:p>
    <w:p w14:paraId="143ECBD5" w14:textId="77777777" w:rsidR="006F1400" w:rsidRDefault="006F1400" w:rsidP="005D4E49">
      <w:pPr>
        <w:pStyle w:val="a9"/>
      </w:pPr>
    </w:p>
    <w:p w14:paraId="00FBE20E" w14:textId="1A66A957" w:rsidR="00FB64B3" w:rsidRDefault="00FB64B3" w:rsidP="00FB64B3">
      <w:pPr>
        <w:pStyle w:val="afb"/>
      </w:pPr>
      <w:r w:rsidRPr="00001BA2">
        <w:t>Рисунок</w:t>
      </w:r>
      <w:r w:rsidR="00001BA2" w:rsidRPr="00001BA2">
        <w:t xml:space="preserve"> 2.2</w:t>
      </w:r>
      <w:r>
        <w:t xml:space="preserve"> – Итерационная процедура нахождения минимума энергии.</w:t>
      </w:r>
    </w:p>
    <w:p w14:paraId="6F7B2AC5" w14:textId="77777777" w:rsidR="006F1400" w:rsidRDefault="006F1400" w:rsidP="005D4E49">
      <w:pPr>
        <w:pStyle w:val="a9"/>
      </w:pPr>
    </w:p>
    <w:p w14:paraId="5A1BE5F6" w14:textId="77777777" w:rsidR="00AC6928" w:rsidRDefault="00AC6928" w:rsidP="00AC6928">
      <w:r>
        <w:t>Становится понятно, что методами молекулярной статики можно пользоваться для моделирования одномоментных состояний</w:t>
      </w:r>
      <w:r w:rsidRPr="002D19D0">
        <w:t xml:space="preserve"> </w:t>
      </w:r>
      <w:r>
        <w:t>систем, например, для расчета подлета молекулы кислорода к поверхности и дальнейшей её диссоциации, а также для моделирования прохождения атома кислорода по решетке железа.</w:t>
      </w:r>
    </w:p>
    <w:p w14:paraId="7B520084" w14:textId="77777777" w:rsidR="003F1228" w:rsidRPr="003F1228" w:rsidRDefault="00AC6928" w:rsidP="003F1228">
      <w:r>
        <w:t>Но остается открытым вопрос об алгоритмах минимизации энергии, их</w:t>
      </w:r>
      <w:r w:rsidR="003F1228" w:rsidRPr="003F1228">
        <w:t xml:space="preserve"> принято разделять на:</w:t>
      </w:r>
    </w:p>
    <w:p w14:paraId="13EAB9FF" w14:textId="0E23EA5F" w:rsidR="003F1228" w:rsidRPr="003F1228" w:rsidRDefault="003F1228" w:rsidP="006F1400">
      <w:pPr>
        <w:pStyle w:val="a3"/>
        <w:numPr>
          <w:ilvl w:val="0"/>
          <w:numId w:val="30"/>
        </w:numPr>
        <w:ind w:left="709"/>
      </w:pPr>
      <w:r>
        <w:t>И</w:t>
      </w:r>
      <w:r w:rsidRPr="003F1228">
        <w:t>спользую</w:t>
      </w:r>
      <w:r>
        <w:t>щие</w:t>
      </w:r>
      <w:r w:rsidRPr="003F1228">
        <w:t xml:space="preserve"> производные энергии по координатам</w:t>
      </w:r>
      <w:r w:rsidR="008C30FE">
        <w:t>;</w:t>
      </w:r>
    </w:p>
    <w:p w14:paraId="2EEE30CC" w14:textId="77777777" w:rsidR="003F1228" w:rsidRPr="003F1228" w:rsidRDefault="003F1228" w:rsidP="006F1400">
      <w:pPr>
        <w:pStyle w:val="a3"/>
        <w:numPr>
          <w:ilvl w:val="0"/>
          <w:numId w:val="30"/>
        </w:numPr>
        <w:ind w:left="709"/>
      </w:pPr>
      <w:r>
        <w:t>Не использующие производные.</w:t>
      </w:r>
    </w:p>
    <w:p w14:paraId="02D2CEB1" w14:textId="7BBF1A52" w:rsidR="003F1228" w:rsidRPr="003F1228" w:rsidRDefault="003F1228" w:rsidP="003F1228">
      <w:r w:rsidRPr="003F1228">
        <w:t>Методы использующие производные</w:t>
      </w:r>
      <w:r w:rsidR="006F1400">
        <w:t>, в свою очередь,</w:t>
      </w:r>
      <w:r w:rsidRPr="003F1228">
        <w:t xml:space="preserve"> делятся на:</w:t>
      </w:r>
    </w:p>
    <w:p w14:paraId="6C5001D6" w14:textId="2E3784DD" w:rsidR="003F1228" w:rsidRDefault="003F1228" w:rsidP="006F1400">
      <w:pPr>
        <w:pStyle w:val="a3"/>
        <w:numPr>
          <w:ilvl w:val="0"/>
          <w:numId w:val="31"/>
        </w:numPr>
        <w:ind w:left="709"/>
      </w:pPr>
      <w:r>
        <w:t>И</w:t>
      </w:r>
      <w:r w:rsidRPr="003F1228">
        <w:t>спользую</w:t>
      </w:r>
      <w:r>
        <w:t>щие первые</w:t>
      </w:r>
      <w:r w:rsidRPr="003F1228">
        <w:t xml:space="preserve"> производные</w:t>
      </w:r>
      <w:r w:rsidR="008C30FE">
        <w:t>;</w:t>
      </w:r>
    </w:p>
    <w:p w14:paraId="54636F05" w14:textId="6D61BD7D" w:rsidR="003F1228" w:rsidRPr="003F1228" w:rsidRDefault="003F1228" w:rsidP="006F1400">
      <w:pPr>
        <w:pStyle w:val="a3"/>
        <w:numPr>
          <w:ilvl w:val="0"/>
          <w:numId w:val="31"/>
        </w:numPr>
        <w:ind w:left="709"/>
      </w:pPr>
      <w:r>
        <w:t>И</w:t>
      </w:r>
      <w:r w:rsidRPr="003F1228">
        <w:t>спользую</w:t>
      </w:r>
      <w:r>
        <w:t>щие</w:t>
      </w:r>
      <w:r w:rsidRPr="003F1228">
        <w:t xml:space="preserve"> комбинацию первых и вторых производных. </w:t>
      </w:r>
    </w:p>
    <w:p w14:paraId="05A7028A" w14:textId="77777777" w:rsidR="00FB64B3" w:rsidRDefault="003F1228" w:rsidP="003F1228">
      <w:r w:rsidRPr="003F1228">
        <w:t>Можно выделить три основных группы методов нахождения минимума функции многих переменных:</w:t>
      </w:r>
    </w:p>
    <w:p w14:paraId="731914F0" w14:textId="4FB97FF1" w:rsidR="003F1228" w:rsidRDefault="003F1228" w:rsidP="006F1400">
      <w:pPr>
        <w:pStyle w:val="a3"/>
        <w:numPr>
          <w:ilvl w:val="0"/>
          <w:numId w:val="32"/>
        </w:numPr>
        <w:ind w:left="709"/>
      </w:pPr>
      <w:r>
        <w:t>Методы поиска</w:t>
      </w:r>
      <w:r w:rsidR="008C30FE">
        <w:t>;</w:t>
      </w:r>
    </w:p>
    <w:p w14:paraId="24452CDB" w14:textId="1A6E282E" w:rsidR="003F1228" w:rsidRDefault="003F1228" w:rsidP="006F1400">
      <w:pPr>
        <w:pStyle w:val="a3"/>
        <w:numPr>
          <w:ilvl w:val="0"/>
          <w:numId w:val="32"/>
        </w:numPr>
        <w:ind w:left="709"/>
      </w:pPr>
      <w:r>
        <w:t>Градиентные методы</w:t>
      </w:r>
      <w:r w:rsidR="008C30FE">
        <w:t>;</w:t>
      </w:r>
    </w:p>
    <w:p w14:paraId="0CD6962B" w14:textId="53460B49" w:rsidR="00AC6928" w:rsidRDefault="00AC6928" w:rsidP="006F1400">
      <w:pPr>
        <w:pStyle w:val="a3"/>
        <w:numPr>
          <w:ilvl w:val="0"/>
          <w:numId w:val="32"/>
        </w:numPr>
        <w:ind w:left="709"/>
      </w:pPr>
      <w:r>
        <w:t>Метод Ньютона</w:t>
      </w:r>
      <w:r w:rsidR="008C30FE">
        <w:t>.</w:t>
      </w:r>
    </w:p>
    <w:p w14:paraId="412BE442" w14:textId="77777777" w:rsidR="006F1400" w:rsidRDefault="006F1400" w:rsidP="006F1400">
      <w:pPr>
        <w:pStyle w:val="a3"/>
      </w:pPr>
    </w:p>
    <w:p w14:paraId="1F4BA379" w14:textId="77777777" w:rsidR="00B33D63" w:rsidRDefault="00B33D63" w:rsidP="008E3FD4">
      <w:pPr>
        <w:pStyle w:val="3"/>
      </w:pPr>
      <w:bookmarkStart w:id="52" w:name="_Toc514780533"/>
      <w:bookmarkStart w:id="53" w:name="_Toc517859513"/>
      <w:r>
        <w:lastRenderedPageBreak/>
        <w:t>Метод</w:t>
      </w:r>
      <w:r w:rsidR="008D3F56">
        <w:t>ы</w:t>
      </w:r>
      <w:r>
        <w:t xml:space="preserve"> поиска</w:t>
      </w:r>
      <w:bookmarkEnd w:id="52"/>
      <w:bookmarkEnd w:id="53"/>
    </w:p>
    <w:p w14:paraId="541AE96D" w14:textId="38308331" w:rsidR="00BD5C59" w:rsidRDefault="008D3F56" w:rsidP="00A959DF">
      <w:r w:rsidRPr="00A959DF">
        <w:t xml:space="preserve">Метод поиска </w:t>
      </w:r>
      <w:r w:rsidR="00D078D0" w:rsidRPr="00A959DF">
        <w:t>–</w:t>
      </w:r>
      <w:r w:rsidRPr="00A959DF">
        <w:t xml:space="preserve"> </w:t>
      </w:r>
      <w:r w:rsidR="00D078D0" w:rsidRPr="00A959DF">
        <w:t xml:space="preserve">один из простейших методов нахождения нуля функции. </w:t>
      </w:r>
      <w:r w:rsidR="00A959DF">
        <w:t xml:space="preserve">В данном методе не рассчитываются производные функции. Следствием этого </w:t>
      </w:r>
      <w:r w:rsidR="00A959DF" w:rsidRPr="00A959DF">
        <w:t>его можно использовать для функций, которые не являются непрерывными или дифференцируемыми.</w:t>
      </w:r>
      <w:r w:rsidR="00A959DF">
        <w:t xml:space="preserve"> Хорошим примером метода поиска может служить метод Х</w:t>
      </w:r>
      <w:r w:rsidR="00BD5C59">
        <w:t>ука-</w:t>
      </w:r>
      <w:r w:rsidR="00A959DF">
        <w:t>Д</w:t>
      </w:r>
      <w:r w:rsidR="00BD5C59">
        <w:t>живса</w:t>
      </w:r>
      <w:r w:rsidR="00A959DF">
        <w:t xml:space="preserve">. </w:t>
      </w:r>
      <w:r w:rsidR="00A959DF" w:rsidRPr="00A959DF">
        <w:t xml:space="preserve">На начальном этапе задаётся стартовая точка </w:t>
      </w:r>
      <m:oMath>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x</m:t>
            </m:r>
            <m:ctrlPr>
              <w:rPr>
                <w:rFonts w:ascii="Cambria Math" w:hAnsi="Cambria Math"/>
              </w:rPr>
            </m:ctrlP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oMath>
      <w:r w:rsidR="00A959DF" w:rsidRPr="00A959DF">
        <w:t xml:space="preserve"> и шаги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h</m:t>
            </m:r>
            <m:ctrlPr>
              <w:rPr>
                <w:rFonts w:ascii="Cambria Math" w:hAnsi="Cambria Math"/>
                <w:i/>
              </w:rPr>
            </m:ctrlPr>
          </m:e>
          <m:sub>
            <m:r>
              <m:rPr>
                <m:sty m:val="p"/>
              </m:rPr>
              <w:rPr>
                <w:rFonts w:ascii="Cambria Math" w:hAnsi="Cambria Math"/>
              </w:rPr>
              <m:t>2</m:t>
            </m:r>
          </m:sub>
        </m:sSub>
      </m:oMath>
      <w:r w:rsidR="00A959DF" w:rsidRPr="00A959DF">
        <w:t xml:space="preserve"> по координатам.</w:t>
      </w:r>
      <w:r w:rsidR="008C30FE">
        <w:t xml:space="preserve"> Вычисляя значения функции в точках </w:t>
      </w:r>
      <m:oMath>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x</m:t>
            </m:r>
            <m:ctrlPr>
              <w:rPr>
                <w:rFonts w:ascii="Cambria Math" w:hAnsi="Cambria Math"/>
              </w:rPr>
            </m:ctrlPr>
          </m:e>
          <m:sub>
            <m:r>
              <m:rPr>
                <m:sty m:val="p"/>
              </m:rPr>
              <w:rPr>
                <w:rFonts w:ascii="Cambria Math" w:hAnsi="Cambria Math"/>
              </w:rPr>
              <m:t>1</m:t>
            </m:r>
          </m:sub>
        </m:sSub>
        <m:r>
          <m:rPr>
            <m:sty m:val="p"/>
          </m:rPr>
          <w:rPr>
            <w:rFonts w:ascii="Cambria Math" w:hAnsi="Cambria Math"/>
          </w:rPr>
          <m:t>±</m:t>
        </m:r>
        <m:sSub>
          <m:sSubPr>
            <m:ctrlPr>
              <w:rPr>
                <w:rFonts w:ascii="Cambria Math" w:hAnsi="Cambria Math"/>
                <w:lang w:val="en-US"/>
              </w:rPr>
            </m:ctrlPr>
          </m:sSubPr>
          <m:e>
            <m:r>
              <m:rPr>
                <m:sty m:val="p"/>
              </m:rPr>
              <w:rPr>
                <w:rFonts w:ascii="Cambria Math" w:hAnsi="Cambria Math"/>
                <w:lang w:val="en-US"/>
              </w:rPr>
              <m:t>h</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m:t>
        </m:r>
      </m:oMath>
      <w:r w:rsidR="008C30FE" w:rsidRPr="008C30FE">
        <w:t xml:space="preserve"> переходим в точку с наименьшим значением функции. </w:t>
      </w:r>
      <w:r w:rsidR="008C30FE">
        <w:t>Последовательным расчетом всех значений функции, алгоритм приходит к минимуму.</w:t>
      </w:r>
    </w:p>
    <w:p w14:paraId="3825BC47" w14:textId="77777777" w:rsidR="006F1400" w:rsidRPr="008C30FE" w:rsidRDefault="006F1400" w:rsidP="00A959DF"/>
    <w:p w14:paraId="4747A613" w14:textId="77777777" w:rsidR="00B33D63" w:rsidRDefault="00B33D63" w:rsidP="008E3FD4">
      <w:pPr>
        <w:pStyle w:val="3"/>
      </w:pPr>
      <w:bookmarkStart w:id="54" w:name="_Toc514780534"/>
      <w:bookmarkStart w:id="55" w:name="_Toc517859514"/>
      <w:r>
        <w:t>Градиентный метод</w:t>
      </w:r>
      <w:bookmarkEnd w:id="54"/>
      <w:bookmarkEnd w:id="55"/>
    </w:p>
    <w:p w14:paraId="22BAFA86" w14:textId="1409B056" w:rsidR="00B33D63" w:rsidRDefault="00483703" w:rsidP="006F1400">
      <w:pPr>
        <w:ind w:firstLine="708"/>
      </w:pPr>
      <w:r>
        <w:t xml:space="preserve">Градиентный метод или градиентный спуск - </w:t>
      </w:r>
      <w:r w:rsidRPr="00483703">
        <w:t>метод нахождения локального экстремума (минимума или максимума) функции с помощью движения вдоль градиента</w:t>
      </w:r>
      <w:r>
        <w:t xml:space="preserve"> </w:t>
      </w:r>
      <w:r w:rsidRPr="00483703">
        <w:t>[</w:t>
      </w:r>
      <w:r>
        <w:fldChar w:fldCharType="begin"/>
      </w:r>
      <w:r>
        <w:instrText xml:space="preserve"> REF ФУоссерман_Нейрокомпьютерная_техника \n \h </w:instrText>
      </w:r>
      <w:r>
        <w:fldChar w:fldCharType="separate"/>
      </w:r>
      <w:r w:rsidR="00710FBB">
        <w:t>31</w:t>
      </w:r>
      <w:r>
        <w:fldChar w:fldCharType="end"/>
      </w:r>
      <w:r w:rsidRPr="00483703">
        <w:t>].</w:t>
      </w:r>
      <w:r>
        <w:t xml:space="preserve"> Итак, пусть</w:t>
      </w:r>
      <w:r w:rsidR="00201BA7" w:rsidRPr="00201BA7">
        <w:t xml:space="preserve"> </w:t>
      </w:r>
      <w:r w:rsidR="00201BA7">
        <w:t xml:space="preserve">нужно найти минимум функции </w:t>
      </w:r>
      <m:oMath>
        <m:r>
          <w:rPr>
            <w:rFonts w:ascii="Cambria Math" w:hAnsi="Cambria Math"/>
          </w:rPr>
          <m:t>f(</m:t>
        </m:r>
        <m:acc>
          <m:accPr>
            <m:chr m:val="⃗"/>
            <m:ctrlPr>
              <w:rPr>
                <w:rFonts w:ascii="Cambria Math" w:hAnsi="Cambria Math"/>
                <w:i/>
              </w:rPr>
            </m:ctrlPr>
          </m:accPr>
          <m:e>
            <m:r>
              <w:rPr>
                <w:rFonts w:ascii="Cambria Math" w:hAnsi="Cambria Math"/>
              </w:rPr>
              <m:t>x</m:t>
            </m:r>
          </m:e>
        </m:acc>
        <m:r>
          <w:rPr>
            <w:rFonts w:ascii="Cambria Math" w:hAnsi="Cambria Math"/>
          </w:rPr>
          <m:t>)</m:t>
        </m:r>
      </m:oMath>
      <w:r w:rsidR="00201BA7" w:rsidRPr="00201BA7">
        <w:t xml:space="preserve">. </w:t>
      </w:r>
      <w:r w:rsidR="00201BA7">
        <w:t>Основная идея состоит в том, чтобы идти в направлении наискорейшего спуска, а это направление задаётся антиградиентом:</w:t>
      </w:r>
    </w:p>
    <w:p w14:paraId="46A7E9C5" w14:textId="77777777" w:rsidR="00951D55" w:rsidRDefault="00951D55"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967"/>
        <w:gridCol w:w="3115"/>
      </w:tblGrid>
      <w:tr w:rsidR="00201BA7" w14:paraId="58EC47EE" w14:textId="77777777" w:rsidTr="00BC3D92">
        <w:tc>
          <w:tcPr>
            <w:tcW w:w="2263" w:type="dxa"/>
            <w:vAlign w:val="center"/>
          </w:tcPr>
          <w:p w14:paraId="7A29B56D" w14:textId="77777777" w:rsidR="00201BA7" w:rsidRDefault="00201BA7" w:rsidP="00201BA7">
            <w:pPr>
              <w:ind w:firstLine="0"/>
              <w:jc w:val="right"/>
            </w:pPr>
          </w:p>
        </w:tc>
        <w:tc>
          <w:tcPr>
            <w:tcW w:w="3967" w:type="dxa"/>
            <w:vAlign w:val="center"/>
          </w:tcPr>
          <w:p w14:paraId="2D221321" w14:textId="77777777" w:rsidR="00201BA7" w:rsidRDefault="00AF40AA" w:rsidP="00201BA7">
            <w:pPr>
              <w:ind w:firstLine="0"/>
              <w:jc w:val="right"/>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r>
                  <m:rPr>
                    <m:sty m:val="p"/>
                  </m:rPr>
                  <w:rPr>
                    <w:rFonts w:ascii="Cambria Math" w:hAnsi="Cambria Math"/>
                  </w:rPr>
                  <m:t>∇</m:t>
                </m:r>
                <m:r>
                  <w:rPr>
                    <w:rFonts w:ascii="Cambria Math" w:hAnsi="Cambria Math"/>
                  </w:rPr>
                  <m:t>f(</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oMath>
            </m:oMathPara>
          </w:p>
        </w:tc>
        <w:tc>
          <w:tcPr>
            <w:tcW w:w="3115" w:type="dxa"/>
            <w:vAlign w:val="center"/>
          </w:tcPr>
          <w:p w14:paraId="0F44AEA2" w14:textId="4168EF5B" w:rsidR="00201BA7" w:rsidRPr="00201BA7" w:rsidRDefault="00201BA7" w:rsidP="00201BA7">
            <w:pPr>
              <w:ind w:firstLine="0"/>
              <w:jc w:val="right"/>
              <w:rPr>
                <w:lang w:val="en-US"/>
              </w:rPr>
            </w:pPr>
            <w:r w:rsidRPr="008C30FE">
              <w:rPr>
                <w:lang w:val="en-US"/>
              </w:rPr>
              <w:t>(</w:t>
            </w:r>
            <w:r w:rsidR="008C30FE" w:rsidRPr="008C30FE">
              <w:t>2.2</w:t>
            </w:r>
            <w:r w:rsidRPr="008C30FE">
              <w:rPr>
                <w:lang w:val="en-US"/>
              </w:rPr>
              <w:t>)</w:t>
            </w:r>
          </w:p>
        </w:tc>
      </w:tr>
    </w:tbl>
    <w:p w14:paraId="091476E0" w14:textId="77777777" w:rsidR="00951D55" w:rsidRDefault="00951D55" w:rsidP="005D4E49">
      <w:pPr>
        <w:pStyle w:val="a9"/>
      </w:pPr>
    </w:p>
    <w:p w14:paraId="7B904F72" w14:textId="32BFF486" w:rsidR="00201BA7" w:rsidRDefault="00201BA7" w:rsidP="00BE1382">
      <w:pPr>
        <w:ind w:firstLine="0"/>
      </w:pPr>
      <w:r>
        <w:t xml:space="preserve">где </w:t>
      </w:r>
      <m:oMath>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oMath>
      <w:r>
        <w:t xml:space="preserve"> выбирается:</w:t>
      </w:r>
    </w:p>
    <w:p w14:paraId="6A44CE62" w14:textId="77777777" w:rsidR="00201BA7" w:rsidRDefault="00201BA7" w:rsidP="006F1400">
      <w:pPr>
        <w:pStyle w:val="a3"/>
        <w:numPr>
          <w:ilvl w:val="0"/>
          <w:numId w:val="38"/>
        </w:numPr>
        <w:ind w:left="709"/>
      </w:pPr>
      <w:r>
        <w:t>Постоянной, в этом случае метод может расходиться;</w:t>
      </w:r>
    </w:p>
    <w:p w14:paraId="6CAE7D1C" w14:textId="77777777" w:rsidR="00201BA7" w:rsidRDefault="00201BA7" w:rsidP="006F1400">
      <w:pPr>
        <w:pStyle w:val="a3"/>
        <w:numPr>
          <w:ilvl w:val="0"/>
          <w:numId w:val="38"/>
        </w:numPr>
        <w:ind w:left="709"/>
      </w:pPr>
      <w:r>
        <w:t>Дробным шагом, то есть длина шага в процессе спуска делится на некое число;</w:t>
      </w:r>
    </w:p>
    <w:p w14:paraId="7D029082" w14:textId="77777777" w:rsidR="00201BA7" w:rsidRDefault="00201BA7" w:rsidP="006F1400">
      <w:pPr>
        <w:pStyle w:val="a3"/>
        <w:numPr>
          <w:ilvl w:val="0"/>
          <w:numId w:val="38"/>
        </w:numPr>
        <w:ind w:left="709"/>
      </w:pPr>
      <w:r>
        <w:t xml:space="preserve">Наискорейшим спуском: </w:t>
      </w:r>
      <m:oMath>
        <m:sSup>
          <m:sSupPr>
            <m:ctrlPr>
              <w:rPr>
                <w:rFonts w:ascii="Cambria Math" w:hAnsi="Cambria Math"/>
                <w:i/>
              </w:rPr>
            </m:ctrlPr>
          </m:sSupPr>
          <m:e>
            <m:r>
              <w:rPr>
                <w:rFonts w:ascii="Cambria Math" w:hAnsi="Cambria Math"/>
              </w:rPr>
              <m:t>λ</m:t>
            </m:r>
          </m:e>
          <m:sup>
            <m:d>
              <m:dPr>
                <m:begChr m:val="["/>
                <m:endChr m:val="]"/>
                <m:ctrlPr>
                  <w:rPr>
                    <w:rFonts w:ascii="Cambria Math" w:hAnsi="Cambria Math"/>
                    <w:i/>
                  </w:rPr>
                </m:ctrlPr>
              </m:dPr>
              <m:e>
                <m:r>
                  <w:rPr>
                    <w:rFonts w:ascii="Cambria Math" w:hAnsi="Cambria Math"/>
                  </w:rPr>
                  <m:t>j</m:t>
                </m:r>
              </m:e>
            </m:d>
          </m:sup>
        </m:sSup>
        <m:r>
          <w:rPr>
            <w:rFonts w:ascii="Cambria Math" w:hAnsi="Cambria Math"/>
          </w:rPr>
          <m:t>=</m:t>
        </m:r>
        <m:r>
          <m:rPr>
            <m:sty m:val="p"/>
          </m:rPr>
          <w:rPr>
            <w:rFonts w:ascii="Cambria Math" w:hAnsi="Cambria Math"/>
            <w:lang w:val="en-US"/>
          </w:rPr>
          <m:t>argmi</m:t>
        </m:r>
        <m:sSub>
          <m:sSubPr>
            <m:ctrlPr>
              <w:rPr>
                <w:rFonts w:ascii="Cambria Math" w:hAnsi="Cambria Math"/>
                <w:lang w:val="en-US"/>
              </w:rPr>
            </m:ctrlPr>
          </m:sSubPr>
          <m:e>
            <m:r>
              <m:rPr>
                <m:sty m:val="p"/>
              </m:rPr>
              <w:rPr>
                <w:rFonts w:ascii="Cambria Math" w:hAnsi="Cambria Math"/>
                <w:lang w:val="en-US"/>
              </w:rPr>
              <m:t>n</m:t>
            </m:r>
          </m:e>
          <m:sub>
            <m:r>
              <w:rPr>
                <w:rFonts w:ascii="Cambria Math" w:hAnsi="Cambria Math"/>
                <w:lang w:val="en-US"/>
              </w:rPr>
              <m:t>λ</m:t>
            </m:r>
          </m:sub>
        </m:sSub>
        <m:r>
          <w:rPr>
            <w:rFonts w:ascii="Cambria Math" w:hAnsi="Cambria Math"/>
            <w:lang w:val="en-US"/>
          </w:rPr>
          <m:t>f</m:t>
        </m:r>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d>
              <m:dPr>
                <m:begChr m:val="["/>
                <m:endChr m:val="]"/>
                <m:ctrlPr>
                  <w:rPr>
                    <w:rFonts w:ascii="Cambria Math" w:hAnsi="Cambria Math"/>
                    <w:i/>
                  </w:rPr>
                </m:ctrlPr>
              </m:dPr>
              <m:e>
                <m:r>
                  <w:rPr>
                    <w:rFonts w:ascii="Cambria Math" w:hAnsi="Cambria Math"/>
                  </w:rPr>
                  <m:t>j+1</m:t>
                </m:r>
              </m:e>
            </m:d>
          </m:sup>
        </m:sSup>
        <m:r>
          <w:rPr>
            <w:rFonts w:ascii="Cambria Math" w:hAnsi="Cambria Math"/>
          </w:rPr>
          <m:t>)</m:t>
        </m:r>
      </m:oMath>
      <w:r w:rsidR="00BC3D92" w:rsidRPr="00BC3D92">
        <w:t>.</w:t>
      </w:r>
    </w:p>
    <w:p w14:paraId="666EB672" w14:textId="41A98F0D" w:rsidR="00BC3D92" w:rsidRDefault="00BC3D92" w:rsidP="00BC3D92">
      <w:r>
        <w:t xml:space="preserve">Иллюстрация работы алгоритма (в двумерном случае) показана на </w:t>
      </w:r>
      <w:r w:rsidRPr="008C30FE">
        <w:t>рисунке</w:t>
      </w:r>
      <w:r w:rsidR="008C30FE" w:rsidRPr="008C30FE">
        <w:t> 2.3</w:t>
      </w:r>
      <w:r>
        <w:t>.</w:t>
      </w:r>
    </w:p>
    <w:p w14:paraId="78116E3C" w14:textId="77777777" w:rsidR="00951D55" w:rsidRDefault="00951D55" w:rsidP="005D4E49">
      <w:pPr>
        <w:pStyle w:val="a9"/>
      </w:pPr>
    </w:p>
    <w:p w14:paraId="405A30EB" w14:textId="11871194" w:rsidR="00BC3D92" w:rsidRDefault="00BC3D92" w:rsidP="00BC3D92">
      <w:pPr>
        <w:pStyle w:val="afb"/>
      </w:pPr>
      <w:r>
        <w:rPr>
          <w:noProof/>
        </w:rPr>
        <w:drawing>
          <wp:inline distT="0" distB="0" distL="0" distR="0" wp14:anchorId="76A4417B" wp14:editId="00928A78">
            <wp:extent cx="1642336" cy="1800000"/>
            <wp:effectExtent l="0" t="0" r="0" b="0"/>
            <wp:docPr id="32" name="Рисунок 32" descr="https://upload.wikimedia.org/wikipedia/commons/thumb/7/79/Gradient_descent.png/250px-Gradient_desc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upload.wikimedia.org/wikipedia/commons/thumb/7/79/Gradient_descent.png/250px-Gradient_descen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42336" cy="1800000"/>
                    </a:xfrm>
                    <a:prstGeom prst="rect">
                      <a:avLst/>
                    </a:prstGeom>
                    <a:noFill/>
                    <a:ln>
                      <a:noFill/>
                    </a:ln>
                  </pic:spPr>
                </pic:pic>
              </a:graphicData>
            </a:graphic>
          </wp:inline>
        </w:drawing>
      </w:r>
    </w:p>
    <w:p w14:paraId="05BA2326" w14:textId="77777777" w:rsidR="006F1400" w:rsidRDefault="006F1400" w:rsidP="005D4E49">
      <w:pPr>
        <w:pStyle w:val="a9"/>
      </w:pPr>
    </w:p>
    <w:p w14:paraId="5F138AB9" w14:textId="50E32E1D" w:rsidR="00BC3D92" w:rsidRDefault="00BC3D92" w:rsidP="00BC3D92">
      <w:pPr>
        <w:pStyle w:val="afb"/>
      </w:pPr>
      <w:r w:rsidRPr="008C30FE">
        <w:t>Рисунок</w:t>
      </w:r>
      <w:r w:rsidR="008C30FE" w:rsidRPr="008C30FE">
        <w:t xml:space="preserve"> 2.3</w:t>
      </w:r>
      <w:r>
        <w:t xml:space="preserve"> - </w:t>
      </w:r>
      <w:r w:rsidRPr="00BC3D92">
        <w:t>Иллюстрация последовательных приближений к точке экстремума в направлении наискорейшего спуска (красн</w:t>
      </w:r>
      <w:r>
        <w:t>ым</w:t>
      </w:r>
      <w:r w:rsidRPr="00BC3D92">
        <w:t>) в случае дробного шага. Синим отмечены линии уровня.</w:t>
      </w:r>
    </w:p>
    <w:p w14:paraId="366CE90D" w14:textId="77777777" w:rsidR="006F1400" w:rsidRDefault="006F1400" w:rsidP="005D4E49">
      <w:pPr>
        <w:pStyle w:val="a9"/>
      </w:pPr>
    </w:p>
    <w:p w14:paraId="0BBDD5DE" w14:textId="521EFBD4" w:rsidR="00BC3D92" w:rsidRDefault="00BC3D92" w:rsidP="00BC3D92">
      <w:r>
        <w:t>Имеется одна очень важная проблема.</w:t>
      </w:r>
      <w:r w:rsidR="00832380">
        <w:t xml:space="preserve"> Необходимо учитывать, что в процессе поиска минимума система может попасть в локальный минимум и не факт, что этот минимум является глобальным</w:t>
      </w:r>
      <w:r>
        <w:t xml:space="preserve"> (</w:t>
      </w:r>
      <w:r w:rsidRPr="008C30FE">
        <w:t>рисунок</w:t>
      </w:r>
      <w:r w:rsidR="008C30FE" w:rsidRPr="008C30FE">
        <w:t xml:space="preserve"> 2.4</w:t>
      </w:r>
      <w:r>
        <w:t xml:space="preserve">). </w:t>
      </w:r>
    </w:p>
    <w:p w14:paraId="18FF9944" w14:textId="77777777" w:rsidR="006F1400" w:rsidRDefault="006F1400" w:rsidP="005D4E49">
      <w:pPr>
        <w:pStyle w:val="a9"/>
      </w:pPr>
    </w:p>
    <w:p w14:paraId="0CC26664" w14:textId="20A7974D" w:rsidR="00BC3D92" w:rsidRDefault="00137009" w:rsidP="00BC3D92">
      <w:pPr>
        <w:pStyle w:val="afb"/>
      </w:pPr>
      <w:r>
        <w:rPr>
          <w:noProof/>
        </w:rPr>
        <w:drawing>
          <wp:inline distT="0" distB="0" distL="0" distR="0" wp14:anchorId="08F5631A" wp14:editId="44F490EA">
            <wp:extent cx="2244156" cy="1800000"/>
            <wp:effectExtent l="0" t="0" r="381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44156" cy="1800000"/>
                    </a:xfrm>
                    <a:prstGeom prst="rect">
                      <a:avLst/>
                    </a:prstGeom>
                    <a:noFill/>
                    <a:ln>
                      <a:noFill/>
                    </a:ln>
                  </pic:spPr>
                </pic:pic>
              </a:graphicData>
            </a:graphic>
          </wp:inline>
        </w:drawing>
      </w:r>
    </w:p>
    <w:p w14:paraId="58643765" w14:textId="77777777" w:rsidR="006F1400" w:rsidRDefault="006F1400" w:rsidP="005D4E49">
      <w:pPr>
        <w:pStyle w:val="a9"/>
      </w:pPr>
    </w:p>
    <w:p w14:paraId="18DEBB69" w14:textId="17ADF00A" w:rsidR="00BC3D92" w:rsidRDefault="00BC3D92" w:rsidP="00BC3D92">
      <w:pPr>
        <w:pStyle w:val="afb"/>
      </w:pPr>
      <w:r w:rsidRPr="008C30FE">
        <w:t>Рисунок</w:t>
      </w:r>
      <w:r w:rsidR="008C30FE" w:rsidRPr="008C30FE">
        <w:t xml:space="preserve"> 2.4</w:t>
      </w:r>
      <w:r>
        <w:t xml:space="preserve"> - </w:t>
      </w:r>
      <w:r w:rsidRPr="00BC3D92">
        <w:t xml:space="preserve">Метод градиентного спуска может застрять в локальном </w:t>
      </w:r>
      <w:r w:rsidR="00CB51A0" w:rsidRPr="00BC3D92">
        <w:t>минимуме,</w:t>
      </w:r>
      <w:r w:rsidRPr="00BC3D92">
        <w:t xml:space="preserve"> так и не попав в глобальный минимум</w:t>
      </w:r>
    </w:p>
    <w:p w14:paraId="06DE7B04" w14:textId="09AFDB45" w:rsidR="006F1400" w:rsidRDefault="006F1400" w:rsidP="005D4E49">
      <w:pPr>
        <w:pStyle w:val="a9"/>
      </w:pPr>
    </w:p>
    <w:p w14:paraId="3A7BA515" w14:textId="1D4C6D2D" w:rsidR="006F1400" w:rsidRDefault="006F1400" w:rsidP="006F1400">
      <w:r>
        <w:t>Поэтому, обычно требуются дополнительные исследования является найденный минимум локальным или глобальным.</w:t>
      </w:r>
    </w:p>
    <w:p w14:paraId="1805128B" w14:textId="77777777" w:rsidR="006F1400" w:rsidRDefault="006F1400" w:rsidP="006F1400"/>
    <w:p w14:paraId="23D2B3C4" w14:textId="77777777" w:rsidR="00AC6928" w:rsidRDefault="00AC6928" w:rsidP="008E3FD4">
      <w:pPr>
        <w:pStyle w:val="3"/>
      </w:pPr>
      <w:bookmarkStart w:id="56" w:name="_Toc514780535"/>
      <w:bookmarkStart w:id="57" w:name="_Toc517859515"/>
      <w:r>
        <w:t>Метод Ньютона</w:t>
      </w:r>
      <w:bookmarkEnd w:id="56"/>
      <w:bookmarkEnd w:id="57"/>
    </w:p>
    <w:p w14:paraId="65473972" w14:textId="6A60AEC6" w:rsidR="00AC6928" w:rsidRDefault="00AC6928" w:rsidP="00AC6928">
      <w:r>
        <w:t>Метод Ньютона – итерационный метод нахождения нуля заданной функции. Поиск осу</w:t>
      </w:r>
      <w:r w:rsidRPr="00BE1382">
        <w:t>ществляется путём построения последовательных приближений и основан на принципах простой итерации.</w:t>
      </w:r>
      <w:r>
        <w:t xml:space="preserve"> Теперь ближе к сути, в двумерном случае все просто:</w:t>
      </w:r>
      <w:r w:rsidRPr="00BE1382">
        <w:t xml:space="preserve"> задаётся начальное приближение вблизи предположительного корня, после чего строится касательная к графику исследуемой функции в точке приближения, для которой находится пересечение с осью абсцисс. Эта точка берётся в качестве следующего приближения. И так далее, пока не будет достигнута необходимая точность.</w:t>
      </w:r>
      <w:r>
        <w:t xml:space="preserve"> На </w:t>
      </w:r>
      <w:r w:rsidRPr="00702827">
        <w:t>рисунке</w:t>
      </w:r>
      <w:r w:rsidR="00702827" w:rsidRPr="00702827">
        <w:t xml:space="preserve"> 2.5</w:t>
      </w:r>
      <w:r>
        <w:t xml:space="preserve"> проиллюстрирована идея метода.</w:t>
      </w:r>
    </w:p>
    <w:p w14:paraId="1A1DC8F5" w14:textId="77777777" w:rsidR="005D4E49" w:rsidRDefault="005D4E49" w:rsidP="005D4E49">
      <w:pPr>
        <w:pStyle w:val="a9"/>
      </w:pPr>
    </w:p>
    <w:p w14:paraId="7873C30C" w14:textId="15A52502" w:rsidR="00AC6928" w:rsidRDefault="00AC6928" w:rsidP="00AC6928">
      <w:pPr>
        <w:pStyle w:val="afb"/>
      </w:pPr>
      <w:r>
        <w:rPr>
          <w:noProof/>
        </w:rPr>
        <w:drawing>
          <wp:inline distT="0" distB="0" distL="0" distR="0" wp14:anchorId="414AA067" wp14:editId="7B4A10FF">
            <wp:extent cx="1310680" cy="1080000"/>
            <wp:effectExtent l="0" t="0" r="3810" b="6350"/>
            <wp:docPr id="29" name="Рисунок 29" descr="https://upload.wikimedia.org/wikipedia/commons/thumb/8/8c/Newton_iteration.svg/300px-Newton_iter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upload.wikimedia.org/wikipedia/commons/thumb/8/8c/Newton_iteration.svg/300px-Newton_iteration.sv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10680" cy="1080000"/>
                    </a:xfrm>
                    <a:prstGeom prst="rect">
                      <a:avLst/>
                    </a:prstGeom>
                    <a:noFill/>
                    <a:ln>
                      <a:noFill/>
                    </a:ln>
                  </pic:spPr>
                </pic:pic>
              </a:graphicData>
            </a:graphic>
          </wp:inline>
        </w:drawing>
      </w:r>
    </w:p>
    <w:p w14:paraId="7B896E47" w14:textId="77777777" w:rsidR="006F1400" w:rsidRDefault="006F1400" w:rsidP="005D4E49">
      <w:pPr>
        <w:pStyle w:val="a9"/>
      </w:pPr>
    </w:p>
    <w:p w14:paraId="0C0E8E23" w14:textId="5D8BB994" w:rsidR="00AC6928" w:rsidRDefault="00AC6928" w:rsidP="00AC6928">
      <w:pPr>
        <w:pStyle w:val="afb"/>
      </w:pPr>
      <w:r w:rsidRPr="00702827">
        <w:t>Рисунок</w:t>
      </w:r>
      <w:r w:rsidR="00702827" w:rsidRPr="00702827">
        <w:t xml:space="preserve"> 2.5</w:t>
      </w:r>
      <w:r>
        <w:t xml:space="preserve"> - </w:t>
      </w:r>
      <w:r w:rsidRPr="00135851">
        <w:t>Иллюстрация метода Ньютона (синим изображена функция</w:t>
      </w:r>
      <w:r>
        <w:t xml:space="preserve"> </w:t>
      </w:r>
      <m:oMath>
        <m:r>
          <w:rPr>
            <w:rFonts w:ascii="Cambria Math" w:hAnsi="Cambria Math"/>
            <w:lang w:val="en-US"/>
          </w:rPr>
          <m:t>f</m:t>
        </m:r>
        <m:r>
          <w:rPr>
            <w:rFonts w:ascii="Cambria Math" w:hAnsi="Cambria Math"/>
          </w:rPr>
          <m:t>(</m:t>
        </m:r>
        <m:r>
          <w:rPr>
            <w:rFonts w:ascii="Cambria Math" w:hAnsi="Cambria Math"/>
            <w:lang w:val="en-US"/>
          </w:rPr>
          <m:t>x</m:t>
        </m:r>
        <m:r>
          <w:rPr>
            <w:rFonts w:ascii="Cambria Math" w:hAnsi="Cambria Math"/>
          </w:rPr>
          <m:t>)</m:t>
        </m:r>
      </m:oMath>
      <w:r w:rsidRPr="00135851">
        <w:t xml:space="preserve">, нуль которой необходимо найти, красным — касательная в точке очередного приближения </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n</m:t>
            </m:r>
          </m:sub>
        </m:sSub>
      </m:oMath>
      <w:r w:rsidRPr="00135851">
        <w:t xml:space="preserve">). </w:t>
      </w:r>
      <w:r>
        <w:t>П</w:t>
      </w:r>
      <w:r w:rsidRPr="00135851">
        <w:t xml:space="preserve">оследующее приближение </w:t>
      </w:r>
      <m:oMath>
        <m:sSub>
          <m:sSubPr>
            <m:ctrlPr>
              <w:rPr>
                <w:rFonts w:ascii="Cambria Math" w:hAnsi="Cambria Math"/>
                <w:i/>
              </w:rPr>
            </m:ctrlPr>
          </m:sSubPr>
          <m:e>
            <m:r>
              <w:rPr>
                <w:rFonts w:ascii="Cambria Math" w:hAnsi="Cambria Math"/>
                <w:lang w:val="en-US"/>
              </w:rPr>
              <m:t>x</m:t>
            </m:r>
            <m:ctrlPr>
              <w:rPr>
                <w:rFonts w:ascii="Cambria Math" w:hAnsi="Cambria Math"/>
                <w:i/>
                <w:lang w:val="en-US"/>
              </w:rPr>
            </m:ctrlPr>
          </m:e>
          <m:sub>
            <m:r>
              <w:rPr>
                <w:rFonts w:ascii="Cambria Math" w:hAnsi="Cambria Math"/>
                <w:lang w:val="en-US"/>
              </w:rPr>
              <m:t>n</m:t>
            </m:r>
            <m:r>
              <w:rPr>
                <w:rFonts w:ascii="Cambria Math" w:hAnsi="Cambria Math"/>
              </w:rPr>
              <m:t>+1</m:t>
            </m:r>
          </m:sub>
        </m:sSub>
      </m:oMath>
      <w:r w:rsidRPr="00135851">
        <w:t xml:space="preserve"> лучше предыдущего</w:t>
      </w:r>
      <w:r w:rsidRPr="008D3F56">
        <w:t xml:space="preserv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135851">
        <w:t>.</w:t>
      </w:r>
    </w:p>
    <w:p w14:paraId="545B40CD" w14:textId="77777777" w:rsidR="006F1400" w:rsidRPr="00BE1382" w:rsidRDefault="006F1400" w:rsidP="005D4E49">
      <w:pPr>
        <w:pStyle w:val="a9"/>
      </w:pPr>
    </w:p>
    <w:p w14:paraId="256F820C" w14:textId="76568391" w:rsidR="00AC6928" w:rsidRDefault="00AC6928" w:rsidP="00AC6928">
      <w:r>
        <w:t xml:space="preserve">Алгоритм </w:t>
      </w:r>
      <w:r w:rsidRPr="00E573BF">
        <w:t xml:space="preserve">нахождения численного решения уравнения </w:t>
      </w:r>
      <m:oMath>
        <m:r>
          <w:rPr>
            <w:rFonts w:ascii="Cambria Math" w:hAnsi="Cambria Math"/>
          </w:rPr>
          <m:t>f(x)=0</m:t>
        </m:r>
      </m:oMath>
      <w:r w:rsidRPr="00E573BF">
        <w:t xml:space="preserve"> сводится к итерационной процедуре вычисления</w:t>
      </w:r>
      <w:r w:rsidRPr="00483703">
        <w:t xml:space="preserve"> [</w:t>
      </w:r>
      <w:r>
        <w:fldChar w:fldCharType="begin"/>
      </w:r>
      <w:r>
        <w:instrText xml:space="preserve"> REF НБахвалов_Численные_методы \n \h </w:instrText>
      </w:r>
      <w:r>
        <w:fldChar w:fldCharType="separate"/>
      </w:r>
      <w:r w:rsidR="00710FBB">
        <w:t>30</w:t>
      </w:r>
      <w:r>
        <w:fldChar w:fldCharType="end"/>
      </w:r>
      <w:r w:rsidRPr="00483703">
        <w:t>]</w:t>
      </w:r>
      <w:r w:rsidRPr="00E573BF">
        <w:t>:</w:t>
      </w:r>
    </w:p>
    <w:p w14:paraId="6CF0E6BE" w14:textId="77777777" w:rsidR="00951D55" w:rsidRDefault="00951D55"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694"/>
        <w:gridCol w:w="3821"/>
      </w:tblGrid>
      <w:tr w:rsidR="00AC6928" w14:paraId="27493972" w14:textId="77777777" w:rsidTr="00702827">
        <w:tc>
          <w:tcPr>
            <w:tcW w:w="2830" w:type="dxa"/>
            <w:vAlign w:val="center"/>
          </w:tcPr>
          <w:p w14:paraId="41DCDC14" w14:textId="77777777" w:rsidR="00AC6928" w:rsidRDefault="00AC6928" w:rsidP="00702827">
            <w:pPr>
              <w:ind w:firstLine="0"/>
              <w:jc w:val="right"/>
              <w:rPr>
                <w:rFonts w:eastAsia="Times New Roman" w:cs="Times New Roman"/>
              </w:rPr>
            </w:pPr>
          </w:p>
        </w:tc>
        <w:tc>
          <w:tcPr>
            <w:tcW w:w="2694" w:type="dxa"/>
            <w:vAlign w:val="center"/>
          </w:tcPr>
          <w:p w14:paraId="50F3BD50" w14:textId="77777777" w:rsidR="00AC6928" w:rsidRPr="00E573BF" w:rsidRDefault="00AF40AA" w:rsidP="00702827">
            <w:pPr>
              <w:ind w:firstLine="0"/>
              <w:jc w:val="left"/>
            </w:pPr>
            <m:oMathPara>
              <m:oMathParaPr>
                <m:jc m:val="right"/>
              </m:oMathParaPr>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num>
                  <m:den>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en>
                </m:f>
              </m:oMath>
            </m:oMathPara>
          </w:p>
        </w:tc>
        <w:tc>
          <w:tcPr>
            <w:tcW w:w="3821" w:type="dxa"/>
            <w:vAlign w:val="center"/>
          </w:tcPr>
          <w:p w14:paraId="31B27BEE" w14:textId="6F52860E" w:rsidR="00AC6928" w:rsidRPr="00E573BF" w:rsidRDefault="00AC6928" w:rsidP="00702827">
            <w:pPr>
              <w:ind w:firstLine="0"/>
              <w:jc w:val="right"/>
              <w:rPr>
                <w:lang w:val="en-US"/>
              </w:rPr>
            </w:pPr>
            <w:r w:rsidRPr="00702827">
              <w:rPr>
                <w:lang w:val="en-US"/>
              </w:rPr>
              <w:t>(</w:t>
            </w:r>
            <w:r w:rsidR="00702827" w:rsidRPr="00702827">
              <w:t>2.3</w:t>
            </w:r>
            <w:r w:rsidRPr="00702827">
              <w:rPr>
                <w:lang w:val="en-US"/>
              </w:rPr>
              <w:t>)</w:t>
            </w:r>
          </w:p>
        </w:tc>
      </w:tr>
    </w:tbl>
    <w:p w14:paraId="1C62C12A" w14:textId="77777777" w:rsidR="00951D55" w:rsidRDefault="00951D55" w:rsidP="005D4E49">
      <w:pPr>
        <w:pStyle w:val="a9"/>
      </w:pPr>
    </w:p>
    <w:p w14:paraId="532E985D" w14:textId="13992986" w:rsidR="00AC6928" w:rsidRDefault="00AC6928" w:rsidP="00AC6928">
      <w:r>
        <w:t xml:space="preserve">В многомерном случае, когда нужно найти минимум функции многих переменных </w:t>
      </w:r>
      <m:oMath>
        <m:r>
          <w:rPr>
            <w:rFonts w:ascii="Cambria Math" w:hAnsi="Cambria Math"/>
            <w:lang w:val="en-US"/>
          </w:rPr>
          <m:t>f</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=0</m:t>
        </m:r>
      </m:oMath>
      <w:r>
        <w:t>, алгоритм принимает такой вид:</w:t>
      </w:r>
    </w:p>
    <w:p w14:paraId="75DAB52B" w14:textId="77777777" w:rsidR="00951D55" w:rsidRDefault="00951D55"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825"/>
        <w:gridCol w:w="3115"/>
      </w:tblGrid>
      <w:tr w:rsidR="00AC6928" w14:paraId="6B4E276E" w14:textId="77777777" w:rsidTr="008E3FD4">
        <w:tc>
          <w:tcPr>
            <w:tcW w:w="2405" w:type="dxa"/>
            <w:vAlign w:val="center"/>
          </w:tcPr>
          <w:p w14:paraId="3D9814BB" w14:textId="77777777" w:rsidR="00AC6928" w:rsidRDefault="00AC6928" w:rsidP="008E3FD4">
            <w:pPr>
              <w:ind w:firstLine="0"/>
              <w:jc w:val="right"/>
            </w:pPr>
          </w:p>
        </w:tc>
        <w:tc>
          <w:tcPr>
            <w:tcW w:w="3825" w:type="dxa"/>
            <w:vAlign w:val="center"/>
          </w:tcPr>
          <w:p w14:paraId="0E6027D2" w14:textId="77777777" w:rsidR="00AC6928" w:rsidRPr="00BE7D17" w:rsidRDefault="00AF40AA" w:rsidP="008E3FD4">
            <w:pPr>
              <w:ind w:firstLine="0"/>
              <w:jc w:val="right"/>
              <w:rPr>
                <w:i/>
              </w:rPr>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d>
                      <m:dPr>
                        <m:begChr m:val="["/>
                        <m:endChr m:val="]"/>
                        <m:ctrlPr>
                          <w:rPr>
                            <w:rFonts w:ascii="Cambria Math" w:hAnsi="Cambria Math"/>
                            <w:i/>
                          </w:rPr>
                        </m:ctrlPr>
                      </m:dPr>
                      <m:e>
                        <m:r>
                          <w:rPr>
                            <w:rFonts w:ascii="Cambria Math" w:hAnsi="Cambria Math"/>
                          </w:rPr>
                          <m:t>j</m:t>
                        </m:r>
                      </m:e>
                    </m:d>
                  </m:sup>
                </m:sSup>
                <m:r>
                  <w:rPr>
                    <w:rFonts w:ascii="Cambria Math" w:hAnsi="Cambria Math"/>
                  </w:rPr>
                  <m:t>)</m:t>
                </m:r>
                <m:r>
                  <m:rPr>
                    <m:sty m:val="p"/>
                  </m:rPr>
                  <w:rPr>
                    <w:rFonts w:ascii="Cambria Math" w:hAnsi="Cambria Math"/>
                  </w:rPr>
                  <m:t>∇</m:t>
                </m:r>
                <m:r>
                  <w:rPr>
                    <w:rFonts w:ascii="Cambria Math" w:hAnsi="Cambria Math"/>
                  </w:rPr>
                  <m:t>f(</m:t>
                </m:r>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[j]</m:t>
                    </m:r>
                  </m:sup>
                </m:sSup>
                <m:r>
                  <w:rPr>
                    <w:rFonts w:ascii="Cambria Math" w:hAnsi="Cambria Math"/>
                  </w:rPr>
                  <m:t>)</m:t>
                </m:r>
              </m:oMath>
            </m:oMathPara>
          </w:p>
        </w:tc>
        <w:tc>
          <w:tcPr>
            <w:tcW w:w="3115" w:type="dxa"/>
            <w:vAlign w:val="center"/>
          </w:tcPr>
          <w:p w14:paraId="19E46D9F" w14:textId="7C86778F" w:rsidR="00AC6928" w:rsidRPr="00BE7D17" w:rsidRDefault="00AC6928" w:rsidP="008E3FD4">
            <w:pPr>
              <w:ind w:firstLine="0"/>
              <w:jc w:val="right"/>
              <w:rPr>
                <w:lang w:val="en-US"/>
              </w:rPr>
            </w:pPr>
            <w:r w:rsidRPr="00702827">
              <w:rPr>
                <w:lang w:val="en-US"/>
              </w:rPr>
              <w:t>(</w:t>
            </w:r>
            <w:r w:rsidR="00702827" w:rsidRPr="00702827">
              <w:t>2.4</w:t>
            </w:r>
            <w:r w:rsidRPr="00702827">
              <w:rPr>
                <w:lang w:val="en-US"/>
              </w:rPr>
              <w:t>)</w:t>
            </w:r>
          </w:p>
        </w:tc>
      </w:tr>
    </w:tbl>
    <w:p w14:paraId="60A34BA7" w14:textId="77777777" w:rsidR="00951D55" w:rsidRDefault="00951D55" w:rsidP="005D4E49">
      <w:pPr>
        <w:pStyle w:val="a9"/>
      </w:pPr>
    </w:p>
    <w:p w14:paraId="304B896B" w14:textId="739A42F2" w:rsidR="00AC6928" w:rsidRDefault="00AC6928" w:rsidP="00AC6928">
      <w:r>
        <w:t xml:space="preserve">тут, </w:t>
      </w:r>
      <m:oMath>
        <m:r>
          <w:rPr>
            <w:rFonts w:ascii="Cambria Math" w:hAnsi="Cambria Math"/>
          </w:rPr>
          <m:t>H(</m:t>
        </m:r>
        <m:acc>
          <m:accPr>
            <m:chr m:val="⃗"/>
            <m:ctrlPr>
              <w:rPr>
                <w:rFonts w:ascii="Cambria Math" w:hAnsi="Cambria Math"/>
                <w:i/>
              </w:rPr>
            </m:ctrlPr>
          </m:accPr>
          <m:e>
            <m:r>
              <w:rPr>
                <w:rFonts w:ascii="Cambria Math" w:hAnsi="Cambria Math"/>
              </w:rPr>
              <m:t>x</m:t>
            </m:r>
          </m:e>
        </m:acc>
        <m:r>
          <w:rPr>
            <w:rFonts w:ascii="Cambria Math" w:hAnsi="Cambria Math"/>
          </w:rPr>
          <m:t>)</m:t>
        </m:r>
      </m:oMath>
      <w:r w:rsidRPr="00BE7D17">
        <w:t xml:space="preserve"> – </w:t>
      </w:r>
      <w:r>
        <w:t xml:space="preserve">гессиан функции </w:t>
      </w:r>
      <m:oMath>
        <m:r>
          <w:rPr>
            <w:rFonts w:ascii="Cambria Math" w:hAnsi="Cambria Math"/>
          </w:rPr>
          <m:t>f(</m:t>
        </m:r>
        <m:acc>
          <m:accPr>
            <m:chr m:val="⃗"/>
            <m:ctrlPr>
              <w:rPr>
                <w:rFonts w:ascii="Cambria Math" w:hAnsi="Cambria Math"/>
                <w:i/>
              </w:rPr>
            </m:ctrlPr>
          </m:accPr>
          <m:e>
            <m:r>
              <w:rPr>
                <w:rFonts w:ascii="Cambria Math" w:hAnsi="Cambria Math"/>
              </w:rPr>
              <m:t>x</m:t>
            </m:r>
          </m:e>
        </m:acc>
        <m:r>
          <w:rPr>
            <w:rFonts w:ascii="Cambria Math" w:hAnsi="Cambria Math"/>
          </w:rPr>
          <m:t>)</m:t>
        </m:r>
      </m:oMath>
      <w:r w:rsidRPr="00E239F9">
        <w:t>:</w:t>
      </w:r>
    </w:p>
    <w:p w14:paraId="000732BB" w14:textId="77777777" w:rsidR="00951D55" w:rsidRPr="00E239F9" w:rsidRDefault="00951D55" w:rsidP="005D4E4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5874"/>
        <w:gridCol w:w="2625"/>
      </w:tblGrid>
      <w:tr w:rsidR="00AC6928" w14:paraId="27C450E7" w14:textId="77777777" w:rsidTr="008E3FD4">
        <w:tc>
          <w:tcPr>
            <w:tcW w:w="846" w:type="dxa"/>
            <w:vAlign w:val="center"/>
          </w:tcPr>
          <w:p w14:paraId="5CE39B6C" w14:textId="77777777" w:rsidR="00AC6928" w:rsidRDefault="00AC6928" w:rsidP="008E3FD4">
            <w:pPr>
              <w:ind w:firstLine="0"/>
              <w:jc w:val="right"/>
            </w:pPr>
          </w:p>
        </w:tc>
        <w:tc>
          <w:tcPr>
            <w:tcW w:w="5874" w:type="dxa"/>
            <w:vAlign w:val="center"/>
          </w:tcPr>
          <w:p w14:paraId="22CE5800" w14:textId="77777777" w:rsidR="00AC6928" w:rsidRDefault="00AC6928" w:rsidP="008E3FD4">
            <w:pPr>
              <w:ind w:firstLine="0"/>
              <w:jc w:val="right"/>
            </w:pPr>
            <m:oMathPara>
              <m:oMath>
                <m:r>
                  <w:rPr>
                    <w:rFonts w:ascii="Cambria Math" w:hAnsi="Cambria Math"/>
                  </w:rPr>
                  <m:t>H</m:t>
                </m:r>
                <m:d>
                  <m:dPr>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den>
                          </m:f>
                        </m:e>
                        <m:e>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mr>
                          </m:m>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r>
                        <m:e>
                          <m:m>
                            <m:mPr>
                              <m:mcs>
                                <m:mc>
                                  <m:mcPr>
                                    <m:count m:val="1"/>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mr>
                            <m:mr>
                              <m:e>
                                <m:r>
                                  <w:rPr>
                                    <w:rFonts w:ascii="Cambria Math" w:hAnsi="Cambria Math"/>
                                  </w:rPr>
                                  <m:t>⋮</m:t>
                                </m:r>
                              </m:e>
                            </m:mr>
                          </m:m>
                        </m:e>
                        <m:e>
                          <m:r>
                            <w:rPr>
                              <w:rFonts w:ascii="Cambria Math" w:hAnsi="Cambria Math"/>
                            </w:rPr>
                            <m:t xml:space="preserve">    </m:t>
                          </m:r>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den>
                                </m:f>
                                <m:r>
                                  <w:rPr>
                                    <w:rFonts w:ascii="Cambria Math" w:hAnsi="Cambria Math"/>
                                  </w:rPr>
                                  <m:t xml:space="preserve">   </m:t>
                                </m:r>
                              </m:e>
                              <m:e>
                                <m:r>
                                  <w:rPr>
                                    <w:rFonts w:ascii="Cambria Math" w:hAnsi="Cambria Math"/>
                                  </w:rPr>
                                  <m:t>…</m:t>
                                </m:r>
                              </m:e>
                            </m:mr>
                            <m:mr>
                              <m:e>
                                <m:r>
                                  <w:rPr>
                                    <w:rFonts w:ascii="Cambria Math" w:hAnsi="Cambria Math"/>
                                  </w:rPr>
                                  <m:t>⋮</m:t>
                                </m:r>
                              </m:e>
                              <m:e>
                                <m:r>
                                  <w:rPr>
                                    <w:rFonts w:ascii="Cambria Math" w:hAnsi="Cambria Math"/>
                                  </w:rPr>
                                  <m:t>⋱</m:t>
                                </m:r>
                              </m:e>
                            </m:mr>
                          </m:m>
                        </m:e>
                        <m:e>
                          <m:m>
                            <m:mPr>
                              <m:mcs>
                                <m:mc>
                                  <m:mcPr>
                                    <m:count m:val="1"/>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r>
                              <m:e>
                                <m:r>
                                  <w:rPr>
                                    <w:rFonts w:ascii="Cambria Math" w:hAnsi="Cambria Math"/>
                                  </w:rPr>
                                  <m:t>⋮</m:t>
                                </m:r>
                              </m:e>
                            </m:mr>
                          </m:m>
                        </m:e>
                      </m:m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e>
                          <m:m>
                            <m:mPr>
                              <m:mcs>
                                <m:mc>
                                  <m:mcPr>
                                    <m:count m:val="2"/>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mr>
                          </m:m>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f</m:t>
                              </m:r>
                            </m:num>
                            <m:den>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den>
                          </m:f>
                        </m:e>
                      </m:mr>
                    </m:m>
                  </m:e>
                </m:d>
              </m:oMath>
            </m:oMathPara>
          </w:p>
        </w:tc>
        <w:tc>
          <w:tcPr>
            <w:tcW w:w="2625" w:type="dxa"/>
            <w:vAlign w:val="center"/>
          </w:tcPr>
          <w:p w14:paraId="6112C2B4" w14:textId="6E32A0EE" w:rsidR="00AC6928" w:rsidRPr="00E239F9" w:rsidRDefault="00AC6928" w:rsidP="008E3FD4">
            <w:pPr>
              <w:ind w:firstLine="0"/>
              <w:jc w:val="right"/>
              <w:rPr>
                <w:lang w:val="en-US"/>
              </w:rPr>
            </w:pPr>
            <w:r w:rsidRPr="00702827">
              <w:rPr>
                <w:lang w:val="en-US"/>
              </w:rPr>
              <w:t>(</w:t>
            </w:r>
            <w:r w:rsidR="00702827" w:rsidRPr="00702827">
              <w:t>2.5</w:t>
            </w:r>
            <w:r w:rsidRPr="00702827">
              <w:rPr>
                <w:lang w:val="en-US"/>
              </w:rPr>
              <w:t>)</w:t>
            </w:r>
          </w:p>
        </w:tc>
      </w:tr>
    </w:tbl>
    <w:p w14:paraId="28F678EC" w14:textId="77777777" w:rsidR="00951D55" w:rsidRDefault="00951D55" w:rsidP="005D4E49">
      <w:pPr>
        <w:pStyle w:val="a9"/>
      </w:pPr>
    </w:p>
    <w:p w14:paraId="31607BC5" w14:textId="2F31EA4E" w:rsidR="00AC6928" w:rsidRDefault="00AC6928" w:rsidP="00AC6928">
      <w:r w:rsidRPr="00D078D0">
        <w:t>Использование производных при нахождении минимумов функций - чрезвычайно полезно, поскольку они предоставляют информацию о форме энергетической поверхности</w:t>
      </w:r>
      <w:r>
        <w:t xml:space="preserve">, а именно позволяют </w:t>
      </w:r>
      <w:r w:rsidRPr="00D078D0">
        <w:t>значительно повысить эффективность нахождения минимума энергии</w:t>
      </w:r>
      <w:r>
        <w:t xml:space="preserve"> и </w:t>
      </w:r>
      <w:r w:rsidRPr="00D078D0">
        <w:t>чем выше порядок производных, используемых в алгоритме, тем точнее его предсказания.</w:t>
      </w:r>
    </w:p>
    <w:p w14:paraId="245351F3" w14:textId="52F10F08" w:rsidR="00AC6928" w:rsidRDefault="00AC6928" w:rsidP="00BD5C59">
      <w:pPr>
        <w:rPr>
          <w:highlight w:val="yellow"/>
        </w:rPr>
      </w:pPr>
      <w:r>
        <w:t xml:space="preserve">Хоть метод Ньютона и является самым быстросходящимся численным алгоритмом, но у него сразу видна проблема, ведь платой за скорость во время нахождения минимума </w:t>
      </w:r>
      <w:r w:rsidRPr="00E239F9">
        <w:t xml:space="preserve">является объем памяти, необходимый для хранения матрицы Гессе. Он пропорционален </w:t>
      </w:r>
      <w:r w:rsidRPr="00E239F9">
        <w:rPr>
          <w:i/>
          <w:iCs/>
        </w:rPr>
        <w:t>N</w:t>
      </w:r>
      <w:r w:rsidRPr="00E239F9">
        <w:rPr>
          <w:i/>
          <w:iCs/>
          <w:vertAlign w:val="superscript"/>
        </w:rPr>
        <w:t>2</w:t>
      </w:r>
      <w:r w:rsidRPr="00E239F9">
        <w:t>, что может быть непосильным для моделирования больших кристаллов.</w:t>
      </w:r>
      <w:r>
        <w:t xml:space="preserve"> Для решения данной проблемы были разработаны </w:t>
      </w:r>
      <w:r w:rsidRPr="00E239F9">
        <w:t xml:space="preserve">группа алгоритмов – производных метода Ньютона, которые называются квази-ньютоновские методы. </w:t>
      </w:r>
    </w:p>
    <w:p w14:paraId="4DB29F48" w14:textId="77777777" w:rsidR="00020CCC" w:rsidRDefault="00020CCC" w:rsidP="00020CCC">
      <w:r>
        <w:t>Сравнение градиентных методов и методов Ньютона:</w:t>
      </w:r>
    </w:p>
    <w:p w14:paraId="589562B9" w14:textId="1F2EB2E8" w:rsidR="00020CCC" w:rsidRPr="00CB51A0" w:rsidRDefault="00020CCC" w:rsidP="006F1400">
      <w:pPr>
        <w:pStyle w:val="a3"/>
        <w:numPr>
          <w:ilvl w:val="0"/>
          <w:numId w:val="39"/>
        </w:numPr>
        <w:ind w:left="709"/>
      </w:pPr>
      <w:r w:rsidRPr="00CB51A0">
        <w:t>Методы первого порядка не в состоянии строго следовать дну энергетической долины, если не применяются дополнительные процедуры возвращения системы в энергетическую долину после шагов в направлении вдоль или против градиента</w:t>
      </w:r>
      <w:r w:rsidR="00702827">
        <w:t>;</w:t>
      </w:r>
    </w:p>
    <w:p w14:paraId="75F93DAD" w14:textId="4EF429CC" w:rsidR="00020CCC" w:rsidRPr="00CB51A0" w:rsidRDefault="00020CCC" w:rsidP="006F1400">
      <w:pPr>
        <w:pStyle w:val="a3"/>
        <w:numPr>
          <w:ilvl w:val="0"/>
          <w:numId w:val="39"/>
        </w:numPr>
        <w:ind w:left="709"/>
      </w:pPr>
      <w:r w:rsidRPr="00CB51A0">
        <w:t>Знание же матрицы Гессе позволяет достаточно точно следовать дну энергетической долины, пока система приближается к стационарной точке</w:t>
      </w:r>
      <w:r w:rsidR="00702827">
        <w:t>;</w:t>
      </w:r>
    </w:p>
    <w:p w14:paraId="75C01A51" w14:textId="2E5EFE03" w:rsidR="00020CCC" w:rsidRPr="00CB51A0" w:rsidRDefault="00020CCC" w:rsidP="006F1400">
      <w:pPr>
        <w:pStyle w:val="a3"/>
        <w:numPr>
          <w:ilvl w:val="0"/>
          <w:numId w:val="39"/>
        </w:numPr>
        <w:ind w:left="709"/>
      </w:pPr>
      <w:r w:rsidRPr="00CB51A0">
        <w:t>Вблизи особых точек, где градиенты крайне малы, знание вторых производных особенно сильно повышает эффективность процедуры минимизации</w:t>
      </w:r>
      <w:r w:rsidR="00702827">
        <w:t>;</w:t>
      </w:r>
    </w:p>
    <w:p w14:paraId="65BE9B05" w14:textId="327281E8" w:rsidR="00020CCC" w:rsidRDefault="00020CCC" w:rsidP="006F1400">
      <w:pPr>
        <w:pStyle w:val="a3"/>
        <w:numPr>
          <w:ilvl w:val="0"/>
          <w:numId w:val="39"/>
        </w:numPr>
        <w:ind w:left="709"/>
      </w:pPr>
      <w:r w:rsidRPr="00CB51A0">
        <w:t>В то время, как градиентные алгоритмы могут длительное время кружить вокруг точки минимума, алгоритмы Ньютоновского типа определяют ее положение за считанное количество шагов</w:t>
      </w:r>
      <w:r w:rsidR="00702827">
        <w:t>;</w:t>
      </w:r>
    </w:p>
    <w:p w14:paraId="7301364C" w14:textId="066A0DAB" w:rsidR="00702827" w:rsidRDefault="00702827" w:rsidP="006F1400">
      <w:pPr>
        <w:pStyle w:val="a3"/>
        <w:numPr>
          <w:ilvl w:val="0"/>
          <w:numId w:val="39"/>
        </w:numPr>
        <w:ind w:left="709"/>
      </w:pPr>
      <w:r>
        <w:lastRenderedPageBreak/>
        <w:t>Методы поиска можно использовать как стартовые методы для продвижения к области минимума.</w:t>
      </w:r>
    </w:p>
    <w:p w14:paraId="5C4E09EC" w14:textId="6CDC9F9F" w:rsidR="00020CCC" w:rsidRDefault="00020CCC" w:rsidP="00020CCC">
      <w:r w:rsidRPr="00CB51A0">
        <w:t>Выбор наиболее подходящего алгоритма (или комбинации алгоритмов) для конкретной задачи определяется обычно совокупностью многих факторов</w:t>
      </w:r>
      <w:r>
        <w:t>.</w:t>
      </w:r>
      <w:r w:rsidRPr="00CB51A0">
        <w:rPr>
          <w:rFonts w:asciiTheme="minorHAnsi" w:hAnsi="Verdana"/>
          <w:color w:val="000000" w:themeColor="text1"/>
          <w:kern w:val="24"/>
          <w:sz w:val="36"/>
          <w:szCs w:val="36"/>
          <w:lang w:eastAsia="ru-RU"/>
        </w:rPr>
        <w:t xml:space="preserve"> </w:t>
      </w:r>
      <w:r w:rsidRPr="00CB51A0">
        <w:t>Лучшим алгоритмом минимизации для конкретной задачи будет тот, который дает ответ как можно быстрее на доступных компьютерных мощностях</w:t>
      </w:r>
      <w:r>
        <w:t>.</w:t>
      </w:r>
    </w:p>
    <w:p w14:paraId="66E49A8F" w14:textId="77777777" w:rsidR="006F1400" w:rsidRDefault="006F1400" w:rsidP="00020CCC"/>
    <w:p w14:paraId="2B7B970B" w14:textId="77777777" w:rsidR="00D61855" w:rsidRDefault="00D61855" w:rsidP="008E3FD4">
      <w:pPr>
        <w:pStyle w:val="2"/>
      </w:pPr>
      <w:bookmarkStart w:id="58" w:name="_Toc514780536"/>
      <w:bookmarkStart w:id="59" w:name="_Toc517859516"/>
      <w:r>
        <w:t>Молекулярная динамика.</w:t>
      </w:r>
      <w:bookmarkEnd w:id="58"/>
      <w:bookmarkEnd w:id="59"/>
    </w:p>
    <w:p w14:paraId="3F5E4A93" w14:textId="77777777" w:rsidR="00F472DD" w:rsidRPr="00F472DD" w:rsidRDefault="00F472DD" w:rsidP="008E3FD4">
      <w:pPr>
        <w:pStyle w:val="3"/>
      </w:pPr>
      <w:bookmarkStart w:id="60" w:name="_Toc514780537"/>
      <w:bookmarkStart w:id="61" w:name="_Toc517859517"/>
      <w:r>
        <w:t>Основы метода</w:t>
      </w:r>
      <w:bookmarkEnd w:id="60"/>
      <w:bookmarkEnd w:id="61"/>
    </w:p>
    <w:p w14:paraId="1F5FD17B" w14:textId="77777777" w:rsidR="00474749" w:rsidRPr="00474749" w:rsidRDefault="00EB03E3" w:rsidP="00474749">
      <w:r w:rsidRPr="00EB03E3">
        <w:t>Метод молекулярной динамики заключается в следующем. Рассматривается большой ансамбль частиц, имитирующих атомы или молекулы. Считается, что частицы взаимодействуют друг с другом и, кроме того, могут подвергаться внешнему воздействию. В подавляющем большинстве случаев частицы считаются материальными точками. Для всех частиц записываются уравнения движения, и полученная система уравнений решается численно.</w:t>
      </w:r>
    </w:p>
    <w:p w14:paraId="39F41AA0" w14:textId="240356CD" w:rsidR="00056BC0" w:rsidRPr="00F83494" w:rsidRDefault="00F83494" w:rsidP="00056BC0">
      <w:r w:rsidRPr="00F83494">
        <w:t>Исходной посылкой метода молекулярной динамики (МД) является хорошо определенное микроскопическое описание физической системы</w:t>
      </w:r>
      <w:r>
        <w:t xml:space="preserve"> </w:t>
      </w:r>
      <w:r w:rsidRPr="00F83494">
        <w:t>[</w:t>
      </w:r>
      <w:r>
        <w:fldChar w:fldCharType="begin"/>
      </w:r>
      <w:r>
        <w:instrText xml:space="preserve"> REF DHeermann_Comp_simul_methods \n \h </w:instrText>
      </w:r>
      <w:r>
        <w:fldChar w:fldCharType="separate"/>
      </w:r>
      <w:r w:rsidR="00710FBB">
        <w:t>32</w:t>
      </w:r>
      <w:r>
        <w:fldChar w:fldCharType="end"/>
      </w:r>
      <w:r w:rsidRPr="00F83494">
        <w:t>]. Она может состоять из нескольких или многих тел и описываться гамильтонианом, лагранжианом или непосредственно уравнениями движения Ньютона. Метод МД вычисляет характеристики системы используя уравнения движения, причем позволяет получать как статические, так и динамические характеристики.</w:t>
      </w:r>
    </w:p>
    <w:p w14:paraId="64AE35C7" w14:textId="6B0A4D44" w:rsidR="00D61855" w:rsidRDefault="00174B21" w:rsidP="00174B21">
      <w:r w:rsidRPr="00F83494">
        <w:t>Метод молекулярной динамики по сравнению с другими методами компьютерного моделирования обладает несколькими важными преимуществами. Во-первых, он позволяет решать задачи, касающиеся проблем структурно-энергетических трансформаций как в кристаллических, так и в некристаллических материалах, деформации и аморфизации атомных систем в условиях температурно-силовых воздействий. Во-вторых, он дает возможность соизмерять динамику исследуемых процессов с реальным временем.</w:t>
      </w:r>
      <w:r w:rsidR="00F472DD">
        <w:t xml:space="preserve"> Теперь нужно разобрать подробнее алгоритмы интегрирования уравнений движения.</w:t>
      </w:r>
    </w:p>
    <w:p w14:paraId="05432A6F" w14:textId="77777777" w:rsidR="006F1400" w:rsidRDefault="006F1400" w:rsidP="00174B21"/>
    <w:p w14:paraId="0A520257" w14:textId="77777777" w:rsidR="00F472DD" w:rsidRPr="00F83494" w:rsidRDefault="00F472DD" w:rsidP="008E3FD4">
      <w:pPr>
        <w:pStyle w:val="3"/>
      </w:pPr>
      <w:bookmarkStart w:id="62" w:name="_Toc514780538"/>
      <w:bookmarkStart w:id="63" w:name="_Toc517859518"/>
      <w:r>
        <w:t>Алгоритмы интегрирования уравнений движения.</w:t>
      </w:r>
      <w:bookmarkEnd w:id="62"/>
      <w:bookmarkEnd w:id="63"/>
    </w:p>
    <w:p w14:paraId="07307E6E" w14:textId="77777777" w:rsidR="00B603F6" w:rsidRPr="00852212" w:rsidRDefault="00B603F6" w:rsidP="00B603F6">
      <w:r w:rsidRPr="00852212">
        <w:t xml:space="preserve">Алгоритмы, позволяющие интегрировать уравнения движения, обычно построены на методе конечных разностей. Этот метод заключается в следующем: на пространственно-временной плоскости выбирают конечное число точек, которые образуют сетку с шагом по времени </w:t>
      </w:r>
      <m:oMath>
        <m:r>
          <w:rPr>
            <w:rFonts w:ascii="Cambria Math" w:hAnsi="Cambria Math"/>
          </w:rPr>
          <m:t>∆t</m:t>
        </m:r>
      </m:oMath>
      <w:r w:rsidRPr="00852212">
        <w:t xml:space="preserve">. Если значения в узлах этой сетки в момент времени </w:t>
      </w:r>
      <m:oMath>
        <m:r>
          <w:rPr>
            <w:rFonts w:ascii="Cambria Math" w:hAnsi="Cambria Math"/>
          </w:rPr>
          <m:t>t</m:t>
        </m:r>
      </m:oMath>
      <w:r w:rsidRPr="00852212">
        <w:t xml:space="preserve"> известны, то схема </w:t>
      </w:r>
      <w:r w:rsidRPr="00852212">
        <w:lastRenderedPageBreak/>
        <w:t xml:space="preserve">интегрирования позволяет определить значения в узлах в момент времени </w:t>
      </w:r>
      <m:oMath>
        <m:r>
          <w:rPr>
            <w:rFonts w:ascii="Cambria Math" w:hAnsi="Cambria Math"/>
          </w:rPr>
          <m:t>t+∆t</m:t>
        </m:r>
      </m:oMath>
      <w:r w:rsidRPr="00852212">
        <w:t>. Таким образом, повторяя процедуру, можно проследить эволюцию системы на всем необходимом временном интервале.</w:t>
      </w:r>
    </w:p>
    <w:p w14:paraId="6A6EE5A0" w14:textId="35AA85CA" w:rsidR="00B603F6" w:rsidRDefault="00B603F6" w:rsidP="00B603F6">
      <w:r w:rsidRPr="00852212">
        <w:t>Одним из самых используемых алгоритмов является алгоритм Верле</w:t>
      </w:r>
      <w:r>
        <w:t xml:space="preserve"> </w:t>
      </w:r>
      <w:r w:rsidRPr="00DC2C30">
        <w:sym w:font="Symbol" w:char="F05B"/>
      </w:r>
      <w:r>
        <w:fldChar w:fldCharType="begin"/>
      </w:r>
      <w:r>
        <w:instrText xml:space="preserve"> REF БКалин_Материаловедение_4Т \n \h </w:instrText>
      </w:r>
      <w:r>
        <w:fldChar w:fldCharType="separate"/>
      </w:r>
      <w:r w:rsidR="00710FBB">
        <w:t>21</w:t>
      </w:r>
      <w:r>
        <w:fldChar w:fldCharType="end"/>
      </w:r>
      <w:r w:rsidR="002D6FE3" w:rsidRPr="002D6FE3">
        <w:t xml:space="preserve">, </w:t>
      </w:r>
      <w:r w:rsidR="002D6FE3">
        <w:fldChar w:fldCharType="begin"/>
      </w:r>
      <w:r w:rsidR="002D6FE3">
        <w:instrText xml:space="preserve"> REF НБахвалов_Численные_методы \n \h </w:instrText>
      </w:r>
      <w:r w:rsidR="002D6FE3">
        <w:fldChar w:fldCharType="separate"/>
      </w:r>
      <w:r w:rsidR="00710FBB">
        <w:t>30</w:t>
      </w:r>
      <w:r w:rsidR="002D6FE3">
        <w:fldChar w:fldCharType="end"/>
      </w:r>
      <w:r w:rsidRPr="00DC2C30">
        <w:sym w:font="Symbol" w:char="F05D"/>
      </w:r>
      <w:r w:rsidRPr="00DC2C30">
        <w:t>.</w:t>
      </w:r>
      <w:r>
        <w:t xml:space="preserve"> </w:t>
      </w:r>
      <w:r w:rsidRPr="00852212">
        <w:t xml:space="preserve">Данный алгоритм основан на разложении в ряд Тейлора третьего порядка для атомных позиций в моменты времени </w:t>
      </w:r>
      <m:oMath>
        <m:r>
          <w:rPr>
            <w:rFonts w:ascii="Cambria Math" w:hAnsi="Cambria Math"/>
          </w:rPr>
          <m:t>t+∆t</m:t>
        </m:r>
      </m:oMath>
      <w:r w:rsidRPr="00852212">
        <w:t xml:space="preserve"> и </w:t>
      </w:r>
      <m:oMath>
        <m:r>
          <w:rPr>
            <w:rFonts w:ascii="Cambria Math" w:hAnsi="Cambria Math"/>
          </w:rPr>
          <m:t>t-∆t</m:t>
        </m:r>
      </m:oMath>
      <w:r w:rsidRPr="00852212">
        <w:t>:</w:t>
      </w:r>
    </w:p>
    <w:p w14:paraId="48D3AFC5" w14:textId="77777777" w:rsidR="00951D55" w:rsidRPr="00852212" w:rsidRDefault="00951D55" w:rsidP="005D4E49">
      <w:pPr>
        <w:pStyle w:val="a9"/>
      </w:pPr>
    </w:p>
    <w:tbl>
      <w:tblPr>
        <w:tblStyle w:val="a4"/>
        <w:tblW w:w="5000" w:type="pct"/>
        <w:tblLook w:val="04A0" w:firstRow="1" w:lastRow="0" w:firstColumn="1" w:lastColumn="0" w:noHBand="0" w:noVBand="1"/>
      </w:tblPr>
      <w:tblGrid>
        <w:gridCol w:w="1403"/>
        <w:gridCol w:w="6549"/>
        <w:gridCol w:w="1403"/>
      </w:tblGrid>
      <w:tr w:rsidR="00B603F6" w:rsidRPr="00852212" w14:paraId="19193C48" w14:textId="77777777" w:rsidTr="000B36C8">
        <w:tc>
          <w:tcPr>
            <w:tcW w:w="21600" w:type="dxa"/>
            <w:tcBorders>
              <w:top w:val="nil"/>
              <w:left w:val="nil"/>
              <w:bottom w:val="nil"/>
              <w:right w:val="nil"/>
            </w:tcBorders>
            <w:vAlign w:val="center"/>
          </w:tcPr>
          <w:p w14:paraId="3B6C16A6" w14:textId="77777777" w:rsidR="00B603F6" w:rsidRPr="00852212" w:rsidRDefault="00B603F6" w:rsidP="000B36C8"/>
        </w:tc>
        <w:tc>
          <w:tcPr>
            <w:tcW w:w="3500" w:type="pct"/>
            <w:tcBorders>
              <w:top w:val="nil"/>
              <w:left w:val="nil"/>
              <w:bottom w:val="nil"/>
              <w:right w:val="nil"/>
            </w:tcBorders>
            <w:vAlign w:val="center"/>
          </w:tcPr>
          <w:p w14:paraId="3CADAAE2" w14:textId="77777777" w:rsidR="00B603F6" w:rsidRPr="00852212" w:rsidRDefault="00AF40AA"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6</m:t>
                        </m:r>
                      </m:den>
                    </m:f>
                  </m:e>
                </m:box>
                <m:acc>
                  <m:accPr>
                    <m:chr m:val="⃗"/>
                    <m:ctrlPr>
                      <w:rPr>
                        <w:rFonts w:ascii="Cambria Math" w:hAnsi="Cambria Math"/>
                        <w:i/>
                      </w:rPr>
                    </m:ctrlPr>
                  </m:accPr>
                  <m:e>
                    <m:r>
                      <w:rPr>
                        <w:rFonts w:ascii="Cambria Math" w:hAnsi="Cambria Math"/>
                      </w:rPr>
                      <m:t>b</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tcBorders>
              <w:top w:val="nil"/>
              <w:left w:val="nil"/>
              <w:bottom w:val="nil"/>
              <w:right w:val="nil"/>
            </w:tcBorders>
            <w:vAlign w:val="center"/>
          </w:tcPr>
          <w:p w14:paraId="6D816C00" w14:textId="08C00AEF" w:rsidR="00B603F6" w:rsidRPr="00DC2C30" w:rsidRDefault="00B603F6" w:rsidP="000B36C8">
            <w:pPr>
              <w:ind w:firstLine="369"/>
              <w:jc w:val="right"/>
              <w:rPr>
                <w:lang w:val="en-US"/>
              </w:rPr>
            </w:pPr>
            <w:r>
              <w:rPr>
                <w:lang w:val="en-US"/>
              </w:rPr>
              <w:t>(</w:t>
            </w:r>
            <w:r w:rsidR="00702827">
              <w:t>2.6</w:t>
            </w:r>
            <w:r>
              <w:t>)</w:t>
            </w:r>
          </w:p>
        </w:tc>
      </w:tr>
      <w:tr w:rsidR="00B603F6" w:rsidRPr="00852212" w14:paraId="4C4DF843" w14:textId="77777777" w:rsidTr="000B36C8">
        <w:tc>
          <w:tcPr>
            <w:tcW w:w="21600" w:type="dxa"/>
            <w:tcBorders>
              <w:top w:val="nil"/>
              <w:left w:val="nil"/>
              <w:bottom w:val="nil"/>
              <w:right w:val="nil"/>
            </w:tcBorders>
            <w:vAlign w:val="center"/>
          </w:tcPr>
          <w:p w14:paraId="782A486E" w14:textId="77777777" w:rsidR="00B603F6" w:rsidRPr="00852212" w:rsidRDefault="00B603F6" w:rsidP="000B36C8"/>
        </w:tc>
        <w:tc>
          <w:tcPr>
            <w:tcW w:w="3500" w:type="pct"/>
            <w:tcBorders>
              <w:top w:val="nil"/>
              <w:left w:val="nil"/>
              <w:bottom w:val="nil"/>
              <w:right w:val="nil"/>
            </w:tcBorders>
            <w:vAlign w:val="center"/>
          </w:tcPr>
          <w:p w14:paraId="09299F99" w14:textId="77777777" w:rsidR="00B603F6" w:rsidRPr="002303F1" w:rsidRDefault="00AF40AA"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6</m:t>
                        </m:r>
                      </m:den>
                    </m:f>
                  </m:e>
                </m:box>
                <m:acc>
                  <m:accPr>
                    <m:chr m:val="⃗"/>
                    <m:ctrlPr>
                      <w:rPr>
                        <w:rFonts w:ascii="Cambria Math" w:hAnsi="Cambria Math"/>
                        <w:i/>
                      </w:rPr>
                    </m:ctrlPr>
                  </m:accPr>
                  <m:e>
                    <m:r>
                      <w:rPr>
                        <w:rFonts w:ascii="Cambria Math" w:hAnsi="Cambria Math"/>
                      </w:rPr>
                      <m:t>b</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tcBorders>
              <w:top w:val="nil"/>
              <w:left w:val="nil"/>
              <w:bottom w:val="nil"/>
              <w:right w:val="nil"/>
            </w:tcBorders>
            <w:vAlign w:val="center"/>
          </w:tcPr>
          <w:p w14:paraId="1CDC58F9" w14:textId="24523BC7" w:rsidR="00B603F6" w:rsidRPr="00DC2C30" w:rsidRDefault="00B603F6" w:rsidP="000B36C8">
            <w:pPr>
              <w:ind w:firstLine="369"/>
              <w:jc w:val="right"/>
              <w:rPr>
                <w:lang w:val="en-US"/>
              </w:rPr>
            </w:pPr>
            <w:r>
              <w:rPr>
                <w:lang w:val="en-US"/>
              </w:rPr>
              <w:t>(</w:t>
            </w:r>
            <w:r w:rsidR="00702827">
              <w:t>2.7</w:t>
            </w:r>
            <w:r>
              <w:rPr>
                <w:lang w:val="en-US"/>
              </w:rPr>
              <w:t>)</w:t>
            </w:r>
          </w:p>
        </w:tc>
      </w:tr>
    </w:tbl>
    <w:p w14:paraId="48EBA982" w14:textId="77777777" w:rsidR="00951D55" w:rsidRDefault="00951D55" w:rsidP="005D4E49">
      <w:pPr>
        <w:pStyle w:val="a9"/>
      </w:pPr>
    </w:p>
    <w:p w14:paraId="6639F7D5" w14:textId="3CEF92F9" w:rsidR="00B603F6" w:rsidRDefault="00B603F6" w:rsidP="00B603F6">
      <w:r w:rsidRPr="00852212">
        <w:t>Складывая эти уравнения, получаем основное выражение алгоритма Верле:</w:t>
      </w:r>
    </w:p>
    <w:p w14:paraId="4DE622B0" w14:textId="77777777" w:rsidR="00951D55" w:rsidRPr="00852212" w:rsidRDefault="00951D55" w:rsidP="005D4E49">
      <w:pPr>
        <w:pStyle w:val="a9"/>
      </w:pP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852212" w14:paraId="5670E700" w14:textId="77777777" w:rsidTr="000B36C8">
        <w:tc>
          <w:tcPr>
            <w:tcW w:w="21600" w:type="dxa"/>
            <w:vAlign w:val="center"/>
          </w:tcPr>
          <w:p w14:paraId="58E589E2" w14:textId="77777777" w:rsidR="00B603F6" w:rsidRPr="00852212" w:rsidRDefault="00B603F6" w:rsidP="000B36C8"/>
        </w:tc>
        <w:tc>
          <w:tcPr>
            <w:tcW w:w="3500" w:type="pct"/>
            <w:vAlign w:val="center"/>
          </w:tcPr>
          <w:p w14:paraId="78E78554" w14:textId="77777777" w:rsidR="00B603F6" w:rsidRPr="00852212" w:rsidRDefault="00AF40AA"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=2</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4</m:t>
                        </m:r>
                      </m:sup>
                    </m:sSup>
                  </m:e>
                </m:d>
                <m:r>
                  <w:rPr>
                    <w:rFonts w:ascii="Cambria Math" w:hAnsi="Cambria Math"/>
                  </w:rPr>
                  <m:t>,</m:t>
                </m:r>
              </m:oMath>
            </m:oMathPara>
          </w:p>
        </w:tc>
        <w:tc>
          <w:tcPr>
            <w:tcW w:w="750" w:type="pct"/>
            <w:vAlign w:val="center"/>
          </w:tcPr>
          <w:p w14:paraId="64F2ECBC" w14:textId="63BF18B3" w:rsidR="00B603F6" w:rsidRPr="00DC2C30" w:rsidRDefault="00B603F6" w:rsidP="000B36C8">
            <w:pPr>
              <w:ind w:firstLine="369"/>
              <w:jc w:val="right"/>
              <w:rPr>
                <w:lang w:val="en-US"/>
              </w:rPr>
            </w:pPr>
            <w:r>
              <w:rPr>
                <w:lang w:val="en-US"/>
              </w:rPr>
              <w:t>(</w:t>
            </w:r>
            <w:r w:rsidR="00702827">
              <w:t>2.8</w:t>
            </w:r>
            <w:r>
              <w:rPr>
                <w:lang w:val="en-US"/>
              </w:rPr>
              <w:t>)</w:t>
            </w:r>
          </w:p>
        </w:tc>
      </w:tr>
    </w:tbl>
    <w:p w14:paraId="160AF1EB" w14:textId="77777777" w:rsidR="00951D55" w:rsidRDefault="00951D55" w:rsidP="005D4E49">
      <w:pPr>
        <w:pStyle w:val="a9"/>
      </w:pPr>
    </w:p>
    <w:p w14:paraId="445ACAC2" w14:textId="10CD97AD" w:rsidR="00B603F6" w:rsidRDefault="00B603F6" w:rsidP="00B603F6">
      <w:r w:rsidRPr="00852212">
        <w:t>Также, вычитая эти уравнения можно получить скорость:</w:t>
      </w:r>
    </w:p>
    <w:p w14:paraId="3A40843E" w14:textId="77777777" w:rsidR="00951D55" w:rsidRPr="00852212" w:rsidRDefault="00951D55" w:rsidP="005D4E49">
      <w:pPr>
        <w:pStyle w:val="a9"/>
      </w:pP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852212" w14:paraId="2DA3F961" w14:textId="77777777" w:rsidTr="000B36C8">
        <w:tc>
          <w:tcPr>
            <w:tcW w:w="21600" w:type="dxa"/>
            <w:vAlign w:val="center"/>
          </w:tcPr>
          <w:p w14:paraId="6A21538F" w14:textId="77777777" w:rsidR="00B603F6" w:rsidRPr="00852212" w:rsidRDefault="00B603F6" w:rsidP="000B36C8"/>
        </w:tc>
        <w:tc>
          <w:tcPr>
            <w:tcW w:w="3500" w:type="pct"/>
            <w:vAlign w:val="center"/>
          </w:tcPr>
          <w:p w14:paraId="1B8F820C" w14:textId="77777777" w:rsidR="00B603F6" w:rsidRPr="00852212" w:rsidRDefault="00AF40AA" w:rsidP="000B36C8">
            <w:pPr>
              <w:rPr>
                <w:i/>
              </w:rPr>
            </w:pPr>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r>
                  <w:rPr>
                    <w:rFonts w:ascii="Cambria Math" w:hAnsi="Cambria Math"/>
                  </w:rPr>
                  <m:t>∆t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+O</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e>
                    </m:d>
                  </m:e>
                </m:d>
                <m:r>
                  <w:rPr>
                    <w:rFonts w:ascii="Cambria Math" w:hAnsi="Cambria Math"/>
                  </w:rPr>
                  <m:t>,</m:t>
                </m:r>
              </m:oMath>
            </m:oMathPara>
          </w:p>
        </w:tc>
        <w:tc>
          <w:tcPr>
            <w:tcW w:w="750" w:type="pct"/>
            <w:vAlign w:val="center"/>
          </w:tcPr>
          <w:p w14:paraId="6B7CCBD1" w14:textId="29FF5CF7" w:rsidR="00B603F6" w:rsidRPr="00702827" w:rsidRDefault="00B603F6" w:rsidP="000B36C8">
            <w:pPr>
              <w:ind w:firstLine="369"/>
              <w:jc w:val="right"/>
            </w:pPr>
            <w:r>
              <w:rPr>
                <w:lang w:val="en-US"/>
              </w:rPr>
              <w:t>(</w:t>
            </w:r>
            <w:r w:rsidR="00702827">
              <w:t>2.9</w:t>
            </w:r>
            <w:r>
              <w:rPr>
                <w:lang w:val="en-US"/>
              </w:rPr>
              <w:t>)</w:t>
            </w:r>
          </w:p>
        </w:tc>
      </w:tr>
    </w:tbl>
    <w:p w14:paraId="1229E109" w14:textId="77777777" w:rsidR="00951D55" w:rsidRDefault="00951D55" w:rsidP="005D4E49">
      <w:pPr>
        <w:pStyle w:val="a9"/>
      </w:pPr>
    </w:p>
    <w:p w14:paraId="06A2B9CF" w14:textId="581E016F" w:rsidR="00B603F6" w:rsidRDefault="00B603F6" w:rsidP="00B603F6">
      <w:r w:rsidRPr="00852212">
        <w:t xml:space="preserve">Как видно из уравнений, для нахождения следующей позиции атома, необходимо знать две его предыдущие позиции по времени. Следовательно, данный алгоритм нельзя применять на первом шаге интегрирования уравнения. </w:t>
      </w:r>
    </w:p>
    <w:p w14:paraId="2BBEFD30" w14:textId="77777777" w:rsidR="0064155D" w:rsidRPr="00852212" w:rsidRDefault="0064155D" w:rsidP="0064155D">
      <w:r>
        <w:t>Устойчивость численного решения можно контролировать, следя за полной энергией и убеждаясь, что она не ушла от своего первоначального значения. Как правило, алгоритм Эйлера не может</w:t>
      </w:r>
      <w:r w:rsidRPr="0064155D">
        <w:t xml:space="preserve"> </w:t>
      </w:r>
      <w:r>
        <w:t>обеспечить сохранение энергии на временах, рассматриваемых при</w:t>
      </w:r>
      <w:r w:rsidRPr="0064155D">
        <w:t xml:space="preserve"> </w:t>
      </w:r>
      <w:r>
        <w:t>моделировании молекулярной динамики.</w:t>
      </w:r>
    </w:p>
    <w:p w14:paraId="5903DCBF" w14:textId="221C9001" w:rsidR="00B603F6" w:rsidRPr="0064155D" w:rsidRDefault="00B603F6" w:rsidP="00B603F6">
      <w:r w:rsidRPr="00852212">
        <w:t>Для совершения первого шага используются другие методы, например, скоростной алгоритм Верле</w:t>
      </w:r>
      <w:r>
        <w:t xml:space="preserve"> </w:t>
      </w:r>
      <w:r w:rsidRPr="00DC2C30">
        <w:sym w:font="Symbol" w:char="F05B"/>
      </w:r>
      <w:r>
        <w:fldChar w:fldCharType="begin"/>
      </w:r>
      <w:r>
        <w:instrText xml:space="preserve"> REF БКалин_Материаловедение_4Т \n \h </w:instrText>
      </w:r>
      <w:r>
        <w:fldChar w:fldCharType="separate"/>
      </w:r>
      <w:r w:rsidR="00710FBB">
        <w:t>21</w:t>
      </w:r>
      <w:r>
        <w:fldChar w:fldCharType="end"/>
      </w:r>
      <w:r w:rsidRPr="00DC2C30">
        <w:sym w:font="Symbol" w:char="F05D"/>
      </w:r>
      <w:r w:rsidRPr="00DC2C30">
        <w:t>.</w:t>
      </w:r>
    </w:p>
    <w:p w14:paraId="04388214" w14:textId="6BAAC459" w:rsidR="00B603F6" w:rsidRDefault="00B603F6" w:rsidP="00B603F6">
      <w:r w:rsidRPr="00852212">
        <w:t>В скоростном алгоритме Верле для вычисления координат, скоростей и ускорений атомов на шаге</w:t>
      </w:r>
      <m:oMath>
        <m:r>
          <w:rPr>
            <w:rFonts w:ascii="Cambria Math" w:hAnsi="Cambria Math"/>
          </w:rPr>
          <m:t xml:space="preserve"> (t+∆t)</m:t>
        </m:r>
      </m:oMath>
      <w:r w:rsidRPr="00852212">
        <w:t xml:space="preserve"> используются следующие соотношения:</w:t>
      </w:r>
    </w:p>
    <w:p w14:paraId="113B7F60" w14:textId="77777777" w:rsidR="00951D55" w:rsidRPr="00852212" w:rsidRDefault="00951D55" w:rsidP="005D4E49">
      <w:pPr>
        <w:pStyle w:val="a9"/>
      </w:pP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B603F6" w:rsidRPr="00051F06" w14:paraId="6F3D2E1C" w14:textId="77777777" w:rsidTr="000B36C8">
        <w:tc>
          <w:tcPr>
            <w:tcW w:w="21600" w:type="dxa"/>
            <w:vAlign w:val="center"/>
          </w:tcPr>
          <w:p w14:paraId="06E2E1F5" w14:textId="77777777" w:rsidR="00B603F6" w:rsidRPr="00852212" w:rsidRDefault="00B603F6" w:rsidP="000B36C8"/>
        </w:tc>
        <w:tc>
          <w:tcPr>
            <w:tcW w:w="3500" w:type="pct"/>
            <w:vAlign w:val="center"/>
          </w:tcPr>
          <w:p w14:paraId="49031951" w14:textId="77777777" w:rsidR="00B603F6" w:rsidRPr="00DC2C30" w:rsidRDefault="00AF40AA" w:rsidP="000B36C8">
            <w:pPr>
              <w:rPr>
                <w:i/>
              </w:rPr>
            </w:pPr>
            <m:oMathPara>
              <m:oMath>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oMath>
            </m:oMathPara>
          </w:p>
        </w:tc>
        <w:tc>
          <w:tcPr>
            <w:tcW w:w="750" w:type="pct"/>
            <w:vAlign w:val="center"/>
          </w:tcPr>
          <w:p w14:paraId="16EF23CD" w14:textId="523FF41D" w:rsidR="00B603F6" w:rsidRPr="00DC2C30" w:rsidRDefault="00B603F6" w:rsidP="000B36C8">
            <w:pPr>
              <w:ind w:firstLine="369"/>
              <w:jc w:val="right"/>
              <w:rPr>
                <w:lang w:val="en-US"/>
              </w:rPr>
            </w:pPr>
            <w:r>
              <w:rPr>
                <w:lang w:val="en-US"/>
              </w:rPr>
              <w:t>(</w:t>
            </w:r>
            <w:r w:rsidR="00702827">
              <w:t>2.10</w:t>
            </w:r>
            <w:r>
              <w:rPr>
                <w:lang w:val="en-US"/>
              </w:rPr>
              <w:t>)</w:t>
            </w:r>
          </w:p>
        </w:tc>
      </w:tr>
      <w:tr w:rsidR="00B603F6" w:rsidRPr="00051F06" w14:paraId="74115FF4" w14:textId="77777777" w:rsidTr="000B36C8">
        <w:tc>
          <w:tcPr>
            <w:tcW w:w="21600" w:type="dxa"/>
            <w:vAlign w:val="center"/>
          </w:tcPr>
          <w:p w14:paraId="191EE2AF" w14:textId="77777777" w:rsidR="00B603F6" w:rsidRPr="00051F06" w:rsidRDefault="00B603F6" w:rsidP="000B36C8">
            <w:pPr>
              <w:rPr>
                <w:highlight w:val="yellow"/>
              </w:rPr>
            </w:pPr>
          </w:p>
        </w:tc>
        <w:tc>
          <w:tcPr>
            <w:tcW w:w="3500" w:type="pct"/>
            <w:vAlign w:val="center"/>
          </w:tcPr>
          <w:p w14:paraId="50EB0673" w14:textId="77777777" w:rsidR="00B603F6" w:rsidRPr="00DC2C30" w:rsidRDefault="00AF40AA" w:rsidP="000B36C8">
            <w:pPr>
              <w:rPr>
                <w:i/>
              </w:rPr>
            </w:pPr>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t+∆t/2</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∆t,</m:t>
                </m:r>
              </m:oMath>
            </m:oMathPara>
          </w:p>
        </w:tc>
        <w:tc>
          <w:tcPr>
            <w:tcW w:w="750" w:type="pct"/>
            <w:vAlign w:val="center"/>
          </w:tcPr>
          <w:p w14:paraId="6363506D" w14:textId="1CBF394E" w:rsidR="00B603F6" w:rsidRPr="00DC2C30" w:rsidRDefault="00B603F6" w:rsidP="000B36C8">
            <w:pPr>
              <w:ind w:firstLine="369"/>
              <w:jc w:val="right"/>
              <w:rPr>
                <w:lang w:val="en-US"/>
              </w:rPr>
            </w:pPr>
            <w:r>
              <w:rPr>
                <w:lang w:val="en-US"/>
              </w:rPr>
              <w:t>(</w:t>
            </w:r>
            <w:r w:rsidR="00702827">
              <w:t>2.11</w:t>
            </w:r>
            <w:r>
              <w:rPr>
                <w:lang w:val="en-US"/>
              </w:rPr>
              <w:t>)</w:t>
            </w:r>
          </w:p>
        </w:tc>
      </w:tr>
      <w:tr w:rsidR="00B603F6" w:rsidRPr="00852212" w14:paraId="359C4748" w14:textId="77777777" w:rsidTr="000B36C8">
        <w:tc>
          <w:tcPr>
            <w:tcW w:w="21600" w:type="dxa"/>
            <w:vAlign w:val="center"/>
          </w:tcPr>
          <w:p w14:paraId="599B053B" w14:textId="77777777" w:rsidR="00B603F6" w:rsidRPr="00051F06" w:rsidRDefault="00B603F6" w:rsidP="000B36C8">
            <w:pPr>
              <w:rPr>
                <w:highlight w:val="yellow"/>
              </w:rPr>
            </w:pPr>
          </w:p>
        </w:tc>
        <w:tc>
          <w:tcPr>
            <w:tcW w:w="3500" w:type="pct"/>
            <w:vAlign w:val="center"/>
          </w:tcPr>
          <w:p w14:paraId="2B24905C" w14:textId="77777777" w:rsidR="00B603F6" w:rsidRPr="002303F1" w:rsidRDefault="00AF40AA" w:rsidP="000B36C8">
            <w:pPr>
              <w:rPr>
                <w:rFonts w:ascii="Cambria Math" w:hAnsi="Cambria Math"/>
                <w:i/>
                <w:lang w:val="en-US"/>
              </w:rPr>
            </w:pPr>
            <m:oMathPara>
              <m:oMathParaPr>
                <m:jc m:val="center"/>
              </m:oMathParaPr>
              <m:oMath>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box>
                      <m:boxPr>
                        <m:opEmu m:val="1"/>
                        <m:ctrlPr>
                          <w:rPr>
                            <w:rFonts w:ascii="Cambria Math" w:hAnsi="Cambria Math"/>
                          </w:rPr>
                        </m:ctrlPr>
                      </m:boxPr>
                      <m:e>
                        <m:groupChr>
                          <m:groupChrPr>
                            <m:chr m:val="→"/>
                            <m:pos m:val="top"/>
                            <m:ctrlPr>
                              <w:rPr>
                                <w:rFonts w:ascii="Cambria Math" w:hAnsi="Cambria Math"/>
                              </w:rPr>
                            </m:ctrlPr>
                          </m:groupChrPr>
                          <m:e>
                            <m:r>
                              <m:rPr>
                                <m:sty m:val="p"/>
                              </m:rPr>
                              <w:rPr>
                                <w:rFonts w:ascii="Cambria Math" w:hAnsi="Cambria Math"/>
                              </w:rPr>
                              <m:t>∇</m:t>
                            </m:r>
                          </m:e>
                        </m:groupChr>
                      </m:e>
                    </m:box>
                    <m:d>
                      <m:dPr>
                        <m:ctrlPr>
                          <w:rPr>
                            <w:rFonts w:ascii="Cambria Math" w:hAnsi="Cambria Math"/>
                            <w:i/>
                          </w:rPr>
                        </m:ctrlPr>
                      </m:dPr>
                      <m:e>
                        <m:r>
                          <w:rPr>
                            <w:rFonts w:ascii="Cambria Math" w:hAnsi="Cambria Math"/>
                          </w:rPr>
                          <m:t>U</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t</m:t>
                                </m:r>
                              </m:e>
                            </m:d>
                          </m:e>
                        </m:d>
                      </m:e>
                    </m:d>
                  </m:num>
                  <m:den>
                    <m:r>
                      <w:rPr>
                        <w:rFonts w:ascii="Cambria Math" w:hAnsi="Cambria Math"/>
                      </w:rPr>
                      <m:t>m</m:t>
                    </m:r>
                  </m:den>
                </m:f>
                <m:r>
                  <w:rPr>
                    <w:rFonts w:ascii="Cambria Math" w:hAnsi="Cambria Math"/>
                  </w:rPr>
                  <m:t>,</m:t>
                </m:r>
              </m:oMath>
            </m:oMathPara>
          </w:p>
        </w:tc>
        <w:tc>
          <w:tcPr>
            <w:tcW w:w="750" w:type="pct"/>
            <w:vAlign w:val="center"/>
          </w:tcPr>
          <w:p w14:paraId="34C2F0CA" w14:textId="38D40BE7" w:rsidR="00B603F6" w:rsidRPr="00DC2C30" w:rsidRDefault="00B603F6" w:rsidP="000B36C8">
            <w:pPr>
              <w:ind w:firstLine="369"/>
              <w:jc w:val="right"/>
              <w:rPr>
                <w:lang w:val="en-US"/>
              </w:rPr>
            </w:pPr>
            <w:r>
              <w:t>(</w:t>
            </w:r>
            <w:r w:rsidR="00702827">
              <w:t>2.12</w:t>
            </w:r>
            <w:r>
              <w:rPr>
                <w:lang w:val="en-US"/>
              </w:rPr>
              <w:t>)</w:t>
            </w:r>
          </w:p>
        </w:tc>
      </w:tr>
      <w:tr w:rsidR="00B603F6" w:rsidRPr="00852212" w14:paraId="65D7BE1E" w14:textId="77777777" w:rsidTr="000B36C8">
        <w:tc>
          <w:tcPr>
            <w:tcW w:w="21600" w:type="dxa"/>
            <w:vAlign w:val="center"/>
          </w:tcPr>
          <w:p w14:paraId="47675D16" w14:textId="77777777" w:rsidR="00B603F6" w:rsidRPr="00852212" w:rsidRDefault="00B603F6" w:rsidP="000B36C8"/>
        </w:tc>
        <w:tc>
          <w:tcPr>
            <w:tcW w:w="3500" w:type="pct"/>
            <w:vAlign w:val="center"/>
          </w:tcPr>
          <w:p w14:paraId="636AFD37" w14:textId="77777777" w:rsidR="00B603F6" w:rsidRPr="00DC2C30" w:rsidRDefault="00AF40AA" w:rsidP="000B36C8">
            <m:oMathPara>
              <m:oMath>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m:t>
                    </m:r>
                  </m:e>
                </m:d>
                <m:r>
                  <w:rPr>
                    <w:rFonts w:ascii="Cambria Math" w:hAnsi="Cambria Math"/>
                  </w:rPr>
                  <m:t>=</m:t>
                </m:r>
                <m:acc>
                  <m:accPr>
                    <m:chr m:val="⃗"/>
                    <m:ctrlPr>
                      <w:rPr>
                        <w:rFonts w:ascii="Cambria Math" w:hAnsi="Cambria Math"/>
                        <w:i/>
                      </w:rPr>
                    </m:ctrlPr>
                  </m:accPr>
                  <m:e>
                    <m:r>
                      <w:rPr>
                        <w:rFonts w:ascii="Cambria Math" w:hAnsi="Cambria Math"/>
                      </w:rPr>
                      <m:t>ν</m:t>
                    </m:r>
                  </m:e>
                </m:acc>
                <m:d>
                  <m:dPr>
                    <m:ctrlPr>
                      <w:rPr>
                        <w:rFonts w:ascii="Cambria Math" w:hAnsi="Cambria Math"/>
                        <w:i/>
                      </w:rPr>
                    </m:ctrlPr>
                  </m:dPr>
                  <m:e>
                    <m:r>
                      <w:rPr>
                        <w:rFonts w:ascii="Cambria Math" w:hAnsi="Cambria Math"/>
                      </w:rPr>
                      <m:t>t+∆t/2</m:t>
                    </m:r>
                  </m:e>
                </m:d>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1</m:t>
                        </m:r>
                      </m:num>
                      <m:den>
                        <m:r>
                          <w:rPr>
                            <w:rFonts w:ascii="Cambria Math" w:hAnsi="Cambria Math"/>
                          </w:rPr>
                          <m:t>2</m:t>
                        </m:r>
                      </m:den>
                    </m:f>
                  </m:e>
                </m:box>
                <m:acc>
                  <m:accPr>
                    <m:chr m:val="⃗"/>
                    <m:ctrlPr>
                      <w:rPr>
                        <w:rFonts w:ascii="Cambria Math" w:hAnsi="Cambria Math"/>
                        <w:i/>
                      </w:rPr>
                    </m:ctrlPr>
                  </m:accPr>
                  <m:e>
                    <m:r>
                      <w:rPr>
                        <w:rFonts w:ascii="Cambria Math" w:hAnsi="Cambria Math"/>
                      </w:rPr>
                      <m:t>a</m:t>
                    </m:r>
                  </m:e>
                </m:acc>
                <m:d>
                  <m:dPr>
                    <m:ctrlPr>
                      <w:rPr>
                        <w:rFonts w:ascii="Cambria Math" w:hAnsi="Cambria Math"/>
                        <w:i/>
                      </w:rPr>
                    </m:ctrlPr>
                  </m:dPr>
                  <m:e>
                    <m:r>
                      <w:rPr>
                        <w:rFonts w:ascii="Cambria Math" w:hAnsi="Cambria Math"/>
                      </w:rPr>
                      <m:t>t+∆t</m:t>
                    </m:r>
                  </m:e>
                </m:d>
                <m:r>
                  <w:rPr>
                    <w:rFonts w:ascii="Cambria Math" w:hAnsi="Cambria Math"/>
                  </w:rPr>
                  <m:t>∆t,</m:t>
                </m:r>
              </m:oMath>
            </m:oMathPara>
          </w:p>
        </w:tc>
        <w:tc>
          <w:tcPr>
            <w:tcW w:w="750" w:type="pct"/>
            <w:vAlign w:val="center"/>
          </w:tcPr>
          <w:p w14:paraId="1A811A39" w14:textId="0D8B38EF" w:rsidR="00B603F6" w:rsidRPr="00DC2C30" w:rsidRDefault="00B603F6" w:rsidP="000B36C8">
            <w:pPr>
              <w:ind w:firstLine="369"/>
              <w:jc w:val="right"/>
              <w:rPr>
                <w:lang w:val="en-US"/>
              </w:rPr>
            </w:pPr>
            <w:r>
              <w:rPr>
                <w:lang w:val="en-US"/>
              </w:rPr>
              <w:t>(</w:t>
            </w:r>
            <w:r w:rsidR="00702827">
              <w:t>2.13</w:t>
            </w:r>
            <w:r>
              <w:rPr>
                <w:lang w:val="en-US"/>
              </w:rPr>
              <w:t>)</w:t>
            </w:r>
          </w:p>
        </w:tc>
      </w:tr>
    </w:tbl>
    <w:p w14:paraId="2D1C9579" w14:textId="77777777" w:rsidR="00951D55" w:rsidRDefault="00951D55" w:rsidP="005D4E49">
      <w:pPr>
        <w:pStyle w:val="a9"/>
      </w:pPr>
    </w:p>
    <w:p w14:paraId="20A574B2" w14:textId="44FF6F11" w:rsidR="00B603F6" w:rsidRDefault="0064155D" w:rsidP="00174B21">
      <w:r w:rsidRPr="0064155D">
        <w:t xml:space="preserve">В данном алгоритме формула </w:t>
      </w:r>
      <w:r w:rsidRPr="00702827">
        <w:t>(</w:t>
      </w:r>
      <w:r w:rsidR="00702827" w:rsidRPr="00702827">
        <w:t>2.1</w:t>
      </w:r>
      <w:r w:rsidR="00252BCB">
        <w:t>2</w:t>
      </w:r>
      <w:r w:rsidRPr="00702827">
        <w:t>)</w:t>
      </w:r>
      <w:r w:rsidRPr="0064155D">
        <w:t xml:space="preserve"> является </w:t>
      </w:r>
      <w:r w:rsidR="00702827">
        <w:t>очень</w:t>
      </w:r>
      <w:r w:rsidRPr="0064155D">
        <w:t xml:space="preserve"> важной поскольку на каждом шаге ускорение определяется с помощью градиента от потенциала взаимодействия, а он, как будет показано далее, является если не самым, то одним из самых главных параметров компьютерного моделирования.</w:t>
      </w:r>
    </w:p>
    <w:p w14:paraId="180A20D6" w14:textId="77777777" w:rsidR="006F1400" w:rsidRPr="0064155D" w:rsidRDefault="006F1400" w:rsidP="00174B21"/>
    <w:p w14:paraId="067A8471" w14:textId="77777777" w:rsidR="00174B21" w:rsidRDefault="00174B21" w:rsidP="008E3FD4">
      <w:pPr>
        <w:pStyle w:val="3"/>
      </w:pPr>
      <w:bookmarkStart w:id="64" w:name="_Toc514780539"/>
      <w:bookmarkStart w:id="65" w:name="_Toc517859519"/>
      <w:r>
        <w:t>Статистические ансамбли.</w:t>
      </w:r>
      <w:bookmarkEnd w:id="64"/>
      <w:bookmarkEnd w:id="65"/>
    </w:p>
    <w:p w14:paraId="2537AA3C" w14:textId="77777777" w:rsidR="00174B21" w:rsidRPr="00A42423" w:rsidRDefault="00174B21" w:rsidP="00174B21">
      <w:r w:rsidRPr="00A42423">
        <w:t>Статистическим ансамблем физической системы называется набор всевозможных состояний данной системы, отвечающих определённым критериям. Примерами статистического ансамбля являются:</w:t>
      </w:r>
    </w:p>
    <w:p w14:paraId="638A88B3" w14:textId="1C698702" w:rsidR="00A42423" w:rsidRDefault="00A42423" w:rsidP="006F1400">
      <w:pPr>
        <w:pStyle w:val="a3"/>
        <w:numPr>
          <w:ilvl w:val="0"/>
          <w:numId w:val="22"/>
        </w:numPr>
        <w:ind w:left="709"/>
      </w:pPr>
      <w:r>
        <w:t>Микроканонический ансамбль (N, V, E) в котором рассматривают замкнутые изолированные системы, в которых фиксированы число частиц N, объем V и полная энергия E. На микроскопическом уровне существует бесконечное число различных способов, или конфигураций, в которых может быть реализовано данное макросостояние. Большинство физических систем не являются полностью изолированными. Они могут обмениваться энергией и частицами с окружающей средой. При этом полагают, что рассматриваемая система мала по сравнению с окружающей ее системой, и любое изменение характеристик малой системы не сказывается на состоянии большой</w:t>
      </w:r>
      <w:r w:rsidR="00702827">
        <w:t>;</w:t>
      </w:r>
    </w:p>
    <w:p w14:paraId="54AB311D" w14:textId="5027FAF9" w:rsidR="00174B21" w:rsidRPr="00A42423" w:rsidRDefault="00174B21" w:rsidP="006F1400">
      <w:pPr>
        <w:pStyle w:val="a3"/>
        <w:numPr>
          <w:ilvl w:val="0"/>
          <w:numId w:val="22"/>
        </w:numPr>
        <w:ind w:left="709"/>
      </w:pPr>
      <w:r w:rsidRPr="00A42423">
        <w:t>Канонический ансамбль, описывающий состояния системы с постоянным числом частиц</w:t>
      </w:r>
      <w:r w:rsidR="001F59D8">
        <w:t xml:space="preserve"> </w:t>
      </w:r>
      <w:r w:rsidR="001F59D8">
        <w:rPr>
          <w:lang w:val="en-US"/>
        </w:rPr>
        <w:t>N</w:t>
      </w:r>
      <w:r w:rsidR="009363DF" w:rsidRPr="009363DF">
        <w:t xml:space="preserve">, </w:t>
      </w:r>
      <w:r w:rsidR="009363DF">
        <w:t xml:space="preserve">объемом </w:t>
      </w:r>
      <w:r w:rsidR="009363DF">
        <w:rPr>
          <w:lang w:val="en-US"/>
        </w:rPr>
        <w:t>V</w:t>
      </w:r>
      <w:r w:rsidR="009363DF">
        <w:t xml:space="preserve"> (или давление </w:t>
      </w:r>
      <w:r w:rsidR="009363DF">
        <w:rPr>
          <w:lang w:val="en-US"/>
        </w:rPr>
        <w:t>P</w:t>
      </w:r>
      <w:r w:rsidR="009363DF">
        <w:t xml:space="preserve">) и температурой </w:t>
      </w:r>
      <w:r w:rsidR="009363DF">
        <w:rPr>
          <w:lang w:val="en-US"/>
        </w:rPr>
        <w:t>T</w:t>
      </w:r>
      <w:r w:rsidR="009363DF">
        <w:t>. Способен обмениваться энергией с окружением</w:t>
      </w:r>
      <w:r w:rsidR="00702827">
        <w:t>;</w:t>
      </w:r>
    </w:p>
    <w:p w14:paraId="46880990" w14:textId="77777777" w:rsidR="009363DF" w:rsidRDefault="00174B21" w:rsidP="006F1400">
      <w:pPr>
        <w:pStyle w:val="a3"/>
        <w:numPr>
          <w:ilvl w:val="0"/>
          <w:numId w:val="22"/>
        </w:numPr>
        <w:ind w:left="709"/>
      </w:pPr>
      <w:r w:rsidRPr="00A42423">
        <w:t>Большой канонический ансамбль</w:t>
      </w:r>
      <w:r w:rsidR="009363DF" w:rsidRPr="009363DF">
        <w:t xml:space="preserve"> (T, V, μ)</w:t>
      </w:r>
      <w:r w:rsidRPr="00A42423">
        <w:t xml:space="preserve">, </w:t>
      </w:r>
      <w:r w:rsidR="009363DF">
        <w:t>способен обмениваться и энергией, и частицами. Его состояние задается температурой Т, объемом V и химическим потенциалом μ. Расчет термодинамических</w:t>
      </w:r>
      <w:r w:rsidR="009363DF" w:rsidRPr="009363DF">
        <w:t xml:space="preserve"> </w:t>
      </w:r>
      <w:r w:rsidR="009363DF">
        <w:t>характеристик, как правило, проводится в рамках канонического</w:t>
      </w:r>
      <w:r w:rsidR="009363DF" w:rsidRPr="009363DF">
        <w:t xml:space="preserve"> </w:t>
      </w:r>
      <w:r w:rsidR="009363DF">
        <w:t>ансамбля (NVT, NPT).</w:t>
      </w:r>
    </w:p>
    <w:p w14:paraId="6BE3C5F5" w14:textId="0B52F064" w:rsidR="00174B21" w:rsidRDefault="00174B21" w:rsidP="009363DF">
      <w:r w:rsidRPr="00B9292A">
        <w:t>Так как исследуемая система обменивается энергией с окружающей средой</w:t>
      </w:r>
      <w:r w:rsidR="00B9292A" w:rsidRPr="00B9292A">
        <w:t>,</w:t>
      </w:r>
      <w:r w:rsidRPr="00B9292A">
        <w:t xml:space="preserve"> имеет постоянный объем</w:t>
      </w:r>
      <w:r w:rsidR="00B9292A" w:rsidRPr="00B9292A">
        <w:t>, температуру</w:t>
      </w:r>
      <w:r w:rsidRPr="00B9292A">
        <w:t xml:space="preserve"> и постоянное количество</w:t>
      </w:r>
      <w:r w:rsidR="00EA1F5F" w:rsidRPr="00B9292A">
        <w:t xml:space="preserve"> частиц, то ансамбл</w:t>
      </w:r>
      <w:r w:rsidR="00B9292A" w:rsidRPr="00B9292A">
        <w:t>ь</w:t>
      </w:r>
      <w:r w:rsidR="00EA1F5F" w:rsidRPr="00B9292A">
        <w:t xml:space="preserve">, </w:t>
      </w:r>
      <w:r w:rsidR="00B9292A" w:rsidRPr="00B9292A">
        <w:t>соответственно</w:t>
      </w:r>
      <w:r w:rsidR="00EA1F5F" w:rsidRPr="00B9292A">
        <w:t xml:space="preserve"> – </w:t>
      </w:r>
      <w:r w:rsidR="00EA1F5F" w:rsidRPr="00B9292A">
        <w:rPr>
          <w:lang w:val="en-US"/>
        </w:rPr>
        <w:t>NVT</w:t>
      </w:r>
      <w:r w:rsidR="00EA1F5F" w:rsidRPr="00B9292A">
        <w:t>, или канонический.</w:t>
      </w:r>
    </w:p>
    <w:p w14:paraId="07DCD16C" w14:textId="77777777" w:rsidR="009D7CA8" w:rsidRPr="00A42423" w:rsidRDefault="009D7CA8" w:rsidP="009363DF"/>
    <w:p w14:paraId="1C2E3062" w14:textId="77777777" w:rsidR="00EA1F5F" w:rsidRDefault="00EA1F5F" w:rsidP="008E3FD4">
      <w:pPr>
        <w:pStyle w:val="3"/>
      </w:pPr>
      <w:bookmarkStart w:id="66" w:name="_Toc514780540"/>
      <w:bookmarkStart w:id="67" w:name="_Toc517859520"/>
      <w:r>
        <w:t>Термостат.</w:t>
      </w:r>
      <w:bookmarkEnd w:id="66"/>
      <w:bookmarkEnd w:id="67"/>
    </w:p>
    <w:p w14:paraId="3302D421" w14:textId="25C52F0A" w:rsidR="00DC29DC" w:rsidRDefault="00DC29DC" w:rsidP="00DC29DC">
      <w:r w:rsidRPr="00852212">
        <w:t xml:space="preserve">Для </w:t>
      </w:r>
      <w:r w:rsidRPr="00852212">
        <w:rPr>
          <w:iCs/>
        </w:rPr>
        <w:t>того</w:t>
      </w:r>
      <w:r w:rsidR="002079C8">
        <w:rPr>
          <w:iCs/>
        </w:rPr>
        <w:t>,</w:t>
      </w:r>
      <w:r w:rsidRPr="00852212">
        <w:t xml:space="preserve"> чтобы нагреть систему до необходимой температуры и поддерживать эту температуру в процессе моделирования, необходимо установить тепловой контакт системы с большим тепловым резервуаром. При этом вероятность нахождения системы в </w:t>
      </w:r>
      <w:r w:rsidRPr="00852212">
        <w:lastRenderedPageBreak/>
        <w:t>определенном энергетическом состоянии определяется распределением Больцмана, а импульсы распределены по закону Максвелла-Больцмана</w:t>
      </w:r>
      <w:r>
        <w:t xml:space="preserve"> </w:t>
      </w:r>
      <w:r w:rsidRPr="00DC2C30">
        <w:sym w:font="Symbol" w:char="F05B"/>
      </w:r>
      <w:r w:rsidR="002079C8">
        <w:fldChar w:fldCharType="begin"/>
      </w:r>
      <w:r w:rsidR="002079C8">
        <w:instrText xml:space="preserve"> REF БКалин_Материаловедение_4Т \n \h </w:instrText>
      </w:r>
      <w:r w:rsidR="002079C8">
        <w:fldChar w:fldCharType="separate"/>
      </w:r>
      <w:r w:rsidR="00710FBB">
        <w:t>21</w:t>
      </w:r>
      <w:r w:rsidR="002079C8">
        <w:fldChar w:fldCharType="end"/>
      </w:r>
      <w:r w:rsidRPr="00DC2C30">
        <w:sym w:font="Symbol" w:char="F05D"/>
      </w:r>
      <w:r w:rsidRPr="00852212">
        <w:t>:</w:t>
      </w:r>
    </w:p>
    <w:p w14:paraId="3F48CDF9" w14:textId="77777777" w:rsidR="00951D55" w:rsidRPr="00852212" w:rsidRDefault="00951D55" w:rsidP="005D4E49">
      <w:pPr>
        <w:pStyle w:val="a9"/>
      </w:pP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11DB7532" w14:textId="77777777" w:rsidTr="000B36C8">
        <w:tc>
          <w:tcPr>
            <w:tcW w:w="21600" w:type="dxa"/>
          </w:tcPr>
          <w:p w14:paraId="0E90B621" w14:textId="77777777" w:rsidR="00DC29DC" w:rsidRPr="00852212" w:rsidRDefault="00DC29DC" w:rsidP="000B36C8"/>
        </w:tc>
        <w:tc>
          <w:tcPr>
            <w:tcW w:w="3500" w:type="pct"/>
            <w:vAlign w:val="center"/>
          </w:tcPr>
          <w:p w14:paraId="60A7D60B" w14:textId="77777777" w:rsidR="00DC29DC" w:rsidRPr="00852212" w:rsidRDefault="00DC29DC" w:rsidP="000B36C8">
            <m:oMathPara>
              <m:oMath>
                <m:r>
                  <w:rPr>
                    <w:rFonts w:ascii="Cambria Math" w:hAnsi="Cambria Math"/>
                  </w:rPr>
                  <m:t>ρ</m:t>
                </m:r>
                <m:d>
                  <m:dPr>
                    <m:ctrlPr>
                      <w:rPr>
                        <w:rFonts w:ascii="Cambria Math" w:hAnsi="Cambria Math"/>
                        <w:i/>
                      </w:rPr>
                    </m:ctrlPr>
                  </m:dPr>
                  <m:e>
                    <m:r>
                      <w:rPr>
                        <w:rFonts w:ascii="Cambria Math" w:hAnsi="Cambria Math"/>
                      </w:rPr>
                      <m:t>ν</m:t>
                    </m:r>
                  </m:e>
                </m:d>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2πmkT</m:t>
                        </m:r>
                      </m:den>
                    </m:f>
                    <m:r>
                      <w:rPr>
                        <w:rFonts w:ascii="Cambria Math" w:hAnsi="Cambria Math"/>
                      </w:rPr>
                      <m:t>)</m:t>
                    </m:r>
                  </m:e>
                  <m:sup>
                    <m:r>
                      <w:rPr>
                        <w:rFonts w:ascii="Cambria Math" w:hAnsi="Cambria Math"/>
                      </w:rPr>
                      <m:t>3/2</m:t>
                    </m:r>
                  </m:sup>
                </m:sSup>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p</m:t>
                                </m:r>
                              </m:e>
                              <m:sup>
                                <m:r>
                                  <w:rPr>
                                    <w:rFonts w:ascii="Cambria Math" w:hAnsi="Cambria Math"/>
                                  </w:rPr>
                                  <m:t>2</m:t>
                                </m:r>
                              </m:sup>
                            </m:sSup>
                          </m:num>
                          <m:den>
                            <m:r>
                              <w:rPr>
                                <w:rFonts w:ascii="Cambria Math" w:hAnsi="Cambria Math"/>
                              </w:rPr>
                              <m:t>2mkT</m:t>
                            </m:r>
                          </m:den>
                        </m:f>
                      </m:e>
                    </m:d>
                  </m:e>
                </m:func>
                <m:r>
                  <w:rPr>
                    <w:rFonts w:ascii="Cambria Math" w:hAnsi="Cambria Math"/>
                  </w:rPr>
                  <m:t>,</m:t>
                </m:r>
              </m:oMath>
            </m:oMathPara>
          </w:p>
        </w:tc>
        <w:tc>
          <w:tcPr>
            <w:tcW w:w="750" w:type="pct"/>
            <w:vAlign w:val="center"/>
          </w:tcPr>
          <w:p w14:paraId="21CB5DD5" w14:textId="15A219D2" w:rsidR="00DC29DC" w:rsidRPr="00DC2C30" w:rsidRDefault="00DC29DC" w:rsidP="000B36C8">
            <w:pPr>
              <w:ind w:firstLine="369"/>
              <w:jc w:val="right"/>
              <w:rPr>
                <w:lang w:val="en-US"/>
              </w:rPr>
            </w:pPr>
            <w:r>
              <w:rPr>
                <w:lang w:val="en-US"/>
              </w:rPr>
              <w:t>(</w:t>
            </w:r>
            <w:r w:rsidR="00702827">
              <w:t>2.14</w:t>
            </w:r>
            <w:r>
              <w:rPr>
                <w:lang w:val="en-US"/>
              </w:rPr>
              <w:t>)</w:t>
            </w:r>
          </w:p>
        </w:tc>
      </w:tr>
    </w:tbl>
    <w:p w14:paraId="53870FBC" w14:textId="77777777" w:rsidR="005D4E49" w:rsidRDefault="005D4E49" w:rsidP="005D4E49">
      <w:pPr>
        <w:pStyle w:val="a9"/>
      </w:pPr>
    </w:p>
    <w:p w14:paraId="2B2BB736" w14:textId="35994208" w:rsidR="00DC29DC" w:rsidRDefault="00DC29DC" w:rsidP="00DC29DC">
      <w:r w:rsidRPr="00852212">
        <w:t>При таком распределении связь между кинетической энергией и температурой записывается в следующем виде:</w:t>
      </w:r>
    </w:p>
    <w:p w14:paraId="4E188E6C" w14:textId="77777777" w:rsidR="00951D55" w:rsidRPr="00852212" w:rsidRDefault="00951D55" w:rsidP="005D4E49">
      <w:pPr>
        <w:pStyle w:val="a9"/>
      </w:pP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0EB4741A" w14:textId="77777777" w:rsidTr="000B36C8">
        <w:tc>
          <w:tcPr>
            <w:tcW w:w="21600" w:type="dxa"/>
          </w:tcPr>
          <w:p w14:paraId="4720675C" w14:textId="77777777" w:rsidR="00DC29DC" w:rsidRPr="00852212" w:rsidRDefault="00DC29DC" w:rsidP="000B36C8"/>
        </w:tc>
        <w:tc>
          <w:tcPr>
            <w:tcW w:w="3500" w:type="pct"/>
            <w:vAlign w:val="center"/>
          </w:tcPr>
          <w:p w14:paraId="412A1EF8" w14:textId="77777777" w:rsidR="00DC29DC" w:rsidRPr="00DC2C30" w:rsidRDefault="00AF40AA" w:rsidP="000B36C8">
            <w:pPr>
              <w:rPr>
                <w:rFonts w:ascii="Cambria Math" w:hAnsi="Cambria Math"/>
                <w:oMath/>
              </w:rP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sSup>
                          <m:sSupPr>
                            <m:ctrlPr>
                              <w:rPr>
                                <w:rFonts w:ascii="Cambria Math" w:hAnsi="Cambria Math"/>
                                <w:i/>
                              </w:rPr>
                            </m:ctrlPr>
                          </m:sSupPr>
                          <m:e>
                            <m:r>
                              <w:rPr>
                                <w:rFonts w:ascii="Cambria Math" w:hAnsi="Cambria Math"/>
                              </w:rPr>
                              <m:t>ν</m:t>
                            </m:r>
                          </m:e>
                          <m:sup>
                            <m:r>
                              <w:rPr>
                                <w:rFonts w:ascii="Cambria Math" w:hAnsi="Cambria Math"/>
                              </w:rPr>
                              <m:t>2</m:t>
                            </m:r>
                          </m:sup>
                        </m:sSup>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kT,</m:t>
                </m:r>
              </m:oMath>
            </m:oMathPara>
          </w:p>
        </w:tc>
        <w:tc>
          <w:tcPr>
            <w:tcW w:w="750" w:type="pct"/>
            <w:vAlign w:val="center"/>
          </w:tcPr>
          <w:p w14:paraId="07F2F52D" w14:textId="37CB47FB" w:rsidR="00DC29DC" w:rsidRPr="00852212" w:rsidRDefault="00DC29DC" w:rsidP="000B36C8">
            <w:pPr>
              <w:ind w:firstLine="369"/>
              <w:jc w:val="right"/>
            </w:pPr>
            <w:r>
              <w:t>(</w:t>
            </w:r>
            <w:r w:rsidR="00702827">
              <w:t>2.15</w:t>
            </w:r>
            <w:r>
              <w:t>)</w:t>
            </w:r>
          </w:p>
        </w:tc>
      </w:tr>
    </w:tbl>
    <w:p w14:paraId="2A0F168E" w14:textId="77777777" w:rsidR="00951D55" w:rsidRDefault="00951D55" w:rsidP="005D4E49">
      <w:pPr>
        <w:pStyle w:val="a9"/>
      </w:pPr>
    </w:p>
    <w:p w14:paraId="3BD6B820" w14:textId="1F1CAC6A" w:rsidR="00DC29DC" w:rsidRPr="00852212" w:rsidRDefault="00DC29DC" w:rsidP="00DC29DC">
      <w:pPr>
        <w:ind w:firstLine="0"/>
      </w:pPr>
      <w:r w:rsidRPr="00852212">
        <w:t>где угловые скобки указывают на усреднение по всему атомному ансамблю. Алгоритмы, поддерживающие среднюю кинетическую энергию на уровне, соответствующей заданной температуре называют термостатами.</w:t>
      </w:r>
    </w:p>
    <w:p w14:paraId="376283AF" w14:textId="485B0F3C" w:rsidR="00DC29DC" w:rsidRDefault="00DC29DC" w:rsidP="00DC29DC">
      <w:r w:rsidRPr="00852212">
        <w:t>При расчетах в данной работе использовался термостат Берендсена</w:t>
      </w:r>
      <w:r>
        <w:t xml:space="preserve"> </w:t>
      </w:r>
      <w:r w:rsidRPr="00DC2C30">
        <w:sym w:font="Symbol" w:char="F05B"/>
      </w:r>
      <w:r>
        <w:fldChar w:fldCharType="begin"/>
      </w:r>
      <w:r>
        <w:instrText xml:space="preserve"> REF HBerendsen_Molecular_dynam_with_coupling \n \h </w:instrText>
      </w:r>
      <w:r>
        <w:fldChar w:fldCharType="separate"/>
      </w:r>
      <w:r w:rsidR="00710FBB">
        <w:t>34</w:t>
      </w:r>
      <w:r>
        <w:fldChar w:fldCharType="end"/>
      </w:r>
      <w:r w:rsidR="002D6FE3" w:rsidRPr="002D6FE3">
        <w:t xml:space="preserve">, </w:t>
      </w:r>
      <w:r w:rsidR="002D6FE3">
        <w:fldChar w:fldCharType="begin"/>
      </w:r>
      <w:r w:rsidR="002D6FE3">
        <w:instrText xml:space="preserve"> REF WGunsteren_Comp_simul_of_molec_dynam \n \h </w:instrText>
      </w:r>
      <w:r w:rsidR="002D6FE3">
        <w:fldChar w:fldCharType="separate"/>
      </w:r>
      <w:r w:rsidR="00710FBB">
        <w:t>35</w:t>
      </w:r>
      <w:r w:rsidR="002D6FE3">
        <w:fldChar w:fldCharType="end"/>
      </w:r>
      <w:r w:rsidRPr="00DC2C30">
        <w:sym w:font="Symbol" w:char="F05D"/>
      </w:r>
      <w:r w:rsidRPr="00DC2C30">
        <w:t>.</w:t>
      </w:r>
      <w:r w:rsidRPr="00852212">
        <w:t xml:space="preserve"> Данный термостат моделирует взаимодействие теплового резервуара с системой путем добавления в уравнения движения дополнительной силы трения:</w:t>
      </w:r>
    </w:p>
    <w:p w14:paraId="19BBF311" w14:textId="77777777" w:rsidR="00951D55" w:rsidRPr="00852212" w:rsidRDefault="00951D55" w:rsidP="005D4E49">
      <w:pPr>
        <w:pStyle w:val="a9"/>
      </w:pP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30BD717A" w14:textId="77777777" w:rsidTr="000B36C8">
        <w:tc>
          <w:tcPr>
            <w:tcW w:w="21600" w:type="dxa"/>
          </w:tcPr>
          <w:p w14:paraId="5962A52B" w14:textId="77777777" w:rsidR="00DC29DC" w:rsidRPr="00852212" w:rsidRDefault="00DC29DC" w:rsidP="000B36C8"/>
        </w:tc>
        <w:tc>
          <w:tcPr>
            <w:tcW w:w="3500" w:type="pct"/>
            <w:vAlign w:val="center"/>
          </w:tcPr>
          <w:p w14:paraId="38673F3C" w14:textId="77777777" w:rsidR="00DC29DC" w:rsidRPr="002303F1" w:rsidRDefault="00AF40AA" w:rsidP="000B36C8">
            <w:pPr>
              <w:jc w:val="center"/>
              <w:rPr>
                <w:lang w:val="en-US"/>
              </w:rPr>
            </w:pP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μ(t)</m:t>
              </m:r>
              <m:sSub>
                <m:sSubPr>
                  <m:ctrlPr>
                    <w:rPr>
                      <w:rFonts w:ascii="Cambria Math" w:hAnsi="Cambria Math"/>
                      <w:i/>
                    </w:rPr>
                  </m:ctrlPr>
                </m:sSubPr>
                <m:e>
                  <m:r>
                    <w:rPr>
                      <w:rFonts w:ascii="Cambria Math" w:hAnsi="Cambria Math"/>
                    </w:rPr>
                    <m:t>ν</m:t>
                  </m:r>
                </m:e>
                <m:sub>
                  <m:r>
                    <w:rPr>
                      <w:rFonts w:ascii="Cambria Math" w:hAnsi="Cambria Math"/>
                    </w:rPr>
                    <m:t>i</m:t>
                  </m:r>
                </m:sub>
              </m:sSub>
            </m:oMath>
            <w:r w:rsidR="00DC29DC">
              <w:rPr>
                <w:lang w:val="en-US"/>
              </w:rPr>
              <w:t>,</w:t>
            </w:r>
          </w:p>
        </w:tc>
        <w:tc>
          <w:tcPr>
            <w:tcW w:w="750" w:type="pct"/>
          </w:tcPr>
          <w:p w14:paraId="6BF1A7C0" w14:textId="315A121B" w:rsidR="00DC29DC" w:rsidRPr="00DC2C30" w:rsidRDefault="00DC29DC" w:rsidP="000B36C8">
            <w:pPr>
              <w:ind w:firstLine="369"/>
              <w:jc w:val="right"/>
              <w:rPr>
                <w:lang w:val="en-US"/>
              </w:rPr>
            </w:pPr>
            <w:r>
              <w:rPr>
                <w:lang w:val="en-US"/>
              </w:rPr>
              <w:t>(</w:t>
            </w:r>
            <w:r w:rsidR="00702827">
              <w:t>2.16</w:t>
            </w:r>
            <w:r>
              <w:rPr>
                <w:lang w:val="en-US"/>
              </w:rPr>
              <w:t>)</w:t>
            </w:r>
          </w:p>
        </w:tc>
      </w:tr>
    </w:tbl>
    <w:p w14:paraId="78B1B2F0" w14:textId="77777777" w:rsidR="00951D55" w:rsidRDefault="00951D55" w:rsidP="005D4E49">
      <w:pPr>
        <w:pStyle w:val="a9"/>
      </w:pPr>
    </w:p>
    <w:p w14:paraId="6EB7318E" w14:textId="542A9C98" w:rsidR="00DC29DC" w:rsidRDefault="00DC29DC" w:rsidP="00DC29DC">
      <w:r w:rsidRPr="00852212">
        <w:t xml:space="preserve">При этом коэффициент </w:t>
      </w:r>
      <w:r w:rsidRPr="00852212">
        <w:rPr>
          <w:i/>
        </w:rPr>
        <w:t>μ</w:t>
      </w:r>
      <w:r w:rsidRPr="00852212">
        <w:t>(</w:t>
      </w:r>
      <w:r w:rsidRPr="00852212">
        <w:rPr>
          <w:i/>
        </w:rPr>
        <w:t>t</w:t>
      </w:r>
      <w:r w:rsidRPr="00852212">
        <w:t>) выбирается таким образом, чтобы сила обеспечила изменение энергии по следующему закону:</w:t>
      </w:r>
    </w:p>
    <w:p w14:paraId="01C6535B" w14:textId="77777777" w:rsidR="00951D55" w:rsidRPr="00852212" w:rsidRDefault="00951D55" w:rsidP="005D4E49">
      <w:pPr>
        <w:pStyle w:val="a9"/>
      </w:pPr>
    </w:p>
    <w:tbl>
      <w:tblPr>
        <w:tblStyle w:val="a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3"/>
        <w:gridCol w:w="6549"/>
        <w:gridCol w:w="1403"/>
      </w:tblGrid>
      <w:tr w:rsidR="00DC29DC" w:rsidRPr="00852212" w14:paraId="3A230DC3" w14:textId="77777777" w:rsidTr="000B36C8">
        <w:tc>
          <w:tcPr>
            <w:tcW w:w="21600" w:type="dxa"/>
            <w:vAlign w:val="center"/>
          </w:tcPr>
          <w:p w14:paraId="04F5056F" w14:textId="77777777" w:rsidR="00DC29DC" w:rsidRPr="00852212" w:rsidRDefault="00DC29DC" w:rsidP="000B36C8"/>
        </w:tc>
        <w:tc>
          <w:tcPr>
            <w:tcW w:w="3500" w:type="pct"/>
            <w:vAlign w:val="center"/>
          </w:tcPr>
          <w:p w14:paraId="46DE15B7" w14:textId="77777777" w:rsidR="00DC29DC" w:rsidRPr="00852212" w:rsidRDefault="00AF40AA" w:rsidP="000B36C8">
            <m:oMathPara>
              <m:oMath>
                <m:f>
                  <m:fPr>
                    <m:ctrlPr>
                      <w:rPr>
                        <w:rFonts w:ascii="Cambria Math" w:hAnsi="Cambria Math"/>
                        <w:i/>
                      </w:rPr>
                    </m:ctrlPr>
                  </m:fPr>
                  <m:num>
                    <m:r>
                      <w:rPr>
                        <w:rFonts w:ascii="Cambria Math" w:hAnsi="Cambria Math"/>
                      </w:rPr>
                      <m:t>dE</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E</m:t>
                        </m:r>
                      </m:sub>
                    </m:sSub>
                  </m:den>
                </m:f>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K</m:t>
                    </m:r>
                  </m:sub>
                </m:sSub>
                <m:d>
                  <m:dPr>
                    <m:ctrlPr>
                      <w:rPr>
                        <w:rFonts w:ascii="Cambria Math" w:hAnsi="Cambria Math"/>
                        <w:i/>
                      </w:rPr>
                    </m:ctrlPr>
                  </m:dPr>
                  <m:e>
                    <m:r>
                      <w:rPr>
                        <w:rFonts w:ascii="Cambria Math" w:hAnsi="Cambria Math"/>
                      </w:rPr>
                      <m:t>t</m:t>
                    </m:r>
                  </m:e>
                </m:d>
                <m:r>
                  <w:rPr>
                    <w:rFonts w:ascii="Cambria Math" w:hAnsi="Cambria Math"/>
                  </w:rPr>
                  <m:t>),</m:t>
                </m:r>
              </m:oMath>
            </m:oMathPara>
          </w:p>
        </w:tc>
        <w:tc>
          <w:tcPr>
            <w:tcW w:w="750" w:type="pct"/>
            <w:vAlign w:val="center"/>
          </w:tcPr>
          <w:p w14:paraId="50F3F5A1" w14:textId="77210321" w:rsidR="00DC29DC" w:rsidRPr="00DC2C30" w:rsidRDefault="00DC29DC" w:rsidP="000B36C8">
            <w:pPr>
              <w:ind w:firstLine="369"/>
              <w:jc w:val="right"/>
              <w:rPr>
                <w:lang w:val="en-US"/>
              </w:rPr>
            </w:pPr>
            <w:r>
              <w:rPr>
                <w:lang w:val="en-US"/>
              </w:rPr>
              <w:t>(</w:t>
            </w:r>
            <w:r w:rsidR="00702827">
              <w:t>2.17</w:t>
            </w:r>
            <w:r>
              <w:rPr>
                <w:lang w:val="en-US"/>
              </w:rPr>
              <w:t>)</w:t>
            </w:r>
          </w:p>
        </w:tc>
      </w:tr>
    </w:tbl>
    <w:p w14:paraId="19B6DF79" w14:textId="77777777" w:rsidR="00951D55" w:rsidRDefault="00951D55" w:rsidP="005D4E49">
      <w:pPr>
        <w:pStyle w:val="a9"/>
      </w:pPr>
    </w:p>
    <w:p w14:paraId="6DD3B75F" w14:textId="30787F42" w:rsidR="00DC29DC" w:rsidRPr="00852212" w:rsidRDefault="00DC29DC" w:rsidP="00DC29DC">
      <w:pPr>
        <w:ind w:firstLine="0"/>
      </w:pPr>
      <w:r>
        <w:t>где</w:t>
      </w:r>
      <w:r w:rsidRPr="00852212">
        <w:t xml:space="preserve"> </w:t>
      </w:r>
      <w:r w:rsidRPr="00852212">
        <w:rPr>
          <w:i/>
        </w:rPr>
        <w:t>Е</w:t>
      </w:r>
      <w:r w:rsidRPr="00852212">
        <w:t xml:space="preserve"> - энергия изолированной системы; </w:t>
      </w:r>
      <m:oMath>
        <m:sSub>
          <m:sSubPr>
            <m:ctrlPr>
              <w:rPr>
                <w:rFonts w:ascii="Cambria Math" w:hAnsi="Cambria Math"/>
                <w:i/>
              </w:rPr>
            </m:ctrlPr>
          </m:sSubPr>
          <m:e>
            <m:r>
              <w:rPr>
                <w:rFonts w:ascii="Cambria Math" w:hAnsi="Cambria Math"/>
              </w:rPr>
              <m:t>τ</m:t>
            </m:r>
          </m:e>
          <m:sub>
            <m:r>
              <w:rPr>
                <w:rFonts w:ascii="Cambria Math" w:hAnsi="Cambria Math"/>
              </w:rPr>
              <m:t>E</m:t>
            </m:r>
          </m:sub>
        </m:sSub>
      </m:oMath>
      <w:r w:rsidRPr="00852212">
        <w:t xml:space="preserve"> – характерное время взаимодействия системы с резервуаром (время релаксации системы до температуры резервуара); </w:t>
      </w:r>
      <w:r w:rsidRPr="00852212">
        <w:rPr>
          <w:i/>
        </w:rPr>
        <w:t>K</w:t>
      </w:r>
      <w:r w:rsidRPr="00852212">
        <w:t>- константа, равная средней кинетической энергии, соответствующей температуре резервуара</w:t>
      </w:r>
      <w:r w:rsidR="00702827">
        <w:t>;</w:t>
      </w:r>
      <w:r w:rsidR="00205816">
        <w:t xml:space="preserve"> </w:t>
      </w:r>
      <m:oMath>
        <m:sSub>
          <m:sSubPr>
            <m:ctrlPr>
              <w:rPr>
                <w:rFonts w:ascii="Cambria Math" w:hAnsi="Cambria Math"/>
                <w:i/>
              </w:rPr>
            </m:ctrlPr>
          </m:sSubPr>
          <m:e>
            <m:r>
              <w:rPr>
                <w:rFonts w:ascii="Cambria Math" w:hAnsi="Cambria Math"/>
              </w:rPr>
              <m:t>E</m:t>
            </m:r>
          </m:e>
          <m:sub>
            <m:r>
              <w:rPr>
                <w:rFonts w:ascii="Cambria Math" w:hAnsi="Cambria Math"/>
              </w:rPr>
              <m:t>K</m:t>
            </m:r>
          </m:sub>
        </m:sSub>
      </m:oMath>
      <w:r w:rsidR="00205816">
        <w:t xml:space="preserve"> – кинетическая энергия.</w:t>
      </w:r>
    </w:p>
    <w:p w14:paraId="232674BA" w14:textId="6B0E9B32" w:rsidR="002079C8" w:rsidRPr="002079C8" w:rsidRDefault="002079C8" w:rsidP="002079C8">
      <w:pPr>
        <w:ind w:firstLine="708"/>
      </w:pPr>
      <w:r w:rsidRPr="002079C8">
        <w:t xml:space="preserve">Термостат применяется только к поступательным степеням свободы частиц, </w:t>
      </w:r>
      <w:r>
        <w:t>потому как это</w:t>
      </w:r>
      <w:r w:rsidRPr="002079C8">
        <w:t xml:space="preserve"> важн</w:t>
      </w:r>
      <w:r>
        <w:t>о</w:t>
      </w:r>
      <w:r w:rsidRPr="002079C8">
        <w:t xml:space="preserve"> для частиц конечного размера, которые имеют вращательные степени свободы</w:t>
      </w:r>
      <w:r>
        <w:t xml:space="preserve"> </w:t>
      </w:r>
      <w:r w:rsidRPr="002079C8">
        <w:t>[</w:t>
      </w:r>
      <w:r w:rsidR="000B36C8">
        <w:fldChar w:fldCharType="begin"/>
      </w:r>
      <w:r w:rsidR="000B36C8">
        <w:instrText xml:space="preserve"> REF SPlimpton_LAMMPS_manual \n \h </w:instrText>
      </w:r>
      <w:r w:rsidR="000B36C8">
        <w:fldChar w:fldCharType="separate"/>
      </w:r>
      <w:r w:rsidR="00710FBB">
        <w:t>36</w:t>
      </w:r>
      <w:r w:rsidR="000B36C8">
        <w:fldChar w:fldCharType="end"/>
      </w:r>
      <w:r w:rsidRPr="002079C8">
        <w:t>]</w:t>
      </w:r>
      <w:r>
        <w:t>.</w:t>
      </w:r>
    </w:p>
    <w:p w14:paraId="1558CCDA" w14:textId="3D5ACC57" w:rsidR="00DC29DC" w:rsidRDefault="002079C8" w:rsidP="002079C8">
      <w:r w:rsidRPr="001655B6">
        <w:t xml:space="preserve">Для </w:t>
      </w:r>
      <w:r w:rsidR="00AC5B04" w:rsidRPr="001655B6">
        <w:t>моделирования в рамках</w:t>
      </w:r>
      <w:r w:rsidRPr="001655B6">
        <w:t xml:space="preserve"> </w:t>
      </w:r>
      <w:r w:rsidRPr="001655B6">
        <w:rPr>
          <w:lang w:val="en-US"/>
        </w:rPr>
        <w:t>NVT</w:t>
      </w:r>
      <w:r w:rsidRPr="001655B6">
        <w:t xml:space="preserve"> ансамбля будет</w:t>
      </w:r>
      <w:r w:rsidR="001655B6" w:rsidRPr="001655B6">
        <w:t xml:space="preserve"> </w:t>
      </w:r>
      <w:r w:rsidR="001655B6">
        <w:t>использована</w:t>
      </w:r>
      <w:r w:rsidR="00205816" w:rsidRPr="001655B6">
        <w:t xml:space="preserve"> корректировка скоростей </w:t>
      </w:r>
      <w:r w:rsidR="001655B6">
        <w:t>с помощью</w:t>
      </w:r>
      <w:r w:rsidRPr="001655B6">
        <w:t xml:space="preserve"> </w:t>
      </w:r>
      <w:r w:rsidR="00205816" w:rsidRPr="001655B6">
        <w:t>термостат</w:t>
      </w:r>
      <w:r w:rsidR="001655B6">
        <w:t>а</w:t>
      </w:r>
      <w:r w:rsidR="00205816" w:rsidRPr="001655B6">
        <w:t xml:space="preserve"> Берендсена, а в промежутках </w:t>
      </w:r>
      <w:r w:rsidR="001655B6">
        <w:t>между корректировками скоростей будет</w:t>
      </w:r>
      <w:r w:rsidR="00205816" w:rsidRPr="001655B6">
        <w:t xml:space="preserve"> </w:t>
      </w:r>
      <w:r w:rsidRPr="001655B6">
        <w:t xml:space="preserve">использоваться </w:t>
      </w:r>
      <w:r w:rsidRPr="001655B6">
        <w:rPr>
          <w:lang w:val="en-US"/>
        </w:rPr>
        <w:t>NVE</w:t>
      </w:r>
      <w:r w:rsidRPr="001655B6">
        <w:t xml:space="preserve"> (микроканонический) ансамбль.</w:t>
      </w:r>
    </w:p>
    <w:p w14:paraId="5F5DF09B" w14:textId="77777777" w:rsidR="009D7CA8" w:rsidRPr="001D4773" w:rsidRDefault="009D7CA8" w:rsidP="002079C8"/>
    <w:p w14:paraId="0AB79367" w14:textId="77777777" w:rsidR="003622D8" w:rsidRDefault="00C24631" w:rsidP="00C24631">
      <w:pPr>
        <w:pStyle w:val="2"/>
      </w:pPr>
      <w:bookmarkStart w:id="68" w:name="_Toc514780541"/>
      <w:bookmarkStart w:id="69" w:name="_Toc517859521"/>
      <w:r>
        <w:lastRenderedPageBreak/>
        <w:t>Описание межатомного взаимодействия</w:t>
      </w:r>
      <w:r w:rsidR="003622D8">
        <w:t>.</w:t>
      </w:r>
      <w:bookmarkEnd w:id="68"/>
      <w:bookmarkEnd w:id="69"/>
    </w:p>
    <w:p w14:paraId="3F9E7F7B" w14:textId="77777777" w:rsidR="00F472DD" w:rsidRDefault="00F472DD" w:rsidP="00F472DD">
      <w:pPr>
        <w:pStyle w:val="3"/>
      </w:pPr>
      <w:bookmarkStart w:id="70" w:name="_Toc514780542"/>
      <w:bookmarkStart w:id="71" w:name="_Toc517859522"/>
      <w:r w:rsidRPr="003622D8">
        <w:t>Энергии и силы</w:t>
      </w:r>
      <w:bookmarkEnd w:id="70"/>
      <w:bookmarkEnd w:id="71"/>
    </w:p>
    <w:p w14:paraId="3E8D59D7" w14:textId="73E8D1C7" w:rsidR="00F472DD" w:rsidRDefault="00F472DD" w:rsidP="00F472DD">
      <w:pPr>
        <w:ind w:firstLine="708"/>
      </w:pPr>
      <w:r>
        <w:t>В физике вообще и в микросистемах в частности главным параметром является энергия, будь то средняя кинетическая энергия по всей системе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E</m:t>
                </m:r>
              </m:e>
            </m:acc>
          </m:e>
          <m:sub>
            <m:r>
              <m:rPr>
                <m:sty m:val="p"/>
              </m:rPr>
              <w:rPr>
                <w:rFonts w:ascii="Cambria Math" w:hAnsi="Cambria Math"/>
              </w:rPr>
              <m:t>k</m:t>
            </m:r>
          </m:sub>
        </m:sSub>
      </m:oMath>
      <w:r>
        <w:t>) или потенциальная энергия (</w:t>
      </w:r>
      <w:r>
        <w:rPr>
          <w:lang w:val="en-US"/>
        </w:rPr>
        <w:t>U</w:t>
      </w:r>
      <w:r>
        <w:t xml:space="preserve">), потому как энергия есть одним из интегралов движения </w:t>
      </w:r>
      <w:r w:rsidRPr="000A104D">
        <w:t>[</w:t>
      </w:r>
      <w:r>
        <w:fldChar w:fldCharType="begin"/>
      </w:r>
      <w:r>
        <w:instrText xml:space="preserve"> REF ЛЛандау_Теор_физика_механика \n \h </w:instrText>
      </w:r>
      <w:r>
        <w:fldChar w:fldCharType="separate"/>
      </w:r>
      <w:r w:rsidR="00710FBB">
        <w:t>37</w:t>
      </w:r>
      <w:r>
        <w:fldChar w:fldCharType="end"/>
      </w:r>
      <w:r w:rsidRPr="000A104D">
        <w:t>]</w:t>
      </w:r>
      <w:r>
        <w:t xml:space="preserve">. Системы, в которых энергия сохраняется в процессе их эволюции называются консервативными. </w:t>
      </w:r>
      <w:r w:rsidR="00252BCB">
        <w:t>П</w:t>
      </w:r>
      <w:r>
        <w:t xml:space="preserve">олная энергия </w:t>
      </w:r>
      <w:r>
        <w:rPr>
          <w:lang w:val="en-US"/>
        </w:rPr>
        <w:t>E</w:t>
      </w:r>
      <w:r w:rsidRPr="0068261B">
        <w:t xml:space="preserve"> </w:t>
      </w:r>
      <w:r>
        <w:t xml:space="preserve">= </w:t>
      </w:r>
      <w:r>
        <w:rPr>
          <w:lang w:val="en-US"/>
        </w:rPr>
        <w:t>T</w:t>
      </w:r>
      <w:r w:rsidRPr="0068261B">
        <w:t xml:space="preserve"> + </w:t>
      </w:r>
      <w:r>
        <w:rPr>
          <w:lang w:val="en-US"/>
        </w:rPr>
        <w:t>U</w:t>
      </w:r>
      <w:r w:rsidRPr="0068261B">
        <w:t xml:space="preserve"> </w:t>
      </w:r>
      <w:r>
        <w:t>это сумм</w:t>
      </w:r>
      <w:r w:rsidR="00252BCB">
        <w:t>а</w:t>
      </w:r>
      <w:r>
        <w:t xml:space="preserve"> кинетической, зависящей от скоростей</w:t>
      </w:r>
      <w:r w:rsidR="00252BCB">
        <w:t>,</w:t>
      </w:r>
      <w:r>
        <w:t xml:space="preserve"> и потенциальной, зависящей от координат энергий.</w:t>
      </w:r>
      <w:r w:rsidR="00252BCB">
        <w:t xml:space="preserve"> В консервативных системах полная энергия сохраняется.</w:t>
      </w:r>
      <w:r>
        <w:t xml:space="preserve"> Во время моделирования очень важно следить за этими показателями. Как только полная энергия, рассчитанная в любой (кроме начального) момент моделирования, перестает быть равной самой себе в начальный момент – это значит, что в системе есть потери энергии. </w:t>
      </w:r>
    </w:p>
    <w:p w14:paraId="4FBC63DF" w14:textId="7277185E" w:rsidR="00F472DD" w:rsidRDefault="00F472DD" w:rsidP="00F472DD">
      <w:pPr>
        <w:ind w:firstLine="708"/>
        <w:rPr>
          <w:highlight w:val="yellow"/>
        </w:rPr>
      </w:pPr>
      <w:r>
        <w:t>В компьютерном моделировании допускаются незначительные потери, но такие, которые бы не нарушали общую картину, чтобы в двух соседних моментах времени не было резких скачков по</w:t>
      </w:r>
      <w:r w:rsidR="00252BCB">
        <w:t>лной</w:t>
      </w:r>
      <w:r>
        <w:t xml:space="preserve"> энергии. Плавность перетекания (без скачков) полной энергии из одного момента времени в соседний достигается уменьшением шага моделирования, но тут, опять же, появляется проблема, связанная с тем, как сильно нужно уменьшить такой шаг</w:t>
      </w:r>
      <w:r w:rsidR="001655B6">
        <w:t>.</w:t>
      </w:r>
    </w:p>
    <w:p w14:paraId="095048E4" w14:textId="3AAFF7CE" w:rsidR="00F472DD" w:rsidRDefault="00F472DD" w:rsidP="00F472DD">
      <w:pPr>
        <w:ind w:firstLine="708"/>
      </w:pPr>
      <w:r>
        <w:t>Сила, в свою очередь есть производная от энергии</w:t>
      </w:r>
      <w:r w:rsidR="00252BCB">
        <w:t xml:space="preserve"> по координате</w:t>
      </w:r>
      <w:r>
        <w:t xml:space="preserve"> (</w:t>
      </w:r>
      <w:r w:rsidR="003B1D58">
        <w:t xml:space="preserve">или </w:t>
      </w:r>
      <w:r>
        <w:t>импульса</w:t>
      </w:r>
      <w:r w:rsidR="00252BCB">
        <w:t xml:space="preserve"> по времени</w:t>
      </w:r>
      <w:r>
        <w:t xml:space="preserve">). В зависимости от того как именно будет рассчитана сила, так и будут сдвигаться атомы во время моделирования. С другой стороны, положение атомов определяет энергию системы. </w:t>
      </w:r>
    </w:p>
    <w:p w14:paraId="6809155D" w14:textId="788440AD" w:rsidR="00F472DD" w:rsidRDefault="00F472DD" w:rsidP="00F472DD">
      <w:pPr>
        <w:ind w:firstLine="708"/>
      </w:pPr>
      <w:r>
        <w:t>Эти два параметра (сила и энергия) взаимосвязаны. Именно поэтому во время моделирования так важно за ними следить и контролировать динамику их изменений.</w:t>
      </w:r>
    </w:p>
    <w:p w14:paraId="04B225B6" w14:textId="77777777" w:rsidR="009D7CA8" w:rsidRDefault="009D7CA8" w:rsidP="00F472DD">
      <w:pPr>
        <w:ind w:firstLine="708"/>
      </w:pPr>
    </w:p>
    <w:p w14:paraId="455F6B81" w14:textId="77777777" w:rsidR="00020FA8" w:rsidRDefault="00020FA8" w:rsidP="00020FA8">
      <w:pPr>
        <w:pStyle w:val="3"/>
      </w:pPr>
      <w:bookmarkStart w:id="72" w:name="_Toc514780543"/>
      <w:bookmarkStart w:id="73" w:name="_Toc517859523"/>
      <w:r>
        <w:t>Полуэмпирические потенциалы.</w:t>
      </w:r>
      <w:bookmarkEnd w:id="72"/>
      <w:bookmarkEnd w:id="73"/>
    </w:p>
    <w:p w14:paraId="78ABFA71" w14:textId="17A7DCEE" w:rsidR="00020FA8" w:rsidRDefault="00020FA8" w:rsidP="00020FA8">
      <w:pPr>
        <w:spacing w:after="120"/>
      </w:pPr>
      <w:r w:rsidRPr="0053401B">
        <w:t xml:space="preserve">Важным аспектом моделирования смешанной системы металл-оксид является выбор корректного потенциала межатомного взаимодействия. Действительно, при моделировании чисто металлической системы стандартным является использование потенциалов, зависящих только от положений атомов. При этом полная энергия системы, состоящей из </w:t>
      </w:r>
      <w:r w:rsidRPr="008B5060">
        <w:rPr>
          <w:i/>
        </w:rPr>
        <w:t>N</w:t>
      </w:r>
      <w:r w:rsidRPr="0053401B">
        <w:t xml:space="preserve"> атомов, описывается с помощью разложения:</w:t>
      </w:r>
    </w:p>
    <w:p w14:paraId="1DD3643D" w14:textId="77777777" w:rsidR="00951D55" w:rsidRDefault="00951D55" w:rsidP="009D2514">
      <w:pPr>
        <w:pStyle w:val="a9"/>
      </w:pPr>
    </w:p>
    <w:tbl>
      <w:tblPr>
        <w:tblStyle w:val="a4"/>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654"/>
        <w:gridCol w:w="1417"/>
      </w:tblGrid>
      <w:tr w:rsidR="00B07447" w14:paraId="703A185A" w14:textId="77777777" w:rsidTr="00B9292A">
        <w:tc>
          <w:tcPr>
            <w:tcW w:w="279" w:type="dxa"/>
            <w:vAlign w:val="center"/>
          </w:tcPr>
          <w:p w14:paraId="3D7C7C0B" w14:textId="77777777" w:rsidR="00B07447" w:rsidRDefault="00B07447" w:rsidP="00B07447">
            <w:pPr>
              <w:spacing w:after="120"/>
              <w:ind w:firstLine="0"/>
              <w:jc w:val="right"/>
            </w:pPr>
          </w:p>
        </w:tc>
        <w:tc>
          <w:tcPr>
            <w:tcW w:w="7654" w:type="dxa"/>
            <w:vAlign w:val="center"/>
          </w:tcPr>
          <w:p w14:paraId="6BAF7B20" w14:textId="5D94DA59" w:rsidR="00B07447" w:rsidRDefault="0039061D" w:rsidP="00B07447">
            <w:pPr>
              <w:spacing w:after="120"/>
              <w:ind w:left="172" w:right="320" w:hanging="172"/>
              <w:jc w:val="right"/>
            </w:pPr>
            <m:oMathPara>
              <m:oMath>
                <m:r>
                  <w:rPr>
                    <w:rFonts w:ascii="Cambria Math" w:eastAsia="Calibri" w:hAnsi="Cambria Math"/>
                    <w:color w:val="000000"/>
                    <w:kern w:val="24"/>
                    <w:sz w:val="28"/>
                  </w:rPr>
                  <m:t>U</m:t>
                </m:r>
                <m:d>
                  <m:dPr>
                    <m:ctrlPr>
                      <w:rPr>
                        <w:rFonts w:ascii="Cambria Math" w:hAnsi="Cambria Math"/>
                        <w:i/>
                        <w:iCs/>
                        <w:color w:val="000000"/>
                        <w:kern w:val="24"/>
                        <w:sz w:val="28"/>
                      </w:rPr>
                    </m:ctrlPr>
                  </m:dPr>
                  <m:e>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1</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2</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N</m:t>
                        </m:r>
                      </m:sub>
                    </m:sSub>
                  </m:e>
                </m:d>
                <m:r>
                  <w:rPr>
                    <w:rFonts w:ascii="Cambria Math" w:hAnsi="Cambria Math"/>
                    <w:color w:val="000000"/>
                    <w:kern w:val="24"/>
                    <w:sz w:val="28"/>
                  </w:rPr>
                  <m:t>=</m:t>
                </m:r>
                <m:nary>
                  <m:naryPr>
                    <m:chr m:val="∑"/>
                    <m:supHide m:val="1"/>
                    <m:ctrlPr>
                      <w:rPr>
                        <w:rFonts w:ascii="Cambria Math" w:hAnsi="Cambria Math"/>
                        <w:i/>
                        <w:iCs/>
                        <w:color w:val="000000"/>
                        <w:kern w:val="24"/>
                        <w:sz w:val="28"/>
                      </w:rPr>
                    </m:ctrlPr>
                  </m:naryPr>
                  <m:sub>
                    <m:r>
                      <w:rPr>
                        <w:rFonts w:ascii="Cambria Math" w:hAnsi="Cambria Math"/>
                        <w:color w:val="000000"/>
                        <w:kern w:val="24"/>
                        <w:sz w:val="28"/>
                      </w:rPr>
                      <m:t>i</m:t>
                    </m:r>
                  </m:sub>
                  <m:sup/>
                  <m:e>
                    <m:sSub>
                      <m:sSubPr>
                        <m:ctrlPr>
                          <w:rPr>
                            <w:rFonts w:ascii="Cambria Math" w:hAnsi="Cambria Math"/>
                            <w:i/>
                            <w:iCs/>
                            <w:color w:val="000000"/>
                            <w:kern w:val="24"/>
                            <w:sz w:val="28"/>
                          </w:rPr>
                        </m:ctrlPr>
                      </m:sSubPr>
                      <m:e>
                        <m:r>
                          <w:rPr>
                            <w:rFonts w:ascii="Cambria Math" w:hAnsi="Cambria Math"/>
                            <w:color w:val="000000"/>
                            <w:kern w:val="24"/>
                            <w:sz w:val="28"/>
                          </w:rPr>
                          <m:t>U</m:t>
                        </m:r>
                      </m:e>
                      <m:sub>
                        <m:r>
                          <w:rPr>
                            <w:rFonts w:ascii="Cambria Math" w:hAnsi="Cambria Math"/>
                            <w:color w:val="000000"/>
                            <w:kern w:val="24"/>
                            <w:sz w:val="28"/>
                          </w:rPr>
                          <m:t>1</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i</m:t>
                        </m:r>
                      </m:sub>
                    </m:sSub>
                    <m:r>
                      <w:rPr>
                        <w:rFonts w:ascii="Cambria Math" w:hAnsi="Cambria Math"/>
                        <w:color w:val="000000"/>
                        <w:kern w:val="24"/>
                        <w:sz w:val="28"/>
                      </w:rPr>
                      <m:t>)</m:t>
                    </m:r>
                  </m:e>
                </m:nary>
                <m:r>
                  <m:rPr>
                    <m:sty m:val="p"/>
                  </m:rPr>
                  <w:rPr>
                    <w:rFonts w:ascii="Cambria Math" w:hAnsi="Cambria Math"/>
                    <w:color w:val="000000"/>
                    <w:kern w:val="24"/>
                    <w:sz w:val="28"/>
                  </w:rPr>
                  <m:t>+</m:t>
                </m:r>
                <m:nary>
                  <m:naryPr>
                    <m:chr m:val="∑"/>
                    <m:supHide m:val="1"/>
                    <m:ctrlPr>
                      <w:rPr>
                        <w:rFonts w:ascii="Cambria Math" w:hAnsi="Cambria Math"/>
                        <w:i/>
                        <w:iCs/>
                        <w:color w:val="000000"/>
                        <w:kern w:val="24"/>
                        <w:sz w:val="28"/>
                      </w:rPr>
                    </m:ctrlPr>
                  </m:naryPr>
                  <m:sub>
                    <m:r>
                      <w:rPr>
                        <w:rFonts w:ascii="Cambria Math" w:hAnsi="Cambria Math"/>
                        <w:color w:val="000000"/>
                        <w:kern w:val="24"/>
                        <w:sz w:val="28"/>
                      </w:rPr>
                      <m:t>i</m:t>
                    </m:r>
                  </m:sub>
                  <m:sup/>
                  <m:e>
                    <m:nary>
                      <m:naryPr>
                        <m:chr m:val="∑"/>
                        <m:supHide m:val="1"/>
                        <m:ctrlPr>
                          <w:rPr>
                            <w:rFonts w:ascii="Cambria Math" w:hAnsi="Cambria Math"/>
                            <w:i/>
                            <w:iCs/>
                            <w:color w:val="000000"/>
                            <w:kern w:val="24"/>
                            <w:sz w:val="28"/>
                          </w:rPr>
                        </m:ctrlPr>
                      </m:naryPr>
                      <m:sub>
                        <m:r>
                          <w:rPr>
                            <w:rFonts w:ascii="Cambria Math" w:hAnsi="Cambria Math"/>
                            <w:color w:val="000000"/>
                            <w:kern w:val="24"/>
                            <w:sz w:val="28"/>
                          </w:rPr>
                          <m:t>j&gt;i</m:t>
                        </m:r>
                      </m:sub>
                      <m:sup/>
                      <m:e>
                        <m:sSub>
                          <m:sSubPr>
                            <m:ctrlPr>
                              <w:rPr>
                                <w:rFonts w:ascii="Cambria Math" w:hAnsi="Cambria Math"/>
                                <w:i/>
                                <w:iCs/>
                                <w:color w:val="000000"/>
                                <w:kern w:val="24"/>
                                <w:sz w:val="28"/>
                              </w:rPr>
                            </m:ctrlPr>
                          </m:sSubPr>
                          <m:e>
                            <m:r>
                              <w:rPr>
                                <w:rFonts w:ascii="Cambria Math" w:hAnsi="Cambria Math"/>
                                <w:color w:val="000000"/>
                                <w:kern w:val="24"/>
                                <w:sz w:val="28"/>
                              </w:rPr>
                              <m:t>U</m:t>
                            </m:r>
                          </m:e>
                          <m:sub>
                            <m:r>
                              <w:rPr>
                                <w:rFonts w:ascii="Cambria Math" w:hAnsi="Cambria Math"/>
                                <w:color w:val="000000"/>
                                <w:kern w:val="24"/>
                                <w:sz w:val="28"/>
                              </w:rPr>
                              <m:t>2</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i</m:t>
                            </m:r>
                          </m:sub>
                        </m:sSub>
                        <m:r>
                          <w:rPr>
                            <w:rFonts w:ascii="Cambria Math" w:hAnsi="Cambria Math"/>
                            <w:color w:val="000000"/>
                            <w:kern w:val="24"/>
                            <w:sz w:val="28"/>
                          </w:rPr>
                          <m:t>,</m:t>
                        </m:r>
                        <m:sSub>
                          <m:sSubPr>
                            <m:ctrlPr>
                              <w:rPr>
                                <w:rFonts w:ascii="Cambria Math" w:hAnsi="Cambria Math"/>
                                <w:i/>
                                <w:iCs/>
                                <w:color w:val="000000"/>
                                <w:kern w:val="24"/>
                                <w:sz w:val="28"/>
                              </w:rPr>
                            </m:ctrlPr>
                          </m:sSubPr>
                          <m:e>
                            <m:acc>
                              <m:accPr>
                                <m:chr m:val="⃗"/>
                                <m:ctrlPr>
                                  <w:rPr>
                                    <w:rFonts w:ascii="Cambria Math" w:hAnsi="Cambria Math"/>
                                    <w:i/>
                                    <w:iCs/>
                                    <w:color w:val="000000"/>
                                    <w:kern w:val="24"/>
                                    <w:sz w:val="28"/>
                                  </w:rPr>
                                </m:ctrlPr>
                              </m:accPr>
                              <m:e>
                                <m:r>
                                  <w:rPr>
                                    <w:rFonts w:ascii="Cambria Math" w:hAnsi="Cambria Math"/>
                                    <w:color w:val="000000"/>
                                    <w:kern w:val="24"/>
                                    <w:sz w:val="28"/>
                                  </w:rPr>
                                  <m:t>r</m:t>
                                </m:r>
                              </m:e>
                            </m:acc>
                          </m:e>
                          <m:sub>
                            <m:r>
                              <w:rPr>
                                <w:rFonts w:ascii="Cambria Math" w:hAnsi="Cambria Math"/>
                                <w:color w:val="000000"/>
                                <w:kern w:val="24"/>
                                <w:sz w:val="28"/>
                              </w:rPr>
                              <m:t>j</m:t>
                            </m:r>
                          </m:sub>
                        </m:sSub>
                        <m:r>
                          <w:rPr>
                            <w:rFonts w:ascii="Cambria Math" w:hAnsi="Cambria Math"/>
                            <w:color w:val="000000"/>
                            <w:kern w:val="24"/>
                            <w:sz w:val="28"/>
                          </w:rPr>
                          <m:t>)</m:t>
                        </m:r>
                      </m:e>
                    </m:nary>
                  </m:e>
                </m:nary>
                <m:r>
                  <w:rPr>
                    <w:rFonts w:ascii="Cambria Math" w:hAnsi="Cambria Math"/>
                    <w:color w:val="000000"/>
                    <w:kern w:val="24"/>
                    <w:sz w:val="28"/>
                  </w:rPr>
                  <m:t>+…,</m:t>
                </m:r>
              </m:oMath>
            </m:oMathPara>
          </w:p>
        </w:tc>
        <w:tc>
          <w:tcPr>
            <w:tcW w:w="1417" w:type="dxa"/>
            <w:vAlign w:val="center"/>
          </w:tcPr>
          <w:p w14:paraId="46135F41" w14:textId="799601CE" w:rsidR="00B07447" w:rsidRDefault="00B07447" w:rsidP="00B07447">
            <w:pPr>
              <w:spacing w:after="120"/>
              <w:ind w:firstLine="0"/>
              <w:jc w:val="right"/>
            </w:pPr>
            <w:r>
              <w:t>(2.18)</w:t>
            </w:r>
          </w:p>
        </w:tc>
      </w:tr>
    </w:tbl>
    <w:p w14:paraId="4AEAF9EF" w14:textId="77777777" w:rsidR="00951D55" w:rsidRDefault="00951D55" w:rsidP="009D2514">
      <w:pPr>
        <w:pStyle w:val="a9"/>
      </w:pPr>
    </w:p>
    <w:p w14:paraId="40E7FC3F" w14:textId="51B94077" w:rsidR="0039061D" w:rsidRDefault="00020FA8" w:rsidP="0039061D">
      <w:pPr>
        <w:spacing w:after="120"/>
      </w:pPr>
      <w:r w:rsidRPr="0053401B">
        <w:t xml:space="preserve">где </w:t>
      </w:r>
      <w:r w:rsidRPr="0053401B">
        <w:rPr>
          <w:i/>
        </w:rPr>
        <w:t>U</w:t>
      </w:r>
      <w:r w:rsidRPr="0053401B">
        <w:rPr>
          <w:vertAlign w:val="subscript"/>
        </w:rPr>
        <w:t>1</w:t>
      </w:r>
      <w:r>
        <w:rPr>
          <w:vertAlign w:val="subscript"/>
        </w:rPr>
        <w:t xml:space="preserve"> </w:t>
      </w:r>
      <w:r w:rsidRPr="0053401B">
        <w:t xml:space="preserve">- одночастичный потенциал, связанный с внешними полями или граничными условиями. </w:t>
      </w:r>
      <w:r w:rsidRPr="0053401B">
        <w:rPr>
          <w:i/>
        </w:rPr>
        <w:t>U</w:t>
      </w:r>
      <w:r w:rsidRPr="0053401B">
        <w:rPr>
          <w:vertAlign w:val="subscript"/>
        </w:rPr>
        <w:t>2</w:t>
      </w:r>
      <w:r>
        <w:rPr>
          <w:vertAlign w:val="subscript"/>
        </w:rPr>
        <w:t xml:space="preserve"> </w:t>
      </w:r>
      <w:r w:rsidRPr="0053401B">
        <w:t>- двухчастичный (парный) потенциал взаимодействия между атомами без учета других атомов, и т.д.</w:t>
      </w:r>
    </w:p>
    <w:p w14:paraId="1C0FF038" w14:textId="4416517F" w:rsidR="004563A4" w:rsidRPr="004563A4" w:rsidRDefault="0039061D" w:rsidP="0039061D">
      <w:pPr>
        <w:spacing w:after="120"/>
      </w:pPr>
      <w:r>
        <w:t xml:space="preserve">Для моделирования систем, в которых присутствуют оксиды нужно учитывать </w:t>
      </w:r>
      <w:r w:rsidR="003B1D58">
        <w:t xml:space="preserve">наличие атомного </w:t>
      </w:r>
      <w:r>
        <w:t>заряд</w:t>
      </w:r>
      <w:r w:rsidR="003B1D58">
        <w:t>а,</w:t>
      </w:r>
      <w:r>
        <w:t xml:space="preserve"> что будет учитываться определенным набором добавок к итоговому потенциалу, например так</w:t>
      </w:r>
      <w:r w:rsidR="004563A4">
        <w:t xml:space="preserve"> </w:t>
      </w:r>
      <m:oMath>
        <m:r>
          <w:rPr>
            <w:rFonts w:ascii="Cambria Math" w:eastAsia="Calibri" w:hAnsi="Cambria Math"/>
            <w:color w:val="000000"/>
            <w:kern w:val="24"/>
          </w:rPr>
          <m:t>U</m:t>
        </m:r>
        <m:d>
          <m:dPr>
            <m:ctrlPr>
              <w:rPr>
                <w:rFonts w:ascii="Cambria Math" w:hAnsi="Cambria Math"/>
                <w:i/>
                <w:iCs/>
                <w:color w:val="000000"/>
                <w:kern w:val="24"/>
              </w:rPr>
            </m:ctrlPr>
          </m:dPr>
          <m:e>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1</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2</m:t>
                </m:r>
              </m:sub>
            </m:sSub>
            <m:r>
              <w:rPr>
                <w:rFonts w:ascii="Cambria Math" w:hAnsi="Cambria Math"/>
                <w:color w:val="000000"/>
                <w:kern w:val="24"/>
              </w:rPr>
              <m:t>,…,</m:t>
            </m:r>
            <m:sSub>
              <m:sSubPr>
                <m:ctrlPr>
                  <w:rPr>
                    <w:rFonts w:ascii="Cambria Math" w:hAnsi="Cambria Math"/>
                    <w:i/>
                    <w:iCs/>
                    <w:color w:val="000000"/>
                    <w:kern w:val="24"/>
                  </w:rPr>
                </m:ctrlPr>
              </m:sSubPr>
              <m:e>
                <m:acc>
                  <m:accPr>
                    <m:chr m:val="⃗"/>
                    <m:ctrlPr>
                      <w:rPr>
                        <w:rFonts w:ascii="Cambria Math" w:hAnsi="Cambria Math"/>
                        <w:i/>
                        <w:iCs/>
                        <w:color w:val="000000"/>
                        <w:kern w:val="24"/>
                      </w:rPr>
                    </m:ctrlPr>
                  </m:accPr>
                  <m:e>
                    <m:r>
                      <w:rPr>
                        <w:rFonts w:ascii="Cambria Math" w:hAnsi="Cambria Math"/>
                        <w:color w:val="000000"/>
                        <w:kern w:val="24"/>
                      </w:rPr>
                      <m:t>r</m:t>
                    </m:r>
                  </m:e>
                </m:acc>
              </m:e>
              <m:sub>
                <m:r>
                  <w:rPr>
                    <w:rFonts w:ascii="Cambria Math" w:hAnsi="Cambria Math"/>
                    <w:color w:val="000000"/>
                    <w:kern w:val="24"/>
                  </w:rPr>
                  <m:t>N</m:t>
                </m:r>
              </m:sub>
            </m:sSub>
          </m:e>
        </m:d>
        <m:r>
          <w:rPr>
            <w:rFonts w:ascii="Cambria Math" w:hAnsi="Cambria Math"/>
            <w:color w:val="000000"/>
            <w:kern w:val="24"/>
          </w:rPr>
          <m:t>=</m:t>
        </m:r>
        <m:sSub>
          <m:sSubPr>
            <m:ctrlPr>
              <w:rPr>
                <w:rFonts w:ascii="Cambria Math" w:hAnsi="Cambria Math"/>
                <w:i/>
                <w:iCs/>
                <w:color w:val="000000"/>
                <w:kern w:val="24"/>
                <w:lang w:val="en-US"/>
              </w:rPr>
            </m:ctrlPr>
          </m:sSubPr>
          <m:e>
            <m:r>
              <w:rPr>
                <w:rFonts w:ascii="Cambria Math" w:hAnsi="Cambria Math"/>
                <w:color w:val="000000"/>
                <w:kern w:val="24"/>
                <w:lang w:val="en-US"/>
              </w:rPr>
              <m:t>U</m:t>
            </m:r>
          </m:e>
          <m:sub>
            <m:r>
              <w:rPr>
                <w:rFonts w:ascii="Cambria Math" w:hAnsi="Cambria Math"/>
                <w:color w:val="000000"/>
                <w:kern w:val="24"/>
              </w:rPr>
              <m:t>ат</m:t>
            </m:r>
          </m:sub>
        </m:sSub>
        <m:r>
          <w:rPr>
            <w:rFonts w:ascii="Cambria Math" w:hAnsi="Cambria Math"/>
            <w:color w:val="000000"/>
            <w:kern w:val="24"/>
          </w:rPr>
          <m:t>+</m:t>
        </m:r>
        <m:sSub>
          <m:sSubPr>
            <m:ctrlPr>
              <w:rPr>
                <w:rFonts w:ascii="Cambria Math" w:hAnsi="Cambria Math"/>
                <w:i/>
                <w:iCs/>
                <w:color w:val="000000"/>
                <w:kern w:val="24"/>
                <w:lang w:val="en-US"/>
              </w:rPr>
            </m:ctrlPr>
          </m:sSubPr>
          <m:e>
            <m:r>
              <w:rPr>
                <w:rFonts w:ascii="Cambria Math" w:hAnsi="Cambria Math"/>
                <w:color w:val="000000"/>
                <w:kern w:val="24"/>
                <w:lang w:val="en-US"/>
              </w:rPr>
              <m:t>U</m:t>
            </m:r>
          </m:e>
          <m:sub>
            <m:r>
              <w:rPr>
                <w:rFonts w:ascii="Cambria Math" w:hAnsi="Cambria Math"/>
                <w:color w:val="000000"/>
                <w:kern w:val="24"/>
              </w:rPr>
              <m:t>зарядовая</m:t>
            </m:r>
          </m:sub>
        </m:sSub>
        <m:r>
          <w:rPr>
            <w:rFonts w:ascii="Cambria Math" w:hAnsi="Cambria Math"/>
            <w:color w:val="000000"/>
            <w:kern w:val="24"/>
          </w:rPr>
          <m:t>(</m:t>
        </m:r>
        <m:r>
          <w:rPr>
            <w:rFonts w:ascii="Cambria Math" w:hAnsi="Cambria Math"/>
            <w:color w:val="000000"/>
            <w:kern w:val="24"/>
            <w:lang w:val="en-US"/>
          </w:rPr>
          <m:t>q</m:t>
        </m:r>
        <m:r>
          <w:rPr>
            <w:rFonts w:ascii="Cambria Math" w:hAnsi="Cambria Math"/>
            <w:color w:val="000000"/>
            <w:kern w:val="24"/>
          </w:rPr>
          <m:t>)</m:t>
        </m:r>
      </m:oMath>
      <w:r w:rsidR="004563A4">
        <w:rPr>
          <w:iCs/>
          <w:color w:val="000000"/>
          <w:kern w:val="24"/>
        </w:rPr>
        <w:t xml:space="preserve">, </w:t>
      </w:r>
      <w:r w:rsidR="004563A4">
        <w:t xml:space="preserve">где </w:t>
      </w:r>
      <w:r w:rsidR="004563A4">
        <w:rPr>
          <w:lang w:val="en-US"/>
        </w:rPr>
        <w:t>U</w:t>
      </w:r>
      <w:r w:rsidR="004563A4" w:rsidRPr="004563A4">
        <w:rPr>
          <w:vertAlign w:val="subscript"/>
        </w:rPr>
        <w:t>ат</w:t>
      </w:r>
      <w:r w:rsidR="004563A4">
        <w:t xml:space="preserve"> –</w:t>
      </w:r>
      <w:r w:rsidR="004563A4" w:rsidRPr="004563A4">
        <w:t xml:space="preserve"> </w:t>
      </w:r>
      <w:r w:rsidR="004563A4">
        <w:t xml:space="preserve">суммарный многочастичный потенциал (2.18), а </w:t>
      </w:r>
      <w:r w:rsidR="004563A4">
        <w:rPr>
          <w:lang w:val="en-US"/>
        </w:rPr>
        <w:t>U</w:t>
      </w:r>
      <w:r w:rsidR="004563A4" w:rsidRPr="004563A4">
        <w:rPr>
          <w:vertAlign w:val="subscript"/>
        </w:rPr>
        <w:t>зарядовая</w:t>
      </w:r>
      <w:r w:rsidR="004563A4">
        <w:t xml:space="preserve"> – член, отвечающий за </w:t>
      </w:r>
      <w:r w:rsidR="003B1D58">
        <w:t>заряд атомов</w:t>
      </w:r>
    </w:p>
    <w:p w14:paraId="35F663C9" w14:textId="09A0FAE1" w:rsidR="00020FA8" w:rsidRDefault="00020FA8" w:rsidP="00020FA8">
      <w:r>
        <w:t>Разберем подробнее одночастичные и многочастичные потенциалы.</w:t>
      </w:r>
    </w:p>
    <w:p w14:paraId="7FC52F59" w14:textId="77777777" w:rsidR="009D7CA8" w:rsidRPr="00AE1D26" w:rsidRDefault="009D7CA8" w:rsidP="00020FA8"/>
    <w:p w14:paraId="485EDEB3" w14:textId="77777777" w:rsidR="00020FA8" w:rsidRDefault="00020FA8" w:rsidP="00020FA8">
      <w:pPr>
        <w:pStyle w:val="4"/>
      </w:pPr>
      <w:bookmarkStart w:id="74" w:name="_Toc514780544"/>
      <w:bookmarkStart w:id="75" w:name="_Toc517859524"/>
      <w:r>
        <w:t>Парные потенциалы.</w:t>
      </w:r>
      <w:bookmarkEnd w:id="74"/>
      <w:bookmarkEnd w:id="75"/>
    </w:p>
    <w:p w14:paraId="7A925A35" w14:textId="0D7B5460" w:rsidR="00020FA8" w:rsidRDefault="003B1D58" w:rsidP="00020FA8">
      <w:r>
        <w:t xml:space="preserve">В момент создания методов МД в их основе </w:t>
      </w:r>
      <w:r w:rsidR="00020FA8" w:rsidRPr="00EB03E3">
        <w:t>лежа</w:t>
      </w:r>
      <w:r>
        <w:t>ли</w:t>
      </w:r>
      <w:r w:rsidR="00020FA8" w:rsidRPr="00EB03E3">
        <w:t xml:space="preserve"> парные потенциалы взаимодействия типа Леннарда-Джонса. Понятие парного потенциала подразумевает, что взаимодействие двух частиц зависит только от их взаимного расположения и не зависит от положения каких-либо других частиц. Все потенциалы типа Леннарда-Джонса описывают взаимодействие, для которого характерно отталкивание при малых расстояниях и притяжение при больших. Эти потенциалы имеют вид, изображенный на </w:t>
      </w:r>
      <w:r w:rsidR="00020FA8" w:rsidRPr="00B07447">
        <w:t>рисунке</w:t>
      </w:r>
      <w:r w:rsidR="00B07447" w:rsidRPr="00B07447">
        <w:t xml:space="preserve"> 2.6</w:t>
      </w:r>
      <w:r w:rsidR="00020FA8" w:rsidRPr="00EB03E3">
        <w:t>.</w:t>
      </w:r>
    </w:p>
    <w:p w14:paraId="3C5E2B93" w14:textId="77777777" w:rsidR="009D7CA8" w:rsidRDefault="009D7CA8" w:rsidP="009D2514">
      <w:pPr>
        <w:pStyle w:val="a9"/>
      </w:pPr>
    </w:p>
    <w:p w14:paraId="5B9B93A5" w14:textId="259BF254" w:rsidR="00020FA8" w:rsidRDefault="00020FA8" w:rsidP="00020FA8">
      <w:pPr>
        <w:pStyle w:val="afb"/>
      </w:pPr>
      <w:r>
        <w:rPr>
          <w:noProof/>
        </w:rPr>
        <w:drawing>
          <wp:inline distT="0" distB="0" distL="0" distR="0" wp14:anchorId="68482828" wp14:editId="562BC36E">
            <wp:extent cx="2716364" cy="1800000"/>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16364" cy="1800000"/>
                    </a:xfrm>
                    <a:prstGeom prst="rect">
                      <a:avLst/>
                    </a:prstGeom>
                  </pic:spPr>
                </pic:pic>
              </a:graphicData>
            </a:graphic>
          </wp:inline>
        </w:drawing>
      </w:r>
    </w:p>
    <w:p w14:paraId="6AAC5A0D" w14:textId="77777777" w:rsidR="009D7CA8" w:rsidRDefault="009D7CA8" w:rsidP="009D2514">
      <w:pPr>
        <w:pStyle w:val="a9"/>
      </w:pPr>
    </w:p>
    <w:p w14:paraId="7A7C0C76" w14:textId="4AE2C71B" w:rsidR="00020FA8" w:rsidRDefault="00020FA8" w:rsidP="00020FA8">
      <w:pPr>
        <w:pStyle w:val="afb"/>
      </w:pPr>
      <w:r w:rsidRPr="00B07447">
        <w:t>Рисунок</w:t>
      </w:r>
      <w:r w:rsidR="00B07447" w:rsidRPr="00B07447">
        <w:t xml:space="preserve"> 2.6</w:t>
      </w:r>
      <w:r>
        <w:t xml:space="preserve"> – Характерный вид парных потенциалов</w:t>
      </w:r>
    </w:p>
    <w:p w14:paraId="78FD39B6" w14:textId="77777777" w:rsidR="009D7CA8" w:rsidRPr="0090122C" w:rsidRDefault="009D7CA8" w:rsidP="009D2514">
      <w:pPr>
        <w:pStyle w:val="a9"/>
      </w:pPr>
    </w:p>
    <w:p w14:paraId="03F6FDD0" w14:textId="7C382274" w:rsidR="00020FA8" w:rsidRDefault="00020FA8" w:rsidP="00020FA8">
      <w:pPr>
        <w:rPr>
          <w:highlight w:val="yellow"/>
        </w:rPr>
      </w:pPr>
      <w:r w:rsidRPr="00EB03E3">
        <w:t xml:space="preserve"> Они различаются равновесным расстоянием, глубиной и шириной потенциальной ямы, а также скоростью убывания на бесконечности. Потенциалы типа Леннарда-Джонса позволяют на качественном уровне правильно описывать многие физические явления и свойства веществ. Вместе с тем, хорошо известно, что парные потенциалы имеют принципиальные недостатки. Одним из главных недостатков является то, что парные потенциалы, как правило, могут обеспечить устойчивость только достаточно плотно упакованных кристаллических решеток. Решетки с более низкой плотностью упаковки, </w:t>
      </w:r>
      <w:r w:rsidRPr="00EB03E3">
        <w:lastRenderedPageBreak/>
        <w:t xml:space="preserve">такие как простая кубическая решетка, оказываются неустойчивыми для большинства парных потенциалов (обсуждается случай, когда взаимодействия всех атомов решетки описываются с помощью одного и того же потенциала). </w:t>
      </w:r>
    </w:p>
    <w:p w14:paraId="3573BA41" w14:textId="4F60A956" w:rsidR="00020FA8" w:rsidRDefault="00020FA8" w:rsidP="00020FA8">
      <w:r w:rsidRPr="00C51AC7">
        <w:t xml:space="preserve">Влияние дальнейших соседних атомов может превратить безразличное положение равновесия в неустойчивое, если силы взаимодействия с дальнейшими соседними атомами будут не возвращающими, а дестабилизирующими. Именно это и происходит в моделях большинства </w:t>
      </w:r>
      <w:r w:rsidR="00B9292A" w:rsidRPr="00C51AC7">
        <w:t>не плотноупакованных</w:t>
      </w:r>
      <w:r w:rsidRPr="00C51AC7">
        <w:t xml:space="preserve"> решеток и многоатомных молекул, поскольку расстояния между дальнейшими соседними атомами оказываются на неустойчивом участке потенциала взаимодействия. </w:t>
      </w:r>
    </w:p>
    <w:p w14:paraId="5A67303A" w14:textId="77777777" w:rsidR="009D7CA8" w:rsidRDefault="009D7CA8" w:rsidP="00020FA8"/>
    <w:p w14:paraId="33BD111A" w14:textId="77777777" w:rsidR="00020FA8" w:rsidRDefault="00020FA8" w:rsidP="00020FA8">
      <w:pPr>
        <w:pStyle w:val="4"/>
      </w:pPr>
      <w:bookmarkStart w:id="76" w:name="_Toc514780545"/>
      <w:bookmarkStart w:id="77" w:name="_Toc517859525"/>
      <w:r>
        <w:t>Многочастичные потенциалы.</w:t>
      </w:r>
      <w:bookmarkEnd w:id="76"/>
      <w:bookmarkEnd w:id="77"/>
    </w:p>
    <w:p w14:paraId="7745E2D7" w14:textId="1E53ABF7" w:rsidR="00F02EC3" w:rsidRPr="00C51AC7" w:rsidRDefault="00020FA8" w:rsidP="00F02EC3">
      <w:r w:rsidRPr="00C51AC7">
        <w:t xml:space="preserve">Традиционное решение перечисленных проблем состоит в применении многочастичных потенциалов взаимодействия. Подобные потенциалы зависят от </w:t>
      </w:r>
      <w:r w:rsidR="003B1D58">
        <w:t>положения многих атомов</w:t>
      </w:r>
      <w:r w:rsidRPr="00C51AC7">
        <w:t xml:space="preserve">, что позволяет сделать устойчивыми структуры с низкой плотностью заполнения </w:t>
      </w:r>
    </w:p>
    <w:p w14:paraId="57BF677A" w14:textId="4D588A2B" w:rsidR="00020FA8" w:rsidRDefault="00020FA8" w:rsidP="0039061D">
      <w:r w:rsidRPr="00C51AC7">
        <w:t xml:space="preserve">К сожалению, как правило, форма многочастичных потенциалов оказывается весьма сложной, а физический смысл входящих в них констант </w:t>
      </w:r>
      <w:r w:rsidR="00F02EC3">
        <w:t>–</w:t>
      </w:r>
      <w:r w:rsidRPr="00C51AC7">
        <w:t xml:space="preserve"> туманным</w:t>
      </w:r>
      <w:r w:rsidR="00F02EC3">
        <w:t>.</w:t>
      </w:r>
    </w:p>
    <w:p w14:paraId="0A476B13" w14:textId="2C78EC76" w:rsidR="00EF2575" w:rsidRPr="003B1D58" w:rsidRDefault="00EF2575" w:rsidP="0039061D">
      <w:r>
        <w:t>Как примеры многочастичных потенциалов можно выделить:</w:t>
      </w:r>
      <w:r w:rsidR="0039061D" w:rsidRPr="0039061D">
        <w:t xml:space="preserve"> </w:t>
      </w:r>
      <w:r w:rsidRPr="0039061D">
        <w:rPr>
          <w:lang w:val="en-US"/>
        </w:rPr>
        <w:t>ReaxFF</w:t>
      </w:r>
      <w:r w:rsidR="0039061D" w:rsidRPr="0039061D">
        <w:t xml:space="preserve">, </w:t>
      </w:r>
      <w:r w:rsidR="003B1D58">
        <w:t>потенциал полученный с помощью м</w:t>
      </w:r>
      <w:r w:rsidR="0039061D">
        <w:t>етод</w:t>
      </w:r>
      <w:r w:rsidR="003B1D58">
        <w:t>а</w:t>
      </w:r>
      <w:r w:rsidR="0039061D">
        <w:t xml:space="preserve"> погруженного атома (</w:t>
      </w:r>
      <w:r w:rsidR="0039061D">
        <w:rPr>
          <w:lang w:val="en-US"/>
        </w:rPr>
        <w:t>E</w:t>
      </w:r>
      <w:r>
        <w:rPr>
          <w:lang w:val="en-US"/>
        </w:rPr>
        <w:t>AM</w:t>
      </w:r>
      <w:r w:rsidR="0039061D" w:rsidRPr="0039061D">
        <w:t>)</w:t>
      </w:r>
      <w:r w:rsidR="003B1D58">
        <w:t xml:space="preserve">, потенциал </w:t>
      </w:r>
      <w:proofErr w:type="spellStart"/>
      <w:r w:rsidR="003B1D58">
        <w:t>Терсоффа</w:t>
      </w:r>
      <w:proofErr w:type="spellEnd"/>
      <w:r w:rsidR="003B1D58">
        <w:t>-Абеля, и др.</w:t>
      </w:r>
    </w:p>
    <w:p w14:paraId="05CE5B93" w14:textId="77777777" w:rsidR="009D7CA8" w:rsidRPr="00F20D84" w:rsidRDefault="009D7CA8" w:rsidP="0039061D"/>
    <w:p w14:paraId="51AC9AA9" w14:textId="73EA6FF2" w:rsidR="00F20D84" w:rsidRDefault="00F20D84" w:rsidP="00F20D84">
      <w:pPr>
        <w:pStyle w:val="4"/>
        <w:rPr>
          <w:lang w:val="en-US"/>
        </w:rPr>
      </w:pPr>
      <w:bookmarkStart w:id="78" w:name="_Toc517859526"/>
      <w:r>
        <w:t xml:space="preserve">Потенциалы класса </w:t>
      </w:r>
      <w:r>
        <w:rPr>
          <w:lang w:val="en-US"/>
        </w:rPr>
        <w:t>ReaxFF.</w:t>
      </w:r>
      <w:bookmarkEnd w:id="78"/>
    </w:p>
    <w:p w14:paraId="5B4DCA62" w14:textId="2D68EE64" w:rsidR="003429DF" w:rsidRDefault="003429DF" w:rsidP="003429DF">
      <w:pPr>
        <w:ind w:firstLine="708"/>
      </w:pPr>
      <w:r>
        <w:t>П</w:t>
      </w:r>
      <w:r w:rsidRPr="0042225C">
        <w:t>отенциал</w:t>
      </w:r>
      <w:r>
        <w:t xml:space="preserve">ы класса </w:t>
      </w:r>
      <w:r>
        <w:rPr>
          <w:lang w:val="en-US"/>
        </w:rPr>
        <w:t>ReaxFF</w:t>
      </w:r>
      <w:r>
        <w:t xml:space="preserve"> (англ.</w:t>
      </w:r>
      <w:r w:rsidRPr="0042225C">
        <w:t xml:space="preserve"> </w:t>
      </w:r>
      <w:proofErr w:type="spellStart"/>
      <w:r w:rsidRPr="0042225C">
        <w:t>Reactive</w:t>
      </w:r>
      <w:proofErr w:type="spellEnd"/>
      <w:r w:rsidRPr="0042225C">
        <w:t xml:space="preserve"> </w:t>
      </w:r>
      <w:proofErr w:type="spellStart"/>
      <w:r w:rsidRPr="0042225C">
        <w:t>Force</w:t>
      </w:r>
      <w:proofErr w:type="spellEnd"/>
      <w:r w:rsidRPr="0042225C">
        <w:t xml:space="preserve"> </w:t>
      </w:r>
      <w:proofErr w:type="spellStart"/>
      <w:r w:rsidRPr="0042225C">
        <w:t>Field</w:t>
      </w:r>
      <w:proofErr w:type="spellEnd"/>
      <w:r w:rsidRPr="0042225C">
        <w:t xml:space="preserve">) </w:t>
      </w:r>
      <w:r>
        <w:t xml:space="preserve">относятся к классу </w:t>
      </w:r>
      <w:r w:rsidRPr="0042225C">
        <w:t>потенциало</w:t>
      </w:r>
      <w:r>
        <w:t>в</w:t>
      </w:r>
      <w:r w:rsidRPr="005816D0">
        <w:t xml:space="preserve"> «</w:t>
      </w:r>
      <w:r w:rsidRPr="0042225C">
        <w:t>реактивных силовых полей</w:t>
      </w:r>
      <w:r>
        <w:t>»</w:t>
      </w:r>
      <w:r w:rsidRPr="0042225C">
        <w:t>.</w:t>
      </w:r>
      <w:r>
        <w:t xml:space="preserve"> Это многочастичные потенциалы, учитывающие пространственное расположение соседних атомов, включая как расстояния до соседних атомов, так и углы между химическими связями. Кроме того, явно учитывается возможность ненулевого зарядового состояния атомов в изучаемой системе, причем характерной особенностью потенциалов является постоянная подстройка зарядов атомов под конкретное атомное окружение, в связи с чем п</w:t>
      </w:r>
      <w:r w:rsidRPr="0042225C">
        <w:t>отенциал</w:t>
      </w:r>
      <w:r>
        <w:t xml:space="preserve">ы класса </w:t>
      </w:r>
      <w:r>
        <w:rPr>
          <w:lang w:val="en-US"/>
        </w:rPr>
        <w:t>ReaxFF</w:t>
      </w:r>
      <w:r>
        <w:t xml:space="preserve"> также относят к классу потенциалов с переменным зарядом.</w:t>
      </w:r>
    </w:p>
    <w:p w14:paraId="2D8E322B" w14:textId="26A8ABAF" w:rsidR="00C425CC" w:rsidRDefault="00C425CC" w:rsidP="003429DF">
      <w:pPr>
        <w:ind w:firstLine="708"/>
      </w:pPr>
      <w:r>
        <w:t xml:space="preserve">Потенциал </w:t>
      </w:r>
      <w:r>
        <w:rPr>
          <w:lang w:val="en-US"/>
        </w:rPr>
        <w:t>ReaxFF</w:t>
      </w:r>
      <w:r w:rsidRPr="00C425CC">
        <w:t xml:space="preserve"> </w:t>
      </w:r>
      <w:r>
        <w:t>разбивает энергию системы на различные части</w:t>
      </w:r>
      <w:r w:rsidR="007B7927" w:rsidRPr="007B7927">
        <w:t xml:space="preserve"> [</w:t>
      </w:r>
      <w:r w:rsidR="009921AA">
        <w:fldChar w:fldCharType="begin"/>
      </w:r>
      <w:r w:rsidR="009921AA">
        <w:instrText xml:space="preserve"> REF AVanDuin_ReaxFF_for_hydrocarbonates \n \h </w:instrText>
      </w:r>
      <w:r w:rsidR="009921AA">
        <w:fldChar w:fldCharType="separate"/>
      </w:r>
      <w:r w:rsidR="00710FBB">
        <w:t>38</w:t>
      </w:r>
      <w:r w:rsidR="009921AA">
        <w:fldChar w:fldCharType="end"/>
      </w:r>
      <w:r w:rsidR="007B7927" w:rsidRPr="007B7927">
        <w:t>]</w:t>
      </w:r>
      <w:r>
        <w:t>:</w:t>
      </w:r>
    </w:p>
    <w:p w14:paraId="491A8627" w14:textId="77777777" w:rsidR="00951D55" w:rsidRDefault="00951D55" w:rsidP="009D2514">
      <w:pPr>
        <w:pStyle w:val="a9"/>
      </w:pPr>
    </w:p>
    <w:tbl>
      <w:tblPr>
        <w:tblStyle w:val="a4"/>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376"/>
        <w:gridCol w:w="1418"/>
      </w:tblGrid>
      <w:tr w:rsidR="00C425CC" w14:paraId="0452329B" w14:textId="77777777" w:rsidTr="00B07447">
        <w:tc>
          <w:tcPr>
            <w:tcW w:w="562" w:type="dxa"/>
          </w:tcPr>
          <w:p w14:paraId="0E400036" w14:textId="77777777" w:rsidR="00C425CC" w:rsidRDefault="00C425CC" w:rsidP="00415F3C">
            <w:pPr>
              <w:pStyle w:val="afb"/>
            </w:pPr>
          </w:p>
        </w:tc>
        <w:tc>
          <w:tcPr>
            <w:tcW w:w="7376" w:type="dxa"/>
          </w:tcPr>
          <w:p w14:paraId="4854C194" w14:textId="52304CBD" w:rsidR="00CC4709" w:rsidRPr="00CF7475" w:rsidRDefault="00AF40AA" w:rsidP="00CF7475">
            <w:pPr>
              <w:pStyle w:val="afb"/>
              <w:rPr>
                <w:rFonts w:eastAsiaTheme="minorEastAsia"/>
                <w:i/>
                <w:lang w:val="en-US"/>
              </w:rPr>
            </w:pPr>
            <m:oMathPara>
              <m:oMath>
                <m:sSub>
                  <m:sSubPr>
                    <m:ctrlPr>
                      <w:rPr>
                        <w:rFonts w:ascii="Cambria Math" w:hAnsi="Cambria Math"/>
                        <w:i/>
                      </w:rPr>
                    </m:ctrlPr>
                  </m:sSubPr>
                  <m:e>
                    <m:r>
                      <w:rPr>
                        <w:rFonts w:ascii="Cambria Math" w:hAnsi="Cambria Math"/>
                      </w:rPr>
                      <m:t>E</m:t>
                    </m:r>
                  </m:e>
                  <m:sub>
                    <m:r>
                      <w:rPr>
                        <w:rFonts w:ascii="Cambria Math" w:hAnsi="Cambria Math"/>
                      </w:rPr>
                      <m:t>сисетмы</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связи</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недокоординатная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сверхкоординатная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валентности</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штрафная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торсионная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соединительная</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Ван-дер-Ваальсова</m:t>
                    </m:r>
                  </m:sub>
                </m:sSub>
                <m:r>
                  <w:rPr>
                    <w:rFonts w:ascii="Cambria Math" w:hAnsi="Cambria Math"/>
                  </w:rPr>
                  <m:t>+</m:t>
                </m:r>
                <m:sSub>
                  <m:sSubPr>
                    <m:ctrlPr>
                      <w:rPr>
                        <w:rFonts w:ascii="Cambria Math" w:hAnsi="Cambria Math"/>
                        <w:i/>
                      </w:rPr>
                    </m:ctrlPr>
                  </m:sSubPr>
                  <m:e>
                    <m:r>
                      <w:rPr>
                        <w:rFonts w:ascii="Cambria Math" w:hAnsi="Cambria Math"/>
                      </w:rPr>
                      <m:t>Е</m:t>
                    </m:r>
                  </m:e>
                  <m:sub>
                    <m:r>
                      <w:rPr>
                        <w:rFonts w:ascii="Cambria Math" w:hAnsi="Cambria Math"/>
                      </w:rPr>
                      <m:t>Кулона</m:t>
                    </m:r>
                  </m:sub>
                </m:sSub>
              </m:oMath>
            </m:oMathPara>
          </w:p>
        </w:tc>
        <w:tc>
          <w:tcPr>
            <w:tcW w:w="1418" w:type="dxa"/>
            <w:vAlign w:val="center"/>
          </w:tcPr>
          <w:p w14:paraId="769319D0" w14:textId="459657F3" w:rsidR="00C425CC" w:rsidRDefault="00415F3C" w:rsidP="00B07447">
            <w:pPr>
              <w:pStyle w:val="afb"/>
              <w:jc w:val="right"/>
            </w:pPr>
            <w:r>
              <w:t>(</w:t>
            </w:r>
            <w:r w:rsidR="00B07447">
              <w:t>2.19</w:t>
            </w:r>
            <w:r>
              <w:t>)</w:t>
            </w:r>
          </w:p>
        </w:tc>
      </w:tr>
    </w:tbl>
    <w:p w14:paraId="2CABB6E6" w14:textId="77777777" w:rsidR="00951D55" w:rsidRDefault="00951D55" w:rsidP="009D2514">
      <w:pPr>
        <w:pStyle w:val="a9"/>
      </w:pPr>
    </w:p>
    <w:p w14:paraId="57BC95CD" w14:textId="1EADAC04" w:rsidR="00C425CC" w:rsidRDefault="00F02EC3" w:rsidP="00951D55">
      <w:pPr>
        <w:ind w:firstLine="708"/>
      </w:pPr>
      <w:r>
        <w:t>Изначально</w:t>
      </w:r>
      <w:r w:rsidR="00F83E3E">
        <w:t xml:space="preserve"> потенциал</w:t>
      </w:r>
      <w:r>
        <w:t xml:space="preserve"> </w:t>
      </w:r>
      <w:r w:rsidR="00F83E3E">
        <w:t xml:space="preserve">разрабатывался </w:t>
      </w:r>
      <w:r>
        <w:t>для углеводо</w:t>
      </w:r>
      <w:r w:rsidR="003B1D58">
        <w:t>родов</w:t>
      </w:r>
      <w:r w:rsidR="00F83E3E">
        <w:t xml:space="preserve">, но было обнаружено, что комбинация ковалентных и ионных вкладов позволяют применять потенциал </w:t>
      </w:r>
      <w:r w:rsidR="00F83E3E">
        <w:rPr>
          <w:lang w:val="en-US"/>
        </w:rPr>
        <w:t>ReaxFF</w:t>
      </w:r>
      <w:r w:rsidR="00F83E3E" w:rsidRPr="00F83E3E">
        <w:t xml:space="preserve"> </w:t>
      </w:r>
      <w:r w:rsidR="00F83E3E">
        <w:t xml:space="preserve">к более широкому классу материалов, включая ковалентные, металлические и ионные системы. Моделирование с потенциалом </w:t>
      </w:r>
      <w:r w:rsidR="00F83E3E">
        <w:rPr>
          <w:lang w:val="en-US"/>
        </w:rPr>
        <w:t>ReaxFF</w:t>
      </w:r>
      <w:r w:rsidR="00F83E3E" w:rsidRPr="00F83E3E">
        <w:t xml:space="preserve"> </w:t>
      </w:r>
      <w:r w:rsidR="00F83E3E">
        <w:t xml:space="preserve">намного быстрее квантовых методов, а также была найдена возможность распараллеливания моделируемой системы, </w:t>
      </w:r>
      <w:r w:rsidR="003B1D58">
        <w:t>э</w:t>
      </w:r>
      <w:r w:rsidR="00F83E3E">
        <w:t>то дало возможность моделирования наноразмерных объектов.</w:t>
      </w:r>
      <w:r w:rsidR="00CF7475">
        <w:t xml:space="preserve"> Для потенциала </w:t>
      </w:r>
      <w:r w:rsidR="00CF7475">
        <w:rPr>
          <w:lang w:val="en-US"/>
        </w:rPr>
        <w:t>ReaxFF</w:t>
      </w:r>
      <w:r w:rsidR="00CF7475" w:rsidRPr="00CF7475">
        <w:t xml:space="preserve"> </w:t>
      </w:r>
      <w:r w:rsidR="00CF7475">
        <w:t xml:space="preserve">были </w:t>
      </w:r>
      <w:r w:rsidR="003B1D58">
        <w:t>подобраны</w:t>
      </w:r>
      <w:r w:rsidR="00CF7475">
        <w:t xml:space="preserve"> новые параметры, с помощью которых теперь можно моделировать системы, в которых присутствуют </w:t>
      </w:r>
      <w:r w:rsidR="00CF7475">
        <w:rPr>
          <w:lang w:val="en-US"/>
        </w:rPr>
        <w:t>Fe</w:t>
      </w:r>
      <w:r w:rsidR="003B1D58">
        <w:t xml:space="preserve"> и </w:t>
      </w:r>
      <w:r w:rsidR="00CF7475">
        <w:rPr>
          <w:lang w:val="en-US"/>
        </w:rPr>
        <w:t>O</w:t>
      </w:r>
      <w:r w:rsidR="00CF7475">
        <w:t>.</w:t>
      </w:r>
    </w:p>
    <w:p w14:paraId="26E563FC" w14:textId="77777777" w:rsidR="009D7CA8" w:rsidRPr="00CF7475" w:rsidRDefault="009D7CA8" w:rsidP="00A743EA">
      <w:pPr>
        <w:ind w:firstLine="0"/>
      </w:pPr>
    </w:p>
    <w:p w14:paraId="336DF883" w14:textId="383649BE" w:rsidR="00F20D84" w:rsidRDefault="00F20D84" w:rsidP="00F20D84">
      <w:pPr>
        <w:pStyle w:val="4"/>
        <w:rPr>
          <w:lang w:val="en-US"/>
        </w:rPr>
      </w:pPr>
      <w:bookmarkStart w:id="79" w:name="_Toc517859527"/>
      <w:r>
        <w:t xml:space="preserve">Потенциалы класса </w:t>
      </w:r>
      <w:r>
        <w:rPr>
          <w:lang w:val="en-US"/>
        </w:rPr>
        <w:t>EAM.</w:t>
      </w:r>
      <w:bookmarkEnd w:id="79"/>
    </w:p>
    <w:p w14:paraId="15B7CDE6" w14:textId="370529C3" w:rsidR="00F20D84" w:rsidRDefault="00415F3C" w:rsidP="00F20D84">
      <w:r>
        <w:t>Потенциалы</w:t>
      </w:r>
      <w:r w:rsidRPr="00415F3C">
        <w:t xml:space="preserve"> </w:t>
      </w:r>
      <w:r>
        <w:t>класса</w:t>
      </w:r>
      <w:r w:rsidRPr="00415F3C">
        <w:t xml:space="preserve"> </w:t>
      </w:r>
      <w:r>
        <w:rPr>
          <w:lang w:val="en-US"/>
        </w:rPr>
        <w:t>EAM</w:t>
      </w:r>
      <w:r w:rsidRPr="00415F3C">
        <w:t xml:space="preserve"> (англ.</w:t>
      </w:r>
      <w:r w:rsidRPr="00415F3C">
        <w:rPr>
          <w:lang w:val="en-US"/>
        </w:rPr>
        <w:t> embedded</w:t>
      </w:r>
      <w:r w:rsidRPr="00415F3C">
        <w:t xml:space="preserve"> </w:t>
      </w:r>
      <w:r w:rsidRPr="00415F3C">
        <w:rPr>
          <w:lang w:val="en-US"/>
        </w:rPr>
        <w:t>atom</w:t>
      </w:r>
      <w:r w:rsidRPr="00415F3C">
        <w:t xml:space="preserve"> </w:t>
      </w:r>
      <w:r w:rsidRPr="00415F3C">
        <w:rPr>
          <w:lang w:val="en-US"/>
        </w:rPr>
        <w:t>model</w:t>
      </w:r>
      <w:r w:rsidRPr="00415F3C">
        <w:t xml:space="preserve">) </w:t>
      </w:r>
      <w:r>
        <w:t xml:space="preserve">используются для </w:t>
      </w:r>
      <w:r w:rsidRPr="00415F3C">
        <w:t>приближенного описания энергии взаимодействия между атомами. Энергия</w:t>
      </w:r>
      <w:r w:rsidR="00005B61" w:rsidRPr="00005B61">
        <w:t xml:space="preserve"> </w:t>
      </w:r>
      <w:r w:rsidR="00005B61">
        <w:noBreakHyphen/>
      </w:r>
      <w:r w:rsidR="00005B61" w:rsidRPr="00005B61">
        <w:t xml:space="preserve"> </w:t>
      </w:r>
      <w:r w:rsidR="007B7927" w:rsidRPr="007B7927">
        <w:t>это</w:t>
      </w:r>
      <w:r w:rsidRPr="00415F3C">
        <w:t xml:space="preserve"> функция </w:t>
      </w:r>
      <m:oMath>
        <m:r>
          <w:rPr>
            <w:rFonts w:ascii="Cambria Math" w:hAnsi="Cambria Math"/>
          </w:rPr>
          <m:t>F</m:t>
        </m:r>
      </m:oMath>
      <w:r w:rsidRPr="00415F3C">
        <w:t xml:space="preserve"> от суммы функций</w:t>
      </w:r>
      <w:r w:rsidR="003B1D58">
        <w:t xml:space="preserve"> </w:t>
      </w:r>
      <m:oMath>
        <m:r>
          <w:rPr>
            <w:rFonts w:ascii="Cambria Math" w:hAnsi="Cambria Math"/>
          </w:rPr>
          <m:t>ρ(</m:t>
        </m:r>
        <m:sSub>
          <m:sSubPr>
            <m:ctrlPr>
              <w:rPr>
                <w:rFonts w:ascii="Cambria Math" w:hAnsi="Cambria Math"/>
                <w:i/>
              </w:rPr>
            </m:ctrlPr>
          </m:sSubPr>
          <m:e>
            <m:r>
              <w:rPr>
                <w:rFonts w:ascii="Cambria Math" w:hAnsi="Cambria Math"/>
                <w:lang w:val="en-US"/>
              </w:rPr>
              <m:t>r</m:t>
            </m:r>
          </m:e>
          <m:sub>
            <m:r>
              <w:rPr>
                <w:rFonts w:ascii="Cambria Math" w:hAnsi="Cambria Math"/>
                <w:lang w:val="en-US"/>
              </w:rPr>
              <m:t>ij</m:t>
            </m:r>
          </m:sub>
        </m:sSub>
        <m:r>
          <w:rPr>
            <w:rFonts w:ascii="Cambria Math" w:hAnsi="Cambria Math"/>
          </w:rPr>
          <m:t>)</m:t>
        </m:r>
      </m:oMath>
      <w:r w:rsidRPr="00415F3C">
        <w:t>, зависящих от расстояния между рассматриваемым i-м атомом и его j-ми соседями</w:t>
      </w:r>
      <w:r w:rsidR="007B7927" w:rsidRPr="007B7927">
        <w:t xml:space="preserve"> [</w:t>
      </w:r>
      <w:r w:rsidR="009921AA">
        <w:fldChar w:fldCharType="begin"/>
      </w:r>
      <w:r w:rsidR="009921AA">
        <w:instrText xml:space="preserve"> REF MDaw_Embedded_atom_method \n \h </w:instrText>
      </w:r>
      <w:r w:rsidR="009921AA">
        <w:fldChar w:fldCharType="separate"/>
      </w:r>
      <w:r w:rsidR="00710FBB">
        <w:t>39</w:t>
      </w:r>
      <w:r w:rsidR="009921AA">
        <w:fldChar w:fldCharType="end"/>
      </w:r>
      <w:r w:rsidR="007B7927" w:rsidRPr="007B7927">
        <w:t>]</w:t>
      </w:r>
      <w:r w:rsidRPr="00415F3C">
        <w:t xml:space="preserve">. </w:t>
      </w:r>
    </w:p>
    <w:p w14:paraId="221DD767" w14:textId="77777777" w:rsidR="00951D55" w:rsidRDefault="00951D55" w:rsidP="009D2514">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4675"/>
        <w:gridCol w:w="3115"/>
      </w:tblGrid>
      <w:tr w:rsidR="007B7927" w14:paraId="7C91A392" w14:textId="77777777" w:rsidTr="00B07447">
        <w:tc>
          <w:tcPr>
            <w:tcW w:w="1555" w:type="dxa"/>
            <w:vAlign w:val="center"/>
          </w:tcPr>
          <w:p w14:paraId="06DE3504" w14:textId="77777777" w:rsidR="007B7927" w:rsidRDefault="007B7927" w:rsidP="00B07447">
            <w:pPr>
              <w:ind w:firstLine="0"/>
              <w:jc w:val="right"/>
            </w:pPr>
          </w:p>
        </w:tc>
        <w:tc>
          <w:tcPr>
            <w:tcW w:w="4675" w:type="dxa"/>
            <w:vAlign w:val="center"/>
          </w:tcPr>
          <w:p w14:paraId="15A499B2" w14:textId="774D8131" w:rsidR="007B7927" w:rsidRDefault="00AF40AA" w:rsidP="00B07447">
            <w:pPr>
              <w:ind w:firstLine="0"/>
              <w:jc w:val="right"/>
            </w:pPr>
            <m:oMathPara>
              <m:oMath>
                <m:sSub>
                  <m:sSubPr>
                    <m:ctrlPr>
                      <w:rPr>
                        <w:rFonts w:ascii="Cambria Math" w:hAnsi="Cambria Math"/>
                        <w:i/>
                      </w:rPr>
                    </m:ctrlPr>
                  </m:sSubPr>
                  <m:e>
                    <m:r>
                      <w:rPr>
                        <w:rFonts w:ascii="Cambria Math" w:hAnsi="Cambria Math"/>
                      </w:rPr>
                      <m:t>Е</m:t>
                    </m:r>
                  </m:e>
                  <m:sub>
                    <m:r>
                      <w:rPr>
                        <w:rFonts w:ascii="Cambria Math" w:hAnsi="Cambria Math"/>
                      </w:rPr>
                      <m:t>системы</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lang w:val="en-US"/>
                      </w:rPr>
                      <m:t>i</m:t>
                    </m:r>
                  </m:sub>
                  <m:sup/>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h,i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i,j</m:t>
                            </m:r>
                          </m:e>
                          <m:e>
                            <m:r>
                              <w:rPr>
                                <w:rFonts w:ascii="Cambria Math" w:hAnsi="Cambria Math"/>
                              </w:rPr>
                              <m:t>i≠j</m:t>
                            </m:r>
                          </m:e>
                        </m:eqArr>
                      </m:sub>
                      <m:sup/>
                      <m:e>
                        <m:sSub>
                          <m:sSubPr>
                            <m:ctrlPr>
                              <w:rPr>
                                <w:rFonts w:ascii="Cambria Math" w:hAnsi="Cambria Math"/>
                                <w:i/>
                              </w:rPr>
                            </m:ctrlPr>
                          </m:sSubPr>
                          <m:e>
                            <m:r>
                              <w:rPr>
                                <w:rFonts w:ascii="Cambria Math" w:hAnsi="Cambria Math"/>
                              </w:rPr>
                              <m:t>φ</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 xml:space="preserve">) </m:t>
                        </m:r>
                      </m:e>
                    </m:nary>
                  </m:e>
                </m:nary>
              </m:oMath>
            </m:oMathPara>
          </w:p>
        </w:tc>
        <w:tc>
          <w:tcPr>
            <w:tcW w:w="3115" w:type="dxa"/>
            <w:vAlign w:val="center"/>
          </w:tcPr>
          <w:p w14:paraId="66A900D4" w14:textId="264601BA" w:rsidR="007B7927" w:rsidRPr="007B7927" w:rsidRDefault="007B7927" w:rsidP="00B07447">
            <w:pPr>
              <w:ind w:firstLine="0"/>
              <w:jc w:val="right"/>
              <w:rPr>
                <w:lang w:val="en-US"/>
              </w:rPr>
            </w:pPr>
            <w:r>
              <w:rPr>
                <w:lang w:val="en-US"/>
              </w:rPr>
              <w:t>(</w:t>
            </w:r>
            <w:r w:rsidR="00B07447">
              <w:t>2.20</w:t>
            </w:r>
            <w:r>
              <w:rPr>
                <w:lang w:val="en-US"/>
              </w:rPr>
              <w:t>)</w:t>
            </w:r>
          </w:p>
        </w:tc>
      </w:tr>
    </w:tbl>
    <w:p w14:paraId="5D62776E" w14:textId="77777777" w:rsidR="00951D55" w:rsidRDefault="00951D55" w:rsidP="009D2514">
      <w:pPr>
        <w:pStyle w:val="a9"/>
      </w:pPr>
    </w:p>
    <w:p w14:paraId="4460ADD6" w14:textId="6DDD49BB" w:rsidR="007B7927" w:rsidRDefault="00E8225B" w:rsidP="00F20D84">
      <w:r>
        <w:t>где</w:t>
      </w:r>
      <w:r w:rsidR="00CF7475">
        <w:t xml:space="preserve"> </w:t>
      </w:r>
      <m:oMath>
        <m:sSub>
          <m:sSubPr>
            <m:ctrlPr>
              <w:rPr>
                <w:rFonts w:ascii="Cambria Math" w:hAnsi="Cambria Math"/>
                <w:i/>
              </w:rPr>
            </m:ctrlPr>
          </m:sSubPr>
          <m:e>
            <m:r>
              <w:rPr>
                <w:rFonts w:ascii="Cambria Math" w:hAnsi="Cambria Math"/>
              </w:rPr>
              <m:t>ρ</m:t>
            </m:r>
          </m:e>
          <m:sub>
            <m:r>
              <w:rPr>
                <w:rFonts w:ascii="Cambria Math" w:hAnsi="Cambria Math"/>
              </w:rPr>
              <m:t>h,i</m:t>
            </m:r>
          </m:sub>
        </m:sSub>
      </m:oMath>
      <w:r w:rsidRPr="007B7927">
        <w:t xml:space="preserve"> </w:t>
      </w:r>
      <w:r w:rsidR="005415DF" w:rsidRPr="005415DF">
        <w:t>вклад в плотность заряда электронов от j-</w:t>
      </w:r>
      <w:proofErr w:type="spellStart"/>
      <w:r w:rsidR="005415DF" w:rsidRPr="005415DF">
        <w:t>го</w:t>
      </w:r>
      <w:proofErr w:type="spellEnd"/>
      <w:r w:rsidR="005415DF" w:rsidRPr="005415DF">
        <w:t xml:space="preserve"> атома в месте расположения i-</w:t>
      </w:r>
      <w:proofErr w:type="spellStart"/>
      <w:r w:rsidR="005415DF" w:rsidRPr="005415DF">
        <w:t>го</w:t>
      </w:r>
      <w:proofErr w:type="spellEnd"/>
      <w:r w:rsidR="005415DF" w:rsidRPr="005415DF">
        <w:t xml:space="preserve"> атома</w:t>
      </w:r>
      <w:r>
        <w:t>,</w:t>
      </w:r>
      <w:r w:rsidR="00CF7475">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F7475" w:rsidRPr="00CF7475">
        <w:t xml:space="preserve"> </w:t>
      </w:r>
      <w:r w:rsidR="00CF7475" w:rsidRPr="005415DF">
        <w:t xml:space="preserve">– </w:t>
      </w:r>
      <w:r w:rsidR="00CF7475">
        <w:t>функция «погружения»</w:t>
      </w:r>
      <w:r w:rsidR="005415DF">
        <w:t xml:space="preserve">, которая представляет энергию, необходимую для перемещения </w:t>
      </w:r>
      <w:proofErr w:type="spellStart"/>
      <w:r w:rsidR="005415DF">
        <w:rPr>
          <w:lang w:val="en-US"/>
        </w:rPr>
        <w:t>i</w:t>
      </w:r>
      <w:proofErr w:type="spellEnd"/>
      <w:r w:rsidR="005415DF" w:rsidRPr="005415DF">
        <w:t>-</w:t>
      </w:r>
      <w:r w:rsidR="005415DF">
        <w:t xml:space="preserve">го атома типа </w:t>
      </w:r>
      <w:r w:rsidR="005415DF">
        <w:rPr>
          <w:rFonts w:cs="Times New Roman"/>
        </w:rPr>
        <w:t>α</w:t>
      </w:r>
      <w:r w:rsidR="00CF7475">
        <w:t xml:space="preserve"> </w:t>
      </w:r>
      <w:r w:rsidR="005415DF">
        <w:t>в электронное облако</w:t>
      </w:r>
      <w:r w:rsidR="00CF7475">
        <w:t>,</w:t>
      </w:r>
      <w:r w:rsidRPr="00E8225B">
        <w:t xml:space="preserve"> </w:t>
      </w:r>
      <m:oMath>
        <m:sSub>
          <m:sSubPr>
            <m:ctrlPr>
              <w:rPr>
                <w:rFonts w:ascii="Cambria Math" w:hAnsi="Cambria Math"/>
                <w:i/>
              </w:rPr>
            </m:ctrlPr>
          </m:sSubPr>
          <m:e>
            <m:r>
              <w:rPr>
                <w:rFonts w:ascii="Cambria Math" w:hAnsi="Cambria Math"/>
              </w:rPr>
              <m:t>φ</m:t>
            </m:r>
          </m:e>
          <m:sub>
            <m:r>
              <w:rPr>
                <w:rFonts w:ascii="Cambria Math" w:hAnsi="Cambria Math"/>
              </w:rPr>
              <m:t>ij</m:t>
            </m:r>
          </m:sub>
        </m:sSub>
      </m:oMath>
      <w:r w:rsidRPr="00E8225B">
        <w:t xml:space="preserve"> – </w:t>
      </w:r>
      <w:r>
        <w:t>короткодействующий парный потенциал, который зависит от расстояния между атомами</w:t>
      </w:r>
      <w:r w:rsidR="005415DF">
        <w:t xml:space="preserve"> </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t>.</w:t>
      </w:r>
    </w:p>
    <w:p w14:paraId="0356977E" w14:textId="711D3AD8" w:rsidR="005415DF" w:rsidRDefault="005415DF" w:rsidP="00F20D84">
      <w:r>
        <w:t>П</w:t>
      </w:r>
      <w:r w:rsidRPr="005415DF">
        <w:t>оскольку плотность электронного облака — это сумма вклад</w:t>
      </w:r>
      <w:r w:rsidR="003B1D58">
        <w:t>ов</w:t>
      </w:r>
      <w:r w:rsidRPr="005415DF">
        <w:t xml:space="preserve"> от большого количества атомов, на практике для уменьшения сложности и, соответственно, времени расчетов, часто ограничивают количество соседей так называемым «радиусом обрезания».</w:t>
      </w:r>
    </w:p>
    <w:p w14:paraId="3435CB40" w14:textId="77777777" w:rsidR="009D7CA8" w:rsidRPr="00E8225B" w:rsidRDefault="009D7CA8" w:rsidP="00F20D84"/>
    <w:p w14:paraId="64F194CD" w14:textId="77777777" w:rsidR="00020FA8" w:rsidRPr="0053401B" w:rsidRDefault="00020FA8" w:rsidP="00020FA8">
      <w:pPr>
        <w:pStyle w:val="4"/>
      </w:pPr>
      <w:bookmarkStart w:id="80" w:name="_Toc514780546"/>
      <w:bookmarkStart w:id="81" w:name="_Toc517859528"/>
      <w:r>
        <w:t>Выбор потенциала.</w:t>
      </w:r>
      <w:bookmarkEnd w:id="80"/>
      <w:bookmarkEnd w:id="81"/>
    </w:p>
    <w:p w14:paraId="1CA3FA35" w14:textId="77777777" w:rsidR="009D2514" w:rsidRDefault="00020FA8" w:rsidP="00BC4EBA">
      <w:pPr>
        <w:spacing w:after="120"/>
      </w:pPr>
      <w:r>
        <w:t>Д</w:t>
      </w:r>
      <w:r w:rsidRPr="0053401B">
        <w:t xml:space="preserve">ля описания керамических материалов с ионно-ковалентной связью используются потенциалы </w:t>
      </w:r>
      <w:r>
        <w:t>отличные от парных потенциалов</w:t>
      </w:r>
      <w:r w:rsidRPr="0053401B">
        <w:t xml:space="preserve">, явно учитывающие силы кулоновского взаимодействия межу атомами. </w:t>
      </w:r>
      <w:r w:rsidR="006D2B56">
        <w:t>Парные</w:t>
      </w:r>
      <w:r w:rsidR="006D2B56" w:rsidRPr="006D2B56">
        <w:t xml:space="preserve"> </w:t>
      </w:r>
      <w:r w:rsidRPr="0053401B">
        <w:t>потенциал</w:t>
      </w:r>
      <w:r w:rsidR="006D2B56">
        <w:t>ы</w:t>
      </w:r>
      <w:r w:rsidRPr="0053401B">
        <w:t xml:space="preserve"> не пригодны для описания смешанных систем, где в одной части системы доминирует металлическая связь, а в другой - ионно-ковалентная.</w:t>
      </w:r>
      <w:r w:rsidRPr="00652B21">
        <w:t xml:space="preserve"> </w:t>
      </w:r>
      <w:r w:rsidRPr="0053401B">
        <w:t xml:space="preserve">Однако исследуемая система </w:t>
      </w:r>
      <w:r>
        <w:t>оксид</w:t>
      </w:r>
      <w:r w:rsidRPr="0053401B">
        <w:t xml:space="preserve">-железо имеет как металлические связи, так и ионные. Следовательно, используемый потенциал должен автоматически обеспечивать тот или иной заряд каждого атома в зависимости от его локального </w:t>
      </w:r>
      <w:r w:rsidRPr="0053401B">
        <w:lastRenderedPageBreak/>
        <w:t>химического окружения. В последнее время появился ряд потенциалов, обеспечивающий такую возможность, хотя количество систем, для которых такие потенциалы уже существуют, достаточно ограничено. Поэтому первоочередной задачей моделирования был литературный поиск потенциалов</w:t>
      </w:r>
      <w:r>
        <w:t>,</w:t>
      </w:r>
      <w:r w:rsidRPr="0053401B">
        <w:t xml:space="preserve"> подходящих для конкретн</w:t>
      </w:r>
      <w:r>
        <w:t>ых</w:t>
      </w:r>
      <w:r w:rsidRPr="0053401B">
        <w:t xml:space="preserve"> исследуем</w:t>
      </w:r>
      <w:r>
        <w:t>ых</w:t>
      </w:r>
      <w:r w:rsidRPr="0053401B">
        <w:t xml:space="preserve"> систем</w:t>
      </w:r>
      <w:r>
        <w:t>:</w:t>
      </w:r>
      <w:r w:rsidRPr="0053401B">
        <w:t xml:space="preserve"> Fe-O</w:t>
      </w:r>
      <w:r>
        <w:t xml:space="preserve">, </w:t>
      </w:r>
      <w:r w:rsidRPr="0053401B">
        <w:t>Fe</w:t>
      </w:r>
      <w:r w:rsidRPr="00652B21">
        <w:t>-</w:t>
      </w:r>
      <w:r>
        <w:rPr>
          <w:lang w:val="en-US"/>
        </w:rPr>
        <w:t>Cr</w:t>
      </w:r>
      <w:r w:rsidRPr="0053401B">
        <w:t>-O</w:t>
      </w:r>
      <w:r w:rsidRPr="00652B21">
        <w:t xml:space="preserve">, </w:t>
      </w:r>
      <w:r w:rsidRPr="0053401B">
        <w:t>Fe</w:t>
      </w:r>
      <w:r w:rsidRPr="00652B21">
        <w:t>-</w:t>
      </w:r>
      <w:r>
        <w:rPr>
          <w:lang w:val="en-US"/>
        </w:rPr>
        <w:t>Cr</w:t>
      </w:r>
      <w:r w:rsidRPr="00652B21">
        <w:t>-</w:t>
      </w:r>
      <w:r>
        <w:rPr>
          <w:lang w:val="en-US"/>
        </w:rPr>
        <w:t>Al</w:t>
      </w:r>
      <w:r w:rsidRPr="0053401B">
        <w:t>-O и их тестирование.</w:t>
      </w:r>
    </w:p>
    <w:p w14:paraId="01076C3A" w14:textId="5DEFAB0D" w:rsidR="00BC4EBA" w:rsidRDefault="00020FA8" w:rsidP="00BC4EBA">
      <w:pPr>
        <w:spacing w:after="120"/>
      </w:pPr>
      <w:r w:rsidRPr="0053401B">
        <w:t>Поиск выявил три подходящих потенциала, описанных в работах</w:t>
      </w:r>
      <w:r w:rsidRPr="00DF695E">
        <w:t xml:space="preserve"> </w:t>
      </w:r>
      <w:r>
        <w:fldChar w:fldCharType="begin">
          <w:fldData xml:space="preserve">PEVuZE5vdGU+PENpdGU+PEF1dGhvcj5WaWthcyBUb21hcjwvQXV0aG9yPjxZZWFyPjIwMDY8L1ll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</w:fldData>
        </w:fldChar>
      </w:r>
      <w:r w:rsidRPr="00373A19">
        <w:instrText xml:space="preserve"> </w:instrText>
      </w:r>
      <w:r>
        <w:instrText>ADDIN</w:instrText>
      </w:r>
      <w:r w:rsidRPr="00373A19">
        <w:instrText xml:space="preserve"> </w:instrText>
      </w:r>
      <w:r>
        <w:instrText>EN</w:instrText>
      </w:r>
      <w:r w:rsidRPr="00373A19">
        <w:instrText>.</w:instrText>
      </w:r>
      <w:r>
        <w:instrText>CITE</w:instrText>
      </w:r>
      <w:r w:rsidRPr="00373A19">
        <w:instrText xml:space="preserve"> </w:instrText>
      </w:r>
      <w:r>
        <w:fldChar w:fldCharType="begin">
          <w:fldData xml:space="preserve">PEVuZE5vdGU+PENpdGU+PEF1dGhvcj5WaWthcyBUb21hcjwvQXV0aG9yPjxZZWFyPjIwMDY8L1ll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</w:fldData>
        </w:fldChar>
      </w:r>
      <w:r w:rsidRPr="00373A19">
        <w:instrText xml:space="preserve"> </w:instrText>
      </w:r>
      <w:r>
        <w:instrText>ADDIN</w:instrText>
      </w:r>
      <w:r w:rsidRPr="00373A19">
        <w:instrText xml:space="preserve"> </w:instrText>
      </w:r>
      <w:r>
        <w:instrText>EN</w:instrText>
      </w:r>
      <w:r w:rsidRPr="00373A19">
        <w:instrText>.</w:instrText>
      </w:r>
      <w:r>
        <w:instrText>CITE</w:instrText>
      </w:r>
      <w:r w:rsidRPr="00373A19">
        <w:instrText>.</w:instrText>
      </w:r>
      <w:r>
        <w:instrText>DATA</w:instrText>
      </w:r>
      <w:r w:rsidRPr="00373A19">
        <w:instrText xml:space="preserve"> </w:instrText>
      </w:r>
      <w:r>
        <w:fldChar w:fldCharType="end"/>
      </w:r>
      <w:r>
        <w:fldChar w:fldCharType="separate"/>
      </w:r>
      <w:r w:rsidRPr="00373A19">
        <w:rPr>
          <w:noProof/>
        </w:rPr>
        <w:t>[</w:t>
      </w:r>
      <w:r>
        <w:rPr>
          <w:noProof/>
        </w:rPr>
        <w:fldChar w:fldCharType="begin"/>
      </w:r>
      <w:r>
        <w:rPr>
          <w:noProof/>
        </w:rPr>
        <w:instrText xml:space="preserve"> REF XWZhou_Charge_transf_ionic_atom_pot \n \h </w:instrText>
      </w:r>
      <w:r>
        <w:rPr>
          <w:noProof/>
        </w:rPr>
      </w:r>
      <w:r>
        <w:rPr>
          <w:noProof/>
        </w:rPr>
        <w:fldChar w:fldCharType="separate"/>
      </w:r>
      <w:r w:rsidR="00710FBB">
        <w:rPr>
          <w:noProof/>
        </w:rPr>
        <w:t>40</w:t>
      </w:r>
      <w:r>
        <w:rPr>
          <w:noProof/>
        </w:rPr>
        <w:fldChar w:fldCharType="end"/>
      </w:r>
      <w:r w:rsidRPr="009B1DC1">
        <w:rPr>
          <w:noProof/>
        </w:rPr>
        <w:t xml:space="preserve">, </w:t>
      </w:r>
      <w:r>
        <w:rPr>
          <w:noProof/>
        </w:rPr>
        <w:fldChar w:fldCharType="begin"/>
      </w:r>
      <w:r>
        <w:rPr>
          <w:noProof/>
        </w:rPr>
        <w:instrText xml:space="preserve"> REF MAryanpour_Develop_ReactFF_for_iron_oxy \n \h </w:instrText>
      </w:r>
      <w:r>
        <w:rPr>
          <w:noProof/>
        </w:rPr>
      </w:r>
      <w:r>
        <w:rPr>
          <w:noProof/>
        </w:rPr>
        <w:fldChar w:fldCharType="separate"/>
      </w:r>
      <w:r w:rsidR="00710FBB">
        <w:rPr>
          <w:noProof/>
        </w:rPr>
        <w:t>41</w:t>
      </w:r>
      <w:r>
        <w:rPr>
          <w:noProof/>
        </w:rPr>
        <w:fldChar w:fldCharType="end"/>
      </w:r>
      <w:r w:rsidRPr="009B1DC1">
        <w:rPr>
          <w:noProof/>
        </w:rPr>
        <w:t xml:space="preserve">, </w:t>
      </w:r>
      <w:r>
        <w:rPr>
          <w:noProof/>
        </w:rPr>
        <w:fldChar w:fldCharType="begin"/>
      </w:r>
      <w:r>
        <w:rPr>
          <w:noProof/>
        </w:rPr>
        <w:instrText xml:space="preserve"> REF VTomar_Class_mol_dynam_pot_for_mech_str \n \h </w:instrText>
      </w:r>
      <w:r>
        <w:rPr>
          <w:noProof/>
        </w:rPr>
      </w:r>
      <w:r>
        <w:rPr>
          <w:noProof/>
        </w:rPr>
        <w:fldChar w:fldCharType="separate"/>
      </w:r>
      <w:r w:rsidR="00710FBB">
        <w:rPr>
          <w:noProof/>
        </w:rPr>
        <w:t>42</w:t>
      </w:r>
      <w:r>
        <w:rPr>
          <w:noProof/>
        </w:rPr>
        <w:fldChar w:fldCharType="end"/>
      </w:r>
      <w:r w:rsidR="00BC4EBA" w:rsidRPr="00BC4EBA">
        <w:rPr>
          <w:noProof/>
        </w:rPr>
        <w:t xml:space="preserve">, </w:t>
      </w:r>
      <w:r w:rsidR="00BC4EBA">
        <w:rPr>
          <w:noProof/>
        </w:rPr>
        <w:fldChar w:fldCharType="begin"/>
      </w:r>
      <w:r w:rsidR="00BC4EBA">
        <w:rPr>
          <w:noProof/>
        </w:rPr>
        <w:instrText xml:space="preserve"> REF DSengupta_Comput_capabil_dynam_pot \n \h </w:instrText>
      </w:r>
      <w:r w:rsidR="00BC4EBA">
        <w:rPr>
          <w:noProof/>
        </w:rPr>
      </w:r>
      <w:r w:rsidR="00BC4EBA">
        <w:rPr>
          <w:noProof/>
        </w:rPr>
        <w:fldChar w:fldCharType="separate"/>
      </w:r>
      <w:r w:rsidR="00710FBB">
        <w:rPr>
          <w:noProof/>
        </w:rPr>
        <w:t>43</w:t>
      </w:r>
      <w:r w:rsidR="00BC4EBA">
        <w:rPr>
          <w:noProof/>
        </w:rPr>
        <w:fldChar w:fldCharType="end"/>
      </w:r>
      <w:r w:rsidRPr="00373A19">
        <w:rPr>
          <w:noProof/>
        </w:rPr>
        <w:t>]</w:t>
      </w:r>
      <w:r>
        <w:fldChar w:fldCharType="end"/>
      </w:r>
      <w:r w:rsidRPr="0053401B">
        <w:t xml:space="preserve">. </w:t>
      </w:r>
      <w:r w:rsidR="0085210F" w:rsidRPr="009D15AA">
        <w:t>Т</w:t>
      </w:r>
      <w:r w:rsidRPr="009D15AA">
        <w:t xml:space="preserve">естирование потенциала, описанного в работе </w:t>
      </w:r>
      <w:r w:rsidRPr="009D15AA">
        <w:fldChar w:fldCharType="begin"/>
      </w:r>
      <w:r w:rsidRPr="009D15AA">
        <w:instrText xml:space="preserve"> ADDIN EN.CITE &lt;EndNote&gt;&lt;Cite&gt;&lt;Author&gt;X. W. Zhou&lt;/Author&gt;&lt;Year&gt;2005&lt;/Year&gt;&lt;RecNum&gt;21&lt;/RecNum&gt;&lt;DisplayText&gt;[4]&lt;/DisplayText&gt;&lt;record&gt;&lt;rec-number&gt;21&lt;/rec-number&gt;&lt;foreign-keys&gt;&lt;key app="EN" db-id="v5zfz00f202ppxefpv6pdfrqas90zv25w2pr" timestamp="1478860738"&gt;21&lt;/key&gt;&lt;/foreign-keys&gt;&lt;ref-type name="Journal Article"&gt;17&lt;/ref-type&gt;&lt;contributors&gt;&lt;authors&gt;&lt;author&gt;X. W. Zhou, H. N. G. Wadley&lt;/author&gt;&lt;/authors&gt;&lt;/contributors&gt;&lt;titles&gt;&lt;secondary-title&gt;J. Phys.: Condens. Matter &lt;/secondary-title&gt;&lt;/titles&gt;&lt;periodical&gt;&lt;full-title&gt;J. Phys.: Condens. Matter&lt;/full-title&gt;&lt;/periodical&gt;&lt;pages&gt;3619–3635&lt;/pages&gt;&lt;volume&gt;17&lt;/volume&gt;&lt;dates&gt;&lt;year&gt;2005&lt;/year&gt;&lt;/dates&gt;&lt;urls&gt;&lt;/urls&gt;&lt;/record&gt;&lt;/Cite&gt;&lt;/EndNote&gt;</w:instrText>
      </w:r>
      <w:r w:rsidRPr="009D15AA">
        <w:fldChar w:fldCharType="separate"/>
      </w:r>
      <w:r w:rsidRPr="009D15AA">
        <w:rPr>
          <w:noProof/>
        </w:rPr>
        <w:t>[</w:t>
      </w:r>
      <w:r w:rsidRPr="009D15AA">
        <w:rPr>
          <w:noProof/>
        </w:rPr>
        <w:fldChar w:fldCharType="begin"/>
      </w:r>
      <w:r w:rsidRPr="009D15AA">
        <w:rPr>
          <w:noProof/>
        </w:rPr>
        <w:instrText xml:space="preserve"> REF XWZhou_Charge_transf_ionic_atom_pot \n \h </w:instrText>
      </w:r>
      <w:r w:rsidR="00285B9F" w:rsidRPr="009D15AA">
        <w:rPr>
          <w:noProof/>
        </w:rPr>
        <w:instrText xml:space="preserve"> \* MERGEFORMAT </w:instrText>
      </w:r>
      <w:r w:rsidRPr="009D15AA">
        <w:rPr>
          <w:noProof/>
        </w:rPr>
      </w:r>
      <w:r w:rsidRPr="009D15AA">
        <w:rPr>
          <w:noProof/>
        </w:rPr>
        <w:fldChar w:fldCharType="separate"/>
      </w:r>
      <w:r w:rsidR="00710FBB">
        <w:rPr>
          <w:noProof/>
        </w:rPr>
        <w:t>40</w:t>
      </w:r>
      <w:r w:rsidRPr="009D15AA">
        <w:rPr>
          <w:noProof/>
        </w:rPr>
        <w:fldChar w:fldCharType="end"/>
      </w:r>
      <w:r w:rsidRPr="009D15AA">
        <w:rPr>
          <w:noProof/>
        </w:rPr>
        <w:t>]</w:t>
      </w:r>
      <w:r w:rsidRPr="009D15AA">
        <w:fldChar w:fldCharType="end"/>
      </w:r>
      <w:r w:rsidRPr="009D15AA">
        <w:t xml:space="preserve">, продемонстрировало неустойчивость в электростатической составляющей при моделировании решетки чистого железа, что связано с некорректным </w:t>
      </w:r>
      <w:r w:rsidR="006D2B56">
        <w:t>подбором параметров в</w:t>
      </w:r>
      <w:r w:rsidRPr="009D15AA">
        <w:t xml:space="preserve"> потенци</w:t>
      </w:r>
      <w:r w:rsidR="006D2B56">
        <w:t>але</w:t>
      </w:r>
      <w:r w:rsidRPr="009D15AA">
        <w:t xml:space="preserve">. Потенциал, </w:t>
      </w:r>
      <w:r w:rsidR="009D15AA" w:rsidRPr="009D15AA">
        <w:t>описанный</w:t>
      </w:r>
      <w:r w:rsidRPr="009D15AA">
        <w:t xml:space="preserve"> в работе </w:t>
      </w:r>
      <w:r w:rsidRPr="009D15AA">
        <w:fldChar w:fldCharType="begin"/>
      </w:r>
      <w:r w:rsidRPr="009D15AA">
        <w:instrText xml:space="preserve"> ADDIN EN.CITE &lt;EndNote&gt;&lt;Cite&gt;&lt;Author&gt;Vikas Tomar&lt;/Author&gt;&lt;Year&gt;2006&lt;/Year&gt;&lt;RecNum&gt;7&lt;/RecNum&gt;&lt;DisplayText&gt;[14]&lt;/DisplayText&gt;&lt;record&gt;&lt;rec-number&gt;7&lt;/rec-number&gt;&lt;foreign-keys&gt;&lt;key app="EN" db-id="sp5vev5f72vtake2f5avev2yt2td9v599sww" timestamp="1479192503"&gt;7&lt;/key&gt;&lt;/foreign-keys&gt;&lt;ref-type name="Journal Article"&gt;17&lt;/ref-type&gt;&lt;contributors&gt;&lt;authors&gt;&lt;author&gt;Vikas Tomar, Min Zhou&lt;/author&gt;&lt;/authors&gt;&lt;/contributors&gt;&lt;titles&gt;&lt;title&gt;&lt;style face="normal" font="default" size="100%"&gt;Classical molecular-dynamics potential for the mechanical strength of nanocrystalline composite fcc Al+&lt;/style&gt;&lt;style face="normal" font="default" charset="161" size="100%"&gt;α-Fe2O3&lt;/style&gt;&lt;/title&gt;&lt;secondary-title&gt;Phys. Rev. B&lt;/secondary-title&gt;&lt;/titles&gt;&lt;volume&gt;74&lt;/volume&gt;&lt;number&gt;174116&lt;/number&gt;&lt;dates&gt;&lt;year&gt;2006&lt;/year&gt;&lt;/dates&gt;&lt;urls&gt;&lt;/urls&gt;&lt;/record&gt;&lt;/Cite&gt;&lt;/EndNote&gt;</w:instrText>
      </w:r>
      <w:r w:rsidRPr="009D15AA">
        <w:fldChar w:fldCharType="separate"/>
      </w:r>
      <w:r w:rsidRPr="009D15AA">
        <w:rPr>
          <w:noProof/>
        </w:rPr>
        <w:t>[</w:t>
      </w:r>
      <w:r w:rsidRPr="009D15AA">
        <w:rPr>
          <w:noProof/>
        </w:rPr>
        <w:fldChar w:fldCharType="begin"/>
      </w:r>
      <w:r w:rsidRPr="009D15AA">
        <w:rPr>
          <w:noProof/>
        </w:rPr>
        <w:instrText xml:space="preserve"> REF VTomar_Class_mol_dynam_pot_for_mech_str \n \h </w:instrText>
      </w:r>
      <w:r w:rsidR="00285B9F" w:rsidRPr="009D15AA">
        <w:rPr>
          <w:noProof/>
        </w:rPr>
        <w:instrText xml:space="preserve"> \* MERGEFORMAT </w:instrText>
      </w:r>
      <w:r w:rsidRPr="009D15AA">
        <w:rPr>
          <w:noProof/>
        </w:rPr>
      </w:r>
      <w:r w:rsidRPr="009D15AA">
        <w:rPr>
          <w:noProof/>
        </w:rPr>
        <w:fldChar w:fldCharType="separate"/>
      </w:r>
      <w:r w:rsidR="00710FBB">
        <w:rPr>
          <w:noProof/>
        </w:rPr>
        <w:t>42</w:t>
      </w:r>
      <w:r w:rsidRPr="009D15AA">
        <w:rPr>
          <w:noProof/>
        </w:rPr>
        <w:fldChar w:fldCharType="end"/>
      </w:r>
      <w:r w:rsidRPr="009D15AA">
        <w:rPr>
          <w:noProof/>
        </w:rPr>
        <w:t>]</w:t>
      </w:r>
      <w:r w:rsidRPr="009D15AA">
        <w:fldChar w:fldCharType="end"/>
      </w:r>
      <w:r w:rsidRPr="009D15AA">
        <w:t>, позволил воспроизвести структуру оксида (магнетит), но продемонстрировал потерю устойчивости решетки магнетита при нагреве</w:t>
      </w:r>
      <w:r w:rsidR="009D15AA" w:rsidRPr="009D15AA">
        <w:t xml:space="preserve"> [</w:t>
      </w:r>
      <w:r w:rsidR="00005B61">
        <w:t>данные аспиранта Ковальского</w:t>
      </w:r>
      <w:r w:rsidR="00005B61" w:rsidRPr="00005B61">
        <w:t xml:space="preserve"> </w:t>
      </w:r>
      <w:r w:rsidR="00005B61">
        <w:t>Сергея</w:t>
      </w:r>
      <w:r w:rsidR="00042FF8">
        <w:t xml:space="preserve"> Евгеньевича</w:t>
      </w:r>
      <w:r w:rsidR="00005B61">
        <w:t>, 20.11.2017</w:t>
      </w:r>
      <w:r w:rsidR="009D15AA" w:rsidRPr="009D15AA">
        <w:t>]</w:t>
      </w:r>
      <w:r w:rsidRPr="0053401B">
        <w:t xml:space="preserve">. Более предпочтительным представилось использовать потенциал из работы </w:t>
      </w:r>
      <w:r>
        <w:fldChar w:fldCharType="begin"/>
      </w:r>
      <w:r>
        <w:instrText xml:space="preserve"> ADDIN EN.CITE &lt;EndNote&gt;&lt;Cite&gt;&lt;Author&gt;M. Aryanpour&lt;/Author&gt;&lt;Year&gt;2010&lt;/Year&gt;&lt;RecNum&gt;23&lt;/RecNum&gt;&lt;DisplayText&gt;[6]&lt;/DisplayText&gt;&lt;record&gt;&lt;rec-number&gt;23&lt;/rec-number&gt;&lt;foreign-keys&gt;&lt;key app="EN" db-id="v5zfz00f202ppxefpv6pdfrqas90zv25w2pr" timestamp="1478860932"&gt;23&lt;/key&gt;&lt;/foreign-keys&gt;&lt;ref-type name="Journal Article"&gt;17&lt;/ref-type&gt;&lt;contributors&gt;&lt;authors&gt;&lt;author&gt;M. Aryanpour, A. C. T. van Duin, J. D. Kubicki&lt;/author&gt;&lt;/authors&gt;&lt;/contributors&gt;&lt;titles&gt;&lt;secondary-title&gt;J. Phys. Chem. A&lt;/secondary-title&gt;&lt;/titles&gt;&lt;periodical&gt;&lt;full-title&gt;J. Phys. Chem. A&lt;/full-title&gt;&lt;/periodical&gt;&lt;pages&gt;6298–6307&lt;/pages&gt;&lt;volume&gt;&lt;style face="normal" font="default" charset="204" size="100%"&gt;114&lt;/style&gt;&lt;/volume&gt;&lt;dates&gt;&lt;year&gt;2010&lt;/year&gt;&lt;/dates&gt;&lt;urls&gt;&lt;/urls&gt;&lt;/record&gt;&lt;/Cite&gt;&lt;/EndNote&gt;</w:instrText>
      </w:r>
      <w:r>
        <w:fldChar w:fldCharType="separate"/>
      </w:r>
      <w:r>
        <w:rPr>
          <w:noProof/>
        </w:rPr>
        <w:t>[</w:t>
      </w:r>
      <w:r>
        <w:rPr>
          <w:noProof/>
        </w:rPr>
        <w:fldChar w:fldCharType="begin"/>
      </w:r>
      <w:r>
        <w:rPr>
          <w:noProof/>
        </w:rPr>
        <w:instrText xml:space="preserve"> REF MAryanpour_Develop_ReactFF_for_iron_oxy \n \h </w:instrText>
      </w:r>
      <w:r>
        <w:rPr>
          <w:noProof/>
        </w:rPr>
      </w:r>
      <w:r>
        <w:rPr>
          <w:noProof/>
        </w:rPr>
        <w:fldChar w:fldCharType="separate"/>
      </w:r>
      <w:r w:rsidR="00710FBB">
        <w:rPr>
          <w:noProof/>
        </w:rPr>
        <w:t>41</w:t>
      </w:r>
      <w:r>
        <w:rPr>
          <w:noProof/>
        </w:rPr>
        <w:fldChar w:fldCharType="end"/>
      </w:r>
      <w:r>
        <w:rPr>
          <w:noProof/>
        </w:rPr>
        <w:t>]</w:t>
      </w:r>
      <w:r>
        <w:fldChar w:fldCharType="end"/>
      </w:r>
      <w:r w:rsidRPr="0053401B">
        <w:t>, при тестировании которого не возникло проблем, встреченных при работе с другими потенциалами. Соответственно, расчеты в данной работе</w:t>
      </w:r>
      <w:r w:rsidR="00BC4EBA">
        <w:t xml:space="preserve">, связанные с окислением чистого железа и окислением системы железо </w:t>
      </w:r>
      <w:r w:rsidR="004563A4">
        <w:t>-</w:t>
      </w:r>
      <w:r w:rsidR="00BC4EBA">
        <w:t xml:space="preserve"> хром</w:t>
      </w:r>
      <w:r w:rsidRPr="0053401B">
        <w:t xml:space="preserve"> выполнялись именно с ним</w:t>
      </w:r>
      <w:r w:rsidR="00BC4EBA">
        <w:t xml:space="preserve">. Для моделирования окисления системы железо </w:t>
      </w:r>
      <w:r w:rsidR="004563A4">
        <w:t>-</w:t>
      </w:r>
      <w:r w:rsidR="00BC4EBA">
        <w:t xml:space="preserve"> алюминий </w:t>
      </w:r>
      <w:r w:rsidR="004563A4">
        <w:t>-</w:t>
      </w:r>
      <w:r w:rsidR="00BC4EBA">
        <w:t xml:space="preserve"> хром использовался потенциал, описанный в статье </w:t>
      </w:r>
      <w:r w:rsidR="00BC4EBA" w:rsidRPr="00BC4EBA">
        <w:t>[</w:t>
      </w:r>
      <w:r w:rsidR="00BC4EBA">
        <w:fldChar w:fldCharType="begin"/>
      </w:r>
      <w:r w:rsidR="00BC4EBA">
        <w:instrText xml:space="preserve"> REF DSengupta_Comput_capabil_dynam_pot \n \h </w:instrText>
      </w:r>
      <w:r w:rsidR="00BC4EBA">
        <w:fldChar w:fldCharType="separate"/>
      </w:r>
      <w:r w:rsidR="00710FBB">
        <w:t>43</w:t>
      </w:r>
      <w:r w:rsidR="00BC4EBA">
        <w:fldChar w:fldCharType="end"/>
      </w:r>
      <w:r w:rsidR="00BC4EBA" w:rsidRPr="00BC4EBA">
        <w:t xml:space="preserve">]. </w:t>
      </w:r>
      <w:r w:rsidR="00BC4EBA">
        <w:t xml:space="preserve">Этот потенциал является доработкой потенциала </w:t>
      </w:r>
      <w:r w:rsidR="00BC4EBA" w:rsidRPr="00BC4EBA">
        <w:t>[</w:t>
      </w:r>
      <w:r w:rsidR="00BC4EBA">
        <w:rPr>
          <w:lang w:val="en-US"/>
        </w:rPr>
        <w:fldChar w:fldCharType="begin"/>
      </w:r>
      <w:r w:rsidR="00BC4EBA" w:rsidRPr="00BC4EBA">
        <w:instrText xml:space="preserve"> </w:instrText>
      </w:r>
      <w:r w:rsidR="00BC4EBA">
        <w:rPr>
          <w:lang w:val="en-US"/>
        </w:rPr>
        <w:instrText>REF</w:instrText>
      </w:r>
      <w:r w:rsidR="00BC4EBA" w:rsidRPr="00BC4EBA">
        <w:instrText xml:space="preserve"> </w:instrText>
      </w:r>
      <w:r w:rsidR="00BC4EBA">
        <w:rPr>
          <w:lang w:val="en-US"/>
        </w:rPr>
        <w:instrText>MAryanpour</w:instrText>
      </w:r>
      <w:r w:rsidR="00BC4EBA" w:rsidRPr="00BC4EBA">
        <w:instrText>_</w:instrText>
      </w:r>
      <w:r w:rsidR="00BC4EBA">
        <w:rPr>
          <w:lang w:val="en-US"/>
        </w:rPr>
        <w:instrText>Develop</w:instrText>
      </w:r>
      <w:r w:rsidR="00BC4EBA" w:rsidRPr="00BC4EBA">
        <w:instrText>_</w:instrText>
      </w:r>
      <w:r w:rsidR="00BC4EBA">
        <w:rPr>
          <w:lang w:val="en-US"/>
        </w:rPr>
        <w:instrText>ReactFF</w:instrText>
      </w:r>
      <w:r w:rsidR="00BC4EBA" w:rsidRPr="00BC4EBA">
        <w:instrText>_</w:instrText>
      </w:r>
      <w:r w:rsidR="00BC4EBA">
        <w:rPr>
          <w:lang w:val="en-US"/>
        </w:rPr>
        <w:instrText>for</w:instrText>
      </w:r>
      <w:r w:rsidR="00BC4EBA" w:rsidRPr="00BC4EBA">
        <w:instrText>_</w:instrText>
      </w:r>
      <w:r w:rsidR="00BC4EBA">
        <w:rPr>
          <w:lang w:val="en-US"/>
        </w:rPr>
        <w:instrText>iron</w:instrText>
      </w:r>
      <w:r w:rsidR="00BC4EBA" w:rsidRPr="00BC4EBA">
        <w:instrText>_</w:instrText>
      </w:r>
      <w:r w:rsidR="00BC4EBA">
        <w:rPr>
          <w:lang w:val="en-US"/>
        </w:rPr>
        <w:instrText>oxy</w:instrText>
      </w:r>
      <w:r w:rsidR="00BC4EBA" w:rsidRPr="00BC4EBA">
        <w:instrText xml:space="preserve"> \</w:instrText>
      </w:r>
      <w:r w:rsidR="00BC4EBA">
        <w:rPr>
          <w:lang w:val="en-US"/>
        </w:rPr>
        <w:instrText>n</w:instrText>
      </w:r>
      <w:r w:rsidR="00BC4EBA" w:rsidRPr="00BC4EBA">
        <w:instrText xml:space="preserve"> \</w:instrText>
      </w:r>
      <w:r w:rsidR="00BC4EBA">
        <w:rPr>
          <w:lang w:val="en-US"/>
        </w:rPr>
        <w:instrText>h</w:instrText>
      </w:r>
      <w:r w:rsidR="00BC4EBA" w:rsidRPr="00BC4EBA">
        <w:instrText xml:space="preserve"> </w:instrText>
      </w:r>
      <w:r w:rsidR="00BC4EBA">
        <w:rPr>
          <w:lang w:val="en-US"/>
        </w:rPr>
      </w:r>
      <w:r w:rsidR="00BC4EBA">
        <w:rPr>
          <w:lang w:val="en-US"/>
        </w:rPr>
        <w:fldChar w:fldCharType="separate"/>
      </w:r>
      <w:r w:rsidR="00710FBB" w:rsidRPr="00FA0B07">
        <w:t>41</w:t>
      </w:r>
      <w:r w:rsidR="00BC4EBA">
        <w:rPr>
          <w:lang w:val="en-US"/>
        </w:rPr>
        <w:fldChar w:fldCharType="end"/>
      </w:r>
      <w:r w:rsidR="00BC4EBA" w:rsidRPr="00BC4EBA">
        <w:t>]</w:t>
      </w:r>
      <w:r w:rsidR="00BC4EBA">
        <w:t xml:space="preserve">, в который, к уже существующим элементам, добавили элемент </w:t>
      </w:r>
      <w:r w:rsidR="00BC4EBA">
        <w:rPr>
          <w:lang w:val="en-US"/>
        </w:rPr>
        <w:t>Al</w:t>
      </w:r>
      <w:r w:rsidR="00BC4EBA" w:rsidRPr="00BC4EBA">
        <w:t>.</w:t>
      </w:r>
    </w:p>
    <w:p w14:paraId="557ACD48" w14:textId="77777777" w:rsidR="009D7CA8" w:rsidRPr="00BC4EBA" w:rsidRDefault="009D7CA8" w:rsidP="00BC4EBA">
      <w:pPr>
        <w:spacing w:after="120"/>
      </w:pPr>
    </w:p>
    <w:p w14:paraId="5C088D37" w14:textId="77777777" w:rsidR="00C24631" w:rsidRDefault="00C24631" w:rsidP="00C24631">
      <w:pPr>
        <w:pStyle w:val="3"/>
      </w:pPr>
      <w:bookmarkStart w:id="82" w:name="_Toc514780547"/>
      <w:bookmarkStart w:id="83" w:name="_Toc517859529"/>
      <w:r>
        <w:rPr>
          <w:lang w:val="en-US"/>
        </w:rPr>
        <w:t xml:space="preserve">Ab-initio </w:t>
      </w:r>
      <w:r>
        <w:t>моделирование</w:t>
      </w:r>
      <w:bookmarkEnd w:id="82"/>
      <w:bookmarkEnd w:id="83"/>
    </w:p>
    <w:p w14:paraId="38EEBAAE" w14:textId="64F90189" w:rsidR="00D31293" w:rsidRDefault="00D31293" w:rsidP="00C24631">
      <w:r w:rsidRPr="00D31293">
        <w:t xml:space="preserve">Для того, чтобы уйти от необходимости эмпирического описания взаимодействия между атомами, весьма привлекательно использование методов, называемых обычно первопринципными методами. </w:t>
      </w:r>
      <w:r w:rsidR="00C2538A">
        <w:t>Такие методы</w:t>
      </w:r>
      <w:r w:rsidRPr="00D31293">
        <w:t xml:space="preserve"> исходят из того, что взаимодействие между атомами обеспечивается электронами, а поведение электронов однозначно описывается законами квантовой механики. Поэтому для описания межатомного взаимодействия достаточно знать решения основных квантово-механических уравнений (уравнения Шредингера или в более сложном варианте – уравнения Дирака) для электронов в поле ядер атомов. Дополнительным бонусом такого решения является возможность автоматически получить детальное представление об электронной структуре изучаемых твердых тел.</w:t>
      </w:r>
    </w:p>
    <w:p w14:paraId="3FBCC953" w14:textId="3279C6F7" w:rsidR="00C2538A" w:rsidRDefault="00C2538A" w:rsidP="00C24631">
      <w:r w:rsidRPr="00C2538A">
        <w:t xml:space="preserve">К сожалению, прямолинейная реализация этой задачи, даже с учетом мощности современных компьютеров, оказывается возможной в лучшем случае для небольших молекул, состоящих из достаточно легких атомов. Действительно, атомы содержат десятки, а то и сотни электронов, так что для описания даже сотни атомов приходится рассматривать тысячи и десятки тысяч электронов. Уравнения квантовой механики для многоэлектронных </w:t>
      </w:r>
      <w:r w:rsidRPr="00C2538A">
        <w:lastRenderedPageBreak/>
        <w:t>систем крайне сложны для решения в силу их нелинейности и принципиальной необходимости учитывать взаимодействия всех атомов и электронов между собой.</w:t>
      </w:r>
      <w:r w:rsidR="004563A4">
        <w:t xml:space="preserve"> Одним из выходов из данной ситуации является использование некоторых приближений.</w:t>
      </w:r>
    </w:p>
    <w:p w14:paraId="4F1E6C51" w14:textId="6CC31C1D" w:rsidR="00C24631" w:rsidRDefault="00C24631" w:rsidP="00C24631">
      <w:r>
        <w:t>Теория функционала плотности (</w:t>
      </w:r>
      <w:r w:rsidRPr="003C4569">
        <w:rPr>
          <w:i/>
        </w:rPr>
        <w:t>англ.</w:t>
      </w:r>
      <w:r>
        <w:t xml:space="preserve"> Density</w:t>
      </w:r>
      <w:r w:rsidRPr="004C0E73">
        <w:t xml:space="preserve"> </w:t>
      </w:r>
      <w:r>
        <w:t>functional</w:t>
      </w:r>
      <w:r w:rsidRPr="004C0E73">
        <w:t xml:space="preserve"> </w:t>
      </w:r>
      <w:r>
        <w:t>theory или DFT) — это квантово-механический первопринципный (</w:t>
      </w:r>
      <w:r>
        <w:rPr>
          <w:lang w:val="en-US"/>
        </w:rPr>
        <w:t>ab</w:t>
      </w:r>
      <w:r w:rsidRPr="00775362">
        <w:t>-</w:t>
      </w:r>
      <w:r>
        <w:rPr>
          <w:lang w:val="en-US"/>
        </w:rPr>
        <w:t>initio</w:t>
      </w:r>
      <w:r>
        <w:t xml:space="preserve">) метод моделирования, позволяющий приближенно решить уравнение Шредингера. В основе метода заложено то, что все свойства электронной структуры в основном состоянии можно восстановить, зная только пространственное распределение одноэлектронной плотности </w:t>
      </w:r>
      <w:r>
        <w:fldChar w:fldCharType="begin"/>
      </w:r>
      <w:r>
        <w:instrText xml:space="preserve"> ADDIN EN.CITE &lt;EndNote&gt;&lt;Cite&gt;&lt;Author&gt;В.&lt;/Author&gt;&lt;Year&gt;2002&lt;/Year&gt;&lt;RecNum&gt;24&lt;/RecNum&gt;&lt;DisplayText&gt;[7]&lt;/DisplayText&gt;&lt;record&gt;&lt;rec-number&gt;24&lt;/rec-number&gt;&lt;foreign-keys&gt;&lt;key app="EN" db-id="eftewvwvmf9xfiexxanxxffewde2a95tsd2d" timestamp="0"&gt;24&lt;/key&gt;&lt;/foreign-keys&gt;&lt;ref-type name="Journal Article"&gt;17&lt;/ref-type&gt;&lt;contributors&gt;&lt;authors&gt;&lt;author&gt;&lt;style face="normal" font="default" charset="204" size="100%"&gt;Кон В.&lt;/style&gt;&lt;/author&gt;&lt;/authors&gt;&lt;/contributors&gt;&lt;titles&gt;&lt;title&gt;&lt;style face="normal" font="default" charset="204" size="100%"&gt;Электронная структура вещества-волновые функции и функционалы плотности &lt;/style&gt;&lt;/title&gt;&lt;secondary-title&gt;&lt;style face="normal" font="default" charset="204" size="100%"&gt;Успехи физических наук&lt;/style&gt;&lt;/secondary-title&gt;&lt;/titles&gt;&lt;volume&gt;&lt;style face="normal" font="default" charset="204" size="100%"&gt;172&lt;/style&gt;&lt;/volume&gt;&lt;number&gt;&lt;style face="normal" font="default" charset="204" size="100%"&gt;3&lt;/style&gt;&lt;/number&gt;&lt;dates&gt;&lt;year&gt;&lt;style face="normal" font="default" charset="204" size="100%"&gt;2002&lt;/style&gt;&lt;/year&gt;&lt;/dates&gt;&lt;urls&gt;&lt;/urls&gt;&lt;/record&gt;&lt;/Cite&gt;&lt;/EndNote&gt;</w:instrText>
      </w:r>
      <w:r>
        <w:fldChar w:fldCharType="separate"/>
      </w:r>
      <w:r>
        <w:rPr>
          <w:noProof/>
        </w:rPr>
        <w:t>[</w:t>
      </w:r>
      <w:r>
        <w:rPr>
          <w:noProof/>
        </w:rPr>
        <w:fldChar w:fldCharType="begin"/>
      </w:r>
      <w:r>
        <w:rPr>
          <w:noProof/>
        </w:rPr>
        <w:instrText xml:space="preserve"> REF ВКон_Электронная_структ_вещества \n \h </w:instrText>
      </w:r>
      <w:r>
        <w:rPr>
          <w:noProof/>
        </w:rPr>
      </w:r>
      <w:r>
        <w:rPr>
          <w:noProof/>
        </w:rPr>
        <w:fldChar w:fldCharType="separate"/>
      </w:r>
      <w:r w:rsidR="00710FBB">
        <w:rPr>
          <w:noProof/>
        </w:rPr>
        <w:t>44</w:t>
      </w:r>
      <w:r>
        <w:rPr>
          <w:noProof/>
        </w:rPr>
        <w:fldChar w:fldCharType="end"/>
      </w:r>
      <w:r>
        <w:rPr>
          <w:noProof/>
        </w:rPr>
        <w:t>]</w:t>
      </w:r>
      <w:r>
        <w:fldChar w:fldCharType="end"/>
      </w:r>
      <w:r>
        <w:t>. В рамках модели</w:t>
      </w:r>
      <w:r w:rsidRPr="004C0E73">
        <w:t xml:space="preserve"> </w:t>
      </w:r>
      <w:r>
        <w:t>DFT гамильтониан для системы валентных электронов содержит кинетическую энергию невзаимодействующих электронов, энергии взаимодействия между электронами и ядрами и обменно-корреляционного функционала, учитывающего квантово-механические и электрические корреляции в пространственном расположении электронов.</w:t>
      </w:r>
    </w:p>
    <w:p w14:paraId="368DF9E1" w14:textId="258C9167" w:rsidR="002C2690" w:rsidRDefault="007A64F1" w:rsidP="00C24631">
      <w:r w:rsidRPr="007A64F1">
        <w:t xml:space="preserve">Согласно приближению Борна </w:t>
      </w:r>
      <w:r>
        <w:t>-</w:t>
      </w:r>
      <w:r w:rsidRPr="007A64F1">
        <w:t xml:space="preserve"> Оппенгеймера, которое применяется в большинстве расчётов электронной структуры, ядра, входящие в состав рассматриваемой системы, считаются неподвижными. Электростатический потенциал V, создаваемый этими «неподвижными» ядрами, является внешним для электронов. Стационарное состояние электронов описывается волновой функцией, которая является решением уравнения Шрёдингера</w:t>
      </w:r>
      <w:r w:rsidR="00590D41" w:rsidRPr="00590D41">
        <w:t>:</w:t>
      </w:r>
    </w:p>
    <w:p w14:paraId="1CB2D91D" w14:textId="77777777" w:rsidR="00951D55" w:rsidRPr="00590D41" w:rsidRDefault="00951D55" w:rsidP="009D2514">
      <w:pPr>
        <w:pStyle w:val="a9"/>
      </w:pPr>
    </w:p>
    <w:tbl>
      <w:tblPr>
        <w:tblStyle w:val="a4"/>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654"/>
        <w:gridCol w:w="1418"/>
      </w:tblGrid>
      <w:tr w:rsidR="007A64F1" w14:paraId="43241C5A" w14:textId="77777777" w:rsidTr="00590D41">
        <w:tc>
          <w:tcPr>
            <w:tcW w:w="279" w:type="dxa"/>
            <w:vAlign w:val="center"/>
          </w:tcPr>
          <w:p w14:paraId="4A19BF0E" w14:textId="77777777" w:rsidR="007A64F1" w:rsidRDefault="007A64F1" w:rsidP="00590D41">
            <w:pPr>
              <w:ind w:firstLine="0"/>
              <w:jc w:val="right"/>
            </w:pPr>
          </w:p>
        </w:tc>
        <w:tc>
          <w:tcPr>
            <w:tcW w:w="7654" w:type="dxa"/>
            <w:vAlign w:val="center"/>
          </w:tcPr>
          <w:p w14:paraId="58C35D31" w14:textId="0F8FC3D1" w:rsidR="007A64F1" w:rsidRPr="007A64F1" w:rsidRDefault="007A64F1" w:rsidP="00590D41">
            <w:pPr>
              <w:ind w:firstLine="0"/>
              <w:jc w:val="right"/>
              <w:rPr>
                <w:i/>
              </w:rPr>
            </w:pPr>
            <m:oMathPara>
              <m:oMath>
                <m:r>
                  <w:rPr>
                    <w:rFonts w:ascii="Cambria Math" w:hAnsi="Cambria Math"/>
                    <w:sz w:val="22"/>
                    <w:lang w:val="en-US"/>
                  </w:rPr>
                  <m:t>H</m:t>
                </m:r>
                <m:r>
                  <w:rPr>
                    <w:rFonts w:ascii="Cambria Math" w:hAnsi="Cambria Math"/>
                    <w:sz w:val="22"/>
                  </w:rPr>
                  <m:t>Ψ</m:t>
                </m:r>
                <m:d>
                  <m:dPr>
                    <m:ctrlPr>
                      <w:rPr>
                        <w:rFonts w:ascii="Cambria Math" w:hAnsi="Cambria Math"/>
                        <w:i/>
                        <w:sz w:val="22"/>
                      </w:rPr>
                    </m:ctrlPr>
                  </m:dPr>
                  <m:e>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1</m:t>
                            </m:r>
                          </m:sub>
                        </m:sSub>
                      </m:e>
                    </m:acc>
                    <m:r>
                      <w:rPr>
                        <w:rFonts w:ascii="Cambria Math" w:hAnsi="Cambria Math"/>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N</m:t>
                            </m:r>
                          </m:sub>
                        </m:sSub>
                      </m:e>
                    </m:acc>
                  </m:e>
                </m:d>
                <m:r>
                  <w:rPr>
                    <w:rFonts w:ascii="Cambria Math" w:hAnsi="Cambria Math"/>
                    <w:sz w:val="22"/>
                  </w:rPr>
                  <m:t>=</m:t>
                </m:r>
                <m:d>
                  <m:dPr>
                    <m:ctrlPr>
                      <w:rPr>
                        <w:rFonts w:ascii="Cambria Math" w:hAnsi="Cambria Math"/>
                        <w:i/>
                        <w:sz w:val="22"/>
                      </w:rPr>
                    </m:ctrlPr>
                  </m:dPr>
                  <m:e>
                    <m:r>
                      <w:rPr>
                        <w:rFonts w:ascii="Cambria Math" w:hAnsi="Cambria Math"/>
                        <w:sz w:val="22"/>
                      </w:rPr>
                      <m:t>T+V+U</m:t>
                    </m:r>
                  </m:e>
                </m:d>
                <m:r>
                  <w:rPr>
                    <w:rFonts w:ascii="Cambria Math" w:hAnsi="Cambria Math"/>
                    <w:sz w:val="22"/>
                  </w:rPr>
                  <m:t>Ψ=(</m:t>
                </m:r>
                <m:nary>
                  <m:naryPr>
                    <m:chr m:val="∑"/>
                    <m:limLoc m:val="undOvr"/>
                    <m:ctrlPr>
                      <w:rPr>
                        <w:rFonts w:ascii="Cambria Math" w:hAnsi="Cambria Math"/>
                        <w:i/>
                        <w:sz w:val="22"/>
                      </w:rPr>
                    </m:ctrlPr>
                  </m:naryPr>
                  <m:sub>
                    <m:r>
                      <w:rPr>
                        <w:rFonts w:ascii="Cambria Math" w:hAnsi="Cambria Math"/>
                        <w:sz w:val="22"/>
                      </w:rPr>
                      <m:t>i</m:t>
                    </m:r>
                  </m:sub>
                  <m:sup>
                    <m:r>
                      <w:rPr>
                        <w:rFonts w:ascii="Cambria Math" w:hAnsi="Cambria Math"/>
                        <w:sz w:val="22"/>
                      </w:rPr>
                      <m:t>N</m:t>
                    </m:r>
                  </m:sup>
                  <m:e>
                    <m:r>
                      <w:rPr>
                        <w:rFonts w:ascii="Cambria Math" w:hAnsi="Cambria Math"/>
                        <w:sz w:val="22"/>
                      </w:rPr>
                      <m:t>-</m:t>
                    </m:r>
                    <m:f>
                      <m:fPr>
                        <m:ctrlPr>
                          <w:rPr>
                            <w:rFonts w:ascii="Cambria Math" w:hAnsi="Cambria Math"/>
                            <w:i/>
                            <w:sz w:val="22"/>
                          </w:rPr>
                        </m:ctrlPr>
                      </m:fPr>
                      <m:num>
                        <m:sSup>
                          <m:sSupPr>
                            <m:ctrlPr>
                              <w:rPr>
                                <w:rFonts w:ascii="Cambria Math" w:hAnsi="Cambria Math"/>
                                <w:i/>
                                <w:sz w:val="22"/>
                              </w:rPr>
                            </m:ctrlPr>
                          </m:sSupPr>
                          <m:e>
                            <m:r>
                              <w:rPr>
                                <w:rFonts w:ascii="Cambria Math" w:hAnsi="Cambria Math"/>
                                <w:sz w:val="22"/>
                              </w:rPr>
                              <m:t>ℏ</m:t>
                            </m:r>
                          </m:e>
                          <m:sup>
                            <m:r>
                              <w:rPr>
                                <w:rFonts w:ascii="Cambria Math" w:hAnsi="Cambria Math"/>
                                <w:sz w:val="22"/>
                              </w:rPr>
                              <m:t>2</m:t>
                            </m:r>
                          </m:sup>
                        </m:sSup>
                      </m:num>
                      <m:den>
                        <m:r>
                          <w:rPr>
                            <w:rFonts w:ascii="Cambria Math" w:hAnsi="Cambria Math"/>
                            <w:sz w:val="22"/>
                          </w:rPr>
                          <m:t>2m</m:t>
                        </m:r>
                      </m:den>
                    </m:f>
                  </m:e>
                </m:nary>
                <m:sSubSup>
                  <m:sSubSupPr>
                    <m:ctrlPr>
                      <w:rPr>
                        <w:rFonts w:ascii="Cambria Math" w:hAnsi="Cambria Math"/>
                        <w:i/>
                        <w:sz w:val="22"/>
                      </w:rPr>
                    </m:ctrlPr>
                  </m:sSubSupPr>
                  <m:e>
                    <m:r>
                      <m:rPr>
                        <m:sty m:val="p"/>
                      </m:rPr>
                      <w:rPr>
                        <w:rFonts w:ascii="Cambria Math" w:hAnsi="Cambria Math"/>
                        <w:sz w:val="22"/>
                      </w:rPr>
                      <m:t>∇</m:t>
                    </m:r>
                    <m:ctrlPr>
                      <w:rPr>
                        <w:rFonts w:ascii="Cambria Math" w:hAnsi="Cambria Math"/>
                        <w:sz w:val="22"/>
                      </w:rPr>
                    </m:ctrlPr>
                  </m:e>
                  <m:sub>
                    <m:r>
                      <w:rPr>
                        <w:rFonts w:ascii="Cambria Math" w:hAnsi="Cambria Math"/>
                        <w:sz w:val="22"/>
                      </w:rPr>
                      <m:t>i</m:t>
                    </m:r>
                  </m:sub>
                  <m:sup>
                    <m:r>
                      <w:rPr>
                        <w:rFonts w:ascii="Cambria Math" w:hAnsi="Cambria Math"/>
                        <w:sz w:val="22"/>
                      </w:rPr>
                      <m:t>2</m:t>
                    </m:r>
                  </m:sup>
                </m:sSubSup>
                <m:r>
                  <w:rPr>
                    <w:rFonts w:ascii="Cambria Math" w:hAnsi="Cambria Math"/>
                    <w:sz w:val="22"/>
                  </w:rPr>
                  <m:t>+</m:t>
                </m:r>
                <m:nary>
                  <m:naryPr>
                    <m:chr m:val="∑"/>
                    <m:limLoc m:val="undOvr"/>
                    <m:ctrlPr>
                      <w:rPr>
                        <w:rFonts w:ascii="Cambria Math" w:hAnsi="Cambria Math"/>
                        <w:i/>
                        <w:sz w:val="22"/>
                      </w:rPr>
                    </m:ctrlPr>
                  </m:naryPr>
                  <m:sub>
                    <m:r>
                      <w:rPr>
                        <w:rFonts w:ascii="Cambria Math" w:hAnsi="Cambria Math"/>
                        <w:sz w:val="22"/>
                      </w:rPr>
                      <m:t>i</m:t>
                    </m:r>
                  </m:sub>
                  <m:sup>
                    <m:r>
                      <w:rPr>
                        <w:rFonts w:ascii="Cambria Math" w:hAnsi="Cambria Math"/>
                        <w:sz w:val="22"/>
                      </w:rPr>
                      <m:t>N</m:t>
                    </m:r>
                  </m:sup>
                  <m:e>
                    <m:r>
                      <w:rPr>
                        <w:rFonts w:ascii="Cambria Math" w:hAnsi="Cambria Math"/>
                        <w:sz w:val="22"/>
                      </w:rPr>
                      <m:t>V</m:t>
                    </m:r>
                    <m:d>
                      <m:dPr>
                        <m:ctrlPr>
                          <w:rPr>
                            <w:rFonts w:ascii="Cambria Math" w:hAnsi="Cambria Math"/>
                            <w:i/>
                            <w:sz w:val="22"/>
                          </w:rPr>
                        </m:ctrlPr>
                      </m:dPr>
                      <m:e>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i</m:t>
                                </m:r>
                              </m:sub>
                            </m:sSub>
                          </m:e>
                        </m:acc>
                      </m:e>
                    </m:d>
                  </m:e>
                </m:nary>
                <m:r>
                  <w:rPr>
                    <w:rFonts w:ascii="Cambria Math" w:hAnsi="Cambria Math"/>
                    <w:sz w:val="22"/>
                  </w:rPr>
                  <m:t>+</m:t>
                </m:r>
                <m:nary>
                  <m:naryPr>
                    <m:chr m:val="∑"/>
                    <m:limLoc m:val="undOvr"/>
                    <m:supHide m:val="1"/>
                    <m:ctrlPr>
                      <w:rPr>
                        <w:rFonts w:ascii="Cambria Math" w:hAnsi="Cambria Math"/>
                        <w:i/>
                        <w:sz w:val="22"/>
                      </w:rPr>
                    </m:ctrlPr>
                  </m:naryPr>
                  <m:sub>
                    <m:r>
                      <w:rPr>
                        <w:rFonts w:ascii="Cambria Math" w:hAnsi="Cambria Math"/>
                        <w:sz w:val="22"/>
                      </w:rPr>
                      <m:t>i&lt;j</m:t>
                    </m:r>
                  </m:sub>
                  <m:sup/>
                  <m:e>
                    <m:r>
                      <w:rPr>
                        <w:rFonts w:ascii="Cambria Math" w:hAnsi="Cambria Math"/>
                        <w:sz w:val="22"/>
                      </w:rPr>
                      <m:t>U(</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i</m:t>
                            </m:r>
                          </m:sub>
                        </m:sSub>
                      </m:e>
                    </m:acc>
                    <m:r>
                      <w:rPr>
                        <w:rFonts w:ascii="Cambria Math" w:hAnsi="Cambria Math"/>
                        <w:sz w:val="22"/>
                      </w:rPr>
                      <m:t>,</m:t>
                    </m:r>
                    <m:acc>
                      <m:accPr>
                        <m:chr m:val="⃗"/>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r</m:t>
                            </m:r>
                          </m:e>
                          <m:sub>
                            <m:r>
                              <w:rPr>
                                <w:rFonts w:ascii="Cambria Math" w:hAnsi="Cambria Math"/>
                                <w:sz w:val="22"/>
                              </w:rPr>
                              <m:t>j</m:t>
                            </m:r>
                          </m:sub>
                        </m:sSub>
                      </m:e>
                    </m:acc>
                    <m:r>
                      <w:rPr>
                        <w:rFonts w:ascii="Cambria Math" w:hAnsi="Cambria Math"/>
                        <w:sz w:val="22"/>
                      </w:rPr>
                      <m:t>)</m:t>
                    </m:r>
                  </m:e>
                </m:nary>
                <m:r>
                  <w:rPr>
                    <w:rFonts w:ascii="Cambria Math" w:hAnsi="Cambria Math"/>
                    <w:sz w:val="22"/>
                  </w:rPr>
                  <m:t>)Ψ</m:t>
                </m:r>
              </m:oMath>
            </m:oMathPara>
          </w:p>
        </w:tc>
        <w:tc>
          <w:tcPr>
            <w:tcW w:w="1418" w:type="dxa"/>
            <w:vAlign w:val="center"/>
          </w:tcPr>
          <w:p w14:paraId="59DB0A39" w14:textId="4FE77DBA" w:rsidR="007A64F1" w:rsidRPr="00590D41" w:rsidRDefault="00590D41" w:rsidP="00590D41">
            <w:pPr>
              <w:ind w:firstLine="0"/>
              <w:jc w:val="right"/>
              <w:rPr>
                <w:lang w:val="en-US"/>
              </w:rPr>
            </w:pPr>
            <w:r>
              <w:rPr>
                <w:lang w:val="en-US"/>
              </w:rPr>
              <w:t>(2.21)</w:t>
            </w:r>
          </w:p>
        </w:tc>
      </w:tr>
    </w:tbl>
    <w:p w14:paraId="7265B939" w14:textId="77777777" w:rsidR="00951D55" w:rsidRDefault="00951D55" w:rsidP="009D2514">
      <w:pPr>
        <w:pStyle w:val="a9"/>
      </w:pPr>
    </w:p>
    <w:p w14:paraId="33516066" w14:textId="4BA526F4" w:rsidR="002C2690" w:rsidRDefault="00590D41" w:rsidP="00C24631">
      <w:r w:rsidRPr="00590D41">
        <w:t xml:space="preserve">где H — гамильтониан электронной подсистемы; N — количество электронов; U описывает электрон-электронное взаимодействие. Операторы T и U одинаковы для всех систем, в то время как вид V зависит от конкретной системы. </w:t>
      </w:r>
      <w:r w:rsidR="006D2B56" w:rsidRPr="006D2B56">
        <w:t>Как видно, основное отличие парных потенциалов от задачи многих тел состоит в наличии слагаемого, описывающего электрон-электронное взаимодействие, U.</w:t>
      </w:r>
    </w:p>
    <w:p w14:paraId="205D968C" w14:textId="041B440D" w:rsidR="00590D41" w:rsidRDefault="006D2B56" w:rsidP="00C24631">
      <w:r>
        <w:t>Одноэлектронная пл</w:t>
      </w:r>
      <w:r w:rsidR="00590D41" w:rsidRPr="00590D41">
        <w:t>отность частиц задается выражением:</w:t>
      </w:r>
    </w:p>
    <w:p w14:paraId="165CA61E" w14:textId="77777777" w:rsidR="00951D55" w:rsidRDefault="00951D55" w:rsidP="009D2514">
      <w:pPr>
        <w:pStyle w:val="a9"/>
      </w:pPr>
    </w:p>
    <w:tbl>
      <w:tblPr>
        <w:tblStyle w:val="a4"/>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
        <w:gridCol w:w="7515"/>
        <w:gridCol w:w="1559"/>
      </w:tblGrid>
      <w:tr w:rsidR="000471F1" w14:paraId="1EED4317" w14:textId="77777777" w:rsidTr="000471F1">
        <w:tc>
          <w:tcPr>
            <w:tcW w:w="277" w:type="dxa"/>
          </w:tcPr>
          <w:p w14:paraId="5952F412" w14:textId="77777777" w:rsidR="000471F1" w:rsidRDefault="000471F1" w:rsidP="00C24631">
            <w:pPr>
              <w:ind w:firstLine="0"/>
            </w:pPr>
          </w:p>
        </w:tc>
        <w:tc>
          <w:tcPr>
            <w:tcW w:w="7515" w:type="dxa"/>
          </w:tcPr>
          <w:p w14:paraId="5E6A3BFE" w14:textId="1661CA57" w:rsidR="000471F1" w:rsidRPr="000471F1" w:rsidRDefault="00AF40AA" w:rsidP="00C24631">
            <w:pPr>
              <w:ind w:firstLine="0"/>
              <w:rPr>
                <w:i/>
              </w:rPr>
            </w:pPr>
            <m:oMathPara>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=N</m:t>
                </m:r>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d</m:t>
                        </m:r>
                      </m:e>
                      <m:sup>
                        <m:r>
                          <w:rPr>
                            <w:rFonts w:ascii="Cambria Math" w:hAnsi="Cambria Math"/>
                          </w:rPr>
                          <m:t>3</m:t>
                        </m:r>
                      </m:sup>
                    </m:sSup>
                    <m:sSub>
                      <m:sSubPr>
                        <m:ctrlPr>
                          <w:rPr>
                            <w:rFonts w:ascii="Cambria Math" w:hAnsi="Cambria Math"/>
                            <w:i/>
                          </w:rPr>
                        </m:ctrlPr>
                      </m:sSubPr>
                      <m:e>
                        <m:r>
                          <w:rPr>
                            <w:rFonts w:ascii="Cambria Math" w:hAnsi="Cambria Math"/>
                          </w:rPr>
                          <m:t>r</m:t>
                        </m:r>
                      </m:e>
                      <m:sub>
                        <m:r>
                          <w:rPr>
                            <w:rFonts w:ascii="Cambria Math" w:hAnsi="Cambria Math"/>
                          </w:rPr>
                          <m:t>2</m:t>
                        </m:r>
                      </m:sub>
                    </m:sSub>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d</m:t>
                            </m:r>
                          </m:e>
                          <m:sup>
                            <m:r>
                              <w:rPr>
                                <w:rFonts w:ascii="Cambria Math" w:hAnsi="Cambria Math"/>
                              </w:rPr>
                              <m:t>3</m:t>
                            </m:r>
                          </m:sup>
                        </m:sSup>
                        <m:sSub>
                          <m:sSubPr>
                            <m:ctrlPr>
                              <w:rPr>
                                <w:rFonts w:ascii="Cambria Math" w:hAnsi="Cambria Math"/>
                                <w:i/>
                              </w:rPr>
                            </m:ctrlPr>
                          </m:sSubPr>
                          <m:e>
                            <m:r>
                              <w:rPr>
                                <w:rFonts w:ascii="Cambria Math" w:hAnsi="Cambria Math"/>
                              </w:rPr>
                              <m:t>r</m:t>
                            </m:r>
                          </m:e>
                          <m:sub>
                            <m:r>
                              <w:rPr>
                                <w:rFonts w:ascii="Cambria Math" w:hAnsi="Cambria Math"/>
                              </w:rPr>
                              <m:t>3</m:t>
                            </m:r>
                          </m:sub>
                        </m:sSub>
                        <m:nary>
                          <m:naryPr>
                            <m:limLoc m:val="undOvr"/>
                            <m:subHide m:val="1"/>
                            <m:supHide m:val="1"/>
                            <m:ctrlPr>
                              <w:rPr>
                                <w:rFonts w:ascii="Cambria Math" w:hAnsi="Cambria Math"/>
                                <w:i/>
                              </w:rPr>
                            </m:ctrlPr>
                          </m:naryPr>
                          <m:sub/>
                          <m:sup/>
                          <m:e>
                            <m:r>
                              <w:rPr>
                                <w:rFonts w:ascii="Cambria Math" w:hAnsi="Cambria Math"/>
                              </w:rPr>
                              <m:t>…</m:t>
                            </m:r>
                            <m:nary>
                              <m:naryPr>
                                <m:limLoc m:val="undOvr"/>
                                <m:subHide m:val="1"/>
                                <m:supHide m:val="1"/>
                                <m:ctrlPr>
                                  <w:rPr>
                                    <w:rFonts w:ascii="Cambria Math" w:hAnsi="Cambria Math"/>
                                    <w:i/>
                                  </w:rPr>
                                </m:ctrlPr>
                              </m:naryPr>
                              <m:sub/>
                              <m:sup/>
                              <m:e>
                                <m:sSubSup>
                                  <m:sSubSupPr>
                                    <m:ctrlPr>
                                      <w:rPr>
                                        <w:rFonts w:ascii="Cambria Math" w:hAnsi="Cambria Math"/>
                                        <w:i/>
                                      </w:rPr>
                                    </m:ctrlPr>
                                  </m:sSubSupPr>
                                  <m:e>
                                    <m:r>
                                      <w:rPr>
                                        <w:rFonts w:ascii="Cambria Math" w:hAnsi="Cambria Math"/>
                                      </w:rPr>
                                      <m:t>d</m:t>
                                    </m:r>
                                  </m:e>
                                  <m:sub>
                                    <m:r>
                                      <w:rPr>
                                        <w:rFonts w:ascii="Cambria Math" w:hAnsi="Cambria Math"/>
                                      </w:rPr>
                                      <m:t>N</m:t>
                                    </m:r>
                                  </m:sub>
                                  <m:sup>
                                    <m:r>
                                      <w:rPr>
                                        <w:rFonts w:ascii="Cambria Math" w:hAnsi="Cambria Math"/>
                                      </w:rPr>
                                      <m:t>3</m:t>
                                    </m:r>
                                  </m:sup>
                                </m:sSubSup>
                                <m:sSup>
                                  <m:sSupPr>
                                    <m:ctrlPr>
                                      <w:rPr>
                                        <w:rFonts w:ascii="Cambria Math" w:hAnsi="Cambria Math"/>
                                        <w:i/>
                                      </w:rPr>
                                    </m:ctrlPr>
                                  </m:sSupPr>
                                  <m:e>
                                    <m:r>
                                      <w:rPr>
                                        <w:rFonts w:ascii="Cambria Math" w:hAnsi="Cambria Math"/>
                                      </w:rPr>
                                      <m:t>Ψ</m:t>
                                    </m:r>
                                  </m:e>
                                  <m:sup>
                                    <m:r>
                                      <w:rPr>
                                        <w:rFonts w:ascii="Cambria Math" w:hAnsi="Cambria Math"/>
                                      </w:rPr>
                                      <m:t>*</m:t>
                                    </m:r>
                                  </m:sup>
                                </m:sSup>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N</m:t>
                                        </m:r>
                                      </m:sub>
                                    </m:sSub>
                                  </m:e>
                                </m:acc>
                                <m:r>
                                  <w:rPr>
                                    <w:rFonts w:ascii="Cambria Math" w:hAnsi="Cambria Math"/>
                                  </w:rPr>
                                  <m:t>)Ψ(</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N</m:t>
                                        </m:r>
                                      </m:sub>
                                    </m:sSub>
                                  </m:e>
                                </m:acc>
                                <m:r>
                                  <w:rPr>
                                    <w:rFonts w:ascii="Cambria Math" w:hAnsi="Cambria Math"/>
                                  </w:rPr>
                                  <m:t>)</m:t>
                                </m:r>
                              </m:e>
                            </m:nary>
                          </m:e>
                        </m:nary>
                      </m:e>
                    </m:nary>
                  </m:e>
                </m:nary>
              </m:oMath>
            </m:oMathPara>
          </w:p>
        </w:tc>
        <w:tc>
          <w:tcPr>
            <w:tcW w:w="1559" w:type="dxa"/>
            <w:vAlign w:val="center"/>
          </w:tcPr>
          <w:p w14:paraId="2C8C56DE" w14:textId="3CFAEF65" w:rsidR="000471F1" w:rsidRPr="000471F1" w:rsidRDefault="000471F1" w:rsidP="000471F1">
            <w:pPr>
              <w:ind w:firstLine="0"/>
              <w:jc w:val="right"/>
              <w:rPr>
                <w:lang w:val="en-US"/>
              </w:rPr>
            </w:pPr>
            <w:r>
              <w:rPr>
                <w:lang w:val="en-US"/>
              </w:rPr>
              <w:t>(2.22)</w:t>
            </w:r>
          </w:p>
        </w:tc>
      </w:tr>
    </w:tbl>
    <w:p w14:paraId="516B227F" w14:textId="77777777" w:rsidR="00951D55" w:rsidRDefault="00951D55" w:rsidP="009D2514">
      <w:pPr>
        <w:pStyle w:val="a9"/>
      </w:pPr>
    </w:p>
    <w:p w14:paraId="20E0F54B" w14:textId="16174C03" w:rsidR="000471F1" w:rsidRDefault="000471F1" w:rsidP="00C24631">
      <w:r w:rsidRPr="000471F1">
        <w:t xml:space="preserve">это выражение может быть обращено: по заданной плотности частиц в основном состоянии, </w:t>
      </w:r>
      <m:oMath>
        <m:sSub>
          <m:sSubPr>
            <m:ctrlPr>
              <w:rPr>
                <w:rFonts w:ascii="Cambria Math" w:hAnsi="Cambria Math"/>
                <w:i/>
              </w:rPr>
            </m:ctrlPr>
          </m:sSubPr>
          <m:e>
            <m:r>
              <w:rPr>
                <w:rFonts w:ascii="Cambria Math" w:hAnsi="Cambria Math"/>
              </w:rPr>
              <m:t>n</m:t>
            </m:r>
          </m:e>
          <m:sub>
            <m:r>
              <w:rPr>
                <w:rFonts w:ascii="Cambria Math" w:hAnsi="Cambria Math"/>
              </w:rPr>
              <m:t>0</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rsidRPr="000471F1">
        <w:t xml:space="preserve">, можно найти соответствующую волновую функцию основного состояния </w:t>
      </w:r>
      <m:oMath>
        <m:sSub>
          <m:sSubPr>
            <m:ctrlPr>
              <w:rPr>
                <w:rFonts w:ascii="Cambria Math" w:hAnsi="Cambria Math"/>
                <w:i/>
              </w:rPr>
            </m:ctrlPr>
          </m:sSubPr>
          <m:e>
            <m:r>
              <w:rPr>
                <w:rFonts w:ascii="Cambria Math" w:hAnsi="Cambria Math"/>
              </w:rPr>
              <m:t>Ψ</m:t>
            </m:r>
          </m:e>
          <m:sub>
            <m:r>
              <w:rPr>
                <w:rFonts w:ascii="Cambria Math" w:hAnsi="Cambria Math"/>
              </w:rPr>
              <m:t>0</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N</m:t>
                </m:r>
              </m:sub>
            </m:sSub>
          </m:e>
        </m:acc>
        <m:r>
          <w:rPr>
            <w:rFonts w:ascii="Cambria Math" w:hAnsi="Cambria Math"/>
          </w:rPr>
          <m:t>)</m:t>
        </m:r>
      </m:oMath>
      <w:r w:rsidRPr="000471F1">
        <w:t xml:space="preserve">. Иными словами, </w:t>
      </w:r>
      <m:oMath>
        <m:sSub>
          <m:sSubPr>
            <m:ctrlPr>
              <w:rPr>
                <w:rFonts w:ascii="Cambria Math" w:hAnsi="Cambria Math"/>
                <w:i/>
              </w:rPr>
            </m:ctrlPr>
          </m:sSubPr>
          <m:e>
            <m:r>
              <w:rPr>
                <w:rFonts w:ascii="Cambria Math" w:hAnsi="Cambria Math"/>
              </w:rPr>
              <m:t>Ψ</m:t>
            </m:r>
          </m:e>
          <m:sub>
            <m:r>
              <w:rPr>
                <w:rFonts w:ascii="Cambria Math" w:hAnsi="Cambria Math"/>
              </w:rPr>
              <m:t>0</m:t>
            </m:r>
          </m:sub>
        </m:sSub>
      </m:oMath>
      <w:r w:rsidRPr="000471F1">
        <w:t xml:space="preserve"> </w:t>
      </w:r>
      <w:r w:rsidR="00D1566C" w:rsidRPr="00D1566C">
        <w:t>-</w:t>
      </w:r>
      <w:r w:rsidRPr="000471F1">
        <w:t xml:space="preserve"> единственный функционал от </w:t>
      </w:r>
      <m:oMath>
        <m:sSub>
          <m:sSubPr>
            <m:ctrlPr>
              <w:rPr>
                <w:rFonts w:ascii="Cambria Math" w:hAnsi="Cambria Math"/>
                <w:i/>
              </w:rPr>
            </m:ctrlPr>
          </m:sSubPr>
          <m:e>
            <m:r>
              <w:rPr>
                <w:rFonts w:ascii="Cambria Math" w:hAnsi="Cambria Math"/>
              </w:rPr>
              <m:t>n</m:t>
            </m:r>
          </m:e>
          <m:sub>
            <m:r>
              <w:rPr>
                <w:rFonts w:ascii="Cambria Math" w:hAnsi="Cambria Math"/>
              </w:rPr>
              <m:t>0</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rsidRPr="000471F1">
        <w:t>, то есть</w:t>
      </w:r>
      <w:r w:rsidR="00D1566C" w:rsidRPr="00D1566C">
        <w:t xml:space="preserve"> для энергии основного состояния можно записать:</w:t>
      </w:r>
    </w:p>
    <w:p w14:paraId="16CBDBD2" w14:textId="77777777" w:rsidR="00951D55" w:rsidRPr="00D1566C" w:rsidRDefault="00951D55" w:rsidP="009D2514">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820"/>
        <w:gridCol w:w="3115"/>
      </w:tblGrid>
      <w:tr w:rsidR="00D1566C" w14:paraId="101381FA" w14:textId="77777777" w:rsidTr="00B9292A">
        <w:tc>
          <w:tcPr>
            <w:tcW w:w="2410" w:type="dxa"/>
            <w:vAlign w:val="center"/>
          </w:tcPr>
          <w:p w14:paraId="098E32C6" w14:textId="77777777" w:rsidR="00D1566C" w:rsidRDefault="00D1566C" w:rsidP="00D1566C">
            <w:pPr>
              <w:ind w:firstLine="0"/>
              <w:jc w:val="right"/>
            </w:pPr>
          </w:p>
        </w:tc>
        <w:tc>
          <w:tcPr>
            <w:tcW w:w="3820" w:type="dxa"/>
            <w:vAlign w:val="center"/>
          </w:tcPr>
          <w:p w14:paraId="2F3E92B3" w14:textId="58B6F001" w:rsidR="00D1566C" w:rsidRPr="00D1566C" w:rsidRDefault="00AF40AA" w:rsidP="00D1566C">
            <w:pPr>
              <w:ind w:firstLine="0"/>
              <w:jc w:val="right"/>
              <w:rPr>
                <w:i/>
              </w:rPr>
            </w:pPr>
            <m:oMathPara>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]|T+U+V|</m:t>
                    </m:r>
                    <m:sSub>
                      <m:sSubPr>
                        <m:ctrlPr>
                          <w:rPr>
                            <w:rFonts w:ascii="Cambria Math" w:hAnsi="Cambria Math"/>
                            <w:i/>
                          </w:rPr>
                        </m:ctrlPr>
                      </m:sSubPr>
                      <m:e>
                        <m:r>
                          <w:rPr>
                            <w:rFonts w:ascii="Cambria Math" w:hAnsi="Cambria Math"/>
                          </w:rPr>
                          <m:t>Ψ</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e>
                </m:d>
              </m:oMath>
            </m:oMathPara>
          </w:p>
        </w:tc>
        <w:tc>
          <w:tcPr>
            <w:tcW w:w="3115" w:type="dxa"/>
            <w:vAlign w:val="center"/>
          </w:tcPr>
          <w:p w14:paraId="0E8E9C6C" w14:textId="6F18DC3D" w:rsidR="00D1566C" w:rsidRPr="00D1566C" w:rsidRDefault="00D1566C" w:rsidP="00D1566C">
            <w:pPr>
              <w:ind w:firstLine="0"/>
              <w:jc w:val="right"/>
              <w:rPr>
                <w:lang w:val="en-US"/>
              </w:rPr>
            </w:pPr>
            <w:r>
              <w:rPr>
                <w:lang w:val="en-US"/>
              </w:rPr>
              <w:t>(2.23)</w:t>
            </w:r>
          </w:p>
        </w:tc>
      </w:tr>
    </w:tbl>
    <w:p w14:paraId="5455C2E0" w14:textId="77777777" w:rsidR="00951D55" w:rsidRDefault="00951D55" w:rsidP="009D2514">
      <w:pPr>
        <w:pStyle w:val="a9"/>
      </w:pPr>
    </w:p>
    <w:p w14:paraId="22EC58A0" w14:textId="7921E4C3" w:rsidR="00D1566C" w:rsidRDefault="00E20BE2" w:rsidP="00C24631">
      <w:r w:rsidRPr="00E20BE2">
        <w:t xml:space="preserve">где вклад внешнего потенциала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|V|</m:t>
            </m:r>
            <m:sSub>
              <m:sSubPr>
                <m:ctrlPr>
                  <w:rPr>
                    <w:rFonts w:ascii="Cambria Math" w:hAnsi="Cambria Math"/>
                    <w:i/>
                  </w:rPr>
                </m:ctrlPr>
              </m:sSubPr>
              <m:e>
                <m:r>
                  <w:rPr>
                    <w:rFonts w:ascii="Cambria Math" w:hAnsi="Cambria Math"/>
                  </w:rPr>
                  <m:t>Ψ</m:t>
                </m:r>
              </m:e>
              <m:sub>
                <m:r>
                  <w:rPr>
                    <w:rFonts w:ascii="Cambria Math" w:hAnsi="Cambria Math"/>
                  </w:rPr>
                  <m:t>0</m:t>
                </m:r>
              </m:sub>
            </m:sSub>
            <m:sSub>
              <m:sSubPr>
                <m:ctrlPr>
                  <w:rPr>
                    <w:rFonts w:ascii="Cambria Math" w:hAnsi="Cambria Math"/>
                    <w:i/>
                  </w:rPr>
                </m:ctrlPr>
              </m:sSubPr>
              <m:e>
                <m:r>
                  <w:rPr>
                    <w:rFonts w:ascii="Cambria Math" w:hAnsi="Cambria Math"/>
                  </w:rPr>
                  <m:t>n</m:t>
                </m:r>
              </m:e>
              <m:sub>
                <m:r>
                  <w:rPr>
                    <w:rFonts w:ascii="Cambria Math" w:hAnsi="Cambria Math"/>
                  </w:rPr>
                  <m:t>0</m:t>
                </m:r>
              </m:sub>
            </m:sSub>
          </m:e>
        </m:d>
      </m:oMath>
      <w:r w:rsidRPr="00E20BE2">
        <w:t xml:space="preserve"> может быть переписан через плотность частиц:</w:t>
      </w:r>
    </w:p>
    <w:p w14:paraId="2452016E" w14:textId="77777777" w:rsidR="00951D55" w:rsidRDefault="00951D55" w:rsidP="009D2514">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E20BE2" w14:paraId="44919846" w14:textId="77777777" w:rsidTr="00E20BE2">
        <w:tc>
          <w:tcPr>
            <w:tcW w:w="3115" w:type="dxa"/>
            <w:vAlign w:val="center"/>
          </w:tcPr>
          <w:p w14:paraId="6A9C5BEA" w14:textId="77777777" w:rsidR="00E20BE2" w:rsidRDefault="00E20BE2" w:rsidP="00E20BE2">
            <w:pPr>
              <w:ind w:firstLine="0"/>
              <w:jc w:val="right"/>
            </w:pPr>
          </w:p>
        </w:tc>
        <w:tc>
          <w:tcPr>
            <w:tcW w:w="3115" w:type="dxa"/>
            <w:vAlign w:val="center"/>
          </w:tcPr>
          <w:p w14:paraId="0B7F041E" w14:textId="47E1133D" w:rsidR="00E20BE2" w:rsidRDefault="00E20BE2" w:rsidP="00E20BE2">
            <w:pPr>
              <w:ind w:firstLine="0"/>
              <w:jc w:val="right"/>
            </w:pPr>
            <m:oMathPara>
              <m:oMath>
                <m:r>
                  <w:rPr>
                    <w:rFonts w:ascii="Cambria Math" w:hAnsi="Cambria Math"/>
                  </w:rPr>
                  <m:t>V</m:t>
                </m:r>
                <m:d>
                  <m:dPr>
                    <m:begChr m:val="["/>
                    <m:endChr m:val="]"/>
                    <m:ctrlPr>
                      <w:rPr>
                        <w:rFonts w:ascii="Cambria Math" w:hAnsi="Cambria Math"/>
                        <w:i/>
                      </w:rPr>
                    </m:ctrlPr>
                  </m:dPr>
                  <m:e>
                    <m:r>
                      <w:rPr>
                        <w:rFonts w:ascii="Cambria Math" w:hAnsi="Cambria Math"/>
                      </w:rPr>
                      <m:t>n</m:t>
                    </m:r>
                  </m:e>
                </m:d>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V</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sSup>
                      <m:sSupPr>
                        <m:ctrlPr>
                          <w:rPr>
                            <w:rFonts w:ascii="Cambria Math" w:hAnsi="Cambria Math"/>
                            <w:i/>
                          </w:rPr>
                        </m:ctrlPr>
                      </m:sSupPr>
                      <m:e>
                        <m:r>
                          <w:rPr>
                            <w:rFonts w:ascii="Cambria Math" w:hAnsi="Cambria Math"/>
                          </w:rPr>
                          <m:t>d</m:t>
                        </m:r>
                      </m:e>
                      <m:sup>
                        <m:r>
                          <w:rPr>
                            <w:rFonts w:ascii="Cambria Math" w:hAnsi="Cambria Math"/>
                          </w:rPr>
                          <m:t>3</m:t>
                        </m:r>
                      </m:sup>
                    </m:sSup>
                    <m:r>
                      <w:rPr>
                        <w:rFonts w:ascii="Cambria Math" w:hAnsi="Cambria Math"/>
                      </w:rPr>
                      <m:t>r</m:t>
                    </m:r>
                  </m:e>
                </m:nary>
              </m:oMath>
            </m:oMathPara>
          </w:p>
        </w:tc>
        <w:tc>
          <w:tcPr>
            <w:tcW w:w="3115" w:type="dxa"/>
            <w:vAlign w:val="center"/>
          </w:tcPr>
          <w:p w14:paraId="22CD99CA" w14:textId="02AA4F0B" w:rsidR="00E20BE2" w:rsidRPr="00E20BE2" w:rsidRDefault="00E20BE2" w:rsidP="00E20BE2">
            <w:pPr>
              <w:ind w:firstLine="0"/>
              <w:jc w:val="right"/>
              <w:rPr>
                <w:lang w:val="en-US"/>
              </w:rPr>
            </w:pPr>
            <w:r>
              <w:rPr>
                <w:lang w:val="en-US"/>
              </w:rPr>
              <w:t>(2.24)</w:t>
            </w:r>
          </w:p>
        </w:tc>
      </w:tr>
    </w:tbl>
    <w:p w14:paraId="1B74CC76" w14:textId="77777777" w:rsidR="00951D55" w:rsidRDefault="00951D55" w:rsidP="009D2514">
      <w:pPr>
        <w:pStyle w:val="a9"/>
      </w:pPr>
    </w:p>
    <w:p w14:paraId="66895C30" w14:textId="6AD48589" w:rsidR="00E20BE2" w:rsidRDefault="00E20BE2" w:rsidP="00C24631">
      <w:r w:rsidRPr="00E20BE2">
        <w:t xml:space="preserve">Вариационная задача отыскания минимума функционала энергии E[n] может быть решена </w:t>
      </w:r>
      <w:r>
        <w:t>путем</w:t>
      </w:r>
      <w:r w:rsidRPr="00E20BE2">
        <w:t>,</w:t>
      </w:r>
      <w:r>
        <w:t xml:space="preserve"> в котором</w:t>
      </w:r>
      <w:r w:rsidRPr="00E20BE2">
        <w:t xml:space="preserve"> функционал энергии может быть записан как эффективный функционал плотности частиц в одночастичной системе:</w:t>
      </w:r>
    </w:p>
    <w:p w14:paraId="7613BB39" w14:textId="77777777" w:rsidR="00951D55" w:rsidRDefault="00951D55" w:rsidP="009D2514">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3967"/>
        <w:gridCol w:w="3115"/>
      </w:tblGrid>
      <w:tr w:rsidR="00E20BE2" w14:paraId="038D4AE6" w14:textId="77777777" w:rsidTr="00E20BE2">
        <w:tc>
          <w:tcPr>
            <w:tcW w:w="2263" w:type="dxa"/>
            <w:vAlign w:val="center"/>
          </w:tcPr>
          <w:p w14:paraId="6A590DC9" w14:textId="77777777" w:rsidR="00E20BE2" w:rsidRDefault="00E20BE2" w:rsidP="00E20BE2">
            <w:pPr>
              <w:ind w:firstLine="0"/>
              <w:jc w:val="right"/>
            </w:pPr>
          </w:p>
        </w:tc>
        <w:tc>
          <w:tcPr>
            <w:tcW w:w="3967" w:type="dxa"/>
            <w:vAlign w:val="center"/>
          </w:tcPr>
          <w:p w14:paraId="7572CA6F" w14:textId="67D13871" w:rsidR="00E20BE2" w:rsidRDefault="00AF40AA" w:rsidP="00E20BE2">
            <w:pPr>
              <w:ind w:firstLine="0"/>
              <w:jc w:val="right"/>
            </w:pPr>
            <m:oMathPara>
              <m:oMath>
                <m:sSub>
                  <m:sSubPr>
                    <m:ctrlPr>
                      <w:rPr>
                        <w:rFonts w:ascii="Cambria Math" w:hAnsi="Cambria Math"/>
                        <w:i/>
                      </w:rPr>
                    </m:ctrlPr>
                  </m:sSubPr>
                  <m:e>
                    <m:r>
                      <w:rPr>
                        <w:rFonts w:ascii="Cambria Math" w:hAnsi="Cambria Math"/>
                      </w:rPr>
                      <m:t>E</m:t>
                    </m:r>
                  </m:e>
                  <m:sub>
                    <m:r>
                      <w:rPr>
                        <w:rFonts w:ascii="Cambria Math" w:hAnsi="Cambria Math"/>
                      </w:rPr>
                      <m:t>s</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s</m:t>
                        </m:r>
                      </m:sub>
                    </m:sSub>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s</m:t>
                        </m:r>
                      </m:sub>
                    </m:sSub>
                    <m:d>
                      <m:dPr>
                        <m:begChr m:val="["/>
                        <m:endChr m:val="]"/>
                        <m:ctrlPr>
                          <w:rPr>
                            <w:rFonts w:ascii="Cambria Math" w:hAnsi="Cambria Math"/>
                            <w:i/>
                          </w:rPr>
                        </m:ctrlPr>
                      </m:dPr>
                      <m:e>
                        <m:r>
                          <w:rPr>
                            <w:rFonts w:ascii="Cambria Math" w:hAnsi="Cambria Math"/>
                          </w:rPr>
                          <m:t>n</m:t>
                        </m:r>
                      </m:e>
                    </m:d>
                  </m:e>
                </m:d>
              </m:oMath>
            </m:oMathPara>
          </w:p>
        </w:tc>
        <w:tc>
          <w:tcPr>
            <w:tcW w:w="3115" w:type="dxa"/>
            <w:vAlign w:val="center"/>
          </w:tcPr>
          <w:p w14:paraId="4FCCEC2D" w14:textId="057AC1B9" w:rsidR="00E20BE2" w:rsidRPr="00E20BE2" w:rsidRDefault="00E20BE2" w:rsidP="00E20BE2">
            <w:pPr>
              <w:ind w:firstLine="0"/>
              <w:jc w:val="right"/>
              <w:rPr>
                <w:lang w:val="en-US"/>
              </w:rPr>
            </w:pPr>
            <w:r>
              <w:rPr>
                <w:lang w:val="en-US"/>
              </w:rPr>
              <w:t>(2.25)</w:t>
            </w:r>
          </w:p>
        </w:tc>
      </w:tr>
    </w:tbl>
    <w:p w14:paraId="6E344699" w14:textId="77777777" w:rsidR="00951D55" w:rsidRDefault="00951D55" w:rsidP="009D2514">
      <w:pPr>
        <w:pStyle w:val="a9"/>
      </w:pPr>
    </w:p>
    <w:p w14:paraId="34E57D31" w14:textId="1D542790" w:rsidR="00E20BE2" w:rsidRDefault="00E20BE2" w:rsidP="00C24631">
      <w:r w:rsidRPr="00E20BE2">
        <w:t xml:space="preserve">где </w:t>
      </w:r>
      <m:oMath>
        <m:sSub>
          <m:sSubPr>
            <m:ctrlPr>
              <w:rPr>
                <w:rFonts w:ascii="Cambria Math" w:hAnsi="Cambria Math"/>
                <w:i/>
              </w:rPr>
            </m:ctrlPr>
          </m:sSubPr>
          <m:e>
            <m:r>
              <w:rPr>
                <w:rFonts w:ascii="Cambria Math" w:hAnsi="Cambria Math"/>
              </w:rPr>
              <m:t>T</m:t>
            </m:r>
          </m:e>
          <m:sub>
            <m:r>
              <w:rPr>
                <w:rFonts w:ascii="Cambria Math" w:hAnsi="Cambria Math"/>
                <w:lang w:val="en-US"/>
              </w:rPr>
              <m:t>s</m:t>
            </m:r>
          </m:sub>
        </m:sSub>
      </m:oMath>
      <w:r w:rsidR="0054095D" w:rsidRPr="0054095D">
        <w:t xml:space="preserve"> </w:t>
      </w:r>
      <w:r w:rsidRPr="00E20BE2">
        <w:t xml:space="preserve">означает кинетическую энергию свободной частицы, а </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54095D">
        <w:noBreakHyphen/>
      </w:r>
      <w:r w:rsidRPr="00E20BE2">
        <w:t>эффективный внешний потенциал для электронной подсистемы</w:t>
      </w:r>
      <w:r w:rsidR="0054095D" w:rsidRPr="0054095D">
        <w:t>:</w:t>
      </w:r>
    </w:p>
    <w:p w14:paraId="407E811A" w14:textId="77777777" w:rsidR="00951D55" w:rsidRPr="0054095D" w:rsidRDefault="00951D55" w:rsidP="009D2514">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54095D" w14:paraId="53CC5034" w14:textId="77777777" w:rsidTr="0054095D">
        <w:tc>
          <w:tcPr>
            <w:tcW w:w="3115" w:type="dxa"/>
            <w:vAlign w:val="center"/>
          </w:tcPr>
          <w:p w14:paraId="4E355EA0" w14:textId="77777777" w:rsidR="0054095D" w:rsidRDefault="0054095D" w:rsidP="0054095D">
            <w:pPr>
              <w:ind w:firstLine="0"/>
              <w:jc w:val="right"/>
            </w:pPr>
          </w:p>
        </w:tc>
        <w:tc>
          <w:tcPr>
            <w:tcW w:w="3115" w:type="dxa"/>
            <w:vAlign w:val="center"/>
          </w:tcPr>
          <w:p w14:paraId="707BF65D" w14:textId="1C750834" w:rsidR="0054095D" w:rsidRPr="0054095D" w:rsidRDefault="00AF40AA" w:rsidP="0054095D">
            <w:pPr>
              <w:ind w:firstLine="0"/>
              <w:jc w:val="right"/>
              <w:rPr>
                <w:i/>
              </w:rPr>
            </w:pPr>
            <m:oMathPara>
              <m:oMath>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=V+U+T-</m:t>
                </m:r>
                <m:sSub>
                  <m:sSubPr>
                    <m:ctrlPr>
                      <w:rPr>
                        <w:rFonts w:ascii="Cambria Math" w:hAnsi="Cambria Math"/>
                        <w:i/>
                      </w:rPr>
                    </m:ctrlPr>
                  </m:sSubPr>
                  <m:e>
                    <m:r>
                      <w:rPr>
                        <w:rFonts w:ascii="Cambria Math" w:hAnsi="Cambria Math"/>
                      </w:rPr>
                      <m:t>T</m:t>
                    </m:r>
                  </m:e>
                  <m:sub>
                    <m:r>
                      <w:rPr>
                        <w:rFonts w:ascii="Cambria Math" w:hAnsi="Cambria Math"/>
                      </w:rPr>
                      <m:t>s</m:t>
                    </m:r>
                  </m:sub>
                </m:sSub>
              </m:oMath>
            </m:oMathPara>
          </w:p>
        </w:tc>
        <w:tc>
          <w:tcPr>
            <w:tcW w:w="3115" w:type="dxa"/>
            <w:vAlign w:val="center"/>
          </w:tcPr>
          <w:p w14:paraId="5EA7509C" w14:textId="2AEA71EE" w:rsidR="0054095D" w:rsidRPr="0054095D" w:rsidRDefault="0054095D" w:rsidP="0054095D">
            <w:pPr>
              <w:ind w:firstLine="0"/>
              <w:jc w:val="right"/>
              <w:rPr>
                <w:lang w:val="en-US"/>
              </w:rPr>
            </w:pPr>
            <w:r>
              <w:rPr>
                <w:lang w:val="en-US"/>
              </w:rPr>
              <w:t>(2.26)</w:t>
            </w:r>
          </w:p>
        </w:tc>
      </w:tr>
    </w:tbl>
    <w:p w14:paraId="311AD098" w14:textId="77777777" w:rsidR="00951D55" w:rsidRDefault="00951D55" w:rsidP="009D2514">
      <w:pPr>
        <w:pStyle w:val="a9"/>
      </w:pPr>
    </w:p>
    <w:p w14:paraId="6183A672" w14:textId="6CC12045" w:rsidR="0054095D" w:rsidRDefault="0054095D" w:rsidP="00C24631">
      <w:r w:rsidRPr="0054095D">
        <w:t>Решение уравнений Кона - Шэма для вспомогательной системы, из которой исключено электрон-электронное взаимодействие:</w:t>
      </w:r>
    </w:p>
    <w:p w14:paraId="47FFFB17" w14:textId="77777777" w:rsidR="00951D55" w:rsidRDefault="00951D55" w:rsidP="009D2514">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250"/>
        <w:gridCol w:w="3115"/>
      </w:tblGrid>
      <w:tr w:rsidR="0054095D" w14:paraId="0516F3C2" w14:textId="77777777" w:rsidTr="0054095D">
        <w:tc>
          <w:tcPr>
            <w:tcW w:w="1980" w:type="dxa"/>
            <w:vAlign w:val="center"/>
          </w:tcPr>
          <w:p w14:paraId="66DF04E6" w14:textId="77777777" w:rsidR="0054095D" w:rsidRDefault="0054095D" w:rsidP="0054095D">
            <w:pPr>
              <w:ind w:firstLine="0"/>
              <w:jc w:val="right"/>
            </w:pPr>
          </w:p>
        </w:tc>
        <w:tc>
          <w:tcPr>
            <w:tcW w:w="4250" w:type="dxa"/>
            <w:vAlign w:val="center"/>
          </w:tcPr>
          <w:p w14:paraId="14CBCB2B" w14:textId="04663CD7" w:rsidR="0054095D" w:rsidRPr="0054095D" w:rsidRDefault="00AF40AA" w:rsidP="0054095D">
            <w:pPr>
              <w:ind w:firstLine="0"/>
              <w:jc w:val="right"/>
              <w:rPr>
                <w:i/>
              </w:rPr>
            </w:pPr>
            <m:oMathPara>
              <m:oMath>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hAnsi="Cambria Math"/>
                          </w:rPr>
                          <m:t>2m</m:t>
                        </m:r>
                      </m:den>
                    </m:f>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m:oMathPara>
          </w:p>
        </w:tc>
        <w:tc>
          <w:tcPr>
            <w:tcW w:w="3115" w:type="dxa"/>
            <w:vAlign w:val="center"/>
          </w:tcPr>
          <w:p w14:paraId="693DDB67" w14:textId="66A8F2FE" w:rsidR="0054095D" w:rsidRPr="0054095D" w:rsidRDefault="0054095D" w:rsidP="0054095D">
            <w:pPr>
              <w:ind w:firstLine="0"/>
              <w:jc w:val="right"/>
              <w:rPr>
                <w:lang w:val="en-US"/>
              </w:rPr>
            </w:pPr>
            <w:r>
              <w:rPr>
                <w:lang w:val="en-US"/>
              </w:rPr>
              <w:t>(2.27)</w:t>
            </w:r>
          </w:p>
        </w:tc>
      </w:tr>
    </w:tbl>
    <w:p w14:paraId="0E718EDA" w14:textId="77777777" w:rsidR="00951D55" w:rsidRDefault="00951D55" w:rsidP="009D2514">
      <w:pPr>
        <w:pStyle w:val="a9"/>
      </w:pPr>
    </w:p>
    <w:p w14:paraId="44C89E08" w14:textId="35820BAD" w:rsidR="0054095D" w:rsidRDefault="0054095D" w:rsidP="00951D55">
      <w:r w:rsidRPr="0054095D">
        <w:t xml:space="preserve">даёт орбитали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rsidRPr="0054095D">
        <w:t xml:space="preserve">, по которым восстанавливается электронная плотность </w:t>
      </w:r>
      <m:oMath>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e>
              <m:sup>
                <m:r>
                  <w:rPr>
                    <w:rFonts w:ascii="Cambria Math" w:hAnsi="Cambria Math"/>
                  </w:rPr>
                  <m:t>2</m:t>
                </m:r>
              </m:sup>
            </m:sSup>
          </m:e>
        </m:nary>
      </m:oMath>
      <w:r w:rsidRPr="0054095D">
        <w:t xml:space="preserve"> исходной многочастичной системы</w:t>
      </w:r>
      <w:r w:rsidR="005323A9" w:rsidRPr="005323A9">
        <w:t xml:space="preserve">. Эффективный одночастичный потенциал </w:t>
      </w:r>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5323A9" w:rsidRPr="005323A9">
        <w:t xml:space="preserve"> записывается как:</w:t>
      </w:r>
    </w:p>
    <w:p w14:paraId="5906B474" w14:textId="77777777" w:rsidR="00951D55" w:rsidRDefault="00951D55" w:rsidP="009D2514">
      <w:pPr>
        <w:pStyle w:val="a9"/>
      </w:pPr>
    </w:p>
    <w:tbl>
      <w:tblPr>
        <w:tblStyle w:val="a4"/>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237"/>
        <w:gridCol w:w="1985"/>
      </w:tblGrid>
      <w:tr w:rsidR="005323A9" w14:paraId="2E26DC08" w14:textId="77777777" w:rsidTr="005323A9">
        <w:tc>
          <w:tcPr>
            <w:tcW w:w="1129" w:type="dxa"/>
            <w:vAlign w:val="center"/>
          </w:tcPr>
          <w:p w14:paraId="2660AD99" w14:textId="77777777" w:rsidR="005323A9" w:rsidRDefault="005323A9" w:rsidP="005323A9">
            <w:pPr>
              <w:ind w:firstLine="0"/>
              <w:jc w:val="right"/>
            </w:pPr>
          </w:p>
        </w:tc>
        <w:tc>
          <w:tcPr>
            <w:tcW w:w="6237" w:type="dxa"/>
            <w:vAlign w:val="center"/>
          </w:tcPr>
          <w:p w14:paraId="65F080A6" w14:textId="746862E7" w:rsidR="005323A9" w:rsidRPr="005323A9" w:rsidRDefault="00AF40AA" w:rsidP="005323A9">
            <w:pPr>
              <w:ind w:firstLine="0"/>
              <w:jc w:val="right"/>
              <w:rPr>
                <w:i/>
              </w:rPr>
            </w:pPr>
            <m:oMathPara>
              <m:oMath>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=V+</m:t>
                </m:r>
                <m:nary>
                  <m:naryPr>
                    <m:limLoc m:val="undOvr"/>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2</m:t>
                            </m:r>
                          </m:sup>
                        </m:sSup>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m:t>
                            </m:r>
                          </m:sup>
                        </m:sSup>
                        <m:r>
                          <w:rPr>
                            <w:rFonts w:ascii="Cambria Math" w:hAnsi="Cambria Math"/>
                          </w:rPr>
                          <m:t>)</m:t>
                        </m:r>
                      </m:num>
                      <m:den>
                        <m:r>
                          <w:rPr>
                            <w:rFonts w:ascii="Cambria Math" w:hAnsi="Cambria Math"/>
                          </w:rPr>
                          <m:t>|</m:t>
                        </m:r>
                        <m:acc>
                          <m:accPr>
                            <m:chr m:val="⃗"/>
                            <m:ctrlPr>
                              <w:rPr>
                                <w:rFonts w:ascii="Cambria Math" w:hAnsi="Cambria Math"/>
                                <w:i/>
                              </w:rPr>
                            </m:ctrlPr>
                          </m:accPr>
                          <m:e>
                            <m:r>
                              <w:rPr>
                                <w:rFonts w:ascii="Cambria Math" w:hAnsi="Cambria Math"/>
                              </w:rPr>
                              <m:t>r</m:t>
                            </m:r>
                          </m:e>
                        </m:acc>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m:t>
                            </m:r>
                          </m:sup>
                        </m:sSup>
                        <m:r>
                          <w:rPr>
                            <w:rFonts w:ascii="Cambria Math" w:hAnsi="Cambria Math"/>
                          </w:rPr>
                          <m:t>|</m:t>
                        </m:r>
                      </m:den>
                    </m:f>
                    <m:sSup>
                      <m:sSupPr>
                        <m:ctrlPr>
                          <w:rPr>
                            <w:rFonts w:ascii="Cambria Math" w:hAnsi="Cambria Math"/>
                            <w:i/>
                          </w:rPr>
                        </m:ctrlPr>
                      </m:sSupPr>
                      <m:e>
                        <m:r>
                          <w:rPr>
                            <w:rFonts w:ascii="Cambria Math" w:hAnsi="Cambria Math"/>
                          </w:rPr>
                          <m:t>d</m:t>
                        </m:r>
                      </m:e>
                      <m:sup>
                        <m:r>
                          <w:rPr>
                            <w:rFonts w:ascii="Cambria Math" w:hAnsi="Cambria Math"/>
                          </w:rPr>
                          <m:t>3</m:t>
                        </m:r>
                      </m:sup>
                    </m:sSup>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XC</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r</m:t>
                            </m:r>
                          </m:e>
                        </m:acc>
                      </m:e>
                      <m:sup>
                        <m:r>
                          <w:rPr>
                            <w:rFonts w:ascii="Cambria Math" w:hAnsi="Cambria Math"/>
                          </w:rPr>
                          <m:t>'</m:t>
                        </m:r>
                      </m:sup>
                    </m:sSup>
                    <m:r>
                      <w:rPr>
                        <w:rFonts w:ascii="Cambria Math" w:hAnsi="Cambria Math"/>
                      </w:rPr>
                      <m:t>)]</m:t>
                    </m:r>
                  </m:e>
                </m:nary>
              </m:oMath>
            </m:oMathPara>
          </w:p>
        </w:tc>
        <w:tc>
          <w:tcPr>
            <w:tcW w:w="1985" w:type="dxa"/>
            <w:vAlign w:val="center"/>
          </w:tcPr>
          <w:p w14:paraId="568457BD" w14:textId="175DCEAB" w:rsidR="005323A9" w:rsidRPr="005323A9" w:rsidRDefault="005323A9" w:rsidP="005323A9">
            <w:pPr>
              <w:ind w:firstLine="0"/>
              <w:jc w:val="right"/>
              <w:rPr>
                <w:lang w:val="en-US"/>
              </w:rPr>
            </w:pPr>
            <w:r>
              <w:rPr>
                <w:lang w:val="en-US"/>
              </w:rPr>
              <w:t>(2.28)</w:t>
            </w:r>
          </w:p>
        </w:tc>
      </w:tr>
    </w:tbl>
    <w:p w14:paraId="17259136" w14:textId="77777777" w:rsidR="00951D55" w:rsidRDefault="00951D55" w:rsidP="009D2514">
      <w:pPr>
        <w:pStyle w:val="a9"/>
      </w:pPr>
    </w:p>
    <w:p w14:paraId="20FBF1E3" w14:textId="7145A05A" w:rsidR="005D4027" w:rsidRDefault="005D4027" w:rsidP="005D4027">
      <w:r>
        <w:t xml:space="preserve">где второе слагаемое </w:t>
      </w:r>
      <w:r w:rsidRPr="005D4027">
        <w:t>-</w:t>
      </w:r>
      <w:r>
        <w:t xml:space="preserve"> слагаемое Хартри </w:t>
      </w:r>
      <w:r w:rsidRPr="005D4027">
        <w:t>-</w:t>
      </w:r>
      <w:r>
        <w:t xml:space="preserve"> описывает электрон-электронное кулоновское отталкивание, а последнее слагаемое </w:t>
      </w:r>
      <m:oMath>
        <m:sSub>
          <m:sSubPr>
            <m:ctrlPr>
              <w:rPr>
                <w:rFonts w:ascii="Cambria Math" w:hAnsi="Cambria Math"/>
                <w:i/>
              </w:rPr>
            </m:ctrlPr>
          </m:sSubPr>
          <m:e>
            <m:r>
              <w:rPr>
                <w:rFonts w:ascii="Cambria Math" w:hAnsi="Cambria Math"/>
              </w:rPr>
              <m:t>V</m:t>
            </m:r>
          </m:e>
          <m:sub>
            <m:r>
              <w:rPr>
                <w:rFonts w:ascii="Cambria Math" w:hAnsi="Cambria Math"/>
              </w:rPr>
              <m:t>XC</m:t>
            </m:r>
          </m:sub>
        </m:sSub>
      </m:oMath>
      <w:r>
        <w:t xml:space="preserve"> называется обменно-корреляционным потенциалом</w:t>
      </w:r>
      <w:r w:rsidRPr="005D4027">
        <w:t xml:space="preserve"> </w:t>
      </w:r>
      <w:r>
        <w:t>и включает все многочастичные взаимодействия.</w:t>
      </w:r>
    </w:p>
    <w:p w14:paraId="466FB5D8" w14:textId="3470CD4B" w:rsidR="005323A9" w:rsidRPr="005323A9" w:rsidRDefault="005D4027" w:rsidP="005D4027">
      <w:r>
        <w:t xml:space="preserve">Поскольку слагаемое Хартри и член </w:t>
      </w:r>
      <m:oMath>
        <m:sSub>
          <m:sSubPr>
            <m:ctrlPr>
              <w:rPr>
                <w:rFonts w:ascii="Cambria Math" w:hAnsi="Cambria Math"/>
                <w:i/>
              </w:rPr>
            </m:ctrlPr>
          </m:sSubPr>
          <m:e>
            <m:r>
              <w:rPr>
                <w:rFonts w:ascii="Cambria Math" w:hAnsi="Cambria Math"/>
              </w:rPr>
              <m:t>V</m:t>
            </m:r>
          </m:e>
          <m:sub>
            <m:r>
              <w:rPr>
                <w:rFonts w:ascii="Cambria Math" w:hAnsi="Cambria Math"/>
              </w:rPr>
              <m:t>XC</m:t>
            </m:r>
          </m:sub>
        </m:sSub>
      </m:oMath>
      <w:r>
        <w:t xml:space="preserve"> зависят от плотности </w:t>
      </w:r>
      <m:oMath>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 xml:space="preserve"> n</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e>
        </m:nary>
      </m:oMath>
      <w:r>
        <w:t xml:space="preserve">, которая зависит от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t>, которая, в свою очередь, зависит от</w:t>
      </w:r>
      <w:r w:rsidRPr="005D4027">
        <w:t xml:space="preserve"> </w:t>
      </w:r>
      <m:oMath>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lang w:val="en-US"/>
              </w:rPr>
              <m:t>s</m:t>
            </m:r>
          </m:sub>
        </m:sSub>
      </m:oMath>
      <w:r>
        <w:t xml:space="preserve">, решение самосогласованных уравнений Кона </w:t>
      </w:r>
      <w:r w:rsidRPr="005D4027">
        <w:t>-</w:t>
      </w:r>
      <w:r>
        <w:t xml:space="preserve"> Шэма может быть произведено с помощью итеративной процедуры последовательных приближений. Как правило, отталкиваясь от начального приближения </w:t>
      </w:r>
      <w:r>
        <w:lastRenderedPageBreak/>
        <w:t xml:space="preserve">для </w:t>
      </w:r>
      <m:oMath>
        <m:r>
          <w:rPr>
            <w:rFonts w:ascii="Cambria Math" w:hAnsi="Cambria Math"/>
          </w:rPr>
          <m:t>n</m:t>
        </m:r>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t xml:space="preserve"> рассчитывается соответствующее слагаемое </w:t>
      </w:r>
      <m:oMath>
        <m:sSub>
          <m:sSubPr>
            <m:ctrlPr>
              <w:rPr>
                <w:rFonts w:ascii="Cambria Math" w:hAnsi="Cambria Math"/>
                <w:i/>
              </w:rPr>
            </m:ctrlPr>
          </m:sSubPr>
          <m:e>
            <m:r>
              <w:rPr>
                <w:rFonts w:ascii="Cambria Math" w:hAnsi="Cambria Math"/>
                <w:lang w:val="en-US"/>
              </w:rPr>
              <m:t>V</m:t>
            </m:r>
            <m:ctrlPr>
              <w:rPr>
                <w:rFonts w:ascii="Cambria Math" w:hAnsi="Cambria Math"/>
                <w:i/>
                <w:lang w:val="en-US"/>
              </w:rPr>
            </m:ctrlPr>
          </m:e>
          <m:sub>
            <m:r>
              <w:rPr>
                <w:rFonts w:ascii="Cambria Math" w:hAnsi="Cambria Math"/>
                <w:lang w:val="en-US"/>
              </w:rPr>
              <m:t>s</m:t>
            </m:r>
          </m:sub>
        </m:sSub>
      </m:oMath>
      <w:r>
        <w:t>, для которого затем решаются уравнения Кона</w:t>
      </w:r>
      <w:r>
        <w:noBreakHyphen/>
        <w:t xml:space="preserve">Шэма, из которых получается </w:t>
      </w:r>
      <m:oMath>
        <m:sSub>
          <m:sSubPr>
            <m:ctrlPr>
              <w:rPr>
                <w:rFonts w:ascii="Cambria Math" w:hAnsi="Cambria Math"/>
                <w:i/>
              </w:rPr>
            </m:ctrlPr>
          </m:sSubPr>
          <m:e>
            <m:r>
              <w:rPr>
                <w:rFonts w:ascii="Cambria Math" w:hAnsi="Cambria Math"/>
              </w:rPr>
              <m:t>φ</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t>. Отсюда можно получить следующее приближение для плотности и т. д.</w:t>
      </w:r>
    </w:p>
    <w:p w14:paraId="5D2E4A7F" w14:textId="389E7496" w:rsidR="00C24631" w:rsidRDefault="00C24631" w:rsidP="00C24631">
      <w:r w:rsidRPr="00775362">
        <w:t xml:space="preserve">Достоинством расчётов из первых принципов является точное описание атомного взаимодействия с учётом квантовых эффектов. Недостатком — невозможность расчёта за разумное время микроскопических систем с достаточно большим числом частиц, например, атомов (практически редко более </w:t>
      </w:r>
      <w:r w:rsidR="004563A4">
        <w:t>тысячи атомов</w:t>
      </w:r>
      <w:r w:rsidRPr="00775362">
        <w:t>), а также невозможность его использования для изучения каскадообразующих процессов, динамики окисления и т.д. Поэтому данный метод</w:t>
      </w:r>
      <w:r>
        <w:t xml:space="preserve"> обычно</w:t>
      </w:r>
      <w:r w:rsidRPr="00775362">
        <w:t xml:space="preserve"> используется в качестве верификации подходов, используемых в молекулярной динамике. Для моделирования механизмов окисления предпочтительно использовать классическ</w:t>
      </w:r>
      <w:r>
        <w:t>ую</w:t>
      </w:r>
      <w:r w:rsidRPr="00775362">
        <w:t xml:space="preserve"> </w:t>
      </w:r>
      <w:r>
        <w:t>молекулярную динамику</w:t>
      </w:r>
      <w:r w:rsidRPr="00775362">
        <w:t xml:space="preserve"> с полуэмпирическими потенциалами.</w:t>
      </w:r>
    </w:p>
    <w:p w14:paraId="31EB7A21" w14:textId="77777777" w:rsidR="009D7CA8" w:rsidRPr="00775362" w:rsidRDefault="009D7CA8" w:rsidP="00C24631"/>
    <w:p w14:paraId="33235F4D" w14:textId="77777777" w:rsidR="00EA1F5F" w:rsidRDefault="00A96D00" w:rsidP="008E3FD4">
      <w:pPr>
        <w:pStyle w:val="2"/>
        <w:rPr>
          <w:lang w:val="en-US"/>
        </w:rPr>
      </w:pPr>
      <w:bookmarkStart w:id="84" w:name="_Toc514780549"/>
      <w:bookmarkStart w:id="85" w:name="_Toc517859530"/>
      <w:r>
        <w:t>Пакет молекулярно-динамического моделирования.</w:t>
      </w:r>
      <w:bookmarkEnd w:id="84"/>
      <w:bookmarkEnd w:id="85"/>
    </w:p>
    <w:p w14:paraId="6F0BD07B" w14:textId="77777777" w:rsidR="009210F5" w:rsidRPr="00CA48C7" w:rsidRDefault="009210F5" w:rsidP="00EA1F5F">
      <w:r w:rsidRPr="00CA48C7">
        <w:t xml:space="preserve">По итогам был выбран пакет </w:t>
      </w:r>
      <w:r w:rsidRPr="00CA48C7">
        <w:rPr>
          <w:lang w:val="en-US"/>
        </w:rPr>
        <w:t>LAMMPS</w:t>
      </w:r>
      <w:r w:rsidRPr="00CA48C7">
        <w:t xml:space="preserve">, </w:t>
      </w:r>
      <w:r w:rsidR="00CA48C7" w:rsidRPr="00CA48C7">
        <w:t>из-за того, что эта программа подходит по всем требованиям.</w:t>
      </w:r>
    </w:p>
    <w:p w14:paraId="3349F1C6" w14:textId="58A25590" w:rsidR="00CA48C7" w:rsidRDefault="00EA1F5F" w:rsidP="00EA1F5F">
      <w:r w:rsidRPr="00CA48C7">
        <w:rPr>
          <w:lang w:val="en-US"/>
        </w:rPr>
        <w:t>LAMMPS</w:t>
      </w:r>
      <w:r w:rsidRPr="00CA48C7">
        <w:t xml:space="preserve"> – </w:t>
      </w:r>
      <w:r w:rsidR="00CA48C7" w:rsidRPr="00CA48C7">
        <w:t>свободный пакет для классической молекулярной динамики. Пакет может применяться для крупных расчётов (до десятков миллионов атомов). Для работы на многопроцессорных системах используется интерфейс MPI</w:t>
      </w:r>
      <w:r w:rsidR="004750FD">
        <w:rPr>
          <w:lang w:val="en-US"/>
        </w:rPr>
        <w:t xml:space="preserve"> [</w:t>
      </w:r>
      <w:r w:rsidR="004750FD">
        <w:rPr>
          <w:lang w:val="en-US"/>
        </w:rPr>
        <w:fldChar w:fldCharType="begin"/>
      </w:r>
      <w:r w:rsidR="004750FD">
        <w:rPr>
          <w:lang w:val="en-US"/>
        </w:rPr>
        <w:instrText xml:space="preserve"> REF LAMMPS_site \n \h </w:instrText>
      </w:r>
      <w:r w:rsidR="004750FD">
        <w:rPr>
          <w:lang w:val="en-US"/>
        </w:rPr>
      </w:r>
      <w:r w:rsidR="004750FD">
        <w:rPr>
          <w:lang w:val="en-US"/>
        </w:rPr>
        <w:fldChar w:fldCharType="separate"/>
      </w:r>
      <w:r w:rsidR="00710FBB">
        <w:rPr>
          <w:lang w:val="en-US"/>
        </w:rPr>
        <w:t>45</w:t>
      </w:r>
      <w:r w:rsidR="004750FD">
        <w:rPr>
          <w:lang w:val="en-US"/>
        </w:rPr>
        <w:fldChar w:fldCharType="end"/>
      </w:r>
      <w:r w:rsidR="004750FD">
        <w:rPr>
          <w:lang w:val="en-US"/>
        </w:rPr>
        <w:t>]</w:t>
      </w:r>
      <w:r w:rsidR="00CA48C7" w:rsidRPr="00CA48C7">
        <w:t>.</w:t>
      </w:r>
    </w:p>
    <w:p w14:paraId="36CD12C5" w14:textId="77777777" w:rsidR="00EA1F5F" w:rsidRPr="00CA48C7" w:rsidRDefault="00CA48C7" w:rsidP="00EA1F5F">
      <w:r>
        <w:t>Особенности</w:t>
      </w:r>
      <w:r w:rsidR="00EA1F5F" w:rsidRPr="00CA48C7">
        <w:t>:</w:t>
      </w:r>
    </w:p>
    <w:p w14:paraId="7455E13C" w14:textId="7CB5E6F9" w:rsidR="00EA1F5F" w:rsidRDefault="00EA1F5F" w:rsidP="009D7CA8">
      <w:pPr>
        <w:pStyle w:val="a3"/>
        <w:numPr>
          <w:ilvl w:val="0"/>
          <w:numId w:val="23"/>
        </w:numPr>
        <w:ind w:left="709"/>
      </w:pPr>
      <w:r w:rsidRPr="00CA48C7">
        <w:t>Простота написания скриптов и низкий порог вхождения</w:t>
      </w:r>
      <w:r w:rsidR="00B07447">
        <w:t>;</w:t>
      </w:r>
    </w:p>
    <w:p w14:paraId="1DAEBA8D" w14:textId="4151E925" w:rsidR="00CA48C7" w:rsidRDefault="00CA48C7" w:rsidP="009D7CA8">
      <w:pPr>
        <w:pStyle w:val="a3"/>
        <w:numPr>
          <w:ilvl w:val="0"/>
          <w:numId w:val="23"/>
        </w:numPr>
        <w:ind w:left="709"/>
      </w:pPr>
      <w:r>
        <w:t>Можно скомпилировать как параллельную версию LAMMPS (использует MPI), так и версию для запуска в однопроцессорном режиме</w:t>
      </w:r>
      <w:r w:rsidR="00B07447">
        <w:t>;</w:t>
      </w:r>
    </w:p>
    <w:p w14:paraId="53378186" w14:textId="68D825C2" w:rsidR="00CA48C7" w:rsidRDefault="00CA48C7" w:rsidP="009D7CA8">
      <w:pPr>
        <w:pStyle w:val="a3"/>
        <w:numPr>
          <w:ilvl w:val="0"/>
          <w:numId w:val="23"/>
        </w:numPr>
        <w:ind w:left="709"/>
      </w:pPr>
      <w:r>
        <w:t xml:space="preserve">В LAMMPS реализована поддержка большинства двухчастичных и многочастичных короткодействующих потенциалов (потенциалы </w:t>
      </w:r>
      <w:r w:rsidR="004B609C">
        <w:t>Леннарда</w:t>
      </w:r>
      <w:r>
        <w:t>-Джонса, Морзе, Юкавы, EAM, AI-REBO)</w:t>
      </w:r>
      <w:r w:rsidR="00B07447">
        <w:t>;</w:t>
      </w:r>
    </w:p>
    <w:p w14:paraId="1370C467" w14:textId="1AA54869" w:rsidR="00CA48C7" w:rsidRDefault="00CA48C7" w:rsidP="009D7CA8">
      <w:pPr>
        <w:pStyle w:val="a3"/>
        <w:numPr>
          <w:ilvl w:val="0"/>
          <w:numId w:val="23"/>
        </w:numPr>
        <w:ind w:left="709"/>
      </w:pPr>
      <w:r>
        <w:t>Использование списков соседей при расчетах короткодействующих сил</w:t>
      </w:r>
      <w:r w:rsidR="00B07447">
        <w:t>;</w:t>
      </w:r>
    </w:p>
    <w:p w14:paraId="682B6B46" w14:textId="5816F277" w:rsidR="00CA48C7" w:rsidRDefault="00CA48C7" w:rsidP="009D7CA8">
      <w:pPr>
        <w:pStyle w:val="a3"/>
        <w:numPr>
          <w:ilvl w:val="0"/>
          <w:numId w:val="23"/>
        </w:numPr>
        <w:ind w:left="709"/>
      </w:pPr>
      <w:r>
        <w:t>Использование пространственной декомпозиции при расчетах на многопроцессорных системах</w:t>
      </w:r>
      <w:r w:rsidR="00B07447">
        <w:t>;</w:t>
      </w:r>
    </w:p>
    <w:p w14:paraId="64BF3DAF" w14:textId="2E163F9B" w:rsidR="00CA48C7" w:rsidRDefault="00CA48C7" w:rsidP="009D7CA8">
      <w:pPr>
        <w:pStyle w:val="a3"/>
        <w:numPr>
          <w:ilvl w:val="0"/>
          <w:numId w:val="23"/>
        </w:numPr>
        <w:ind w:left="709"/>
      </w:pPr>
      <w:r>
        <w:t>Есть возможность записи атомных конфигураций в текстовый или бинарный файл. Начальная конфигурация атомов для расчета может быть как сгенерирована в программе, так и прочитана из бинарного/текстового файла</w:t>
      </w:r>
      <w:r w:rsidR="00B07447">
        <w:t>;</w:t>
      </w:r>
    </w:p>
    <w:p w14:paraId="17AE59F0" w14:textId="6D825119" w:rsidR="00CA48C7" w:rsidRDefault="00CA48C7" w:rsidP="009D7CA8">
      <w:pPr>
        <w:pStyle w:val="a3"/>
        <w:numPr>
          <w:ilvl w:val="0"/>
          <w:numId w:val="23"/>
        </w:numPr>
        <w:ind w:left="709"/>
      </w:pPr>
      <w:r>
        <w:t xml:space="preserve">Есть встроенные возможности анализа атомной конфигурации </w:t>
      </w:r>
      <w:r w:rsidR="00774FF6">
        <w:t>«</w:t>
      </w:r>
      <w:r>
        <w:t>на лету</w:t>
      </w:r>
      <w:r w:rsidR="00774FF6">
        <w:t>»</w:t>
      </w:r>
      <w:r>
        <w:t xml:space="preserve">: построение парной корреляционной функции, определение координационного числа, параметра центральной симметрии и </w:t>
      </w:r>
      <w:proofErr w:type="spellStart"/>
      <w:r>
        <w:t>др</w:t>
      </w:r>
      <w:proofErr w:type="spellEnd"/>
      <w:r w:rsidR="00B07447">
        <w:t>;</w:t>
      </w:r>
    </w:p>
    <w:p w14:paraId="16BD0D3A" w14:textId="3A82D550" w:rsidR="00CA48C7" w:rsidRDefault="00CA48C7" w:rsidP="009D7CA8">
      <w:pPr>
        <w:pStyle w:val="a3"/>
        <w:numPr>
          <w:ilvl w:val="0"/>
          <w:numId w:val="23"/>
        </w:numPr>
        <w:ind w:left="709"/>
      </w:pPr>
      <w:r>
        <w:lastRenderedPageBreak/>
        <w:t>Встроенные термостаты, баростаты, методы добавления внешних сил и потенциальных стенок.</w:t>
      </w:r>
    </w:p>
    <w:p w14:paraId="483E3B7F" w14:textId="77777777" w:rsidR="009D7CA8" w:rsidRDefault="009D7CA8" w:rsidP="009D7CA8">
      <w:pPr>
        <w:pStyle w:val="a3"/>
      </w:pPr>
    </w:p>
    <w:p w14:paraId="6DB13705" w14:textId="77777777" w:rsidR="00EA1F5F" w:rsidRDefault="00EA1F5F" w:rsidP="00EA1F5F">
      <w:pPr>
        <w:pStyle w:val="2"/>
      </w:pPr>
      <w:bookmarkStart w:id="86" w:name="_Toc514780550"/>
      <w:bookmarkStart w:id="87" w:name="_Toc517859531"/>
      <w:r>
        <w:t>Обработка и визуализация выходных данных.</w:t>
      </w:r>
      <w:bookmarkEnd w:id="86"/>
      <w:bookmarkEnd w:id="87"/>
    </w:p>
    <w:p w14:paraId="4298A990" w14:textId="77777777" w:rsidR="009E5E42" w:rsidRDefault="003622D8" w:rsidP="009E5E42">
      <w:pPr>
        <w:pStyle w:val="3"/>
      </w:pPr>
      <w:bookmarkStart w:id="88" w:name="_Toc514780551"/>
      <w:bookmarkStart w:id="89" w:name="_Toc517859532"/>
      <w:r>
        <w:t>П</w:t>
      </w:r>
      <w:r w:rsidR="00EA1F5F">
        <w:t xml:space="preserve">акет </w:t>
      </w:r>
      <w:r w:rsidR="00EA1F5F">
        <w:rPr>
          <w:lang w:val="en-US"/>
        </w:rPr>
        <w:t>Ovito</w:t>
      </w:r>
      <w:r w:rsidR="00EA1F5F">
        <w:t>.</w:t>
      </w:r>
      <w:bookmarkEnd w:id="88"/>
      <w:bookmarkEnd w:id="89"/>
    </w:p>
    <w:p w14:paraId="75ADBEC5" w14:textId="7107A73F" w:rsidR="00B028A9" w:rsidRDefault="009E5E42" w:rsidP="009E5E42">
      <w:r w:rsidRPr="009E5E42">
        <w:rPr>
          <w:lang w:val="en-US"/>
        </w:rPr>
        <w:t>OVITO</w:t>
      </w:r>
      <w:r w:rsidRPr="009E5E42">
        <w:t xml:space="preserve"> </w:t>
      </w:r>
      <w:r>
        <w:t>-</w:t>
      </w:r>
      <w:r w:rsidRPr="009E5E42">
        <w:t xml:space="preserve"> это программное обеспечение для визуализации и анализа данных атомистической симуляции. </w:t>
      </w:r>
      <w:r w:rsidR="00B028A9">
        <w:t xml:space="preserve">Вид рабочего пространства показан на </w:t>
      </w:r>
      <w:r w:rsidR="00B028A9" w:rsidRPr="00B07447">
        <w:t>рисунке</w:t>
      </w:r>
      <w:r w:rsidR="00B07447" w:rsidRPr="00B07447">
        <w:t xml:space="preserve"> 2.7</w:t>
      </w:r>
      <w:r w:rsidR="00B028A9">
        <w:t>.</w:t>
      </w:r>
    </w:p>
    <w:p w14:paraId="4DA805C3" w14:textId="77777777" w:rsidR="009D7CA8" w:rsidRDefault="009D7CA8" w:rsidP="009D2514">
      <w:pPr>
        <w:pStyle w:val="a9"/>
      </w:pPr>
    </w:p>
    <w:p w14:paraId="257C7405" w14:textId="02CDCD85" w:rsidR="00B028A9" w:rsidRDefault="00AC6928" w:rsidP="00B028A9">
      <w:pPr>
        <w:pStyle w:val="afb"/>
      </w:pPr>
      <w:r>
        <w:rPr>
          <w:noProof/>
        </w:rPr>
        <w:drawing>
          <wp:inline distT="0" distB="0" distL="0" distR="0" wp14:anchorId="3D39884F" wp14:editId="01AB38E4">
            <wp:extent cx="3353713" cy="18000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53713" cy="1800000"/>
                    </a:xfrm>
                    <a:prstGeom prst="rect">
                      <a:avLst/>
                    </a:prstGeom>
                  </pic:spPr>
                </pic:pic>
              </a:graphicData>
            </a:graphic>
          </wp:inline>
        </w:drawing>
      </w:r>
    </w:p>
    <w:p w14:paraId="2C521ACB" w14:textId="77777777" w:rsidR="009D7CA8" w:rsidRDefault="009D7CA8" w:rsidP="009D2514">
      <w:pPr>
        <w:pStyle w:val="a9"/>
      </w:pPr>
    </w:p>
    <w:p w14:paraId="327B9F63" w14:textId="41F1D6A4" w:rsidR="00B028A9" w:rsidRPr="001F0EDE" w:rsidRDefault="00B028A9" w:rsidP="00B028A9">
      <w:pPr>
        <w:pStyle w:val="afb"/>
      </w:pPr>
      <w:r w:rsidRPr="00B07447">
        <w:t>Рисунок</w:t>
      </w:r>
      <w:r w:rsidR="00B07447" w:rsidRPr="00B07447">
        <w:t xml:space="preserve"> 2.7</w:t>
      </w:r>
      <w:r>
        <w:t xml:space="preserve"> – Рабочее пространство </w:t>
      </w:r>
      <w:r>
        <w:rPr>
          <w:lang w:val="en-US"/>
        </w:rPr>
        <w:t>OVITO</w:t>
      </w:r>
    </w:p>
    <w:p w14:paraId="75C43262" w14:textId="77777777" w:rsidR="009D7CA8" w:rsidRPr="0090122C" w:rsidRDefault="009D7CA8" w:rsidP="009D2514">
      <w:pPr>
        <w:pStyle w:val="a9"/>
      </w:pPr>
    </w:p>
    <w:p w14:paraId="4B9E5BF3" w14:textId="77777777" w:rsidR="006169AF" w:rsidRDefault="009E5E42" w:rsidP="009E5E42">
      <w:r w:rsidRPr="009E5E42">
        <w:t xml:space="preserve">Будучи </w:t>
      </w:r>
      <w:r w:rsidR="00C82481" w:rsidRPr="009E5E42">
        <w:t>единым интегрированным приложением,</w:t>
      </w:r>
      <w:r w:rsidRPr="009E5E42">
        <w:t xml:space="preserve"> оно подходит и для анализа, и для визуализации крупномасштабных атомистических наборов данных, произведённых молекулярной динамикой/статикой и кодом симуляции Монте-Карло. </w:t>
      </w:r>
      <w:r w:rsidR="006169AF" w:rsidRPr="009E5E42">
        <w:t>Его название — это</w:t>
      </w:r>
      <w:r w:rsidRPr="009E5E42">
        <w:t xml:space="preserve"> акроним от </w:t>
      </w:r>
      <w:r w:rsidRPr="009E5E42">
        <w:rPr>
          <w:lang w:val="en-US"/>
        </w:rPr>
        <w:t>Open</w:t>
      </w:r>
      <w:r w:rsidRPr="009E5E42">
        <w:t xml:space="preserve"> </w:t>
      </w:r>
      <w:r w:rsidRPr="009E5E42">
        <w:rPr>
          <w:lang w:val="en-US"/>
        </w:rPr>
        <w:t>Visualization</w:t>
      </w:r>
      <w:r w:rsidRPr="009E5E42">
        <w:t xml:space="preserve"> </w:t>
      </w:r>
      <w:r w:rsidRPr="009E5E42">
        <w:rPr>
          <w:lang w:val="en-US"/>
        </w:rPr>
        <w:t>Tool</w:t>
      </w:r>
      <w:r w:rsidRPr="009E5E42">
        <w:t>, подчёркивающий, что программное обеспечение было спроектировано с учётом гибкости и расширяемости.</w:t>
      </w:r>
    </w:p>
    <w:p w14:paraId="153A61F5" w14:textId="77777777" w:rsidR="006169AF" w:rsidRDefault="006169AF" w:rsidP="009E5E42">
      <w:pPr>
        <w:rPr>
          <w:lang w:val="en-US"/>
        </w:rPr>
      </w:pPr>
      <w:r>
        <w:t xml:space="preserve">Особенности </w:t>
      </w:r>
      <w:r>
        <w:rPr>
          <w:lang w:val="en-US"/>
        </w:rPr>
        <w:t>OVITO:</w:t>
      </w:r>
    </w:p>
    <w:p w14:paraId="7BCC9DF6" w14:textId="77777777" w:rsidR="006169AF" w:rsidRDefault="006169AF" w:rsidP="009053E3">
      <w:pPr>
        <w:pStyle w:val="a3"/>
        <w:numPr>
          <w:ilvl w:val="0"/>
          <w:numId w:val="47"/>
        </w:numPr>
        <w:ind w:left="709"/>
      </w:pPr>
      <w:r>
        <w:t xml:space="preserve">Возможность рендеринга видео с помощью графической библиотеки </w:t>
      </w:r>
      <w:r>
        <w:rPr>
          <w:lang w:val="en-US"/>
        </w:rPr>
        <w:t>OpenGL</w:t>
      </w:r>
      <w:r w:rsidR="00F43AAE" w:rsidRPr="00F43AAE">
        <w:t>;</w:t>
      </w:r>
    </w:p>
    <w:p w14:paraId="73D4DBC7" w14:textId="77777777" w:rsidR="006169AF" w:rsidRDefault="006169AF" w:rsidP="009053E3">
      <w:pPr>
        <w:pStyle w:val="a3"/>
        <w:numPr>
          <w:ilvl w:val="0"/>
          <w:numId w:val="47"/>
        </w:numPr>
        <w:ind w:left="709"/>
      </w:pPr>
      <w:r>
        <w:t>Богатый набор возможностей по обработке и анализу данных, полученных в результате моделирования</w:t>
      </w:r>
      <w:r w:rsidR="00F43AAE" w:rsidRPr="00F43AAE">
        <w:t>;</w:t>
      </w:r>
    </w:p>
    <w:p w14:paraId="48005369" w14:textId="77777777" w:rsidR="006169AF" w:rsidRDefault="006169AF" w:rsidP="009053E3">
      <w:pPr>
        <w:pStyle w:val="a3"/>
        <w:numPr>
          <w:ilvl w:val="1"/>
          <w:numId w:val="47"/>
        </w:numPr>
        <w:ind w:left="1134"/>
      </w:pPr>
      <w:r>
        <w:t>Координационный (структурный) анализ</w:t>
      </w:r>
      <w:r w:rsidR="00F43AAE">
        <w:rPr>
          <w:lang w:val="en-US"/>
        </w:rPr>
        <w:t>;</w:t>
      </w:r>
    </w:p>
    <w:p w14:paraId="4F8CAF32" w14:textId="77777777" w:rsidR="006169AF" w:rsidRDefault="006169AF" w:rsidP="009053E3">
      <w:pPr>
        <w:pStyle w:val="a3"/>
        <w:numPr>
          <w:ilvl w:val="1"/>
          <w:numId w:val="47"/>
        </w:numPr>
        <w:ind w:left="1134"/>
      </w:pPr>
      <w:r>
        <w:t>Дислокационный анализ</w:t>
      </w:r>
      <w:r w:rsidR="00F43AAE">
        <w:rPr>
          <w:lang w:val="en-US"/>
        </w:rPr>
        <w:t>;</w:t>
      </w:r>
    </w:p>
    <w:p w14:paraId="6329F903" w14:textId="54C4F9C7" w:rsidR="00F43AAE" w:rsidRPr="00F43AAE" w:rsidRDefault="00F43AAE" w:rsidP="009053E3">
      <w:pPr>
        <w:pStyle w:val="a3"/>
        <w:numPr>
          <w:ilvl w:val="1"/>
          <w:numId w:val="47"/>
        </w:numPr>
        <w:ind w:left="1134"/>
      </w:pPr>
      <w:r>
        <w:t>Различные сортировки</w:t>
      </w:r>
      <w:r>
        <w:rPr>
          <w:lang w:val="en-US"/>
        </w:rPr>
        <w:t>;</w:t>
      </w:r>
    </w:p>
    <w:p w14:paraId="5C42DEDA" w14:textId="796B7228" w:rsidR="00F43AAE" w:rsidRDefault="00F43AAE" w:rsidP="009053E3">
      <w:pPr>
        <w:pStyle w:val="a3"/>
        <w:numPr>
          <w:ilvl w:val="0"/>
          <w:numId w:val="47"/>
        </w:numPr>
        <w:ind w:left="709"/>
      </w:pPr>
      <w:r>
        <w:t>Позволяет работать с объемными файлами, что нужно при работе с каскадами</w:t>
      </w:r>
      <w:r w:rsidRPr="00F43AAE">
        <w:t xml:space="preserve"> (</w:t>
      </w:r>
      <w:r>
        <w:t>миллионы атомов</w:t>
      </w:r>
      <w:r w:rsidRPr="00F43AAE">
        <w:t>)</w:t>
      </w:r>
      <w:r>
        <w:t>.</w:t>
      </w:r>
    </w:p>
    <w:p w14:paraId="2A0751E2" w14:textId="77777777" w:rsidR="009D7CA8" w:rsidRPr="006169AF" w:rsidRDefault="009D7CA8" w:rsidP="009D7CA8">
      <w:pPr>
        <w:pStyle w:val="a3"/>
      </w:pPr>
    </w:p>
    <w:p w14:paraId="0C6C2737" w14:textId="77777777" w:rsidR="00EA1F5F" w:rsidRPr="009E5E42" w:rsidRDefault="003622D8" w:rsidP="006169AF">
      <w:pPr>
        <w:pStyle w:val="3"/>
      </w:pPr>
      <w:bookmarkStart w:id="90" w:name="_Toc514780552"/>
      <w:bookmarkStart w:id="91" w:name="_Toc517859533"/>
      <w:r>
        <w:t>П</w:t>
      </w:r>
      <w:r w:rsidR="00EA1F5F">
        <w:t xml:space="preserve">акет </w:t>
      </w:r>
      <w:r w:rsidR="00EA1F5F" w:rsidRPr="009E5E42">
        <w:rPr>
          <w:lang w:val="en-US"/>
        </w:rPr>
        <w:t>Origin</w:t>
      </w:r>
      <w:r w:rsidR="00EA1F5F" w:rsidRPr="009E5E42">
        <w:t>.</w:t>
      </w:r>
      <w:bookmarkEnd w:id="90"/>
      <w:bookmarkEnd w:id="91"/>
    </w:p>
    <w:p w14:paraId="2C29308A" w14:textId="668A0556" w:rsidR="005A79EF" w:rsidRDefault="005A79EF" w:rsidP="005A79EF">
      <w:r w:rsidRPr="005A79EF">
        <w:rPr>
          <w:bCs/>
          <w:lang w:val="en-US"/>
        </w:rPr>
        <w:t>Origin</w:t>
      </w:r>
      <w:r w:rsidRPr="005A79EF">
        <w:rPr>
          <w:lang w:val="en-US"/>
        </w:rPr>
        <w:t xml:space="preserve"> — </w:t>
      </w:r>
      <w:r>
        <w:t>пакет</w:t>
      </w:r>
      <w:r w:rsidRPr="005A79EF">
        <w:rPr>
          <w:lang w:val="en-US"/>
        </w:rPr>
        <w:t xml:space="preserve"> </w:t>
      </w:r>
      <w:r>
        <w:t>программ</w:t>
      </w:r>
      <w:r w:rsidRPr="005A79EF">
        <w:rPr>
          <w:lang w:val="en-US"/>
        </w:rPr>
        <w:t xml:space="preserve"> </w:t>
      </w:r>
      <w:r>
        <w:t>фирмы</w:t>
      </w:r>
      <w:r w:rsidRPr="005A79EF">
        <w:rPr>
          <w:lang w:val="en-US"/>
        </w:rPr>
        <w:t xml:space="preserve"> </w:t>
      </w:r>
      <w:r w:rsidR="00B949CC" w:rsidRPr="005A79EF">
        <w:rPr>
          <w:lang w:val="en-US"/>
        </w:rPr>
        <w:t>Origin Lab</w:t>
      </w:r>
      <w:r w:rsidRPr="005A79EF">
        <w:rPr>
          <w:lang w:val="en-US"/>
        </w:rPr>
        <w:t xml:space="preserve"> Corporation</w:t>
      </w:r>
      <w:r>
        <w:rPr>
          <w:lang w:val="en-US"/>
        </w:rPr>
        <w:t xml:space="preserve">. </w:t>
      </w:r>
      <w:r>
        <w:t xml:space="preserve">Рабочее пространство показано на </w:t>
      </w:r>
      <w:r w:rsidRPr="00E05046">
        <w:t>рисунке</w:t>
      </w:r>
      <w:r w:rsidR="00E05046" w:rsidRPr="00E05046">
        <w:t xml:space="preserve"> 2.8</w:t>
      </w:r>
      <w:r>
        <w:t xml:space="preserve">. </w:t>
      </w:r>
    </w:p>
    <w:p w14:paraId="57FB9C17" w14:textId="77777777" w:rsidR="009D7CA8" w:rsidRDefault="009D7CA8" w:rsidP="009D2514">
      <w:pPr>
        <w:pStyle w:val="a9"/>
      </w:pPr>
    </w:p>
    <w:p w14:paraId="4337E384" w14:textId="1524FFEE" w:rsidR="005A79EF" w:rsidRDefault="00A96D00" w:rsidP="005A79EF">
      <w:pPr>
        <w:pStyle w:val="afb"/>
      </w:pPr>
      <w:r>
        <w:rPr>
          <w:noProof/>
        </w:rPr>
        <w:drawing>
          <wp:inline distT="0" distB="0" distL="0" distR="0" wp14:anchorId="1DF038C9" wp14:editId="70053E11">
            <wp:extent cx="3321302" cy="18000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21302" cy="1800000"/>
                    </a:xfrm>
                    <a:prstGeom prst="rect">
                      <a:avLst/>
                    </a:prstGeom>
                  </pic:spPr>
                </pic:pic>
              </a:graphicData>
            </a:graphic>
          </wp:inline>
        </w:drawing>
      </w:r>
    </w:p>
    <w:p w14:paraId="477B12D8" w14:textId="77777777" w:rsidR="009D7CA8" w:rsidRDefault="009D7CA8" w:rsidP="009D2514">
      <w:pPr>
        <w:pStyle w:val="a9"/>
      </w:pPr>
    </w:p>
    <w:p w14:paraId="5220206F" w14:textId="6AA0151D" w:rsidR="005A79EF" w:rsidRDefault="005A79EF" w:rsidP="005A79EF">
      <w:pPr>
        <w:pStyle w:val="afb"/>
      </w:pPr>
      <w:r w:rsidRPr="00E05046">
        <w:t>Рисунок</w:t>
      </w:r>
      <w:r w:rsidR="00E05046" w:rsidRPr="00E05046">
        <w:t xml:space="preserve"> 2.8</w:t>
      </w:r>
      <w:r>
        <w:t xml:space="preserve"> – Рабочее пространство </w:t>
      </w:r>
      <w:r>
        <w:rPr>
          <w:lang w:val="en-US"/>
        </w:rPr>
        <w:t>Origin</w:t>
      </w:r>
      <w:r w:rsidRPr="005A79EF">
        <w:t>.</w:t>
      </w:r>
    </w:p>
    <w:p w14:paraId="1A56F5EB" w14:textId="77777777" w:rsidR="009D7CA8" w:rsidRPr="005A79EF" w:rsidRDefault="009D7CA8" w:rsidP="009D2514">
      <w:pPr>
        <w:pStyle w:val="a9"/>
      </w:pPr>
    </w:p>
    <w:p w14:paraId="3589283A" w14:textId="0AA77F4C" w:rsidR="005A79EF" w:rsidRDefault="005A79EF" w:rsidP="005A79EF">
      <w:r w:rsidRPr="005A79EF">
        <w:rPr>
          <w:lang w:val="en-US"/>
        </w:rPr>
        <w:t>Origin</w:t>
      </w:r>
      <w:r w:rsidRPr="005A79EF">
        <w:t xml:space="preserve"> создана для </w:t>
      </w:r>
      <w:r w:rsidR="00B949CC">
        <w:t>обработки</w:t>
      </w:r>
      <w:r w:rsidRPr="005A79EF">
        <w:t xml:space="preserve"> двумерной, трёхмерной научной графики, которая создаётся с помощью готовых шаблонов, доступных для редактирования пользователем. </w:t>
      </w:r>
      <w:r>
        <w:t>Особенности:</w:t>
      </w:r>
    </w:p>
    <w:p w14:paraId="69D9141B" w14:textId="0EE345CF" w:rsidR="005A79EF" w:rsidRDefault="005A79EF" w:rsidP="009053E3">
      <w:pPr>
        <w:pStyle w:val="a3"/>
        <w:numPr>
          <w:ilvl w:val="0"/>
          <w:numId w:val="35"/>
        </w:numPr>
        <w:ind w:left="709"/>
      </w:pPr>
      <w:r w:rsidRPr="005A79EF">
        <w:t xml:space="preserve">Можно экспортировать полученные графики и таблицы в ряд форматов, таких как </w:t>
      </w:r>
      <w:r w:rsidRPr="005A79EF">
        <w:rPr>
          <w:lang w:val="en-US"/>
        </w:rPr>
        <w:t>PDF</w:t>
      </w:r>
      <w:r w:rsidRPr="005A79EF">
        <w:t xml:space="preserve">, </w:t>
      </w:r>
      <w:r w:rsidRPr="005A79EF">
        <w:rPr>
          <w:lang w:val="en-US"/>
        </w:rPr>
        <w:t>EPS</w:t>
      </w:r>
      <w:r w:rsidRPr="005A79EF">
        <w:t xml:space="preserve">, </w:t>
      </w:r>
      <w:r w:rsidRPr="005A79EF">
        <w:rPr>
          <w:lang w:val="en-US"/>
        </w:rPr>
        <w:t>WMF</w:t>
      </w:r>
      <w:r w:rsidRPr="005A79EF">
        <w:t xml:space="preserve">, </w:t>
      </w:r>
      <w:r w:rsidRPr="005A79EF">
        <w:rPr>
          <w:lang w:val="en-US"/>
        </w:rPr>
        <w:t>TIFF</w:t>
      </w:r>
      <w:r w:rsidRPr="005A79EF">
        <w:t xml:space="preserve">, </w:t>
      </w:r>
      <w:r w:rsidRPr="005A79EF">
        <w:rPr>
          <w:lang w:val="en-US"/>
        </w:rPr>
        <w:t>JPEG</w:t>
      </w:r>
      <w:r w:rsidRPr="005A79EF">
        <w:t xml:space="preserve">, </w:t>
      </w:r>
      <w:r w:rsidRPr="005A79EF">
        <w:rPr>
          <w:lang w:val="en-US"/>
        </w:rPr>
        <w:t>GIF</w:t>
      </w:r>
      <w:r w:rsidRPr="005A79EF">
        <w:t xml:space="preserve"> и </w:t>
      </w:r>
      <w:proofErr w:type="spellStart"/>
      <w:r w:rsidRPr="005A79EF">
        <w:t>др</w:t>
      </w:r>
      <w:proofErr w:type="spellEnd"/>
      <w:r w:rsidR="00E05046">
        <w:t>;</w:t>
      </w:r>
    </w:p>
    <w:p w14:paraId="47E5443F" w14:textId="6B0B96EB" w:rsidR="005A79EF" w:rsidRDefault="005A79EF" w:rsidP="009053E3">
      <w:pPr>
        <w:pStyle w:val="a3"/>
        <w:numPr>
          <w:ilvl w:val="0"/>
          <w:numId w:val="35"/>
        </w:numPr>
        <w:ind w:left="709"/>
      </w:pPr>
      <w:r>
        <w:t>М</w:t>
      </w:r>
      <w:r w:rsidRPr="005A79EF">
        <w:t>ожно проводить численный анализ данных, включая различные статистические операции, обработку сигналов и т. п</w:t>
      </w:r>
      <w:r w:rsidR="00E05046">
        <w:t>;</w:t>
      </w:r>
    </w:p>
    <w:p w14:paraId="41780911" w14:textId="77777777" w:rsidR="005A79EF" w:rsidRPr="005A79EF" w:rsidRDefault="005A79EF" w:rsidP="009053E3">
      <w:pPr>
        <w:pStyle w:val="a3"/>
        <w:numPr>
          <w:ilvl w:val="0"/>
          <w:numId w:val="35"/>
        </w:numPr>
        <w:ind w:left="709"/>
      </w:pPr>
      <w:r>
        <w:t xml:space="preserve">Можно работать с таблицами как в </w:t>
      </w:r>
      <w:r>
        <w:rPr>
          <w:lang w:val="en-US"/>
        </w:rPr>
        <w:t>Excel</w:t>
      </w:r>
      <w:r>
        <w:t>.</w:t>
      </w:r>
    </w:p>
    <w:p w14:paraId="1C6D127D" w14:textId="77777777" w:rsidR="00B84741" w:rsidRDefault="00B84741">
      <w:pPr>
        <w:spacing w:after="160" w:line="259" w:lineRule="auto"/>
        <w:ind w:firstLine="0"/>
        <w:jc w:val="left"/>
        <w:rPr>
          <w:rFonts w:eastAsiaTheme="majorEastAsia" w:cstheme="majorBidi"/>
          <w:b/>
          <w:bCs/>
          <w:caps/>
          <w:color w:val="000000" w:themeColor="text1"/>
          <w:szCs w:val="36"/>
        </w:rPr>
      </w:pPr>
      <w:r>
        <w:br w:type="page"/>
      </w:r>
    </w:p>
    <w:p w14:paraId="3500A565" w14:textId="4C9F758A" w:rsidR="00EA1F5F" w:rsidRDefault="008E3FD4" w:rsidP="00EA1F5F">
      <w:pPr>
        <w:pStyle w:val="1"/>
      </w:pPr>
      <w:bookmarkStart w:id="92" w:name="_Toc514780553"/>
      <w:bookmarkStart w:id="93" w:name="_Toc517859534"/>
      <w:r>
        <w:lastRenderedPageBreak/>
        <w:t>Р</w:t>
      </w:r>
      <w:r w:rsidR="00A96D00">
        <w:t>езультаты и обсуждения</w:t>
      </w:r>
      <w:bookmarkEnd w:id="92"/>
      <w:bookmarkEnd w:id="93"/>
    </w:p>
    <w:p w14:paraId="74D5F3D2" w14:textId="77777777" w:rsidR="00E7638C" w:rsidRDefault="00E7638C" w:rsidP="00E7638C">
      <w:pPr>
        <w:pStyle w:val="2"/>
      </w:pPr>
      <w:bookmarkStart w:id="94" w:name="_Toc514780554"/>
      <w:bookmarkStart w:id="95" w:name="_Toc517859535"/>
      <w:r>
        <w:t>Верификация потенциала.</w:t>
      </w:r>
      <w:bookmarkEnd w:id="94"/>
      <w:bookmarkEnd w:id="95"/>
    </w:p>
    <w:p w14:paraId="4EF7C137" w14:textId="578EC9F3" w:rsidR="00E7638C" w:rsidRDefault="00E7638C" w:rsidP="00E7638C">
      <w:pPr>
        <w:ind w:firstLine="708"/>
        <w:rPr>
          <w:rFonts w:cs="Times New Roman"/>
          <w:szCs w:val="26"/>
        </w:rPr>
      </w:pPr>
      <w:r w:rsidRPr="00F06F7D">
        <w:rPr>
          <w:rFonts w:cs="Times New Roman"/>
          <w:szCs w:val="26"/>
        </w:rPr>
        <w:t xml:space="preserve">Для </w:t>
      </w:r>
      <w:r>
        <w:rPr>
          <w:rFonts w:cs="Times New Roman"/>
          <w:szCs w:val="26"/>
        </w:rPr>
        <w:t>начальной верификации потенциала</w:t>
      </w:r>
      <w:r w:rsidRPr="00F06F7D">
        <w:rPr>
          <w:rFonts w:cs="Times New Roman"/>
          <w:szCs w:val="26"/>
        </w:rPr>
        <w:t xml:space="preserve"> нужно задать кристаллическую решетку ОЦК-железа. Для этого нужно сгенерировать массив данных с координатами атомов. Проблема состоит в том, что не ясно какой параметр решетки </w:t>
      </w:r>
      <w:r w:rsidRPr="00F06F7D">
        <w:rPr>
          <w:rFonts w:cs="Times New Roman"/>
          <w:i/>
          <w:szCs w:val="26"/>
          <w:lang w:val="en-US"/>
        </w:rPr>
        <w:t>a</w:t>
      </w:r>
      <w:r w:rsidRPr="00F06F7D">
        <w:rPr>
          <w:rFonts w:cs="Times New Roman"/>
          <w:i/>
          <w:szCs w:val="26"/>
        </w:rPr>
        <w:t>(</w:t>
      </w:r>
      <w:r>
        <w:rPr>
          <w:rFonts w:cs="Times New Roman"/>
          <w:i/>
          <w:szCs w:val="26"/>
        </w:rPr>
        <w:t>Α</w:t>
      </w:r>
      <w:r w:rsidRPr="00F06F7D">
        <w:rPr>
          <w:rFonts w:cs="Times New Roman"/>
          <w:i/>
          <w:szCs w:val="26"/>
        </w:rPr>
        <w:t xml:space="preserve">) </w:t>
      </w:r>
      <w:r w:rsidRPr="00F06F7D">
        <w:rPr>
          <w:rFonts w:cs="Times New Roman"/>
          <w:szCs w:val="26"/>
        </w:rPr>
        <w:t xml:space="preserve">использовать. Для этого нужно посчитать полную энергию </w:t>
      </w:r>
      <w:r w:rsidR="0046535E">
        <w:rPr>
          <w:rFonts w:cs="Times New Roman"/>
          <w:szCs w:val="26"/>
        </w:rPr>
        <w:t>от</w:t>
      </w:r>
      <w:r w:rsidRPr="00F06F7D">
        <w:rPr>
          <w:rFonts w:cs="Times New Roman"/>
          <w:szCs w:val="26"/>
        </w:rPr>
        <w:t>релаксирова</w:t>
      </w:r>
      <w:r w:rsidR="0046535E">
        <w:rPr>
          <w:rFonts w:cs="Times New Roman"/>
          <w:szCs w:val="26"/>
        </w:rPr>
        <w:t>нной</w:t>
      </w:r>
      <w:r w:rsidRPr="00F06F7D">
        <w:rPr>
          <w:rFonts w:cs="Times New Roman"/>
          <w:szCs w:val="26"/>
        </w:rPr>
        <w:t xml:space="preserve"> системы для разных </w:t>
      </w:r>
      <w:r w:rsidRPr="00F550DF">
        <w:rPr>
          <w:rFonts w:cs="Times New Roman"/>
          <w:szCs w:val="26"/>
        </w:rPr>
        <w:t>параметров решетки</w:t>
      </w:r>
      <w:r w:rsidRPr="00F06F7D">
        <w:rPr>
          <w:rFonts w:cs="Times New Roman"/>
          <w:i/>
          <w:szCs w:val="26"/>
        </w:rPr>
        <w:t xml:space="preserve">, </w:t>
      </w:r>
      <w:r w:rsidRPr="00F06F7D">
        <w:rPr>
          <w:rFonts w:cs="Times New Roman"/>
          <w:szCs w:val="26"/>
        </w:rPr>
        <w:t xml:space="preserve">а потом найти минимум на такой зависимости. </w:t>
      </w:r>
      <w:r>
        <w:rPr>
          <w:rFonts w:cs="Times New Roman"/>
          <w:szCs w:val="26"/>
        </w:rPr>
        <w:t>Н</w:t>
      </w:r>
      <w:r w:rsidRPr="00F06F7D">
        <w:rPr>
          <w:rFonts w:cs="Times New Roman"/>
          <w:szCs w:val="26"/>
        </w:rPr>
        <w:t xml:space="preserve">а </w:t>
      </w:r>
      <w:r w:rsidRPr="00E05046">
        <w:rPr>
          <w:rFonts w:cs="Times New Roman"/>
          <w:szCs w:val="26"/>
        </w:rPr>
        <w:t>рисунке</w:t>
      </w:r>
      <w:r w:rsidR="00E05046" w:rsidRPr="00E05046">
        <w:rPr>
          <w:rFonts w:cs="Times New Roman"/>
          <w:szCs w:val="26"/>
        </w:rPr>
        <w:t xml:space="preserve"> 3.1</w:t>
      </w:r>
      <w:r>
        <w:rPr>
          <w:rFonts w:cs="Times New Roman"/>
          <w:szCs w:val="26"/>
        </w:rPr>
        <w:t xml:space="preserve"> видно, что</w:t>
      </w:r>
      <w:r w:rsidRPr="00F06F7D">
        <w:rPr>
          <w:rFonts w:cs="Times New Roman"/>
          <w:szCs w:val="26"/>
        </w:rPr>
        <w:t xml:space="preserve"> минимум имеет место быть в точке </w:t>
      </w:r>
      <m:oMath>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0</m:t>
            </m:r>
          </m:sub>
        </m:sSub>
        <m:r>
          <w:rPr>
            <w:rFonts w:ascii="Cambria Math" w:hAnsi="Cambria Math" w:cs="Times New Roman"/>
            <w:szCs w:val="26"/>
          </w:rPr>
          <m:t>=2.87 Å</m:t>
        </m:r>
      </m:oMath>
      <w:r w:rsidRPr="00F06F7D">
        <w:rPr>
          <w:rFonts w:cs="Times New Roman"/>
          <w:szCs w:val="26"/>
        </w:rPr>
        <w:t>, что совпадает с табличными значениями</w:t>
      </w:r>
      <w:r>
        <w:rPr>
          <w:rFonts w:cs="Times New Roman"/>
          <w:szCs w:val="26"/>
        </w:rPr>
        <w:t>.</w:t>
      </w:r>
    </w:p>
    <w:p w14:paraId="1BE6552F" w14:textId="77777777" w:rsidR="009D7CA8" w:rsidRPr="00F06F7D" w:rsidRDefault="009D7CA8" w:rsidP="009D2514">
      <w:pPr>
        <w:pStyle w:val="a9"/>
      </w:pPr>
    </w:p>
    <w:p w14:paraId="11BC33A0" w14:textId="5A0606F3" w:rsidR="00E7638C" w:rsidRPr="00F06F7D" w:rsidRDefault="00B64EF3" w:rsidP="00E7638C">
      <w:pPr>
        <w:pStyle w:val="afb"/>
        <w:rPr>
          <w:rFonts w:cs="Times New Roman"/>
        </w:rPr>
      </w:pPr>
      <w:r w:rsidRPr="00F06F7D">
        <w:rPr>
          <w:rFonts w:cs="Times New Roman"/>
        </w:rPr>
        <w:object w:dxaOrig="7294" w:dyaOrig="5569" w14:anchorId="79FEA296">
          <v:shape id="_x0000_i1026" type="#_x0000_t75" style="width:246pt;height:188.4pt" o:ole="">
            <v:imagedata r:id="rId51" o:title=""/>
          </v:shape>
          <o:OLEObject Type="Embed" ProgID="Origin50.Graph" ShapeID="_x0000_i1026" DrawAspect="Content" ObjectID="_1591785215" r:id="rId52"/>
        </w:object>
      </w:r>
    </w:p>
    <w:p w14:paraId="0DFBD0BA" w14:textId="77777777" w:rsidR="009D2514" w:rsidRDefault="009D2514" w:rsidP="009D2514">
      <w:pPr>
        <w:pStyle w:val="a9"/>
      </w:pPr>
    </w:p>
    <w:p w14:paraId="7C153007" w14:textId="3398F500" w:rsidR="00E7638C" w:rsidRDefault="00E7638C" w:rsidP="00E7638C">
      <w:pPr>
        <w:pStyle w:val="afb"/>
        <w:rPr>
          <w:rFonts w:cs="Times New Roman"/>
        </w:rPr>
      </w:pPr>
      <w:r w:rsidRPr="00E05046">
        <w:rPr>
          <w:rFonts w:cs="Times New Roman"/>
        </w:rPr>
        <w:t>Рисунок</w:t>
      </w:r>
      <w:r w:rsidR="00E05046" w:rsidRPr="00E05046">
        <w:rPr>
          <w:rFonts w:cs="Times New Roman"/>
        </w:rPr>
        <w:t xml:space="preserve"> 3.1</w:t>
      </w:r>
      <w:r>
        <w:rPr>
          <w:rFonts w:cs="Times New Roman"/>
        </w:rPr>
        <w:t xml:space="preserve"> </w:t>
      </w:r>
      <w:r w:rsidRPr="00F06F7D">
        <w:rPr>
          <w:rFonts w:cs="Times New Roman"/>
        </w:rPr>
        <w:t>–  Зависимость полной энергии кристалла от параметра решетки</w:t>
      </w:r>
      <w:r w:rsidR="009E4116">
        <w:rPr>
          <w:rFonts w:cs="Times New Roman"/>
        </w:rPr>
        <w:t>.</w:t>
      </w:r>
    </w:p>
    <w:p w14:paraId="3F49B3D3" w14:textId="77777777" w:rsidR="009D7CA8" w:rsidRDefault="009D7CA8" w:rsidP="009D2514">
      <w:pPr>
        <w:pStyle w:val="a9"/>
      </w:pPr>
    </w:p>
    <w:p w14:paraId="78B4D04D" w14:textId="098489FC" w:rsidR="00F2767F" w:rsidRDefault="00F2767F" w:rsidP="00F2767F">
      <w:r>
        <w:t xml:space="preserve">Параметры аппроксимации представлены в </w:t>
      </w:r>
      <w:r w:rsidRPr="00005B61">
        <w:t>таблице</w:t>
      </w:r>
      <w:r w:rsidR="00005B61" w:rsidRPr="00005B61">
        <w:t xml:space="preserve"> 3.1</w:t>
      </w:r>
      <w:r w:rsidRPr="00005B61">
        <w:t>.</w:t>
      </w:r>
    </w:p>
    <w:p w14:paraId="3CAE4457" w14:textId="77777777" w:rsidR="009D7CA8" w:rsidRPr="00005B61" w:rsidRDefault="009D7CA8" w:rsidP="009D2514">
      <w:pPr>
        <w:pStyle w:val="a9"/>
      </w:pPr>
    </w:p>
    <w:p w14:paraId="4BA81754" w14:textId="666D8216" w:rsidR="00F2767F" w:rsidRDefault="00F2767F" w:rsidP="00F2767F">
      <w:pPr>
        <w:pStyle w:val="af9"/>
      </w:pPr>
      <w:r w:rsidRPr="00005B61">
        <w:t>Таблица</w:t>
      </w:r>
      <w:r w:rsidR="00005B61" w:rsidRPr="00005B61">
        <w:t xml:space="preserve"> 3.1</w:t>
      </w:r>
      <w:r>
        <w:t xml:space="preserve"> – Параметры аппроксимации</w:t>
      </w:r>
    </w:p>
    <w:tbl>
      <w:tblPr>
        <w:tblStyle w:val="a4"/>
        <w:tblW w:w="0" w:type="auto"/>
        <w:tblLook w:val="04A0" w:firstRow="1" w:lastRow="0" w:firstColumn="1" w:lastColumn="0" w:noHBand="0" w:noVBand="1"/>
      </w:tblPr>
      <w:tblGrid>
        <w:gridCol w:w="3115"/>
        <w:gridCol w:w="3115"/>
        <w:gridCol w:w="3115"/>
      </w:tblGrid>
      <w:tr w:rsidR="00F2767F" w14:paraId="44F268AA" w14:textId="77777777" w:rsidTr="006A0638">
        <w:tc>
          <w:tcPr>
            <w:tcW w:w="3115" w:type="dxa"/>
          </w:tcPr>
          <w:p w14:paraId="0A93C703" w14:textId="77777777" w:rsidR="00F2767F" w:rsidRDefault="00F2767F" w:rsidP="006A0638">
            <w:pPr>
              <w:pStyle w:val="afa"/>
            </w:pPr>
            <w:r>
              <w:t>Уравнение</w:t>
            </w:r>
          </w:p>
        </w:tc>
        <w:tc>
          <w:tcPr>
            <w:tcW w:w="6230" w:type="dxa"/>
            <w:gridSpan w:val="2"/>
          </w:tcPr>
          <w:p w14:paraId="62467B3B" w14:textId="77777777" w:rsidR="00F2767F" w:rsidRPr="00D97515" w:rsidRDefault="00F2767F" w:rsidP="006A0638">
            <w:pPr>
              <w:pStyle w:val="afa"/>
            </w:pPr>
            <m:oMathPara>
              <m:oMath>
                <m:r>
                  <m:rPr>
                    <m:sty m:val="p"/>
                  </m:rPr>
                  <w:rPr>
                    <w:rFonts w:ascii="Cambria Math" w:hAnsi="Cambria Math"/>
                  </w:rPr>
                  <m:t>y=I+</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oMath>
            </m:oMathPara>
          </w:p>
        </w:tc>
      </w:tr>
      <w:tr w:rsidR="00F2767F" w14:paraId="110F4B2D" w14:textId="77777777" w:rsidTr="006A0638">
        <w:tc>
          <w:tcPr>
            <w:tcW w:w="3115" w:type="dxa"/>
          </w:tcPr>
          <w:p w14:paraId="22A6209F" w14:textId="77777777" w:rsidR="00F2767F" w:rsidRDefault="00F2767F" w:rsidP="006A0638">
            <w:pPr>
              <w:pStyle w:val="afa"/>
            </w:pPr>
            <w:r>
              <w:t>Параметры</w:t>
            </w:r>
          </w:p>
        </w:tc>
        <w:tc>
          <w:tcPr>
            <w:tcW w:w="3115" w:type="dxa"/>
          </w:tcPr>
          <w:p w14:paraId="5A3E2596" w14:textId="77777777" w:rsidR="00F2767F" w:rsidRDefault="00F2767F" w:rsidP="006A0638">
            <w:pPr>
              <w:pStyle w:val="afa"/>
            </w:pPr>
            <w:r>
              <w:t>Значение</w:t>
            </w:r>
          </w:p>
        </w:tc>
        <w:tc>
          <w:tcPr>
            <w:tcW w:w="3115" w:type="dxa"/>
          </w:tcPr>
          <w:p w14:paraId="1D34E3AE" w14:textId="77777777" w:rsidR="00F2767F" w:rsidRDefault="00F2767F" w:rsidP="006A0638">
            <w:pPr>
              <w:pStyle w:val="afa"/>
            </w:pPr>
            <w:r>
              <w:t>Ошибка</w:t>
            </w:r>
          </w:p>
        </w:tc>
      </w:tr>
      <w:tr w:rsidR="00F2767F" w14:paraId="66AEE9CD" w14:textId="77777777" w:rsidTr="006A0638">
        <w:tc>
          <w:tcPr>
            <w:tcW w:w="3115" w:type="dxa"/>
          </w:tcPr>
          <w:p w14:paraId="12C3C355" w14:textId="77777777" w:rsidR="00F2767F" w:rsidRPr="00D97515" w:rsidRDefault="00F2767F" w:rsidP="00F2767F">
            <w:pPr>
              <w:pStyle w:val="afa"/>
              <w:rPr>
                <w:lang w:val="en-US"/>
              </w:rPr>
            </w:pPr>
            <w:r>
              <w:rPr>
                <w:lang w:val="en-US"/>
              </w:rPr>
              <w:t>I</w:t>
            </w:r>
          </w:p>
        </w:tc>
        <w:tc>
          <w:tcPr>
            <w:tcW w:w="3115" w:type="dxa"/>
          </w:tcPr>
          <w:p w14:paraId="7B296061" w14:textId="25C133FC" w:rsidR="00F2767F" w:rsidRDefault="00F2767F" w:rsidP="00F2767F">
            <w:pPr>
              <w:pStyle w:val="afa"/>
            </w:pPr>
            <w:r w:rsidRPr="0027299C">
              <w:t>100168</w:t>
            </w:r>
            <w:r w:rsidR="009C1E13">
              <w:rPr>
                <w:lang w:val="en-US"/>
              </w:rPr>
              <w:t>,</w:t>
            </w:r>
            <w:r w:rsidRPr="0027299C">
              <w:t>68684</w:t>
            </w:r>
          </w:p>
        </w:tc>
        <w:tc>
          <w:tcPr>
            <w:tcW w:w="3115" w:type="dxa"/>
          </w:tcPr>
          <w:p w14:paraId="7D635488" w14:textId="125154A2" w:rsidR="00F2767F" w:rsidRDefault="00F2767F" w:rsidP="00F2767F">
            <w:pPr>
              <w:pStyle w:val="afa"/>
            </w:pPr>
            <w:r w:rsidRPr="0027299C">
              <w:t>4532</w:t>
            </w:r>
            <w:r w:rsidR="009C1E13">
              <w:rPr>
                <w:lang w:val="en-US"/>
              </w:rPr>
              <w:t>,</w:t>
            </w:r>
            <w:r w:rsidRPr="0027299C">
              <w:t>1435</w:t>
            </w:r>
          </w:p>
        </w:tc>
      </w:tr>
      <w:tr w:rsidR="00F2767F" w14:paraId="6B7AF3EC" w14:textId="77777777" w:rsidTr="006A0638">
        <w:tc>
          <w:tcPr>
            <w:tcW w:w="3115" w:type="dxa"/>
          </w:tcPr>
          <w:p w14:paraId="5F4C5C2D" w14:textId="77777777" w:rsidR="00F2767F" w:rsidRPr="00D97515" w:rsidRDefault="00F2767F" w:rsidP="00F2767F">
            <w:pPr>
              <w:pStyle w:val="afa"/>
              <w:rPr>
                <w:lang w:val="en-US"/>
              </w:rPr>
            </w:pPr>
            <w:r>
              <w:rPr>
                <w:lang w:val="en-US"/>
              </w:rPr>
              <w:t>B</w:t>
            </w:r>
            <w:r w:rsidRPr="00D97515">
              <w:rPr>
                <w:vertAlign w:val="subscript"/>
                <w:lang w:val="en-US"/>
              </w:rPr>
              <w:t>1</w:t>
            </w:r>
          </w:p>
        </w:tc>
        <w:tc>
          <w:tcPr>
            <w:tcW w:w="3115" w:type="dxa"/>
          </w:tcPr>
          <w:p w14:paraId="0F790A1C" w14:textId="5392223B" w:rsidR="00F2767F" w:rsidRDefault="00F2767F" w:rsidP="00F2767F">
            <w:pPr>
              <w:pStyle w:val="afa"/>
            </w:pPr>
            <w:r w:rsidRPr="0027299C">
              <w:t>-75374</w:t>
            </w:r>
            <w:r w:rsidR="009C1E13">
              <w:rPr>
                <w:lang w:val="en-US"/>
              </w:rPr>
              <w:t>,</w:t>
            </w:r>
            <w:r w:rsidRPr="0027299C">
              <w:t>32668</w:t>
            </w:r>
          </w:p>
        </w:tc>
        <w:tc>
          <w:tcPr>
            <w:tcW w:w="3115" w:type="dxa"/>
          </w:tcPr>
          <w:p w14:paraId="31858CE5" w14:textId="10F8865C" w:rsidR="00F2767F" w:rsidRDefault="00F2767F" w:rsidP="00F2767F">
            <w:pPr>
              <w:pStyle w:val="afa"/>
            </w:pPr>
            <w:r w:rsidRPr="0027299C">
              <w:t>3172</w:t>
            </w:r>
            <w:r w:rsidR="009C1E13">
              <w:rPr>
                <w:lang w:val="en-US"/>
              </w:rPr>
              <w:t>,</w:t>
            </w:r>
            <w:r w:rsidRPr="0027299C">
              <w:t>09198</w:t>
            </w:r>
          </w:p>
        </w:tc>
      </w:tr>
      <w:tr w:rsidR="00F2767F" w14:paraId="58A92706" w14:textId="77777777" w:rsidTr="006A0638">
        <w:tc>
          <w:tcPr>
            <w:tcW w:w="3115" w:type="dxa"/>
          </w:tcPr>
          <w:p w14:paraId="66EC908E" w14:textId="77777777" w:rsidR="00F2767F" w:rsidRPr="00D97515" w:rsidRDefault="00F2767F" w:rsidP="00F2767F">
            <w:pPr>
              <w:pStyle w:val="afa"/>
              <w:rPr>
                <w:lang w:val="en-US"/>
              </w:rPr>
            </w:pPr>
            <w:r>
              <w:rPr>
                <w:lang w:val="en-US"/>
              </w:rPr>
              <w:t>B</w:t>
            </w:r>
            <w:r w:rsidRPr="00D97515">
              <w:rPr>
                <w:vertAlign w:val="subscript"/>
                <w:lang w:val="en-US"/>
              </w:rPr>
              <w:t>2</w:t>
            </w:r>
          </w:p>
        </w:tc>
        <w:tc>
          <w:tcPr>
            <w:tcW w:w="3115" w:type="dxa"/>
          </w:tcPr>
          <w:p w14:paraId="1C72801D" w14:textId="0BC72F11" w:rsidR="00F2767F" w:rsidRDefault="00F2767F" w:rsidP="00F2767F">
            <w:pPr>
              <w:pStyle w:val="afa"/>
            </w:pPr>
            <w:r w:rsidRPr="0027299C">
              <w:t>13127</w:t>
            </w:r>
            <w:r w:rsidR="009C1E13">
              <w:rPr>
                <w:lang w:val="en-US"/>
              </w:rPr>
              <w:t>,</w:t>
            </w:r>
            <w:r w:rsidRPr="0027299C">
              <w:t>9297</w:t>
            </w:r>
          </w:p>
        </w:tc>
        <w:tc>
          <w:tcPr>
            <w:tcW w:w="3115" w:type="dxa"/>
          </w:tcPr>
          <w:p w14:paraId="6FA99AEB" w14:textId="29B5D1B2" w:rsidR="00F2767F" w:rsidRDefault="00F2767F" w:rsidP="00F2767F">
            <w:pPr>
              <w:pStyle w:val="afa"/>
            </w:pPr>
            <w:r w:rsidRPr="0027299C">
              <w:t>554</w:t>
            </w:r>
            <w:r w:rsidR="009C1E13">
              <w:rPr>
                <w:lang w:val="en-US"/>
              </w:rPr>
              <w:t>,</w:t>
            </w:r>
            <w:r w:rsidRPr="0027299C">
              <w:t>39776</w:t>
            </w:r>
          </w:p>
        </w:tc>
      </w:tr>
    </w:tbl>
    <w:p w14:paraId="6C4B028B" w14:textId="77777777" w:rsidR="00F2767F" w:rsidRDefault="00F2767F" w:rsidP="009D2514">
      <w:pPr>
        <w:pStyle w:val="a9"/>
      </w:pPr>
    </w:p>
    <w:p w14:paraId="7AF237B9" w14:textId="130CA36B" w:rsidR="00F2767F" w:rsidRPr="009C1E13" w:rsidRDefault="009C1E13" w:rsidP="009C1E13">
      <w:pPr>
        <w:rPr>
          <w:i/>
        </w:rPr>
      </w:pPr>
      <w:r>
        <w:t xml:space="preserve">Тогда,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r>
          <m:rPr>
            <m:sty m:val="p"/>
          </m:rPr>
          <w:rPr>
            <w:rFonts w:ascii="Cambria Math" w:hAnsi="Cambria Math"/>
          </w:rPr>
          <m:t>=I-</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B</m:t>
                </m:r>
              </m:e>
              <m:sub>
                <m:r>
                  <m:rPr>
                    <m:sty m:val="p"/>
                  </m:rPr>
                  <w:rPr>
                    <w:rFonts w:ascii="Cambria Math" w:hAnsi="Cambria Math"/>
                  </w:rPr>
                  <m:t>1</m:t>
                </m:r>
              </m:sub>
              <m:sup>
                <m:r>
                  <m:rPr>
                    <m:sty m:val="p"/>
                  </m:rPr>
                  <w:rPr>
                    <w:rFonts w:ascii="Cambria Math" w:hAnsi="Cambria Math"/>
                  </w:rPr>
                  <m:t>2</m:t>
                </m:r>
              </m:sup>
            </m:sSubSup>
          </m:num>
          <m:den>
            <m:r>
              <m:rPr>
                <m:sty m:val="p"/>
              </m:rPr>
              <w:rPr>
                <w:rFonts w:ascii="Cambria Math" w:hAnsi="Cambria Math"/>
              </w:rPr>
              <m:t>4</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den>
        </m:f>
        <m:r>
          <m:rPr>
            <m:sty m:val="p"/>
          </m:rPr>
          <w:rPr>
            <w:rFonts w:ascii="Cambria Math" w:hAnsi="Cambria Math"/>
          </w:rPr>
          <m:t xml:space="preserve">=-8029,6 эВ, </m:t>
        </m:r>
        <m:sSub>
          <m:sSubPr>
            <m:ctrlPr>
              <w:rPr>
                <w:rFonts w:ascii="Cambria Math" w:hAnsi="Cambria Math"/>
                <w:lang w:val="en-US"/>
              </w:rPr>
            </m:ctrlPr>
          </m:sSubPr>
          <m:e>
            <m:r>
              <m:rPr>
                <m:sty m:val="p"/>
              </m:rPr>
              <w:rPr>
                <w:rFonts w:ascii="Cambria Math" w:hAnsi="Cambria Math"/>
                <w:lang w:val="en-US"/>
              </w:rPr>
              <m:t>x</m:t>
            </m:r>
            <m:ctrlPr>
              <w:rPr>
                <w:rFonts w:ascii="Cambria Math" w:hAnsi="Cambria Math"/>
              </w:rPr>
            </m:ctrlPr>
          </m:e>
          <m:sub>
            <m:r>
              <m:rPr>
                <m:sty m:val="p"/>
              </m:rPr>
              <w:rPr>
                <w:rFonts w:ascii="Cambria Math" w:hAnsi="Cambria Math"/>
              </w:rPr>
              <m:t>0</m:t>
            </m:r>
          </m:sub>
        </m:sSub>
        <m:r>
          <m:rPr>
            <m:sty m:val="p"/>
          </m:rPr>
          <w:rPr>
            <w:rFonts w:ascii="Cambria Math" w:hAnsi="Cambria Math"/>
          </w:rPr>
          <m:t>=2,87 Å</m:t>
        </m:r>
      </m:oMath>
    </w:p>
    <w:p w14:paraId="20014ECF" w14:textId="6D01C9A4" w:rsidR="00E7638C" w:rsidRPr="00FF5CEF" w:rsidRDefault="00E7638C" w:rsidP="00E7638C">
      <w:pPr>
        <w:ind w:firstLine="708"/>
        <w:rPr>
          <w:rFonts w:cs="Times New Roman"/>
          <w:szCs w:val="26"/>
        </w:rPr>
      </w:pPr>
      <w:r>
        <w:rPr>
          <w:rFonts w:cs="Times New Roman"/>
          <w:szCs w:val="26"/>
        </w:rPr>
        <w:t xml:space="preserve">Вторым шагом для подтверждения правильности выбора потенциала является расчет объемного модуля упругости. </w:t>
      </w:r>
      <w:r w:rsidRPr="005415DF">
        <w:rPr>
          <w:rFonts w:cs="Times New Roman"/>
          <w:szCs w:val="26"/>
        </w:rPr>
        <w:t>Для достаточно малых деформаций напряжение пропорционально деформации.</w:t>
      </w:r>
      <m:oMath>
        <m:r>
          <m:rPr>
            <m:sty m:val="p"/>
          </m:rPr>
          <w:rPr>
            <w:rFonts w:ascii="Cambria Math" w:hAnsi="Cambria Math" w:cs="Times New Roman"/>
            <w:szCs w:val="26"/>
            <w:lang w:val="en-US"/>
          </w:rPr>
          <m:t>B</m:t>
        </m:r>
        <m:r>
          <m:rPr>
            <m:sty m:val="p"/>
          </m:rPr>
          <w:rPr>
            <w:rFonts w:ascii="Cambria Math" w:hAnsi="Cambria Math" w:cs="Times New Roman"/>
            <w:szCs w:val="26"/>
          </w:rPr>
          <m:t xml:space="preserve">= </m:t>
        </m:r>
        <m:f>
          <m:fPr>
            <m:ctrlPr>
              <w:rPr>
                <w:rFonts w:ascii="Cambria Math" w:hAnsi="Cambria Math" w:cs="Times New Roman"/>
                <w:szCs w:val="26"/>
                <w:lang w:val="en-US"/>
              </w:rPr>
            </m:ctrlPr>
          </m:fPr>
          <m:num>
            <m:sSup>
              <m:sSupPr>
                <m:ctrlPr>
                  <w:rPr>
                    <w:rFonts w:ascii="Cambria Math" w:hAnsi="Cambria Math" w:cs="Times New Roman"/>
                    <w:szCs w:val="26"/>
                  </w:rPr>
                </m:ctrlPr>
              </m:sSupPr>
              <m:e>
                <m:r>
                  <m:rPr>
                    <m:sty m:val="p"/>
                  </m:rPr>
                  <w:rPr>
                    <w:rFonts w:ascii="Cambria Math" w:hAnsi="Cambria Math" w:cs="Times New Roman"/>
                    <w:szCs w:val="26"/>
                  </w:rPr>
                  <m:t>∂</m:t>
                </m:r>
                <m:ctrlPr>
                  <w:rPr>
                    <w:rFonts w:ascii="Cambria Math" w:hAnsi="Cambria Math" w:cs="Times New Roman"/>
                    <w:szCs w:val="26"/>
                    <w:lang w:val="en-US"/>
                  </w:rPr>
                </m:ctrlPr>
              </m:e>
              <m:sup>
                <m:r>
                  <m:rPr>
                    <m:sty m:val="p"/>
                  </m:rPr>
                  <w:rPr>
                    <w:rFonts w:ascii="Cambria Math" w:hAnsi="Cambria Math" w:cs="Times New Roman"/>
                    <w:szCs w:val="26"/>
                  </w:rPr>
                  <m:t>2</m:t>
                </m:r>
              </m:sup>
            </m:sSup>
            <m:r>
              <m:rPr>
                <m:sty m:val="p"/>
              </m:rPr>
              <w:rPr>
                <w:rFonts w:ascii="Cambria Math" w:hAnsi="Cambria Math" w:cs="Times New Roman"/>
                <w:szCs w:val="26"/>
                <w:lang w:val="en-US"/>
              </w:rPr>
              <m:t>E</m:t>
            </m:r>
          </m:num>
          <m:den>
            <m:r>
              <m:rPr>
                <m:sty m:val="p"/>
              </m:rPr>
              <w:rPr>
                <w:rFonts w:ascii="Cambria Math" w:hAnsi="Cambria Math" w:cs="Times New Roman"/>
                <w:szCs w:val="26"/>
              </w:rPr>
              <m:t>∂</m:t>
            </m:r>
            <m:sSup>
              <m:sSupPr>
                <m:ctrlPr>
                  <w:rPr>
                    <w:rFonts w:ascii="Cambria Math" w:hAnsi="Cambria Math" w:cs="Times New Roman"/>
                    <w:szCs w:val="26"/>
                    <w:lang w:val="en-US"/>
                  </w:rPr>
                </m:ctrlPr>
              </m:sSupPr>
              <m:e>
                <m:r>
                  <m:rPr>
                    <m:sty m:val="p"/>
                  </m:rPr>
                  <w:rPr>
                    <w:rFonts w:ascii="Cambria Math" w:hAnsi="Cambria Math" w:cs="Times New Roman"/>
                    <w:szCs w:val="26"/>
                    <w:lang w:val="en-US"/>
                  </w:rPr>
                  <m:t>V</m:t>
                </m:r>
              </m:e>
              <m:sup>
                <m:r>
                  <m:rPr>
                    <m:sty m:val="p"/>
                  </m:rPr>
                  <w:rPr>
                    <w:rFonts w:ascii="Cambria Math" w:hAnsi="Cambria Math" w:cs="Times New Roman"/>
                    <w:szCs w:val="26"/>
                  </w:rPr>
                  <m:t>2</m:t>
                </m:r>
              </m:sup>
            </m:sSup>
          </m:den>
        </m:f>
        <m:r>
          <m:rPr>
            <m:sty m:val="p"/>
          </m:rPr>
          <w:rPr>
            <w:rFonts w:ascii="Cambria Math" w:hAnsi="Cambria Math" w:cs="Times New Roman"/>
            <w:szCs w:val="26"/>
          </w:rPr>
          <m:t>*</m:t>
        </m:r>
        <m:r>
          <m:rPr>
            <m:sty m:val="p"/>
          </m:rPr>
          <w:rPr>
            <w:rFonts w:ascii="Cambria Math" w:hAnsi="Cambria Math" w:cs="Times New Roman"/>
            <w:szCs w:val="26"/>
            <w:lang w:val="en-US"/>
          </w:rPr>
          <m:t>V</m:t>
        </m:r>
      </m:oMath>
      <w:r w:rsidRPr="00F06F7D">
        <w:rPr>
          <w:rFonts w:cs="Times New Roman"/>
          <w:szCs w:val="26"/>
        </w:rPr>
        <w:t xml:space="preserve"> – объемный модуль упругости</w:t>
      </w:r>
      <w:r w:rsidR="00D03A62">
        <w:rPr>
          <w:rFonts w:cs="Times New Roman"/>
          <w:szCs w:val="26"/>
        </w:rPr>
        <w:t xml:space="preserve"> </w:t>
      </w:r>
      <w:r w:rsidR="007E191E" w:rsidRPr="00FF5CEF">
        <w:rPr>
          <w:rFonts w:cs="Times New Roman"/>
          <w:szCs w:val="26"/>
        </w:rPr>
        <w:t>[</w:t>
      </w:r>
      <w:r w:rsidR="00D03A62">
        <w:rPr>
          <w:rFonts w:cs="Times New Roman"/>
          <w:szCs w:val="26"/>
        </w:rPr>
        <w:fldChar w:fldCharType="begin"/>
      </w:r>
      <w:r w:rsidR="00D03A62">
        <w:rPr>
          <w:rFonts w:cs="Times New Roman"/>
          <w:szCs w:val="26"/>
        </w:rPr>
        <w:instrText xml:space="preserve"> REF ГХантингтон_Упругие_постоянные_кристалло \n \h </w:instrText>
      </w:r>
      <w:r w:rsidR="00D03A62">
        <w:rPr>
          <w:rFonts w:cs="Times New Roman"/>
          <w:szCs w:val="26"/>
        </w:rPr>
      </w:r>
      <w:r w:rsidR="00D03A62">
        <w:rPr>
          <w:rFonts w:cs="Times New Roman"/>
          <w:szCs w:val="26"/>
        </w:rPr>
        <w:fldChar w:fldCharType="separate"/>
      </w:r>
      <w:r w:rsidR="00710FBB">
        <w:rPr>
          <w:rFonts w:cs="Times New Roman"/>
          <w:szCs w:val="26"/>
        </w:rPr>
        <w:t>46</w:t>
      </w:r>
      <w:r w:rsidR="00D03A62">
        <w:rPr>
          <w:rFonts w:cs="Times New Roman"/>
          <w:szCs w:val="26"/>
        </w:rPr>
        <w:fldChar w:fldCharType="end"/>
      </w:r>
      <w:r w:rsidR="007E191E" w:rsidRPr="00FF5CEF">
        <w:rPr>
          <w:rFonts w:cs="Times New Roman"/>
          <w:szCs w:val="26"/>
        </w:rPr>
        <w:t>]</w:t>
      </w:r>
    </w:p>
    <w:p w14:paraId="6D391E7B" w14:textId="53F40573" w:rsidR="00E7638C" w:rsidRDefault="00E7638C" w:rsidP="00E7638C">
      <w:pPr>
        <w:rPr>
          <w:rFonts w:cs="Times New Roman"/>
          <w:szCs w:val="26"/>
        </w:rPr>
      </w:pPr>
      <w:r w:rsidRPr="00F06F7D">
        <w:rPr>
          <w:rFonts w:cs="Times New Roman"/>
          <w:szCs w:val="26"/>
        </w:rPr>
        <w:t xml:space="preserve">На </w:t>
      </w:r>
      <w:r w:rsidRPr="00E05046">
        <w:rPr>
          <w:rFonts w:cs="Times New Roman"/>
          <w:szCs w:val="26"/>
        </w:rPr>
        <w:t>рисунке</w:t>
      </w:r>
      <w:r w:rsidR="00E05046" w:rsidRPr="00E05046">
        <w:rPr>
          <w:rFonts w:cs="Times New Roman"/>
          <w:szCs w:val="26"/>
        </w:rPr>
        <w:t xml:space="preserve"> 3.2</w:t>
      </w:r>
      <w:r w:rsidRPr="00F06F7D">
        <w:rPr>
          <w:rFonts w:cs="Times New Roman"/>
          <w:szCs w:val="26"/>
        </w:rPr>
        <w:t xml:space="preserve"> показана зависимость полной энергии от объема</w:t>
      </w:r>
      <w:r w:rsidR="009D7CA8">
        <w:rPr>
          <w:rFonts w:cs="Times New Roman"/>
          <w:szCs w:val="26"/>
        </w:rPr>
        <w:t>.</w:t>
      </w:r>
    </w:p>
    <w:p w14:paraId="5381DE39" w14:textId="77777777" w:rsidR="009D7CA8" w:rsidRPr="00F06F7D" w:rsidRDefault="009D7CA8" w:rsidP="009D2514">
      <w:pPr>
        <w:pStyle w:val="a9"/>
      </w:pPr>
    </w:p>
    <w:p w14:paraId="4353593B" w14:textId="6B7EE94B" w:rsidR="00E7638C" w:rsidRDefault="00B64EF3" w:rsidP="00E7638C">
      <w:pPr>
        <w:pStyle w:val="afb"/>
        <w:rPr>
          <w:rFonts w:cs="Times New Roman"/>
        </w:rPr>
      </w:pPr>
      <w:r w:rsidRPr="00F06F7D">
        <w:rPr>
          <w:rFonts w:cs="Times New Roman"/>
        </w:rPr>
        <w:object w:dxaOrig="7294" w:dyaOrig="5569" w14:anchorId="3D632656">
          <v:shape id="_x0000_i1027" type="#_x0000_t75" style="width:243.6pt;height:186pt" o:ole="">
            <v:imagedata r:id="rId53" o:title=""/>
          </v:shape>
          <o:OLEObject Type="Embed" ProgID="Origin50.Graph" ShapeID="_x0000_i1027" DrawAspect="Content" ObjectID="_1591785216" r:id="rId54"/>
        </w:object>
      </w:r>
    </w:p>
    <w:p w14:paraId="4F8CE669" w14:textId="77777777" w:rsidR="009D2514" w:rsidRPr="00F06F7D" w:rsidRDefault="009D2514" w:rsidP="009D2514">
      <w:pPr>
        <w:pStyle w:val="a9"/>
      </w:pPr>
    </w:p>
    <w:p w14:paraId="6F9312B5" w14:textId="38371B8E" w:rsidR="00E7638C" w:rsidRDefault="00E7638C" w:rsidP="00E7638C">
      <w:pPr>
        <w:pStyle w:val="afb"/>
        <w:rPr>
          <w:rFonts w:eastAsiaTheme="minorEastAsia" w:cs="Times New Roman"/>
        </w:rPr>
      </w:pPr>
      <w:r w:rsidRPr="00E05046">
        <w:rPr>
          <w:rFonts w:cs="Times New Roman"/>
        </w:rPr>
        <w:t>Рисунок</w:t>
      </w:r>
      <w:r w:rsidR="00E05046" w:rsidRPr="00E05046">
        <w:rPr>
          <w:rFonts w:cs="Times New Roman"/>
        </w:rPr>
        <w:t xml:space="preserve"> 3.2</w:t>
      </w:r>
      <w:r w:rsidRPr="00F06F7D">
        <w:rPr>
          <w:rFonts w:cs="Times New Roman"/>
        </w:rPr>
        <w:t xml:space="preserve"> – </w:t>
      </w:r>
      <w:r w:rsidRPr="00F06F7D">
        <w:rPr>
          <w:rFonts w:eastAsiaTheme="minorEastAsia" w:cs="Times New Roman"/>
        </w:rPr>
        <w:t>Зависимость полной энергии от объема</w:t>
      </w:r>
      <w:r w:rsidR="009E4116">
        <w:rPr>
          <w:rFonts w:eastAsiaTheme="minorEastAsia" w:cs="Times New Roman"/>
        </w:rPr>
        <w:t>.</w:t>
      </w:r>
    </w:p>
    <w:p w14:paraId="1D8CEE5D" w14:textId="77777777" w:rsidR="009D7CA8" w:rsidRDefault="009D7CA8" w:rsidP="009D2514">
      <w:pPr>
        <w:pStyle w:val="a9"/>
      </w:pPr>
    </w:p>
    <w:p w14:paraId="4D17EC60" w14:textId="42A137D5" w:rsidR="00D97515" w:rsidRDefault="00D97515" w:rsidP="00D97515">
      <w:r>
        <w:t xml:space="preserve">Параметры аппроксимации представлены в </w:t>
      </w:r>
      <w:r w:rsidRPr="00042FF8">
        <w:t>таблице</w:t>
      </w:r>
      <w:r w:rsidR="00005B61" w:rsidRPr="00042FF8">
        <w:t xml:space="preserve"> 3.2</w:t>
      </w:r>
      <w:r w:rsidRPr="00042FF8">
        <w:t>.</w:t>
      </w:r>
    </w:p>
    <w:p w14:paraId="3DE7BC3F" w14:textId="77777777" w:rsidR="009D7CA8" w:rsidRPr="00042FF8" w:rsidRDefault="009D7CA8" w:rsidP="009D2514">
      <w:pPr>
        <w:pStyle w:val="a9"/>
      </w:pPr>
    </w:p>
    <w:p w14:paraId="20E4AF02" w14:textId="164830E7" w:rsidR="00D97515" w:rsidRDefault="00D97515" w:rsidP="00D97515">
      <w:pPr>
        <w:pStyle w:val="af9"/>
      </w:pPr>
      <w:r w:rsidRPr="00042FF8">
        <w:t>Таблица</w:t>
      </w:r>
      <w:r w:rsidR="00042FF8" w:rsidRPr="00042FF8">
        <w:t xml:space="preserve"> 3.2</w:t>
      </w:r>
      <w:r>
        <w:t xml:space="preserve"> – Параметры аппроксимации</w:t>
      </w:r>
    </w:p>
    <w:tbl>
      <w:tblPr>
        <w:tblStyle w:val="a4"/>
        <w:tblW w:w="0" w:type="auto"/>
        <w:tblLook w:val="04A0" w:firstRow="1" w:lastRow="0" w:firstColumn="1" w:lastColumn="0" w:noHBand="0" w:noVBand="1"/>
      </w:tblPr>
      <w:tblGrid>
        <w:gridCol w:w="3115"/>
        <w:gridCol w:w="3115"/>
        <w:gridCol w:w="3115"/>
      </w:tblGrid>
      <w:tr w:rsidR="00D97515" w14:paraId="3C4777E9" w14:textId="77777777" w:rsidTr="006A0638">
        <w:tc>
          <w:tcPr>
            <w:tcW w:w="3115" w:type="dxa"/>
          </w:tcPr>
          <w:p w14:paraId="5CFAA943" w14:textId="5B5A2514" w:rsidR="00D97515" w:rsidRDefault="00D97515" w:rsidP="00D97515">
            <w:pPr>
              <w:pStyle w:val="afa"/>
            </w:pPr>
            <w:r>
              <w:t>Уравнение</w:t>
            </w:r>
          </w:p>
        </w:tc>
        <w:tc>
          <w:tcPr>
            <w:tcW w:w="6230" w:type="dxa"/>
            <w:gridSpan w:val="2"/>
          </w:tcPr>
          <w:p w14:paraId="0284D0B6" w14:textId="5CE698DE" w:rsidR="00D97515" w:rsidRPr="00D97515" w:rsidRDefault="00D97515" w:rsidP="00D97515">
            <w:pPr>
              <w:pStyle w:val="afa"/>
            </w:pPr>
            <m:oMathPara>
              <m:oMath>
                <m:r>
                  <m:rPr>
                    <m:sty m:val="p"/>
                  </m:rPr>
                  <w:rPr>
                    <w:rFonts w:ascii="Cambria Math" w:hAnsi="Cambria Math"/>
                  </w:rPr>
                  <m:t>y=I+</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oMath>
            </m:oMathPara>
          </w:p>
        </w:tc>
      </w:tr>
      <w:tr w:rsidR="00D97515" w14:paraId="00423D39" w14:textId="77777777" w:rsidTr="00D97515">
        <w:tc>
          <w:tcPr>
            <w:tcW w:w="3115" w:type="dxa"/>
          </w:tcPr>
          <w:p w14:paraId="1CCFFC6B" w14:textId="493AF811" w:rsidR="00D97515" w:rsidRDefault="00F2767F" w:rsidP="00D97515">
            <w:pPr>
              <w:pStyle w:val="afa"/>
            </w:pPr>
            <w:r>
              <w:t>Параметры</w:t>
            </w:r>
          </w:p>
        </w:tc>
        <w:tc>
          <w:tcPr>
            <w:tcW w:w="3115" w:type="dxa"/>
          </w:tcPr>
          <w:p w14:paraId="72134605" w14:textId="308CBB42" w:rsidR="00D97515" w:rsidRDefault="00D97515" w:rsidP="00D97515">
            <w:pPr>
              <w:pStyle w:val="afa"/>
            </w:pPr>
            <w:r>
              <w:t>Значение</w:t>
            </w:r>
          </w:p>
        </w:tc>
        <w:tc>
          <w:tcPr>
            <w:tcW w:w="3115" w:type="dxa"/>
          </w:tcPr>
          <w:p w14:paraId="68723403" w14:textId="7F4FA2B0" w:rsidR="00D97515" w:rsidRDefault="00D97515" w:rsidP="00D97515">
            <w:pPr>
              <w:pStyle w:val="afa"/>
            </w:pPr>
            <w:r>
              <w:t>Ошибка</w:t>
            </w:r>
          </w:p>
        </w:tc>
      </w:tr>
      <w:tr w:rsidR="00D97515" w14:paraId="7A08CCB6" w14:textId="77777777" w:rsidTr="00D97515">
        <w:tc>
          <w:tcPr>
            <w:tcW w:w="3115" w:type="dxa"/>
          </w:tcPr>
          <w:p w14:paraId="0D06D042" w14:textId="2D21423C" w:rsidR="00D97515" w:rsidRPr="00D97515" w:rsidRDefault="00D97515" w:rsidP="00D97515">
            <w:pPr>
              <w:pStyle w:val="afa"/>
              <w:rPr>
                <w:lang w:val="en-US"/>
              </w:rPr>
            </w:pPr>
            <w:r>
              <w:rPr>
                <w:lang w:val="en-US"/>
              </w:rPr>
              <w:t>I</w:t>
            </w:r>
          </w:p>
        </w:tc>
        <w:tc>
          <w:tcPr>
            <w:tcW w:w="3115" w:type="dxa"/>
          </w:tcPr>
          <w:p w14:paraId="59702222" w14:textId="4B03CD0E" w:rsidR="00D97515" w:rsidRDefault="00D97515" w:rsidP="00D97515">
            <w:pPr>
              <w:pStyle w:val="afa"/>
            </w:pPr>
            <w:r w:rsidRPr="000D64BA">
              <w:t>7</w:t>
            </w:r>
            <w:r w:rsidR="009C1E13">
              <w:rPr>
                <w:lang w:val="en-US"/>
              </w:rPr>
              <w:t>,</w:t>
            </w:r>
            <w:r w:rsidRPr="000D64BA">
              <w:t>12768E-16</w:t>
            </w:r>
          </w:p>
        </w:tc>
        <w:tc>
          <w:tcPr>
            <w:tcW w:w="3115" w:type="dxa"/>
          </w:tcPr>
          <w:p w14:paraId="3DDA47FF" w14:textId="0D0A0051" w:rsidR="00D97515" w:rsidRDefault="00D97515" w:rsidP="00D97515">
            <w:pPr>
              <w:pStyle w:val="afa"/>
            </w:pPr>
            <w:r w:rsidRPr="000D64BA">
              <w:t>1</w:t>
            </w:r>
            <w:r w:rsidR="009C1E13">
              <w:rPr>
                <w:lang w:val="en-US"/>
              </w:rPr>
              <w:t>,</w:t>
            </w:r>
            <w:r w:rsidRPr="000D64BA">
              <w:t>43202E-16</w:t>
            </w:r>
          </w:p>
        </w:tc>
      </w:tr>
      <w:tr w:rsidR="00D97515" w14:paraId="2D0C7742" w14:textId="77777777" w:rsidTr="00D97515">
        <w:tc>
          <w:tcPr>
            <w:tcW w:w="3115" w:type="dxa"/>
          </w:tcPr>
          <w:p w14:paraId="3BC9A2B7" w14:textId="676B5333" w:rsidR="00D97515" w:rsidRPr="00D97515" w:rsidRDefault="00D97515" w:rsidP="00D97515">
            <w:pPr>
              <w:pStyle w:val="afa"/>
              <w:rPr>
                <w:lang w:val="en-US"/>
              </w:rPr>
            </w:pPr>
            <w:r>
              <w:rPr>
                <w:lang w:val="en-US"/>
              </w:rPr>
              <w:t>B</w:t>
            </w:r>
            <w:r w:rsidRPr="00D97515">
              <w:rPr>
                <w:vertAlign w:val="subscript"/>
                <w:lang w:val="en-US"/>
              </w:rPr>
              <w:t>1</w:t>
            </w:r>
          </w:p>
        </w:tc>
        <w:tc>
          <w:tcPr>
            <w:tcW w:w="3115" w:type="dxa"/>
          </w:tcPr>
          <w:p w14:paraId="41742052" w14:textId="4E553AFA" w:rsidR="00D97515" w:rsidRDefault="00D97515" w:rsidP="00D97515">
            <w:pPr>
              <w:pStyle w:val="afa"/>
            </w:pPr>
            <w:r w:rsidRPr="000D64BA">
              <w:t>-1</w:t>
            </w:r>
            <w:r w:rsidR="009C1E13">
              <w:rPr>
                <w:lang w:val="en-US"/>
              </w:rPr>
              <w:t>,</w:t>
            </w:r>
            <w:r w:rsidRPr="000D64BA">
              <w:t>66772E11</w:t>
            </w:r>
          </w:p>
        </w:tc>
        <w:tc>
          <w:tcPr>
            <w:tcW w:w="3115" w:type="dxa"/>
          </w:tcPr>
          <w:p w14:paraId="1F08BB77" w14:textId="3FD9445A" w:rsidR="00D97515" w:rsidRDefault="00D97515" w:rsidP="00D97515">
            <w:pPr>
              <w:pStyle w:val="afa"/>
            </w:pPr>
            <w:r w:rsidRPr="000D64BA">
              <w:t>1</w:t>
            </w:r>
            <w:r w:rsidR="009C1E13">
              <w:rPr>
                <w:lang w:val="en-US"/>
              </w:rPr>
              <w:t>,</w:t>
            </w:r>
            <w:r w:rsidRPr="000D64BA">
              <w:t>21453E10</w:t>
            </w:r>
          </w:p>
        </w:tc>
      </w:tr>
      <w:tr w:rsidR="00D97515" w14:paraId="1DFF86B7" w14:textId="77777777" w:rsidTr="00D97515">
        <w:tc>
          <w:tcPr>
            <w:tcW w:w="3115" w:type="dxa"/>
          </w:tcPr>
          <w:p w14:paraId="083356ED" w14:textId="5C862DE2" w:rsidR="00D97515" w:rsidRPr="00D97515" w:rsidRDefault="00D97515" w:rsidP="00D97515">
            <w:pPr>
              <w:pStyle w:val="afa"/>
              <w:rPr>
                <w:lang w:val="en-US"/>
              </w:rPr>
            </w:pPr>
            <w:r>
              <w:rPr>
                <w:lang w:val="en-US"/>
              </w:rPr>
              <w:t>B</w:t>
            </w:r>
            <w:r w:rsidRPr="00D97515">
              <w:rPr>
                <w:vertAlign w:val="subscript"/>
                <w:lang w:val="en-US"/>
              </w:rPr>
              <w:t>2</w:t>
            </w:r>
          </w:p>
        </w:tc>
        <w:tc>
          <w:tcPr>
            <w:tcW w:w="3115" w:type="dxa"/>
          </w:tcPr>
          <w:p w14:paraId="349A83D0" w14:textId="27E4353D" w:rsidR="00D97515" w:rsidRDefault="00D97515" w:rsidP="00D97515">
            <w:pPr>
              <w:pStyle w:val="afa"/>
            </w:pPr>
            <w:r w:rsidRPr="000D64BA">
              <w:t>3</w:t>
            </w:r>
            <w:r w:rsidR="009C1E13">
              <w:rPr>
                <w:lang w:val="en-US"/>
              </w:rPr>
              <w:t>,</w:t>
            </w:r>
            <w:r w:rsidRPr="000D64BA">
              <w:t>48215E36</w:t>
            </w:r>
          </w:p>
        </w:tc>
        <w:tc>
          <w:tcPr>
            <w:tcW w:w="3115" w:type="dxa"/>
          </w:tcPr>
          <w:p w14:paraId="26BF8FE2" w14:textId="20A5C26D" w:rsidR="00D97515" w:rsidRDefault="00D97515" w:rsidP="00D97515">
            <w:pPr>
              <w:pStyle w:val="afa"/>
            </w:pPr>
            <w:r w:rsidRPr="000D64BA">
              <w:t>2</w:t>
            </w:r>
            <w:r w:rsidR="009C1E13">
              <w:rPr>
                <w:lang w:val="en-US"/>
              </w:rPr>
              <w:t>,</w:t>
            </w:r>
            <w:r w:rsidRPr="000D64BA">
              <w:t>54869E35</w:t>
            </w:r>
          </w:p>
        </w:tc>
      </w:tr>
    </w:tbl>
    <w:p w14:paraId="1ABE3354" w14:textId="1583743D" w:rsidR="00D97515" w:rsidRDefault="00D97515" w:rsidP="009D2514">
      <w:pPr>
        <w:pStyle w:val="a9"/>
      </w:pPr>
    </w:p>
    <w:p w14:paraId="7841A7A1" w14:textId="1D90B407" w:rsidR="00E7638C" w:rsidRDefault="00F2767F" w:rsidP="00F2767F">
      <w:pPr>
        <w:rPr>
          <w:rFonts w:cs="Times New Roman"/>
          <w:szCs w:val="26"/>
        </w:rPr>
      </w:pPr>
      <w:r>
        <w:t xml:space="preserve">Тогда, объемный модуль упругости </w:t>
      </w:r>
      <m:oMath>
        <m:r>
          <m:rPr>
            <m:sty m:val="p"/>
          </m:rPr>
          <w:rPr>
            <w:rFonts w:ascii="Cambria Math" w:hAnsi="Cambria Math" w:cs="Times New Roman"/>
            <w:szCs w:val="26"/>
            <w:lang w:val="en-US"/>
          </w:rPr>
          <m:t>B</m:t>
        </m:r>
        <m:r>
          <m:rPr>
            <m:sty m:val="p"/>
          </m:rPr>
          <w:rPr>
            <w:rFonts w:ascii="Cambria Math" w:hAnsi="Cambria Math" w:cs="Times New Roman"/>
            <w:szCs w:val="26"/>
          </w:rPr>
          <m:t>=2*</m:t>
        </m:r>
        <m:sSub>
          <m:sSubPr>
            <m:ctrlPr>
              <w:rPr>
                <w:rFonts w:ascii="Cambria Math" w:hAnsi="Cambria Math" w:cs="Times New Roman"/>
                <w:szCs w:val="26"/>
              </w:rPr>
            </m:ctrlPr>
          </m:sSubPr>
          <m:e>
            <m:r>
              <m:rPr>
                <m:sty m:val="p"/>
              </m:rPr>
              <w:rPr>
                <w:rFonts w:ascii="Cambria Math" w:hAnsi="Cambria Math" w:cs="Times New Roman"/>
                <w:szCs w:val="26"/>
                <w:lang w:val="en-US"/>
              </w:rPr>
              <m:t>B</m:t>
            </m:r>
          </m:e>
          <m:sub>
            <m:r>
              <m:rPr>
                <m:sty m:val="p"/>
              </m:rPr>
              <w:rPr>
                <w:rFonts w:ascii="Cambria Math" w:hAnsi="Cambria Math" w:cs="Times New Roman"/>
                <w:szCs w:val="26"/>
              </w:rPr>
              <m:t>2</m:t>
            </m:r>
          </m:sub>
        </m:sSub>
        <m:r>
          <m:rPr>
            <m:sty m:val="p"/>
          </m:rPr>
          <w:rPr>
            <w:rFonts w:ascii="Cambria Math" w:hAnsi="Cambria Math" w:cs="Times New Roman"/>
            <w:szCs w:val="26"/>
          </w:rPr>
          <m:t>*</m:t>
        </m:r>
        <m:sSub>
          <m:sSubPr>
            <m:ctrlPr>
              <w:rPr>
                <w:rFonts w:ascii="Cambria Math" w:hAnsi="Cambria Math" w:cs="Times New Roman"/>
                <w:szCs w:val="26"/>
              </w:rPr>
            </m:ctrlPr>
          </m:sSubPr>
          <m:e>
            <m:r>
              <m:rPr>
                <m:sty m:val="p"/>
              </m:rPr>
              <w:rPr>
                <w:rFonts w:ascii="Cambria Math" w:hAnsi="Cambria Math" w:cs="Times New Roman"/>
                <w:szCs w:val="26"/>
              </w:rPr>
              <m:t>V</m:t>
            </m:r>
          </m:e>
          <m:sub>
            <m:r>
              <m:rPr>
                <m:sty m:val="p"/>
              </m:rPr>
              <w:rPr>
                <w:rFonts w:ascii="Cambria Math" w:hAnsi="Cambria Math" w:cs="Times New Roman"/>
                <w:szCs w:val="26"/>
              </w:rPr>
              <m:t>0</m:t>
            </m:r>
          </m:sub>
        </m:sSub>
        <m:r>
          <m:rPr>
            <m:sty m:val="p"/>
          </m:rPr>
          <w:rPr>
            <w:rFonts w:ascii="Cambria Math" w:hAnsi="Cambria Math" w:cs="Times New Roman"/>
            <w:szCs w:val="26"/>
          </w:rPr>
          <m:t>=162*</m:t>
        </m:r>
        <m:sSup>
          <m:sSupPr>
            <m:ctrlPr>
              <w:rPr>
                <w:rFonts w:ascii="Cambria Math" w:hAnsi="Cambria Math" w:cs="Times New Roman"/>
                <w:szCs w:val="26"/>
              </w:rPr>
            </m:ctrlPr>
          </m:sSupPr>
          <m:e>
            <m:r>
              <m:rPr>
                <m:sty m:val="p"/>
              </m:rPr>
              <w:rPr>
                <w:rFonts w:ascii="Cambria Math" w:hAnsi="Cambria Math" w:cs="Times New Roman"/>
                <w:szCs w:val="26"/>
              </w:rPr>
              <m:t>10</m:t>
            </m:r>
          </m:e>
          <m:sup>
            <m:r>
              <m:rPr>
                <m:sty m:val="p"/>
              </m:rPr>
              <w:rPr>
                <w:rFonts w:ascii="Cambria Math" w:hAnsi="Cambria Math" w:cs="Times New Roman"/>
                <w:szCs w:val="26"/>
              </w:rPr>
              <m:t>9</m:t>
            </m:r>
          </m:sup>
        </m:sSup>
        <m:r>
          <m:rPr>
            <m:sty m:val="p"/>
          </m:rPr>
          <w:rPr>
            <w:rFonts w:ascii="Cambria Math" w:hAnsi="Cambria Math" w:cs="Times New Roman"/>
            <w:szCs w:val="26"/>
          </w:rPr>
          <m:t xml:space="preserve"> Па</m:t>
        </m:r>
      </m:oMath>
      <w:r>
        <w:rPr>
          <w:szCs w:val="26"/>
        </w:rPr>
        <w:t>, что</w:t>
      </w:r>
      <w:r w:rsidR="00E7638C" w:rsidRPr="00F06F7D">
        <w:rPr>
          <w:rFonts w:cs="Times New Roman"/>
          <w:szCs w:val="26"/>
        </w:rPr>
        <w:t xml:space="preserve"> </w:t>
      </w:r>
      <w:r>
        <w:rPr>
          <w:rFonts w:cs="Times New Roman"/>
          <w:szCs w:val="26"/>
        </w:rPr>
        <w:t xml:space="preserve"> </w:t>
      </w:r>
      <w:r w:rsidR="00E7638C" w:rsidRPr="00F06F7D">
        <w:rPr>
          <w:rFonts w:cs="Times New Roman"/>
          <w:szCs w:val="26"/>
        </w:rPr>
        <w:t xml:space="preserve">отличается в пределах </w:t>
      </w:r>
      <w:r w:rsidR="00D03A62">
        <w:rPr>
          <w:rFonts w:cs="Times New Roman"/>
          <w:szCs w:val="26"/>
        </w:rPr>
        <w:t xml:space="preserve">4% </w:t>
      </w:r>
      <w:r w:rsidR="00E7638C" w:rsidRPr="00F06F7D">
        <w:rPr>
          <w:rFonts w:cs="Times New Roman"/>
          <w:szCs w:val="26"/>
        </w:rPr>
        <w:t xml:space="preserve">от полученных из </w:t>
      </w:r>
      <w:r w:rsidR="007E191E">
        <w:rPr>
          <w:rFonts w:cs="Times New Roman"/>
          <w:szCs w:val="26"/>
        </w:rPr>
        <w:t>литературных источников</w:t>
      </w:r>
      <w:r w:rsidR="00E7638C" w:rsidRPr="00F06F7D">
        <w:rPr>
          <w:rFonts w:cs="Times New Roman"/>
          <w:szCs w:val="26"/>
        </w:rPr>
        <w:t xml:space="preserve"> данных</w:t>
      </w:r>
      <w:r w:rsidR="00D03A62">
        <w:rPr>
          <w:rFonts w:cs="Times New Roman"/>
          <w:szCs w:val="26"/>
        </w:rPr>
        <w:t xml:space="preserve"> </w:t>
      </w:r>
      <m:oMath>
        <m:r>
          <m:rPr>
            <m:sty m:val="p"/>
          </m:rPr>
          <w:rPr>
            <w:rFonts w:ascii="Cambria Math" w:hAnsi="Cambria Math" w:cs="Times New Roman"/>
            <w:szCs w:val="26"/>
            <w:lang w:val="en-US"/>
          </w:rPr>
          <m:t>B</m:t>
        </m:r>
        <m:r>
          <w:rPr>
            <w:rFonts w:ascii="Cambria Math" w:hAnsi="Cambria Math" w:cs="Times New Roman"/>
            <w:szCs w:val="26"/>
          </w:rPr>
          <m:t>= 170 ГПа</m:t>
        </m:r>
      </m:oMath>
      <w:r w:rsidR="007E191E">
        <w:rPr>
          <w:rFonts w:cs="Times New Roman"/>
          <w:szCs w:val="26"/>
        </w:rPr>
        <w:t xml:space="preserve"> </w:t>
      </w:r>
      <w:r w:rsidR="007E191E" w:rsidRPr="007E191E">
        <w:rPr>
          <w:rFonts w:cs="Times New Roman"/>
          <w:szCs w:val="26"/>
        </w:rPr>
        <w:t>[</w:t>
      </w:r>
      <w:r w:rsidR="007E191E">
        <w:rPr>
          <w:rFonts w:cs="Times New Roman"/>
          <w:szCs w:val="26"/>
        </w:rPr>
        <w:fldChar w:fldCharType="begin"/>
      </w:r>
      <w:r w:rsidR="007E191E">
        <w:rPr>
          <w:rFonts w:cs="Times New Roman"/>
          <w:szCs w:val="26"/>
        </w:rPr>
        <w:instrText xml:space="preserve"> REF Pewriodictable_com_iron \n \h </w:instrText>
      </w:r>
      <w:r w:rsidR="007E191E">
        <w:rPr>
          <w:rFonts w:cs="Times New Roman"/>
          <w:szCs w:val="26"/>
        </w:rPr>
      </w:r>
      <w:r w:rsidR="007E191E">
        <w:rPr>
          <w:rFonts w:cs="Times New Roman"/>
          <w:szCs w:val="26"/>
        </w:rPr>
        <w:fldChar w:fldCharType="separate"/>
      </w:r>
      <w:r w:rsidR="00710FBB">
        <w:rPr>
          <w:rFonts w:cs="Times New Roman"/>
          <w:szCs w:val="26"/>
        </w:rPr>
        <w:t>47</w:t>
      </w:r>
      <w:r w:rsidR="007E191E">
        <w:rPr>
          <w:rFonts w:cs="Times New Roman"/>
          <w:szCs w:val="26"/>
        </w:rPr>
        <w:fldChar w:fldCharType="end"/>
      </w:r>
      <w:r w:rsidR="007E191E" w:rsidRPr="007E191E">
        <w:rPr>
          <w:rFonts w:cs="Times New Roman"/>
          <w:szCs w:val="26"/>
        </w:rPr>
        <w:t xml:space="preserve">], </w:t>
      </w:r>
      <w:r w:rsidR="002D4FF7">
        <w:rPr>
          <w:rFonts w:cs="Times New Roman"/>
          <w:szCs w:val="26"/>
        </w:rPr>
        <w:t>и точное совпадение</w:t>
      </w:r>
      <w:r w:rsidR="007E191E">
        <w:rPr>
          <w:rFonts w:cs="Times New Roman"/>
          <w:szCs w:val="26"/>
        </w:rPr>
        <w:t xml:space="preserve"> для </w:t>
      </w:r>
      <m:oMath>
        <m:r>
          <m:rPr>
            <m:sty m:val="p"/>
          </m:rPr>
          <w:rPr>
            <w:rFonts w:ascii="Cambria Math" w:hAnsi="Cambria Math" w:cs="Times New Roman"/>
            <w:szCs w:val="26"/>
            <w:lang w:val="en-US"/>
          </w:rPr>
          <m:t>B</m:t>
        </m:r>
        <m:r>
          <w:rPr>
            <w:rFonts w:ascii="Cambria Math" w:hAnsi="Cambria Math" w:cs="Times New Roman"/>
            <w:szCs w:val="26"/>
          </w:rPr>
          <m:t>= 162 ГПа</m:t>
        </m:r>
      </m:oMath>
      <w:r w:rsidR="007E191E">
        <w:rPr>
          <w:rFonts w:cs="Times New Roman"/>
          <w:szCs w:val="26"/>
        </w:rPr>
        <w:t xml:space="preserve"> </w:t>
      </w:r>
      <w:r w:rsidR="007E191E" w:rsidRPr="007E191E">
        <w:rPr>
          <w:rFonts w:cs="Times New Roman"/>
          <w:szCs w:val="26"/>
        </w:rPr>
        <w:t>[</w:t>
      </w:r>
      <w:r w:rsidR="002D4FF7">
        <w:rPr>
          <w:rFonts w:cs="Times New Roman"/>
          <w:szCs w:val="26"/>
        </w:rPr>
        <w:fldChar w:fldCharType="begin"/>
      </w:r>
      <w:r w:rsidR="002D4FF7">
        <w:rPr>
          <w:rFonts w:cs="Times New Roman"/>
          <w:szCs w:val="26"/>
        </w:rPr>
        <w:instrText xml:space="preserve"> REF PDorogokupets_Thermodyn_of_iron \n \h </w:instrText>
      </w:r>
      <w:r w:rsidR="002D4FF7">
        <w:rPr>
          <w:rFonts w:cs="Times New Roman"/>
          <w:szCs w:val="26"/>
        </w:rPr>
      </w:r>
      <w:r w:rsidR="002D4FF7">
        <w:rPr>
          <w:rFonts w:cs="Times New Roman"/>
          <w:szCs w:val="26"/>
        </w:rPr>
        <w:fldChar w:fldCharType="separate"/>
      </w:r>
      <w:r w:rsidR="00710FBB">
        <w:rPr>
          <w:rFonts w:cs="Times New Roman"/>
          <w:szCs w:val="26"/>
        </w:rPr>
        <w:t>48</w:t>
      </w:r>
      <w:r w:rsidR="002D4FF7">
        <w:rPr>
          <w:rFonts w:cs="Times New Roman"/>
          <w:szCs w:val="26"/>
        </w:rPr>
        <w:fldChar w:fldCharType="end"/>
      </w:r>
      <w:r w:rsidR="007E191E" w:rsidRPr="007E191E">
        <w:rPr>
          <w:rFonts w:cs="Times New Roman"/>
          <w:szCs w:val="26"/>
        </w:rPr>
        <w:t>]</w:t>
      </w:r>
      <w:r w:rsidR="00AA1F02" w:rsidRPr="00AA1F02">
        <w:rPr>
          <w:rFonts w:cs="Times New Roman"/>
          <w:szCs w:val="26"/>
        </w:rPr>
        <w:t>.</w:t>
      </w:r>
    </w:p>
    <w:p w14:paraId="36E7E4A3" w14:textId="77777777" w:rsidR="009D7CA8" w:rsidRPr="00AA1F02" w:rsidRDefault="009D7CA8" w:rsidP="00F2767F">
      <w:pPr>
        <w:rPr>
          <w:rFonts w:cs="Times New Roman"/>
          <w:szCs w:val="26"/>
        </w:rPr>
      </w:pPr>
    </w:p>
    <w:p w14:paraId="09C8D1B0" w14:textId="77777777" w:rsidR="00E7638C" w:rsidRDefault="00E7638C" w:rsidP="00E7638C">
      <w:pPr>
        <w:pStyle w:val="2"/>
      </w:pPr>
      <w:bookmarkStart w:id="96" w:name="_Toc514780555"/>
      <w:bookmarkStart w:id="97" w:name="_Toc517859536"/>
      <w:r>
        <w:t>Подбор параметров моделируемой системы.</w:t>
      </w:r>
      <w:bookmarkEnd w:id="96"/>
      <w:bookmarkEnd w:id="97"/>
    </w:p>
    <w:p w14:paraId="78210CB3" w14:textId="77777777" w:rsidR="00E7638C" w:rsidRDefault="00E7638C" w:rsidP="00E7638C">
      <w:r>
        <w:t>После выбора потенциала проводилась верификация модели, т.е. выбор параметров системы так как моделирование процессов на поверхности железа предполагает использование расчетных ячеек с конечной толщиной кристаллита по крайней мере в одном направлении. При конечной толщине моделируемого кристаллита происходит релаксация атомных слоев перпендикулярно свободной поверхности и поэтому кристаллит должен быть достаточно толстым, чтобы параметры решетки в его центральной области на отличались от случая объемного кристалла. Поэтому первой задачей было определение минимальной толщины слоя железа в направлении, перпендикулярном свободной поверхности.</w:t>
      </w:r>
    </w:p>
    <w:p w14:paraId="26F11EF9" w14:textId="793B21F2" w:rsidR="00E7638C" w:rsidRDefault="00E7638C" w:rsidP="00E7638C">
      <w:pPr>
        <w:rPr>
          <w:rFonts w:eastAsia="Calibri" w:cs="Times New Roman"/>
          <w:szCs w:val="26"/>
        </w:rPr>
      </w:pPr>
      <w:r>
        <w:t>Для этого были проведены расчеты зависимости полной энергии кристалла от числа атомных слоев между свободными поверхностями (то есть от толщины кристалла), но</w:t>
      </w:r>
      <w:r w:rsidRPr="00F06F7D">
        <w:rPr>
          <w:rFonts w:eastAsia="Calibri" w:cs="Times New Roman"/>
          <w:szCs w:val="26"/>
        </w:rPr>
        <w:t xml:space="preserve"> </w:t>
      </w:r>
      <w:r>
        <w:rPr>
          <w:rFonts w:eastAsia="Calibri" w:cs="Times New Roman"/>
          <w:szCs w:val="26"/>
        </w:rPr>
        <w:t xml:space="preserve">так как </w:t>
      </w:r>
      <w:r w:rsidRPr="00F06F7D">
        <w:rPr>
          <w:rFonts w:eastAsia="Calibri" w:cs="Times New Roman"/>
          <w:szCs w:val="26"/>
        </w:rPr>
        <w:t xml:space="preserve">из-за большего числа атомов в расчетной ячейке трудно заметить отклонение </w:t>
      </w:r>
      <w:r w:rsidRPr="00F06F7D">
        <w:rPr>
          <w:rFonts w:eastAsia="Calibri" w:cs="Times New Roman"/>
          <w:szCs w:val="26"/>
        </w:rPr>
        <w:lastRenderedPageBreak/>
        <w:t>зависимости от линейной</w:t>
      </w:r>
      <w:r>
        <w:rPr>
          <w:rFonts w:eastAsia="Calibri" w:cs="Times New Roman"/>
          <w:szCs w:val="26"/>
        </w:rPr>
        <w:t xml:space="preserve"> была рассчитана</w:t>
      </w:r>
      <w:r w:rsidRPr="00F06F7D">
        <w:rPr>
          <w:rFonts w:eastAsia="Calibri" w:cs="Times New Roman"/>
          <w:szCs w:val="26"/>
        </w:rPr>
        <w:t xml:space="preserve"> зависимость от толщины слоя для полной энергии кристаллита, нормированной на число атомов в нем.</w:t>
      </w:r>
      <w:r>
        <w:rPr>
          <w:rFonts w:eastAsia="Calibri" w:cs="Times New Roman"/>
          <w:szCs w:val="26"/>
        </w:rPr>
        <w:t xml:space="preserve"> Данный расчет показан на </w:t>
      </w:r>
      <w:r w:rsidRPr="00E05046">
        <w:rPr>
          <w:rFonts w:eastAsia="Calibri" w:cs="Times New Roman"/>
          <w:szCs w:val="26"/>
        </w:rPr>
        <w:t>рисунке</w:t>
      </w:r>
      <w:r w:rsidR="00E05046" w:rsidRPr="00E05046">
        <w:rPr>
          <w:rFonts w:eastAsia="Calibri" w:cs="Times New Roman"/>
          <w:szCs w:val="26"/>
        </w:rPr>
        <w:t xml:space="preserve"> 3.3</w:t>
      </w:r>
      <w:r>
        <w:rPr>
          <w:rFonts w:eastAsia="Calibri" w:cs="Times New Roman"/>
          <w:szCs w:val="26"/>
        </w:rPr>
        <w:t>.</w:t>
      </w:r>
      <w:r w:rsidRPr="00F06F7D">
        <w:rPr>
          <w:rFonts w:eastAsia="Calibri" w:cs="Times New Roman"/>
          <w:szCs w:val="26"/>
        </w:rPr>
        <w:t xml:space="preserve"> </w:t>
      </w:r>
    </w:p>
    <w:p w14:paraId="6C922DDB" w14:textId="77777777" w:rsidR="009D7CA8" w:rsidRDefault="009D7CA8" w:rsidP="009D2514">
      <w:pPr>
        <w:pStyle w:val="a9"/>
        <w:rPr>
          <w:rFonts w:eastAsia="Calibri"/>
        </w:rPr>
      </w:pPr>
    </w:p>
    <w:p w14:paraId="0B3DF853" w14:textId="0C99E9DD" w:rsidR="00E7638C" w:rsidRDefault="00B64EF3" w:rsidP="00E7638C">
      <w:pPr>
        <w:pStyle w:val="afb"/>
        <w:rPr>
          <w:rFonts w:eastAsia="Calibri" w:cs="Times New Roman"/>
        </w:rPr>
      </w:pPr>
      <w:r w:rsidRPr="00F06F7D">
        <w:rPr>
          <w:rFonts w:eastAsia="Calibri" w:cs="Times New Roman"/>
        </w:rPr>
        <w:object w:dxaOrig="7294" w:dyaOrig="5569" w14:anchorId="1FC28756">
          <v:shape id="_x0000_i1028" type="#_x0000_t75" style="width:235.2pt;height:180pt" o:ole="">
            <v:imagedata r:id="rId55" o:title=""/>
          </v:shape>
          <o:OLEObject Type="Embed" ProgID="Origin50.Graph" ShapeID="_x0000_i1028" DrawAspect="Content" ObjectID="_1591785217" r:id="rId56"/>
        </w:object>
      </w:r>
    </w:p>
    <w:p w14:paraId="5F3239A9" w14:textId="77777777" w:rsidR="009D7CA8" w:rsidRPr="00F06F7D" w:rsidRDefault="009D7CA8" w:rsidP="009D2514">
      <w:pPr>
        <w:pStyle w:val="a9"/>
        <w:rPr>
          <w:rFonts w:eastAsia="Calibri"/>
        </w:rPr>
      </w:pPr>
    </w:p>
    <w:p w14:paraId="636C2EAA" w14:textId="589520BA" w:rsidR="00E7638C" w:rsidRDefault="00E7638C" w:rsidP="00E7638C">
      <w:pPr>
        <w:pStyle w:val="afb"/>
        <w:rPr>
          <w:rFonts w:eastAsia="Calibri" w:cs="Times New Roman"/>
        </w:rPr>
      </w:pPr>
      <w:r w:rsidRPr="00E05046">
        <w:rPr>
          <w:rFonts w:eastAsia="Calibri" w:cs="Times New Roman"/>
        </w:rPr>
        <w:t>Рисунок</w:t>
      </w:r>
      <w:r w:rsidR="00E05046" w:rsidRPr="00E05046">
        <w:rPr>
          <w:rFonts w:eastAsia="Calibri" w:cs="Times New Roman"/>
        </w:rPr>
        <w:t xml:space="preserve"> 3.3</w:t>
      </w:r>
      <w:r w:rsidRPr="00F06F7D">
        <w:rPr>
          <w:rFonts w:eastAsia="Calibri" w:cs="Times New Roman"/>
        </w:rPr>
        <w:t>– Зависимость полной энергии, приходящейся на один атом расчетного кристаллита от толщины слоя железа.</w:t>
      </w:r>
    </w:p>
    <w:p w14:paraId="6C155EA7" w14:textId="77777777" w:rsidR="009D7CA8" w:rsidRDefault="009D7CA8" w:rsidP="009D2514">
      <w:pPr>
        <w:pStyle w:val="a9"/>
        <w:rPr>
          <w:rFonts w:eastAsia="Calibri"/>
        </w:rPr>
      </w:pPr>
    </w:p>
    <w:p w14:paraId="48471789" w14:textId="24DAF0D9" w:rsidR="00E7638C" w:rsidRDefault="00E7638C" w:rsidP="00E7638C">
      <w:pPr>
        <w:ind w:firstLine="708"/>
        <w:rPr>
          <w:rFonts w:eastAsia="Calibri" w:cs="Times New Roman"/>
          <w:szCs w:val="26"/>
        </w:rPr>
      </w:pPr>
      <w:r w:rsidRPr="00F06F7D">
        <w:rPr>
          <w:rFonts w:eastAsia="Calibri" w:cs="Times New Roman"/>
          <w:szCs w:val="26"/>
        </w:rPr>
        <w:t xml:space="preserve">Можно видеть, что для тонких слоев эта энергия довольно велика и только с постепенным увеличением числа слоев асимптотически стремится к постоянному значению. Видно, что критическая толщина ячейки составляет около 50 Å, однако может быть уменьшена, если зафиксировать несколько слоев на "обратной" от свободной поверхности стороне кристаллита так, чтобы расстояние между ними в точности равнялось величине для объемного кристаллита. Соответственно, для повышения эффективности расчета при </w:t>
      </w:r>
      <w:r w:rsidRPr="00F06F7D">
        <w:rPr>
          <w:rFonts w:eastAsia="Calibri" w:cs="Times New Roman"/>
          <w:bCs/>
          <w:color w:val="222222"/>
          <w:szCs w:val="26"/>
          <w:shd w:val="clear" w:color="auto" w:fill="FFFFFF"/>
        </w:rPr>
        <w:t>изучении адсорбции кислорода на железе</w:t>
      </w:r>
      <w:r w:rsidRPr="00F06F7D">
        <w:rPr>
          <w:rFonts w:eastAsia="Calibri" w:cs="Times New Roman"/>
          <w:szCs w:val="26"/>
        </w:rPr>
        <w:t xml:space="preserve"> была использована ячейка с толщиной ~</w:t>
      </w:r>
      <w:r>
        <w:rPr>
          <w:rFonts w:eastAsia="Calibri" w:cs="Times New Roman"/>
          <w:szCs w:val="26"/>
        </w:rPr>
        <w:t>38</w:t>
      </w:r>
      <w:r w:rsidRPr="00F06F7D">
        <w:rPr>
          <w:rFonts w:eastAsia="Calibri" w:cs="Times New Roman"/>
          <w:szCs w:val="26"/>
        </w:rPr>
        <w:t xml:space="preserve"> Å. </w:t>
      </w:r>
    </w:p>
    <w:p w14:paraId="7E56703F" w14:textId="77777777" w:rsidR="009D7CA8" w:rsidRPr="00E7638C" w:rsidRDefault="009D7CA8" w:rsidP="00E7638C">
      <w:pPr>
        <w:ind w:firstLine="708"/>
        <w:rPr>
          <w:rFonts w:eastAsia="Calibri" w:cs="Times New Roman"/>
          <w:szCs w:val="26"/>
        </w:rPr>
      </w:pPr>
    </w:p>
    <w:p w14:paraId="6A5EAC32" w14:textId="40FA5A26" w:rsidR="00EA1F5F" w:rsidRDefault="00EA1F5F" w:rsidP="00EA1F5F">
      <w:pPr>
        <w:pStyle w:val="2"/>
      </w:pPr>
      <w:bookmarkStart w:id="98" w:name="_Toc514780556"/>
      <w:bookmarkStart w:id="99" w:name="_Toc517859537"/>
      <w:r>
        <w:t>Расчет энергетически выгодных состояний</w:t>
      </w:r>
      <w:r w:rsidR="00E7256F" w:rsidRPr="00F550DF">
        <w:t xml:space="preserve"> </w:t>
      </w:r>
      <w:r w:rsidR="00E7256F">
        <w:t>и положений</w:t>
      </w:r>
      <w:r w:rsidR="00F550DF">
        <w:t xml:space="preserve"> при подлете молекулы кислорода к поверхности чистого железа и дальнейшем движении по решетке</w:t>
      </w:r>
      <w:r>
        <w:t>.</w:t>
      </w:r>
      <w:bookmarkEnd w:id="98"/>
      <w:bookmarkEnd w:id="99"/>
    </w:p>
    <w:p w14:paraId="5F614A01" w14:textId="3C2593E0" w:rsidR="000E4AAB" w:rsidRDefault="000E4AAB" w:rsidP="000E4AAB">
      <w:pPr>
        <w:pStyle w:val="3"/>
        <w:rPr>
          <w:rFonts w:cs="Times New Roman"/>
          <w:color w:val="auto"/>
        </w:rPr>
      </w:pPr>
      <w:bookmarkStart w:id="100" w:name="_Ref517645355"/>
      <w:bookmarkStart w:id="101" w:name="_Toc517859538"/>
      <w:r w:rsidRPr="00A61D31">
        <w:rPr>
          <w:rFonts w:cs="Times New Roman"/>
          <w:color w:val="auto"/>
        </w:rPr>
        <w:t xml:space="preserve">Моделирование взаимодействия поверхности стали с </w:t>
      </w:r>
      <w:r>
        <w:rPr>
          <w:rFonts w:cs="Times New Roman"/>
          <w:color w:val="auto"/>
        </w:rPr>
        <w:t xml:space="preserve">молекулярным </w:t>
      </w:r>
      <w:r w:rsidRPr="00A61D31">
        <w:rPr>
          <w:rFonts w:cs="Times New Roman"/>
          <w:color w:val="auto"/>
        </w:rPr>
        <w:t>кислородом</w:t>
      </w:r>
      <w:r w:rsidR="001F3D61">
        <w:rPr>
          <w:rFonts w:cs="Times New Roman"/>
          <w:color w:val="auto"/>
        </w:rPr>
        <w:t xml:space="preserve"> </w:t>
      </w:r>
      <w:r w:rsidR="001F3D61">
        <w:rPr>
          <w:rFonts w:cs="Times New Roman"/>
          <w:color w:val="auto"/>
          <w:lang w:val="en-US"/>
        </w:rPr>
        <w:t>ab</w:t>
      </w:r>
      <w:r w:rsidR="001F3D61" w:rsidRPr="001F3D61">
        <w:rPr>
          <w:rFonts w:cs="Times New Roman"/>
          <w:color w:val="auto"/>
        </w:rPr>
        <w:t>-</w:t>
      </w:r>
      <w:r w:rsidR="001F3D61">
        <w:rPr>
          <w:rFonts w:cs="Times New Roman"/>
          <w:color w:val="auto"/>
          <w:lang w:val="en-US"/>
        </w:rPr>
        <w:t>initio</w:t>
      </w:r>
      <w:r w:rsidR="001F3D61" w:rsidRPr="001F3D61">
        <w:rPr>
          <w:rFonts w:cs="Times New Roman"/>
          <w:color w:val="auto"/>
        </w:rPr>
        <w:t xml:space="preserve"> </w:t>
      </w:r>
      <w:r w:rsidR="001F3D61">
        <w:rPr>
          <w:rFonts w:cs="Times New Roman"/>
          <w:color w:val="auto"/>
        </w:rPr>
        <w:t>методами</w:t>
      </w:r>
      <w:r>
        <w:rPr>
          <w:rFonts w:cs="Times New Roman"/>
          <w:color w:val="auto"/>
        </w:rPr>
        <w:t>.</w:t>
      </w:r>
      <w:bookmarkEnd w:id="100"/>
      <w:bookmarkEnd w:id="101"/>
    </w:p>
    <w:p w14:paraId="78DA8356" w14:textId="3115D2DF" w:rsidR="001F3D61" w:rsidRDefault="001F3D61" w:rsidP="001F3D61">
      <w:r>
        <w:t xml:space="preserve">Одним из важных вопросов изучения механизма роста и последующего отслоения оксидной пленки на поверхности реакторной стали является выяснение механизмов взаимодействия, растворенного в теплоносителе кислорода с поверхностью как чистого металла, так и уже образовавшейся оксидной пленки. Согласно экспериментальным данным, полученным с помощью измерения показаний датчиков активности кислорода при изменении температуры в режиме термоциклирования свинцового </w:t>
      </w:r>
      <w:r w:rsidRPr="00AD7159">
        <w:t>теплоносителя [</w:t>
      </w:r>
      <w:r w:rsidR="00AD7159" w:rsidRPr="00AD7159">
        <w:fldChar w:fldCharType="begin"/>
      </w:r>
      <w:r w:rsidR="00AD7159" w:rsidRPr="00AD7159">
        <w:instrText xml:space="preserve"> REF ОЛаврова_Распред_кисл_в_теплонос \n \h </w:instrText>
      </w:r>
      <w:r w:rsidR="00AD7159">
        <w:instrText xml:space="preserve"> \* MERGEFORMAT </w:instrText>
      </w:r>
      <w:r w:rsidR="00AD7159" w:rsidRPr="00AD7159">
        <w:fldChar w:fldCharType="separate"/>
      </w:r>
      <w:r w:rsidR="00710FBB">
        <w:t>49</w:t>
      </w:r>
      <w:r w:rsidR="00AD7159" w:rsidRPr="00AD7159">
        <w:fldChar w:fldCharType="end"/>
      </w:r>
      <w:r w:rsidRPr="00AD7159">
        <w:t>],</w:t>
      </w:r>
      <w:r>
        <w:t xml:space="preserve"> кислород в теплоносителе присутствует в формах O; PbO и O</w:t>
      </w:r>
      <w:r w:rsidRPr="000E4AAB">
        <w:rPr>
          <w:vertAlign w:val="subscript"/>
        </w:rPr>
        <w:t>2</w:t>
      </w:r>
      <w:r>
        <w:t xml:space="preserve">. Концентрации этих форм </w:t>
      </w:r>
      <w:r>
        <w:lastRenderedPageBreak/>
        <w:t>связаны между собой константами равновесия, а суммарное их содержание определяет общую концентрацию. C повышением температуры возрастания концентрации свободных форм O и O</w:t>
      </w:r>
      <w:r w:rsidRPr="001F3D61">
        <w:rPr>
          <w:vertAlign w:val="subscript"/>
        </w:rPr>
        <w:t>2</w:t>
      </w:r>
      <w:r>
        <w:t xml:space="preserve"> за счет распада молекул PbO, обеспечивая повышение окислительного потенциала системы, при том, что суммарное содержание кислорода в этих формах в отсутствие источника кислорода не меняется. В данном разделе приведены результаты </w:t>
      </w:r>
      <w:r>
        <w:rPr>
          <w:lang w:val="en-US"/>
        </w:rPr>
        <w:t>ab</w:t>
      </w:r>
      <w:r w:rsidRPr="000E4AAB">
        <w:t>-</w:t>
      </w:r>
      <w:r>
        <w:rPr>
          <w:lang w:val="en-US"/>
        </w:rPr>
        <w:t>initio</w:t>
      </w:r>
      <w:r>
        <w:t xml:space="preserve"> моделирования взаимодействия молекул кислорода с поверхностью чистого железа, а в </w:t>
      </w:r>
      <w:r w:rsidRPr="004B609C">
        <w:t>разделе</w:t>
      </w:r>
      <w:r w:rsidR="004B609C" w:rsidRPr="004B609C">
        <w:t xml:space="preserve"> </w:t>
      </w:r>
      <w:r w:rsidR="004B609C" w:rsidRPr="004B609C">
        <w:fldChar w:fldCharType="begin"/>
      </w:r>
      <w:r w:rsidR="004B609C" w:rsidRPr="004B609C">
        <w:instrText xml:space="preserve"> REF _Ref516142570 \r \h </w:instrText>
      </w:r>
      <w:r w:rsidR="004B609C">
        <w:instrText xml:space="preserve"> \* MERGEFORMAT </w:instrText>
      </w:r>
      <w:r w:rsidR="004B609C" w:rsidRPr="004B609C">
        <w:fldChar w:fldCharType="separate"/>
      </w:r>
      <w:r w:rsidR="00710FBB">
        <w:t>3.3.2</w:t>
      </w:r>
      <w:r w:rsidR="004B609C" w:rsidRPr="004B609C">
        <w:fldChar w:fldCharType="end"/>
      </w:r>
      <w:r>
        <w:t xml:space="preserve"> приведены данные по взаимодействию поверхности железа с </w:t>
      </w:r>
      <w:r>
        <w:rPr>
          <w:lang w:val="en-US"/>
        </w:rPr>
        <w:t>PbO</w:t>
      </w:r>
      <w:r w:rsidRPr="0002072F">
        <w:t>.</w:t>
      </w:r>
      <w:r>
        <w:t xml:space="preserve"> Это представляет интерес с точки зрения описания начальных стадий окисления стали. В рамках проведенного исследования была оценена эффективность взаимодействия указанных молекул с поверхностью в зависимости от расстояния молекулы до поверхности. </w:t>
      </w:r>
    </w:p>
    <w:p w14:paraId="6D53362C" w14:textId="20533C5E" w:rsidR="000E4AAB" w:rsidRDefault="001F3D61" w:rsidP="001F3D61">
      <w:r>
        <w:t>Моделирование проводилось с помощью теории функционала плотности. Был использован обменно-корреляционный функционал с приближением локальной электронной плотности (LDA). Энергия обрезания была выбрана равной 500 эВ. Параметр разбиения по k-точкам в обратном пространстве был подобран соответственно новым расчетным ячейкам и составил 4х4х2. Оптимальный параметр решетки железа составил 2,76 Å.</w:t>
      </w:r>
    </w:p>
    <w:p w14:paraId="6FBD82A9" w14:textId="59C79E4F" w:rsidR="00175B9A" w:rsidRDefault="001F3D61" w:rsidP="001F3D61">
      <w:r w:rsidRPr="001F3D61">
        <w:t xml:space="preserve">Перед моделированием зависимости полной энергии системы от расстояния между молекулой кислорода и поверхностью железа было необходимо подобрать оптимальное межатомное расстояние для молекулы кислорода. Для этого проведена минимизация энергии в зависимости от межатомного расстояния. На </w:t>
      </w:r>
      <w:r w:rsidRPr="00E05046">
        <w:t>рисунке</w:t>
      </w:r>
      <w:r w:rsidR="00E05046" w:rsidRPr="00E05046">
        <w:t xml:space="preserve"> 3.4</w:t>
      </w:r>
      <w:r w:rsidRPr="001F3D61">
        <w:t xml:space="preserve"> представлен график зависимости полной энергии системы от межатомного расстояния в молекуле кислорода.</w:t>
      </w:r>
    </w:p>
    <w:p w14:paraId="5A1132A3" w14:textId="77777777" w:rsidR="009D7CA8" w:rsidRDefault="009D7CA8" w:rsidP="009D2514">
      <w:pPr>
        <w:pStyle w:val="a9"/>
      </w:pPr>
    </w:p>
    <w:p w14:paraId="47A060F0" w14:textId="24029067" w:rsidR="00175B9A" w:rsidRDefault="00B64EF3" w:rsidP="00175B9A">
      <w:pPr>
        <w:pStyle w:val="afb"/>
      </w:pPr>
      <w:r>
        <w:object w:dxaOrig="7295" w:dyaOrig="5570" w14:anchorId="3F5FF344">
          <v:shape id="_x0000_i1029" type="#_x0000_t75" style="width:222.6pt;height:169.8pt" o:ole="">
            <v:imagedata r:id="rId57" o:title=""/>
          </v:shape>
          <o:OLEObject Type="Embed" ProgID="Origin50.Graph" ShapeID="_x0000_i1029" DrawAspect="Content" ObjectID="_1591785218" r:id="rId58"/>
        </w:object>
      </w:r>
    </w:p>
    <w:p w14:paraId="7EDC5EAC" w14:textId="77777777" w:rsidR="009D2514" w:rsidRDefault="009D2514" w:rsidP="009D2514">
      <w:pPr>
        <w:pStyle w:val="a9"/>
      </w:pPr>
    </w:p>
    <w:p w14:paraId="04AFA319" w14:textId="60D06D4E" w:rsidR="0044795C" w:rsidRDefault="0044795C" w:rsidP="0044795C">
      <w:pPr>
        <w:pStyle w:val="afb"/>
      </w:pPr>
      <w:r w:rsidRPr="00E05046">
        <w:t>Рисунок</w:t>
      </w:r>
      <w:r w:rsidR="00E05046" w:rsidRPr="00E05046">
        <w:t xml:space="preserve"> 3.4</w:t>
      </w:r>
      <w:r>
        <w:t xml:space="preserve"> </w:t>
      </w:r>
      <w:r w:rsidRPr="0044795C">
        <w:t>– Зависимость полной энергии системы от межатомного расстояния в молекуле кислорода</w:t>
      </w:r>
      <w:r>
        <w:t xml:space="preserve"> </w:t>
      </w:r>
      <w:r w:rsidR="00462411" w:rsidRPr="00462411">
        <w:t>[данные предоставлены Ибрагимовой Риной Алиевной, 20.11.2017]</w:t>
      </w:r>
      <w:r w:rsidRPr="00E05046">
        <w:t>.</w:t>
      </w:r>
    </w:p>
    <w:p w14:paraId="36FE3E3A" w14:textId="77777777" w:rsidR="009D7CA8" w:rsidRPr="0044795C" w:rsidRDefault="009D7CA8" w:rsidP="009D2514">
      <w:pPr>
        <w:pStyle w:val="a9"/>
      </w:pPr>
    </w:p>
    <w:p w14:paraId="343FAD87" w14:textId="30ACC991" w:rsidR="001F3D61" w:rsidRDefault="001F3D61" w:rsidP="001F3D61">
      <w:r w:rsidRPr="001F3D61">
        <w:t xml:space="preserve">Расчеты показали, что оптимальное расстояние r между атомами в молекуле кислорода, соответствующее минимуму энергии, равно для использованных параметров </w:t>
      </w:r>
      <w:r w:rsidRPr="001F3D61">
        <w:lastRenderedPageBreak/>
        <w:t xml:space="preserve">моделирования 1,305 Å. </w:t>
      </w:r>
      <w:r w:rsidRPr="00175B9A">
        <w:t>Полученное значение межатомного расстояния в молекуле кислорода использовалось для последующих расчетов.</w:t>
      </w:r>
    </w:p>
    <w:p w14:paraId="775E235C" w14:textId="4434B6BC" w:rsidR="0044795C" w:rsidRDefault="0044795C" w:rsidP="009D7CA8">
      <w:r w:rsidRPr="0044795C">
        <w:t xml:space="preserve">Для определения характера взаимодействия поверхности с кислородом была посчитана система, состоящая из атомов железа со свободной поверхностью и молекулы кислорода. Использованная расчетная ячейка, содержавшая 72 атома железа и одну молекулу кислорода вблизи поверхности показана на </w:t>
      </w:r>
      <w:r w:rsidRPr="00E05046">
        <w:t>рисунке</w:t>
      </w:r>
      <w:r w:rsidR="00E05046" w:rsidRPr="00E05046">
        <w:t xml:space="preserve"> 3.5</w:t>
      </w:r>
      <w:r w:rsidRPr="0044795C">
        <w:t>.</w:t>
      </w:r>
    </w:p>
    <w:p w14:paraId="35532CAE" w14:textId="77777777" w:rsidR="009D7CA8" w:rsidRPr="0044795C" w:rsidRDefault="009D7CA8" w:rsidP="009D2514">
      <w:pPr>
        <w:pStyle w:val="a9"/>
        <w:rPr>
          <w:rFonts w:eastAsia="Times New Roman"/>
          <w:lang w:eastAsia="ru-RU"/>
        </w:rPr>
      </w:pPr>
    </w:p>
    <w:p w14:paraId="717F86C4" w14:textId="52E5D5A5" w:rsidR="0044795C" w:rsidRDefault="0044795C" w:rsidP="0044795C">
      <w:pPr>
        <w:pStyle w:val="afb"/>
      </w:pPr>
      <w:r w:rsidRPr="0044795C">
        <w:rPr>
          <w:noProof/>
        </w:rPr>
        <w:drawing>
          <wp:inline distT="0" distB="0" distL="0" distR="0" wp14:anchorId="7ED7757A" wp14:editId="4B61DDAC">
            <wp:extent cx="1616984" cy="1759527"/>
            <wp:effectExtent l="0" t="0" r="2540" b="0"/>
            <wp:docPr id="5" name="Рисунок 3" descr="Fe_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descr="Fe_O-O.png"/>
                    <pic:cNvPicPr>
                      <a:picLocks noChangeAspect="1"/>
                    </pic:cNvPicPr>
                  </pic:nvPicPr>
                  <pic:blipFill rotWithShape="1">
                    <a:blip r:embed="rId59" cstate="print">
                      <a:extLst>
                        <a:ext uri="{28A0092B-C50C-407E-A947-70E740481C1C}">
                          <a14:useLocalDpi xmlns:a14="http://schemas.microsoft.com/office/drawing/2010/main" val="0"/>
                        </a:ext>
                      </a:extLst>
                    </a:blip>
                    <a:srcRect l="8216" t="7191" r="54132" b="4045"/>
                    <a:stretch/>
                  </pic:blipFill>
                  <pic:spPr bwMode="auto">
                    <a:xfrm>
                      <a:off x="0" y="0"/>
                      <a:ext cx="1616984" cy="1759527"/>
                    </a:xfrm>
                    <a:prstGeom prst="rect">
                      <a:avLst/>
                    </a:prstGeom>
                    <a:ln>
                      <a:noFill/>
                    </a:ln>
                    <a:extLst>
                      <a:ext uri="{53640926-AAD7-44D8-BBD7-CCE9431645EC}">
                        <a14:shadowObscured xmlns:a14="http://schemas.microsoft.com/office/drawing/2010/main"/>
                      </a:ext>
                    </a:extLst>
                  </pic:spPr>
                </pic:pic>
              </a:graphicData>
            </a:graphic>
          </wp:inline>
        </w:drawing>
      </w:r>
    </w:p>
    <w:p w14:paraId="5641EAE4" w14:textId="77777777" w:rsidR="009D7CA8" w:rsidRPr="0044795C" w:rsidRDefault="009D7CA8" w:rsidP="009D2514">
      <w:pPr>
        <w:pStyle w:val="a9"/>
      </w:pPr>
    </w:p>
    <w:p w14:paraId="6E3ECC56" w14:textId="6728D768" w:rsidR="009D7CA8" w:rsidRDefault="0044795C" w:rsidP="009D7CA8">
      <w:pPr>
        <w:pStyle w:val="afb"/>
      </w:pPr>
      <w:r w:rsidRPr="00E05046">
        <w:t>Рисунок</w:t>
      </w:r>
      <w:r w:rsidR="00E05046" w:rsidRPr="00E05046">
        <w:t xml:space="preserve"> 3.5</w:t>
      </w:r>
      <w:r w:rsidRPr="0044795C">
        <w:t xml:space="preserve"> – Расчетная ячейка железа с молекулой кислорода </w:t>
      </w:r>
      <w:r w:rsidR="0015080D" w:rsidRPr="0015080D">
        <w:t>[данные предоставлены Ибрагимовой Риной Алиевной, 20.11.2017]</w:t>
      </w:r>
      <w:r w:rsidRPr="0044795C">
        <w:t>.</w:t>
      </w:r>
    </w:p>
    <w:p w14:paraId="24DC926A" w14:textId="77777777" w:rsidR="009D2514" w:rsidRDefault="009D2514" w:rsidP="009D2514">
      <w:pPr>
        <w:pStyle w:val="a9"/>
      </w:pPr>
    </w:p>
    <w:p w14:paraId="3C44FE0C" w14:textId="4467F7AF" w:rsidR="0044795C" w:rsidRDefault="0044795C" w:rsidP="005415DF">
      <w:r w:rsidRPr="005907CF">
        <w:t>Были посчитаны системы с различным расстоянием от молекулы кислорода до поверхности железа (</w:t>
      </w:r>
      <w:r w:rsidRPr="00E05046">
        <w:t>рисунок</w:t>
      </w:r>
      <w:r w:rsidR="00E05046" w:rsidRPr="00E05046">
        <w:t xml:space="preserve"> 3.6</w:t>
      </w:r>
      <w:r w:rsidRPr="005907CF">
        <w:t xml:space="preserve">). </w:t>
      </w:r>
    </w:p>
    <w:p w14:paraId="55805733" w14:textId="77777777" w:rsidR="009D7CA8" w:rsidRPr="0044795C" w:rsidRDefault="009D7CA8" w:rsidP="009D2514">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36"/>
        <w:gridCol w:w="2336"/>
        <w:gridCol w:w="2336"/>
        <w:gridCol w:w="2337"/>
      </w:tblGrid>
      <w:tr w:rsidR="00A052C0" w14:paraId="2A4A8530" w14:textId="36C904FF" w:rsidTr="00A052C0">
        <w:tc>
          <w:tcPr>
            <w:tcW w:w="2336" w:type="dxa"/>
          </w:tcPr>
          <w:p w14:paraId="35471731" w14:textId="77777777" w:rsidR="00A052C0" w:rsidRDefault="00A052C0" w:rsidP="00A052C0">
            <w:pPr>
              <w:pStyle w:val="afb"/>
            </w:pPr>
            <w:r>
              <w:rPr>
                <w:noProof/>
              </w:rPr>
              <w:drawing>
                <wp:inline distT="0" distB="0" distL="0" distR="0" wp14:anchorId="65915D90" wp14:editId="222C5860">
                  <wp:extent cx="1189990" cy="1799364"/>
                  <wp:effectExtent l="0" t="0" r="0" b="0"/>
                  <wp:docPr id="33" name="Рисунок 1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8479"/>
                          <pic:cNvPicPr>
                            <a:picLocks noChangeAspect="1"/>
                          </pic:cNvPicPr>
                        </pic:nvPicPr>
                        <pic:blipFill rotWithShape="1">
                          <a:blip r:embed="rId60" cstate="print">
                            <a:extLst>
                              <a:ext uri="{28A0092B-C50C-407E-A947-70E740481C1C}">
                                <a14:useLocalDpi xmlns:a14="http://schemas.microsoft.com/office/drawing/2010/main" val="0"/>
                              </a:ext>
                            </a:extLst>
                          </a:blip>
                          <a:srcRect l="19973" t="14104" r="53750"/>
                          <a:stretch/>
                        </pic:blipFill>
                        <pic:spPr bwMode="auto">
                          <a:xfrm>
                            <a:off x="0" y="0"/>
                            <a:ext cx="1190411" cy="1800000"/>
                          </a:xfrm>
                          <a:prstGeom prst="rect">
                            <a:avLst/>
                          </a:prstGeom>
                          <a:ln>
                            <a:noFill/>
                          </a:ln>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5793541B" w14:textId="449C9CD6" w:rsidR="00A052C0" w:rsidRPr="00ED300D" w:rsidRDefault="00A052C0" w:rsidP="00A052C0">
            <w:pPr>
              <w:pStyle w:val="afb"/>
            </w:pPr>
            <w:r>
              <w:t>а</w:t>
            </w:r>
          </w:p>
        </w:tc>
        <w:tc>
          <w:tcPr>
            <w:tcW w:w="2336" w:type="dxa"/>
          </w:tcPr>
          <w:p w14:paraId="05AFF55E" w14:textId="77777777" w:rsidR="00A052C0" w:rsidRDefault="00A052C0" w:rsidP="00A052C0">
            <w:pPr>
              <w:pStyle w:val="afb"/>
            </w:pPr>
            <w:r>
              <w:rPr>
                <w:noProof/>
              </w:rPr>
              <w:drawing>
                <wp:inline distT="0" distB="0" distL="0" distR="0" wp14:anchorId="047C2182" wp14:editId="372C416B">
                  <wp:extent cx="1295759" cy="1800000"/>
                  <wp:effectExtent l="0" t="0" r="0" b="0"/>
                  <wp:docPr id="38" name="Рисунок 1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8480"/>
                          <pic:cNvPicPr>
                            <a:picLocks noChangeAspect="1"/>
                          </pic:cNvPicPr>
                        </pic:nvPicPr>
                        <pic:blipFill rotWithShape="1">
                          <a:blip r:embed="rId61" cstate="print">
                            <a:extLst>
                              <a:ext uri="{28A0092B-C50C-407E-A947-70E740481C1C}">
                                <a14:useLocalDpi xmlns:a14="http://schemas.microsoft.com/office/drawing/2010/main" val="0"/>
                              </a:ext>
                            </a:extLst>
                          </a:blip>
                          <a:srcRect l="18867" t="17111" r="53532"/>
                          <a:stretch/>
                        </pic:blipFill>
                        <pic:spPr bwMode="auto">
                          <a:xfrm>
                            <a:off x="0" y="0"/>
                            <a:ext cx="1295759" cy="1800000"/>
                          </a:xfrm>
                          <a:prstGeom prst="rect">
                            <a:avLst/>
                          </a:prstGeom>
                          <a:ln>
                            <a:noFill/>
                          </a:ln>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4A0E867F" w14:textId="4A64CD3F" w:rsidR="00A052C0" w:rsidRDefault="00A052C0" w:rsidP="00A052C0">
            <w:pPr>
              <w:pStyle w:val="afb"/>
            </w:pPr>
            <w:r>
              <w:t>б</w:t>
            </w:r>
          </w:p>
        </w:tc>
        <w:tc>
          <w:tcPr>
            <w:tcW w:w="2336" w:type="dxa"/>
          </w:tcPr>
          <w:p w14:paraId="34284F51" w14:textId="77777777" w:rsidR="00A052C0" w:rsidRDefault="00A052C0" w:rsidP="00A052C0">
            <w:pPr>
              <w:pStyle w:val="afb"/>
            </w:pPr>
            <w:r>
              <w:rPr>
                <w:noProof/>
              </w:rPr>
              <w:drawing>
                <wp:inline distT="0" distB="0" distL="0" distR="0" wp14:anchorId="4B7EE2BE" wp14:editId="5DCD7328">
                  <wp:extent cx="1418590" cy="1799503"/>
                  <wp:effectExtent l="0" t="0" r="0" b="0"/>
                  <wp:docPr id="41" name="Рисунок 1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8482"/>
                          <pic:cNvPicPr>
                            <a:picLocks noChangeAspect="1"/>
                          </pic:cNvPicPr>
                        </pic:nvPicPr>
                        <pic:blipFill rotWithShape="1">
                          <a:blip r:embed="rId62" cstate="print">
                            <a:extLst>
                              <a:ext uri="{28A0092B-C50C-407E-A947-70E740481C1C}">
                                <a14:useLocalDpi xmlns:a14="http://schemas.microsoft.com/office/drawing/2010/main" val="0"/>
                              </a:ext>
                            </a:extLst>
                          </a:blip>
                          <a:srcRect l="19725" t="25209" r="53014"/>
                          <a:stretch/>
                        </pic:blipFill>
                        <pic:spPr bwMode="auto">
                          <a:xfrm>
                            <a:off x="0" y="0"/>
                            <a:ext cx="1418982" cy="1800000"/>
                          </a:xfrm>
                          <a:prstGeom prst="rect">
                            <a:avLst/>
                          </a:prstGeom>
                          <a:ln>
                            <a:noFill/>
                          </a:ln>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61182463" w14:textId="0977943F" w:rsidR="00A052C0" w:rsidRDefault="00A052C0" w:rsidP="00A052C0">
            <w:pPr>
              <w:pStyle w:val="afb"/>
              <w:rPr>
                <w:noProof/>
              </w:rPr>
            </w:pPr>
            <w:r>
              <w:t>в</w:t>
            </w:r>
          </w:p>
        </w:tc>
        <w:tc>
          <w:tcPr>
            <w:tcW w:w="2337" w:type="dxa"/>
          </w:tcPr>
          <w:p w14:paraId="2DC7A118" w14:textId="77777777" w:rsidR="00A052C0" w:rsidRDefault="00A052C0" w:rsidP="00A052C0">
            <w:pPr>
              <w:pStyle w:val="afb"/>
            </w:pPr>
            <w:r>
              <w:rPr>
                <w:noProof/>
              </w:rPr>
              <w:drawing>
                <wp:inline distT="0" distB="0" distL="0" distR="0" wp14:anchorId="536E54F3" wp14:editId="4ABDC51E">
                  <wp:extent cx="1530058" cy="1800000"/>
                  <wp:effectExtent l="0" t="0" r="0" b="0"/>
                  <wp:docPr id="18524" name="Рисунок 1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 name="Рисунок 18481"/>
                          <pic:cNvPicPr>
                            <a:picLocks noChangeAspect="1"/>
                          </pic:cNvPicPr>
                        </pic:nvPicPr>
                        <pic:blipFill rotWithShape="1">
                          <a:blip r:embed="rId63" cstate="print">
                            <a:extLst>
                              <a:ext uri="{28A0092B-C50C-407E-A947-70E740481C1C}">
                                <a14:useLocalDpi xmlns:a14="http://schemas.microsoft.com/office/drawing/2010/main" val="0"/>
                              </a:ext>
                            </a:extLst>
                          </a:blip>
                          <a:srcRect l="18610" t="28441" r="53252"/>
                          <a:stretch/>
                        </pic:blipFill>
                        <pic:spPr bwMode="auto">
                          <a:xfrm>
                            <a:off x="0" y="0"/>
                            <a:ext cx="1530058" cy="1800000"/>
                          </a:xfrm>
                          <a:prstGeom prst="rect">
                            <a:avLst/>
                          </a:prstGeom>
                          <a:ln>
                            <a:noFill/>
                          </a:ln>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58D17CAF" w14:textId="5E7BEE35" w:rsidR="00A052C0" w:rsidRDefault="00A052C0" w:rsidP="00A052C0">
            <w:pPr>
              <w:pStyle w:val="afb"/>
              <w:rPr>
                <w:noProof/>
              </w:rPr>
            </w:pPr>
            <w:r>
              <w:t>г</w:t>
            </w:r>
          </w:p>
        </w:tc>
      </w:tr>
    </w:tbl>
    <w:p w14:paraId="6D90CB57" w14:textId="77777777" w:rsidR="009D2514" w:rsidRDefault="009D2514" w:rsidP="009D2514">
      <w:pPr>
        <w:pStyle w:val="a9"/>
      </w:pPr>
    </w:p>
    <w:p w14:paraId="51097290" w14:textId="3CE9B9FC" w:rsidR="009D7CA8" w:rsidRPr="009D7CA8" w:rsidRDefault="00ED300D" w:rsidP="00E05046">
      <w:pPr>
        <w:pStyle w:val="afb"/>
        <w:rPr>
          <w:sz w:val="20"/>
          <w:szCs w:val="20"/>
        </w:rPr>
      </w:pPr>
      <w:r w:rsidRPr="009D7CA8">
        <w:rPr>
          <w:sz w:val="20"/>
          <w:szCs w:val="20"/>
        </w:rPr>
        <w:t>а – 3,97 Å</w:t>
      </w:r>
    </w:p>
    <w:p w14:paraId="344F49E7" w14:textId="77777777" w:rsidR="009D7CA8" w:rsidRPr="009D7CA8" w:rsidRDefault="00ED300D" w:rsidP="00E05046">
      <w:pPr>
        <w:pStyle w:val="afb"/>
        <w:rPr>
          <w:sz w:val="20"/>
          <w:szCs w:val="20"/>
        </w:rPr>
      </w:pPr>
      <w:r w:rsidRPr="009D7CA8">
        <w:rPr>
          <w:sz w:val="20"/>
          <w:szCs w:val="20"/>
        </w:rPr>
        <w:t>б – 2,98 Å</w:t>
      </w:r>
    </w:p>
    <w:p w14:paraId="1ED8F69C" w14:textId="77777777" w:rsidR="009D7CA8" w:rsidRPr="009D7CA8" w:rsidRDefault="00E05046" w:rsidP="00E05046">
      <w:pPr>
        <w:pStyle w:val="afb"/>
        <w:rPr>
          <w:sz w:val="20"/>
          <w:szCs w:val="20"/>
        </w:rPr>
      </w:pPr>
      <w:r w:rsidRPr="009D7CA8">
        <w:rPr>
          <w:sz w:val="20"/>
          <w:szCs w:val="20"/>
        </w:rPr>
        <w:t>в</w:t>
      </w:r>
      <w:r w:rsidR="00ED300D" w:rsidRPr="009D7CA8">
        <w:rPr>
          <w:sz w:val="20"/>
          <w:szCs w:val="20"/>
        </w:rPr>
        <w:t xml:space="preserve"> – 1,97 Å</w:t>
      </w:r>
    </w:p>
    <w:p w14:paraId="43A6B9CA" w14:textId="047974D9" w:rsidR="0044795C" w:rsidRPr="009D7CA8" w:rsidRDefault="00E05046" w:rsidP="00E05046">
      <w:pPr>
        <w:pStyle w:val="afb"/>
        <w:rPr>
          <w:sz w:val="20"/>
          <w:szCs w:val="20"/>
        </w:rPr>
      </w:pPr>
      <w:r w:rsidRPr="009D7CA8">
        <w:rPr>
          <w:sz w:val="20"/>
          <w:szCs w:val="20"/>
        </w:rPr>
        <w:t>г</w:t>
      </w:r>
      <w:r w:rsidR="00ED300D" w:rsidRPr="009D7CA8">
        <w:rPr>
          <w:sz w:val="20"/>
          <w:szCs w:val="20"/>
        </w:rPr>
        <w:t xml:space="preserve"> - 1,50 Å</w:t>
      </w:r>
    </w:p>
    <w:p w14:paraId="428468D2" w14:textId="77777777" w:rsidR="009D7CA8" w:rsidRPr="00E05046" w:rsidRDefault="009D7CA8" w:rsidP="009D2514">
      <w:pPr>
        <w:pStyle w:val="a9"/>
      </w:pPr>
    </w:p>
    <w:p w14:paraId="079F353D" w14:textId="6CB61EC5" w:rsidR="0044795C" w:rsidRDefault="00ED300D" w:rsidP="00ED300D">
      <w:pPr>
        <w:pStyle w:val="afb"/>
      </w:pPr>
      <w:r w:rsidRPr="00DE0C2C">
        <w:t>Рисунок</w:t>
      </w:r>
      <w:r w:rsidR="00DE0C2C" w:rsidRPr="00DE0C2C">
        <w:t xml:space="preserve"> 3.6</w:t>
      </w:r>
      <w:r>
        <w:t xml:space="preserve"> </w:t>
      </w:r>
      <w:r w:rsidRPr="00ED300D">
        <w:t>– Взаимодействие поверхности железа с молекулой кислорода на</w:t>
      </w:r>
      <w:r>
        <w:t xml:space="preserve"> различных</w:t>
      </w:r>
      <w:r w:rsidRPr="00ED300D">
        <w:t xml:space="preserve"> расстояни</w:t>
      </w:r>
      <w:r>
        <w:t xml:space="preserve">ях </w:t>
      </w:r>
      <w:r w:rsidR="0015080D" w:rsidRPr="0015080D">
        <w:t>[данные предоставлены Ибрагимовой Риной Алиевной, 20.11.2017]</w:t>
      </w:r>
      <w:r w:rsidRPr="00ED300D">
        <w:t>.</w:t>
      </w:r>
    </w:p>
    <w:p w14:paraId="21C76DA5" w14:textId="77777777" w:rsidR="009D7CA8" w:rsidRPr="00ED300D" w:rsidRDefault="009D7CA8" w:rsidP="009D2514">
      <w:pPr>
        <w:pStyle w:val="a9"/>
      </w:pPr>
    </w:p>
    <w:p w14:paraId="349A5051" w14:textId="498EC2D3" w:rsidR="0044795C" w:rsidRDefault="00ED300D" w:rsidP="001F3D61">
      <w:r w:rsidRPr="00ED300D">
        <w:t xml:space="preserve">На </w:t>
      </w:r>
      <w:r w:rsidRPr="00DE0C2C">
        <w:t>рисунке</w:t>
      </w:r>
      <w:r w:rsidR="00DE0C2C" w:rsidRPr="00DE0C2C">
        <w:t xml:space="preserve"> 3.6</w:t>
      </w:r>
      <w:r w:rsidRPr="00DE0C2C">
        <w:t xml:space="preserve"> </w:t>
      </w:r>
      <w:r w:rsidR="00DE0C2C">
        <w:t>(</w:t>
      </w:r>
      <w:r w:rsidRPr="00DE0C2C">
        <w:t>а</w:t>
      </w:r>
      <w:r w:rsidR="00DE0C2C">
        <w:t>)</w:t>
      </w:r>
      <w:r w:rsidRPr="00ED300D">
        <w:t xml:space="preserve"> молекула кислорода находится на наибольшем из рассмотренных расстоянии от поверхности (3,97 Å) и не взаимодействует с поверхностью. На </w:t>
      </w:r>
      <w:r w:rsidRPr="00DE0C2C">
        <w:t>рисунке</w:t>
      </w:r>
      <w:r w:rsidR="00DE0C2C" w:rsidRPr="00DE0C2C">
        <w:t xml:space="preserve"> 3.6</w:t>
      </w:r>
      <w:r w:rsidRPr="00ED300D">
        <w:t xml:space="preserve"> </w:t>
      </w:r>
      <w:r w:rsidR="00DE0C2C">
        <w:t>(</w:t>
      </w:r>
      <w:r w:rsidRPr="00ED300D">
        <w:t>б</w:t>
      </w:r>
      <w:r w:rsidR="00DE0C2C">
        <w:t>)</w:t>
      </w:r>
      <w:r w:rsidRPr="00ED300D">
        <w:t xml:space="preserve"> молекула кислорода на расстоянии от поверхности 2,98 Å, при этом взаимодействия с поверхностью также не наблюдается. На </w:t>
      </w:r>
      <w:r w:rsidRPr="00DE0C2C">
        <w:t>рисунке</w:t>
      </w:r>
      <w:r w:rsidR="00DE0C2C" w:rsidRPr="00DE0C2C">
        <w:t> 3.6</w:t>
      </w:r>
      <w:r w:rsidRPr="00ED300D">
        <w:t xml:space="preserve"> </w:t>
      </w:r>
      <w:r w:rsidR="00DE0C2C">
        <w:t>(</w:t>
      </w:r>
      <w:r w:rsidRPr="00ED300D">
        <w:t>в</w:t>
      </w:r>
      <w:r w:rsidR="00DE0C2C">
        <w:t>)</w:t>
      </w:r>
      <w:r w:rsidRPr="00ED300D">
        <w:t xml:space="preserve"> молекула кислорода находится на </w:t>
      </w:r>
      <w:r w:rsidRPr="00ED300D">
        <w:lastRenderedPageBreak/>
        <w:t xml:space="preserve">расстоянии 1,97 Å от поверхности, межатомное расстояние в молекуле увеличилось, наблюдается создание химической связи с атомами железа. </w:t>
      </w:r>
      <w:r w:rsidRPr="00DE0C2C">
        <w:t>Рисунок</w:t>
      </w:r>
      <w:r w:rsidR="00DE0C2C" w:rsidRPr="00DE0C2C">
        <w:t xml:space="preserve"> 3.6</w:t>
      </w:r>
      <w:r w:rsidRPr="00ED300D">
        <w:t xml:space="preserve"> </w:t>
      </w:r>
      <w:r w:rsidR="00DE0C2C">
        <w:t>(</w:t>
      </w:r>
      <w:r w:rsidRPr="00ED300D">
        <w:t>г</w:t>
      </w:r>
      <w:r w:rsidR="00DE0C2C">
        <w:t>)</w:t>
      </w:r>
      <w:r w:rsidRPr="00ED300D">
        <w:t xml:space="preserve"> показывает взаимодействие молекулы кислорода с поверхностью на расстоянии 1,50 Å, межатомное расстояние кислорода значительно увеличилось. Кроме того, сравнение значений полной энергии показывает, что создание связи с атомами железа, а также увеличение межатомного расстояния молекулы кислорода соответствует минимуму энергии. В </w:t>
      </w:r>
      <w:r w:rsidRPr="00DE0C2C">
        <w:t>таблице</w:t>
      </w:r>
      <w:r w:rsidR="00DE0C2C" w:rsidRPr="00DE0C2C">
        <w:t xml:space="preserve"> 3.</w:t>
      </w:r>
      <w:r w:rsidR="00042FF8">
        <w:t>3</w:t>
      </w:r>
      <w:r w:rsidRPr="00ED300D">
        <w:t xml:space="preserve"> приведены энергии в зависимости от расстояния. </w:t>
      </w:r>
    </w:p>
    <w:p w14:paraId="04D502C1" w14:textId="77777777" w:rsidR="009D7CA8" w:rsidRDefault="009D7CA8" w:rsidP="009D2514">
      <w:pPr>
        <w:pStyle w:val="a9"/>
      </w:pPr>
    </w:p>
    <w:p w14:paraId="7A983CF2" w14:textId="6006B73E" w:rsidR="00DA14C4" w:rsidRPr="00DA14C4" w:rsidRDefault="00DA14C4" w:rsidP="00DA14C4">
      <w:pPr>
        <w:pStyle w:val="af9"/>
      </w:pPr>
      <w:r w:rsidRPr="00DE0C2C">
        <w:t>Таблица</w:t>
      </w:r>
      <w:r w:rsidR="00DE0C2C" w:rsidRPr="00DE0C2C">
        <w:t xml:space="preserve"> 3.</w:t>
      </w:r>
      <w:r w:rsidR="00042FF8">
        <w:t>3</w:t>
      </w:r>
      <w:r w:rsidRPr="005907CF">
        <w:t xml:space="preserve"> – Полная энергии поверхности железа в зависимости от расстояния до молекулы кислорода</w:t>
      </w:r>
      <w:r>
        <w:t xml:space="preserve"> </w:t>
      </w:r>
      <w:r w:rsidR="0015080D" w:rsidRPr="0015080D">
        <w:t>[данные предоставлены Ибрагимовой Риной Алиевной, 20.11.2017]</w:t>
      </w:r>
      <w:r>
        <w:t>.</w:t>
      </w:r>
    </w:p>
    <w:tbl>
      <w:tblPr>
        <w:tblStyle w:val="a4"/>
        <w:tblpPr w:leftFromText="180" w:rightFromText="180" w:vertAnchor="text" w:horzAnchor="margin" w:tblpY="186"/>
        <w:tblW w:w="9214" w:type="dxa"/>
        <w:tblLook w:val="04A0" w:firstRow="1" w:lastRow="0" w:firstColumn="1" w:lastColumn="0" w:noHBand="0" w:noVBand="1"/>
      </w:tblPr>
      <w:tblGrid>
        <w:gridCol w:w="4607"/>
        <w:gridCol w:w="4607"/>
      </w:tblGrid>
      <w:tr w:rsidR="00DA14C4" w:rsidRPr="00042FF8" w14:paraId="47BC2619" w14:textId="77777777" w:rsidTr="0058443C">
        <w:trPr>
          <w:trHeight w:val="412"/>
        </w:trPr>
        <w:tc>
          <w:tcPr>
            <w:tcW w:w="4607" w:type="dxa"/>
            <w:tcBorders>
              <w:bottom w:val="single" w:sz="4" w:space="0" w:color="auto"/>
            </w:tcBorders>
            <w:vAlign w:val="center"/>
          </w:tcPr>
          <w:p w14:paraId="12D6F699" w14:textId="77777777" w:rsidR="00DA14C4" w:rsidRPr="00042FF8" w:rsidRDefault="00DA14C4" w:rsidP="00042FF8">
            <w:pPr>
              <w:pStyle w:val="afa"/>
            </w:pPr>
            <w:r w:rsidRPr="00042FF8">
              <w:t>Расстояние до поверхности r, Å</w:t>
            </w:r>
          </w:p>
        </w:tc>
        <w:tc>
          <w:tcPr>
            <w:tcW w:w="4607" w:type="dxa"/>
            <w:tcBorders>
              <w:bottom w:val="single" w:sz="4" w:space="0" w:color="auto"/>
            </w:tcBorders>
            <w:vAlign w:val="center"/>
          </w:tcPr>
          <w:p w14:paraId="5BBEF4A4" w14:textId="77777777" w:rsidR="00DA14C4" w:rsidRPr="00042FF8" w:rsidRDefault="00DA14C4" w:rsidP="00042FF8">
            <w:pPr>
              <w:pStyle w:val="afa"/>
            </w:pPr>
            <w:r w:rsidRPr="00042FF8">
              <w:t>Полная энергия E, эВ</w:t>
            </w:r>
          </w:p>
        </w:tc>
      </w:tr>
      <w:tr w:rsidR="00DA14C4" w:rsidRPr="00042FF8" w14:paraId="17ECA2A8" w14:textId="77777777" w:rsidTr="0058443C">
        <w:trPr>
          <w:trHeight w:val="216"/>
        </w:trPr>
        <w:tc>
          <w:tcPr>
            <w:tcW w:w="4607" w:type="dxa"/>
            <w:tcBorders>
              <w:bottom w:val="nil"/>
            </w:tcBorders>
            <w:vAlign w:val="center"/>
          </w:tcPr>
          <w:p w14:paraId="180E63DA" w14:textId="77777777" w:rsidR="00DA14C4" w:rsidRPr="00042FF8" w:rsidRDefault="00DA14C4" w:rsidP="00042FF8">
            <w:pPr>
              <w:pStyle w:val="afa"/>
            </w:pPr>
            <w:r w:rsidRPr="00042FF8">
              <w:t>1,50</w:t>
            </w:r>
          </w:p>
        </w:tc>
        <w:tc>
          <w:tcPr>
            <w:tcW w:w="4607" w:type="dxa"/>
            <w:tcBorders>
              <w:bottom w:val="nil"/>
            </w:tcBorders>
            <w:vAlign w:val="center"/>
          </w:tcPr>
          <w:p w14:paraId="7B1962B5" w14:textId="77777777" w:rsidR="00DA14C4" w:rsidRPr="00042FF8" w:rsidRDefault="00DA14C4" w:rsidP="00042FF8">
            <w:pPr>
              <w:pStyle w:val="afa"/>
            </w:pPr>
            <w:r w:rsidRPr="00042FF8">
              <w:t>-645,166</w:t>
            </w:r>
          </w:p>
        </w:tc>
      </w:tr>
      <w:tr w:rsidR="00DA14C4" w:rsidRPr="00042FF8" w14:paraId="7E4DD679" w14:textId="77777777" w:rsidTr="0058443C">
        <w:trPr>
          <w:trHeight w:val="226"/>
        </w:trPr>
        <w:tc>
          <w:tcPr>
            <w:tcW w:w="4607" w:type="dxa"/>
            <w:tcBorders>
              <w:top w:val="nil"/>
              <w:bottom w:val="nil"/>
            </w:tcBorders>
            <w:vAlign w:val="center"/>
          </w:tcPr>
          <w:p w14:paraId="6C28C5E5" w14:textId="77777777" w:rsidR="00DA14C4" w:rsidRPr="00042FF8" w:rsidRDefault="00DA14C4" w:rsidP="00042FF8">
            <w:pPr>
              <w:pStyle w:val="afa"/>
            </w:pPr>
            <w:r w:rsidRPr="00042FF8">
              <w:t>1,97</w:t>
            </w:r>
          </w:p>
        </w:tc>
        <w:tc>
          <w:tcPr>
            <w:tcW w:w="4607" w:type="dxa"/>
            <w:tcBorders>
              <w:top w:val="nil"/>
              <w:bottom w:val="nil"/>
            </w:tcBorders>
            <w:vAlign w:val="center"/>
          </w:tcPr>
          <w:p w14:paraId="733CCB3D" w14:textId="77777777" w:rsidR="00DA14C4" w:rsidRPr="00042FF8" w:rsidRDefault="00DA14C4" w:rsidP="00042FF8">
            <w:pPr>
              <w:pStyle w:val="afa"/>
            </w:pPr>
            <w:r w:rsidRPr="00042FF8">
              <w:t>-645,128</w:t>
            </w:r>
          </w:p>
        </w:tc>
      </w:tr>
      <w:tr w:rsidR="00DA14C4" w:rsidRPr="00042FF8" w14:paraId="1FFDBB4E" w14:textId="77777777" w:rsidTr="0058443C">
        <w:trPr>
          <w:trHeight w:val="216"/>
        </w:trPr>
        <w:tc>
          <w:tcPr>
            <w:tcW w:w="4607" w:type="dxa"/>
            <w:tcBorders>
              <w:top w:val="nil"/>
              <w:bottom w:val="nil"/>
            </w:tcBorders>
            <w:vAlign w:val="center"/>
          </w:tcPr>
          <w:p w14:paraId="0B29CEC8" w14:textId="77777777" w:rsidR="00DA14C4" w:rsidRPr="00042FF8" w:rsidRDefault="00DA14C4" w:rsidP="00042FF8">
            <w:pPr>
              <w:pStyle w:val="afa"/>
            </w:pPr>
            <w:r w:rsidRPr="00042FF8">
              <w:t>2,98</w:t>
            </w:r>
          </w:p>
        </w:tc>
        <w:tc>
          <w:tcPr>
            <w:tcW w:w="4607" w:type="dxa"/>
            <w:tcBorders>
              <w:top w:val="nil"/>
              <w:bottom w:val="nil"/>
            </w:tcBorders>
            <w:vAlign w:val="center"/>
          </w:tcPr>
          <w:p w14:paraId="5DEE74A5" w14:textId="77777777" w:rsidR="00DA14C4" w:rsidRPr="00042FF8" w:rsidRDefault="00DA14C4" w:rsidP="00042FF8">
            <w:pPr>
              <w:pStyle w:val="afa"/>
            </w:pPr>
            <w:r w:rsidRPr="00042FF8">
              <w:t>-642,787</w:t>
            </w:r>
          </w:p>
        </w:tc>
      </w:tr>
      <w:tr w:rsidR="00DA14C4" w:rsidRPr="00042FF8" w14:paraId="2290CC0A" w14:textId="77777777" w:rsidTr="0058443C">
        <w:trPr>
          <w:trHeight w:val="216"/>
        </w:trPr>
        <w:tc>
          <w:tcPr>
            <w:tcW w:w="4607" w:type="dxa"/>
            <w:tcBorders>
              <w:top w:val="nil"/>
            </w:tcBorders>
            <w:vAlign w:val="center"/>
          </w:tcPr>
          <w:p w14:paraId="64075F3F" w14:textId="77777777" w:rsidR="00DA14C4" w:rsidRPr="00042FF8" w:rsidRDefault="00DA14C4" w:rsidP="00042FF8">
            <w:pPr>
              <w:pStyle w:val="afa"/>
            </w:pPr>
            <w:r w:rsidRPr="00042FF8">
              <w:t>3,97</w:t>
            </w:r>
          </w:p>
        </w:tc>
        <w:tc>
          <w:tcPr>
            <w:tcW w:w="4607" w:type="dxa"/>
            <w:tcBorders>
              <w:top w:val="nil"/>
            </w:tcBorders>
            <w:vAlign w:val="center"/>
          </w:tcPr>
          <w:p w14:paraId="09DDF1C5" w14:textId="77777777" w:rsidR="00DA14C4" w:rsidRPr="00042FF8" w:rsidRDefault="00DA14C4" w:rsidP="00042FF8">
            <w:pPr>
              <w:pStyle w:val="afa"/>
            </w:pPr>
            <w:r w:rsidRPr="00042FF8">
              <w:t>-641,770</w:t>
            </w:r>
          </w:p>
        </w:tc>
      </w:tr>
    </w:tbl>
    <w:p w14:paraId="60A18663" w14:textId="558A660A" w:rsidR="00DA14C4" w:rsidRDefault="00DA14C4" w:rsidP="009D2514">
      <w:pPr>
        <w:pStyle w:val="a9"/>
      </w:pPr>
    </w:p>
    <w:p w14:paraId="3979806C" w14:textId="7AD76161" w:rsidR="00DA14C4" w:rsidRDefault="00DA14C4" w:rsidP="001F3D61">
      <w:r w:rsidRPr="00DA14C4">
        <w:t xml:space="preserve">Как видно из полученной зависимости, минимальной энергией обладает </w:t>
      </w:r>
      <w:r w:rsidR="00BD5289" w:rsidRPr="00DA14C4">
        <w:t>конфигурация,</w:t>
      </w:r>
      <w:r w:rsidR="00DE0C2C">
        <w:t xml:space="preserve"> изображенная на рисунке 3.6</w:t>
      </w:r>
      <w:r w:rsidRPr="00DA14C4">
        <w:t xml:space="preserve"> </w:t>
      </w:r>
      <w:r>
        <w:t>(</w:t>
      </w:r>
      <w:r w:rsidRPr="00DA14C4">
        <w:t>г).</w:t>
      </w:r>
      <w:r>
        <w:t xml:space="preserve"> Это визуализируется на </w:t>
      </w:r>
      <w:r w:rsidRPr="00DE0C2C">
        <w:t>рисунке</w:t>
      </w:r>
      <w:r w:rsidR="00DE0C2C" w:rsidRPr="00DE0C2C">
        <w:t xml:space="preserve"> 3.7</w:t>
      </w:r>
      <w:r w:rsidRPr="00DA14C4">
        <w:t xml:space="preserve">, где </w:t>
      </w:r>
      <w:r w:rsidRPr="00ED300D">
        <w:t>показана зависимость энергии от расстояния между молекулой и поверхностью.</w:t>
      </w:r>
    </w:p>
    <w:p w14:paraId="33BFBA14" w14:textId="77777777" w:rsidR="009D7CA8" w:rsidRDefault="009D7CA8" w:rsidP="009D2514">
      <w:pPr>
        <w:pStyle w:val="a9"/>
      </w:pPr>
    </w:p>
    <w:p w14:paraId="63DE344E" w14:textId="5D526436" w:rsidR="00DA14C4" w:rsidRDefault="00AD6AD9" w:rsidP="00DA14C4">
      <w:pPr>
        <w:pStyle w:val="afb"/>
      </w:pPr>
      <w:r>
        <w:object w:dxaOrig="7295" w:dyaOrig="5570" w14:anchorId="0DDB37B5">
          <v:shape id="_x0000_i1030" type="#_x0000_t75" style="width:243pt;height:184.8pt" o:ole="">
            <v:imagedata r:id="rId64" o:title=""/>
          </v:shape>
          <o:OLEObject Type="Embed" ProgID="Origin50.Graph" ShapeID="_x0000_i1030" DrawAspect="Content" ObjectID="_1591785219" r:id="rId65"/>
        </w:object>
      </w:r>
    </w:p>
    <w:p w14:paraId="3CDB4861" w14:textId="77777777" w:rsidR="009D7CA8" w:rsidRDefault="009D7CA8" w:rsidP="009D2514">
      <w:pPr>
        <w:pStyle w:val="a9"/>
      </w:pPr>
    </w:p>
    <w:p w14:paraId="7FDC697F" w14:textId="43748622" w:rsidR="00DA14C4" w:rsidRDefault="00DA14C4" w:rsidP="00DA14C4">
      <w:pPr>
        <w:pStyle w:val="afb"/>
      </w:pPr>
      <w:r w:rsidRPr="00DE0C2C">
        <w:t>Рисунок</w:t>
      </w:r>
      <w:r w:rsidR="00DE0C2C" w:rsidRPr="00DE0C2C">
        <w:t xml:space="preserve"> 3.7</w:t>
      </w:r>
      <w:r w:rsidRPr="00DA14C4">
        <w:t xml:space="preserve"> – Зависимость полной энергии системы от расстояния от молекулы кислорода до поверхности железа</w:t>
      </w:r>
      <w:r>
        <w:t xml:space="preserve"> </w:t>
      </w:r>
      <w:r w:rsidR="0015080D" w:rsidRPr="0015080D">
        <w:t>[данные предоставлены Ибрагимовой Риной Алиевной, 20.11.2017]</w:t>
      </w:r>
      <w:r w:rsidRPr="00DA14C4">
        <w:t>.</w:t>
      </w:r>
    </w:p>
    <w:p w14:paraId="684A9879" w14:textId="77777777" w:rsidR="009D7CA8" w:rsidRDefault="009D7CA8" w:rsidP="009D2514">
      <w:pPr>
        <w:pStyle w:val="a9"/>
      </w:pPr>
    </w:p>
    <w:p w14:paraId="061D5790" w14:textId="10C836CC" w:rsidR="00DA14C4" w:rsidRDefault="00DA14C4" w:rsidP="00DA14C4">
      <w:r w:rsidRPr="00DA14C4">
        <w:t xml:space="preserve">Для демонстрации наличия химического взаимодействия между молекулой кислорода и поверхностью, на </w:t>
      </w:r>
      <w:r w:rsidRPr="00DE0C2C">
        <w:t>рисунке</w:t>
      </w:r>
      <w:r w:rsidR="00DE0C2C" w:rsidRPr="00DE0C2C">
        <w:t xml:space="preserve"> 3.8</w:t>
      </w:r>
      <w:r w:rsidRPr="00DA14C4">
        <w:t xml:space="preserve"> показано распределение зарядовой плотности для конфигурации, изображённой на </w:t>
      </w:r>
      <w:r w:rsidRPr="00DE0C2C">
        <w:t>рисунке</w:t>
      </w:r>
      <w:r w:rsidR="00DE0C2C" w:rsidRPr="00DE0C2C">
        <w:t xml:space="preserve"> 3.6</w:t>
      </w:r>
      <w:r w:rsidRPr="00DE0C2C">
        <w:t xml:space="preserve"> (г)</w:t>
      </w:r>
      <w:r w:rsidRPr="00DA14C4">
        <w:t xml:space="preserve">. </w:t>
      </w:r>
    </w:p>
    <w:p w14:paraId="6BEAE59B" w14:textId="77777777" w:rsidR="009D7CA8" w:rsidRDefault="009D7CA8" w:rsidP="009D2514">
      <w:pPr>
        <w:pStyle w:val="a9"/>
      </w:pPr>
    </w:p>
    <w:p w14:paraId="6C113531" w14:textId="2D775FAC" w:rsidR="00DA14C4" w:rsidRDefault="00DA14C4" w:rsidP="00DA14C4">
      <w:pPr>
        <w:pStyle w:val="afb"/>
      </w:pPr>
      <w:r w:rsidRPr="005907CF">
        <w:rPr>
          <w:noProof/>
        </w:rPr>
        <w:drawing>
          <wp:inline distT="0" distB="0" distL="0" distR="0" wp14:anchorId="0DAE0320" wp14:editId="0EFD52A4">
            <wp:extent cx="1452795" cy="1183236"/>
            <wp:effectExtent l="0" t="0" r="0" b="0"/>
            <wp:docPr id="18487" name="Рисунок 1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 name="O2 379.tif"/>
                    <pic:cNvPicPr/>
                  </pic:nvPicPr>
                  <pic:blipFill rotWithShape="1">
                    <a:blip r:embed="rId66" cstate="print">
                      <a:extLst>
                        <a:ext uri="{28A0092B-C50C-407E-A947-70E740481C1C}">
                          <a14:useLocalDpi xmlns:a14="http://schemas.microsoft.com/office/drawing/2010/main" val="0"/>
                        </a:ext>
                      </a:extLst>
                    </a:blip>
                    <a:srcRect l="6043" t="13762" r="44993"/>
                    <a:stretch/>
                  </pic:blipFill>
                  <pic:spPr bwMode="auto">
                    <a:xfrm>
                      <a:off x="0" y="0"/>
                      <a:ext cx="1467773" cy="1195435"/>
                    </a:xfrm>
                    <a:prstGeom prst="rect">
                      <a:avLst/>
                    </a:prstGeom>
                    <a:ln>
                      <a:noFill/>
                    </a:ln>
                    <a:extLst>
                      <a:ext uri="{53640926-AAD7-44D8-BBD7-CCE9431645EC}">
                        <a14:shadowObscured xmlns:a14="http://schemas.microsoft.com/office/drawing/2010/main"/>
                      </a:ext>
                    </a:extLst>
                  </pic:spPr>
                </pic:pic>
              </a:graphicData>
            </a:graphic>
          </wp:inline>
        </w:drawing>
      </w:r>
    </w:p>
    <w:p w14:paraId="579E26C5" w14:textId="77777777" w:rsidR="009D7CA8" w:rsidRDefault="009D7CA8" w:rsidP="009D2514">
      <w:pPr>
        <w:pStyle w:val="a9"/>
      </w:pPr>
    </w:p>
    <w:p w14:paraId="7B487527" w14:textId="694232DF" w:rsidR="00DA14C4" w:rsidRDefault="00DA14C4" w:rsidP="00DA14C4">
      <w:pPr>
        <w:pStyle w:val="afb"/>
      </w:pPr>
      <w:r w:rsidRPr="00DE0C2C">
        <w:t>Рисунок</w:t>
      </w:r>
      <w:r w:rsidR="00DE0C2C" w:rsidRPr="00DE0C2C">
        <w:t xml:space="preserve"> 3.8</w:t>
      </w:r>
      <w:r w:rsidRPr="00DA14C4">
        <w:t xml:space="preserve"> – Зарядовая плотность взаимодействия свободной поверхности железа с молекулой кислорода </w:t>
      </w:r>
      <w:r w:rsidR="0015080D" w:rsidRPr="0015080D">
        <w:t>[данные предоставлены Ибрагимовой Риной Алиевной, 20.11.2017]</w:t>
      </w:r>
      <w:r w:rsidRPr="00DA14C4">
        <w:t>.</w:t>
      </w:r>
    </w:p>
    <w:p w14:paraId="2BA69704" w14:textId="77777777" w:rsidR="009D7CA8" w:rsidRPr="00DA14C4" w:rsidRDefault="009D7CA8" w:rsidP="009D2514">
      <w:pPr>
        <w:pStyle w:val="a9"/>
      </w:pPr>
    </w:p>
    <w:p w14:paraId="27869218" w14:textId="30FC2D8D" w:rsidR="00DA14C4" w:rsidRDefault="00DA14C4" w:rsidP="00DA14C4">
      <w:r w:rsidRPr="00DA14C4">
        <w:t xml:space="preserve">Можно вдеть перераспределение зарядовой плотности между атомом железа и атомами кислорода. Такое поведение говорит о захвате молекулы свободной поверхностью железа. </w:t>
      </w:r>
    </w:p>
    <w:p w14:paraId="556C3D6F" w14:textId="77777777" w:rsidR="009D7CA8" w:rsidRDefault="009D7CA8" w:rsidP="00DA14C4">
      <w:pPr>
        <w:rPr>
          <w:highlight w:val="yellow"/>
        </w:rPr>
      </w:pPr>
    </w:p>
    <w:p w14:paraId="5017A028" w14:textId="2F292FF8" w:rsidR="001A74E5" w:rsidRDefault="001A74E5" w:rsidP="001A74E5">
      <w:pPr>
        <w:pStyle w:val="3"/>
        <w:rPr>
          <w:rFonts w:cs="Times New Roman"/>
          <w:color w:val="auto"/>
        </w:rPr>
      </w:pPr>
      <w:bookmarkStart w:id="102" w:name="_Ref516142570"/>
      <w:bookmarkStart w:id="103" w:name="_Toc517859539"/>
      <w:r w:rsidRPr="00702AAE">
        <w:rPr>
          <w:rFonts w:cs="Times New Roman"/>
          <w:color w:val="auto"/>
        </w:rPr>
        <w:t xml:space="preserve">Моделирование взаимодействия поверхности стали с </w:t>
      </w:r>
      <w:r w:rsidR="00155A61">
        <w:rPr>
          <w:rFonts w:cs="Times New Roman"/>
          <w:color w:val="auto"/>
        </w:rPr>
        <w:t xml:space="preserve">молекулой </w:t>
      </w:r>
      <w:r w:rsidR="00155A61">
        <w:rPr>
          <w:rFonts w:cs="Times New Roman"/>
          <w:color w:val="auto"/>
          <w:lang w:val="en-US"/>
        </w:rPr>
        <w:t>Pb</w:t>
      </w:r>
      <w:r w:rsidR="00155A61">
        <w:rPr>
          <w:rFonts w:cs="Times New Roman"/>
          <w:color w:val="auto"/>
        </w:rPr>
        <w:noBreakHyphen/>
      </w:r>
      <w:r w:rsidR="00155A61">
        <w:rPr>
          <w:rFonts w:cs="Times New Roman"/>
          <w:color w:val="auto"/>
          <w:lang w:val="en-US"/>
        </w:rPr>
        <w:t>O</w:t>
      </w:r>
      <w:r w:rsidRPr="001A74E5">
        <w:rPr>
          <w:rFonts w:cs="Times New Roman"/>
          <w:color w:val="auto"/>
        </w:rPr>
        <w:t xml:space="preserve"> </w:t>
      </w:r>
      <w:r>
        <w:rPr>
          <w:rFonts w:cs="Times New Roman"/>
          <w:color w:val="auto"/>
        </w:rPr>
        <w:t xml:space="preserve">методами </w:t>
      </w:r>
      <w:r>
        <w:rPr>
          <w:rFonts w:cs="Times New Roman"/>
          <w:color w:val="auto"/>
          <w:lang w:val="en-US"/>
        </w:rPr>
        <w:t>ab</w:t>
      </w:r>
      <w:r w:rsidRPr="001A74E5">
        <w:rPr>
          <w:rFonts w:cs="Times New Roman"/>
          <w:color w:val="auto"/>
        </w:rPr>
        <w:t>-</w:t>
      </w:r>
      <w:r>
        <w:rPr>
          <w:rFonts w:cs="Times New Roman"/>
          <w:color w:val="auto"/>
          <w:lang w:val="en-US"/>
        </w:rPr>
        <w:t>initio</w:t>
      </w:r>
      <w:r w:rsidRPr="001A74E5">
        <w:rPr>
          <w:rFonts w:cs="Times New Roman"/>
          <w:color w:val="auto"/>
        </w:rPr>
        <w:t>.</w:t>
      </w:r>
      <w:bookmarkEnd w:id="102"/>
      <w:bookmarkEnd w:id="103"/>
    </w:p>
    <w:p w14:paraId="4B6DEA26" w14:textId="347DA28B" w:rsidR="001A74E5" w:rsidRDefault="001A74E5" w:rsidP="001A74E5">
      <w:r w:rsidRPr="005907CF">
        <w:t xml:space="preserve">Следующим этапом изучения взаимодействия поверхности железа с компонентами теплоносителя является рассмотрение взаимодействия поверхности с </w:t>
      </w:r>
      <w:r>
        <w:t xml:space="preserve">молекулой </w:t>
      </w:r>
      <w:r w:rsidRPr="005907CF">
        <w:t>оксид</w:t>
      </w:r>
      <w:r>
        <w:t>а</w:t>
      </w:r>
      <w:r w:rsidRPr="005907CF">
        <w:t xml:space="preserve"> свинца </w:t>
      </w:r>
      <w:r w:rsidRPr="005907CF">
        <w:rPr>
          <w:lang w:val="en-US"/>
        </w:rPr>
        <w:t>PbO</w:t>
      </w:r>
      <w:r w:rsidRPr="005907CF">
        <w:t>. Для расчетов была использована расчетная ячейка состоящая из 72 атомов железа, 1 атома свинца и 1 атома кислорода. Межатомное расстояние молекулы оксида свинца найдено путем расчета миним</w:t>
      </w:r>
      <w:r>
        <w:t xml:space="preserve">ума полной энергии. На </w:t>
      </w:r>
      <w:r w:rsidRPr="00DE0C2C">
        <w:t>рисунке</w:t>
      </w:r>
      <w:r w:rsidR="00DE0C2C" w:rsidRPr="00DE0C2C">
        <w:t xml:space="preserve"> 3.9</w:t>
      </w:r>
      <w:r>
        <w:t xml:space="preserve"> </w:t>
      </w:r>
      <w:r w:rsidRPr="005907CF">
        <w:t>показана зависимость полной энергии от межатомного расстояния в молекуле. Межатомное расстояние в молекуле оксида свинца равняется 1,95 Å.</w:t>
      </w:r>
    </w:p>
    <w:p w14:paraId="52D17275" w14:textId="77777777" w:rsidR="009D7CA8" w:rsidRPr="005907CF" w:rsidRDefault="009D7CA8" w:rsidP="009D2514">
      <w:pPr>
        <w:pStyle w:val="a9"/>
      </w:pPr>
    </w:p>
    <w:p w14:paraId="52BC7EBB" w14:textId="21436095" w:rsidR="001A74E5" w:rsidRDefault="00326FD8" w:rsidP="001A74E5">
      <w:pPr>
        <w:pStyle w:val="afb"/>
      </w:pPr>
      <w:r>
        <w:object w:dxaOrig="7295" w:dyaOrig="5570" w14:anchorId="68D1FB74">
          <v:shape id="_x0000_i1031" type="#_x0000_t75" style="width:231pt;height:176.4pt" o:ole="">
            <v:imagedata r:id="rId67" o:title=""/>
          </v:shape>
          <o:OLEObject Type="Embed" ProgID="Origin50.Graph" ShapeID="_x0000_i1031" DrawAspect="Content" ObjectID="_1591785220" r:id="rId68"/>
        </w:object>
      </w:r>
    </w:p>
    <w:p w14:paraId="41898F2A" w14:textId="77777777" w:rsidR="009D7CA8" w:rsidRPr="005907CF" w:rsidRDefault="009D7CA8" w:rsidP="009D2514">
      <w:pPr>
        <w:pStyle w:val="a9"/>
      </w:pPr>
    </w:p>
    <w:p w14:paraId="2456BE5A" w14:textId="554603F1" w:rsidR="001A74E5" w:rsidRDefault="001A74E5" w:rsidP="001A74E5">
      <w:pPr>
        <w:pStyle w:val="afb"/>
      </w:pPr>
      <w:r w:rsidRPr="00DE0C2C">
        <w:t>Рисунок</w:t>
      </w:r>
      <w:r w:rsidR="00DE0C2C" w:rsidRPr="00DE0C2C">
        <w:t xml:space="preserve"> 3.9</w:t>
      </w:r>
      <w:r w:rsidRPr="00AB7597">
        <w:t xml:space="preserve"> – Зависимость полной энергии системы от межатомного расстояния в молекуле оксида свинца</w:t>
      </w:r>
      <w:r>
        <w:t xml:space="preserve"> </w:t>
      </w:r>
      <w:r w:rsidR="0015080D" w:rsidRPr="0015080D">
        <w:t>[данные предоставлены Ибрагимовой Риной Алиевной, 20.11.2017]</w:t>
      </w:r>
      <w:r w:rsidRPr="001A74E5">
        <w:t>.</w:t>
      </w:r>
    </w:p>
    <w:p w14:paraId="7A120B8A" w14:textId="77777777" w:rsidR="009D7CA8" w:rsidRPr="001A74E5" w:rsidRDefault="009D7CA8" w:rsidP="009D2514">
      <w:pPr>
        <w:pStyle w:val="a9"/>
      </w:pPr>
    </w:p>
    <w:p w14:paraId="2ED1442F" w14:textId="30DCFAA3" w:rsidR="001A74E5" w:rsidRDefault="001A74E5" w:rsidP="001A74E5">
      <w:r>
        <w:t>Д</w:t>
      </w:r>
      <w:r w:rsidRPr="005907CF">
        <w:t xml:space="preserve">алее были проведены расчеты для системы, состоящей из </w:t>
      </w:r>
      <w:r>
        <w:t xml:space="preserve">кристаллита </w:t>
      </w:r>
      <w:r w:rsidRPr="005907CF">
        <w:t xml:space="preserve">железа и молекулы оксида свинца в зависимости от расстояния </w:t>
      </w:r>
      <w:r>
        <w:t xml:space="preserve">молекулы </w:t>
      </w:r>
      <w:r w:rsidRPr="005907CF">
        <w:t xml:space="preserve">над поверхностью. Полученные </w:t>
      </w:r>
      <w:r>
        <w:t xml:space="preserve">результаты показаны на рисунке </w:t>
      </w:r>
      <w:r w:rsidR="00DE0C2C">
        <w:t>3</w:t>
      </w:r>
      <w:r>
        <w:t>.</w:t>
      </w:r>
      <w:r w:rsidR="00DE0C2C">
        <w:t>10</w:t>
      </w:r>
      <w:r>
        <w:t xml:space="preserve">. </w:t>
      </w:r>
    </w:p>
    <w:p w14:paraId="54C9F58B" w14:textId="77777777" w:rsidR="009D7CA8" w:rsidRDefault="009D7CA8" w:rsidP="009D2514">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6"/>
        <w:gridCol w:w="2336"/>
        <w:gridCol w:w="2336"/>
        <w:gridCol w:w="2337"/>
      </w:tblGrid>
      <w:tr w:rsidR="00A052C0" w:rsidRPr="009D7CA8" w14:paraId="57E9D33C" w14:textId="0C44808B" w:rsidTr="00A052C0">
        <w:tc>
          <w:tcPr>
            <w:tcW w:w="2336" w:type="dxa"/>
          </w:tcPr>
          <w:p w14:paraId="3B6E26BA" w14:textId="77777777" w:rsidR="00A052C0" w:rsidRPr="009D7CA8" w:rsidRDefault="00A052C0" w:rsidP="009D7CA8">
            <w:pPr>
              <w:pStyle w:val="afb"/>
            </w:pPr>
            <w:r w:rsidRPr="009D7CA8">
              <w:rPr>
                <w:noProof/>
              </w:rPr>
              <w:drawing>
                <wp:inline distT="0" distB="0" distL="0" distR="0" wp14:anchorId="7E3887C5" wp14:editId="7980C22F">
                  <wp:extent cx="910408" cy="1439545"/>
                  <wp:effectExtent l="0" t="0" r="4445" b="8255"/>
                  <wp:docPr id="6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CAR465.tif"/>
                          <pic:cNvPicPr/>
                        </pic:nvPicPr>
                        <pic:blipFill rotWithShape="1">
                          <a:blip r:embed="rId69" cstate="print">
                            <a:extLst>
                              <a:ext uri="{28A0092B-C50C-407E-A947-70E740481C1C}">
                                <a14:useLocalDpi xmlns:a14="http://schemas.microsoft.com/office/drawing/2010/main" val="0"/>
                              </a:ext>
                            </a:extLst>
                          </a:blip>
                          <a:srcRect l="21939" t="15306" r="53285"/>
                          <a:stretch/>
                        </pic:blipFill>
                        <pic:spPr bwMode="auto">
                          <a:xfrm>
                            <a:off x="0" y="0"/>
                            <a:ext cx="910696" cy="1440000"/>
                          </a:xfrm>
                          <a:prstGeom prst="rect">
                            <a:avLst/>
                          </a:prstGeom>
                          <a:ln>
                            <a:noFill/>
                          </a:ln>
                          <a:extLst>
                            <a:ext uri="{53640926-AAD7-44D8-BBD7-CCE9431645EC}">
                              <a14:shadowObscured xmlns:a14="http://schemas.microsoft.com/office/drawing/2010/main"/>
                            </a:ext>
                          </a:extLst>
                        </pic:spPr>
                      </pic:pic>
                    </a:graphicData>
                  </a:graphic>
                </wp:inline>
              </w:drawing>
            </w:r>
          </w:p>
          <w:p w14:paraId="55980273" w14:textId="68352DD6" w:rsidR="00A052C0" w:rsidRPr="009D7CA8" w:rsidRDefault="00A052C0" w:rsidP="009D7CA8">
            <w:pPr>
              <w:pStyle w:val="afb"/>
            </w:pPr>
            <w:r w:rsidRPr="009D7CA8">
              <w:t>а</w:t>
            </w:r>
          </w:p>
        </w:tc>
        <w:tc>
          <w:tcPr>
            <w:tcW w:w="2336" w:type="dxa"/>
          </w:tcPr>
          <w:p w14:paraId="34F8A44D" w14:textId="77777777" w:rsidR="00A052C0" w:rsidRPr="009D7CA8" w:rsidRDefault="00A052C0" w:rsidP="009D7CA8">
            <w:pPr>
              <w:pStyle w:val="afb"/>
            </w:pPr>
            <w:r w:rsidRPr="009D7CA8">
              <w:rPr>
                <w:noProof/>
              </w:rPr>
              <w:drawing>
                <wp:inline distT="0" distB="0" distL="0" distR="0" wp14:anchorId="29BB4103" wp14:editId="1DB122E1">
                  <wp:extent cx="1069358" cy="1440000"/>
                  <wp:effectExtent l="0" t="0" r="0" b="8255"/>
                  <wp:docPr id="7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TCAR431.tif"/>
                          <pic:cNvPicPr/>
                        </pic:nvPicPr>
                        <pic:blipFill rotWithShape="1">
                          <a:blip r:embed="rId70" cstate="print">
                            <a:extLst>
                              <a:ext uri="{28A0092B-C50C-407E-A947-70E740481C1C}">
                                <a14:useLocalDpi xmlns:a14="http://schemas.microsoft.com/office/drawing/2010/main" val="0"/>
                              </a:ext>
                            </a:extLst>
                          </a:blip>
                          <a:srcRect l="21290" t="20757" r="51546"/>
                          <a:stretch/>
                        </pic:blipFill>
                        <pic:spPr bwMode="auto">
                          <a:xfrm>
                            <a:off x="0" y="0"/>
                            <a:ext cx="1069358" cy="1440000"/>
                          </a:xfrm>
                          <a:prstGeom prst="rect">
                            <a:avLst/>
                          </a:prstGeom>
                          <a:ln>
                            <a:noFill/>
                          </a:ln>
                          <a:extLst>
                            <a:ext uri="{53640926-AAD7-44D8-BBD7-CCE9431645EC}">
                              <a14:shadowObscured xmlns:a14="http://schemas.microsoft.com/office/drawing/2010/main"/>
                            </a:ext>
                          </a:extLst>
                        </pic:spPr>
                      </pic:pic>
                    </a:graphicData>
                  </a:graphic>
                </wp:inline>
              </w:drawing>
            </w:r>
          </w:p>
          <w:p w14:paraId="43A2CEF1" w14:textId="41C3E41B" w:rsidR="00A052C0" w:rsidRPr="009D7CA8" w:rsidRDefault="00A052C0" w:rsidP="009D7CA8">
            <w:pPr>
              <w:pStyle w:val="afb"/>
            </w:pPr>
            <w:r w:rsidRPr="009D7CA8">
              <w:t>б</w:t>
            </w:r>
          </w:p>
        </w:tc>
        <w:tc>
          <w:tcPr>
            <w:tcW w:w="2336" w:type="dxa"/>
          </w:tcPr>
          <w:p w14:paraId="3742EE9E" w14:textId="77777777" w:rsidR="00A052C0" w:rsidRPr="009D7CA8" w:rsidRDefault="00A052C0" w:rsidP="00A052C0">
            <w:pPr>
              <w:pStyle w:val="afb"/>
            </w:pPr>
            <w:r w:rsidRPr="009D7CA8">
              <w:rPr>
                <w:noProof/>
              </w:rPr>
              <w:drawing>
                <wp:inline distT="0" distB="0" distL="0" distR="0" wp14:anchorId="42B07E72" wp14:editId="07EFA872">
                  <wp:extent cx="1017905" cy="1439452"/>
                  <wp:effectExtent l="0" t="0" r="0" b="8890"/>
                  <wp:docPr id="7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CAR396.tif"/>
                          <pic:cNvPicPr/>
                        </pic:nvPicPr>
                        <pic:blipFill rotWithShape="1">
                          <a:blip r:embed="rId71" cstate="print">
                            <a:extLst>
                              <a:ext uri="{28A0092B-C50C-407E-A947-70E740481C1C}">
                                <a14:useLocalDpi xmlns:a14="http://schemas.microsoft.com/office/drawing/2010/main" val="0"/>
                              </a:ext>
                            </a:extLst>
                          </a:blip>
                          <a:srcRect l="21817" t="23076" r="53028" b="13"/>
                          <a:stretch/>
                        </pic:blipFill>
                        <pic:spPr bwMode="auto">
                          <a:xfrm>
                            <a:off x="0" y="0"/>
                            <a:ext cx="1018293" cy="1440000"/>
                          </a:xfrm>
                          <a:prstGeom prst="rect">
                            <a:avLst/>
                          </a:prstGeom>
                          <a:ln>
                            <a:noFill/>
                          </a:ln>
                          <a:extLst>
                            <a:ext uri="{53640926-AAD7-44D8-BBD7-CCE9431645EC}">
                              <a14:shadowObscured xmlns:a14="http://schemas.microsoft.com/office/drawing/2010/main"/>
                            </a:ext>
                          </a:extLst>
                        </pic:spPr>
                      </pic:pic>
                    </a:graphicData>
                  </a:graphic>
                </wp:inline>
              </w:drawing>
            </w:r>
          </w:p>
          <w:p w14:paraId="6AD17DC0" w14:textId="1DC8FD77" w:rsidR="00A052C0" w:rsidRPr="009D7CA8" w:rsidRDefault="00A052C0" w:rsidP="00A052C0">
            <w:pPr>
              <w:pStyle w:val="afb"/>
            </w:pPr>
            <w:r w:rsidRPr="009D7CA8">
              <w:t>в</w:t>
            </w:r>
          </w:p>
        </w:tc>
        <w:tc>
          <w:tcPr>
            <w:tcW w:w="2337" w:type="dxa"/>
          </w:tcPr>
          <w:p w14:paraId="619C7673" w14:textId="77777777" w:rsidR="00A052C0" w:rsidRPr="009D7CA8" w:rsidRDefault="00A052C0" w:rsidP="00A052C0">
            <w:pPr>
              <w:pStyle w:val="afb"/>
            </w:pPr>
            <w:r w:rsidRPr="009D7CA8">
              <w:rPr>
                <w:noProof/>
              </w:rPr>
              <w:drawing>
                <wp:inline distT="0" distB="0" distL="0" distR="0" wp14:anchorId="20909EC2" wp14:editId="672738B0">
                  <wp:extent cx="1046995" cy="1440000"/>
                  <wp:effectExtent l="0" t="0" r="1270" b="8255"/>
                  <wp:docPr id="8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CAR379.tif"/>
                          <pic:cNvPicPr/>
                        </pic:nvPicPr>
                        <pic:blipFill rotWithShape="1">
                          <a:blip r:embed="rId72" cstate="print">
                            <a:extLst>
                              <a:ext uri="{28A0092B-C50C-407E-A947-70E740481C1C}">
                                <a14:useLocalDpi xmlns:a14="http://schemas.microsoft.com/office/drawing/2010/main" val="0"/>
                              </a:ext>
                            </a:extLst>
                          </a:blip>
                          <a:srcRect l="22224" t="24644" r="52483"/>
                          <a:stretch/>
                        </pic:blipFill>
                        <pic:spPr bwMode="auto">
                          <a:xfrm>
                            <a:off x="0" y="0"/>
                            <a:ext cx="1046995" cy="1440000"/>
                          </a:xfrm>
                          <a:prstGeom prst="rect">
                            <a:avLst/>
                          </a:prstGeom>
                          <a:ln>
                            <a:noFill/>
                          </a:ln>
                          <a:extLst>
                            <a:ext uri="{53640926-AAD7-44D8-BBD7-CCE9431645EC}">
                              <a14:shadowObscured xmlns:a14="http://schemas.microsoft.com/office/drawing/2010/main"/>
                            </a:ext>
                          </a:extLst>
                        </pic:spPr>
                      </pic:pic>
                    </a:graphicData>
                  </a:graphic>
                </wp:inline>
              </w:drawing>
            </w:r>
          </w:p>
          <w:p w14:paraId="3B04189B" w14:textId="4A790A65" w:rsidR="00A052C0" w:rsidRPr="009D7CA8" w:rsidRDefault="00A052C0" w:rsidP="00A052C0">
            <w:pPr>
              <w:pStyle w:val="afb"/>
            </w:pPr>
            <w:r w:rsidRPr="009D7CA8">
              <w:t>г</w:t>
            </w:r>
          </w:p>
        </w:tc>
      </w:tr>
    </w:tbl>
    <w:p w14:paraId="707E9F86" w14:textId="77777777" w:rsidR="009D2514" w:rsidRDefault="009D2514" w:rsidP="009D2514">
      <w:pPr>
        <w:pStyle w:val="a9"/>
      </w:pPr>
    </w:p>
    <w:p w14:paraId="0F6EC924" w14:textId="761721F5" w:rsidR="009D7CA8" w:rsidRPr="009D7CA8" w:rsidRDefault="001A74E5" w:rsidP="00DE0C2C">
      <w:pPr>
        <w:pStyle w:val="afb"/>
        <w:rPr>
          <w:sz w:val="20"/>
          <w:szCs w:val="20"/>
        </w:rPr>
      </w:pPr>
      <w:r w:rsidRPr="009D7CA8">
        <w:rPr>
          <w:sz w:val="20"/>
          <w:szCs w:val="20"/>
        </w:rPr>
        <w:t>а - 3,97 Å</w:t>
      </w:r>
    </w:p>
    <w:p w14:paraId="6E8414FF" w14:textId="77777777" w:rsidR="009D7CA8" w:rsidRPr="009D7CA8" w:rsidRDefault="001A74E5" w:rsidP="00DE0C2C">
      <w:pPr>
        <w:pStyle w:val="afb"/>
        <w:rPr>
          <w:sz w:val="20"/>
          <w:szCs w:val="20"/>
        </w:rPr>
      </w:pPr>
      <w:r w:rsidRPr="009D7CA8">
        <w:rPr>
          <w:sz w:val="20"/>
          <w:szCs w:val="20"/>
        </w:rPr>
        <w:t>б - 2,98 Å</w:t>
      </w:r>
    </w:p>
    <w:p w14:paraId="6CA12DD4" w14:textId="77777777" w:rsidR="009D7CA8" w:rsidRPr="009D7CA8" w:rsidRDefault="001A74E5" w:rsidP="00DE0C2C">
      <w:pPr>
        <w:pStyle w:val="afb"/>
        <w:rPr>
          <w:sz w:val="20"/>
          <w:szCs w:val="20"/>
        </w:rPr>
      </w:pPr>
      <w:r w:rsidRPr="009D7CA8">
        <w:rPr>
          <w:sz w:val="20"/>
          <w:szCs w:val="20"/>
        </w:rPr>
        <w:t>в - 1,97 Å</w:t>
      </w:r>
    </w:p>
    <w:p w14:paraId="1A46BE3B" w14:textId="7E681838" w:rsidR="001A74E5" w:rsidRPr="009D7CA8" w:rsidRDefault="001A74E5" w:rsidP="00DE0C2C">
      <w:pPr>
        <w:pStyle w:val="afb"/>
        <w:rPr>
          <w:sz w:val="20"/>
          <w:szCs w:val="20"/>
        </w:rPr>
      </w:pPr>
      <w:r w:rsidRPr="009D7CA8">
        <w:rPr>
          <w:sz w:val="20"/>
          <w:szCs w:val="20"/>
        </w:rPr>
        <w:t xml:space="preserve">г - 1,50 Å </w:t>
      </w:r>
    </w:p>
    <w:p w14:paraId="7A76266F" w14:textId="77777777" w:rsidR="009D7CA8" w:rsidRPr="00DE0C2C" w:rsidRDefault="009D7CA8" w:rsidP="009D2514">
      <w:pPr>
        <w:pStyle w:val="a9"/>
      </w:pPr>
    </w:p>
    <w:p w14:paraId="51984060" w14:textId="21AD678A" w:rsidR="001A74E5" w:rsidRDefault="001A74E5" w:rsidP="001A74E5">
      <w:pPr>
        <w:pStyle w:val="afb"/>
        <w:rPr>
          <w:noProof/>
        </w:rPr>
      </w:pPr>
      <w:r w:rsidRPr="00DE0C2C">
        <w:rPr>
          <w:noProof/>
        </w:rPr>
        <w:t>Рисунок</w:t>
      </w:r>
      <w:r w:rsidR="00DE0C2C" w:rsidRPr="00DE0C2C">
        <w:rPr>
          <w:noProof/>
        </w:rPr>
        <w:t xml:space="preserve"> 3.10</w:t>
      </w:r>
      <w:r>
        <w:rPr>
          <w:noProof/>
        </w:rPr>
        <w:t xml:space="preserve"> </w:t>
      </w:r>
      <w:r w:rsidRPr="00AB7597">
        <w:rPr>
          <w:noProof/>
        </w:rPr>
        <w:t xml:space="preserve">– </w:t>
      </w:r>
      <w:r w:rsidRPr="00AB7597">
        <w:t>Взаимодействие</w:t>
      </w:r>
      <w:r w:rsidRPr="00AB7597">
        <w:rPr>
          <w:noProof/>
        </w:rPr>
        <w:t xml:space="preserve"> поверхности железа с оксидом свинца на</w:t>
      </w:r>
      <w:r w:rsidR="002D33C7">
        <w:rPr>
          <w:noProof/>
        </w:rPr>
        <w:t xml:space="preserve"> различных</w:t>
      </w:r>
      <w:r w:rsidRPr="00AB7597">
        <w:rPr>
          <w:noProof/>
        </w:rPr>
        <w:t xml:space="preserve"> расстояни</w:t>
      </w:r>
      <w:r w:rsidR="002D33C7">
        <w:rPr>
          <w:noProof/>
        </w:rPr>
        <w:t>ях</w:t>
      </w:r>
      <w:r w:rsidRPr="00AB7597">
        <w:rPr>
          <w:noProof/>
        </w:rPr>
        <w:t xml:space="preserve"> </w:t>
      </w:r>
      <w:r w:rsidR="0015080D" w:rsidRPr="0015080D">
        <w:rPr>
          <w:noProof/>
        </w:rPr>
        <w:t>[данные предоставлены Ибрагимовой Риной Алиевной, 20.11.2017]</w:t>
      </w:r>
      <w:r w:rsidRPr="00DE0C2C">
        <w:rPr>
          <w:noProof/>
        </w:rPr>
        <w:t>.</w:t>
      </w:r>
    </w:p>
    <w:p w14:paraId="1469CC50" w14:textId="77777777" w:rsidR="009D7CA8" w:rsidRPr="001A74E5" w:rsidRDefault="009D7CA8" w:rsidP="009D2514">
      <w:pPr>
        <w:pStyle w:val="a9"/>
      </w:pPr>
    </w:p>
    <w:p w14:paraId="396E4B3F" w14:textId="219594AB" w:rsidR="001A74E5" w:rsidRDefault="001A74E5" w:rsidP="00C1756D">
      <w:r>
        <w:t xml:space="preserve">На </w:t>
      </w:r>
      <w:r w:rsidRPr="00DE0C2C">
        <w:t>рисунке</w:t>
      </w:r>
      <w:r>
        <w:t xml:space="preserve"> </w:t>
      </w:r>
      <w:r w:rsidR="00DE0C2C" w:rsidRPr="00DE0C2C">
        <w:rPr>
          <w:noProof/>
        </w:rPr>
        <w:t>3.10</w:t>
      </w:r>
      <w:r w:rsidR="00DE0C2C">
        <w:rPr>
          <w:noProof/>
        </w:rPr>
        <w:t xml:space="preserve"> </w:t>
      </w:r>
      <w:r w:rsidRPr="001A74E5">
        <w:t>(</w:t>
      </w:r>
      <w:r w:rsidRPr="005907CF">
        <w:t>а) показано положение молекулы на расстоянии 3,97 Å при котором взаимодействия не про</w:t>
      </w:r>
      <w:r>
        <w:t>исходит. Следующ</w:t>
      </w:r>
      <w:r w:rsidR="00E21383">
        <w:t>ий</w:t>
      </w:r>
      <w:r>
        <w:t xml:space="preserve"> </w:t>
      </w:r>
      <w:r w:rsidR="00E21383">
        <w:t xml:space="preserve">рисунок </w:t>
      </w:r>
      <w:r w:rsidR="00E21383" w:rsidRPr="00DE0C2C">
        <w:rPr>
          <w:noProof/>
        </w:rPr>
        <w:t>3.10</w:t>
      </w:r>
      <w:r w:rsidRPr="005907CF">
        <w:t xml:space="preserve"> </w:t>
      </w:r>
      <w:r w:rsidRPr="002D33C7">
        <w:t>(</w:t>
      </w:r>
      <w:r w:rsidRPr="005907CF">
        <w:t xml:space="preserve">б) показывает положение молекулы на расстоянии </w:t>
      </w:r>
      <w:r w:rsidRPr="005907CF">
        <w:rPr>
          <w:color w:val="000000"/>
        </w:rPr>
        <w:t xml:space="preserve">2,98 </w:t>
      </w:r>
      <w:r w:rsidRPr="005907CF">
        <w:t>Å, при котором также не наблюдается взаимодейст</w:t>
      </w:r>
      <w:r>
        <w:t xml:space="preserve">вия с поверхностью. На </w:t>
      </w:r>
      <w:r w:rsidRPr="00DE0C2C">
        <w:t>рисунке</w:t>
      </w:r>
      <w:r w:rsidR="00DE0C2C">
        <w:t xml:space="preserve"> </w:t>
      </w:r>
      <w:r w:rsidR="00DE0C2C" w:rsidRPr="00DE0C2C">
        <w:rPr>
          <w:noProof/>
        </w:rPr>
        <w:t>3.10</w:t>
      </w:r>
      <w:r>
        <w:t xml:space="preserve"> </w:t>
      </w:r>
      <w:r w:rsidR="002D33C7" w:rsidRPr="002D33C7">
        <w:t>(</w:t>
      </w:r>
      <w:r w:rsidRPr="005907CF">
        <w:t xml:space="preserve">в) показана конфигурация системы при </w:t>
      </w:r>
      <w:r>
        <w:t>расположении</w:t>
      </w:r>
      <w:r w:rsidRPr="005907CF">
        <w:t xml:space="preserve"> молекулы на расстоянии </w:t>
      </w:r>
      <w:r w:rsidRPr="005907CF">
        <w:rPr>
          <w:noProof/>
        </w:rPr>
        <w:t>1,97 Å над поверхностью</w:t>
      </w:r>
      <w:r>
        <w:rPr>
          <w:noProof/>
        </w:rPr>
        <w:t xml:space="preserve"> и</w:t>
      </w:r>
      <w:r w:rsidRPr="005907CF">
        <w:rPr>
          <w:noProof/>
        </w:rPr>
        <w:t xml:space="preserve">, как видно из рисунка, кислород подходит ближе к поверхности и образует связь с атомом железа, при этом межатомное расстояние в молекуле незначительно увеличивается. На </w:t>
      </w:r>
      <w:r w:rsidRPr="00E21383">
        <w:rPr>
          <w:noProof/>
        </w:rPr>
        <w:t>рисунке</w:t>
      </w:r>
      <w:r w:rsidR="00E21383">
        <w:rPr>
          <w:noProof/>
        </w:rPr>
        <w:t xml:space="preserve"> </w:t>
      </w:r>
      <w:r w:rsidR="00E21383" w:rsidRPr="00DE0C2C">
        <w:rPr>
          <w:noProof/>
        </w:rPr>
        <w:t>3.10</w:t>
      </w:r>
      <w:r w:rsidRPr="005907CF">
        <w:rPr>
          <w:noProof/>
        </w:rPr>
        <w:t xml:space="preserve"> </w:t>
      </w:r>
      <w:r w:rsidR="002D33C7" w:rsidRPr="002D33C7">
        <w:rPr>
          <w:noProof/>
        </w:rPr>
        <w:t>(</w:t>
      </w:r>
      <w:r w:rsidRPr="005907CF">
        <w:rPr>
          <w:noProof/>
        </w:rPr>
        <w:t xml:space="preserve">г) молекула оксида свинца находится на расстоянии </w:t>
      </w:r>
      <w:r w:rsidRPr="005907CF">
        <w:rPr>
          <w:color w:val="000000"/>
        </w:rPr>
        <w:t>1,50</w:t>
      </w:r>
      <w:r w:rsidRPr="005907CF">
        <w:rPr>
          <w:noProof/>
        </w:rPr>
        <w:t xml:space="preserve"> Å над поверхностью. В таком положении атом кислорода спускается еще ниже и образует связи с двумя атомами железа, при этом можно говорить о диссоциации молекулы оксида свинца, поскольку межатомное расстояние в молекуле сильно увеличивается.</w:t>
      </w:r>
      <w:r w:rsidR="00326FD8">
        <w:rPr>
          <w:noProof/>
        </w:rPr>
        <w:t xml:space="preserve"> </w:t>
      </w:r>
      <w:r w:rsidRPr="005907CF">
        <w:t xml:space="preserve">В </w:t>
      </w:r>
      <w:r w:rsidRPr="00E21383">
        <w:rPr>
          <w:noProof/>
        </w:rPr>
        <w:t>таблице</w:t>
      </w:r>
      <w:r w:rsidR="00E21383" w:rsidRPr="00E21383">
        <w:rPr>
          <w:noProof/>
        </w:rPr>
        <w:t xml:space="preserve"> 3.</w:t>
      </w:r>
      <w:r w:rsidR="00042FF8">
        <w:rPr>
          <w:noProof/>
        </w:rPr>
        <w:t>4</w:t>
      </w:r>
      <w:r w:rsidRPr="005907CF">
        <w:t xml:space="preserve"> приведены полные энергии системы в зависимости от расстояния от молекулы до поверхности железа. </w:t>
      </w:r>
    </w:p>
    <w:p w14:paraId="5BD12EDA" w14:textId="77777777" w:rsidR="00A052C0" w:rsidRPr="005907CF" w:rsidRDefault="00A052C0" w:rsidP="009D2514">
      <w:pPr>
        <w:pStyle w:val="a9"/>
      </w:pPr>
    </w:p>
    <w:p w14:paraId="57496F6D" w14:textId="15494EE1" w:rsidR="001A74E5" w:rsidRDefault="001A74E5" w:rsidP="002D33C7">
      <w:pPr>
        <w:pStyle w:val="af9"/>
      </w:pPr>
      <w:r w:rsidRPr="00E21383">
        <w:t>Таблица</w:t>
      </w:r>
      <w:r w:rsidR="00E21383" w:rsidRPr="00E21383">
        <w:t xml:space="preserve"> 3.</w:t>
      </w:r>
      <w:r w:rsidR="00042FF8">
        <w:t>4</w:t>
      </w:r>
      <w:r w:rsidRPr="005907CF">
        <w:t xml:space="preserve">– Полная энергия </w:t>
      </w:r>
      <w:r>
        <w:t xml:space="preserve">системы </w:t>
      </w:r>
      <w:r w:rsidRPr="005907CF">
        <w:t>в зависимости от расстояния поверхности железа до молекулы оксида свинца</w:t>
      </w:r>
      <w:r w:rsidR="0015080D" w:rsidRPr="0015080D">
        <w:t xml:space="preserve"> [данные предоставлены Ибрагимовой Риной Алиевной, 20.11.2017]</w:t>
      </w:r>
      <w:r w:rsidR="002D33C7" w:rsidRPr="002D33C7">
        <w:t>.</w:t>
      </w:r>
    </w:p>
    <w:tbl>
      <w:tblPr>
        <w:tblStyle w:val="a4"/>
        <w:tblW w:w="0" w:type="auto"/>
        <w:tblLook w:val="04A0" w:firstRow="1" w:lastRow="0" w:firstColumn="1" w:lastColumn="0" w:noHBand="0" w:noVBand="1"/>
      </w:tblPr>
      <w:tblGrid>
        <w:gridCol w:w="4672"/>
        <w:gridCol w:w="4673"/>
      </w:tblGrid>
      <w:tr w:rsidR="00C73FB0" w14:paraId="5504F8C3" w14:textId="77777777" w:rsidTr="00C73FB0">
        <w:tc>
          <w:tcPr>
            <w:tcW w:w="4672" w:type="dxa"/>
            <w:tcBorders>
              <w:bottom w:val="single" w:sz="4" w:space="0" w:color="auto"/>
            </w:tcBorders>
          </w:tcPr>
          <w:p w14:paraId="138E3227" w14:textId="02504FB9" w:rsidR="00C73FB0" w:rsidRDefault="00C73FB0" w:rsidP="00C73FB0">
            <w:pPr>
              <w:pStyle w:val="afa"/>
            </w:pPr>
            <w:r w:rsidRPr="00C73FB0">
              <w:t>Расстояние до поверхности r, Å</w:t>
            </w:r>
          </w:p>
        </w:tc>
        <w:tc>
          <w:tcPr>
            <w:tcW w:w="4673" w:type="dxa"/>
            <w:tcBorders>
              <w:bottom w:val="single" w:sz="4" w:space="0" w:color="auto"/>
            </w:tcBorders>
          </w:tcPr>
          <w:p w14:paraId="5126B545" w14:textId="5E0F2B25" w:rsidR="00C73FB0" w:rsidRDefault="00C73FB0" w:rsidP="00C73FB0">
            <w:pPr>
              <w:pStyle w:val="afa"/>
            </w:pPr>
            <w:r w:rsidRPr="00C73FB0">
              <w:t>Полная энергия E, эВ</w:t>
            </w:r>
          </w:p>
        </w:tc>
      </w:tr>
      <w:tr w:rsidR="00C73FB0" w14:paraId="436514A1" w14:textId="77777777" w:rsidTr="00C73FB0">
        <w:tc>
          <w:tcPr>
            <w:tcW w:w="4672" w:type="dxa"/>
            <w:tcBorders>
              <w:bottom w:val="nil"/>
            </w:tcBorders>
            <w:vAlign w:val="center"/>
          </w:tcPr>
          <w:p w14:paraId="3AC82728" w14:textId="6BB24D12" w:rsidR="00C73FB0" w:rsidRDefault="00C73FB0" w:rsidP="00C73FB0">
            <w:pPr>
              <w:pStyle w:val="afa"/>
            </w:pPr>
            <w:r w:rsidRPr="00C73FB0">
              <w:t>1,50</w:t>
            </w:r>
          </w:p>
        </w:tc>
        <w:tc>
          <w:tcPr>
            <w:tcW w:w="4673" w:type="dxa"/>
            <w:tcBorders>
              <w:bottom w:val="nil"/>
            </w:tcBorders>
          </w:tcPr>
          <w:p w14:paraId="2B930CF6" w14:textId="32439411" w:rsidR="00C73FB0" w:rsidRDefault="00C73FB0" w:rsidP="00C73FB0">
            <w:pPr>
              <w:pStyle w:val="afa"/>
            </w:pPr>
            <w:r w:rsidRPr="00C73FB0">
              <w:t>-644,480</w:t>
            </w:r>
          </w:p>
        </w:tc>
      </w:tr>
      <w:tr w:rsidR="00C73FB0" w14:paraId="2D80F77D" w14:textId="77777777" w:rsidTr="00C73FB0">
        <w:tc>
          <w:tcPr>
            <w:tcW w:w="4672" w:type="dxa"/>
            <w:tcBorders>
              <w:top w:val="nil"/>
              <w:bottom w:val="nil"/>
            </w:tcBorders>
            <w:vAlign w:val="center"/>
          </w:tcPr>
          <w:p w14:paraId="17D54779" w14:textId="659412A3" w:rsidR="00C73FB0" w:rsidRDefault="00C73FB0" w:rsidP="00C73FB0">
            <w:pPr>
              <w:pStyle w:val="afa"/>
            </w:pPr>
            <w:r w:rsidRPr="00C73FB0">
              <w:t>1,97</w:t>
            </w:r>
          </w:p>
        </w:tc>
        <w:tc>
          <w:tcPr>
            <w:tcW w:w="4673" w:type="dxa"/>
            <w:tcBorders>
              <w:top w:val="nil"/>
              <w:bottom w:val="nil"/>
            </w:tcBorders>
          </w:tcPr>
          <w:p w14:paraId="6C239E68" w14:textId="7C9BD579" w:rsidR="00C73FB0" w:rsidRDefault="00C73FB0" w:rsidP="00C73FB0">
            <w:pPr>
              <w:pStyle w:val="afa"/>
            </w:pPr>
            <w:r w:rsidRPr="00C73FB0">
              <w:t>-645,011</w:t>
            </w:r>
          </w:p>
        </w:tc>
      </w:tr>
      <w:tr w:rsidR="00C73FB0" w14:paraId="27A6A540" w14:textId="77777777" w:rsidTr="00C73FB0">
        <w:tc>
          <w:tcPr>
            <w:tcW w:w="4672" w:type="dxa"/>
            <w:tcBorders>
              <w:top w:val="nil"/>
              <w:bottom w:val="nil"/>
            </w:tcBorders>
            <w:vAlign w:val="center"/>
          </w:tcPr>
          <w:p w14:paraId="47A34C0E" w14:textId="01597022" w:rsidR="00C73FB0" w:rsidRDefault="00C73FB0" w:rsidP="00C73FB0">
            <w:pPr>
              <w:pStyle w:val="afa"/>
            </w:pPr>
            <w:r w:rsidRPr="00C73FB0">
              <w:t>2,98</w:t>
            </w:r>
          </w:p>
        </w:tc>
        <w:tc>
          <w:tcPr>
            <w:tcW w:w="4673" w:type="dxa"/>
            <w:tcBorders>
              <w:top w:val="nil"/>
              <w:bottom w:val="nil"/>
            </w:tcBorders>
          </w:tcPr>
          <w:p w14:paraId="5EA9802A" w14:textId="5F2F6E7D" w:rsidR="00C73FB0" w:rsidRDefault="00C73FB0" w:rsidP="00C73FB0">
            <w:pPr>
              <w:pStyle w:val="afa"/>
            </w:pPr>
            <w:r w:rsidRPr="00C73FB0">
              <w:t>-641,940</w:t>
            </w:r>
          </w:p>
        </w:tc>
      </w:tr>
      <w:tr w:rsidR="00C73FB0" w14:paraId="139D9D7F" w14:textId="77777777" w:rsidTr="00C73FB0">
        <w:tc>
          <w:tcPr>
            <w:tcW w:w="4672" w:type="dxa"/>
            <w:tcBorders>
              <w:top w:val="nil"/>
            </w:tcBorders>
            <w:vAlign w:val="center"/>
          </w:tcPr>
          <w:p w14:paraId="3F1E417F" w14:textId="39AE9CB6" w:rsidR="00C73FB0" w:rsidRDefault="00C73FB0" w:rsidP="00C73FB0">
            <w:pPr>
              <w:pStyle w:val="afa"/>
            </w:pPr>
            <w:r w:rsidRPr="00C73FB0">
              <w:t>3,97</w:t>
            </w:r>
          </w:p>
        </w:tc>
        <w:tc>
          <w:tcPr>
            <w:tcW w:w="4673" w:type="dxa"/>
            <w:tcBorders>
              <w:top w:val="nil"/>
            </w:tcBorders>
          </w:tcPr>
          <w:p w14:paraId="06C3764A" w14:textId="7ABEB540" w:rsidR="00C73FB0" w:rsidRDefault="00C73FB0" w:rsidP="00C73FB0">
            <w:pPr>
              <w:pStyle w:val="afa"/>
            </w:pPr>
            <w:r w:rsidRPr="00C73FB0">
              <w:t>-641,013</w:t>
            </w:r>
          </w:p>
        </w:tc>
      </w:tr>
    </w:tbl>
    <w:p w14:paraId="67652479" w14:textId="77777777" w:rsidR="00C73FB0" w:rsidRPr="002D33C7" w:rsidRDefault="00C73FB0" w:rsidP="009D2514">
      <w:pPr>
        <w:pStyle w:val="a9"/>
      </w:pPr>
    </w:p>
    <w:p w14:paraId="2F8D4EA0" w14:textId="02FF4AA0" w:rsidR="001A74E5" w:rsidRDefault="001A74E5" w:rsidP="002D33C7">
      <w:r>
        <w:t xml:space="preserve">На </w:t>
      </w:r>
      <w:r w:rsidRPr="00E21383">
        <w:t>рисунке</w:t>
      </w:r>
      <w:r w:rsidR="00E21383" w:rsidRPr="00E21383">
        <w:t xml:space="preserve"> 3.11</w:t>
      </w:r>
      <w:r w:rsidRPr="005907CF">
        <w:t xml:space="preserve"> показана зависимость энергии системы от расстояния между поверхностью и молекулой. Видно, что минимальной </w:t>
      </w:r>
      <w:r>
        <w:t xml:space="preserve">энергией обладает конфигурация </w:t>
      </w:r>
      <w:r w:rsidR="00E21383">
        <w:t>рисунка 3.</w:t>
      </w:r>
      <w:r w:rsidR="00E21383" w:rsidRPr="00E21383">
        <w:t>10</w:t>
      </w:r>
      <w:r w:rsidRPr="00E21383">
        <w:t xml:space="preserve"> </w:t>
      </w:r>
      <w:r w:rsidR="002D33C7" w:rsidRPr="00E21383">
        <w:t>(</w:t>
      </w:r>
      <w:r w:rsidRPr="00E21383">
        <w:t>в),</w:t>
      </w:r>
      <w:r w:rsidRPr="005907CF">
        <w:t xml:space="preserve"> в которой происходит смещение атома кислорода в сторону поверхности и образование связи с атомом железа. </w:t>
      </w:r>
    </w:p>
    <w:p w14:paraId="16DE7F0B" w14:textId="77777777" w:rsidR="00A052C0" w:rsidRPr="005907CF" w:rsidRDefault="00A052C0" w:rsidP="009D2514">
      <w:pPr>
        <w:pStyle w:val="a9"/>
      </w:pPr>
    </w:p>
    <w:p w14:paraId="5B0E1E5A" w14:textId="1C5C3AB7" w:rsidR="001A74E5" w:rsidRDefault="00326FD8" w:rsidP="002D33C7">
      <w:pPr>
        <w:pStyle w:val="afb"/>
      </w:pPr>
      <w:r>
        <w:object w:dxaOrig="7295" w:dyaOrig="5570" w14:anchorId="666D4F5D">
          <v:shape id="_x0000_i1032" type="#_x0000_t75" style="width:200.4pt;height:152.4pt" o:ole="">
            <v:imagedata r:id="rId73" o:title=""/>
          </v:shape>
          <o:OLEObject Type="Embed" ProgID="Origin50.Graph" ShapeID="_x0000_i1032" DrawAspect="Content" ObjectID="_1591785221" r:id="rId74"/>
        </w:object>
      </w:r>
    </w:p>
    <w:p w14:paraId="53798871" w14:textId="77777777" w:rsidR="009D2514" w:rsidRPr="005907CF" w:rsidRDefault="009D2514" w:rsidP="009D2514">
      <w:pPr>
        <w:pStyle w:val="a9"/>
      </w:pPr>
    </w:p>
    <w:p w14:paraId="47AF4573" w14:textId="70BC9533" w:rsidR="001A74E5" w:rsidRDefault="001A74E5" w:rsidP="002D33C7">
      <w:pPr>
        <w:pStyle w:val="afb"/>
      </w:pPr>
      <w:r w:rsidRPr="00E21383">
        <w:t>Рисунок</w:t>
      </w:r>
      <w:r w:rsidR="00E21383" w:rsidRPr="00E21383">
        <w:t xml:space="preserve"> 3.11</w:t>
      </w:r>
      <w:r w:rsidRPr="00DE66B5">
        <w:t xml:space="preserve"> – Зависимость полной энергии от расстояния между оксидом свинца и поверхностью железа</w:t>
      </w:r>
      <w:r w:rsidR="002D33C7" w:rsidRPr="002D33C7">
        <w:t xml:space="preserve"> </w:t>
      </w:r>
      <w:r w:rsidR="0015080D" w:rsidRPr="0015080D">
        <w:t>[данные предоставлены Ибрагимовой Риной Алиевной, 20.11.2017]</w:t>
      </w:r>
      <w:r w:rsidR="002D33C7" w:rsidRPr="002D33C7">
        <w:t>.</w:t>
      </w:r>
    </w:p>
    <w:p w14:paraId="0DB4ABF5" w14:textId="77777777" w:rsidR="00A052C0" w:rsidRPr="002D33C7" w:rsidRDefault="00A052C0" w:rsidP="009D2514">
      <w:pPr>
        <w:pStyle w:val="a9"/>
      </w:pPr>
    </w:p>
    <w:p w14:paraId="2A08360E" w14:textId="6735952B" w:rsidR="001A74E5" w:rsidRDefault="001A74E5" w:rsidP="002D33C7">
      <w:pPr>
        <w:rPr>
          <w:noProof/>
        </w:rPr>
      </w:pPr>
      <w:r>
        <w:rPr>
          <w:noProof/>
        </w:rPr>
        <w:t xml:space="preserve">На </w:t>
      </w:r>
      <w:r w:rsidRPr="00E21383">
        <w:rPr>
          <w:noProof/>
        </w:rPr>
        <w:t>рисунке</w:t>
      </w:r>
      <w:r w:rsidR="00E21383" w:rsidRPr="00E21383">
        <w:rPr>
          <w:noProof/>
        </w:rPr>
        <w:t xml:space="preserve"> 3.12</w:t>
      </w:r>
      <w:r>
        <w:rPr>
          <w:noProof/>
        </w:rPr>
        <w:t xml:space="preserve"> </w:t>
      </w:r>
      <w:r w:rsidRPr="005907CF">
        <w:rPr>
          <w:noProof/>
        </w:rPr>
        <w:t>показаны распределения зарядовой плотности свободной поверхности железа с молеку</w:t>
      </w:r>
      <w:r>
        <w:rPr>
          <w:noProof/>
        </w:rPr>
        <w:t xml:space="preserve">лой кислорода для конфигураций </w:t>
      </w:r>
      <w:r w:rsidR="00E21383">
        <w:rPr>
          <w:noProof/>
        </w:rPr>
        <w:t>изображенных на рисунке 3.</w:t>
      </w:r>
      <w:r w:rsidR="00E21383" w:rsidRPr="00E21383">
        <w:rPr>
          <w:noProof/>
        </w:rPr>
        <w:t>10</w:t>
      </w:r>
      <w:r w:rsidRPr="00E21383">
        <w:rPr>
          <w:noProof/>
        </w:rPr>
        <w:t xml:space="preserve"> </w:t>
      </w:r>
      <w:r w:rsidR="002D33C7" w:rsidRPr="00E21383">
        <w:rPr>
          <w:noProof/>
        </w:rPr>
        <w:t>(</w:t>
      </w:r>
      <w:r w:rsidRPr="00E21383">
        <w:rPr>
          <w:noProof/>
        </w:rPr>
        <w:t xml:space="preserve">в) и </w:t>
      </w:r>
      <w:r w:rsidR="002D33C7" w:rsidRPr="00E21383">
        <w:rPr>
          <w:noProof/>
        </w:rPr>
        <w:t>(</w:t>
      </w:r>
      <w:r w:rsidRPr="00E21383">
        <w:rPr>
          <w:noProof/>
        </w:rPr>
        <w:t>г).</w:t>
      </w:r>
      <w:r>
        <w:rPr>
          <w:noProof/>
        </w:rPr>
        <w:t xml:space="preserve"> </w:t>
      </w:r>
    </w:p>
    <w:p w14:paraId="0DA8712F" w14:textId="120AD465" w:rsidR="00A052C0" w:rsidRDefault="00A052C0" w:rsidP="009D2514">
      <w:pPr>
        <w:pStyle w:val="a9"/>
        <w:rPr>
          <w:noProof/>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2D33C7" w14:paraId="18F4BEDC" w14:textId="77777777" w:rsidTr="002D33C7">
        <w:tc>
          <w:tcPr>
            <w:tcW w:w="4672" w:type="dxa"/>
          </w:tcPr>
          <w:p w14:paraId="595E0749" w14:textId="77777777" w:rsidR="002D33C7" w:rsidRDefault="002D33C7" w:rsidP="002D33C7">
            <w:pPr>
              <w:pStyle w:val="afb"/>
              <w:rPr>
                <w:noProof/>
              </w:rPr>
            </w:pPr>
            <w:r w:rsidRPr="005907CF">
              <w:rPr>
                <w:noProof/>
              </w:rPr>
              <w:drawing>
                <wp:inline distT="0" distB="0" distL="0" distR="0" wp14:anchorId="7A45864A" wp14:editId="5BC2DDD6">
                  <wp:extent cx="1455420" cy="1348293"/>
                  <wp:effectExtent l="0" t="0" r="0" b="4445"/>
                  <wp:docPr id="18488" name="Рисунок 1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 name="PbO 396.tif"/>
                          <pic:cNvPicPr/>
                        </pic:nvPicPr>
                        <pic:blipFill rotWithShape="1">
                          <a:blip r:embed="rId75" cstate="print">
                            <a:extLst>
                              <a:ext uri="{28A0092B-C50C-407E-A947-70E740481C1C}">
                                <a14:useLocalDpi xmlns:a14="http://schemas.microsoft.com/office/drawing/2010/main" val="0"/>
                              </a:ext>
                            </a:extLst>
                          </a:blip>
                          <a:srcRect l="19900" t="44887" r="52588"/>
                          <a:stretch/>
                        </pic:blipFill>
                        <pic:spPr bwMode="auto">
                          <a:xfrm>
                            <a:off x="0" y="0"/>
                            <a:ext cx="1456365" cy="1349168"/>
                          </a:xfrm>
                          <a:prstGeom prst="rect">
                            <a:avLst/>
                          </a:prstGeom>
                          <a:ln>
                            <a:noFill/>
                          </a:ln>
                          <a:extLst>
                            <a:ext uri="{53640926-AAD7-44D8-BBD7-CCE9431645EC}">
                              <a14:shadowObscured xmlns:a14="http://schemas.microsoft.com/office/drawing/2010/main"/>
                            </a:ext>
                          </a:extLst>
                        </pic:spPr>
                      </pic:pic>
                    </a:graphicData>
                  </a:graphic>
                </wp:inline>
              </w:drawing>
            </w:r>
          </w:p>
          <w:p w14:paraId="7AC90EB0" w14:textId="16E93A96" w:rsidR="002D33C7" w:rsidRPr="002D33C7" w:rsidRDefault="002D33C7" w:rsidP="002D33C7">
            <w:pPr>
              <w:pStyle w:val="afb"/>
              <w:rPr>
                <w:noProof/>
              </w:rPr>
            </w:pPr>
            <w:r>
              <w:rPr>
                <w:noProof/>
              </w:rPr>
              <w:t>а</w:t>
            </w:r>
          </w:p>
        </w:tc>
        <w:tc>
          <w:tcPr>
            <w:tcW w:w="4673" w:type="dxa"/>
          </w:tcPr>
          <w:p w14:paraId="23137935" w14:textId="77777777" w:rsidR="002D33C7" w:rsidRDefault="002D33C7" w:rsidP="002D33C7">
            <w:pPr>
              <w:pStyle w:val="afb"/>
              <w:rPr>
                <w:noProof/>
              </w:rPr>
            </w:pPr>
            <w:r w:rsidRPr="005907CF">
              <w:rPr>
                <w:noProof/>
              </w:rPr>
              <w:drawing>
                <wp:inline distT="0" distB="0" distL="0" distR="0" wp14:anchorId="5A6A7AFB" wp14:editId="208CE33D">
                  <wp:extent cx="1333500" cy="1253132"/>
                  <wp:effectExtent l="0" t="0" r="0" b="4445"/>
                  <wp:docPr id="18489" name="Рисунок 1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 name="PbO 379.tif"/>
                          <pic:cNvPicPr/>
                        </pic:nvPicPr>
                        <pic:blipFill rotWithShape="1">
                          <a:blip r:embed="rId76" cstate="print">
                            <a:extLst>
                              <a:ext uri="{28A0092B-C50C-407E-A947-70E740481C1C}">
                                <a14:useLocalDpi xmlns:a14="http://schemas.microsoft.com/office/drawing/2010/main" val="0"/>
                              </a:ext>
                            </a:extLst>
                          </a:blip>
                          <a:srcRect l="19515" t="48778" r="55265"/>
                          <a:stretch/>
                        </pic:blipFill>
                        <pic:spPr bwMode="auto">
                          <a:xfrm>
                            <a:off x="0" y="0"/>
                            <a:ext cx="1334332" cy="1253914"/>
                          </a:xfrm>
                          <a:prstGeom prst="rect">
                            <a:avLst/>
                          </a:prstGeom>
                          <a:ln>
                            <a:noFill/>
                          </a:ln>
                          <a:extLst>
                            <a:ext uri="{53640926-AAD7-44D8-BBD7-CCE9431645EC}">
                              <a14:shadowObscured xmlns:a14="http://schemas.microsoft.com/office/drawing/2010/main"/>
                            </a:ext>
                          </a:extLst>
                        </pic:spPr>
                      </pic:pic>
                    </a:graphicData>
                  </a:graphic>
                </wp:inline>
              </w:drawing>
            </w:r>
          </w:p>
          <w:p w14:paraId="0E457060" w14:textId="3D1DA7E4" w:rsidR="002D33C7" w:rsidRDefault="002D33C7" w:rsidP="002D33C7">
            <w:pPr>
              <w:pStyle w:val="afb"/>
              <w:rPr>
                <w:noProof/>
              </w:rPr>
            </w:pPr>
            <w:r>
              <w:rPr>
                <w:noProof/>
              </w:rPr>
              <w:t>б</w:t>
            </w:r>
          </w:p>
        </w:tc>
      </w:tr>
    </w:tbl>
    <w:p w14:paraId="36839192" w14:textId="77777777" w:rsidR="009D2514" w:rsidRDefault="009D2514" w:rsidP="009D2514">
      <w:pPr>
        <w:pStyle w:val="a9"/>
        <w:rPr>
          <w:noProof/>
          <w:lang w:val="en-US"/>
        </w:rPr>
      </w:pPr>
    </w:p>
    <w:p w14:paraId="68A1DF05" w14:textId="5A9F90D1" w:rsidR="00A052C0" w:rsidRPr="00A052C0" w:rsidRDefault="002D33C7" w:rsidP="002D33C7">
      <w:pPr>
        <w:pStyle w:val="afb"/>
        <w:rPr>
          <w:noProof/>
          <w:sz w:val="20"/>
          <w:szCs w:val="20"/>
        </w:rPr>
      </w:pPr>
      <w:r w:rsidRPr="00A052C0">
        <w:rPr>
          <w:noProof/>
          <w:sz w:val="20"/>
          <w:szCs w:val="20"/>
        </w:rPr>
        <w:t>а - 1,97 Å</w:t>
      </w:r>
    </w:p>
    <w:p w14:paraId="7A67097F" w14:textId="04D4893F" w:rsidR="002D33C7" w:rsidRPr="00A052C0" w:rsidRDefault="002D33C7" w:rsidP="002D33C7">
      <w:pPr>
        <w:pStyle w:val="afb"/>
        <w:rPr>
          <w:noProof/>
          <w:sz w:val="20"/>
          <w:szCs w:val="20"/>
        </w:rPr>
      </w:pPr>
      <w:r w:rsidRPr="00A052C0">
        <w:rPr>
          <w:noProof/>
          <w:sz w:val="20"/>
          <w:szCs w:val="20"/>
        </w:rPr>
        <w:t>б - 1,50 Å</w:t>
      </w:r>
    </w:p>
    <w:p w14:paraId="05CD5549" w14:textId="77777777" w:rsidR="00A052C0" w:rsidRPr="00A052C0" w:rsidRDefault="00A052C0" w:rsidP="009D2514">
      <w:pPr>
        <w:pStyle w:val="a9"/>
        <w:rPr>
          <w:noProof/>
        </w:rPr>
      </w:pPr>
    </w:p>
    <w:p w14:paraId="7D48BA67" w14:textId="41B9CA15" w:rsidR="001A74E5" w:rsidRDefault="001A74E5" w:rsidP="002D33C7">
      <w:pPr>
        <w:pStyle w:val="afb"/>
        <w:rPr>
          <w:noProof/>
        </w:rPr>
      </w:pPr>
      <w:r w:rsidRPr="00E21383">
        <w:rPr>
          <w:noProof/>
        </w:rPr>
        <w:t>Рис</w:t>
      </w:r>
      <w:r w:rsidR="002D33C7" w:rsidRPr="00E21383">
        <w:rPr>
          <w:noProof/>
        </w:rPr>
        <w:t>у</w:t>
      </w:r>
      <w:r w:rsidRPr="00E21383">
        <w:rPr>
          <w:noProof/>
        </w:rPr>
        <w:t>нок</w:t>
      </w:r>
      <w:r w:rsidR="00E21383" w:rsidRPr="00E21383">
        <w:rPr>
          <w:noProof/>
        </w:rPr>
        <w:t xml:space="preserve"> 3.12</w:t>
      </w:r>
      <w:r w:rsidRPr="00AB7597">
        <w:rPr>
          <w:noProof/>
        </w:rPr>
        <w:t xml:space="preserve"> – </w:t>
      </w:r>
      <w:r w:rsidRPr="00AB7597">
        <w:t>Зарядовая</w:t>
      </w:r>
      <w:r w:rsidRPr="00AB7597">
        <w:rPr>
          <w:noProof/>
        </w:rPr>
        <w:t xml:space="preserve"> плотность взаимодействия свободной поверхности железа  с молекулой оксида свинца на</w:t>
      </w:r>
      <w:r w:rsidR="002D33C7" w:rsidRPr="002D33C7">
        <w:rPr>
          <w:noProof/>
        </w:rPr>
        <w:t xml:space="preserve"> </w:t>
      </w:r>
      <w:r w:rsidR="002D33C7">
        <w:rPr>
          <w:noProof/>
        </w:rPr>
        <w:t>различных расстояниях</w:t>
      </w:r>
      <w:r w:rsidRPr="00AB7597">
        <w:rPr>
          <w:noProof/>
        </w:rPr>
        <w:t xml:space="preserve"> </w:t>
      </w:r>
      <w:r w:rsidR="0015080D" w:rsidRPr="0015080D">
        <w:rPr>
          <w:noProof/>
        </w:rPr>
        <w:t>[данные предоставлены Ибрагимовой Риной Алиевной, 20.11.2017]</w:t>
      </w:r>
      <w:r w:rsidR="002D33C7" w:rsidRPr="002D33C7">
        <w:rPr>
          <w:noProof/>
        </w:rPr>
        <w:t>.</w:t>
      </w:r>
    </w:p>
    <w:p w14:paraId="0F8A4E24" w14:textId="77777777" w:rsidR="00A052C0" w:rsidRPr="002D33C7" w:rsidRDefault="00A052C0" w:rsidP="009D2514">
      <w:pPr>
        <w:pStyle w:val="a9"/>
        <w:rPr>
          <w:noProof/>
        </w:rPr>
      </w:pPr>
    </w:p>
    <w:p w14:paraId="6A23F674" w14:textId="1D5E5967" w:rsidR="001A74E5" w:rsidRPr="005907CF" w:rsidRDefault="001A74E5" w:rsidP="002D33C7">
      <w:pPr>
        <w:rPr>
          <w:noProof/>
        </w:rPr>
      </w:pPr>
      <w:r w:rsidRPr="005907CF">
        <w:t xml:space="preserve">Как </w:t>
      </w:r>
      <w:r w:rsidRPr="005907CF">
        <w:rPr>
          <w:noProof/>
        </w:rPr>
        <w:t>видно</w:t>
      </w:r>
      <w:r w:rsidRPr="005907CF">
        <w:t xml:space="preserve"> из </w:t>
      </w:r>
      <w:r w:rsidR="002D33C7" w:rsidRPr="005907CF">
        <w:t>рисунка,</w:t>
      </w:r>
      <w:r w:rsidR="002D33C7" w:rsidRPr="005907CF">
        <w:rPr>
          <w:noProof/>
        </w:rPr>
        <w:t xml:space="preserve"> зарядовая</w:t>
      </w:r>
      <w:r w:rsidRPr="005907CF">
        <w:rPr>
          <w:noProof/>
        </w:rPr>
        <w:t xml:space="preserve"> плотность кислорода смещается к атому железа на поверхности в конфигурации </w:t>
      </w:r>
      <w:r w:rsidR="002D33C7">
        <w:rPr>
          <w:noProof/>
        </w:rPr>
        <w:t>(</w:t>
      </w:r>
      <w:r w:rsidRPr="005907CF">
        <w:rPr>
          <w:noProof/>
        </w:rPr>
        <w:t xml:space="preserve">а) и к двум атомам железа на поверхности в конфигурации </w:t>
      </w:r>
      <w:r w:rsidR="002D33C7">
        <w:rPr>
          <w:noProof/>
        </w:rPr>
        <w:t>(</w:t>
      </w:r>
      <w:r w:rsidRPr="005907CF">
        <w:rPr>
          <w:noProof/>
        </w:rPr>
        <w:t>б). При этом видно, что химическая свзяь между кислоро</w:t>
      </w:r>
      <w:r>
        <w:rPr>
          <w:noProof/>
        </w:rPr>
        <w:t>дом и атомом свинца отсутствует,</w:t>
      </w:r>
      <w:r w:rsidRPr="005907CF">
        <w:rPr>
          <w:noProof/>
        </w:rPr>
        <w:t xml:space="preserve"> то есть можно говорить о дис</w:t>
      </w:r>
      <w:r>
        <w:rPr>
          <w:noProof/>
        </w:rPr>
        <w:t>социации молекулы оксида свинца</w:t>
      </w:r>
      <w:r w:rsidRPr="005907CF">
        <w:rPr>
          <w:noProof/>
        </w:rPr>
        <w:t xml:space="preserve">. </w:t>
      </w:r>
      <w:r w:rsidRPr="005537E9">
        <w:rPr>
          <w:noProof/>
        </w:rPr>
        <w:t>Кроме того, видно образование слабой связи между железом и свинцом, которая</w:t>
      </w:r>
      <w:r w:rsidR="002D33C7" w:rsidRPr="005537E9">
        <w:rPr>
          <w:noProof/>
        </w:rPr>
        <w:t xml:space="preserve"> </w:t>
      </w:r>
      <w:r w:rsidRPr="005537E9">
        <w:rPr>
          <w:noProof/>
        </w:rPr>
        <w:t xml:space="preserve">в определнных ситуациях </w:t>
      </w:r>
      <w:r w:rsidRPr="005537E9">
        <w:rPr>
          <w:noProof/>
        </w:rPr>
        <w:lastRenderedPageBreak/>
        <w:t>может способствовать захвату атома свинца поверхностью и формированию плюмбоферритов.</w:t>
      </w:r>
    </w:p>
    <w:p w14:paraId="288BA39A" w14:textId="5DC55480" w:rsidR="001A74E5" w:rsidRDefault="001A74E5" w:rsidP="00A76764">
      <w:pPr>
        <w:rPr>
          <w:noProof/>
        </w:rPr>
      </w:pPr>
      <w:r w:rsidRPr="005907CF">
        <w:rPr>
          <w:noProof/>
        </w:rPr>
        <w:t>На основе полученных данных моделирования взаимодействия поверхности железа с чистым кислородом</w:t>
      </w:r>
      <w:r>
        <w:rPr>
          <w:noProof/>
        </w:rPr>
        <w:t xml:space="preserve"> и</w:t>
      </w:r>
      <w:r w:rsidRPr="005907CF">
        <w:rPr>
          <w:noProof/>
        </w:rPr>
        <w:t xml:space="preserve"> оксидом свинца, можно </w:t>
      </w:r>
      <w:r>
        <w:rPr>
          <w:noProof/>
        </w:rPr>
        <w:t>заключить</w:t>
      </w:r>
      <w:r w:rsidRPr="005907CF">
        <w:rPr>
          <w:noProof/>
        </w:rPr>
        <w:t xml:space="preserve">, что при взаимодействии теплоносителя с поверхностью стали, происходит захват молекул поверхностью и последующая диссоциация. </w:t>
      </w:r>
      <w:r>
        <w:rPr>
          <w:noProof/>
        </w:rPr>
        <w:t>Дальнейшее</w:t>
      </w:r>
      <w:r w:rsidRPr="005907CF">
        <w:rPr>
          <w:noProof/>
        </w:rPr>
        <w:t xml:space="preserve"> оксиление проходит благодаря атомарному кислороду, который диффундирует в приповерхностные слои, </w:t>
      </w:r>
      <w:r>
        <w:rPr>
          <w:noProof/>
        </w:rPr>
        <w:t>тогда как</w:t>
      </w:r>
      <w:r w:rsidRPr="005907CF">
        <w:rPr>
          <w:noProof/>
        </w:rPr>
        <w:t xml:space="preserve"> свинец остается на поверхности. </w:t>
      </w:r>
      <w:r w:rsidR="009C1E13" w:rsidRPr="00FA512D">
        <w:rPr>
          <w:noProof/>
        </w:rPr>
        <w:t>Учитывая данное обстоятельство, для моделирования окисления поверхности в среде кислорода и свинца</w:t>
      </w:r>
      <w:r w:rsidR="00FA512D" w:rsidRPr="00FA512D">
        <w:rPr>
          <w:noProof/>
        </w:rPr>
        <w:t xml:space="preserve"> методами молекулярной динамики, достаточно ограничиваться исследованием окисления поверхности в атомсфере молекулярного кислорода.</w:t>
      </w:r>
    </w:p>
    <w:p w14:paraId="764792B4" w14:textId="77777777" w:rsidR="00A052C0" w:rsidRPr="009C1E13" w:rsidRDefault="00A052C0" w:rsidP="00A76764">
      <w:pPr>
        <w:rPr>
          <w:noProof/>
        </w:rPr>
      </w:pPr>
    </w:p>
    <w:p w14:paraId="4D00FAAA" w14:textId="0F5B6DED" w:rsidR="00F550DF" w:rsidRDefault="00F550DF" w:rsidP="00F550DF">
      <w:pPr>
        <w:pStyle w:val="3"/>
      </w:pPr>
      <w:bookmarkStart w:id="104" w:name="_Toc514780557"/>
      <w:bookmarkStart w:id="105" w:name="_Ref517645384"/>
      <w:bookmarkStart w:id="106" w:name="_Toc517859540"/>
      <w:r>
        <w:t>Адсорбция молекулы кислорода на поверхности чистого железа. Её диссоциация.</w:t>
      </w:r>
      <w:bookmarkEnd w:id="104"/>
      <w:bookmarkEnd w:id="105"/>
      <w:bookmarkEnd w:id="106"/>
    </w:p>
    <w:p w14:paraId="399D394E" w14:textId="52DEDB1B" w:rsidR="00BF65A8" w:rsidRPr="00BF65A8" w:rsidRDefault="00BF65A8" w:rsidP="00990203">
      <w:pPr>
        <w:ind w:firstLine="708"/>
        <w:rPr>
          <w:rFonts w:eastAsia="Calibri" w:cs="Times New Roman"/>
          <w:bCs/>
          <w:color w:val="222222"/>
          <w:szCs w:val="26"/>
          <w:shd w:val="clear" w:color="auto" w:fill="FFFFFF"/>
        </w:rPr>
      </w:pPr>
      <w:r>
        <w:rPr>
          <w:rFonts w:eastAsia="Calibri" w:cs="Times New Roman"/>
          <w:bCs/>
          <w:color w:val="222222"/>
          <w:szCs w:val="26"/>
          <w:shd w:val="clear" w:color="auto" w:fill="FFFFFF"/>
        </w:rPr>
        <w:t xml:space="preserve">Моделирование диссоциации проводилось методом протяжки, т.е. над поверхностью железа создавалась молекула кислорода </w:t>
      </w:r>
      <w:r>
        <w:rPr>
          <w:rFonts w:eastAsia="Calibri" w:cs="Times New Roman"/>
          <w:bCs/>
          <w:color w:val="222222"/>
          <w:szCs w:val="26"/>
          <w:shd w:val="clear" w:color="auto" w:fill="FFFFFF"/>
          <w:lang w:val="en-US"/>
        </w:rPr>
        <w:t>O</w:t>
      </w:r>
      <w:r w:rsidRPr="00BF65A8">
        <w:rPr>
          <w:rFonts w:eastAsia="Calibri" w:cs="Times New Roman"/>
          <w:bCs/>
          <w:color w:val="222222"/>
          <w:szCs w:val="26"/>
          <w:shd w:val="clear" w:color="auto" w:fill="FFFFFF"/>
          <w:vertAlign w:val="subscript"/>
        </w:rPr>
        <w:t xml:space="preserve">2 </w:t>
      </w:r>
      <w:r>
        <w:rPr>
          <w:rFonts w:eastAsia="Calibri" w:cs="Times New Roman"/>
          <w:bCs/>
          <w:color w:val="222222"/>
          <w:szCs w:val="26"/>
          <w:shd w:val="clear" w:color="auto" w:fill="FFFFFF"/>
        </w:rPr>
        <w:t>и, в дальнейшем, один из атомов «тянулся» к поверхности, второй же атом «подтягивался» к первому. Такое моделирование называется моделированием протяжкой.</w:t>
      </w:r>
    </w:p>
    <w:p w14:paraId="5FAC2E3D" w14:textId="4F6CA63C" w:rsidR="00990203" w:rsidRDefault="00990203" w:rsidP="00990203">
      <w:pPr>
        <w:ind w:firstLine="708"/>
        <w:rPr>
          <w:rFonts w:eastAsia="Calibri" w:cs="Times New Roman"/>
          <w:bCs/>
          <w:color w:val="222222"/>
          <w:szCs w:val="26"/>
          <w:shd w:val="clear" w:color="auto" w:fill="FFFFFF"/>
        </w:rPr>
      </w:pPr>
      <w:r w:rsidRPr="00F06F7D">
        <w:rPr>
          <w:rFonts w:eastAsia="Calibri" w:cs="Times New Roman"/>
          <w:bCs/>
          <w:color w:val="222222"/>
          <w:szCs w:val="26"/>
          <w:shd w:val="clear" w:color="auto" w:fill="FFFFFF"/>
        </w:rPr>
        <w:t xml:space="preserve">Прежде всего были проведены расчеты зависимости энергии молекулы кислорода от расстояния до свободной поверхности кристаллита железа типа (001). Поскольку молекула кислорода может иметь различные ориентации, в расчетах были использованы молекулы с тремя различными ориентациями относительно поверхности: диагональной, горизонтальной и вертикальной. Все остальные ориентации – это всевозможные комбинация указанных ранее ориентаций. На </w:t>
      </w:r>
      <w:r w:rsidRPr="00E21383">
        <w:rPr>
          <w:rFonts w:eastAsia="Calibri" w:cs="Times New Roman"/>
          <w:bCs/>
          <w:color w:val="222222"/>
          <w:szCs w:val="26"/>
          <w:shd w:val="clear" w:color="auto" w:fill="FFFFFF"/>
        </w:rPr>
        <w:t>рисунке</w:t>
      </w:r>
      <w:r w:rsidR="00E21383" w:rsidRPr="00E21383">
        <w:rPr>
          <w:rFonts w:eastAsia="Calibri" w:cs="Times New Roman"/>
          <w:bCs/>
          <w:color w:val="222222"/>
          <w:szCs w:val="26"/>
          <w:shd w:val="clear" w:color="auto" w:fill="FFFFFF"/>
        </w:rPr>
        <w:t xml:space="preserve"> 3.13</w:t>
      </w:r>
      <w:r w:rsidRPr="00F06F7D">
        <w:rPr>
          <w:rFonts w:eastAsia="Calibri" w:cs="Times New Roman"/>
          <w:bCs/>
          <w:color w:val="222222"/>
          <w:szCs w:val="26"/>
          <w:shd w:val="clear" w:color="auto" w:fill="FFFFFF"/>
        </w:rPr>
        <w:t xml:space="preserve"> показаны примеры начальных конфигураций модельных ячеек. </w:t>
      </w:r>
    </w:p>
    <w:p w14:paraId="0BE820F8" w14:textId="77777777" w:rsidR="00A052C0" w:rsidRPr="00F06F7D" w:rsidRDefault="00A052C0" w:rsidP="009D2514">
      <w:pPr>
        <w:pStyle w:val="a9"/>
        <w:rPr>
          <w:rFonts w:eastAsia="Calibri"/>
          <w:shd w:val="clear" w:color="auto" w:fill="FFFFFF"/>
        </w:rPr>
      </w:pPr>
    </w:p>
    <w:tbl>
      <w:tblPr>
        <w:tblW w:w="0" w:type="auto"/>
        <w:tblLook w:val="04A0" w:firstRow="1" w:lastRow="0" w:firstColumn="1" w:lastColumn="0" w:noHBand="0" w:noVBand="1"/>
      </w:tblPr>
      <w:tblGrid>
        <w:gridCol w:w="4604"/>
        <w:gridCol w:w="4605"/>
      </w:tblGrid>
      <w:tr w:rsidR="00990203" w:rsidRPr="00F06F7D" w14:paraId="4FCCD6B3" w14:textId="77777777" w:rsidTr="00326FD8">
        <w:trPr>
          <w:trHeight w:val="54"/>
        </w:trPr>
        <w:tc>
          <w:tcPr>
            <w:tcW w:w="4604" w:type="dxa"/>
          </w:tcPr>
          <w:p w14:paraId="6B76D03F" w14:textId="54DB623A" w:rsidR="00990203" w:rsidRPr="00F06F7D" w:rsidRDefault="000C4B6F" w:rsidP="007635B3">
            <w:pPr>
              <w:pStyle w:val="afb"/>
              <w:rPr>
                <w:rFonts w:eastAsia="Calibri" w:cs="Times New Roman"/>
                <w:color w:val="222222"/>
                <w:shd w:val="clear" w:color="auto" w:fill="FFFFFF"/>
              </w:rPr>
            </w:pPr>
            <w:r>
              <w:rPr>
                <w:noProof/>
              </w:rPr>
              <w:drawing>
                <wp:inline distT="0" distB="0" distL="0" distR="0" wp14:anchorId="11E534BC" wp14:editId="036F1925">
                  <wp:extent cx="955826" cy="1440000"/>
                  <wp:effectExtent l="0" t="0" r="0" b="825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55826" cy="1440000"/>
                          </a:xfrm>
                          <a:prstGeom prst="rect">
                            <a:avLst/>
                          </a:prstGeom>
                          <a:noFill/>
                          <a:ln>
                            <a:noFill/>
                          </a:ln>
                        </pic:spPr>
                      </pic:pic>
                    </a:graphicData>
                  </a:graphic>
                </wp:inline>
              </w:drawing>
            </w:r>
          </w:p>
          <w:p w14:paraId="481FE4EA" w14:textId="65243E58" w:rsidR="00990203" w:rsidRPr="00111955" w:rsidRDefault="00990203" w:rsidP="007635B3">
            <w:pPr>
              <w:pStyle w:val="afb"/>
              <w:rPr>
                <w:rFonts w:eastAsia="Calibri" w:cs="Times New Roman"/>
                <w:color w:val="222222"/>
                <w:shd w:val="clear" w:color="auto" w:fill="FFFFFF"/>
              </w:rPr>
            </w:pPr>
            <w:r w:rsidRPr="00111955">
              <w:rPr>
                <w:rFonts w:eastAsia="Calibri" w:cs="Times New Roman"/>
                <w:color w:val="222222"/>
                <w:shd w:val="clear" w:color="auto" w:fill="FFFFFF"/>
                <w:lang w:val="en-US"/>
              </w:rPr>
              <w:t>a</w:t>
            </w:r>
          </w:p>
        </w:tc>
        <w:tc>
          <w:tcPr>
            <w:tcW w:w="4605" w:type="dxa"/>
          </w:tcPr>
          <w:p w14:paraId="0A9DD1BB" w14:textId="38D53BA2" w:rsidR="00990203" w:rsidRPr="00F06F7D" w:rsidRDefault="00111955" w:rsidP="007635B3">
            <w:pPr>
              <w:pStyle w:val="afb"/>
              <w:rPr>
                <w:rFonts w:eastAsia="Calibri" w:cs="Times New Roman"/>
                <w:color w:val="222222"/>
                <w:shd w:val="clear" w:color="auto" w:fill="FFFFFF"/>
              </w:rPr>
            </w:pPr>
            <w:r>
              <w:rPr>
                <w:rFonts w:eastAsia="Calibri" w:cs="Times New Roman"/>
                <w:noProof/>
              </w:rPr>
              <w:drawing>
                <wp:inline distT="0" distB="0" distL="0" distR="0" wp14:anchorId="7BE916CF" wp14:editId="71E56F5B">
                  <wp:extent cx="947478" cy="1440000"/>
                  <wp:effectExtent l="0" t="0" r="5080" b="825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47478" cy="1440000"/>
                          </a:xfrm>
                          <a:prstGeom prst="rect">
                            <a:avLst/>
                          </a:prstGeom>
                          <a:noFill/>
                          <a:ln>
                            <a:noFill/>
                          </a:ln>
                        </pic:spPr>
                      </pic:pic>
                    </a:graphicData>
                  </a:graphic>
                </wp:inline>
              </w:drawing>
            </w:r>
          </w:p>
          <w:p w14:paraId="6383BBE9" w14:textId="3A78A683" w:rsidR="00990203" w:rsidRPr="00111955" w:rsidRDefault="00990203" w:rsidP="007635B3">
            <w:pPr>
              <w:pStyle w:val="afb"/>
              <w:rPr>
                <w:rFonts w:eastAsia="Calibri" w:cs="Times New Roman"/>
                <w:color w:val="222222"/>
                <w:shd w:val="clear" w:color="auto" w:fill="FFFFFF"/>
              </w:rPr>
            </w:pPr>
            <w:r w:rsidRPr="00111955">
              <w:rPr>
                <w:rFonts w:eastAsia="Calibri" w:cs="Times New Roman"/>
                <w:color w:val="222222"/>
                <w:shd w:val="clear" w:color="auto" w:fill="FFFFFF"/>
              </w:rPr>
              <w:t>б</w:t>
            </w:r>
          </w:p>
        </w:tc>
      </w:tr>
    </w:tbl>
    <w:p w14:paraId="2622E802" w14:textId="77777777" w:rsidR="00A052C0" w:rsidRDefault="00A052C0" w:rsidP="009D2514">
      <w:pPr>
        <w:pStyle w:val="a9"/>
        <w:rPr>
          <w:rFonts w:eastAsia="Calibri"/>
        </w:rPr>
      </w:pPr>
    </w:p>
    <w:p w14:paraId="713836FC" w14:textId="1389BCF6" w:rsidR="00A052C0" w:rsidRPr="00A052C0" w:rsidRDefault="00111955" w:rsidP="00A052C0">
      <w:pPr>
        <w:pStyle w:val="afb"/>
        <w:rPr>
          <w:rFonts w:eastAsia="Calibri" w:cs="Times New Roman"/>
          <w:sz w:val="20"/>
          <w:szCs w:val="20"/>
        </w:rPr>
      </w:pPr>
      <w:r w:rsidRPr="00A052C0">
        <w:rPr>
          <w:rFonts w:eastAsia="Calibri" w:cs="Times New Roman"/>
          <w:sz w:val="20"/>
          <w:szCs w:val="20"/>
        </w:rPr>
        <w:t>а – диагональная</w:t>
      </w:r>
    </w:p>
    <w:p w14:paraId="1C719E46" w14:textId="1E95BED5" w:rsidR="00111955" w:rsidRPr="00A052C0" w:rsidRDefault="00111955" w:rsidP="00990203">
      <w:pPr>
        <w:pStyle w:val="afb"/>
        <w:rPr>
          <w:rFonts w:eastAsia="Calibri" w:cs="Times New Roman"/>
          <w:sz w:val="20"/>
          <w:szCs w:val="20"/>
        </w:rPr>
      </w:pPr>
      <w:r w:rsidRPr="00A052C0">
        <w:rPr>
          <w:rFonts w:eastAsia="Calibri" w:cs="Times New Roman"/>
          <w:sz w:val="20"/>
          <w:szCs w:val="20"/>
        </w:rPr>
        <w:t xml:space="preserve">б </w:t>
      </w:r>
      <w:r w:rsidR="00A052C0" w:rsidRPr="00A052C0">
        <w:rPr>
          <w:rFonts w:eastAsia="Calibri" w:cs="Times New Roman"/>
          <w:sz w:val="20"/>
          <w:szCs w:val="20"/>
        </w:rPr>
        <w:t>–</w:t>
      </w:r>
      <w:r w:rsidRPr="00A052C0">
        <w:rPr>
          <w:rFonts w:eastAsia="Calibri" w:cs="Times New Roman"/>
          <w:sz w:val="20"/>
          <w:szCs w:val="20"/>
        </w:rPr>
        <w:t xml:space="preserve"> горизонтальная</w:t>
      </w:r>
    </w:p>
    <w:p w14:paraId="33B25E54" w14:textId="77777777" w:rsidR="00A052C0" w:rsidRPr="00A052C0" w:rsidRDefault="00A052C0" w:rsidP="009D2514">
      <w:pPr>
        <w:pStyle w:val="a9"/>
        <w:rPr>
          <w:rFonts w:eastAsia="Calibri"/>
        </w:rPr>
      </w:pPr>
    </w:p>
    <w:p w14:paraId="005570F1" w14:textId="71C6BC9B" w:rsidR="00990203" w:rsidRDefault="00990203" w:rsidP="00990203">
      <w:pPr>
        <w:pStyle w:val="afb"/>
        <w:rPr>
          <w:rFonts w:eastAsia="Calibri" w:cs="Times New Roman"/>
        </w:rPr>
      </w:pPr>
      <w:r w:rsidRPr="00E21383">
        <w:rPr>
          <w:rFonts w:eastAsia="Calibri" w:cs="Times New Roman"/>
        </w:rPr>
        <w:t>Рисунок</w:t>
      </w:r>
      <w:r w:rsidR="00E21383" w:rsidRPr="00E21383">
        <w:rPr>
          <w:rFonts w:eastAsia="Calibri" w:cs="Times New Roman"/>
        </w:rPr>
        <w:t xml:space="preserve"> 3.13</w:t>
      </w:r>
      <w:r w:rsidRPr="00F06F7D">
        <w:rPr>
          <w:rFonts w:eastAsia="Calibri" w:cs="Times New Roman"/>
        </w:rPr>
        <w:t xml:space="preserve"> – </w:t>
      </w:r>
      <w:r w:rsidR="00111955">
        <w:rPr>
          <w:rFonts w:eastAsia="Calibri" w:cs="Times New Roman"/>
        </w:rPr>
        <w:t>М</w:t>
      </w:r>
      <w:r w:rsidRPr="00F06F7D">
        <w:rPr>
          <w:rFonts w:eastAsia="Calibri" w:cs="Times New Roman"/>
        </w:rPr>
        <w:t>олекул</w:t>
      </w:r>
      <w:r w:rsidR="00111955">
        <w:rPr>
          <w:rFonts w:eastAsia="Calibri" w:cs="Times New Roman"/>
        </w:rPr>
        <w:t>а</w:t>
      </w:r>
      <w:r w:rsidRPr="00F06F7D">
        <w:rPr>
          <w:rFonts w:eastAsia="Calibri" w:cs="Times New Roman"/>
        </w:rPr>
        <w:t xml:space="preserve"> кислорода (молекула кислорода имеет синий цвет)</w:t>
      </w:r>
      <w:r w:rsidR="00111955">
        <w:rPr>
          <w:rFonts w:eastAsia="Calibri" w:cs="Times New Roman"/>
        </w:rPr>
        <w:t xml:space="preserve"> при различных ориентациях</w:t>
      </w:r>
      <w:r w:rsidRPr="00F06F7D">
        <w:rPr>
          <w:rFonts w:eastAsia="Calibri" w:cs="Times New Roman"/>
        </w:rPr>
        <w:t>.</w:t>
      </w:r>
      <w:r w:rsidR="005537E9">
        <w:rPr>
          <w:rFonts w:eastAsia="Calibri" w:cs="Times New Roman"/>
        </w:rPr>
        <w:t xml:space="preserve"> Красным выделены атомы железа, синим – атомы к</w:t>
      </w:r>
      <w:r w:rsidR="00E21383">
        <w:rPr>
          <w:rFonts w:eastAsia="Calibri" w:cs="Times New Roman"/>
        </w:rPr>
        <w:t>и</w:t>
      </w:r>
      <w:r w:rsidR="005537E9">
        <w:rPr>
          <w:rFonts w:eastAsia="Calibri" w:cs="Times New Roman"/>
        </w:rPr>
        <w:t>слорода.</w:t>
      </w:r>
    </w:p>
    <w:p w14:paraId="703E6E3B" w14:textId="77777777" w:rsidR="00A052C0" w:rsidRPr="00F06F7D" w:rsidRDefault="00A052C0" w:rsidP="009D2514">
      <w:pPr>
        <w:pStyle w:val="a9"/>
        <w:rPr>
          <w:rFonts w:eastAsia="Calibri"/>
        </w:rPr>
      </w:pPr>
    </w:p>
    <w:p w14:paraId="68DA6DD8" w14:textId="1BE631DC" w:rsidR="0097699D" w:rsidRDefault="00990203" w:rsidP="00990203">
      <w:pPr>
        <w:ind w:firstLine="708"/>
        <w:rPr>
          <w:rFonts w:eastAsia="Calibri" w:cs="Times New Roman"/>
          <w:szCs w:val="26"/>
        </w:rPr>
      </w:pPr>
      <w:r w:rsidRPr="00F06F7D">
        <w:rPr>
          <w:rFonts w:eastAsia="Calibri" w:cs="Times New Roman"/>
          <w:szCs w:val="26"/>
        </w:rPr>
        <w:t xml:space="preserve">На </w:t>
      </w:r>
      <w:r w:rsidRPr="00E21383">
        <w:rPr>
          <w:rFonts w:eastAsia="Calibri" w:cs="Times New Roman"/>
          <w:szCs w:val="26"/>
        </w:rPr>
        <w:t>рисунке</w:t>
      </w:r>
      <w:r w:rsidR="00E21383" w:rsidRPr="00E21383">
        <w:rPr>
          <w:rFonts w:eastAsia="Calibri" w:cs="Times New Roman"/>
          <w:szCs w:val="26"/>
        </w:rPr>
        <w:t xml:space="preserve"> 3.14</w:t>
      </w:r>
      <w:r w:rsidRPr="00F06F7D">
        <w:rPr>
          <w:rFonts w:eastAsia="Calibri" w:cs="Times New Roman"/>
          <w:szCs w:val="26"/>
        </w:rPr>
        <w:t xml:space="preserve"> представлена зависимость энергии системы для диагональной ориентации молекулы от расстояния до первого (самого нижнего) слоя атомов железа. </w:t>
      </w:r>
    </w:p>
    <w:p w14:paraId="691391DF" w14:textId="77777777" w:rsidR="009D2514" w:rsidRDefault="009D2514" w:rsidP="009D2514">
      <w:pPr>
        <w:pStyle w:val="a9"/>
        <w:rPr>
          <w:rFonts w:eastAsia="Calibri"/>
        </w:rPr>
      </w:pPr>
    </w:p>
    <w:p w14:paraId="1EB4DC53" w14:textId="737060B3" w:rsidR="0097699D" w:rsidRDefault="00326FD8" w:rsidP="0097699D">
      <w:pPr>
        <w:pStyle w:val="afb"/>
      </w:pPr>
      <w:r w:rsidRPr="0097699D">
        <w:object w:dxaOrig="7294" w:dyaOrig="5569" w14:anchorId="5BE71233">
          <v:shape id="_x0000_i1033" type="#_x0000_t75" style="width:243pt;height:185.4pt" o:ole="">
            <v:imagedata r:id="rId79" o:title=""/>
          </v:shape>
          <o:OLEObject Type="Embed" ProgID="Origin50.Graph" ShapeID="_x0000_i1033" DrawAspect="Content" ObjectID="_1591785222" r:id="rId80"/>
        </w:object>
      </w:r>
    </w:p>
    <w:p w14:paraId="30630C2D" w14:textId="77777777" w:rsidR="00A052C0" w:rsidRPr="0097699D" w:rsidRDefault="00A052C0" w:rsidP="009D2514">
      <w:pPr>
        <w:pStyle w:val="a9"/>
        <w:rPr>
          <w:rFonts w:eastAsia="Calibri"/>
        </w:rPr>
      </w:pPr>
    </w:p>
    <w:p w14:paraId="1B7530C0" w14:textId="62D6FA07" w:rsidR="0097699D" w:rsidRDefault="0097699D" w:rsidP="0097699D">
      <w:pPr>
        <w:pStyle w:val="afb"/>
        <w:rPr>
          <w:rFonts w:eastAsia="Calibri"/>
        </w:rPr>
      </w:pPr>
      <w:r w:rsidRPr="00E21383">
        <w:rPr>
          <w:rFonts w:eastAsia="Calibri"/>
        </w:rPr>
        <w:t>Рисунок</w:t>
      </w:r>
      <w:r w:rsidR="00E21383" w:rsidRPr="00E21383">
        <w:rPr>
          <w:rFonts w:eastAsia="Calibri"/>
        </w:rPr>
        <w:t xml:space="preserve"> 3.14</w:t>
      </w:r>
      <w:r w:rsidRPr="0097699D">
        <w:rPr>
          <w:rFonts w:eastAsia="Calibri"/>
        </w:rPr>
        <w:t xml:space="preserve"> - Зависимость энергии системы от расстояния до нижней поверхности кристаллита в случае перемещения молекулы кислорода с диагональной начальной ориентации </w:t>
      </w:r>
    </w:p>
    <w:p w14:paraId="6C42DD05" w14:textId="77777777" w:rsidR="00A052C0" w:rsidRPr="0097699D" w:rsidRDefault="00A052C0" w:rsidP="009D2514">
      <w:pPr>
        <w:pStyle w:val="a9"/>
        <w:rPr>
          <w:rFonts w:eastAsia="Calibri"/>
        </w:rPr>
      </w:pPr>
    </w:p>
    <w:p w14:paraId="79DBEBFF" w14:textId="77777777" w:rsidR="00990203" w:rsidRPr="00F06F7D" w:rsidRDefault="00990203" w:rsidP="00990203">
      <w:pPr>
        <w:ind w:firstLine="708"/>
        <w:rPr>
          <w:rFonts w:eastAsia="Calibri" w:cs="Times New Roman"/>
          <w:szCs w:val="26"/>
        </w:rPr>
      </w:pPr>
      <w:r w:rsidRPr="00F06F7D">
        <w:rPr>
          <w:rFonts w:eastAsia="Calibri" w:cs="Times New Roman"/>
          <w:szCs w:val="26"/>
        </w:rPr>
        <w:t xml:space="preserve">При этом свободная поверхность находится на высоте около </w:t>
      </w:r>
      <w:r w:rsidR="0097699D">
        <w:rPr>
          <w:rFonts w:eastAsia="Calibri" w:cs="Times New Roman"/>
          <w:szCs w:val="26"/>
        </w:rPr>
        <w:t>38</w:t>
      </w:r>
      <w:r w:rsidRPr="00F06F7D">
        <w:rPr>
          <w:rFonts w:eastAsia="Calibri" w:cs="Times New Roman"/>
          <w:szCs w:val="26"/>
        </w:rPr>
        <w:t xml:space="preserve"> Å. В процессе моделирования один из атомов молекулы последовательно сдвигается в направлении поверхности железа, но может двигаться параллельно поверхности, тогда как на подвижность второго атома кислорода ограничений не накладывается.</w:t>
      </w:r>
    </w:p>
    <w:p w14:paraId="04F982F6" w14:textId="77777777" w:rsidR="00990203" w:rsidRPr="00F06F7D" w:rsidRDefault="00990203" w:rsidP="00990203">
      <w:pPr>
        <w:ind w:firstLine="708"/>
        <w:rPr>
          <w:rFonts w:eastAsia="Calibri" w:cs="Times New Roman"/>
          <w:szCs w:val="26"/>
        </w:rPr>
      </w:pPr>
      <w:r w:rsidRPr="00F06F7D">
        <w:rPr>
          <w:rFonts w:eastAsia="Calibri" w:cs="Times New Roman"/>
          <w:szCs w:val="26"/>
        </w:rPr>
        <w:t xml:space="preserve">На графике видно, </w:t>
      </w:r>
      <w:r w:rsidR="00BF65A8" w:rsidRPr="00F06F7D">
        <w:rPr>
          <w:rFonts w:eastAsia="Calibri" w:cs="Times New Roman"/>
          <w:szCs w:val="26"/>
        </w:rPr>
        <w:t>что,</w:t>
      </w:r>
      <w:r w:rsidRPr="00F06F7D">
        <w:rPr>
          <w:rFonts w:eastAsia="Calibri" w:cs="Times New Roman"/>
          <w:szCs w:val="26"/>
        </w:rPr>
        <w:t xml:space="preserve"> когда молекула находится на высоте более 42 Å, полная энергия системы не изменяется, то есть молекула не взаимодействует с поверхностью. Однако по мере того, как расстояние от молекулы до поверхности уменьшается, суммарная энергия также начинает уменьшаться. Непосредственно над поверхностью наблюдается наличие минимума полной энергии, указывающего на возможность физисорбции молекулы кислорода у поверхности. При достижении поверхности молекула разрушается и инкорпорируется в кристаллит железа, что сопровождается резким уменьшением энергии системы. При дальнейшем протягивании атома кислорода (уже потерявшего второй атом из молекулы, который остался вблизи поверхности) наблюдается периодическое изменение энергии, связанное со смещением атомов матрицы вблизи траектории перемещаемого атома кислорода со своих позиций.</w:t>
      </w:r>
    </w:p>
    <w:p w14:paraId="7321CB71" w14:textId="5C25FA08" w:rsidR="00BF65A8" w:rsidRDefault="00990203" w:rsidP="00990203">
      <w:pPr>
        <w:ind w:firstLine="708"/>
        <w:rPr>
          <w:rFonts w:eastAsia="Calibri" w:cs="Times New Roman"/>
          <w:szCs w:val="26"/>
        </w:rPr>
      </w:pPr>
      <w:r w:rsidRPr="00F06F7D">
        <w:rPr>
          <w:rFonts w:eastAsia="Calibri" w:cs="Times New Roman"/>
          <w:szCs w:val="26"/>
        </w:rPr>
        <w:t xml:space="preserve">На </w:t>
      </w:r>
      <w:r w:rsidRPr="00E21383">
        <w:rPr>
          <w:rFonts w:eastAsia="Calibri" w:cs="Times New Roman"/>
          <w:szCs w:val="26"/>
        </w:rPr>
        <w:t>рисунке</w:t>
      </w:r>
      <w:r w:rsidR="00E21383" w:rsidRPr="00E21383">
        <w:rPr>
          <w:rFonts w:eastAsia="Calibri" w:cs="Times New Roman"/>
          <w:szCs w:val="26"/>
        </w:rPr>
        <w:t xml:space="preserve"> 3.15</w:t>
      </w:r>
      <w:r w:rsidRPr="00F06F7D">
        <w:rPr>
          <w:rFonts w:eastAsia="Calibri" w:cs="Times New Roman"/>
          <w:szCs w:val="26"/>
        </w:rPr>
        <w:t xml:space="preserve"> собраны зависимости энергии системы от расстояния до первого слоя атомов железа для всех трех начальных ориентаций молекул.</w:t>
      </w:r>
    </w:p>
    <w:p w14:paraId="37F5F06E" w14:textId="77777777" w:rsidR="00A052C0" w:rsidRDefault="00A052C0" w:rsidP="009D2514">
      <w:pPr>
        <w:pStyle w:val="a9"/>
        <w:rPr>
          <w:rFonts w:eastAsia="Calibri"/>
        </w:rPr>
      </w:pPr>
    </w:p>
    <w:p w14:paraId="7286911A" w14:textId="2B1E0A01" w:rsidR="00BF65A8" w:rsidRDefault="00326FD8" w:rsidP="00BF65A8">
      <w:pPr>
        <w:pStyle w:val="afb"/>
        <w:rPr>
          <w:rFonts w:eastAsia="Calibri" w:cs="Times New Roman"/>
        </w:rPr>
      </w:pPr>
      <w:r w:rsidRPr="00F06F7D">
        <w:rPr>
          <w:rFonts w:eastAsia="Calibri" w:cs="Times New Roman"/>
        </w:rPr>
        <w:object w:dxaOrig="7294" w:dyaOrig="5569" w14:anchorId="4AB20585">
          <v:shape id="_x0000_i1034" type="#_x0000_t75" style="width:286.8pt;height:219.6pt" o:ole="">
            <v:imagedata r:id="rId81" o:title=""/>
          </v:shape>
          <o:OLEObject Type="Embed" ProgID="Origin50.Graph" ShapeID="_x0000_i1034" DrawAspect="Content" ObjectID="_1591785223" r:id="rId82"/>
        </w:object>
      </w:r>
    </w:p>
    <w:p w14:paraId="5FBE1209" w14:textId="77777777" w:rsidR="00A052C0" w:rsidRPr="00F06F7D" w:rsidRDefault="00A052C0" w:rsidP="009D2514">
      <w:pPr>
        <w:pStyle w:val="a9"/>
        <w:rPr>
          <w:rFonts w:eastAsia="Calibri"/>
        </w:rPr>
      </w:pPr>
    </w:p>
    <w:p w14:paraId="2F7997BE" w14:textId="19C6BD43" w:rsidR="00BF65A8" w:rsidRDefault="00BF65A8" w:rsidP="00BF65A8">
      <w:pPr>
        <w:pStyle w:val="afb"/>
        <w:rPr>
          <w:rFonts w:eastAsia="Calibri" w:cs="Times New Roman"/>
        </w:rPr>
      </w:pPr>
      <w:r w:rsidRPr="00E21383">
        <w:rPr>
          <w:rFonts w:eastAsia="Calibri" w:cs="Times New Roman"/>
        </w:rPr>
        <w:t>Рисунок</w:t>
      </w:r>
      <w:r w:rsidR="00E21383" w:rsidRPr="00E21383">
        <w:rPr>
          <w:rFonts w:eastAsia="Calibri" w:cs="Times New Roman"/>
        </w:rPr>
        <w:t xml:space="preserve"> 3.15</w:t>
      </w:r>
      <w:r>
        <w:rPr>
          <w:rFonts w:eastAsia="Calibri" w:cs="Times New Roman"/>
        </w:rPr>
        <w:t xml:space="preserve"> </w:t>
      </w:r>
      <w:r w:rsidRPr="00F06F7D">
        <w:rPr>
          <w:rFonts w:eastAsia="Calibri" w:cs="Times New Roman"/>
        </w:rPr>
        <w:t xml:space="preserve">– Зависимость энергии системы от расстояния смещаемого атома кислорода до первого слоя атомов железа для диагональной, горизонтальной и вертикальной начальной ориентации молекулы кислорода. </w:t>
      </w:r>
    </w:p>
    <w:p w14:paraId="78576C95" w14:textId="77777777" w:rsidR="00A052C0" w:rsidRPr="00F06F7D" w:rsidRDefault="00A052C0" w:rsidP="009D2514">
      <w:pPr>
        <w:pStyle w:val="a9"/>
        <w:rPr>
          <w:rFonts w:eastAsia="Calibri"/>
        </w:rPr>
      </w:pPr>
    </w:p>
    <w:p w14:paraId="66BF3341" w14:textId="77777777" w:rsidR="00990203" w:rsidRPr="00F06F7D" w:rsidRDefault="00990203" w:rsidP="00990203">
      <w:pPr>
        <w:ind w:firstLine="708"/>
        <w:rPr>
          <w:rFonts w:eastAsia="Calibri" w:cs="Times New Roman"/>
          <w:szCs w:val="26"/>
        </w:rPr>
      </w:pPr>
      <w:r w:rsidRPr="00F06F7D">
        <w:rPr>
          <w:rFonts w:eastAsia="Calibri" w:cs="Times New Roman"/>
          <w:szCs w:val="26"/>
        </w:rPr>
        <w:t>Видно, что общий характер наблюдаемой зависимости изменения энергии одинаков, однако для случая горизонтальной начальной ориентации молекулы амплитуда изменения энергии заметно меньше, чем при диагональной и вертикальной начальных ориентациях. Следует иметь в виду, что пики при расстояниях менее 38 Å во всех случаях соответствуют протягиванию одного атома кислорода, поскольку второй атом молекулы отрывается уже на поверхности и застревает в приповерхностном слое</w:t>
      </w:r>
      <w:r w:rsidR="00BF65A8">
        <w:rPr>
          <w:rFonts w:eastAsia="Calibri" w:cs="Times New Roman"/>
          <w:szCs w:val="26"/>
        </w:rPr>
        <w:t xml:space="preserve">. </w:t>
      </w:r>
      <w:r w:rsidRPr="00F06F7D">
        <w:rPr>
          <w:rFonts w:eastAsia="Calibri" w:cs="Times New Roman"/>
          <w:szCs w:val="26"/>
        </w:rPr>
        <w:t>Однако протягиваемый атом горизонтальной молекулы проходит через кристалл по несколько более эффективной траектории.</w:t>
      </w:r>
    </w:p>
    <w:p w14:paraId="501E3FA5" w14:textId="482BB6F1" w:rsidR="00990203" w:rsidRDefault="00990203" w:rsidP="00990203">
      <w:pPr>
        <w:ind w:firstLine="708"/>
        <w:rPr>
          <w:rFonts w:eastAsia="Calibri" w:cs="Times New Roman"/>
          <w:szCs w:val="26"/>
        </w:rPr>
      </w:pPr>
      <w:r w:rsidRPr="00F06F7D">
        <w:rPr>
          <w:rFonts w:eastAsia="Calibri" w:cs="Times New Roman"/>
          <w:szCs w:val="26"/>
        </w:rPr>
        <w:t>Приповерхностный минимум энергии, соответствующий физисорбции молекулы кислорода, был про</w:t>
      </w:r>
      <w:r w:rsidR="000A46A8">
        <w:rPr>
          <w:rFonts w:eastAsia="Calibri" w:cs="Times New Roman"/>
          <w:szCs w:val="26"/>
        </w:rPr>
        <w:t>считан</w:t>
      </w:r>
      <w:r w:rsidRPr="00F06F7D">
        <w:rPr>
          <w:rFonts w:eastAsia="Calibri" w:cs="Times New Roman"/>
          <w:szCs w:val="26"/>
        </w:rPr>
        <w:t xml:space="preserve"> более подробно</w:t>
      </w:r>
      <w:r w:rsidR="000A46A8">
        <w:rPr>
          <w:rFonts w:eastAsia="Calibri" w:cs="Times New Roman"/>
          <w:szCs w:val="26"/>
        </w:rPr>
        <w:t xml:space="preserve"> (врезка на </w:t>
      </w:r>
      <w:r w:rsidR="000A46A8" w:rsidRPr="00E21383">
        <w:rPr>
          <w:rFonts w:eastAsia="Calibri" w:cs="Times New Roman"/>
          <w:szCs w:val="26"/>
        </w:rPr>
        <w:t>рисунке</w:t>
      </w:r>
      <w:r w:rsidR="00E21383" w:rsidRPr="00E21383">
        <w:rPr>
          <w:rFonts w:eastAsia="Calibri" w:cs="Times New Roman"/>
          <w:szCs w:val="26"/>
        </w:rPr>
        <w:t xml:space="preserve"> 3.15</w:t>
      </w:r>
      <w:r w:rsidR="000A46A8">
        <w:rPr>
          <w:rFonts w:eastAsia="Calibri" w:cs="Times New Roman"/>
          <w:szCs w:val="26"/>
        </w:rPr>
        <w:t>)</w:t>
      </w:r>
      <w:r w:rsidRPr="00F06F7D">
        <w:rPr>
          <w:rFonts w:eastAsia="Calibri" w:cs="Times New Roman"/>
          <w:szCs w:val="26"/>
        </w:rPr>
        <w:t xml:space="preserve">. Величина энергии связи молекулы кислорода с поверхностью железа в этом состоянии составляет </w:t>
      </w:r>
      <m:oMath>
        <m:r>
          <m:rPr>
            <m:sty m:val="p"/>
          </m:rPr>
          <w:rPr>
            <w:rFonts w:ascii="Cambria Math" w:eastAsia="Calibri" w:hAnsi="Cambria Math" w:cs="Times New Roman"/>
            <w:szCs w:val="26"/>
            <w:lang w:val="en-US"/>
          </w:rPr>
          <m:t>ΔE</m:t>
        </m:r>
        <m:r>
          <w:rPr>
            <w:rFonts w:ascii="Cambria Math" w:eastAsia="Calibri" w:hAnsi="Cambria Math" w:cs="Times New Roman"/>
            <w:szCs w:val="26"/>
          </w:rPr>
          <m:t xml:space="preserve"> ≈ 1,2 эВ</m:t>
        </m:r>
      </m:oMath>
      <w:r w:rsidRPr="00F06F7D">
        <w:rPr>
          <w:rFonts w:eastAsia="Calibri" w:cs="Times New Roman"/>
          <w:szCs w:val="26"/>
        </w:rPr>
        <w:t>.</w:t>
      </w:r>
    </w:p>
    <w:p w14:paraId="337C8086" w14:textId="4EABE2CD" w:rsidR="000A46A8" w:rsidRDefault="000A46A8" w:rsidP="000A46A8">
      <w:pPr>
        <w:ind w:firstLine="708"/>
        <w:rPr>
          <w:rFonts w:eastAsia="Calibri" w:cs="Times New Roman"/>
          <w:szCs w:val="26"/>
        </w:rPr>
      </w:pPr>
      <w:r>
        <w:rPr>
          <w:rFonts w:eastAsia="Calibri" w:cs="Times New Roman"/>
          <w:szCs w:val="26"/>
        </w:rPr>
        <w:t xml:space="preserve">На </w:t>
      </w:r>
      <w:r w:rsidRPr="00E21383">
        <w:rPr>
          <w:rFonts w:eastAsia="Calibri" w:cs="Times New Roman"/>
          <w:szCs w:val="26"/>
        </w:rPr>
        <w:t>рисунке</w:t>
      </w:r>
      <w:r w:rsidR="00E21383" w:rsidRPr="00E21383">
        <w:rPr>
          <w:rFonts w:eastAsia="Calibri" w:cs="Times New Roman"/>
          <w:szCs w:val="26"/>
        </w:rPr>
        <w:t xml:space="preserve"> 3.16</w:t>
      </w:r>
      <w:r w:rsidRPr="00F06F7D">
        <w:rPr>
          <w:rFonts w:eastAsia="Calibri" w:cs="Times New Roman"/>
          <w:szCs w:val="26"/>
        </w:rPr>
        <w:t xml:space="preserve"> показ</w:t>
      </w:r>
      <w:r>
        <w:rPr>
          <w:rFonts w:eastAsia="Calibri" w:cs="Times New Roman"/>
          <w:szCs w:val="26"/>
        </w:rPr>
        <w:t>аны</w:t>
      </w:r>
      <w:r w:rsidRPr="00F06F7D">
        <w:rPr>
          <w:rFonts w:eastAsia="Calibri" w:cs="Times New Roman"/>
          <w:szCs w:val="26"/>
        </w:rPr>
        <w:t xml:space="preserve"> последовательные стадии захвата молекул кислорода на поверхности железа. </w:t>
      </w:r>
    </w:p>
    <w:p w14:paraId="33289F80" w14:textId="387BC0DA" w:rsidR="00D74FFC" w:rsidRDefault="00D74FFC" w:rsidP="000A46A8">
      <w:pPr>
        <w:ind w:firstLine="708"/>
        <w:rPr>
          <w:rFonts w:eastAsia="Calibri" w:cs="Times New Roman"/>
          <w:szCs w:val="26"/>
        </w:rPr>
      </w:pPr>
    </w:p>
    <w:p w14:paraId="7EA22C61" w14:textId="77777777" w:rsidR="00D74FFC" w:rsidRDefault="00D74FFC" w:rsidP="000A46A8">
      <w:pPr>
        <w:ind w:firstLine="708"/>
        <w:rPr>
          <w:rFonts w:eastAsia="Calibri" w:cs="Times New Roman"/>
          <w:szCs w:val="26"/>
        </w:rPr>
      </w:pPr>
    </w:p>
    <w:p w14:paraId="4F796DA0" w14:textId="77777777" w:rsidR="00A052C0" w:rsidRDefault="00A052C0" w:rsidP="009D2514">
      <w:pPr>
        <w:pStyle w:val="a9"/>
        <w:rPr>
          <w:rFonts w:eastAsia="Calibri"/>
        </w:rPr>
      </w:pPr>
    </w:p>
    <w:tbl>
      <w:tblPr>
        <w:tblW w:w="8905" w:type="dxa"/>
        <w:tblLayout w:type="fixed"/>
        <w:tblLook w:val="04A0" w:firstRow="1" w:lastRow="0" w:firstColumn="1" w:lastColumn="0" w:noHBand="0" w:noVBand="1"/>
      </w:tblPr>
      <w:tblGrid>
        <w:gridCol w:w="2537"/>
        <w:gridCol w:w="3328"/>
        <w:gridCol w:w="3040"/>
      </w:tblGrid>
      <w:tr w:rsidR="000A46A8" w:rsidRPr="00F06F7D" w14:paraId="05C373D2" w14:textId="77777777" w:rsidTr="007635B3">
        <w:trPr>
          <w:trHeight w:val="1803"/>
        </w:trPr>
        <w:tc>
          <w:tcPr>
            <w:tcW w:w="2537" w:type="dxa"/>
            <w:vAlign w:val="center"/>
          </w:tcPr>
          <w:p w14:paraId="4A5B5784" w14:textId="4F55B439" w:rsidR="000A46A8" w:rsidRPr="00F06F7D" w:rsidRDefault="003654C9" w:rsidP="007635B3">
            <w:pPr>
              <w:pStyle w:val="afb"/>
              <w:rPr>
                <w:rFonts w:cs="Times New Roman"/>
              </w:rPr>
            </w:pPr>
            <w:r>
              <w:rPr>
                <w:rFonts w:eastAsia="Calibri" w:cs="Times New Roman"/>
                <w:noProof/>
              </w:rPr>
              <w:drawing>
                <wp:inline distT="0" distB="0" distL="0" distR="0" wp14:anchorId="664A930B" wp14:editId="20F60907">
                  <wp:extent cx="1295400" cy="885825"/>
                  <wp:effectExtent l="19050" t="19050" r="19050" b="285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83">
                            <a:extLst>
                              <a:ext uri="{28A0092B-C50C-407E-A947-70E740481C1C}">
                                <a14:useLocalDpi xmlns:a14="http://schemas.microsoft.com/office/drawing/2010/main" val="0"/>
                              </a:ext>
                            </a:extLst>
                          </a:blip>
                          <a:srcRect l="5845" t="1615" r="5843" b="4444"/>
                          <a:stretch/>
                        </pic:blipFill>
                        <pic:spPr bwMode="auto">
                          <a:xfrm>
                            <a:off x="0" y="0"/>
                            <a:ext cx="1295400" cy="8858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393DB1" w14:textId="7C17AD61" w:rsidR="000A46A8" w:rsidRPr="003654C9" w:rsidRDefault="003654C9" w:rsidP="007635B3">
            <w:pPr>
              <w:pStyle w:val="afb"/>
              <w:rPr>
                <w:rFonts w:cs="Times New Roman"/>
              </w:rPr>
            </w:pPr>
            <w:r>
              <w:rPr>
                <w:rFonts w:cs="Times New Roman"/>
              </w:rPr>
              <w:t>а</w:t>
            </w:r>
          </w:p>
        </w:tc>
        <w:tc>
          <w:tcPr>
            <w:tcW w:w="3328" w:type="dxa"/>
            <w:vAlign w:val="center"/>
          </w:tcPr>
          <w:p w14:paraId="080087DF" w14:textId="5C0620F1" w:rsidR="000A46A8" w:rsidRPr="00F06F7D" w:rsidRDefault="003654C9" w:rsidP="007635B3">
            <w:pPr>
              <w:pStyle w:val="afb"/>
              <w:rPr>
                <w:rFonts w:cs="Times New Roman"/>
              </w:rPr>
            </w:pPr>
            <w:r>
              <w:rPr>
                <w:rFonts w:eastAsia="Calibri" w:cs="Times New Roman"/>
                <w:noProof/>
              </w:rPr>
              <w:drawing>
                <wp:inline distT="0" distB="0" distL="0" distR="0" wp14:anchorId="653F855D" wp14:editId="1F760BA3">
                  <wp:extent cx="1971675" cy="885825"/>
                  <wp:effectExtent l="19050" t="19050" r="28575" b="2857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4">
                            <a:extLst>
                              <a:ext uri="{28A0092B-C50C-407E-A947-70E740481C1C}">
                                <a14:useLocalDpi xmlns:a14="http://schemas.microsoft.com/office/drawing/2010/main" val="0"/>
                              </a:ext>
                            </a:extLst>
                          </a:blip>
                          <a:srcRect t="7619" b="3809"/>
                          <a:stretch/>
                        </pic:blipFill>
                        <pic:spPr bwMode="auto">
                          <a:xfrm>
                            <a:off x="0" y="0"/>
                            <a:ext cx="1971675" cy="8858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691DF4" w14:textId="03158538" w:rsidR="000A46A8" w:rsidRPr="003654C9" w:rsidRDefault="003654C9" w:rsidP="007635B3">
            <w:pPr>
              <w:pStyle w:val="afb"/>
              <w:rPr>
                <w:rFonts w:cs="Times New Roman"/>
              </w:rPr>
            </w:pPr>
            <w:r>
              <w:rPr>
                <w:rFonts w:cs="Times New Roman"/>
              </w:rPr>
              <w:t>б</w:t>
            </w:r>
          </w:p>
        </w:tc>
        <w:tc>
          <w:tcPr>
            <w:tcW w:w="3040" w:type="dxa"/>
            <w:vAlign w:val="center"/>
          </w:tcPr>
          <w:p w14:paraId="36AEC600" w14:textId="3A172E06" w:rsidR="000A46A8" w:rsidRPr="00F06F7D" w:rsidRDefault="003654C9" w:rsidP="007635B3">
            <w:pPr>
              <w:pStyle w:val="afb"/>
              <w:rPr>
                <w:rFonts w:cs="Times New Roman"/>
              </w:rPr>
            </w:pPr>
            <w:r>
              <w:rPr>
                <w:rFonts w:eastAsia="Calibri" w:cs="Times New Roman"/>
                <w:noProof/>
              </w:rPr>
              <w:drawing>
                <wp:inline distT="0" distB="0" distL="0" distR="0" wp14:anchorId="57A0CAA6" wp14:editId="580018F3">
                  <wp:extent cx="1638300" cy="847725"/>
                  <wp:effectExtent l="19050" t="19050" r="19050" b="285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5">
                            <a:extLst>
                              <a:ext uri="{28A0092B-C50C-407E-A947-70E740481C1C}">
                                <a14:useLocalDpi xmlns:a14="http://schemas.microsoft.com/office/drawing/2010/main" val="0"/>
                              </a:ext>
                            </a:extLst>
                          </a:blip>
                          <a:srcRect l="2660" r="5851"/>
                          <a:stretch/>
                        </pic:blipFill>
                        <pic:spPr bwMode="auto">
                          <a:xfrm>
                            <a:off x="0" y="0"/>
                            <a:ext cx="1638300" cy="8477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9EEB5DB" w14:textId="1FA91732" w:rsidR="000A46A8" w:rsidRPr="003654C9" w:rsidRDefault="003654C9" w:rsidP="007635B3">
            <w:pPr>
              <w:pStyle w:val="afb"/>
              <w:rPr>
                <w:rFonts w:cs="Times New Roman"/>
              </w:rPr>
            </w:pPr>
            <w:r>
              <w:rPr>
                <w:rFonts w:cs="Times New Roman"/>
              </w:rPr>
              <w:t>в</w:t>
            </w:r>
          </w:p>
        </w:tc>
      </w:tr>
      <w:tr w:rsidR="000A46A8" w:rsidRPr="00F06F7D" w14:paraId="317B6B29" w14:textId="77777777" w:rsidTr="007635B3">
        <w:trPr>
          <w:trHeight w:val="1238"/>
        </w:trPr>
        <w:tc>
          <w:tcPr>
            <w:tcW w:w="2537" w:type="dxa"/>
            <w:vAlign w:val="center"/>
          </w:tcPr>
          <w:p w14:paraId="363EE9ED" w14:textId="3D49F925" w:rsidR="000A46A8" w:rsidRPr="00F06F7D" w:rsidRDefault="003654C9" w:rsidP="007635B3">
            <w:pPr>
              <w:pStyle w:val="afb"/>
              <w:rPr>
                <w:rFonts w:cs="Times New Roman"/>
              </w:rPr>
            </w:pPr>
            <w:r>
              <w:rPr>
                <w:rFonts w:eastAsia="Calibri" w:cs="Times New Roman"/>
                <w:noProof/>
              </w:rPr>
              <w:drawing>
                <wp:inline distT="0" distB="0" distL="0" distR="0" wp14:anchorId="1C75F52C" wp14:editId="61E1CE24">
                  <wp:extent cx="1343025" cy="571500"/>
                  <wp:effectExtent l="19050" t="19050" r="28575" b="190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86">
                            <a:extLst>
                              <a:ext uri="{28A0092B-C50C-407E-A947-70E740481C1C}">
                                <a14:useLocalDpi xmlns:a14="http://schemas.microsoft.com/office/drawing/2010/main" val="0"/>
                              </a:ext>
                            </a:extLst>
                          </a:blip>
                          <a:srcRect l="5806" r="3226"/>
                          <a:stretch/>
                        </pic:blipFill>
                        <pic:spPr bwMode="auto">
                          <a:xfrm>
                            <a:off x="0" y="0"/>
                            <a:ext cx="1343025" cy="5715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A0EA23" w14:textId="4D84A9F9" w:rsidR="000A46A8" w:rsidRPr="003654C9" w:rsidRDefault="003654C9" w:rsidP="007635B3">
            <w:pPr>
              <w:pStyle w:val="afb"/>
              <w:rPr>
                <w:rFonts w:cs="Times New Roman"/>
              </w:rPr>
            </w:pPr>
            <w:r>
              <w:rPr>
                <w:rFonts w:cs="Times New Roman"/>
              </w:rPr>
              <w:t>г</w:t>
            </w:r>
          </w:p>
        </w:tc>
        <w:tc>
          <w:tcPr>
            <w:tcW w:w="3328" w:type="dxa"/>
            <w:vAlign w:val="center"/>
          </w:tcPr>
          <w:p w14:paraId="06430DAC" w14:textId="5A6BD637" w:rsidR="000A46A8" w:rsidRPr="00F06F7D" w:rsidRDefault="003654C9" w:rsidP="007635B3">
            <w:pPr>
              <w:pStyle w:val="afb"/>
              <w:rPr>
                <w:rFonts w:cs="Times New Roman"/>
              </w:rPr>
            </w:pPr>
            <w:r>
              <w:rPr>
                <w:rFonts w:eastAsia="Calibri" w:cs="Times New Roman"/>
                <w:noProof/>
              </w:rPr>
              <w:drawing>
                <wp:inline distT="0" distB="0" distL="0" distR="0" wp14:anchorId="545EF6BB" wp14:editId="58E1FD9E">
                  <wp:extent cx="1790700" cy="622935"/>
                  <wp:effectExtent l="19050" t="19050" r="19050" b="2476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87">
                            <a:extLst>
                              <a:ext uri="{28A0092B-C50C-407E-A947-70E740481C1C}">
                                <a14:useLocalDpi xmlns:a14="http://schemas.microsoft.com/office/drawing/2010/main" val="0"/>
                              </a:ext>
                            </a:extLst>
                          </a:blip>
                          <a:srcRect l="2899" t="7888" r="6280"/>
                          <a:stretch/>
                        </pic:blipFill>
                        <pic:spPr bwMode="auto">
                          <a:xfrm>
                            <a:off x="0" y="0"/>
                            <a:ext cx="1790700" cy="62293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702180" w14:textId="517B7F4D" w:rsidR="000A46A8" w:rsidRPr="003654C9" w:rsidRDefault="003654C9" w:rsidP="007635B3">
            <w:pPr>
              <w:pStyle w:val="afb"/>
              <w:rPr>
                <w:rFonts w:cs="Times New Roman"/>
              </w:rPr>
            </w:pPr>
            <w:r>
              <w:rPr>
                <w:rFonts w:cs="Times New Roman"/>
              </w:rPr>
              <w:t>д</w:t>
            </w:r>
          </w:p>
        </w:tc>
        <w:tc>
          <w:tcPr>
            <w:tcW w:w="3040" w:type="dxa"/>
            <w:vAlign w:val="center"/>
          </w:tcPr>
          <w:p w14:paraId="49C2172C" w14:textId="347F9B50" w:rsidR="000A46A8" w:rsidRPr="00F06F7D" w:rsidRDefault="003654C9" w:rsidP="007635B3">
            <w:pPr>
              <w:pStyle w:val="afb"/>
              <w:rPr>
                <w:rFonts w:cs="Times New Roman"/>
              </w:rPr>
            </w:pPr>
            <w:r>
              <w:rPr>
                <w:rFonts w:eastAsia="Calibri" w:cs="Times New Roman"/>
                <w:noProof/>
              </w:rPr>
              <w:drawing>
                <wp:inline distT="0" distB="0" distL="0" distR="0" wp14:anchorId="03866E8A" wp14:editId="4D4C3831">
                  <wp:extent cx="1590675" cy="581025"/>
                  <wp:effectExtent l="19050" t="19050" r="28575" b="2857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88">
                            <a:extLst>
                              <a:ext uri="{28A0092B-C50C-407E-A947-70E740481C1C}">
                                <a14:useLocalDpi xmlns:a14="http://schemas.microsoft.com/office/drawing/2010/main" val="0"/>
                              </a:ext>
                            </a:extLst>
                          </a:blip>
                          <a:srcRect l="5851" r="5320"/>
                          <a:stretch/>
                        </pic:blipFill>
                        <pic:spPr bwMode="auto">
                          <a:xfrm flipH="1" flipV="1">
                            <a:off x="0" y="0"/>
                            <a:ext cx="1590675" cy="5810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5FFCD80" w14:textId="7A14A3FD" w:rsidR="000A46A8" w:rsidRPr="003654C9" w:rsidRDefault="003654C9" w:rsidP="007635B3">
            <w:pPr>
              <w:pStyle w:val="afb"/>
              <w:rPr>
                <w:rFonts w:cs="Times New Roman"/>
              </w:rPr>
            </w:pPr>
            <w:r>
              <w:rPr>
                <w:rFonts w:cs="Times New Roman"/>
              </w:rPr>
              <w:t>е</w:t>
            </w:r>
          </w:p>
        </w:tc>
      </w:tr>
    </w:tbl>
    <w:p w14:paraId="5A40BF5F" w14:textId="006F852C" w:rsidR="003654C9" w:rsidRPr="00A052C0" w:rsidRDefault="003654C9" w:rsidP="000A46A8">
      <w:pPr>
        <w:pStyle w:val="afb"/>
        <w:rPr>
          <w:rFonts w:eastAsia="Calibri" w:cs="Times New Roman"/>
          <w:sz w:val="20"/>
          <w:szCs w:val="20"/>
        </w:rPr>
      </w:pPr>
      <m:oMath>
        <m:r>
          <w:rPr>
            <w:rFonts w:ascii="Cambria Math" w:eastAsia="Calibri" w:hAnsi="Cambria Math" w:cs="Times New Roman"/>
            <w:sz w:val="20"/>
            <w:szCs w:val="20"/>
          </w:rPr>
          <m:t>а÷е</m:t>
        </m:r>
      </m:oMath>
      <w:r w:rsidRPr="00A052C0">
        <w:rPr>
          <w:rFonts w:eastAsia="Calibri" w:cs="Times New Roman"/>
          <w:sz w:val="20"/>
          <w:szCs w:val="20"/>
        </w:rPr>
        <w:t xml:space="preserve"> – последовательные </w:t>
      </w:r>
      <w:r w:rsidR="00E21383" w:rsidRPr="00A052C0">
        <w:rPr>
          <w:rFonts w:eastAsia="Calibri" w:cs="Times New Roman"/>
          <w:sz w:val="20"/>
          <w:szCs w:val="20"/>
        </w:rPr>
        <w:t>шаги</w:t>
      </w:r>
    </w:p>
    <w:p w14:paraId="72599161" w14:textId="77777777" w:rsidR="00A052C0" w:rsidRPr="003654C9" w:rsidRDefault="00A052C0" w:rsidP="009D2514">
      <w:pPr>
        <w:pStyle w:val="a9"/>
        <w:rPr>
          <w:rFonts w:eastAsia="Calibri"/>
        </w:rPr>
      </w:pPr>
    </w:p>
    <w:p w14:paraId="66CADE8E" w14:textId="44863DC8" w:rsidR="000A46A8" w:rsidRDefault="000A46A8" w:rsidP="000A46A8">
      <w:pPr>
        <w:pStyle w:val="afb"/>
        <w:rPr>
          <w:rFonts w:eastAsia="Calibri" w:cs="Times New Roman"/>
        </w:rPr>
      </w:pPr>
      <w:r w:rsidRPr="00E21383">
        <w:rPr>
          <w:rFonts w:eastAsia="Calibri" w:cs="Times New Roman"/>
        </w:rPr>
        <w:t>Рисунок</w:t>
      </w:r>
      <w:r w:rsidR="00E21383" w:rsidRPr="00E21383">
        <w:rPr>
          <w:rFonts w:eastAsia="Calibri" w:cs="Times New Roman"/>
        </w:rPr>
        <w:t xml:space="preserve"> 3.16</w:t>
      </w:r>
      <w:r w:rsidR="007A6D3E">
        <w:rPr>
          <w:rFonts w:eastAsia="Calibri" w:cs="Times New Roman"/>
        </w:rPr>
        <w:t xml:space="preserve"> </w:t>
      </w:r>
      <w:r w:rsidRPr="00F06F7D">
        <w:rPr>
          <w:rFonts w:eastAsia="Calibri" w:cs="Times New Roman"/>
        </w:rPr>
        <w:t>–</w:t>
      </w:r>
      <w:r w:rsidR="007A6D3E">
        <w:rPr>
          <w:rFonts w:eastAsia="Calibri" w:cs="Times New Roman"/>
        </w:rPr>
        <w:t xml:space="preserve"> </w:t>
      </w:r>
      <w:r w:rsidRPr="00F06F7D">
        <w:rPr>
          <w:rFonts w:eastAsia="Calibri" w:cs="Times New Roman"/>
        </w:rPr>
        <w:t>Последовательные стадии продвижения кислорода в процессе моделирования</w:t>
      </w:r>
      <w:r w:rsidR="005537E9">
        <w:rPr>
          <w:rFonts w:eastAsia="Calibri" w:cs="Times New Roman"/>
        </w:rPr>
        <w:t>. Красным выделены атомы железа, синим – кислорода.</w:t>
      </w:r>
    </w:p>
    <w:p w14:paraId="6965860C" w14:textId="77777777" w:rsidR="00A052C0" w:rsidRPr="00F06F7D" w:rsidRDefault="00A052C0" w:rsidP="009D2514">
      <w:pPr>
        <w:pStyle w:val="a9"/>
        <w:rPr>
          <w:rFonts w:eastAsia="Calibri"/>
        </w:rPr>
      </w:pPr>
    </w:p>
    <w:p w14:paraId="0FC8E58D" w14:textId="6B22D68E" w:rsidR="000A46A8" w:rsidRDefault="000A46A8" w:rsidP="000A46A8">
      <w:pPr>
        <w:ind w:firstLine="708"/>
        <w:rPr>
          <w:rFonts w:eastAsia="Calibri" w:cs="Times New Roman"/>
          <w:szCs w:val="26"/>
        </w:rPr>
      </w:pPr>
      <w:r w:rsidRPr="00F06F7D">
        <w:rPr>
          <w:rFonts w:eastAsia="Calibri" w:cs="Times New Roman"/>
          <w:szCs w:val="26"/>
        </w:rPr>
        <w:t xml:space="preserve">Хорошо видно, что вблизи поверхности, на третьем кадре, молекула немного вращается вокруг оси </w:t>
      </w:r>
      <w:r w:rsidRPr="00F06F7D">
        <w:rPr>
          <w:rFonts w:eastAsia="Calibri" w:cs="Times New Roman"/>
          <w:szCs w:val="26"/>
          <w:lang w:val="en-US"/>
        </w:rPr>
        <w:t>Z</w:t>
      </w:r>
      <w:r w:rsidRPr="00F06F7D">
        <w:rPr>
          <w:rFonts w:eastAsia="Calibri" w:cs="Times New Roman"/>
          <w:szCs w:val="26"/>
        </w:rPr>
        <w:t>. После адсорбции, когда нет взаимодействия между двумя атомами кислорода, второй (правый) атом остается на поверхности (потому что к нему никакая сила не приложена), а первый (левый) продолжает протягиваться через кристалл.</w:t>
      </w:r>
    </w:p>
    <w:p w14:paraId="328E0185" w14:textId="76D45B63" w:rsidR="00D00A72" w:rsidRDefault="00D00A72" w:rsidP="000A46A8">
      <w:pPr>
        <w:ind w:firstLine="708"/>
        <w:rPr>
          <w:rFonts w:eastAsia="Calibri" w:cs="Times New Roman"/>
          <w:szCs w:val="26"/>
        </w:rPr>
      </w:pPr>
      <w:r>
        <w:rPr>
          <w:rFonts w:eastAsia="Calibri" w:cs="Times New Roman"/>
          <w:szCs w:val="26"/>
        </w:rPr>
        <w:t>Также проводилось исследование на предмет связи кислорода с атомом хрома</w:t>
      </w:r>
      <w:r w:rsidR="00AF4866">
        <w:rPr>
          <w:rFonts w:eastAsia="Calibri" w:cs="Times New Roman"/>
          <w:szCs w:val="26"/>
        </w:rPr>
        <w:t xml:space="preserve"> и </w:t>
      </w:r>
      <w:r w:rsidR="00C85E7C">
        <w:rPr>
          <w:rFonts w:eastAsia="Calibri" w:cs="Times New Roman"/>
          <w:szCs w:val="26"/>
        </w:rPr>
        <w:t>с алюминием</w:t>
      </w:r>
      <w:r>
        <w:rPr>
          <w:rFonts w:eastAsia="Calibri" w:cs="Times New Roman"/>
          <w:szCs w:val="26"/>
        </w:rPr>
        <w:t xml:space="preserve">. Создавалась ячейка из железа со свободной поверхностью. Внутри ячейки помещался атом кислорода на глубине, порядка 20 </w:t>
      </w:r>
      <w:r w:rsidRPr="00F06F7D">
        <w:rPr>
          <w:rFonts w:eastAsia="Calibri" w:cs="Times New Roman"/>
          <w:szCs w:val="26"/>
        </w:rPr>
        <w:t>Å</w:t>
      </w:r>
      <w:r>
        <w:rPr>
          <w:rFonts w:eastAsia="Calibri" w:cs="Times New Roman"/>
          <w:szCs w:val="26"/>
        </w:rPr>
        <w:t>, на поверхности помещался атом хрома</w:t>
      </w:r>
      <w:r w:rsidR="003873D5">
        <w:rPr>
          <w:rFonts w:eastAsia="Calibri" w:cs="Times New Roman"/>
          <w:szCs w:val="26"/>
        </w:rPr>
        <w:t>, система минимизировалась</w:t>
      </w:r>
      <w:r>
        <w:rPr>
          <w:rFonts w:eastAsia="Calibri" w:cs="Times New Roman"/>
          <w:szCs w:val="26"/>
        </w:rPr>
        <w:t xml:space="preserve">. Полная энергия такой системы составила </w:t>
      </w:r>
      <m:oMath>
        <m:r>
          <m:rPr>
            <m:sty m:val="p"/>
          </m:rPr>
          <w:rPr>
            <w:rFonts w:ascii="Cambria Math" w:eastAsia="Calibri" w:hAnsi="Cambria Math" w:cs="Times New Roman"/>
            <w:szCs w:val="26"/>
          </w:rPr>
          <m:t xml:space="preserve">E=-800730.074 </m:t>
        </m:r>
        <m:r>
          <w:rPr>
            <w:rFonts w:ascii="Cambria Math" w:eastAsia="Calibri" w:hAnsi="Cambria Math" w:cs="Times New Roman"/>
            <w:szCs w:val="26"/>
          </w:rPr>
          <m:t>эВ</m:t>
        </m:r>
      </m:oMath>
      <w:r>
        <w:rPr>
          <w:rFonts w:eastAsia="Calibri" w:cs="Times New Roman"/>
          <w:szCs w:val="26"/>
        </w:rPr>
        <w:t xml:space="preserve">. Далее, атом кислорода помещался на поверхность рядом с хромом. Полная энергия такой системы составила </w:t>
      </w:r>
      <m:oMath>
        <m:r>
          <m:rPr>
            <m:sty m:val="p"/>
          </m:rPr>
          <w:rPr>
            <w:rFonts w:ascii="Cambria Math" w:eastAsia="Calibri" w:hAnsi="Cambria Math" w:cs="Times New Roman"/>
            <w:szCs w:val="26"/>
          </w:rPr>
          <m:t xml:space="preserve">E=-800923.942 </m:t>
        </m:r>
        <m:r>
          <w:rPr>
            <w:rFonts w:ascii="Cambria Math" w:eastAsia="Calibri" w:hAnsi="Cambria Math" w:cs="Times New Roman"/>
            <w:szCs w:val="26"/>
          </w:rPr>
          <m:t>эВ</m:t>
        </m:r>
      </m:oMath>
      <w:r>
        <w:rPr>
          <w:rFonts w:eastAsia="Calibri" w:cs="Times New Roman"/>
          <w:szCs w:val="26"/>
        </w:rPr>
        <w:t xml:space="preserve">, что на </w:t>
      </w:r>
      <m:oMath>
        <m:r>
          <w:rPr>
            <w:rFonts w:ascii="Cambria Math" w:eastAsia="Calibri" w:hAnsi="Cambria Math" w:cs="Times New Roman"/>
            <w:szCs w:val="26"/>
          </w:rPr>
          <m:t>193 эВ</m:t>
        </m:r>
      </m:oMath>
      <w:r w:rsidR="00C85E7C">
        <w:rPr>
          <w:rFonts w:eastAsia="Calibri" w:cs="Times New Roman"/>
          <w:szCs w:val="26"/>
        </w:rPr>
        <w:t xml:space="preserve"> меньше. В случае алюминия энергии были </w:t>
      </w:r>
      <m:oMath>
        <m:r>
          <m:rPr>
            <m:sty m:val="p"/>
          </m:rPr>
          <w:rPr>
            <w:rFonts w:ascii="Cambria Math" w:eastAsia="Calibri" w:hAnsi="Cambria Math" w:cs="Times New Roman"/>
            <w:szCs w:val="26"/>
          </w:rPr>
          <m:t xml:space="preserve">E=-800784.262 </m:t>
        </m:r>
        <m:r>
          <w:rPr>
            <w:rFonts w:ascii="Cambria Math" w:eastAsia="Calibri" w:hAnsi="Cambria Math" w:cs="Times New Roman"/>
            <w:szCs w:val="26"/>
          </w:rPr>
          <m:t>эВ</m:t>
        </m:r>
      </m:oMath>
      <w:r w:rsidR="00C85E7C" w:rsidRPr="00C85E7C">
        <w:rPr>
          <w:rFonts w:eastAsia="Calibri" w:cs="Times New Roman"/>
          <w:szCs w:val="26"/>
        </w:rPr>
        <w:t xml:space="preserve"> </w:t>
      </w:r>
      <w:r w:rsidR="00C85E7C">
        <w:rPr>
          <w:rFonts w:eastAsia="Calibri" w:cs="Times New Roman"/>
          <w:szCs w:val="26"/>
        </w:rPr>
        <w:t xml:space="preserve">и </w:t>
      </w:r>
      <m:oMath>
        <m:r>
          <m:rPr>
            <m:sty m:val="p"/>
          </m:rPr>
          <w:rPr>
            <w:rFonts w:ascii="Cambria Math" w:eastAsia="Calibri" w:hAnsi="Cambria Math" w:cs="Times New Roman"/>
            <w:szCs w:val="26"/>
            <w:lang w:val="en-US"/>
          </w:rPr>
          <m:t>E</m:t>
        </m:r>
        <m:r>
          <m:rPr>
            <m:sty m:val="p"/>
          </m:rPr>
          <w:rPr>
            <w:rFonts w:ascii="Cambria Math" w:eastAsia="Calibri" w:hAnsi="Cambria Math" w:cs="Times New Roman"/>
            <w:szCs w:val="26"/>
          </w:rPr>
          <m:t xml:space="preserve">=-800930.107 </m:t>
        </m:r>
        <m:r>
          <w:rPr>
            <w:rFonts w:ascii="Cambria Math" w:eastAsia="Calibri" w:hAnsi="Cambria Math" w:cs="Times New Roman"/>
            <w:szCs w:val="26"/>
          </w:rPr>
          <m:t>эВ</m:t>
        </m:r>
      </m:oMath>
      <w:r w:rsidR="001B49F9">
        <w:rPr>
          <w:rFonts w:eastAsia="Calibri" w:cs="Times New Roman"/>
          <w:szCs w:val="26"/>
        </w:rPr>
        <w:t xml:space="preserve">, что меньше на </w:t>
      </w:r>
      <m:oMath>
        <m:r>
          <w:rPr>
            <w:rFonts w:ascii="Cambria Math" w:eastAsia="Calibri" w:hAnsi="Cambria Math" w:cs="Times New Roman"/>
            <w:szCs w:val="26"/>
          </w:rPr>
          <m:t>146 эВ</m:t>
        </m:r>
      </m:oMath>
      <w:r w:rsidR="001B49F9">
        <w:rPr>
          <w:rFonts w:eastAsia="Calibri" w:cs="Times New Roman"/>
          <w:szCs w:val="26"/>
        </w:rPr>
        <w:t xml:space="preserve"> меньше. </w:t>
      </w:r>
      <w:r w:rsidR="00C85E7C">
        <w:rPr>
          <w:rFonts w:eastAsia="Calibri" w:cs="Times New Roman"/>
          <w:szCs w:val="26"/>
        </w:rPr>
        <w:t>В обеих случаях (хром-кислород, алюминий-кислород) энергия, когда кислород находится рядом с хромом или алюминием, становится ниже, а это значит, что атому кислорода выгоднее находиться рядом с хромом.</w:t>
      </w:r>
    </w:p>
    <w:p w14:paraId="4BC2EDC9" w14:textId="77777777" w:rsidR="00A052C0" w:rsidRPr="00A052C0" w:rsidRDefault="00A052C0" w:rsidP="000A46A8">
      <w:pPr>
        <w:ind w:firstLine="708"/>
        <w:rPr>
          <w:rFonts w:eastAsia="Calibri" w:cs="Times New Roman"/>
          <w:szCs w:val="26"/>
        </w:rPr>
      </w:pPr>
    </w:p>
    <w:p w14:paraId="291AFE48" w14:textId="77777777" w:rsidR="00990203" w:rsidRDefault="000A46A8" w:rsidP="000A46A8">
      <w:pPr>
        <w:pStyle w:val="3"/>
      </w:pPr>
      <w:bookmarkStart w:id="107" w:name="_Toc514780558"/>
      <w:bookmarkStart w:id="108" w:name="_Ref517645385"/>
      <w:bookmarkStart w:id="109" w:name="_Toc517859541"/>
      <w:r>
        <w:t>Движение атомарного кислорода по кристаллической решетке железа.</w:t>
      </w:r>
      <w:bookmarkEnd w:id="107"/>
      <w:bookmarkEnd w:id="108"/>
      <w:bookmarkEnd w:id="109"/>
    </w:p>
    <w:p w14:paraId="0B99E282" w14:textId="2ED006C2" w:rsidR="000A46A8" w:rsidRDefault="000A46A8" w:rsidP="000A46A8">
      <w:pPr>
        <w:ind w:firstLine="708"/>
        <w:rPr>
          <w:rFonts w:eastAsia="Calibri" w:cs="Times New Roman"/>
          <w:szCs w:val="26"/>
        </w:rPr>
      </w:pPr>
      <w:r w:rsidRPr="00F06F7D">
        <w:rPr>
          <w:rFonts w:eastAsia="Calibri" w:cs="Times New Roman"/>
          <w:szCs w:val="26"/>
        </w:rPr>
        <w:t xml:space="preserve">Подробно последовательные стадии движения принудительно перемещаемого атома кислорода по траектории в кристаллической решетке показаны на </w:t>
      </w:r>
      <w:r w:rsidRPr="00E21383">
        <w:rPr>
          <w:rFonts w:eastAsia="Calibri" w:cs="Times New Roman"/>
          <w:szCs w:val="26"/>
        </w:rPr>
        <w:t>рисунке</w:t>
      </w:r>
      <w:r w:rsidR="00E21383" w:rsidRPr="00E21383">
        <w:rPr>
          <w:rFonts w:eastAsia="Calibri" w:cs="Times New Roman"/>
          <w:szCs w:val="26"/>
        </w:rPr>
        <w:t xml:space="preserve"> 3.17</w:t>
      </w:r>
      <w:r w:rsidRPr="00F06F7D">
        <w:rPr>
          <w:rFonts w:eastAsia="Calibri" w:cs="Times New Roman"/>
          <w:szCs w:val="26"/>
        </w:rPr>
        <w:t xml:space="preserve">. </w:t>
      </w:r>
    </w:p>
    <w:p w14:paraId="7DA005C8" w14:textId="77777777" w:rsidR="009D2514" w:rsidRDefault="009D2514" w:rsidP="009D2514">
      <w:pPr>
        <w:pStyle w:val="a9"/>
        <w:rPr>
          <w:rFonts w:eastAsia="Calibri"/>
        </w:rPr>
      </w:pPr>
    </w:p>
    <w:tbl>
      <w:tblPr>
        <w:tblW w:w="0" w:type="auto"/>
        <w:tblLook w:val="04A0" w:firstRow="1" w:lastRow="0" w:firstColumn="1" w:lastColumn="0" w:noHBand="0" w:noVBand="1"/>
      </w:tblPr>
      <w:tblGrid>
        <w:gridCol w:w="3256"/>
        <w:gridCol w:w="3588"/>
        <w:gridCol w:w="2501"/>
      </w:tblGrid>
      <w:tr w:rsidR="000A46A8" w:rsidRPr="00F06F7D" w14:paraId="51268403" w14:textId="77777777" w:rsidTr="00466C3B">
        <w:tc>
          <w:tcPr>
            <w:tcW w:w="3256" w:type="dxa"/>
            <w:vAlign w:val="center"/>
          </w:tcPr>
          <w:p w14:paraId="29933A3E" w14:textId="77777777" w:rsidR="000A46A8" w:rsidRPr="00F06F7D" w:rsidRDefault="000A46A8" w:rsidP="000A46A8">
            <w:pPr>
              <w:pStyle w:val="afb"/>
              <w:rPr>
                <w:rFonts w:eastAsia="Calibri" w:cs="Times New Roman"/>
                <w:lang w:val="en-US"/>
              </w:rPr>
            </w:pPr>
            <w:r w:rsidRPr="00F06F7D">
              <w:rPr>
                <w:rFonts w:eastAsia="Calibri" w:cs="Times New Roman"/>
                <w:noProof/>
              </w:rPr>
              <w:drawing>
                <wp:inline distT="0" distB="0" distL="0" distR="0" wp14:anchorId="4DCCE2D5" wp14:editId="1AB54221">
                  <wp:extent cx="1080000" cy="2126250"/>
                  <wp:effectExtent l="0" t="0" r="635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80000" cy="2126250"/>
                          </a:xfrm>
                          <a:prstGeom prst="rect">
                            <a:avLst/>
                          </a:prstGeom>
                          <a:noFill/>
                          <a:ln>
                            <a:noFill/>
                          </a:ln>
                        </pic:spPr>
                      </pic:pic>
                    </a:graphicData>
                  </a:graphic>
                </wp:inline>
              </w:drawing>
            </w:r>
          </w:p>
          <w:p w14:paraId="102E2C07" w14:textId="6F938768" w:rsidR="000A46A8" w:rsidRPr="00111955" w:rsidRDefault="00111955" w:rsidP="000A46A8">
            <w:pPr>
              <w:pStyle w:val="afb"/>
              <w:rPr>
                <w:rFonts w:eastAsia="Calibri" w:cs="Times New Roman"/>
              </w:rPr>
            </w:pPr>
            <w:r>
              <w:rPr>
                <w:rFonts w:eastAsia="Calibri" w:cs="Times New Roman"/>
              </w:rPr>
              <w:t>а</w:t>
            </w:r>
          </w:p>
        </w:tc>
        <w:tc>
          <w:tcPr>
            <w:tcW w:w="3588" w:type="dxa"/>
            <w:vAlign w:val="center"/>
          </w:tcPr>
          <w:p w14:paraId="565BB14E" w14:textId="77777777" w:rsidR="000A46A8" w:rsidRPr="00F06F7D" w:rsidRDefault="000A46A8" w:rsidP="000A46A8">
            <w:pPr>
              <w:pStyle w:val="afb"/>
              <w:rPr>
                <w:rFonts w:eastAsia="Calibri" w:cs="Times New Roman"/>
                <w:lang w:val="en-US"/>
              </w:rPr>
            </w:pPr>
            <w:r w:rsidRPr="00F06F7D">
              <w:rPr>
                <w:rFonts w:eastAsia="Calibri" w:cs="Times New Roman"/>
                <w:noProof/>
              </w:rPr>
              <w:drawing>
                <wp:inline distT="0" distB="0" distL="0" distR="0" wp14:anchorId="14B04BA4" wp14:editId="6AAA2BD5">
                  <wp:extent cx="1010156" cy="2109041"/>
                  <wp:effectExtent l="0" t="0" r="0"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015154" cy="2119475"/>
                          </a:xfrm>
                          <a:prstGeom prst="rect">
                            <a:avLst/>
                          </a:prstGeom>
                          <a:noFill/>
                          <a:ln>
                            <a:noFill/>
                          </a:ln>
                        </pic:spPr>
                      </pic:pic>
                    </a:graphicData>
                  </a:graphic>
                </wp:inline>
              </w:drawing>
            </w:r>
          </w:p>
          <w:p w14:paraId="16ADCFFC" w14:textId="6DEB5B0E" w:rsidR="000A46A8" w:rsidRPr="00111955" w:rsidRDefault="00111955" w:rsidP="000A46A8">
            <w:pPr>
              <w:pStyle w:val="afb"/>
              <w:rPr>
                <w:rFonts w:eastAsia="Calibri" w:cs="Times New Roman"/>
              </w:rPr>
            </w:pPr>
            <w:r>
              <w:rPr>
                <w:rFonts w:eastAsia="Calibri" w:cs="Times New Roman"/>
              </w:rPr>
              <w:t>б</w:t>
            </w:r>
          </w:p>
        </w:tc>
        <w:tc>
          <w:tcPr>
            <w:tcW w:w="2501" w:type="dxa"/>
            <w:vAlign w:val="center"/>
          </w:tcPr>
          <w:p w14:paraId="2510B770" w14:textId="77777777" w:rsidR="00466C3B" w:rsidRDefault="000A46A8" w:rsidP="00466C3B">
            <w:pPr>
              <w:pStyle w:val="afb"/>
              <w:rPr>
                <w:rFonts w:eastAsia="Calibri" w:cs="Times New Roman"/>
                <w:noProof/>
              </w:rPr>
            </w:pPr>
            <w:r w:rsidRPr="00F06F7D">
              <w:rPr>
                <w:rFonts w:eastAsia="Calibri" w:cs="Times New Roman"/>
                <w:noProof/>
              </w:rPr>
              <w:drawing>
                <wp:inline distT="0" distB="0" distL="0" distR="0" wp14:anchorId="5D8E3A7E" wp14:editId="1F8E7673">
                  <wp:extent cx="1231832" cy="198000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231832" cy="1980000"/>
                          </a:xfrm>
                          <a:prstGeom prst="rect">
                            <a:avLst/>
                          </a:prstGeom>
                          <a:noFill/>
                          <a:ln>
                            <a:noFill/>
                          </a:ln>
                        </pic:spPr>
                      </pic:pic>
                    </a:graphicData>
                  </a:graphic>
                </wp:inline>
              </w:drawing>
            </w:r>
          </w:p>
          <w:p w14:paraId="0D5A02B5" w14:textId="1F9A2F5B" w:rsidR="000A46A8" w:rsidRPr="00F06F7D" w:rsidRDefault="00111955" w:rsidP="000A46A8">
            <w:pPr>
              <w:pStyle w:val="afb"/>
              <w:rPr>
                <w:rFonts w:eastAsia="Calibri" w:cs="Times New Roman"/>
                <w:noProof/>
              </w:rPr>
            </w:pPr>
            <w:r>
              <w:rPr>
                <w:rFonts w:eastAsia="Calibri" w:cs="Times New Roman"/>
                <w:noProof/>
              </w:rPr>
              <w:t>в</w:t>
            </w:r>
          </w:p>
        </w:tc>
      </w:tr>
      <w:tr w:rsidR="000A46A8" w:rsidRPr="00F06F7D" w14:paraId="67A6EE3E" w14:textId="77777777" w:rsidTr="00466C3B">
        <w:tc>
          <w:tcPr>
            <w:tcW w:w="3256" w:type="dxa"/>
            <w:vAlign w:val="center"/>
          </w:tcPr>
          <w:p w14:paraId="4DA35203" w14:textId="77777777" w:rsidR="000A46A8"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6BD01952" wp14:editId="0E59E762">
                  <wp:extent cx="1080000" cy="1861579"/>
                  <wp:effectExtent l="0" t="0" r="635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80000" cy="1861579"/>
                          </a:xfrm>
                          <a:prstGeom prst="rect">
                            <a:avLst/>
                          </a:prstGeom>
                          <a:noFill/>
                          <a:ln>
                            <a:noFill/>
                          </a:ln>
                        </pic:spPr>
                      </pic:pic>
                    </a:graphicData>
                  </a:graphic>
                </wp:inline>
              </w:drawing>
            </w:r>
          </w:p>
          <w:p w14:paraId="0D8E1EA6" w14:textId="16E448A5" w:rsidR="000A46A8" w:rsidRPr="00111955" w:rsidRDefault="00111955" w:rsidP="00466C3B">
            <w:pPr>
              <w:pStyle w:val="afb"/>
              <w:rPr>
                <w:rFonts w:eastAsia="Calibri" w:cs="Times New Roman"/>
                <w:noProof/>
              </w:rPr>
            </w:pPr>
            <w:r>
              <w:rPr>
                <w:rFonts w:eastAsia="Calibri" w:cs="Times New Roman"/>
                <w:noProof/>
              </w:rPr>
              <w:t>г</w:t>
            </w:r>
          </w:p>
        </w:tc>
        <w:tc>
          <w:tcPr>
            <w:tcW w:w="3588" w:type="dxa"/>
            <w:vAlign w:val="center"/>
          </w:tcPr>
          <w:p w14:paraId="203A8CD1" w14:textId="77777777" w:rsidR="000A46A8" w:rsidRPr="00F06F7D"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1F318026" wp14:editId="316727C1">
                  <wp:extent cx="1080000" cy="1933783"/>
                  <wp:effectExtent l="0" t="0" r="635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080000" cy="1933783"/>
                          </a:xfrm>
                          <a:prstGeom prst="rect">
                            <a:avLst/>
                          </a:prstGeom>
                          <a:noFill/>
                          <a:ln>
                            <a:noFill/>
                          </a:ln>
                        </pic:spPr>
                      </pic:pic>
                    </a:graphicData>
                  </a:graphic>
                </wp:inline>
              </w:drawing>
            </w:r>
          </w:p>
          <w:p w14:paraId="0138DE7C" w14:textId="4208675E" w:rsidR="000A46A8" w:rsidRPr="00111955" w:rsidRDefault="00111955" w:rsidP="000A46A8">
            <w:pPr>
              <w:pStyle w:val="afb"/>
              <w:rPr>
                <w:rFonts w:eastAsia="Calibri" w:cs="Times New Roman"/>
                <w:noProof/>
              </w:rPr>
            </w:pPr>
            <w:r>
              <w:rPr>
                <w:rFonts w:eastAsia="Calibri" w:cs="Times New Roman"/>
                <w:noProof/>
              </w:rPr>
              <w:t>д</w:t>
            </w:r>
          </w:p>
        </w:tc>
        <w:tc>
          <w:tcPr>
            <w:tcW w:w="2501" w:type="dxa"/>
            <w:vAlign w:val="center"/>
          </w:tcPr>
          <w:p w14:paraId="7DBBE321" w14:textId="77777777" w:rsidR="000A46A8" w:rsidRPr="00F06F7D" w:rsidRDefault="000A46A8" w:rsidP="000A46A8">
            <w:pPr>
              <w:pStyle w:val="afb"/>
              <w:rPr>
                <w:rFonts w:eastAsia="Calibri" w:cs="Times New Roman"/>
                <w:noProof/>
                <w:lang w:val="en-US"/>
              </w:rPr>
            </w:pPr>
            <w:r w:rsidRPr="00F06F7D">
              <w:rPr>
                <w:rFonts w:eastAsia="Calibri" w:cs="Times New Roman"/>
                <w:noProof/>
              </w:rPr>
              <w:drawing>
                <wp:inline distT="0" distB="0" distL="0" distR="0" wp14:anchorId="39ADF874" wp14:editId="5C861374">
                  <wp:extent cx="1080000" cy="2015493"/>
                  <wp:effectExtent l="0" t="0" r="635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2015493"/>
                          </a:xfrm>
                          <a:prstGeom prst="rect">
                            <a:avLst/>
                          </a:prstGeom>
                          <a:noFill/>
                          <a:ln>
                            <a:noFill/>
                          </a:ln>
                        </pic:spPr>
                      </pic:pic>
                    </a:graphicData>
                  </a:graphic>
                </wp:inline>
              </w:drawing>
            </w:r>
          </w:p>
          <w:p w14:paraId="2C057003" w14:textId="5A6C9E52" w:rsidR="000A46A8" w:rsidRPr="00111955" w:rsidRDefault="00111955" w:rsidP="000A46A8">
            <w:pPr>
              <w:pStyle w:val="afb"/>
              <w:rPr>
                <w:rFonts w:eastAsia="Calibri" w:cs="Times New Roman"/>
                <w:noProof/>
              </w:rPr>
            </w:pPr>
            <w:r>
              <w:rPr>
                <w:rFonts w:eastAsia="Calibri" w:cs="Times New Roman"/>
                <w:noProof/>
              </w:rPr>
              <w:t>е</w:t>
            </w:r>
          </w:p>
        </w:tc>
      </w:tr>
    </w:tbl>
    <w:p w14:paraId="5C08AD6E" w14:textId="77777777" w:rsidR="009D2514" w:rsidRDefault="009D2514" w:rsidP="009D2514">
      <w:pPr>
        <w:pStyle w:val="a9"/>
      </w:pPr>
    </w:p>
    <w:p w14:paraId="4232A278" w14:textId="7F0ACA88" w:rsidR="00111955" w:rsidRPr="00A052C0" w:rsidRDefault="00111955" w:rsidP="00466C3B">
      <w:pPr>
        <w:pStyle w:val="afb"/>
        <w:rPr>
          <w:rFonts w:eastAsia="Calibri" w:cs="Times New Roman"/>
          <w:sz w:val="20"/>
          <w:szCs w:val="20"/>
        </w:rPr>
      </w:pPr>
      <m:oMath>
        <m:r>
          <w:rPr>
            <w:rFonts w:ascii="Cambria Math" w:eastAsia="Calibri" w:hAnsi="Cambria Math" w:cs="Times New Roman"/>
            <w:sz w:val="20"/>
            <w:szCs w:val="20"/>
          </w:rPr>
          <m:t>а÷е</m:t>
        </m:r>
      </m:oMath>
      <w:r w:rsidRPr="00A052C0">
        <w:rPr>
          <w:rFonts w:eastAsia="Calibri" w:cs="Times New Roman"/>
          <w:sz w:val="20"/>
          <w:szCs w:val="20"/>
        </w:rPr>
        <w:t xml:space="preserve"> – пошаговое </w:t>
      </w:r>
      <w:r w:rsidR="00710FCB" w:rsidRPr="00A052C0">
        <w:rPr>
          <w:rFonts w:eastAsia="Calibri" w:cs="Times New Roman"/>
          <w:sz w:val="20"/>
          <w:szCs w:val="20"/>
        </w:rPr>
        <w:t>перемещение атома кислорода в решетке</w:t>
      </w:r>
    </w:p>
    <w:p w14:paraId="10C78BCE" w14:textId="77777777" w:rsidR="00A052C0" w:rsidRPr="00111955" w:rsidRDefault="00A052C0" w:rsidP="009D2514">
      <w:pPr>
        <w:pStyle w:val="a9"/>
        <w:rPr>
          <w:rFonts w:eastAsia="Calibri"/>
        </w:rPr>
      </w:pPr>
    </w:p>
    <w:p w14:paraId="0A0EA17C" w14:textId="62816ECA" w:rsidR="000A46A8" w:rsidRDefault="000A46A8" w:rsidP="00466C3B">
      <w:pPr>
        <w:pStyle w:val="afb"/>
        <w:rPr>
          <w:rFonts w:eastAsia="Calibri" w:cs="Times New Roman"/>
        </w:rPr>
      </w:pPr>
      <w:r w:rsidRPr="00E21383">
        <w:rPr>
          <w:rFonts w:eastAsia="Calibri" w:cs="Times New Roman"/>
        </w:rPr>
        <w:t>Рисунок</w:t>
      </w:r>
      <w:r w:rsidR="00E21383" w:rsidRPr="00E21383">
        <w:rPr>
          <w:rFonts w:eastAsia="Calibri" w:cs="Times New Roman"/>
        </w:rPr>
        <w:t xml:space="preserve"> 3.17</w:t>
      </w:r>
      <w:r w:rsidRPr="00F06F7D">
        <w:rPr>
          <w:rFonts w:eastAsia="Calibri" w:cs="Times New Roman"/>
        </w:rPr>
        <w:t xml:space="preserve"> - Перемещение атома кислорода в решетке</w:t>
      </w:r>
      <w:r w:rsidR="005537E9">
        <w:rPr>
          <w:rFonts w:eastAsia="Calibri" w:cs="Times New Roman"/>
        </w:rPr>
        <w:t>.</w:t>
      </w:r>
      <w:r w:rsidR="005537E9" w:rsidRPr="005537E9">
        <w:rPr>
          <w:rFonts w:eastAsia="Calibri" w:cs="Times New Roman"/>
        </w:rPr>
        <w:t xml:space="preserve"> </w:t>
      </w:r>
      <w:r w:rsidR="005537E9">
        <w:rPr>
          <w:rFonts w:eastAsia="Calibri" w:cs="Times New Roman"/>
        </w:rPr>
        <w:t>Красным выделены атомы железа, синим – кислорода.</w:t>
      </w:r>
    </w:p>
    <w:p w14:paraId="1A843106" w14:textId="77777777" w:rsidR="00A052C0" w:rsidRDefault="00A052C0" w:rsidP="009D2514">
      <w:pPr>
        <w:pStyle w:val="a9"/>
        <w:rPr>
          <w:rFonts w:eastAsia="Calibri"/>
        </w:rPr>
      </w:pPr>
    </w:p>
    <w:p w14:paraId="6E55C72B" w14:textId="49C6CD16" w:rsidR="000A46A8" w:rsidRDefault="000A46A8" w:rsidP="000A46A8">
      <w:pPr>
        <w:ind w:firstLine="708"/>
        <w:rPr>
          <w:rFonts w:eastAsia="Calibri" w:cs="Times New Roman"/>
          <w:szCs w:val="26"/>
        </w:rPr>
      </w:pPr>
      <w:r w:rsidRPr="00F06F7D">
        <w:rPr>
          <w:rFonts w:eastAsia="Calibri" w:cs="Times New Roman"/>
          <w:szCs w:val="26"/>
        </w:rPr>
        <w:t xml:space="preserve">Сама траектория изображена синей линией. Видно, что в процессе движения происходят регулярные "сбросы" атома кислорода перпендикулярно направлению принудительного смещения, после чего этот атом оказывается в октаэдрических межузельных положениях. Так, когда атом перемещается между позициями </w:t>
      </w:r>
      <w:r w:rsidR="00710FCB">
        <w:rPr>
          <w:rFonts w:eastAsia="Calibri" w:cs="Times New Roman"/>
          <w:szCs w:val="26"/>
        </w:rPr>
        <w:t>рисунка 3.17 (в)</w:t>
      </w:r>
      <w:r w:rsidRPr="00F06F7D">
        <w:rPr>
          <w:rFonts w:eastAsia="Calibri" w:cs="Times New Roman"/>
          <w:szCs w:val="26"/>
        </w:rPr>
        <w:t xml:space="preserve"> и </w:t>
      </w:r>
      <w:r w:rsidR="00710FCB">
        <w:rPr>
          <w:rFonts w:eastAsia="Calibri" w:cs="Times New Roman"/>
          <w:szCs w:val="26"/>
        </w:rPr>
        <w:t>(г)</w:t>
      </w:r>
      <w:r w:rsidRPr="00F06F7D">
        <w:rPr>
          <w:rFonts w:eastAsia="Calibri" w:cs="Times New Roman"/>
          <w:szCs w:val="26"/>
        </w:rPr>
        <w:t xml:space="preserve"> это соответствует участку нарастания энергии системы на </w:t>
      </w:r>
      <w:r w:rsidRPr="00710FCB">
        <w:rPr>
          <w:rFonts w:eastAsia="Calibri" w:cs="Times New Roman"/>
          <w:szCs w:val="26"/>
        </w:rPr>
        <w:t>рис</w:t>
      </w:r>
      <w:r w:rsidR="00466C3B" w:rsidRPr="00710FCB">
        <w:rPr>
          <w:rFonts w:eastAsia="Calibri" w:cs="Times New Roman"/>
          <w:szCs w:val="26"/>
        </w:rPr>
        <w:t>унке</w:t>
      </w:r>
      <w:r w:rsidR="00710FCB" w:rsidRPr="00710FCB">
        <w:rPr>
          <w:rFonts w:eastAsia="Calibri" w:cs="Times New Roman"/>
          <w:szCs w:val="26"/>
        </w:rPr>
        <w:t xml:space="preserve"> 3.15</w:t>
      </w:r>
      <w:r w:rsidRPr="00F06F7D">
        <w:rPr>
          <w:rFonts w:eastAsia="Calibri" w:cs="Times New Roman"/>
          <w:szCs w:val="26"/>
        </w:rPr>
        <w:t xml:space="preserve">. После позиции </w:t>
      </w:r>
      <w:r w:rsidR="00710FCB">
        <w:rPr>
          <w:rFonts w:eastAsia="Calibri" w:cs="Times New Roman"/>
          <w:szCs w:val="26"/>
        </w:rPr>
        <w:t>рисунка 3.17 (г)</w:t>
      </w:r>
      <w:r w:rsidRPr="00F06F7D">
        <w:rPr>
          <w:rFonts w:eastAsia="Calibri" w:cs="Times New Roman"/>
          <w:szCs w:val="26"/>
        </w:rPr>
        <w:t xml:space="preserve"> происходит "сброс" атома кислорода в октаэдрическую позицию, чему соответствует резкий скачок вниз по энергии на </w:t>
      </w:r>
      <w:r w:rsidR="00710FCB" w:rsidRPr="00710FCB">
        <w:rPr>
          <w:rFonts w:eastAsia="Calibri" w:cs="Times New Roman"/>
          <w:szCs w:val="26"/>
        </w:rPr>
        <w:t>рисунке 3.15</w:t>
      </w:r>
      <w:r w:rsidRPr="00F06F7D">
        <w:rPr>
          <w:rFonts w:eastAsia="Calibri" w:cs="Times New Roman"/>
          <w:szCs w:val="26"/>
        </w:rPr>
        <w:t>.</w:t>
      </w:r>
    </w:p>
    <w:p w14:paraId="6BC6B481" w14:textId="4B0EFE72" w:rsidR="001F0D97" w:rsidRDefault="00743D55" w:rsidP="00C418D8">
      <w:r>
        <w:rPr>
          <w:rFonts w:eastAsia="Calibri"/>
          <w:szCs w:val="26"/>
        </w:rPr>
        <w:t>Подводя итог на данном этапе можно сказать, что п</w:t>
      </w:r>
      <w:r w:rsidR="001F0D97" w:rsidRPr="00743D55">
        <w:rPr>
          <w:rFonts w:eastAsia="Calibri"/>
        </w:rPr>
        <w:t xml:space="preserve">ри достижении поверхности молекула </w:t>
      </w:r>
      <w:r w:rsidR="003622D8" w:rsidRPr="00743D55">
        <w:rPr>
          <w:rFonts w:eastAsia="Calibri"/>
        </w:rPr>
        <w:t>диссоциирует</w:t>
      </w:r>
      <w:r w:rsidR="001F0D97" w:rsidRPr="00743D55">
        <w:rPr>
          <w:rFonts w:eastAsia="Calibri"/>
        </w:rPr>
        <w:t xml:space="preserve"> и инкорпорируется в кристаллит железа, что сопровождается резким уменьшением энергии системы. При дальнейшем протягивании атома кислорода (уже потерявшего второй атом из молекулы, который остался вблизи поверхности) наблюдается периодическое изменение энергии, связанное со смещением атомов матрицы </w:t>
      </w:r>
      <w:r w:rsidR="001F0D97" w:rsidRPr="00743D55">
        <w:rPr>
          <w:rFonts w:eastAsia="Calibri"/>
        </w:rPr>
        <w:lastRenderedPageBreak/>
        <w:t>вблизи траектории перемещаемого атома кислорода со своих позиций.</w:t>
      </w:r>
      <w:r>
        <w:rPr>
          <w:rFonts w:eastAsia="Calibri"/>
        </w:rPr>
        <w:t xml:space="preserve"> </w:t>
      </w:r>
      <w:r w:rsidR="001F0D97" w:rsidRPr="00743D55">
        <w:t>Кислород</w:t>
      </w:r>
      <w:r>
        <w:t>, в свою очередь,</w:t>
      </w:r>
      <w:r w:rsidR="001F0D97" w:rsidRPr="00743D55">
        <w:t xml:space="preserve"> движется по решетке по октаэдрическим позициям</w:t>
      </w:r>
      <w:r>
        <w:t>.</w:t>
      </w:r>
    </w:p>
    <w:p w14:paraId="194439FA" w14:textId="77777777" w:rsidR="00C1590F" w:rsidRPr="00743D55" w:rsidRDefault="00C1590F" w:rsidP="00743D55">
      <w:pPr>
        <w:rPr>
          <w:rFonts w:eastAsia="Calibri" w:cs="Times New Roman"/>
          <w:sz w:val="28"/>
          <w:szCs w:val="28"/>
        </w:rPr>
      </w:pPr>
    </w:p>
    <w:p w14:paraId="338428CC" w14:textId="128F0E4A" w:rsidR="000E4AAB" w:rsidRPr="00CA3D85" w:rsidRDefault="001F0D97" w:rsidP="00A76764">
      <w:pPr>
        <w:pStyle w:val="2"/>
      </w:pPr>
      <w:bookmarkStart w:id="110" w:name="_Toc514780559"/>
      <w:bookmarkStart w:id="111" w:name="_Ref517645406"/>
      <w:bookmarkStart w:id="112" w:name="_Toc517859542"/>
      <w:r>
        <w:t>Моделирование эволюции роста оксидной пленки на поверхности стали</w:t>
      </w:r>
      <w:r w:rsidR="00D4118C">
        <w:t xml:space="preserve"> методами молекулярной динамики</w:t>
      </w:r>
      <w:r>
        <w:t>.</w:t>
      </w:r>
      <w:bookmarkEnd w:id="110"/>
      <w:bookmarkEnd w:id="111"/>
      <w:bookmarkEnd w:id="112"/>
    </w:p>
    <w:p w14:paraId="3D717E80" w14:textId="17BF4C12" w:rsidR="00571F1E" w:rsidRDefault="00571F1E" w:rsidP="00571F1E">
      <w:pPr>
        <w:pStyle w:val="3"/>
      </w:pPr>
      <w:bookmarkStart w:id="113" w:name="_Toc514780560"/>
      <w:bookmarkStart w:id="114" w:name="_Toc517859543"/>
      <w:r>
        <w:t>Рост оксидной пленки на поверхности чистого железа.</w:t>
      </w:r>
      <w:bookmarkEnd w:id="113"/>
      <w:bookmarkEnd w:id="114"/>
    </w:p>
    <w:p w14:paraId="766F1344" w14:textId="7B374AF2" w:rsidR="00D4118C" w:rsidRPr="00A50694" w:rsidRDefault="00D4118C" w:rsidP="00D4118C">
      <w:r w:rsidRPr="00A50694">
        <w:rPr>
          <w:rFonts w:eastAsia="Calibri"/>
        </w:rPr>
        <w:t xml:space="preserve">Для расчетов начальной стадии формирования оксидной пленки на поверхности чистого ОЦК железа была использована </w:t>
      </w:r>
      <w:r w:rsidRPr="00A50694">
        <w:t xml:space="preserve">расчетная ячейка, содержащая кристаллит железа со свободной поверхностью, размеры расчетной ячейки составили 56х56х336 Å. По осям </w:t>
      </w:r>
      <w:r w:rsidRPr="00A50694">
        <w:rPr>
          <w:i/>
        </w:rPr>
        <w:t>х</w:t>
      </w:r>
      <w:r w:rsidRPr="00A50694">
        <w:t xml:space="preserve"> и </w:t>
      </w:r>
      <w:r w:rsidRPr="00A50694">
        <w:rPr>
          <w:i/>
        </w:rPr>
        <w:t>у</w:t>
      </w:r>
      <w:r w:rsidRPr="00A50694">
        <w:t xml:space="preserve"> использовались периодические граничные условия так что моделируемая система </w:t>
      </w:r>
      <w:r>
        <w:t xml:space="preserve">по этим направлениям </w:t>
      </w:r>
      <w:r w:rsidRPr="00A50694">
        <w:t>является бесконечной. Два нижних слоя кристалл</w:t>
      </w:r>
      <w:r>
        <w:t>и</w:t>
      </w:r>
      <w:r w:rsidRPr="00A50694">
        <w:t>та железа жестко фиксировались, тогда как на верхней границе свободной зоны атомы могли либо уходить из расчетной ячейк</w:t>
      </w:r>
      <w:r>
        <w:t>и</w:t>
      </w:r>
      <w:r w:rsidRPr="00A50694">
        <w:t>, либо отражались обратно в ячейку (в зависимости от конкретного расчета).</w:t>
      </w:r>
    </w:p>
    <w:p w14:paraId="4C24CC48" w14:textId="3A728701" w:rsidR="00643C57" w:rsidRDefault="00D4118C" w:rsidP="00643C57">
      <w:pPr>
        <w:rPr>
          <w:rFonts w:eastAsia="Calibri"/>
        </w:rPr>
      </w:pPr>
      <w:r w:rsidRPr="00A50694">
        <w:t xml:space="preserve"> Для моделирования взаимодействия кислорода с железом в свободно</w:t>
      </w:r>
      <w:r w:rsidR="00E770B7">
        <w:t>е</w:t>
      </w:r>
      <w:r w:rsidRPr="00A50694">
        <w:t xml:space="preserve"> пространство расчетной ячейки регулярно (с периодичностью 4 пс) добавлялось по </w:t>
      </w:r>
      <w:r w:rsidRPr="00A50694">
        <w:rPr>
          <w:rFonts w:eastAsia="Calibri"/>
        </w:rPr>
        <w:t xml:space="preserve">20 молекул кислорода, которые располагались изначально в случайных местах в </w:t>
      </w:r>
      <w:r w:rsidRPr="00A50694">
        <w:t xml:space="preserve">слое простирающемся от 2 до 10 Å </w:t>
      </w:r>
      <w:r w:rsidRPr="00A50694">
        <w:rPr>
          <w:rFonts w:eastAsia="Calibri"/>
        </w:rPr>
        <w:t xml:space="preserve">над свободной поверхностью кристалла железа, как показано на </w:t>
      </w:r>
      <w:r w:rsidRPr="00710FCB">
        <w:rPr>
          <w:rFonts w:eastAsia="Calibri"/>
        </w:rPr>
        <w:t>рисунке</w:t>
      </w:r>
      <w:r w:rsidR="00710FCB" w:rsidRPr="00710FCB">
        <w:rPr>
          <w:rFonts w:eastAsia="Calibri"/>
        </w:rPr>
        <w:t xml:space="preserve"> 3.18</w:t>
      </w:r>
      <w:r w:rsidRPr="00A50694">
        <w:rPr>
          <w:rFonts w:eastAsia="Calibri"/>
        </w:rPr>
        <w:t>.</w:t>
      </w:r>
    </w:p>
    <w:p w14:paraId="2B866906" w14:textId="77777777" w:rsidR="00C1590F" w:rsidRDefault="00C1590F" w:rsidP="00837779">
      <w:pPr>
        <w:pStyle w:val="a9"/>
        <w:rPr>
          <w:rFonts w:eastAsia="Calibri"/>
        </w:rPr>
      </w:pPr>
    </w:p>
    <w:p w14:paraId="3ABDBD4C" w14:textId="336A7CA0" w:rsidR="00643C57" w:rsidRDefault="00643C57" w:rsidP="00643C57">
      <w:pPr>
        <w:pStyle w:val="afb"/>
      </w:pPr>
      <w:r w:rsidRPr="005907CF">
        <w:rPr>
          <w:noProof/>
        </w:rPr>
        <w:drawing>
          <wp:inline distT="0" distB="0" distL="0" distR="0" wp14:anchorId="43E9AB06" wp14:editId="595C1FCD">
            <wp:extent cx="2118113" cy="1440000"/>
            <wp:effectExtent l="0" t="0" r="0" b="8255"/>
            <wp:docPr id="18492" name="Рисунок 1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18113" cy="1440000"/>
                    </a:xfrm>
                    <a:prstGeom prst="rect">
                      <a:avLst/>
                    </a:prstGeom>
                    <a:ln>
                      <a:noFill/>
                    </a:ln>
                  </pic:spPr>
                </pic:pic>
              </a:graphicData>
            </a:graphic>
          </wp:inline>
        </w:drawing>
      </w:r>
    </w:p>
    <w:p w14:paraId="173BDF84" w14:textId="77777777" w:rsidR="00C1590F" w:rsidRPr="005907CF" w:rsidRDefault="00C1590F" w:rsidP="00837779">
      <w:pPr>
        <w:pStyle w:val="a9"/>
      </w:pPr>
    </w:p>
    <w:p w14:paraId="4054A791" w14:textId="0AAD3F85" w:rsidR="00C1590F" w:rsidRDefault="00643C57" w:rsidP="00C1590F">
      <w:pPr>
        <w:pStyle w:val="afb"/>
      </w:pPr>
      <w:r w:rsidRPr="00710FCB">
        <w:t>Рисунок</w:t>
      </w:r>
      <w:r w:rsidR="00710FCB" w:rsidRPr="00710FCB">
        <w:t xml:space="preserve"> 3.18</w:t>
      </w:r>
      <w:r w:rsidRPr="00AB7597">
        <w:t xml:space="preserve"> –</w:t>
      </w:r>
      <w:r w:rsidRPr="00506448">
        <w:t xml:space="preserve"> Пример начальной конфигурации атомов в расчетной ячейке при моделировании взаимодействия молекулярного кислорода с поверхностью железа. Атомы железа и кислорода показаны синим </w:t>
      </w:r>
      <w:r>
        <w:t xml:space="preserve">и </w:t>
      </w:r>
      <w:r w:rsidRPr="00506448">
        <w:t>красным цветом</w:t>
      </w:r>
      <w:r>
        <w:t>, соответственно.</w:t>
      </w:r>
    </w:p>
    <w:p w14:paraId="4FA15553" w14:textId="77777777" w:rsidR="00C1590F" w:rsidRPr="00AB7597" w:rsidRDefault="00C1590F" w:rsidP="00837779">
      <w:pPr>
        <w:pStyle w:val="a9"/>
      </w:pPr>
    </w:p>
    <w:p w14:paraId="6583F6DD" w14:textId="7ADD943D" w:rsidR="00D4118C" w:rsidRPr="00AB7597" w:rsidRDefault="00643C57" w:rsidP="00643C57">
      <w:r>
        <w:rPr>
          <w:rFonts w:eastAsia="Calibri"/>
        </w:rPr>
        <w:t>Созданным</w:t>
      </w:r>
      <w:r w:rsidR="00D4118C" w:rsidRPr="00A50694">
        <w:rPr>
          <w:rFonts w:eastAsia="Calibri"/>
        </w:rPr>
        <w:t xml:space="preserve"> молекулам придаются начальные импульсы, случайно направленные в пространстве и имеющие величины, генерируемые в соответствии с распределением Больцмана</w:t>
      </w:r>
      <w:r w:rsidR="00D4118C">
        <w:rPr>
          <w:rFonts w:eastAsia="Calibri"/>
        </w:rPr>
        <w:t xml:space="preserve"> при температуре моделирования.</w:t>
      </w:r>
      <w:r w:rsidR="00D4118C" w:rsidRPr="00A50694">
        <w:rPr>
          <w:rFonts w:eastAsia="Calibri"/>
        </w:rPr>
        <w:t xml:space="preserve"> Строго говоря, в используемой модели плотность кислорода оказывается значительно выше, чем в реальности, но поскольку молекулы кислорода взаимодействуют с поверхностью железа строго индивидуально, использование высоких концентраци</w:t>
      </w:r>
      <w:r w:rsidR="00CA3D85">
        <w:rPr>
          <w:rFonts w:eastAsia="Calibri"/>
        </w:rPr>
        <w:t>й</w:t>
      </w:r>
      <w:r w:rsidR="00D4118C" w:rsidRPr="00A50694">
        <w:rPr>
          <w:rFonts w:eastAsia="Calibri"/>
        </w:rPr>
        <w:t xml:space="preserve"> кислорода в газовой фазе является просто способом </w:t>
      </w:r>
      <w:r w:rsidR="00D4118C" w:rsidRPr="00A50694">
        <w:rPr>
          <w:rFonts w:eastAsia="Calibri"/>
        </w:rPr>
        <w:lastRenderedPageBreak/>
        <w:t xml:space="preserve">ускорить кинетику окисления, практически не влияя на физику процесса, Общее время моделирования составило </w:t>
      </w:r>
      <w:r w:rsidR="00F30DEC">
        <w:rPr>
          <w:rFonts w:eastAsia="Calibri"/>
        </w:rPr>
        <w:t>20</w:t>
      </w:r>
      <w:r w:rsidR="00D4118C">
        <w:rPr>
          <w:rFonts w:eastAsia="Calibri"/>
        </w:rPr>
        <w:t>0</w:t>
      </w:r>
      <w:r w:rsidR="00D4118C" w:rsidRPr="00A50694">
        <w:rPr>
          <w:rFonts w:eastAsia="Calibri"/>
        </w:rPr>
        <w:t xml:space="preserve"> </w:t>
      </w:r>
      <w:r w:rsidR="00D4118C">
        <w:rPr>
          <w:rFonts w:eastAsia="Calibri"/>
        </w:rPr>
        <w:t>п</w:t>
      </w:r>
      <w:r w:rsidR="00D4118C" w:rsidRPr="00A50694">
        <w:rPr>
          <w:rFonts w:eastAsia="Calibri"/>
        </w:rPr>
        <w:t>с.</w:t>
      </w:r>
    </w:p>
    <w:p w14:paraId="4BF5D542" w14:textId="6EFA992D" w:rsidR="00D4118C" w:rsidRDefault="00D4118C" w:rsidP="00643C57">
      <w:pPr>
        <w:rPr>
          <w:rFonts w:eastAsia="Calibri"/>
        </w:rPr>
      </w:pPr>
      <w:r w:rsidRPr="00247532">
        <w:rPr>
          <w:rFonts w:eastAsia="Calibri"/>
        </w:rPr>
        <w:t>Атомы кислорода попадая в расчетную ячейку, движутся хаотично в свободном пространстве до тех пор, пока не сталкиваются с поверхностью металла. В редких случаях наблюдется отражение молекул от поверхности, но как правило происходит довольно эффективный захват молекул. Качественно картина адсорбции атомов кислорода выглядит следующим образом: при столкновении с поверхностью молекулы кислорода диссоциируют на атомарный кислород, а образовавшиеся ионы кислорода преимущественно накаплива</w:t>
      </w:r>
      <w:r w:rsidR="00C67CEC">
        <w:rPr>
          <w:rFonts w:eastAsia="Calibri"/>
        </w:rPr>
        <w:t>ю</w:t>
      </w:r>
      <w:r w:rsidRPr="00247532">
        <w:rPr>
          <w:rFonts w:eastAsia="Calibri"/>
        </w:rPr>
        <w:t>тся в приповерхностных слоях металла. Согласно результатам моделирования, сначала атомы кислорода заполняют октаэдрические пустоты в решетке железа, образуя структуры типа вюстита (</w:t>
      </w:r>
      <w:r w:rsidRPr="00247532">
        <w:rPr>
          <w:rFonts w:eastAsia="Calibri"/>
          <w:lang w:val="de-DE"/>
        </w:rPr>
        <w:t>FeO</w:t>
      </w:r>
      <w:r w:rsidRPr="00247532">
        <w:rPr>
          <w:rFonts w:eastAsia="Calibri"/>
        </w:rPr>
        <w:t>). Однако при заполнении кислородом нескольких приповерхностных монослоев железа наблюдаются два четко выраженных эффекта. Прежде всего, в двух-трех верхних монослоях железа нарушается кристаллический порядок и поверхность выглядит скорее аморфной, чем кристаллической (</w:t>
      </w:r>
      <w:r w:rsidRPr="00710FCB">
        <w:rPr>
          <w:rFonts w:eastAsia="Calibri"/>
        </w:rPr>
        <w:t>рисунок</w:t>
      </w:r>
      <w:r w:rsidR="00710FCB" w:rsidRPr="00710FCB">
        <w:rPr>
          <w:rFonts w:eastAsia="Calibri"/>
        </w:rPr>
        <w:t xml:space="preserve"> 3.19</w:t>
      </w:r>
      <w:r w:rsidRPr="00247532">
        <w:rPr>
          <w:rFonts w:eastAsia="Calibri"/>
        </w:rPr>
        <w:t xml:space="preserve">). Часть атомов железа выдавливается над поверхностью и служат центрами эффективного захвата молекул кислорода. </w:t>
      </w:r>
    </w:p>
    <w:p w14:paraId="1ED34577" w14:textId="77777777" w:rsidR="00C1590F" w:rsidRDefault="00C1590F" w:rsidP="00837779">
      <w:pPr>
        <w:pStyle w:val="a9"/>
        <w:rPr>
          <w:rFonts w:eastAsia="Calibri"/>
        </w:rPr>
      </w:pPr>
    </w:p>
    <w:p w14:paraId="3103147A" w14:textId="2A1CB249" w:rsidR="00D4118C" w:rsidRDefault="00D4118C" w:rsidP="00D4118C">
      <w:pPr>
        <w:pStyle w:val="afb"/>
        <w:rPr>
          <w:rFonts w:eastAsia="Calibri"/>
          <w:sz w:val="28"/>
        </w:rPr>
      </w:pPr>
      <w:r>
        <w:rPr>
          <w:noProof/>
        </w:rPr>
        <w:drawing>
          <wp:inline distT="0" distB="0" distL="0" distR="0" wp14:anchorId="4E2E1206" wp14:editId="49B45432">
            <wp:extent cx="2478022" cy="1440000"/>
            <wp:effectExtent l="0" t="0" r="0" b="8255"/>
            <wp:docPr id="60" name="Рисунок 1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475"/>
                    <pic:cNvPicPr>
                      <a:picLocks noChangeAspect="1" noChangeArrowheads="1"/>
                    </pic:cNvPicPr>
                  </pic:nvPicPr>
                  <pic:blipFill>
                    <a:blip r:embed="rId96" cstate="print"/>
                    <a:srcRect/>
                    <a:stretch>
                      <a:fillRect/>
                    </a:stretch>
                  </pic:blipFill>
                  <pic:spPr bwMode="auto">
                    <a:xfrm>
                      <a:off x="0" y="0"/>
                      <a:ext cx="2478022" cy="1440000"/>
                    </a:xfrm>
                    <a:prstGeom prst="rect">
                      <a:avLst/>
                    </a:prstGeom>
                    <a:noFill/>
                    <a:ln w="9525">
                      <a:noFill/>
                      <a:miter lim="800000"/>
                      <a:headEnd/>
                      <a:tailEnd/>
                    </a:ln>
                  </pic:spPr>
                </pic:pic>
              </a:graphicData>
            </a:graphic>
          </wp:inline>
        </w:drawing>
      </w:r>
    </w:p>
    <w:p w14:paraId="29F05C02" w14:textId="77777777" w:rsidR="00C1590F" w:rsidRDefault="00C1590F" w:rsidP="00837779">
      <w:pPr>
        <w:pStyle w:val="a9"/>
        <w:rPr>
          <w:rFonts w:eastAsia="Calibri"/>
        </w:rPr>
      </w:pPr>
    </w:p>
    <w:p w14:paraId="5E355B71" w14:textId="05068921" w:rsidR="00D4118C" w:rsidRDefault="00D4118C" w:rsidP="00D4118C">
      <w:pPr>
        <w:pStyle w:val="afb"/>
      </w:pPr>
      <w:r w:rsidRPr="00710FCB">
        <w:t>Рисунок</w:t>
      </w:r>
      <w:r w:rsidR="00710FCB" w:rsidRPr="00710FCB">
        <w:t xml:space="preserve"> 3.19</w:t>
      </w:r>
      <w:r w:rsidR="00643C57">
        <w:t xml:space="preserve"> </w:t>
      </w:r>
      <w:r w:rsidRPr="00A50694">
        <w:t xml:space="preserve">– Иллюстрация начальной стадии формирования слоя оксида на поверхности (001) железа. Время моделирования соответствует </w:t>
      </w:r>
      <w:r>
        <w:t>150 пс</w:t>
      </w:r>
      <w:r w:rsidRPr="00A50694">
        <w:t>. Атомы железа и кислорода показаны синим и красным цветом, соответственно.</w:t>
      </w:r>
    </w:p>
    <w:p w14:paraId="66C766A4" w14:textId="77777777" w:rsidR="00C1590F" w:rsidRPr="00A50694" w:rsidRDefault="00C1590F" w:rsidP="00837779">
      <w:pPr>
        <w:pStyle w:val="a9"/>
      </w:pPr>
    </w:p>
    <w:p w14:paraId="4001F70F" w14:textId="670226FE" w:rsidR="00D4118C" w:rsidRPr="00247532" w:rsidRDefault="00D4118C" w:rsidP="00D4118C">
      <w:pPr>
        <w:rPr>
          <w:rFonts w:eastAsia="Calibri"/>
        </w:rPr>
      </w:pPr>
      <w:r w:rsidRPr="00247532">
        <w:rPr>
          <w:rFonts w:eastAsia="Calibri"/>
        </w:rPr>
        <w:t>При накоплении кислорода на большей глубине под поверхностью происход</w:t>
      </w:r>
      <w:r>
        <w:rPr>
          <w:rFonts w:eastAsia="Calibri"/>
        </w:rPr>
        <w:t>ит видимая трансформация структу</w:t>
      </w:r>
      <w:r w:rsidRPr="00247532">
        <w:rPr>
          <w:rFonts w:eastAsia="Calibri"/>
        </w:rPr>
        <w:t xml:space="preserve">ры материала: монослои оксида раздвигаются и разделяются слоями кислорода. </w:t>
      </w:r>
      <w:r>
        <w:rPr>
          <w:rFonts w:eastAsia="Calibri"/>
        </w:rPr>
        <w:t>П</w:t>
      </w:r>
      <w:r w:rsidRPr="00247532">
        <w:rPr>
          <w:rFonts w:eastAsia="Calibri"/>
        </w:rPr>
        <w:t xml:space="preserve">олучаемая при этом структура еще не является магнетитом, в ней сохраняется кристаллический порядок и видно четкое отличие от матрицы железа. При дальнейшем проникновении кислорода в матрицу железа наблюдается трансформация железа в оксид с новой структурой. </w:t>
      </w:r>
    </w:p>
    <w:p w14:paraId="3522D7B6" w14:textId="0AB98F80" w:rsidR="00643C57" w:rsidRDefault="00D4118C" w:rsidP="00643C57">
      <w:r w:rsidRPr="00247532">
        <w:rPr>
          <w:rFonts w:eastAsia="Calibri"/>
        </w:rPr>
        <w:t xml:space="preserve">Для количественной характеризации структуры оксидной пленки был проведен структурный анализа приповерхностной области кристаллита железа, модифицированной за счет взаимодействия с кислородом. На </w:t>
      </w:r>
      <w:r w:rsidRPr="00710FCB">
        <w:t>рисунке</w:t>
      </w:r>
      <w:r w:rsidR="00710FCB" w:rsidRPr="00710FCB">
        <w:t xml:space="preserve"> 3.20</w:t>
      </w:r>
      <w:r w:rsidRPr="00247532">
        <w:t xml:space="preserve"> представлена усредненн</w:t>
      </w:r>
      <w:r>
        <w:t>а</w:t>
      </w:r>
      <w:r w:rsidRPr="00247532">
        <w:t xml:space="preserve">я по </w:t>
      </w:r>
      <w:r w:rsidRPr="00247532">
        <w:lastRenderedPageBreak/>
        <w:t xml:space="preserve">многим атомам функция радиального распределения </w:t>
      </w:r>
      <w:r w:rsidRPr="00247532">
        <w:rPr>
          <w:lang w:val="de-DE"/>
        </w:rPr>
        <w:t>Fe</w:t>
      </w:r>
      <w:r w:rsidRPr="00247532">
        <w:t>-</w:t>
      </w:r>
      <w:r w:rsidRPr="00247532">
        <w:rPr>
          <w:lang w:val="de-DE"/>
        </w:rPr>
        <w:t>Fe</w:t>
      </w:r>
      <w:r w:rsidRPr="00247532">
        <w:t xml:space="preserve"> для атомов железа в приповерхностных слоях кристаллита в разные моменты времени моделирования.</w:t>
      </w:r>
    </w:p>
    <w:p w14:paraId="0BC2E6E3" w14:textId="77777777" w:rsidR="00C1590F" w:rsidRPr="00247532" w:rsidRDefault="00C1590F" w:rsidP="00837779">
      <w:pPr>
        <w:pStyle w:val="a9"/>
      </w:pPr>
    </w:p>
    <w:p w14:paraId="14BA20BC" w14:textId="615FAD9A" w:rsidR="00643C57" w:rsidRDefault="002B46AE" w:rsidP="00643C57">
      <w:pPr>
        <w:pStyle w:val="afb"/>
      </w:pPr>
      <w:r w:rsidRPr="005907CF">
        <w:object w:dxaOrig="7294" w:dyaOrig="5569" w14:anchorId="46B8A871">
          <v:shape id="_x0000_i1035" type="#_x0000_t75" style="width:237.6pt;height:181.8pt" o:ole="">
            <v:imagedata r:id="rId97" o:title=""/>
          </v:shape>
          <o:OLEObject Type="Embed" ProgID="Origin50.Graph" ShapeID="_x0000_i1035" DrawAspect="Content" ObjectID="_1591785224" r:id="rId98"/>
        </w:object>
      </w:r>
    </w:p>
    <w:p w14:paraId="254D3309" w14:textId="77777777" w:rsidR="00C1590F" w:rsidRPr="00D113ED" w:rsidRDefault="00C1590F" w:rsidP="00837779">
      <w:pPr>
        <w:pStyle w:val="a9"/>
      </w:pPr>
    </w:p>
    <w:p w14:paraId="03CEE768" w14:textId="1DAB94F2" w:rsidR="00D4118C" w:rsidRDefault="00643C57" w:rsidP="005D1C64">
      <w:pPr>
        <w:pStyle w:val="afb"/>
      </w:pPr>
      <w:r w:rsidRPr="00710FCB">
        <w:t>Рисунок</w:t>
      </w:r>
      <w:r w:rsidR="00710FCB" w:rsidRPr="00710FCB">
        <w:t xml:space="preserve"> 3.20</w:t>
      </w:r>
      <w:r w:rsidRPr="00A50694">
        <w:t xml:space="preserve"> – Функция радиального распределения типа Fe-Fe для атомов в подповерхностных слоях моделируемого кристаллита при различных временах моделирования (как указано в легенде).</w:t>
      </w:r>
    </w:p>
    <w:p w14:paraId="5A7DD5FD" w14:textId="77777777" w:rsidR="00C1590F" w:rsidRPr="00A50694" w:rsidRDefault="00C1590F" w:rsidP="00837779">
      <w:pPr>
        <w:pStyle w:val="a9"/>
      </w:pPr>
    </w:p>
    <w:p w14:paraId="04951586" w14:textId="28872F17" w:rsidR="00643C57" w:rsidRDefault="00D4118C" w:rsidP="00643C57">
      <w:r w:rsidRPr="00A50694">
        <w:t xml:space="preserve">На </w:t>
      </w:r>
      <w:r w:rsidRPr="00710FCB">
        <w:t>рисунке</w:t>
      </w:r>
      <w:r w:rsidR="00710FCB" w:rsidRPr="00710FCB">
        <w:t xml:space="preserve"> 3.21</w:t>
      </w:r>
      <w:r w:rsidRPr="00A50694">
        <w:t xml:space="preserve"> представлено сравнение радиальной функции распределения Fe-Fe для атомов приповерхностных слоёв (в момент </w:t>
      </w:r>
      <m:oMath>
        <m:r>
          <m:rPr>
            <m:sty m:val="p"/>
          </m:rPr>
          <w:rPr>
            <w:rFonts w:ascii="Cambria Math" w:hAnsi="Cambria Math"/>
          </w:rPr>
          <m:t>t</m:t>
        </m:r>
        <m:r>
          <w:rPr>
            <w:rFonts w:ascii="Cambria Math" w:hAnsi="Cambria Math"/>
          </w:rPr>
          <m:t xml:space="preserve"> = 150 пс</m:t>
        </m:r>
      </m:oMath>
      <w:r w:rsidRPr="00A50694">
        <w:t>) в сравнении со структурами чистого железа, вюстита и магнетита.</w:t>
      </w:r>
    </w:p>
    <w:p w14:paraId="65265993" w14:textId="77777777" w:rsidR="00C1590F" w:rsidRPr="00872744" w:rsidRDefault="00C1590F" w:rsidP="00837779">
      <w:pPr>
        <w:pStyle w:val="a9"/>
      </w:pPr>
    </w:p>
    <w:tbl>
      <w:tblPr>
        <w:tblW w:w="0" w:type="auto"/>
        <w:tblLook w:val="04A0" w:firstRow="1" w:lastRow="0" w:firstColumn="1" w:lastColumn="0" w:noHBand="0" w:noVBand="1"/>
      </w:tblPr>
      <w:tblGrid>
        <w:gridCol w:w="6873"/>
        <w:gridCol w:w="2482"/>
      </w:tblGrid>
      <w:tr w:rsidR="00643C57" w:rsidRPr="00A745D8" w14:paraId="7D84EEA2" w14:textId="77777777" w:rsidTr="007221CE">
        <w:tc>
          <w:tcPr>
            <w:tcW w:w="6873" w:type="dxa"/>
            <w:vMerge w:val="restart"/>
            <w:shd w:val="clear" w:color="auto" w:fill="auto"/>
            <w:vAlign w:val="bottom"/>
          </w:tcPr>
          <w:p w14:paraId="6667652F" w14:textId="5C06C3D6" w:rsidR="00643C57" w:rsidRPr="00A745D8" w:rsidRDefault="002B46AE" w:rsidP="007221CE">
            <w:pPr>
              <w:pStyle w:val="afb"/>
              <w:rPr>
                <w:sz w:val="28"/>
                <w:szCs w:val="28"/>
              </w:rPr>
            </w:pPr>
            <w:r w:rsidRPr="005907CF">
              <w:object w:dxaOrig="7294" w:dyaOrig="5569" w14:anchorId="2A0107CD">
                <v:shape id="_x0000_i1036" type="#_x0000_t75" style="width:269.4pt;height:205.8pt" o:ole="">
                  <v:imagedata r:id="rId99" o:title=""/>
                </v:shape>
                <o:OLEObject Type="Embed" ProgID="Origin50.Graph" ShapeID="_x0000_i1036" DrawAspect="Content" ObjectID="_1591785225" r:id="rId100"/>
              </w:object>
            </w:r>
          </w:p>
          <w:p w14:paraId="27A19C0F" w14:textId="314BEB3C" w:rsidR="00643C57" w:rsidRPr="00A745D8" w:rsidRDefault="00643C57" w:rsidP="007221CE">
            <w:pPr>
              <w:pStyle w:val="afb"/>
              <w:rPr>
                <w:sz w:val="28"/>
                <w:szCs w:val="28"/>
              </w:rPr>
            </w:pPr>
            <w:r w:rsidRPr="00A745D8">
              <w:rPr>
                <w:sz w:val="28"/>
                <w:szCs w:val="28"/>
              </w:rPr>
              <w:t>а</w:t>
            </w:r>
          </w:p>
        </w:tc>
        <w:tc>
          <w:tcPr>
            <w:tcW w:w="2482" w:type="dxa"/>
            <w:shd w:val="clear" w:color="auto" w:fill="auto"/>
          </w:tcPr>
          <w:p w14:paraId="4306993A" w14:textId="77777777" w:rsidR="00643C57" w:rsidRDefault="00643C57" w:rsidP="00B84741">
            <w:pPr>
              <w:pStyle w:val="afb"/>
            </w:pPr>
            <w:r w:rsidRPr="00B84741">
              <w:rPr>
                <w:noProof/>
              </w:rPr>
              <w:drawing>
                <wp:inline distT="0" distB="0" distL="0" distR="0" wp14:anchorId="6524184C" wp14:editId="2FF3854E">
                  <wp:extent cx="711771" cy="720000"/>
                  <wp:effectExtent l="19050" t="19050" r="12700" b="23495"/>
                  <wp:docPr id="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1" cstate="print"/>
                          <a:srcRect l="2306" t="2304" r="2809" b="2605"/>
                          <a:stretch>
                            <a:fillRect/>
                          </a:stretch>
                        </pic:blipFill>
                        <pic:spPr bwMode="auto">
                          <a:xfrm>
                            <a:off x="0" y="0"/>
                            <a:ext cx="711771" cy="720000"/>
                          </a:xfrm>
                          <a:prstGeom prst="rect">
                            <a:avLst/>
                          </a:prstGeom>
                          <a:noFill/>
                          <a:ln w="9525">
                            <a:solidFill>
                              <a:schemeClr val="tx1"/>
                            </a:solidFill>
                            <a:miter lim="800000"/>
                            <a:headEnd/>
                            <a:tailEnd/>
                          </a:ln>
                        </pic:spPr>
                      </pic:pic>
                    </a:graphicData>
                  </a:graphic>
                </wp:inline>
              </w:drawing>
            </w:r>
          </w:p>
          <w:p w14:paraId="7DECB912" w14:textId="6F3126E0" w:rsidR="00B60AA8" w:rsidRPr="00B84741" w:rsidRDefault="00B60AA8" w:rsidP="00B84741">
            <w:pPr>
              <w:pStyle w:val="afb"/>
            </w:pPr>
            <w:r>
              <w:t>б</w:t>
            </w:r>
          </w:p>
        </w:tc>
      </w:tr>
      <w:tr w:rsidR="00643C57" w:rsidRPr="00A745D8" w14:paraId="26224ECE" w14:textId="77777777" w:rsidTr="007221CE">
        <w:tc>
          <w:tcPr>
            <w:tcW w:w="6873" w:type="dxa"/>
            <w:vMerge/>
            <w:shd w:val="clear" w:color="auto" w:fill="auto"/>
          </w:tcPr>
          <w:p w14:paraId="6FC3A9DF" w14:textId="77777777" w:rsidR="00643C57" w:rsidRPr="00A745D8" w:rsidRDefault="00643C57" w:rsidP="007221CE">
            <w:pPr>
              <w:pStyle w:val="afb"/>
              <w:rPr>
                <w:sz w:val="28"/>
                <w:szCs w:val="28"/>
              </w:rPr>
            </w:pPr>
          </w:p>
        </w:tc>
        <w:tc>
          <w:tcPr>
            <w:tcW w:w="2482" w:type="dxa"/>
            <w:shd w:val="clear" w:color="auto" w:fill="auto"/>
          </w:tcPr>
          <w:p w14:paraId="536117B9" w14:textId="4B9AC221" w:rsidR="00643C57" w:rsidRDefault="00643C57" w:rsidP="00B84741">
            <w:pPr>
              <w:pStyle w:val="afb"/>
            </w:pPr>
            <w:r w:rsidRPr="00B84741">
              <w:t xml:space="preserve"> </w:t>
            </w:r>
            <w:r w:rsidRPr="00B84741">
              <w:rPr>
                <w:noProof/>
              </w:rPr>
              <w:drawing>
                <wp:inline distT="0" distB="0" distL="0" distR="0" wp14:anchorId="08AC0D88" wp14:editId="54A175E1">
                  <wp:extent cx="737246" cy="720000"/>
                  <wp:effectExtent l="19050" t="19050" r="24765" b="23495"/>
                  <wp:docPr id="7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02" cstate="print"/>
                          <a:srcRect l="4271" t="5270" r="3397" b="4500"/>
                          <a:stretch>
                            <a:fillRect/>
                          </a:stretch>
                        </pic:blipFill>
                        <pic:spPr bwMode="auto">
                          <a:xfrm>
                            <a:off x="0" y="0"/>
                            <a:ext cx="737246" cy="720000"/>
                          </a:xfrm>
                          <a:prstGeom prst="rect">
                            <a:avLst/>
                          </a:prstGeom>
                          <a:noFill/>
                          <a:ln w="9525">
                            <a:solidFill>
                              <a:schemeClr val="tx1"/>
                            </a:solidFill>
                            <a:miter lim="800000"/>
                            <a:headEnd/>
                            <a:tailEnd/>
                          </a:ln>
                        </pic:spPr>
                      </pic:pic>
                    </a:graphicData>
                  </a:graphic>
                </wp:inline>
              </w:drawing>
            </w:r>
          </w:p>
          <w:p w14:paraId="4058B4F1" w14:textId="4ED7E5E1" w:rsidR="00B60AA8" w:rsidRPr="00B84741" w:rsidRDefault="00B60AA8" w:rsidP="00B84741">
            <w:pPr>
              <w:pStyle w:val="afb"/>
            </w:pPr>
            <w:r>
              <w:t>в</w:t>
            </w:r>
          </w:p>
        </w:tc>
      </w:tr>
      <w:tr w:rsidR="00643C57" w:rsidRPr="00A745D8" w14:paraId="4596827D" w14:textId="77777777" w:rsidTr="007221CE">
        <w:tc>
          <w:tcPr>
            <w:tcW w:w="6873" w:type="dxa"/>
            <w:vMerge/>
            <w:shd w:val="clear" w:color="auto" w:fill="auto"/>
          </w:tcPr>
          <w:p w14:paraId="0D35F2BB" w14:textId="77777777" w:rsidR="00643C57" w:rsidRPr="00A745D8" w:rsidRDefault="00643C57" w:rsidP="007221CE">
            <w:pPr>
              <w:pStyle w:val="afb"/>
              <w:rPr>
                <w:sz w:val="28"/>
                <w:szCs w:val="28"/>
              </w:rPr>
            </w:pPr>
          </w:p>
        </w:tc>
        <w:tc>
          <w:tcPr>
            <w:tcW w:w="2482" w:type="dxa"/>
            <w:shd w:val="clear" w:color="auto" w:fill="auto"/>
          </w:tcPr>
          <w:p w14:paraId="6EC41BBB" w14:textId="72B1A976" w:rsidR="00643C57" w:rsidRDefault="00643C57" w:rsidP="00B84741">
            <w:pPr>
              <w:pStyle w:val="afb"/>
            </w:pPr>
            <w:r w:rsidRPr="00B84741">
              <w:rPr>
                <w:noProof/>
              </w:rPr>
              <w:drawing>
                <wp:inline distT="0" distB="0" distL="0" distR="0" wp14:anchorId="673624A2" wp14:editId="58F26A7B">
                  <wp:extent cx="715663" cy="720000"/>
                  <wp:effectExtent l="19050" t="19050" r="27305" b="23495"/>
                  <wp:docPr id="7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03" cstate="print"/>
                          <a:srcRect/>
                          <a:stretch>
                            <a:fillRect/>
                          </a:stretch>
                        </pic:blipFill>
                        <pic:spPr bwMode="auto">
                          <a:xfrm>
                            <a:off x="0" y="0"/>
                            <a:ext cx="715663" cy="720000"/>
                          </a:xfrm>
                          <a:prstGeom prst="rect">
                            <a:avLst/>
                          </a:prstGeom>
                          <a:noFill/>
                          <a:ln w="9525">
                            <a:solidFill>
                              <a:schemeClr val="tx1"/>
                            </a:solidFill>
                            <a:miter lim="800000"/>
                            <a:headEnd/>
                            <a:tailEnd/>
                          </a:ln>
                        </pic:spPr>
                      </pic:pic>
                    </a:graphicData>
                  </a:graphic>
                </wp:inline>
              </w:drawing>
            </w:r>
          </w:p>
          <w:p w14:paraId="69ADA4C1" w14:textId="7468C745" w:rsidR="00B60AA8" w:rsidRPr="00B84741" w:rsidRDefault="00B60AA8" w:rsidP="00B84741">
            <w:pPr>
              <w:pStyle w:val="afb"/>
            </w:pPr>
            <w:r>
              <w:t>г</w:t>
            </w:r>
          </w:p>
        </w:tc>
      </w:tr>
    </w:tbl>
    <w:p w14:paraId="2F9FB6D5" w14:textId="77777777" w:rsidR="00837779" w:rsidRDefault="00837779" w:rsidP="00837779">
      <w:pPr>
        <w:pStyle w:val="a9"/>
      </w:pPr>
    </w:p>
    <w:p w14:paraId="1ADEC147" w14:textId="2AC701E0" w:rsidR="00C1590F" w:rsidRPr="00C1590F" w:rsidRDefault="00B84741" w:rsidP="00643C57">
      <w:pPr>
        <w:pStyle w:val="afb"/>
        <w:rPr>
          <w:sz w:val="20"/>
          <w:szCs w:val="20"/>
        </w:rPr>
      </w:pPr>
      <w:r w:rsidRPr="00C1590F">
        <w:rPr>
          <w:sz w:val="20"/>
          <w:szCs w:val="20"/>
        </w:rPr>
        <w:t>а – структурный анализ</w:t>
      </w:r>
    </w:p>
    <w:p w14:paraId="7BA822C5" w14:textId="77777777" w:rsidR="00C1590F" w:rsidRPr="00C1590F" w:rsidRDefault="00B84741" w:rsidP="00643C57">
      <w:pPr>
        <w:pStyle w:val="afb"/>
        <w:rPr>
          <w:sz w:val="20"/>
          <w:szCs w:val="20"/>
        </w:rPr>
      </w:pPr>
      <w:r w:rsidRPr="00C1590F">
        <w:rPr>
          <w:sz w:val="20"/>
          <w:szCs w:val="20"/>
        </w:rPr>
        <w:t>б – чистое железо</w:t>
      </w:r>
    </w:p>
    <w:p w14:paraId="6AEBD9EF" w14:textId="77777777" w:rsidR="00C1590F" w:rsidRPr="00C1590F" w:rsidRDefault="00B84741" w:rsidP="00643C57">
      <w:pPr>
        <w:pStyle w:val="afb"/>
        <w:rPr>
          <w:sz w:val="20"/>
          <w:szCs w:val="20"/>
        </w:rPr>
      </w:pPr>
      <w:r w:rsidRPr="00C1590F">
        <w:rPr>
          <w:sz w:val="20"/>
          <w:szCs w:val="20"/>
        </w:rPr>
        <w:t>в – вюстит</w:t>
      </w:r>
    </w:p>
    <w:p w14:paraId="43061834" w14:textId="60DBCA46" w:rsidR="00B84741" w:rsidRPr="00C1590F" w:rsidRDefault="00B84741" w:rsidP="00643C57">
      <w:pPr>
        <w:pStyle w:val="afb"/>
        <w:rPr>
          <w:sz w:val="20"/>
          <w:szCs w:val="20"/>
        </w:rPr>
      </w:pPr>
      <w:r w:rsidRPr="00C1590F">
        <w:rPr>
          <w:sz w:val="20"/>
          <w:szCs w:val="20"/>
        </w:rPr>
        <w:t xml:space="preserve">г </w:t>
      </w:r>
      <w:r w:rsidR="00C1590F" w:rsidRPr="00C1590F">
        <w:rPr>
          <w:sz w:val="20"/>
          <w:szCs w:val="20"/>
        </w:rPr>
        <w:t>–</w:t>
      </w:r>
      <w:r w:rsidRPr="00C1590F">
        <w:rPr>
          <w:sz w:val="20"/>
          <w:szCs w:val="20"/>
        </w:rPr>
        <w:t xml:space="preserve"> магнетит</w:t>
      </w:r>
    </w:p>
    <w:p w14:paraId="46EA2F55" w14:textId="77777777" w:rsidR="00C1590F" w:rsidRPr="00C1590F" w:rsidRDefault="00C1590F" w:rsidP="00837779">
      <w:pPr>
        <w:pStyle w:val="a9"/>
      </w:pPr>
    </w:p>
    <w:p w14:paraId="3A18D159" w14:textId="61E18C4F" w:rsidR="00643C57" w:rsidRDefault="00643C57" w:rsidP="00643C57">
      <w:pPr>
        <w:pStyle w:val="afb"/>
      </w:pPr>
      <w:r w:rsidRPr="00710FCB">
        <w:t>Рисунок</w:t>
      </w:r>
      <w:r w:rsidR="00710FCB" w:rsidRPr="00710FCB">
        <w:t xml:space="preserve"> 3.21</w:t>
      </w:r>
      <w:r w:rsidRPr="00A50694">
        <w:t xml:space="preserve"> – Сравнение данных структурного анализа приповерхностных слоев с референсными структурами. Цветовая схема для </w:t>
      </w:r>
      <w:r>
        <w:t>а</w:t>
      </w:r>
      <w:r w:rsidRPr="00A50694">
        <w:t xml:space="preserve">томов аналогична </w:t>
      </w:r>
      <w:r w:rsidRPr="00710FCB">
        <w:t>рисунку</w:t>
      </w:r>
      <w:r w:rsidR="00710FCB" w:rsidRPr="00710FCB">
        <w:t xml:space="preserve"> 3.19</w:t>
      </w:r>
      <w:r w:rsidRPr="00A50694">
        <w:t>.</w:t>
      </w:r>
    </w:p>
    <w:p w14:paraId="24D08B1E" w14:textId="77777777" w:rsidR="00C1590F" w:rsidRPr="00A50694" w:rsidRDefault="00C1590F" w:rsidP="00837779">
      <w:pPr>
        <w:pStyle w:val="a9"/>
      </w:pPr>
    </w:p>
    <w:p w14:paraId="588F9095" w14:textId="680E87A4" w:rsidR="006D3881" w:rsidRDefault="006D3881" w:rsidP="00D4118C">
      <w:r w:rsidRPr="00247532">
        <w:t xml:space="preserve">Кислород, попадая на поверхность и проникая вглубь перемещается по октаэдрическим позициям, следствием этого является рост вюстита. Видно, что в верхних слоях, в которые попадал кислород, за время моделирования началась видимая трансформация структуры с переходом от чистого железа к структуре оксида со заметно большим расстоянием между ближайшими соседями на железной подрешётке. Изменение структуры развивается постепенно со временем и чем больше кислорода попадает в приповерхностные слои, тем сильнее меняется функция радиального распределения атомов </w:t>
      </w:r>
      <m:oMath>
        <m:r>
          <w:rPr>
            <w:rFonts w:ascii="Cambria Math" w:hAnsi="Cambria Math"/>
            <w:lang w:val="en-US"/>
          </w:rPr>
          <m:t>g</m:t>
        </m:r>
        <m:r>
          <w:rPr>
            <w:rFonts w:ascii="Cambria Math" w:hAnsi="Cambria Math"/>
          </w:rPr>
          <m:t>(</m:t>
        </m:r>
        <m:r>
          <w:rPr>
            <w:rFonts w:ascii="Cambria Math" w:hAnsi="Cambria Math"/>
            <w:lang w:val="en-US"/>
          </w:rPr>
          <m:t>r</m:t>
        </m:r>
        <m:r>
          <w:rPr>
            <w:rFonts w:ascii="Cambria Math" w:hAnsi="Cambria Math"/>
          </w:rPr>
          <m:t>)</m:t>
        </m:r>
      </m:oMath>
      <w:r w:rsidRPr="00247532">
        <w:rPr>
          <w:i/>
        </w:rPr>
        <w:t>.</w:t>
      </w:r>
    </w:p>
    <w:p w14:paraId="33904557" w14:textId="3FA5D956" w:rsidR="00D4118C" w:rsidRDefault="00D4118C" w:rsidP="00D4118C">
      <w:r w:rsidRPr="00A50694">
        <w:t>Как можно видеть, наблюдается довольно хорошая корреляция с радиальной функцией распределения вюстита. От чистого железа структура оксидной пленки уже ушла, но в магнетит еще не трансформировалась.</w:t>
      </w:r>
    </w:p>
    <w:p w14:paraId="5447B5BD" w14:textId="6F75BE42" w:rsidR="00B84741" w:rsidRDefault="00D4118C" w:rsidP="00B84741">
      <w:r w:rsidRPr="00872744">
        <w:rPr>
          <w:rFonts w:eastAsia="Calibri"/>
        </w:rPr>
        <w:t xml:space="preserve">Следует отметить, что после окисления уже первых нескольких монослоев железа дальнейший захват кислорода из газовой фазы и проникновение атомов кислорода вглубь материала замедляются. Этот эффект иллюстрируется </w:t>
      </w:r>
      <w:r w:rsidRPr="00710FCB">
        <w:t>рисунком</w:t>
      </w:r>
      <w:r w:rsidR="00710FCB" w:rsidRPr="00710FCB">
        <w:t> 3.2</w:t>
      </w:r>
      <w:r w:rsidR="002B60D5">
        <w:t>2</w:t>
      </w:r>
      <w:r w:rsidRPr="00872744">
        <w:t>.</w:t>
      </w:r>
    </w:p>
    <w:p w14:paraId="1310EB4E" w14:textId="77777777" w:rsidR="00C1590F" w:rsidRPr="00872744" w:rsidRDefault="00C1590F" w:rsidP="00837779">
      <w:pPr>
        <w:pStyle w:val="a9"/>
      </w:pPr>
    </w:p>
    <w:p w14:paraId="5E13F5E4" w14:textId="0B1FD699" w:rsidR="00B84741" w:rsidRDefault="00EC330E" w:rsidP="00B84741">
      <w:pPr>
        <w:pStyle w:val="afb"/>
      </w:pPr>
      <w:r>
        <w:object w:dxaOrig="7295" w:dyaOrig="5570" w14:anchorId="42F832B1">
          <v:shape id="_x0000_i1037" type="#_x0000_t75" style="width:259.2pt;height:197.4pt" o:ole="">
            <v:imagedata r:id="rId104" o:title=""/>
          </v:shape>
          <o:OLEObject Type="Embed" ProgID="Origin50.Graph" ShapeID="_x0000_i1037" DrawAspect="Content" ObjectID="_1591785226" r:id="rId105"/>
        </w:object>
      </w:r>
    </w:p>
    <w:p w14:paraId="5F785517" w14:textId="77777777" w:rsidR="00C1590F" w:rsidRPr="00D113ED" w:rsidRDefault="00C1590F" w:rsidP="00837779">
      <w:pPr>
        <w:pStyle w:val="a9"/>
      </w:pPr>
    </w:p>
    <w:p w14:paraId="69B57C8C" w14:textId="26654553" w:rsidR="00282777" w:rsidRDefault="00B84741" w:rsidP="00F2767F">
      <w:pPr>
        <w:pStyle w:val="afb"/>
      </w:pPr>
      <w:r w:rsidRPr="00710FCB">
        <w:t>Рисунок</w:t>
      </w:r>
      <w:r w:rsidR="00710FCB" w:rsidRPr="00710FCB">
        <w:t xml:space="preserve"> 3.2</w:t>
      </w:r>
      <w:r w:rsidR="002B60D5">
        <w:t>2</w:t>
      </w:r>
      <w:r>
        <w:t xml:space="preserve"> </w:t>
      </w:r>
      <w:r w:rsidRPr="00A50694">
        <w:t>– Изменение толщины оксидной пленки в зависимости от времени моделирования</w:t>
      </w:r>
      <w:r w:rsidR="00282777">
        <w:t>.</w:t>
      </w:r>
    </w:p>
    <w:p w14:paraId="16213F32" w14:textId="77777777" w:rsidR="00C1590F" w:rsidRPr="00F2767F" w:rsidRDefault="00C1590F" w:rsidP="00837779">
      <w:pPr>
        <w:pStyle w:val="a9"/>
      </w:pPr>
    </w:p>
    <w:p w14:paraId="5BDFCE3D" w14:textId="3F418140" w:rsidR="00D4118C" w:rsidRPr="00A50694" w:rsidRDefault="00D4118C" w:rsidP="00B84741">
      <w:r w:rsidRPr="00872744">
        <w:rPr>
          <w:rFonts w:eastAsia="Calibri"/>
        </w:rPr>
        <w:t>Как можно судить исходя из наблюдаемых результатов, при больших временах моделирования рост слоя оксида лимитируется не захватом кислорода на поверхности, а диффузионным перемещением кислорода вглубь кристалла железа, которое крайне малоэффективно на временах моделирования.</w:t>
      </w:r>
      <w:r w:rsidRPr="00A50694">
        <w:t xml:space="preserve"> </w:t>
      </w:r>
    </w:p>
    <w:p w14:paraId="5AC3077D" w14:textId="148223EE" w:rsidR="00A76764" w:rsidRDefault="00A76764" w:rsidP="00A76764">
      <w:pPr>
        <w:ind w:firstLine="708"/>
      </w:pPr>
      <w:r w:rsidRPr="00A76764">
        <w:t>На рисунке</w:t>
      </w:r>
      <w:r w:rsidR="00356E6D">
        <w:t xml:space="preserve"> 3.2</w:t>
      </w:r>
      <w:r w:rsidR="002B60D5">
        <w:t>3</w:t>
      </w:r>
      <w:r w:rsidRPr="00A76764">
        <w:t xml:space="preserve"> приведены сравнительные графики концентрации кислорода и железа в приповерхностных слоях.</w:t>
      </w:r>
    </w:p>
    <w:p w14:paraId="3DE6D1BF" w14:textId="5B096BC5" w:rsidR="00C1590F" w:rsidRDefault="00C1590F"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85"/>
      </w:tblGrid>
      <w:tr w:rsidR="00A76764" w14:paraId="5C068454" w14:textId="77777777" w:rsidTr="00837779">
        <w:tc>
          <w:tcPr>
            <w:tcW w:w="4670" w:type="dxa"/>
            <w:vAlign w:val="center"/>
          </w:tcPr>
          <w:p w14:paraId="07032905" w14:textId="0F2A94FF" w:rsidR="00A76764" w:rsidRDefault="00FA512D" w:rsidP="0058443C">
            <w:pPr>
              <w:pStyle w:val="afb"/>
            </w:pPr>
            <w:r w:rsidRPr="00F06F7D">
              <w:object w:dxaOrig="7294" w:dyaOrig="5569" w14:anchorId="734F0CE5">
                <v:shape id="_x0000_i1038" type="#_x0000_t75" style="width:228pt;height:175.2pt" o:ole="">
                  <v:imagedata r:id="rId106" o:title=""/>
                </v:shape>
                <o:OLEObject Type="Embed" ProgID="Origin50.Graph" ShapeID="_x0000_i1038" DrawAspect="Content" ObjectID="_1591785227" r:id="rId107"/>
              </w:object>
            </w:r>
          </w:p>
        </w:tc>
        <w:tc>
          <w:tcPr>
            <w:tcW w:w="4685" w:type="dxa"/>
            <w:vAlign w:val="center"/>
          </w:tcPr>
          <w:p w14:paraId="1F4959CB" w14:textId="6198283F" w:rsidR="00A76764" w:rsidRDefault="00FA512D" w:rsidP="0058443C">
            <w:pPr>
              <w:pStyle w:val="afb"/>
            </w:pPr>
            <w:r w:rsidRPr="00F06F7D">
              <w:object w:dxaOrig="7294" w:dyaOrig="5569" w14:anchorId="3AAEB0D7">
                <v:shape id="_x0000_i1039" type="#_x0000_t75" style="width:228.6pt;height:174.6pt" o:ole="">
                  <v:imagedata r:id="rId108" o:title=""/>
                </v:shape>
                <o:OLEObject Type="Embed" ProgID="Origin50.Graph" ShapeID="_x0000_i1039" DrawAspect="Content" ObjectID="_1591785228" r:id="rId109"/>
              </w:object>
            </w:r>
          </w:p>
        </w:tc>
      </w:tr>
      <w:tr w:rsidR="00A76764" w14:paraId="692C644F" w14:textId="77777777" w:rsidTr="00837779">
        <w:tc>
          <w:tcPr>
            <w:tcW w:w="4670" w:type="dxa"/>
            <w:vAlign w:val="center"/>
          </w:tcPr>
          <w:p w14:paraId="010F8494" w14:textId="77777777" w:rsidR="00A76764" w:rsidRPr="00F06F7D" w:rsidRDefault="00A76764" w:rsidP="0058443C">
            <w:pPr>
              <w:pStyle w:val="afb"/>
            </w:pPr>
            <w:r>
              <w:t>а</w:t>
            </w:r>
          </w:p>
        </w:tc>
        <w:tc>
          <w:tcPr>
            <w:tcW w:w="4685" w:type="dxa"/>
            <w:vAlign w:val="center"/>
          </w:tcPr>
          <w:p w14:paraId="4B5DD11F" w14:textId="77777777" w:rsidR="00A76764" w:rsidRPr="00F06F7D" w:rsidRDefault="00A76764" w:rsidP="0058443C">
            <w:pPr>
              <w:pStyle w:val="afb"/>
            </w:pPr>
            <w:r>
              <w:t>б</w:t>
            </w:r>
          </w:p>
        </w:tc>
      </w:tr>
    </w:tbl>
    <w:p w14:paraId="1AEEAF58" w14:textId="77777777" w:rsidR="00C1590F" w:rsidRPr="00C1590F" w:rsidRDefault="00C1590F" w:rsidP="00837779">
      <w:pPr>
        <w:pStyle w:val="a9"/>
      </w:pPr>
    </w:p>
    <w:p w14:paraId="79E05B5A" w14:textId="2F1D87C7" w:rsidR="00C1590F" w:rsidRPr="00C1590F" w:rsidRDefault="00A76764" w:rsidP="00A76764">
      <w:pPr>
        <w:pStyle w:val="afb"/>
        <w:rPr>
          <w:sz w:val="20"/>
          <w:szCs w:val="20"/>
          <w:lang w:val="en-US"/>
        </w:rPr>
      </w:pPr>
      <w:r w:rsidRPr="00C1590F">
        <w:rPr>
          <w:sz w:val="20"/>
          <w:szCs w:val="20"/>
        </w:rPr>
        <w:t>а – кислород</w:t>
      </w:r>
    </w:p>
    <w:p w14:paraId="67110C07" w14:textId="51C97279" w:rsidR="00A76764" w:rsidRPr="00C1590F" w:rsidRDefault="00A76764" w:rsidP="00A76764">
      <w:pPr>
        <w:pStyle w:val="afb"/>
        <w:rPr>
          <w:sz w:val="20"/>
          <w:szCs w:val="20"/>
        </w:rPr>
      </w:pPr>
      <w:r w:rsidRPr="00C1590F">
        <w:rPr>
          <w:sz w:val="20"/>
          <w:szCs w:val="20"/>
        </w:rPr>
        <w:t>б – железо</w:t>
      </w:r>
    </w:p>
    <w:p w14:paraId="38396BF1" w14:textId="77777777" w:rsidR="00C1590F" w:rsidRPr="00C1590F" w:rsidRDefault="00C1590F" w:rsidP="00837779">
      <w:pPr>
        <w:pStyle w:val="a9"/>
      </w:pPr>
    </w:p>
    <w:p w14:paraId="140766E0" w14:textId="4A14DED6" w:rsidR="00A76764" w:rsidRDefault="00A76764" w:rsidP="00A76764">
      <w:pPr>
        <w:pStyle w:val="afb"/>
        <w:rPr>
          <w:rFonts w:cs="Times New Roman"/>
        </w:rPr>
      </w:pPr>
      <w:r w:rsidRPr="00356E6D">
        <w:t>Рисунок</w:t>
      </w:r>
      <w:r w:rsidR="00356E6D" w:rsidRPr="00356E6D">
        <w:t xml:space="preserve"> 3.2</w:t>
      </w:r>
      <w:r w:rsidR="002B60D5">
        <w:t>3</w:t>
      </w:r>
      <w:r>
        <w:t xml:space="preserve"> - </w:t>
      </w:r>
      <w:r w:rsidRPr="00F06F7D">
        <w:rPr>
          <w:rFonts w:eastAsiaTheme="minorEastAsia" w:cs="Times New Roman"/>
        </w:rPr>
        <w:t>Концентраци</w:t>
      </w:r>
      <w:r>
        <w:rPr>
          <w:rFonts w:eastAsiaTheme="minorEastAsia" w:cs="Times New Roman"/>
        </w:rPr>
        <w:t>и</w:t>
      </w:r>
      <w:r w:rsidRPr="00F06F7D">
        <w:rPr>
          <w:rFonts w:eastAsiaTheme="minorEastAsia" w:cs="Times New Roman"/>
        </w:rPr>
        <w:t xml:space="preserve"> кислорода</w:t>
      </w:r>
      <w:r>
        <w:rPr>
          <w:rFonts w:eastAsiaTheme="minorEastAsia" w:cs="Times New Roman"/>
        </w:rPr>
        <w:t xml:space="preserve"> и железа</w:t>
      </w:r>
      <w:r w:rsidRPr="00F06F7D">
        <w:rPr>
          <w:rFonts w:eastAsiaTheme="minorEastAsia" w:cs="Times New Roman"/>
        </w:rPr>
        <w:t xml:space="preserve"> в приповерхностн</w:t>
      </w:r>
      <w:r>
        <w:rPr>
          <w:rFonts w:eastAsiaTheme="minorEastAsia" w:cs="Times New Roman"/>
        </w:rPr>
        <w:t>ых</w:t>
      </w:r>
      <w:r w:rsidRPr="00F06F7D">
        <w:rPr>
          <w:rFonts w:eastAsiaTheme="minorEastAsia" w:cs="Times New Roman"/>
        </w:rPr>
        <w:t xml:space="preserve"> сло</w:t>
      </w:r>
      <w:r>
        <w:rPr>
          <w:rFonts w:eastAsiaTheme="minorEastAsia" w:cs="Times New Roman"/>
        </w:rPr>
        <w:t>ях.</w:t>
      </w:r>
      <w:r w:rsidRPr="001526FD">
        <w:rPr>
          <w:rFonts w:cs="Times New Roman"/>
        </w:rPr>
        <w:t xml:space="preserve"> </w:t>
      </w:r>
      <w:r w:rsidRPr="00F06F7D">
        <w:rPr>
          <w:rFonts w:cs="Times New Roman"/>
        </w:rPr>
        <w:t>Отметка начала оси ординат соответствует начальному уровню поверхности (нулевой уровень).</w:t>
      </w:r>
    </w:p>
    <w:p w14:paraId="1DB58525" w14:textId="77777777" w:rsidR="00C1590F" w:rsidRDefault="00C1590F" w:rsidP="00837779">
      <w:pPr>
        <w:pStyle w:val="a9"/>
      </w:pPr>
    </w:p>
    <w:p w14:paraId="7B025C4A" w14:textId="59E4A708" w:rsidR="00A76764" w:rsidRDefault="00A76764" w:rsidP="00F2767F">
      <w:r w:rsidRPr="00F06F7D">
        <w:t>Видно, что в начале моделирования (</w:t>
      </w:r>
      <w:r w:rsidRPr="00356E6D">
        <w:t xml:space="preserve">рисунок </w:t>
      </w:r>
      <w:r w:rsidR="00356E6D" w:rsidRPr="00356E6D">
        <w:t>3.2</w:t>
      </w:r>
      <w:r w:rsidR="002B60D5">
        <w:t>3</w:t>
      </w:r>
      <w:r w:rsidR="00356E6D" w:rsidRPr="00356E6D">
        <w:t xml:space="preserve"> </w:t>
      </w:r>
      <w:r w:rsidRPr="00356E6D">
        <w:t>(б, черная полоса)</w:t>
      </w:r>
      <w:r w:rsidRPr="00F06F7D">
        <w:t xml:space="preserve">) поверхность определена довольно четко, не размыто. </w:t>
      </w:r>
      <w:r>
        <w:t>Во время</w:t>
      </w:r>
      <w:r w:rsidRPr="00F06F7D">
        <w:t xml:space="preserve"> моделирования уровень поверхности вырос, как было сказано ранее.</w:t>
      </w:r>
      <w:r w:rsidR="00EA089A" w:rsidRPr="00EA089A">
        <w:t xml:space="preserve"> </w:t>
      </w:r>
      <w:r w:rsidR="00EA089A">
        <w:t>С</w:t>
      </w:r>
      <w:r w:rsidR="00EA089A" w:rsidRPr="00872744">
        <w:t xml:space="preserve"> увеличением времени моделирования эффективность захвата атомов кислорода падает. К концу </w:t>
      </w:r>
      <w:r w:rsidR="00EA089A">
        <w:t>«</w:t>
      </w:r>
      <w:r w:rsidR="00EA089A" w:rsidRPr="00872744">
        <w:t>прогона</w:t>
      </w:r>
      <w:r w:rsidR="00EA089A">
        <w:t>»</w:t>
      </w:r>
      <w:r w:rsidR="00EA089A" w:rsidRPr="00872744">
        <w:t xml:space="preserve"> МД отношение Fe/O равнялось 1</w:t>
      </w:r>
      <w:r w:rsidR="00EA089A">
        <w:t>,</w:t>
      </w:r>
      <w:r w:rsidR="00EA089A" w:rsidRPr="00872744">
        <w:t>58, то есть пленка в целом оставалась еще субстехеометричной по кислороду</w:t>
      </w:r>
      <w:r w:rsidR="00EA089A">
        <w:t xml:space="preserve">, </w:t>
      </w:r>
      <w:r w:rsidR="00EA089A" w:rsidRPr="00872744">
        <w:t>даже если рассматриват</w:t>
      </w:r>
      <w:r w:rsidR="00EA089A">
        <w:t>ь</w:t>
      </w:r>
      <w:r w:rsidR="00EA089A" w:rsidRPr="00872744">
        <w:t xml:space="preserve"> ее структуру как вюстит </w:t>
      </w:r>
      <w:r w:rsidR="00EA089A" w:rsidRPr="00872744">
        <w:rPr>
          <w:lang w:val="en-US"/>
        </w:rPr>
        <w:t>FeO</w:t>
      </w:r>
      <w:r w:rsidR="00EA089A" w:rsidRPr="00872744">
        <w:t xml:space="preserve">. </w:t>
      </w:r>
    </w:p>
    <w:p w14:paraId="20CB1E9B" w14:textId="2DE83083" w:rsidR="00254AFE" w:rsidRPr="004B3E74" w:rsidRDefault="00254AFE" w:rsidP="00A76764">
      <w:r>
        <w:t xml:space="preserve">В работе </w:t>
      </w:r>
      <w:r w:rsidRPr="000B400B">
        <w:t>[</w:t>
      </w:r>
      <w:r w:rsidR="0009101B">
        <w:fldChar w:fldCharType="begin"/>
      </w:r>
      <w:r w:rsidR="0009101B">
        <w:instrText xml:space="preserve"> REF BJeon_Nanoscale_oxidation_MD \n \h </w:instrText>
      </w:r>
      <w:r w:rsidR="0009101B">
        <w:fldChar w:fldCharType="separate"/>
      </w:r>
      <w:r w:rsidR="00710FBB">
        <w:t>50</w:t>
      </w:r>
      <w:r w:rsidR="0009101B">
        <w:fldChar w:fldCharType="end"/>
      </w:r>
      <w:r w:rsidRPr="000B400B">
        <w:t>]</w:t>
      </w:r>
      <w:r w:rsidR="000B400B" w:rsidRPr="000B400B">
        <w:t xml:space="preserve"> </w:t>
      </w:r>
      <w:r w:rsidR="000B400B">
        <w:t>проводился похожий эксперимент по окислению чистого железа</w:t>
      </w:r>
      <w:r w:rsidR="00E1182C">
        <w:t xml:space="preserve"> с различными ориентациями (100, 110, 111)</w:t>
      </w:r>
      <w:r w:rsidR="000B400B">
        <w:t xml:space="preserve"> при температурах 300</w:t>
      </w:r>
      <w:r w:rsidR="000B400B">
        <w:rPr>
          <w:rFonts w:cs="Times New Roman"/>
        </w:rPr>
        <w:t>˚</w:t>
      </w:r>
      <w:r w:rsidR="000B400B">
        <w:t>К (</w:t>
      </w:r>
      <w:r w:rsidR="000B400B">
        <w:rPr>
          <w:rFonts w:cs="Times New Roman"/>
        </w:rPr>
        <w:t>≈</w:t>
      </w:r>
      <w:r w:rsidR="000B400B" w:rsidRPr="000B400B">
        <w:t>26</w:t>
      </w:r>
      <w:r w:rsidR="000B400B">
        <w:t xml:space="preserve"> </w:t>
      </w:r>
      <w:r w:rsidR="000B400B">
        <w:rPr>
          <w:rFonts w:cs="Times New Roman"/>
        </w:rPr>
        <w:t>˚</w:t>
      </w:r>
      <w:r w:rsidR="000B400B">
        <w:t>С) и 900</w:t>
      </w:r>
      <w:r w:rsidR="000B400B">
        <w:rPr>
          <w:rFonts w:cs="Times New Roman"/>
        </w:rPr>
        <w:t>˚</w:t>
      </w:r>
      <w:r w:rsidR="000B400B">
        <w:t>К (</w:t>
      </w:r>
      <w:r w:rsidR="000B400B">
        <w:rPr>
          <w:rFonts w:cs="Times New Roman"/>
        </w:rPr>
        <w:t>≈</w:t>
      </w:r>
      <w:r w:rsidR="000B400B">
        <w:t>620</w:t>
      </w:r>
      <w:r w:rsidR="000B400B">
        <w:rPr>
          <w:rFonts w:cs="Times New Roman"/>
        </w:rPr>
        <w:t>˚</w:t>
      </w:r>
      <w:r w:rsidR="000B400B">
        <w:t>С) в течении 1000 пс (1 нс).</w:t>
      </w:r>
      <w:r w:rsidR="004B3E74" w:rsidRPr="004B3E74">
        <w:t xml:space="preserve"> </w:t>
      </w:r>
      <w:r w:rsidR="004B3E74">
        <w:t xml:space="preserve">Потенциал, который использовали исследователи был такой </w:t>
      </w:r>
      <w:r w:rsidR="00EE49BF">
        <w:t>же,</w:t>
      </w:r>
      <w:r w:rsidR="004B3E74">
        <w:t xml:space="preserve"> как и в нашей работе </w:t>
      </w:r>
      <w:r w:rsidR="004B3E74" w:rsidRPr="0086690B">
        <w:t>[</w:t>
      </w:r>
      <w:r w:rsidR="004B3E74">
        <w:fldChar w:fldCharType="begin"/>
      </w:r>
      <w:r w:rsidR="004B3E74">
        <w:instrText xml:space="preserve"> REF AVanDuin_ReaxFF_for_hydrocarbonates \n \h </w:instrText>
      </w:r>
      <w:r w:rsidR="004B3E74">
        <w:fldChar w:fldCharType="separate"/>
      </w:r>
      <w:r w:rsidR="00710FBB">
        <w:t>38</w:t>
      </w:r>
      <w:r w:rsidR="004B3E74">
        <w:fldChar w:fldCharType="end"/>
      </w:r>
      <w:r w:rsidR="004B3E74" w:rsidRPr="004B3E74">
        <w:t>]</w:t>
      </w:r>
      <w:r w:rsidR="004B3E74">
        <w:t>.</w:t>
      </w:r>
    </w:p>
    <w:p w14:paraId="6473A744" w14:textId="621C9588" w:rsidR="00254AFE" w:rsidRDefault="0087504E" w:rsidP="00A76764">
      <w:r>
        <w:t xml:space="preserve">На </w:t>
      </w:r>
      <w:r w:rsidRPr="00356E6D">
        <w:t>рисунке</w:t>
      </w:r>
      <w:r w:rsidR="00356E6D" w:rsidRPr="00356E6D">
        <w:t xml:space="preserve"> 3.2</w:t>
      </w:r>
      <w:r w:rsidR="002B60D5">
        <w:t>4</w:t>
      </w:r>
      <w:r>
        <w:t xml:space="preserve"> представлен анализ количества захваченных атомов кислорода поверхностью</w:t>
      </w:r>
      <w:r w:rsidR="00820F87">
        <w:t xml:space="preserve"> за время моделирования.</w:t>
      </w:r>
    </w:p>
    <w:p w14:paraId="7DA1744C" w14:textId="35F77083" w:rsidR="00D74FFC" w:rsidRDefault="00D74FFC" w:rsidP="00A76764"/>
    <w:p w14:paraId="70A41074" w14:textId="77777777" w:rsidR="00D74FFC" w:rsidRDefault="00D74FFC" w:rsidP="00A76764"/>
    <w:p w14:paraId="3B613203" w14:textId="77777777" w:rsidR="00C1590F" w:rsidRDefault="00C1590F" w:rsidP="00837779">
      <w:pPr>
        <w:pStyle w:val="a9"/>
      </w:pPr>
    </w:p>
    <w:p w14:paraId="22D61865" w14:textId="1AC879DB" w:rsidR="00820F87" w:rsidRDefault="0009101B" w:rsidP="0009101B">
      <w:pPr>
        <w:pStyle w:val="afb"/>
      </w:pPr>
      <w:r>
        <w:rPr>
          <w:noProof/>
        </w:rPr>
        <w:drawing>
          <wp:inline distT="0" distB="0" distL="0" distR="0" wp14:anchorId="78A0F812" wp14:editId="011A1ECF">
            <wp:extent cx="2715773" cy="1935480"/>
            <wp:effectExtent l="0" t="0" r="889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795745" cy="1992475"/>
                    </a:xfrm>
                    <a:prstGeom prst="rect">
                      <a:avLst/>
                    </a:prstGeom>
                    <a:noFill/>
                    <a:ln>
                      <a:noFill/>
                    </a:ln>
                  </pic:spPr>
                </pic:pic>
              </a:graphicData>
            </a:graphic>
          </wp:inline>
        </w:drawing>
      </w:r>
    </w:p>
    <w:p w14:paraId="17F77518" w14:textId="77777777" w:rsidR="00C1590F" w:rsidRDefault="00C1590F" w:rsidP="00837779">
      <w:pPr>
        <w:pStyle w:val="a9"/>
      </w:pPr>
    </w:p>
    <w:p w14:paraId="2A95CF48" w14:textId="0F11EAD3" w:rsidR="0009101B" w:rsidRDefault="0009101B" w:rsidP="0009101B">
      <w:pPr>
        <w:pStyle w:val="afb"/>
      </w:pPr>
      <w:r w:rsidRPr="00356E6D">
        <w:t>Рисунок</w:t>
      </w:r>
      <w:r w:rsidR="00356E6D" w:rsidRPr="00356E6D">
        <w:t xml:space="preserve"> 3.2</w:t>
      </w:r>
      <w:r w:rsidR="002B60D5">
        <w:t>4</w:t>
      </w:r>
      <w:r>
        <w:t xml:space="preserve"> – Температурный эффект на захват кислорода поверхностью. Стадии разделены на быстрое окисление, медленное окисление и насыщение </w:t>
      </w:r>
      <w:r w:rsidRPr="008D65F5">
        <w:t>[</w:t>
      </w:r>
      <w:r>
        <w:rPr>
          <w:lang w:val="en-US"/>
        </w:rPr>
        <w:fldChar w:fldCharType="begin"/>
      </w:r>
      <w:r w:rsidRPr="008D65F5">
        <w:instrText xml:space="preserve"> </w:instrText>
      </w:r>
      <w:r>
        <w:rPr>
          <w:lang w:val="en-US"/>
        </w:rPr>
        <w:instrText>REF</w:instrText>
      </w:r>
      <w:r w:rsidRPr="008D65F5">
        <w:instrText xml:space="preserve"> </w:instrText>
      </w:r>
      <w:r>
        <w:rPr>
          <w:lang w:val="en-US"/>
        </w:rPr>
        <w:instrText>BJeon</w:instrText>
      </w:r>
      <w:r w:rsidRPr="008D65F5">
        <w:instrText>_</w:instrText>
      </w:r>
      <w:r>
        <w:rPr>
          <w:lang w:val="en-US"/>
        </w:rPr>
        <w:instrText>Nanoscale</w:instrText>
      </w:r>
      <w:r w:rsidRPr="008D65F5">
        <w:instrText>_</w:instrText>
      </w:r>
      <w:r>
        <w:rPr>
          <w:lang w:val="en-US"/>
        </w:rPr>
        <w:instrText>oxidation</w:instrText>
      </w:r>
      <w:r w:rsidRPr="008D65F5">
        <w:instrText>_</w:instrText>
      </w:r>
      <w:r>
        <w:rPr>
          <w:lang w:val="en-US"/>
        </w:rPr>
        <w:instrText>MD</w:instrText>
      </w:r>
      <w:r w:rsidRPr="008D65F5">
        <w:instrText xml:space="preserve"> \</w:instrText>
      </w:r>
      <w:r>
        <w:rPr>
          <w:lang w:val="en-US"/>
        </w:rPr>
        <w:instrText>n</w:instrText>
      </w:r>
      <w:r w:rsidRPr="008D65F5">
        <w:instrText xml:space="preserve"> \</w:instrText>
      </w:r>
      <w:r>
        <w:rPr>
          <w:lang w:val="en-US"/>
        </w:rPr>
        <w:instrText>h</w:instrText>
      </w:r>
      <w:r w:rsidRPr="008D65F5">
        <w:instrText xml:space="preserve"> </w:instrText>
      </w:r>
      <w:r>
        <w:rPr>
          <w:lang w:val="en-US"/>
        </w:rPr>
      </w:r>
      <w:r>
        <w:rPr>
          <w:lang w:val="en-US"/>
        </w:rPr>
        <w:fldChar w:fldCharType="separate"/>
      </w:r>
      <w:r w:rsidR="00710FBB" w:rsidRPr="00FA0B07">
        <w:t>50</w:t>
      </w:r>
      <w:r>
        <w:rPr>
          <w:lang w:val="en-US"/>
        </w:rPr>
        <w:fldChar w:fldCharType="end"/>
      </w:r>
      <w:r w:rsidRPr="008D65F5">
        <w:t>]</w:t>
      </w:r>
      <w:r>
        <w:t>.</w:t>
      </w:r>
    </w:p>
    <w:p w14:paraId="27CBB629" w14:textId="77777777" w:rsidR="00C1590F" w:rsidRDefault="00C1590F" w:rsidP="00837779">
      <w:pPr>
        <w:pStyle w:val="a9"/>
      </w:pPr>
    </w:p>
    <w:p w14:paraId="593E1E39" w14:textId="541DCF91" w:rsidR="0009101B" w:rsidRDefault="008D65F5" w:rsidP="0009101B">
      <w:r>
        <w:t>Данный график, косвенно, подтверждает замедление роста пленки после определенного времени.</w:t>
      </w:r>
    </w:p>
    <w:p w14:paraId="1B72E69C" w14:textId="4D17F865" w:rsidR="00EB48B9" w:rsidRDefault="008D65F5" w:rsidP="00EB48B9">
      <w:r>
        <w:t xml:space="preserve">На </w:t>
      </w:r>
      <w:r w:rsidRPr="00356E6D">
        <w:t>рисунке</w:t>
      </w:r>
      <w:r w:rsidR="00356E6D" w:rsidRPr="00356E6D">
        <w:t xml:space="preserve"> 3.2</w:t>
      </w:r>
      <w:r w:rsidR="002B60D5">
        <w:t>5</w:t>
      </w:r>
      <w:r w:rsidRPr="00EB48B9">
        <w:t xml:space="preserve"> продемонстрирована </w:t>
      </w:r>
      <w:r w:rsidR="00EB48B9" w:rsidRPr="00EB48B9">
        <w:t>нестехиометричность пленки</w:t>
      </w:r>
      <w:r w:rsidR="00EB48B9">
        <w:t xml:space="preserve"> через 1 нс.</w:t>
      </w:r>
    </w:p>
    <w:p w14:paraId="2BA108B1" w14:textId="77777777" w:rsidR="00C1590F" w:rsidRDefault="00C1590F" w:rsidP="00837779">
      <w:pPr>
        <w:pStyle w:val="a9"/>
      </w:pPr>
    </w:p>
    <w:p w14:paraId="370F43C3" w14:textId="5BD74B83" w:rsidR="00EB48B9" w:rsidRDefault="00EB48B9" w:rsidP="00EB48B9">
      <w:pPr>
        <w:pStyle w:val="afb"/>
      </w:pPr>
      <w:r>
        <w:rPr>
          <w:noProof/>
        </w:rPr>
        <w:drawing>
          <wp:inline distT="0" distB="0" distL="0" distR="0" wp14:anchorId="49AD08F2" wp14:editId="10E6A5C7">
            <wp:extent cx="3640378" cy="21600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rotWithShape="1">
                    <a:blip r:embed="rId111">
                      <a:extLst>
                        <a:ext uri="{28A0092B-C50C-407E-A947-70E740481C1C}">
                          <a14:useLocalDpi xmlns:a14="http://schemas.microsoft.com/office/drawing/2010/main" val="0"/>
                        </a:ext>
                      </a:extLst>
                    </a:blip>
                    <a:srcRect b="28500"/>
                    <a:stretch/>
                  </pic:blipFill>
                  <pic:spPr bwMode="auto">
                    <a:xfrm>
                      <a:off x="0" y="0"/>
                      <a:ext cx="3640378"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6D78B8EE" w14:textId="77777777" w:rsidR="00C1590F" w:rsidRDefault="00C1590F" w:rsidP="00837779">
      <w:pPr>
        <w:pStyle w:val="a9"/>
      </w:pPr>
    </w:p>
    <w:p w14:paraId="55767E36" w14:textId="35F32797" w:rsidR="00EB48B9" w:rsidRDefault="00EB48B9" w:rsidP="00EB48B9">
      <w:pPr>
        <w:pStyle w:val="afb"/>
      </w:pPr>
      <w:r w:rsidRPr="00356E6D">
        <w:t>Рисунок</w:t>
      </w:r>
      <w:r w:rsidR="00356E6D" w:rsidRPr="00356E6D">
        <w:t xml:space="preserve"> 3.2</w:t>
      </w:r>
      <w:r w:rsidR="002B60D5">
        <w:t>5</w:t>
      </w:r>
      <w:r>
        <w:t xml:space="preserve"> – Распределение заряда на поверхности </w:t>
      </w:r>
      <w:r w:rsidR="005A3CAC">
        <w:rPr>
          <w:lang w:val="en-US"/>
        </w:rPr>
        <w:t>Fe</w:t>
      </w:r>
      <w:r w:rsidR="005A3CAC">
        <w:t xml:space="preserve"> </w:t>
      </w:r>
      <w:r w:rsidR="005A3CAC" w:rsidRPr="005A3CAC">
        <w:t>(100), (110), (111)</w:t>
      </w:r>
      <w:r w:rsidR="005A3CAC">
        <w:t xml:space="preserve"> после 1 нс. Анионные заряды оксида имеют заряд </w:t>
      </w:r>
      <w:r w:rsidR="005A3CAC" w:rsidRPr="005A3CAC">
        <w:t xml:space="preserve">&lt;1 </w:t>
      </w:r>
      <w:r w:rsidR="005A3CAC">
        <w:t xml:space="preserve">эВ, свидетельствуя, что оксид нестехиометричен </w:t>
      </w:r>
      <w:r w:rsidR="005A3CAC" w:rsidRPr="005A3CAC">
        <w:t>[</w:t>
      </w:r>
      <w:r w:rsidR="005A3CAC">
        <w:fldChar w:fldCharType="begin"/>
      </w:r>
      <w:r w:rsidR="005A3CAC">
        <w:instrText xml:space="preserve"> REF BJeon_Nanoscale_oxidation_MD \n \h </w:instrText>
      </w:r>
      <w:r w:rsidR="005A3CAC">
        <w:fldChar w:fldCharType="separate"/>
      </w:r>
      <w:r w:rsidR="00710FBB">
        <w:t>50</w:t>
      </w:r>
      <w:r w:rsidR="005A3CAC">
        <w:fldChar w:fldCharType="end"/>
      </w:r>
      <w:r w:rsidR="005A3CAC" w:rsidRPr="005A3CAC">
        <w:t>]</w:t>
      </w:r>
      <w:r w:rsidR="005A3CAC">
        <w:t>.</w:t>
      </w:r>
    </w:p>
    <w:p w14:paraId="0BD3DD95" w14:textId="77777777" w:rsidR="00C1590F" w:rsidRPr="005A3CAC" w:rsidRDefault="00C1590F" w:rsidP="00837779">
      <w:pPr>
        <w:pStyle w:val="a9"/>
      </w:pPr>
    </w:p>
    <w:p w14:paraId="5DABB257" w14:textId="4C8DCE51" w:rsidR="0087504E" w:rsidRDefault="0087504E" w:rsidP="0087504E">
      <w:r>
        <w:t xml:space="preserve">На ранних стадиях окисления Fe </w:t>
      </w:r>
      <w:r w:rsidR="006C63FD" w:rsidRPr="006C63FD">
        <w:t>&lt;</w:t>
      </w:r>
      <w:r>
        <w:t>100</w:t>
      </w:r>
      <w:r w:rsidR="006C63FD" w:rsidRPr="006C63FD">
        <w:t>&gt;</w:t>
      </w:r>
      <w:r>
        <w:t xml:space="preserve">, </w:t>
      </w:r>
      <w:r w:rsidR="006C63FD" w:rsidRPr="006C63FD">
        <w:t>&lt;</w:t>
      </w:r>
      <w:r>
        <w:t>110</w:t>
      </w:r>
      <w:r w:rsidR="006C63FD" w:rsidRPr="006C63FD">
        <w:t>&gt;</w:t>
      </w:r>
      <w:r>
        <w:t xml:space="preserve"> и </w:t>
      </w:r>
      <w:r w:rsidR="006C63FD" w:rsidRPr="006C63FD">
        <w:t>&lt;</w:t>
      </w:r>
      <w:r>
        <w:t>111</w:t>
      </w:r>
      <w:r w:rsidR="006C63FD" w:rsidRPr="006C63FD">
        <w:t>&gt;</w:t>
      </w:r>
      <w:r>
        <w:t xml:space="preserve"> преобладает перенос кислорода внутрь через междоузельные участки, что приводит к нестехиометрическим (</w:t>
      </w:r>
      <m:oMath>
        <m:sSub>
          <m:sSubPr>
            <m:ctrlPr>
              <w:rPr>
                <w:rFonts w:ascii="Cambria Math" w:hAnsi="Cambria Math"/>
              </w:rPr>
            </m:ctrlPr>
          </m:sSubPr>
          <m:e>
            <m:r>
              <m:rPr>
                <m:sty m:val="p"/>
              </m:rPr>
              <w:rPr>
                <w:rFonts w:ascii="Cambria Math" w:hAnsi="Cambria Math"/>
              </w:rPr>
              <m:t>Fe</m:t>
            </m:r>
          </m:e>
          <m:sub>
            <m:r>
              <m:rPr>
                <m:sty m:val="p"/>
              </m:rPr>
              <w:rPr>
                <w:rFonts w:ascii="Cambria Math" w:hAnsi="Cambria Math"/>
              </w:rPr>
              <m:t>1-x</m:t>
            </m:r>
          </m:sub>
        </m:sSub>
        <m:r>
          <m:rPr>
            <m:sty m:val="p"/>
          </m:rPr>
          <w:rPr>
            <w:rFonts w:ascii="Cambria Math" w:hAnsi="Cambria Math"/>
          </w:rPr>
          <m:t>O</m:t>
        </m:r>
      </m:oMath>
      <w:r>
        <w:t>) оксидам. Авторы тоже наблюдали утолщение железной решетки при перемещении кислорода внутрь нее.</w:t>
      </w:r>
    </w:p>
    <w:p w14:paraId="4D100395" w14:textId="3509F584" w:rsidR="0087504E" w:rsidRDefault="0087504E" w:rsidP="0087504E">
      <w:r w:rsidRPr="005A3CAC">
        <w:t xml:space="preserve">По мере того, как нестехиометричность оксида растет, прохождение кислорода внутрь замедляется, а </w:t>
      </w:r>
      <w:r w:rsidR="008D65F5" w:rsidRPr="005A3CAC">
        <w:t>движение</w:t>
      </w:r>
      <w:r w:rsidRPr="005A3CAC">
        <w:t xml:space="preserve"> железных катионов к поверхности увеличивается.</w:t>
      </w:r>
    </w:p>
    <w:p w14:paraId="5A1C8C9D" w14:textId="0112E45B" w:rsidR="005A3CAC" w:rsidRPr="005A3CAC" w:rsidRDefault="005A3CAC" w:rsidP="0087504E">
      <w:r>
        <w:t xml:space="preserve">Похожие результаты по окислению чистого железа были получены в работе </w:t>
      </w:r>
      <w:r w:rsidRPr="005A3CAC">
        <w:t>[</w:t>
      </w:r>
      <w:r w:rsidR="00BC6D20">
        <w:fldChar w:fldCharType="begin"/>
      </w:r>
      <w:r w:rsidR="00BC6D20">
        <w:instrText xml:space="preserve"> REF RSubbaraman_Atom_insig_early_stage_oxida \h </w:instrText>
      </w:r>
      <w:r w:rsidR="00BC6D20">
        <w:fldChar w:fldCharType="end"/>
      </w:r>
      <w:r w:rsidR="00BC6D20">
        <w:fldChar w:fldCharType="begin"/>
      </w:r>
      <w:r w:rsidR="00BC6D20">
        <w:instrText xml:space="preserve"> REF RSubbaraman_Atom_insig_early_stage_oxida \n \h </w:instrText>
      </w:r>
      <w:r w:rsidR="00BC6D20">
        <w:fldChar w:fldCharType="separate"/>
      </w:r>
      <w:r w:rsidR="00710FBB">
        <w:t>52</w:t>
      </w:r>
      <w:r w:rsidR="00BC6D20">
        <w:fldChar w:fldCharType="end"/>
      </w:r>
      <w:r w:rsidRPr="005A3CAC">
        <w:t>].</w:t>
      </w:r>
      <w:r>
        <w:t xml:space="preserve"> В ней, рост оксида замедлялся со временем и оксид имел структуру, схожую со структурой вюстита </w:t>
      </w:r>
      <w:r w:rsidRPr="005A3CAC">
        <w:t>(</w:t>
      </w:r>
      <w:r>
        <w:rPr>
          <w:lang w:val="en-US"/>
        </w:rPr>
        <w:t>FeO</w:t>
      </w:r>
      <w:r w:rsidRPr="005A3CAC">
        <w:t>).</w:t>
      </w:r>
    </w:p>
    <w:p w14:paraId="3DC456BB" w14:textId="59E84B6F" w:rsidR="00D4118C" w:rsidRDefault="00D4118C" w:rsidP="00D4118C">
      <w:r w:rsidRPr="009F6B8C">
        <w:rPr>
          <w:rFonts w:eastAsia="Calibri"/>
        </w:rPr>
        <w:lastRenderedPageBreak/>
        <w:t>Таким</w:t>
      </w:r>
      <w:r w:rsidRPr="00872744">
        <w:t xml:space="preserve"> образом, проведенное</w:t>
      </w:r>
      <w:r w:rsidR="005A3CAC" w:rsidRPr="005A3CAC">
        <w:t xml:space="preserve"> </w:t>
      </w:r>
      <w:r w:rsidR="005A3CAC" w:rsidRPr="005537E9">
        <w:t>нами</w:t>
      </w:r>
      <w:r w:rsidRPr="00872744">
        <w:t xml:space="preserve"> моделирование позволяет сделать вывод, что прямое окисление поверхности </w:t>
      </w:r>
      <w:r w:rsidR="006C63FD" w:rsidRPr="006C63FD">
        <w:t>&lt;</w:t>
      </w:r>
      <w:r w:rsidRPr="00872744">
        <w:t>001</w:t>
      </w:r>
      <w:r w:rsidR="006C63FD" w:rsidRPr="006C63FD">
        <w:t>&gt;</w:t>
      </w:r>
      <w:r w:rsidRPr="00872744">
        <w:t xml:space="preserve"> кислородом, содержащимся в окружающей </w:t>
      </w:r>
      <w:r w:rsidR="00B84741" w:rsidRPr="00872744">
        <w:t>среде,</w:t>
      </w:r>
      <w:r w:rsidRPr="00872744">
        <w:t xml:space="preserve"> приводит к созданию первичного оксида со структурой близкой к структуре вюстита толщиной всего несколько моносло</w:t>
      </w:r>
      <w:r>
        <w:t>ё</w:t>
      </w:r>
      <w:r w:rsidRPr="00872744">
        <w:t xml:space="preserve">в. Дальнейшей рост слоя оксида </w:t>
      </w:r>
      <w:r w:rsidR="004607A7">
        <w:t>замедляется при насыщении кислородом верхних слоев</w:t>
      </w:r>
      <w:r w:rsidRPr="00872744">
        <w:t xml:space="preserve"> вследствие блокировки захвата кислорода на внешней поверхности и затрудненной диффузии из оксида вглубь чистого металла.</w:t>
      </w:r>
    </w:p>
    <w:p w14:paraId="3FA2C4E7" w14:textId="77777777" w:rsidR="00C1590F" w:rsidRPr="00872744" w:rsidRDefault="00C1590F" w:rsidP="00D4118C"/>
    <w:p w14:paraId="67F371E8" w14:textId="02155ADF" w:rsidR="00571F1E" w:rsidRDefault="00571F1E" w:rsidP="00571F1E">
      <w:pPr>
        <w:pStyle w:val="3"/>
      </w:pPr>
      <w:bookmarkStart w:id="115" w:name="_Toc514780561"/>
      <w:bookmarkStart w:id="116" w:name="_Toc517859544"/>
      <w:r>
        <w:t xml:space="preserve">Рост оксидной пленки на поверхности системы железо </w:t>
      </w:r>
      <w:r w:rsidR="00EA089A">
        <w:t>-</w:t>
      </w:r>
      <w:r>
        <w:t xml:space="preserve"> хром.</w:t>
      </w:r>
      <w:bookmarkEnd w:id="115"/>
      <w:bookmarkEnd w:id="116"/>
    </w:p>
    <w:p w14:paraId="78C61CD8" w14:textId="64F4CDCA" w:rsidR="00FF3CCE" w:rsidRPr="00F26309" w:rsidRDefault="00FF3CCE" w:rsidP="00FF3CCE">
      <w:r w:rsidRPr="00F26309">
        <w:t xml:space="preserve">Хотя железо является основным компонентом феррито-мартенситных сталей, последние содержат также значительное количество хрома. Поэтому в отчетном периоде были проведено изучение влияние содержания хрома в стали на эффективность окисления границы металла с внешней средой. В рамках модельного эксперимента сталь имитировалась неупорядоченным чистым сплавом </w:t>
      </w:r>
      <w:r w:rsidRPr="00F26309">
        <w:rPr>
          <w:lang w:val="de-DE"/>
        </w:rPr>
        <w:t>Fe</w:t>
      </w:r>
      <w:r>
        <w:t> </w:t>
      </w:r>
      <w:r w:rsidRPr="00F26309">
        <w:t>-</w:t>
      </w:r>
      <w:r>
        <w:t> </w:t>
      </w:r>
      <w:r w:rsidRPr="00F26309">
        <w:t>12</w:t>
      </w:r>
      <w:r>
        <w:t> </w:t>
      </w:r>
      <w:r w:rsidR="009053E3">
        <w:t>мас.%</w:t>
      </w:r>
      <w:r>
        <w:t> </w:t>
      </w:r>
      <w:r w:rsidRPr="00F26309">
        <w:rPr>
          <w:lang w:val="de-DE"/>
        </w:rPr>
        <w:t>Cr</w:t>
      </w:r>
      <w:r w:rsidRPr="00F26309">
        <w:t xml:space="preserve">. </w:t>
      </w:r>
    </w:p>
    <w:p w14:paraId="634D8281" w14:textId="56B328AA" w:rsidR="00FF3CCE" w:rsidRPr="00F26309" w:rsidRDefault="00FF3CCE" w:rsidP="00FF3CCE">
      <w:r w:rsidRPr="00F26309">
        <w:t xml:space="preserve">Использованная расчетная ячейка была идентичная описанной </w:t>
      </w:r>
      <w:r>
        <w:t>ранее</w:t>
      </w:r>
      <w:r w:rsidRPr="00F26309">
        <w:t>, но в металлическом кристаллите 12</w:t>
      </w:r>
      <w:r w:rsidR="00EE49BF" w:rsidRPr="00EE49BF">
        <w:t xml:space="preserve"> </w:t>
      </w:r>
      <w:r w:rsidR="009053E3">
        <w:t>мас.%</w:t>
      </w:r>
      <w:r w:rsidRPr="00F26309">
        <w:t xml:space="preserve"> атомов железа были заменены на атомы хрома, равномерно и случайно распределенные по объему кристаллита. Процесс добавления кислорода в систему происходил аналогично модельному эксперименту с чистым железом. Общее время моделирования составило также 2</w:t>
      </w:r>
      <w:r>
        <w:t>00</w:t>
      </w:r>
      <w:r w:rsidRPr="00F26309">
        <w:t xml:space="preserve"> </w:t>
      </w:r>
      <w:r>
        <w:t>п</w:t>
      </w:r>
      <w:r w:rsidRPr="00F26309">
        <w:t>с.</w:t>
      </w:r>
    </w:p>
    <w:p w14:paraId="2F946867" w14:textId="3366A742" w:rsidR="00FF3CCE" w:rsidRDefault="00FF3CCE" w:rsidP="00FF3CCE">
      <w:r w:rsidRPr="00F26309">
        <w:t xml:space="preserve">На </w:t>
      </w:r>
      <w:r w:rsidRPr="00A61C83">
        <w:t>рисунке</w:t>
      </w:r>
      <w:r w:rsidR="00A61C83" w:rsidRPr="00A61C83">
        <w:t xml:space="preserve"> 3.2</w:t>
      </w:r>
      <w:r w:rsidR="002B60D5">
        <w:t>6</w:t>
      </w:r>
      <w:r w:rsidRPr="00F26309">
        <w:t xml:space="preserve"> представлена функция радиального распределения атомов железа в приповерхностных слоях в разные моменты времени (</w:t>
      </w:r>
      <w:r>
        <w:t>10</w:t>
      </w:r>
      <w:r w:rsidRPr="00F26309">
        <w:t xml:space="preserve">, </w:t>
      </w:r>
      <w:r>
        <w:t>50</w:t>
      </w:r>
      <w:r w:rsidRPr="00F26309">
        <w:t>, 1</w:t>
      </w:r>
      <w:r>
        <w:t>00</w:t>
      </w:r>
      <w:r w:rsidRPr="00F26309">
        <w:t xml:space="preserve"> и 15</w:t>
      </w:r>
      <w:r>
        <w:t>0</w:t>
      </w:r>
      <w:r w:rsidRPr="00F26309">
        <w:t xml:space="preserve"> </w:t>
      </w:r>
      <w:r>
        <w:t>п</w:t>
      </w:r>
      <w:r w:rsidRPr="00F26309">
        <w:t xml:space="preserve">с). </w:t>
      </w:r>
    </w:p>
    <w:p w14:paraId="66DF48A2" w14:textId="77777777" w:rsidR="00C1590F" w:rsidRPr="00F26309" w:rsidRDefault="00C1590F" w:rsidP="00837779">
      <w:pPr>
        <w:pStyle w:val="a9"/>
      </w:pPr>
    </w:p>
    <w:p w14:paraId="6B761394" w14:textId="72F1701B" w:rsidR="00FF3CCE" w:rsidRDefault="00326FD8" w:rsidP="00FF3CCE">
      <w:pPr>
        <w:pStyle w:val="afb"/>
      </w:pPr>
      <w:r w:rsidRPr="005907CF">
        <w:object w:dxaOrig="7294" w:dyaOrig="5569" w14:anchorId="18CF4B77">
          <v:shape id="_x0000_i1040" type="#_x0000_t75" style="width:237.6pt;height:181.2pt" o:ole="">
            <v:imagedata r:id="rId112" o:title=""/>
          </v:shape>
          <o:OLEObject Type="Embed" ProgID="Origin50.Graph" ShapeID="_x0000_i1040" DrawAspect="Content" ObjectID="_1591785229" r:id="rId113"/>
        </w:object>
      </w:r>
    </w:p>
    <w:p w14:paraId="5025036D" w14:textId="77777777" w:rsidR="00C1590F" w:rsidRPr="005907CF" w:rsidRDefault="00C1590F" w:rsidP="00837779">
      <w:pPr>
        <w:pStyle w:val="a9"/>
      </w:pPr>
    </w:p>
    <w:p w14:paraId="2BD9FEA4" w14:textId="37014DEE" w:rsidR="00FF3CCE" w:rsidRDefault="00FF3CCE" w:rsidP="00FF3CCE">
      <w:pPr>
        <w:pStyle w:val="afb"/>
      </w:pPr>
      <w:r w:rsidRPr="00A61C83">
        <w:t>Рисунок</w:t>
      </w:r>
      <w:r w:rsidR="00A61C83" w:rsidRPr="00A61C83">
        <w:t xml:space="preserve"> 3.2</w:t>
      </w:r>
      <w:r w:rsidR="002B60D5">
        <w:t>6</w:t>
      </w:r>
      <w:r w:rsidRPr="009F6B8C">
        <w:t xml:space="preserve"> – Функция радиального распределения типа Fe-Fe для атомов в подповерхностных слоях моделируемого кристаллита при различных временах моделирования (как указано в легенде).</w:t>
      </w:r>
    </w:p>
    <w:p w14:paraId="48177B6D" w14:textId="77777777" w:rsidR="00C1590F" w:rsidRPr="009F6B8C" w:rsidRDefault="00C1590F" w:rsidP="00837779">
      <w:pPr>
        <w:pStyle w:val="a9"/>
      </w:pPr>
    </w:p>
    <w:p w14:paraId="649DB80B" w14:textId="61181B30" w:rsidR="00FF3CCE" w:rsidRDefault="00FF3CCE" w:rsidP="00D74FFC">
      <w:r w:rsidRPr="009F6B8C">
        <w:t xml:space="preserve">Можно видеть, что качественно картина изменения структуры аналогична наблюдаемой для окисления чистого железа. Однако при наличии хрома структура </w:t>
      </w:r>
      <w:r w:rsidRPr="009F6B8C">
        <w:lastRenderedPageBreak/>
        <w:t xml:space="preserve">меняется медленнее (в частности, первый пик ФРР для структуры железо </w:t>
      </w:r>
      <w:r w:rsidR="004144DA">
        <w:t>-</w:t>
      </w:r>
      <w:r w:rsidRPr="009F6B8C">
        <w:t xml:space="preserve"> хром </w:t>
      </w:r>
      <w:r w:rsidR="004144DA">
        <w:t>-</w:t>
      </w:r>
      <w:r w:rsidRPr="009F6B8C">
        <w:t xml:space="preserve"> атмосфера кислорода лежит левее чем</w:t>
      </w:r>
      <w:r>
        <w:t xml:space="preserve"> </w:t>
      </w:r>
      <w:r w:rsidRPr="009F6B8C">
        <w:t xml:space="preserve">аналогичный первый пик у структуры железо </w:t>
      </w:r>
      <w:r w:rsidR="004144DA">
        <w:t>-</w:t>
      </w:r>
      <w:r w:rsidRPr="009F6B8C">
        <w:t xml:space="preserve"> атмосфера кислорода). Иными словами, наличие хрома несколько тормозит кинетику роста слоя окисла. </w:t>
      </w:r>
      <w:r w:rsidRPr="00F26309">
        <w:t xml:space="preserve">На </w:t>
      </w:r>
      <w:r w:rsidRPr="00A61C83">
        <w:t>рисунке</w:t>
      </w:r>
      <w:r w:rsidR="00A61C83" w:rsidRPr="00A61C83">
        <w:t xml:space="preserve"> 3.2</w:t>
      </w:r>
      <w:r w:rsidR="002B60D5">
        <w:t>7</w:t>
      </w:r>
      <w:r w:rsidRPr="00F26309">
        <w:t xml:space="preserve"> представлен</w:t>
      </w:r>
      <w:r w:rsidR="00C869E7">
        <w:t xml:space="preserve">о сравнение </w:t>
      </w:r>
      <w:r w:rsidRPr="00F26309">
        <w:t>функций радиального распределения атомов чистого железа и сплава железо-хром</w:t>
      </w:r>
      <w:r>
        <w:t xml:space="preserve">, </w:t>
      </w:r>
      <m:oMath>
        <m:sSub>
          <m:sSubPr>
            <m:ctrlPr>
              <w:rPr>
                <w:rFonts w:ascii="Cambria Math" w:hAnsi="Cambria Math"/>
                <w:i/>
              </w:rPr>
            </m:ctrlPr>
          </m:sSubPr>
          <m:e>
            <m:r>
              <w:rPr>
                <w:rFonts w:ascii="Cambria Math" w:hAnsi="Cambria Math"/>
              </w:rPr>
              <m:t>g(r)</m:t>
            </m:r>
          </m:e>
          <m:sub>
            <m:r>
              <w:rPr>
                <w:rFonts w:ascii="Cambria Math" w:hAnsi="Cambria Math"/>
              </w:rPr>
              <m:t>Fe</m:t>
            </m:r>
            <m:r>
              <w:rPr>
                <w:rFonts w:ascii="Cambria Math" w:hAnsi="Cambria Math"/>
                <w:lang w:val="en-US"/>
              </w:rPr>
              <m:t>Fe</m:t>
            </m:r>
          </m:sub>
        </m:sSub>
        <m:r>
          <w:rPr>
            <w:rFonts w:ascii="Cambria Math" w:hAnsi="Cambria Math"/>
          </w:rPr>
          <m:t xml:space="preserve"> и </m:t>
        </m:r>
        <m:sSub>
          <m:sSubPr>
            <m:ctrlPr>
              <w:rPr>
                <w:rFonts w:ascii="Cambria Math" w:hAnsi="Cambria Math"/>
                <w:i/>
                <w:lang w:val="en-US"/>
              </w:rPr>
            </m:ctrlPr>
          </m:sSubPr>
          <m:e>
            <m:r>
              <w:rPr>
                <w:rFonts w:ascii="Cambria Math" w:hAnsi="Cambria Math"/>
                <w:lang w:val="en-US"/>
              </w:rPr>
              <m:t>g</m:t>
            </m:r>
            <m:r>
              <w:rPr>
                <w:rFonts w:ascii="Cambria Math" w:hAnsi="Cambria Math"/>
              </w:rPr>
              <m:t>(</m:t>
            </m:r>
            <m:r>
              <w:rPr>
                <w:rFonts w:ascii="Cambria Math" w:hAnsi="Cambria Math"/>
                <w:lang w:val="en-US"/>
              </w:rPr>
              <m:t>r</m:t>
            </m:r>
            <m:r>
              <w:rPr>
                <w:rFonts w:ascii="Cambria Math" w:hAnsi="Cambria Math"/>
              </w:rPr>
              <m:t>)</m:t>
            </m:r>
          </m:e>
          <m:sub>
            <m:r>
              <w:rPr>
                <w:rFonts w:ascii="Cambria Math" w:hAnsi="Cambria Math"/>
                <w:lang w:val="en-US"/>
              </w:rPr>
              <m:t>FeCr</m:t>
            </m:r>
          </m:sub>
        </m:sSub>
      </m:oMath>
      <w:r w:rsidRPr="00F26309">
        <w:t xml:space="preserve">. </w:t>
      </w:r>
    </w:p>
    <w:p w14:paraId="641DD1C1" w14:textId="77777777" w:rsidR="00CE1479" w:rsidRPr="00F26309" w:rsidRDefault="00CE1479" w:rsidP="00837779">
      <w:pPr>
        <w:pStyle w:val="a9"/>
      </w:pPr>
    </w:p>
    <w:tbl>
      <w:tblPr>
        <w:tblW w:w="9854" w:type="dxa"/>
        <w:tblLayout w:type="fixed"/>
        <w:tblLook w:val="04A0" w:firstRow="1" w:lastRow="0" w:firstColumn="1" w:lastColumn="0" w:noHBand="0" w:noVBand="1"/>
      </w:tblPr>
      <w:tblGrid>
        <w:gridCol w:w="4644"/>
        <w:gridCol w:w="2605"/>
        <w:gridCol w:w="2605"/>
      </w:tblGrid>
      <w:tr w:rsidR="00FF3CCE" w:rsidRPr="00C1590F" w14:paraId="2C3F2958" w14:textId="77777777" w:rsidTr="00C1590F">
        <w:trPr>
          <w:trHeight w:val="3250"/>
        </w:trPr>
        <w:tc>
          <w:tcPr>
            <w:tcW w:w="4644" w:type="dxa"/>
            <w:shd w:val="clear" w:color="auto" w:fill="auto"/>
          </w:tcPr>
          <w:p w14:paraId="07B190E1" w14:textId="417530BC" w:rsidR="00CE1479" w:rsidRPr="00C1590F" w:rsidRDefault="008A4985" w:rsidP="00C1590F">
            <w:pPr>
              <w:pStyle w:val="afb"/>
            </w:pPr>
            <w:r w:rsidRPr="00C1590F">
              <w:object w:dxaOrig="7294" w:dyaOrig="5569" w14:anchorId="638EC0D0">
                <v:shape id="_x0000_i1041" type="#_x0000_t75" style="width:158.4pt;height:103.8pt" o:ole="">
                  <v:imagedata r:id="rId114" o:title=""/>
                </v:shape>
                <o:OLEObject Type="Embed" ProgID="Origin50.Graph" ShapeID="_x0000_i1041" DrawAspect="Content" ObjectID="_1591785230" r:id="rId115"/>
              </w:object>
            </w:r>
          </w:p>
          <w:p w14:paraId="11AA71EA" w14:textId="420FC062" w:rsidR="00CE1479" w:rsidRPr="00C1590F" w:rsidRDefault="00CE1479" w:rsidP="00C1590F">
            <w:pPr>
              <w:pStyle w:val="afb"/>
            </w:pPr>
            <w:r w:rsidRPr="00C1590F">
              <w:t>а</w:t>
            </w:r>
          </w:p>
        </w:tc>
        <w:tc>
          <w:tcPr>
            <w:tcW w:w="2605" w:type="dxa"/>
            <w:shd w:val="clear" w:color="auto" w:fill="auto"/>
            <w:vAlign w:val="center"/>
          </w:tcPr>
          <w:p w14:paraId="4B69B083" w14:textId="77777777" w:rsidR="00FF3CCE" w:rsidRPr="00C1590F" w:rsidRDefault="00FF3CCE" w:rsidP="00C1590F">
            <w:pPr>
              <w:pStyle w:val="afb"/>
            </w:pPr>
            <w:r w:rsidRPr="00C1590F">
              <w:rPr>
                <w:noProof/>
              </w:rPr>
              <w:drawing>
                <wp:inline distT="0" distB="0" distL="0" distR="0" wp14:anchorId="6A5B924F" wp14:editId="6BC13B4D">
                  <wp:extent cx="1369180" cy="720000"/>
                  <wp:effectExtent l="19050" t="19050" r="21590" b="23495"/>
                  <wp:docPr id="13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16" cstate="print"/>
                          <a:srcRect/>
                          <a:stretch>
                            <a:fillRect/>
                          </a:stretch>
                        </pic:blipFill>
                        <pic:spPr bwMode="auto">
                          <a:xfrm>
                            <a:off x="0" y="0"/>
                            <a:ext cx="1369180" cy="720000"/>
                          </a:xfrm>
                          <a:prstGeom prst="rect">
                            <a:avLst/>
                          </a:prstGeom>
                          <a:noFill/>
                          <a:ln w="9525">
                            <a:solidFill>
                              <a:schemeClr val="tx1"/>
                            </a:solidFill>
                            <a:miter lim="800000"/>
                            <a:headEnd/>
                            <a:tailEnd/>
                          </a:ln>
                        </pic:spPr>
                      </pic:pic>
                    </a:graphicData>
                  </a:graphic>
                </wp:inline>
              </w:drawing>
            </w:r>
          </w:p>
          <w:p w14:paraId="52E0D168" w14:textId="30A579D1" w:rsidR="00CE1479" w:rsidRPr="00C1590F" w:rsidRDefault="00CE1479" w:rsidP="00C1590F">
            <w:pPr>
              <w:pStyle w:val="afb"/>
            </w:pPr>
            <w:r w:rsidRPr="00C1590F">
              <w:t>б</w:t>
            </w:r>
          </w:p>
        </w:tc>
        <w:tc>
          <w:tcPr>
            <w:tcW w:w="2605" w:type="dxa"/>
            <w:shd w:val="clear" w:color="auto" w:fill="auto"/>
            <w:vAlign w:val="center"/>
          </w:tcPr>
          <w:p w14:paraId="29E78740" w14:textId="77777777" w:rsidR="00FF3CCE" w:rsidRPr="00C1590F" w:rsidRDefault="00FF3CCE" w:rsidP="00C1590F">
            <w:pPr>
              <w:pStyle w:val="afb"/>
            </w:pPr>
            <w:r w:rsidRPr="00C1590F">
              <w:rPr>
                <w:noProof/>
              </w:rPr>
              <w:drawing>
                <wp:inline distT="0" distB="0" distL="0" distR="0" wp14:anchorId="2A0E191B" wp14:editId="3B86B678">
                  <wp:extent cx="1442717" cy="720000"/>
                  <wp:effectExtent l="19050" t="19050" r="24765" b="23495"/>
                  <wp:docPr id="1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rotWithShape="1">
                          <a:blip r:embed="rId117"/>
                          <a:srcRect r="9604"/>
                          <a:stretch/>
                        </pic:blipFill>
                        <pic:spPr bwMode="auto">
                          <a:xfrm>
                            <a:off x="0" y="0"/>
                            <a:ext cx="1442717" cy="720000"/>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15CE73DA" w14:textId="323C6BAE" w:rsidR="00CE1479" w:rsidRPr="00C1590F" w:rsidRDefault="00CE1479" w:rsidP="00C1590F">
            <w:pPr>
              <w:pStyle w:val="afb"/>
            </w:pPr>
            <w:r w:rsidRPr="00C1590F">
              <w:t>в</w:t>
            </w:r>
          </w:p>
        </w:tc>
      </w:tr>
      <w:tr w:rsidR="00FF3CCE" w:rsidRPr="00C1590F" w14:paraId="18537D34" w14:textId="77777777" w:rsidTr="00C1590F">
        <w:tc>
          <w:tcPr>
            <w:tcW w:w="4644" w:type="dxa"/>
            <w:shd w:val="clear" w:color="auto" w:fill="auto"/>
          </w:tcPr>
          <w:p w14:paraId="20DB5FE1" w14:textId="23022771" w:rsidR="00FF3CCE" w:rsidRPr="00C1590F" w:rsidRDefault="008A4985" w:rsidP="00C1590F">
            <w:pPr>
              <w:pStyle w:val="afb"/>
            </w:pPr>
            <w:r w:rsidRPr="00C1590F">
              <w:object w:dxaOrig="7294" w:dyaOrig="5569" w14:anchorId="7687C852">
                <v:shape id="_x0000_i1042" type="#_x0000_t75" style="width:158.4pt;height:103.2pt" o:ole="">
                  <v:imagedata r:id="rId114" o:title=""/>
                </v:shape>
                <o:OLEObject Type="Embed" ProgID="Origin50.Graph" ShapeID="_x0000_i1042" DrawAspect="Content" ObjectID="_1591785231" r:id="rId118"/>
              </w:object>
            </w:r>
          </w:p>
          <w:p w14:paraId="0E21E2D3" w14:textId="1AFA03A5" w:rsidR="00CE1479" w:rsidRPr="00C1590F" w:rsidRDefault="00CE1479" w:rsidP="00C1590F">
            <w:pPr>
              <w:pStyle w:val="afb"/>
            </w:pPr>
            <w:r w:rsidRPr="00C1590F">
              <w:t>г</w:t>
            </w:r>
          </w:p>
        </w:tc>
        <w:tc>
          <w:tcPr>
            <w:tcW w:w="2605" w:type="dxa"/>
            <w:shd w:val="clear" w:color="auto" w:fill="auto"/>
            <w:vAlign w:val="center"/>
          </w:tcPr>
          <w:p w14:paraId="09A27DCA" w14:textId="77777777" w:rsidR="00FF3CCE" w:rsidRPr="00C1590F" w:rsidRDefault="00FF3CCE" w:rsidP="00C1590F">
            <w:pPr>
              <w:pStyle w:val="afb"/>
            </w:pPr>
            <w:r w:rsidRPr="00C1590F">
              <w:rPr>
                <w:noProof/>
              </w:rPr>
              <w:drawing>
                <wp:inline distT="0" distB="0" distL="0" distR="0" wp14:anchorId="03C28707" wp14:editId="1429CD22">
                  <wp:extent cx="1376640" cy="720000"/>
                  <wp:effectExtent l="19050" t="19050" r="14605" b="23495"/>
                  <wp:docPr id="13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19"/>
                          <a:srcRect/>
                          <a:stretch>
                            <a:fillRect/>
                          </a:stretch>
                        </pic:blipFill>
                        <pic:spPr bwMode="auto">
                          <a:xfrm>
                            <a:off x="0" y="0"/>
                            <a:ext cx="1376640" cy="720000"/>
                          </a:xfrm>
                          <a:prstGeom prst="rect">
                            <a:avLst/>
                          </a:prstGeom>
                          <a:noFill/>
                          <a:ln w="9525">
                            <a:solidFill>
                              <a:schemeClr val="tx1"/>
                            </a:solidFill>
                            <a:miter lim="800000"/>
                            <a:headEnd/>
                            <a:tailEnd/>
                          </a:ln>
                        </pic:spPr>
                      </pic:pic>
                    </a:graphicData>
                  </a:graphic>
                </wp:inline>
              </w:drawing>
            </w:r>
          </w:p>
          <w:p w14:paraId="45076190" w14:textId="39C074AB" w:rsidR="00CE1479" w:rsidRPr="00C1590F" w:rsidRDefault="00CE1479" w:rsidP="00C1590F">
            <w:pPr>
              <w:pStyle w:val="afb"/>
            </w:pPr>
            <w:r w:rsidRPr="00C1590F">
              <w:t>д</w:t>
            </w:r>
          </w:p>
        </w:tc>
        <w:tc>
          <w:tcPr>
            <w:tcW w:w="2605" w:type="dxa"/>
            <w:shd w:val="clear" w:color="auto" w:fill="auto"/>
            <w:vAlign w:val="center"/>
          </w:tcPr>
          <w:p w14:paraId="244EA12B" w14:textId="77777777" w:rsidR="00FF3CCE" w:rsidRPr="00C1590F" w:rsidRDefault="00FF3CCE" w:rsidP="00C1590F">
            <w:pPr>
              <w:pStyle w:val="afb"/>
            </w:pPr>
            <w:r w:rsidRPr="00C1590F">
              <w:rPr>
                <w:noProof/>
              </w:rPr>
              <w:drawing>
                <wp:inline distT="0" distB="0" distL="0" distR="0" wp14:anchorId="4488C9C3" wp14:editId="1E78DE1F">
                  <wp:extent cx="1345794" cy="720000"/>
                  <wp:effectExtent l="19050" t="19050" r="26035" b="23495"/>
                  <wp:docPr id="13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20"/>
                          <a:srcRect/>
                          <a:stretch>
                            <a:fillRect/>
                          </a:stretch>
                        </pic:blipFill>
                        <pic:spPr bwMode="auto">
                          <a:xfrm>
                            <a:off x="0" y="0"/>
                            <a:ext cx="1345794" cy="720000"/>
                          </a:xfrm>
                          <a:prstGeom prst="rect">
                            <a:avLst/>
                          </a:prstGeom>
                          <a:noFill/>
                          <a:ln w="9525">
                            <a:solidFill>
                              <a:schemeClr val="tx1"/>
                            </a:solidFill>
                            <a:miter lim="800000"/>
                            <a:headEnd/>
                            <a:tailEnd/>
                          </a:ln>
                        </pic:spPr>
                      </pic:pic>
                    </a:graphicData>
                  </a:graphic>
                </wp:inline>
              </w:drawing>
            </w:r>
          </w:p>
          <w:p w14:paraId="4736B1E5" w14:textId="7789A7CA" w:rsidR="00CE1479" w:rsidRPr="00C1590F" w:rsidRDefault="00CE1479" w:rsidP="00C1590F">
            <w:pPr>
              <w:pStyle w:val="afb"/>
            </w:pPr>
            <w:r w:rsidRPr="00C1590F">
              <w:t>е</w:t>
            </w:r>
          </w:p>
        </w:tc>
      </w:tr>
      <w:tr w:rsidR="00FF3CCE" w:rsidRPr="00C1590F" w14:paraId="201E91C4" w14:textId="77777777" w:rsidTr="00C1590F">
        <w:tc>
          <w:tcPr>
            <w:tcW w:w="4644" w:type="dxa"/>
            <w:shd w:val="clear" w:color="auto" w:fill="auto"/>
          </w:tcPr>
          <w:p w14:paraId="781FB757" w14:textId="0B381A02" w:rsidR="00FF3CCE" w:rsidRPr="00C1590F" w:rsidRDefault="008A4985" w:rsidP="00C1590F">
            <w:pPr>
              <w:pStyle w:val="afb"/>
            </w:pPr>
            <w:r w:rsidRPr="00C1590F">
              <w:object w:dxaOrig="7294" w:dyaOrig="5569" w14:anchorId="521CED0C">
                <v:shape id="_x0000_i1043" type="#_x0000_t75" style="width:154.2pt;height:96.6pt" o:ole="">
                  <v:imagedata r:id="rId121" o:title=""/>
                </v:shape>
                <o:OLEObject Type="Embed" ProgID="Origin50.Graph" ShapeID="_x0000_i1043" DrawAspect="Content" ObjectID="_1591785232" r:id="rId122"/>
              </w:object>
            </w:r>
          </w:p>
          <w:p w14:paraId="55F6F3A7" w14:textId="4F3BCEA0" w:rsidR="00CE1479" w:rsidRPr="00C1590F" w:rsidRDefault="00A76764" w:rsidP="00C1590F">
            <w:pPr>
              <w:pStyle w:val="afb"/>
            </w:pPr>
            <w:r w:rsidRPr="00C1590F">
              <w:t>ж</w:t>
            </w:r>
          </w:p>
        </w:tc>
        <w:tc>
          <w:tcPr>
            <w:tcW w:w="2605" w:type="dxa"/>
            <w:shd w:val="clear" w:color="auto" w:fill="auto"/>
            <w:vAlign w:val="center"/>
          </w:tcPr>
          <w:p w14:paraId="140D2949" w14:textId="77777777" w:rsidR="00FF3CCE" w:rsidRPr="00C1590F" w:rsidRDefault="00FF3CCE" w:rsidP="00C1590F">
            <w:pPr>
              <w:pStyle w:val="afb"/>
            </w:pPr>
            <w:r w:rsidRPr="00C1590F">
              <w:rPr>
                <w:noProof/>
              </w:rPr>
              <w:drawing>
                <wp:inline distT="0" distB="0" distL="0" distR="0" wp14:anchorId="7D36653D" wp14:editId="03AC7539">
                  <wp:extent cx="1080000" cy="879173"/>
                  <wp:effectExtent l="19050" t="19050" r="25400" b="16510"/>
                  <wp:docPr id="13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23"/>
                          <a:srcRect/>
                          <a:stretch>
                            <a:fillRect/>
                          </a:stretch>
                        </pic:blipFill>
                        <pic:spPr bwMode="auto">
                          <a:xfrm>
                            <a:off x="0" y="0"/>
                            <a:ext cx="1080000" cy="879173"/>
                          </a:xfrm>
                          <a:prstGeom prst="rect">
                            <a:avLst/>
                          </a:prstGeom>
                          <a:noFill/>
                          <a:ln w="9525">
                            <a:solidFill>
                              <a:schemeClr val="tx1"/>
                            </a:solidFill>
                            <a:miter lim="800000"/>
                            <a:headEnd/>
                            <a:tailEnd/>
                          </a:ln>
                        </pic:spPr>
                      </pic:pic>
                    </a:graphicData>
                  </a:graphic>
                </wp:inline>
              </w:drawing>
            </w:r>
          </w:p>
          <w:p w14:paraId="7DEE3D9B" w14:textId="3EB5604A" w:rsidR="00CE1479" w:rsidRPr="00C1590F" w:rsidRDefault="00A76764" w:rsidP="00C1590F">
            <w:pPr>
              <w:pStyle w:val="afb"/>
            </w:pPr>
            <w:r w:rsidRPr="00C1590F">
              <w:t>з</w:t>
            </w:r>
          </w:p>
        </w:tc>
        <w:tc>
          <w:tcPr>
            <w:tcW w:w="2605" w:type="dxa"/>
            <w:shd w:val="clear" w:color="auto" w:fill="auto"/>
            <w:vAlign w:val="center"/>
          </w:tcPr>
          <w:p w14:paraId="2220F192" w14:textId="77777777" w:rsidR="00FF3CCE" w:rsidRPr="00C1590F" w:rsidRDefault="00FF3CCE" w:rsidP="00C1590F">
            <w:pPr>
              <w:pStyle w:val="afb"/>
            </w:pPr>
            <w:r w:rsidRPr="00C1590F">
              <w:rPr>
                <w:noProof/>
              </w:rPr>
              <w:drawing>
                <wp:inline distT="0" distB="0" distL="0" distR="0" wp14:anchorId="0DF52BD9" wp14:editId="06FEAD4D">
                  <wp:extent cx="1080000" cy="907555"/>
                  <wp:effectExtent l="19050" t="19050" r="25400" b="26035"/>
                  <wp:docPr id="14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rotWithShape="1">
                          <a:blip r:embed="rId124"/>
                          <a:srcRect t="7304" b="3912"/>
                          <a:stretch/>
                        </pic:blipFill>
                        <pic:spPr bwMode="auto">
                          <a:xfrm>
                            <a:off x="0" y="0"/>
                            <a:ext cx="1080000" cy="907555"/>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37BE71C0" w14:textId="30B22EAD" w:rsidR="00CE1479" w:rsidRPr="00C1590F" w:rsidRDefault="00A76764" w:rsidP="00C1590F">
            <w:pPr>
              <w:pStyle w:val="afb"/>
            </w:pPr>
            <w:r w:rsidRPr="00C1590F">
              <w:t>и</w:t>
            </w:r>
          </w:p>
        </w:tc>
      </w:tr>
      <w:tr w:rsidR="00FF3CCE" w:rsidRPr="00C1590F" w14:paraId="7242C8DF" w14:textId="77777777" w:rsidTr="00C1590F">
        <w:tc>
          <w:tcPr>
            <w:tcW w:w="4644" w:type="dxa"/>
            <w:shd w:val="clear" w:color="auto" w:fill="auto"/>
          </w:tcPr>
          <w:p w14:paraId="48CF8312" w14:textId="7B349BC5" w:rsidR="00FF3CCE" w:rsidRPr="00C1590F" w:rsidRDefault="008A4985" w:rsidP="00C1590F">
            <w:pPr>
              <w:pStyle w:val="afb"/>
            </w:pPr>
            <w:r w:rsidRPr="00C1590F">
              <w:object w:dxaOrig="7294" w:dyaOrig="5569" w14:anchorId="3ABEB78E">
                <v:shape id="_x0000_i1044" type="#_x0000_t75" style="width:156.6pt;height:100.2pt" o:ole="">
                  <v:imagedata r:id="rId125" o:title=""/>
                </v:shape>
                <o:OLEObject Type="Embed" ProgID="Origin50.Graph" ShapeID="_x0000_i1044" DrawAspect="Content" ObjectID="_1591785233" r:id="rId126"/>
              </w:object>
            </w:r>
          </w:p>
          <w:p w14:paraId="4FCADCD3" w14:textId="36A0AE70" w:rsidR="00CE1479" w:rsidRPr="00C1590F" w:rsidRDefault="00A76764" w:rsidP="00C1590F">
            <w:pPr>
              <w:pStyle w:val="afb"/>
            </w:pPr>
            <w:r w:rsidRPr="00C1590F">
              <w:t>к</w:t>
            </w:r>
          </w:p>
        </w:tc>
        <w:tc>
          <w:tcPr>
            <w:tcW w:w="2605" w:type="dxa"/>
            <w:shd w:val="clear" w:color="auto" w:fill="auto"/>
            <w:vAlign w:val="center"/>
          </w:tcPr>
          <w:p w14:paraId="673B5ADE" w14:textId="77777777" w:rsidR="00FF3CCE" w:rsidRPr="00C1590F" w:rsidRDefault="00FF3CCE" w:rsidP="00C1590F">
            <w:pPr>
              <w:pStyle w:val="afb"/>
            </w:pPr>
            <w:r w:rsidRPr="00C1590F">
              <w:rPr>
                <w:noProof/>
              </w:rPr>
              <w:drawing>
                <wp:inline distT="0" distB="0" distL="0" distR="0" wp14:anchorId="3B86E9B5" wp14:editId="7DE8415B">
                  <wp:extent cx="996602" cy="1080000"/>
                  <wp:effectExtent l="19050" t="19050" r="13335" b="25400"/>
                  <wp:docPr id="14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27"/>
                          <a:srcRect/>
                          <a:stretch>
                            <a:fillRect/>
                          </a:stretch>
                        </pic:blipFill>
                        <pic:spPr bwMode="auto">
                          <a:xfrm>
                            <a:off x="0" y="0"/>
                            <a:ext cx="996602" cy="1080000"/>
                          </a:xfrm>
                          <a:prstGeom prst="rect">
                            <a:avLst/>
                          </a:prstGeom>
                          <a:noFill/>
                          <a:ln w="9525">
                            <a:solidFill>
                              <a:schemeClr val="tx1"/>
                            </a:solidFill>
                            <a:miter lim="800000"/>
                            <a:headEnd/>
                            <a:tailEnd/>
                          </a:ln>
                        </pic:spPr>
                      </pic:pic>
                    </a:graphicData>
                  </a:graphic>
                </wp:inline>
              </w:drawing>
            </w:r>
          </w:p>
          <w:p w14:paraId="34867593" w14:textId="4D50D2C2" w:rsidR="00CE1479" w:rsidRPr="00C1590F" w:rsidRDefault="00A76764" w:rsidP="00C1590F">
            <w:pPr>
              <w:pStyle w:val="afb"/>
            </w:pPr>
            <w:r w:rsidRPr="00C1590F">
              <w:t>л</w:t>
            </w:r>
          </w:p>
        </w:tc>
        <w:tc>
          <w:tcPr>
            <w:tcW w:w="2605" w:type="dxa"/>
            <w:shd w:val="clear" w:color="auto" w:fill="auto"/>
            <w:vAlign w:val="center"/>
          </w:tcPr>
          <w:p w14:paraId="26C1B421" w14:textId="77777777" w:rsidR="00FF3CCE" w:rsidRPr="00C1590F" w:rsidRDefault="00FF3CCE" w:rsidP="00C1590F">
            <w:pPr>
              <w:pStyle w:val="afb"/>
            </w:pPr>
            <w:r w:rsidRPr="00C1590F">
              <w:rPr>
                <w:noProof/>
              </w:rPr>
              <w:drawing>
                <wp:inline distT="0" distB="0" distL="0" distR="0" wp14:anchorId="1703CE36" wp14:editId="65442380">
                  <wp:extent cx="1008837" cy="1080000"/>
                  <wp:effectExtent l="19050" t="19050" r="20320" b="25400"/>
                  <wp:docPr id="14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28"/>
                          <a:srcRect/>
                          <a:stretch>
                            <a:fillRect/>
                          </a:stretch>
                        </pic:blipFill>
                        <pic:spPr bwMode="auto">
                          <a:xfrm>
                            <a:off x="0" y="0"/>
                            <a:ext cx="1008837" cy="1080000"/>
                          </a:xfrm>
                          <a:prstGeom prst="rect">
                            <a:avLst/>
                          </a:prstGeom>
                          <a:noFill/>
                          <a:ln w="9525">
                            <a:solidFill>
                              <a:schemeClr val="tx1"/>
                            </a:solidFill>
                            <a:miter lim="800000"/>
                            <a:headEnd/>
                            <a:tailEnd/>
                          </a:ln>
                        </pic:spPr>
                      </pic:pic>
                    </a:graphicData>
                  </a:graphic>
                </wp:inline>
              </w:drawing>
            </w:r>
          </w:p>
          <w:p w14:paraId="255969F6" w14:textId="44729E80" w:rsidR="00CE1479" w:rsidRPr="00C1590F" w:rsidRDefault="00A76764" w:rsidP="00C1590F">
            <w:pPr>
              <w:pStyle w:val="afb"/>
            </w:pPr>
            <w:r w:rsidRPr="00C1590F">
              <w:t>м</w:t>
            </w:r>
          </w:p>
        </w:tc>
      </w:tr>
    </w:tbl>
    <w:p w14:paraId="41D280C0" w14:textId="77777777" w:rsidR="00C1590F" w:rsidRPr="00043FA2" w:rsidRDefault="00C1590F" w:rsidP="00837779">
      <w:pPr>
        <w:pStyle w:val="a9"/>
      </w:pPr>
    </w:p>
    <w:p w14:paraId="2FB585A6" w14:textId="77777777" w:rsidR="00D12AB3" w:rsidRDefault="00CE1479" w:rsidP="00D12AB3">
      <w:pPr>
        <w:pStyle w:val="afb"/>
        <w:rPr>
          <w:sz w:val="20"/>
          <w:szCs w:val="20"/>
        </w:rPr>
      </w:pPr>
      <w:r w:rsidRPr="00043FA2">
        <w:rPr>
          <w:sz w:val="20"/>
          <w:szCs w:val="20"/>
        </w:rPr>
        <w:t>а</w:t>
      </w:r>
      <w:r w:rsidR="00C00E7C" w:rsidRPr="00043FA2">
        <w:rPr>
          <w:sz w:val="20"/>
          <w:szCs w:val="20"/>
        </w:rPr>
        <w:t xml:space="preserve">, г, </w:t>
      </w:r>
      <w:r w:rsidR="00A76764" w:rsidRPr="00043FA2">
        <w:rPr>
          <w:sz w:val="20"/>
          <w:szCs w:val="20"/>
        </w:rPr>
        <w:t>ж</w:t>
      </w:r>
      <w:r w:rsidR="00C00E7C" w:rsidRPr="00043FA2">
        <w:rPr>
          <w:sz w:val="20"/>
          <w:szCs w:val="20"/>
        </w:rPr>
        <w:t xml:space="preserve">, </w:t>
      </w:r>
      <w:r w:rsidR="00A76764" w:rsidRPr="00043FA2">
        <w:rPr>
          <w:sz w:val="20"/>
          <w:szCs w:val="20"/>
        </w:rPr>
        <w:t>к</w:t>
      </w:r>
      <w:r w:rsidRPr="00043FA2">
        <w:rPr>
          <w:sz w:val="20"/>
          <w:szCs w:val="20"/>
        </w:rPr>
        <w:t> – структурны</w:t>
      </w:r>
      <w:r w:rsidR="00C00E7C" w:rsidRPr="00043FA2">
        <w:rPr>
          <w:sz w:val="20"/>
          <w:szCs w:val="20"/>
        </w:rPr>
        <w:t>е</w:t>
      </w:r>
      <w:r w:rsidRPr="00043FA2">
        <w:rPr>
          <w:sz w:val="20"/>
          <w:szCs w:val="20"/>
        </w:rPr>
        <w:t xml:space="preserve"> анализ</w:t>
      </w:r>
      <w:r w:rsidR="00C00E7C" w:rsidRPr="00043FA2">
        <w:rPr>
          <w:sz w:val="20"/>
          <w:szCs w:val="20"/>
        </w:rPr>
        <w:t>ы</w:t>
      </w:r>
      <w:r w:rsidRPr="00043FA2">
        <w:rPr>
          <w:sz w:val="20"/>
          <w:szCs w:val="20"/>
        </w:rPr>
        <w:t xml:space="preserve"> при t = 10</w:t>
      </w:r>
      <w:r w:rsidR="00C00E7C" w:rsidRPr="00043FA2">
        <w:rPr>
          <w:sz w:val="20"/>
          <w:szCs w:val="20"/>
        </w:rPr>
        <w:t>, 50, 100, 150</w:t>
      </w:r>
      <w:r w:rsidRPr="00043FA2">
        <w:rPr>
          <w:sz w:val="20"/>
          <w:szCs w:val="20"/>
        </w:rPr>
        <w:t xml:space="preserve"> пс</w:t>
      </w:r>
    </w:p>
    <w:p w14:paraId="0D451831" w14:textId="70094C00" w:rsidR="000A0CCE" w:rsidRPr="00043FA2" w:rsidRDefault="00C00E7C" w:rsidP="00D12AB3">
      <w:pPr>
        <w:pStyle w:val="afb"/>
        <w:rPr>
          <w:sz w:val="20"/>
          <w:szCs w:val="20"/>
        </w:rPr>
      </w:pPr>
      <w:r w:rsidRPr="00043FA2">
        <w:rPr>
          <w:sz w:val="20"/>
          <w:szCs w:val="20"/>
        </w:rPr>
        <w:t xml:space="preserve">б, в, д, е, </w:t>
      </w:r>
      <w:r w:rsidR="00A76764" w:rsidRPr="00043FA2">
        <w:rPr>
          <w:sz w:val="20"/>
          <w:szCs w:val="20"/>
        </w:rPr>
        <w:t>з</w:t>
      </w:r>
      <w:r w:rsidRPr="00043FA2">
        <w:rPr>
          <w:sz w:val="20"/>
          <w:szCs w:val="20"/>
        </w:rPr>
        <w:t xml:space="preserve">, </w:t>
      </w:r>
      <w:r w:rsidR="00A76764" w:rsidRPr="00043FA2">
        <w:rPr>
          <w:sz w:val="20"/>
          <w:szCs w:val="20"/>
        </w:rPr>
        <w:t>и</w:t>
      </w:r>
      <w:r w:rsidRPr="00043FA2">
        <w:rPr>
          <w:sz w:val="20"/>
          <w:szCs w:val="20"/>
        </w:rPr>
        <w:t xml:space="preserve">, </w:t>
      </w:r>
      <w:r w:rsidR="00A76764" w:rsidRPr="00043FA2">
        <w:rPr>
          <w:sz w:val="20"/>
          <w:szCs w:val="20"/>
        </w:rPr>
        <w:t>л</w:t>
      </w:r>
      <w:r w:rsidRPr="00043FA2">
        <w:rPr>
          <w:sz w:val="20"/>
          <w:szCs w:val="20"/>
        </w:rPr>
        <w:t xml:space="preserve">, </w:t>
      </w:r>
      <w:r w:rsidR="00A76764" w:rsidRPr="00043FA2">
        <w:rPr>
          <w:sz w:val="20"/>
          <w:szCs w:val="20"/>
        </w:rPr>
        <w:t>м</w:t>
      </w:r>
      <w:r w:rsidRPr="00043FA2">
        <w:rPr>
          <w:sz w:val="20"/>
          <w:szCs w:val="20"/>
        </w:rPr>
        <w:t xml:space="preserve"> - состояние приповерхностных областей моделируемых кристаллитов в соответствующие моменты времени (дана проекция на плоскость x-z, нормаль к поверхности кристаллита направлена вверх)</w:t>
      </w:r>
    </w:p>
    <w:p w14:paraId="5608286D" w14:textId="77777777" w:rsidR="00C1590F" w:rsidRPr="00043FA2" w:rsidRDefault="00C1590F" w:rsidP="00837779">
      <w:pPr>
        <w:pStyle w:val="a9"/>
      </w:pPr>
    </w:p>
    <w:p w14:paraId="0721104C" w14:textId="1203CF31" w:rsidR="00FF3CCE" w:rsidRDefault="00FF3CCE" w:rsidP="00FF3CCE">
      <w:pPr>
        <w:pStyle w:val="afb"/>
      </w:pPr>
      <w:r w:rsidRPr="00A61C83">
        <w:t>Рисунок</w:t>
      </w:r>
      <w:r w:rsidR="00A61C83" w:rsidRPr="00A61C83">
        <w:t xml:space="preserve"> 3.2</w:t>
      </w:r>
      <w:r w:rsidR="002B60D5">
        <w:t>7</w:t>
      </w:r>
      <w:r w:rsidRPr="00D228F4">
        <w:t xml:space="preserve"> – Сравнение радиальных функции распределения для атомов в приповерхностном слое оксида, в разные моменты </w:t>
      </w:r>
      <w:r w:rsidR="00C00E7C" w:rsidRPr="00D228F4">
        <w:t>времени.</w:t>
      </w:r>
      <w:r w:rsidRPr="00D228F4">
        <w:t xml:space="preserve"> Атомы кислорода показаны красным цветом, железа </w:t>
      </w:r>
      <w:r w:rsidR="00C00E7C">
        <w:t>-</w:t>
      </w:r>
      <w:r w:rsidRPr="00D228F4">
        <w:t xml:space="preserve"> синим и хрома - зелёный.</w:t>
      </w:r>
    </w:p>
    <w:p w14:paraId="37304C5D" w14:textId="77777777" w:rsidR="00C1590F" w:rsidRPr="00D228F4" w:rsidRDefault="00C1590F" w:rsidP="00837779">
      <w:pPr>
        <w:pStyle w:val="a9"/>
      </w:pPr>
    </w:p>
    <w:p w14:paraId="2FE15E31" w14:textId="57871698" w:rsidR="00BD5289" w:rsidRDefault="00BD5289" w:rsidP="00FF3CCE">
      <w:r>
        <w:t xml:space="preserve">Видно, что со временем исчезают </w:t>
      </w:r>
      <w:r w:rsidR="00DB64D1">
        <w:t>пики,</w:t>
      </w:r>
      <w:r>
        <w:t xml:space="preserve"> соответствующие железной </w:t>
      </w:r>
      <w:r w:rsidR="00DB64D1">
        <w:t>под</w:t>
      </w:r>
      <w:r>
        <w:t>решетке, это свидетельствует о том, что идет перестройка структуры в приповерхностном слое.</w:t>
      </w:r>
    </w:p>
    <w:p w14:paraId="1A7ADBB3" w14:textId="40F17940" w:rsidR="00FF3CCE" w:rsidRDefault="00FF3CCE" w:rsidP="00FF3CCE">
      <w:r w:rsidRPr="0016245C">
        <w:t xml:space="preserve">Толщина пленки оксида менялась со временем так, как показано на </w:t>
      </w:r>
      <w:r w:rsidRPr="000A0CCE">
        <w:t>рисунке</w:t>
      </w:r>
      <w:r w:rsidR="000A0CCE" w:rsidRPr="000A0CCE">
        <w:t> 3.</w:t>
      </w:r>
      <w:r w:rsidR="002B60D5">
        <w:t>28</w:t>
      </w:r>
      <w:r w:rsidRPr="0016245C">
        <w:t>.</w:t>
      </w:r>
    </w:p>
    <w:p w14:paraId="0AC568B7" w14:textId="77777777" w:rsidR="00C1590F" w:rsidRPr="0016245C" w:rsidRDefault="00C1590F" w:rsidP="00837779">
      <w:pPr>
        <w:pStyle w:val="a9"/>
      </w:pPr>
    </w:p>
    <w:p w14:paraId="764B1C52" w14:textId="7ED2CC5D" w:rsidR="00FF3CCE" w:rsidRDefault="008A4985" w:rsidP="00FF3CCE">
      <w:pPr>
        <w:pStyle w:val="afb"/>
      </w:pPr>
      <w:r>
        <w:object w:dxaOrig="7295" w:dyaOrig="5570" w14:anchorId="1E5A633F">
          <v:shape id="_x0000_i1045" type="#_x0000_t75" style="width:231pt;height:176.4pt" o:ole="">
            <v:imagedata r:id="rId129" o:title=""/>
          </v:shape>
          <o:OLEObject Type="Embed" ProgID="Origin50.Graph" ShapeID="_x0000_i1045" DrawAspect="Content" ObjectID="_1591785234" r:id="rId130"/>
        </w:object>
      </w:r>
    </w:p>
    <w:p w14:paraId="35ED5A64" w14:textId="77777777" w:rsidR="00C1590F" w:rsidRPr="005907CF" w:rsidRDefault="00C1590F" w:rsidP="00837779">
      <w:pPr>
        <w:pStyle w:val="a9"/>
      </w:pPr>
    </w:p>
    <w:p w14:paraId="3A8A5BC4" w14:textId="6DB1822C" w:rsidR="00FF3CCE" w:rsidRDefault="00FF3CCE" w:rsidP="00FF3CCE">
      <w:pPr>
        <w:pStyle w:val="afb"/>
      </w:pPr>
      <w:r w:rsidRPr="000A0CCE">
        <w:t>Рисунок</w:t>
      </w:r>
      <w:r w:rsidR="000A0CCE" w:rsidRPr="000A0CCE">
        <w:t xml:space="preserve"> 3.</w:t>
      </w:r>
      <w:r w:rsidR="002B60D5">
        <w:t>28</w:t>
      </w:r>
      <w:r w:rsidRPr="00D228F4">
        <w:t xml:space="preserve"> – Зависимость толщины оксидной пленки от времени окисления</w:t>
      </w:r>
      <w:r w:rsidR="00C00E7C">
        <w:t>.</w:t>
      </w:r>
    </w:p>
    <w:p w14:paraId="4DDBB5A3" w14:textId="77777777" w:rsidR="00C1590F" w:rsidRDefault="00C1590F" w:rsidP="00837779">
      <w:pPr>
        <w:pStyle w:val="a9"/>
      </w:pPr>
    </w:p>
    <w:p w14:paraId="1EEFB73E" w14:textId="0EB4A54A" w:rsidR="00DB64D1" w:rsidRDefault="00DB64D1" w:rsidP="00DB64D1">
      <w:pPr>
        <w:rPr>
          <w:rFonts w:eastAsia="Calibri"/>
        </w:rPr>
      </w:pPr>
      <w:r>
        <w:rPr>
          <w:rFonts w:eastAsia="Calibri"/>
        </w:rPr>
        <w:t>Со временем скорость роста пленки замедляется,</w:t>
      </w:r>
      <w:r w:rsidRPr="00DB64D1">
        <w:t xml:space="preserve"> </w:t>
      </w:r>
      <w:r w:rsidRPr="0016245C">
        <w:t>как и в случае моделирования без хрома</w:t>
      </w:r>
      <w:r>
        <w:rPr>
          <w:rFonts w:eastAsia="Calibri"/>
        </w:rPr>
        <w:t xml:space="preserve">, так как толщина пленки выходит на «плато». Можно предположить, что в дальнейшем пленка продолжит </w:t>
      </w:r>
      <w:r w:rsidR="00E74523">
        <w:rPr>
          <w:rFonts w:eastAsia="Calibri"/>
        </w:rPr>
        <w:t>расти,</w:t>
      </w:r>
      <w:r>
        <w:rPr>
          <w:rFonts w:eastAsia="Calibri"/>
        </w:rPr>
        <w:t xml:space="preserve"> но уже по механизму диффузии кислорода внутрь </w:t>
      </w:r>
      <w:r w:rsidR="00E74523">
        <w:rPr>
          <w:rFonts w:eastAsia="Calibri"/>
        </w:rPr>
        <w:t>материала,</w:t>
      </w:r>
      <w:r>
        <w:rPr>
          <w:rFonts w:eastAsia="Calibri"/>
        </w:rPr>
        <w:t xml:space="preserve"> а не </w:t>
      </w:r>
      <w:r w:rsidR="00E74523">
        <w:rPr>
          <w:rFonts w:eastAsia="Calibri"/>
        </w:rPr>
        <w:t>по механизму захвата атомов из атмосферы.</w:t>
      </w:r>
    </w:p>
    <w:p w14:paraId="0A408B1C" w14:textId="00D41E89" w:rsidR="00C678BE" w:rsidRDefault="00C678BE" w:rsidP="00FF3CCE">
      <w:r>
        <w:t>Сравнение двух аппроксимаций</w:t>
      </w:r>
      <w:r w:rsidR="00A8236F">
        <w:t xml:space="preserve"> изменения толщины пленки</w:t>
      </w:r>
      <w:r>
        <w:t xml:space="preserve"> представлено на </w:t>
      </w:r>
      <w:r w:rsidRPr="000A0CCE">
        <w:t>рисунке</w:t>
      </w:r>
      <w:r w:rsidR="000A0CCE" w:rsidRPr="000A0CCE">
        <w:t xml:space="preserve"> 3.</w:t>
      </w:r>
      <w:r w:rsidR="002B60D5">
        <w:t>29</w:t>
      </w:r>
      <w:r>
        <w:t>.</w:t>
      </w:r>
    </w:p>
    <w:p w14:paraId="64A42BF5" w14:textId="77777777" w:rsidR="00C1590F" w:rsidRDefault="00C1590F" w:rsidP="00837779">
      <w:pPr>
        <w:pStyle w:val="a9"/>
      </w:pPr>
    </w:p>
    <w:p w14:paraId="1247DBCE" w14:textId="586BFF12" w:rsidR="00C678BE" w:rsidRDefault="008A4985" w:rsidP="00C678BE">
      <w:pPr>
        <w:jc w:val="center"/>
      </w:pPr>
      <w:r>
        <w:object w:dxaOrig="7295" w:dyaOrig="5570" w14:anchorId="1B2B54F2">
          <v:shape id="_x0000_i1046" type="#_x0000_t75" style="width:228pt;height:174pt" o:ole="">
            <v:imagedata r:id="rId131" o:title=""/>
          </v:shape>
          <o:OLEObject Type="Embed" ProgID="Origin50.Graph" ShapeID="_x0000_i1046" DrawAspect="Content" ObjectID="_1591785235" r:id="rId132"/>
        </w:object>
      </w:r>
    </w:p>
    <w:p w14:paraId="29945C2B" w14:textId="77777777" w:rsidR="00C1590F" w:rsidRDefault="00C1590F" w:rsidP="00837779">
      <w:pPr>
        <w:pStyle w:val="a9"/>
      </w:pPr>
    </w:p>
    <w:p w14:paraId="5316FC61" w14:textId="3BA0B30A" w:rsidR="00C678BE" w:rsidRDefault="00133EB9" w:rsidP="00EC0FAB">
      <w:pPr>
        <w:pStyle w:val="afb"/>
      </w:pPr>
      <w:r w:rsidRPr="000A0CCE">
        <w:t>Рисунок</w:t>
      </w:r>
      <w:r w:rsidR="000A0CCE" w:rsidRPr="000A0CCE">
        <w:t xml:space="preserve"> 3.</w:t>
      </w:r>
      <w:r w:rsidR="002B60D5">
        <w:t>29</w:t>
      </w:r>
      <w:r>
        <w:t xml:space="preserve"> – Сравнение аппроксимаций </w:t>
      </w:r>
      <w:r w:rsidR="00C869E7">
        <w:t>толщины</w:t>
      </w:r>
      <w:r>
        <w:t xml:space="preserve"> оксидной пленки для систем железа без хрома и с хромом.</w:t>
      </w:r>
    </w:p>
    <w:p w14:paraId="1F01632C" w14:textId="77777777" w:rsidR="00C1590F" w:rsidRPr="00133EB9" w:rsidRDefault="00C1590F" w:rsidP="00837779">
      <w:pPr>
        <w:pStyle w:val="a9"/>
      </w:pPr>
    </w:p>
    <w:p w14:paraId="01B48F54" w14:textId="2F6A0246" w:rsidR="00E74523" w:rsidRDefault="00E74523" w:rsidP="00FF3CCE">
      <w:r>
        <w:t>Отметить нужно тот факт, что при наличии хрома</w:t>
      </w:r>
      <w:r w:rsidR="004144DA">
        <w:t xml:space="preserve"> в системе</w:t>
      </w:r>
      <w:r>
        <w:t xml:space="preserve"> пленка</w:t>
      </w:r>
      <w:r w:rsidR="004144DA">
        <w:t xml:space="preserve"> </w:t>
      </w:r>
      <w:r w:rsidR="002B60D5">
        <w:t>растет медленнее</w:t>
      </w:r>
      <w:r>
        <w:t xml:space="preserve">. </w:t>
      </w:r>
      <w:r w:rsidR="002B60D5">
        <w:t>Характер роста похож. На начальных этапах, до 100 пс, идет интенсивный рост оксида, после, замедление и выход на «плато».</w:t>
      </w:r>
    </w:p>
    <w:p w14:paraId="10E60D73" w14:textId="5813CE40" w:rsidR="002B60D5" w:rsidRPr="00FC5541" w:rsidRDefault="002B60D5" w:rsidP="00FF3CCE">
      <w:r>
        <w:lastRenderedPageBreak/>
        <w:t xml:space="preserve">Такой результат согласуется с экспериментом по окислению стали ЭП-823, описанным в </w:t>
      </w:r>
      <w:r w:rsidR="00FC5541">
        <w:t xml:space="preserve">работе </w:t>
      </w:r>
      <w:r w:rsidR="00FC5541" w:rsidRPr="00FC5541">
        <w:t>[</w:t>
      </w:r>
      <w:r w:rsidR="00FC5541">
        <w:fldChar w:fldCharType="begin"/>
      </w:r>
      <w:r w:rsidR="00FC5541">
        <w:instrText xml:space="preserve"> REF ВЦисар_Корр_стойк_сталей_в_распл_свинца \n \h </w:instrText>
      </w:r>
      <w:r w:rsidR="00FC5541">
        <w:fldChar w:fldCharType="separate"/>
      </w:r>
      <w:r w:rsidR="00710FBB">
        <w:t>25</w:t>
      </w:r>
      <w:r w:rsidR="00FC5541">
        <w:fldChar w:fldCharType="end"/>
      </w:r>
      <w:r w:rsidR="00FC5541" w:rsidRPr="00FC5541">
        <w:t>]</w:t>
      </w:r>
      <w:r w:rsidR="00FC5541">
        <w:t xml:space="preserve">, о чем говорилось ранее в разделе </w:t>
      </w:r>
      <w:r w:rsidR="00FC5541">
        <w:fldChar w:fldCharType="begin"/>
      </w:r>
      <w:r w:rsidR="00FC5541">
        <w:instrText xml:space="preserve"> REF _Ref513051897 \h </w:instrText>
      </w:r>
      <w:r w:rsidR="00FC5541">
        <w:fldChar w:fldCharType="separate"/>
      </w:r>
      <w:r w:rsidR="00710FBB">
        <w:t>Взаимодействие стали ЭП-823 со свинцом.</w:t>
      </w:r>
      <w:r w:rsidR="00FC5541">
        <w:fldChar w:fldCharType="end"/>
      </w:r>
      <w:r w:rsidR="00FC5541">
        <w:fldChar w:fldCharType="begin"/>
      </w:r>
      <w:r w:rsidR="00FC5541">
        <w:instrText xml:space="preserve"> REF _Ref513051897 \n \h </w:instrText>
      </w:r>
      <w:r w:rsidR="00FC5541">
        <w:fldChar w:fldCharType="separate"/>
      </w:r>
      <w:r w:rsidR="00710FBB">
        <w:t>1.3.4.3</w:t>
      </w:r>
      <w:r w:rsidR="00FC5541">
        <w:fldChar w:fldCharType="end"/>
      </w:r>
      <w:r w:rsidR="00FC5541">
        <w:t>.</w:t>
      </w:r>
    </w:p>
    <w:p w14:paraId="24B1AD59" w14:textId="3EAE99E4" w:rsidR="00133417" w:rsidRDefault="008468A2" w:rsidP="00E54223">
      <w:r>
        <w:t xml:space="preserve">В работе </w:t>
      </w:r>
      <w:r w:rsidRPr="00CA734D">
        <w:t>[</w:t>
      </w:r>
      <w:r w:rsidR="000A1E77">
        <w:fldChar w:fldCharType="begin"/>
      </w:r>
      <w:r w:rsidR="000A1E77">
        <w:instrText xml:space="preserve"> REF NDas_Quantum_chemical_MD_Fe_Cr \n \h </w:instrText>
      </w:r>
      <w:r w:rsidR="000A1E77">
        <w:fldChar w:fldCharType="separate"/>
      </w:r>
      <w:r w:rsidR="00710FBB">
        <w:t>51</w:t>
      </w:r>
      <w:r w:rsidR="000A1E77">
        <w:fldChar w:fldCharType="end"/>
      </w:r>
      <w:r w:rsidRPr="00CA734D">
        <w:t xml:space="preserve">] </w:t>
      </w:r>
      <w:r>
        <w:t xml:space="preserve">авторы </w:t>
      </w:r>
      <w:r w:rsidR="00CA734D">
        <w:t>проводили исследование по окислению</w:t>
      </w:r>
      <w:r w:rsidR="00A63C0E">
        <w:t xml:space="preserve"> молекулами воды</w:t>
      </w:r>
      <w:r w:rsidR="00CA734D">
        <w:t xml:space="preserve"> </w:t>
      </w:r>
      <w:r w:rsidR="00994F75">
        <w:t xml:space="preserve">поверхности систем </w:t>
      </w:r>
      <w:r w:rsidR="00A63C0E">
        <w:t xml:space="preserve">чистого ГЦК железа и системы железо – хром. Расчеты выполнялись с помощью </w:t>
      </w:r>
      <w:r w:rsidR="00A63C0E">
        <w:rPr>
          <w:lang w:val="en-US"/>
        </w:rPr>
        <w:t>DFT</w:t>
      </w:r>
      <w:r w:rsidR="00A63C0E" w:rsidRPr="00A63C0E">
        <w:t xml:space="preserve"> </w:t>
      </w:r>
      <w:r w:rsidR="00A63C0E">
        <w:t>методов, и как следствие, размер ячейки был мал. Для чистого железа количество атомов составило 48 штук и 6 молекул воды. Для системы железо</w:t>
      </w:r>
      <w:r w:rsidR="00A63C0E">
        <w:noBreakHyphen/>
        <w:t xml:space="preserve">хром количество атомов составило те же 48 штук, из которых 6 атомов были хромом и, как и раньше, 6 молекул воды над поверхностью. Температура моделирования 561 </w:t>
      </w:r>
      <w:r w:rsidR="00A63C0E">
        <w:rPr>
          <w:rFonts w:cs="Times New Roman"/>
        </w:rPr>
        <w:t>˚</w:t>
      </w:r>
      <w:r w:rsidR="00A63C0E">
        <w:t xml:space="preserve">К </w:t>
      </w:r>
      <w:r w:rsidR="00A63C0E">
        <w:rPr>
          <w:rFonts w:cs="Times New Roman"/>
        </w:rPr>
        <w:t>≈</w:t>
      </w:r>
      <w:r w:rsidR="00A63C0E">
        <w:t xml:space="preserve"> 287 </w:t>
      </w:r>
      <w:r w:rsidR="00A63C0E">
        <w:rPr>
          <w:rFonts w:cs="Times New Roman"/>
        </w:rPr>
        <w:t>˚</w:t>
      </w:r>
      <w:r w:rsidR="00A63C0E">
        <w:t xml:space="preserve">С. </w:t>
      </w:r>
      <w:r w:rsidR="00133417">
        <w:t>Общее время моделирования составило 1 пс.</w:t>
      </w:r>
      <w:r w:rsidR="00E54223">
        <w:t xml:space="preserve"> </w:t>
      </w:r>
      <w:r w:rsidR="00133417">
        <w:t xml:space="preserve">На </w:t>
      </w:r>
      <w:r w:rsidR="00133417" w:rsidRPr="00A90E4D">
        <w:t>рисунке</w:t>
      </w:r>
      <w:r w:rsidR="00A90E4D" w:rsidRPr="00A90E4D">
        <w:t xml:space="preserve"> 3.30</w:t>
      </w:r>
      <w:r w:rsidR="00133417">
        <w:t xml:space="preserve"> показано распределение зарядов в начале моделирования и через 1</w:t>
      </w:r>
      <w:r w:rsidR="00E54223">
        <w:t> </w:t>
      </w:r>
      <w:r w:rsidR="00133417">
        <w:t>пс.</w:t>
      </w:r>
    </w:p>
    <w:p w14:paraId="0B5084F2" w14:textId="77777777" w:rsidR="00C1590F" w:rsidRDefault="00C1590F"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36"/>
        <w:gridCol w:w="2336"/>
        <w:gridCol w:w="2336"/>
        <w:gridCol w:w="2337"/>
      </w:tblGrid>
      <w:tr w:rsidR="00C1590F" w14:paraId="46935F6A" w14:textId="78ED4961" w:rsidTr="00C1590F">
        <w:tc>
          <w:tcPr>
            <w:tcW w:w="2336" w:type="dxa"/>
          </w:tcPr>
          <w:p w14:paraId="2368FBC9" w14:textId="77777777" w:rsidR="00C1590F" w:rsidRDefault="00C1590F" w:rsidP="00133417">
            <w:pPr>
              <w:pStyle w:val="afb"/>
            </w:pPr>
            <w:r>
              <w:rPr>
                <w:noProof/>
              </w:rPr>
              <w:drawing>
                <wp:inline distT="0" distB="0" distL="0" distR="0" wp14:anchorId="3B783DED" wp14:editId="51F472F4">
                  <wp:extent cx="837032" cy="1260000"/>
                  <wp:effectExtent l="0" t="0" r="127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837032" cy="1260000"/>
                          </a:xfrm>
                          <a:prstGeom prst="rect">
                            <a:avLst/>
                          </a:prstGeom>
                        </pic:spPr>
                      </pic:pic>
                    </a:graphicData>
                  </a:graphic>
                </wp:inline>
              </w:drawing>
            </w:r>
          </w:p>
          <w:p w14:paraId="57935420" w14:textId="0D902491" w:rsidR="00C1590F" w:rsidRDefault="00C1590F" w:rsidP="00133417">
            <w:pPr>
              <w:pStyle w:val="afb"/>
            </w:pPr>
            <w:r>
              <w:t>а</w:t>
            </w:r>
          </w:p>
        </w:tc>
        <w:tc>
          <w:tcPr>
            <w:tcW w:w="2336" w:type="dxa"/>
          </w:tcPr>
          <w:p w14:paraId="22021F38" w14:textId="77777777" w:rsidR="00C1590F" w:rsidRDefault="00C1590F" w:rsidP="00133417">
            <w:pPr>
              <w:pStyle w:val="afb"/>
            </w:pPr>
            <w:r>
              <w:rPr>
                <w:noProof/>
              </w:rPr>
              <w:drawing>
                <wp:inline distT="0" distB="0" distL="0" distR="0" wp14:anchorId="10E849A3" wp14:editId="61CF76BE">
                  <wp:extent cx="1422000" cy="1260000"/>
                  <wp:effectExtent l="0" t="0" r="698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2000" cy="1260000"/>
                          </a:xfrm>
                          <a:prstGeom prst="rect">
                            <a:avLst/>
                          </a:prstGeom>
                        </pic:spPr>
                      </pic:pic>
                    </a:graphicData>
                  </a:graphic>
                </wp:inline>
              </w:drawing>
            </w:r>
          </w:p>
          <w:p w14:paraId="4A0F433D" w14:textId="46747379" w:rsidR="00C1590F" w:rsidRDefault="00C1590F" w:rsidP="00133417">
            <w:pPr>
              <w:pStyle w:val="afb"/>
            </w:pPr>
            <w:r>
              <w:t>б</w:t>
            </w:r>
          </w:p>
        </w:tc>
        <w:tc>
          <w:tcPr>
            <w:tcW w:w="2336" w:type="dxa"/>
          </w:tcPr>
          <w:p w14:paraId="6EEDBA0B" w14:textId="77777777" w:rsidR="00C1590F" w:rsidRDefault="00C1590F" w:rsidP="00C1590F">
            <w:pPr>
              <w:pStyle w:val="afb"/>
            </w:pPr>
            <w:r>
              <w:rPr>
                <w:noProof/>
              </w:rPr>
              <w:drawing>
                <wp:inline distT="0" distB="0" distL="0" distR="0" wp14:anchorId="786F0309" wp14:editId="55D47065">
                  <wp:extent cx="913383" cy="1260000"/>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913383" cy="1260000"/>
                          </a:xfrm>
                          <a:prstGeom prst="rect">
                            <a:avLst/>
                          </a:prstGeom>
                        </pic:spPr>
                      </pic:pic>
                    </a:graphicData>
                  </a:graphic>
                </wp:inline>
              </w:drawing>
            </w:r>
          </w:p>
          <w:p w14:paraId="51EC3EEE" w14:textId="310719A1" w:rsidR="00C1590F" w:rsidRDefault="00C1590F" w:rsidP="00C1590F">
            <w:pPr>
              <w:pStyle w:val="afb"/>
              <w:rPr>
                <w:noProof/>
              </w:rPr>
            </w:pPr>
            <w:r>
              <w:t>в</w:t>
            </w:r>
          </w:p>
        </w:tc>
        <w:tc>
          <w:tcPr>
            <w:tcW w:w="2337" w:type="dxa"/>
          </w:tcPr>
          <w:p w14:paraId="3BAC91B8" w14:textId="77777777" w:rsidR="00C1590F" w:rsidRDefault="00C1590F" w:rsidP="00C1590F">
            <w:pPr>
              <w:pStyle w:val="afb"/>
            </w:pPr>
            <w:r>
              <w:rPr>
                <w:noProof/>
              </w:rPr>
              <w:drawing>
                <wp:inline distT="0" distB="0" distL="0" distR="0" wp14:anchorId="677216E0" wp14:editId="1EE4876A">
                  <wp:extent cx="1390667" cy="1260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90667" cy="1260000"/>
                          </a:xfrm>
                          <a:prstGeom prst="rect">
                            <a:avLst/>
                          </a:prstGeom>
                        </pic:spPr>
                      </pic:pic>
                    </a:graphicData>
                  </a:graphic>
                </wp:inline>
              </w:drawing>
            </w:r>
          </w:p>
          <w:p w14:paraId="4225188E" w14:textId="665F0C91" w:rsidR="00C1590F" w:rsidRDefault="00C1590F" w:rsidP="00C1590F">
            <w:pPr>
              <w:pStyle w:val="afb"/>
              <w:rPr>
                <w:noProof/>
              </w:rPr>
            </w:pPr>
            <w:r>
              <w:t>г</w:t>
            </w:r>
          </w:p>
        </w:tc>
      </w:tr>
    </w:tbl>
    <w:p w14:paraId="575D6473" w14:textId="77777777" w:rsidR="00043FA2" w:rsidRPr="00043FA2" w:rsidRDefault="00043FA2" w:rsidP="00837779">
      <w:pPr>
        <w:pStyle w:val="a9"/>
      </w:pPr>
    </w:p>
    <w:p w14:paraId="2688F682" w14:textId="2638428A" w:rsidR="00043FA2" w:rsidRPr="00043FA2" w:rsidRDefault="00E54223" w:rsidP="00133417">
      <w:pPr>
        <w:pStyle w:val="afb"/>
        <w:rPr>
          <w:sz w:val="20"/>
          <w:szCs w:val="20"/>
        </w:rPr>
      </w:pPr>
      <w:r w:rsidRPr="00043FA2">
        <w:rPr>
          <w:sz w:val="20"/>
          <w:szCs w:val="20"/>
        </w:rPr>
        <w:t>а – начальный момент моделирования системы чистого железа (желтым выделены атомы железа, синим и оранжевым выделены водород и кислород соответственно)</w:t>
      </w:r>
    </w:p>
    <w:p w14:paraId="5152DD93" w14:textId="77777777" w:rsidR="00043FA2" w:rsidRPr="00043FA2" w:rsidRDefault="00E54223" w:rsidP="00133417">
      <w:pPr>
        <w:pStyle w:val="afb"/>
        <w:rPr>
          <w:sz w:val="20"/>
          <w:szCs w:val="20"/>
        </w:rPr>
      </w:pPr>
      <w:r w:rsidRPr="00043FA2">
        <w:rPr>
          <w:sz w:val="20"/>
          <w:szCs w:val="20"/>
        </w:rPr>
        <w:t>б – система чистого железа через 1 пс</w:t>
      </w:r>
    </w:p>
    <w:p w14:paraId="31FC4CB5" w14:textId="77777777" w:rsidR="00043FA2" w:rsidRPr="00043FA2" w:rsidRDefault="00E54223" w:rsidP="00133417">
      <w:pPr>
        <w:pStyle w:val="afb"/>
        <w:rPr>
          <w:sz w:val="20"/>
          <w:szCs w:val="20"/>
        </w:rPr>
      </w:pPr>
      <w:r w:rsidRPr="00043FA2">
        <w:rPr>
          <w:sz w:val="20"/>
          <w:szCs w:val="20"/>
        </w:rPr>
        <w:t>в – начальный момент моделирования системы желез-хром (желтым выделены атомы железа, синим и оранжевым</w:t>
      </w:r>
      <w:r w:rsidRPr="00043FA2">
        <w:rPr>
          <w:sz w:val="20"/>
          <w:szCs w:val="20"/>
        </w:rPr>
        <w:noBreakHyphen/>
        <w:t>водород и кислород, красным - хром)</w:t>
      </w:r>
    </w:p>
    <w:p w14:paraId="33BC3519" w14:textId="1BAEFB7F" w:rsidR="00133417" w:rsidRPr="00043FA2" w:rsidRDefault="00D74FFC" w:rsidP="00133417">
      <w:pPr>
        <w:pStyle w:val="afb"/>
        <w:rPr>
          <w:sz w:val="20"/>
          <w:szCs w:val="20"/>
        </w:rPr>
      </w:pPr>
      <w:r>
        <w:rPr>
          <w:sz w:val="20"/>
          <w:szCs w:val="20"/>
        </w:rPr>
        <w:t>г</w:t>
      </w:r>
      <w:r w:rsidR="00E54223" w:rsidRPr="00043FA2">
        <w:rPr>
          <w:sz w:val="20"/>
          <w:szCs w:val="20"/>
        </w:rPr>
        <w:t xml:space="preserve"> – система железо-хром через 1 пс</w:t>
      </w:r>
    </w:p>
    <w:p w14:paraId="2D1CEFF3" w14:textId="77777777" w:rsidR="00043FA2" w:rsidRPr="00043FA2" w:rsidRDefault="00043FA2" w:rsidP="00837779">
      <w:pPr>
        <w:pStyle w:val="a9"/>
      </w:pPr>
    </w:p>
    <w:p w14:paraId="27DFC2A4" w14:textId="3AEF4605" w:rsidR="00E54223" w:rsidRDefault="00E54223" w:rsidP="00133417">
      <w:pPr>
        <w:pStyle w:val="afb"/>
      </w:pPr>
      <w:r w:rsidRPr="00A90E4D">
        <w:t>Рисунок</w:t>
      </w:r>
      <w:r w:rsidR="00A90E4D" w:rsidRPr="00A90E4D">
        <w:t xml:space="preserve"> 3.30</w:t>
      </w:r>
      <w:r>
        <w:t xml:space="preserve"> – Зарядовое распределение двух систем в различные моменты времени</w:t>
      </w:r>
      <w:r w:rsidRPr="00E54223">
        <w:t xml:space="preserve"> [</w:t>
      </w:r>
      <w:r>
        <w:fldChar w:fldCharType="begin"/>
      </w:r>
      <w:r>
        <w:instrText xml:space="preserve"> REF NDas_Quantum_chemical_MD_Fe_Cr \n \h </w:instrText>
      </w:r>
      <w:r>
        <w:fldChar w:fldCharType="separate"/>
      </w:r>
      <w:r w:rsidR="00710FBB">
        <w:t>51</w:t>
      </w:r>
      <w:r>
        <w:fldChar w:fldCharType="end"/>
      </w:r>
      <w:r w:rsidRPr="00E54223">
        <w:t>]</w:t>
      </w:r>
      <w:r>
        <w:t>.</w:t>
      </w:r>
    </w:p>
    <w:p w14:paraId="53280600" w14:textId="77777777" w:rsidR="00043FA2" w:rsidRDefault="00043FA2" w:rsidP="00837779">
      <w:pPr>
        <w:pStyle w:val="a9"/>
      </w:pPr>
    </w:p>
    <w:p w14:paraId="7D3ABAF6" w14:textId="58C81E34" w:rsidR="008468A2" w:rsidRDefault="001B49F9" w:rsidP="00FF3CCE">
      <w:r>
        <w:t>П</w:t>
      </w:r>
      <w:r w:rsidR="004C72B2" w:rsidRPr="004C72B2">
        <w:t>оверхностн</w:t>
      </w:r>
      <w:r w:rsidR="004C72B2">
        <w:t>ая</w:t>
      </w:r>
      <w:r w:rsidR="004C72B2" w:rsidRPr="004C72B2">
        <w:t xml:space="preserve"> </w:t>
      </w:r>
      <w:r w:rsidR="004C72B2">
        <w:t>структура системы</w:t>
      </w:r>
      <w:r w:rsidR="004C72B2" w:rsidRPr="004C72B2">
        <w:t xml:space="preserve"> Fe-Cr отлича</w:t>
      </w:r>
      <w:r w:rsidR="004C72B2">
        <w:t>ется</w:t>
      </w:r>
      <w:r w:rsidR="004C72B2" w:rsidRPr="004C72B2">
        <w:t xml:space="preserve"> от структур </w:t>
      </w:r>
      <w:r w:rsidR="004C72B2">
        <w:t xml:space="preserve">системы чистого железа </w:t>
      </w:r>
      <w:r w:rsidR="004C72B2" w:rsidRPr="004C72B2">
        <w:t>из-за высокой концентрации O, OH и H</w:t>
      </w:r>
      <w:r w:rsidR="004C72B2" w:rsidRPr="004C72B2">
        <w:rPr>
          <w:vertAlign w:val="subscript"/>
        </w:rPr>
        <w:t>2</w:t>
      </w:r>
      <w:r w:rsidR="004C72B2" w:rsidRPr="004C72B2">
        <w:t xml:space="preserve">O вокруг </w:t>
      </w:r>
      <w:r w:rsidR="004C72B2">
        <w:t>атомов хрома</w:t>
      </w:r>
      <w:r w:rsidR="004C72B2" w:rsidRPr="004C72B2">
        <w:t>, что свидетельствует о сильной связи Cr-O.</w:t>
      </w:r>
      <w:r w:rsidR="004C72B2">
        <w:t xml:space="preserve"> </w:t>
      </w:r>
      <w:r w:rsidR="00133417">
        <w:t>На п</w:t>
      </w:r>
      <w:r w:rsidR="004C72B2" w:rsidRPr="004C72B2">
        <w:t>оверхност</w:t>
      </w:r>
      <w:r w:rsidR="00133417">
        <w:t>и</w:t>
      </w:r>
      <w:r w:rsidR="004C72B2" w:rsidRPr="004C72B2">
        <w:t xml:space="preserve"> </w:t>
      </w:r>
      <w:r w:rsidR="00133417">
        <w:t xml:space="preserve">системы </w:t>
      </w:r>
      <w:r w:rsidR="004C72B2" w:rsidRPr="004C72B2">
        <w:t xml:space="preserve">Fe-Cr </w:t>
      </w:r>
      <w:r w:rsidR="00133417">
        <w:t>было замечено увеличение концентрации атомов хрома</w:t>
      </w:r>
      <w:r w:rsidR="004C72B2" w:rsidRPr="004C72B2">
        <w:t xml:space="preserve">, а также </w:t>
      </w:r>
      <w:r w:rsidR="00133417">
        <w:t>атомов кислорода, что говорит о том, что пленка становится защитной</w:t>
      </w:r>
      <w:r w:rsidR="004C72B2" w:rsidRPr="004C72B2">
        <w:t>.</w:t>
      </w:r>
    </w:p>
    <w:p w14:paraId="103B9A18" w14:textId="37E2E5F3" w:rsidR="009F1C6B" w:rsidRDefault="009F1C6B" w:rsidP="00FF3CCE">
      <w:r>
        <w:t>Таким образом,</w:t>
      </w:r>
      <w:r w:rsidR="007B1080">
        <w:t xml:space="preserve"> и </w:t>
      </w:r>
      <w:r w:rsidR="007B1080">
        <w:rPr>
          <w:lang w:val="en-US"/>
        </w:rPr>
        <w:t>DFT</w:t>
      </w:r>
      <w:r w:rsidR="007B1080">
        <w:t xml:space="preserve"> и МД расчеты говорят об одном и том же. Хром замедляет рост пленки</w:t>
      </w:r>
      <w:r w:rsidR="00185CD7">
        <w:t xml:space="preserve"> из-за большего сродства к кислороду.</w:t>
      </w:r>
    </w:p>
    <w:p w14:paraId="169C7D49" w14:textId="77777777" w:rsidR="00043FA2" w:rsidRPr="007B1080" w:rsidRDefault="00043FA2" w:rsidP="00FF3CCE"/>
    <w:p w14:paraId="005BB353" w14:textId="00645FCC" w:rsidR="00440F30" w:rsidRDefault="00440F30" w:rsidP="00440F30">
      <w:pPr>
        <w:pStyle w:val="4"/>
      </w:pPr>
      <w:bookmarkStart w:id="117" w:name="_Ref517687544"/>
      <w:bookmarkStart w:id="118" w:name="_Toc517859545"/>
      <w:r>
        <w:t xml:space="preserve">Рост оксидной пленки на поверхности системы железо </w:t>
      </w:r>
      <w:r w:rsidR="004B7C00">
        <w:t>-</w:t>
      </w:r>
      <w:r>
        <w:t xml:space="preserve"> обогащение хромом.</w:t>
      </w:r>
      <w:bookmarkEnd w:id="117"/>
      <w:bookmarkEnd w:id="118"/>
    </w:p>
    <w:p w14:paraId="58FB1E1D" w14:textId="0B3B9118" w:rsidR="00440F30" w:rsidRDefault="00440F30" w:rsidP="00440F30">
      <w:r>
        <w:t>Для анализа ситуации, когда приповерхностные слои обогащены хромом, была смоделирована такая задача. Расчетная ячейка, как и раньше имела размеры 80х80х60 атомных слоев с периодическими граничными условиями. Ячейка прогревалась до 600</w:t>
      </w:r>
      <w:r>
        <w:rPr>
          <w:rFonts w:cs="Times New Roman"/>
        </w:rPr>
        <w:t xml:space="preserve"> ˚</w:t>
      </w:r>
      <w:r>
        <w:t>С</w:t>
      </w:r>
      <w:r w:rsidR="00690C28">
        <w:t xml:space="preserve">. </w:t>
      </w:r>
      <w:r>
        <w:lastRenderedPageBreak/>
        <w:t xml:space="preserve">Концентрация хрома </w:t>
      </w:r>
      <w:r>
        <w:rPr>
          <w:rFonts w:cs="Times New Roman"/>
        </w:rPr>
        <w:t>≈</w:t>
      </w:r>
      <w:r>
        <w:t xml:space="preserve">30 </w:t>
      </w:r>
      <w:r w:rsidR="009053E3">
        <w:t>мас.%</w:t>
      </w:r>
      <w:r>
        <w:t xml:space="preserve">. </w:t>
      </w:r>
      <w:r w:rsidR="00690C28">
        <w:t xml:space="preserve">Моделирование проводилось в течении </w:t>
      </w:r>
      <w:r w:rsidR="00804092">
        <w:t>2</w:t>
      </w:r>
      <w:r w:rsidR="00B71A5E">
        <w:t>00</w:t>
      </w:r>
      <w:r w:rsidR="00690C28">
        <w:t xml:space="preserve"> пс.</w:t>
      </w:r>
      <w:r w:rsidR="00080823">
        <w:t xml:space="preserve"> На </w:t>
      </w:r>
      <w:r w:rsidR="00080823" w:rsidRPr="00A90E4D">
        <w:t>рисунке</w:t>
      </w:r>
      <w:r w:rsidR="00A90E4D" w:rsidRPr="00A90E4D">
        <w:t xml:space="preserve"> 3.31</w:t>
      </w:r>
      <w:r w:rsidR="00080823">
        <w:t xml:space="preserve"> показаны сравнительные графики для двух систем</w:t>
      </w:r>
      <w:r w:rsidR="00DF3270">
        <w:t xml:space="preserve"> железо </w:t>
      </w:r>
      <w:r w:rsidR="00F30DEC">
        <w:t>-</w:t>
      </w:r>
      <w:r w:rsidR="00DF3270">
        <w:t xml:space="preserve"> 13</w:t>
      </w:r>
      <w:r w:rsidR="00EE49BF" w:rsidRPr="00EE49BF">
        <w:t xml:space="preserve"> </w:t>
      </w:r>
      <w:r w:rsidR="009053E3">
        <w:t>мас.%</w:t>
      </w:r>
      <w:r w:rsidR="00EE49BF">
        <w:t xml:space="preserve"> </w:t>
      </w:r>
      <w:r w:rsidR="00DF3270">
        <w:t xml:space="preserve">хрома и железо </w:t>
      </w:r>
      <w:r w:rsidR="00F30DEC">
        <w:t>-</w:t>
      </w:r>
      <w:r w:rsidR="00DF3270">
        <w:t xml:space="preserve"> 30</w:t>
      </w:r>
      <w:r w:rsidR="00EE49BF" w:rsidRPr="00EE49BF">
        <w:t xml:space="preserve"> </w:t>
      </w:r>
      <w:r w:rsidR="009053E3">
        <w:t>мас.%</w:t>
      </w:r>
      <w:r w:rsidR="00EE49BF">
        <w:t xml:space="preserve"> </w:t>
      </w:r>
      <w:r w:rsidR="00DF3270">
        <w:t>хрома.</w:t>
      </w:r>
    </w:p>
    <w:p w14:paraId="623D9441" w14:textId="77777777" w:rsidR="00043FA2" w:rsidRDefault="00043FA2"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474"/>
      </w:tblGrid>
      <w:tr w:rsidR="00DF3270" w14:paraId="13792B4C" w14:textId="77777777" w:rsidTr="00EE5855">
        <w:tc>
          <w:tcPr>
            <w:tcW w:w="4871" w:type="dxa"/>
          </w:tcPr>
          <w:p w14:paraId="6D27B9FC" w14:textId="2AB0CA38" w:rsidR="00DF3270" w:rsidRDefault="008A4985" w:rsidP="00EE5855">
            <w:pPr>
              <w:pStyle w:val="afb"/>
            </w:pPr>
            <w:r>
              <w:object w:dxaOrig="7295" w:dyaOrig="5570" w14:anchorId="5940CA6A">
                <v:shape id="_x0000_i1047" type="#_x0000_t75" style="width:195.6pt;height:149.4pt" o:ole="">
                  <v:imagedata r:id="rId137" o:title=""/>
                </v:shape>
                <o:OLEObject Type="Embed" ProgID="Origin50.Graph" ShapeID="_x0000_i1047" DrawAspect="Content" ObjectID="_1591785236" r:id="rId138"/>
              </w:object>
            </w:r>
          </w:p>
          <w:p w14:paraId="6236875F" w14:textId="2816EFC2" w:rsidR="00EE5855" w:rsidRDefault="00EE5855" w:rsidP="00EE5855">
            <w:pPr>
              <w:pStyle w:val="afb"/>
            </w:pPr>
            <w:r>
              <w:t>а</w:t>
            </w:r>
          </w:p>
        </w:tc>
        <w:tc>
          <w:tcPr>
            <w:tcW w:w="4474" w:type="dxa"/>
          </w:tcPr>
          <w:p w14:paraId="00F04D29" w14:textId="4BC22FFC" w:rsidR="00DF3270" w:rsidRDefault="008A4985" w:rsidP="00EE5855">
            <w:pPr>
              <w:pStyle w:val="afb"/>
              <w:ind w:left="-607"/>
            </w:pPr>
            <w:r>
              <w:object w:dxaOrig="7295" w:dyaOrig="5570" w14:anchorId="66BFD69F">
                <v:shape id="_x0000_i1048" type="#_x0000_t75" style="width:200.4pt;height:153.6pt" o:ole="">
                  <v:imagedata r:id="rId139" o:title=""/>
                </v:shape>
                <o:OLEObject Type="Embed" ProgID="Origin50.Graph" ShapeID="_x0000_i1048" DrawAspect="Content" ObjectID="_1591785237" r:id="rId140"/>
              </w:object>
            </w:r>
          </w:p>
          <w:p w14:paraId="60F433EE" w14:textId="1DCCBBE8" w:rsidR="00EE5855" w:rsidRDefault="00EE5855" w:rsidP="00EE5855">
            <w:pPr>
              <w:pStyle w:val="afb"/>
              <w:ind w:left="-607"/>
            </w:pPr>
            <w:r>
              <w:t>б</w:t>
            </w:r>
          </w:p>
        </w:tc>
      </w:tr>
    </w:tbl>
    <w:p w14:paraId="1E90C93D" w14:textId="77777777" w:rsidR="00043FA2" w:rsidRPr="00043FA2" w:rsidRDefault="00043FA2" w:rsidP="00837779">
      <w:pPr>
        <w:pStyle w:val="a9"/>
      </w:pPr>
    </w:p>
    <w:p w14:paraId="7E560EFB" w14:textId="1F085AD1" w:rsidR="00043FA2" w:rsidRPr="00043FA2" w:rsidRDefault="00EE5855" w:rsidP="00EE5855">
      <w:pPr>
        <w:pStyle w:val="afb"/>
        <w:rPr>
          <w:sz w:val="20"/>
          <w:szCs w:val="20"/>
        </w:rPr>
      </w:pPr>
      <w:r w:rsidRPr="00043FA2">
        <w:rPr>
          <w:sz w:val="20"/>
          <w:szCs w:val="20"/>
        </w:rPr>
        <w:t>а – сравнение с различными структурами</w:t>
      </w:r>
    </w:p>
    <w:p w14:paraId="5941EAE0" w14:textId="4689C0F3" w:rsidR="00DF3270" w:rsidRPr="00043FA2" w:rsidRDefault="00EE5855" w:rsidP="00EE5855">
      <w:pPr>
        <w:pStyle w:val="afb"/>
        <w:rPr>
          <w:sz w:val="20"/>
          <w:szCs w:val="20"/>
        </w:rPr>
      </w:pPr>
      <w:r w:rsidRPr="00043FA2">
        <w:rPr>
          <w:sz w:val="20"/>
          <w:szCs w:val="20"/>
        </w:rPr>
        <w:t>б – сравнение двух систем</w:t>
      </w:r>
    </w:p>
    <w:p w14:paraId="2DBBF73B" w14:textId="77777777" w:rsidR="00043FA2" w:rsidRPr="00043FA2" w:rsidRDefault="00043FA2" w:rsidP="00837779">
      <w:pPr>
        <w:pStyle w:val="a9"/>
      </w:pPr>
    </w:p>
    <w:p w14:paraId="6057DAB3" w14:textId="7F7AC58D" w:rsidR="00EE5855" w:rsidRDefault="00EE5855" w:rsidP="00EE5855">
      <w:pPr>
        <w:pStyle w:val="afb"/>
      </w:pPr>
      <w:r w:rsidRPr="00A90E4D">
        <w:t>Рисунок</w:t>
      </w:r>
      <w:r w:rsidR="00A90E4D" w:rsidRPr="00A90E4D">
        <w:t xml:space="preserve"> 3.31</w:t>
      </w:r>
      <w:r>
        <w:t xml:space="preserve"> – Структурный анализ приповерхностных слоев.</w:t>
      </w:r>
      <w:r w:rsidR="00251DD8" w:rsidRPr="00251DD8">
        <w:t xml:space="preserve"> </w:t>
      </w:r>
      <w:r w:rsidR="00251DD8">
        <w:t>Данные нормированы.</w:t>
      </w:r>
    </w:p>
    <w:p w14:paraId="23F9A816" w14:textId="77777777" w:rsidR="00043FA2" w:rsidRDefault="00043FA2" w:rsidP="00837779">
      <w:pPr>
        <w:pStyle w:val="a9"/>
      </w:pPr>
    </w:p>
    <w:p w14:paraId="0AAAC965" w14:textId="571C7932" w:rsidR="0057782A" w:rsidRDefault="0045459F" w:rsidP="00EE5855">
      <w:r>
        <w:t>К</w:t>
      </w:r>
      <w:r w:rsidRPr="009F6B8C">
        <w:t>ачественно</w:t>
      </w:r>
      <w:r>
        <w:t>,</w:t>
      </w:r>
      <w:r w:rsidRPr="009F6B8C">
        <w:t xml:space="preserve"> картина изменения структуры аналогична наблюдаемой для окисления </w:t>
      </w:r>
      <w:r>
        <w:t xml:space="preserve">системы с 13 </w:t>
      </w:r>
      <w:r w:rsidR="009053E3">
        <w:t>мас.%</w:t>
      </w:r>
      <w:r>
        <w:t xml:space="preserve"> хрома</w:t>
      </w:r>
      <w:r w:rsidRPr="009F6B8C">
        <w:t>. Однако</w:t>
      </w:r>
      <w:r>
        <w:t>,</w:t>
      </w:r>
      <w:r w:rsidRPr="009F6B8C">
        <w:t xml:space="preserve"> </w:t>
      </w:r>
      <w:r>
        <w:t>если первые пики совпадают, то второй сдвинут немного правее (</w:t>
      </w:r>
      <w:r w:rsidRPr="00A90E4D">
        <w:t xml:space="preserve">рисунок </w:t>
      </w:r>
      <w:r w:rsidR="00A90E4D" w:rsidRPr="00A90E4D">
        <w:t xml:space="preserve">3.31 </w:t>
      </w:r>
      <w:r w:rsidRPr="00A90E4D">
        <w:t>б</w:t>
      </w:r>
      <w:r>
        <w:t>)</w:t>
      </w:r>
      <w:r w:rsidRPr="009F6B8C">
        <w:t xml:space="preserve">. Иными словами, </w:t>
      </w:r>
      <w:r>
        <w:t>высокая концентрация</w:t>
      </w:r>
      <w:r w:rsidRPr="009F6B8C">
        <w:t xml:space="preserve"> хрома несколько тормозит </w:t>
      </w:r>
      <w:r>
        <w:t>превращение в оксид</w:t>
      </w:r>
      <w:r w:rsidRPr="009F6B8C">
        <w:t>.</w:t>
      </w:r>
    </w:p>
    <w:p w14:paraId="545828D8" w14:textId="3BB22331" w:rsidR="0045459F" w:rsidRDefault="0045459F" w:rsidP="0045459F">
      <w:r>
        <w:t xml:space="preserve">На </w:t>
      </w:r>
      <w:r w:rsidRPr="00A90E4D">
        <w:t>рисунке</w:t>
      </w:r>
      <w:r w:rsidR="00A90E4D" w:rsidRPr="00A90E4D">
        <w:t xml:space="preserve"> 3.32</w:t>
      </w:r>
      <w:r>
        <w:t xml:space="preserve"> показано изменение толщины пленки во время моделирования.</w:t>
      </w:r>
    </w:p>
    <w:p w14:paraId="7E893EDA" w14:textId="77777777" w:rsidR="00043FA2" w:rsidRDefault="00043FA2" w:rsidP="00837779">
      <w:pPr>
        <w:pStyle w:val="a9"/>
      </w:pPr>
    </w:p>
    <w:p w14:paraId="31BA24B1" w14:textId="68E9E266" w:rsidR="0045459F" w:rsidRDefault="008A4985" w:rsidP="00E55123">
      <w:pPr>
        <w:pStyle w:val="afb"/>
      </w:pPr>
      <w:r>
        <w:object w:dxaOrig="7295" w:dyaOrig="5570" w14:anchorId="408C3604">
          <v:shape id="_x0000_i1049" type="#_x0000_t75" style="width:234pt;height:177.6pt" o:ole="">
            <v:imagedata r:id="rId141" o:title=""/>
          </v:shape>
          <o:OLEObject Type="Embed" ProgID="Origin50.Graph" ShapeID="_x0000_i1049" DrawAspect="Content" ObjectID="_1591785238" r:id="rId142"/>
        </w:object>
      </w:r>
    </w:p>
    <w:p w14:paraId="22B10BF8" w14:textId="77777777" w:rsidR="00043FA2" w:rsidRDefault="00043FA2" w:rsidP="00837779">
      <w:pPr>
        <w:pStyle w:val="a9"/>
      </w:pPr>
    </w:p>
    <w:p w14:paraId="4DE950E4" w14:textId="2A085BD4" w:rsidR="00E55123" w:rsidRDefault="00E55123" w:rsidP="00E55123">
      <w:pPr>
        <w:pStyle w:val="afb"/>
        <w:rPr>
          <w:rFonts w:eastAsia="Calibri"/>
        </w:rPr>
      </w:pPr>
      <w:r w:rsidRPr="00A90E4D">
        <w:t>Рисунок</w:t>
      </w:r>
      <w:r w:rsidR="00A90E4D" w:rsidRPr="00A90E4D">
        <w:t xml:space="preserve"> 3.32</w:t>
      </w:r>
      <w:r>
        <w:t xml:space="preserve"> – Изменение толщины оксидной пленки на поверхности системы </w:t>
      </w:r>
      <w:r w:rsidRPr="00A50694">
        <w:rPr>
          <w:rFonts w:eastAsia="Calibri"/>
        </w:rPr>
        <w:t>желез</w:t>
      </w:r>
      <w:r>
        <w:rPr>
          <w:rFonts w:eastAsia="Calibri"/>
        </w:rPr>
        <w:t xml:space="preserve">о – </w:t>
      </w:r>
      <w:r w:rsidR="001C0F24">
        <w:rPr>
          <w:rFonts w:eastAsia="Calibri"/>
        </w:rPr>
        <w:t>30</w:t>
      </w:r>
      <w:r w:rsidRPr="00285DA7">
        <w:t xml:space="preserve"> </w:t>
      </w:r>
      <w:r w:rsidR="009053E3">
        <w:t>мас.%</w:t>
      </w:r>
      <w:r>
        <w:t> </w:t>
      </w:r>
      <w:r>
        <w:rPr>
          <w:rFonts w:eastAsia="Calibri"/>
        </w:rPr>
        <w:t>хром.</w:t>
      </w:r>
    </w:p>
    <w:p w14:paraId="0E0B723A" w14:textId="77777777" w:rsidR="00043FA2" w:rsidRPr="00F2767F" w:rsidRDefault="00043FA2" w:rsidP="00837779">
      <w:pPr>
        <w:pStyle w:val="a9"/>
        <w:rPr>
          <w:rFonts w:eastAsia="Calibri"/>
        </w:rPr>
      </w:pPr>
    </w:p>
    <w:p w14:paraId="1B5CB06F" w14:textId="26FDA59E" w:rsidR="00E55123" w:rsidRDefault="001C0F24" w:rsidP="001C0F24">
      <w:r>
        <w:t>Характер роста похож на окисление чистого железа или системы железо</w:t>
      </w:r>
      <w:r>
        <w:noBreakHyphen/>
        <w:t>13 </w:t>
      </w:r>
      <w:r w:rsidR="009053E3">
        <w:t>мас.%</w:t>
      </w:r>
      <w:r>
        <w:t xml:space="preserve"> хрома. Вначале – интенсивный рост, после замедление.</w:t>
      </w:r>
    </w:p>
    <w:p w14:paraId="22A603BD" w14:textId="723D3032" w:rsidR="00BE3C6C" w:rsidRDefault="00BE3C6C" w:rsidP="00BE3C6C">
      <w:r>
        <w:lastRenderedPageBreak/>
        <w:t xml:space="preserve">На </w:t>
      </w:r>
      <w:r w:rsidRPr="00A90E4D">
        <w:t>рисунке</w:t>
      </w:r>
      <w:r w:rsidR="00A90E4D" w:rsidRPr="00A90E4D">
        <w:t xml:space="preserve"> 3.33</w:t>
      </w:r>
      <w:r>
        <w:t xml:space="preserve"> представлено сравнение аппроксимаций изменения толщины пленки для различных систем.</w:t>
      </w:r>
    </w:p>
    <w:p w14:paraId="306EE9DF" w14:textId="77777777" w:rsidR="00043FA2" w:rsidRPr="00BE3C6C" w:rsidRDefault="00043FA2" w:rsidP="00837779">
      <w:pPr>
        <w:pStyle w:val="a9"/>
      </w:pPr>
    </w:p>
    <w:p w14:paraId="3825140F" w14:textId="4C20A127" w:rsidR="001C0F24" w:rsidRDefault="008A4985" w:rsidP="001C0F24">
      <w:pPr>
        <w:pStyle w:val="afb"/>
      </w:pPr>
      <w:r>
        <w:object w:dxaOrig="7295" w:dyaOrig="5570" w14:anchorId="37F6A7F4">
          <v:shape id="_x0000_i1050" type="#_x0000_t75" style="width:234.6pt;height:178.2pt" o:ole="">
            <v:imagedata r:id="rId143" o:title=""/>
          </v:shape>
          <o:OLEObject Type="Embed" ProgID="Origin50.Graph" ShapeID="_x0000_i1050" DrawAspect="Content" ObjectID="_1591785239" r:id="rId144"/>
        </w:object>
      </w:r>
    </w:p>
    <w:p w14:paraId="188D291D" w14:textId="77777777" w:rsidR="00043FA2" w:rsidRDefault="00043FA2" w:rsidP="00837779">
      <w:pPr>
        <w:pStyle w:val="a9"/>
      </w:pPr>
    </w:p>
    <w:p w14:paraId="58966320" w14:textId="0A1B1AB1" w:rsidR="00BE3C6C" w:rsidRDefault="00BE3C6C" w:rsidP="00BE3C6C">
      <w:pPr>
        <w:pStyle w:val="afb"/>
      </w:pPr>
      <w:r w:rsidRPr="00A90E4D">
        <w:t>Рисунок</w:t>
      </w:r>
      <w:r w:rsidR="00A90E4D" w:rsidRPr="00A90E4D">
        <w:t xml:space="preserve"> 3.33</w:t>
      </w:r>
      <w:r>
        <w:t xml:space="preserve"> - Сравнение аппроксимаций толщины оксидной пленки для систем железа без хрома, с </w:t>
      </w:r>
      <w:r w:rsidRPr="00BE3C6C">
        <w:t xml:space="preserve">13 </w:t>
      </w:r>
      <w:r w:rsidR="009053E3">
        <w:t>мас.%</w:t>
      </w:r>
      <w:r>
        <w:t xml:space="preserve"> хрома и с 30 </w:t>
      </w:r>
      <w:r w:rsidR="009053E3">
        <w:t>мас.%</w:t>
      </w:r>
      <w:r>
        <w:t xml:space="preserve"> хрома.</w:t>
      </w:r>
    </w:p>
    <w:p w14:paraId="0D269182" w14:textId="77777777" w:rsidR="00043FA2" w:rsidRDefault="00043FA2" w:rsidP="00837779">
      <w:pPr>
        <w:pStyle w:val="a9"/>
      </w:pPr>
    </w:p>
    <w:p w14:paraId="0E69EEB6" w14:textId="258FDDFB" w:rsidR="001C0F24" w:rsidRDefault="00BE3C6C" w:rsidP="00EE5855">
      <w:r>
        <w:t>Видно сильное отличие, которое заключается в том, что при наличии 30 </w:t>
      </w:r>
      <w:r w:rsidR="009053E3">
        <w:t>мас.%</w:t>
      </w:r>
      <w:r>
        <w:t xml:space="preserve"> хрома, пленка растет медленнее. Имеется ввиду, что хоть характер роста сохраняется (интенсивный вначале, первые 100 пс, и замедление роста после), но через 200 пс толщина пленки меньше в </w:t>
      </w:r>
      <w:r>
        <w:rPr>
          <w:rFonts w:cs="Times New Roman"/>
        </w:rPr>
        <w:t>≈</w:t>
      </w:r>
      <w:r>
        <w:t>1,5 раза.</w:t>
      </w:r>
    </w:p>
    <w:p w14:paraId="36B3E911" w14:textId="77777777" w:rsidR="00043FA2" w:rsidRPr="00080823" w:rsidRDefault="00043FA2" w:rsidP="00EE5855"/>
    <w:p w14:paraId="51CD71DC" w14:textId="04B1B7F9" w:rsidR="00C00E7C" w:rsidRDefault="00C00E7C" w:rsidP="00C82DF0">
      <w:pPr>
        <w:pStyle w:val="3"/>
      </w:pPr>
      <w:bookmarkStart w:id="119" w:name="_Toc514780562"/>
      <w:bookmarkStart w:id="120" w:name="_Ref517687517"/>
      <w:bookmarkStart w:id="121" w:name="_Toc517859546"/>
      <w:r>
        <w:t>Рост оксидной пленки на поверхности системы железо </w:t>
      </w:r>
      <w:r w:rsidR="00DE1D6B">
        <w:t>-</w:t>
      </w:r>
      <w:r>
        <w:t> хром </w:t>
      </w:r>
      <w:r w:rsidR="00DE1D6B">
        <w:t>-</w:t>
      </w:r>
      <w:r>
        <w:t> алюминий.</w:t>
      </w:r>
      <w:bookmarkEnd w:id="119"/>
      <w:bookmarkEnd w:id="120"/>
      <w:bookmarkEnd w:id="121"/>
    </w:p>
    <w:p w14:paraId="36E46DFE" w14:textId="0160DF7B" w:rsidR="00F742BC" w:rsidRPr="00A50694" w:rsidRDefault="00F742BC" w:rsidP="00F742BC">
      <w:r w:rsidRPr="00A50694">
        <w:rPr>
          <w:rFonts w:eastAsia="Calibri"/>
        </w:rPr>
        <w:t xml:space="preserve">Для расчетов начальной стадии формирования оксидной пленки на поверхности </w:t>
      </w:r>
      <w:r w:rsidR="00DE1D6B">
        <w:rPr>
          <w:rFonts w:eastAsia="Calibri"/>
        </w:rPr>
        <w:t>системы</w:t>
      </w:r>
      <w:r w:rsidRPr="00A50694">
        <w:rPr>
          <w:rFonts w:eastAsia="Calibri"/>
        </w:rPr>
        <w:t xml:space="preserve"> желез</w:t>
      </w:r>
      <w:r w:rsidR="00DE1D6B">
        <w:rPr>
          <w:rFonts w:eastAsia="Calibri"/>
        </w:rPr>
        <w:t xml:space="preserve">о – </w:t>
      </w:r>
      <w:r w:rsidR="00BF59D2">
        <w:rPr>
          <w:rFonts w:eastAsia="Calibri"/>
        </w:rPr>
        <w:t>30</w:t>
      </w:r>
      <w:r w:rsidR="00EE49BF">
        <w:t> </w:t>
      </w:r>
      <w:r w:rsidR="009053E3">
        <w:t>мас.%</w:t>
      </w:r>
      <w:r w:rsidR="00EE49BF">
        <w:t> </w:t>
      </w:r>
      <w:r w:rsidR="00EE49BF">
        <w:rPr>
          <w:rFonts w:eastAsia="Calibri"/>
        </w:rPr>
        <w:t>хрома</w:t>
      </w:r>
      <w:r w:rsidR="00DE1D6B">
        <w:rPr>
          <w:rFonts w:eastAsia="Calibri"/>
        </w:rPr>
        <w:t xml:space="preserve"> – </w:t>
      </w:r>
      <w:r w:rsidR="00285DA7">
        <w:rPr>
          <w:rFonts w:eastAsia="Calibri"/>
        </w:rPr>
        <w:t>5</w:t>
      </w:r>
      <w:r w:rsidR="00285DA7" w:rsidRPr="00285DA7">
        <w:t xml:space="preserve"> </w:t>
      </w:r>
      <w:r w:rsidR="009053E3">
        <w:t>мас.%</w:t>
      </w:r>
      <w:r w:rsidR="00285DA7">
        <w:t> </w:t>
      </w:r>
      <w:r w:rsidR="00285DA7">
        <w:rPr>
          <w:rFonts w:eastAsia="Calibri"/>
        </w:rPr>
        <w:t>алюминия</w:t>
      </w:r>
      <w:r w:rsidRPr="00A50694">
        <w:rPr>
          <w:rFonts w:eastAsia="Calibri"/>
        </w:rPr>
        <w:t xml:space="preserve"> была использована </w:t>
      </w:r>
      <w:r w:rsidRPr="00A50694">
        <w:t xml:space="preserve">расчетная ячейка, содержащая кристаллит со свободной поверхностью, размеры </w:t>
      </w:r>
      <w:r w:rsidR="00DE1D6B">
        <w:t>кристаллита</w:t>
      </w:r>
      <w:r w:rsidRPr="00A50694">
        <w:t xml:space="preserve"> составили </w:t>
      </w:r>
      <w:r w:rsidR="00DE1D6B">
        <w:t>228</w:t>
      </w:r>
      <w:r w:rsidRPr="00A50694">
        <w:t>х</w:t>
      </w:r>
      <w:r w:rsidR="00DE1D6B">
        <w:t>228</w:t>
      </w:r>
      <w:r w:rsidRPr="00A50694">
        <w:t>х</w:t>
      </w:r>
      <w:r w:rsidR="00DE1D6B">
        <w:t>1</w:t>
      </w:r>
      <w:r w:rsidRPr="00A50694">
        <w:t xml:space="preserve">36 Å. По осям </w:t>
      </w:r>
      <w:r w:rsidRPr="00A50694">
        <w:rPr>
          <w:i/>
        </w:rPr>
        <w:t>х</w:t>
      </w:r>
      <w:r w:rsidRPr="00A50694">
        <w:t xml:space="preserve"> и </w:t>
      </w:r>
      <w:r w:rsidRPr="00A50694">
        <w:rPr>
          <w:i/>
        </w:rPr>
        <w:t>у</w:t>
      </w:r>
      <w:r w:rsidRPr="00A50694">
        <w:t xml:space="preserve"> использовались периодические граничные условия так что моделируемая система </w:t>
      </w:r>
      <w:r>
        <w:t xml:space="preserve">по этим направлениям </w:t>
      </w:r>
      <w:r w:rsidRPr="00A50694">
        <w:t xml:space="preserve">является бесконечной. </w:t>
      </w:r>
      <w:r w:rsidR="00DE1D6B">
        <w:t>Н</w:t>
      </w:r>
      <w:r w:rsidRPr="00A50694">
        <w:t>ижни</w:t>
      </w:r>
      <w:r w:rsidR="00DE1D6B">
        <w:t>е</w:t>
      </w:r>
      <w:r w:rsidRPr="00A50694">
        <w:t xml:space="preserve"> сло</w:t>
      </w:r>
      <w:r w:rsidR="00DE1D6B">
        <w:t>и</w:t>
      </w:r>
      <w:r w:rsidRPr="00A50694">
        <w:t xml:space="preserve"> кристалл</w:t>
      </w:r>
      <w:r>
        <w:t>и</w:t>
      </w:r>
      <w:r w:rsidRPr="00A50694">
        <w:t>та жестко фиксировались, тогда как на верхней границе свободной зоны атомы отражались обратно в ячейку</w:t>
      </w:r>
      <w:r w:rsidR="00DE1D6B">
        <w:t>.</w:t>
      </w:r>
    </w:p>
    <w:p w14:paraId="745C8369" w14:textId="22F2FC99" w:rsidR="00F742BC" w:rsidRDefault="00F742BC" w:rsidP="00F742BC">
      <w:pPr>
        <w:rPr>
          <w:rFonts w:eastAsia="Calibri"/>
        </w:rPr>
      </w:pPr>
      <w:r w:rsidRPr="00A50694">
        <w:t xml:space="preserve">Для моделирования взаимодействия кислорода с </w:t>
      </w:r>
      <w:r w:rsidR="00DE1D6B">
        <w:t>поверхностью</w:t>
      </w:r>
      <w:r w:rsidRPr="00A50694">
        <w:t xml:space="preserve"> в свободно</w:t>
      </w:r>
      <w:r>
        <w:t>е</w:t>
      </w:r>
      <w:r w:rsidRPr="00A50694">
        <w:t xml:space="preserve"> пространство расчетной ячейки регулярно (с периодичностью 4 пс) добавлялось по </w:t>
      </w:r>
      <w:r w:rsidR="00DE1D6B">
        <w:rPr>
          <w:rFonts w:eastAsia="Calibri"/>
        </w:rPr>
        <w:t>150</w:t>
      </w:r>
      <w:r w:rsidRPr="00A50694">
        <w:rPr>
          <w:rFonts w:eastAsia="Calibri"/>
        </w:rPr>
        <w:t xml:space="preserve"> молекул кислорода, которые располагались изначально в случайных местах в </w:t>
      </w:r>
      <w:r w:rsidRPr="00A50694">
        <w:t xml:space="preserve">слое простирающемся от 2 до 10 Å </w:t>
      </w:r>
      <w:r w:rsidRPr="00A50694">
        <w:rPr>
          <w:rFonts w:eastAsia="Calibri"/>
        </w:rPr>
        <w:t xml:space="preserve">над свободной поверхностью, как показано на </w:t>
      </w:r>
      <w:r w:rsidRPr="00A90E4D">
        <w:rPr>
          <w:rFonts w:eastAsia="Calibri"/>
        </w:rPr>
        <w:t>рисунке</w:t>
      </w:r>
      <w:r w:rsidR="00A90E4D" w:rsidRPr="00A90E4D">
        <w:rPr>
          <w:rFonts w:eastAsia="Calibri"/>
        </w:rPr>
        <w:t xml:space="preserve"> 3.34</w:t>
      </w:r>
      <w:r w:rsidRPr="00A50694">
        <w:rPr>
          <w:rFonts w:eastAsia="Calibri"/>
        </w:rPr>
        <w:t>.</w:t>
      </w:r>
    </w:p>
    <w:p w14:paraId="5ED13BAB" w14:textId="1BEAF0E8" w:rsidR="00D74FFC" w:rsidRDefault="00D74FFC" w:rsidP="00F742BC">
      <w:pPr>
        <w:rPr>
          <w:rFonts w:eastAsia="Calibri"/>
        </w:rPr>
      </w:pPr>
    </w:p>
    <w:p w14:paraId="1F28A955" w14:textId="77777777" w:rsidR="00D74FFC" w:rsidRDefault="00D74FFC" w:rsidP="00F742BC">
      <w:pPr>
        <w:rPr>
          <w:rFonts w:eastAsia="Calibri"/>
        </w:rPr>
      </w:pPr>
    </w:p>
    <w:p w14:paraId="52E5CE98" w14:textId="77777777" w:rsidR="00043FA2" w:rsidRDefault="00043FA2" w:rsidP="00837779">
      <w:pPr>
        <w:pStyle w:val="a9"/>
        <w:rPr>
          <w:rFonts w:eastAsia="Calibri"/>
        </w:rPr>
      </w:pPr>
    </w:p>
    <w:p w14:paraId="4E672214" w14:textId="60EFAAE8" w:rsidR="00B71A5E" w:rsidRDefault="00DE1D6B" w:rsidP="00DE1D6B">
      <w:pPr>
        <w:pStyle w:val="afb"/>
      </w:pPr>
      <w:r>
        <w:rPr>
          <w:noProof/>
        </w:rPr>
        <w:drawing>
          <wp:inline distT="0" distB="0" distL="0" distR="0" wp14:anchorId="6AF16976" wp14:editId="4AFA6464">
            <wp:extent cx="5940425" cy="528320"/>
            <wp:effectExtent l="0" t="0" r="3175" b="5080"/>
            <wp:docPr id="18478" name="Рисунок 18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0425" cy="528320"/>
                    </a:xfrm>
                    <a:prstGeom prst="rect">
                      <a:avLst/>
                    </a:prstGeom>
                  </pic:spPr>
                </pic:pic>
              </a:graphicData>
            </a:graphic>
          </wp:inline>
        </w:drawing>
      </w:r>
    </w:p>
    <w:p w14:paraId="657C6417" w14:textId="77777777" w:rsidR="00043FA2" w:rsidRDefault="00043FA2" w:rsidP="00837779">
      <w:pPr>
        <w:pStyle w:val="a9"/>
      </w:pPr>
    </w:p>
    <w:p w14:paraId="53460D5A" w14:textId="6C9DAA44" w:rsidR="00DE1D6B" w:rsidRDefault="00DE1D6B" w:rsidP="00DE1D6B">
      <w:pPr>
        <w:pStyle w:val="afb"/>
        <w:rPr>
          <w:rFonts w:eastAsia="Calibri"/>
        </w:rPr>
      </w:pPr>
      <w:r w:rsidRPr="00A90E4D">
        <w:t>Рисунок</w:t>
      </w:r>
      <w:r w:rsidR="00A90E4D" w:rsidRPr="00A90E4D">
        <w:t xml:space="preserve"> 3.34</w:t>
      </w:r>
      <w:r>
        <w:t xml:space="preserve"> – Поверхность системы </w:t>
      </w:r>
      <w:r w:rsidRPr="00A50694">
        <w:rPr>
          <w:rFonts w:eastAsia="Calibri"/>
        </w:rPr>
        <w:t>желез</w:t>
      </w:r>
      <w:r>
        <w:rPr>
          <w:rFonts w:eastAsia="Calibri"/>
        </w:rPr>
        <w:t xml:space="preserve">о – </w:t>
      </w:r>
      <w:r w:rsidR="00BF59D2">
        <w:rPr>
          <w:rFonts w:eastAsia="Calibri"/>
        </w:rPr>
        <w:t>30</w:t>
      </w:r>
      <w:r w:rsidR="00285DA7" w:rsidRPr="00285DA7">
        <w:t xml:space="preserve"> </w:t>
      </w:r>
      <w:r w:rsidR="009053E3">
        <w:t>мас.%</w:t>
      </w:r>
      <w:r w:rsidR="00285DA7">
        <w:t> </w:t>
      </w:r>
      <w:r w:rsidR="00285DA7">
        <w:rPr>
          <w:rFonts w:eastAsia="Calibri"/>
        </w:rPr>
        <w:t>хром</w:t>
      </w:r>
      <w:r>
        <w:rPr>
          <w:rFonts w:eastAsia="Calibri"/>
        </w:rPr>
        <w:t xml:space="preserve"> – </w:t>
      </w:r>
      <w:r w:rsidR="00285DA7">
        <w:rPr>
          <w:rFonts w:eastAsia="Calibri"/>
        </w:rPr>
        <w:t>5</w:t>
      </w:r>
      <w:r w:rsidR="00285DA7" w:rsidRPr="00285DA7">
        <w:t xml:space="preserve"> </w:t>
      </w:r>
      <w:r w:rsidR="009053E3">
        <w:t>мас.%</w:t>
      </w:r>
      <w:r w:rsidR="00285DA7">
        <w:t> </w:t>
      </w:r>
      <w:r w:rsidR="00285DA7">
        <w:rPr>
          <w:rFonts w:eastAsia="Calibri"/>
        </w:rPr>
        <w:t>алюминий</w:t>
      </w:r>
      <w:r>
        <w:rPr>
          <w:rFonts w:eastAsia="Calibri"/>
        </w:rPr>
        <w:t xml:space="preserve"> через 20 пс после начала моделирования. Синим выделены атомы железа, </w:t>
      </w:r>
      <w:r w:rsidR="00036C33">
        <w:rPr>
          <w:rFonts w:eastAsia="Calibri"/>
        </w:rPr>
        <w:t>зеленым – хрома, оранжевым – алюминия, красным – кислорода.</w:t>
      </w:r>
    </w:p>
    <w:p w14:paraId="7E27D46A" w14:textId="77777777" w:rsidR="00043FA2" w:rsidRDefault="00043FA2" w:rsidP="00837779">
      <w:pPr>
        <w:pStyle w:val="a9"/>
        <w:rPr>
          <w:rFonts w:eastAsia="Calibri"/>
        </w:rPr>
      </w:pPr>
    </w:p>
    <w:p w14:paraId="2E586B45" w14:textId="51D8E36E" w:rsidR="00036C33" w:rsidRDefault="009C635E" w:rsidP="009C635E">
      <w:r>
        <w:t xml:space="preserve">Общее время моделирования составило 200 пс. </w:t>
      </w:r>
      <w:r w:rsidR="00036C33">
        <w:t xml:space="preserve">На </w:t>
      </w:r>
      <w:r w:rsidR="00036C33" w:rsidRPr="00A90E4D">
        <w:t>рисунке</w:t>
      </w:r>
      <w:r w:rsidR="00A90E4D" w:rsidRPr="00A90E4D">
        <w:t xml:space="preserve"> 3.35</w:t>
      </w:r>
      <w:r w:rsidR="00036C33">
        <w:t xml:space="preserve"> показан структурный анализ приповерхностной зоны в различные моменты времени.</w:t>
      </w:r>
    </w:p>
    <w:p w14:paraId="41C9A366" w14:textId="77777777" w:rsidR="00B33EBF" w:rsidRDefault="00B33EBF" w:rsidP="00837779">
      <w:pPr>
        <w:pStyle w:val="a9"/>
      </w:pPr>
    </w:p>
    <w:p w14:paraId="6F8E50FA" w14:textId="277D3518" w:rsidR="00B33EBF" w:rsidRDefault="008A4985" w:rsidP="00B33EBF">
      <w:pPr>
        <w:pStyle w:val="afb"/>
      </w:pPr>
      <w:r>
        <w:object w:dxaOrig="7295" w:dyaOrig="5570" w14:anchorId="39D3BADC">
          <v:shape id="_x0000_i1051" type="#_x0000_t75" style="width:232.2pt;height:177pt" o:ole="">
            <v:imagedata r:id="rId146" o:title=""/>
          </v:shape>
          <o:OLEObject Type="Embed" ProgID="Origin50.Graph" ShapeID="_x0000_i1051" DrawAspect="Content" ObjectID="_1591785240" r:id="rId147"/>
        </w:object>
      </w:r>
    </w:p>
    <w:p w14:paraId="603D9761" w14:textId="77777777" w:rsidR="00043FA2" w:rsidRDefault="00043FA2" w:rsidP="00837779">
      <w:pPr>
        <w:pStyle w:val="a9"/>
      </w:pPr>
    </w:p>
    <w:p w14:paraId="41C56741" w14:textId="35E54366" w:rsidR="00B33EBF" w:rsidRDefault="00B33EBF" w:rsidP="00B33EBF">
      <w:pPr>
        <w:pStyle w:val="afb"/>
      </w:pPr>
      <w:r w:rsidRPr="00A90E4D">
        <w:t>Рисунок</w:t>
      </w:r>
      <w:r w:rsidR="00A90E4D" w:rsidRPr="00A90E4D">
        <w:t xml:space="preserve"> 3.35</w:t>
      </w:r>
      <w:r>
        <w:t xml:space="preserve"> – Сравнение структур железа в приповерхностном слое в различные моменты времени.</w:t>
      </w:r>
      <w:r w:rsidRPr="00251DD8">
        <w:t xml:space="preserve"> </w:t>
      </w:r>
      <w:r>
        <w:t>Данные нормированы.</w:t>
      </w:r>
    </w:p>
    <w:p w14:paraId="37576DC2" w14:textId="77777777" w:rsidR="00043FA2" w:rsidRDefault="00043FA2" w:rsidP="00837779">
      <w:pPr>
        <w:pStyle w:val="a9"/>
      </w:pPr>
    </w:p>
    <w:p w14:paraId="4111B54C" w14:textId="68E4D504" w:rsidR="00A90E4D" w:rsidRDefault="00A90E4D" w:rsidP="00B33EBF">
      <w:r>
        <w:t xml:space="preserve">За первые 100 пс, как видно с рисунка 3.35, исчезают пики после второго, а первый смещается правее, что свидетельствует о начале превращения в вюстит. </w:t>
      </w:r>
    </w:p>
    <w:p w14:paraId="71F8193F" w14:textId="301A6CD1" w:rsidR="00B33EBF" w:rsidRDefault="00036C33" w:rsidP="00B33EBF">
      <w:r>
        <w:t>На рисунке</w:t>
      </w:r>
      <w:r w:rsidR="00A90E4D" w:rsidRPr="00A90E4D">
        <w:t xml:space="preserve"> 3.36</w:t>
      </w:r>
      <w:r>
        <w:t xml:space="preserve"> показан структурный анализ приповерхностной зоны через </w:t>
      </w:r>
      <w:r w:rsidR="009C635E" w:rsidRPr="009C635E">
        <w:t>200</w:t>
      </w:r>
      <w:r>
        <w:t xml:space="preserve"> пс после начала моделирования</w:t>
      </w:r>
      <w:r w:rsidR="00B762B6">
        <w:t xml:space="preserve"> в сравнении с референсными структурами</w:t>
      </w:r>
      <w:r>
        <w:t>.</w:t>
      </w:r>
      <w:r w:rsidR="00B33EBF" w:rsidRPr="00B33EBF">
        <w:t xml:space="preserve"> </w:t>
      </w:r>
    </w:p>
    <w:p w14:paraId="00CD5064" w14:textId="77777777" w:rsidR="00043FA2" w:rsidRDefault="00043FA2" w:rsidP="00837779">
      <w:pPr>
        <w:pStyle w:val="a9"/>
      </w:pPr>
    </w:p>
    <w:p w14:paraId="55ED73A8" w14:textId="59C8710A" w:rsidR="00B33EBF" w:rsidRDefault="008A4985" w:rsidP="00B33EBF">
      <w:pPr>
        <w:pStyle w:val="afb"/>
      </w:pPr>
      <w:r>
        <w:object w:dxaOrig="7295" w:dyaOrig="5570" w14:anchorId="77AE1B82">
          <v:shape id="_x0000_i1052" type="#_x0000_t75" style="width:246pt;height:187.8pt" o:ole="">
            <v:imagedata r:id="rId148" o:title=""/>
          </v:shape>
          <o:OLEObject Type="Embed" ProgID="Origin50.Graph" ShapeID="_x0000_i1052" DrawAspect="Content" ObjectID="_1591785241" r:id="rId149"/>
        </w:object>
      </w:r>
    </w:p>
    <w:p w14:paraId="7621ABE0" w14:textId="77777777" w:rsidR="00043FA2" w:rsidRDefault="00043FA2" w:rsidP="00837779">
      <w:pPr>
        <w:pStyle w:val="a9"/>
      </w:pPr>
    </w:p>
    <w:p w14:paraId="117AD1EB" w14:textId="04CBAEA2" w:rsidR="00B33EBF" w:rsidRDefault="00B33EBF" w:rsidP="00B33EBF">
      <w:pPr>
        <w:pStyle w:val="afb"/>
      </w:pPr>
      <w:r w:rsidRPr="00A90E4D">
        <w:t>Рисунок</w:t>
      </w:r>
      <w:r w:rsidR="00A90E4D" w:rsidRPr="00A90E4D">
        <w:t xml:space="preserve"> 3.36</w:t>
      </w:r>
      <w:r>
        <w:t xml:space="preserve"> – Структурный анализ железа в приповерхностном слое и сравнение с референсными структурами.</w:t>
      </w:r>
      <w:r w:rsidRPr="00251DD8">
        <w:t xml:space="preserve"> </w:t>
      </w:r>
      <w:r>
        <w:t>Данные нормированы.</w:t>
      </w:r>
    </w:p>
    <w:p w14:paraId="14F732E1" w14:textId="77777777" w:rsidR="00043FA2" w:rsidRDefault="00043FA2" w:rsidP="00837779">
      <w:pPr>
        <w:pStyle w:val="a9"/>
      </w:pPr>
    </w:p>
    <w:p w14:paraId="2AFC92AF" w14:textId="53F63CA5" w:rsidR="00B762B6" w:rsidRDefault="00B762B6" w:rsidP="00B71A5E">
      <w:r>
        <w:t>Видно, что началось превращение приповерхностного слоя из структуры железа в структуру вюстита.</w:t>
      </w:r>
    </w:p>
    <w:p w14:paraId="14E06903" w14:textId="6A6793CA" w:rsidR="00B71A5E" w:rsidRDefault="00B762B6" w:rsidP="00B71A5E">
      <w:r>
        <w:t xml:space="preserve">На </w:t>
      </w:r>
      <w:r w:rsidRPr="00A90E4D">
        <w:t>рисунке</w:t>
      </w:r>
      <w:r w:rsidR="00A90E4D" w:rsidRPr="00A90E4D">
        <w:t xml:space="preserve"> 3.37</w:t>
      </w:r>
      <w:r>
        <w:t xml:space="preserve"> показан структурный анализ приповерхностной зоны через 120 пс после начала моделирования в сравнении с системами, которые моделировались ранее.</w:t>
      </w:r>
    </w:p>
    <w:p w14:paraId="229D931D" w14:textId="77777777" w:rsidR="00043FA2" w:rsidRPr="00B762B6" w:rsidRDefault="00043FA2" w:rsidP="00837779">
      <w:pPr>
        <w:pStyle w:val="a9"/>
      </w:pPr>
    </w:p>
    <w:p w14:paraId="39D36A61" w14:textId="082D7B15" w:rsidR="00F30DEC" w:rsidRDefault="008A4985" w:rsidP="00251DD8">
      <w:pPr>
        <w:pStyle w:val="afb"/>
      </w:pPr>
      <w:r>
        <w:object w:dxaOrig="7295" w:dyaOrig="5570" w14:anchorId="35CAF48E">
          <v:shape id="_x0000_i1053" type="#_x0000_t75" style="width:249.6pt;height:191.4pt" o:ole="">
            <v:imagedata r:id="rId150" o:title=""/>
          </v:shape>
          <o:OLEObject Type="Embed" ProgID="Origin50.Graph" ShapeID="_x0000_i1053" DrawAspect="Content" ObjectID="_1591785242" r:id="rId151"/>
        </w:object>
      </w:r>
    </w:p>
    <w:p w14:paraId="287129D3" w14:textId="77777777" w:rsidR="00043FA2" w:rsidRDefault="00043FA2" w:rsidP="00837779">
      <w:pPr>
        <w:pStyle w:val="a9"/>
      </w:pPr>
    </w:p>
    <w:p w14:paraId="759C5EC8" w14:textId="185E4598" w:rsidR="00251DD8" w:rsidRDefault="00251DD8" w:rsidP="00251DD8">
      <w:pPr>
        <w:pStyle w:val="afb"/>
      </w:pPr>
      <w:r w:rsidRPr="00A90E4D">
        <w:t>Рисунок</w:t>
      </w:r>
      <w:r w:rsidR="00A90E4D" w:rsidRPr="00A90E4D">
        <w:t xml:space="preserve"> 3.37</w:t>
      </w:r>
      <w:r>
        <w:t xml:space="preserve"> – Сравнение структур железа в приповерхностном слое для разных моделируемых систем. Данные нормированы.</w:t>
      </w:r>
    </w:p>
    <w:p w14:paraId="73A085B3" w14:textId="77777777" w:rsidR="00043FA2" w:rsidRPr="00251DD8" w:rsidRDefault="00043FA2" w:rsidP="00837779">
      <w:pPr>
        <w:pStyle w:val="a9"/>
      </w:pPr>
    </w:p>
    <w:p w14:paraId="17D257FB" w14:textId="640EEDCF" w:rsidR="00F30DEC" w:rsidRDefault="00B762B6" w:rsidP="00B71A5E">
      <w:r>
        <w:t xml:space="preserve">Видно, что на системе с алюминием превращение в вюстит </w:t>
      </w:r>
      <w:r w:rsidR="00355E00">
        <w:t>еще более замедлено чем в системе железо</w:t>
      </w:r>
      <w:r w:rsidR="00355E00">
        <w:noBreakHyphen/>
        <w:t>30 </w:t>
      </w:r>
      <w:r w:rsidR="009053E3">
        <w:t>мас.%</w:t>
      </w:r>
      <w:r w:rsidR="00355E00">
        <w:t> хрома</w:t>
      </w:r>
      <w:r>
        <w:t>. Первый пик совпадает, но второй и третий пока еще не сформировались.</w:t>
      </w:r>
    </w:p>
    <w:p w14:paraId="0E4A490E" w14:textId="516F714F" w:rsidR="00251DD8" w:rsidRDefault="00282777" w:rsidP="00B71A5E">
      <w:r>
        <w:t xml:space="preserve">На следующем </w:t>
      </w:r>
      <w:r w:rsidRPr="00A90E4D">
        <w:t>рисунке</w:t>
      </w:r>
      <w:r w:rsidR="00A90E4D" w:rsidRPr="00A90E4D">
        <w:t xml:space="preserve"> 3.38</w:t>
      </w:r>
      <w:r>
        <w:t xml:space="preserve"> показано изменение толщины пленки во время моделирования.</w:t>
      </w:r>
    </w:p>
    <w:p w14:paraId="3B5AD4D7" w14:textId="77777777" w:rsidR="00837779" w:rsidRDefault="00837779" w:rsidP="00837779">
      <w:pPr>
        <w:pStyle w:val="a9"/>
      </w:pPr>
    </w:p>
    <w:p w14:paraId="28B2569B" w14:textId="738D43F4" w:rsidR="00251DD8" w:rsidRDefault="008A4985" w:rsidP="00B762B6">
      <w:pPr>
        <w:pStyle w:val="afb"/>
      </w:pPr>
      <w:r>
        <w:object w:dxaOrig="7295" w:dyaOrig="5570" w14:anchorId="4E2C0AC4">
          <v:shape id="_x0000_i1054" type="#_x0000_t75" style="width:225.6pt;height:172.2pt" o:ole="">
            <v:imagedata r:id="rId152" o:title=""/>
          </v:shape>
          <o:OLEObject Type="Embed" ProgID="Origin50.Graph" ShapeID="_x0000_i1054" DrawAspect="Content" ObjectID="_1591785243" r:id="rId153"/>
        </w:object>
      </w:r>
    </w:p>
    <w:p w14:paraId="63D18E87" w14:textId="77777777" w:rsidR="00043FA2" w:rsidRDefault="00043FA2" w:rsidP="00837779">
      <w:pPr>
        <w:pStyle w:val="a9"/>
      </w:pPr>
    </w:p>
    <w:p w14:paraId="1C4D3DCC" w14:textId="1378D87B" w:rsidR="00ED7403" w:rsidRDefault="00282777" w:rsidP="00F2767F">
      <w:pPr>
        <w:pStyle w:val="afb"/>
        <w:rPr>
          <w:rFonts w:eastAsia="Calibri"/>
        </w:rPr>
      </w:pPr>
      <w:r w:rsidRPr="00A90E4D">
        <w:t xml:space="preserve">Рисунок </w:t>
      </w:r>
      <w:r w:rsidR="00A90E4D" w:rsidRPr="00A90E4D">
        <w:t>3.38</w:t>
      </w:r>
      <w:r w:rsidR="00A90E4D">
        <w:t xml:space="preserve"> </w:t>
      </w:r>
      <w:r>
        <w:t xml:space="preserve">– Изменение толщины оксидной пленки на поверхности системы </w:t>
      </w:r>
      <w:r w:rsidRPr="00A50694">
        <w:rPr>
          <w:rFonts w:eastAsia="Calibri"/>
        </w:rPr>
        <w:t>желез</w:t>
      </w:r>
      <w:r>
        <w:rPr>
          <w:rFonts w:eastAsia="Calibri"/>
        </w:rPr>
        <w:t xml:space="preserve">о – </w:t>
      </w:r>
      <w:r w:rsidR="00BF59D2">
        <w:rPr>
          <w:rFonts w:eastAsia="Calibri"/>
        </w:rPr>
        <w:t>30</w:t>
      </w:r>
      <w:r w:rsidR="00285DA7" w:rsidRPr="00285DA7">
        <w:t xml:space="preserve"> </w:t>
      </w:r>
      <w:r w:rsidR="009053E3">
        <w:t>мас.%</w:t>
      </w:r>
      <w:r w:rsidR="00285DA7">
        <w:t> </w:t>
      </w:r>
      <w:r w:rsidR="00285DA7">
        <w:rPr>
          <w:rFonts w:eastAsia="Calibri"/>
        </w:rPr>
        <w:t>хром</w:t>
      </w:r>
      <w:r>
        <w:rPr>
          <w:rFonts w:eastAsia="Calibri"/>
        </w:rPr>
        <w:t xml:space="preserve"> – </w:t>
      </w:r>
      <w:r w:rsidR="00285DA7">
        <w:rPr>
          <w:rFonts w:eastAsia="Calibri"/>
        </w:rPr>
        <w:t>5</w:t>
      </w:r>
      <w:r w:rsidR="00285DA7" w:rsidRPr="00285DA7">
        <w:t xml:space="preserve"> </w:t>
      </w:r>
      <w:r w:rsidR="009053E3">
        <w:t>мас.%</w:t>
      </w:r>
      <w:r w:rsidR="00285DA7">
        <w:t> </w:t>
      </w:r>
      <w:r w:rsidR="00285DA7">
        <w:rPr>
          <w:rFonts w:eastAsia="Calibri"/>
        </w:rPr>
        <w:t>алюминий</w:t>
      </w:r>
      <w:r>
        <w:rPr>
          <w:rFonts w:eastAsia="Calibri"/>
        </w:rPr>
        <w:t>.</w:t>
      </w:r>
    </w:p>
    <w:p w14:paraId="68275F26" w14:textId="77777777" w:rsidR="00043FA2" w:rsidRPr="00F2767F" w:rsidRDefault="00043FA2" w:rsidP="00837779">
      <w:pPr>
        <w:pStyle w:val="a9"/>
        <w:rPr>
          <w:rFonts w:eastAsia="Calibri"/>
        </w:rPr>
      </w:pPr>
    </w:p>
    <w:p w14:paraId="47E0EAB0" w14:textId="69FE8F8F" w:rsidR="001C0F24" w:rsidRDefault="001C0F24" w:rsidP="00EC0FAB">
      <w:r>
        <w:t>Видно, что в начале окисление идет интенсивно, практически по линейному закону, но со временем рост пленки замедляется, выходя на «плато».</w:t>
      </w:r>
    </w:p>
    <w:p w14:paraId="6F9611F6" w14:textId="497A22B9" w:rsidR="009C635E" w:rsidRDefault="00EC0FAB" w:rsidP="00EC0FAB">
      <w:r>
        <w:lastRenderedPageBreak/>
        <w:t xml:space="preserve">На </w:t>
      </w:r>
      <w:r w:rsidRPr="00A90E4D">
        <w:t>рисунке</w:t>
      </w:r>
      <w:r w:rsidR="00A90E4D" w:rsidRPr="00A90E4D">
        <w:t xml:space="preserve"> 3.39</w:t>
      </w:r>
      <w:r>
        <w:t xml:space="preserve"> представлено сравнение аппроксимаций изменения толщины пленки для различных систем.</w:t>
      </w:r>
    </w:p>
    <w:p w14:paraId="6D92FEF4" w14:textId="77777777" w:rsidR="00043FA2" w:rsidRPr="0044319B" w:rsidRDefault="00043FA2" w:rsidP="00837779">
      <w:pPr>
        <w:pStyle w:val="a9"/>
      </w:pPr>
    </w:p>
    <w:p w14:paraId="063DA7C2" w14:textId="699BED90" w:rsidR="00EC0FAB" w:rsidRDefault="008A4985" w:rsidP="00837779">
      <w:pPr>
        <w:pStyle w:val="afb"/>
      </w:pPr>
      <w:r>
        <w:object w:dxaOrig="7294" w:dyaOrig="5569" w14:anchorId="222CCD44">
          <v:shape id="_x0000_i1055" type="#_x0000_t75" style="width:259.8pt;height:199.8pt" o:ole="">
            <v:imagedata r:id="rId154" o:title=""/>
          </v:shape>
          <o:OLEObject Type="Embed" ProgID="Origin50.Graph" ShapeID="_x0000_i1055" DrawAspect="Content" ObjectID="_1591785244" r:id="rId155"/>
        </w:object>
      </w:r>
    </w:p>
    <w:p w14:paraId="18972494" w14:textId="77777777" w:rsidR="00043FA2" w:rsidRDefault="00043FA2" w:rsidP="00837779">
      <w:pPr>
        <w:pStyle w:val="a9"/>
      </w:pPr>
    </w:p>
    <w:p w14:paraId="66022AB3" w14:textId="6722E0FD" w:rsidR="00043FA2" w:rsidRDefault="00EC0FAB" w:rsidP="00043FA2">
      <w:pPr>
        <w:pStyle w:val="afb"/>
      </w:pPr>
      <w:r w:rsidRPr="00A90E4D">
        <w:t>Рисунок</w:t>
      </w:r>
      <w:r w:rsidR="00A90E4D" w:rsidRPr="00A90E4D">
        <w:t xml:space="preserve"> 3.39</w:t>
      </w:r>
      <w:r>
        <w:t xml:space="preserve"> - Сравнение аппроксимаций толщины оксидной пленки для систем железа без хрома, с хромом и с хромом и алюминием.</w:t>
      </w:r>
    </w:p>
    <w:p w14:paraId="401E3A87" w14:textId="77777777" w:rsidR="00837779" w:rsidRDefault="00837779" w:rsidP="00837779">
      <w:pPr>
        <w:pStyle w:val="a9"/>
      </w:pPr>
    </w:p>
    <w:p w14:paraId="2A269FDC" w14:textId="0FF78263" w:rsidR="00EC0FAB" w:rsidRDefault="002C740A" w:rsidP="00EC0FAB">
      <w:pPr>
        <w:rPr>
          <w:highlight w:val="yellow"/>
        </w:rPr>
      </w:pPr>
      <w:r w:rsidRPr="00BF59D2">
        <w:t>Хоть характер окисления не меняется, н</w:t>
      </w:r>
      <w:r w:rsidR="00EC0FAB" w:rsidRPr="00BF59D2">
        <w:t xml:space="preserve">аличие 5 </w:t>
      </w:r>
      <w:r w:rsidR="009053E3">
        <w:t>мас.%</w:t>
      </w:r>
      <w:r w:rsidR="00EC0FAB" w:rsidRPr="00BF59D2">
        <w:t xml:space="preserve"> алюминия</w:t>
      </w:r>
      <w:r w:rsidR="007C1682" w:rsidRPr="00BF59D2">
        <w:t xml:space="preserve"> </w:t>
      </w:r>
      <w:r w:rsidR="00BF59D2">
        <w:t xml:space="preserve">еще сильнее замедляет </w:t>
      </w:r>
      <w:r w:rsidR="007C1682" w:rsidRPr="00BF59D2">
        <w:t>скорость роста плен</w:t>
      </w:r>
      <w:r w:rsidR="00BF59D2">
        <w:t>ки по сравнению с системой железо</w:t>
      </w:r>
      <w:r w:rsidR="00BF59D2">
        <w:noBreakHyphen/>
        <w:t>30 </w:t>
      </w:r>
      <w:r w:rsidR="009053E3">
        <w:t>мас.%</w:t>
      </w:r>
      <w:r w:rsidR="00BF59D2">
        <w:t> хрома</w:t>
      </w:r>
      <w:r w:rsidR="007C1682" w:rsidRPr="00BF59D2">
        <w:t>.</w:t>
      </w:r>
    </w:p>
    <w:p w14:paraId="24056B93" w14:textId="4CA2373A" w:rsidR="002C740A" w:rsidRDefault="002C740A" w:rsidP="00EC0FAB">
      <w:r w:rsidRPr="00E26B8A">
        <w:t xml:space="preserve">На </w:t>
      </w:r>
      <w:r w:rsidRPr="00A90E4D">
        <w:t>рисунке</w:t>
      </w:r>
      <w:r w:rsidR="00A90E4D" w:rsidRPr="00A90E4D">
        <w:t xml:space="preserve"> 3.40</w:t>
      </w:r>
      <w:r w:rsidRPr="00E26B8A">
        <w:t xml:space="preserve"> представлено</w:t>
      </w:r>
      <w:r w:rsidR="00E26B8A" w:rsidRPr="00E26B8A">
        <w:t xml:space="preserve"> </w:t>
      </w:r>
      <w:r w:rsidR="00E26B8A" w:rsidRPr="00A76764">
        <w:t>график концентрации кислорода в приповерхностн</w:t>
      </w:r>
      <w:r w:rsidR="00E26B8A">
        <w:t>ом</w:t>
      </w:r>
      <w:r w:rsidR="00E26B8A" w:rsidRPr="00A76764">
        <w:t xml:space="preserve"> сло</w:t>
      </w:r>
      <w:r w:rsidR="00E26B8A">
        <w:t>е</w:t>
      </w:r>
      <w:r w:rsidR="00E26B8A" w:rsidRPr="00A76764">
        <w:t>.</w:t>
      </w:r>
    </w:p>
    <w:p w14:paraId="062D88C3" w14:textId="77777777" w:rsidR="00043FA2" w:rsidRDefault="00043FA2" w:rsidP="00837779">
      <w:pPr>
        <w:pStyle w:val="a9"/>
        <w:rPr>
          <w:highlight w:val="yellow"/>
        </w:rPr>
      </w:pPr>
    </w:p>
    <w:p w14:paraId="58A4E540" w14:textId="5562C415" w:rsidR="002C740A" w:rsidRDefault="008A4985" w:rsidP="00E26B8A">
      <w:pPr>
        <w:pStyle w:val="afb"/>
      </w:pPr>
      <w:r>
        <w:object w:dxaOrig="7294" w:dyaOrig="5569" w14:anchorId="31857754">
          <v:shape id="_x0000_i1056" type="#_x0000_t75" style="width:271.8pt;height:207pt" o:ole="">
            <v:imagedata r:id="rId156" o:title=""/>
          </v:shape>
          <o:OLEObject Type="Embed" ProgID="Origin50.Graph" ShapeID="_x0000_i1056" DrawAspect="Content" ObjectID="_1591785245" r:id="rId157"/>
        </w:object>
      </w:r>
    </w:p>
    <w:p w14:paraId="1FBA6DAA" w14:textId="77777777" w:rsidR="00043FA2" w:rsidRDefault="00043FA2" w:rsidP="00837779">
      <w:pPr>
        <w:pStyle w:val="a9"/>
      </w:pPr>
    </w:p>
    <w:p w14:paraId="16E17031" w14:textId="4E0DC8DB" w:rsidR="00E26B8A" w:rsidRDefault="00E26B8A" w:rsidP="00E26B8A">
      <w:pPr>
        <w:pStyle w:val="afb"/>
      </w:pPr>
      <w:r w:rsidRPr="00A90E4D">
        <w:t xml:space="preserve">Рисунок </w:t>
      </w:r>
      <w:r w:rsidR="00A90E4D" w:rsidRPr="00A90E4D">
        <w:t>3.40</w:t>
      </w:r>
      <w:r>
        <w:t>– Концентрация кислорода в приповерхностной зоне в различные моменты времени</w:t>
      </w:r>
      <w:r w:rsidR="00941ABD">
        <w:t>.</w:t>
      </w:r>
    </w:p>
    <w:p w14:paraId="01DF58F2" w14:textId="77777777" w:rsidR="00043FA2" w:rsidRDefault="00043FA2" w:rsidP="00837779">
      <w:pPr>
        <w:pStyle w:val="a9"/>
      </w:pPr>
    </w:p>
    <w:p w14:paraId="34D79293" w14:textId="7063F827" w:rsidR="00E26B8A" w:rsidRDefault="00E26B8A" w:rsidP="00E26B8A">
      <w:r>
        <w:t xml:space="preserve">Во время окисления формируются концентрационные пики, в которых собирается кислород. Через 200 пс формируются 2 характерных пика, что свидетельствует о том, что оксид достиг толщины, как минимум 2-х атомных слоев. </w:t>
      </w:r>
    </w:p>
    <w:p w14:paraId="4633F1DF" w14:textId="77777777" w:rsidR="00043FA2" w:rsidRPr="00EC0FAB" w:rsidRDefault="00043FA2" w:rsidP="00E26B8A"/>
    <w:p w14:paraId="1440717B" w14:textId="6DEB1BA0" w:rsidR="00ED7403" w:rsidRPr="00251DD8" w:rsidRDefault="00EE1F99" w:rsidP="00ED7403">
      <w:pPr>
        <w:pStyle w:val="3"/>
      </w:pPr>
      <w:bookmarkStart w:id="122" w:name="_Toc517859547"/>
      <w:r>
        <w:t>Выводы раздела</w:t>
      </w:r>
      <w:r w:rsidR="00ED7403">
        <w:t>.</w:t>
      </w:r>
      <w:bookmarkEnd w:id="122"/>
    </w:p>
    <w:p w14:paraId="5E2BABC0" w14:textId="66322C4D" w:rsidR="001F0D97" w:rsidRDefault="001F0D97" w:rsidP="001F0D97">
      <w:r w:rsidRPr="00ED7403">
        <w:t>Молекулярно-динамическое моделирование продемонстрировало высокую эффективность захвата кислорода из газовой фазы чистым железом</w:t>
      </w:r>
      <w:r w:rsidR="00876D93" w:rsidRPr="00876D93">
        <w:t xml:space="preserve">. </w:t>
      </w:r>
      <w:r w:rsidR="00876D93">
        <w:t>С</w:t>
      </w:r>
      <w:r w:rsidRPr="00ED7403">
        <w:t>плав Fe-12</w:t>
      </w:r>
      <w:r w:rsidR="009967D6">
        <w:t xml:space="preserve"> </w:t>
      </w:r>
      <w:r w:rsidR="009053E3">
        <w:t>мас.%</w:t>
      </w:r>
      <w:r w:rsidR="009967D6">
        <w:t xml:space="preserve"> </w:t>
      </w:r>
      <w:r w:rsidRPr="00ED7403">
        <w:t>Cr</w:t>
      </w:r>
      <w:r w:rsidR="00876D93">
        <w:t xml:space="preserve"> демонстрирует торможение окисления</w:t>
      </w:r>
      <w:r w:rsidRPr="00ED7403">
        <w:t xml:space="preserve">. Однако в обоих случаях эффективно преобразуются в оксид только несколько поверхностных атомных слоев металла, после чего рост оксида </w:t>
      </w:r>
      <w:r w:rsidR="00ED7403">
        <w:t>начинает замедляться</w:t>
      </w:r>
      <w:r w:rsidRPr="00ED7403">
        <w:t>. Влияние хрома сводится в основном к замедлению процесса формирования первичной оксидной пленки и уменьшению ее толщины. Кристаллическая структура образующего первичного оксида не является магнетитом, а значительно больше напоминает вюстит (FeO).</w:t>
      </w:r>
      <w:r w:rsidR="007B3D70">
        <w:t xml:space="preserve"> </w:t>
      </w:r>
      <w:r w:rsidR="00876D93">
        <w:t xml:space="preserve">Увеличение концентрации хрома до 30 </w:t>
      </w:r>
      <w:r w:rsidR="009053E3">
        <w:t>мас.%</w:t>
      </w:r>
      <w:r w:rsidR="00876D93">
        <w:t xml:space="preserve"> и добавка алюминия еще больше замедляет рост пленки. Структура приповерхностных слоев практически такая же ка как и в случае 13 </w:t>
      </w:r>
      <w:r w:rsidR="009053E3">
        <w:t>мас.%</w:t>
      </w:r>
      <w:r w:rsidR="00876D93">
        <w:t xml:space="preserve"> хрома.</w:t>
      </w:r>
    </w:p>
    <w:p w14:paraId="1FE62894" w14:textId="77777777" w:rsidR="00043FA2" w:rsidRPr="004C3024" w:rsidRDefault="00043FA2" w:rsidP="001F0D97">
      <w:pPr>
        <w:rPr>
          <w:highlight w:val="yellow"/>
        </w:rPr>
      </w:pPr>
    </w:p>
    <w:p w14:paraId="4C68DD16" w14:textId="054424EB" w:rsidR="001F0D97" w:rsidRDefault="001F0D97" w:rsidP="001F0D97">
      <w:pPr>
        <w:pStyle w:val="2"/>
      </w:pPr>
      <w:bookmarkStart w:id="123" w:name="_Toc514780563"/>
      <w:bookmarkStart w:id="124" w:name="_Ref517645417"/>
      <w:bookmarkStart w:id="125" w:name="_Toc517859548"/>
      <w:r>
        <w:t>Моделирование облучения высокоэнергетическими частицами</w:t>
      </w:r>
      <w:r w:rsidR="0077767B">
        <w:t xml:space="preserve"> методами молекулярной динамики</w:t>
      </w:r>
      <w:r>
        <w:t>.</w:t>
      </w:r>
      <w:bookmarkEnd w:id="123"/>
      <w:bookmarkEnd w:id="124"/>
      <w:bookmarkEnd w:id="125"/>
    </w:p>
    <w:p w14:paraId="4779CB55" w14:textId="2CF6E171" w:rsidR="00215AEB" w:rsidRDefault="00537910" w:rsidP="00EE02E6">
      <w:r>
        <w:t xml:space="preserve">Ранее, на </w:t>
      </w:r>
      <w:r w:rsidRPr="00A4094B">
        <w:t>рисунке</w:t>
      </w:r>
      <w:r w:rsidR="00A4094B" w:rsidRPr="00A4094B">
        <w:t xml:space="preserve"> 1.1</w:t>
      </w:r>
      <w:r>
        <w:t xml:space="preserve"> было показано, что пик энергетического спектра нейтронов сдвинут в область </w:t>
      </w:r>
      <w:r>
        <w:rPr>
          <w:rFonts w:cs="Times New Roman"/>
        </w:rPr>
        <w:t>≈</w:t>
      </w:r>
      <w:r>
        <w:t>0,1 МэВ</w:t>
      </w:r>
      <w:r w:rsidR="00634A2E">
        <w:t xml:space="preserve">, а средняя энергия при этом, лежит в интервале </w:t>
      </w:r>
      <m:oMath>
        <m:r>
          <w:rPr>
            <w:rFonts w:ascii="Cambria Math" w:hAnsi="Cambria Math"/>
          </w:rPr>
          <m:t>1 ÷ 2 МэВ</m:t>
        </m:r>
      </m:oMath>
      <w:r w:rsidR="00634A2E">
        <w:t>.</w:t>
      </w:r>
      <w:r>
        <w:t xml:space="preserve"> </w:t>
      </w:r>
      <w:r w:rsidR="007E792F">
        <w:t xml:space="preserve">Пролетая по решетке, нейтрон может выбить атом из своего центра равновесия </w:t>
      </w:r>
      <w:r w:rsidR="00E950EC">
        <w:t>созда</w:t>
      </w:r>
      <w:r w:rsidR="007E792F">
        <w:t>вая при этом</w:t>
      </w:r>
      <w:r w:rsidR="00E950EC">
        <w:t xml:space="preserve"> первичный дефект ПВА (первично выбитый атом).</w:t>
      </w:r>
    </w:p>
    <w:p w14:paraId="48011CD3" w14:textId="1740897B" w:rsidR="00215AEB" w:rsidRDefault="002D2566" w:rsidP="00EE02E6">
      <w:r>
        <w:t>В случае упругого столкновения величина</w:t>
      </w:r>
      <w:r w:rsidR="00215AEB">
        <w:t xml:space="preserve"> кинетической</w:t>
      </w:r>
      <w:r>
        <w:t xml:space="preserve"> энергии</w:t>
      </w:r>
      <w:r w:rsidR="007E792F">
        <w:t>, переданной ПВА</w:t>
      </w:r>
      <w:r w:rsidR="00215AEB">
        <w:t>:</w:t>
      </w:r>
    </w:p>
    <w:p w14:paraId="21E6E464" w14:textId="77777777" w:rsidR="00951D55" w:rsidRDefault="00951D55"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215AEB" w14:paraId="74FE0520" w14:textId="77777777" w:rsidTr="00127B75">
        <w:tc>
          <w:tcPr>
            <w:tcW w:w="3115" w:type="dxa"/>
            <w:vAlign w:val="center"/>
          </w:tcPr>
          <w:p w14:paraId="2634C42E" w14:textId="77777777" w:rsidR="00215AEB" w:rsidRDefault="00215AEB" w:rsidP="00215AEB">
            <w:pPr>
              <w:ind w:firstLine="0"/>
              <w:jc w:val="right"/>
            </w:pPr>
          </w:p>
        </w:tc>
        <w:tc>
          <w:tcPr>
            <w:tcW w:w="3115" w:type="dxa"/>
            <w:vAlign w:val="center"/>
          </w:tcPr>
          <w:p w14:paraId="5156F22D" w14:textId="039DFFEB" w:rsidR="00215AEB" w:rsidRDefault="00127B75" w:rsidP="00215AEB">
            <w:pPr>
              <w:ind w:firstLine="0"/>
              <w:jc w:val="right"/>
            </w:pPr>
            <m:oMathPara>
              <m:oMath>
                <m:r>
                  <m:rPr>
                    <m:sty m:val="p"/>
                  </m:rPr>
                  <w:rPr>
                    <w:rFonts w:ascii="Cambria Math" w:hAnsi="Cambria Math"/>
                  </w:rPr>
                  <m:t>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e>
                        </m:d>
                      </m:e>
                      <m:sup>
                        <m:r>
                          <m:rPr>
                            <m:sty m:val="p"/>
                          </m:rPr>
                          <w:rPr>
                            <w:rFonts w:ascii="Cambria Math" w:hAnsi="Cambria Math"/>
                          </w:rPr>
                          <m:t>2</m:t>
                        </m:r>
                      </m:sup>
                    </m:sSup>
                  </m:den>
                </m:f>
                <m:sSub>
                  <m:sSubPr>
                    <m:ctrlPr>
                      <w:rPr>
                        <w:rFonts w:ascii="Cambria Math" w:hAnsi="Cambria Math"/>
                      </w:rPr>
                    </m:ctrlPr>
                  </m:sSubPr>
                  <m:e>
                    <m:r>
                      <m:rPr>
                        <m:sty m:val="p"/>
                      </m:rPr>
                      <w:rPr>
                        <w:rFonts w:ascii="Cambria Math" w:hAnsi="Cambria Math"/>
                      </w:rPr>
                      <m:t>E</m:t>
                    </m:r>
                  </m:e>
                  <m:sub>
                    <m:r>
                      <m:rPr>
                        <m:sty m:val="p"/>
                      </m:rPr>
                      <w:rPr>
                        <w:rFonts w:ascii="Cambria Math" w:hAnsi="Cambria Math"/>
                      </w:rPr>
                      <m:t>0</m:t>
                    </m:r>
                  </m:sub>
                </m:sSub>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ctrlPr>
                          <w:rPr>
                            <w:rFonts w:ascii="Cambria Math" w:hAnsi="Cambria Math"/>
                          </w:rPr>
                        </m:ctrlPr>
                      </m:sup>
                    </m:sSup>
                  </m:fName>
                  <m:e>
                    <m:f>
                      <m:fPr>
                        <m:ctrlPr>
                          <w:rPr>
                            <w:rFonts w:ascii="Cambria Math" w:hAnsi="Cambria Math"/>
                            <w:i/>
                          </w:rPr>
                        </m:ctrlPr>
                      </m:fPr>
                      <m:num>
                        <m:r>
                          <w:rPr>
                            <w:rFonts w:ascii="Cambria Math" w:hAnsi="Cambria Math"/>
                          </w:rPr>
                          <m:t>θ</m:t>
                        </m:r>
                      </m:num>
                      <m:den>
                        <m:r>
                          <w:rPr>
                            <w:rFonts w:ascii="Cambria Math" w:hAnsi="Cambria Math"/>
                          </w:rPr>
                          <m:t>2</m:t>
                        </m:r>
                      </m:den>
                    </m:f>
                  </m:e>
                </m:func>
              </m:oMath>
            </m:oMathPara>
          </w:p>
        </w:tc>
        <w:tc>
          <w:tcPr>
            <w:tcW w:w="3115" w:type="dxa"/>
            <w:vAlign w:val="center"/>
          </w:tcPr>
          <w:p w14:paraId="0F957D8B" w14:textId="02B34E6E" w:rsidR="00215AEB" w:rsidRDefault="00215AEB" w:rsidP="00215AEB">
            <w:pPr>
              <w:ind w:firstLine="0"/>
              <w:jc w:val="right"/>
            </w:pPr>
            <w:r w:rsidRPr="00F35983">
              <w:t>(</w:t>
            </w:r>
            <w:r w:rsidR="00F35983" w:rsidRPr="00F35983">
              <w:t>3.1</w:t>
            </w:r>
            <w:r w:rsidRPr="00F35983">
              <w:t>)</w:t>
            </w:r>
          </w:p>
        </w:tc>
      </w:tr>
    </w:tbl>
    <w:p w14:paraId="4133031C" w14:textId="77777777" w:rsidR="00951D55" w:rsidRDefault="00951D55" w:rsidP="00837779">
      <w:pPr>
        <w:pStyle w:val="a9"/>
      </w:pPr>
    </w:p>
    <w:p w14:paraId="2248F34F" w14:textId="31D4865A" w:rsidR="00EE02E6" w:rsidRDefault="00127B75" w:rsidP="00EE02E6">
      <w:r>
        <w:t xml:space="preserve">где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0</m:t>
            </m:r>
          </m:sub>
        </m:sSub>
      </m:oMath>
      <w:r w:rsidRPr="00127B75">
        <w:t xml:space="preserve"> – </w:t>
      </w:r>
      <w:r>
        <w:t xml:space="preserve">масса и энергия налетающей частицы,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 масса атома мишени, </w:t>
      </w:r>
      <m:oMath>
        <m:r>
          <w:rPr>
            <w:rFonts w:ascii="Cambria Math" w:hAnsi="Cambria Math"/>
          </w:rPr>
          <m:t>θ</m:t>
        </m:r>
      </m:oMath>
      <w:r>
        <w:t xml:space="preserve"> – угол рассеяния частиц.</w:t>
      </w:r>
    </w:p>
    <w:p w14:paraId="3D689EF7" w14:textId="5D0B2FE6" w:rsidR="00127B75" w:rsidRDefault="00127B75" w:rsidP="00EE02E6">
      <w:r>
        <w:t xml:space="preserve">Для нейтронов при </w:t>
      </w:r>
      <m:oMath>
        <m:r>
          <w:rPr>
            <w:rFonts w:ascii="Cambria Math" w:hAnsi="Cambria Math"/>
          </w:rPr>
          <m:t>θ=180°</m:t>
        </m:r>
      </m:oMath>
      <w:r>
        <w:t xml:space="preserve"> </w:t>
      </w:r>
      <w:r w:rsidR="00390E25">
        <w:t xml:space="preserve">максимальная </w:t>
      </w:r>
      <w:r w:rsidR="000D6BAB">
        <w:t>кинетическая энергия</w:t>
      </w:r>
      <w:r>
        <w:t>:</w:t>
      </w:r>
    </w:p>
    <w:p w14:paraId="11396585" w14:textId="77777777" w:rsidR="00951D55" w:rsidRDefault="00951D55"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4536"/>
        <w:gridCol w:w="2404"/>
      </w:tblGrid>
      <w:tr w:rsidR="00127B75" w14:paraId="168408CE" w14:textId="77777777" w:rsidTr="00390E25">
        <w:tc>
          <w:tcPr>
            <w:tcW w:w="2405" w:type="dxa"/>
            <w:vAlign w:val="center"/>
          </w:tcPr>
          <w:p w14:paraId="2DF3E444" w14:textId="77777777" w:rsidR="00127B75" w:rsidRDefault="00127B75" w:rsidP="000D6BAB">
            <w:pPr>
              <w:ind w:firstLine="0"/>
              <w:jc w:val="right"/>
            </w:pPr>
          </w:p>
        </w:tc>
        <w:tc>
          <w:tcPr>
            <w:tcW w:w="4536" w:type="dxa"/>
            <w:vAlign w:val="center"/>
          </w:tcPr>
          <w:p w14:paraId="0088D0FC" w14:textId="1FE11D78" w:rsidR="00127B75" w:rsidRPr="00C57FBB" w:rsidRDefault="00AF40AA" w:rsidP="000D6BAB">
            <w:pPr>
              <w:ind w:firstLine="0"/>
              <w:jc w:val="right"/>
              <w:rPr>
                <w:i/>
                <w:lang w:val="en-US"/>
              </w:rPr>
            </w:pPr>
            <m:oMathPara>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макс</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M</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2</m:t>
                                </m:r>
                              </m:sub>
                            </m:sSub>
                          </m:e>
                        </m:d>
                      </m:e>
                      <m:sup>
                        <m:r>
                          <m:rPr>
                            <m:sty m:val="p"/>
                          </m:rPr>
                          <w:rPr>
                            <w:rFonts w:ascii="Cambria Math" w:hAnsi="Cambria Math"/>
                          </w:rPr>
                          <m:t>2</m:t>
                        </m:r>
                      </m:sup>
                    </m:sSup>
                  </m:den>
                </m:f>
                <m:sSub>
                  <m:sSubPr>
                    <m:ctrlPr>
                      <w:rPr>
                        <w:rFonts w:ascii="Cambria Math" w:hAnsi="Cambria Math"/>
                      </w:rPr>
                    </m:ctrlPr>
                  </m:sSubPr>
                  <m:e>
                    <m:r>
                      <m:rPr>
                        <m:sty m:val="p"/>
                      </m:rPr>
                      <w:rPr>
                        <w:rFonts w:ascii="Cambria Math" w:hAnsi="Cambria Math"/>
                      </w:rPr>
                      <m:t>Е</m:t>
                    </m:r>
                  </m:e>
                  <m:sub>
                    <m:r>
                      <m:rPr>
                        <m:sty m:val="p"/>
                      </m:rPr>
                      <w:rPr>
                        <w:rFonts w:ascii="Cambria Math" w:hAnsi="Cambria Math"/>
                      </w:rPr>
                      <m:t>0</m:t>
                    </m:r>
                  </m:sub>
                </m:sSub>
                <m:r>
                  <m:rPr>
                    <m:sty m:val="p"/>
                  </m:rPr>
                  <w:rPr>
                    <w:rFonts w:ascii="Cambria Math" w:hAnsi="Cambria Math"/>
                  </w:rPr>
                  <m:t>=</m:t>
                </m:r>
                <m:r>
                  <w:rPr>
                    <w:rFonts w:ascii="Cambria Math" w:hAnsi="Cambria Math"/>
                  </w:rPr>
                  <m:t xml:space="preserve">0.069 </m:t>
                </m:r>
                <m:sSub>
                  <m:sSubPr>
                    <m:ctrlPr>
                      <w:rPr>
                        <w:rFonts w:ascii="Cambria Math" w:hAnsi="Cambria Math"/>
                        <w:lang w:val="en-US"/>
                      </w:rPr>
                    </m:ctrlPr>
                  </m:sSubPr>
                  <m:e>
                    <m:r>
                      <m:rPr>
                        <m:sty m:val="p"/>
                      </m:rPr>
                      <w:rPr>
                        <w:rFonts w:ascii="Cambria Math" w:hAnsi="Cambria Math"/>
                        <w:lang w:val="en-US"/>
                      </w:rPr>
                      <m:t>E</m:t>
                    </m:r>
                    <m:ctrlPr>
                      <w:rPr>
                        <w:rFonts w:ascii="Cambria Math" w:hAnsi="Cambria Math"/>
                      </w:rPr>
                    </m:ctrlPr>
                  </m:e>
                  <m:sub>
                    <m:r>
                      <m:rPr>
                        <m:sty m:val="p"/>
                      </m:rPr>
                      <w:rPr>
                        <w:rFonts w:ascii="Cambria Math" w:hAnsi="Cambria Math"/>
                        <w:lang w:val="en-US"/>
                      </w:rPr>
                      <m:t>0</m:t>
                    </m:r>
                  </m:sub>
                </m:sSub>
              </m:oMath>
            </m:oMathPara>
          </w:p>
        </w:tc>
        <w:tc>
          <w:tcPr>
            <w:tcW w:w="2404" w:type="dxa"/>
            <w:vAlign w:val="center"/>
          </w:tcPr>
          <w:p w14:paraId="1BC60394" w14:textId="6DF6C50F" w:rsidR="00127B75" w:rsidRPr="000D6BAB" w:rsidRDefault="000D6BAB" w:rsidP="000D6BAB">
            <w:pPr>
              <w:ind w:firstLine="0"/>
              <w:jc w:val="right"/>
              <w:rPr>
                <w:lang w:val="en-US"/>
              </w:rPr>
            </w:pPr>
            <w:r w:rsidRPr="00F35983">
              <w:rPr>
                <w:lang w:val="en-US"/>
              </w:rPr>
              <w:t>(</w:t>
            </w:r>
            <w:r w:rsidR="00F35983" w:rsidRPr="00F35983">
              <w:t>3.2</w:t>
            </w:r>
            <w:r w:rsidRPr="00F35983">
              <w:rPr>
                <w:lang w:val="en-US"/>
              </w:rPr>
              <w:t>)</w:t>
            </w:r>
          </w:p>
        </w:tc>
      </w:tr>
    </w:tbl>
    <w:p w14:paraId="117E258A" w14:textId="77777777" w:rsidR="00951D55" w:rsidRDefault="00951D55" w:rsidP="00837779">
      <w:pPr>
        <w:pStyle w:val="a9"/>
      </w:pPr>
    </w:p>
    <w:p w14:paraId="416F177E" w14:textId="61F8666C" w:rsidR="00127B75" w:rsidRDefault="00C57FBB" w:rsidP="00EE02E6">
      <w:r>
        <w:t xml:space="preserve">то есть при энергии </w:t>
      </w:r>
      <m:oMath>
        <m:sSub>
          <m:sSubPr>
            <m:ctrlPr>
              <w:rPr>
                <w:rFonts w:ascii="Cambria Math" w:hAnsi="Cambria Math"/>
                <w:i/>
              </w:rPr>
            </m:ctrlPr>
          </m:sSubPr>
          <m:e>
            <m:r>
              <w:rPr>
                <w:rFonts w:ascii="Cambria Math" w:hAnsi="Cambria Math"/>
                <w:lang w:val="en-US"/>
              </w:rPr>
              <m:t>E</m:t>
            </m:r>
            <m:ctrlPr>
              <w:rPr>
                <w:rFonts w:ascii="Cambria Math" w:hAnsi="Cambria Math"/>
                <w:i/>
                <w:lang w:val="en-US"/>
              </w:rPr>
            </m:ctrlPr>
          </m:e>
          <m:sub>
            <m:r>
              <w:rPr>
                <w:rFonts w:ascii="Cambria Math" w:hAnsi="Cambria Math"/>
              </w:rPr>
              <m:t>0</m:t>
            </m:r>
          </m:sub>
        </m:sSub>
        <m:r>
          <w:rPr>
            <w:rFonts w:ascii="Cambria Math" w:hAnsi="Cambria Math"/>
          </w:rPr>
          <m:t>=0.1÷1 МэВ</m:t>
        </m:r>
      </m:oMath>
      <w:r>
        <w:t xml:space="preserve"> максимальная кинетическая энергия у ПВА будет </w:t>
      </w:r>
      <m:oMath>
        <m:sSub>
          <m:sSubPr>
            <m:ctrlPr>
              <w:rPr>
                <w:rFonts w:ascii="Cambria Math" w:hAnsi="Cambria Math"/>
                <w:i/>
              </w:rPr>
            </m:ctrlPr>
          </m:sSubPr>
          <m:e>
            <m:r>
              <w:rPr>
                <w:rFonts w:ascii="Cambria Math" w:hAnsi="Cambria Math"/>
              </w:rPr>
              <m:t>T</m:t>
            </m:r>
          </m:e>
          <m:sub>
            <m:r>
              <w:rPr>
                <w:rFonts w:ascii="Cambria Math" w:hAnsi="Cambria Math"/>
              </w:rPr>
              <m:t>макс</m:t>
            </m:r>
          </m:sub>
        </m:sSub>
        <m:r>
          <w:rPr>
            <w:rFonts w:ascii="Cambria Math" w:hAnsi="Cambria Math"/>
          </w:rPr>
          <m:t>=6,9÷69 кэВ</m:t>
        </m:r>
      </m:oMath>
      <w:r>
        <w:t>.</w:t>
      </w:r>
    </w:p>
    <w:p w14:paraId="75C99656" w14:textId="1A68C15E" w:rsidR="00C57FBB" w:rsidRDefault="00C57FBB" w:rsidP="00EE02E6">
      <w:r>
        <w:t xml:space="preserve">Согласно </w:t>
      </w:r>
      <w:r w:rsidR="00C856A1">
        <w:t>экспериментальным наблюдениям моделирования каскадов МД</w:t>
      </w:r>
      <w:r>
        <w:t xml:space="preserve">, </w:t>
      </w:r>
      <w:r w:rsidR="00AE14D1">
        <w:t>на 1 кэВ энергии ПВА в ячейке должно быть не мен</w:t>
      </w:r>
      <w:r w:rsidR="00C856A1">
        <w:t>е</w:t>
      </w:r>
      <w:r w:rsidR="00AE14D1">
        <w:t xml:space="preserve">е </w:t>
      </w:r>
      <w:r w:rsidR="00133EB9">
        <w:t>50</w:t>
      </w:r>
      <w:r w:rsidR="00AE14D1">
        <w:t xml:space="preserve"> тысяч атомов.</w:t>
      </w:r>
      <w:r w:rsidR="00AE14D1" w:rsidRPr="00AE14D1">
        <w:t xml:space="preserve"> </w:t>
      </w:r>
      <w:r w:rsidR="00AE14D1">
        <w:t xml:space="preserve">Таким образом, для </w:t>
      </w:r>
      <m:oMath>
        <m:sSub>
          <m:sSubPr>
            <m:ctrlPr>
              <w:rPr>
                <w:rFonts w:ascii="Cambria Math" w:hAnsi="Cambria Math"/>
                <w:i/>
              </w:rPr>
            </m:ctrlPr>
          </m:sSubPr>
          <m:e>
            <m:r>
              <w:rPr>
                <w:rFonts w:ascii="Cambria Math" w:hAnsi="Cambria Math"/>
              </w:rPr>
              <m:t>T</m:t>
            </m:r>
          </m:e>
          <m:sub>
            <m:r>
              <w:rPr>
                <w:rFonts w:ascii="Cambria Math" w:hAnsi="Cambria Math"/>
              </w:rPr>
              <m:t>макс</m:t>
            </m:r>
          </m:sub>
        </m:sSub>
        <m:r>
          <w:rPr>
            <w:rFonts w:ascii="Cambria Math" w:hAnsi="Cambria Math"/>
          </w:rPr>
          <m:t>=6,9÷69 кэВ</m:t>
        </m:r>
      </m:oMath>
      <w:r w:rsidR="00AE14D1">
        <w:t xml:space="preserve"> нужно </w:t>
      </w:r>
      <m:oMath>
        <m:r>
          <w:rPr>
            <w:rFonts w:ascii="Cambria Math" w:hAnsi="Cambria Math"/>
          </w:rPr>
          <m:t>350 ÷3500</m:t>
        </m:r>
      </m:oMath>
      <w:r w:rsidR="00133EB9" w:rsidRPr="00133EB9">
        <w:t xml:space="preserve"> тысяч</w:t>
      </w:r>
      <w:r w:rsidR="00133EB9">
        <w:t xml:space="preserve"> атомов в ячейке</w:t>
      </w:r>
      <w:r w:rsidR="00943AD3" w:rsidRPr="00133EB9">
        <w:t>,</w:t>
      </w:r>
      <w:r w:rsidR="00943AD3">
        <w:t xml:space="preserve"> но учитывая, что каскад проходит </w:t>
      </w:r>
      <w:r w:rsidR="00943AD3">
        <w:lastRenderedPageBreak/>
        <w:t>преимущественно по оси, совпадающей с направлением налетающей частицы, то кол-во атомов должно увеличиваться в несколько раз.</w:t>
      </w:r>
    </w:p>
    <w:p w14:paraId="3FCEF0F7" w14:textId="77777777" w:rsidR="00043FA2" w:rsidRPr="00A8236F" w:rsidRDefault="00043FA2" w:rsidP="00EE02E6"/>
    <w:p w14:paraId="1FF4E072" w14:textId="079321E6" w:rsidR="00D97CB2" w:rsidRDefault="00D97CB2" w:rsidP="00D97CB2">
      <w:pPr>
        <w:pStyle w:val="3"/>
      </w:pPr>
      <w:bookmarkStart w:id="126" w:name="_Toc517859549"/>
      <w:r>
        <w:t>Процесс каскадообразования в системе чистого железа.</w:t>
      </w:r>
      <w:bookmarkEnd w:id="126"/>
    </w:p>
    <w:p w14:paraId="38351D65" w14:textId="66589F6C" w:rsidR="00E03BCF" w:rsidRDefault="00E03BCF" w:rsidP="00E03BCF">
      <w:pPr>
        <w:pStyle w:val="4"/>
      </w:pPr>
      <w:bookmarkStart w:id="127" w:name="_Toc517859550"/>
      <w:r>
        <w:t>Каскад в объеме железа.</w:t>
      </w:r>
      <w:bookmarkEnd w:id="127"/>
    </w:p>
    <w:p w14:paraId="1FEB8465" w14:textId="77777777" w:rsidR="00C137A7" w:rsidRDefault="00C137A7" w:rsidP="00C137A7">
      <w:r>
        <w:t>Для того чтобы в дальнейшем сравнивать каскады в различных системах между собой нужно иметь отправную точку, или, «референс». Им может быть каскад в чистом железе.</w:t>
      </w:r>
    </w:p>
    <w:p w14:paraId="20A1779F" w14:textId="5CEAB939" w:rsidR="00D97CB2" w:rsidRPr="00337925" w:rsidRDefault="00D97CB2" w:rsidP="00D97CB2">
      <w:r w:rsidRPr="00337925">
        <w:t>Для моделирования каскада создавался кристаллит размерами 80х80х80 атомных слоев с периодическими граничными условиями, прогревался до 600</w:t>
      </w:r>
      <w:r w:rsidR="00AB0FCA" w:rsidRPr="00337925">
        <w:rPr>
          <w:rFonts w:cs="Times New Roman"/>
        </w:rPr>
        <w:t xml:space="preserve"> </w:t>
      </w:r>
      <w:r w:rsidRPr="00337925">
        <w:rPr>
          <w:rFonts w:cs="Times New Roman"/>
        </w:rPr>
        <w:t>˚</w:t>
      </w:r>
      <w:r w:rsidRPr="00337925">
        <w:t xml:space="preserve">С и в произвольной точке атому железа придавалась скорость равная энергии </w:t>
      </w:r>
      <w:r w:rsidRPr="00337925">
        <w:rPr>
          <w:rFonts w:cs="Times New Roman"/>
        </w:rPr>
        <w:t>≈</w:t>
      </w:r>
      <w:r w:rsidRPr="00337925">
        <w:t>10</w:t>
      </w:r>
      <w:r w:rsidR="00285DA7" w:rsidRPr="00337925">
        <w:t xml:space="preserve"> </w:t>
      </w:r>
      <w:r w:rsidRPr="00337925">
        <w:t xml:space="preserve">кэВ. После начала каскада происходил отжиг дефектов в течении </w:t>
      </w:r>
      <w:r w:rsidR="007755BF" w:rsidRPr="00337925">
        <w:t>7</w:t>
      </w:r>
      <w:r w:rsidRPr="00337925">
        <w:t xml:space="preserve"> пс.</w:t>
      </w:r>
    </w:p>
    <w:p w14:paraId="07D8D273" w14:textId="0010BD93" w:rsidR="00B138A4" w:rsidRDefault="00B138A4" w:rsidP="00D97CB2">
      <w:r w:rsidRPr="00337925">
        <w:t>Область, в которой проходил каскад показана на рисунке</w:t>
      </w:r>
      <w:r w:rsidR="00631686" w:rsidRPr="00337925">
        <w:t xml:space="preserve"> 3.41</w:t>
      </w:r>
      <w:r w:rsidRPr="00337925">
        <w:t>.</w:t>
      </w:r>
    </w:p>
    <w:p w14:paraId="1D45526C" w14:textId="77777777" w:rsidR="00337925" w:rsidRPr="00337925" w:rsidRDefault="00337925" w:rsidP="00837779">
      <w:pPr>
        <w:pStyle w:val="a9"/>
      </w:pPr>
    </w:p>
    <w:p w14:paraId="1C597B23" w14:textId="04912BFF" w:rsidR="00B138A4" w:rsidRDefault="00B138A4" w:rsidP="00B138A4">
      <w:pPr>
        <w:pStyle w:val="afb"/>
      </w:pPr>
      <w:r w:rsidRPr="00337925">
        <w:rPr>
          <w:noProof/>
        </w:rPr>
        <w:drawing>
          <wp:inline distT="0" distB="0" distL="0" distR="0" wp14:anchorId="14734237" wp14:editId="3E9CF570">
            <wp:extent cx="1073793" cy="9000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4606"/>
                    <a:stretch/>
                  </pic:blipFill>
                  <pic:spPr bwMode="auto">
                    <a:xfrm>
                      <a:off x="0" y="0"/>
                      <a:ext cx="1073793" cy="900000"/>
                    </a:xfrm>
                    <a:prstGeom prst="rect">
                      <a:avLst/>
                    </a:prstGeom>
                    <a:ln>
                      <a:noFill/>
                    </a:ln>
                    <a:extLst>
                      <a:ext uri="{53640926-AAD7-44D8-BBD7-CCE9431645EC}">
                        <a14:shadowObscured xmlns:a14="http://schemas.microsoft.com/office/drawing/2010/main"/>
                      </a:ext>
                    </a:extLst>
                  </pic:spPr>
                </pic:pic>
              </a:graphicData>
            </a:graphic>
          </wp:inline>
        </w:drawing>
      </w:r>
    </w:p>
    <w:p w14:paraId="50517E9F" w14:textId="77777777" w:rsidR="00837779" w:rsidRPr="00337925" w:rsidRDefault="00837779" w:rsidP="00837779">
      <w:pPr>
        <w:pStyle w:val="a9"/>
      </w:pPr>
    </w:p>
    <w:p w14:paraId="7F862ABF" w14:textId="4AA62AB2" w:rsidR="00C856A1" w:rsidRPr="00337925" w:rsidRDefault="00B138A4" w:rsidP="00C856A1">
      <w:pPr>
        <w:pStyle w:val="afb"/>
      </w:pPr>
      <w:r w:rsidRPr="00337925">
        <w:t>Рисунок</w:t>
      </w:r>
      <w:r w:rsidR="00631686" w:rsidRPr="00337925">
        <w:t xml:space="preserve"> 3.41</w:t>
      </w:r>
      <w:r w:rsidRPr="00337925">
        <w:t xml:space="preserve"> – Область кристаллита, в которой проходит каскад.</w:t>
      </w:r>
      <w:r w:rsidR="00AB0FCA" w:rsidRPr="00337925">
        <w:t xml:space="preserve"> Синим выделены атомы железа.</w:t>
      </w:r>
    </w:p>
    <w:p w14:paraId="6F3CE001" w14:textId="77777777" w:rsidR="00C846BA" w:rsidRPr="00337925" w:rsidRDefault="00C846BA" w:rsidP="00837779">
      <w:pPr>
        <w:pStyle w:val="a9"/>
      </w:pPr>
    </w:p>
    <w:p w14:paraId="108F2232" w14:textId="78205447" w:rsidR="00B138A4" w:rsidRPr="00337925" w:rsidRDefault="00984352" w:rsidP="00B138A4">
      <w:r w:rsidRPr="00337925">
        <w:t>На рисунке</w:t>
      </w:r>
      <w:r w:rsidR="00631686" w:rsidRPr="00337925">
        <w:t xml:space="preserve"> 3.42</w:t>
      </w:r>
      <w:r w:rsidR="007755BF" w:rsidRPr="00337925">
        <w:t xml:space="preserve"> представлены графики дефектного анализа в различные моменты времени. </w:t>
      </w:r>
    </w:p>
    <w:p w14:paraId="54F6CE58" w14:textId="77777777" w:rsidR="00C846BA" w:rsidRPr="00337925" w:rsidRDefault="00C846BA" w:rsidP="00837779">
      <w:pPr>
        <w:pStyle w:val="a9"/>
      </w:pP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36"/>
        <w:gridCol w:w="2336"/>
        <w:gridCol w:w="2336"/>
        <w:gridCol w:w="2337"/>
      </w:tblGrid>
      <w:tr w:rsidR="00C846BA" w:rsidRPr="00337925" w14:paraId="1E9A1F9C" w14:textId="2F8C6899" w:rsidTr="00D74FFC">
        <w:trPr>
          <w:trHeight w:val="2627"/>
          <w:jc w:val="center"/>
        </w:trPr>
        <w:tc>
          <w:tcPr>
            <w:tcW w:w="2336" w:type="dxa"/>
            <w:vAlign w:val="center"/>
          </w:tcPr>
          <w:p w14:paraId="581E390D" w14:textId="7C4A4737" w:rsidR="00C846BA" w:rsidRPr="00337925" w:rsidRDefault="00C846BA" w:rsidP="00C846BA">
            <w:pPr>
              <w:pStyle w:val="afb"/>
            </w:pPr>
            <w:r w:rsidRPr="00337925">
              <w:rPr>
                <w:noProof/>
              </w:rPr>
              <w:drawing>
                <wp:inline distT="0" distB="0" distL="0" distR="0" wp14:anchorId="489B024B" wp14:editId="5730A6CC">
                  <wp:extent cx="1116818" cy="900000"/>
                  <wp:effectExtent l="19050" t="19050" r="26670" b="146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116818" cy="900000"/>
                          </a:xfrm>
                          <a:prstGeom prst="rect">
                            <a:avLst/>
                          </a:prstGeom>
                          <a:ln>
                            <a:solidFill>
                              <a:schemeClr val="tx1"/>
                            </a:solidFill>
                          </a:ln>
                        </pic:spPr>
                      </pic:pic>
                    </a:graphicData>
                  </a:graphic>
                </wp:inline>
              </w:drawing>
            </w:r>
          </w:p>
          <w:p w14:paraId="4307557E" w14:textId="1A7F8B61" w:rsidR="00C846BA" w:rsidRPr="00337925" w:rsidRDefault="00C846BA" w:rsidP="00C846BA">
            <w:pPr>
              <w:pStyle w:val="afb"/>
            </w:pPr>
            <w:r w:rsidRPr="00337925">
              <w:t>а</w:t>
            </w:r>
          </w:p>
        </w:tc>
        <w:tc>
          <w:tcPr>
            <w:tcW w:w="2336" w:type="dxa"/>
            <w:vAlign w:val="center"/>
          </w:tcPr>
          <w:p w14:paraId="1DE2BCB9" w14:textId="3C0048B3" w:rsidR="00C846BA" w:rsidRPr="00337925" w:rsidRDefault="00C846BA" w:rsidP="00C846BA">
            <w:pPr>
              <w:pStyle w:val="afb"/>
            </w:pPr>
            <w:r w:rsidRPr="00337925">
              <w:rPr>
                <w:noProof/>
              </w:rPr>
              <w:drawing>
                <wp:inline distT="0" distB="0" distL="0" distR="0" wp14:anchorId="71F1D337" wp14:editId="1E2F6DD8">
                  <wp:extent cx="920271" cy="900000"/>
                  <wp:effectExtent l="19050" t="19050" r="13335" b="1460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920271" cy="900000"/>
                          </a:xfrm>
                          <a:prstGeom prst="rect">
                            <a:avLst/>
                          </a:prstGeom>
                          <a:ln>
                            <a:solidFill>
                              <a:schemeClr val="tx1"/>
                            </a:solidFill>
                          </a:ln>
                        </pic:spPr>
                      </pic:pic>
                    </a:graphicData>
                  </a:graphic>
                </wp:inline>
              </w:drawing>
            </w:r>
          </w:p>
          <w:p w14:paraId="0B678D08" w14:textId="1E6ED83B" w:rsidR="00C846BA" w:rsidRPr="00337925" w:rsidRDefault="00C846BA" w:rsidP="00C846BA">
            <w:pPr>
              <w:pStyle w:val="afb"/>
            </w:pPr>
            <w:r w:rsidRPr="00337925">
              <w:t>б</w:t>
            </w:r>
          </w:p>
        </w:tc>
        <w:tc>
          <w:tcPr>
            <w:tcW w:w="2336" w:type="dxa"/>
            <w:vAlign w:val="center"/>
          </w:tcPr>
          <w:p w14:paraId="6D9E0DAF" w14:textId="77777777" w:rsidR="00C846BA" w:rsidRPr="00337925" w:rsidRDefault="00C846BA" w:rsidP="00C846BA">
            <w:pPr>
              <w:pStyle w:val="afb"/>
            </w:pPr>
            <w:r w:rsidRPr="00337925">
              <w:rPr>
                <w:noProof/>
              </w:rPr>
              <w:drawing>
                <wp:inline distT="0" distB="0" distL="0" distR="0" wp14:anchorId="3EBCAC2D" wp14:editId="47D332E9">
                  <wp:extent cx="1098529" cy="900000"/>
                  <wp:effectExtent l="19050" t="19050" r="26035" b="1460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98529" cy="900000"/>
                          </a:xfrm>
                          <a:prstGeom prst="rect">
                            <a:avLst/>
                          </a:prstGeom>
                          <a:ln>
                            <a:solidFill>
                              <a:schemeClr val="tx1"/>
                            </a:solidFill>
                          </a:ln>
                        </pic:spPr>
                      </pic:pic>
                    </a:graphicData>
                  </a:graphic>
                </wp:inline>
              </w:drawing>
            </w:r>
          </w:p>
          <w:p w14:paraId="4886DF49" w14:textId="1A729394" w:rsidR="00C846BA" w:rsidRPr="00337925" w:rsidRDefault="00C846BA" w:rsidP="00C846BA">
            <w:pPr>
              <w:pStyle w:val="afb"/>
            </w:pPr>
            <w:r w:rsidRPr="00337925">
              <w:t>в</w:t>
            </w:r>
          </w:p>
        </w:tc>
        <w:tc>
          <w:tcPr>
            <w:tcW w:w="2337" w:type="dxa"/>
            <w:vAlign w:val="center"/>
          </w:tcPr>
          <w:p w14:paraId="1EA966FE" w14:textId="77777777" w:rsidR="00C846BA" w:rsidRPr="00337925" w:rsidRDefault="00C846BA" w:rsidP="00C846BA">
            <w:pPr>
              <w:pStyle w:val="afb"/>
            </w:pPr>
            <w:r w:rsidRPr="00337925">
              <w:rPr>
                <w:noProof/>
              </w:rPr>
              <w:drawing>
                <wp:inline distT="0" distB="0" distL="0" distR="0" wp14:anchorId="444B73DE" wp14:editId="28627C42">
                  <wp:extent cx="994737" cy="900000"/>
                  <wp:effectExtent l="19050" t="19050" r="15240" b="1460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94737" cy="900000"/>
                          </a:xfrm>
                          <a:prstGeom prst="rect">
                            <a:avLst/>
                          </a:prstGeom>
                          <a:ln>
                            <a:solidFill>
                              <a:schemeClr val="tx1"/>
                            </a:solidFill>
                          </a:ln>
                        </pic:spPr>
                      </pic:pic>
                    </a:graphicData>
                  </a:graphic>
                </wp:inline>
              </w:drawing>
            </w:r>
          </w:p>
          <w:p w14:paraId="3895915F" w14:textId="2D844E99" w:rsidR="00C846BA" w:rsidRPr="00337925" w:rsidRDefault="00C846BA" w:rsidP="00C846BA">
            <w:pPr>
              <w:pStyle w:val="afb"/>
            </w:pPr>
            <w:r w:rsidRPr="00337925">
              <w:t>г</w:t>
            </w:r>
          </w:p>
        </w:tc>
      </w:tr>
    </w:tbl>
    <w:p w14:paraId="311BFF6E" w14:textId="77777777" w:rsidR="00C846BA" w:rsidRPr="00337925" w:rsidRDefault="00C846BA" w:rsidP="00837779">
      <w:pPr>
        <w:pStyle w:val="a9"/>
      </w:pPr>
    </w:p>
    <w:p w14:paraId="7EC14A88" w14:textId="3740196B" w:rsidR="00C846BA" w:rsidRPr="00337925" w:rsidRDefault="007755BF" w:rsidP="00DB48CF">
      <w:pPr>
        <w:pStyle w:val="afb"/>
        <w:rPr>
          <w:sz w:val="20"/>
          <w:szCs w:val="20"/>
        </w:rPr>
      </w:pPr>
      <w:r w:rsidRPr="00337925">
        <w:rPr>
          <w:sz w:val="20"/>
          <w:szCs w:val="20"/>
        </w:rPr>
        <w:t>а – 0,5 пс</w:t>
      </w:r>
    </w:p>
    <w:p w14:paraId="508CE47E" w14:textId="77777777" w:rsidR="00C846BA" w:rsidRPr="00337925" w:rsidRDefault="007755BF" w:rsidP="00DB48CF">
      <w:pPr>
        <w:pStyle w:val="afb"/>
        <w:rPr>
          <w:sz w:val="20"/>
          <w:szCs w:val="20"/>
        </w:rPr>
      </w:pPr>
      <w:r w:rsidRPr="00337925">
        <w:rPr>
          <w:sz w:val="20"/>
          <w:szCs w:val="20"/>
        </w:rPr>
        <w:t>б – 1 пс</w:t>
      </w:r>
    </w:p>
    <w:p w14:paraId="41B005B7" w14:textId="7A1A2C63" w:rsidR="00C846BA" w:rsidRPr="00337925" w:rsidRDefault="00C846BA" w:rsidP="00DB48CF">
      <w:pPr>
        <w:pStyle w:val="afb"/>
        <w:rPr>
          <w:sz w:val="20"/>
          <w:szCs w:val="20"/>
        </w:rPr>
      </w:pPr>
      <w:r w:rsidRPr="00337925">
        <w:rPr>
          <w:sz w:val="20"/>
          <w:szCs w:val="20"/>
        </w:rPr>
        <w:t>в</w:t>
      </w:r>
      <w:r w:rsidR="007755BF" w:rsidRPr="00337925">
        <w:rPr>
          <w:sz w:val="20"/>
          <w:szCs w:val="20"/>
        </w:rPr>
        <w:t xml:space="preserve"> – 4 пс</w:t>
      </w:r>
    </w:p>
    <w:p w14:paraId="36BE228C" w14:textId="268096F1" w:rsidR="00C846BA" w:rsidRDefault="00C846BA" w:rsidP="00D74FFC">
      <w:pPr>
        <w:pStyle w:val="afb"/>
        <w:rPr>
          <w:sz w:val="20"/>
          <w:szCs w:val="20"/>
        </w:rPr>
      </w:pPr>
      <w:r w:rsidRPr="00337925">
        <w:rPr>
          <w:sz w:val="20"/>
          <w:szCs w:val="20"/>
        </w:rPr>
        <w:t>г</w:t>
      </w:r>
      <w:r w:rsidR="007755BF" w:rsidRPr="00337925">
        <w:rPr>
          <w:sz w:val="20"/>
          <w:szCs w:val="20"/>
        </w:rPr>
        <w:t xml:space="preserve"> – 7 пс</w:t>
      </w:r>
    </w:p>
    <w:p w14:paraId="2E2B5971" w14:textId="77777777" w:rsidR="00D74FFC" w:rsidRPr="00D74FFC" w:rsidRDefault="00D74FFC" w:rsidP="00D74FFC">
      <w:pPr>
        <w:pStyle w:val="afb"/>
        <w:rPr>
          <w:sz w:val="20"/>
          <w:szCs w:val="20"/>
        </w:rPr>
      </w:pPr>
    </w:p>
    <w:p w14:paraId="68181815" w14:textId="516C8748" w:rsidR="00DB48CF" w:rsidRPr="00337925" w:rsidRDefault="00DB48CF" w:rsidP="00DB48CF">
      <w:pPr>
        <w:pStyle w:val="afb"/>
      </w:pPr>
      <w:r w:rsidRPr="00337925">
        <w:t>Рисунок</w:t>
      </w:r>
      <w:r w:rsidR="00631686" w:rsidRPr="00337925">
        <w:t xml:space="preserve"> 3.42</w:t>
      </w:r>
      <w:r w:rsidRPr="00337925">
        <w:t xml:space="preserve"> – Дефектный анализ кристаллита. Тут, и в дальнейших таких анализах цветовое оформление меняется: синим выделены вакансии, красным – междоузлия, а не железо и кислород.</w:t>
      </w:r>
      <w:r w:rsidR="00FE7333" w:rsidRPr="00337925">
        <w:t xml:space="preserve"> Атомы кристалла убраны.</w:t>
      </w:r>
    </w:p>
    <w:p w14:paraId="5F499323" w14:textId="77777777" w:rsidR="00C846BA" w:rsidRPr="00337925" w:rsidRDefault="00C846BA" w:rsidP="00837779">
      <w:pPr>
        <w:pStyle w:val="a9"/>
      </w:pPr>
    </w:p>
    <w:p w14:paraId="498D57D1" w14:textId="3BD95E70" w:rsidR="00C856A1" w:rsidRPr="00337925" w:rsidRDefault="00C856A1" w:rsidP="005A1F05">
      <w:r w:rsidRPr="00337925">
        <w:t>Во время каскада образуются Френкелевские пары, краудионы</w:t>
      </w:r>
      <w:r w:rsidR="00C5028A" w:rsidRPr="00337925">
        <w:t xml:space="preserve"> и иные дефекты. Краудионы образуются по оси, которая находится под небольшим углом к изначальной оси налетающей частицы. Со временем, большинство дефектов отжигаются. На рисунке</w:t>
      </w:r>
      <w:r w:rsidR="00631686" w:rsidRPr="00337925">
        <w:t xml:space="preserve"> 3.42</w:t>
      </w:r>
      <w:r w:rsidR="00C5028A" w:rsidRPr="00337925">
        <w:t xml:space="preserve"> (</w:t>
      </w:r>
      <w:r w:rsidR="00631686" w:rsidRPr="00337925">
        <w:t>г</w:t>
      </w:r>
      <w:r w:rsidR="00C5028A" w:rsidRPr="00337925">
        <w:t>) краудионы выглядят как плотное чередование красных и синих точек.</w:t>
      </w:r>
      <w:r w:rsidR="005A1F05" w:rsidRPr="00337925">
        <w:t xml:space="preserve"> Нужно сказать, что после отжига те дефекты, которые остались расположены равномерно по всему объему кристаллита, а не в области прохождения каскада. Оставшиеся дефекты – это, в большей степени, Френкелевские пары.</w:t>
      </w:r>
    </w:p>
    <w:p w14:paraId="29594E36" w14:textId="06084E57" w:rsidR="00082D53" w:rsidRPr="00337925" w:rsidRDefault="00082D53" w:rsidP="00082D53">
      <w:r w:rsidRPr="00337925">
        <w:t>В таблице</w:t>
      </w:r>
      <w:r w:rsidR="00631686" w:rsidRPr="00337925">
        <w:t xml:space="preserve"> 3.5</w:t>
      </w:r>
      <w:r w:rsidR="00782F5D" w:rsidRPr="00337925">
        <w:t xml:space="preserve"> представлены</w:t>
      </w:r>
      <w:r w:rsidR="009A76D3" w:rsidRPr="00337925">
        <w:t xml:space="preserve"> параметры каскада.</w:t>
      </w:r>
    </w:p>
    <w:p w14:paraId="6D67CA4B" w14:textId="77777777" w:rsidR="00C846BA" w:rsidRPr="00337925" w:rsidRDefault="00C846BA" w:rsidP="00837779">
      <w:pPr>
        <w:pStyle w:val="a9"/>
      </w:pPr>
    </w:p>
    <w:p w14:paraId="4F89EFFE" w14:textId="00E2F854" w:rsidR="00782F5D" w:rsidRPr="00337925" w:rsidRDefault="009A76D3" w:rsidP="00782F5D">
      <w:pPr>
        <w:pStyle w:val="af9"/>
      </w:pPr>
      <w:r w:rsidRPr="00337925">
        <w:t>Таблица</w:t>
      </w:r>
      <w:r w:rsidR="00631686" w:rsidRPr="00337925">
        <w:t xml:space="preserve"> 3.5</w:t>
      </w:r>
      <w:r w:rsidRPr="00337925">
        <w:t xml:space="preserve"> – Параметры каскада.</w:t>
      </w:r>
    </w:p>
    <w:tbl>
      <w:tblPr>
        <w:tblStyle w:val="a4"/>
        <w:tblW w:w="0" w:type="auto"/>
        <w:tblLook w:val="04A0" w:firstRow="1" w:lastRow="0" w:firstColumn="1" w:lastColumn="0" w:noHBand="0" w:noVBand="1"/>
      </w:tblPr>
      <w:tblGrid>
        <w:gridCol w:w="5807"/>
        <w:gridCol w:w="3538"/>
      </w:tblGrid>
      <w:tr w:rsidR="00551789" w:rsidRPr="00337925" w14:paraId="7CE8FCB6" w14:textId="77777777" w:rsidTr="00C856A1">
        <w:tc>
          <w:tcPr>
            <w:tcW w:w="5807" w:type="dxa"/>
          </w:tcPr>
          <w:p w14:paraId="166E23CE" w14:textId="45D6605A" w:rsidR="00551789" w:rsidRPr="00337925" w:rsidRDefault="00551789" w:rsidP="00551789">
            <w:pPr>
              <w:pStyle w:val="afa"/>
            </w:pPr>
            <w:r w:rsidRPr="00337925">
              <w:t>Общее кол-во атомов в ячейке</w:t>
            </w:r>
          </w:p>
        </w:tc>
        <w:tc>
          <w:tcPr>
            <w:tcW w:w="3538" w:type="dxa"/>
          </w:tcPr>
          <w:p w14:paraId="1A6056A7" w14:textId="0532F55C" w:rsidR="00551789" w:rsidRPr="00337925" w:rsidRDefault="00551789" w:rsidP="00551789">
            <w:pPr>
              <w:pStyle w:val="afa"/>
            </w:pPr>
            <w:r w:rsidRPr="00337925">
              <w:t>1024000</w:t>
            </w:r>
          </w:p>
        </w:tc>
      </w:tr>
      <w:tr w:rsidR="00782F5D" w:rsidRPr="00337925" w14:paraId="3C51049E" w14:textId="77777777" w:rsidTr="00C856A1">
        <w:tc>
          <w:tcPr>
            <w:tcW w:w="5807" w:type="dxa"/>
          </w:tcPr>
          <w:p w14:paraId="6D92A742" w14:textId="33699567" w:rsidR="00782F5D" w:rsidRPr="00337925" w:rsidRDefault="00782F5D" w:rsidP="00551789">
            <w:pPr>
              <w:pStyle w:val="afa"/>
            </w:pPr>
            <w:r w:rsidRPr="00337925">
              <w:t>Энергия</w:t>
            </w:r>
          </w:p>
        </w:tc>
        <w:tc>
          <w:tcPr>
            <w:tcW w:w="3538" w:type="dxa"/>
          </w:tcPr>
          <w:p w14:paraId="2E277F72" w14:textId="287EE3D3" w:rsidR="00782F5D" w:rsidRPr="00337925" w:rsidRDefault="00782F5D" w:rsidP="00551789">
            <w:pPr>
              <w:pStyle w:val="afa"/>
            </w:pPr>
            <w:r w:rsidRPr="00337925">
              <w:t>≈10 кэВ</w:t>
            </w:r>
          </w:p>
        </w:tc>
      </w:tr>
      <w:tr w:rsidR="00782F5D" w:rsidRPr="00337925" w14:paraId="3A5180AD" w14:textId="77777777" w:rsidTr="00C856A1">
        <w:tc>
          <w:tcPr>
            <w:tcW w:w="5807" w:type="dxa"/>
          </w:tcPr>
          <w:p w14:paraId="7621FFD4" w14:textId="1CDA1AD1" w:rsidR="00782F5D" w:rsidRPr="00337925" w:rsidRDefault="00782F5D" w:rsidP="00551789">
            <w:pPr>
              <w:pStyle w:val="afa"/>
            </w:pPr>
            <w:r w:rsidRPr="00337925">
              <w:t>Время отжига</w:t>
            </w:r>
          </w:p>
        </w:tc>
        <w:tc>
          <w:tcPr>
            <w:tcW w:w="3538" w:type="dxa"/>
          </w:tcPr>
          <w:p w14:paraId="116066B9" w14:textId="5D28EC0A" w:rsidR="00782F5D" w:rsidRPr="00337925" w:rsidRDefault="00782F5D" w:rsidP="00551789">
            <w:pPr>
              <w:pStyle w:val="afa"/>
            </w:pPr>
            <w:r w:rsidRPr="00337925">
              <w:t>7 пс</w:t>
            </w:r>
          </w:p>
        </w:tc>
      </w:tr>
      <w:tr w:rsidR="00F01CA7" w:rsidRPr="00337925" w14:paraId="745E8B42" w14:textId="77777777" w:rsidTr="00C856A1">
        <w:tc>
          <w:tcPr>
            <w:tcW w:w="5807" w:type="dxa"/>
          </w:tcPr>
          <w:p w14:paraId="3EAE9047" w14:textId="5D19A349" w:rsidR="00F01CA7" w:rsidRPr="00337925" w:rsidRDefault="00F01CA7" w:rsidP="00551789">
            <w:pPr>
              <w:pStyle w:val="afa"/>
            </w:pPr>
            <w:r w:rsidRPr="00337925">
              <w:t xml:space="preserve">Максимальный размер каскада по оси </w:t>
            </w:r>
            <w:r w:rsidRPr="00337925">
              <w:rPr>
                <w:lang w:val="en-US"/>
              </w:rPr>
              <w:t>Z</w:t>
            </w:r>
          </w:p>
        </w:tc>
        <w:tc>
          <w:tcPr>
            <w:tcW w:w="3538" w:type="dxa"/>
          </w:tcPr>
          <w:p w14:paraId="49E1BEB9" w14:textId="433A6625" w:rsidR="00F01CA7" w:rsidRPr="00337925" w:rsidRDefault="003C2968" w:rsidP="00551789">
            <w:pPr>
              <w:pStyle w:val="afa"/>
            </w:pPr>
            <w:r w:rsidRPr="00337925">
              <w:rPr>
                <w:rFonts w:cs="Times New Roman"/>
              </w:rPr>
              <w:t>≈</w:t>
            </w:r>
            <w:r w:rsidR="00F01CA7" w:rsidRPr="00337925">
              <w:t>3</w:t>
            </w:r>
            <w:r w:rsidR="00F01CA7" w:rsidRPr="00337925">
              <w:rPr>
                <w:lang w:val="en-US"/>
              </w:rPr>
              <w:t>6</w:t>
            </w:r>
            <w:r w:rsidR="00F01CA7" w:rsidRPr="00337925">
              <w:t xml:space="preserve"> Å</w:t>
            </w:r>
          </w:p>
        </w:tc>
      </w:tr>
      <w:tr w:rsidR="00782F5D" w:rsidRPr="00337925" w14:paraId="22C9F59C" w14:textId="77777777" w:rsidTr="00C856A1">
        <w:tc>
          <w:tcPr>
            <w:tcW w:w="5807" w:type="dxa"/>
          </w:tcPr>
          <w:p w14:paraId="7BB3693C" w14:textId="201873F0" w:rsidR="00782F5D" w:rsidRPr="00337925" w:rsidRDefault="00F01CA7" w:rsidP="00551789">
            <w:pPr>
              <w:pStyle w:val="afa"/>
            </w:pPr>
            <w:r w:rsidRPr="00337925">
              <w:t>Максимальный р</w:t>
            </w:r>
            <w:r w:rsidR="00782F5D" w:rsidRPr="00337925">
              <w:t>азмер каскада</w:t>
            </w:r>
            <w:r w:rsidRPr="00337925">
              <w:t xml:space="preserve"> по оси </w:t>
            </w:r>
            <w:r w:rsidRPr="00337925">
              <w:rPr>
                <w:lang w:val="en-US"/>
              </w:rPr>
              <w:t>X</w:t>
            </w:r>
          </w:p>
        </w:tc>
        <w:tc>
          <w:tcPr>
            <w:tcW w:w="3538" w:type="dxa"/>
          </w:tcPr>
          <w:p w14:paraId="2CD92E17" w14:textId="326D8364" w:rsidR="00782F5D" w:rsidRPr="00337925" w:rsidRDefault="003C2968" w:rsidP="00551789">
            <w:pPr>
              <w:pStyle w:val="afa"/>
            </w:pPr>
            <w:r w:rsidRPr="00337925">
              <w:rPr>
                <w:rFonts w:cs="Times New Roman"/>
                <w:lang w:val="en-US"/>
              </w:rPr>
              <w:t>≈</w:t>
            </w:r>
            <w:r w:rsidR="00F01CA7" w:rsidRPr="00337925">
              <w:rPr>
                <w:lang w:val="en-US"/>
              </w:rPr>
              <w:t>34</w:t>
            </w:r>
            <w:r w:rsidR="00782F5D" w:rsidRPr="00337925">
              <w:t xml:space="preserve"> Å</w:t>
            </w:r>
          </w:p>
        </w:tc>
      </w:tr>
      <w:tr w:rsidR="00782F5D" w:rsidRPr="00337925" w14:paraId="106F513C" w14:textId="77777777" w:rsidTr="00C856A1">
        <w:tc>
          <w:tcPr>
            <w:tcW w:w="5807" w:type="dxa"/>
          </w:tcPr>
          <w:p w14:paraId="22E7DEDF" w14:textId="15A3466F" w:rsidR="00782F5D" w:rsidRPr="00337925" w:rsidRDefault="00782F5D" w:rsidP="00551789">
            <w:pPr>
              <w:pStyle w:val="afa"/>
            </w:pPr>
            <w:r w:rsidRPr="00337925">
              <w:t>Вторичные каскады</w:t>
            </w:r>
          </w:p>
        </w:tc>
        <w:tc>
          <w:tcPr>
            <w:tcW w:w="3538" w:type="dxa"/>
          </w:tcPr>
          <w:p w14:paraId="345DE036" w14:textId="6C19A62E" w:rsidR="00782F5D" w:rsidRPr="00337925" w:rsidRDefault="00782F5D" w:rsidP="00551789">
            <w:pPr>
              <w:pStyle w:val="afa"/>
            </w:pPr>
            <w:r w:rsidRPr="00337925">
              <w:t>Нет</w:t>
            </w:r>
          </w:p>
        </w:tc>
      </w:tr>
      <w:tr w:rsidR="0031147E" w:rsidRPr="00337925" w14:paraId="5F30FF8C" w14:textId="77777777" w:rsidTr="00C856A1">
        <w:tc>
          <w:tcPr>
            <w:tcW w:w="5807" w:type="dxa"/>
          </w:tcPr>
          <w:p w14:paraId="285F4AEB" w14:textId="527C30EC" w:rsidR="0031147E" w:rsidRPr="00337925" w:rsidRDefault="0031147E" w:rsidP="00551789">
            <w:pPr>
              <w:pStyle w:val="afa"/>
            </w:pPr>
            <w:r w:rsidRPr="00337925">
              <w:t>Общее кол-во</w:t>
            </w:r>
            <w:r w:rsidR="00551789" w:rsidRPr="00337925">
              <w:t xml:space="preserve"> остаточных</w:t>
            </w:r>
            <w:r w:rsidRPr="00337925">
              <w:t xml:space="preserve"> вакансий и межузлий</w:t>
            </w:r>
          </w:p>
        </w:tc>
        <w:tc>
          <w:tcPr>
            <w:tcW w:w="3538" w:type="dxa"/>
          </w:tcPr>
          <w:p w14:paraId="6AC9EA5E" w14:textId="003F6658" w:rsidR="0031147E" w:rsidRPr="00337925" w:rsidRDefault="0031147E" w:rsidP="00551789">
            <w:pPr>
              <w:pStyle w:val="afa"/>
            </w:pPr>
            <w:r w:rsidRPr="00337925">
              <w:t>11994</w:t>
            </w:r>
          </w:p>
        </w:tc>
      </w:tr>
      <w:tr w:rsidR="00551789" w:rsidRPr="00337925" w14:paraId="18A6994D" w14:textId="77777777" w:rsidTr="00C856A1">
        <w:tc>
          <w:tcPr>
            <w:tcW w:w="5807" w:type="dxa"/>
          </w:tcPr>
          <w:p w14:paraId="7942DD0C" w14:textId="79270085" w:rsidR="00551789" w:rsidRPr="00337925" w:rsidRDefault="00551789" w:rsidP="00551789">
            <w:pPr>
              <w:pStyle w:val="afa"/>
            </w:pPr>
            <w:r w:rsidRPr="00337925">
              <w:t>Процентное соотношение от общего кол-ва атомов</w:t>
            </w:r>
          </w:p>
        </w:tc>
        <w:tc>
          <w:tcPr>
            <w:tcW w:w="3538" w:type="dxa"/>
          </w:tcPr>
          <w:p w14:paraId="15271D95" w14:textId="11761324" w:rsidR="00551789" w:rsidRPr="00337925" w:rsidRDefault="00551789" w:rsidP="00551789">
            <w:pPr>
              <w:pStyle w:val="afa"/>
            </w:pPr>
            <w:r w:rsidRPr="00337925">
              <w:t>1,17%</w:t>
            </w:r>
          </w:p>
        </w:tc>
      </w:tr>
    </w:tbl>
    <w:p w14:paraId="49D947AB" w14:textId="61FA0D3C" w:rsidR="00782F5D" w:rsidRPr="00337925" w:rsidRDefault="00782F5D" w:rsidP="00837779">
      <w:pPr>
        <w:pStyle w:val="a9"/>
      </w:pPr>
    </w:p>
    <w:p w14:paraId="30E2B90E" w14:textId="1692B529" w:rsidR="005B54B4" w:rsidRPr="00337925" w:rsidRDefault="00F56FE0" w:rsidP="00082D53">
      <w:r w:rsidRPr="00337925">
        <w:t>В работе</w:t>
      </w:r>
      <w:r w:rsidR="002633E5" w:rsidRPr="00337925">
        <w:t xml:space="preserve"> [</w:t>
      </w:r>
      <w:r w:rsidR="00E91098" w:rsidRPr="00337925">
        <w:fldChar w:fldCharType="begin"/>
      </w:r>
      <w:r w:rsidR="00E91098" w:rsidRPr="00337925">
        <w:instrText xml:space="preserve"> REF LMalerba_Mol_dyn_cascade_ferum \n \h </w:instrText>
      </w:r>
      <w:r w:rsidR="00337925">
        <w:instrText xml:space="preserve"> \* MERGEFORMAT </w:instrText>
      </w:r>
      <w:r w:rsidR="00E91098" w:rsidRPr="00337925">
        <w:fldChar w:fldCharType="separate"/>
      </w:r>
      <w:r w:rsidR="00710FBB">
        <w:t>53</w:t>
      </w:r>
      <w:r w:rsidR="00E91098" w:rsidRPr="00337925">
        <w:fldChar w:fldCharType="end"/>
      </w:r>
      <w:r w:rsidR="002633E5" w:rsidRPr="00337925">
        <w:t>] проводилось исследование каскадообразования в системе ОЦК железа с разными потенциалами межатомного взаимодействия</w:t>
      </w:r>
      <w:r w:rsidR="004E6004" w:rsidRPr="00337925">
        <w:t xml:space="preserve"> (</w:t>
      </w:r>
      <w:r w:rsidR="004E6004" w:rsidRPr="00337925">
        <w:rPr>
          <w:lang w:val="en-US"/>
        </w:rPr>
        <w:t>HV</w:t>
      </w:r>
      <w:r w:rsidR="004E6004" w:rsidRPr="00337925">
        <w:t>-</w:t>
      </w:r>
      <w:r w:rsidR="004E6004" w:rsidRPr="00337925">
        <w:rPr>
          <w:lang w:val="en-US"/>
        </w:rPr>
        <w:t>TB</w:t>
      </w:r>
      <w:r w:rsidR="004E6004" w:rsidRPr="00337925">
        <w:t xml:space="preserve">, </w:t>
      </w:r>
      <w:r w:rsidR="004E6004" w:rsidRPr="00337925">
        <w:rPr>
          <w:lang w:val="en-US"/>
        </w:rPr>
        <w:t>SP</w:t>
      </w:r>
      <w:r w:rsidR="004E6004" w:rsidRPr="00337925">
        <w:t>-</w:t>
      </w:r>
      <w:r w:rsidR="004E6004" w:rsidRPr="00337925">
        <w:rPr>
          <w:lang w:val="en-US"/>
        </w:rPr>
        <w:t>RB</w:t>
      </w:r>
      <w:r w:rsidR="004E6004" w:rsidRPr="00337925">
        <w:t xml:space="preserve">, </w:t>
      </w:r>
      <w:r w:rsidR="004E6004" w:rsidRPr="00337925">
        <w:rPr>
          <w:lang w:val="en-US"/>
        </w:rPr>
        <w:t>COWP</w:t>
      </w:r>
      <w:r w:rsidR="004E6004" w:rsidRPr="00337925">
        <w:t>)</w:t>
      </w:r>
      <w:r w:rsidR="002633E5" w:rsidRPr="00337925">
        <w:t xml:space="preserve">. </w:t>
      </w:r>
      <w:r w:rsidR="00CA1047" w:rsidRPr="00337925">
        <w:t>По итогам отжиг</w:t>
      </w:r>
      <w:r w:rsidR="00126F86" w:rsidRPr="00337925">
        <w:t xml:space="preserve">а большинство дефектов исчезало, что совпадает с нашими результатами. </w:t>
      </w:r>
      <w:r w:rsidR="002633E5" w:rsidRPr="00337925">
        <w:t>Главным выводом стало то, что</w:t>
      </w:r>
      <w:r w:rsidR="004E6004" w:rsidRPr="00337925">
        <w:t xml:space="preserve"> практически все потенциалы давали одни и те же результаты по прохождению каскадов, с энергией выше 2 кэВ. Другими словами, число Френкелевских пар, оставшихся после каскада, не зависело от выбранного потенциала.</w:t>
      </w:r>
      <w:r w:rsidR="005B54B4" w:rsidRPr="00337925">
        <w:t xml:space="preserve"> Это значит, что какой бы потенциал не был выбран (тот, который авторы выбирали или </w:t>
      </w:r>
      <w:r w:rsidR="005B54B4" w:rsidRPr="00337925">
        <w:rPr>
          <w:lang w:val="en-US"/>
        </w:rPr>
        <w:t>ReaxFF</w:t>
      </w:r>
      <w:r w:rsidR="005B54B4" w:rsidRPr="00337925">
        <w:t>) прохождение каскада будет практически идентичным</w:t>
      </w:r>
      <w:r w:rsidR="009433E2" w:rsidRPr="00337925">
        <w:t>.</w:t>
      </w:r>
    </w:p>
    <w:p w14:paraId="467A890B" w14:textId="77777777" w:rsidR="00C846BA" w:rsidRPr="00337925" w:rsidRDefault="00C846BA" w:rsidP="00082D53"/>
    <w:p w14:paraId="33BAC396" w14:textId="08750BEC" w:rsidR="00E03BCF" w:rsidRPr="00337925" w:rsidRDefault="00E03BCF" w:rsidP="00E03BCF">
      <w:pPr>
        <w:pStyle w:val="4"/>
      </w:pPr>
      <w:bookmarkStart w:id="128" w:name="_Toc517859551"/>
      <w:r w:rsidRPr="00337925">
        <w:t>Каскад в железе при наличии свободной поверхности.</w:t>
      </w:r>
      <w:bookmarkEnd w:id="128"/>
    </w:p>
    <w:p w14:paraId="35915016" w14:textId="7CA5400D" w:rsidR="00E03BCF" w:rsidRPr="00337925" w:rsidRDefault="00E03BCF" w:rsidP="00E03BCF">
      <w:r w:rsidRPr="00337925">
        <w:t>Для моделирования каскада в железе со свободной поверхностью создавался кристаллит размерами 80х80х80 атомных слоев с периодическими граничными условиями, прогревался до 600</w:t>
      </w:r>
      <w:r w:rsidRPr="00337925">
        <w:rPr>
          <w:rFonts w:cs="Times New Roman"/>
        </w:rPr>
        <w:t xml:space="preserve"> ˚</w:t>
      </w:r>
      <w:r w:rsidRPr="00337925">
        <w:t>С и в произвольной точке</w:t>
      </w:r>
      <w:r w:rsidR="00E16F18" w:rsidRPr="00337925">
        <w:t xml:space="preserve"> на поверхности</w:t>
      </w:r>
      <w:r w:rsidRPr="00337925">
        <w:t xml:space="preserve"> атому железа придавалась скорость равная энергии </w:t>
      </w:r>
      <w:r w:rsidRPr="00337925">
        <w:rPr>
          <w:rFonts w:cs="Times New Roman"/>
        </w:rPr>
        <w:t>≈</w:t>
      </w:r>
      <w:r w:rsidRPr="00337925">
        <w:t>10</w:t>
      </w:r>
      <w:r w:rsidR="00F35983" w:rsidRPr="00337925">
        <w:t xml:space="preserve"> </w:t>
      </w:r>
      <w:r w:rsidR="0045297A" w:rsidRPr="00337925">
        <w:t>кэВ,</w:t>
      </w:r>
      <w:r w:rsidR="00865413" w:rsidRPr="00337925">
        <w:t xml:space="preserve"> </w:t>
      </w:r>
      <w:r w:rsidR="00E16F18" w:rsidRPr="00337925">
        <w:t>направленная вниз (вглубь объема)</w:t>
      </w:r>
      <w:r w:rsidRPr="00337925">
        <w:t xml:space="preserve">. </w:t>
      </w:r>
      <w:r w:rsidR="0026096B" w:rsidRPr="00337925">
        <w:t>Отжига дефектов не происходило</w:t>
      </w:r>
      <w:r w:rsidRPr="00337925">
        <w:t>.</w:t>
      </w:r>
      <w:r w:rsidR="0026096B" w:rsidRPr="00337925">
        <w:t xml:space="preserve"> Общее время моделирования каскада составило 4пс.</w:t>
      </w:r>
    </w:p>
    <w:p w14:paraId="3C12E30B" w14:textId="7D296DF3" w:rsidR="007D4B3A" w:rsidRPr="00337925" w:rsidRDefault="0026096B" w:rsidP="0026096B">
      <w:r w:rsidRPr="00337925">
        <w:t xml:space="preserve">В течении прохождения каскада наблюдалось явление распыления поверхности в месте «удара» и в радиусе </w:t>
      </w:r>
      <w:r w:rsidRPr="00337925">
        <w:rPr>
          <w:rFonts w:cs="Times New Roman"/>
        </w:rPr>
        <w:t>≈</w:t>
      </w:r>
      <w:r w:rsidRPr="00337925">
        <w:t>10 Å вокруг него</w:t>
      </w:r>
      <w:r w:rsidR="007D4B3A" w:rsidRPr="00337925">
        <w:t>,</w:t>
      </w:r>
      <w:r w:rsidR="00D40E11" w:rsidRPr="00337925">
        <w:t xml:space="preserve"> а также «выгибание» или «вспучивание» поверхности вокруг места удара.</w:t>
      </w:r>
      <w:r w:rsidR="007D4B3A" w:rsidRPr="00337925">
        <w:t xml:space="preserve"> что продемонстрировано на рисунке</w:t>
      </w:r>
      <w:r w:rsidR="00631686" w:rsidRPr="00337925">
        <w:t xml:space="preserve"> 3.43</w:t>
      </w:r>
      <w:r w:rsidRPr="00337925">
        <w:t>.</w:t>
      </w:r>
    </w:p>
    <w:p w14:paraId="18A8CE4F" w14:textId="77777777" w:rsidR="00C846BA" w:rsidRPr="00337925" w:rsidRDefault="00C846BA" w:rsidP="00837779">
      <w:pPr>
        <w:pStyle w:val="a9"/>
      </w:pPr>
    </w:p>
    <w:p w14:paraId="197558F4" w14:textId="56DE3730" w:rsidR="007D4B3A" w:rsidRPr="00337925" w:rsidRDefault="007D4B3A" w:rsidP="007D4B3A">
      <w:pPr>
        <w:pStyle w:val="afb"/>
      </w:pPr>
      <w:r w:rsidRPr="00337925">
        <w:rPr>
          <w:noProof/>
        </w:rPr>
        <w:drawing>
          <wp:inline distT="0" distB="0" distL="0" distR="0" wp14:anchorId="70AB1FDD" wp14:editId="428BE374">
            <wp:extent cx="3040380" cy="540476"/>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53812" cy="560640"/>
                    </a:xfrm>
                    <a:prstGeom prst="rect">
                      <a:avLst/>
                    </a:prstGeom>
                    <a:ln>
                      <a:noFill/>
                    </a:ln>
                  </pic:spPr>
                </pic:pic>
              </a:graphicData>
            </a:graphic>
          </wp:inline>
        </w:drawing>
      </w:r>
    </w:p>
    <w:p w14:paraId="25F82260" w14:textId="77777777" w:rsidR="00C846BA" w:rsidRPr="00337925" w:rsidRDefault="00C846BA" w:rsidP="00837779">
      <w:pPr>
        <w:pStyle w:val="a9"/>
      </w:pPr>
    </w:p>
    <w:p w14:paraId="034DB211" w14:textId="5C4D752E" w:rsidR="007D4B3A" w:rsidRPr="00337925" w:rsidRDefault="007D4B3A" w:rsidP="007D4B3A">
      <w:pPr>
        <w:pStyle w:val="afb"/>
      </w:pPr>
      <w:r w:rsidRPr="00337925">
        <w:t>Рисунок</w:t>
      </w:r>
      <w:r w:rsidR="00631686" w:rsidRPr="00337925">
        <w:t xml:space="preserve"> 3.43</w:t>
      </w:r>
      <w:r w:rsidRPr="00337925">
        <w:t xml:space="preserve"> – Область поверхности, где наблюдается её распыление и изгиб. Синим выделены атомы железа.</w:t>
      </w:r>
    </w:p>
    <w:p w14:paraId="58B094AE" w14:textId="77777777" w:rsidR="00C846BA" w:rsidRPr="00337925" w:rsidRDefault="00C846BA" w:rsidP="00837779">
      <w:pPr>
        <w:pStyle w:val="a9"/>
      </w:pPr>
    </w:p>
    <w:p w14:paraId="1AA6EC0F" w14:textId="40DC5DCD" w:rsidR="00D40E11" w:rsidRPr="00337925" w:rsidRDefault="00D40E11" w:rsidP="00D40E11">
      <w:r w:rsidRPr="00337925">
        <w:t>Через 2,5 пс установился максимальный размер каскада, это видно на рисунке</w:t>
      </w:r>
      <w:r w:rsidR="00631686" w:rsidRPr="00337925">
        <w:t xml:space="preserve"> 3.44</w:t>
      </w:r>
      <w:r w:rsidRPr="00337925">
        <w:t>.</w:t>
      </w:r>
    </w:p>
    <w:p w14:paraId="2E654D93" w14:textId="77777777" w:rsidR="00C846BA" w:rsidRPr="00337925" w:rsidRDefault="00C846BA" w:rsidP="00837779">
      <w:pPr>
        <w:pStyle w:val="a9"/>
      </w:pPr>
    </w:p>
    <w:p w14:paraId="1B6CF5AE" w14:textId="60CE1E99" w:rsidR="00D40E11" w:rsidRPr="00337925" w:rsidRDefault="00D40E11" w:rsidP="00D40E11">
      <w:pPr>
        <w:pStyle w:val="afb"/>
      </w:pPr>
      <w:r w:rsidRPr="00337925">
        <w:rPr>
          <w:noProof/>
        </w:rPr>
        <w:drawing>
          <wp:inline distT="0" distB="0" distL="0" distR="0" wp14:anchorId="0090E4A2" wp14:editId="678ECF63">
            <wp:extent cx="1896883" cy="1800000"/>
            <wp:effectExtent l="0" t="0" r="825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96883" cy="1800000"/>
                    </a:xfrm>
                    <a:prstGeom prst="rect">
                      <a:avLst/>
                    </a:prstGeom>
                    <a:ln>
                      <a:noFill/>
                    </a:ln>
                  </pic:spPr>
                </pic:pic>
              </a:graphicData>
            </a:graphic>
          </wp:inline>
        </w:drawing>
      </w:r>
    </w:p>
    <w:p w14:paraId="5E78AEFE" w14:textId="77777777" w:rsidR="00C846BA" w:rsidRPr="00337925" w:rsidRDefault="00C846BA" w:rsidP="00837779">
      <w:pPr>
        <w:pStyle w:val="a9"/>
      </w:pPr>
    </w:p>
    <w:p w14:paraId="75B71B36" w14:textId="27FC4C12" w:rsidR="00D40E11" w:rsidRPr="00337925" w:rsidRDefault="00D40E11" w:rsidP="00D40E11">
      <w:pPr>
        <w:pStyle w:val="afb"/>
      </w:pPr>
      <w:r w:rsidRPr="00337925">
        <w:t>Рисунок</w:t>
      </w:r>
      <w:r w:rsidR="00631686" w:rsidRPr="00337925">
        <w:t xml:space="preserve"> 3.44</w:t>
      </w:r>
      <w:r w:rsidRPr="00337925">
        <w:t xml:space="preserve"> – Область в которой проходит каскад. Синим выделены атомы железа.</w:t>
      </w:r>
    </w:p>
    <w:p w14:paraId="4A20A105" w14:textId="77777777" w:rsidR="00C846BA" w:rsidRPr="00337925" w:rsidRDefault="00C846BA" w:rsidP="00837779">
      <w:pPr>
        <w:pStyle w:val="a9"/>
      </w:pPr>
    </w:p>
    <w:p w14:paraId="17F0D96C" w14:textId="15517727" w:rsidR="005148FE" w:rsidRPr="00337925" w:rsidRDefault="00443255" w:rsidP="00443255">
      <w:r w:rsidRPr="00337925">
        <w:t>Видно распыление поверхности и ее изгиб, который не исчез в течении 2,5 пс. В дальнейшем, от места «удара», изгиб расходится как упругая волна к границам, и так как границы периодические, то нет отражений данной волны и она затухает.</w:t>
      </w:r>
    </w:p>
    <w:p w14:paraId="280D30BA" w14:textId="136134FA" w:rsidR="00D40E11" w:rsidRPr="00337925" w:rsidRDefault="00D40E11" w:rsidP="00D40E11">
      <w:r w:rsidRPr="00337925">
        <w:t>В таблице</w:t>
      </w:r>
      <w:r w:rsidR="00631686" w:rsidRPr="00337925">
        <w:t xml:space="preserve"> 3.6</w:t>
      </w:r>
      <w:r w:rsidRPr="00337925">
        <w:t xml:space="preserve"> представлены </w:t>
      </w:r>
      <w:r w:rsidR="009A76D3" w:rsidRPr="00337925">
        <w:t>параметры каскада.</w:t>
      </w:r>
    </w:p>
    <w:p w14:paraId="5D52029E" w14:textId="77777777" w:rsidR="00C846BA" w:rsidRPr="00337925" w:rsidRDefault="00C846BA" w:rsidP="00837779">
      <w:pPr>
        <w:pStyle w:val="a9"/>
      </w:pPr>
    </w:p>
    <w:p w14:paraId="3419D145" w14:textId="366F16FE" w:rsidR="0026096B" w:rsidRPr="00337925" w:rsidRDefault="009A76D3" w:rsidP="00D40E11">
      <w:pPr>
        <w:pStyle w:val="af9"/>
      </w:pPr>
      <w:r w:rsidRPr="00337925">
        <w:t>Таблица</w:t>
      </w:r>
      <w:r w:rsidR="00631686" w:rsidRPr="00337925">
        <w:t xml:space="preserve"> 3.6</w:t>
      </w:r>
      <w:r w:rsidRPr="00337925">
        <w:t xml:space="preserve"> – Параметры каскада.</w:t>
      </w:r>
    </w:p>
    <w:tbl>
      <w:tblPr>
        <w:tblStyle w:val="a4"/>
        <w:tblW w:w="0" w:type="auto"/>
        <w:tblLook w:val="04A0" w:firstRow="1" w:lastRow="0" w:firstColumn="1" w:lastColumn="0" w:noHBand="0" w:noVBand="1"/>
      </w:tblPr>
      <w:tblGrid>
        <w:gridCol w:w="4672"/>
        <w:gridCol w:w="4673"/>
      </w:tblGrid>
      <w:tr w:rsidR="0026096B" w:rsidRPr="00337925" w14:paraId="346D272E" w14:textId="77777777" w:rsidTr="0026096B">
        <w:tc>
          <w:tcPr>
            <w:tcW w:w="4672" w:type="dxa"/>
          </w:tcPr>
          <w:p w14:paraId="7B238A2B" w14:textId="3F37F88A" w:rsidR="0026096B" w:rsidRPr="00337925" w:rsidRDefault="0026096B" w:rsidP="007D4B3A">
            <w:pPr>
              <w:pStyle w:val="afa"/>
            </w:pPr>
            <w:r w:rsidRPr="00337925">
              <w:t>Общее кол-во атомов в ячейке</w:t>
            </w:r>
          </w:p>
        </w:tc>
        <w:tc>
          <w:tcPr>
            <w:tcW w:w="4673" w:type="dxa"/>
          </w:tcPr>
          <w:p w14:paraId="1D788AAF" w14:textId="3D29F4B1" w:rsidR="0026096B" w:rsidRPr="00337925" w:rsidRDefault="007D4B3A" w:rsidP="007D4B3A">
            <w:pPr>
              <w:pStyle w:val="afa"/>
            </w:pPr>
            <w:r w:rsidRPr="00337925">
              <w:t>633600</w:t>
            </w:r>
          </w:p>
        </w:tc>
      </w:tr>
      <w:tr w:rsidR="0026096B" w:rsidRPr="00337925" w14:paraId="39C49025" w14:textId="77777777" w:rsidTr="0026096B">
        <w:tc>
          <w:tcPr>
            <w:tcW w:w="4672" w:type="dxa"/>
          </w:tcPr>
          <w:p w14:paraId="5A84CDC0" w14:textId="6C9F2EB2" w:rsidR="0026096B" w:rsidRPr="00337925" w:rsidRDefault="0026096B" w:rsidP="007D4B3A">
            <w:pPr>
              <w:pStyle w:val="afa"/>
            </w:pPr>
            <w:r w:rsidRPr="00337925">
              <w:t>Энергия</w:t>
            </w:r>
          </w:p>
        </w:tc>
        <w:tc>
          <w:tcPr>
            <w:tcW w:w="4673" w:type="dxa"/>
          </w:tcPr>
          <w:p w14:paraId="33D627E0" w14:textId="17E3124A" w:rsidR="0026096B" w:rsidRPr="00337925" w:rsidRDefault="0026096B" w:rsidP="007D4B3A">
            <w:pPr>
              <w:pStyle w:val="afa"/>
            </w:pPr>
            <w:r w:rsidRPr="00337925">
              <w:t>≈</w:t>
            </w:r>
            <w:r w:rsidR="00F35983" w:rsidRPr="00337925">
              <w:t>10</w:t>
            </w:r>
            <w:r w:rsidRPr="00337925">
              <w:t xml:space="preserve"> кэВ</w:t>
            </w:r>
          </w:p>
        </w:tc>
      </w:tr>
      <w:tr w:rsidR="00F01CA7" w:rsidRPr="00337925" w14:paraId="70EF7BBB" w14:textId="77777777" w:rsidTr="00125B95">
        <w:tc>
          <w:tcPr>
            <w:tcW w:w="4672" w:type="dxa"/>
          </w:tcPr>
          <w:p w14:paraId="26A97A31" w14:textId="1B817416" w:rsidR="00F01CA7" w:rsidRPr="00337925" w:rsidRDefault="00F01CA7" w:rsidP="00F01CA7">
            <w:pPr>
              <w:pStyle w:val="afa"/>
            </w:pPr>
            <w:r w:rsidRPr="00337925">
              <w:t>Глубина проникновения</w:t>
            </w:r>
          </w:p>
        </w:tc>
        <w:tc>
          <w:tcPr>
            <w:tcW w:w="4673" w:type="dxa"/>
          </w:tcPr>
          <w:p w14:paraId="4EC183F0" w14:textId="0D53C281" w:rsidR="00F01CA7" w:rsidRPr="00337925" w:rsidRDefault="003C2968" w:rsidP="00F01CA7">
            <w:pPr>
              <w:pStyle w:val="afa"/>
            </w:pPr>
            <w:r w:rsidRPr="00337925">
              <w:rPr>
                <w:rFonts w:cs="Times New Roman"/>
              </w:rPr>
              <w:t>≈</w:t>
            </w:r>
            <w:r w:rsidR="00F01CA7" w:rsidRPr="00337925">
              <w:t>39 Å</w:t>
            </w:r>
          </w:p>
        </w:tc>
      </w:tr>
      <w:tr w:rsidR="00F01CA7" w:rsidRPr="00337925" w14:paraId="7714971A" w14:textId="77777777" w:rsidTr="0026096B">
        <w:tc>
          <w:tcPr>
            <w:tcW w:w="4672" w:type="dxa"/>
          </w:tcPr>
          <w:p w14:paraId="53BEEDB6" w14:textId="7A54EDCF" w:rsidR="00F01CA7" w:rsidRPr="00337925" w:rsidRDefault="00F01CA7" w:rsidP="00F01CA7">
            <w:pPr>
              <w:pStyle w:val="afa"/>
            </w:pPr>
            <w:r w:rsidRPr="00337925">
              <w:t xml:space="preserve">Максимальный размер каскада по оси </w:t>
            </w:r>
            <w:r w:rsidRPr="00337925">
              <w:rPr>
                <w:lang w:val="en-US"/>
              </w:rPr>
              <w:t>X</w:t>
            </w:r>
          </w:p>
        </w:tc>
        <w:tc>
          <w:tcPr>
            <w:tcW w:w="4673" w:type="dxa"/>
          </w:tcPr>
          <w:p w14:paraId="5EB23E80" w14:textId="61598B1B" w:rsidR="00F01CA7" w:rsidRPr="00337925" w:rsidRDefault="003C2968" w:rsidP="00F01CA7">
            <w:pPr>
              <w:pStyle w:val="afa"/>
            </w:pPr>
            <w:r w:rsidRPr="00337925">
              <w:rPr>
                <w:rFonts w:cs="Times New Roman"/>
              </w:rPr>
              <w:t>≈</w:t>
            </w:r>
            <w:r w:rsidR="00F01CA7" w:rsidRPr="00337925">
              <w:t>47 Å</w:t>
            </w:r>
          </w:p>
        </w:tc>
      </w:tr>
      <w:tr w:rsidR="0026096B" w:rsidRPr="00337925" w14:paraId="0A2C41F9" w14:textId="77777777" w:rsidTr="0026096B">
        <w:tc>
          <w:tcPr>
            <w:tcW w:w="4672" w:type="dxa"/>
          </w:tcPr>
          <w:p w14:paraId="12D69CF9" w14:textId="5EEB9804" w:rsidR="0026096B" w:rsidRPr="00337925" w:rsidRDefault="0026096B" w:rsidP="007D4B3A">
            <w:pPr>
              <w:pStyle w:val="afa"/>
            </w:pPr>
            <w:r w:rsidRPr="00337925">
              <w:t>Вторичные каскады</w:t>
            </w:r>
          </w:p>
        </w:tc>
        <w:tc>
          <w:tcPr>
            <w:tcW w:w="4673" w:type="dxa"/>
          </w:tcPr>
          <w:p w14:paraId="4E50BB3F" w14:textId="0F33B1E4" w:rsidR="0026096B" w:rsidRPr="00337925" w:rsidRDefault="0026096B" w:rsidP="007D4B3A">
            <w:pPr>
              <w:pStyle w:val="afa"/>
            </w:pPr>
            <w:r w:rsidRPr="00337925">
              <w:t>Нет</w:t>
            </w:r>
          </w:p>
        </w:tc>
      </w:tr>
    </w:tbl>
    <w:p w14:paraId="21D58414" w14:textId="01C9C299" w:rsidR="0026096B" w:rsidRPr="00337925" w:rsidRDefault="0026096B" w:rsidP="00837779">
      <w:pPr>
        <w:pStyle w:val="a9"/>
      </w:pPr>
    </w:p>
    <w:p w14:paraId="343B1EA8" w14:textId="2E3B4F07" w:rsidR="00D40E11" w:rsidRPr="00337925" w:rsidRDefault="00D40E11" w:rsidP="0026096B">
      <w:r w:rsidRPr="00337925">
        <w:t>Из полученных данных можно явно сказать, что прохождение каскада в системе со свободной поверхностью идет иначе чем в объеме. По крайней мере каскад развивается по большему объему.</w:t>
      </w:r>
    </w:p>
    <w:p w14:paraId="34537B09" w14:textId="77777777" w:rsidR="00C846BA" w:rsidRPr="00337925" w:rsidRDefault="00C846BA" w:rsidP="0026096B"/>
    <w:p w14:paraId="6C950E14" w14:textId="21BA53D1" w:rsidR="001C346F" w:rsidRPr="00337925" w:rsidRDefault="001C346F" w:rsidP="00D602D1">
      <w:pPr>
        <w:pStyle w:val="4"/>
      </w:pPr>
      <w:bookmarkStart w:id="129" w:name="_Toc501903304"/>
      <w:bookmarkStart w:id="130" w:name="_Toc514780564"/>
      <w:bookmarkStart w:id="131" w:name="_Toc517859552"/>
      <w:r w:rsidRPr="00337925">
        <w:t xml:space="preserve">Моделирование воздействия облучения </w:t>
      </w:r>
      <w:r w:rsidR="00465C50" w:rsidRPr="00337925">
        <w:t xml:space="preserve">на </w:t>
      </w:r>
      <w:r w:rsidRPr="00337925">
        <w:t>начал</w:t>
      </w:r>
      <w:r w:rsidR="00465C50" w:rsidRPr="00337925">
        <w:t>о</w:t>
      </w:r>
      <w:r w:rsidRPr="00337925">
        <w:t xml:space="preserve"> формирования оксидной пленки на поверхности чистого железа</w:t>
      </w:r>
      <w:bookmarkEnd w:id="129"/>
      <w:r w:rsidRPr="00337925">
        <w:t>.</w:t>
      </w:r>
      <w:bookmarkEnd w:id="130"/>
      <w:bookmarkEnd w:id="131"/>
    </w:p>
    <w:p w14:paraId="3141A149" w14:textId="09EB8DD4" w:rsidR="0077767B" w:rsidRPr="00337925" w:rsidRDefault="0077767B" w:rsidP="007E792F">
      <w:r w:rsidRPr="00337925">
        <w:t xml:space="preserve">Расчетная ячейка представляла собой куб с длиной стороны 224 Å, в котором кристаллит ОЦК железа занимал нижнюю половину, а остальная область имитировала вакуум над поверхностью. Перед началом моделирования над поверхностью создавались молекулы кислорода в количестве 300 штук и им придавались импульсы в соответствии с </w:t>
      </w:r>
      <w:r w:rsidRPr="00337925">
        <w:lastRenderedPageBreak/>
        <w:t xml:space="preserve">заданной температурой. Для имитации каскада атомных столкновений выбирался атом железа на поверхности и ему придавался импульс, направленный вертикально вниз и соответствующий по величине энергии иона </w:t>
      </w:r>
      <w:r w:rsidR="00285DA7" w:rsidRPr="00337925">
        <w:t>10</w:t>
      </w:r>
      <w:r w:rsidRPr="00337925">
        <w:t xml:space="preserve"> кэВ. </w:t>
      </w:r>
    </w:p>
    <w:p w14:paraId="3DD52D49" w14:textId="0AEFAE78" w:rsidR="0077767B" w:rsidRPr="00337925" w:rsidRDefault="0077767B" w:rsidP="0077767B">
      <w:r w:rsidRPr="00337925">
        <w:t>Развитие волны повреждений для различных времен моделирования показано на рисунке</w:t>
      </w:r>
      <w:r w:rsidR="00631686" w:rsidRPr="00337925">
        <w:t xml:space="preserve"> 3.45</w:t>
      </w:r>
      <w:r w:rsidR="00C846BA" w:rsidRPr="00337925">
        <w:t>.</w:t>
      </w:r>
    </w:p>
    <w:p w14:paraId="77AEE864" w14:textId="77777777" w:rsidR="00C846BA" w:rsidRPr="00337925" w:rsidRDefault="00C846BA"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0"/>
        <w:gridCol w:w="3118"/>
        <w:gridCol w:w="3117"/>
      </w:tblGrid>
      <w:tr w:rsidR="0077767B" w:rsidRPr="00337925" w14:paraId="12388A7B" w14:textId="77777777" w:rsidTr="007221CE">
        <w:tc>
          <w:tcPr>
            <w:tcW w:w="3190" w:type="dxa"/>
          </w:tcPr>
          <w:p w14:paraId="3637131A" w14:textId="77777777" w:rsidR="0077767B" w:rsidRPr="00337925" w:rsidRDefault="0077767B" w:rsidP="007221CE">
            <w:pPr>
              <w:pStyle w:val="afb"/>
            </w:pPr>
            <w:r w:rsidRPr="00337925">
              <w:rPr>
                <w:noProof/>
              </w:rPr>
              <w:drawing>
                <wp:inline distT="0" distB="0" distL="0" distR="0" wp14:anchorId="11BEE0C0" wp14:editId="4AD537FF">
                  <wp:extent cx="1051538" cy="1080000"/>
                  <wp:effectExtent l="19050" t="19050" r="15875" b="25400"/>
                  <wp:docPr id="76" name="Рисунок 18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stretch>
                            <a:fillRect/>
                          </a:stretch>
                        </pic:blipFill>
                        <pic:spPr>
                          <a:xfrm>
                            <a:off x="0" y="0"/>
                            <a:ext cx="1051538" cy="1080000"/>
                          </a:xfrm>
                          <a:prstGeom prst="rect">
                            <a:avLst/>
                          </a:prstGeom>
                          <a:ln>
                            <a:solidFill>
                              <a:schemeClr val="tx1"/>
                            </a:solidFill>
                          </a:ln>
                        </pic:spPr>
                      </pic:pic>
                    </a:graphicData>
                  </a:graphic>
                </wp:inline>
              </w:drawing>
            </w:r>
          </w:p>
          <w:p w14:paraId="79E48E27" w14:textId="0F9AAD32" w:rsidR="0077767B" w:rsidRPr="00337925" w:rsidRDefault="0077767B" w:rsidP="007221CE">
            <w:pPr>
              <w:pStyle w:val="afb"/>
            </w:pPr>
            <w:r w:rsidRPr="00337925">
              <w:t>а</w:t>
            </w:r>
          </w:p>
        </w:tc>
        <w:tc>
          <w:tcPr>
            <w:tcW w:w="3190" w:type="dxa"/>
          </w:tcPr>
          <w:p w14:paraId="502E79D5" w14:textId="77777777" w:rsidR="0077767B" w:rsidRPr="00337925" w:rsidRDefault="0077767B" w:rsidP="007221CE">
            <w:pPr>
              <w:pStyle w:val="afb"/>
            </w:pPr>
            <w:r w:rsidRPr="00337925">
              <w:rPr>
                <w:noProof/>
              </w:rPr>
              <w:drawing>
                <wp:inline distT="0" distB="0" distL="0" distR="0" wp14:anchorId="1E319706" wp14:editId="25F4F0E3">
                  <wp:extent cx="1027433" cy="1080000"/>
                  <wp:effectExtent l="19050" t="19050" r="20320" b="25400"/>
                  <wp:docPr id="77" name="Рисунок 1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027433" cy="1080000"/>
                          </a:xfrm>
                          <a:prstGeom prst="rect">
                            <a:avLst/>
                          </a:prstGeom>
                          <a:ln>
                            <a:solidFill>
                              <a:schemeClr val="tx1"/>
                            </a:solidFill>
                          </a:ln>
                        </pic:spPr>
                      </pic:pic>
                    </a:graphicData>
                  </a:graphic>
                </wp:inline>
              </w:drawing>
            </w:r>
          </w:p>
          <w:p w14:paraId="2204D066" w14:textId="777E7524" w:rsidR="0077767B" w:rsidRPr="00337925" w:rsidRDefault="0077767B" w:rsidP="007221CE">
            <w:pPr>
              <w:pStyle w:val="afb"/>
            </w:pPr>
            <w:r w:rsidRPr="00337925">
              <w:t>б</w:t>
            </w:r>
          </w:p>
        </w:tc>
        <w:tc>
          <w:tcPr>
            <w:tcW w:w="3191" w:type="dxa"/>
          </w:tcPr>
          <w:p w14:paraId="1AFE9299" w14:textId="77777777" w:rsidR="004B77BA" w:rsidRPr="00337925" w:rsidRDefault="0077767B" w:rsidP="007221CE">
            <w:pPr>
              <w:pStyle w:val="afb"/>
            </w:pPr>
            <w:r w:rsidRPr="00337925">
              <w:rPr>
                <w:noProof/>
              </w:rPr>
              <w:drawing>
                <wp:inline distT="0" distB="0" distL="0" distR="0" wp14:anchorId="72E00D08" wp14:editId="58D66406">
                  <wp:extent cx="1003808" cy="1080000"/>
                  <wp:effectExtent l="19050" t="19050" r="25400" b="25400"/>
                  <wp:docPr id="12" name="Рисунок 18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stretch>
                            <a:fillRect/>
                          </a:stretch>
                        </pic:blipFill>
                        <pic:spPr>
                          <a:xfrm>
                            <a:off x="0" y="0"/>
                            <a:ext cx="1003808" cy="1080000"/>
                          </a:xfrm>
                          <a:prstGeom prst="rect">
                            <a:avLst/>
                          </a:prstGeom>
                          <a:ln>
                            <a:solidFill>
                              <a:schemeClr val="tx1"/>
                            </a:solidFill>
                          </a:ln>
                        </pic:spPr>
                      </pic:pic>
                    </a:graphicData>
                  </a:graphic>
                </wp:inline>
              </w:drawing>
            </w:r>
          </w:p>
          <w:p w14:paraId="2DBBA1BD" w14:textId="0658E2B9" w:rsidR="0077767B" w:rsidRPr="00337925" w:rsidRDefault="0077767B" w:rsidP="007221CE">
            <w:pPr>
              <w:pStyle w:val="afb"/>
            </w:pPr>
            <w:r w:rsidRPr="00337925">
              <w:t>в</w:t>
            </w:r>
          </w:p>
        </w:tc>
      </w:tr>
    </w:tbl>
    <w:p w14:paraId="1F14C030" w14:textId="77777777" w:rsidR="00C846BA" w:rsidRPr="00337925" w:rsidRDefault="00C846BA" w:rsidP="00837779">
      <w:pPr>
        <w:pStyle w:val="a9"/>
      </w:pPr>
    </w:p>
    <w:p w14:paraId="413AAA2E" w14:textId="14C68624" w:rsidR="00C846BA" w:rsidRPr="00337925" w:rsidRDefault="0077767B" w:rsidP="0077767B">
      <w:pPr>
        <w:pStyle w:val="afb"/>
        <w:rPr>
          <w:sz w:val="20"/>
          <w:szCs w:val="20"/>
        </w:rPr>
      </w:pPr>
      <w:r w:rsidRPr="00337925">
        <w:rPr>
          <w:sz w:val="20"/>
          <w:szCs w:val="20"/>
        </w:rPr>
        <w:t>а – время моделирования 0,25 пс</w:t>
      </w:r>
    </w:p>
    <w:p w14:paraId="5169CECC" w14:textId="77777777" w:rsidR="00C846BA" w:rsidRPr="00337925" w:rsidRDefault="0077767B" w:rsidP="0077767B">
      <w:pPr>
        <w:pStyle w:val="afb"/>
        <w:rPr>
          <w:sz w:val="20"/>
          <w:szCs w:val="20"/>
        </w:rPr>
      </w:pPr>
      <w:r w:rsidRPr="00337925">
        <w:rPr>
          <w:sz w:val="20"/>
          <w:szCs w:val="20"/>
        </w:rPr>
        <w:t>б - время моделирования 0,4 пс</w:t>
      </w:r>
    </w:p>
    <w:p w14:paraId="678F7CC7" w14:textId="632F42FF" w:rsidR="0077767B" w:rsidRPr="00337925" w:rsidRDefault="0077767B" w:rsidP="0077767B">
      <w:pPr>
        <w:pStyle w:val="afb"/>
        <w:rPr>
          <w:sz w:val="20"/>
          <w:szCs w:val="20"/>
        </w:rPr>
      </w:pPr>
      <w:r w:rsidRPr="00337925">
        <w:rPr>
          <w:sz w:val="20"/>
          <w:szCs w:val="20"/>
        </w:rPr>
        <w:t>в - время моделирования 0,8 пс</w:t>
      </w:r>
    </w:p>
    <w:p w14:paraId="272A1724" w14:textId="77777777" w:rsidR="00C846BA" w:rsidRPr="00337925" w:rsidRDefault="00C846BA" w:rsidP="00837779">
      <w:pPr>
        <w:pStyle w:val="a9"/>
      </w:pPr>
    </w:p>
    <w:p w14:paraId="1E255AB7" w14:textId="26CF332A" w:rsidR="0077767B" w:rsidRPr="00337925" w:rsidRDefault="0077767B" w:rsidP="0077767B">
      <w:pPr>
        <w:pStyle w:val="afb"/>
      </w:pPr>
      <w:r w:rsidRPr="00337925">
        <w:t>Рисунок</w:t>
      </w:r>
      <w:r w:rsidR="00631686" w:rsidRPr="00337925">
        <w:t xml:space="preserve"> 3.45</w:t>
      </w:r>
      <w:r w:rsidRPr="00337925">
        <w:t xml:space="preserve"> – Развитие каскада от первично выбитого атома железа с энергией </w:t>
      </w:r>
      <w:r w:rsidR="00285DA7" w:rsidRPr="00337925">
        <w:t>10</w:t>
      </w:r>
      <w:r w:rsidR="00E40F3E" w:rsidRPr="00337925">
        <w:t xml:space="preserve"> </w:t>
      </w:r>
      <w:r w:rsidRPr="00337925">
        <w:t>кэВ.</w:t>
      </w:r>
      <w:r w:rsidR="000C1F17" w:rsidRPr="00337925">
        <w:t xml:space="preserve"> Синим выделены атомы железа, красным – кислорода.</w:t>
      </w:r>
    </w:p>
    <w:p w14:paraId="242926EA" w14:textId="77777777" w:rsidR="00C846BA" w:rsidRPr="00337925" w:rsidRDefault="00C846BA" w:rsidP="00837779">
      <w:pPr>
        <w:pStyle w:val="a9"/>
      </w:pPr>
    </w:p>
    <w:p w14:paraId="7B4CD13F" w14:textId="462C6C06" w:rsidR="00584D9F" w:rsidRPr="00337925" w:rsidRDefault="00584D9F" w:rsidP="00584D9F">
      <w:r w:rsidRPr="00337925">
        <w:t>Видно, что каскад, главным образом проходит внутрь, немного распыляя поверхность в месте удара. Кислород, при этом, продолжает захватываться поверхностью.</w:t>
      </w:r>
    </w:p>
    <w:p w14:paraId="643094B4" w14:textId="220CFFEE" w:rsidR="00D74FFC" w:rsidRDefault="0077767B" w:rsidP="00C63235">
      <w:r w:rsidRPr="00337925">
        <w:t>На рисунке</w:t>
      </w:r>
      <w:r w:rsidR="00631686" w:rsidRPr="00337925">
        <w:t xml:space="preserve"> 3.46</w:t>
      </w:r>
      <w:r w:rsidRPr="00337925">
        <w:t xml:space="preserve"> показана функция радиального распределения атомов железа для трех характерных зон: (а) в объеме ячейки вне каскада, (б) на части поверхности железо </w:t>
      </w:r>
      <w:r w:rsidR="00584D9F" w:rsidRPr="00337925">
        <w:t>-</w:t>
      </w:r>
      <w:r w:rsidRPr="00337925">
        <w:t xml:space="preserve"> кислород, не затронутой каскадом, и (в) на части поверхности, по которой происходит каскад.</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77767B" w:rsidRPr="00337925" w14:paraId="5A13A660" w14:textId="77777777" w:rsidTr="00C63235">
        <w:trPr>
          <w:trHeight w:val="3864"/>
        </w:trPr>
        <w:tc>
          <w:tcPr>
            <w:tcW w:w="4672" w:type="dxa"/>
            <w:vAlign w:val="center"/>
          </w:tcPr>
          <w:p w14:paraId="1E1CC210" w14:textId="628BFC80" w:rsidR="00D9002B" w:rsidRPr="00337925" w:rsidRDefault="00D9002B" w:rsidP="00D9002B">
            <w:pPr>
              <w:pStyle w:val="afb"/>
            </w:pPr>
            <w:r w:rsidRPr="00337925">
              <w:object w:dxaOrig="7294" w:dyaOrig="5569" w14:anchorId="26EE46BF">
                <v:shape id="_x0000_i1068" type="#_x0000_t75" style="width:189pt;height:141.6pt" o:ole="">
                  <v:imagedata r:id="rId168" o:title=""/>
                </v:shape>
                <o:OLEObject Type="Embed" ProgID="Origin50.Graph" ShapeID="_x0000_i1068" DrawAspect="Content" ObjectID="_1591785246" r:id="rId169"/>
              </w:object>
            </w:r>
          </w:p>
          <w:p w14:paraId="3A0D39CF" w14:textId="6A55AB29" w:rsidR="0077767B" w:rsidRPr="00337925" w:rsidRDefault="00D9002B" w:rsidP="00D9002B">
            <w:pPr>
              <w:pStyle w:val="afb"/>
            </w:pPr>
            <w:r>
              <w:t>а</w:t>
            </w:r>
          </w:p>
        </w:tc>
        <w:tc>
          <w:tcPr>
            <w:tcW w:w="4673" w:type="dxa"/>
            <w:vAlign w:val="center"/>
          </w:tcPr>
          <w:p w14:paraId="5CBC3F19" w14:textId="74C4B50F" w:rsidR="00D9002B" w:rsidRPr="00337925" w:rsidRDefault="00D9002B" w:rsidP="00D9002B">
            <w:pPr>
              <w:pStyle w:val="afb"/>
            </w:pPr>
            <w:r w:rsidRPr="00337925">
              <w:object w:dxaOrig="7295" w:dyaOrig="5570" w14:anchorId="5D45E057">
                <v:shape id="_x0000_i1070" type="#_x0000_t75" style="width:212.4pt;height:144.6pt" o:ole="">
                  <v:imagedata r:id="rId170" o:title=""/>
                </v:shape>
                <o:OLEObject Type="Embed" ProgID="Origin50.Graph" ShapeID="_x0000_i1070" DrawAspect="Content" ObjectID="_1591785247" r:id="rId171"/>
              </w:object>
            </w:r>
          </w:p>
          <w:p w14:paraId="286F8A26" w14:textId="6A377110" w:rsidR="0077767B" w:rsidRPr="00337925" w:rsidRDefault="00D9002B" w:rsidP="00D9002B">
            <w:pPr>
              <w:pStyle w:val="afb"/>
            </w:pPr>
            <w:r>
              <w:t>б</w:t>
            </w:r>
          </w:p>
        </w:tc>
      </w:tr>
    </w:tbl>
    <w:p w14:paraId="63E3B581" w14:textId="77777777" w:rsidR="00C846BA" w:rsidRPr="00337925" w:rsidRDefault="00C846BA" w:rsidP="00837779">
      <w:pPr>
        <w:pStyle w:val="a9"/>
      </w:pPr>
    </w:p>
    <w:p w14:paraId="4521E4A2" w14:textId="5B7EF4F8" w:rsidR="00C846BA" w:rsidRPr="00337925" w:rsidRDefault="00D9002B" w:rsidP="0077767B">
      <w:pPr>
        <w:pStyle w:val="afb"/>
        <w:rPr>
          <w:sz w:val="20"/>
          <w:szCs w:val="20"/>
        </w:rPr>
      </w:pPr>
      <w:r>
        <w:rPr>
          <w:sz w:val="20"/>
          <w:szCs w:val="20"/>
        </w:rPr>
        <w:t>а</w:t>
      </w:r>
      <w:r w:rsidR="001C346F" w:rsidRPr="00337925">
        <w:rPr>
          <w:sz w:val="20"/>
          <w:szCs w:val="20"/>
        </w:rPr>
        <w:t xml:space="preserve"> – область поверхности без каскада</w:t>
      </w:r>
    </w:p>
    <w:p w14:paraId="027A926A" w14:textId="07A4B639" w:rsidR="0077767B" w:rsidRPr="00337925" w:rsidRDefault="00D9002B" w:rsidP="0077767B">
      <w:pPr>
        <w:pStyle w:val="afb"/>
        <w:rPr>
          <w:sz w:val="20"/>
          <w:szCs w:val="20"/>
        </w:rPr>
      </w:pPr>
      <w:r>
        <w:rPr>
          <w:sz w:val="20"/>
          <w:szCs w:val="20"/>
        </w:rPr>
        <w:t>б</w:t>
      </w:r>
      <w:r w:rsidR="001C346F" w:rsidRPr="00337925">
        <w:rPr>
          <w:sz w:val="20"/>
          <w:szCs w:val="20"/>
        </w:rPr>
        <w:t xml:space="preserve"> – область поверхности с каскадом</w:t>
      </w:r>
    </w:p>
    <w:p w14:paraId="55A2F532" w14:textId="77777777" w:rsidR="00C846BA" w:rsidRPr="00337925" w:rsidRDefault="00C846BA" w:rsidP="00837779">
      <w:pPr>
        <w:pStyle w:val="a9"/>
      </w:pPr>
    </w:p>
    <w:p w14:paraId="77EAAD3C" w14:textId="7B4B3BC9" w:rsidR="0077767B" w:rsidRPr="00337925" w:rsidRDefault="0077767B" w:rsidP="0077767B">
      <w:pPr>
        <w:pStyle w:val="afb"/>
      </w:pPr>
      <w:r w:rsidRPr="00337925">
        <w:t>Рисунок</w:t>
      </w:r>
      <w:r w:rsidR="00631686" w:rsidRPr="00337925">
        <w:t xml:space="preserve"> 3.46</w:t>
      </w:r>
      <w:r w:rsidRPr="00337925">
        <w:t xml:space="preserve"> – Структурный анализ железа для </w:t>
      </w:r>
      <w:r w:rsidR="001C346F" w:rsidRPr="00337925">
        <w:t>различных</w:t>
      </w:r>
      <w:r w:rsidR="006162C2" w:rsidRPr="00337925">
        <w:t xml:space="preserve"> областей расчетной ячейки после прохождения каскада</w:t>
      </w:r>
      <w:r w:rsidRPr="00337925">
        <w:t>.</w:t>
      </w:r>
    </w:p>
    <w:p w14:paraId="4D938A30" w14:textId="77777777" w:rsidR="00C846BA" w:rsidRPr="00337925" w:rsidRDefault="00C846BA" w:rsidP="00837779">
      <w:pPr>
        <w:pStyle w:val="a9"/>
      </w:pPr>
    </w:p>
    <w:p w14:paraId="0104D5CE" w14:textId="7BB09FC3" w:rsidR="0077767B" w:rsidRPr="00337925" w:rsidRDefault="0077767B" w:rsidP="0077767B">
      <w:r w:rsidRPr="00337925">
        <w:t>Как можно видеть, сам по себе каскад не оказывает особого влияния на рост оксидной пленки, однако изменение структуры поверхности в области каскада, хорошо заметно на рис</w:t>
      </w:r>
      <w:r w:rsidR="001C346F" w:rsidRPr="00337925">
        <w:t>унке</w:t>
      </w:r>
      <w:r w:rsidR="00631686" w:rsidRPr="00337925">
        <w:t xml:space="preserve"> 3.46</w:t>
      </w:r>
      <w:r w:rsidRPr="00337925">
        <w:t xml:space="preserve"> (</w:t>
      </w:r>
      <w:r w:rsidR="00D9002B">
        <w:t>б</w:t>
      </w:r>
      <w:r w:rsidRPr="00337925">
        <w:t>), может в дальнейшем сказаться на эффективности роста слоя оксида. Однако для выяснения долгосрочных последствий прохождения каскада на рост оксидной пленки необходимо дальнейшее моделирование в течение как минимум нескольких сотен пикосекунд.</w:t>
      </w:r>
    </w:p>
    <w:p w14:paraId="5861F4B2" w14:textId="77777777" w:rsidR="00C846BA" w:rsidRPr="00337925" w:rsidRDefault="00C846BA" w:rsidP="0077767B"/>
    <w:p w14:paraId="2C351F30" w14:textId="694FFF20" w:rsidR="005C40D6" w:rsidRPr="00337925" w:rsidRDefault="005C40D6" w:rsidP="005C40D6">
      <w:pPr>
        <w:pStyle w:val="3"/>
      </w:pPr>
      <w:bookmarkStart w:id="132" w:name="_Toc517859553"/>
      <w:r w:rsidRPr="00337925">
        <w:t xml:space="preserve">Моделирование каскадообразования в системе железо </w:t>
      </w:r>
      <w:r w:rsidR="000C1F17" w:rsidRPr="00337925">
        <w:t>-</w:t>
      </w:r>
      <w:r w:rsidRPr="00337925">
        <w:t xml:space="preserve"> хром.</w:t>
      </w:r>
      <w:bookmarkEnd w:id="132"/>
    </w:p>
    <w:p w14:paraId="127907FA" w14:textId="428A4417" w:rsidR="004E51AA" w:rsidRPr="00337925" w:rsidRDefault="004E51AA" w:rsidP="004E51AA">
      <w:pPr>
        <w:pStyle w:val="4"/>
      </w:pPr>
      <w:bookmarkStart w:id="133" w:name="_Toc517859554"/>
      <w:r w:rsidRPr="00337925">
        <w:t>Каскад в объеме системы железо – хром.</w:t>
      </w:r>
      <w:bookmarkEnd w:id="133"/>
    </w:p>
    <w:p w14:paraId="4833CE66" w14:textId="2F5AEC10" w:rsidR="004E51AA" w:rsidRPr="00337925" w:rsidRDefault="004E51AA" w:rsidP="004E51AA">
      <w:r w:rsidRPr="00337925">
        <w:t xml:space="preserve">Концентрация хрома в этом эксперименте было </w:t>
      </w:r>
      <w:r w:rsidRPr="00337925">
        <w:rPr>
          <w:rFonts w:cs="Times New Roman"/>
        </w:rPr>
        <w:t>≈</w:t>
      </w:r>
      <w:r w:rsidRPr="00337925">
        <w:t xml:space="preserve">30 </w:t>
      </w:r>
      <w:r w:rsidR="009053E3">
        <w:t>мас.%</w:t>
      </w:r>
      <w:r w:rsidRPr="00337925">
        <w:t xml:space="preserve">. Размер кристаллита 80х80х80 атомных слоев. Энергия налетающей частицы </w:t>
      </w:r>
      <w:r w:rsidRPr="00337925">
        <w:rPr>
          <w:rFonts w:cs="Times New Roman"/>
        </w:rPr>
        <w:t>≈</w:t>
      </w:r>
      <w:r w:rsidRPr="00337925">
        <w:t>6 кэВ.</w:t>
      </w:r>
    </w:p>
    <w:p w14:paraId="0681EAF6" w14:textId="3FCD12E0" w:rsidR="004E51AA" w:rsidRPr="00337925" w:rsidRDefault="004E51AA" w:rsidP="004E51AA">
      <w:r w:rsidRPr="00337925">
        <w:t>На рисунке</w:t>
      </w:r>
      <w:r w:rsidR="00631686" w:rsidRPr="00337925">
        <w:t xml:space="preserve"> 3.47</w:t>
      </w:r>
      <w:r w:rsidRPr="00337925">
        <w:t xml:space="preserve"> представлен дефектный анализ области прохождения каскада.</w:t>
      </w:r>
    </w:p>
    <w:p w14:paraId="1C6E9A5E" w14:textId="77777777" w:rsidR="00C846BA" w:rsidRPr="00337925" w:rsidRDefault="00C846BA"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6"/>
        <w:gridCol w:w="2336"/>
        <w:gridCol w:w="2336"/>
        <w:gridCol w:w="2337"/>
      </w:tblGrid>
      <w:tr w:rsidR="00C846BA" w:rsidRPr="00337925" w14:paraId="0CD6B03B" w14:textId="08E7E436" w:rsidTr="00C846BA">
        <w:tc>
          <w:tcPr>
            <w:tcW w:w="2336" w:type="dxa"/>
            <w:vAlign w:val="center"/>
          </w:tcPr>
          <w:p w14:paraId="411F92EB" w14:textId="77777777" w:rsidR="00C846BA" w:rsidRPr="00337925" w:rsidRDefault="00C846BA" w:rsidP="00C846BA">
            <w:pPr>
              <w:pStyle w:val="afb"/>
            </w:pPr>
            <w:r w:rsidRPr="00337925">
              <w:rPr>
                <w:noProof/>
              </w:rPr>
              <w:drawing>
                <wp:inline distT="0" distB="0" distL="0" distR="0" wp14:anchorId="564C47CD" wp14:editId="3B41F5FC">
                  <wp:extent cx="1117457" cy="1080000"/>
                  <wp:effectExtent l="19050" t="19050" r="26035" b="25400"/>
                  <wp:docPr id="18474" name="Рисунок 18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117457" cy="1080000"/>
                          </a:xfrm>
                          <a:prstGeom prst="rect">
                            <a:avLst/>
                          </a:prstGeom>
                          <a:ln>
                            <a:solidFill>
                              <a:schemeClr val="tx1"/>
                            </a:solidFill>
                          </a:ln>
                        </pic:spPr>
                      </pic:pic>
                    </a:graphicData>
                  </a:graphic>
                </wp:inline>
              </w:drawing>
            </w:r>
          </w:p>
          <w:p w14:paraId="73541A02" w14:textId="77777777" w:rsidR="00C846BA" w:rsidRPr="00337925" w:rsidRDefault="00C846BA" w:rsidP="00C846BA">
            <w:pPr>
              <w:pStyle w:val="afb"/>
            </w:pPr>
            <w:r w:rsidRPr="00337925">
              <w:t>а</w:t>
            </w:r>
          </w:p>
        </w:tc>
        <w:tc>
          <w:tcPr>
            <w:tcW w:w="2336" w:type="dxa"/>
            <w:vAlign w:val="center"/>
          </w:tcPr>
          <w:p w14:paraId="7C76BA5B" w14:textId="77777777" w:rsidR="00C846BA" w:rsidRPr="00337925" w:rsidRDefault="00C846BA" w:rsidP="00C846BA">
            <w:pPr>
              <w:pStyle w:val="afb"/>
            </w:pPr>
            <w:r w:rsidRPr="00337925">
              <w:rPr>
                <w:noProof/>
              </w:rPr>
              <w:drawing>
                <wp:inline distT="0" distB="0" distL="0" distR="0" wp14:anchorId="7BF062DA" wp14:editId="65DFD362">
                  <wp:extent cx="1064615" cy="1080000"/>
                  <wp:effectExtent l="19050" t="19050" r="21590" b="25400"/>
                  <wp:docPr id="18475" name="Рисунок 1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064615" cy="1080000"/>
                          </a:xfrm>
                          <a:prstGeom prst="rect">
                            <a:avLst/>
                          </a:prstGeom>
                          <a:ln>
                            <a:solidFill>
                              <a:schemeClr val="tx1"/>
                            </a:solidFill>
                          </a:ln>
                        </pic:spPr>
                      </pic:pic>
                    </a:graphicData>
                  </a:graphic>
                </wp:inline>
              </w:drawing>
            </w:r>
          </w:p>
          <w:p w14:paraId="71D82A2B" w14:textId="77777777" w:rsidR="00C846BA" w:rsidRPr="00337925" w:rsidRDefault="00C846BA" w:rsidP="00C846BA">
            <w:pPr>
              <w:pStyle w:val="afb"/>
            </w:pPr>
            <w:r w:rsidRPr="00337925">
              <w:t>б</w:t>
            </w:r>
          </w:p>
        </w:tc>
        <w:tc>
          <w:tcPr>
            <w:tcW w:w="2336" w:type="dxa"/>
            <w:vAlign w:val="center"/>
          </w:tcPr>
          <w:p w14:paraId="74C32988" w14:textId="77777777" w:rsidR="00C846BA" w:rsidRPr="00337925" w:rsidRDefault="00C846BA" w:rsidP="00C846BA">
            <w:pPr>
              <w:pStyle w:val="afb"/>
            </w:pPr>
            <w:r w:rsidRPr="00337925">
              <w:rPr>
                <w:noProof/>
              </w:rPr>
              <w:drawing>
                <wp:inline distT="0" distB="0" distL="0" distR="0" wp14:anchorId="44D438DD" wp14:editId="1C9650BA">
                  <wp:extent cx="1184625" cy="1080000"/>
                  <wp:effectExtent l="19050" t="19050" r="15875" b="25400"/>
                  <wp:docPr id="18476" name="Рисунок 1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184625" cy="1080000"/>
                          </a:xfrm>
                          <a:prstGeom prst="rect">
                            <a:avLst/>
                          </a:prstGeom>
                          <a:ln>
                            <a:solidFill>
                              <a:schemeClr val="tx1"/>
                            </a:solidFill>
                          </a:ln>
                        </pic:spPr>
                      </pic:pic>
                    </a:graphicData>
                  </a:graphic>
                </wp:inline>
              </w:drawing>
            </w:r>
          </w:p>
          <w:p w14:paraId="7EBDDE17" w14:textId="7E1D4B07" w:rsidR="00C846BA" w:rsidRPr="00337925" w:rsidRDefault="00C846BA" w:rsidP="00C846BA">
            <w:pPr>
              <w:pStyle w:val="afb"/>
              <w:rPr>
                <w:noProof/>
              </w:rPr>
            </w:pPr>
            <w:r w:rsidRPr="00337925">
              <w:t>в</w:t>
            </w:r>
          </w:p>
        </w:tc>
        <w:tc>
          <w:tcPr>
            <w:tcW w:w="2337" w:type="dxa"/>
            <w:vAlign w:val="center"/>
          </w:tcPr>
          <w:p w14:paraId="4DA3AC43" w14:textId="77777777" w:rsidR="00C846BA" w:rsidRPr="00337925" w:rsidRDefault="00C846BA" w:rsidP="00C846BA">
            <w:pPr>
              <w:pStyle w:val="afb"/>
            </w:pPr>
            <w:r w:rsidRPr="00337925">
              <w:rPr>
                <w:noProof/>
              </w:rPr>
              <w:drawing>
                <wp:inline distT="0" distB="0" distL="0" distR="0" wp14:anchorId="78784DD8" wp14:editId="3A4F53C7">
                  <wp:extent cx="1070663" cy="1080000"/>
                  <wp:effectExtent l="19050" t="19050" r="15240" b="25400"/>
                  <wp:docPr id="18477" name="Рисунок 1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070663" cy="1080000"/>
                          </a:xfrm>
                          <a:prstGeom prst="rect">
                            <a:avLst/>
                          </a:prstGeom>
                          <a:ln>
                            <a:solidFill>
                              <a:schemeClr val="tx1"/>
                            </a:solidFill>
                          </a:ln>
                        </pic:spPr>
                      </pic:pic>
                    </a:graphicData>
                  </a:graphic>
                </wp:inline>
              </w:drawing>
            </w:r>
          </w:p>
          <w:p w14:paraId="432A94C1" w14:textId="1B146520" w:rsidR="00C846BA" w:rsidRPr="00337925" w:rsidRDefault="00C846BA" w:rsidP="00C846BA">
            <w:pPr>
              <w:pStyle w:val="afb"/>
              <w:rPr>
                <w:noProof/>
              </w:rPr>
            </w:pPr>
            <w:r w:rsidRPr="00337925">
              <w:t>г</w:t>
            </w:r>
          </w:p>
        </w:tc>
      </w:tr>
    </w:tbl>
    <w:p w14:paraId="63B7FEE9" w14:textId="77777777" w:rsidR="00C846BA" w:rsidRPr="00337925" w:rsidRDefault="00C846BA" w:rsidP="00837779">
      <w:pPr>
        <w:pStyle w:val="a9"/>
      </w:pPr>
    </w:p>
    <w:p w14:paraId="0BC2714F" w14:textId="3B0902AA" w:rsidR="00C846BA" w:rsidRPr="00337925" w:rsidRDefault="004E51AA" w:rsidP="004E51AA">
      <w:pPr>
        <w:pStyle w:val="afb"/>
        <w:rPr>
          <w:sz w:val="20"/>
          <w:szCs w:val="20"/>
        </w:rPr>
      </w:pPr>
      <w:r w:rsidRPr="00337925">
        <w:rPr>
          <w:sz w:val="20"/>
          <w:szCs w:val="20"/>
        </w:rPr>
        <w:t>а – 2 пс</w:t>
      </w:r>
    </w:p>
    <w:p w14:paraId="395992EB" w14:textId="77777777" w:rsidR="00C846BA" w:rsidRPr="00337925" w:rsidRDefault="004E51AA" w:rsidP="004E51AA">
      <w:pPr>
        <w:pStyle w:val="afb"/>
        <w:rPr>
          <w:sz w:val="20"/>
          <w:szCs w:val="20"/>
        </w:rPr>
      </w:pPr>
      <w:r w:rsidRPr="00337925">
        <w:rPr>
          <w:sz w:val="20"/>
          <w:szCs w:val="20"/>
        </w:rPr>
        <w:t>б – 4 пс</w:t>
      </w:r>
    </w:p>
    <w:p w14:paraId="6405A0BC" w14:textId="77777777" w:rsidR="00C846BA" w:rsidRPr="00337925" w:rsidRDefault="004E51AA" w:rsidP="004E51AA">
      <w:pPr>
        <w:pStyle w:val="afb"/>
        <w:rPr>
          <w:sz w:val="20"/>
          <w:szCs w:val="20"/>
        </w:rPr>
      </w:pPr>
      <w:r w:rsidRPr="00337925">
        <w:rPr>
          <w:sz w:val="20"/>
          <w:szCs w:val="20"/>
        </w:rPr>
        <w:t>в – 8 пс</w:t>
      </w:r>
    </w:p>
    <w:p w14:paraId="2407436C" w14:textId="46F43C8A" w:rsidR="004E51AA" w:rsidRPr="00337925" w:rsidRDefault="004E51AA" w:rsidP="004E51AA">
      <w:pPr>
        <w:pStyle w:val="afb"/>
        <w:rPr>
          <w:sz w:val="20"/>
          <w:szCs w:val="20"/>
        </w:rPr>
      </w:pPr>
      <w:r w:rsidRPr="00337925">
        <w:rPr>
          <w:sz w:val="20"/>
          <w:szCs w:val="20"/>
        </w:rPr>
        <w:t>г – 12 пс</w:t>
      </w:r>
    </w:p>
    <w:p w14:paraId="22C357B8" w14:textId="77777777" w:rsidR="00C846BA" w:rsidRPr="00337925" w:rsidRDefault="00C846BA" w:rsidP="00837779">
      <w:pPr>
        <w:pStyle w:val="a9"/>
      </w:pPr>
    </w:p>
    <w:p w14:paraId="45B23E6E" w14:textId="58E64FD8" w:rsidR="004E51AA" w:rsidRPr="00337925" w:rsidRDefault="004E51AA" w:rsidP="004E51AA">
      <w:pPr>
        <w:pStyle w:val="afb"/>
      </w:pPr>
      <w:r w:rsidRPr="00337925">
        <w:t>Рисунок</w:t>
      </w:r>
      <w:r w:rsidR="00631686" w:rsidRPr="00337925">
        <w:t xml:space="preserve"> 3.47</w:t>
      </w:r>
      <w:r w:rsidRPr="00337925">
        <w:t xml:space="preserve"> – Дефектный анализ каскада. Синим выделены вакансии, красным – междоузлия. Атомы кристаллита удалены</w:t>
      </w:r>
    </w:p>
    <w:p w14:paraId="0DA1D4FB" w14:textId="77777777" w:rsidR="00C846BA" w:rsidRPr="00337925" w:rsidRDefault="00C846BA" w:rsidP="00837779">
      <w:pPr>
        <w:pStyle w:val="a9"/>
      </w:pPr>
    </w:p>
    <w:p w14:paraId="472B50C1" w14:textId="36B346C0" w:rsidR="001A5AA3" w:rsidRPr="00337925" w:rsidRDefault="001A5AA3" w:rsidP="004E51AA">
      <w:r w:rsidRPr="00337925">
        <w:t>Сравнивая этот эксперимент с каскадом в объеме железа, отличий практически нет (есть только статистические).</w:t>
      </w:r>
    </w:p>
    <w:p w14:paraId="6211E4A4" w14:textId="45DF8BCD" w:rsidR="004E51AA" w:rsidRPr="00337925" w:rsidRDefault="004E51AA" w:rsidP="004E51AA">
      <w:r w:rsidRPr="00337925">
        <w:t>Параметры каскада представлены в таблице</w:t>
      </w:r>
      <w:r w:rsidR="00337925" w:rsidRPr="00337925">
        <w:t xml:space="preserve"> 3.7</w:t>
      </w:r>
      <w:r w:rsidRPr="00337925">
        <w:t>.</w:t>
      </w:r>
    </w:p>
    <w:p w14:paraId="4972D54B" w14:textId="77777777" w:rsidR="003E3228" w:rsidRPr="00337925" w:rsidRDefault="003E3228" w:rsidP="00837779">
      <w:pPr>
        <w:pStyle w:val="a9"/>
      </w:pPr>
    </w:p>
    <w:p w14:paraId="637D49E2" w14:textId="44720D42" w:rsidR="004E51AA" w:rsidRPr="00337925" w:rsidRDefault="004E51AA" w:rsidP="004E51AA">
      <w:pPr>
        <w:pStyle w:val="af9"/>
      </w:pPr>
      <w:r w:rsidRPr="00337925">
        <w:t xml:space="preserve">Таблица </w:t>
      </w:r>
      <w:r w:rsidR="00337925" w:rsidRPr="00337925">
        <w:t xml:space="preserve">3.7 </w:t>
      </w:r>
      <w:r w:rsidRPr="00337925">
        <w:t>– Параметры каскада.</w:t>
      </w:r>
    </w:p>
    <w:tbl>
      <w:tblPr>
        <w:tblStyle w:val="a4"/>
        <w:tblW w:w="0" w:type="auto"/>
        <w:tblLook w:val="04A0" w:firstRow="1" w:lastRow="0" w:firstColumn="1" w:lastColumn="0" w:noHBand="0" w:noVBand="1"/>
      </w:tblPr>
      <w:tblGrid>
        <w:gridCol w:w="6091"/>
        <w:gridCol w:w="3254"/>
      </w:tblGrid>
      <w:tr w:rsidR="004E51AA" w:rsidRPr="00337925" w14:paraId="069B819B" w14:textId="77777777" w:rsidTr="00284727">
        <w:tc>
          <w:tcPr>
            <w:tcW w:w="6091" w:type="dxa"/>
          </w:tcPr>
          <w:p w14:paraId="588848EE" w14:textId="77777777" w:rsidR="004E51AA" w:rsidRPr="00337925" w:rsidRDefault="004E51AA" w:rsidP="00284727">
            <w:pPr>
              <w:pStyle w:val="afa"/>
            </w:pPr>
            <w:r w:rsidRPr="00337925">
              <w:t>Общее кол-во атомов в ячейке</w:t>
            </w:r>
          </w:p>
        </w:tc>
        <w:tc>
          <w:tcPr>
            <w:tcW w:w="3254" w:type="dxa"/>
          </w:tcPr>
          <w:p w14:paraId="7F62A687" w14:textId="77777777" w:rsidR="004E51AA" w:rsidRPr="00337925" w:rsidRDefault="004E51AA" w:rsidP="00284727">
            <w:pPr>
              <w:pStyle w:val="afa"/>
            </w:pPr>
            <w:r w:rsidRPr="00337925">
              <w:t>1024000</w:t>
            </w:r>
          </w:p>
        </w:tc>
      </w:tr>
      <w:tr w:rsidR="004E51AA" w:rsidRPr="00337925" w14:paraId="2B3B970A" w14:textId="77777777" w:rsidTr="00284727">
        <w:tc>
          <w:tcPr>
            <w:tcW w:w="6091" w:type="dxa"/>
          </w:tcPr>
          <w:p w14:paraId="16C7D4D4" w14:textId="77777777" w:rsidR="004E51AA" w:rsidRPr="00337925" w:rsidRDefault="004E51AA" w:rsidP="00284727">
            <w:pPr>
              <w:pStyle w:val="afa"/>
            </w:pPr>
            <w:r w:rsidRPr="00337925">
              <w:t>Энергия</w:t>
            </w:r>
          </w:p>
        </w:tc>
        <w:tc>
          <w:tcPr>
            <w:tcW w:w="3254" w:type="dxa"/>
          </w:tcPr>
          <w:p w14:paraId="0B3C815E" w14:textId="77777777" w:rsidR="004E51AA" w:rsidRPr="00337925" w:rsidRDefault="004E51AA" w:rsidP="00284727">
            <w:pPr>
              <w:pStyle w:val="afa"/>
            </w:pPr>
            <w:r w:rsidRPr="00337925">
              <w:t>≈6 кэВ</w:t>
            </w:r>
          </w:p>
        </w:tc>
      </w:tr>
      <w:tr w:rsidR="004E51AA" w:rsidRPr="00337925" w14:paraId="7063528C" w14:textId="77777777" w:rsidTr="00284727">
        <w:tc>
          <w:tcPr>
            <w:tcW w:w="6091" w:type="dxa"/>
          </w:tcPr>
          <w:p w14:paraId="281E34B3" w14:textId="77777777" w:rsidR="004E51AA" w:rsidRPr="00337925" w:rsidRDefault="004E51AA" w:rsidP="00284727">
            <w:pPr>
              <w:pStyle w:val="afa"/>
            </w:pPr>
            <w:r w:rsidRPr="00337925">
              <w:t xml:space="preserve">Максимальный размер каскада по оси </w:t>
            </w:r>
            <w:r w:rsidRPr="00337925">
              <w:rPr>
                <w:lang w:val="en-US"/>
              </w:rPr>
              <w:t>Z</w:t>
            </w:r>
          </w:p>
        </w:tc>
        <w:tc>
          <w:tcPr>
            <w:tcW w:w="3254" w:type="dxa"/>
          </w:tcPr>
          <w:p w14:paraId="29D8773E" w14:textId="77777777" w:rsidR="004E51AA" w:rsidRPr="00337925" w:rsidRDefault="004E51AA" w:rsidP="00284727">
            <w:pPr>
              <w:pStyle w:val="afa"/>
            </w:pPr>
            <w:r w:rsidRPr="00337925">
              <w:rPr>
                <w:rFonts w:cs="Times New Roman"/>
              </w:rPr>
              <w:t>≈</w:t>
            </w:r>
            <w:r w:rsidRPr="00337925">
              <w:rPr>
                <w:lang w:val="en-US"/>
              </w:rPr>
              <w:t>60</w:t>
            </w:r>
            <w:r w:rsidRPr="00337925">
              <w:t xml:space="preserve"> Å</w:t>
            </w:r>
          </w:p>
        </w:tc>
      </w:tr>
      <w:tr w:rsidR="004E51AA" w:rsidRPr="00337925" w14:paraId="6C4F0D9D" w14:textId="77777777" w:rsidTr="00284727">
        <w:tc>
          <w:tcPr>
            <w:tcW w:w="6091" w:type="dxa"/>
          </w:tcPr>
          <w:p w14:paraId="2D62BA93" w14:textId="77777777" w:rsidR="004E51AA" w:rsidRPr="00337925" w:rsidRDefault="004E51AA" w:rsidP="00284727">
            <w:pPr>
              <w:pStyle w:val="afa"/>
            </w:pPr>
            <w:r w:rsidRPr="00337925">
              <w:t xml:space="preserve">Максимальный размер каскада по оси </w:t>
            </w:r>
            <w:r w:rsidRPr="00337925">
              <w:rPr>
                <w:lang w:val="en-US"/>
              </w:rPr>
              <w:t>X</w:t>
            </w:r>
          </w:p>
        </w:tc>
        <w:tc>
          <w:tcPr>
            <w:tcW w:w="3254" w:type="dxa"/>
          </w:tcPr>
          <w:p w14:paraId="3F9C5AAA" w14:textId="77777777" w:rsidR="004E51AA" w:rsidRPr="00337925" w:rsidRDefault="004E51AA" w:rsidP="00284727">
            <w:pPr>
              <w:pStyle w:val="afa"/>
            </w:pPr>
            <w:r w:rsidRPr="00337925">
              <w:rPr>
                <w:rFonts w:cs="Times New Roman"/>
              </w:rPr>
              <w:t>≈</w:t>
            </w:r>
            <w:r w:rsidRPr="00337925">
              <w:t>3</w:t>
            </w:r>
            <w:r w:rsidRPr="00337925">
              <w:rPr>
                <w:lang w:val="en-US"/>
              </w:rPr>
              <w:t>6</w:t>
            </w:r>
            <w:r w:rsidRPr="00337925">
              <w:t xml:space="preserve"> Å</w:t>
            </w:r>
          </w:p>
        </w:tc>
      </w:tr>
      <w:tr w:rsidR="004E51AA" w:rsidRPr="00337925" w14:paraId="5A1B4527" w14:textId="77777777" w:rsidTr="00284727">
        <w:tc>
          <w:tcPr>
            <w:tcW w:w="6091" w:type="dxa"/>
          </w:tcPr>
          <w:p w14:paraId="2FCA226B" w14:textId="77777777" w:rsidR="004E51AA" w:rsidRPr="00337925" w:rsidRDefault="004E51AA" w:rsidP="00284727">
            <w:pPr>
              <w:pStyle w:val="afa"/>
            </w:pPr>
            <w:r w:rsidRPr="00337925">
              <w:t>Вторичные каскады</w:t>
            </w:r>
          </w:p>
        </w:tc>
        <w:tc>
          <w:tcPr>
            <w:tcW w:w="3254" w:type="dxa"/>
          </w:tcPr>
          <w:p w14:paraId="78972960" w14:textId="77777777" w:rsidR="004E51AA" w:rsidRPr="00337925" w:rsidRDefault="004E51AA" w:rsidP="00284727">
            <w:pPr>
              <w:pStyle w:val="afa"/>
            </w:pPr>
            <w:r w:rsidRPr="00337925">
              <w:t>Нет</w:t>
            </w:r>
          </w:p>
        </w:tc>
      </w:tr>
      <w:tr w:rsidR="004E51AA" w:rsidRPr="00337925" w14:paraId="40E10C15" w14:textId="77777777" w:rsidTr="00284727">
        <w:tc>
          <w:tcPr>
            <w:tcW w:w="6091" w:type="dxa"/>
          </w:tcPr>
          <w:p w14:paraId="6338DDFB" w14:textId="77777777" w:rsidR="004E51AA" w:rsidRPr="00337925" w:rsidRDefault="004E51AA" w:rsidP="00284727">
            <w:pPr>
              <w:pStyle w:val="afa"/>
            </w:pPr>
            <w:r w:rsidRPr="00337925">
              <w:t>Время отжига</w:t>
            </w:r>
          </w:p>
        </w:tc>
        <w:tc>
          <w:tcPr>
            <w:tcW w:w="3254" w:type="dxa"/>
          </w:tcPr>
          <w:p w14:paraId="17A8C6D8" w14:textId="77777777" w:rsidR="004E51AA" w:rsidRPr="00337925" w:rsidRDefault="004E51AA" w:rsidP="00284727">
            <w:pPr>
              <w:pStyle w:val="afa"/>
              <w:rPr>
                <w:lang w:val="en-US"/>
              </w:rPr>
            </w:pPr>
            <w:r w:rsidRPr="00337925">
              <w:t>1</w:t>
            </w:r>
            <w:r w:rsidRPr="00337925">
              <w:rPr>
                <w:lang w:val="en-US"/>
              </w:rPr>
              <w:t>2</w:t>
            </w:r>
            <w:r w:rsidRPr="00337925">
              <w:t xml:space="preserve"> пс</w:t>
            </w:r>
          </w:p>
        </w:tc>
      </w:tr>
      <w:tr w:rsidR="004E51AA" w:rsidRPr="00337925" w14:paraId="45480C2D" w14:textId="77777777" w:rsidTr="00284727">
        <w:tc>
          <w:tcPr>
            <w:tcW w:w="6091" w:type="dxa"/>
          </w:tcPr>
          <w:p w14:paraId="149963A3" w14:textId="77777777" w:rsidR="004E51AA" w:rsidRPr="00337925" w:rsidRDefault="004E51AA" w:rsidP="00284727">
            <w:pPr>
              <w:pStyle w:val="afa"/>
            </w:pPr>
            <w:r w:rsidRPr="00337925">
              <w:t>Общее кол-во остаточных вакансий и межузлий</w:t>
            </w:r>
          </w:p>
        </w:tc>
        <w:tc>
          <w:tcPr>
            <w:tcW w:w="3254" w:type="dxa"/>
          </w:tcPr>
          <w:p w14:paraId="5B902E2B" w14:textId="77777777" w:rsidR="004E51AA" w:rsidRPr="00337925" w:rsidRDefault="004E51AA" w:rsidP="00284727">
            <w:pPr>
              <w:pStyle w:val="afa"/>
              <w:rPr>
                <w:lang w:val="en-US"/>
              </w:rPr>
            </w:pPr>
            <w:r w:rsidRPr="00337925">
              <w:rPr>
                <w:lang w:val="en-US"/>
              </w:rPr>
              <w:t>138</w:t>
            </w:r>
          </w:p>
        </w:tc>
      </w:tr>
      <w:tr w:rsidR="004E51AA" w:rsidRPr="00337925" w14:paraId="059C3FE8" w14:textId="77777777" w:rsidTr="00284727">
        <w:tc>
          <w:tcPr>
            <w:tcW w:w="6091" w:type="dxa"/>
          </w:tcPr>
          <w:p w14:paraId="7807EB0B" w14:textId="77777777" w:rsidR="004E51AA" w:rsidRPr="00337925" w:rsidRDefault="004E51AA" w:rsidP="00284727">
            <w:pPr>
              <w:pStyle w:val="afa"/>
            </w:pPr>
            <w:r w:rsidRPr="00337925">
              <w:t>Процентное соотношение от общего кол-ва атомов</w:t>
            </w:r>
          </w:p>
        </w:tc>
        <w:tc>
          <w:tcPr>
            <w:tcW w:w="3254" w:type="dxa"/>
          </w:tcPr>
          <w:p w14:paraId="62D0F6E3" w14:textId="77777777" w:rsidR="004E51AA" w:rsidRPr="00337925" w:rsidRDefault="004E51AA" w:rsidP="00284727">
            <w:pPr>
              <w:pStyle w:val="afa"/>
            </w:pPr>
            <w:r w:rsidRPr="00337925">
              <w:rPr>
                <w:lang w:val="en-US"/>
              </w:rPr>
              <w:t>0</w:t>
            </w:r>
            <w:r w:rsidRPr="00337925">
              <w:t>,</w:t>
            </w:r>
            <w:r w:rsidRPr="00337925">
              <w:rPr>
                <w:lang w:val="en-US"/>
              </w:rPr>
              <w:t>013</w:t>
            </w:r>
            <w:r w:rsidRPr="00337925">
              <w:t>%</w:t>
            </w:r>
          </w:p>
        </w:tc>
      </w:tr>
    </w:tbl>
    <w:p w14:paraId="3CFB5F05" w14:textId="271F00DB" w:rsidR="004E51AA" w:rsidRPr="00337925" w:rsidRDefault="004E51AA" w:rsidP="00837779">
      <w:pPr>
        <w:pStyle w:val="a9"/>
        <w:rPr>
          <w:lang w:val="en-US"/>
        </w:rPr>
      </w:pPr>
    </w:p>
    <w:p w14:paraId="3F2390B9" w14:textId="514D5DC0" w:rsidR="004E23D9" w:rsidRPr="00337925" w:rsidRDefault="004E23D9" w:rsidP="004E23D9">
      <w:pPr>
        <w:ind w:firstLine="708"/>
      </w:pPr>
      <w:r w:rsidRPr="00337925">
        <w:t>В работе [</w:t>
      </w:r>
      <w:r w:rsidRPr="00337925">
        <w:fldChar w:fldCharType="begin"/>
      </w:r>
      <w:r w:rsidRPr="00337925">
        <w:instrText xml:space="preserve"> REF DTerentyev_Displacement_casc_in_Fe_Cr \n \h </w:instrText>
      </w:r>
      <w:r w:rsidR="00337925">
        <w:instrText xml:space="preserve"> \* MERGEFORMAT </w:instrText>
      </w:r>
      <w:r w:rsidRPr="00337925">
        <w:fldChar w:fldCharType="separate"/>
      </w:r>
      <w:r w:rsidR="00710FBB">
        <w:t>54</w:t>
      </w:r>
      <w:r w:rsidRPr="00337925">
        <w:fldChar w:fldCharType="end"/>
      </w:r>
      <w:r w:rsidRPr="00337925">
        <w:t xml:space="preserve">] авторы проводили моделирование каскадообразования в системе железо – 10 </w:t>
      </w:r>
      <w:proofErr w:type="gramStart"/>
      <w:r w:rsidR="009053E3">
        <w:t>мас.%</w:t>
      </w:r>
      <w:proofErr w:type="gramEnd"/>
      <w:r w:rsidRPr="00337925">
        <w:t xml:space="preserve"> хрома с потенциалом </w:t>
      </w:r>
      <w:r w:rsidRPr="00337925">
        <w:rPr>
          <w:lang w:val="en-US"/>
        </w:rPr>
        <w:t>EAM</w:t>
      </w:r>
      <w:r w:rsidRPr="00337925">
        <w:t xml:space="preserve">. Диапазон энергий от 1 кэВ до 50 кэВ. </w:t>
      </w:r>
      <w:r w:rsidR="001A5AA3" w:rsidRPr="00337925">
        <w:t xml:space="preserve">По итогам моделирования было выявлено, что </w:t>
      </w:r>
      <w:r w:rsidRPr="00337925">
        <w:t>хром не влияет на начальный этап формирования и распространения каскада</w:t>
      </w:r>
      <w:r w:rsidR="001A5AA3" w:rsidRPr="00337925">
        <w:t>, что и наблюдается в нашем эксперименте</w:t>
      </w:r>
      <w:r w:rsidRPr="00337925">
        <w:t>. После прохождения каскада, остается чуть больше пар Френкеля, чем в эксперименте без хрома (чистое ОЦК железо) а кластеры чуть меньше. Это связано, как утверждают авторы, с высоким сродством атомов хрома к междоузельным положениям. После прохождения каскада межузельные атомы путем коротких переносов по решетке попадают в ловушку к атомам хрома. Кластеры имеют тенденцию к росту в областях с повышенной концентрацией хрома, где их подвижность снижается.</w:t>
      </w:r>
    </w:p>
    <w:p w14:paraId="5273D4CF" w14:textId="00009AFA" w:rsidR="004E23D9" w:rsidRPr="00337925" w:rsidRDefault="004E23D9" w:rsidP="004E23D9">
      <w:pPr>
        <w:ind w:firstLine="708"/>
      </w:pPr>
      <w:r w:rsidRPr="00337925">
        <w:t>Похожее исследование проводилось и в работе [</w:t>
      </w:r>
      <w:r w:rsidRPr="00337925">
        <w:fldChar w:fldCharType="begin"/>
      </w:r>
      <w:r w:rsidRPr="00337925">
        <w:instrText xml:space="preserve"> REF LMalerba_Mol_dyn_simul_casc_Fe_Cr \n \h </w:instrText>
      </w:r>
      <w:r w:rsidR="00337925">
        <w:instrText xml:space="preserve"> \* MERGEFORMAT </w:instrText>
      </w:r>
      <w:r w:rsidRPr="00337925">
        <w:fldChar w:fldCharType="separate"/>
      </w:r>
      <w:r w:rsidR="00710FBB">
        <w:t>55</w:t>
      </w:r>
      <w:r w:rsidRPr="00337925">
        <w:fldChar w:fldCharType="end"/>
      </w:r>
      <w:r w:rsidRPr="00337925">
        <w:t>] где были точно такие же выводы, что хром не влияет на прохождение каскада.</w:t>
      </w:r>
    </w:p>
    <w:p w14:paraId="63D2B398" w14:textId="77777777" w:rsidR="003E3228" w:rsidRPr="00337925" w:rsidRDefault="003E3228" w:rsidP="004E23D9">
      <w:pPr>
        <w:ind w:firstLine="708"/>
      </w:pPr>
    </w:p>
    <w:p w14:paraId="3955C530" w14:textId="77AA6A06" w:rsidR="005C40D6" w:rsidRPr="00337925" w:rsidRDefault="00D602D1" w:rsidP="005C40D6">
      <w:pPr>
        <w:pStyle w:val="4"/>
      </w:pPr>
      <w:bookmarkStart w:id="134" w:name="_Ref517791487"/>
      <w:bookmarkStart w:id="135" w:name="_Toc517859555"/>
      <w:r w:rsidRPr="00337925">
        <w:t>Каскад в системе желез</w:t>
      </w:r>
      <w:r w:rsidR="00EE1F99" w:rsidRPr="00337925">
        <w:t>о</w:t>
      </w:r>
      <w:r w:rsidRPr="00337925">
        <w:t xml:space="preserve"> </w:t>
      </w:r>
      <w:r w:rsidR="000C1F17" w:rsidRPr="00337925">
        <w:t>-</w:t>
      </w:r>
      <w:r w:rsidRPr="00337925">
        <w:t xml:space="preserve"> хром при наличии свободной поверхности.</w:t>
      </w:r>
      <w:bookmarkEnd w:id="134"/>
      <w:bookmarkEnd w:id="135"/>
    </w:p>
    <w:p w14:paraId="6B839FBF" w14:textId="3C942DF9" w:rsidR="00D602D1" w:rsidRPr="00337925" w:rsidRDefault="00D602D1" w:rsidP="00584D9F">
      <w:r w:rsidRPr="00337925">
        <w:t>Для моделирования каскада создавался кристаллит размерами 80х80х</w:t>
      </w:r>
      <w:r w:rsidR="00DB3ED9" w:rsidRPr="00337925">
        <w:t>6</w:t>
      </w:r>
      <w:r w:rsidRPr="00337925">
        <w:t>0 атомных слоев с периодическими граничными условиями, прогревался до 600</w:t>
      </w:r>
      <w:r w:rsidRPr="00337925">
        <w:rPr>
          <w:rFonts w:cs="Times New Roman"/>
        </w:rPr>
        <w:t xml:space="preserve"> ˚</w:t>
      </w:r>
      <w:r w:rsidRPr="00337925">
        <w:t xml:space="preserve">С и в произвольной точке атому железа придавалась скорость равная энергии </w:t>
      </w:r>
      <w:r w:rsidRPr="00337925">
        <w:rPr>
          <w:rFonts w:cs="Times New Roman"/>
        </w:rPr>
        <w:t>≈</w:t>
      </w:r>
      <w:r w:rsidR="000A6B3D" w:rsidRPr="00337925">
        <w:t xml:space="preserve">10 </w:t>
      </w:r>
      <w:r w:rsidRPr="00337925">
        <w:t xml:space="preserve">кэВ. После начала каскада происходил отжиг дефектов в течении </w:t>
      </w:r>
      <w:r w:rsidR="00493041" w:rsidRPr="00337925">
        <w:t>15</w:t>
      </w:r>
      <w:r w:rsidRPr="00337925">
        <w:t xml:space="preserve"> пс.</w:t>
      </w:r>
      <w:r w:rsidR="00DB3ED9" w:rsidRPr="00337925">
        <w:t xml:space="preserve"> Концентрация хрома </w:t>
      </w:r>
      <w:r w:rsidR="00DB3ED9" w:rsidRPr="00337925">
        <w:rPr>
          <w:rFonts w:cs="Times New Roman"/>
        </w:rPr>
        <w:t>≈</w:t>
      </w:r>
      <w:r w:rsidR="00DB3ED9" w:rsidRPr="00337925">
        <w:t xml:space="preserve">13 </w:t>
      </w:r>
      <w:r w:rsidR="009053E3">
        <w:t>мас.%</w:t>
      </w:r>
      <w:r w:rsidR="00DB3ED9" w:rsidRPr="00337925">
        <w:t>.</w:t>
      </w:r>
      <w:r w:rsidR="00584D9F" w:rsidRPr="00337925">
        <w:t xml:space="preserve"> </w:t>
      </w:r>
      <w:r w:rsidR="00493041" w:rsidRPr="00337925">
        <w:t>На рисунке</w:t>
      </w:r>
      <w:r w:rsidR="00631686" w:rsidRPr="00337925">
        <w:t xml:space="preserve"> 3.48</w:t>
      </w:r>
      <w:r w:rsidR="00493041" w:rsidRPr="00337925">
        <w:t xml:space="preserve"> представлены результаты по моделирования каскада в течении 15 пс.</w:t>
      </w:r>
    </w:p>
    <w:p w14:paraId="3E08C746" w14:textId="77777777" w:rsidR="003E3228" w:rsidRPr="00337925" w:rsidRDefault="003E3228"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6"/>
        <w:gridCol w:w="2202"/>
        <w:gridCol w:w="2421"/>
        <w:gridCol w:w="2676"/>
      </w:tblGrid>
      <w:tr w:rsidR="003E3228" w:rsidRPr="00337925" w14:paraId="47C6ACFA" w14:textId="210EEC20" w:rsidTr="003E3228">
        <w:trPr>
          <w:trHeight w:val="1866"/>
        </w:trPr>
        <w:tc>
          <w:tcPr>
            <w:tcW w:w="2338" w:type="dxa"/>
            <w:vAlign w:val="center"/>
          </w:tcPr>
          <w:p w14:paraId="7085B861" w14:textId="77777777" w:rsidR="003E3228" w:rsidRPr="00337925" w:rsidRDefault="003E3228" w:rsidP="003E3228">
            <w:pPr>
              <w:pStyle w:val="afb"/>
              <w:ind w:left="-534"/>
            </w:pPr>
            <w:r w:rsidRPr="00337925">
              <w:rPr>
                <w:noProof/>
              </w:rPr>
              <w:drawing>
                <wp:inline distT="0" distB="0" distL="0" distR="0" wp14:anchorId="7B8E2299" wp14:editId="1C292015">
                  <wp:extent cx="1379220" cy="1079500"/>
                  <wp:effectExtent l="0" t="0" r="0"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26507" r="24053"/>
                          <a:stretch/>
                        </pic:blipFill>
                        <pic:spPr bwMode="auto">
                          <a:xfrm>
                            <a:off x="0" y="0"/>
                            <a:ext cx="1379859" cy="1080000"/>
                          </a:xfrm>
                          <a:prstGeom prst="rect">
                            <a:avLst/>
                          </a:prstGeom>
                          <a:ln>
                            <a:noFill/>
                          </a:ln>
                          <a:extLst>
                            <a:ext uri="{53640926-AAD7-44D8-BBD7-CCE9431645EC}">
                              <a14:shadowObscured xmlns:a14="http://schemas.microsoft.com/office/drawing/2010/main"/>
                            </a:ext>
                          </a:extLst>
                        </pic:spPr>
                      </pic:pic>
                    </a:graphicData>
                  </a:graphic>
                </wp:inline>
              </w:drawing>
            </w:r>
          </w:p>
          <w:p w14:paraId="130F76F7" w14:textId="54FF5CCB" w:rsidR="003E3228" w:rsidRPr="00337925" w:rsidRDefault="003E3228" w:rsidP="003E3228">
            <w:pPr>
              <w:pStyle w:val="afb"/>
            </w:pPr>
            <w:r w:rsidRPr="00337925">
              <w:t>а</w:t>
            </w:r>
          </w:p>
        </w:tc>
        <w:tc>
          <w:tcPr>
            <w:tcW w:w="2339" w:type="dxa"/>
            <w:vAlign w:val="center"/>
          </w:tcPr>
          <w:p w14:paraId="508CB63F" w14:textId="77777777" w:rsidR="003E3228" w:rsidRPr="00337925" w:rsidRDefault="003E3228" w:rsidP="003E3228">
            <w:pPr>
              <w:pStyle w:val="afb"/>
              <w:ind w:left="-33" w:right="-41"/>
            </w:pPr>
            <w:r w:rsidRPr="00337925">
              <w:rPr>
                <w:noProof/>
              </w:rPr>
              <w:drawing>
                <wp:inline distT="0" distB="0" distL="0" distR="0" wp14:anchorId="05AB9A29" wp14:editId="134055A8">
                  <wp:extent cx="1219200" cy="1079500"/>
                  <wp:effectExtent l="0" t="0" r="0"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8932" r="28825"/>
                          <a:stretch/>
                        </pic:blipFill>
                        <pic:spPr bwMode="auto">
                          <a:xfrm>
                            <a:off x="0" y="0"/>
                            <a:ext cx="1219765" cy="1080000"/>
                          </a:xfrm>
                          <a:prstGeom prst="rect">
                            <a:avLst/>
                          </a:prstGeom>
                          <a:ln>
                            <a:noFill/>
                          </a:ln>
                          <a:extLst>
                            <a:ext uri="{53640926-AAD7-44D8-BBD7-CCE9431645EC}">
                              <a14:shadowObscured xmlns:a14="http://schemas.microsoft.com/office/drawing/2010/main"/>
                            </a:ext>
                          </a:extLst>
                        </pic:spPr>
                      </pic:pic>
                    </a:graphicData>
                  </a:graphic>
                </wp:inline>
              </w:drawing>
            </w:r>
          </w:p>
          <w:p w14:paraId="53538FF6" w14:textId="41386820" w:rsidR="003E3228" w:rsidRPr="00337925" w:rsidRDefault="003E3228" w:rsidP="003E3228">
            <w:pPr>
              <w:pStyle w:val="afb"/>
            </w:pPr>
            <w:r w:rsidRPr="00337925">
              <w:t>б</w:t>
            </w:r>
          </w:p>
        </w:tc>
        <w:tc>
          <w:tcPr>
            <w:tcW w:w="2339" w:type="dxa"/>
            <w:vAlign w:val="center"/>
          </w:tcPr>
          <w:p w14:paraId="56129C1E" w14:textId="77777777" w:rsidR="003E3228" w:rsidRPr="00337925" w:rsidRDefault="003E3228" w:rsidP="003E3228">
            <w:pPr>
              <w:pStyle w:val="afb"/>
              <w:ind w:left="-45"/>
            </w:pPr>
            <w:r w:rsidRPr="00337925">
              <w:rPr>
                <w:noProof/>
              </w:rPr>
              <w:drawing>
                <wp:inline distT="0" distB="0" distL="0" distR="0" wp14:anchorId="3D2B6BD8" wp14:editId="3EF13E2A">
                  <wp:extent cx="1424940" cy="1079500"/>
                  <wp:effectExtent l="0" t="0" r="381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31100" r="30506"/>
                          <a:stretch/>
                        </pic:blipFill>
                        <pic:spPr bwMode="auto">
                          <a:xfrm>
                            <a:off x="0" y="0"/>
                            <a:ext cx="1425600" cy="1080000"/>
                          </a:xfrm>
                          <a:prstGeom prst="rect">
                            <a:avLst/>
                          </a:prstGeom>
                          <a:ln>
                            <a:noFill/>
                          </a:ln>
                          <a:extLst>
                            <a:ext uri="{53640926-AAD7-44D8-BBD7-CCE9431645EC}">
                              <a14:shadowObscured xmlns:a14="http://schemas.microsoft.com/office/drawing/2010/main"/>
                            </a:ext>
                          </a:extLst>
                        </pic:spPr>
                      </pic:pic>
                    </a:graphicData>
                  </a:graphic>
                </wp:inline>
              </w:drawing>
            </w:r>
          </w:p>
          <w:p w14:paraId="06436818" w14:textId="22FC1E84" w:rsidR="003E3228" w:rsidRPr="00337925" w:rsidRDefault="003E3228" w:rsidP="003E3228">
            <w:pPr>
              <w:pStyle w:val="afb"/>
              <w:rPr>
                <w:noProof/>
              </w:rPr>
            </w:pPr>
            <w:r w:rsidRPr="00337925">
              <w:t>в</w:t>
            </w:r>
          </w:p>
        </w:tc>
        <w:tc>
          <w:tcPr>
            <w:tcW w:w="2339" w:type="dxa"/>
            <w:vAlign w:val="center"/>
          </w:tcPr>
          <w:p w14:paraId="6E188F1B" w14:textId="77777777" w:rsidR="003E3228" w:rsidRPr="00337925" w:rsidRDefault="003E3228" w:rsidP="003E3228">
            <w:pPr>
              <w:pStyle w:val="afb"/>
            </w:pPr>
            <w:r w:rsidRPr="00337925">
              <w:rPr>
                <w:noProof/>
              </w:rPr>
              <w:drawing>
                <wp:inline distT="0" distB="0" distL="0" distR="0" wp14:anchorId="395B2503" wp14:editId="0CAB4210">
                  <wp:extent cx="1562100" cy="1079500"/>
                  <wp:effectExtent l="0" t="0" r="0" b="254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25332" r="32702"/>
                          <a:stretch/>
                        </pic:blipFill>
                        <pic:spPr bwMode="auto">
                          <a:xfrm>
                            <a:off x="0" y="0"/>
                            <a:ext cx="1562100" cy="1079500"/>
                          </a:xfrm>
                          <a:prstGeom prst="rect">
                            <a:avLst/>
                          </a:prstGeom>
                          <a:ln>
                            <a:noFill/>
                          </a:ln>
                          <a:extLst>
                            <a:ext uri="{53640926-AAD7-44D8-BBD7-CCE9431645EC}">
                              <a14:shadowObscured xmlns:a14="http://schemas.microsoft.com/office/drawing/2010/main"/>
                            </a:ext>
                          </a:extLst>
                        </pic:spPr>
                      </pic:pic>
                    </a:graphicData>
                  </a:graphic>
                </wp:inline>
              </w:drawing>
            </w:r>
          </w:p>
          <w:p w14:paraId="548558B2" w14:textId="3F36EE27" w:rsidR="003E3228" w:rsidRPr="00337925" w:rsidRDefault="003E3228" w:rsidP="003E3228">
            <w:pPr>
              <w:pStyle w:val="afb"/>
              <w:rPr>
                <w:noProof/>
              </w:rPr>
            </w:pPr>
            <w:r w:rsidRPr="00337925">
              <w:t>г</w:t>
            </w:r>
          </w:p>
        </w:tc>
      </w:tr>
    </w:tbl>
    <w:p w14:paraId="54071C4C" w14:textId="77777777" w:rsidR="003E3228" w:rsidRPr="00337925" w:rsidRDefault="003E3228" w:rsidP="00837779">
      <w:pPr>
        <w:pStyle w:val="a9"/>
      </w:pPr>
    </w:p>
    <w:p w14:paraId="51370ACE" w14:textId="7A135DEC" w:rsidR="003E3228" w:rsidRPr="00337925" w:rsidRDefault="00227481" w:rsidP="00493041">
      <w:pPr>
        <w:pStyle w:val="afb"/>
        <w:rPr>
          <w:sz w:val="20"/>
          <w:szCs w:val="20"/>
        </w:rPr>
      </w:pPr>
      <w:r w:rsidRPr="00337925">
        <w:rPr>
          <w:sz w:val="20"/>
          <w:szCs w:val="20"/>
        </w:rPr>
        <w:t xml:space="preserve">а </w:t>
      </w:r>
      <w:r w:rsidR="00493041" w:rsidRPr="00337925">
        <w:rPr>
          <w:sz w:val="20"/>
          <w:szCs w:val="20"/>
        </w:rPr>
        <w:t>–</w:t>
      </w:r>
      <w:r w:rsidRPr="00337925">
        <w:rPr>
          <w:sz w:val="20"/>
          <w:szCs w:val="20"/>
        </w:rPr>
        <w:t xml:space="preserve"> </w:t>
      </w:r>
      <w:r w:rsidR="00493041" w:rsidRPr="00337925">
        <w:rPr>
          <w:sz w:val="20"/>
          <w:szCs w:val="20"/>
        </w:rPr>
        <w:t>2 пс</w:t>
      </w:r>
    </w:p>
    <w:p w14:paraId="42A70B6B" w14:textId="77777777" w:rsidR="003E3228" w:rsidRPr="00337925" w:rsidRDefault="00493041" w:rsidP="00493041">
      <w:pPr>
        <w:pStyle w:val="afb"/>
        <w:rPr>
          <w:sz w:val="20"/>
          <w:szCs w:val="20"/>
        </w:rPr>
      </w:pPr>
      <w:r w:rsidRPr="00337925">
        <w:rPr>
          <w:sz w:val="20"/>
          <w:szCs w:val="20"/>
        </w:rPr>
        <w:t>б – 4 пс</w:t>
      </w:r>
    </w:p>
    <w:p w14:paraId="42315840" w14:textId="77777777" w:rsidR="003E3228" w:rsidRPr="00337925" w:rsidRDefault="00493041" w:rsidP="00493041">
      <w:pPr>
        <w:pStyle w:val="afb"/>
        <w:rPr>
          <w:sz w:val="20"/>
          <w:szCs w:val="20"/>
        </w:rPr>
      </w:pPr>
      <w:r w:rsidRPr="00337925">
        <w:rPr>
          <w:sz w:val="20"/>
          <w:szCs w:val="20"/>
        </w:rPr>
        <w:t>в – 8 пс</w:t>
      </w:r>
    </w:p>
    <w:p w14:paraId="7DCF1260" w14:textId="2FD5694D" w:rsidR="00227481" w:rsidRPr="00337925" w:rsidRDefault="00493041" w:rsidP="00493041">
      <w:pPr>
        <w:pStyle w:val="afb"/>
        <w:rPr>
          <w:sz w:val="20"/>
          <w:szCs w:val="20"/>
        </w:rPr>
      </w:pPr>
      <w:r w:rsidRPr="00337925">
        <w:rPr>
          <w:sz w:val="20"/>
          <w:szCs w:val="20"/>
        </w:rPr>
        <w:t>г – 15 пс</w:t>
      </w:r>
    </w:p>
    <w:p w14:paraId="293572B6" w14:textId="77777777" w:rsidR="003E3228" w:rsidRPr="00337925" w:rsidRDefault="003E3228" w:rsidP="00837779">
      <w:pPr>
        <w:pStyle w:val="a9"/>
      </w:pPr>
    </w:p>
    <w:p w14:paraId="73EE4E56" w14:textId="0058D113" w:rsidR="00493041" w:rsidRPr="00337925" w:rsidRDefault="00493041" w:rsidP="00493041">
      <w:pPr>
        <w:pStyle w:val="afb"/>
      </w:pPr>
      <w:r w:rsidRPr="00337925">
        <w:t>Рисунок</w:t>
      </w:r>
      <w:r w:rsidR="00631686" w:rsidRPr="00337925">
        <w:t xml:space="preserve"> 3.48</w:t>
      </w:r>
      <w:r w:rsidRPr="00337925">
        <w:t xml:space="preserve"> – Процесс прохождения каскада в системе железо </w:t>
      </w:r>
      <w:r w:rsidR="000C1F17" w:rsidRPr="00337925">
        <w:t>-</w:t>
      </w:r>
      <w:r w:rsidRPr="00337925">
        <w:t xml:space="preserve"> хром. Синим выделены атомы железа, желтым – хрома.</w:t>
      </w:r>
    </w:p>
    <w:p w14:paraId="46EA8271" w14:textId="77777777" w:rsidR="003E3228" w:rsidRPr="00337925" w:rsidRDefault="003E3228" w:rsidP="00837779">
      <w:pPr>
        <w:pStyle w:val="a9"/>
      </w:pPr>
    </w:p>
    <w:p w14:paraId="08BB5CDB" w14:textId="0363590B" w:rsidR="00493041" w:rsidRPr="00337925" w:rsidRDefault="00493041" w:rsidP="00493041">
      <w:r w:rsidRPr="00337925">
        <w:t xml:space="preserve">Сразу можно заметить, что время отжига выросло, по сравнению с системой чистого железа, </w:t>
      </w:r>
      <w:r w:rsidR="008809E2" w:rsidRPr="00337925">
        <w:t>в 1,5 раза. Размер каскада тоже увеличился. Наблюдается распыление поверхности и её изгиб в первые моменты прохождения каскада. После отжига поверхность приобретает исходный, ровный вид. В таблице</w:t>
      </w:r>
      <w:r w:rsidR="00337925" w:rsidRPr="00337925">
        <w:t xml:space="preserve"> 3.8</w:t>
      </w:r>
      <w:r w:rsidR="008809E2" w:rsidRPr="00337925">
        <w:t xml:space="preserve"> представлен</w:t>
      </w:r>
      <w:r w:rsidR="009A76D3" w:rsidRPr="00337925">
        <w:t>ы параметры каскада</w:t>
      </w:r>
      <w:r w:rsidR="008809E2" w:rsidRPr="00337925">
        <w:t>.</w:t>
      </w:r>
    </w:p>
    <w:p w14:paraId="24740127" w14:textId="77777777" w:rsidR="003E3228" w:rsidRPr="00337925" w:rsidRDefault="003E3228" w:rsidP="00837779">
      <w:pPr>
        <w:pStyle w:val="a9"/>
      </w:pPr>
    </w:p>
    <w:p w14:paraId="0BE62EF0" w14:textId="4FDBCB8A" w:rsidR="008809E2" w:rsidRPr="00337925" w:rsidRDefault="009A76D3" w:rsidP="008809E2">
      <w:pPr>
        <w:pStyle w:val="af9"/>
      </w:pPr>
      <w:r w:rsidRPr="00337925">
        <w:t>Таблица</w:t>
      </w:r>
      <w:r w:rsidR="00337925" w:rsidRPr="00337925">
        <w:t xml:space="preserve"> 3.8</w:t>
      </w:r>
      <w:r w:rsidRPr="00337925">
        <w:t xml:space="preserve"> – Параметры каскада.</w:t>
      </w:r>
    </w:p>
    <w:tbl>
      <w:tblPr>
        <w:tblStyle w:val="a4"/>
        <w:tblW w:w="0" w:type="auto"/>
        <w:tblLook w:val="04A0" w:firstRow="1" w:lastRow="0" w:firstColumn="1" w:lastColumn="0" w:noHBand="0" w:noVBand="1"/>
      </w:tblPr>
      <w:tblGrid>
        <w:gridCol w:w="4672"/>
        <w:gridCol w:w="4673"/>
      </w:tblGrid>
      <w:tr w:rsidR="008809E2" w:rsidRPr="00337925" w14:paraId="136BFC55" w14:textId="77777777" w:rsidTr="00125B95">
        <w:tc>
          <w:tcPr>
            <w:tcW w:w="4672" w:type="dxa"/>
          </w:tcPr>
          <w:p w14:paraId="60534C28" w14:textId="77777777" w:rsidR="008809E2" w:rsidRPr="00337925" w:rsidRDefault="008809E2" w:rsidP="00125B95">
            <w:pPr>
              <w:pStyle w:val="afa"/>
            </w:pPr>
            <w:r w:rsidRPr="00337925">
              <w:t>Общее кол-во атомов в ячейке</w:t>
            </w:r>
          </w:p>
        </w:tc>
        <w:tc>
          <w:tcPr>
            <w:tcW w:w="4673" w:type="dxa"/>
          </w:tcPr>
          <w:p w14:paraId="769D8108" w14:textId="082C7E1F" w:rsidR="008809E2" w:rsidRPr="00337925" w:rsidRDefault="008809E2" w:rsidP="00125B95">
            <w:pPr>
              <w:pStyle w:val="afa"/>
            </w:pPr>
            <w:r w:rsidRPr="00337925">
              <w:t>637700</w:t>
            </w:r>
          </w:p>
        </w:tc>
      </w:tr>
      <w:tr w:rsidR="008809E2" w:rsidRPr="00337925" w14:paraId="42872082" w14:textId="77777777" w:rsidTr="00125B95">
        <w:tc>
          <w:tcPr>
            <w:tcW w:w="4672" w:type="dxa"/>
          </w:tcPr>
          <w:p w14:paraId="30BBF610" w14:textId="77777777" w:rsidR="008809E2" w:rsidRPr="00337925" w:rsidRDefault="008809E2" w:rsidP="00125B95">
            <w:pPr>
              <w:pStyle w:val="afa"/>
            </w:pPr>
            <w:r w:rsidRPr="00337925">
              <w:t>Энергия</w:t>
            </w:r>
          </w:p>
        </w:tc>
        <w:tc>
          <w:tcPr>
            <w:tcW w:w="4673" w:type="dxa"/>
          </w:tcPr>
          <w:p w14:paraId="35DB8B98" w14:textId="73E57A6F" w:rsidR="008809E2" w:rsidRPr="00337925" w:rsidRDefault="008809E2" w:rsidP="00125B95">
            <w:pPr>
              <w:pStyle w:val="afa"/>
            </w:pPr>
            <w:r w:rsidRPr="00337925">
              <w:t>≈</w:t>
            </w:r>
            <w:r w:rsidR="000A6B3D" w:rsidRPr="00337925">
              <w:t>10</w:t>
            </w:r>
            <w:r w:rsidRPr="00337925">
              <w:t xml:space="preserve"> кэВ</w:t>
            </w:r>
          </w:p>
        </w:tc>
      </w:tr>
      <w:tr w:rsidR="008809E2" w:rsidRPr="00337925" w14:paraId="1041408E" w14:textId="77777777" w:rsidTr="00125B95">
        <w:tc>
          <w:tcPr>
            <w:tcW w:w="4672" w:type="dxa"/>
          </w:tcPr>
          <w:p w14:paraId="72237F32" w14:textId="4825952E" w:rsidR="008809E2" w:rsidRPr="00337925" w:rsidRDefault="008809E2" w:rsidP="00125B95">
            <w:pPr>
              <w:pStyle w:val="afa"/>
            </w:pPr>
            <w:r w:rsidRPr="00337925">
              <w:t>Глубина проникновения</w:t>
            </w:r>
          </w:p>
        </w:tc>
        <w:tc>
          <w:tcPr>
            <w:tcW w:w="4673" w:type="dxa"/>
          </w:tcPr>
          <w:p w14:paraId="56D3A3D7" w14:textId="3C962640" w:rsidR="008809E2" w:rsidRPr="00337925" w:rsidRDefault="003C2968" w:rsidP="00125B95">
            <w:pPr>
              <w:pStyle w:val="afa"/>
            </w:pPr>
            <w:r w:rsidRPr="00337925">
              <w:rPr>
                <w:rFonts w:cs="Times New Roman"/>
              </w:rPr>
              <w:t>≈</w:t>
            </w:r>
            <w:r w:rsidR="008809E2" w:rsidRPr="00337925">
              <w:t>74 Å</w:t>
            </w:r>
          </w:p>
        </w:tc>
      </w:tr>
      <w:tr w:rsidR="008809E2" w:rsidRPr="00337925" w14:paraId="6803751C" w14:textId="77777777" w:rsidTr="00125B95">
        <w:tc>
          <w:tcPr>
            <w:tcW w:w="4672" w:type="dxa"/>
          </w:tcPr>
          <w:p w14:paraId="54F6F058" w14:textId="42FB2C8E" w:rsidR="008809E2" w:rsidRPr="00337925" w:rsidRDefault="008809E2" w:rsidP="00125B95">
            <w:pPr>
              <w:pStyle w:val="afa"/>
            </w:pPr>
            <w:r w:rsidRPr="00337925">
              <w:t xml:space="preserve">Максимальный размер каскада по оси </w:t>
            </w:r>
            <w:r w:rsidRPr="00337925">
              <w:rPr>
                <w:lang w:val="en-US"/>
              </w:rPr>
              <w:t>X</w:t>
            </w:r>
          </w:p>
        </w:tc>
        <w:tc>
          <w:tcPr>
            <w:tcW w:w="4673" w:type="dxa"/>
          </w:tcPr>
          <w:p w14:paraId="206F46FF" w14:textId="674641B6" w:rsidR="008809E2" w:rsidRPr="00337925" w:rsidRDefault="003C2968" w:rsidP="00125B95">
            <w:pPr>
              <w:pStyle w:val="afa"/>
            </w:pPr>
            <w:r w:rsidRPr="00337925">
              <w:rPr>
                <w:rFonts w:cs="Times New Roman"/>
              </w:rPr>
              <w:t>≈</w:t>
            </w:r>
            <w:r w:rsidR="008809E2" w:rsidRPr="00337925">
              <w:t>51 Å</w:t>
            </w:r>
          </w:p>
        </w:tc>
      </w:tr>
      <w:tr w:rsidR="00F01CA7" w:rsidRPr="00337925" w14:paraId="0F0AB4AB" w14:textId="77777777" w:rsidTr="00125B95">
        <w:tc>
          <w:tcPr>
            <w:tcW w:w="4672" w:type="dxa"/>
          </w:tcPr>
          <w:p w14:paraId="15E6C040" w14:textId="564F8A11" w:rsidR="00F01CA7" w:rsidRPr="00337925" w:rsidRDefault="00F01CA7" w:rsidP="00125B95">
            <w:pPr>
              <w:pStyle w:val="afa"/>
            </w:pPr>
            <w:r w:rsidRPr="00337925">
              <w:t>Время отжига</w:t>
            </w:r>
          </w:p>
        </w:tc>
        <w:tc>
          <w:tcPr>
            <w:tcW w:w="4673" w:type="dxa"/>
          </w:tcPr>
          <w:p w14:paraId="506A09E7" w14:textId="5342062A" w:rsidR="00F01CA7" w:rsidRPr="00337925" w:rsidRDefault="00F01CA7" w:rsidP="00125B95">
            <w:pPr>
              <w:pStyle w:val="afa"/>
            </w:pPr>
            <w:r w:rsidRPr="00337925">
              <w:t>15 пс</w:t>
            </w:r>
          </w:p>
        </w:tc>
      </w:tr>
      <w:tr w:rsidR="008809E2" w:rsidRPr="00337925" w14:paraId="7358DAA2" w14:textId="77777777" w:rsidTr="00125B95">
        <w:tc>
          <w:tcPr>
            <w:tcW w:w="4672" w:type="dxa"/>
          </w:tcPr>
          <w:p w14:paraId="67B09028" w14:textId="77777777" w:rsidR="008809E2" w:rsidRPr="00337925" w:rsidRDefault="008809E2" w:rsidP="00125B95">
            <w:pPr>
              <w:pStyle w:val="afa"/>
            </w:pPr>
            <w:r w:rsidRPr="00337925">
              <w:t>Вторичные каскады</w:t>
            </w:r>
          </w:p>
        </w:tc>
        <w:tc>
          <w:tcPr>
            <w:tcW w:w="4673" w:type="dxa"/>
          </w:tcPr>
          <w:p w14:paraId="7B973854" w14:textId="77777777" w:rsidR="008809E2" w:rsidRPr="00337925" w:rsidRDefault="008809E2" w:rsidP="00125B95">
            <w:pPr>
              <w:pStyle w:val="afa"/>
            </w:pPr>
            <w:r w:rsidRPr="00337925">
              <w:t>Нет</w:t>
            </w:r>
          </w:p>
        </w:tc>
      </w:tr>
    </w:tbl>
    <w:p w14:paraId="4F1C4605" w14:textId="33B455F1" w:rsidR="008809E2" w:rsidRPr="00337925" w:rsidRDefault="008809E2" w:rsidP="00837779">
      <w:pPr>
        <w:pStyle w:val="a9"/>
      </w:pPr>
    </w:p>
    <w:p w14:paraId="3FC12165" w14:textId="7CE4AC24" w:rsidR="00E40F3E" w:rsidRPr="00337925" w:rsidRDefault="00F01CA7" w:rsidP="00E40F3E">
      <w:r w:rsidRPr="00337925">
        <w:t>После отжига было обнаружено, что в объеме</w:t>
      </w:r>
      <w:r w:rsidR="005A54A5" w:rsidRPr="00337925">
        <w:t xml:space="preserve">, на глубине в </w:t>
      </w:r>
      <w:r w:rsidR="005A54A5" w:rsidRPr="00337925">
        <w:rPr>
          <w:rFonts w:cs="Times New Roman"/>
        </w:rPr>
        <w:t>≈</w:t>
      </w:r>
      <w:r w:rsidR="005A54A5" w:rsidRPr="00337925">
        <w:t>50 Å, образовал</w:t>
      </w:r>
      <w:r w:rsidR="004919B2" w:rsidRPr="00337925">
        <w:t>ась</w:t>
      </w:r>
      <w:r w:rsidR="00917106" w:rsidRPr="00337925">
        <w:t xml:space="preserve"> </w:t>
      </w:r>
      <w:r w:rsidR="006F1B36" w:rsidRPr="00337925">
        <w:t>петля Франка</w:t>
      </w:r>
      <w:r w:rsidR="004919B2" w:rsidRPr="00337925">
        <w:t xml:space="preserve"> длиной </w:t>
      </w:r>
      <w:r w:rsidR="004919B2" w:rsidRPr="00337925">
        <w:rPr>
          <w:rFonts w:cs="Times New Roman"/>
        </w:rPr>
        <w:t>≈</w:t>
      </w:r>
      <w:r w:rsidR="004919B2" w:rsidRPr="00337925">
        <w:t>131 Å</w:t>
      </w:r>
      <w:r w:rsidR="005A54A5" w:rsidRPr="00337925">
        <w:t>, котор</w:t>
      </w:r>
      <w:r w:rsidR="004919B2" w:rsidRPr="00337925">
        <w:t>ая</w:t>
      </w:r>
      <w:r w:rsidR="006F1B36" w:rsidRPr="00337925">
        <w:t xml:space="preserve"> </w:t>
      </w:r>
      <w:r w:rsidR="00917106" w:rsidRPr="00337925">
        <w:t>существует</w:t>
      </w:r>
      <w:r w:rsidR="005A54A5" w:rsidRPr="00337925">
        <w:t xml:space="preserve"> в течении еще 70 пс</w:t>
      </w:r>
      <w:r w:rsidR="003764A1" w:rsidRPr="00337925">
        <w:t xml:space="preserve"> (рисунок</w:t>
      </w:r>
      <w:r w:rsidR="00631686" w:rsidRPr="00337925">
        <w:t xml:space="preserve"> 3.49</w:t>
      </w:r>
      <w:r w:rsidR="003764A1" w:rsidRPr="00337925">
        <w:t>)</w:t>
      </w:r>
      <w:r w:rsidR="005A54A5" w:rsidRPr="00337925">
        <w:t xml:space="preserve">, после этого временного отрезка, в течении которого </w:t>
      </w:r>
      <w:r w:rsidR="006F1B36" w:rsidRPr="00337925">
        <w:t>петля</w:t>
      </w:r>
      <w:r w:rsidR="005A54A5" w:rsidRPr="00337925">
        <w:t xml:space="preserve"> плавно перемещал</w:t>
      </w:r>
      <w:r w:rsidR="006F1B36" w:rsidRPr="00337925">
        <w:t>ась</w:t>
      </w:r>
      <w:r w:rsidR="005A54A5" w:rsidRPr="00337925">
        <w:t xml:space="preserve"> к поверхности, </w:t>
      </w:r>
      <w:r w:rsidR="006F1B36" w:rsidRPr="00337925">
        <w:t>она исчезла</w:t>
      </w:r>
      <w:r w:rsidR="005A54A5" w:rsidRPr="00337925">
        <w:t xml:space="preserve">. </w:t>
      </w:r>
    </w:p>
    <w:p w14:paraId="37BFAC4D" w14:textId="77777777" w:rsidR="003E3228" w:rsidRPr="00337925" w:rsidRDefault="003E3228"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6F1B36" w:rsidRPr="00337925" w14:paraId="4DF5F09E" w14:textId="77777777" w:rsidTr="004919B2">
        <w:tc>
          <w:tcPr>
            <w:tcW w:w="4672" w:type="dxa"/>
            <w:vAlign w:val="center"/>
          </w:tcPr>
          <w:p w14:paraId="7CE26FA7" w14:textId="77777777" w:rsidR="006F1B36" w:rsidRPr="00337925" w:rsidRDefault="006F1B36" w:rsidP="004919B2">
            <w:pPr>
              <w:pStyle w:val="afb"/>
            </w:pPr>
            <w:r w:rsidRPr="00337925">
              <w:rPr>
                <w:noProof/>
              </w:rPr>
              <w:drawing>
                <wp:inline distT="0" distB="0" distL="0" distR="0" wp14:anchorId="0AD5721D" wp14:editId="558FE305">
                  <wp:extent cx="1933746" cy="1800000"/>
                  <wp:effectExtent l="0" t="0" r="0" b="0"/>
                  <wp:docPr id="18464" name="Рисунок 1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33746" cy="1800000"/>
                          </a:xfrm>
                          <a:prstGeom prst="rect">
                            <a:avLst/>
                          </a:prstGeom>
                          <a:ln>
                            <a:noFill/>
                          </a:ln>
                        </pic:spPr>
                      </pic:pic>
                    </a:graphicData>
                  </a:graphic>
                </wp:inline>
              </w:drawing>
            </w:r>
          </w:p>
          <w:p w14:paraId="51DC36ED" w14:textId="6F0AC19E" w:rsidR="00E74DAA" w:rsidRPr="00337925" w:rsidRDefault="004919B2" w:rsidP="004919B2">
            <w:pPr>
              <w:pStyle w:val="afb"/>
            </w:pPr>
            <w:r w:rsidRPr="00337925">
              <w:t>а</w:t>
            </w:r>
          </w:p>
        </w:tc>
        <w:tc>
          <w:tcPr>
            <w:tcW w:w="4673" w:type="dxa"/>
            <w:vAlign w:val="center"/>
          </w:tcPr>
          <w:p w14:paraId="2798D205" w14:textId="77777777" w:rsidR="006F1B36" w:rsidRPr="00337925" w:rsidRDefault="00E74DAA" w:rsidP="004919B2">
            <w:pPr>
              <w:pStyle w:val="afb"/>
            </w:pPr>
            <w:r w:rsidRPr="00337925">
              <w:rPr>
                <w:noProof/>
              </w:rPr>
              <w:drawing>
                <wp:inline distT="0" distB="0" distL="0" distR="0" wp14:anchorId="3C870966" wp14:editId="38123D94">
                  <wp:extent cx="1939850" cy="1800000"/>
                  <wp:effectExtent l="0" t="0" r="381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39850" cy="1800000"/>
                          </a:xfrm>
                          <a:prstGeom prst="rect">
                            <a:avLst/>
                          </a:prstGeom>
                          <a:ln>
                            <a:noFill/>
                          </a:ln>
                        </pic:spPr>
                      </pic:pic>
                    </a:graphicData>
                  </a:graphic>
                </wp:inline>
              </w:drawing>
            </w:r>
          </w:p>
          <w:p w14:paraId="08340023" w14:textId="044F3E04" w:rsidR="00E74DAA" w:rsidRPr="00337925" w:rsidRDefault="004919B2" w:rsidP="004919B2">
            <w:pPr>
              <w:pStyle w:val="afb"/>
            </w:pPr>
            <w:r w:rsidRPr="00337925">
              <w:t>б</w:t>
            </w:r>
          </w:p>
        </w:tc>
      </w:tr>
    </w:tbl>
    <w:p w14:paraId="5D48FF76" w14:textId="77777777" w:rsidR="003E3228" w:rsidRPr="00337925" w:rsidRDefault="003E3228" w:rsidP="00837779">
      <w:pPr>
        <w:pStyle w:val="a9"/>
      </w:pPr>
    </w:p>
    <w:p w14:paraId="6CE86094" w14:textId="29CDF551" w:rsidR="003E3228" w:rsidRPr="00337925" w:rsidRDefault="004919B2" w:rsidP="005A54A5">
      <w:pPr>
        <w:pStyle w:val="afb"/>
        <w:rPr>
          <w:sz w:val="20"/>
          <w:szCs w:val="20"/>
        </w:rPr>
      </w:pPr>
      <w:r w:rsidRPr="00337925">
        <w:rPr>
          <w:sz w:val="20"/>
          <w:szCs w:val="20"/>
        </w:rPr>
        <w:t>а – петля в объеме кристаллита</w:t>
      </w:r>
    </w:p>
    <w:p w14:paraId="6D3743FA" w14:textId="190E0D4F" w:rsidR="005A54A5" w:rsidRPr="00337925" w:rsidRDefault="004919B2" w:rsidP="005A54A5">
      <w:pPr>
        <w:pStyle w:val="afb"/>
        <w:rPr>
          <w:sz w:val="20"/>
          <w:szCs w:val="20"/>
        </w:rPr>
      </w:pPr>
      <w:r w:rsidRPr="00337925">
        <w:rPr>
          <w:sz w:val="20"/>
          <w:szCs w:val="20"/>
        </w:rPr>
        <w:t xml:space="preserve">б – дислокационный анализ (зеленым выделена </w:t>
      </w:r>
      <w:r w:rsidR="00130707" w:rsidRPr="00337925">
        <w:rPr>
          <w:sz w:val="20"/>
          <w:szCs w:val="20"/>
        </w:rPr>
        <w:t xml:space="preserve">дислокационная </w:t>
      </w:r>
      <w:r w:rsidR="004704B3">
        <w:rPr>
          <w:sz w:val="20"/>
          <w:szCs w:val="20"/>
        </w:rPr>
        <w:t xml:space="preserve">петля с вектором </w:t>
      </w:r>
      <w:proofErr w:type="spellStart"/>
      <w:r w:rsidR="004704B3">
        <w:rPr>
          <w:sz w:val="20"/>
          <w:szCs w:val="20"/>
        </w:rPr>
        <w:t>Бюргерса</w:t>
      </w:r>
      <w:proofErr w:type="spellEnd"/>
      <w:r w:rsidRPr="00337925">
        <w:rPr>
          <w:sz w:val="20"/>
          <w:szCs w:val="20"/>
        </w:rPr>
        <w:t xml:space="preserve"> ½ &lt;111&gt;)</w:t>
      </w:r>
    </w:p>
    <w:p w14:paraId="64FF0283" w14:textId="77777777" w:rsidR="003E3228" w:rsidRPr="00337925" w:rsidRDefault="003E3228" w:rsidP="00837779">
      <w:pPr>
        <w:pStyle w:val="a9"/>
      </w:pPr>
    </w:p>
    <w:p w14:paraId="10EF48D3" w14:textId="4B214F03" w:rsidR="003764A1" w:rsidRPr="00337925" w:rsidRDefault="003764A1" w:rsidP="005A54A5">
      <w:pPr>
        <w:pStyle w:val="afb"/>
      </w:pPr>
      <w:r w:rsidRPr="00337925">
        <w:t>Рисунок</w:t>
      </w:r>
      <w:r w:rsidR="00631686" w:rsidRPr="00337925">
        <w:t xml:space="preserve"> 3.49</w:t>
      </w:r>
      <w:r w:rsidRPr="00337925">
        <w:t xml:space="preserve"> – </w:t>
      </w:r>
      <w:r w:rsidR="006F1B36" w:rsidRPr="00337925">
        <w:t>Петля Франка</w:t>
      </w:r>
      <w:r w:rsidRPr="00337925">
        <w:t>, образовавшаяся после отжига каскада. Синим выделены атомы железа, желтым – хрома.</w:t>
      </w:r>
    </w:p>
    <w:p w14:paraId="5BC6B61E" w14:textId="77777777" w:rsidR="003E3228" w:rsidRPr="00337925" w:rsidRDefault="003E3228" w:rsidP="00837779">
      <w:pPr>
        <w:pStyle w:val="a9"/>
      </w:pPr>
    </w:p>
    <w:p w14:paraId="1875F47C" w14:textId="4939FEB0" w:rsidR="003764A1" w:rsidRPr="00337925" w:rsidRDefault="003764A1" w:rsidP="003764A1">
      <w:r w:rsidRPr="00337925">
        <w:t xml:space="preserve">Структурный анализ </w:t>
      </w:r>
      <w:r w:rsidR="00130707" w:rsidRPr="00337925">
        <w:t>петли</w:t>
      </w:r>
      <w:r w:rsidRPr="00337925">
        <w:t xml:space="preserve"> показал, что</w:t>
      </w:r>
      <w:r w:rsidR="000A6B3D" w:rsidRPr="00337925">
        <w:t xml:space="preserve"> </w:t>
      </w:r>
      <w:r w:rsidR="00130707" w:rsidRPr="00337925">
        <w:t xml:space="preserve">она </w:t>
      </w:r>
      <w:r w:rsidRPr="00337925">
        <w:t>имеет структуру железа</w:t>
      </w:r>
      <w:r w:rsidR="00454777" w:rsidRPr="00337925">
        <w:t xml:space="preserve"> (рисунок</w:t>
      </w:r>
      <w:r w:rsidR="00631686" w:rsidRPr="00337925">
        <w:t xml:space="preserve"> 3.50</w:t>
      </w:r>
      <w:r w:rsidR="00454777" w:rsidRPr="00337925">
        <w:t>)</w:t>
      </w:r>
      <w:r w:rsidRPr="00337925">
        <w:t>.</w:t>
      </w:r>
    </w:p>
    <w:p w14:paraId="56F149D3" w14:textId="77777777" w:rsidR="003E3228" w:rsidRPr="00337925" w:rsidRDefault="003E3228" w:rsidP="00837779">
      <w:pPr>
        <w:pStyle w:val="a9"/>
      </w:pPr>
    </w:p>
    <w:p w14:paraId="72D0DE2C" w14:textId="1F141D8C" w:rsidR="00454777" w:rsidRPr="00337925" w:rsidRDefault="006E7B4F" w:rsidP="00454777">
      <w:pPr>
        <w:pStyle w:val="afb"/>
      </w:pPr>
      <w:r w:rsidRPr="00337925">
        <w:object w:dxaOrig="7294" w:dyaOrig="5569" w14:anchorId="4BCD677D">
          <v:shape id="_x0000_i1059" type="#_x0000_t75" style="width:227.4pt;height:173.4pt" o:ole="">
            <v:imagedata r:id="rId182" o:title=""/>
          </v:shape>
          <o:OLEObject Type="Embed" ProgID="Origin50.Graph" ShapeID="_x0000_i1059" DrawAspect="Content" ObjectID="_1591785248" r:id="rId183"/>
        </w:object>
      </w:r>
    </w:p>
    <w:p w14:paraId="73D00106" w14:textId="77777777" w:rsidR="003E3228" w:rsidRPr="00337925" w:rsidRDefault="003E3228" w:rsidP="00837779">
      <w:pPr>
        <w:pStyle w:val="a9"/>
      </w:pPr>
    </w:p>
    <w:p w14:paraId="7819C850" w14:textId="57E11296" w:rsidR="00454777" w:rsidRPr="00337925" w:rsidRDefault="00454777" w:rsidP="00454777">
      <w:pPr>
        <w:pStyle w:val="afb"/>
      </w:pPr>
      <w:r w:rsidRPr="00337925">
        <w:t>Рисунок</w:t>
      </w:r>
      <w:r w:rsidR="00631686" w:rsidRPr="00337925">
        <w:t xml:space="preserve"> 3.50</w:t>
      </w:r>
      <w:r w:rsidRPr="00337925">
        <w:t xml:space="preserve"> – Структурный анализ </w:t>
      </w:r>
      <w:r w:rsidR="00130707" w:rsidRPr="00337925">
        <w:t>петли Франка</w:t>
      </w:r>
      <w:r w:rsidRPr="00337925">
        <w:t>.</w:t>
      </w:r>
    </w:p>
    <w:p w14:paraId="3E9615A9" w14:textId="77777777" w:rsidR="003E3228" w:rsidRPr="00337925" w:rsidRDefault="003E3228" w:rsidP="00837779">
      <w:pPr>
        <w:pStyle w:val="a9"/>
      </w:pPr>
    </w:p>
    <w:p w14:paraId="5F838AC4" w14:textId="154FFFD7" w:rsidR="003764A1" w:rsidRPr="00337925" w:rsidRDefault="00F546C9" w:rsidP="003764A1">
      <w:r w:rsidRPr="00337925">
        <w:t xml:space="preserve">К сожалению, из-за </w:t>
      </w:r>
      <w:r w:rsidR="00CB4324" w:rsidRPr="00337925">
        <w:t xml:space="preserve">того, что во время каскада по кристаллиту начинает распространяться </w:t>
      </w:r>
      <w:r w:rsidR="00FE29A8" w:rsidRPr="00337925">
        <w:t>упругая</w:t>
      </w:r>
      <w:r w:rsidR="00CB4324" w:rsidRPr="00337925">
        <w:t xml:space="preserve"> волна (рисунок</w:t>
      </w:r>
      <w:r w:rsidR="00631686" w:rsidRPr="00337925">
        <w:t xml:space="preserve"> 3.51</w:t>
      </w:r>
      <w:r w:rsidR="00CB4324" w:rsidRPr="00337925">
        <w:t>), невозможным становится дефектный анализ.</w:t>
      </w:r>
    </w:p>
    <w:p w14:paraId="40D9AFDF" w14:textId="77777777" w:rsidR="003E3228" w:rsidRPr="00337925" w:rsidRDefault="003E3228" w:rsidP="00837779">
      <w:pPr>
        <w:pStyle w:val="a9"/>
      </w:pPr>
    </w:p>
    <w:p w14:paraId="65AC7487" w14:textId="7A3CD9B9" w:rsidR="00CB4324" w:rsidRPr="00337925" w:rsidRDefault="00CB4324" w:rsidP="00CB4324">
      <w:pPr>
        <w:pStyle w:val="afb"/>
      </w:pPr>
      <w:r w:rsidRPr="00337925">
        <w:rPr>
          <w:noProof/>
        </w:rPr>
        <w:drawing>
          <wp:inline distT="0" distB="0" distL="0" distR="0" wp14:anchorId="1EE42372" wp14:editId="32917652">
            <wp:extent cx="2367938" cy="1440000"/>
            <wp:effectExtent l="0" t="0" r="0" b="8255"/>
            <wp:docPr id="18465" name="Рисунок 1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367938" cy="1440000"/>
                    </a:xfrm>
                    <a:prstGeom prst="rect">
                      <a:avLst/>
                    </a:prstGeom>
                    <a:ln>
                      <a:noFill/>
                    </a:ln>
                  </pic:spPr>
                </pic:pic>
              </a:graphicData>
            </a:graphic>
          </wp:inline>
        </w:drawing>
      </w:r>
    </w:p>
    <w:p w14:paraId="0B7974A3" w14:textId="77777777" w:rsidR="003E3228" w:rsidRPr="00337925" w:rsidRDefault="003E3228" w:rsidP="00837779">
      <w:pPr>
        <w:pStyle w:val="a9"/>
      </w:pPr>
    </w:p>
    <w:p w14:paraId="33A95F54" w14:textId="21F43FA8" w:rsidR="00440F30" w:rsidRPr="00337925" w:rsidRDefault="00CB4324" w:rsidP="00440F30">
      <w:pPr>
        <w:pStyle w:val="afb"/>
      </w:pPr>
      <w:r w:rsidRPr="00337925">
        <w:t xml:space="preserve">Рисунок </w:t>
      </w:r>
      <w:r w:rsidR="00631686" w:rsidRPr="00337925">
        <w:t xml:space="preserve">3.51 </w:t>
      </w:r>
      <w:r w:rsidRPr="00337925">
        <w:t xml:space="preserve">– </w:t>
      </w:r>
      <w:r w:rsidR="00584D9F" w:rsidRPr="00337925">
        <w:t>Упругая</w:t>
      </w:r>
      <w:r w:rsidRPr="00337925">
        <w:t xml:space="preserve"> волна после каскада. Синим выделены вакансии, красным – междоузлия.</w:t>
      </w:r>
      <w:r w:rsidR="00130707" w:rsidRPr="00337925">
        <w:t xml:space="preserve"> Атомы кристаллита удалены.</w:t>
      </w:r>
    </w:p>
    <w:p w14:paraId="352477CC" w14:textId="77777777" w:rsidR="003E3228" w:rsidRPr="00337925" w:rsidRDefault="003E3228" w:rsidP="00837779">
      <w:pPr>
        <w:pStyle w:val="a9"/>
      </w:pPr>
    </w:p>
    <w:p w14:paraId="3624772C" w14:textId="75F89978" w:rsidR="00E0088B" w:rsidRPr="00337925" w:rsidRDefault="000A6B3D" w:rsidP="00E0088B">
      <w:r w:rsidRPr="00337925">
        <w:t xml:space="preserve">Также, проводилось исследование по прохождению каскада в системе, обогащенной хромом, данный эксперимент проводился для того, чтобы проверить ситуацию, когда приповерхностная зона материала обогащена хромом. </w:t>
      </w:r>
      <w:r w:rsidR="00E0088B" w:rsidRPr="00337925">
        <w:t>Для моделирования каскада создавался кристаллит размерами 80х80х60 атомных слоев с периодическими граничными условиями, прогревался до 600</w:t>
      </w:r>
      <w:r w:rsidR="00E0088B" w:rsidRPr="00337925">
        <w:rPr>
          <w:rFonts w:cs="Times New Roman"/>
        </w:rPr>
        <w:t xml:space="preserve"> ˚</w:t>
      </w:r>
      <w:r w:rsidR="00E0088B" w:rsidRPr="00337925">
        <w:t xml:space="preserve">С и в произвольной точке атому железа придавалась скорость равная энергии </w:t>
      </w:r>
      <w:r w:rsidR="00E0088B" w:rsidRPr="00337925">
        <w:rPr>
          <w:rFonts w:cs="Times New Roman"/>
        </w:rPr>
        <w:t>≈</w:t>
      </w:r>
      <w:r w:rsidR="00E0088B" w:rsidRPr="00337925">
        <w:t xml:space="preserve">10 кэВ. После начала каскада происходил отжиг дефектов в течении 15 пс. Концентрация хрома </w:t>
      </w:r>
      <w:r w:rsidR="00E0088B" w:rsidRPr="00337925">
        <w:rPr>
          <w:rFonts w:cs="Times New Roman"/>
        </w:rPr>
        <w:t>≈</w:t>
      </w:r>
      <w:r w:rsidR="00E0088B" w:rsidRPr="00337925">
        <w:t>30</w:t>
      </w:r>
      <w:r w:rsidR="00A122E4" w:rsidRPr="00337925">
        <w:rPr>
          <w:lang w:val="en-US"/>
        </w:rPr>
        <w:t> </w:t>
      </w:r>
      <w:r w:rsidR="009053E3">
        <w:t>мас.%</w:t>
      </w:r>
      <w:r w:rsidR="00E0088B" w:rsidRPr="00337925">
        <w:t>. На рисунке</w:t>
      </w:r>
      <w:r w:rsidR="00631686" w:rsidRPr="00337925">
        <w:t xml:space="preserve"> 3.52</w:t>
      </w:r>
      <w:r w:rsidR="00E0088B" w:rsidRPr="00337925">
        <w:t xml:space="preserve"> представлены результаты по моделированию каскада в течении 15 пс.</w:t>
      </w:r>
    </w:p>
    <w:p w14:paraId="5BA8BAB0" w14:textId="77777777" w:rsidR="003E3228" w:rsidRPr="00337925" w:rsidRDefault="003E3228"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38"/>
        <w:gridCol w:w="2339"/>
        <w:gridCol w:w="2339"/>
        <w:gridCol w:w="2339"/>
      </w:tblGrid>
      <w:tr w:rsidR="002419C8" w:rsidRPr="00337925" w14:paraId="4014B12B" w14:textId="7A655755" w:rsidTr="002419C8">
        <w:tc>
          <w:tcPr>
            <w:tcW w:w="2338" w:type="dxa"/>
            <w:vAlign w:val="center"/>
          </w:tcPr>
          <w:p w14:paraId="2FFCA58F" w14:textId="77777777" w:rsidR="002419C8" w:rsidRPr="00337925" w:rsidRDefault="002419C8" w:rsidP="002419C8">
            <w:pPr>
              <w:pStyle w:val="afb"/>
            </w:pPr>
            <w:r w:rsidRPr="00337925">
              <w:rPr>
                <w:noProof/>
              </w:rPr>
              <w:drawing>
                <wp:inline distT="0" distB="0" distL="0" distR="0" wp14:anchorId="4F8FF749" wp14:editId="77850DE1">
                  <wp:extent cx="1249680" cy="1799589"/>
                  <wp:effectExtent l="19050" t="19050" r="26670" b="1079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r="9725"/>
                          <a:stretch/>
                        </pic:blipFill>
                        <pic:spPr bwMode="auto">
                          <a:xfrm>
                            <a:off x="0" y="0"/>
                            <a:ext cx="1249965" cy="1800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6818DF" w14:textId="77777777" w:rsidR="002419C8" w:rsidRPr="00337925" w:rsidRDefault="002419C8" w:rsidP="002419C8">
            <w:pPr>
              <w:pStyle w:val="afb"/>
            </w:pPr>
            <w:r w:rsidRPr="00337925">
              <w:t>а</w:t>
            </w:r>
          </w:p>
        </w:tc>
        <w:tc>
          <w:tcPr>
            <w:tcW w:w="2339" w:type="dxa"/>
            <w:vAlign w:val="center"/>
          </w:tcPr>
          <w:p w14:paraId="568EE625" w14:textId="77777777" w:rsidR="002419C8" w:rsidRPr="00337925" w:rsidRDefault="002419C8" w:rsidP="002419C8">
            <w:pPr>
              <w:pStyle w:val="afb"/>
            </w:pPr>
            <w:r w:rsidRPr="00337925">
              <w:rPr>
                <w:noProof/>
              </w:rPr>
              <w:drawing>
                <wp:inline distT="0" distB="0" distL="0" distR="0" wp14:anchorId="0732B42C" wp14:editId="3F36B3E2">
                  <wp:extent cx="960811" cy="1800000"/>
                  <wp:effectExtent l="19050" t="19050" r="10795" b="1016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60811" cy="1800000"/>
                          </a:xfrm>
                          <a:prstGeom prst="rect">
                            <a:avLst/>
                          </a:prstGeom>
                          <a:ln>
                            <a:solidFill>
                              <a:schemeClr val="tx1"/>
                            </a:solidFill>
                          </a:ln>
                        </pic:spPr>
                      </pic:pic>
                    </a:graphicData>
                  </a:graphic>
                </wp:inline>
              </w:drawing>
            </w:r>
          </w:p>
          <w:p w14:paraId="4320100E" w14:textId="77777777" w:rsidR="002419C8" w:rsidRPr="00337925" w:rsidRDefault="002419C8" w:rsidP="002419C8">
            <w:pPr>
              <w:pStyle w:val="afb"/>
            </w:pPr>
            <w:r w:rsidRPr="00337925">
              <w:t>б</w:t>
            </w:r>
          </w:p>
        </w:tc>
        <w:tc>
          <w:tcPr>
            <w:tcW w:w="2339" w:type="dxa"/>
            <w:vAlign w:val="center"/>
          </w:tcPr>
          <w:p w14:paraId="6D7486EA" w14:textId="77777777" w:rsidR="002419C8" w:rsidRPr="00337925" w:rsidRDefault="002419C8" w:rsidP="002419C8">
            <w:pPr>
              <w:pStyle w:val="afb"/>
              <w:rPr>
                <w:noProof/>
              </w:rPr>
            </w:pPr>
            <w:r w:rsidRPr="00337925">
              <w:rPr>
                <w:noProof/>
              </w:rPr>
              <w:drawing>
                <wp:inline distT="0" distB="0" distL="0" distR="0" wp14:anchorId="0BA258A7" wp14:editId="6E2FABC6">
                  <wp:extent cx="934406" cy="1800000"/>
                  <wp:effectExtent l="19050" t="19050" r="18415" b="10160"/>
                  <wp:docPr id="18493" name="Рисунок 1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934406" cy="1800000"/>
                          </a:xfrm>
                          <a:prstGeom prst="rect">
                            <a:avLst/>
                          </a:prstGeom>
                          <a:ln>
                            <a:solidFill>
                              <a:schemeClr val="tx1"/>
                            </a:solidFill>
                          </a:ln>
                        </pic:spPr>
                      </pic:pic>
                    </a:graphicData>
                  </a:graphic>
                </wp:inline>
              </w:drawing>
            </w:r>
          </w:p>
          <w:p w14:paraId="7CC26ABB" w14:textId="2A68A583" w:rsidR="002419C8" w:rsidRPr="00337925" w:rsidRDefault="002419C8" w:rsidP="002419C8">
            <w:pPr>
              <w:pStyle w:val="afb"/>
              <w:rPr>
                <w:noProof/>
              </w:rPr>
            </w:pPr>
            <w:r w:rsidRPr="00337925">
              <w:rPr>
                <w:noProof/>
              </w:rPr>
              <w:t>в</w:t>
            </w:r>
          </w:p>
        </w:tc>
        <w:tc>
          <w:tcPr>
            <w:tcW w:w="2339" w:type="dxa"/>
            <w:vAlign w:val="center"/>
          </w:tcPr>
          <w:p w14:paraId="35DDB21B" w14:textId="77777777" w:rsidR="002419C8" w:rsidRPr="00337925" w:rsidRDefault="002419C8" w:rsidP="002419C8">
            <w:pPr>
              <w:pStyle w:val="afb"/>
              <w:rPr>
                <w:noProof/>
              </w:rPr>
            </w:pPr>
            <w:r w:rsidRPr="00337925">
              <w:rPr>
                <w:noProof/>
              </w:rPr>
              <w:drawing>
                <wp:inline distT="0" distB="0" distL="0" distR="0" wp14:anchorId="3873DCF6" wp14:editId="4FF0896E">
                  <wp:extent cx="1063136" cy="1800000"/>
                  <wp:effectExtent l="19050" t="19050" r="22860" b="1016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063136" cy="1800000"/>
                          </a:xfrm>
                          <a:prstGeom prst="rect">
                            <a:avLst/>
                          </a:prstGeom>
                          <a:ln>
                            <a:solidFill>
                              <a:schemeClr val="tx1"/>
                            </a:solidFill>
                          </a:ln>
                        </pic:spPr>
                      </pic:pic>
                    </a:graphicData>
                  </a:graphic>
                </wp:inline>
              </w:drawing>
            </w:r>
          </w:p>
          <w:p w14:paraId="1CD44859" w14:textId="1506944C" w:rsidR="002419C8" w:rsidRPr="00337925" w:rsidRDefault="002419C8" w:rsidP="002419C8">
            <w:pPr>
              <w:pStyle w:val="afb"/>
              <w:rPr>
                <w:noProof/>
              </w:rPr>
            </w:pPr>
            <w:r w:rsidRPr="00337925">
              <w:rPr>
                <w:noProof/>
              </w:rPr>
              <w:t>г</w:t>
            </w:r>
          </w:p>
        </w:tc>
      </w:tr>
    </w:tbl>
    <w:p w14:paraId="7720335E" w14:textId="77777777" w:rsidR="002419C8" w:rsidRPr="00337925" w:rsidRDefault="002419C8" w:rsidP="00837779">
      <w:pPr>
        <w:pStyle w:val="a9"/>
      </w:pPr>
    </w:p>
    <w:p w14:paraId="2197B329" w14:textId="26D29162" w:rsidR="002419C8" w:rsidRPr="00337925" w:rsidRDefault="00E0088B" w:rsidP="00E0088B">
      <w:pPr>
        <w:pStyle w:val="afb"/>
        <w:rPr>
          <w:sz w:val="20"/>
          <w:szCs w:val="20"/>
        </w:rPr>
      </w:pPr>
      <w:r w:rsidRPr="00337925">
        <w:rPr>
          <w:sz w:val="20"/>
          <w:szCs w:val="20"/>
        </w:rPr>
        <w:t>а, в – дефектный анализ через 0,5 пс и 10 пс после начала каскада (атомы кристаллита удалены, синим выделены вакансии, красным - межузлия)</w:t>
      </w:r>
    </w:p>
    <w:p w14:paraId="696C26AC" w14:textId="53C0F819" w:rsidR="00E0088B" w:rsidRPr="00337925" w:rsidRDefault="00E0088B" w:rsidP="00E0088B">
      <w:pPr>
        <w:pStyle w:val="afb"/>
        <w:rPr>
          <w:sz w:val="20"/>
          <w:szCs w:val="20"/>
        </w:rPr>
      </w:pPr>
      <w:r w:rsidRPr="00337925">
        <w:rPr>
          <w:sz w:val="20"/>
          <w:szCs w:val="20"/>
        </w:rPr>
        <w:t>б, г – кристаллит через 0,5 пс и 10 пс после начала каскада (синим выделены атомы железа, желтым - хрома)</w:t>
      </w:r>
    </w:p>
    <w:p w14:paraId="2CFAA682" w14:textId="77777777" w:rsidR="002419C8" w:rsidRPr="00337925" w:rsidRDefault="002419C8" w:rsidP="00837779">
      <w:pPr>
        <w:pStyle w:val="a9"/>
      </w:pPr>
    </w:p>
    <w:p w14:paraId="75148746" w14:textId="6A21C614" w:rsidR="00E0088B" w:rsidRPr="00337925" w:rsidRDefault="00E0088B" w:rsidP="00E0088B">
      <w:pPr>
        <w:pStyle w:val="afb"/>
      </w:pPr>
      <w:r w:rsidRPr="00337925">
        <w:t>Рисунок</w:t>
      </w:r>
      <w:r w:rsidR="00631686" w:rsidRPr="00337925">
        <w:t xml:space="preserve"> 3.52</w:t>
      </w:r>
      <w:r w:rsidRPr="00337925">
        <w:t xml:space="preserve"> – Развитие каскада в кристаллите и дефектный анализ области с каскадом.</w:t>
      </w:r>
    </w:p>
    <w:p w14:paraId="3B0B5BE1" w14:textId="77777777" w:rsidR="002419C8" w:rsidRPr="00337925" w:rsidRDefault="002419C8" w:rsidP="00837779">
      <w:pPr>
        <w:pStyle w:val="a9"/>
      </w:pPr>
    </w:p>
    <w:p w14:paraId="2F966CC3" w14:textId="77FDEA55" w:rsidR="00E0088B" w:rsidRPr="00337925" w:rsidRDefault="002146BF" w:rsidP="00E0088B">
      <w:r w:rsidRPr="00337925">
        <w:t>Как видно на</w:t>
      </w:r>
      <w:r w:rsidR="00E0088B" w:rsidRPr="00337925">
        <w:t xml:space="preserve"> рисунк</w:t>
      </w:r>
      <w:r w:rsidRPr="00337925">
        <w:t>е</w:t>
      </w:r>
      <w:r w:rsidR="00631686" w:rsidRPr="00337925">
        <w:t xml:space="preserve"> 3.52</w:t>
      </w:r>
      <w:r w:rsidR="00E0088B" w:rsidRPr="00337925">
        <w:t xml:space="preserve"> (г), на поверхности образовался новый слой атомов, который не исчез во время отжига. Это связано с распылением поверхности. Можно предположить, что это повлияет на рост пленки в будущем.</w:t>
      </w:r>
    </w:p>
    <w:p w14:paraId="38D730B5" w14:textId="46236DC3" w:rsidR="00E0088B" w:rsidRPr="00337925" w:rsidRDefault="00E0088B" w:rsidP="00E0088B">
      <w:r w:rsidRPr="00337925">
        <w:t>Параметры каскада представлены в таблице</w:t>
      </w:r>
      <w:r w:rsidR="00337925" w:rsidRPr="00337925">
        <w:t xml:space="preserve"> 3.9</w:t>
      </w:r>
      <w:r w:rsidRPr="00337925">
        <w:t>.</w:t>
      </w:r>
    </w:p>
    <w:p w14:paraId="06C16A0C" w14:textId="77777777" w:rsidR="002419C8" w:rsidRPr="00337925" w:rsidRDefault="002419C8" w:rsidP="00837779">
      <w:pPr>
        <w:pStyle w:val="a9"/>
      </w:pPr>
    </w:p>
    <w:p w14:paraId="32746E9D" w14:textId="17DD2811" w:rsidR="00E0088B" w:rsidRPr="00337925" w:rsidRDefault="00E0088B" w:rsidP="00E0088B">
      <w:pPr>
        <w:pStyle w:val="af9"/>
      </w:pPr>
      <w:r w:rsidRPr="00337925">
        <w:t>Таблица</w:t>
      </w:r>
      <w:r w:rsidR="00337925" w:rsidRPr="00337925">
        <w:t xml:space="preserve"> 3.9</w:t>
      </w:r>
      <w:r w:rsidRPr="00337925">
        <w:t xml:space="preserve"> – Параметры каскада.</w:t>
      </w:r>
    </w:p>
    <w:tbl>
      <w:tblPr>
        <w:tblStyle w:val="a4"/>
        <w:tblW w:w="0" w:type="auto"/>
        <w:tblLook w:val="04A0" w:firstRow="1" w:lastRow="0" w:firstColumn="1" w:lastColumn="0" w:noHBand="0" w:noVBand="1"/>
      </w:tblPr>
      <w:tblGrid>
        <w:gridCol w:w="6091"/>
        <w:gridCol w:w="3254"/>
      </w:tblGrid>
      <w:tr w:rsidR="00E0088B" w:rsidRPr="00337925" w14:paraId="4A330927" w14:textId="77777777" w:rsidTr="00285DA7">
        <w:tc>
          <w:tcPr>
            <w:tcW w:w="6091" w:type="dxa"/>
          </w:tcPr>
          <w:p w14:paraId="37C4553A" w14:textId="77777777" w:rsidR="00E0088B" w:rsidRPr="00337925" w:rsidRDefault="00E0088B" w:rsidP="00285DA7">
            <w:pPr>
              <w:pStyle w:val="afa"/>
            </w:pPr>
            <w:r w:rsidRPr="00337925">
              <w:t>Общее кол-во атомов в ячейке</w:t>
            </w:r>
          </w:p>
        </w:tc>
        <w:tc>
          <w:tcPr>
            <w:tcW w:w="3254" w:type="dxa"/>
          </w:tcPr>
          <w:p w14:paraId="020663E5" w14:textId="77777777" w:rsidR="00E0088B" w:rsidRPr="00337925" w:rsidRDefault="00E0088B" w:rsidP="00285DA7">
            <w:pPr>
              <w:pStyle w:val="afa"/>
            </w:pPr>
            <w:r w:rsidRPr="00337925">
              <w:t>601639</w:t>
            </w:r>
          </w:p>
        </w:tc>
      </w:tr>
      <w:tr w:rsidR="00E0088B" w:rsidRPr="00337925" w14:paraId="64D59ABC" w14:textId="77777777" w:rsidTr="00285DA7">
        <w:tc>
          <w:tcPr>
            <w:tcW w:w="6091" w:type="dxa"/>
          </w:tcPr>
          <w:p w14:paraId="22F30985" w14:textId="77777777" w:rsidR="00E0088B" w:rsidRPr="00337925" w:rsidRDefault="00E0088B" w:rsidP="00285DA7">
            <w:pPr>
              <w:pStyle w:val="afa"/>
            </w:pPr>
            <w:r w:rsidRPr="00337925">
              <w:t>Энергия</w:t>
            </w:r>
          </w:p>
        </w:tc>
        <w:tc>
          <w:tcPr>
            <w:tcW w:w="3254" w:type="dxa"/>
          </w:tcPr>
          <w:p w14:paraId="60C0F075" w14:textId="77777777" w:rsidR="00E0088B" w:rsidRPr="00337925" w:rsidRDefault="00E0088B" w:rsidP="00285DA7">
            <w:pPr>
              <w:pStyle w:val="afa"/>
            </w:pPr>
            <w:r w:rsidRPr="00337925">
              <w:t>≈10 кэВ</w:t>
            </w:r>
          </w:p>
        </w:tc>
      </w:tr>
      <w:tr w:rsidR="00E0088B" w:rsidRPr="00337925" w14:paraId="5898EE1A" w14:textId="77777777" w:rsidTr="00285DA7">
        <w:tc>
          <w:tcPr>
            <w:tcW w:w="6091" w:type="dxa"/>
          </w:tcPr>
          <w:p w14:paraId="719DFD27" w14:textId="77777777" w:rsidR="00E0088B" w:rsidRPr="00337925" w:rsidRDefault="00E0088B" w:rsidP="00285DA7">
            <w:pPr>
              <w:pStyle w:val="afa"/>
            </w:pPr>
            <w:r w:rsidRPr="00337925">
              <w:t>Глубина проникновения</w:t>
            </w:r>
          </w:p>
        </w:tc>
        <w:tc>
          <w:tcPr>
            <w:tcW w:w="3254" w:type="dxa"/>
          </w:tcPr>
          <w:p w14:paraId="5505BFB9" w14:textId="77777777" w:rsidR="00E0088B" w:rsidRPr="00337925" w:rsidRDefault="00E0088B" w:rsidP="00285DA7">
            <w:pPr>
              <w:pStyle w:val="afa"/>
            </w:pPr>
            <w:r w:rsidRPr="00337925">
              <w:rPr>
                <w:rFonts w:cs="Times New Roman"/>
              </w:rPr>
              <w:t>≈</w:t>
            </w:r>
            <w:r w:rsidRPr="00337925">
              <w:t>87 Å</w:t>
            </w:r>
          </w:p>
        </w:tc>
      </w:tr>
      <w:tr w:rsidR="00E0088B" w:rsidRPr="00337925" w14:paraId="0FAE346B" w14:textId="77777777" w:rsidTr="00285DA7">
        <w:tc>
          <w:tcPr>
            <w:tcW w:w="6091" w:type="dxa"/>
          </w:tcPr>
          <w:p w14:paraId="7DF349BC" w14:textId="77777777" w:rsidR="00E0088B" w:rsidRPr="00337925" w:rsidRDefault="00E0088B" w:rsidP="00285DA7">
            <w:pPr>
              <w:pStyle w:val="afa"/>
            </w:pPr>
            <w:r w:rsidRPr="00337925">
              <w:t xml:space="preserve">Максимальный размер каскада по оси </w:t>
            </w:r>
            <w:r w:rsidRPr="00337925">
              <w:rPr>
                <w:lang w:val="en-US"/>
              </w:rPr>
              <w:t>X</w:t>
            </w:r>
          </w:p>
        </w:tc>
        <w:tc>
          <w:tcPr>
            <w:tcW w:w="3254" w:type="dxa"/>
          </w:tcPr>
          <w:p w14:paraId="7960BFE2" w14:textId="77777777" w:rsidR="00E0088B" w:rsidRPr="00337925" w:rsidRDefault="00E0088B" w:rsidP="00285DA7">
            <w:pPr>
              <w:pStyle w:val="afa"/>
            </w:pPr>
            <w:r w:rsidRPr="00337925">
              <w:rPr>
                <w:rFonts w:cs="Times New Roman"/>
              </w:rPr>
              <w:t>≈</w:t>
            </w:r>
            <w:r w:rsidRPr="00337925">
              <w:t>26 Å</w:t>
            </w:r>
          </w:p>
        </w:tc>
      </w:tr>
      <w:tr w:rsidR="00E0088B" w:rsidRPr="00337925" w14:paraId="79E3F923" w14:textId="77777777" w:rsidTr="00285DA7">
        <w:tc>
          <w:tcPr>
            <w:tcW w:w="6091" w:type="dxa"/>
          </w:tcPr>
          <w:p w14:paraId="291DB554" w14:textId="77777777" w:rsidR="00E0088B" w:rsidRPr="00337925" w:rsidRDefault="00E0088B" w:rsidP="00285DA7">
            <w:pPr>
              <w:pStyle w:val="afa"/>
            </w:pPr>
            <w:r w:rsidRPr="00337925">
              <w:t>Вторичные каскады</w:t>
            </w:r>
          </w:p>
        </w:tc>
        <w:tc>
          <w:tcPr>
            <w:tcW w:w="3254" w:type="dxa"/>
          </w:tcPr>
          <w:p w14:paraId="73C223CA" w14:textId="77777777" w:rsidR="00E0088B" w:rsidRPr="00337925" w:rsidRDefault="00E0088B" w:rsidP="00285DA7">
            <w:pPr>
              <w:pStyle w:val="afa"/>
            </w:pPr>
            <w:r w:rsidRPr="00337925">
              <w:t>Нет</w:t>
            </w:r>
          </w:p>
        </w:tc>
      </w:tr>
      <w:tr w:rsidR="00E0088B" w:rsidRPr="00337925" w14:paraId="632B3AF6" w14:textId="77777777" w:rsidTr="00285DA7">
        <w:tc>
          <w:tcPr>
            <w:tcW w:w="6091" w:type="dxa"/>
          </w:tcPr>
          <w:p w14:paraId="39D99E30" w14:textId="77777777" w:rsidR="00E0088B" w:rsidRPr="00337925" w:rsidRDefault="00E0088B" w:rsidP="00285DA7">
            <w:pPr>
              <w:pStyle w:val="afa"/>
            </w:pPr>
            <w:r w:rsidRPr="00337925">
              <w:t>Время отжига</w:t>
            </w:r>
          </w:p>
        </w:tc>
        <w:tc>
          <w:tcPr>
            <w:tcW w:w="3254" w:type="dxa"/>
          </w:tcPr>
          <w:p w14:paraId="6C96759F" w14:textId="77777777" w:rsidR="00E0088B" w:rsidRPr="00337925" w:rsidRDefault="00E0088B" w:rsidP="00285DA7">
            <w:pPr>
              <w:pStyle w:val="afa"/>
              <w:rPr>
                <w:lang w:val="en-US"/>
              </w:rPr>
            </w:pPr>
            <w:r w:rsidRPr="00337925">
              <w:t>15 пс</w:t>
            </w:r>
          </w:p>
        </w:tc>
      </w:tr>
      <w:tr w:rsidR="00E0088B" w:rsidRPr="00337925" w14:paraId="438B2611" w14:textId="77777777" w:rsidTr="00285DA7">
        <w:tc>
          <w:tcPr>
            <w:tcW w:w="6091" w:type="dxa"/>
          </w:tcPr>
          <w:p w14:paraId="0C81E648" w14:textId="77777777" w:rsidR="00E0088B" w:rsidRPr="00337925" w:rsidRDefault="00E0088B" w:rsidP="00285DA7">
            <w:pPr>
              <w:pStyle w:val="afa"/>
            </w:pPr>
            <w:r w:rsidRPr="00337925">
              <w:t>Общее кол-во остаточных вакансий и межузлий</w:t>
            </w:r>
          </w:p>
        </w:tc>
        <w:tc>
          <w:tcPr>
            <w:tcW w:w="3254" w:type="dxa"/>
          </w:tcPr>
          <w:p w14:paraId="6E6C15BF" w14:textId="77777777" w:rsidR="00E0088B" w:rsidRPr="00337925" w:rsidRDefault="00E0088B" w:rsidP="00285DA7">
            <w:pPr>
              <w:pStyle w:val="afa"/>
            </w:pPr>
            <w:r w:rsidRPr="00337925">
              <w:t>2043</w:t>
            </w:r>
          </w:p>
        </w:tc>
      </w:tr>
      <w:tr w:rsidR="00E0088B" w:rsidRPr="00337925" w14:paraId="218FF8AA" w14:textId="77777777" w:rsidTr="00285DA7">
        <w:tc>
          <w:tcPr>
            <w:tcW w:w="6091" w:type="dxa"/>
          </w:tcPr>
          <w:p w14:paraId="4C402062" w14:textId="77777777" w:rsidR="00E0088B" w:rsidRPr="00337925" w:rsidRDefault="00E0088B" w:rsidP="00285DA7">
            <w:pPr>
              <w:pStyle w:val="afa"/>
            </w:pPr>
            <w:r w:rsidRPr="00337925">
              <w:t>Процентное соотношение от общего кол-ва атомов</w:t>
            </w:r>
          </w:p>
        </w:tc>
        <w:tc>
          <w:tcPr>
            <w:tcW w:w="3254" w:type="dxa"/>
          </w:tcPr>
          <w:p w14:paraId="53273102" w14:textId="77777777" w:rsidR="00E0088B" w:rsidRPr="00337925" w:rsidRDefault="00E0088B" w:rsidP="00285DA7">
            <w:pPr>
              <w:pStyle w:val="afa"/>
            </w:pPr>
            <w:r w:rsidRPr="00337925">
              <w:t>0,003%</w:t>
            </w:r>
          </w:p>
        </w:tc>
      </w:tr>
    </w:tbl>
    <w:p w14:paraId="2B434A8E" w14:textId="5DF165D6" w:rsidR="00E0088B" w:rsidRPr="00337925" w:rsidRDefault="00E0088B" w:rsidP="00837779">
      <w:pPr>
        <w:pStyle w:val="a9"/>
      </w:pPr>
    </w:p>
    <w:p w14:paraId="5753F124" w14:textId="256A41C7" w:rsidR="00C16FC4" w:rsidRPr="00337925" w:rsidRDefault="00AA3E18" w:rsidP="00D602D1">
      <w:pPr>
        <w:pStyle w:val="4"/>
      </w:pPr>
      <w:bookmarkStart w:id="136" w:name="_Toc514780565"/>
      <w:bookmarkStart w:id="137" w:name="_Toc517859556"/>
      <w:r w:rsidRPr="00337925">
        <w:t xml:space="preserve">Моделирование воздействия облучения на начало формирования оксидной пленки на поверхности </w:t>
      </w:r>
      <w:r w:rsidR="001C346F" w:rsidRPr="00337925">
        <w:t>системы железо</w:t>
      </w:r>
      <w:r w:rsidR="00C153EC" w:rsidRPr="00337925">
        <w:noBreakHyphen/>
      </w:r>
      <w:r w:rsidR="001C346F" w:rsidRPr="00337925">
        <w:t>хром.</w:t>
      </w:r>
      <w:bookmarkEnd w:id="136"/>
      <w:bookmarkEnd w:id="137"/>
    </w:p>
    <w:p w14:paraId="002DFB69" w14:textId="3A7BEF5C" w:rsidR="00A45F49" w:rsidRPr="00337925" w:rsidRDefault="00E40F3E" w:rsidP="00A45F49">
      <w:r w:rsidRPr="00337925">
        <w:t xml:space="preserve">Расчетная ячейка представляла собой куб 80х80х60 атомных слоев, в котором кристаллит железо </w:t>
      </w:r>
      <w:r w:rsidR="00130707" w:rsidRPr="00337925">
        <w:t>-</w:t>
      </w:r>
      <w:r w:rsidRPr="00337925">
        <w:t xml:space="preserve"> хром занимал нижнюю половину, а остальная область имитировала вакуум над поверхностью. Перед началом моделирования над поверхностью создавались молекулы кислорода в количестве 300 штук и им придавались импульсы в соответствии с заданной температурой. Для имитации каскада атомных столкновений выбирался атом железа на поверхности и ему придавался импульс, направленный вертикально вниз и соответствующий энергии иона </w:t>
      </w:r>
      <w:r w:rsidR="00227BAC" w:rsidRPr="00337925">
        <w:rPr>
          <w:rFonts w:cs="Times New Roman"/>
        </w:rPr>
        <w:t>≈</w:t>
      </w:r>
      <w:r w:rsidR="00285DA7" w:rsidRPr="00337925">
        <w:t>10</w:t>
      </w:r>
      <w:r w:rsidRPr="00337925">
        <w:t xml:space="preserve"> кэВ. </w:t>
      </w:r>
    </w:p>
    <w:p w14:paraId="51C8CCB6" w14:textId="658F28FA" w:rsidR="009571D1" w:rsidRPr="00337925" w:rsidRDefault="009571D1" w:rsidP="00A45F49">
      <w:r w:rsidRPr="00337925">
        <w:t xml:space="preserve">Так </w:t>
      </w:r>
      <w:r w:rsidR="002478DE" w:rsidRPr="00337925">
        <w:t>же,</w:t>
      </w:r>
      <w:r w:rsidRPr="00337925">
        <w:t xml:space="preserve"> как и в случае каскада в системе железо </w:t>
      </w:r>
      <w:r w:rsidR="00130707" w:rsidRPr="00337925">
        <w:t>-</w:t>
      </w:r>
      <w:r w:rsidRPr="00337925">
        <w:t xml:space="preserve"> </w:t>
      </w:r>
      <w:r w:rsidR="002478DE" w:rsidRPr="00337925">
        <w:t>хром,</w:t>
      </w:r>
      <w:r w:rsidRPr="00337925">
        <w:t xml:space="preserve"> но без кислорода, </w:t>
      </w:r>
      <w:r w:rsidR="00A45F49" w:rsidRPr="00337925">
        <w:t xml:space="preserve">развитие </w:t>
      </w:r>
      <w:r w:rsidRPr="00337925">
        <w:t>каскад</w:t>
      </w:r>
      <w:r w:rsidR="00A45F49" w:rsidRPr="00337925">
        <w:t>а</w:t>
      </w:r>
      <w:r w:rsidRPr="00337925">
        <w:t xml:space="preserve"> про</w:t>
      </w:r>
      <w:r w:rsidR="00A45F49" w:rsidRPr="00337925">
        <w:t xml:space="preserve">ходило, </w:t>
      </w:r>
      <w:r w:rsidRPr="00337925">
        <w:t>примерно</w:t>
      </w:r>
      <w:r w:rsidR="00A45F49" w:rsidRPr="00337925">
        <w:t>,</w:t>
      </w:r>
      <w:r w:rsidRPr="00337925">
        <w:t xml:space="preserve"> </w:t>
      </w:r>
      <w:r w:rsidR="002478DE" w:rsidRPr="00337925">
        <w:t xml:space="preserve">по тому же </w:t>
      </w:r>
      <w:r w:rsidR="00A45F49" w:rsidRPr="00337925">
        <w:t>сценарию</w:t>
      </w:r>
      <w:r w:rsidRPr="00337925">
        <w:t>.</w:t>
      </w:r>
      <w:r w:rsidR="00A45F49" w:rsidRPr="00337925">
        <w:t xml:space="preserve"> </w:t>
      </w:r>
      <w:r w:rsidR="002478DE" w:rsidRPr="00337925">
        <w:t>Отметим, лишь, ключевые моменты. После каскада поверхность «выгибается» и распыляется как показано на рисунке</w:t>
      </w:r>
      <w:r w:rsidR="00337925" w:rsidRPr="00337925">
        <w:t xml:space="preserve"> 3.53</w:t>
      </w:r>
      <w:r w:rsidR="002478DE" w:rsidRPr="00337925">
        <w:t>.</w:t>
      </w:r>
    </w:p>
    <w:p w14:paraId="443E4DDD" w14:textId="77777777" w:rsidR="002419C8" w:rsidRPr="00337925" w:rsidRDefault="002419C8" w:rsidP="00837779">
      <w:pPr>
        <w:pStyle w:val="a9"/>
      </w:pPr>
    </w:p>
    <w:p w14:paraId="7355C9D4" w14:textId="253DF745" w:rsidR="002478DE" w:rsidRPr="00337925" w:rsidRDefault="002478DE" w:rsidP="002478DE">
      <w:pPr>
        <w:pStyle w:val="afb"/>
      </w:pPr>
      <w:r w:rsidRPr="00337925">
        <w:rPr>
          <w:noProof/>
        </w:rPr>
        <w:drawing>
          <wp:inline distT="0" distB="0" distL="0" distR="0" wp14:anchorId="4458A4D2" wp14:editId="446EC9CC">
            <wp:extent cx="3270502" cy="1440000"/>
            <wp:effectExtent l="0" t="0" r="6350" b="8255"/>
            <wp:docPr id="18467" name="Рисунок 1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70502" cy="1440000"/>
                    </a:xfrm>
                    <a:prstGeom prst="rect">
                      <a:avLst/>
                    </a:prstGeom>
                    <a:ln>
                      <a:noFill/>
                    </a:ln>
                  </pic:spPr>
                </pic:pic>
              </a:graphicData>
            </a:graphic>
          </wp:inline>
        </w:drawing>
      </w:r>
    </w:p>
    <w:p w14:paraId="5543DFB1" w14:textId="77777777" w:rsidR="002419C8" w:rsidRPr="00337925" w:rsidRDefault="002419C8" w:rsidP="00837779">
      <w:pPr>
        <w:pStyle w:val="a9"/>
      </w:pPr>
    </w:p>
    <w:p w14:paraId="78CCA5BD" w14:textId="51ADF851" w:rsidR="002478DE" w:rsidRPr="00337925" w:rsidRDefault="002478DE" w:rsidP="002478DE">
      <w:pPr>
        <w:pStyle w:val="afb"/>
      </w:pPr>
      <w:r w:rsidRPr="00337925">
        <w:t>Рисунок</w:t>
      </w:r>
      <w:r w:rsidR="00337925" w:rsidRPr="00337925">
        <w:t xml:space="preserve"> 3.53</w:t>
      </w:r>
      <w:r w:rsidRPr="00337925">
        <w:t xml:space="preserve"> – Область каскада после 3 пс после начала каскада. Синим выделены атомы железа, красным – кислорода, желтым – хрома.</w:t>
      </w:r>
    </w:p>
    <w:p w14:paraId="4095A1DA" w14:textId="77777777" w:rsidR="002419C8" w:rsidRPr="00337925" w:rsidRDefault="002419C8" w:rsidP="00837779">
      <w:pPr>
        <w:pStyle w:val="a9"/>
      </w:pPr>
    </w:p>
    <w:p w14:paraId="75468570" w14:textId="1FD79190" w:rsidR="002478DE" w:rsidRPr="00337925" w:rsidRDefault="002478DE" w:rsidP="002478DE">
      <w:r w:rsidRPr="00337925">
        <w:t>Общее время окисления поверхности составило 100 пс. На рисунке</w:t>
      </w:r>
      <w:r w:rsidR="00337925" w:rsidRPr="00337925">
        <w:t xml:space="preserve"> 3.54</w:t>
      </w:r>
      <w:r w:rsidRPr="00337925">
        <w:t xml:space="preserve"> показано состояние поверхности в этот момент.</w:t>
      </w:r>
    </w:p>
    <w:p w14:paraId="09491DF6" w14:textId="77777777" w:rsidR="002419C8" w:rsidRPr="00337925" w:rsidRDefault="002419C8" w:rsidP="00837779">
      <w:pPr>
        <w:pStyle w:val="a9"/>
      </w:pPr>
    </w:p>
    <w:p w14:paraId="0A717606" w14:textId="550F2109" w:rsidR="002478DE" w:rsidRPr="00337925" w:rsidRDefault="002478DE" w:rsidP="002478DE">
      <w:pPr>
        <w:pStyle w:val="afb"/>
      </w:pPr>
      <w:r w:rsidRPr="00337925">
        <w:rPr>
          <w:noProof/>
        </w:rPr>
        <w:drawing>
          <wp:inline distT="0" distB="0" distL="0" distR="0" wp14:anchorId="2CAA6E7C" wp14:editId="7ED4158B">
            <wp:extent cx="4937760" cy="466065"/>
            <wp:effectExtent l="0" t="0" r="0" b="0"/>
            <wp:docPr id="18468" name="Рисунок 18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06970" cy="472598"/>
                    </a:xfrm>
                    <a:prstGeom prst="rect">
                      <a:avLst/>
                    </a:prstGeom>
                    <a:ln>
                      <a:noFill/>
                    </a:ln>
                  </pic:spPr>
                </pic:pic>
              </a:graphicData>
            </a:graphic>
          </wp:inline>
        </w:drawing>
      </w:r>
    </w:p>
    <w:p w14:paraId="407338BA" w14:textId="77777777" w:rsidR="002419C8" w:rsidRPr="00337925" w:rsidRDefault="002419C8" w:rsidP="00837779">
      <w:pPr>
        <w:pStyle w:val="a9"/>
      </w:pPr>
    </w:p>
    <w:p w14:paraId="6FD77282" w14:textId="239DE782" w:rsidR="002478DE" w:rsidRPr="00337925" w:rsidRDefault="002478DE" w:rsidP="002478DE">
      <w:pPr>
        <w:pStyle w:val="afb"/>
      </w:pPr>
      <w:r w:rsidRPr="00337925">
        <w:t>Рисунок</w:t>
      </w:r>
      <w:r w:rsidR="00337925" w:rsidRPr="00337925">
        <w:t xml:space="preserve"> 3.54</w:t>
      </w:r>
      <w:r w:rsidRPr="00337925">
        <w:t xml:space="preserve"> – Поверхность через 100 пс после начала прохождения каскада. Синим выделены атомы железа, красным – кислорода, желтым – хрома.</w:t>
      </w:r>
    </w:p>
    <w:p w14:paraId="754F9048" w14:textId="77777777" w:rsidR="002419C8" w:rsidRPr="00337925" w:rsidRDefault="002419C8" w:rsidP="00837779">
      <w:pPr>
        <w:pStyle w:val="a9"/>
      </w:pPr>
    </w:p>
    <w:p w14:paraId="1E34EEEF" w14:textId="25158AF4" w:rsidR="00A45F49" w:rsidRPr="00337925" w:rsidRDefault="00A45F49" w:rsidP="00A45F49">
      <w:r w:rsidRPr="00337925">
        <w:t>Видна выросшая оксидная пленка, отсутствуют изгибы поверхности и, в целом, пленка, визуально, выглядит так же, как если бы каскада не было.</w:t>
      </w:r>
    </w:p>
    <w:p w14:paraId="323B41F5" w14:textId="1174F02C" w:rsidR="002478DE" w:rsidRDefault="002478DE" w:rsidP="002478DE">
      <w:r w:rsidRPr="00337925">
        <w:t>Структурный анализ приповерхностного слоя показан на рисунке</w:t>
      </w:r>
      <w:r w:rsidR="00337925" w:rsidRPr="00337925">
        <w:t xml:space="preserve"> 3.55</w:t>
      </w:r>
      <w:r w:rsidRPr="00337925">
        <w:t>.</w:t>
      </w:r>
    </w:p>
    <w:p w14:paraId="427A9911" w14:textId="77777777" w:rsidR="002419C8" w:rsidRPr="00337925" w:rsidRDefault="002419C8"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2478DE" w:rsidRPr="00337925" w14:paraId="391F7F1F" w14:textId="77777777" w:rsidTr="00287BD2">
        <w:tc>
          <w:tcPr>
            <w:tcW w:w="4672" w:type="dxa"/>
            <w:vAlign w:val="center"/>
          </w:tcPr>
          <w:p w14:paraId="303780B7" w14:textId="30B2684E" w:rsidR="002478DE" w:rsidRPr="00337925" w:rsidRDefault="00837779" w:rsidP="00287BD2">
            <w:pPr>
              <w:pStyle w:val="afb"/>
              <w:ind w:left="-534"/>
            </w:pPr>
            <w:r w:rsidRPr="00337925">
              <w:object w:dxaOrig="7294" w:dyaOrig="5569" w14:anchorId="56C91FF0">
                <v:shape id="_x0000_i1060" type="#_x0000_t75" style="width:189.6pt;height:144.6pt" o:ole="">
                  <v:imagedata r:id="rId191" o:title=""/>
                </v:shape>
                <o:OLEObject Type="Embed" ProgID="Origin50.Graph" ShapeID="_x0000_i1060" DrawAspect="Content" ObjectID="_1591785249" r:id="rId192"/>
              </w:object>
            </w:r>
          </w:p>
          <w:p w14:paraId="695D190C" w14:textId="5C51C2B9" w:rsidR="00287BD2" w:rsidRPr="00337925" w:rsidRDefault="00287BD2" w:rsidP="00287BD2">
            <w:pPr>
              <w:pStyle w:val="afb"/>
              <w:ind w:left="-534"/>
            </w:pPr>
            <w:r w:rsidRPr="00337925">
              <w:t>а</w:t>
            </w:r>
          </w:p>
        </w:tc>
        <w:tc>
          <w:tcPr>
            <w:tcW w:w="4673" w:type="dxa"/>
            <w:vAlign w:val="center"/>
          </w:tcPr>
          <w:p w14:paraId="156DF282" w14:textId="22C2951B" w:rsidR="002478DE" w:rsidRPr="00337925" w:rsidRDefault="00837779" w:rsidP="00287BD2">
            <w:pPr>
              <w:pStyle w:val="afb"/>
              <w:ind w:left="-435"/>
            </w:pPr>
            <w:r w:rsidRPr="00337925">
              <w:object w:dxaOrig="7294" w:dyaOrig="5569" w14:anchorId="7A30656D">
                <v:shape id="_x0000_i1061" type="#_x0000_t75" style="width:189pt;height:2in" o:ole="">
                  <v:imagedata r:id="rId193" o:title=""/>
                </v:shape>
                <o:OLEObject Type="Embed" ProgID="Origin50.Graph" ShapeID="_x0000_i1061" DrawAspect="Content" ObjectID="_1591785250" r:id="rId194"/>
              </w:object>
            </w:r>
          </w:p>
          <w:p w14:paraId="3396BEB9" w14:textId="35FD2178" w:rsidR="00287BD2" w:rsidRPr="00337925" w:rsidRDefault="00287BD2" w:rsidP="00287BD2">
            <w:pPr>
              <w:pStyle w:val="afb"/>
              <w:ind w:left="-435"/>
            </w:pPr>
            <w:r w:rsidRPr="00337925">
              <w:t>б</w:t>
            </w:r>
          </w:p>
        </w:tc>
      </w:tr>
      <w:tr w:rsidR="002478DE" w:rsidRPr="00337925" w14:paraId="631C32AD" w14:textId="77777777" w:rsidTr="00287BD2">
        <w:tc>
          <w:tcPr>
            <w:tcW w:w="9345" w:type="dxa"/>
            <w:gridSpan w:val="2"/>
            <w:vAlign w:val="center"/>
          </w:tcPr>
          <w:p w14:paraId="6D443B68" w14:textId="0F84E630" w:rsidR="002478DE" w:rsidRPr="00337925" w:rsidRDefault="00837779" w:rsidP="00287BD2">
            <w:pPr>
              <w:pStyle w:val="afb"/>
            </w:pPr>
            <w:r w:rsidRPr="00337925">
              <w:object w:dxaOrig="7294" w:dyaOrig="5569" w14:anchorId="7BC1EB04">
                <v:shape id="_x0000_i1062" type="#_x0000_t75" style="width:180.6pt;height:137.4pt" o:ole="">
                  <v:imagedata r:id="rId195" o:title=""/>
                </v:shape>
                <o:OLEObject Type="Embed" ProgID="Origin50.Graph" ShapeID="_x0000_i1062" DrawAspect="Content" ObjectID="_1591785251" r:id="rId196"/>
              </w:object>
            </w:r>
          </w:p>
          <w:p w14:paraId="646A7520" w14:textId="6DA7FED6" w:rsidR="00287BD2" w:rsidRPr="00337925" w:rsidRDefault="00287BD2" w:rsidP="00287BD2">
            <w:pPr>
              <w:pStyle w:val="afb"/>
            </w:pPr>
            <w:r w:rsidRPr="00337925">
              <w:t>в</w:t>
            </w:r>
          </w:p>
        </w:tc>
      </w:tr>
    </w:tbl>
    <w:p w14:paraId="3F8AF9D1" w14:textId="77777777" w:rsidR="002419C8" w:rsidRPr="00337925" w:rsidRDefault="002419C8" w:rsidP="00837779">
      <w:pPr>
        <w:pStyle w:val="a9"/>
      </w:pPr>
    </w:p>
    <w:p w14:paraId="7492C222" w14:textId="3D2E9806" w:rsidR="002419C8" w:rsidRPr="00337925" w:rsidRDefault="00287BD2" w:rsidP="002478DE">
      <w:pPr>
        <w:pStyle w:val="afb"/>
        <w:rPr>
          <w:sz w:val="20"/>
          <w:szCs w:val="20"/>
        </w:rPr>
      </w:pPr>
      <w:r w:rsidRPr="00337925">
        <w:rPr>
          <w:sz w:val="20"/>
          <w:szCs w:val="20"/>
        </w:rPr>
        <w:t>а – сравнение в различные моменты времени</w:t>
      </w:r>
    </w:p>
    <w:p w14:paraId="1CEE8091" w14:textId="77777777" w:rsidR="002419C8" w:rsidRPr="00337925" w:rsidRDefault="00287BD2" w:rsidP="002478DE">
      <w:pPr>
        <w:pStyle w:val="afb"/>
        <w:rPr>
          <w:sz w:val="20"/>
          <w:szCs w:val="20"/>
        </w:rPr>
      </w:pPr>
      <w:r w:rsidRPr="00337925">
        <w:rPr>
          <w:sz w:val="20"/>
          <w:szCs w:val="20"/>
        </w:rPr>
        <w:t>б – сравнение с различными структурами</w:t>
      </w:r>
    </w:p>
    <w:p w14:paraId="1E379152" w14:textId="04C6FEA4" w:rsidR="00287BD2" w:rsidRPr="00337925" w:rsidRDefault="00287BD2" w:rsidP="002478DE">
      <w:pPr>
        <w:pStyle w:val="afb"/>
        <w:rPr>
          <w:sz w:val="20"/>
          <w:szCs w:val="20"/>
        </w:rPr>
      </w:pPr>
      <w:r w:rsidRPr="00337925">
        <w:rPr>
          <w:sz w:val="20"/>
          <w:szCs w:val="20"/>
        </w:rPr>
        <w:t>в – сравнение окисления с каскадом и без каскада</w:t>
      </w:r>
    </w:p>
    <w:p w14:paraId="61238363" w14:textId="77777777" w:rsidR="002419C8" w:rsidRPr="00337925" w:rsidRDefault="002419C8" w:rsidP="00837779">
      <w:pPr>
        <w:pStyle w:val="a9"/>
      </w:pPr>
    </w:p>
    <w:p w14:paraId="07A1FF45" w14:textId="4F5A5844" w:rsidR="002478DE" w:rsidRPr="00337925" w:rsidRDefault="00287BD2" w:rsidP="002478DE">
      <w:pPr>
        <w:pStyle w:val="afb"/>
      </w:pPr>
      <w:r w:rsidRPr="00337925">
        <w:t>Рисунок</w:t>
      </w:r>
      <w:r w:rsidR="00337925" w:rsidRPr="00337925">
        <w:t xml:space="preserve"> 3.55</w:t>
      </w:r>
      <w:r w:rsidRPr="00337925">
        <w:t xml:space="preserve"> – Структурный анализ приповерхностного слоя</w:t>
      </w:r>
      <w:r w:rsidR="006162C2" w:rsidRPr="00337925">
        <w:t xml:space="preserve"> расчетной ячейки после прохождения каскада</w:t>
      </w:r>
      <w:r w:rsidRPr="00337925">
        <w:t>.</w:t>
      </w:r>
    </w:p>
    <w:p w14:paraId="5DCE9287" w14:textId="77777777" w:rsidR="002419C8" w:rsidRPr="00337925" w:rsidRDefault="002419C8" w:rsidP="00837779">
      <w:pPr>
        <w:pStyle w:val="a9"/>
      </w:pPr>
    </w:p>
    <w:p w14:paraId="0ABC4832" w14:textId="266C6570" w:rsidR="00AC484E" w:rsidRPr="00337925" w:rsidRDefault="00A45F49" w:rsidP="004E51AA">
      <w:r w:rsidRPr="00337925">
        <w:t>Переход к структуре вюстита начался, что видно с рисунка</w:t>
      </w:r>
      <w:r w:rsidR="00337925" w:rsidRPr="00337925">
        <w:t xml:space="preserve"> 3.55</w:t>
      </w:r>
      <w:r w:rsidRPr="00337925">
        <w:t xml:space="preserve"> (б), а с рисунка</w:t>
      </w:r>
      <w:r w:rsidR="00337925" w:rsidRPr="00337925">
        <w:t xml:space="preserve"> 3.55</w:t>
      </w:r>
      <w:r w:rsidRPr="00337925">
        <w:t xml:space="preserve"> (в) видно, что </w:t>
      </w:r>
      <w:r w:rsidR="00F35983" w:rsidRPr="00337925">
        <w:t xml:space="preserve">структура практически не меняется, и поэтому, </w:t>
      </w:r>
      <w:r w:rsidRPr="00337925">
        <w:t xml:space="preserve">каскад </w:t>
      </w:r>
      <w:r w:rsidR="00337925" w:rsidRPr="00337925">
        <w:t>практически</w:t>
      </w:r>
      <w:r w:rsidRPr="00337925">
        <w:t xml:space="preserve"> не влияет на </w:t>
      </w:r>
      <w:r w:rsidR="005C7A65" w:rsidRPr="00337925">
        <w:t>рост оксидной пленки.</w:t>
      </w:r>
    </w:p>
    <w:p w14:paraId="55E72056" w14:textId="77777777" w:rsidR="002419C8" w:rsidRPr="00337925" w:rsidRDefault="002419C8" w:rsidP="004E51AA"/>
    <w:p w14:paraId="532FA8E0" w14:textId="7C141EBD" w:rsidR="00DB3ED9" w:rsidRPr="00337925" w:rsidRDefault="00081F14" w:rsidP="00081F14">
      <w:pPr>
        <w:pStyle w:val="4"/>
      </w:pPr>
      <w:bookmarkStart w:id="138" w:name="_Toc517859557"/>
      <w:r w:rsidRPr="00337925">
        <w:lastRenderedPageBreak/>
        <w:t xml:space="preserve">Каскады на поверхности системы железо </w:t>
      </w:r>
      <w:r w:rsidR="006F3573" w:rsidRPr="00337925">
        <w:t>–</w:t>
      </w:r>
      <w:r w:rsidRPr="00337925">
        <w:t xml:space="preserve"> хром</w:t>
      </w:r>
      <w:r w:rsidR="006F3573" w:rsidRPr="00337925">
        <w:t xml:space="preserve"> - оксид</w:t>
      </w:r>
      <w:r w:rsidR="004060A7" w:rsidRPr="00337925">
        <w:t>.</w:t>
      </w:r>
      <w:bookmarkEnd w:id="138"/>
    </w:p>
    <w:p w14:paraId="0F4413B7" w14:textId="4570B007" w:rsidR="004060A7" w:rsidRPr="00337925" w:rsidRDefault="004060A7" w:rsidP="004060A7">
      <w:r w:rsidRPr="00337925">
        <w:t xml:space="preserve">После окисления системы железо </w:t>
      </w:r>
      <w:r w:rsidR="00130707" w:rsidRPr="00337925">
        <w:t>-</w:t>
      </w:r>
      <w:r w:rsidRPr="00337925">
        <w:t xml:space="preserve"> </w:t>
      </w:r>
      <w:r w:rsidR="00285DA7" w:rsidRPr="00337925">
        <w:t xml:space="preserve">30 </w:t>
      </w:r>
      <w:r w:rsidR="009053E3">
        <w:t>мас.%</w:t>
      </w:r>
      <w:r w:rsidR="00285DA7" w:rsidRPr="00337925">
        <w:t> хрома</w:t>
      </w:r>
      <w:r w:rsidRPr="00337925">
        <w:t xml:space="preserve"> в течении 100 пс</w:t>
      </w:r>
      <w:r w:rsidR="00BC6C7C" w:rsidRPr="00337925">
        <w:t xml:space="preserve"> (раздел </w:t>
      </w:r>
      <w:r w:rsidR="00BC6C7C" w:rsidRPr="00337925">
        <w:fldChar w:fldCharType="begin"/>
      </w:r>
      <w:r w:rsidR="00BC6C7C" w:rsidRPr="00337925">
        <w:instrText xml:space="preserve"> REF _Ref517687544 \r \h </w:instrText>
      </w:r>
      <w:r w:rsidR="00337925">
        <w:instrText xml:space="preserve"> \* MERGEFORMAT </w:instrText>
      </w:r>
      <w:r w:rsidR="00BC6C7C" w:rsidRPr="00337925">
        <w:fldChar w:fldCharType="separate"/>
      </w:r>
      <w:r w:rsidR="00710FBB">
        <w:t>3.4.2.1</w:t>
      </w:r>
      <w:r w:rsidR="00BC6C7C" w:rsidRPr="00337925">
        <w:fldChar w:fldCharType="end"/>
      </w:r>
      <w:r w:rsidR="00BC6C7C" w:rsidRPr="00337925">
        <w:t>)</w:t>
      </w:r>
      <w:r w:rsidRPr="00337925">
        <w:t xml:space="preserve"> </w:t>
      </w:r>
      <w:r w:rsidR="00981B8A" w:rsidRPr="00337925">
        <w:t>н</w:t>
      </w:r>
      <w:r w:rsidRPr="00337925">
        <w:t xml:space="preserve">а поверхности, как и в других задачах, выбирался атом железа и ему придавался импульс, направленный вниз, равный энергии </w:t>
      </w:r>
      <w:r w:rsidRPr="00337925">
        <w:rPr>
          <w:rFonts w:cs="Times New Roman"/>
        </w:rPr>
        <w:t>≈</w:t>
      </w:r>
      <w:r w:rsidR="00285DA7" w:rsidRPr="00337925">
        <w:t>10</w:t>
      </w:r>
      <w:r w:rsidRPr="00337925">
        <w:t xml:space="preserve"> кэВ. Отжиг проводился в течении </w:t>
      </w:r>
      <w:r w:rsidR="009A76D3" w:rsidRPr="00337925">
        <w:t>15</w:t>
      </w:r>
      <w:r w:rsidRPr="00337925">
        <w:t xml:space="preserve"> пс.</w:t>
      </w:r>
    </w:p>
    <w:p w14:paraId="20C8811A" w14:textId="00837A2F" w:rsidR="00F80EAE" w:rsidRPr="00337925" w:rsidRDefault="003542A8" w:rsidP="003C2968">
      <w:r w:rsidRPr="00337925">
        <w:t>На рисунке</w:t>
      </w:r>
      <w:r w:rsidR="00337925" w:rsidRPr="00337925">
        <w:t xml:space="preserve"> 3.56</w:t>
      </w:r>
      <w:r w:rsidRPr="00337925">
        <w:t xml:space="preserve"> представлен дефектный анализ.</w:t>
      </w:r>
    </w:p>
    <w:p w14:paraId="3E8392C7" w14:textId="77777777" w:rsidR="002419C8" w:rsidRPr="00337925" w:rsidRDefault="002419C8"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118"/>
        <w:gridCol w:w="3119"/>
      </w:tblGrid>
      <w:tr w:rsidR="002419C8" w:rsidRPr="00337925" w14:paraId="3A9739B8" w14:textId="509EF01F" w:rsidTr="002419C8">
        <w:tc>
          <w:tcPr>
            <w:tcW w:w="3118" w:type="dxa"/>
            <w:vAlign w:val="center"/>
          </w:tcPr>
          <w:p w14:paraId="3F36AA6D" w14:textId="77777777" w:rsidR="002419C8" w:rsidRPr="00337925" w:rsidRDefault="002419C8" w:rsidP="002419C8">
            <w:pPr>
              <w:pStyle w:val="afb"/>
            </w:pPr>
            <w:r w:rsidRPr="00337925">
              <w:rPr>
                <w:noProof/>
              </w:rPr>
              <w:drawing>
                <wp:inline distT="0" distB="0" distL="0" distR="0" wp14:anchorId="4054BE0E" wp14:editId="4E414589">
                  <wp:extent cx="1706726" cy="1440000"/>
                  <wp:effectExtent l="19050" t="19050" r="27305" b="27305"/>
                  <wp:docPr id="18471" name="Рисунок 1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06726" cy="1440000"/>
                          </a:xfrm>
                          <a:prstGeom prst="rect">
                            <a:avLst/>
                          </a:prstGeom>
                          <a:ln>
                            <a:solidFill>
                              <a:schemeClr val="tx1"/>
                            </a:solidFill>
                          </a:ln>
                        </pic:spPr>
                      </pic:pic>
                    </a:graphicData>
                  </a:graphic>
                </wp:inline>
              </w:drawing>
            </w:r>
          </w:p>
          <w:p w14:paraId="073C9568" w14:textId="2F34E6CC" w:rsidR="002419C8" w:rsidRPr="00337925" w:rsidRDefault="002419C8" w:rsidP="002419C8">
            <w:pPr>
              <w:pStyle w:val="afb"/>
            </w:pPr>
            <w:r w:rsidRPr="00337925">
              <w:t>а</w:t>
            </w:r>
          </w:p>
        </w:tc>
        <w:tc>
          <w:tcPr>
            <w:tcW w:w="3118" w:type="dxa"/>
            <w:vAlign w:val="center"/>
          </w:tcPr>
          <w:p w14:paraId="7D6BB3BC" w14:textId="77777777" w:rsidR="002419C8" w:rsidRPr="00337925" w:rsidRDefault="002419C8" w:rsidP="002419C8">
            <w:pPr>
              <w:pStyle w:val="afb"/>
            </w:pPr>
            <w:r w:rsidRPr="00337925">
              <w:rPr>
                <w:noProof/>
              </w:rPr>
              <w:drawing>
                <wp:inline distT="0" distB="0" distL="0" distR="0" wp14:anchorId="29BC59F5" wp14:editId="42A13EA5">
                  <wp:extent cx="1664289" cy="1440000"/>
                  <wp:effectExtent l="19050" t="19050" r="12700" b="27305"/>
                  <wp:docPr id="18472" name="Рисунок 1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64289" cy="1440000"/>
                          </a:xfrm>
                          <a:prstGeom prst="rect">
                            <a:avLst/>
                          </a:prstGeom>
                          <a:ln>
                            <a:solidFill>
                              <a:schemeClr val="tx1"/>
                            </a:solidFill>
                          </a:ln>
                        </pic:spPr>
                      </pic:pic>
                    </a:graphicData>
                  </a:graphic>
                </wp:inline>
              </w:drawing>
            </w:r>
          </w:p>
          <w:p w14:paraId="3A3C690F" w14:textId="27DB1CDF" w:rsidR="002419C8" w:rsidRPr="00337925" w:rsidRDefault="002419C8" w:rsidP="002419C8">
            <w:pPr>
              <w:pStyle w:val="afb"/>
            </w:pPr>
            <w:r w:rsidRPr="00337925">
              <w:t>б</w:t>
            </w:r>
          </w:p>
        </w:tc>
        <w:tc>
          <w:tcPr>
            <w:tcW w:w="3119" w:type="dxa"/>
            <w:vAlign w:val="center"/>
          </w:tcPr>
          <w:p w14:paraId="077A1695" w14:textId="77777777" w:rsidR="002419C8" w:rsidRPr="00337925" w:rsidRDefault="002419C8" w:rsidP="002419C8">
            <w:pPr>
              <w:pStyle w:val="afb"/>
            </w:pPr>
            <w:r w:rsidRPr="00337925">
              <w:rPr>
                <w:noProof/>
              </w:rPr>
              <w:drawing>
                <wp:inline distT="0" distB="0" distL="0" distR="0" wp14:anchorId="143A85E8" wp14:editId="242FD832">
                  <wp:extent cx="1683742" cy="1440000"/>
                  <wp:effectExtent l="19050" t="19050" r="12065" b="27305"/>
                  <wp:docPr id="18473" name="Рисунок 18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683742" cy="1440000"/>
                          </a:xfrm>
                          <a:prstGeom prst="rect">
                            <a:avLst/>
                          </a:prstGeom>
                          <a:ln>
                            <a:solidFill>
                              <a:schemeClr val="tx1"/>
                            </a:solidFill>
                          </a:ln>
                        </pic:spPr>
                      </pic:pic>
                    </a:graphicData>
                  </a:graphic>
                </wp:inline>
              </w:drawing>
            </w:r>
          </w:p>
          <w:p w14:paraId="7C6EA475" w14:textId="71C1006F" w:rsidR="002419C8" w:rsidRPr="00337925" w:rsidRDefault="002419C8" w:rsidP="002419C8">
            <w:pPr>
              <w:pStyle w:val="afb"/>
              <w:rPr>
                <w:noProof/>
              </w:rPr>
            </w:pPr>
            <w:r w:rsidRPr="00337925">
              <w:t>в</w:t>
            </w:r>
          </w:p>
        </w:tc>
      </w:tr>
    </w:tbl>
    <w:p w14:paraId="55F79CAB" w14:textId="77777777" w:rsidR="002419C8" w:rsidRPr="00337925" w:rsidRDefault="002419C8" w:rsidP="00837779">
      <w:pPr>
        <w:pStyle w:val="a9"/>
      </w:pPr>
    </w:p>
    <w:p w14:paraId="6D2D1F55" w14:textId="77777777" w:rsidR="002419C8" w:rsidRPr="00337925" w:rsidRDefault="003542A8" w:rsidP="003C2EB8">
      <w:pPr>
        <w:pStyle w:val="afb"/>
        <w:rPr>
          <w:sz w:val="20"/>
          <w:szCs w:val="20"/>
        </w:rPr>
      </w:pPr>
      <w:r w:rsidRPr="00337925">
        <w:rPr>
          <w:sz w:val="20"/>
          <w:szCs w:val="20"/>
        </w:rPr>
        <w:t>а – 2 пс</w:t>
      </w:r>
    </w:p>
    <w:p w14:paraId="65B180BA" w14:textId="77777777" w:rsidR="002419C8" w:rsidRPr="00337925" w:rsidRDefault="003542A8" w:rsidP="003C2EB8">
      <w:pPr>
        <w:pStyle w:val="afb"/>
        <w:rPr>
          <w:sz w:val="20"/>
          <w:szCs w:val="20"/>
        </w:rPr>
      </w:pPr>
      <w:r w:rsidRPr="00337925">
        <w:rPr>
          <w:sz w:val="20"/>
          <w:szCs w:val="20"/>
        </w:rPr>
        <w:t>б – 4 пс</w:t>
      </w:r>
    </w:p>
    <w:p w14:paraId="511A4D39" w14:textId="65A45F19" w:rsidR="003542A8" w:rsidRPr="00337925" w:rsidRDefault="003542A8" w:rsidP="003C2EB8">
      <w:pPr>
        <w:pStyle w:val="afb"/>
        <w:rPr>
          <w:sz w:val="20"/>
          <w:szCs w:val="20"/>
        </w:rPr>
      </w:pPr>
      <w:r w:rsidRPr="00337925">
        <w:rPr>
          <w:sz w:val="20"/>
          <w:szCs w:val="20"/>
        </w:rPr>
        <w:t>в – 15 пс</w:t>
      </w:r>
    </w:p>
    <w:p w14:paraId="6DE121C3" w14:textId="77777777" w:rsidR="002419C8" w:rsidRPr="00337925" w:rsidRDefault="002419C8" w:rsidP="00837779">
      <w:pPr>
        <w:pStyle w:val="a9"/>
      </w:pPr>
    </w:p>
    <w:p w14:paraId="1672A9B6" w14:textId="79096924" w:rsidR="003542A8" w:rsidRPr="00337925" w:rsidRDefault="003542A8" w:rsidP="003C2EB8">
      <w:pPr>
        <w:pStyle w:val="afb"/>
      </w:pPr>
      <w:r w:rsidRPr="00337925">
        <w:t>Рисунок</w:t>
      </w:r>
      <w:r w:rsidR="00337925" w:rsidRPr="00337925">
        <w:t xml:space="preserve"> 3.56</w:t>
      </w:r>
      <w:r w:rsidRPr="00337925">
        <w:t xml:space="preserve"> – Дефектный анализ каскада.</w:t>
      </w:r>
      <w:r w:rsidR="003C2EB8" w:rsidRPr="00337925">
        <w:t xml:space="preserve"> Синим выделены вакансии, красным – междоузлия.</w:t>
      </w:r>
      <w:r w:rsidR="00130707" w:rsidRPr="00337925">
        <w:t xml:space="preserve"> Атомы кристаллита удалены.</w:t>
      </w:r>
    </w:p>
    <w:p w14:paraId="57B8F8A4" w14:textId="77777777" w:rsidR="002419C8" w:rsidRPr="00337925" w:rsidRDefault="002419C8" w:rsidP="00837779">
      <w:pPr>
        <w:pStyle w:val="a9"/>
      </w:pPr>
    </w:p>
    <w:p w14:paraId="2D563154" w14:textId="5CD8B022" w:rsidR="00670314" w:rsidRPr="00337925" w:rsidRDefault="00670314" w:rsidP="00DC04DE">
      <w:r w:rsidRPr="00337925">
        <w:t xml:space="preserve">Видны дефекты в приповерхностной зоне, которые образуются из-за роста оксида. В объеме, же остаются дефекты после каскада. Видны краудионы и </w:t>
      </w:r>
      <w:r w:rsidR="00861FF7" w:rsidRPr="00337925">
        <w:t>Френкелевские пары.</w:t>
      </w:r>
      <w:r w:rsidR="00DC04DE" w:rsidRPr="00337925">
        <w:t xml:space="preserve"> В течении отжига не образовывалась петля Франка как это было в разделе</w:t>
      </w:r>
      <w:r w:rsidR="00337925" w:rsidRPr="00337925">
        <w:t xml:space="preserve"> </w:t>
      </w:r>
      <w:r w:rsidR="00337925" w:rsidRPr="00337925">
        <w:fldChar w:fldCharType="begin"/>
      </w:r>
      <w:r w:rsidR="00337925" w:rsidRPr="00337925">
        <w:instrText xml:space="preserve"> REF _Ref517791487 \r \h </w:instrText>
      </w:r>
      <w:r w:rsidR="00337925">
        <w:instrText xml:space="preserve"> \* MERGEFORMAT </w:instrText>
      </w:r>
      <w:r w:rsidR="00337925" w:rsidRPr="00337925">
        <w:fldChar w:fldCharType="separate"/>
      </w:r>
      <w:r w:rsidR="00710FBB">
        <w:t>3.5.2.2</w:t>
      </w:r>
      <w:r w:rsidR="00337925" w:rsidRPr="00337925">
        <w:fldChar w:fldCharType="end"/>
      </w:r>
      <w:r w:rsidR="00DC04DE" w:rsidRPr="00337925">
        <w:t>. Не было замечено распыления поверхности и ее изгиба. Можно сделать вывод, что уже существующая пленка на поверхности блокирует распыление и изгиб поверхности.</w:t>
      </w:r>
    </w:p>
    <w:p w14:paraId="02879A57" w14:textId="47BC5AE4" w:rsidR="003C2EB8" w:rsidRPr="00337925" w:rsidRDefault="003C2EB8" w:rsidP="003C2EB8">
      <w:r w:rsidRPr="00337925">
        <w:t>Параметры каскада представлены в таблице</w:t>
      </w:r>
      <w:r w:rsidR="00337925" w:rsidRPr="00337925">
        <w:t xml:space="preserve"> 3.10</w:t>
      </w:r>
      <w:r w:rsidRPr="00337925">
        <w:t>.</w:t>
      </w:r>
    </w:p>
    <w:p w14:paraId="62BF1E5B" w14:textId="77777777" w:rsidR="002419C8" w:rsidRPr="00337925" w:rsidRDefault="002419C8" w:rsidP="00837779">
      <w:pPr>
        <w:pStyle w:val="a9"/>
      </w:pPr>
    </w:p>
    <w:p w14:paraId="2738A86A" w14:textId="38D3F3E1" w:rsidR="003C2EB8" w:rsidRPr="00337925" w:rsidRDefault="003C2EB8" w:rsidP="003C2EB8">
      <w:pPr>
        <w:pStyle w:val="af9"/>
      </w:pPr>
      <w:r w:rsidRPr="00337925">
        <w:t>Таблица</w:t>
      </w:r>
      <w:r w:rsidR="00337925" w:rsidRPr="00337925">
        <w:t xml:space="preserve"> 3.10</w:t>
      </w:r>
      <w:r w:rsidRPr="00337925">
        <w:t xml:space="preserve"> – Параметры каскада.</w:t>
      </w:r>
    </w:p>
    <w:tbl>
      <w:tblPr>
        <w:tblStyle w:val="a4"/>
        <w:tblW w:w="0" w:type="auto"/>
        <w:tblLook w:val="04A0" w:firstRow="1" w:lastRow="0" w:firstColumn="1" w:lastColumn="0" w:noHBand="0" w:noVBand="1"/>
      </w:tblPr>
      <w:tblGrid>
        <w:gridCol w:w="6091"/>
        <w:gridCol w:w="3254"/>
      </w:tblGrid>
      <w:tr w:rsidR="003C2EB8" w:rsidRPr="00337925" w14:paraId="0B4AA544" w14:textId="77777777" w:rsidTr="003C2EB8">
        <w:tc>
          <w:tcPr>
            <w:tcW w:w="6091" w:type="dxa"/>
          </w:tcPr>
          <w:p w14:paraId="43A1B5D0" w14:textId="77777777" w:rsidR="003C2EB8" w:rsidRPr="00337925" w:rsidRDefault="003C2EB8" w:rsidP="00125B95">
            <w:pPr>
              <w:pStyle w:val="afa"/>
            </w:pPr>
            <w:r w:rsidRPr="00337925">
              <w:t>Общее кол-во атомов в ячейке</w:t>
            </w:r>
          </w:p>
        </w:tc>
        <w:tc>
          <w:tcPr>
            <w:tcW w:w="3254" w:type="dxa"/>
          </w:tcPr>
          <w:p w14:paraId="2DC8CC19" w14:textId="77777777" w:rsidR="003C2EB8" w:rsidRPr="00337925" w:rsidRDefault="003C2EB8" w:rsidP="00125B95">
            <w:pPr>
              <w:pStyle w:val="afa"/>
            </w:pPr>
            <w:r w:rsidRPr="00337925">
              <w:t>617403</w:t>
            </w:r>
          </w:p>
        </w:tc>
      </w:tr>
      <w:tr w:rsidR="003C2EB8" w:rsidRPr="00337925" w14:paraId="6931A9D4" w14:textId="77777777" w:rsidTr="003C2EB8">
        <w:tc>
          <w:tcPr>
            <w:tcW w:w="6091" w:type="dxa"/>
          </w:tcPr>
          <w:p w14:paraId="49B2CE6F" w14:textId="77777777" w:rsidR="003C2EB8" w:rsidRPr="00337925" w:rsidRDefault="003C2EB8" w:rsidP="00125B95">
            <w:pPr>
              <w:pStyle w:val="afa"/>
            </w:pPr>
            <w:r w:rsidRPr="00337925">
              <w:t>Энергия</w:t>
            </w:r>
          </w:p>
        </w:tc>
        <w:tc>
          <w:tcPr>
            <w:tcW w:w="3254" w:type="dxa"/>
          </w:tcPr>
          <w:p w14:paraId="6BA66305" w14:textId="5BB4E8AF" w:rsidR="003C2EB8" w:rsidRPr="00337925" w:rsidRDefault="003C2EB8" w:rsidP="00125B95">
            <w:pPr>
              <w:pStyle w:val="afa"/>
            </w:pPr>
            <w:r w:rsidRPr="00337925">
              <w:t>≈</w:t>
            </w:r>
            <w:r w:rsidR="00285DA7" w:rsidRPr="00337925">
              <w:t>10</w:t>
            </w:r>
            <w:r w:rsidRPr="00337925">
              <w:t xml:space="preserve"> кэВ</w:t>
            </w:r>
          </w:p>
        </w:tc>
      </w:tr>
      <w:tr w:rsidR="003C2EB8" w:rsidRPr="00337925" w14:paraId="7A0FFCE6" w14:textId="77777777" w:rsidTr="003C2EB8">
        <w:tc>
          <w:tcPr>
            <w:tcW w:w="6091" w:type="dxa"/>
          </w:tcPr>
          <w:p w14:paraId="314D2353" w14:textId="77777777" w:rsidR="003C2EB8" w:rsidRPr="00337925" w:rsidRDefault="003C2EB8" w:rsidP="00125B95">
            <w:pPr>
              <w:pStyle w:val="afa"/>
            </w:pPr>
            <w:r w:rsidRPr="00337925">
              <w:t>Глубина проникновения</w:t>
            </w:r>
          </w:p>
        </w:tc>
        <w:tc>
          <w:tcPr>
            <w:tcW w:w="3254" w:type="dxa"/>
          </w:tcPr>
          <w:p w14:paraId="775103E9" w14:textId="77777777" w:rsidR="003C2EB8" w:rsidRPr="00337925" w:rsidRDefault="003C2EB8" w:rsidP="00125B95">
            <w:pPr>
              <w:pStyle w:val="afa"/>
            </w:pPr>
            <w:r w:rsidRPr="00337925">
              <w:rPr>
                <w:rFonts w:cs="Times New Roman"/>
              </w:rPr>
              <w:t>≈</w:t>
            </w:r>
            <w:r w:rsidRPr="00337925">
              <w:t>100 Å</w:t>
            </w:r>
          </w:p>
        </w:tc>
      </w:tr>
      <w:tr w:rsidR="003C2EB8" w:rsidRPr="00337925" w14:paraId="00666939" w14:textId="77777777" w:rsidTr="003C2EB8">
        <w:tc>
          <w:tcPr>
            <w:tcW w:w="6091" w:type="dxa"/>
          </w:tcPr>
          <w:p w14:paraId="5265FC1D" w14:textId="77777777" w:rsidR="003C2EB8" w:rsidRPr="00337925" w:rsidRDefault="003C2EB8" w:rsidP="00125B95">
            <w:pPr>
              <w:pStyle w:val="afa"/>
            </w:pPr>
            <w:r w:rsidRPr="00337925">
              <w:t xml:space="preserve">Максимальный размер каскада по оси </w:t>
            </w:r>
            <w:r w:rsidRPr="00337925">
              <w:rPr>
                <w:lang w:val="en-US"/>
              </w:rPr>
              <w:t>X</w:t>
            </w:r>
          </w:p>
        </w:tc>
        <w:tc>
          <w:tcPr>
            <w:tcW w:w="3254" w:type="dxa"/>
          </w:tcPr>
          <w:p w14:paraId="2D85C86B" w14:textId="77777777" w:rsidR="003C2EB8" w:rsidRPr="00337925" w:rsidRDefault="003C2EB8" w:rsidP="00125B95">
            <w:pPr>
              <w:pStyle w:val="afa"/>
            </w:pPr>
            <w:r w:rsidRPr="00337925">
              <w:rPr>
                <w:rFonts w:cs="Times New Roman"/>
              </w:rPr>
              <w:t>≈</w:t>
            </w:r>
            <w:r w:rsidRPr="00337925">
              <w:t>34 Å</w:t>
            </w:r>
          </w:p>
        </w:tc>
      </w:tr>
      <w:tr w:rsidR="003C2EB8" w:rsidRPr="00337925" w14:paraId="0E4E24E8" w14:textId="77777777" w:rsidTr="003C2EB8">
        <w:tc>
          <w:tcPr>
            <w:tcW w:w="6091" w:type="dxa"/>
          </w:tcPr>
          <w:p w14:paraId="73DF5398" w14:textId="77777777" w:rsidR="003C2EB8" w:rsidRPr="00337925" w:rsidRDefault="003C2EB8" w:rsidP="00125B95">
            <w:pPr>
              <w:pStyle w:val="afa"/>
            </w:pPr>
            <w:r w:rsidRPr="00337925">
              <w:t>Вторичные каскады</w:t>
            </w:r>
          </w:p>
        </w:tc>
        <w:tc>
          <w:tcPr>
            <w:tcW w:w="3254" w:type="dxa"/>
          </w:tcPr>
          <w:p w14:paraId="5996EEA5" w14:textId="77777777" w:rsidR="003C2EB8" w:rsidRPr="00337925" w:rsidRDefault="003C2EB8" w:rsidP="00125B95">
            <w:pPr>
              <w:pStyle w:val="afa"/>
            </w:pPr>
            <w:r w:rsidRPr="00337925">
              <w:t>Нет</w:t>
            </w:r>
          </w:p>
        </w:tc>
      </w:tr>
      <w:tr w:rsidR="003C2EB8" w:rsidRPr="00337925" w14:paraId="2F1915E9" w14:textId="77777777" w:rsidTr="003C2EB8">
        <w:tc>
          <w:tcPr>
            <w:tcW w:w="6091" w:type="dxa"/>
          </w:tcPr>
          <w:p w14:paraId="66EAA083" w14:textId="77777777" w:rsidR="003C2EB8" w:rsidRPr="00337925" w:rsidRDefault="003C2EB8" w:rsidP="00125B95">
            <w:pPr>
              <w:pStyle w:val="afa"/>
            </w:pPr>
            <w:r w:rsidRPr="00337925">
              <w:t>Время отжига</w:t>
            </w:r>
          </w:p>
        </w:tc>
        <w:tc>
          <w:tcPr>
            <w:tcW w:w="3254" w:type="dxa"/>
          </w:tcPr>
          <w:p w14:paraId="521C9F53" w14:textId="77777777" w:rsidR="003C2EB8" w:rsidRPr="00337925" w:rsidRDefault="003C2EB8" w:rsidP="00125B95">
            <w:pPr>
              <w:pStyle w:val="afa"/>
              <w:rPr>
                <w:lang w:val="en-US"/>
              </w:rPr>
            </w:pPr>
            <w:r w:rsidRPr="00337925">
              <w:t>15 пс</w:t>
            </w:r>
          </w:p>
        </w:tc>
      </w:tr>
      <w:tr w:rsidR="003C2EB8" w:rsidRPr="00337925" w14:paraId="7E74BF2B" w14:textId="77777777" w:rsidTr="003C2EB8">
        <w:tc>
          <w:tcPr>
            <w:tcW w:w="6091" w:type="dxa"/>
          </w:tcPr>
          <w:p w14:paraId="2B8638FA" w14:textId="6B10D19C" w:rsidR="003C2EB8" w:rsidRPr="00337925" w:rsidRDefault="003C2EB8" w:rsidP="003C2EB8">
            <w:pPr>
              <w:pStyle w:val="afa"/>
            </w:pPr>
            <w:r w:rsidRPr="00337925">
              <w:t>Общее кол-во остаточных вакансий и межузлий</w:t>
            </w:r>
          </w:p>
        </w:tc>
        <w:tc>
          <w:tcPr>
            <w:tcW w:w="3254" w:type="dxa"/>
          </w:tcPr>
          <w:p w14:paraId="57449E2B" w14:textId="721ADA32" w:rsidR="003C2EB8" w:rsidRPr="00337925" w:rsidRDefault="003C2EB8" w:rsidP="003C2EB8">
            <w:pPr>
              <w:pStyle w:val="afa"/>
            </w:pPr>
            <w:r w:rsidRPr="00337925">
              <w:t>8957</w:t>
            </w:r>
          </w:p>
        </w:tc>
      </w:tr>
      <w:tr w:rsidR="003C2EB8" w:rsidRPr="00337925" w14:paraId="7A510B53" w14:textId="77777777" w:rsidTr="003C2EB8">
        <w:tc>
          <w:tcPr>
            <w:tcW w:w="6091" w:type="dxa"/>
          </w:tcPr>
          <w:p w14:paraId="20EB17E2" w14:textId="43608793" w:rsidR="003C2EB8" w:rsidRPr="00337925" w:rsidRDefault="003C2EB8" w:rsidP="003C2EB8">
            <w:pPr>
              <w:pStyle w:val="afa"/>
            </w:pPr>
            <w:r w:rsidRPr="00337925">
              <w:t>Процентное соотношение от общего кол-ва атомов</w:t>
            </w:r>
          </w:p>
        </w:tc>
        <w:tc>
          <w:tcPr>
            <w:tcW w:w="3254" w:type="dxa"/>
          </w:tcPr>
          <w:p w14:paraId="76000873" w14:textId="4B4058F0" w:rsidR="003C2EB8" w:rsidRPr="00337925" w:rsidRDefault="003C2EB8" w:rsidP="003C2EB8">
            <w:pPr>
              <w:pStyle w:val="afa"/>
            </w:pPr>
            <w:r w:rsidRPr="00337925">
              <w:t>1,45%</w:t>
            </w:r>
          </w:p>
        </w:tc>
      </w:tr>
    </w:tbl>
    <w:p w14:paraId="706A4E8E" w14:textId="2AEC2A41" w:rsidR="003C2EB8" w:rsidRPr="00337925" w:rsidRDefault="003C2EB8" w:rsidP="00837779">
      <w:pPr>
        <w:pStyle w:val="a9"/>
      </w:pPr>
    </w:p>
    <w:p w14:paraId="411DC12D" w14:textId="57E050BB" w:rsidR="006F3573" w:rsidRPr="00337925" w:rsidRDefault="006F3573" w:rsidP="006F3573">
      <w:pPr>
        <w:pStyle w:val="3"/>
      </w:pPr>
      <w:bookmarkStart w:id="139" w:name="_Toc517859558"/>
      <w:r w:rsidRPr="00337925">
        <w:t>Моделирование каскадообразования в системе железо – хром – алюминий – оксид.</w:t>
      </w:r>
      <w:bookmarkEnd w:id="139"/>
    </w:p>
    <w:p w14:paraId="5385FC5C" w14:textId="0E03D158" w:rsidR="006F3573" w:rsidRPr="00337925" w:rsidRDefault="00637972" w:rsidP="006F3573">
      <w:r w:rsidRPr="00337925">
        <w:t xml:space="preserve">После моделирования </w:t>
      </w:r>
      <w:r w:rsidR="00BC6C7C" w:rsidRPr="00337925">
        <w:t xml:space="preserve">образования и роста оксидной пленки на поверхности системы железо – хром – алюминий – оксид (раздел </w:t>
      </w:r>
      <w:r w:rsidR="00BC6C7C" w:rsidRPr="00337925">
        <w:fldChar w:fldCharType="begin"/>
      </w:r>
      <w:r w:rsidR="00BC6C7C" w:rsidRPr="00337925">
        <w:instrText xml:space="preserve"> REF _Ref517687517 \r \h </w:instrText>
      </w:r>
      <w:r w:rsidR="00337925">
        <w:instrText xml:space="preserve"> \* MERGEFORMAT </w:instrText>
      </w:r>
      <w:r w:rsidR="00BC6C7C" w:rsidRPr="00337925">
        <w:fldChar w:fldCharType="separate"/>
      </w:r>
      <w:r w:rsidR="00710FBB">
        <w:t>3.4.3</w:t>
      </w:r>
      <w:r w:rsidR="00BC6C7C" w:rsidRPr="00337925">
        <w:fldChar w:fldCharType="end"/>
      </w:r>
      <w:r w:rsidR="00BC6C7C" w:rsidRPr="00337925">
        <w:t xml:space="preserve">), оксид достиг толщины </w:t>
      </w:r>
      <w:r w:rsidR="00BC6C7C" w:rsidRPr="00337925">
        <w:rPr>
          <w:rFonts w:cs="Times New Roman"/>
        </w:rPr>
        <w:t>≈</w:t>
      </w:r>
      <w:r w:rsidR="00BC6C7C" w:rsidRPr="00337925">
        <w:t xml:space="preserve">6 Å. </w:t>
      </w:r>
      <w:r w:rsidR="00BC6C7C" w:rsidRPr="00337925">
        <w:lastRenderedPageBreak/>
        <w:t xml:space="preserve">Далее, на поверхности выбирался атом железа, которому придавался импульс, направленный вглубь кристаллита, равный энергии </w:t>
      </w:r>
      <w:r w:rsidR="00BC6C7C" w:rsidRPr="00337925">
        <w:rPr>
          <w:rFonts w:cs="Times New Roman"/>
        </w:rPr>
        <w:t>≈</w:t>
      </w:r>
      <w:r w:rsidR="00BC6C7C" w:rsidRPr="00337925">
        <w:t>10 кэВ. Далее проводился отжиг дефектов в течении 10 пс. На рисунке</w:t>
      </w:r>
      <w:r w:rsidR="00337925" w:rsidRPr="00337925">
        <w:t xml:space="preserve"> 3.57</w:t>
      </w:r>
      <w:r w:rsidR="00586F02" w:rsidRPr="00337925">
        <w:t xml:space="preserve"> изображена система в различные моменты времени.</w:t>
      </w:r>
    </w:p>
    <w:p w14:paraId="6ACBC547" w14:textId="77777777" w:rsidR="002419C8" w:rsidRPr="00337925" w:rsidRDefault="002419C8"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38"/>
        <w:gridCol w:w="2339"/>
        <w:gridCol w:w="2339"/>
        <w:gridCol w:w="2339"/>
      </w:tblGrid>
      <w:tr w:rsidR="006E5B2A" w:rsidRPr="00337925" w14:paraId="44314102" w14:textId="48801896" w:rsidTr="006E5B2A">
        <w:tc>
          <w:tcPr>
            <w:tcW w:w="2338" w:type="dxa"/>
          </w:tcPr>
          <w:p w14:paraId="51325FEB" w14:textId="52EFBB38" w:rsidR="00337925" w:rsidRPr="00337925" w:rsidRDefault="000525CC" w:rsidP="00337925">
            <w:pPr>
              <w:pStyle w:val="afb"/>
            </w:pPr>
            <w:r>
              <w:rPr>
                <w:noProof/>
              </w:rPr>
              <w:drawing>
                <wp:inline distT="0" distB="0" distL="0" distR="0" wp14:anchorId="51EE338D" wp14:editId="57271AA3">
                  <wp:extent cx="1260000" cy="1260000"/>
                  <wp:effectExtent l="19050" t="19050" r="16510" b="1651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260000" cy="1260000"/>
                          </a:xfrm>
                          <a:prstGeom prst="rect">
                            <a:avLst/>
                          </a:prstGeom>
                          <a:ln>
                            <a:solidFill>
                              <a:schemeClr val="tx1"/>
                            </a:solidFill>
                          </a:ln>
                        </pic:spPr>
                      </pic:pic>
                    </a:graphicData>
                  </a:graphic>
                </wp:inline>
              </w:drawing>
            </w:r>
          </w:p>
          <w:p w14:paraId="116B6906" w14:textId="14968A2C" w:rsidR="00337925" w:rsidRPr="00337925" w:rsidRDefault="00337925" w:rsidP="00337925">
            <w:pPr>
              <w:pStyle w:val="afb"/>
            </w:pPr>
            <w:r w:rsidRPr="00337925">
              <w:t>а</w:t>
            </w:r>
          </w:p>
        </w:tc>
        <w:tc>
          <w:tcPr>
            <w:tcW w:w="2339" w:type="dxa"/>
          </w:tcPr>
          <w:p w14:paraId="577EADC4" w14:textId="703365B5" w:rsidR="00337925" w:rsidRPr="00337925" w:rsidRDefault="006E5B2A" w:rsidP="00337925">
            <w:pPr>
              <w:pStyle w:val="afb"/>
            </w:pPr>
            <w:r>
              <w:rPr>
                <w:noProof/>
              </w:rPr>
              <w:drawing>
                <wp:inline distT="0" distB="0" distL="0" distR="0" wp14:anchorId="7ED1D260" wp14:editId="75C13701">
                  <wp:extent cx="1263762" cy="1260000"/>
                  <wp:effectExtent l="19050" t="19050" r="12700" b="16510"/>
                  <wp:docPr id="18479" name="Рисунок 18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263762" cy="1260000"/>
                          </a:xfrm>
                          <a:prstGeom prst="rect">
                            <a:avLst/>
                          </a:prstGeom>
                          <a:ln>
                            <a:solidFill>
                              <a:schemeClr val="tx1"/>
                            </a:solidFill>
                          </a:ln>
                        </pic:spPr>
                      </pic:pic>
                    </a:graphicData>
                  </a:graphic>
                </wp:inline>
              </w:drawing>
            </w:r>
          </w:p>
          <w:p w14:paraId="60A8BB96" w14:textId="31DD2D64" w:rsidR="00337925" w:rsidRPr="00337925" w:rsidRDefault="00337925" w:rsidP="00337925">
            <w:pPr>
              <w:pStyle w:val="afb"/>
            </w:pPr>
            <w:r w:rsidRPr="00337925">
              <w:t>б</w:t>
            </w:r>
          </w:p>
        </w:tc>
        <w:tc>
          <w:tcPr>
            <w:tcW w:w="2339" w:type="dxa"/>
          </w:tcPr>
          <w:p w14:paraId="4E2F6466" w14:textId="758010A1" w:rsidR="00337925" w:rsidRPr="00337925" w:rsidRDefault="006E5B2A" w:rsidP="00337925">
            <w:pPr>
              <w:pStyle w:val="afb"/>
            </w:pPr>
            <w:r>
              <w:rPr>
                <w:noProof/>
              </w:rPr>
              <w:drawing>
                <wp:inline distT="0" distB="0" distL="0" distR="0" wp14:anchorId="4D0AF3B0" wp14:editId="514FE03F">
                  <wp:extent cx="1247230" cy="1260000"/>
                  <wp:effectExtent l="19050" t="19050" r="10160" b="16510"/>
                  <wp:docPr id="18497" name="Рисунок 18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247230" cy="1260000"/>
                          </a:xfrm>
                          <a:prstGeom prst="rect">
                            <a:avLst/>
                          </a:prstGeom>
                          <a:ln>
                            <a:solidFill>
                              <a:schemeClr val="tx1"/>
                            </a:solidFill>
                          </a:ln>
                        </pic:spPr>
                      </pic:pic>
                    </a:graphicData>
                  </a:graphic>
                </wp:inline>
              </w:drawing>
            </w:r>
          </w:p>
          <w:p w14:paraId="573471F9" w14:textId="0B2B8C67" w:rsidR="00337925" w:rsidRPr="00337925" w:rsidRDefault="00337925" w:rsidP="00337925">
            <w:pPr>
              <w:pStyle w:val="afb"/>
              <w:rPr>
                <w:noProof/>
              </w:rPr>
            </w:pPr>
            <w:r w:rsidRPr="00337925">
              <w:t>в</w:t>
            </w:r>
          </w:p>
        </w:tc>
        <w:tc>
          <w:tcPr>
            <w:tcW w:w="2339" w:type="dxa"/>
          </w:tcPr>
          <w:p w14:paraId="70366044" w14:textId="4C4C4C03" w:rsidR="00337925" w:rsidRPr="00337925" w:rsidRDefault="006E5B2A" w:rsidP="00337925">
            <w:pPr>
              <w:pStyle w:val="afb"/>
            </w:pPr>
            <w:r>
              <w:rPr>
                <w:noProof/>
              </w:rPr>
              <w:drawing>
                <wp:inline distT="0" distB="0" distL="0" distR="0" wp14:anchorId="260CEC27" wp14:editId="62A21029">
                  <wp:extent cx="1309487" cy="1260000"/>
                  <wp:effectExtent l="19050" t="19050" r="24130" b="16510"/>
                  <wp:docPr id="18498" name="Рисунок 1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309487" cy="1260000"/>
                          </a:xfrm>
                          <a:prstGeom prst="rect">
                            <a:avLst/>
                          </a:prstGeom>
                          <a:ln>
                            <a:solidFill>
                              <a:schemeClr val="tx1"/>
                            </a:solidFill>
                          </a:ln>
                        </pic:spPr>
                      </pic:pic>
                    </a:graphicData>
                  </a:graphic>
                </wp:inline>
              </w:drawing>
            </w:r>
          </w:p>
          <w:p w14:paraId="753C031D" w14:textId="7117F58E" w:rsidR="00337925" w:rsidRPr="00337925" w:rsidRDefault="00337925" w:rsidP="00337925">
            <w:pPr>
              <w:pStyle w:val="afb"/>
              <w:rPr>
                <w:noProof/>
              </w:rPr>
            </w:pPr>
            <w:r w:rsidRPr="00337925">
              <w:t>г</w:t>
            </w:r>
          </w:p>
        </w:tc>
      </w:tr>
    </w:tbl>
    <w:p w14:paraId="37BAEB38" w14:textId="77777777" w:rsidR="002419C8" w:rsidRPr="00337925" w:rsidRDefault="002419C8" w:rsidP="00837779">
      <w:pPr>
        <w:pStyle w:val="a9"/>
      </w:pPr>
    </w:p>
    <w:p w14:paraId="62251AB1" w14:textId="77777777" w:rsidR="002419C8" w:rsidRPr="00337925" w:rsidRDefault="00767D0D" w:rsidP="006B45B7">
      <w:pPr>
        <w:pStyle w:val="afb"/>
        <w:rPr>
          <w:sz w:val="20"/>
          <w:szCs w:val="20"/>
        </w:rPr>
      </w:pPr>
      <w:r w:rsidRPr="00337925">
        <w:rPr>
          <w:sz w:val="20"/>
          <w:szCs w:val="20"/>
        </w:rPr>
        <w:t>а</w:t>
      </w:r>
      <w:r w:rsidR="006B45B7" w:rsidRPr="00337925">
        <w:rPr>
          <w:sz w:val="20"/>
          <w:szCs w:val="20"/>
        </w:rPr>
        <w:t>, в</w:t>
      </w:r>
      <w:r w:rsidRPr="00337925">
        <w:rPr>
          <w:sz w:val="20"/>
          <w:szCs w:val="20"/>
        </w:rPr>
        <w:t xml:space="preserve"> – область каскада через 1</w:t>
      </w:r>
      <w:r w:rsidR="006B45B7" w:rsidRPr="00337925">
        <w:rPr>
          <w:sz w:val="20"/>
          <w:szCs w:val="20"/>
        </w:rPr>
        <w:t xml:space="preserve"> и 3</w:t>
      </w:r>
      <w:r w:rsidRPr="00337925">
        <w:rPr>
          <w:sz w:val="20"/>
          <w:szCs w:val="20"/>
        </w:rPr>
        <w:t xml:space="preserve"> пс (красным выделены атомы железа, синим – атомы кислорода, желтым – хрома, зеленым - алюминия)</w:t>
      </w:r>
    </w:p>
    <w:p w14:paraId="0E85534C" w14:textId="447DD271" w:rsidR="00BC6C7C" w:rsidRPr="00337925" w:rsidRDefault="00767D0D" w:rsidP="006B45B7">
      <w:pPr>
        <w:pStyle w:val="afb"/>
        <w:rPr>
          <w:sz w:val="20"/>
          <w:szCs w:val="20"/>
        </w:rPr>
      </w:pPr>
      <w:r w:rsidRPr="00337925">
        <w:rPr>
          <w:sz w:val="20"/>
          <w:szCs w:val="20"/>
        </w:rPr>
        <w:t>б</w:t>
      </w:r>
      <w:r w:rsidR="006B45B7" w:rsidRPr="00337925">
        <w:rPr>
          <w:sz w:val="20"/>
          <w:szCs w:val="20"/>
        </w:rPr>
        <w:t>, г</w:t>
      </w:r>
      <w:r w:rsidRPr="00337925">
        <w:rPr>
          <w:sz w:val="20"/>
          <w:szCs w:val="20"/>
        </w:rPr>
        <w:t xml:space="preserve"> – дефектный анализ через 1</w:t>
      </w:r>
      <w:r w:rsidR="006B45B7" w:rsidRPr="00337925">
        <w:rPr>
          <w:sz w:val="20"/>
          <w:szCs w:val="20"/>
        </w:rPr>
        <w:t xml:space="preserve"> и 3</w:t>
      </w:r>
      <w:r w:rsidRPr="00337925">
        <w:rPr>
          <w:sz w:val="20"/>
          <w:szCs w:val="20"/>
        </w:rPr>
        <w:t xml:space="preserve"> пс (атомы кристаллита удалены, красным выделены междоузлия, синим - вакансии)</w:t>
      </w:r>
      <w:r w:rsidR="006B45B7" w:rsidRPr="00337925">
        <w:rPr>
          <w:sz w:val="20"/>
          <w:szCs w:val="20"/>
        </w:rPr>
        <w:t>.</w:t>
      </w:r>
      <w:r w:rsidRPr="00337925">
        <w:rPr>
          <w:sz w:val="20"/>
          <w:szCs w:val="20"/>
        </w:rPr>
        <w:t xml:space="preserve"> </w:t>
      </w:r>
    </w:p>
    <w:p w14:paraId="29FF003C" w14:textId="77777777" w:rsidR="002419C8" w:rsidRPr="00337925" w:rsidRDefault="002419C8" w:rsidP="00837779">
      <w:pPr>
        <w:pStyle w:val="a9"/>
      </w:pPr>
    </w:p>
    <w:p w14:paraId="68E5BF9D" w14:textId="5BBBA18C" w:rsidR="006B45B7" w:rsidRPr="00337925" w:rsidRDefault="006B45B7" w:rsidP="006B45B7">
      <w:pPr>
        <w:pStyle w:val="afb"/>
      </w:pPr>
      <w:r w:rsidRPr="00337925">
        <w:t>Рисунок</w:t>
      </w:r>
      <w:r w:rsidR="00337925" w:rsidRPr="00337925">
        <w:t xml:space="preserve"> 3.57</w:t>
      </w:r>
      <w:r w:rsidRPr="00337925">
        <w:t xml:space="preserve"> - Развитие каскада в кристаллите и дефектный анализ области с каскадом.</w:t>
      </w:r>
    </w:p>
    <w:p w14:paraId="69ABB71D" w14:textId="7E52E5E2" w:rsidR="002419C8" w:rsidRDefault="002419C8" w:rsidP="00837779">
      <w:pPr>
        <w:pStyle w:val="a9"/>
      </w:pPr>
    </w:p>
    <w:p w14:paraId="4D4A0C02" w14:textId="5DEF57A4" w:rsidR="006E5B2A" w:rsidRDefault="006E5B2A" w:rsidP="006E5B2A">
      <w:r>
        <w:t>В течении моделирования образов</w:t>
      </w:r>
      <w:r w:rsidR="00CD0038">
        <w:t>ыв</w:t>
      </w:r>
      <w:r>
        <w:t>ался вторичный каскад</w:t>
      </w:r>
      <w:r w:rsidR="00CD0038">
        <w:t>, а</w:t>
      </w:r>
      <w:r w:rsidR="00CF2A01">
        <w:t xml:space="preserve"> большая часть дефектов исчезла за 3-4 пс. В таблице 3.11 представлены параметры каскада.</w:t>
      </w:r>
    </w:p>
    <w:p w14:paraId="4202051F" w14:textId="628B483B" w:rsidR="00CF2A01" w:rsidRDefault="00CF2A01" w:rsidP="00CF2A01">
      <w:pPr>
        <w:pStyle w:val="a9"/>
      </w:pPr>
    </w:p>
    <w:p w14:paraId="145EF4B3" w14:textId="7A0815C6" w:rsidR="00CF2A01" w:rsidRDefault="00CF2A01" w:rsidP="00CF2A01">
      <w:pPr>
        <w:pStyle w:val="af9"/>
      </w:pPr>
      <w:r>
        <w:t>Таблица 3.11 – Параметры каскада.</w:t>
      </w:r>
    </w:p>
    <w:tbl>
      <w:tblPr>
        <w:tblStyle w:val="a4"/>
        <w:tblW w:w="0" w:type="auto"/>
        <w:tblLook w:val="04A0" w:firstRow="1" w:lastRow="0" w:firstColumn="1" w:lastColumn="0" w:noHBand="0" w:noVBand="1"/>
      </w:tblPr>
      <w:tblGrid>
        <w:gridCol w:w="6091"/>
        <w:gridCol w:w="3254"/>
      </w:tblGrid>
      <w:tr w:rsidR="00CF2A01" w:rsidRPr="00337925" w14:paraId="13E29DA3" w14:textId="77777777" w:rsidTr="00AF40AA">
        <w:tc>
          <w:tcPr>
            <w:tcW w:w="6091" w:type="dxa"/>
          </w:tcPr>
          <w:p w14:paraId="054C861C" w14:textId="77777777" w:rsidR="00CF2A01" w:rsidRPr="00337925" w:rsidRDefault="00CF2A01" w:rsidP="00AF40AA">
            <w:pPr>
              <w:pStyle w:val="afa"/>
            </w:pPr>
            <w:r w:rsidRPr="00337925">
              <w:t>Общее кол-во атомов в ячейке</w:t>
            </w:r>
          </w:p>
        </w:tc>
        <w:tc>
          <w:tcPr>
            <w:tcW w:w="3254" w:type="dxa"/>
          </w:tcPr>
          <w:p w14:paraId="63C190F3" w14:textId="0C2D2555" w:rsidR="00CF2A01" w:rsidRPr="00337925" w:rsidRDefault="00CF2A01" w:rsidP="00AF40AA">
            <w:pPr>
              <w:pStyle w:val="afa"/>
            </w:pPr>
            <w:r w:rsidRPr="00337925">
              <w:t>6</w:t>
            </w:r>
            <w:r>
              <w:t>08508</w:t>
            </w:r>
          </w:p>
        </w:tc>
      </w:tr>
      <w:tr w:rsidR="00CF2A01" w:rsidRPr="00337925" w14:paraId="5CE759F0" w14:textId="77777777" w:rsidTr="00AF40AA">
        <w:tc>
          <w:tcPr>
            <w:tcW w:w="6091" w:type="dxa"/>
          </w:tcPr>
          <w:p w14:paraId="77C62425" w14:textId="77777777" w:rsidR="00CF2A01" w:rsidRPr="00337925" w:rsidRDefault="00CF2A01" w:rsidP="00AF40AA">
            <w:pPr>
              <w:pStyle w:val="afa"/>
            </w:pPr>
            <w:r w:rsidRPr="00337925">
              <w:t>Энергия</w:t>
            </w:r>
          </w:p>
        </w:tc>
        <w:tc>
          <w:tcPr>
            <w:tcW w:w="3254" w:type="dxa"/>
          </w:tcPr>
          <w:p w14:paraId="0765868C" w14:textId="77777777" w:rsidR="00CF2A01" w:rsidRPr="00337925" w:rsidRDefault="00CF2A01" w:rsidP="00AF40AA">
            <w:pPr>
              <w:pStyle w:val="afa"/>
            </w:pPr>
            <w:r w:rsidRPr="00337925">
              <w:t>≈10 кэВ</w:t>
            </w:r>
          </w:p>
        </w:tc>
      </w:tr>
      <w:tr w:rsidR="00CF2A01" w:rsidRPr="00337925" w14:paraId="202D32CB" w14:textId="77777777" w:rsidTr="00AF40AA">
        <w:tc>
          <w:tcPr>
            <w:tcW w:w="6091" w:type="dxa"/>
          </w:tcPr>
          <w:p w14:paraId="3272250E" w14:textId="7FF5C054" w:rsidR="00CF2A01" w:rsidRPr="00337925" w:rsidRDefault="00CF2A01" w:rsidP="00AF40AA">
            <w:pPr>
              <w:pStyle w:val="afa"/>
            </w:pPr>
            <w:r w:rsidRPr="00337925">
              <w:t>Глубина проникновения</w:t>
            </w:r>
            <w:r>
              <w:t xml:space="preserve"> первичного каскада</w:t>
            </w:r>
          </w:p>
        </w:tc>
        <w:tc>
          <w:tcPr>
            <w:tcW w:w="3254" w:type="dxa"/>
          </w:tcPr>
          <w:p w14:paraId="60044DE5" w14:textId="215FBD05" w:rsidR="00CF2A01" w:rsidRPr="00337925" w:rsidRDefault="00CF2A01" w:rsidP="00AF40AA">
            <w:pPr>
              <w:pStyle w:val="afa"/>
            </w:pPr>
            <w:r w:rsidRPr="00337925">
              <w:rPr>
                <w:rFonts w:cs="Times New Roman"/>
              </w:rPr>
              <w:t>≈</w:t>
            </w:r>
            <w:r>
              <w:t>61</w:t>
            </w:r>
            <w:r w:rsidRPr="00337925">
              <w:t xml:space="preserve"> Å</w:t>
            </w:r>
          </w:p>
        </w:tc>
      </w:tr>
      <w:tr w:rsidR="00CF2A01" w:rsidRPr="00337925" w14:paraId="5786E7B4" w14:textId="77777777" w:rsidTr="00AF40AA">
        <w:tc>
          <w:tcPr>
            <w:tcW w:w="6091" w:type="dxa"/>
          </w:tcPr>
          <w:p w14:paraId="01025F1B" w14:textId="21A3F7F4" w:rsidR="00CF2A01" w:rsidRPr="00337925" w:rsidRDefault="00CF2A01" w:rsidP="00AF40AA">
            <w:pPr>
              <w:pStyle w:val="afa"/>
            </w:pPr>
            <w:r w:rsidRPr="00337925">
              <w:t>Максимальный размер</w:t>
            </w:r>
            <w:r w:rsidR="00817A8D">
              <w:t xml:space="preserve"> первичного</w:t>
            </w:r>
            <w:r w:rsidRPr="00337925">
              <w:t xml:space="preserve"> каскада по оси </w:t>
            </w:r>
            <w:r w:rsidRPr="00337925">
              <w:rPr>
                <w:lang w:val="en-US"/>
              </w:rPr>
              <w:t>X</w:t>
            </w:r>
          </w:p>
        </w:tc>
        <w:tc>
          <w:tcPr>
            <w:tcW w:w="3254" w:type="dxa"/>
          </w:tcPr>
          <w:p w14:paraId="53073B9D" w14:textId="1B2686CD" w:rsidR="00CF2A01" w:rsidRPr="00337925" w:rsidRDefault="00CF2A01" w:rsidP="00AF40AA">
            <w:pPr>
              <w:pStyle w:val="afa"/>
            </w:pPr>
            <w:r w:rsidRPr="00337925">
              <w:rPr>
                <w:rFonts w:cs="Times New Roman"/>
              </w:rPr>
              <w:t>≈</w:t>
            </w:r>
            <w:r>
              <w:t>43</w:t>
            </w:r>
            <w:r w:rsidRPr="00337925">
              <w:t xml:space="preserve"> Å</w:t>
            </w:r>
          </w:p>
        </w:tc>
      </w:tr>
      <w:tr w:rsidR="00CF2A01" w:rsidRPr="00337925" w14:paraId="34B734BA" w14:textId="77777777" w:rsidTr="00AF40AA">
        <w:tc>
          <w:tcPr>
            <w:tcW w:w="6091" w:type="dxa"/>
          </w:tcPr>
          <w:p w14:paraId="6D73B862" w14:textId="77777777" w:rsidR="00CF2A01" w:rsidRPr="00337925" w:rsidRDefault="00CF2A01" w:rsidP="00AF40AA">
            <w:pPr>
              <w:pStyle w:val="afa"/>
            </w:pPr>
            <w:r w:rsidRPr="00337925">
              <w:t>Вторичные каскады</w:t>
            </w:r>
          </w:p>
        </w:tc>
        <w:tc>
          <w:tcPr>
            <w:tcW w:w="3254" w:type="dxa"/>
          </w:tcPr>
          <w:p w14:paraId="0B757932" w14:textId="435403A8" w:rsidR="00CF2A01" w:rsidRPr="00337925" w:rsidRDefault="00CF2A01" w:rsidP="00AF40AA">
            <w:pPr>
              <w:pStyle w:val="afa"/>
            </w:pPr>
            <w:r>
              <w:t>Да</w:t>
            </w:r>
          </w:p>
        </w:tc>
      </w:tr>
      <w:tr w:rsidR="00817A8D" w:rsidRPr="00337925" w14:paraId="7DF2E7BA" w14:textId="77777777" w:rsidTr="00AF40AA">
        <w:tc>
          <w:tcPr>
            <w:tcW w:w="6091" w:type="dxa"/>
          </w:tcPr>
          <w:p w14:paraId="1082878B" w14:textId="1E238AE5" w:rsidR="00817A8D" w:rsidRPr="00337925" w:rsidRDefault="00817A8D" w:rsidP="00AF40AA">
            <w:pPr>
              <w:pStyle w:val="afa"/>
            </w:pPr>
            <w:r>
              <w:t>Глубина проникновения вторичного каскада</w:t>
            </w:r>
          </w:p>
        </w:tc>
        <w:tc>
          <w:tcPr>
            <w:tcW w:w="3254" w:type="dxa"/>
          </w:tcPr>
          <w:p w14:paraId="7A969584" w14:textId="20E944BD" w:rsidR="00817A8D" w:rsidRDefault="00817A8D" w:rsidP="00AF40AA">
            <w:pPr>
              <w:pStyle w:val="afa"/>
            </w:pPr>
            <w:r w:rsidRPr="00337925">
              <w:rPr>
                <w:rFonts w:cs="Times New Roman"/>
              </w:rPr>
              <w:t>≈</w:t>
            </w:r>
            <w:r>
              <w:t xml:space="preserve">121 </w:t>
            </w:r>
            <w:r w:rsidRPr="00337925">
              <w:t>Å</w:t>
            </w:r>
          </w:p>
        </w:tc>
      </w:tr>
      <w:tr w:rsidR="00817A8D" w:rsidRPr="00337925" w14:paraId="000BA619" w14:textId="77777777" w:rsidTr="00AF40AA">
        <w:tc>
          <w:tcPr>
            <w:tcW w:w="6091" w:type="dxa"/>
          </w:tcPr>
          <w:p w14:paraId="2E962306" w14:textId="66147A58" w:rsidR="00817A8D" w:rsidRDefault="00817A8D" w:rsidP="00817A8D">
            <w:pPr>
              <w:pStyle w:val="afa"/>
            </w:pPr>
            <w:r w:rsidRPr="00337925">
              <w:t>Максимальный размер</w:t>
            </w:r>
            <w:r>
              <w:t xml:space="preserve"> вторичного</w:t>
            </w:r>
            <w:r w:rsidRPr="00337925">
              <w:t xml:space="preserve"> каскада по оси </w:t>
            </w:r>
            <w:r w:rsidRPr="00337925">
              <w:rPr>
                <w:lang w:val="en-US"/>
              </w:rPr>
              <w:t>X</w:t>
            </w:r>
          </w:p>
        </w:tc>
        <w:tc>
          <w:tcPr>
            <w:tcW w:w="3254" w:type="dxa"/>
          </w:tcPr>
          <w:p w14:paraId="50CA682F" w14:textId="3A03E187" w:rsidR="00817A8D" w:rsidRPr="00337925" w:rsidRDefault="00817A8D" w:rsidP="00817A8D">
            <w:pPr>
              <w:pStyle w:val="afa"/>
              <w:rPr>
                <w:rFonts w:cs="Times New Roman"/>
              </w:rPr>
            </w:pPr>
            <w:r w:rsidRPr="00337925">
              <w:rPr>
                <w:rFonts w:cs="Times New Roman"/>
              </w:rPr>
              <w:t>≈</w:t>
            </w:r>
            <w:r>
              <w:t>32</w:t>
            </w:r>
            <w:r w:rsidRPr="00337925">
              <w:t xml:space="preserve"> Å</w:t>
            </w:r>
          </w:p>
        </w:tc>
      </w:tr>
      <w:tr w:rsidR="00CF2A01" w:rsidRPr="00337925" w14:paraId="692802FF" w14:textId="77777777" w:rsidTr="00AF40AA">
        <w:tc>
          <w:tcPr>
            <w:tcW w:w="6091" w:type="dxa"/>
          </w:tcPr>
          <w:p w14:paraId="736E9AEF" w14:textId="77777777" w:rsidR="00CF2A01" w:rsidRPr="00337925" w:rsidRDefault="00CF2A01" w:rsidP="00AF40AA">
            <w:pPr>
              <w:pStyle w:val="afa"/>
            </w:pPr>
            <w:r w:rsidRPr="00337925">
              <w:t>Время отжига</w:t>
            </w:r>
          </w:p>
        </w:tc>
        <w:tc>
          <w:tcPr>
            <w:tcW w:w="3254" w:type="dxa"/>
          </w:tcPr>
          <w:p w14:paraId="753ABB15" w14:textId="38B062C8" w:rsidR="00CF2A01" w:rsidRPr="00337925" w:rsidRDefault="00CF2A01" w:rsidP="00AF40AA">
            <w:pPr>
              <w:pStyle w:val="afa"/>
              <w:rPr>
                <w:lang w:val="en-US"/>
              </w:rPr>
            </w:pPr>
            <w:r>
              <w:t>10</w:t>
            </w:r>
            <w:r w:rsidRPr="00337925">
              <w:t xml:space="preserve"> пс</w:t>
            </w:r>
          </w:p>
        </w:tc>
      </w:tr>
      <w:tr w:rsidR="00CF2A01" w:rsidRPr="00337925" w14:paraId="391EE565" w14:textId="77777777" w:rsidTr="00AF40AA">
        <w:tc>
          <w:tcPr>
            <w:tcW w:w="6091" w:type="dxa"/>
          </w:tcPr>
          <w:p w14:paraId="3F07DFE8" w14:textId="77777777" w:rsidR="00CF2A01" w:rsidRPr="00337925" w:rsidRDefault="00CF2A01" w:rsidP="00AF40AA">
            <w:pPr>
              <w:pStyle w:val="afa"/>
            </w:pPr>
            <w:r w:rsidRPr="00337925">
              <w:t>Общее кол-во остаточных вакансий и межузлий</w:t>
            </w:r>
          </w:p>
        </w:tc>
        <w:tc>
          <w:tcPr>
            <w:tcW w:w="3254" w:type="dxa"/>
          </w:tcPr>
          <w:p w14:paraId="2C259702" w14:textId="3BA34AB5" w:rsidR="00CF2A01" w:rsidRPr="00337925" w:rsidRDefault="00CF2A01" w:rsidP="00AF40AA">
            <w:pPr>
              <w:pStyle w:val="afa"/>
            </w:pPr>
            <w:r>
              <w:t>183</w:t>
            </w:r>
          </w:p>
        </w:tc>
      </w:tr>
      <w:tr w:rsidR="00CF2A01" w:rsidRPr="00337925" w14:paraId="6B6EBF44" w14:textId="77777777" w:rsidTr="00AF40AA">
        <w:tc>
          <w:tcPr>
            <w:tcW w:w="6091" w:type="dxa"/>
          </w:tcPr>
          <w:p w14:paraId="715319F9" w14:textId="77777777" w:rsidR="00CF2A01" w:rsidRPr="00337925" w:rsidRDefault="00CF2A01" w:rsidP="00AF40AA">
            <w:pPr>
              <w:pStyle w:val="afa"/>
            </w:pPr>
            <w:r w:rsidRPr="00337925">
              <w:t>Процентное соотношение от общего кол-ва атомов</w:t>
            </w:r>
          </w:p>
        </w:tc>
        <w:tc>
          <w:tcPr>
            <w:tcW w:w="3254" w:type="dxa"/>
          </w:tcPr>
          <w:p w14:paraId="1C184DD6" w14:textId="5FF82403" w:rsidR="00CF2A01" w:rsidRPr="00337925" w:rsidRDefault="00CF2A01" w:rsidP="00AF40AA">
            <w:pPr>
              <w:pStyle w:val="afa"/>
            </w:pPr>
            <w:r>
              <w:t>0,0003</w:t>
            </w:r>
            <w:r w:rsidRPr="00337925">
              <w:t>%</w:t>
            </w:r>
          </w:p>
        </w:tc>
      </w:tr>
    </w:tbl>
    <w:p w14:paraId="445C1671" w14:textId="10B5DCE2" w:rsidR="00CF2A01" w:rsidRDefault="00CF2A01" w:rsidP="00CF2A01">
      <w:pPr>
        <w:pStyle w:val="a9"/>
      </w:pPr>
    </w:p>
    <w:p w14:paraId="2BE78872" w14:textId="1EF8B669" w:rsidR="00AF40AA" w:rsidRDefault="00AF40AA" w:rsidP="00AF40AA">
      <w:r>
        <w:t>На рисунке 3.58 представлен структурный анализ кристалла в приповерхностной зоне.</w:t>
      </w:r>
    </w:p>
    <w:p w14:paraId="467AADD7" w14:textId="77777777" w:rsidR="00AF40AA" w:rsidRDefault="00AF40AA" w:rsidP="00AF40AA">
      <w:pPr>
        <w:pStyle w:val="a9"/>
      </w:pPr>
    </w:p>
    <w:p w14:paraId="56DF68B6" w14:textId="17EA0013" w:rsidR="00AF40AA" w:rsidRDefault="00AF40AA" w:rsidP="00AF40AA">
      <w:pPr>
        <w:pStyle w:val="afb"/>
      </w:pPr>
      <w:r>
        <w:object w:dxaOrig="7295" w:dyaOrig="5570" w14:anchorId="3BF86B77">
          <v:shape id="_x0000_i1063" type="#_x0000_t75" style="width:239.4pt;height:182.4pt" o:ole="">
            <v:imagedata r:id="rId204" o:title=""/>
          </v:shape>
          <o:OLEObject Type="Embed" ProgID="Origin50.Graph" ShapeID="_x0000_i1063" DrawAspect="Content" ObjectID="_1591785252" r:id="rId205"/>
        </w:object>
      </w:r>
    </w:p>
    <w:p w14:paraId="071194A0" w14:textId="487F68AF" w:rsidR="00AF40AA" w:rsidRDefault="00AF40AA" w:rsidP="00AF40AA">
      <w:pPr>
        <w:pStyle w:val="a9"/>
      </w:pPr>
    </w:p>
    <w:p w14:paraId="68FBD5BB" w14:textId="47EEA0DD" w:rsidR="00AF40AA" w:rsidRDefault="00AF40AA" w:rsidP="00AF40AA">
      <w:pPr>
        <w:pStyle w:val="afb"/>
      </w:pPr>
      <w:r>
        <w:t xml:space="preserve">Рисунок 3.58 - </w:t>
      </w:r>
      <w:r w:rsidRPr="00337925">
        <w:t>Структурный анализ приповерхностного слоя расчетной ячейки</w:t>
      </w:r>
    </w:p>
    <w:p w14:paraId="289E1F65" w14:textId="552728C0" w:rsidR="00AF40AA" w:rsidRDefault="00AF40AA" w:rsidP="00AF40AA">
      <w:pPr>
        <w:pStyle w:val="a9"/>
      </w:pPr>
    </w:p>
    <w:p w14:paraId="5A533D64" w14:textId="3624124E" w:rsidR="00AF40AA" w:rsidRDefault="00AF40AA" w:rsidP="00AF40AA">
      <w:r>
        <w:t>Видно, что каскад не меняет структуру приповерхностного слоя, и если чере</w:t>
      </w:r>
      <w:r w:rsidR="007C26E2">
        <w:t>з 0.1 и 2 пс появляется ярко выделенный второй пик, то в конце моделирования он снова исчезает. Это свидетельствует о том, что процесс отжига возвращает структуру приповерхностной зоны в начальное положение.</w:t>
      </w:r>
    </w:p>
    <w:p w14:paraId="20DF1706" w14:textId="77777777" w:rsidR="007C26E2" w:rsidRPr="006E5B2A" w:rsidRDefault="007C26E2" w:rsidP="00AF40AA"/>
    <w:p w14:paraId="76F40D26" w14:textId="1A4D943C" w:rsidR="003C1AA2" w:rsidRPr="00337925" w:rsidRDefault="003C1AA2" w:rsidP="003C1AA2">
      <w:pPr>
        <w:pStyle w:val="3"/>
      </w:pPr>
      <w:bookmarkStart w:id="140" w:name="_Toc517859559"/>
      <w:r w:rsidRPr="00337925">
        <w:t xml:space="preserve">Моделирование каскадообразования в системе железо </w:t>
      </w:r>
      <w:r w:rsidR="00130707" w:rsidRPr="00337925">
        <w:t>-</w:t>
      </w:r>
      <w:r w:rsidRPr="00337925">
        <w:t xml:space="preserve"> вюстит.</w:t>
      </w:r>
      <w:bookmarkEnd w:id="140"/>
    </w:p>
    <w:p w14:paraId="23E9A2EE" w14:textId="41BD5BA3" w:rsidR="003C1AA2" w:rsidRPr="00337925" w:rsidRDefault="003C1AA2" w:rsidP="003C1AA2">
      <w:pPr>
        <w:pStyle w:val="4"/>
      </w:pPr>
      <w:bookmarkStart w:id="141" w:name="_Toc517859560"/>
      <w:r w:rsidRPr="00337925">
        <w:t>Каскад в объеме вюстита</w:t>
      </w:r>
      <w:r w:rsidR="00A36076" w:rsidRPr="00337925">
        <w:t>.</w:t>
      </w:r>
      <w:bookmarkEnd w:id="141"/>
    </w:p>
    <w:p w14:paraId="28EE6781" w14:textId="1AA3D8B5" w:rsidR="00444DF2" w:rsidRPr="00337925" w:rsidRDefault="00444DF2" w:rsidP="00444DF2">
      <w:r w:rsidRPr="00337925">
        <w:t>Для моделирования каскада создавался кристаллит размерами 80х80х80 атомных слоев с периодическими граничными условиями, прогревался до 600</w:t>
      </w:r>
      <w:r w:rsidRPr="00337925">
        <w:rPr>
          <w:rFonts w:cs="Times New Roman"/>
        </w:rPr>
        <w:t xml:space="preserve"> ˚</w:t>
      </w:r>
      <w:r w:rsidRPr="00337925">
        <w:t>С и в произвольной точке атому железа придавал</w:t>
      </w:r>
      <w:r w:rsidR="00861FF7" w:rsidRPr="00337925">
        <w:t>ся импульс</w:t>
      </w:r>
      <w:r w:rsidRPr="00337925">
        <w:t xml:space="preserve"> равн</w:t>
      </w:r>
      <w:r w:rsidR="00861FF7" w:rsidRPr="00337925">
        <w:t>ый</w:t>
      </w:r>
      <w:r w:rsidRPr="00337925">
        <w:t xml:space="preserve"> энергии </w:t>
      </w:r>
      <w:r w:rsidRPr="00337925">
        <w:rPr>
          <w:rFonts w:cs="Times New Roman"/>
        </w:rPr>
        <w:t>≈</w:t>
      </w:r>
      <w:r w:rsidRPr="00337925">
        <w:t>10</w:t>
      </w:r>
      <w:r w:rsidR="00BC6C7C" w:rsidRPr="00337925">
        <w:t xml:space="preserve"> </w:t>
      </w:r>
      <w:r w:rsidRPr="00337925">
        <w:t xml:space="preserve">кэВ. После начала каскада происходил отжиг дефектов в течении </w:t>
      </w:r>
      <w:r w:rsidR="001C5A15" w:rsidRPr="00337925">
        <w:t>10</w:t>
      </w:r>
      <w:r w:rsidRPr="00337925">
        <w:t xml:space="preserve"> пс.</w:t>
      </w:r>
    </w:p>
    <w:p w14:paraId="5D05803A" w14:textId="5ADE4BEF" w:rsidR="00444DF2" w:rsidRDefault="00444DF2" w:rsidP="00444DF2">
      <w:r w:rsidRPr="00337925">
        <w:t>Область, в которой проходил каскад показана на рисунке</w:t>
      </w:r>
      <w:r w:rsidR="00337925" w:rsidRPr="00337925">
        <w:t xml:space="preserve"> 3.58</w:t>
      </w:r>
      <w:r w:rsidRPr="00337925">
        <w:t>.</w:t>
      </w:r>
    </w:p>
    <w:p w14:paraId="3DD7B1E4" w14:textId="77777777" w:rsidR="002419C8" w:rsidRPr="00337925" w:rsidRDefault="002419C8"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1C5A15" w:rsidRPr="00337925" w14:paraId="03E1C7AF" w14:textId="77777777" w:rsidTr="001C5A15">
        <w:tc>
          <w:tcPr>
            <w:tcW w:w="4672" w:type="dxa"/>
            <w:vAlign w:val="center"/>
          </w:tcPr>
          <w:p w14:paraId="785AA83B" w14:textId="77777777" w:rsidR="001C5A15" w:rsidRPr="00337925" w:rsidRDefault="001C5A15" w:rsidP="001C5A15">
            <w:pPr>
              <w:pStyle w:val="afb"/>
            </w:pPr>
            <w:r w:rsidRPr="00337925">
              <w:rPr>
                <w:noProof/>
              </w:rPr>
              <w:drawing>
                <wp:inline distT="0" distB="0" distL="0" distR="0" wp14:anchorId="3670B976" wp14:editId="624B2A03">
                  <wp:extent cx="1042759" cy="1080000"/>
                  <wp:effectExtent l="0" t="0" r="5080" b="6350"/>
                  <wp:docPr id="18481" name="Рисунок 1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42759" cy="1080000"/>
                          </a:xfrm>
                          <a:prstGeom prst="rect">
                            <a:avLst/>
                          </a:prstGeom>
                          <a:ln>
                            <a:noFill/>
                          </a:ln>
                        </pic:spPr>
                      </pic:pic>
                    </a:graphicData>
                  </a:graphic>
                </wp:inline>
              </w:drawing>
            </w:r>
          </w:p>
          <w:p w14:paraId="552989DB" w14:textId="48F4DBD0" w:rsidR="001C5A15" w:rsidRPr="00337925" w:rsidRDefault="001C5A15" w:rsidP="001C5A15">
            <w:pPr>
              <w:pStyle w:val="afb"/>
            </w:pPr>
            <w:r w:rsidRPr="00337925">
              <w:t>а</w:t>
            </w:r>
          </w:p>
        </w:tc>
        <w:tc>
          <w:tcPr>
            <w:tcW w:w="4673" w:type="dxa"/>
            <w:vAlign w:val="center"/>
          </w:tcPr>
          <w:p w14:paraId="571D9EE2" w14:textId="77777777" w:rsidR="001C5A15" w:rsidRPr="00337925" w:rsidRDefault="001C5A15" w:rsidP="001C5A15">
            <w:pPr>
              <w:pStyle w:val="afb"/>
            </w:pPr>
            <w:r w:rsidRPr="00337925">
              <w:rPr>
                <w:noProof/>
              </w:rPr>
              <w:drawing>
                <wp:inline distT="0" distB="0" distL="0" distR="0" wp14:anchorId="76AFDFB2" wp14:editId="3BF17BC9">
                  <wp:extent cx="1076288" cy="1080000"/>
                  <wp:effectExtent l="0" t="0" r="0" b="6350"/>
                  <wp:docPr id="18480" name="Рисунок 1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076288" cy="1080000"/>
                          </a:xfrm>
                          <a:prstGeom prst="rect">
                            <a:avLst/>
                          </a:prstGeom>
                          <a:ln>
                            <a:noFill/>
                          </a:ln>
                        </pic:spPr>
                      </pic:pic>
                    </a:graphicData>
                  </a:graphic>
                </wp:inline>
              </w:drawing>
            </w:r>
          </w:p>
          <w:p w14:paraId="359A84B4" w14:textId="26653685" w:rsidR="001C5A15" w:rsidRPr="00337925" w:rsidRDefault="001C5A15" w:rsidP="001C5A15">
            <w:pPr>
              <w:pStyle w:val="afb"/>
            </w:pPr>
            <w:r w:rsidRPr="00337925">
              <w:t>б</w:t>
            </w:r>
          </w:p>
        </w:tc>
      </w:tr>
    </w:tbl>
    <w:p w14:paraId="32DBCC26" w14:textId="77777777" w:rsidR="002419C8" w:rsidRPr="00337925" w:rsidRDefault="002419C8" w:rsidP="00837779">
      <w:pPr>
        <w:pStyle w:val="a9"/>
      </w:pPr>
    </w:p>
    <w:p w14:paraId="47081878" w14:textId="1C9FA078" w:rsidR="002419C8" w:rsidRPr="00337925" w:rsidRDefault="001C5A15" w:rsidP="001C5A15">
      <w:pPr>
        <w:pStyle w:val="afb"/>
        <w:rPr>
          <w:sz w:val="20"/>
          <w:szCs w:val="20"/>
        </w:rPr>
      </w:pPr>
      <w:r w:rsidRPr="00337925">
        <w:rPr>
          <w:sz w:val="20"/>
          <w:szCs w:val="20"/>
        </w:rPr>
        <w:t>а – железо и кислород</w:t>
      </w:r>
    </w:p>
    <w:p w14:paraId="6B303334" w14:textId="35339C41" w:rsidR="00A36076" w:rsidRPr="00337925" w:rsidRDefault="001C5A15" w:rsidP="001C5A15">
      <w:pPr>
        <w:pStyle w:val="afb"/>
        <w:rPr>
          <w:sz w:val="20"/>
          <w:szCs w:val="20"/>
        </w:rPr>
      </w:pPr>
      <w:r w:rsidRPr="00337925">
        <w:rPr>
          <w:sz w:val="20"/>
          <w:szCs w:val="20"/>
        </w:rPr>
        <w:t>б – кислород удален</w:t>
      </w:r>
    </w:p>
    <w:p w14:paraId="17FE4A46" w14:textId="77777777" w:rsidR="002419C8" w:rsidRPr="00337925" w:rsidRDefault="002419C8" w:rsidP="00837779">
      <w:pPr>
        <w:pStyle w:val="a9"/>
      </w:pPr>
    </w:p>
    <w:p w14:paraId="3DC486DB" w14:textId="2868B08A" w:rsidR="001C5A15" w:rsidRPr="00337925" w:rsidRDefault="001C5A15" w:rsidP="001C5A15">
      <w:pPr>
        <w:pStyle w:val="afb"/>
      </w:pPr>
      <w:r w:rsidRPr="00337925">
        <w:t>Рисунок</w:t>
      </w:r>
      <w:r w:rsidR="00337925" w:rsidRPr="00337925">
        <w:t xml:space="preserve"> 3.58</w:t>
      </w:r>
      <w:r w:rsidRPr="00337925">
        <w:t xml:space="preserve"> – Область кристаллита, где проходит каскад. Синим выделены атомы железа, красным – кислорода.</w:t>
      </w:r>
    </w:p>
    <w:p w14:paraId="2ED7CB01" w14:textId="77777777" w:rsidR="002419C8" w:rsidRPr="00337925" w:rsidRDefault="002419C8" w:rsidP="00837779">
      <w:pPr>
        <w:pStyle w:val="a9"/>
      </w:pPr>
    </w:p>
    <w:p w14:paraId="525ECF14" w14:textId="13BEE94B" w:rsidR="001C5A15" w:rsidRDefault="001C5A15" w:rsidP="001C5A15">
      <w:r w:rsidRPr="00337925">
        <w:t>Из-за того, что в системе очень сильно нарушается стехиометрия (рисунок</w:t>
      </w:r>
      <w:r w:rsidR="00337925" w:rsidRPr="00337925">
        <w:t xml:space="preserve"> 3.59</w:t>
      </w:r>
      <w:r w:rsidRPr="00337925">
        <w:t>),</w:t>
      </w:r>
      <w:r w:rsidR="008B4B33" w:rsidRPr="00337925">
        <w:t xml:space="preserve"> наблюдать прохождение каскада не представляется возможным.</w:t>
      </w:r>
    </w:p>
    <w:p w14:paraId="7614B4F8" w14:textId="77777777" w:rsidR="002419C8" w:rsidRPr="00337925" w:rsidRDefault="002419C8" w:rsidP="00837779">
      <w:pPr>
        <w:pStyle w:val="a9"/>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8B4B33" w:rsidRPr="00337925" w14:paraId="012E5058" w14:textId="77777777" w:rsidTr="008B4B33">
        <w:tc>
          <w:tcPr>
            <w:tcW w:w="4672" w:type="dxa"/>
            <w:vAlign w:val="center"/>
          </w:tcPr>
          <w:p w14:paraId="4A071466" w14:textId="77777777" w:rsidR="008B4B33" w:rsidRPr="00337925" w:rsidRDefault="008B4B33" w:rsidP="00457407">
            <w:pPr>
              <w:pStyle w:val="afb"/>
            </w:pPr>
            <w:r w:rsidRPr="00337925">
              <w:rPr>
                <w:noProof/>
              </w:rPr>
              <w:drawing>
                <wp:inline distT="0" distB="0" distL="0" distR="0" wp14:anchorId="4E0188C9" wp14:editId="13183DBD">
                  <wp:extent cx="1111369" cy="1080000"/>
                  <wp:effectExtent l="0" t="0" r="0" b="6350"/>
                  <wp:docPr id="18484" name="Рисунок 1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111369" cy="1080000"/>
                          </a:xfrm>
                          <a:prstGeom prst="rect">
                            <a:avLst/>
                          </a:prstGeom>
                          <a:ln>
                            <a:noFill/>
                          </a:ln>
                        </pic:spPr>
                      </pic:pic>
                    </a:graphicData>
                  </a:graphic>
                </wp:inline>
              </w:drawing>
            </w:r>
          </w:p>
          <w:p w14:paraId="62DF5FD3" w14:textId="0CA6731C" w:rsidR="008B4B33" w:rsidRPr="00337925" w:rsidRDefault="008B4B33" w:rsidP="00457407">
            <w:pPr>
              <w:pStyle w:val="afb"/>
            </w:pPr>
            <w:r w:rsidRPr="00337925">
              <w:t>а</w:t>
            </w:r>
          </w:p>
        </w:tc>
        <w:tc>
          <w:tcPr>
            <w:tcW w:w="4673" w:type="dxa"/>
            <w:vAlign w:val="center"/>
          </w:tcPr>
          <w:p w14:paraId="4A0C0C34" w14:textId="77777777" w:rsidR="008B4B33" w:rsidRPr="00337925" w:rsidRDefault="008B4B33" w:rsidP="00457407">
            <w:pPr>
              <w:pStyle w:val="afb"/>
            </w:pPr>
            <w:r w:rsidRPr="00337925">
              <w:rPr>
                <w:noProof/>
              </w:rPr>
              <w:drawing>
                <wp:inline distT="0" distB="0" distL="0" distR="0" wp14:anchorId="75F12067" wp14:editId="20C1A9E2">
                  <wp:extent cx="1921154" cy="1080000"/>
                  <wp:effectExtent l="0" t="0" r="3175" b="6350"/>
                  <wp:docPr id="18486" name="Рисунок 1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921154" cy="1080000"/>
                          </a:xfrm>
                          <a:prstGeom prst="rect">
                            <a:avLst/>
                          </a:prstGeom>
                          <a:noFill/>
                          <a:ln>
                            <a:noFill/>
                          </a:ln>
                        </pic:spPr>
                      </pic:pic>
                    </a:graphicData>
                  </a:graphic>
                </wp:inline>
              </w:drawing>
            </w:r>
          </w:p>
          <w:p w14:paraId="2E6C05FC" w14:textId="36065061" w:rsidR="008B4B33" w:rsidRPr="00337925" w:rsidRDefault="008B4B33" w:rsidP="00457407">
            <w:pPr>
              <w:pStyle w:val="afb"/>
            </w:pPr>
            <w:r w:rsidRPr="00337925">
              <w:t>б</w:t>
            </w:r>
          </w:p>
        </w:tc>
      </w:tr>
    </w:tbl>
    <w:p w14:paraId="7857C490" w14:textId="77777777" w:rsidR="002419C8" w:rsidRPr="00337925" w:rsidRDefault="002419C8" w:rsidP="00837779">
      <w:pPr>
        <w:pStyle w:val="a9"/>
      </w:pPr>
    </w:p>
    <w:p w14:paraId="371D9995" w14:textId="0599CCF0" w:rsidR="002419C8" w:rsidRPr="00337925" w:rsidRDefault="008B4B33" w:rsidP="00457407">
      <w:pPr>
        <w:pStyle w:val="afb"/>
        <w:rPr>
          <w:sz w:val="20"/>
          <w:szCs w:val="20"/>
        </w:rPr>
      </w:pPr>
      <w:r w:rsidRPr="00337925">
        <w:rPr>
          <w:sz w:val="20"/>
          <w:szCs w:val="20"/>
        </w:rPr>
        <w:t xml:space="preserve">а </w:t>
      </w:r>
      <w:r w:rsidR="00457407" w:rsidRPr="00337925">
        <w:rPr>
          <w:sz w:val="20"/>
          <w:szCs w:val="20"/>
        </w:rPr>
        <w:t>–</w:t>
      </w:r>
      <w:r w:rsidRPr="00337925">
        <w:rPr>
          <w:sz w:val="20"/>
          <w:szCs w:val="20"/>
        </w:rPr>
        <w:t xml:space="preserve"> </w:t>
      </w:r>
      <w:r w:rsidR="00457407" w:rsidRPr="00337925">
        <w:rPr>
          <w:sz w:val="20"/>
          <w:szCs w:val="20"/>
        </w:rPr>
        <w:t>область каскада</w:t>
      </w:r>
    </w:p>
    <w:p w14:paraId="0EB7E33E" w14:textId="5A1CBD0D" w:rsidR="008B4B33" w:rsidRPr="00337925" w:rsidRDefault="00457407" w:rsidP="00457407">
      <w:pPr>
        <w:pStyle w:val="afb"/>
        <w:rPr>
          <w:sz w:val="20"/>
          <w:szCs w:val="20"/>
        </w:rPr>
      </w:pPr>
      <w:r w:rsidRPr="00337925">
        <w:rPr>
          <w:sz w:val="20"/>
          <w:szCs w:val="20"/>
        </w:rPr>
        <w:t>б – легенда</w:t>
      </w:r>
    </w:p>
    <w:p w14:paraId="1B8D7590" w14:textId="77777777" w:rsidR="002419C8" w:rsidRPr="00337925" w:rsidRDefault="002419C8" w:rsidP="00837779">
      <w:pPr>
        <w:pStyle w:val="a9"/>
      </w:pPr>
    </w:p>
    <w:p w14:paraId="276C1810" w14:textId="1F7654E6" w:rsidR="00457407" w:rsidRPr="00337925" w:rsidRDefault="00457407" w:rsidP="00457407">
      <w:pPr>
        <w:pStyle w:val="afb"/>
      </w:pPr>
      <w:r w:rsidRPr="00337925">
        <w:t>Рисунок</w:t>
      </w:r>
      <w:r w:rsidR="00337925" w:rsidRPr="00337925">
        <w:t xml:space="preserve"> 3.59</w:t>
      </w:r>
      <w:r w:rsidRPr="00337925">
        <w:t xml:space="preserve"> – Область каскада в которой атомы покрашены в цвета по их зарядам и легенда для цветов. </w:t>
      </w:r>
    </w:p>
    <w:p w14:paraId="6FB5AC48" w14:textId="77777777" w:rsidR="002419C8" w:rsidRPr="00337925" w:rsidRDefault="002419C8" w:rsidP="00837779">
      <w:pPr>
        <w:pStyle w:val="a9"/>
      </w:pPr>
    </w:p>
    <w:p w14:paraId="63041AB0" w14:textId="49DB915D" w:rsidR="008B4B33" w:rsidRPr="00337925" w:rsidRDefault="00457407" w:rsidP="001C5A15">
      <w:r w:rsidRPr="00337925">
        <w:t xml:space="preserve">Таким образом становится понятно, что прямой анализ прохождения каскада невозможен. Возможно только </w:t>
      </w:r>
      <w:r w:rsidR="005C7A65" w:rsidRPr="00337925">
        <w:t>наблюдать</w:t>
      </w:r>
      <w:r w:rsidRPr="00337925">
        <w:t xml:space="preserve"> как образуются дефекты (рисунок</w:t>
      </w:r>
      <w:r w:rsidR="00337925" w:rsidRPr="00337925">
        <w:t xml:space="preserve"> 3.60</w:t>
      </w:r>
      <w:r w:rsidRPr="00337925">
        <w:t>).</w:t>
      </w:r>
    </w:p>
    <w:p w14:paraId="2244613A" w14:textId="77777777" w:rsidR="002419C8" w:rsidRPr="00337925" w:rsidRDefault="002419C8" w:rsidP="00837779">
      <w:pPr>
        <w:pStyle w:val="a9"/>
      </w:pPr>
    </w:p>
    <w:p w14:paraId="0DA8EA48" w14:textId="3452A751" w:rsidR="00457407" w:rsidRPr="00337925" w:rsidRDefault="00457407" w:rsidP="00457407">
      <w:pPr>
        <w:pStyle w:val="afb"/>
      </w:pPr>
      <w:r w:rsidRPr="00337925">
        <w:rPr>
          <w:noProof/>
        </w:rPr>
        <w:drawing>
          <wp:inline distT="0" distB="0" distL="0" distR="0" wp14:anchorId="153ED113" wp14:editId="7D6C55AD">
            <wp:extent cx="1597372" cy="1601470"/>
            <wp:effectExtent l="0" t="0" r="3175" b="0"/>
            <wp:docPr id="18490" name="Рисунок 1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600184" cy="1604289"/>
                    </a:xfrm>
                    <a:prstGeom prst="rect">
                      <a:avLst/>
                    </a:prstGeom>
                    <a:ln>
                      <a:noFill/>
                    </a:ln>
                  </pic:spPr>
                </pic:pic>
              </a:graphicData>
            </a:graphic>
          </wp:inline>
        </w:drawing>
      </w:r>
    </w:p>
    <w:p w14:paraId="61E99F92" w14:textId="77777777" w:rsidR="002419C8" w:rsidRPr="00337925" w:rsidRDefault="002419C8" w:rsidP="00837779">
      <w:pPr>
        <w:pStyle w:val="a9"/>
      </w:pPr>
    </w:p>
    <w:p w14:paraId="6ABF3C66" w14:textId="2DA85F16" w:rsidR="00457407" w:rsidRPr="00337925" w:rsidRDefault="00457407" w:rsidP="00457407">
      <w:pPr>
        <w:pStyle w:val="afb"/>
      </w:pPr>
      <w:r w:rsidRPr="00337925">
        <w:t>Рисунок</w:t>
      </w:r>
      <w:r w:rsidR="00337925" w:rsidRPr="00337925">
        <w:t xml:space="preserve"> 3.60</w:t>
      </w:r>
      <w:r w:rsidRPr="00337925">
        <w:t xml:space="preserve"> – Вся расчетная ячейка, в которой проходит каскад через 1 пс после начала. Синим выделены вакансии, красным – междоузлия. Атомы кристаллита удалены.</w:t>
      </w:r>
    </w:p>
    <w:p w14:paraId="1E57E2F3" w14:textId="77777777" w:rsidR="002419C8" w:rsidRPr="00337925" w:rsidRDefault="002419C8" w:rsidP="00837779">
      <w:pPr>
        <w:pStyle w:val="a9"/>
      </w:pPr>
    </w:p>
    <w:p w14:paraId="67E7F634" w14:textId="2517C205" w:rsidR="00457407" w:rsidRDefault="00457407" w:rsidP="001C5A15">
      <w:r w:rsidRPr="00337925">
        <w:t>В дальнейшем, в течении 10 пс отжига, дефектный анализ не дает результатов так как он дает очень «зашумленные» результаты.</w:t>
      </w:r>
      <w:r w:rsidR="00A2307E" w:rsidRPr="00337925">
        <w:t xml:space="preserve"> Косвенные параметры каскада приведены в таблице</w:t>
      </w:r>
      <w:r w:rsidR="00337925" w:rsidRPr="00337925">
        <w:t xml:space="preserve"> 3.1</w:t>
      </w:r>
      <w:r w:rsidR="00817A8D">
        <w:t>2</w:t>
      </w:r>
      <w:r w:rsidR="00C1623A">
        <w:t>.</w:t>
      </w:r>
    </w:p>
    <w:p w14:paraId="1C68736A" w14:textId="77777777" w:rsidR="002419C8" w:rsidRPr="00337925" w:rsidRDefault="002419C8" w:rsidP="00837779">
      <w:pPr>
        <w:pStyle w:val="a9"/>
      </w:pPr>
    </w:p>
    <w:p w14:paraId="505FD5EF" w14:textId="5B40AA9E" w:rsidR="00A2307E" w:rsidRPr="00337925" w:rsidRDefault="00A2307E" w:rsidP="00A2307E">
      <w:pPr>
        <w:pStyle w:val="af9"/>
      </w:pPr>
      <w:r w:rsidRPr="00337925">
        <w:t>Таблица</w:t>
      </w:r>
      <w:r w:rsidR="00337925" w:rsidRPr="00337925">
        <w:t xml:space="preserve"> 3.1</w:t>
      </w:r>
      <w:r w:rsidR="00817A8D">
        <w:t>2</w:t>
      </w:r>
      <w:r w:rsidRPr="00337925">
        <w:t xml:space="preserve"> – Параметры каскада.</w:t>
      </w:r>
    </w:p>
    <w:tbl>
      <w:tblPr>
        <w:tblStyle w:val="a4"/>
        <w:tblW w:w="0" w:type="auto"/>
        <w:tblLook w:val="04A0" w:firstRow="1" w:lastRow="0" w:firstColumn="1" w:lastColumn="0" w:noHBand="0" w:noVBand="1"/>
      </w:tblPr>
      <w:tblGrid>
        <w:gridCol w:w="6091"/>
        <w:gridCol w:w="3254"/>
      </w:tblGrid>
      <w:tr w:rsidR="00A2307E" w:rsidRPr="00337925" w14:paraId="0A2CACE6" w14:textId="77777777" w:rsidTr="00A8236F">
        <w:tc>
          <w:tcPr>
            <w:tcW w:w="6091" w:type="dxa"/>
          </w:tcPr>
          <w:p w14:paraId="079F067F" w14:textId="77777777" w:rsidR="00A2307E" w:rsidRPr="00337925" w:rsidRDefault="00A2307E" w:rsidP="00A8236F">
            <w:pPr>
              <w:pStyle w:val="afa"/>
            </w:pPr>
            <w:r w:rsidRPr="00337925">
              <w:t>Общее кол-во атомов в ячейке</w:t>
            </w:r>
          </w:p>
        </w:tc>
        <w:tc>
          <w:tcPr>
            <w:tcW w:w="3254" w:type="dxa"/>
          </w:tcPr>
          <w:p w14:paraId="7AC8F35A" w14:textId="58370393" w:rsidR="00A2307E" w:rsidRPr="00337925" w:rsidRDefault="00A2307E" w:rsidP="00A8236F">
            <w:pPr>
              <w:pStyle w:val="afa"/>
            </w:pPr>
            <w:r w:rsidRPr="00337925">
              <w:t>512000</w:t>
            </w:r>
          </w:p>
        </w:tc>
      </w:tr>
      <w:tr w:rsidR="00A2307E" w:rsidRPr="00337925" w14:paraId="4C2690FE" w14:textId="77777777" w:rsidTr="00A8236F">
        <w:tc>
          <w:tcPr>
            <w:tcW w:w="6091" w:type="dxa"/>
          </w:tcPr>
          <w:p w14:paraId="6EF1A7ED" w14:textId="77777777" w:rsidR="00A2307E" w:rsidRPr="00337925" w:rsidRDefault="00A2307E" w:rsidP="00A8236F">
            <w:pPr>
              <w:pStyle w:val="afa"/>
            </w:pPr>
            <w:r w:rsidRPr="00337925">
              <w:t>Энергия</w:t>
            </w:r>
          </w:p>
        </w:tc>
        <w:tc>
          <w:tcPr>
            <w:tcW w:w="3254" w:type="dxa"/>
          </w:tcPr>
          <w:p w14:paraId="47C42E07" w14:textId="5BCACBCF" w:rsidR="00A2307E" w:rsidRPr="00337925" w:rsidRDefault="00A2307E" w:rsidP="00A8236F">
            <w:pPr>
              <w:pStyle w:val="afa"/>
            </w:pPr>
            <w:r w:rsidRPr="00337925">
              <w:t>≈10 кэВ</w:t>
            </w:r>
          </w:p>
        </w:tc>
      </w:tr>
      <w:tr w:rsidR="00A2307E" w:rsidRPr="00337925" w14:paraId="04913AC6" w14:textId="77777777" w:rsidTr="00A8236F">
        <w:tc>
          <w:tcPr>
            <w:tcW w:w="6091" w:type="dxa"/>
          </w:tcPr>
          <w:p w14:paraId="7E9540ED" w14:textId="0888F0EF" w:rsidR="00A2307E" w:rsidRPr="00337925" w:rsidRDefault="00A2307E" w:rsidP="00A8236F">
            <w:pPr>
              <w:pStyle w:val="afa"/>
            </w:pPr>
            <w:r w:rsidRPr="00337925">
              <w:t xml:space="preserve">Максимальный размер каскада по оси </w:t>
            </w:r>
            <w:r w:rsidRPr="00337925">
              <w:rPr>
                <w:lang w:val="en-US"/>
              </w:rPr>
              <w:t>Z</w:t>
            </w:r>
          </w:p>
        </w:tc>
        <w:tc>
          <w:tcPr>
            <w:tcW w:w="3254" w:type="dxa"/>
          </w:tcPr>
          <w:p w14:paraId="3EE8D070" w14:textId="12F1EC5A" w:rsidR="00A2307E" w:rsidRPr="00337925" w:rsidRDefault="00A2307E" w:rsidP="00A8236F">
            <w:pPr>
              <w:pStyle w:val="afa"/>
            </w:pPr>
            <w:r w:rsidRPr="00337925">
              <w:rPr>
                <w:rFonts w:cs="Times New Roman"/>
              </w:rPr>
              <w:t>≈</w:t>
            </w:r>
            <w:r w:rsidRPr="00337925">
              <w:t>60 Å</w:t>
            </w:r>
          </w:p>
        </w:tc>
      </w:tr>
      <w:tr w:rsidR="00A2307E" w:rsidRPr="00337925" w14:paraId="408C268B" w14:textId="77777777" w:rsidTr="00A8236F">
        <w:tc>
          <w:tcPr>
            <w:tcW w:w="6091" w:type="dxa"/>
          </w:tcPr>
          <w:p w14:paraId="5288687D" w14:textId="77777777" w:rsidR="00A2307E" w:rsidRPr="00337925" w:rsidRDefault="00A2307E" w:rsidP="00A8236F">
            <w:pPr>
              <w:pStyle w:val="afa"/>
            </w:pPr>
            <w:r w:rsidRPr="00337925">
              <w:t xml:space="preserve">Максимальный размер каскада по оси </w:t>
            </w:r>
            <w:r w:rsidRPr="00337925">
              <w:rPr>
                <w:lang w:val="en-US"/>
              </w:rPr>
              <w:t>X</w:t>
            </w:r>
          </w:p>
        </w:tc>
        <w:tc>
          <w:tcPr>
            <w:tcW w:w="3254" w:type="dxa"/>
          </w:tcPr>
          <w:p w14:paraId="561D63D8" w14:textId="5FC9E71C" w:rsidR="00A2307E" w:rsidRPr="00337925" w:rsidRDefault="00A2307E" w:rsidP="00A8236F">
            <w:pPr>
              <w:pStyle w:val="afa"/>
            </w:pPr>
            <w:r w:rsidRPr="00337925">
              <w:rPr>
                <w:rFonts w:cs="Times New Roman"/>
              </w:rPr>
              <w:t>≈</w:t>
            </w:r>
            <w:r w:rsidRPr="00337925">
              <w:t>27 Å</w:t>
            </w:r>
          </w:p>
        </w:tc>
      </w:tr>
      <w:tr w:rsidR="00A2307E" w:rsidRPr="00337925" w14:paraId="4E1C386B" w14:textId="77777777" w:rsidTr="00A8236F">
        <w:tc>
          <w:tcPr>
            <w:tcW w:w="6091" w:type="dxa"/>
          </w:tcPr>
          <w:p w14:paraId="5BAF6A80" w14:textId="77777777" w:rsidR="00A2307E" w:rsidRPr="00337925" w:rsidRDefault="00A2307E" w:rsidP="00A8236F">
            <w:pPr>
              <w:pStyle w:val="afa"/>
            </w:pPr>
            <w:r w:rsidRPr="00337925">
              <w:t>Вторичные каскады</w:t>
            </w:r>
          </w:p>
        </w:tc>
        <w:tc>
          <w:tcPr>
            <w:tcW w:w="3254" w:type="dxa"/>
          </w:tcPr>
          <w:p w14:paraId="73959FB1" w14:textId="77777777" w:rsidR="00A2307E" w:rsidRPr="00337925" w:rsidRDefault="00A2307E" w:rsidP="00A8236F">
            <w:pPr>
              <w:pStyle w:val="afa"/>
            </w:pPr>
            <w:r w:rsidRPr="00337925">
              <w:t>Нет</w:t>
            </w:r>
          </w:p>
        </w:tc>
      </w:tr>
      <w:tr w:rsidR="00A2307E" w:rsidRPr="00337925" w14:paraId="15C96EC8" w14:textId="77777777" w:rsidTr="00A8236F">
        <w:tc>
          <w:tcPr>
            <w:tcW w:w="6091" w:type="dxa"/>
          </w:tcPr>
          <w:p w14:paraId="2BAD4919" w14:textId="77777777" w:rsidR="00A2307E" w:rsidRPr="00337925" w:rsidRDefault="00A2307E" w:rsidP="00A8236F">
            <w:pPr>
              <w:pStyle w:val="afa"/>
            </w:pPr>
            <w:r w:rsidRPr="00337925">
              <w:t>Время отжига</w:t>
            </w:r>
          </w:p>
        </w:tc>
        <w:tc>
          <w:tcPr>
            <w:tcW w:w="3254" w:type="dxa"/>
          </w:tcPr>
          <w:p w14:paraId="31DA10F6" w14:textId="0D40F16C" w:rsidR="00A2307E" w:rsidRPr="00337925" w:rsidRDefault="00A2307E" w:rsidP="00A8236F">
            <w:pPr>
              <w:pStyle w:val="afa"/>
              <w:rPr>
                <w:lang w:val="en-US"/>
              </w:rPr>
            </w:pPr>
            <w:r w:rsidRPr="00337925">
              <w:t>10 пс</w:t>
            </w:r>
          </w:p>
        </w:tc>
      </w:tr>
    </w:tbl>
    <w:p w14:paraId="75FCF0DF" w14:textId="77777777" w:rsidR="00A2307E" w:rsidRPr="00337925" w:rsidRDefault="00A2307E" w:rsidP="00837779">
      <w:pPr>
        <w:pStyle w:val="a9"/>
      </w:pPr>
    </w:p>
    <w:p w14:paraId="6984F080" w14:textId="0D96D740" w:rsidR="00C03066" w:rsidRPr="00337925" w:rsidRDefault="005814D2" w:rsidP="00C03066">
      <w:pPr>
        <w:pStyle w:val="4"/>
      </w:pPr>
      <w:bookmarkStart w:id="142" w:name="_Toc517859561"/>
      <w:r w:rsidRPr="00337925">
        <w:t>Прохождение каскада в системе железо – вюстит.</w:t>
      </w:r>
      <w:bookmarkEnd w:id="142"/>
    </w:p>
    <w:p w14:paraId="092078FC" w14:textId="4B76F989" w:rsidR="004E4782" w:rsidRPr="00337925" w:rsidRDefault="00EF12EC" w:rsidP="004E4782">
      <w:r w:rsidRPr="00337925">
        <w:t xml:space="preserve">Для того чтобы </w:t>
      </w:r>
      <w:r w:rsidR="000C2321" w:rsidRPr="00337925">
        <w:t>проанализировать</w:t>
      </w:r>
      <w:r w:rsidR="00516153" w:rsidRPr="00337925">
        <w:t>,</w:t>
      </w:r>
      <w:r w:rsidRPr="00337925">
        <w:t xml:space="preserve"> как будет </w:t>
      </w:r>
      <w:r w:rsidR="00516153" w:rsidRPr="00337925">
        <w:t>проходить каскад в пленке вюстита</w:t>
      </w:r>
      <w:r w:rsidR="000C2321" w:rsidRPr="00337925">
        <w:t>,</w:t>
      </w:r>
      <w:r w:rsidR="00516153" w:rsidRPr="00337925">
        <w:t xml:space="preserve"> </w:t>
      </w:r>
      <w:r w:rsidR="000C2321" w:rsidRPr="00337925">
        <w:t xml:space="preserve">с размерами порядка 30 Å, </w:t>
      </w:r>
      <w:r w:rsidR="00516153" w:rsidRPr="00337925">
        <w:t xml:space="preserve">на поверхности железа нужно создать уже готовую пленку на поверхности железа, а потом ее прогреть и облучить. </w:t>
      </w:r>
    </w:p>
    <w:p w14:paraId="15CFB12E" w14:textId="6A99903E" w:rsidR="00516153" w:rsidRPr="00337925" w:rsidRDefault="00516153" w:rsidP="004E4782">
      <w:r w:rsidRPr="00337925">
        <w:lastRenderedPageBreak/>
        <w:t xml:space="preserve">Как и раньше, на поверхности вюстита выбирался атом железа и ему придавался импульс, соответствующий энергии </w:t>
      </w:r>
      <w:r w:rsidRPr="00337925">
        <w:rPr>
          <w:rFonts w:cs="Times New Roman"/>
        </w:rPr>
        <w:t>≈</w:t>
      </w:r>
      <w:r w:rsidR="00514EBE" w:rsidRPr="00337925">
        <w:t>10</w:t>
      </w:r>
      <w:r w:rsidRPr="00337925">
        <w:t xml:space="preserve"> кэВ.</w:t>
      </w:r>
    </w:p>
    <w:p w14:paraId="1480D7CF" w14:textId="120513D4" w:rsidR="005457CB" w:rsidRPr="00337925" w:rsidRDefault="005457CB" w:rsidP="005457CB">
      <w:r w:rsidRPr="00337925">
        <w:t xml:space="preserve">Через 4 пс каскад достиг максимального размера </w:t>
      </w:r>
      <w:r w:rsidR="00514EBE" w:rsidRPr="00337925">
        <w:t xml:space="preserve">как </w:t>
      </w:r>
      <w:r w:rsidRPr="00337925">
        <w:t>изображено на рисунке</w:t>
      </w:r>
      <w:r w:rsidR="00337925" w:rsidRPr="00337925">
        <w:t xml:space="preserve"> 3.61</w:t>
      </w:r>
      <w:r w:rsidR="00514EBE" w:rsidRPr="00337925">
        <w:t>.</w:t>
      </w:r>
    </w:p>
    <w:p w14:paraId="6A48A4F8" w14:textId="77777777" w:rsidR="002419C8" w:rsidRPr="00337925" w:rsidRDefault="002419C8" w:rsidP="00837779">
      <w:pPr>
        <w:pStyle w:val="a9"/>
      </w:pPr>
    </w:p>
    <w:p w14:paraId="44E2A0E6" w14:textId="7FED9BFA" w:rsidR="005457CB" w:rsidRPr="00337925" w:rsidRDefault="00514EBE" w:rsidP="005457CB">
      <w:pPr>
        <w:pStyle w:val="afb"/>
      </w:pPr>
      <w:r w:rsidRPr="00337925">
        <w:rPr>
          <w:noProof/>
        </w:rPr>
        <w:drawing>
          <wp:inline distT="0" distB="0" distL="0" distR="0" wp14:anchorId="349452B6" wp14:editId="13C96800">
            <wp:extent cx="1230361" cy="1103083"/>
            <wp:effectExtent l="0" t="0" r="8255"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20306" r="25336" b="33945"/>
                    <a:stretch/>
                  </pic:blipFill>
                  <pic:spPr bwMode="auto">
                    <a:xfrm>
                      <a:off x="0" y="0"/>
                      <a:ext cx="1255788" cy="1125879"/>
                    </a:xfrm>
                    <a:prstGeom prst="rect">
                      <a:avLst/>
                    </a:prstGeom>
                    <a:ln>
                      <a:noFill/>
                    </a:ln>
                    <a:extLst>
                      <a:ext uri="{53640926-AAD7-44D8-BBD7-CCE9431645EC}">
                        <a14:shadowObscured xmlns:a14="http://schemas.microsoft.com/office/drawing/2010/main"/>
                      </a:ext>
                    </a:extLst>
                  </pic:spPr>
                </pic:pic>
              </a:graphicData>
            </a:graphic>
          </wp:inline>
        </w:drawing>
      </w:r>
    </w:p>
    <w:p w14:paraId="5985B683" w14:textId="77777777" w:rsidR="002419C8" w:rsidRPr="00337925" w:rsidRDefault="002419C8" w:rsidP="00837779">
      <w:pPr>
        <w:pStyle w:val="a9"/>
      </w:pPr>
    </w:p>
    <w:p w14:paraId="6DBD44D7" w14:textId="54CB70F3" w:rsidR="005457CB" w:rsidRPr="00337925" w:rsidRDefault="005457CB" w:rsidP="005457CB">
      <w:pPr>
        <w:pStyle w:val="afb"/>
      </w:pPr>
      <w:r w:rsidRPr="00337925">
        <w:t>Рисунок</w:t>
      </w:r>
      <w:r w:rsidR="00337925" w:rsidRPr="00337925">
        <w:t xml:space="preserve"> 3.61</w:t>
      </w:r>
      <w:r w:rsidRPr="00337925">
        <w:t xml:space="preserve"> – Каскад в системе железо </w:t>
      </w:r>
      <w:r w:rsidR="006120A6" w:rsidRPr="00337925">
        <w:t>-</w:t>
      </w:r>
      <w:r w:rsidRPr="00337925">
        <w:t xml:space="preserve"> вюстит. Синим выделены атомы железа, красным – кислорода.</w:t>
      </w:r>
    </w:p>
    <w:p w14:paraId="1499D638" w14:textId="77777777" w:rsidR="002419C8" w:rsidRPr="00337925" w:rsidRDefault="002419C8" w:rsidP="00837779">
      <w:pPr>
        <w:pStyle w:val="a9"/>
      </w:pPr>
    </w:p>
    <w:p w14:paraId="2B443D6A" w14:textId="1A445DCB" w:rsidR="00E73D52" w:rsidRPr="00337925" w:rsidRDefault="005C7A65" w:rsidP="00E73D52">
      <w:r w:rsidRPr="00337925">
        <w:t>Видны упругие волны, из-за которых</w:t>
      </w:r>
      <w:r w:rsidR="00E73D52" w:rsidRPr="00337925">
        <w:t xml:space="preserve"> не представляется возможной </w:t>
      </w:r>
      <w:r w:rsidR="004C01AE" w:rsidRPr="00337925">
        <w:t>реализация дефектного анализа</w:t>
      </w:r>
      <w:r w:rsidR="00E73D52" w:rsidRPr="00337925">
        <w:t>.</w:t>
      </w:r>
    </w:p>
    <w:p w14:paraId="06C09F2B" w14:textId="23F05566" w:rsidR="005457CB" w:rsidRPr="00337925" w:rsidRDefault="006F7F49" w:rsidP="005457CB">
      <w:r w:rsidRPr="00337925">
        <w:t>Следует отметить, что по сравнению с каскадом в чистом железе не наблюдается ни распыления, ни изгибов поверхности. Параметры каскада приведены в таблице</w:t>
      </w:r>
      <w:r w:rsidR="00337925" w:rsidRPr="00337925">
        <w:t xml:space="preserve"> 3.12</w:t>
      </w:r>
      <w:r w:rsidRPr="00337925">
        <w:t>.</w:t>
      </w:r>
    </w:p>
    <w:p w14:paraId="448ED5E2" w14:textId="77777777" w:rsidR="008339D5" w:rsidRPr="00337925" w:rsidRDefault="008339D5" w:rsidP="00837779">
      <w:pPr>
        <w:pStyle w:val="a9"/>
      </w:pPr>
    </w:p>
    <w:p w14:paraId="34ED92EE" w14:textId="092F8542" w:rsidR="006F7F49" w:rsidRPr="00337925" w:rsidRDefault="006F7F49" w:rsidP="006F7F49">
      <w:pPr>
        <w:pStyle w:val="af9"/>
      </w:pPr>
      <w:r w:rsidRPr="00337925">
        <w:t>Таблица</w:t>
      </w:r>
      <w:r w:rsidR="00337925" w:rsidRPr="00337925">
        <w:t xml:space="preserve"> 3.12</w:t>
      </w:r>
      <w:r w:rsidRPr="00337925">
        <w:t xml:space="preserve"> – Параметры каскада.</w:t>
      </w:r>
    </w:p>
    <w:tbl>
      <w:tblPr>
        <w:tblStyle w:val="a4"/>
        <w:tblW w:w="0" w:type="auto"/>
        <w:tblLook w:val="04A0" w:firstRow="1" w:lastRow="0" w:firstColumn="1" w:lastColumn="0" w:noHBand="0" w:noVBand="1"/>
      </w:tblPr>
      <w:tblGrid>
        <w:gridCol w:w="6091"/>
        <w:gridCol w:w="3254"/>
      </w:tblGrid>
      <w:tr w:rsidR="006F7F49" w:rsidRPr="00337925" w14:paraId="18034366" w14:textId="77777777" w:rsidTr="00FE7333">
        <w:tc>
          <w:tcPr>
            <w:tcW w:w="6091" w:type="dxa"/>
          </w:tcPr>
          <w:p w14:paraId="0FD82EF1" w14:textId="77777777" w:rsidR="006F7F49" w:rsidRPr="00337925" w:rsidRDefault="006F7F49" w:rsidP="00FE7333">
            <w:pPr>
              <w:pStyle w:val="afa"/>
            </w:pPr>
            <w:r w:rsidRPr="00337925">
              <w:t>Общее кол-во атомов в ячейке</w:t>
            </w:r>
          </w:p>
        </w:tc>
        <w:tc>
          <w:tcPr>
            <w:tcW w:w="3254" w:type="dxa"/>
          </w:tcPr>
          <w:p w14:paraId="738D8A65" w14:textId="57EF581D" w:rsidR="006F7F49" w:rsidRPr="00337925" w:rsidRDefault="006F7F49" w:rsidP="00FE7333">
            <w:pPr>
              <w:pStyle w:val="afa"/>
            </w:pPr>
            <w:r w:rsidRPr="00337925">
              <w:t>2638801</w:t>
            </w:r>
          </w:p>
        </w:tc>
      </w:tr>
      <w:tr w:rsidR="006F7F49" w:rsidRPr="00337925" w14:paraId="0D1FA1E9" w14:textId="77777777" w:rsidTr="00FE7333">
        <w:tc>
          <w:tcPr>
            <w:tcW w:w="6091" w:type="dxa"/>
          </w:tcPr>
          <w:p w14:paraId="503D5986" w14:textId="77777777" w:rsidR="006F7F49" w:rsidRPr="00337925" w:rsidRDefault="006F7F49" w:rsidP="00FE7333">
            <w:pPr>
              <w:pStyle w:val="afa"/>
            </w:pPr>
            <w:r w:rsidRPr="00337925">
              <w:t>Энергия</w:t>
            </w:r>
          </w:p>
        </w:tc>
        <w:tc>
          <w:tcPr>
            <w:tcW w:w="3254" w:type="dxa"/>
          </w:tcPr>
          <w:p w14:paraId="5CA04FBB" w14:textId="1F1AC722" w:rsidR="006F7F49" w:rsidRPr="00337925" w:rsidRDefault="006F7F49" w:rsidP="00FE7333">
            <w:pPr>
              <w:pStyle w:val="afa"/>
            </w:pPr>
            <w:r w:rsidRPr="00337925">
              <w:t>≈1</w:t>
            </w:r>
            <w:r w:rsidR="000C2321" w:rsidRPr="00337925">
              <w:t>0</w:t>
            </w:r>
            <w:r w:rsidRPr="00337925">
              <w:t xml:space="preserve"> кэВ</w:t>
            </w:r>
          </w:p>
        </w:tc>
      </w:tr>
      <w:tr w:rsidR="006F7F49" w:rsidRPr="00337925" w14:paraId="1DDF126E" w14:textId="77777777" w:rsidTr="00FE7333">
        <w:tc>
          <w:tcPr>
            <w:tcW w:w="6091" w:type="dxa"/>
          </w:tcPr>
          <w:p w14:paraId="11932D7B" w14:textId="1642BB77" w:rsidR="006F7F49" w:rsidRPr="00337925" w:rsidRDefault="006F7F49" w:rsidP="00FE7333">
            <w:pPr>
              <w:pStyle w:val="afa"/>
            </w:pPr>
            <w:r w:rsidRPr="00337925">
              <w:t>Глубина проникновения каскада</w:t>
            </w:r>
          </w:p>
        </w:tc>
        <w:tc>
          <w:tcPr>
            <w:tcW w:w="3254" w:type="dxa"/>
          </w:tcPr>
          <w:p w14:paraId="5644863F" w14:textId="655F5B69" w:rsidR="006F7F49" w:rsidRPr="00337925" w:rsidRDefault="006F7F49" w:rsidP="00FE7333">
            <w:pPr>
              <w:pStyle w:val="afa"/>
            </w:pPr>
            <w:r w:rsidRPr="00337925">
              <w:rPr>
                <w:rFonts w:cs="Times New Roman"/>
              </w:rPr>
              <w:t>≈</w:t>
            </w:r>
            <w:r w:rsidR="000C2321" w:rsidRPr="00337925">
              <w:t>13</w:t>
            </w:r>
            <w:r w:rsidRPr="00337925">
              <w:t>8 Å</w:t>
            </w:r>
          </w:p>
        </w:tc>
      </w:tr>
      <w:tr w:rsidR="006F7F49" w:rsidRPr="00337925" w14:paraId="4266DCC8" w14:textId="77777777" w:rsidTr="00FE7333">
        <w:tc>
          <w:tcPr>
            <w:tcW w:w="6091" w:type="dxa"/>
          </w:tcPr>
          <w:p w14:paraId="11D2BCE3" w14:textId="7C8A0DF7" w:rsidR="006F7F49" w:rsidRPr="00337925" w:rsidRDefault="006F7F49" w:rsidP="00FE7333">
            <w:pPr>
              <w:pStyle w:val="afa"/>
            </w:pPr>
            <w:r w:rsidRPr="00337925">
              <w:t xml:space="preserve">Максимальный размер первичного каскада по оси </w:t>
            </w:r>
            <w:r w:rsidRPr="00337925">
              <w:rPr>
                <w:lang w:val="en-US"/>
              </w:rPr>
              <w:t>X</w:t>
            </w:r>
          </w:p>
        </w:tc>
        <w:tc>
          <w:tcPr>
            <w:tcW w:w="3254" w:type="dxa"/>
          </w:tcPr>
          <w:p w14:paraId="5CA50969" w14:textId="427E39EF" w:rsidR="006F7F49" w:rsidRPr="00337925" w:rsidRDefault="006F7F49" w:rsidP="00FE7333">
            <w:pPr>
              <w:pStyle w:val="afa"/>
            </w:pPr>
            <w:r w:rsidRPr="00337925">
              <w:rPr>
                <w:rFonts w:cs="Times New Roman"/>
              </w:rPr>
              <w:t>≈4</w:t>
            </w:r>
            <w:r w:rsidR="000C2321" w:rsidRPr="00337925">
              <w:rPr>
                <w:rFonts w:cs="Times New Roman"/>
              </w:rPr>
              <w:t>6</w:t>
            </w:r>
            <w:r w:rsidRPr="00337925">
              <w:t xml:space="preserve"> Å</w:t>
            </w:r>
          </w:p>
        </w:tc>
      </w:tr>
      <w:tr w:rsidR="006F7F49" w:rsidRPr="00337925" w14:paraId="1A1FE777" w14:textId="77777777" w:rsidTr="00FE7333">
        <w:tc>
          <w:tcPr>
            <w:tcW w:w="6091" w:type="dxa"/>
          </w:tcPr>
          <w:p w14:paraId="7F30C41D" w14:textId="77777777" w:rsidR="006F7F49" w:rsidRPr="00337925" w:rsidRDefault="006F7F49" w:rsidP="00FE7333">
            <w:pPr>
              <w:pStyle w:val="afa"/>
            </w:pPr>
            <w:r w:rsidRPr="00337925">
              <w:t>Вторичные каскады</w:t>
            </w:r>
          </w:p>
        </w:tc>
        <w:tc>
          <w:tcPr>
            <w:tcW w:w="3254" w:type="dxa"/>
          </w:tcPr>
          <w:p w14:paraId="0CE0761D" w14:textId="2094C0F8" w:rsidR="006F7F49" w:rsidRPr="00337925" w:rsidRDefault="000C2321" w:rsidP="00FE7333">
            <w:pPr>
              <w:pStyle w:val="afa"/>
            </w:pPr>
            <w:r w:rsidRPr="00337925">
              <w:t>Нет</w:t>
            </w:r>
          </w:p>
        </w:tc>
      </w:tr>
      <w:tr w:rsidR="006F7F49" w14:paraId="5BF57EC3" w14:textId="77777777" w:rsidTr="00FE7333">
        <w:tc>
          <w:tcPr>
            <w:tcW w:w="6091" w:type="dxa"/>
          </w:tcPr>
          <w:p w14:paraId="54FF8B28" w14:textId="77777777" w:rsidR="006F7F49" w:rsidRPr="00337925" w:rsidRDefault="006F7F49" w:rsidP="006F7F49">
            <w:pPr>
              <w:pStyle w:val="afa"/>
            </w:pPr>
            <w:r w:rsidRPr="00337925">
              <w:t>Время отжига</w:t>
            </w:r>
          </w:p>
        </w:tc>
        <w:tc>
          <w:tcPr>
            <w:tcW w:w="3254" w:type="dxa"/>
          </w:tcPr>
          <w:p w14:paraId="6A8A6FF2" w14:textId="77777777" w:rsidR="006F7F49" w:rsidRPr="000C2321" w:rsidRDefault="006F7F49" w:rsidP="006F7F49">
            <w:pPr>
              <w:pStyle w:val="afa"/>
              <w:rPr>
                <w:lang w:val="en-US"/>
              </w:rPr>
            </w:pPr>
            <w:r w:rsidRPr="00337925">
              <w:t>15 пс</w:t>
            </w:r>
          </w:p>
        </w:tc>
      </w:tr>
    </w:tbl>
    <w:p w14:paraId="206305EF" w14:textId="77777777" w:rsidR="00652B21" w:rsidRPr="00DB3ED9" w:rsidRDefault="00652B21">
      <w:pPr>
        <w:spacing w:after="160" w:line="259" w:lineRule="auto"/>
        <w:ind w:firstLine="0"/>
        <w:jc w:val="left"/>
      </w:pPr>
      <w:r w:rsidRPr="00DB3ED9">
        <w:br w:type="page"/>
      </w:r>
    </w:p>
    <w:p w14:paraId="1D14FE64" w14:textId="125D6D7C" w:rsidR="00227BAC" w:rsidRDefault="00F958E3" w:rsidP="00227BAC">
      <w:pPr>
        <w:pStyle w:val="1"/>
      </w:pPr>
      <w:bookmarkStart w:id="143" w:name="_Toc517859562"/>
      <w:bookmarkStart w:id="144" w:name="_Toc514780566"/>
      <w:r>
        <w:lastRenderedPageBreak/>
        <w:t>Выводы</w:t>
      </w:r>
      <w:bookmarkEnd w:id="143"/>
    </w:p>
    <w:p w14:paraId="68552493" w14:textId="27B53399" w:rsidR="00227BAC" w:rsidRDefault="006E7B4F" w:rsidP="000F67FD">
      <w:pPr>
        <w:pStyle w:val="a3"/>
        <w:numPr>
          <w:ilvl w:val="3"/>
          <w:numId w:val="21"/>
        </w:numPr>
        <w:ind w:left="709"/>
      </w:pPr>
      <w:r>
        <w:t>При рассмотрении коррозии в свинце можно не рассматривать свинец, так как он не влияет на коррозию, влияет только наличие кислорода в нем</w:t>
      </w:r>
      <w:r w:rsidR="00C418D8">
        <w:t>;</w:t>
      </w:r>
    </w:p>
    <w:p w14:paraId="129F73A0" w14:textId="3CA714B8" w:rsidR="006E7B4F" w:rsidRDefault="006E7B4F" w:rsidP="00B66B5B">
      <w:pPr>
        <w:pStyle w:val="a3"/>
        <w:numPr>
          <w:ilvl w:val="3"/>
          <w:numId w:val="21"/>
        </w:numPr>
        <w:ind w:left="709"/>
      </w:pPr>
      <w:r>
        <w:t>Молекулярный кислород, растворенный в свинце, при приближении к поверхности железа или стали диссоциирует на атомарный кислород</w:t>
      </w:r>
      <w:r w:rsidR="00A37587">
        <w:t xml:space="preserve">. </w:t>
      </w:r>
      <w:r>
        <w:t>После диссоциации кислород перемещается по кристаллической решетке по октаэдрическим</w:t>
      </w:r>
      <w:r w:rsidR="00C418D8">
        <w:t xml:space="preserve"> межузельным положениям. При переходе из одного межузельного положения в соседнее происходит резкое уменьшение энергии;</w:t>
      </w:r>
    </w:p>
    <w:p w14:paraId="5827CFDA" w14:textId="37F3F7C6" w:rsidR="00C418D8" w:rsidRDefault="00C418D8" w:rsidP="006E7B4F">
      <w:pPr>
        <w:pStyle w:val="a3"/>
        <w:numPr>
          <w:ilvl w:val="3"/>
          <w:numId w:val="21"/>
        </w:numPr>
        <w:ind w:left="709"/>
      </w:pPr>
      <w:r>
        <w:t>Системе, при нуле температур, в которой находится кристаллит железа, атом кислорода и хрома</w:t>
      </w:r>
      <w:r w:rsidR="00A37587">
        <w:t>/</w:t>
      </w:r>
      <w:r>
        <w:t>алюминия на поверхности, выгодней находиться в состоянии, когда кислород создает связь с атомом хрома</w:t>
      </w:r>
      <w:r w:rsidR="00A37587">
        <w:t>/</w:t>
      </w:r>
      <w:r>
        <w:t>алюминия;</w:t>
      </w:r>
    </w:p>
    <w:p w14:paraId="1655C84B" w14:textId="1C3587EE" w:rsidR="00C418D8" w:rsidRDefault="00C418D8" w:rsidP="006E7B4F">
      <w:pPr>
        <w:pStyle w:val="a3"/>
        <w:numPr>
          <w:ilvl w:val="3"/>
          <w:numId w:val="21"/>
        </w:numPr>
        <w:ind w:left="709"/>
      </w:pPr>
      <w:r>
        <w:t>На начальных этапах окисления железа или стали кислородом, рост оксидной пленки идет очень интенсивно. В дальнейшем рост оксида замедляется</w:t>
      </w:r>
      <w:r w:rsidR="00A37587">
        <w:t>. Характер роста оксида у различных систем с разными концентрациями хрома/алюминия не меняется, меняется, только, скорость роста</w:t>
      </w:r>
      <w:r>
        <w:t>;</w:t>
      </w:r>
    </w:p>
    <w:p w14:paraId="5EC67F8B" w14:textId="4CAC723A" w:rsidR="00C418D8" w:rsidRDefault="00C418D8" w:rsidP="006E7B4F">
      <w:pPr>
        <w:pStyle w:val="a3"/>
        <w:numPr>
          <w:ilvl w:val="3"/>
          <w:numId w:val="21"/>
        </w:numPr>
        <w:ind w:left="709"/>
      </w:pPr>
      <w:r>
        <w:t>На начальных этапах окисления на поверхности стали идет перестройка структуры железа в структур</w:t>
      </w:r>
      <w:r w:rsidR="00A37587">
        <w:t>у</w:t>
      </w:r>
      <w:r>
        <w:t xml:space="preserve"> вюстита</w:t>
      </w:r>
      <w:r w:rsidR="00A37587">
        <w:t>;</w:t>
      </w:r>
    </w:p>
    <w:p w14:paraId="0EA700D4" w14:textId="2319FB19" w:rsidR="00A37587" w:rsidRDefault="00C24035" w:rsidP="006E7B4F">
      <w:pPr>
        <w:pStyle w:val="a3"/>
        <w:numPr>
          <w:ilvl w:val="3"/>
          <w:numId w:val="21"/>
        </w:numPr>
        <w:ind w:left="709"/>
      </w:pPr>
      <w:r>
        <w:t>Облучение частицами не влияет на рост пленки на начальных этапах. Большая часть дефектов отжигается.</w:t>
      </w:r>
    </w:p>
    <w:p w14:paraId="6245250E" w14:textId="496FFD4C" w:rsidR="00227BAC" w:rsidRDefault="00227BAC" w:rsidP="00227BAC">
      <w:pPr>
        <w:rPr>
          <w:rFonts w:eastAsiaTheme="majorEastAsia"/>
        </w:rPr>
      </w:pPr>
      <w:r>
        <w:br w:type="page"/>
      </w:r>
    </w:p>
    <w:p w14:paraId="11E76F14" w14:textId="43F958F7" w:rsidR="00652B21" w:rsidRPr="004C1FA6" w:rsidRDefault="00652B21" w:rsidP="00652B21">
      <w:pPr>
        <w:pStyle w:val="1"/>
      </w:pPr>
      <w:bookmarkStart w:id="145" w:name="_Toc517859563"/>
      <w:r w:rsidRPr="004C1FA6">
        <w:lastRenderedPageBreak/>
        <w:t>Список использованных источников</w:t>
      </w:r>
      <w:bookmarkEnd w:id="144"/>
      <w:bookmarkEnd w:id="145"/>
    </w:p>
    <w:p w14:paraId="5C65668B" w14:textId="4164CB84" w:rsidR="00840288" w:rsidRDefault="00840288" w:rsidP="00840288">
      <w:pPr>
        <w:pStyle w:val="a3"/>
        <w:numPr>
          <w:ilvl w:val="0"/>
          <w:numId w:val="26"/>
        </w:numPr>
        <w:ind w:left="0" w:firstLine="0"/>
        <w:rPr>
          <w:rFonts w:eastAsia="Times New Roman" w:cs="Times New Roman"/>
          <w:noProof/>
          <w:szCs w:val="26"/>
        </w:rPr>
      </w:pPr>
      <w:r w:rsidRPr="00840288">
        <w:rPr>
          <w:rFonts w:eastAsia="Times New Roman" w:cs="Times New Roman"/>
          <w:noProof/>
          <w:szCs w:val="26"/>
        </w:rPr>
        <w:t>Взаимодействие не</w:t>
      </w:r>
      <w:bookmarkStart w:id="146" w:name="Взаимодействие_нейтрона_с_электроном"/>
      <w:bookmarkEnd w:id="146"/>
      <w:r w:rsidRPr="00840288">
        <w:rPr>
          <w:rFonts w:eastAsia="Times New Roman" w:cs="Times New Roman"/>
          <w:noProof/>
          <w:szCs w:val="26"/>
        </w:rPr>
        <w:t>йтрона с электроном //Успехи физических наук. – 1953. – Т. 49. – №. 2. – С. 301-304.</w:t>
      </w:r>
    </w:p>
    <w:p w14:paraId="6E2298B8" w14:textId="637D63AA" w:rsidR="004C1FA6" w:rsidRPr="006A0638" w:rsidRDefault="006A0638" w:rsidP="004C1FA6">
      <w:pPr>
        <w:pStyle w:val="a3"/>
        <w:numPr>
          <w:ilvl w:val="0"/>
          <w:numId w:val="26"/>
        </w:numPr>
        <w:ind w:left="0" w:firstLine="0"/>
        <w:rPr>
          <w:rFonts w:eastAsia="Times New Roman" w:cs="Times New Roman"/>
          <w:noProof/>
          <w:szCs w:val="26"/>
        </w:rPr>
      </w:pPr>
      <w:r w:rsidRPr="006A0638">
        <w:rPr>
          <w:rFonts w:eastAsia="Times New Roman" w:cs="Times New Roman"/>
          <w:noProof/>
          <w:szCs w:val="26"/>
        </w:rPr>
        <w:t>Ядерная физика в интернете. Взаимодействие нейтронов с веществом</w:t>
      </w:r>
      <w:r w:rsidR="00EC2A7F" w:rsidRPr="00EC2A7F">
        <w:rPr>
          <w:rFonts w:eastAsia="Times New Roman" w:cs="Times New Roman"/>
          <w:noProof/>
          <w:szCs w:val="26"/>
        </w:rPr>
        <w:t xml:space="preserve"> (</w:t>
      </w:r>
      <w:r w:rsidR="00EC2A7F">
        <w:rPr>
          <w:rFonts w:eastAsia="Times New Roman" w:cs="Times New Roman"/>
          <w:noProof/>
          <w:szCs w:val="26"/>
        </w:rPr>
        <w:t>Электронный ресурс</w:t>
      </w:r>
      <w:r w:rsidR="00EC2A7F" w:rsidRPr="00EC2A7F">
        <w:rPr>
          <w:rFonts w:eastAsia="Times New Roman" w:cs="Times New Roman"/>
          <w:noProof/>
          <w:szCs w:val="26"/>
        </w:rPr>
        <w:t>).</w:t>
      </w:r>
      <w:r w:rsidRPr="006A0638">
        <w:rPr>
          <w:rFonts w:eastAsia="Times New Roman" w:cs="Times New Roman"/>
          <w:noProof/>
          <w:szCs w:val="26"/>
        </w:rPr>
        <w:t xml:space="preserve"> – </w:t>
      </w:r>
      <w:r w:rsidRPr="006A0638">
        <w:rPr>
          <w:rFonts w:eastAsia="Times New Roman" w:cs="Times New Roman"/>
          <w:noProof/>
          <w:szCs w:val="26"/>
          <w:lang w:val="en-US"/>
        </w:rPr>
        <w:t>URL</w:t>
      </w:r>
      <w:r w:rsidRPr="006A0638">
        <w:rPr>
          <w:rFonts w:eastAsia="Times New Roman" w:cs="Times New Roman"/>
          <w:noProof/>
          <w:szCs w:val="26"/>
        </w:rPr>
        <w:t xml:space="preserve">: </w:t>
      </w:r>
      <w:r w:rsidRPr="006A0638">
        <w:rPr>
          <w:rFonts w:eastAsia="Times New Roman" w:cs="Times New Roman"/>
          <w:noProof/>
          <w:szCs w:val="26"/>
          <w:lang w:val="en-US"/>
        </w:rPr>
        <w:t>http</w:t>
      </w:r>
      <w:r w:rsidRPr="006A0638">
        <w:rPr>
          <w:rFonts w:eastAsia="Times New Roman" w:cs="Times New Roman"/>
          <w:noProof/>
          <w:szCs w:val="26"/>
        </w:rPr>
        <w:t>://</w:t>
      </w:r>
      <w:r w:rsidRPr="006A0638">
        <w:rPr>
          <w:rFonts w:eastAsia="Times New Roman" w:cs="Times New Roman"/>
          <w:noProof/>
          <w:szCs w:val="26"/>
          <w:lang w:val="en-US"/>
        </w:rPr>
        <w:t>nuclp</w:t>
      </w:r>
      <w:bookmarkStart w:id="147" w:name="Nuclphys_snip_msu_ru_neutrons"/>
      <w:bookmarkEnd w:id="147"/>
      <w:r w:rsidRPr="006A0638">
        <w:rPr>
          <w:rFonts w:eastAsia="Times New Roman" w:cs="Times New Roman"/>
          <w:noProof/>
          <w:szCs w:val="26"/>
          <w:lang w:val="en-US"/>
        </w:rPr>
        <w:t>hys</w:t>
      </w:r>
      <w:r w:rsidRPr="006A0638">
        <w:rPr>
          <w:rFonts w:eastAsia="Times New Roman" w:cs="Times New Roman"/>
          <w:noProof/>
          <w:szCs w:val="26"/>
        </w:rPr>
        <w:t>.</w:t>
      </w:r>
      <w:r w:rsidRPr="006A0638">
        <w:rPr>
          <w:rFonts w:eastAsia="Times New Roman" w:cs="Times New Roman"/>
          <w:noProof/>
          <w:szCs w:val="26"/>
          <w:lang w:val="en-US"/>
        </w:rPr>
        <w:t>sinp</w:t>
      </w:r>
      <w:r w:rsidRPr="006A0638">
        <w:rPr>
          <w:rFonts w:eastAsia="Times New Roman" w:cs="Times New Roman"/>
          <w:noProof/>
          <w:szCs w:val="26"/>
        </w:rPr>
        <w:t>.</w:t>
      </w:r>
      <w:r w:rsidRPr="006A0638">
        <w:rPr>
          <w:rFonts w:eastAsia="Times New Roman" w:cs="Times New Roman"/>
          <w:noProof/>
          <w:szCs w:val="26"/>
          <w:lang w:val="en-US"/>
        </w:rPr>
        <w:t>msu</w:t>
      </w:r>
      <w:r w:rsidRPr="006A0638">
        <w:rPr>
          <w:rFonts w:eastAsia="Times New Roman" w:cs="Times New Roman"/>
          <w:noProof/>
          <w:szCs w:val="26"/>
        </w:rPr>
        <w:t>.</w:t>
      </w:r>
      <w:r w:rsidRPr="006A0638">
        <w:rPr>
          <w:rFonts w:eastAsia="Times New Roman" w:cs="Times New Roman"/>
          <w:noProof/>
          <w:szCs w:val="26"/>
          <w:lang w:val="en-US"/>
        </w:rPr>
        <w:t>ru</w:t>
      </w:r>
      <w:r w:rsidRPr="006A0638">
        <w:rPr>
          <w:rFonts w:eastAsia="Times New Roman" w:cs="Times New Roman"/>
          <w:noProof/>
          <w:szCs w:val="26"/>
        </w:rPr>
        <w:t>/</w:t>
      </w:r>
      <w:r w:rsidRPr="006A0638">
        <w:rPr>
          <w:rFonts w:eastAsia="Times New Roman" w:cs="Times New Roman"/>
          <w:noProof/>
          <w:szCs w:val="26"/>
          <w:lang w:val="en-US"/>
        </w:rPr>
        <w:t>partmat</w:t>
      </w:r>
      <w:r w:rsidRPr="006A0638">
        <w:rPr>
          <w:rFonts w:eastAsia="Times New Roman" w:cs="Times New Roman"/>
          <w:noProof/>
          <w:szCs w:val="26"/>
        </w:rPr>
        <w:t>/</w:t>
      </w:r>
      <w:r w:rsidRPr="006A0638">
        <w:rPr>
          <w:rFonts w:eastAsia="Times New Roman" w:cs="Times New Roman"/>
          <w:noProof/>
          <w:szCs w:val="26"/>
          <w:lang w:val="en-US"/>
        </w:rPr>
        <w:t>pm</w:t>
      </w:r>
      <w:r w:rsidRPr="006A0638">
        <w:rPr>
          <w:rFonts w:eastAsia="Times New Roman" w:cs="Times New Roman"/>
          <w:noProof/>
          <w:szCs w:val="26"/>
        </w:rPr>
        <w:t>04.</w:t>
      </w:r>
      <w:r w:rsidRPr="006A0638">
        <w:rPr>
          <w:rFonts w:eastAsia="Times New Roman" w:cs="Times New Roman"/>
          <w:noProof/>
          <w:szCs w:val="26"/>
          <w:lang w:val="en-US"/>
        </w:rPr>
        <w:t>htm</w:t>
      </w:r>
      <w:r w:rsidRPr="006A0638">
        <w:rPr>
          <w:rFonts w:eastAsia="Times New Roman" w:cs="Times New Roman"/>
          <w:noProof/>
          <w:szCs w:val="26"/>
        </w:rPr>
        <w:t xml:space="preserve"> (дата обращения 16.06.2018).</w:t>
      </w:r>
    </w:p>
    <w:p w14:paraId="34595A03" w14:textId="5E1531C1" w:rsidR="0058443C" w:rsidRPr="002C4FA9" w:rsidRDefault="0058443C" w:rsidP="0058443C">
      <w:pPr>
        <w:pStyle w:val="a3"/>
        <w:numPr>
          <w:ilvl w:val="0"/>
          <w:numId w:val="26"/>
        </w:numPr>
        <w:ind w:left="0" w:firstLine="0"/>
        <w:rPr>
          <w:rFonts w:eastAsia="Times New Roman" w:cs="Times New Roman"/>
          <w:noProof/>
          <w:szCs w:val="26"/>
          <w:lang w:val="en-US"/>
        </w:rPr>
      </w:pPr>
      <w:r w:rsidRPr="002C4FA9">
        <w:rPr>
          <w:rFonts w:eastAsia="Times New Roman" w:cs="Times New Roman"/>
          <w:noProof/>
          <w:szCs w:val="26"/>
          <w:lang w:val="en-US"/>
        </w:rPr>
        <w:t>Report from the Inter</w:t>
      </w:r>
      <w:bookmarkStart w:id="148" w:name="IAEA"/>
      <w:bookmarkEnd w:id="148"/>
      <w:r w:rsidRPr="002C4FA9">
        <w:rPr>
          <w:rFonts w:eastAsia="Times New Roman" w:cs="Times New Roman"/>
          <w:noProof/>
          <w:szCs w:val="26"/>
          <w:lang w:val="en-US"/>
        </w:rPr>
        <w:t>national Atomic Energy Agency (IAEA) Nuclear Power Reactors in the World - 2015 Edition. – 2017</w:t>
      </w:r>
    </w:p>
    <w:p w14:paraId="1D7F9DD0" w14:textId="1F8B5C33" w:rsidR="0058443C" w:rsidRPr="00EC2A7F" w:rsidRDefault="00EC2A7F" w:rsidP="0058443C">
      <w:pPr>
        <w:pStyle w:val="a3"/>
        <w:numPr>
          <w:ilvl w:val="0"/>
          <w:numId w:val="26"/>
        </w:numPr>
        <w:ind w:left="0" w:firstLine="0"/>
        <w:rPr>
          <w:rFonts w:eastAsia="Times New Roman" w:cs="Times New Roman"/>
          <w:noProof/>
          <w:szCs w:val="26"/>
        </w:rPr>
      </w:pPr>
      <w:r w:rsidRPr="00EC2A7F">
        <w:rPr>
          <w:rFonts w:eastAsia="Times New Roman" w:cs="Times New Roman"/>
          <w:noProof/>
          <w:szCs w:val="26"/>
        </w:rPr>
        <w:t>Ядерная физика в интернете. Деление ядер</w:t>
      </w:r>
      <w:r>
        <w:rPr>
          <w:rFonts w:eastAsia="Times New Roman" w:cs="Times New Roman"/>
          <w:noProof/>
          <w:szCs w:val="26"/>
        </w:rPr>
        <w:t xml:space="preserve"> (Электронный ресурс)</w:t>
      </w:r>
      <w:r w:rsidRPr="00EC2A7F">
        <w:rPr>
          <w:rFonts w:eastAsia="Times New Roman" w:cs="Times New Roman"/>
          <w:noProof/>
          <w:szCs w:val="26"/>
        </w:rPr>
        <w:t xml:space="preserve">. – </w:t>
      </w:r>
      <w:r w:rsidRPr="00EC2A7F">
        <w:rPr>
          <w:rFonts w:eastAsia="Times New Roman" w:cs="Times New Roman"/>
          <w:noProof/>
          <w:szCs w:val="26"/>
          <w:lang w:val="en-US"/>
        </w:rPr>
        <w:t>URL</w:t>
      </w:r>
      <w:r w:rsidRPr="00EC2A7F">
        <w:rPr>
          <w:rFonts w:eastAsia="Times New Roman" w:cs="Times New Roman"/>
          <w:noProof/>
          <w:szCs w:val="26"/>
        </w:rPr>
        <w:t>: </w:t>
      </w:r>
      <w:r w:rsidR="0058443C" w:rsidRPr="00EC2A7F">
        <w:rPr>
          <w:rFonts w:eastAsia="Times New Roman" w:cs="Times New Roman"/>
          <w:noProof/>
          <w:szCs w:val="26"/>
          <w:lang w:val="en-US"/>
        </w:rPr>
        <w:t>http</w:t>
      </w:r>
      <w:r w:rsidR="0058443C" w:rsidRPr="00EC2A7F">
        <w:rPr>
          <w:rFonts w:eastAsia="Times New Roman" w:cs="Times New Roman"/>
          <w:noProof/>
          <w:szCs w:val="26"/>
        </w:rPr>
        <w:t>://</w:t>
      </w:r>
      <w:r w:rsidR="0058443C" w:rsidRPr="00EC2A7F">
        <w:rPr>
          <w:rFonts w:eastAsia="Times New Roman" w:cs="Times New Roman"/>
          <w:noProof/>
          <w:szCs w:val="26"/>
          <w:lang w:val="en-US"/>
        </w:rPr>
        <w:t>nuclphys</w:t>
      </w:r>
      <w:r w:rsidR="0058443C" w:rsidRPr="00EC2A7F">
        <w:rPr>
          <w:rFonts w:eastAsia="Times New Roman" w:cs="Times New Roman"/>
          <w:noProof/>
          <w:szCs w:val="26"/>
        </w:rPr>
        <w:t>.</w:t>
      </w:r>
      <w:r w:rsidR="0058443C" w:rsidRPr="00EC2A7F">
        <w:rPr>
          <w:rFonts w:eastAsia="Times New Roman" w:cs="Times New Roman"/>
          <w:noProof/>
          <w:szCs w:val="26"/>
          <w:lang w:val="en-US"/>
        </w:rPr>
        <w:t>sinp</w:t>
      </w:r>
      <w:r w:rsidR="0058443C" w:rsidRPr="00EC2A7F">
        <w:rPr>
          <w:rFonts w:eastAsia="Times New Roman" w:cs="Times New Roman"/>
          <w:noProof/>
          <w:szCs w:val="26"/>
        </w:rPr>
        <w:t>.</w:t>
      </w:r>
      <w:r w:rsidR="0058443C" w:rsidRPr="00EC2A7F">
        <w:rPr>
          <w:rFonts w:eastAsia="Times New Roman" w:cs="Times New Roman"/>
          <w:noProof/>
          <w:szCs w:val="26"/>
          <w:lang w:val="en-US"/>
        </w:rPr>
        <w:t>msu</w:t>
      </w:r>
      <w:r w:rsidR="0058443C" w:rsidRPr="00EC2A7F">
        <w:rPr>
          <w:rFonts w:eastAsia="Times New Roman" w:cs="Times New Roman"/>
          <w:noProof/>
          <w:szCs w:val="26"/>
        </w:rPr>
        <w:t>.</w:t>
      </w:r>
      <w:r w:rsidR="0058443C" w:rsidRPr="00EC2A7F">
        <w:rPr>
          <w:rFonts w:eastAsia="Times New Roman" w:cs="Times New Roman"/>
          <w:noProof/>
          <w:szCs w:val="26"/>
          <w:lang w:val="en-US"/>
        </w:rPr>
        <w:t>ru</w:t>
      </w:r>
      <w:r w:rsidR="0058443C" w:rsidRPr="00EC2A7F">
        <w:rPr>
          <w:rFonts w:eastAsia="Times New Roman" w:cs="Times New Roman"/>
          <w:noProof/>
          <w:szCs w:val="26"/>
        </w:rPr>
        <w:t>/</w:t>
      </w:r>
      <w:r w:rsidR="0058443C" w:rsidRPr="00EC2A7F">
        <w:rPr>
          <w:rFonts w:eastAsia="Times New Roman" w:cs="Times New Roman"/>
          <w:noProof/>
          <w:szCs w:val="26"/>
          <w:lang w:val="en-US"/>
        </w:rPr>
        <w:t>sem</w:t>
      </w:r>
      <w:r w:rsidR="0058443C" w:rsidRPr="00EC2A7F">
        <w:rPr>
          <w:rFonts w:eastAsia="Times New Roman" w:cs="Times New Roman"/>
          <w:noProof/>
          <w:szCs w:val="26"/>
        </w:rPr>
        <w:t>2/</w:t>
      </w:r>
      <w:r w:rsidR="0058443C" w:rsidRPr="00EC2A7F">
        <w:rPr>
          <w:rFonts w:eastAsia="Times New Roman" w:cs="Times New Roman"/>
          <w:noProof/>
          <w:szCs w:val="26"/>
          <w:lang w:val="en-US"/>
        </w:rPr>
        <w:t>s</w:t>
      </w:r>
      <w:bookmarkStart w:id="149" w:name="Nuclphys_snip_msu_ru"/>
      <w:bookmarkEnd w:id="149"/>
      <w:r w:rsidR="0058443C" w:rsidRPr="00EC2A7F">
        <w:rPr>
          <w:rFonts w:eastAsia="Times New Roman" w:cs="Times New Roman"/>
          <w:noProof/>
          <w:szCs w:val="26"/>
          <w:lang w:val="en-US"/>
        </w:rPr>
        <w:t>em</w:t>
      </w:r>
      <w:r w:rsidR="0058443C" w:rsidRPr="00EC2A7F">
        <w:rPr>
          <w:rFonts w:eastAsia="Times New Roman" w:cs="Times New Roman"/>
          <w:noProof/>
          <w:szCs w:val="26"/>
        </w:rPr>
        <w:t>12.</w:t>
      </w:r>
      <w:r w:rsidRPr="00EC2A7F">
        <w:rPr>
          <w:rFonts w:eastAsia="Times New Roman" w:cs="Times New Roman"/>
          <w:noProof/>
          <w:szCs w:val="26"/>
          <w:lang w:val="en-US"/>
        </w:rPr>
        <w:t>html</w:t>
      </w:r>
      <w:r w:rsidRPr="00EC2A7F">
        <w:rPr>
          <w:rFonts w:eastAsia="Times New Roman" w:cs="Times New Roman"/>
          <w:noProof/>
          <w:szCs w:val="26"/>
        </w:rPr>
        <w:t xml:space="preserve"> (дата обращения 16.06.2018).</w:t>
      </w:r>
    </w:p>
    <w:p w14:paraId="5A3FCF4E" w14:textId="1C0DE502" w:rsidR="0058443C" w:rsidRPr="00A979E9" w:rsidRDefault="00EC2A7F" w:rsidP="0058443C">
      <w:pPr>
        <w:pStyle w:val="a3"/>
        <w:numPr>
          <w:ilvl w:val="0"/>
          <w:numId w:val="26"/>
        </w:numPr>
        <w:ind w:left="0" w:firstLine="0"/>
        <w:rPr>
          <w:rFonts w:eastAsia="Times New Roman" w:cs="Times New Roman"/>
          <w:noProof/>
          <w:szCs w:val="26"/>
          <w:lang w:val="en-US"/>
        </w:rPr>
      </w:pPr>
      <w:r w:rsidRPr="00800DA3">
        <w:rPr>
          <w:rFonts w:eastAsia="Times New Roman" w:cs="Times New Roman"/>
          <w:noProof/>
          <w:szCs w:val="26"/>
          <w:lang w:val="en-US"/>
        </w:rPr>
        <w:t>Nuclear Power. What</w:t>
      </w:r>
      <w:r w:rsidRPr="00A979E9">
        <w:rPr>
          <w:rFonts w:eastAsia="Times New Roman" w:cs="Times New Roman"/>
          <w:noProof/>
          <w:szCs w:val="26"/>
          <w:lang w:val="en-US"/>
        </w:rPr>
        <w:t xml:space="preserve"> </w:t>
      </w:r>
      <w:r w:rsidRPr="00800DA3">
        <w:rPr>
          <w:rFonts w:eastAsia="Times New Roman" w:cs="Times New Roman"/>
          <w:noProof/>
          <w:szCs w:val="26"/>
          <w:lang w:val="en-US"/>
        </w:rPr>
        <w:t>is</w:t>
      </w:r>
      <w:r w:rsidRPr="00A979E9">
        <w:rPr>
          <w:rFonts w:eastAsia="Times New Roman" w:cs="Times New Roman"/>
          <w:noProof/>
          <w:szCs w:val="26"/>
          <w:lang w:val="en-US"/>
        </w:rPr>
        <w:t xml:space="preserve"> </w:t>
      </w:r>
      <w:r w:rsidRPr="00800DA3">
        <w:rPr>
          <w:rFonts w:eastAsia="Times New Roman" w:cs="Times New Roman"/>
          <w:noProof/>
          <w:szCs w:val="26"/>
          <w:lang w:val="en-US"/>
        </w:rPr>
        <w:t>radiation</w:t>
      </w:r>
      <w:r w:rsidR="00800DA3" w:rsidRPr="00A979E9">
        <w:rPr>
          <w:rFonts w:eastAsia="Times New Roman" w:cs="Times New Roman"/>
          <w:noProof/>
          <w:szCs w:val="26"/>
          <w:lang w:val="en-US"/>
        </w:rPr>
        <w:t xml:space="preserve"> (</w:t>
      </w:r>
      <w:r w:rsidR="00800DA3" w:rsidRPr="00800DA3">
        <w:rPr>
          <w:rFonts w:eastAsia="Times New Roman" w:cs="Times New Roman"/>
          <w:noProof/>
          <w:szCs w:val="26"/>
        </w:rPr>
        <w:t>Электрнный</w:t>
      </w:r>
      <w:r w:rsidR="00800DA3" w:rsidRPr="00A979E9">
        <w:rPr>
          <w:rFonts w:eastAsia="Times New Roman" w:cs="Times New Roman"/>
          <w:noProof/>
          <w:szCs w:val="26"/>
          <w:lang w:val="en-US"/>
        </w:rPr>
        <w:t xml:space="preserve"> </w:t>
      </w:r>
      <w:r w:rsidR="00800DA3" w:rsidRPr="00800DA3">
        <w:rPr>
          <w:rFonts w:eastAsia="Times New Roman" w:cs="Times New Roman"/>
          <w:noProof/>
          <w:szCs w:val="26"/>
        </w:rPr>
        <w:t>ресурс</w:t>
      </w:r>
      <w:r w:rsidR="00800DA3" w:rsidRPr="00A979E9">
        <w:rPr>
          <w:rFonts w:eastAsia="Times New Roman" w:cs="Times New Roman"/>
          <w:noProof/>
          <w:szCs w:val="26"/>
          <w:lang w:val="en-US"/>
        </w:rPr>
        <w:t>)</w:t>
      </w:r>
      <w:r w:rsidRPr="00A979E9">
        <w:rPr>
          <w:rFonts w:eastAsia="Times New Roman" w:cs="Times New Roman"/>
          <w:noProof/>
          <w:szCs w:val="26"/>
          <w:lang w:val="en-US"/>
        </w:rPr>
        <w:t xml:space="preserve">. </w:t>
      </w:r>
      <w:r w:rsidR="00800DA3" w:rsidRPr="00A979E9">
        <w:rPr>
          <w:rFonts w:eastAsia="Times New Roman" w:cs="Times New Roman"/>
          <w:noProof/>
          <w:szCs w:val="26"/>
          <w:lang w:val="en-US"/>
        </w:rPr>
        <w:t xml:space="preserve">– </w:t>
      </w:r>
      <w:r w:rsidR="00800DA3" w:rsidRPr="00800DA3">
        <w:rPr>
          <w:rFonts w:eastAsia="Times New Roman" w:cs="Times New Roman"/>
          <w:noProof/>
          <w:szCs w:val="26"/>
          <w:lang w:val="en-US"/>
        </w:rPr>
        <w:t>URL</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 https</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w</w:t>
      </w:r>
      <w:bookmarkStart w:id="150" w:name="Nuclear_power_net"/>
      <w:bookmarkEnd w:id="150"/>
      <w:r w:rsidR="00800DA3" w:rsidRPr="00800DA3">
        <w:rPr>
          <w:rFonts w:eastAsia="Times New Roman" w:cs="Times New Roman"/>
          <w:noProof/>
          <w:szCs w:val="26"/>
          <w:lang w:val="en-US"/>
        </w:rPr>
        <w:t>ww</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nuclear</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power</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net</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nuclear</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power</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reactor</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physics</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atomic</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nuclear</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physics</w:t>
      </w:r>
      <w:r w:rsidR="00800DA3" w:rsidRPr="00A979E9">
        <w:rPr>
          <w:rFonts w:eastAsia="Times New Roman" w:cs="Times New Roman"/>
          <w:noProof/>
          <w:szCs w:val="26"/>
          <w:lang w:val="en-US"/>
        </w:rPr>
        <w:t>/</w:t>
      </w:r>
      <w:r w:rsidR="00800DA3" w:rsidRPr="00800DA3">
        <w:rPr>
          <w:rFonts w:eastAsia="Times New Roman" w:cs="Times New Roman"/>
          <w:noProof/>
          <w:szCs w:val="26"/>
          <w:lang w:val="en-US"/>
        </w:rPr>
        <w:t>radiation</w:t>
      </w:r>
      <w:r w:rsidR="00800DA3" w:rsidRPr="00A979E9">
        <w:rPr>
          <w:rFonts w:eastAsia="Times New Roman" w:cs="Times New Roman"/>
          <w:noProof/>
          <w:szCs w:val="26"/>
          <w:lang w:val="en-US"/>
        </w:rPr>
        <w:t>/ (</w:t>
      </w:r>
      <w:r w:rsidR="00800DA3" w:rsidRPr="00800DA3">
        <w:rPr>
          <w:rFonts w:eastAsia="Times New Roman" w:cs="Times New Roman"/>
          <w:noProof/>
          <w:szCs w:val="26"/>
        </w:rPr>
        <w:t>дата</w:t>
      </w:r>
      <w:r w:rsidR="00800DA3" w:rsidRPr="00A979E9">
        <w:rPr>
          <w:rFonts w:eastAsia="Times New Roman" w:cs="Times New Roman"/>
          <w:noProof/>
          <w:szCs w:val="26"/>
          <w:lang w:val="en-US"/>
        </w:rPr>
        <w:t xml:space="preserve"> </w:t>
      </w:r>
      <w:r w:rsidR="00800DA3" w:rsidRPr="00800DA3">
        <w:rPr>
          <w:rFonts w:eastAsia="Times New Roman" w:cs="Times New Roman"/>
          <w:noProof/>
          <w:szCs w:val="26"/>
        </w:rPr>
        <w:t>обращения</w:t>
      </w:r>
      <w:r w:rsidR="00800DA3" w:rsidRPr="00A979E9">
        <w:rPr>
          <w:rFonts w:eastAsia="Times New Roman" w:cs="Times New Roman"/>
          <w:noProof/>
          <w:szCs w:val="26"/>
          <w:lang w:val="en-US"/>
        </w:rPr>
        <w:t xml:space="preserve"> 16.06.2018).</w:t>
      </w:r>
    </w:p>
    <w:p w14:paraId="2667DFF6" w14:textId="4984E510" w:rsidR="0058443C" w:rsidRDefault="00C2251E" w:rsidP="00C2251E">
      <w:pPr>
        <w:pStyle w:val="a3"/>
        <w:numPr>
          <w:ilvl w:val="0"/>
          <w:numId w:val="26"/>
        </w:numPr>
        <w:ind w:left="0" w:firstLine="0"/>
        <w:rPr>
          <w:rFonts w:eastAsia="Times New Roman" w:cs="Times New Roman"/>
          <w:noProof/>
          <w:szCs w:val="26"/>
        </w:rPr>
      </w:pPr>
      <w:r w:rsidRPr="00E76761">
        <w:rPr>
          <w:rFonts w:eastAsia="Times New Roman" w:cs="Times New Roman"/>
          <w:noProof/>
          <w:szCs w:val="26"/>
        </w:rPr>
        <w:t>Зеленский Г. К., Иолтух</w:t>
      </w:r>
      <w:bookmarkStart w:id="151" w:name="ГЗеленский_Разраб_хромис_стали_с_пов_кор"/>
      <w:bookmarkEnd w:id="151"/>
      <w:r w:rsidRPr="00E76761">
        <w:rPr>
          <w:rFonts w:eastAsia="Times New Roman" w:cs="Times New Roman"/>
          <w:noProof/>
          <w:szCs w:val="26"/>
        </w:rPr>
        <w:t xml:space="preserve">овский А. Г., Мещеринова И. А. Разработка хромистой стали с повышенной коррозионной стойкостью для оболочек твэлов со свинцовым теплоносителем. Докл. на 7-й Российской конф. по реакторному материаловедению //Труды VII Российской конференции по реакторному материаловедению, Димитровград. – 2003. – С. 166. </w:t>
      </w:r>
    </w:p>
    <w:p w14:paraId="627E1C57" w14:textId="77777777" w:rsidR="00C2251E" w:rsidRDefault="00C2251E" w:rsidP="00C2251E">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Бекман И.Н. Перспек</w:t>
      </w:r>
      <w:bookmarkStart w:id="152" w:name="ИБекман_Перспективные_ядерные_реакторы"/>
      <w:bookmarkEnd w:id="152"/>
      <w:r w:rsidRPr="00491F7B">
        <w:rPr>
          <w:rFonts w:eastAsia="Times New Roman" w:cs="Times New Roman"/>
          <w:noProof/>
          <w:szCs w:val="26"/>
        </w:rPr>
        <w:t>тивные ядерные реакторы // Наука и материалы – 1985.– С. 22-28.</w:t>
      </w:r>
    </w:p>
    <w:p w14:paraId="4B7B677B" w14:textId="77777777" w:rsidR="00C2251E" w:rsidRPr="00C2251E" w:rsidRDefault="00C2251E" w:rsidP="00C2251E">
      <w:pPr>
        <w:pStyle w:val="a3"/>
        <w:numPr>
          <w:ilvl w:val="0"/>
          <w:numId w:val="26"/>
        </w:numPr>
        <w:ind w:left="0" w:firstLine="0"/>
        <w:rPr>
          <w:rFonts w:eastAsia="Times New Roman" w:cs="Times New Roman"/>
          <w:noProof/>
          <w:szCs w:val="26"/>
          <w:lang w:val="en-US"/>
        </w:rPr>
      </w:pPr>
      <w:r w:rsidRPr="00B2391C">
        <w:rPr>
          <w:rFonts w:eastAsia="Times New Roman" w:cs="Times New Roman"/>
          <w:noProof/>
          <w:szCs w:val="26"/>
          <w:lang w:val="en-US"/>
        </w:rPr>
        <w:t>Klueh R. L., N</w:t>
      </w:r>
      <w:bookmarkStart w:id="153" w:name="RKlueh_FM_steels_for_next_gen_react"/>
      <w:bookmarkEnd w:id="153"/>
      <w:r w:rsidRPr="00B2391C">
        <w:rPr>
          <w:rFonts w:eastAsia="Times New Roman" w:cs="Times New Roman"/>
          <w:noProof/>
          <w:szCs w:val="26"/>
          <w:lang w:val="en-US"/>
        </w:rPr>
        <w:t xml:space="preserve">elson A. T. Ferritic/martensitic steels for next-generation reactors //Journal of Nuclear Materials. – 2007. – </w:t>
      </w:r>
      <w:r w:rsidRPr="00B2391C">
        <w:rPr>
          <w:rFonts w:eastAsia="Times New Roman" w:cs="Times New Roman"/>
          <w:noProof/>
          <w:szCs w:val="26"/>
        </w:rPr>
        <w:t>Т</w:t>
      </w:r>
      <w:r w:rsidRPr="00B2391C">
        <w:rPr>
          <w:rFonts w:eastAsia="Times New Roman" w:cs="Times New Roman"/>
          <w:noProof/>
          <w:szCs w:val="26"/>
          <w:lang w:val="en-US"/>
        </w:rPr>
        <w:t xml:space="preserve">. 371. – №. </w:t>
      </w:r>
      <w:r w:rsidRPr="00C2251E">
        <w:rPr>
          <w:rFonts w:eastAsia="Times New Roman" w:cs="Times New Roman"/>
          <w:noProof/>
          <w:szCs w:val="26"/>
          <w:lang w:val="en-US"/>
        </w:rPr>
        <w:t xml:space="preserve">1-3. – </w:t>
      </w:r>
      <w:r w:rsidRPr="00B2391C">
        <w:rPr>
          <w:rFonts w:eastAsia="Times New Roman" w:cs="Times New Roman"/>
          <w:noProof/>
          <w:szCs w:val="26"/>
        </w:rPr>
        <w:t>С</w:t>
      </w:r>
      <w:r w:rsidRPr="00C2251E">
        <w:rPr>
          <w:rFonts w:eastAsia="Times New Roman" w:cs="Times New Roman"/>
          <w:noProof/>
          <w:szCs w:val="26"/>
          <w:lang w:val="en-US"/>
        </w:rPr>
        <w:t>. 37-52.</w:t>
      </w:r>
    </w:p>
    <w:p w14:paraId="6421F75E" w14:textId="6A944C98" w:rsidR="00C2251E" w:rsidRDefault="00C2251E" w:rsidP="00C2251E">
      <w:pPr>
        <w:pStyle w:val="a3"/>
        <w:numPr>
          <w:ilvl w:val="0"/>
          <w:numId w:val="26"/>
        </w:numPr>
        <w:ind w:left="0" w:firstLine="0"/>
        <w:rPr>
          <w:rFonts w:eastAsia="Times New Roman" w:cs="Times New Roman"/>
          <w:noProof/>
          <w:szCs w:val="26"/>
          <w:lang w:val="en-US"/>
        </w:rPr>
      </w:pPr>
      <w:r w:rsidRPr="00F87A83">
        <w:rPr>
          <w:rFonts w:eastAsia="Times New Roman" w:cs="Times New Roman"/>
          <w:noProof/>
          <w:szCs w:val="26"/>
          <w:lang w:val="en-US"/>
        </w:rPr>
        <w:t>M.B. Tol</w:t>
      </w:r>
      <w:bookmarkStart w:id="154" w:name="FGarner_Compars_of_swelling_fcc_bcc"/>
      <w:bookmarkEnd w:id="154"/>
      <w:r w:rsidRPr="00F87A83">
        <w:rPr>
          <w:rFonts w:eastAsia="Times New Roman" w:cs="Times New Roman"/>
          <w:noProof/>
          <w:szCs w:val="26"/>
          <w:lang w:val="en-US"/>
        </w:rPr>
        <w:t>oczko, B.H. Sencer.Comparison of swelling and irradiation creep behavior of fcc-austenitic and bcc</w:t>
      </w:r>
      <w:r>
        <w:rPr>
          <w:rFonts w:eastAsia="Times New Roman" w:cs="Times New Roman"/>
          <w:noProof/>
          <w:szCs w:val="26"/>
          <w:lang w:val="en-US"/>
        </w:rPr>
        <w:t xml:space="preserve"> </w:t>
      </w:r>
      <w:r w:rsidRPr="00F87A83">
        <w:rPr>
          <w:rFonts w:eastAsia="Times New Roman" w:cs="Times New Roman"/>
          <w:noProof/>
          <w:szCs w:val="26"/>
          <w:lang w:val="en-US"/>
        </w:rPr>
        <w:t>ferritic/martensitic alloys at high neutron exposure //J. Nucl. Mater. 2000, v. 276, p. 123-142.</w:t>
      </w:r>
    </w:p>
    <w:p w14:paraId="7DBAE088" w14:textId="3FC465C1" w:rsidR="00C2251E" w:rsidRDefault="00C2251E" w:rsidP="00C2251E">
      <w:pPr>
        <w:pStyle w:val="a3"/>
        <w:numPr>
          <w:ilvl w:val="0"/>
          <w:numId w:val="26"/>
        </w:numPr>
        <w:ind w:left="0" w:firstLine="0"/>
        <w:rPr>
          <w:rFonts w:eastAsia="Times New Roman" w:cs="Times New Roman"/>
          <w:noProof/>
          <w:szCs w:val="26"/>
          <w:lang w:val="en-US"/>
        </w:rPr>
      </w:pPr>
      <w:r w:rsidRPr="00B2391C">
        <w:rPr>
          <w:rFonts w:eastAsia="Times New Roman" w:cs="Times New Roman"/>
          <w:noProof/>
          <w:szCs w:val="26"/>
          <w:lang w:val="en-US"/>
        </w:rPr>
        <w:t>Klueh R. L. et al. Ferritic/marte</w:t>
      </w:r>
      <w:bookmarkStart w:id="155" w:name="RKlueh_FM_steel_overwiew"/>
      <w:bookmarkEnd w:id="155"/>
      <w:r w:rsidRPr="00B2391C">
        <w:rPr>
          <w:rFonts w:eastAsia="Times New Roman" w:cs="Times New Roman"/>
          <w:noProof/>
          <w:szCs w:val="26"/>
          <w:lang w:val="en-US"/>
        </w:rPr>
        <w:t>nsitic steels–overview of recent results //Journal of Nuclear Materials. – 2002. – Т. 307. – С. 455-465.</w:t>
      </w:r>
    </w:p>
    <w:p w14:paraId="6C8075FA" w14:textId="681F8439" w:rsidR="00350CE6" w:rsidRPr="00350CE6" w:rsidRDefault="00350CE6" w:rsidP="00350CE6">
      <w:pPr>
        <w:pStyle w:val="a3"/>
        <w:numPr>
          <w:ilvl w:val="0"/>
          <w:numId w:val="26"/>
        </w:numPr>
        <w:ind w:left="0" w:firstLine="0"/>
        <w:rPr>
          <w:rFonts w:eastAsia="Times New Roman" w:cs="Times New Roman"/>
          <w:noProof/>
          <w:szCs w:val="26"/>
        </w:rPr>
      </w:pPr>
      <w:r w:rsidRPr="00350CE6">
        <w:rPr>
          <w:rFonts w:eastAsia="Times New Roman" w:cs="Times New Roman"/>
          <w:noProof/>
          <w:szCs w:val="26"/>
        </w:rPr>
        <w:t>Воеводин В. Н. и др. Фазовая стаби</w:t>
      </w:r>
      <w:bookmarkStart w:id="156" w:name="ВВоеводин_Фазовая_стаб_дисп_упроч_стале"/>
      <w:bookmarkEnd w:id="156"/>
      <w:r w:rsidRPr="00350CE6">
        <w:rPr>
          <w:rFonts w:eastAsia="Times New Roman" w:cs="Times New Roman"/>
          <w:noProof/>
          <w:szCs w:val="26"/>
        </w:rPr>
        <w:t>льность дисперсно-упрочненных оксидами частиц в ДУО ферритомартенситных сталях //Вопросы атомной науки и техники. – 2011.</w:t>
      </w:r>
    </w:p>
    <w:p w14:paraId="0103F43E" w14:textId="77777777" w:rsidR="00C2251E" w:rsidRPr="00491F7B" w:rsidRDefault="00C2251E" w:rsidP="00C2251E">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Воеводин В. Н., Неклюдов И. М. Проб</w:t>
      </w:r>
      <w:bookmarkStart w:id="157" w:name="ВВоеводин_Проблемы_рад_стойк_констр_мат"/>
      <w:bookmarkEnd w:id="157"/>
      <w:r w:rsidRPr="00491F7B">
        <w:rPr>
          <w:rFonts w:eastAsia="Times New Roman" w:cs="Times New Roman"/>
          <w:noProof/>
          <w:szCs w:val="26"/>
        </w:rPr>
        <w:t>лемы радиационной стойкости конструкционных материалов ядерной энергетики // Вісник Харківського Університету. Серія фізична «Ядра, частинки, поля». – 2006. – С. 3 22.</w:t>
      </w:r>
    </w:p>
    <w:p w14:paraId="18316758" w14:textId="77777777" w:rsidR="00C2251E" w:rsidRDefault="00C2251E" w:rsidP="00C2251E">
      <w:pPr>
        <w:pStyle w:val="a3"/>
        <w:numPr>
          <w:ilvl w:val="0"/>
          <w:numId w:val="26"/>
        </w:numPr>
        <w:ind w:left="0" w:firstLine="0"/>
        <w:rPr>
          <w:rFonts w:eastAsia="Times New Roman" w:cs="Times New Roman"/>
          <w:noProof/>
          <w:szCs w:val="26"/>
        </w:rPr>
      </w:pPr>
      <w:r w:rsidRPr="00491F7B">
        <w:rPr>
          <w:rFonts w:eastAsia="Times New Roman" w:cs="Times New Roman"/>
          <w:noProof/>
          <w:szCs w:val="26"/>
        </w:rPr>
        <w:t xml:space="preserve">Калин Б.А., Платонов П.А., Тузов Ю.В., Чернов И.И., Штромбах Я.И. Физическое материаловедение: Учебник для </w:t>
      </w:r>
      <w:bookmarkStart w:id="158" w:name="БКалин_Материаловедение_6Т"/>
      <w:bookmarkEnd w:id="158"/>
      <w:r w:rsidRPr="00491F7B">
        <w:rPr>
          <w:rFonts w:eastAsia="Times New Roman" w:cs="Times New Roman"/>
          <w:noProof/>
          <w:szCs w:val="26"/>
        </w:rPr>
        <w:t>вузов. В 7 т. // Под общей ред. Б.А. Калина. Том 6. Конструкционные материалы ядерной техники/– М.: НИЯУ МИФИ, 2012. – 640 с.</w:t>
      </w:r>
    </w:p>
    <w:p w14:paraId="1532C8C1" w14:textId="77777777" w:rsidR="00C2251E" w:rsidRPr="0058443C" w:rsidRDefault="00C2251E" w:rsidP="00C2251E">
      <w:pPr>
        <w:pStyle w:val="a3"/>
        <w:numPr>
          <w:ilvl w:val="0"/>
          <w:numId w:val="26"/>
        </w:numPr>
        <w:ind w:left="0" w:firstLine="0"/>
        <w:rPr>
          <w:rFonts w:eastAsia="Times New Roman" w:cs="Times New Roman"/>
          <w:noProof/>
          <w:szCs w:val="26"/>
        </w:rPr>
      </w:pPr>
      <w:r w:rsidRPr="005D10FD">
        <w:rPr>
          <w:rFonts w:eastAsia="Times New Roman" w:cs="Times New Roman"/>
          <w:noProof/>
          <w:szCs w:val="26"/>
        </w:rPr>
        <w:lastRenderedPageBreak/>
        <w:t>Ибрагим</w:t>
      </w:r>
      <w:bookmarkStart w:id="159" w:name="ШИбрагимов_Иссле_свойст_облуч_желез"/>
      <w:bookmarkEnd w:id="159"/>
      <w:r w:rsidRPr="005D10FD">
        <w:rPr>
          <w:rFonts w:eastAsia="Times New Roman" w:cs="Times New Roman"/>
          <w:noProof/>
          <w:szCs w:val="26"/>
        </w:rPr>
        <w:t xml:space="preserve">ов Ш. Ш., Кармилов А. Г. Исследование свойств облученного нейтронами железа //Физика металлов и металловедение. – 1963. – Т. 16. – №. </w:t>
      </w:r>
      <w:r w:rsidRPr="0058443C">
        <w:rPr>
          <w:rFonts w:eastAsia="Times New Roman" w:cs="Times New Roman"/>
          <w:noProof/>
          <w:szCs w:val="26"/>
        </w:rPr>
        <w:t>1. – С. 40.</w:t>
      </w:r>
    </w:p>
    <w:p w14:paraId="7E1D1830" w14:textId="77777777" w:rsidR="00C2251E" w:rsidRDefault="00C2251E" w:rsidP="00C2251E">
      <w:pPr>
        <w:pStyle w:val="a3"/>
        <w:numPr>
          <w:ilvl w:val="0"/>
          <w:numId w:val="26"/>
        </w:numPr>
        <w:ind w:left="0" w:firstLine="0"/>
        <w:rPr>
          <w:rFonts w:eastAsia="Times New Roman" w:cs="Times New Roman"/>
          <w:noProof/>
          <w:szCs w:val="26"/>
        </w:rPr>
      </w:pPr>
      <w:r w:rsidRPr="002B1F6A">
        <w:rPr>
          <w:rFonts w:eastAsia="Times New Roman" w:cs="Times New Roman"/>
          <w:noProof/>
          <w:szCs w:val="26"/>
        </w:rPr>
        <w:t>Бородин О. В.</w:t>
      </w:r>
      <w:bookmarkStart w:id="160" w:name="ОБородин_Рад_распух_ЭП450_НТ9_при_облуч"/>
      <w:bookmarkEnd w:id="160"/>
      <w:r w:rsidRPr="002B1F6A">
        <w:rPr>
          <w:rFonts w:eastAsia="Times New Roman" w:cs="Times New Roman"/>
          <w:noProof/>
          <w:szCs w:val="26"/>
        </w:rPr>
        <w:t xml:space="preserve"> и др. Радиационное распухание ферритно-мартенситных сталей ЭП-450 и НТ-9 при облучении металлическими ионами до сверхвысоких доз //Вопросы атомной науки и техники. – 2011.</w:t>
      </w:r>
    </w:p>
    <w:p w14:paraId="463E10C4" w14:textId="77777777" w:rsidR="008254B4" w:rsidRDefault="008254B4" w:rsidP="008254B4">
      <w:pPr>
        <w:pStyle w:val="a3"/>
        <w:numPr>
          <w:ilvl w:val="0"/>
          <w:numId w:val="26"/>
        </w:numPr>
        <w:ind w:left="0" w:firstLine="0"/>
        <w:rPr>
          <w:rFonts w:eastAsia="Times New Roman" w:cs="Times New Roman"/>
          <w:noProof/>
          <w:szCs w:val="26"/>
        </w:rPr>
      </w:pPr>
      <w:r w:rsidRPr="00A4479E">
        <w:rPr>
          <w:rFonts w:eastAsia="Times New Roman" w:cs="Times New Roman"/>
          <w:noProof/>
          <w:szCs w:val="26"/>
          <w:lang w:val="en-US"/>
        </w:rPr>
        <w:t>Porollo S. I. et al. Sw</w:t>
      </w:r>
      <w:bookmarkStart w:id="161" w:name="SPorollo_Swelling_rad_creep_fm_steels"/>
      <w:bookmarkEnd w:id="161"/>
      <w:r w:rsidRPr="00A4479E">
        <w:rPr>
          <w:rFonts w:eastAsia="Times New Roman" w:cs="Times New Roman"/>
          <w:noProof/>
          <w:szCs w:val="26"/>
          <w:lang w:val="en-US"/>
        </w:rPr>
        <w:t xml:space="preserve">elling and Radiation Creep of Ferrite-Martensite Steel Irradiated in the Bn-350 Reactor in a Wide Range of Temperature and Damaging Dose //Atomic Energy. – 2016. – </w:t>
      </w:r>
      <w:r w:rsidRPr="00A4479E">
        <w:rPr>
          <w:rFonts w:eastAsia="Times New Roman" w:cs="Times New Roman"/>
          <w:noProof/>
          <w:szCs w:val="26"/>
        </w:rPr>
        <w:t>Т</w:t>
      </w:r>
      <w:r w:rsidRPr="00A4479E">
        <w:rPr>
          <w:rFonts w:eastAsia="Times New Roman" w:cs="Times New Roman"/>
          <w:noProof/>
          <w:szCs w:val="26"/>
          <w:lang w:val="en-US"/>
        </w:rPr>
        <w:t xml:space="preserve">. 120. – №. </w:t>
      </w:r>
      <w:r w:rsidRPr="00A4479E">
        <w:rPr>
          <w:rFonts w:eastAsia="Times New Roman" w:cs="Times New Roman"/>
          <w:noProof/>
          <w:szCs w:val="26"/>
        </w:rPr>
        <w:t>3. – С. 189-198.</w:t>
      </w:r>
    </w:p>
    <w:p w14:paraId="718332DB" w14:textId="77777777" w:rsidR="008254B4" w:rsidRPr="001465B5" w:rsidRDefault="008254B4" w:rsidP="008254B4">
      <w:pPr>
        <w:pStyle w:val="a3"/>
        <w:numPr>
          <w:ilvl w:val="0"/>
          <w:numId w:val="26"/>
        </w:numPr>
        <w:ind w:left="0" w:firstLine="0"/>
        <w:rPr>
          <w:rFonts w:eastAsia="Times New Roman" w:cs="Times New Roman"/>
          <w:noProof/>
          <w:szCs w:val="26"/>
          <w:lang w:val="en-US"/>
        </w:rPr>
      </w:pPr>
      <w:r w:rsidRPr="001465B5">
        <w:rPr>
          <w:rFonts w:eastAsia="Times New Roman" w:cs="Times New Roman"/>
          <w:noProof/>
          <w:szCs w:val="26"/>
          <w:lang w:val="en-US"/>
        </w:rPr>
        <w:t>Porollo S.I</w:t>
      </w:r>
      <w:bookmarkStart w:id="162" w:name="SPorollo_Micros_mech_prop_fm_steel_823"/>
      <w:bookmarkEnd w:id="162"/>
      <w:r w:rsidRPr="001465B5">
        <w:rPr>
          <w:rFonts w:eastAsia="Times New Roman" w:cs="Times New Roman"/>
          <w:noProof/>
          <w:szCs w:val="26"/>
          <w:lang w:val="en-US"/>
        </w:rPr>
        <w:t>., Dvoriashin A.M., Konobeev Yu.V., Garner F.A. Microstructure and mechanical properties of ferritic/martensitic steel EP-823 after neutron irradiation to high doses in BOR-60 – Journal of Nuclear Materials. – 2004. – P. 314–318.</w:t>
      </w:r>
    </w:p>
    <w:p w14:paraId="38AC34E0" w14:textId="19AADEC1" w:rsidR="008254B4" w:rsidRDefault="008254B4" w:rsidP="008254B4">
      <w:pPr>
        <w:pStyle w:val="a3"/>
        <w:numPr>
          <w:ilvl w:val="0"/>
          <w:numId w:val="26"/>
        </w:numPr>
        <w:ind w:left="0" w:firstLine="0"/>
        <w:rPr>
          <w:szCs w:val="26"/>
        </w:rPr>
      </w:pPr>
      <w:r w:rsidRPr="00605055">
        <w:rPr>
          <w:szCs w:val="26"/>
        </w:rPr>
        <w:t xml:space="preserve">Иванов А.А., </w:t>
      </w:r>
      <w:proofErr w:type="spellStart"/>
      <w:r w:rsidRPr="00605055">
        <w:rPr>
          <w:szCs w:val="26"/>
        </w:rPr>
        <w:t>Шулепин</w:t>
      </w:r>
      <w:proofErr w:type="spellEnd"/>
      <w:r w:rsidRPr="00605055">
        <w:rPr>
          <w:szCs w:val="26"/>
        </w:rPr>
        <w:t xml:space="preserve"> С.В., </w:t>
      </w:r>
      <w:proofErr w:type="spellStart"/>
      <w:r w:rsidRPr="00605055">
        <w:rPr>
          <w:szCs w:val="26"/>
        </w:rPr>
        <w:t>Двор</w:t>
      </w:r>
      <w:bookmarkStart w:id="163" w:name="АИванов_Струк_мех_свойс_823"/>
      <w:bookmarkEnd w:id="163"/>
      <w:r w:rsidRPr="00605055">
        <w:rPr>
          <w:szCs w:val="26"/>
        </w:rPr>
        <w:t>яшин</w:t>
      </w:r>
      <w:proofErr w:type="spellEnd"/>
      <w:r w:rsidRPr="00605055">
        <w:rPr>
          <w:szCs w:val="26"/>
        </w:rPr>
        <w:t xml:space="preserve"> А.М., Конобеев Ю.В., Иванов С.Н., Алексеев Ю.В., </w:t>
      </w:r>
      <w:proofErr w:type="spellStart"/>
      <w:r w:rsidRPr="00605055">
        <w:rPr>
          <w:szCs w:val="26"/>
        </w:rPr>
        <w:t>Поролло</w:t>
      </w:r>
      <w:proofErr w:type="spellEnd"/>
      <w:r w:rsidRPr="00605055">
        <w:rPr>
          <w:szCs w:val="26"/>
        </w:rPr>
        <w:t xml:space="preserve"> С.И. Структура и механические свойства стали ЭП-823, 20</w:t>
      </w:r>
      <w:r>
        <w:rPr>
          <w:szCs w:val="26"/>
        </w:rPr>
        <w:t>Х</w:t>
      </w:r>
      <w:r w:rsidRPr="00605055">
        <w:rPr>
          <w:szCs w:val="26"/>
        </w:rPr>
        <w:t>12</w:t>
      </w:r>
      <w:r>
        <w:rPr>
          <w:szCs w:val="26"/>
        </w:rPr>
        <w:t>МН</w:t>
      </w:r>
      <w:r w:rsidRPr="00605055">
        <w:rPr>
          <w:szCs w:val="26"/>
        </w:rPr>
        <w:t xml:space="preserve"> и опытных вариантов 12%-</w:t>
      </w:r>
      <w:proofErr w:type="spellStart"/>
      <w:r w:rsidRPr="00605055">
        <w:rPr>
          <w:szCs w:val="26"/>
        </w:rPr>
        <w:t>ных</w:t>
      </w:r>
      <w:proofErr w:type="spellEnd"/>
      <w:r w:rsidRPr="00605055">
        <w:rPr>
          <w:szCs w:val="26"/>
        </w:rPr>
        <w:t xml:space="preserve"> хромистых сталей после облучения в реакторе БН-350/–М.: Перспективные материалы, 2010. – 120 с. </w:t>
      </w:r>
    </w:p>
    <w:p w14:paraId="4B305F5D" w14:textId="6CC34722" w:rsidR="0023109A" w:rsidRPr="00605055" w:rsidRDefault="0023109A" w:rsidP="0023109A">
      <w:pPr>
        <w:pStyle w:val="a3"/>
        <w:numPr>
          <w:ilvl w:val="0"/>
          <w:numId w:val="26"/>
        </w:numPr>
        <w:ind w:left="0" w:firstLine="0"/>
        <w:rPr>
          <w:szCs w:val="26"/>
        </w:rPr>
      </w:pPr>
      <w:r w:rsidRPr="0023109A">
        <w:rPr>
          <w:szCs w:val="26"/>
        </w:rPr>
        <w:t>Диаграмма состо</w:t>
      </w:r>
      <w:bookmarkStart w:id="164" w:name="Диаграмма_сост_железо_кислород"/>
      <w:bookmarkEnd w:id="164"/>
      <w:r w:rsidRPr="0023109A">
        <w:rPr>
          <w:szCs w:val="26"/>
        </w:rPr>
        <w:t>яния железо-кислород</w:t>
      </w:r>
      <w:r>
        <w:rPr>
          <w:szCs w:val="26"/>
        </w:rPr>
        <w:t xml:space="preserve"> (Электронный ресурс</w:t>
      </w:r>
      <w:r w:rsidRPr="00EC2A7F">
        <w:rPr>
          <w:rFonts w:eastAsia="Times New Roman" w:cs="Times New Roman"/>
          <w:noProof/>
          <w:szCs w:val="26"/>
        </w:rPr>
        <w:t>).</w:t>
      </w:r>
      <w:r w:rsidRPr="006A0638">
        <w:rPr>
          <w:rFonts w:eastAsia="Times New Roman" w:cs="Times New Roman"/>
          <w:noProof/>
          <w:szCs w:val="26"/>
        </w:rPr>
        <w:t xml:space="preserve"> – </w:t>
      </w:r>
      <w:r w:rsidRPr="006A0638">
        <w:rPr>
          <w:rFonts w:eastAsia="Times New Roman" w:cs="Times New Roman"/>
          <w:noProof/>
          <w:szCs w:val="26"/>
          <w:lang w:val="en-US"/>
        </w:rPr>
        <w:t>URL</w:t>
      </w:r>
      <w:r w:rsidRPr="006A0638">
        <w:rPr>
          <w:rFonts w:eastAsia="Times New Roman" w:cs="Times New Roman"/>
          <w:noProof/>
          <w:szCs w:val="26"/>
        </w:rPr>
        <w:t xml:space="preserve">: </w:t>
      </w:r>
      <w:r w:rsidRPr="0023109A">
        <w:rPr>
          <w:rFonts w:eastAsia="Times New Roman" w:cs="Times New Roman"/>
          <w:noProof/>
          <w:szCs w:val="26"/>
          <w:lang w:val="en-US"/>
        </w:rPr>
        <w:t>http</w:t>
      </w:r>
      <w:r w:rsidRPr="0023109A">
        <w:rPr>
          <w:rFonts w:eastAsia="Times New Roman" w:cs="Times New Roman"/>
          <w:noProof/>
          <w:szCs w:val="26"/>
        </w:rPr>
        <w:t>://</w:t>
      </w:r>
      <w:r w:rsidRPr="0023109A">
        <w:rPr>
          <w:rFonts w:eastAsia="Times New Roman" w:cs="Times New Roman"/>
          <w:noProof/>
          <w:szCs w:val="26"/>
          <w:lang w:val="en-US"/>
        </w:rPr>
        <w:t>steelcast</w:t>
      </w:r>
      <w:r w:rsidRPr="0023109A">
        <w:rPr>
          <w:rFonts w:eastAsia="Times New Roman" w:cs="Times New Roman"/>
          <w:noProof/>
          <w:szCs w:val="26"/>
        </w:rPr>
        <w:t>.</w:t>
      </w:r>
      <w:r w:rsidRPr="0023109A">
        <w:rPr>
          <w:rFonts w:eastAsia="Times New Roman" w:cs="Times New Roman"/>
          <w:noProof/>
          <w:szCs w:val="26"/>
          <w:lang w:val="en-US"/>
        </w:rPr>
        <w:t>ru</w:t>
      </w:r>
      <w:r w:rsidRPr="0023109A">
        <w:rPr>
          <w:rFonts w:eastAsia="Times New Roman" w:cs="Times New Roman"/>
          <w:noProof/>
          <w:szCs w:val="26"/>
        </w:rPr>
        <w:t>/</w:t>
      </w:r>
      <w:r w:rsidRPr="0023109A">
        <w:rPr>
          <w:rFonts w:eastAsia="Times New Roman" w:cs="Times New Roman"/>
          <w:noProof/>
          <w:szCs w:val="26"/>
          <w:lang w:val="en-US"/>
        </w:rPr>
        <w:t>equilibrium</w:t>
      </w:r>
      <w:r w:rsidRPr="0023109A">
        <w:rPr>
          <w:rFonts w:eastAsia="Times New Roman" w:cs="Times New Roman"/>
          <w:noProof/>
          <w:szCs w:val="26"/>
        </w:rPr>
        <w:t>_</w:t>
      </w:r>
      <w:r w:rsidRPr="0023109A">
        <w:rPr>
          <w:rFonts w:eastAsia="Times New Roman" w:cs="Times New Roman"/>
          <w:noProof/>
          <w:szCs w:val="26"/>
          <w:lang w:val="en-US"/>
        </w:rPr>
        <w:t>diagram</w:t>
      </w:r>
      <w:r w:rsidRPr="0023109A">
        <w:rPr>
          <w:rFonts w:eastAsia="Times New Roman" w:cs="Times New Roman"/>
          <w:noProof/>
          <w:szCs w:val="26"/>
        </w:rPr>
        <w:t>_</w:t>
      </w:r>
      <w:r w:rsidRPr="0023109A">
        <w:rPr>
          <w:rFonts w:eastAsia="Times New Roman" w:cs="Times New Roman"/>
          <w:noProof/>
          <w:szCs w:val="26"/>
          <w:lang w:val="en-US"/>
        </w:rPr>
        <w:t>fe</w:t>
      </w:r>
      <w:r w:rsidRPr="0023109A">
        <w:rPr>
          <w:rFonts w:eastAsia="Times New Roman" w:cs="Times New Roman"/>
          <w:noProof/>
          <w:szCs w:val="26"/>
        </w:rPr>
        <w:t>_</w:t>
      </w:r>
      <w:r w:rsidRPr="0023109A">
        <w:rPr>
          <w:rFonts w:eastAsia="Times New Roman" w:cs="Times New Roman"/>
          <w:noProof/>
          <w:szCs w:val="26"/>
          <w:lang w:val="en-US"/>
        </w:rPr>
        <w:t>o</w:t>
      </w:r>
      <w:r w:rsidRPr="006A0638">
        <w:rPr>
          <w:rFonts w:eastAsia="Times New Roman" w:cs="Times New Roman"/>
          <w:noProof/>
          <w:szCs w:val="26"/>
        </w:rPr>
        <w:t xml:space="preserve"> (дата обращения 1</w:t>
      </w:r>
      <w:r>
        <w:rPr>
          <w:rFonts w:eastAsia="Times New Roman" w:cs="Times New Roman"/>
          <w:noProof/>
          <w:szCs w:val="26"/>
        </w:rPr>
        <w:t>7</w:t>
      </w:r>
      <w:r w:rsidRPr="006A0638">
        <w:rPr>
          <w:rFonts w:eastAsia="Times New Roman" w:cs="Times New Roman"/>
          <w:noProof/>
          <w:szCs w:val="26"/>
        </w:rPr>
        <w:t>.06.2018)</w:t>
      </w:r>
      <w:r>
        <w:rPr>
          <w:rFonts w:eastAsia="Times New Roman" w:cs="Times New Roman"/>
          <w:noProof/>
          <w:szCs w:val="26"/>
        </w:rPr>
        <w:t>.</w:t>
      </w:r>
    </w:p>
    <w:p w14:paraId="6CD2819D" w14:textId="54B6A7B1" w:rsidR="008254B4" w:rsidRDefault="008254B4" w:rsidP="008254B4">
      <w:pPr>
        <w:pStyle w:val="a3"/>
        <w:numPr>
          <w:ilvl w:val="0"/>
          <w:numId w:val="26"/>
        </w:numPr>
        <w:ind w:left="0" w:firstLine="0"/>
        <w:rPr>
          <w:rFonts w:eastAsia="Times New Roman" w:cs="Times New Roman"/>
          <w:noProof/>
          <w:szCs w:val="26"/>
          <w:lang w:val="en-US"/>
        </w:rPr>
      </w:pPr>
      <w:r w:rsidRPr="007628FB">
        <w:rPr>
          <w:rFonts w:eastAsia="Times New Roman" w:cs="Times New Roman"/>
          <w:noProof/>
          <w:szCs w:val="26"/>
          <w:lang w:val="en-US"/>
        </w:rPr>
        <w:t>Parkin</w:t>
      </w:r>
      <w:bookmarkStart w:id="165" w:name="GParkinson_Iron_oxide_surf"/>
      <w:bookmarkEnd w:id="165"/>
      <w:r w:rsidRPr="007628FB">
        <w:rPr>
          <w:rFonts w:eastAsia="Times New Roman" w:cs="Times New Roman"/>
          <w:noProof/>
          <w:szCs w:val="26"/>
          <w:lang w:val="en-US"/>
        </w:rPr>
        <w:t xml:space="preserve">son G. S. Iron oxide surfaces //Surface Science Reports. – 2016. – Т. 71. – №. 1. – </w:t>
      </w:r>
      <w:r w:rsidR="0028326B">
        <w:rPr>
          <w:rFonts w:eastAsia="Times New Roman" w:cs="Times New Roman"/>
          <w:noProof/>
          <w:szCs w:val="26"/>
          <w:lang w:val="en-US"/>
        </w:rPr>
        <w:t>P</w:t>
      </w:r>
      <w:r w:rsidRPr="007628FB">
        <w:rPr>
          <w:rFonts w:eastAsia="Times New Roman" w:cs="Times New Roman"/>
          <w:noProof/>
          <w:szCs w:val="26"/>
          <w:lang w:val="en-US"/>
        </w:rPr>
        <w:t>. 272-365.</w:t>
      </w:r>
    </w:p>
    <w:p w14:paraId="7E4C1D92" w14:textId="24AD5E72" w:rsidR="00655B79" w:rsidRPr="00655B79" w:rsidRDefault="00655B79" w:rsidP="00655B79">
      <w:pPr>
        <w:pStyle w:val="a3"/>
        <w:numPr>
          <w:ilvl w:val="0"/>
          <w:numId w:val="26"/>
        </w:numPr>
        <w:ind w:left="0" w:firstLine="0"/>
        <w:rPr>
          <w:rFonts w:eastAsia="Times New Roman" w:cs="Times New Roman"/>
          <w:noProof/>
          <w:szCs w:val="26"/>
        </w:rPr>
      </w:pPr>
      <w:r w:rsidRPr="00B603F6">
        <w:rPr>
          <w:rFonts w:eastAsia="Times New Roman" w:cs="Times New Roman"/>
          <w:noProof/>
          <w:szCs w:val="26"/>
        </w:rPr>
        <w:t>Ганченкова М.Г., Калин Б. А., Григ</w:t>
      </w:r>
      <w:bookmarkStart w:id="166" w:name="БКалин_Материаловедение_4Т"/>
      <w:bookmarkEnd w:id="166"/>
      <w:r w:rsidRPr="00B603F6">
        <w:rPr>
          <w:rFonts w:eastAsia="Times New Roman" w:cs="Times New Roman"/>
          <w:noProof/>
          <w:szCs w:val="26"/>
        </w:rPr>
        <w:t>орьев Е.Г., Соловьев Г.И., Удовский А.Л., Якушин В.Л. Физическое материаловедение: Учебник для вузов. В 7 т. // Под общей ред. Б.А. Калина. Том 4. Радиационная физика твердого тела. Компьютерное моделирование. /– М.: НИЯУ МИФИ, 2012. - 624 с.</w:t>
      </w:r>
    </w:p>
    <w:p w14:paraId="684A4496" w14:textId="3E7458FA" w:rsidR="008D6D01" w:rsidRDefault="008D6D01" w:rsidP="008D6D01">
      <w:pPr>
        <w:pStyle w:val="a3"/>
        <w:numPr>
          <w:ilvl w:val="0"/>
          <w:numId w:val="26"/>
        </w:numPr>
        <w:ind w:left="0" w:firstLine="0"/>
        <w:rPr>
          <w:rFonts w:eastAsia="Times New Roman" w:cs="Times New Roman"/>
          <w:noProof/>
          <w:szCs w:val="26"/>
          <w:lang w:val="en-US"/>
        </w:rPr>
      </w:pPr>
      <w:r w:rsidRPr="00AA2783">
        <w:rPr>
          <w:rFonts w:eastAsia="Times New Roman" w:cs="Times New Roman"/>
          <w:noProof/>
          <w:szCs w:val="26"/>
          <w:lang w:val="en-US"/>
        </w:rPr>
        <w:t>Müller G., Schumac</w:t>
      </w:r>
      <w:bookmarkStart w:id="167" w:name="GMuller_Investig_on_oxygen_control_liqui"/>
      <w:bookmarkEnd w:id="167"/>
      <w:r w:rsidRPr="00AA2783">
        <w:rPr>
          <w:rFonts w:eastAsia="Times New Roman" w:cs="Times New Roman"/>
          <w:noProof/>
          <w:szCs w:val="26"/>
          <w:lang w:val="en-US"/>
        </w:rPr>
        <w:t xml:space="preserve">her G., Zimmermann F. Investigation on oxygen controlled liquid lead corrosion of surface treated steels //Journal of Nuclear Materials. – 2000. – </w:t>
      </w:r>
      <w:r w:rsidRPr="00AA2783">
        <w:rPr>
          <w:rFonts w:eastAsia="Times New Roman" w:cs="Times New Roman"/>
          <w:noProof/>
          <w:szCs w:val="26"/>
        </w:rPr>
        <w:t>Т</w:t>
      </w:r>
      <w:r w:rsidRPr="00AA2783">
        <w:rPr>
          <w:rFonts w:eastAsia="Times New Roman" w:cs="Times New Roman"/>
          <w:noProof/>
          <w:szCs w:val="26"/>
          <w:lang w:val="en-US"/>
        </w:rPr>
        <w:t xml:space="preserve">. 278. – №. </w:t>
      </w:r>
      <w:r w:rsidRPr="00E76761">
        <w:rPr>
          <w:rFonts w:eastAsia="Times New Roman" w:cs="Times New Roman"/>
          <w:noProof/>
          <w:szCs w:val="26"/>
          <w:lang w:val="en-US"/>
        </w:rPr>
        <w:t xml:space="preserve">1. – </w:t>
      </w:r>
      <w:r w:rsidR="0028326B">
        <w:rPr>
          <w:rFonts w:eastAsia="Times New Roman" w:cs="Times New Roman"/>
          <w:noProof/>
          <w:szCs w:val="26"/>
          <w:lang w:val="en-US"/>
        </w:rPr>
        <w:t>P</w:t>
      </w:r>
      <w:r w:rsidRPr="00E76761">
        <w:rPr>
          <w:rFonts w:eastAsia="Times New Roman" w:cs="Times New Roman"/>
          <w:noProof/>
          <w:szCs w:val="26"/>
          <w:lang w:val="en-US"/>
        </w:rPr>
        <w:t>. 85-95.</w:t>
      </w:r>
    </w:p>
    <w:p w14:paraId="10033F35" w14:textId="77777777" w:rsidR="008D6D01" w:rsidRDefault="008D6D01" w:rsidP="008D6D01">
      <w:pPr>
        <w:pStyle w:val="a3"/>
        <w:numPr>
          <w:ilvl w:val="0"/>
          <w:numId w:val="26"/>
        </w:numPr>
        <w:ind w:left="0" w:firstLine="0"/>
        <w:rPr>
          <w:rFonts w:eastAsia="Times New Roman" w:cs="Times New Roman"/>
          <w:noProof/>
          <w:szCs w:val="26"/>
          <w:lang w:val="en-US"/>
        </w:rPr>
      </w:pPr>
      <w:r w:rsidRPr="0012717B">
        <w:rPr>
          <w:rFonts w:eastAsia="Times New Roman" w:cs="Times New Roman"/>
          <w:noProof/>
          <w:szCs w:val="26"/>
          <w:lang w:val="en-US"/>
        </w:rPr>
        <w:t>Eliseeva O. I., Tsisar V.P. Effect</w:t>
      </w:r>
      <w:bookmarkStart w:id="168" w:name="OEliseeve_Effect_temp_on_interact_EP823"/>
      <w:bookmarkEnd w:id="168"/>
      <w:r w:rsidRPr="0012717B">
        <w:rPr>
          <w:rFonts w:eastAsia="Times New Roman" w:cs="Times New Roman"/>
          <w:noProof/>
          <w:szCs w:val="26"/>
          <w:lang w:val="en-US"/>
        </w:rPr>
        <w:t xml:space="preserve"> of temperature on the interaction of Ep823 steel with lead melts saturated with oxygen // Materials Science, 43. – .2007. – P.230-237.</w:t>
      </w:r>
    </w:p>
    <w:p w14:paraId="0E4768A6" w14:textId="77777777" w:rsidR="008D6D01" w:rsidRPr="006D571D" w:rsidRDefault="008D6D01" w:rsidP="008D6D01">
      <w:pPr>
        <w:pStyle w:val="a3"/>
        <w:numPr>
          <w:ilvl w:val="0"/>
          <w:numId w:val="26"/>
        </w:numPr>
        <w:ind w:left="0" w:firstLine="0"/>
        <w:rPr>
          <w:rFonts w:eastAsia="Times New Roman" w:cs="Times New Roman"/>
          <w:noProof/>
          <w:szCs w:val="26"/>
          <w:lang w:val="en-US"/>
        </w:rPr>
      </w:pPr>
      <w:proofErr w:type="spellStart"/>
      <w:r w:rsidRPr="005E2DEF">
        <w:rPr>
          <w:szCs w:val="26"/>
          <w:lang w:val="en-US"/>
        </w:rPr>
        <w:t>Quanqiang</w:t>
      </w:r>
      <w:proofErr w:type="spellEnd"/>
      <w:r w:rsidRPr="005E2DEF">
        <w:rPr>
          <w:szCs w:val="26"/>
          <w:lang w:val="en-US"/>
        </w:rPr>
        <w:t xml:space="preserve"> Shi J.L., Luan</w:t>
      </w:r>
      <w:bookmarkStart w:id="169" w:name="QuanqiangShiJL_Oxidation_behavior_FM_ste"/>
      <w:bookmarkEnd w:id="169"/>
      <w:r w:rsidRPr="005E2DEF">
        <w:rPr>
          <w:szCs w:val="26"/>
          <w:lang w:val="en-US"/>
        </w:rPr>
        <w:t xml:space="preserve"> He, Yang </w:t>
      </w:r>
      <w:proofErr w:type="spellStart"/>
      <w:r w:rsidRPr="005E2DEF">
        <w:rPr>
          <w:szCs w:val="26"/>
          <w:lang w:val="en-US"/>
        </w:rPr>
        <w:t>Zhenguo</w:t>
      </w:r>
      <w:proofErr w:type="spellEnd"/>
      <w:r w:rsidRPr="005E2DEF">
        <w:rPr>
          <w:szCs w:val="26"/>
          <w:lang w:val="en-US"/>
        </w:rPr>
        <w:t xml:space="preserve">, Wang Wei, Yan Wei, Shan </w:t>
      </w:r>
      <w:proofErr w:type="spellStart"/>
      <w:r w:rsidRPr="005E2DEF">
        <w:rPr>
          <w:szCs w:val="26"/>
          <w:lang w:val="en-US"/>
        </w:rPr>
        <w:t>Yiyin</w:t>
      </w:r>
      <w:proofErr w:type="spellEnd"/>
      <w:r w:rsidRPr="005E2DEF">
        <w:rPr>
          <w:szCs w:val="26"/>
          <w:lang w:val="en-US"/>
        </w:rPr>
        <w:t xml:space="preserve">, Yang </w:t>
      </w:r>
      <w:proofErr w:type="spellStart"/>
      <w:r w:rsidRPr="005E2DEF">
        <w:rPr>
          <w:szCs w:val="26"/>
          <w:lang w:val="en-US"/>
        </w:rPr>
        <w:t>Ke</w:t>
      </w:r>
      <w:proofErr w:type="spellEnd"/>
      <w:r w:rsidRPr="005E2DEF">
        <w:rPr>
          <w:szCs w:val="26"/>
          <w:lang w:val="en-US"/>
        </w:rPr>
        <w:t xml:space="preserve"> Oxidation behavior of ferritic/martensitic steels in stagnant liquid LBE saturated by oxygen at 600 C // Journal of Nuclear Materials. – 2015. – 457. – </w:t>
      </w:r>
      <w:r w:rsidRPr="005E2DEF">
        <w:rPr>
          <w:szCs w:val="26"/>
        </w:rPr>
        <w:t>Р</w:t>
      </w:r>
      <w:r w:rsidRPr="005E2DEF">
        <w:rPr>
          <w:szCs w:val="26"/>
          <w:lang w:val="en-US"/>
        </w:rPr>
        <w:t xml:space="preserve"> 135-141.</w:t>
      </w:r>
      <w:bookmarkStart w:id="170" w:name="SQuanqiang_Oxidation_behavior_FM_steel"/>
      <w:bookmarkEnd w:id="170"/>
    </w:p>
    <w:p w14:paraId="2E29656B" w14:textId="07F63C63" w:rsidR="008D6D01" w:rsidRDefault="008D6D01" w:rsidP="008D6D01">
      <w:pPr>
        <w:pStyle w:val="a3"/>
        <w:numPr>
          <w:ilvl w:val="0"/>
          <w:numId w:val="26"/>
        </w:numPr>
        <w:ind w:left="0" w:firstLine="0"/>
        <w:rPr>
          <w:rFonts w:eastAsia="Times New Roman" w:cs="Times New Roman"/>
          <w:noProof/>
          <w:szCs w:val="26"/>
        </w:rPr>
      </w:pPr>
      <w:r w:rsidRPr="007E56A7">
        <w:rPr>
          <w:rFonts w:eastAsia="Times New Roman" w:cs="Times New Roman"/>
          <w:noProof/>
          <w:szCs w:val="26"/>
        </w:rPr>
        <w:t>Цисар В.П., Федир</w:t>
      </w:r>
      <w:bookmarkStart w:id="171" w:name="ВЦисар_Корр_стойк_сталей_в_распл_свинца"/>
      <w:bookmarkEnd w:id="171"/>
      <w:r w:rsidRPr="007E56A7">
        <w:rPr>
          <w:rFonts w:eastAsia="Times New Roman" w:cs="Times New Roman"/>
          <w:noProof/>
          <w:szCs w:val="26"/>
        </w:rPr>
        <w:t>ко В.Н., Елисеева О.И. Коррозионная стойкость сталей и армко-Fe в расплаве свинца, насыщенного кислородом при 550</w:t>
      </w:r>
      <w:r w:rsidR="009053E3">
        <w:rPr>
          <w:rFonts w:eastAsia="Times New Roman" w:cs="Times New Roman"/>
          <w:noProof/>
          <w:szCs w:val="26"/>
        </w:rPr>
        <w:t xml:space="preserve"> </w:t>
      </w:r>
      <w:r w:rsidRPr="007E56A7">
        <w:rPr>
          <w:rFonts w:eastAsia="Times New Roman" w:cs="Times New Roman"/>
          <w:noProof/>
          <w:szCs w:val="26"/>
        </w:rPr>
        <w:t>°С // Вопросы атомной науки и техники // Серия: Физика радиационных повреждений и радиационное материаловедение Вып. 90, 2007. – C. 155-159.</w:t>
      </w:r>
    </w:p>
    <w:p w14:paraId="4F809CA0" w14:textId="77777777" w:rsidR="008D6D01" w:rsidRDefault="008D6D01" w:rsidP="008D6D01">
      <w:pPr>
        <w:pStyle w:val="a3"/>
        <w:numPr>
          <w:ilvl w:val="0"/>
          <w:numId w:val="26"/>
        </w:numPr>
        <w:ind w:left="0" w:firstLine="0"/>
        <w:rPr>
          <w:rFonts w:eastAsia="Times New Roman" w:cs="Times New Roman"/>
          <w:noProof/>
          <w:szCs w:val="26"/>
          <w:lang w:val="en-US"/>
        </w:rPr>
      </w:pPr>
      <w:r w:rsidRPr="003D5A8F">
        <w:rPr>
          <w:rFonts w:eastAsia="Times New Roman" w:cs="Times New Roman"/>
          <w:noProof/>
          <w:szCs w:val="26"/>
          <w:lang w:val="en-US"/>
        </w:rPr>
        <w:lastRenderedPageBreak/>
        <w:t>Qvist S. A.</w:t>
      </w:r>
      <w:bookmarkStart w:id="172" w:name="SQvist_Safety_core_design_liqu_met_react"/>
      <w:bookmarkEnd w:id="172"/>
      <w:r w:rsidRPr="003D5A8F">
        <w:rPr>
          <w:rFonts w:eastAsia="Times New Roman" w:cs="Times New Roman"/>
          <w:noProof/>
          <w:szCs w:val="26"/>
          <w:lang w:val="en-US"/>
        </w:rPr>
        <w:t xml:space="preserve"> Safety and core design of large liquid-metal cooled fast breeder reactors. – University of California, Berkeley, 2013.</w:t>
      </w:r>
    </w:p>
    <w:p w14:paraId="6A88A1B1" w14:textId="77777777" w:rsidR="008D6D01" w:rsidRDefault="008D6D01" w:rsidP="008D6D01">
      <w:pPr>
        <w:pStyle w:val="a3"/>
        <w:numPr>
          <w:ilvl w:val="0"/>
          <w:numId w:val="26"/>
        </w:numPr>
        <w:ind w:left="0" w:firstLine="0"/>
        <w:rPr>
          <w:rFonts w:eastAsia="Times New Roman" w:cs="Times New Roman"/>
          <w:noProof/>
          <w:szCs w:val="26"/>
          <w:lang w:val="en-US"/>
        </w:rPr>
      </w:pPr>
      <w:r w:rsidRPr="000E3D0B">
        <w:rPr>
          <w:rFonts w:eastAsia="Times New Roman" w:cs="Times New Roman"/>
          <w:noProof/>
          <w:szCs w:val="26"/>
          <w:lang w:val="en-US"/>
        </w:rPr>
        <w:t>Hosemann P. et al. The design, setup and operational testing of the irradiation and corrosion experiment (ICE) //Journal of Nuclear Materials. – 2008. – Т. 376. – №. 3. – С. 392-395.</w:t>
      </w:r>
      <w:bookmarkStart w:id="173" w:name="PHosemann_Irradiation_corrosion_experime"/>
      <w:bookmarkEnd w:id="173"/>
    </w:p>
    <w:p w14:paraId="65974651" w14:textId="77777777" w:rsidR="008D6D01" w:rsidRDefault="008D6D01" w:rsidP="008D6D01">
      <w:pPr>
        <w:pStyle w:val="a3"/>
        <w:numPr>
          <w:ilvl w:val="0"/>
          <w:numId w:val="26"/>
        </w:numPr>
        <w:ind w:left="0" w:firstLine="0"/>
        <w:rPr>
          <w:rFonts w:eastAsia="Times New Roman" w:cs="Times New Roman"/>
          <w:noProof/>
          <w:szCs w:val="26"/>
          <w:lang w:val="en-US"/>
        </w:rPr>
      </w:pPr>
      <w:r w:rsidRPr="000E3D0B">
        <w:rPr>
          <w:rFonts w:eastAsia="Times New Roman" w:cs="Times New Roman"/>
          <w:noProof/>
          <w:szCs w:val="26"/>
          <w:lang w:val="en-US"/>
        </w:rPr>
        <w:t>Qvist S. et al. Capability</w:t>
      </w:r>
      <w:bookmarkStart w:id="174" w:name="SQvist_Proton_irrad_lead_steel_HT9"/>
      <w:bookmarkEnd w:id="174"/>
      <w:r w:rsidRPr="000E3D0B">
        <w:rPr>
          <w:rFonts w:eastAsia="Times New Roman" w:cs="Times New Roman"/>
          <w:noProof/>
          <w:szCs w:val="26"/>
          <w:lang w:val="en-US"/>
        </w:rPr>
        <w:t xml:space="preserve"> demonstration of simultaneous proton beam irradiation during exposure to molten lead–bismuth eutectic for HT9 steel //Nuclear Instruments and Methods in Physics Research Section A: Accelerators, Spectrometers, Detectors and Associated Equipment. – 2013. – Т. 698. – С. 98-105.</w:t>
      </w:r>
    </w:p>
    <w:p w14:paraId="79D4BAB7" w14:textId="2408F7F1" w:rsidR="008D6D01" w:rsidRDefault="008D6D01" w:rsidP="008D6D01">
      <w:pPr>
        <w:pStyle w:val="a3"/>
        <w:numPr>
          <w:ilvl w:val="0"/>
          <w:numId w:val="26"/>
        </w:numPr>
        <w:ind w:left="0" w:firstLine="0"/>
        <w:rPr>
          <w:rFonts w:eastAsia="Times New Roman" w:cs="Times New Roman"/>
          <w:noProof/>
          <w:szCs w:val="26"/>
          <w:lang w:val="en-US"/>
        </w:rPr>
      </w:pPr>
      <w:r w:rsidRPr="007C6636">
        <w:rPr>
          <w:rFonts w:eastAsia="Times New Roman" w:cs="Times New Roman"/>
          <w:noProof/>
          <w:szCs w:val="26"/>
          <w:lang w:val="en-US"/>
        </w:rPr>
        <w:t>Frazer D. et al. Degradatio</w:t>
      </w:r>
      <w:bookmarkStart w:id="175" w:name="DFrazer_Degr_HT9_under_ion_beam_corrosio"/>
      <w:bookmarkEnd w:id="175"/>
      <w:r w:rsidRPr="007C6636">
        <w:rPr>
          <w:rFonts w:eastAsia="Times New Roman" w:cs="Times New Roman"/>
          <w:noProof/>
          <w:szCs w:val="26"/>
          <w:lang w:val="en-US"/>
        </w:rPr>
        <w:t>n of HT9 under simultaneous ion beam irradiation and liquid metal corrosion //Journal of Nuclear Materials. – 2016. – Т. 479. – С. 382-389.</w:t>
      </w:r>
    </w:p>
    <w:p w14:paraId="071C9DA3" w14:textId="6BEEE70B" w:rsidR="00AE7A6E" w:rsidRPr="00AE7A6E" w:rsidRDefault="00AE7A6E" w:rsidP="008D6D01">
      <w:pPr>
        <w:pStyle w:val="a3"/>
        <w:numPr>
          <w:ilvl w:val="0"/>
          <w:numId w:val="26"/>
        </w:numPr>
        <w:ind w:left="0" w:firstLine="0"/>
        <w:rPr>
          <w:rFonts w:eastAsia="Times New Roman" w:cs="Times New Roman"/>
          <w:noProof/>
          <w:szCs w:val="26"/>
        </w:rPr>
      </w:pPr>
      <w:r w:rsidRPr="0050191D">
        <w:rPr>
          <w:rFonts w:eastAsia="Times New Roman" w:cs="Times New Roman"/>
          <w:noProof/>
          <w:szCs w:val="26"/>
        </w:rPr>
        <w:t>Бахвалов Н. С., Жидко</w:t>
      </w:r>
      <w:bookmarkStart w:id="176" w:name="НБахвалов_Численные_методы"/>
      <w:bookmarkEnd w:id="176"/>
      <w:r w:rsidRPr="0050191D">
        <w:rPr>
          <w:rFonts w:eastAsia="Times New Roman" w:cs="Times New Roman"/>
          <w:noProof/>
          <w:szCs w:val="26"/>
        </w:rPr>
        <w:t>в Н. П., Кобельков Г. М. Численные методы. – 2008.</w:t>
      </w:r>
    </w:p>
    <w:p w14:paraId="039C4CFC" w14:textId="77777777" w:rsidR="008D6D01" w:rsidRDefault="008D6D01" w:rsidP="008D6D01">
      <w:pPr>
        <w:pStyle w:val="a3"/>
        <w:numPr>
          <w:ilvl w:val="0"/>
          <w:numId w:val="26"/>
        </w:numPr>
        <w:ind w:left="0" w:firstLine="0"/>
        <w:rPr>
          <w:rFonts w:eastAsia="Times New Roman" w:cs="Times New Roman"/>
          <w:noProof/>
          <w:szCs w:val="26"/>
        </w:rPr>
      </w:pPr>
      <w:r w:rsidRPr="0050191D">
        <w:rPr>
          <w:rFonts w:eastAsia="Times New Roman" w:cs="Times New Roman"/>
          <w:noProof/>
          <w:szCs w:val="26"/>
        </w:rPr>
        <w:t>Уоссер</w:t>
      </w:r>
      <w:bookmarkStart w:id="177" w:name="ФУоссерман_Нейрокомпьютерная_техника"/>
      <w:bookmarkEnd w:id="177"/>
      <w:r w:rsidRPr="0050191D">
        <w:rPr>
          <w:rFonts w:eastAsia="Times New Roman" w:cs="Times New Roman"/>
          <w:noProof/>
          <w:szCs w:val="26"/>
        </w:rPr>
        <w:t>мен Ф. Нейрокомпьютерная техника: Теория и практика. – 1992.</w:t>
      </w:r>
    </w:p>
    <w:p w14:paraId="68E5440C" w14:textId="77777777" w:rsidR="008D6D01" w:rsidRDefault="008D6D01" w:rsidP="008D6D01">
      <w:pPr>
        <w:pStyle w:val="a3"/>
        <w:numPr>
          <w:ilvl w:val="0"/>
          <w:numId w:val="26"/>
        </w:numPr>
        <w:ind w:left="0" w:firstLine="0"/>
        <w:rPr>
          <w:rFonts w:eastAsia="Times New Roman" w:cs="Times New Roman"/>
          <w:noProof/>
          <w:szCs w:val="26"/>
          <w:lang w:val="en-US"/>
        </w:rPr>
      </w:pPr>
      <w:r w:rsidRPr="00F83494">
        <w:rPr>
          <w:rFonts w:eastAsia="Times New Roman" w:cs="Times New Roman"/>
          <w:noProof/>
          <w:szCs w:val="26"/>
          <w:lang w:val="en-US"/>
        </w:rPr>
        <w:t>Heermann D. W. Computer-Sim</w:t>
      </w:r>
      <w:bookmarkStart w:id="178" w:name="DHeermann_Comp_simul_methods"/>
      <w:bookmarkEnd w:id="178"/>
      <w:r w:rsidRPr="00F83494">
        <w:rPr>
          <w:rFonts w:eastAsia="Times New Roman" w:cs="Times New Roman"/>
          <w:noProof/>
          <w:szCs w:val="26"/>
          <w:lang w:val="en-US"/>
        </w:rPr>
        <w:t>ulation Methods //Computer Simulation Methods in Theoretical Physics. – Springer, Berlin, Heidelberg, 1990. – С. 8-12.</w:t>
      </w:r>
    </w:p>
    <w:p w14:paraId="2B029639" w14:textId="3F586431" w:rsidR="002D6FE3" w:rsidRPr="002D6FE3" w:rsidRDefault="002D6FE3" w:rsidP="008D6D01">
      <w:pPr>
        <w:pStyle w:val="a3"/>
        <w:numPr>
          <w:ilvl w:val="0"/>
          <w:numId w:val="26"/>
        </w:numPr>
        <w:ind w:left="0" w:firstLine="0"/>
        <w:rPr>
          <w:rFonts w:eastAsia="Times New Roman" w:cs="Times New Roman"/>
          <w:noProof/>
          <w:szCs w:val="26"/>
        </w:rPr>
      </w:pPr>
      <w:r w:rsidRPr="002079C8">
        <w:rPr>
          <w:szCs w:val="26"/>
        </w:rPr>
        <w:t>Назаров А.В. К</w:t>
      </w:r>
      <w:bookmarkStart w:id="179" w:name="НазаровАВ_Комп_модел_в_конд_сред"/>
      <w:bookmarkEnd w:id="179"/>
      <w:r w:rsidRPr="002079C8">
        <w:rPr>
          <w:szCs w:val="26"/>
        </w:rPr>
        <w:t>омпьютерное моделирование в конденсированных средах. Учебное пособие. МИФИ, 2012. – 74 с.</w:t>
      </w:r>
    </w:p>
    <w:p w14:paraId="3D088E2F" w14:textId="47D3BCC3" w:rsidR="002D6FE3" w:rsidRPr="002D6FE3" w:rsidRDefault="002D6FE3" w:rsidP="008D6D01">
      <w:pPr>
        <w:pStyle w:val="a3"/>
        <w:numPr>
          <w:ilvl w:val="0"/>
          <w:numId w:val="26"/>
        </w:numPr>
        <w:ind w:left="0" w:firstLine="0"/>
        <w:rPr>
          <w:rFonts w:eastAsia="Times New Roman" w:cs="Times New Roman"/>
          <w:noProof/>
          <w:szCs w:val="26"/>
        </w:rPr>
      </w:pPr>
      <w:r w:rsidRPr="00DC29DC">
        <w:rPr>
          <w:rFonts w:eastAsia="Times New Roman" w:cs="Times New Roman"/>
          <w:noProof/>
          <w:szCs w:val="26"/>
          <w:lang w:val="en-US"/>
        </w:rPr>
        <w:t>Berendsen H. J. C. et al. Molecu</w:t>
      </w:r>
      <w:bookmarkStart w:id="180" w:name="HBerendsen_Molecular_dynam_with_coupling"/>
      <w:bookmarkEnd w:id="180"/>
      <w:r w:rsidRPr="00DC29DC">
        <w:rPr>
          <w:rFonts w:eastAsia="Times New Roman" w:cs="Times New Roman"/>
          <w:noProof/>
          <w:szCs w:val="26"/>
          <w:lang w:val="en-US"/>
        </w:rPr>
        <w:t>lar dynamics with coupling to an external bath //The Journal of chemical physics. – 1984. – Т. 81. – №. 8. – С. 3684-3690.</w:t>
      </w:r>
    </w:p>
    <w:p w14:paraId="20FD6A5F" w14:textId="429006E8" w:rsidR="002D6FE3" w:rsidRDefault="002D6FE3" w:rsidP="008D6D01">
      <w:pPr>
        <w:pStyle w:val="a3"/>
        <w:numPr>
          <w:ilvl w:val="0"/>
          <w:numId w:val="26"/>
        </w:numPr>
        <w:ind w:left="0" w:firstLine="0"/>
        <w:rPr>
          <w:rFonts w:eastAsia="Times New Roman" w:cs="Times New Roman"/>
          <w:noProof/>
          <w:szCs w:val="26"/>
        </w:rPr>
      </w:pPr>
      <w:r w:rsidRPr="00DC29DC">
        <w:rPr>
          <w:rFonts w:eastAsia="Times New Roman" w:cs="Times New Roman"/>
          <w:noProof/>
          <w:szCs w:val="26"/>
          <w:lang w:val="en-US"/>
        </w:rPr>
        <w:t>van Gunsteren W. F., Berendsen H. J. C. Com</w:t>
      </w:r>
      <w:bookmarkStart w:id="181" w:name="WGunsteren_Comp_simul_of_molec_dynam"/>
      <w:bookmarkEnd w:id="181"/>
      <w:r w:rsidRPr="00DC29DC">
        <w:rPr>
          <w:rFonts w:eastAsia="Times New Roman" w:cs="Times New Roman"/>
          <w:noProof/>
          <w:szCs w:val="26"/>
          <w:lang w:val="en-US"/>
        </w:rPr>
        <w:t>puter simulation of molecular dynamics: methodology, applications, and perspectives in chemistry //Angewandte Chemie International Edition in English. – 1990. – Т. 29. – №. 9. – С. 992-1023.</w:t>
      </w:r>
    </w:p>
    <w:p w14:paraId="7CB57782" w14:textId="77777777" w:rsidR="00A32C47" w:rsidRDefault="00A32C47" w:rsidP="00A32C47">
      <w:pPr>
        <w:pStyle w:val="a3"/>
        <w:numPr>
          <w:ilvl w:val="0"/>
          <w:numId w:val="26"/>
        </w:numPr>
        <w:ind w:left="0" w:firstLine="0"/>
        <w:rPr>
          <w:rFonts w:eastAsia="Times New Roman" w:cs="Times New Roman"/>
          <w:noProof/>
          <w:szCs w:val="26"/>
          <w:lang w:val="en-US"/>
        </w:rPr>
      </w:pPr>
      <w:r w:rsidRPr="000B36C8">
        <w:rPr>
          <w:rFonts w:eastAsia="Times New Roman" w:cs="Times New Roman"/>
          <w:noProof/>
          <w:szCs w:val="26"/>
          <w:lang w:val="en-US"/>
        </w:rPr>
        <w:t>Plimpton S. et al. LAMMPS user’s ma</w:t>
      </w:r>
      <w:bookmarkStart w:id="182" w:name="SPlimpton_LAMMPS_manual"/>
      <w:bookmarkEnd w:id="182"/>
      <w:r w:rsidRPr="000B36C8">
        <w:rPr>
          <w:rFonts w:eastAsia="Times New Roman" w:cs="Times New Roman"/>
          <w:noProof/>
          <w:szCs w:val="26"/>
          <w:lang w:val="en-US"/>
        </w:rPr>
        <w:t>nual //Sandia National Laboratory. – 20</w:t>
      </w:r>
      <w:r>
        <w:rPr>
          <w:rFonts w:eastAsia="Times New Roman" w:cs="Times New Roman"/>
          <w:noProof/>
          <w:szCs w:val="26"/>
          <w:lang w:val="en-US"/>
        </w:rPr>
        <w:t>18</w:t>
      </w:r>
      <w:r w:rsidRPr="000B36C8">
        <w:rPr>
          <w:rFonts w:eastAsia="Times New Roman" w:cs="Times New Roman"/>
          <w:noProof/>
          <w:szCs w:val="26"/>
          <w:lang w:val="en-US"/>
        </w:rPr>
        <w:t>.</w:t>
      </w:r>
    </w:p>
    <w:p w14:paraId="4FF72B0F" w14:textId="17F05CC8" w:rsidR="00A32C47" w:rsidRDefault="00A32C47" w:rsidP="00A32C47">
      <w:pPr>
        <w:pStyle w:val="a3"/>
        <w:numPr>
          <w:ilvl w:val="0"/>
          <w:numId w:val="26"/>
        </w:numPr>
        <w:ind w:left="0" w:firstLine="0"/>
        <w:rPr>
          <w:rFonts w:eastAsia="Times New Roman" w:cs="Times New Roman"/>
          <w:noProof/>
          <w:szCs w:val="26"/>
        </w:rPr>
      </w:pPr>
      <w:r w:rsidRPr="000A104D">
        <w:rPr>
          <w:rFonts w:eastAsia="Times New Roman" w:cs="Times New Roman"/>
          <w:noProof/>
          <w:szCs w:val="26"/>
        </w:rPr>
        <w:t>Ландау Л. Д., Лифшиц Е. М. Теорети</w:t>
      </w:r>
      <w:bookmarkStart w:id="183" w:name="ЛЛандау_Теор_физика_механика"/>
      <w:bookmarkEnd w:id="183"/>
      <w:r w:rsidRPr="000A104D">
        <w:rPr>
          <w:rFonts w:eastAsia="Times New Roman" w:cs="Times New Roman"/>
          <w:noProof/>
          <w:szCs w:val="26"/>
        </w:rPr>
        <w:t xml:space="preserve">ческая физика. </w:t>
      </w:r>
      <w:r w:rsidRPr="00A32C47">
        <w:rPr>
          <w:rFonts w:eastAsia="Times New Roman" w:cs="Times New Roman"/>
          <w:noProof/>
          <w:szCs w:val="26"/>
        </w:rPr>
        <w:t>Механика. – 1958.</w:t>
      </w:r>
    </w:p>
    <w:p w14:paraId="7B2431C1" w14:textId="40756030" w:rsidR="008B4061" w:rsidRDefault="009921AA" w:rsidP="009921AA">
      <w:pPr>
        <w:pStyle w:val="a3"/>
        <w:numPr>
          <w:ilvl w:val="0"/>
          <w:numId w:val="26"/>
        </w:numPr>
        <w:ind w:left="0" w:firstLine="0"/>
        <w:rPr>
          <w:rFonts w:eastAsia="Times New Roman" w:cs="Times New Roman"/>
          <w:noProof/>
          <w:szCs w:val="26"/>
        </w:rPr>
      </w:pPr>
      <w:r w:rsidRPr="009921AA">
        <w:rPr>
          <w:rFonts w:eastAsia="Times New Roman" w:cs="Times New Roman"/>
          <w:noProof/>
          <w:szCs w:val="26"/>
          <w:lang w:val="en-US"/>
        </w:rPr>
        <w:t>Van D</w:t>
      </w:r>
      <w:bookmarkStart w:id="184" w:name="AVanDuin_ReaxFF_for_hydrocarbonates"/>
      <w:bookmarkEnd w:id="184"/>
      <w:r w:rsidRPr="009921AA">
        <w:rPr>
          <w:rFonts w:eastAsia="Times New Roman" w:cs="Times New Roman"/>
          <w:noProof/>
          <w:szCs w:val="26"/>
          <w:lang w:val="en-US"/>
        </w:rPr>
        <w:t xml:space="preserve">uin A. C. T. et al. ReaxFF: a reactive force field for hydrocarbons //The Journal of Physical Chemistry A. – 2001. – </w:t>
      </w:r>
      <w:r w:rsidRPr="009921AA">
        <w:rPr>
          <w:rFonts w:eastAsia="Times New Roman" w:cs="Times New Roman"/>
          <w:noProof/>
          <w:szCs w:val="26"/>
        </w:rPr>
        <w:t>Т</w:t>
      </w:r>
      <w:r w:rsidRPr="009921AA">
        <w:rPr>
          <w:rFonts w:eastAsia="Times New Roman" w:cs="Times New Roman"/>
          <w:noProof/>
          <w:szCs w:val="26"/>
          <w:lang w:val="en-US"/>
        </w:rPr>
        <w:t xml:space="preserve">. 105. – №. </w:t>
      </w:r>
      <w:r w:rsidRPr="009921AA">
        <w:rPr>
          <w:rFonts w:eastAsia="Times New Roman" w:cs="Times New Roman"/>
          <w:noProof/>
          <w:szCs w:val="26"/>
        </w:rPr>
        <w:t>41. – С. 9396-9409.</w:t>
      </w:r>
    </w:p>
    <w:p w14:paraId="4BE05A9D" w14:textId="331F6F13" w:rsidR="008B4061" w:rsidRPr="009921AA" w:rsidRDefault="008B4061" w:rsidP="008B4061">
      <w:pPr>
        <w:pStyle w:val="a3"/>
        <w:numPr>
          <w:ilvl w:val="0"/>
          <w:numId w:val="26"/>
        </w:numPr>
        <w:ind w:left="0" w:firstLine="0"/>
        <w:rPr>
          <w:rFonts w:eastAsia="Times New Roman" w:cs="Times New Roman"/>
          <w:noProof/>
          <w:szCs w:val="26"/>
          <w:lang w:val="en-US"/>
        </w:rPr>
      </w:pPr>
      <w:r w:rsidRPr="008B4061">
        <w:rPr>
          <w:rFonts w:eastAsia="Times New Roman" w:cs="Times New Roman"/>
          <w:noProof/>
          <w:szCs w:val="26"/>
          <w:lang w:val="en-US"/>
        </w:rPr>
        <w:t>Daw M. S., Baskes M. I. Emb</w:t>
      </w:r>
      <w:bookmarkStart w:id="185" w:name="MDaw_Embedded_atom_method"/>
      <w:bookmarkEnd w:id="185"/>
      <w:r w:rsidRPr="008B4061">
        <w:rPr>
          <w:rFonts w:eastAsia="Times New Roman" w:cs="Times New Roman"/>
          <w:noProof/>
          <w:szCs w:val="26"/>
          <w:lang w:val="en-US"/>
        </w:rPr>
        <w:t xml:space="preserve">edded-atom method: Derivation and application to impurities, surfaces, and other defects in metals //Physical Review B. – 1984. – </w:t>
      </w:r>
      <w:r w:rsidRPr="008B4061">
        <w:rPr>
          <w:rFonts w:eastAsia="Times New Roman" w:cs="Times New Roman"/>
          <w:noProof/>
          <w:szCs w:val="26"/>
        </w:rPr>
        <w:t>Т</w:t>
      </w:r>
      <w:r w:rsidRPr="008B4061">
        <w:rPr>
          <w:rFonts w:eastAsia="Times New Roman" w:cs="Times New Roman"/>
          <w:noProof/>
          <w:szCs w:val="26"/>
          <w:lang w:val="en-US"/>
        </w:rPr>
        <w:t xml:space="preserve">. 29. – №. </w:t>
      </w:r>
      <w:r w:rsidRPr="009921AA">
        <w:rPr>
          <w:rFonts w:eastAsia="Times New Roman" w:cs="Times New Roman"/>
          <w:noProof/>
          <w:szCs w:val="26"/>
          <w:lang w:val="en-US"/>
        </w:rPr>
        <w:t xml:space="preserve">12. – </w:t>
      </w:r>
      <w:r w:rsidRPr="008B4061">
        <w:rPr>
          <w:rFonts w:eastAsia="Times New Roman" w:cs="Times New Roman"/>
          <w:noProof/>
          <w:szCs w:val="26"/>
        </w:rPr>
        <w:t>С</w:t>
      </w:r>
      <w:r w:rsidRPr="009921AA">
        <w:rPr>
          <w:rFonts w:eastAsia="Times New Roman" w:cs="Times New Roman"/>
          <w:noProof/>
          <w:szCs w:val="26"/>
          <w:lang w:val="en-US"/>
        </w:rPr>
        <w:t>. 6443.</w:t>
      </w:r>
    </w:p>
    <w:p w14:paraId="509C614C" w14:textId="77777777" w:rsidR="00A32C47" w:rsidRPr="00652B21" w:rsidRDefault="00A32C47" w:rsidP="00A32C47">
      <w:pPr>
        <w:pStyle w:val="EndNoteBibliography"/>
        <w:numPr>
          <w:ilvl w:val="0"/>
          <w:numId w:val="26"/>
        </w:numPr>
        <w:spacing w:line="360" w:lineRule="auto"/>
        <w:ind w:left="0" w:firstLine="0"/>
        <w:jc w:val="both"/>
        <w:rPr>
          <w:sz w:val="26"/>
          <w:szCs w:val="26"/>
        </w:rPr>
      </w:pPr>
      <w:r w:rsidRPr="00652B21">
        <w:rPr>
          <w:sz w:val="26"/>
          <w:szCs w:val="26"/>
        </w:rPr>
        <w:t>X. W. Zhou, H. N. G. Wa</w:t>
      </w:r>
      <w:bookmarkStart w:id="186" w:name="XWZhou_Charge_transf_ionic_atom_pot"/>
      <w:bookmarkEnd w:id="186"/>
      <w:r w:rsidRPr="00652B21">
        <w:rPr>
          <w:sz w:val="26"/>
          <w:szCs w:val="26"/>
        </w:rPr>
        <w:t>dley, A charge transfer ionic–embedded atom method potential for the O–Al–Ni–Co–Fe system, J. Phys.: Condens. Matter 17, 2005, 3619–3635c.</w:t>
      </w:r>
    </w:p>
    <w:p w14:paraId="7DB575B7" w14:textId="77777777" w:rsidR="00A32C47" w:rsidRPr="00652B21" w:rsidRDefault="00A32C47" w:rsidP="00A32C47">
      <w:pPr>
        <w:pStyle w:val="EndNoteBibliography"/>
        <w:numPr>
          <w:ilvl w:val="0"/>
          <w:numId w:val="26"/>
        </w:numPr>
        <w:spacing w:line="360" w:lineRule="auto"/>
        <w:ind w:left="0" w:firstLine="0"/>
        <w:jc w:val="both"/>
        <w:rPr>
          <w:sz w:val="26"/>
          <w:szCs w:val="26"/>
        </w:rPr>
      </w:pPr>
      <w:r w:rsidRPr="00652B21">
        <w:rPr>
          <w:sz w:val="26"/>
          <w:szCs w:val="26"/>
        </w:rPr>
        <w:t xml:space="preserve">M. Aryanpour, </w:t>
      </w:r>
      <w:bookmarkStart w:id="187" w:name="MAryanpour_Develop_ReactFF_for_iron_oxy"/>
      <w:bookmarkEnd w:id="187"/>
      <w:r w:rsidRPr="00652B21">
        <w:rPr>
          <w:sz w:val="26"/>
          <w:szCs w:val="26"/>
        </w:rPr>
        <w:t>A. C. T. van Duin, J. D. Kubicki, Development of a Reactive Force Field for Iron-Oxyhydroxide Systems, J. Phys. Chem. A 2010, 114, 6298–6307c.</w:t>
      </w:r>
    </w:p>
    <w:p w14:paraId="2CDCB2EE" w14:textId="32381702" w:rsidR="00A32C47" w:rsidRDefault="00A32C47" w:rsidP="00A32C47">
      <w:pPr>
        <w:pStyle w:val="a3"/>
        <w:numPr>
          <w:ilvl w:val="0"/>
          <w:numId w:val="26"/>
        </w:numPr>
        <w:ind w:left="0" w:firstLine="0"/>
        <w:rPr>
          <w:rFonts w:eastAsia="Times New Roman" w:cs="Times New Roman"/>
          <w:noProof/>
          <w:szCs w:val="26"/>
          <w:lang w:val="en-US"/>
        </w:rPr>
      </w:pPr>
      <w:r w:rsidRPr="00652B21">
        <w:rPr>
          <w:rFonts w:eastAsia="Times New Roman" w:cs="Times New Roman"/>
          <w:noProof/>
          <w:szCs w:val="26"/>
          <w:lang w:val="en-US"/>
        </w:rPr>
        <w:t>Vikas Tomar, Mi</w:t>
      </w:r>
      <w:bookmarkStart w:id="188" w:name="VTomar_Class_mol_dynam_pot_for_mech_str"/>
      <w:bookmarkEnd w:id="188"/>
      <w:r w:rsidRPr="00652B21">
        <w:rPr>
          <w:rFonts w:eastAsia="Times New Roman" w:cs="Times New Roman"/>
          <w:noProof/>
          <w:szCs w:val="26"/>
          <w:lang w:val="en-US"/>
        </w:rPr>
        <w:t>n Zhou, Classical molecular-dynamics potential for the mechanical strength of nanocrystalline composite fcc Al+</w:t>
      </w:r>
      <w:r w:rsidRPr="00652B21">
        <w:rPr>
          <w:rFonts w:eastAsia="Times New Roman" w:cs="Times New Roman"/>
          <w:noProof/>
          <w:szCs w:val="26"/>
        </w:rPr>
        <w:t>α</w:t>
      </w:r>
      <w:r w:rsidRPr="00652B21">
        <w:rPr>
          <w:rFonts w:eastAsia="Times New Roman" w:cs="Times New Roman"/>
          <w:noProof/>
          <w:szCs w:val="26"/>
          <w:lang w:val="en-US"/>
        </w:rPr>
        <w:t xml:space="preserve">-Fe2O3, Phys. </w:t>
      </w:r>
      <w:r w:rsidRPr="00A32C47">
        <w:rPr>
          <w:rFonts w:eastAsia="Times New Roman" w:cs="Times New Roman"/>
          <w:noProof/>
          <w:szCs w:val="26"/>
          <w:lang w:val="en-US"/>
        </w:rPr>
        <w:t>Rev.</w:t>
      </w:r>
      <w:r w:rsidRPr="00652B21">
        <w:rPr>
          <w:rFonts w:eastAsia="Times New Roman" w:cs="Times New Roman"/>
          <w:noProof/>
          <w:szCs w:val="26"/>
          <w:lang w:val="nb-NO"/>
        </w:rPr>
        <w:t xml:space="preserve">, </w:t>
      </w:r>
      <w:r w:rsidRPr="00A32C47">
        <w:rPr>
          <w:rFonts w:eastAsia="Times New Roman" w:cs="Times New Roman"/>
          <w:noProof/>
          <w:szCs w:val="26"/>
          <w:lang w:val="en-US"/>
        </w:rPr>
        <w:t>74</w:t>
      </w:r>
      <w:r w:rsidRPr="00652B21">
        <w:rPr>
          <w:rFonts w:eastAsia="Times New Roman" w:cs="Times New Roman"/>
          <w:noProof/>
          <w:szCs w:val="26"/>
          <w:lang w:val="nb-NO"/>
        </w:rPr>
        <w:t xml:space="preserve">, </w:t>
      </w:r>
      <w:r w:rsidRPr="00A32C47">
        <w:rPr>
          <w:rFonts w:eastAsia="Times New Roman" w:cs="Times New Roman"/>
          <w:noProof/>
          <w:szCs w:val="26"/>
          <w:lang w:val="en-US"/>
        </w:rPr>
        <w:t>2006</w:t>
      </w:r>
      <w:r w:rsidRPr="00652B21">
        <w:rPr>
          <w:rFonts w:eastAsia="Times New Roman" w:cs="Times New Roman"/>
          <w:noProof/>
          <w:szCs w:val="26"/>
          <w:lang w:val="nb-NO"/>
        </w:rPr>
        <w:t xml:space="preserve">, </w:t>
      </w:r>
      <w:r w:rsidRPr="00A32C47">
        <w:rPr>
          <w:rFonts w:eastAsia="Times New Roman" w:cs="Times New Roman"/>
          <w:noProof/>
          <w:szCs w:val="26"/>
          <w:lang w:val="en-US"/>
        </w:rPr>
        <w:t>174116.</w:t>
      </w:r>
    </w:p>
    <w:p w14:paraId="2CD77B46" w14:textId="4528E322" w:rsidR="00BC4EBA" w:rsidRDefault="00BC4EBA" w:rsidP="00BC4EBA">
      <w:pPr>
        <w:pStyle w:val="a3"/>
        <w:numPr>
          <w:ilvl w:val="0"/>
          <w:numId w:val="26"/>
        </w:numPr>
        <w:ind w:left="0" w:firstLine="0"/>
        <w:rPr>
          <w:rFonts w:eastAsia="Times New Roman" w:cs="Times New Roman"/>
          <w:noProof/>
          <w:szCs w:val="26"/>
          <w:lang w:val="en-US"/>
        </w:rPr>
      </w:pPr>
      <w:r w:rsidRPr="00BC4EBA">
        <w:rPr>
          <w:rFonts w:eastAsia="Times New Roman" w:cs="Times New Roman"/>
          <w:noProof/>
          <w:szCs w:val="26"/>
          <w:lang w:val="en-US"/>
        </w:rPr>
        <w:lastRenderedPageBreak/>
        <w:t>Sengupta D. et al. C</w:t>
      </w:r>
      <w:bookmarkStart w:id="189" w:name="DSengupta_Comput_capabil_dynam_pot"/>
      <w:bookmarkEnd w:id="189"/>
      <w:r w:rsidRPr="00BC4EBA">
        <w:rPr>
          <w:rFonts w:eastAsia="Times New Roman" w:cs="Times New Roman"/>
          <w:noProof/>
          <w:szCs w:val="26"/>
          <w:lang w:val="en-US"/>
        </w:rPr>
        <w:t>omputational Capabilities for Predictions of Interactions at the Grain Boundary of Refractory Alloys. – CFD Research Corporation, Huntsville, AL (United States), 2014.</w:t>
      </w:r>
    </w:p>
    <w:p w14:paraId="571E8BC6" w14:textId="77777777" w:rsidR="00A32C47" w:rsidRPr="00491F7B" w:rsidRDefault="00A32C47" w:rsidP="00A32C47">
      <w:pPr>
        <w:pStyle w:val="a3"/>
        <w:numPr>
          <w:ilvl w:val="0"/>
          <w:numId w:val="26"/>
        </w:numPr>
        <w:ind w:left="0" w:firstLine="0"/>
        <w:rPr>
          <w:rFonts w:eastAsia="Times New Roman" w:cs="Times New Roman"/>
          <w:noProof/>
          <w:szCs w:val="26"/>
        </w:rPr>
      </w:pPr>
      <w:r w:rsidRPr="00E46C50">
        <w:t>Кон В. Электронная структура ве</w:t>
      </w:r>
      <w:bookmarkStart w:id="190" w:name="ВКон_Электронная_структ_вещества"/>
      <w:bookmarkEnd w:id="190"/>
      <w:r w:rsidRPr="00E46C50">
        <w:t xml:space="preserve">щества–волновые </w:t>
      </w:r>
      <w:r>
        <w:t>функции и функционалы плотности, Успехи физических наук,</w:t>
      </w:r>
      <w:r w:rsidRPr="00E46C50">
        <w:t xml:space="preserve"> 172</w:t>
      </w:r>
      <w:r w:rsidRPr="00EE4962">
        <w:t xml:space="preserve">, </w:t>
      </w:r>
      <w:r>
        <w:t>2002,</w:t>
      </w:r>
      <w:r w:rsidRPr="00E46C50">
        <w:t xml:space="preserve"> 1– 15</w:t>
      </w:r>
      <w:r>
        <w:rPr>
          <w:lang w:val="nb-NO"/>
        </w:rPr>
        <w:t>c</w:t>
      </w:r>
      <w:r w:rsidRPr="00E46C50">
        <w:t>.</w:t>
      </w:r>
    </w:p>
    <w:p w14:paraId="4905811E" w14:textId="77777777" w:rsidR="00A32C47" w:rsidRPr="00A32C47" w:rsidRDefault="00A32C47" w:rsidP="00A32C47">
      <w:pPr>
        <w:pStyle w:val="a3"/>
        <w:numPr>
          <w:ilvl w:val="0"/>
          <w:numId w:val="26"/>
        </w:numPr>
        <w:ind w:left="0" w:firstLine="0"/>
        <w:rPr>
          <w:rFonts w:eastAsia="Times New Roman" w:cs="Times New Roman"/>
          <w:noProof/>
          <w:szCs w:val="26"/>
        </w:rPr>
      </w:pPr>
      <w:r w:rsidRPr="004750FD">
        <w:rPr>
          <w:rFonts w:eastAsia="Times New Roman" w:cs="Times New Roman"/>
          <w:noProof/>
          <w:szCs w:val="26"/>
          <w:lang w:val="en-US"/>
        </w:rPr>
        <w:t>LAMMPS</w:t>
      </w:r>
      <w:r w:rsidRPr="00A32C47">
        <w:rPr>
          <w:rFonts w:eastAsia="Times New Roman" w:cs="Times New Roman"/>
          <w:noProof/>
          <w:szCs w:val="26"/>
        </w:rPr>
        <w:t xml:space="preserve"> </w:t>
      </w:r>
      <w:r w:rsidRPr="004750FD">
        <w:rPr>
          <w:rFonts w:eastAsia="Times New Roman" w:cs="Times New Roman"/>
          <w:noProof/>
          <w:szCs w:val="26"/>
          <w:lang w:val="en-US"/>
        </w:rPr>
        <w:t>M</w:t>
      </w:r>
      <w:bookmarkStart w:id="191" w:name="LAMMPS_site"/>
      <w:bookmarkEnd w:id="191"/>
      <w:r w:rsidRPr="004750FD">
        <w:rPr>
          <w:rFonts w:eastAsia="Times New Roman" w:cs="Times New Roman"/>
          <w:noProof/>
          <w:szCs w:val="26"/>
          <w:lang w:val="en-US"/>
        </w:rPr>
        <w:t>olecular</w:t>
      </w:r>
      <w:r w:rsidRPr="00A32C47">
        <w:rPr>
          <w:rFonts w:eastAsia="Times New Roman" w:cs="Times New Roman"/>
          <w:noProof/>
          <w:szCs w:val="26"/>
        </w:rPr>
        <w:t xml:space="preserve"> </w:t>
      </w:r>
      <w:r w:rsidRPr="004750FD">
        <w:rPr>
          <w:rFonts w:eastAsia="Times New Roman" w:cs="Times New Roman"/>
          <w:noProof/>
          <w:szCs w:val="26"/>
          <w:lang w:val="en-US"/>
        </w:rPr>
        <w:t>Dynamics</w:t>
      </w:r>
      <w:r w:rsidRPr="00A32C47">
        <w:rPr>
          <w:rFonts w:eastAsia="Times New Roman" w:cs="Times New Roman"/>
          <w:noProof/>
          <w:szCs w:val="26"/>
        </w:rPr>
        <w:t xml:space="preserve"> </w:t>
      </w:r>
      <w:r w:rsidRPr="004750FD">
        <w:rPr>
          <w:rFonts w:eastAsia="Times New Roman" w:cs="Times New Roman"/>
          <w:noProof/>
          <w:szCs w:val="26"/>
          <w:lang w:val="en-US"/>
        </w:rPr>
        <w:t>Simulator</w:t>
      </w:r>
      <w:r w:rsidRPr="00A32C47">
        <w:rPr>
          <w:rFonts w:eastAsia="Times New Roman" w:cs="Times New Roman"/>
          <w:noProof/>
          <w:szCs w:val="26"/>
        </w:rPr>
        <w:t xml:space="preserve"> [</w:t>
      </w:r>
      <w:r>
        <w:rPr>
          <w:rFonts w:eastAsia="Times New Roman" w:cs="Times New Roman"/>
          <w:noProof/>
          <w:szCs w:val="26"/>
        </w:rPr>
        <w:t>электронный</w:t>
      </w:r>
      <w:r w:rsidRPr="00A32C47">
        <w:rPr>
          <w:rFonts w:eastAsia="Times New Roman" w:cs="Times New Roman"/>
          <w:noProof/>
          <w:szCs w:val="26"/>
        </w:rPr>
        <w:t xml:space="preserve"> </w:t>
      </w:r>
      <w:r>
        <w:rPr>
          <w:rFonts w:eastAsia="Times New Roman" w:cs="Times New Roman"/>
          <w:noProof/>
          <w:szCs w:val="26"/>
        </w:rPr>
        <w:t>ресурс</w:t>
      </w:r>
      <w:r w:rsidRPr="00A32C47">
        <w:rPr>
          <w:rFonts w:eastAsia="Times New Roman" w:cs="Times New Roman"/>
          <w:noProof/>
          <w:szCs w:val="26"/>
        </w:rPr>
        <w:t xml:space="preserve">] // </w:t>
      </w:r>
      <w:r>
        <w:rPr>
          <w:rFonts w:eastAsia="Times New Roman" w:cs="Times New Roman"/>
          <w:noProof/>
          <w:szCs w:val="26"/>
          <w:lang w:val="en-US"/>
        </w:rPr>
        <w:t>URL</w:t>
      </w:r>
      <w:r w:rsidRPr="00A32C47">
        <w:rPr>
          <w:rFonts w:eastAsia="Times New Roman" w:cs="Times New Roman"/>
          <w:noProof/>
          <w:szCs w:val="26"/>
        </w:rPr>
        <w:t xml:space="preserve"> : </w:t>
      </w:r>
      <w:r w:rsidRPr="004750FD">
        <w:rPr>
          <w:rFonts w:eastAsia="Times New Roman" w:cs="Times New Roman"/>
          <w:noProof/>
          <w:szCs w:val="26"/>
          <w:lang w:val="en-US"/>
        </w:rPr>
        <w:t>http</w:t>
      </w:r>
      <w:r w:rsidRPr="00A32C47">
        <w:rPr>
          <w:rFonts w:eastAsia="Times New Roman" w:cs="Times New Roman"/>
          <w:noProof/>
          <w:szCs w:val="26"/>
        </w:rPr>
        <w:t>://</w:t>
      </w:r>
      <w:r w:rsidRPr="004750FD">
        <w:rPr>
          <w:rFonts w:eastAsia="Times New Roman" w:cs="Times New Roman"/>
          <w:noProof/>
          <w:szCs w:val="26"/>
          <w:lang w:val="en-US"/>
        </w:rPr>
        <w:t>lammps</w:t>
      </w:r>
      <w:r w:rsidRPr="00A32C47">
        <w:rPr>
          <w:rFonts w:eastAsia="Times New Roman" w:cs="Times New Roman"/>
          <w:noProof/>
          <w:szCs w:val="26"/>
        </w:rPr>
        <w:t>.</w:t>
      </w:r>
      <w:r w:rsidRPr="004750FD">
        <w:rPr>
          <w:rFonts w:eastAsia="Times New Roman" w:cs="Times New Roman"/>
          <w:noProof/>
          <w:szCs w:val="26"/>
          <w:lang w:val="en-US"/>
        </w:rPr>
        <w:t>sandia</w:t>
      </w:r>
      <w:r w:rsidRPr="00A32C47">
        <w:rPr>
          <w:rFonts w:eastAsia="Times New Roman" w:cs="Times New Roman"/>
          <w:noProof/>
          <w:szCs w:val="26"/>
        </w:rPr>
        <w:t>.</w:t>
      </w:r>
      <w:r w:rsidRPr="004750FD">
        <w:rPr>
          <w:rFonts w:eastAsia="Times New Roman" w:cs="Times New Roman"/>
          <w:noProof/>
          <w:szCs w:val="26"/>
          <w:lang w:val="en-US"/>
        </w:rPr>
        <w:t>gov</w:t>
      </w:r>
      <w:r w:rsidRPr="00A32C47">
        <w:rPr>
          <w:rFonts w:eastAsia="Times New Roman" w:cs="Times New Roman"/>
          <w:noProof/>
          <w:szCs w:val="26"/>
        </w:rPr>
        <w:t xml:space="preserve"> (</w:t>
      </w:r>
      <w:r>
        <w:rPr>
          <w:rFonts w:eastAsia="Times New Roman" w:cs="Times New Roman"/>
          <w:noProof/>
          <w:szCs w:val="26"/>
        </w:rPr>
        <w:t>дата</w:t>
      </w:r>
      <w:r w:rsidRPr="00A32C47">
        <w:rPr>
          <w:rFonts w:eastAsia="Times New Roman" w:cs="Times New Roman"/>
          <w:noProof/>
          <w:szCs w:val="26"/>
        </w:rPr>
        <w:t xml:space="preserve"> </w:t>
      </w:r>
      <w:r>
        <w:rPr>
          <w:rFonts w:eastAsia="Times New Roman" w:cs="Times New Roman"/>
          <w:noProof/>
          <w:szCs w:val="26"/>
        </w:rPr>
        <w:t>обращения</w:t>
      </w:r>
      <w:r w:rsidRPr="00A32C47">
        <w:rPr>
          <w:rFonts w:eastAsia="Times New Roman" w:cs="Times New Roman"/>
          <w:noProof/>
          <w:szCs w:val="26"/>
        </w:rPr>
        <w:t xml:space="preserve"> 11.05.2018)</w:t>
      </w:r>
    </w:p>
    <w:p w14:paraId="517A2935" w14:textId="77777777" w:rsidR="00A32C47" w:rsidRDefault="00A32C47" w:rsidP="00A32C47">
      <w:pPr>
        <w:pStyle w:val="a3"/>
        <w:numPr>
          <w:ilvl w:val="0"/>
          <w:numId w:val="26"/>
        </w:numPr>
        <w:ind w:left="0" w:firstLine="0"/>
        <w:rPr>
          <w:rFonts w:eastAsia="Times New Roman" w:cs="Times New Roman"/>
          <w:noProof/>
          <w:szCs w:val="26"/>
        </w:rPr>
      </w:pPr>
      <w:r w:rsidRPr="00D56825">
        <w:rPr>
          <w:rFonts w:eastAsia="Times New Roman" w:cs="Times New Roman"/>
          <w:noProof/>
          <w:szCs w:val="26"/>
        </w:rPr>
        <w:t>Г. Хант</w:t>
      </w:r>
      <w:bookmarkStart w:id="192" w:name="ГХантингтон_Упругие_постоянные_кристалло"/>
      <w:bookmarkEnd w:id="192"/>
      <w:r w:rsidRPr="00D56825">
        <w:rPr>
          <w:rFonts w:eastAsia="Times New Roman" w:cs="Times New Roman"/>
          <w:noProof/>
          <w:szCs w:val="26"/>
        </w:rPr>
        <w:t xml:space="preserve">ингтон. Упругие постоянные кристаллов – Успехи физических наук, 1961, Т. </w:t>
      </w:r>
      <w:r w:rsidRPr="00D56825">
        <w:rPr>
          <w:rFonts w:eastAsia="Times New Roman" w:cs="Times New Roman"/>
          <w:noProof/>
          <w:szCs w:val="26"/>
          <w:lang w:val="en-US"/>
        </w:rPr>
        <w:t>LXXIV</w:t>
      </w:r>
      <w:r w:rsidRPr="00D56825">
        <w:rPr>
          <w:rFonts w:eastAsia="Times New Roman" w:cs="Times New Roman"/>
          <w:noProof/>
          <w:szCs w:val="26"/>
        </w:rPr>
        <w:t xml:space="preserve"> – стр.462 – 520.</w:t>
      </w:r>
    </w:p>
    <w:p w14:paraId="1D8ADCC8" w14:textId="1F83C463" w:rsidR="00A32C47" w:rsidRPr="00800DA3" w:rsidRDefault="00800DA3" w:rsidP="00A32C47">
      <w:pPr>
        <w:pStyle w:val="a3"/>
        <w:numPr>
          <w:ilvl w:val="0"/>
          <w:numId w:val="26"/>
        </w:numPr>
        <w:ind w:left="0" w:firstLine="0"/>
        <w:rPr>
          <w:rFonts w:eastAsia="Times New Roman" w:cs="Times New Roman"/>
          <w:noProof/>
          <w:szCs w:val="26"/>
        </w:rPr>
      </w:pPr>
      <w:r w:rsidRPr="00800DA3">
        <w:rPr>
          <w:rFonts w:eastAsia="Times New Roman" w:cs="Times New Roman"/>
          <w:noProof/>
          <w:szCs w:val="26"/>
          <w:lang w:val="en-US"/>
        </w:rPr>
        <w:t>Technical</w:t>
      </w:r>
      <w:r w:rsidRPr="00800DA3">
        <w:rPr>
          <w:rFonts w:eastAsia="Times New Roman" w:cs="Times New Roman"/>
          <w:noProof/>
          <w:szCs w:val="26"/>
        </w:rPr>
        <w:t xml:space="preserve"> </w:t>
      </w:r>
      <w:r w:rsidRPr="00800DA3">
        <w:rPr>
          <w:rFonts w:eastAsia="Times New Roman" w:cs="Times New Roman"/>
          <w:noProof/>
          <w:szCs w:val="26"/>
          <w:lang w:val="en-US"/>
        </w:rPr>
        <w:t>data</w:t>
      </w:r>
      <w:r w:rsidRPr="00800DA3">
        <w:rPr>
          <w:rFonts w:eastAsia="Times New Roman" w:cs="Times New Roman"/>
          <w:noProof/>
          <w:szCs w:val="26"/>
        </w:rPr>
        <w:t xml:space="preserve"> </w:t>
      </w:r>
      <w:r w:rsidRPr="00800DA3">
        <w:rPr>
          <w:rFonts w:eastAsia="Times New Roman" w:cs="Times New Roman"/>
          <w:noProof/>
          <w:szCs w:val="26"/>
          <w:lang w:val="en-US"/>
        </w:rPr>
        <w:t>for</w:t>
      </w:r>
      <w:r w:rsidRPr="00800DA3">
        <w:rPr>
          <w:rFonts w:eastAsia="Times New Roman" w:cs="Times New Roman"/>
          <w:noProof/>
          <w:szCs w:val="26"/>
        </w:rPr>
        <w:t xml:space="preserve"> </w:t>
      </w:r>
      <w:r w:rsidRPr="00800DA3">
        <w:rPr>
          <w:rFonts w:eastAsia="Times New Roman" w:cs="Times New Roman"/>
          <w:noProof/>
          <w:szCs w:val="26"/>
          <w:lang w:val="en-US"/>
        </w:rPr>
        <w:t>Iron</w:t>
      </w:r>
      <w:r w:rsidRPr="00800DA3">
        <w:rPr>
          <w:rFonts w:eastAsia="Times New Roman" w:cs="Times New Roman"/>
          <w:noProof/>
          <w:szCs w:val="26"/>
        </w:rPr>
        <w:t xml:space="preserve"> (Электронный ресурс). – </w:t>
      </w:r>
      <w:r w:rsidRPr="00800DA3">
        <w:rPr>
          <w:rFonts w:eastAsia="Times New Roman" w:cs="Times New Roman"/>
          <w:noProof/>
          <w:szCs w:val="26"/>
          <w:lang w:val="en-US"/>
        </w:rPr>
        <w:t>URL</w:t>
      </w:r>
      <w:r w:rsidRPr="00800DA3">
        <w:rPr>
          <w:rFonts w:eastAsia="Times New Roman" w:cs="Times New Roman"/>
          <w:noProof/>
          <w:szCs w:val="26"/>
        </w:rPr>
        <w:t xml:space="preserve">: </w:t>
      </w:r>
      <w:r w:rsidRPr="00800DA3">
        <w:rPr>
          <w:rFonts w:eastAsia="Times New Roman" w:cs="Times New Roman"/>
          <w:noProof/>
          <w:szCs w:val="26"/>
          <w:lang w:val="en-US"/>
        </w:rPr>
        <w:t>http</w:t>
      </w:r>
      <w:r w:rsidRPr="00800DA3">
        <w:rPr>
          <w:rFonts w:eastAsia="Times New Roman" w:cs="Times New Roman"/>
          <w:noProof/>
          <w:szCs w:val="26"/>
        </w:rPr>
        <w:t>://</w:t>
      </w:r>
      <w:r w:rsidRPr="00800DA3">
        <w:rPr>
          <w:rFonts w:eastAsia="Times New Roman" w:cs="Times New Roman"/>
          <w:noProof/>
          <w:szCs w:val="26"/>
          <w:lang w:val="en-US"/>
        </w:rPr>
        <w:t>periodictable</w:t>
      </w:r>
      <w:r w:rsidRPr="00800DA3">
        <w:rPr>
          <w:rFonts w:eastAsia="Times New Roman" w:cs="Times New Roman"/>
          <w:noProof/>
          <w:szCs w:val="26"/>
        </w:rPr>
        <w:t>.</w:t>
      </w:r>
      <w:r w:rsidRPr="00800DA3">
        <w:rPr>
          <w:rFonts w:eastAsia="Times New Roman" w:cs="Times New Roman"/>
          <w:noProof/>
          <w:szCs w:val="26"/>
          <w:lang w:val="en-US"/>
        </w:rPr>
        <w:t>com</w:t>
      </w:r>
      <w:r w:rsidRPr="00800DA3">
        <w:rPr>
          <w:rFonts w:eastAsia="Times New Roman" w:cs="Times New Roman"/>
          <w:noProof/>
          <w:szCs w:val="26"/>
        </w:rPr>
        <w:t>/</w:t>
      </w:r>
      <w:r w:rsidRPr="00800DA3">
        <w:rPr>
          <w:rFonts w:eastAsia="Times New Roman" w:cs="Times New Roman"/>
          <w:noProof/>
          <w:szCs w:val="26"/>
          <w:lang w:val="en-US"/>
        </w:rPr>
        <w:t>Ele</w:t>
      </w:r>
      <w:bookmarkStart w:id="193" w:name="Pewriodictable_com_iron"/>
      <w:bookmarkEnd w:id="193"/>
      <w:r w:rsidRPr="00800DA3">
        <w:rPr>
          <w:rFonts w:eastAsia="Times New Roman" w:cs="Times New Roman"/>
          <w:noProof/>
          <w:szCs w:val="26"/>
          <w:lang w:val="en-US"/>
        </w:rPr>
        <w:t>ments</w:t>
      </w:r>
      <w:r w:rsidRPr="00800DA3">
        <w:rPr>
          <w:rFonts w:eastAsia="Times New Roman" w:cs="Times New Roman"/>
          <w:noProof/>
          <w:szCs w:val="26"/>
        </w:rPr>
        <w:t>/026/</w:t>
      </w:r>
      <w:r w:rsidRPr="00800DA3">
        <w:rPr>
          <w:rFonts w:eastAsia="Times New Roman" w:cs="Times New Roman"/>
          <w:noProof/>
          <w:szCs w:val="26"/>
          <w:lang w:val="en-US"/>
        </w:rPr>
        <w:t>data</w:t>
      </w:r>
      <w:r w:rsidRPr="00800DA3">
        <w:rPr>
          <w:rFonts w:eastAsia="Times New Roman" w:cs="Times New Roman"/>
          <w:noProof/>
          <w:szCs w:val="26"/>
        </w:rPr>
        <w:t>.</w:t>
      </w:r>
      <w:r w:rsidRPr="00800DA3">
        <w:rPr>
          <w:rFonts w:eastAsia="Times New Roman" w:cs="Times New Roman"/>
          <w:noProof/>
          <w:szCs w:val="26"/>
          <w:lang w:val="en-US"/>
        </w:rPr>
        <w:t>html</w:t>
      </w:r>
      <w:r w:rsidRPr="00800DA3">
        <w:rPr>
          <w:rFonts w:eastAsia="Times New Roman" w:cs="Times New Roman"/>
          <w:noProof/>
          <w:szCs w:val="26"/>
        </w:rPr>
        <w:t xml:space="preserve"> (дата обращения 16.06.2018).</w:t>
      </w:r>
    </w:p>
    <w:p w14:paraId="618F218D" w14:textId="77777777" w:rsidR="00A32C47" w:rsidRPr="007628FB" w:rsidRDefault="00A32C47" w:rsidP="00A32C47">
      <w:pPr>
        <w:pStyle w:val="a3"/>
        <w:numPr>
          <w:ilvl w:val="0"/>
          <w:numId w:val="26"/>
        </w:numPr>
        <w:ind w:left="0" w:firstLine="0"/>
        <w:rPr>
          <w:rFonts w:eastAsia="Times New Roman" w:cs="Times New Roman"/>
          <w:noProof/>
          <w:szCs w:val="26"/>
          <w:lang w:val="en-US"/>
        </w:rPr>
      </w:pPr>
      <w:r w:rsidRPr="002D4FF7">
        <w:rPr>
          <w:rFonts w:eastAsia="Times New Roman" w:cs="Times New Roman"/>
          <w:noProof/>
          <w:szCs w:val="26"/>
          <w:lang w:val="en-US"/>
        </w:rPr>
        <w:t>Dorogoku</w:t>
      </w:r>
      <w:bookmarkStart w:id="194" w:name="PDorogokupets_Thermodyn_of_iron"/>
      <w:bookmarkEnd w:id="194"/>
      <w:r w:rsidRPr="002D4FF7">
        <w:rPr>
          <w:rFonts w:eastAsia="Times New Roman" w:cs="Times New Roman"/>
          <w:noProof/>
          <w:szCs w:val="26"/>
          <w:lang w:val="en-US"/>
        </w:rPr>
        <w:t>pets P. I. et al. Thermodynamics and Equations of State of Iron to 350 GPa and 6000 K //Scientific reports. – 2017. – Т. 7. – С. 41863.</w:t>
      </w:r>
    </w:p>
    <w:p w14:paraId="26690A16" w14:textId="2D71F1F6" w:rsidR="00AD7159" w:rsidRDefault="00AD7159" w:rsidP="00AD7159">
      <w:pPr>
        <w:pStyle w:val="a3"/>
        <w:numPr>
          <w:ilvl w:val="0"/>
          <w:numId w:val="26"/>
        </w:numPr>
        <w:ind w:left="0" w:firstLine="0"/>
        <w:rPr>
          <w:rFonts w:eastAsia="Times New Roman" w:cs="Times New Roman"/>
          <w:noProof/>
          <w:szCs w:val="26"/>
        </w:rPr>
      </w:pPr>
      <w:r w:rsidRPr="0002072F">
        <w:rPr>
          <w:rFonts w:eastAsia="Times New Roman" w:cs="Times New Roman"/>
          <w:noProof/>
          <w:szCs w:val="26"/>
        </w:rPr>
        <w:t xml:space="preserve">Лаврова О. В. и др. Распределение кислорода в тяжелом жидкометаллическом теплоносителе при его циркуляции </w:t>
      </w:r>
      <w:bookmarkStart w:id="195" w:name="ОЛаврова_Распред_кисл_в_теплонос"/>
      <w:bookmarkEnd w:id="195"/>
      <w:r w:rsidRPr="0002072F">
        <w:rPr>
          <w:rFonts w:eastAsia="Times New Roman" w:cs="Times New Roman"/>
          <w:noProof/>
          <w:szCs w:val="26"/>
        </w:rPr>
        <w:t>по неизотермическому контуру //Вопросы атомной науки и техники. Серия: Ядерно-реакторные константы. – 2017. – №. 3. – С. 89-99.</w:t>
      </w:r>
    </w:p>
    <w:p w14:paraId="7344A3E5" w14:textId="15B69308" w:rsidR="00A32C47" w:rsidRDefault="0009101B" w:rsidP="0009101B">
      <w:pPr>
        <w:pStyle w:val="a3"/>
        <w:numPr>
          <w:ilvl w:val="0"/>
          <w:numId w:val="26"/>
        </w:numPr>
        <w:ind w:left="0" w:firstLine="0"/>
        <w:rPr>
          <w:rFonts w:eastAsia="Times New Roman" w:cs="Times New Roman"/>
          <w:noProof/>
          <w:szCs w:val="26"/>
          <w:lang w:val="en-US"/>
        </w:rPr>
      </w:pPr>
      <w:r w:rsidRPr="0009101B">
        <w:rPr>
          <w:rFonts w:eastAsia="Times New Roman" w:cs="Times New Roman"/>
          <w:noProof/>
          <w:szCs w:val="26"/>
          <w:lang w:val="en-US"/>
        </w:rPr>
        <w:t>Jeon B. et al. Nan</w:t>
      </w:r>
      <w:bookmarkStart w:id="196" w:name="BJeon_Nanoscale_oxidation_MD"/>
      <w:bookmarkEnd w:id="196"/>
      <w:r w:rsidRPr="0009101B">
        <w:rPr>
          <w:rFonts w:eastAsia="Times New Roman" w:cs="Times New Roman"/>
          <w:noProof/>
          <w:szCs w:val="26"/>
          <w:lang w:val="en-US"/>
        </w:rPr>
        <w:t>oscale oxidation and complex oxide growth on single crystal iron surfaces and external electric field effects //Physical Chemistry Chemical Physics. – 2013. – Т. 15. – №. 6. – С. 1821-1830.</w:t>
      </w:r>
    </w:p>
    <w:p w14:paraId="183364D6" w14:textId="582001FB" w:rsidR="00E54223" w:rsidRDefault="00E54223" w:rsidP="00E54223">
      <w:pPr>
        <w:pStyle w:val="a3"/>
        <w:numPr>
          <w:ilvl w:val="0"/>
          <w:numId w:val="26"/>
        </w:numPr>
        <w:ind w:left="0" w:firstLine="0"/>
        <w:rPr>
          <w:rFonts w:eastAsia="Times New Roman" w:cs="Times New Roman"/>
          <w:noProof/>
          <w:szCs w:val="26"/>
          <w:lang w:val="en-US"/>
        </w:rPr>
      </w:pPr>
      <w:r w:rsidRPr="00E54223">
        <w:rPr>
          <w:rFonts w:eastAsia="Times New Roman" w:cs="Times New Roman"/>
          <w:noProof/>
          <w:szCs w:val="26"/>
          <w:lang w:val="en-US"/>
        </w:rPr>
        <w:t>Das N. K. et al. Quantum chemical molecular dynamics study of stress corrosion cracking behavior for fcc Fe and Fe–Cr surfaces //Corrosion Science. – 2008. – Т. 50. – №. 6. – С. 1701-1706.</w:t>
      </w:r>
      <w:bookmarkStart w:id="197" w:name="NDas_Quantum_chemical_MD_Fe_Cr"/>
      <w:bookmarkEnd w:id="197"/>
    </w:p>
    <w:p w14:paraId="1A555180" w14:textId="7C06F630" w:rsidR="005A3CAC" w:rsidRDefault="005A3CAC" w:rsidP="005A3CAC">
      <w:pPr>
        <w:pStyle w:val="a3"/>
        <w:numPr>
          <w:ilvl w:val="0"/>
          <w:numId w:val="26"/>
        </w:numPr>
        <w:ind w:left="0" w:firstLine="0"/>
        <w:rPr>
          <w:rFonts w:eastAsia="Times New Roman" w:cs="Times New Roman"/>
          <w:noProof/>
          <w:szCs w:val="26"/>
          <w:lang w:val="en-US"/>
        </w:rPr>
      </w:pPr>
      <w:r w:rsidRPr="005A3CAC">
        <w:rPr>
          <w:rFonts w:eastAsia="Times New Roman" w:cs="Times New Roman"/>
          <w:noProof/>
          <w:szCs w:val="26"/>
          <w:lang w:val="en-US"/>
        </w:rPr>
        <w:t>Subbara</w:t>
      </w:r>
      <w:bookmarkStart w:id="198" w:name="RSubbaraman_Atom_insig_early_stage_oxida"/>
      <w:bookmarkEnd w:id="198"/>
      <w:r w:rsidRPr="005A3CAC">
        <w:rPr>
          <w:rFonts w:eastAsia="Times New Roman" w:cs="Times New Roman"/>
          <w:noProof/>
          <w:szCs w:val="26"/>
          <w:lang w:val="en-US"/>
        </w:rPr>
        <w:t>man R., Deshmukh S. A., Sankaranarayanan S. K. R. S. Atomistic insights into early stage oxidation and nanoscale oxide growth on Fe (100), Fe (111) and Fe (110) surfaces //The Journal of Physical Chemistry C. – 2013. – Т. 117. – №. 10. – С. 5195-5207.</w:t>
      </w:r>
    </w:p>
    <w:p w14:paraId="321F8AFF" w14:textId="0F474F0E" w:rsidR="002633E5" w:rsidRDefault="002633E5" w:rsidP="00F725BE">
      <w:pPr>
        <w:pStyle w:val="a3"/>
        <w:numPr>
          <w:ilvl w:val="0"/>
          <w:numId w:val="26"/>
        </w:numPr>
        <w:ind w:left="0" w:firstLine="0"/>
        <w:rPr>
          <w:rFonts w:eastAsia="Times New Roman" w:cs="Times New Roman"/>
          <w:noProof/>
          <w:szCs w:val="26"/>
          <w:lang w:val="en-US"/>
        </w:rPr>
      </w:pPr>
      <w:r w:rsidRPr="002633E5">
        <w:rPr>
          <w:rFonts w:eastAsia="Times New Roman" w:cs="Times New Roman"/>
          <w:noProof/>
          <w:szCs w:val="26"/>
          <w:lang w:val="en-US"/>
        </w:rPr>
        <w:t>Malerba L. Molecul</w:t>
      </w:r>
      <w:bookmarkStart w:id="199" w:name="LMalerba_Mol_dyn_cascade_ferum"/>
      <w:bookmarkEnd w:id="199"/>
      <w:r w:rsidRPr="002633E5">
        <w:rPr>
          <w:rFonts w:eastAsia="Times New Roman" w:cs="Times New Roman"/>
          <w:noProof/>
          <w:szCs w:val="26"/>
          <w:lang w:val="en-US"/>
        </w:rPr>
        <w:t>ar dynamics simulation of displacement cascades in α-Fe: A critical review //Journal of nuclear materials. – 2006. – Т. 351. – №. 1-3. – С. 28-38.</w:t>
      </w:r>
    </w:p>
    <w:p w14:paraId="3DB095F7" w14:textId="011103E2" w:rsidR="002633E5" w:rsidRDefault="00F725BE" w:rsidP="00F725BE">
      <w:pPr>
        <w:pStyle w:val="a3"/>
        <w:numPr>
          <w:ilvl w:val="0"/>
          <w:numId w:val="26"/>
        </w:numPr>
        <w:ind w:left="0" w:firstLine="0"/>
        <w:rPr>
          <w:rFonts w:eastAsia="Times New Roman" w:cs="Times New Roman"/>
          <w:noProof/>
          <w:szCs w:val="26"/>
          <w:lang w:val="en-US"/>
        </w:rPr>
      </w:pPr>
      <w:r w:rsidRPr="00F725BE">
        <w:rPr>
          <w:rFonts w:eastAsia="Times New Roman" w:cs="Times New Roman"/>
          <w:noProof/>
          <w:szCs w:val="26"/>
          <w:lang w:val="en-US"/>
        </w:rPr>
        <w:t>Terentyev D. A. et al. Displa</w:t>
      </w:r>
      <w:bookmarkStart w:id="200" w:name="DTerentyev_Displacement_casc_in_Fe_Cr"/>
      <w:bookmarkEnd w:id="200"/>
      <w:r w:rsidRPr="00F725BE">
        <w:rPr>
          <w:rFonts w:eastAsia="Times New Roman" w:cs="Times New Roman"/>
          <w:noProof/>
          <w:szCs w:val="26"/>
          <w:lang w:val="en-US"/>
        </w:rPr>
        <w:t>cement cascades in Fe–Cr: A molecular dynamics study //Journal of nuclear materials. – 2006. – Т. 349. – №. 1-2. – С. 119-132.</w:t>
      </w:r>
    </w:p>
    <w:p w14:paraId="04CEB0C0" w14:textId="107AD5AA" w:rsidR="00F725BE" w:rsidRPr="002D6FE3" w:rsidRDefault="00F725BE" w:rsidP="00F725BE">
      <w:pPr>
        <w:pStyle w:val="a3"/>
        <w:numPr>
          <w:ilvl w:val="0"/>
          <w:numId w:val="26"/>
        </w:numPr>
        <w:ind w:left="0" w:firstLine="0"/>
        <w:rPr>
          <w:rFonts w:eastAsia="Times New Roman" w:cs="Times New Roman"/>
          <w:noProof/>
          <w:szCs w:val="26"/>
          <w:lang w:val="en-US"/>
        </w:rPr>
      </w:pPr>
      <w:r w:rsidRPr="00F725BE">
        <w:rPr>
          <w:rFonts w:eastAsia="Times New Roman" w:cs="Times New Roman"/>
          <w:noProof/>
          <w:szCs w:val="26"/>
          <w:lang w:val="en-US"/>
        </w:rPr>
        <w:t>Malerba L. et al. Mole</w:t>
      </w:r>
      <w:bookmarkStart w:id="201" w:name="LMalerba_Mol_dyn_simul_casc_Fe_Cr"/>
      <w:bookmarkEnd w:id="201"/>
      <w:r w:rsidRPr="00F725BE">
        <w:rPr>
          <w:rFonts w:eastAsia="Times New Roman" w:cs="Times New Roman"/>
          <w:noProof/>
          <w:szCs w:val="26"/>
          <w:lang w:val="en-US"/>
        </w:rPr>
        <w:t>cular dynamics simulation of displacement cascades in Fe–Cr alloys //Journal of Nuclear Materials. – 2004. – Т. 329. – С. 1156-1160.</w:t>
      </w:r>
    </w:p>
    <w:sectPr w:rsidR="00F725BE" w:rsidRPr="002D6FE3" w:rsidSect="00CB2BDF">
      <w:footerReference w:type="default" r:id="rId212"/>
      <w:footerReference w:type="first" r:id="rId213"/>
      <w:pgSz w:w="11906" w:h="16838"/>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12EFE3" w14:textId="77777777" w:rsidR="00F571E5" w:rsidRDefault="00F571E5" w:rsidP="003A7CDB">
      <w:pPr>
        <w:spacing w:line="240" w:lineRule="auto"/>
      </w:pPr>
      <w:r>
        <w:separator/>
      </w:r>
    </w:p>
  </w:endnote>
  <w:endnote w:type="continuationSeparator" w:id="0">
    <w:p w14:paraId="1B75BC46" w14:textId="77777777" w:rsidR="00F571E5" w:rsidRDefault="00F571E5" w:rsidP="003A7C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3772723"/>
      <w:docPartObj>
        <w:docPartGallery w:val="Page Numbers (Bottom of Page)"/>
        <w:docPartUnique/>
      </w:docPartObj>
    </w:sdtPr>
    <w:sdtContent>
      <w:p w14:paraId="3EC3B440" w14:textId="77777777" w:rsidR="00AF40AA" w:rsidRDefault="00AF40AA">
        <w:pPr>
          <w:pStyle w:val="aff3"/>
          <w:jc w:val="center"/>
        </w:pPr>
        <w:r>
          <w:fldChar w:fldCharType="begin"/>
        </w:r>
        <w:r>
          <w:instrText>PAGE   \* MERGEFORMAT</w:instrText>
        </w:r>
        <w:r>
          <w:fldChar w:fldCharType="separate"/>
        </w:r>
        <w:r>
          <w:rPr>
            <w:noProof/>
          </w:rPr>
          <w:t>20</w:t>
        </w:r>
        <w:r>
          <w:fldChar w:fldCharType="end"/>
        </w:r>
      </w:p>
    </w:sdtContent>
  </w:sdt>
  <w:p w14:paraId="74E6DB28" w14:textId="77777777" w:rsidR="00AF40AA" w:rsidRDefault="00AF40AA">
    <w:pPr>
      <w:pStyle w:val="af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3163FA" w14:textId="623B1BAB" w:rsidR="00AF40AA" w:rsidRDefault="00AF40AA">
    <w:pPr>
      <w:pStyle w:val="aff3"/>
      <w:jc w:val="center"/>
    </w:pPr>
  </w:p>
  <w:p w14:paraId="2684B570" w14:textId="77777777" w:rsidR="00AF40AA" w:rsidRDefault="00AF40AA">
    <w:pPr>
      <w:pStyle w:val="af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725D99" w14:textId="77777777" w:rsidR="00F571E5" w:rsidRDefault="00F571E5" w:rsidP="003A7CDB">
      <w:pPr>
        <w:spacing w:line="240" w:lineRule="auto"/>
      </w:pPr>
      <w:r>
        <w:separator/>
      </w:r>
    </w:p>
  </w:footnote>
  <w:footnote w:type="continuationSeparator" w:id="0">
    <w:p w14:paraId="0F3CCF5C" w14:textId="77777777" w:rsidR="00F571E5" w:rsidRDefault="00F571E5" w:rsidP="003A7CD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9012F"/>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655222B"/>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8C63DF5"/>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CE14F01"/>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DEE282B"/>
    <w:multiLevelType w:val="hybridMultilevel"/>
    <w:tmpl w:val="BC6E6C5E"/>
    <w:lvl w:ilvl="0" w:tplc="BC48AB56">
      <w:start w:val="1"/>
      <w:numFmt w:val="decimal"/>
      <w:lvlText w:val="%1)"/>
      <w:lvlJc w:val="left"/>
      <w:pPr>
        <w:ind w:left="1070" w:hanging="360"/>
      </w:pPr>
      <w:rPr>
        <w:rFonts w:ascii="Times New Roman" w:eastAsiaTheme="minorEastAsia" w:hAnsi="Times New Roman" w:cstheme="minorBidi"/>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5" w15:restartNumberingAfterBreak="0">
    <w:nsid w:val="0E6F7412"/>
    <w:multiLevelType w:val="hybridMultilevel"/>
    <w:tmpl w:val="70C81FB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0FB829FB"/>
    <w:multiLevelType w:val="hybridMultilevel"/>
    <w:tmpl w:val="F7F8A5EA"/>
    <w:lvl w:ilvl="0" w:tplc="86F28A74">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7" w15:restartNumberingAfterBreak="0">
    <w:nsid w:val="0FE56AE3"/>
    <w:multiLevelType w:val="hybridMultilevel"/>
    <w:tmpl w:val="BE16EA1A"/>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08D0C24"/>
    <w:multiLevelType w:val="hybridMultilevel"/>
    <w:tmpl w:val="CE869506"/>
    <w:lvl w:ilvl="0" w:tplc="04190001">
      <w:start w:val="1"/>
      <w:numFmt w:val="bullet"/>
      <w:lvlText w:val=""/>
      <w:lvlJc w:val="left"/>
      <w:pPr>
        <w:ind w:left="1070" w:hanging="360"/>
      </w:pPr>
      <w:rPr>
        <w:rFonts w:ascii="Symbol" w:hAnsi="Symbol" w:hint="default"/>
      </w:rPr>
    </w:lvl>
    <w:lvl w:ilvl="1" w:tplc="04190003">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9" w15:restartNumberingAfterBreak="0">
    <w:nsid w:val="254D22FA"/>
    <w:multiLevelType w:val="multilevel"/>
    <w:tmpl w:val="0419001F"/>
    <w:lvl w:ilvl="0">
      <w:start w:val="1"/>
      <w:numFmt w:val="decimal"/>
      <w:lvlText w:val="%1."/>
      <w:lvlJc w:val="left"/>
      <w:pPr>
        <w:ind w:left="1068" w:hanging="360"/>
      </w:pPr>
      <w:rPr>
        <w:rFonts w:hint="default"/>
      </w:r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0" w15:restartNumberingAfterBreak="0">
    <w:nsid w:val="28690B07"/>
    <w:multiLevelType w:val="hybridMultilevel"/>
    <w:tmpl w:val="73ECA57A"/>
    <w:lvl w:ilvl="0" w:tplc="E4AE77E2">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295F4D9D"/>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198529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77C41A7"/>
    <w:multiLevelType w:val="hybridMultilevel"/>
    <w:tmpl w:val="CC3A40DC"/>
    <w:lvl w:ilvl="0" w:tplc="E6FCDFA6">
      <w:start w:val="1"/>
      <w:numFmt w:val="decimal"/>
      <w:lvlText w:val="%1"/>
      <w:lvlJc w:val="left"/>
      <w:pPr>
        <w:ind w:left="2880" w:hanging="360"/>
      </w:pPr>
      <w:rPr>
        <w:rFonts w:hint="default"/>
      </w:r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start w:val="1"/>
      <w:numFmt w:val="decimal"/>
      <w:lvlText w:val="%4."/>
      <w:lvlJc w:val="left"/>
      <w:pPr>
        <w:ind w:left="5040" w:hanging="360"/>
      </w:pPr>
    </w:lvl>
    <w:lvl w:ilvl="4" w:tplc="04190019">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14" w15:restartNumberingAfterBreak="0">
    <w:nsid w:val="3B462AAF"/>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B7E14FC"/>
    <w:multiLevelType w:val="hybridMultilevel"/>
    <w:tmpl w:val="5FFA6572"/>
    <w:lvl w:ilvl="0" w:tplc="44B09450">
      <w:start w:val="1"/>
      <w:numFmt w:val="decimal"/>
      <w:lvlText w:val="%1."/>
      <w:lvlJc w:val="left"/>
      <w:pPr>
        <w:ind w:left="1273" w:hanging="564"/>
      </w:pPr>
      <w:rPr>
        <w:rFonts w:hint="default"/>
        <w:sz w:val="28"/>
        <w:szCs w:val="24"/>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3E0C01F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FBF51D4"/>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0610E08"/>
    <w:multiLevelType w:val="hybridMultilevel"/>
    <w:tmpl w:val="9918BC8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44B09450">
      <w:start w:val="1"/>
      <w:numFmt w:val="decimal"/>
      <w:lvlText w:val="%4."/>
      <w:lvlJc w:val="left"/>
      <w:pPr>
        <w:ind w:left="360" w:hanging="360"/>
      </w:pPr>
      <w:rPr>
        <w:sz w:val="28"/>
        <w:szCs w:val="24"/>
      </w:r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10A4D9B"/>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7FF458D"/>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8AF36DD"/>
    <w:multiLevelType w:val="hybridMultilevel"/>
    <w:tmpl w:val="E0E0A3B2"/>
    <w:lvl w:ilvl="0" w:tplc="D8A4A4A6">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9C37CBF"/>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F3033EB"/>
    <w:multiLevelType w:val="hybridMultilevel"/>
    <w:tmpl w:val="DFCAD80E"/>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4" w15:restartNumberingAfterBreak="0">
    <w:nsid w:val="55210B0E"/>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78C6237"/>
    <w:multiLevelType w:val="hybridMultilevel"/>
    <w:tmpl w:val="ABFC92B0"/>
    <w:lvl w:ilvl="0" w:tplc="0419000F">
      <w:start w:val="1"/>
      <w:numFmt w:val="decimal"/>
      <w:lvlText w:val="%1."/>
      <w:lvlJc w:val="left"/>
      <w:pPr>
        <w:ind w:left="1418" w:hanging="708"/>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6" w15:restartNumberingAfterBreak="0">
    <w:nsid w:val="598805ED"/>
    <w:multiLevelType w:val="multilevel"/>
    <w:tmpl w:val="AF223DA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7" w15:restartNumberingAfterBreak="0">
    <w:nsid w:val="5B226421"/>
    <w:multiLevelType w:val="hybridMultilevel"/>
    <w:tmpl w:val="22F0A912"/>
    <w:lvl w:ilvl="0" w:tplc="E4AE77E2">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CD525D8"/>
    <w:multiLevelType w:val="hybridMultilevel"/>
    <w:tmpl w:val="52723328"/>
    <w:lvl w:ilvl="0" w:tplc="9688756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5D461A34"/>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D8631D2"/>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00311F0"/>
    <w:multiLevelType w:val="hybridMultilevel"/>
    <w:tmpl w:val="BE5EB936"/>
    <w:lvl w:ilvl="0" w:tplc="F3AE1126">
      <w:start w:val="1"/>
      <w:numFmt w:val="decimal"/>
      <w:lvlText w:val="%1."/>
      <w:lvlJc w:val="left"/>
      <w:pPr>
        <w:ind w:left="1571" w:hanging="360"/>
      </w:pPr>
      <w:rPr>
        <w:sz w:val="26"/>
        <w:szCs w:val="26"/>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2" w15:restartNumberingAfterBreak="0">
    <w:nsid w:val="600E32A0"/>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3" w15:restartNumberingAfterBreak="0">
    <w:nsid w:val="60F55B40"/>
    <w:multiLevelType w:val="hybridMultilevel"/>
    <w:tmpl w:val="0D2E153C"/>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34" w15:restartNumberingAfterBreak="0">
    <w:nsid w:val="6515157B"/>
    <w:multiLevelType w:val="multilevel"/>
    <w:tmpl w:val="DB108A7C"/>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rFonts w:ascii="Times New Roman" w:eastAsiaTheme="minorEastAsia" w:hAnsi="Times New Roman" w:cstheme="minorBidi"/>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668253A3"/>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68ED0ED4"/>
    <w:multiLevelType w:val="hybridMultilevel"/>
    <w:tmpl w:val="3DF2DB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9DB4D22"/>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AA577FC"/>
    <w:multiLevelType w:val="hybridMultilevel"/>
    <w:tmpl w:val="125460F2"/>
    <w:lvl w:ilvl="0" w:tplc="0419000F">
      <w:start w:val="1"/>
      <w:numFmt w:val="decimal"/>
      <w:lvlText w:val="%1."/>
      <w:lvlJc w:val="left"/>
      <w:pPr>
        <w:ind w:left="1211" w:hanging="360"/>
      </w:p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9" w15:restartNumberingAfterBreak="0">
    <w:nsid w:val="6ADB2AB3"/>
    <w:multiLevelType w:val="hybridMultilevel"/>
    <w:tmpl w:val="982072B6"/>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0" w15:restartNumberingAfterBreak="0">
    <w:nsid w:val="6BC65838"/>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6FDE6974"/>
    <w:multiLevelType w:val="hybridMultilevel"/>
    <w:tmpl w:val="EE38604C"/>
    <w:lvl w:ilvl="0" w:tplc="0419000F">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42" w15:restartNumberingAfterBreak="0">
    <w:nsid w:val="70357798"/>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748D2694"/>
    <w:multiLevelType w:val="hybridMultilevel"/>
    <w:tmpl w:val="4FC6E240"/>
    <w:lvl w:ilvl="0" w:tplc="6F9C317E">
      <w:start w:val="1"/>
      <w:numFmt w:val="bullet"/>
      <w:lvlText w:val=""/>
      <w:lvlJc w:val="left"/>
      <w:pPr>
        <w:tabs>
          <w:tab w:val="num" w:pos="720"/>
        </w:tabs>
        <w:ind w:left="720" w:hanging="360"/>
      </w:pPr>
      <w:rPr>
        <w:rFonts w:ascii="Wingdings" w:hAnsi="Wingdings" w:hint="default"/>
      </w:rPr>
    </w:lvl>
    <w:lvl w:ilvl="1" w:tplc="3E48BD12" w:tentative="1">
      <w:start w:val="1"/>
      <w:numFmt w:val="bullet"/>
      <w:lvlText w:val=""/>
      <w:lvlJc w:val="left"/>
      <w:pPr>
        <w:tabs>
          <w:tab w:val="num" w:pos="1440"/>
        </w:tabs>
        <w:ind w:left="1440" w:hanging="360"/>
      </w:pPr>
      <w:rPr>
        <w:rFonts w:ascii="Wingdings" w:hAnsi="Wingdings" w:hint="default"/>
      </w:rPr>
    </w:lvl>
    <w:lvl w:ilvl="2" w:tplc="01FA56D6" w:tentative="1">
      <w:start w:val="1"/>
      <w:numFmt w:val="bullet"/>
      <w:lvlText w:val=""/>
      <w:lvlJc w:val="left"/>
      <w:pPr>
        <w:tabs>
          <w:tab w:val="num" w:pos="2160"/>
        </w:tabs>
        <w:ind w:left="2160" w:hanging="360"/>
      </w:pPr>
      <w:rPr>
        <w:rFonts w:ascii="Wingdings" w:hAnsi="Wingdings" w:hint="default"/>
      </w:rPr>
    </w:lvl>
    <w:lvl w:ilvl="3" w:tplc="CC7E750E" w:tentative="1">
      <w:start w:val="1"/>
      <w:numFmt w:val="bullet"/>
      <w:lvlText w:val=""/>
      <w:lvlJc w:val="left"/>
      <w:pPr>
        <w:tabs>
          <w:tab w:val="num" w:pos="2880"/>
        </w:tabs>
        <w:ind w:left="2880" w:hanging="360"/>
      </w:pPr>
      <w:rPr>
        <w:rFonts w:ascii="Wingdings" w:hAnsi="Wingdings" w:hint="default"/>
      </w:rPr>
    </w:lvl>
    <w:lvl w:ilvl="4" w:tplc="1488FAE4" w:tentative="1">
      <w:start w:val="1"/>
      <w:numFmt w:val="bullet"/>
      <w:lvlText w:val=""/>
      <w:lvlJc w:val="left"/>
      <w:pPr>
        <w:tabs>
          <w:tab w:val="num" w:pos="3600"/>
        </w:tabs>
        <w:ind w:left="3600" w:hanging="360"/>
      </w:pPr>
      <w:rPr>
        <w:rFonts w:ascii="Wingdings" w:hAnsi="Wingdings" w:hint="default"/>
      </w:rPr>
    </w:lvl>
    <w:lvl w:ilvl="5" w:tplc="818C491E" w:tentative="1">
      <w:start w:val="1"/>
      <w:numFmt w:val="bullet"/>
      <w:lvlText w:val=""/>
      <w:lvlJc w:val="left"/>
      <w:pPr>
        <w:tabs>
          <w:tab w:val="num" w:pos="4320"/>
        </w:tabs>
        <w:ind w:left="4320" w:hanging="360"/>
      </w:pPr>
      <w:rPr>
        <w:rFonts w:ascii="Wingdings" w:hAnsi="Wingdings" w:hint="default"/>
      </w:rPr>
    </w:lvl>
    <w:lvl w:ilvl="6" w:tplc="5DC48A2A" w:tentative="1">
      <w:start w:val="1"/>
      <w:numFmt w:val="bullet"/>
      <w:lvlText w:val=""/>
      <w:lvlJc w:val="left"/>
      <w:pPr>
        <w:tabs>
          <w:tab w:val="num" w:pos="5040"/>
        </w:tabs>
        <w:ind w:left="5040" w:hanging="360"/>
      </w:pPr>
      <w:rPr>
        <w:rFonts w:ascii="Wingdings" w:hAnsi="Wingdings" w:hint="default"/>
      </w:rPr>
    </w:lvl>
    <w:lvl w:ilvl="7" w:tplc="D4CE8CFE" w:tentative="1">
      <w:start w:val="1"/>
      <w:numFmt w:val="bullet"/>
      <w:lvlText w:val=""/>
      <w:lvlJc w:val="left"/>
      <w:pPr>
        <w:tabs>
          <w:tab w:val="num" w:pos="5760"/>
        </w:tabs>
        <w:ind w:left="5760" w:hanging="360"/>
      </w:pPr>
      <w:rPr>
        <w:rFonts w:ascii="Wingdings" w:hAnsi="Wingdings" w:hint="default"/>
      </w:rPr>
    </w:lvl>
    <w:lvl w:ilvl="8" w:tplc="4CC8F0FE"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AFC60A5"/>
    <w:multiLevelType w:val="hybridMultilevel"/>
    <w:tmpl w:val="236C37AC"/>
    <w:lvl w:ilvl="0" w:tplc="D11846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5" w15:restartNumberingAfterBreak="0">
    <w:nsid w:val="7BFF3D56"/>
    <w:multiLevelType w:val="hybridMultilevel"/>
    <w:tmpl w:val="D6284262"/>
    <w:lvl w:ilvl="0" w:tplc="02408E70">
      <w:start w:val="1"/>
      <w:numFmt w:val="decimal"/>
      <w:lvlText w:val="%1."/>
      <w:lvlJc w:val="left"/>
      <w:pPr>
        <w:ind w:left="1294" w:hanging="444"/>
      </w:pPr>
      <w:rPr>
        <w:rFonts w:hint="default"/>
        <w:color w:val="auto"/>
      </w:rPr>
    </w:lvl>
    <w:lvl w:ilvl="1" w:tplc="04190019" w:tentative="1">
      <w:start w:val="1"/>
      <w:numFmt w:val="lowerLetter"/>
      <w:lvlText w:val="%2."/>
      <w:lvlJc w:val="left"/>
      <w:pPr>
        <w:ind w:left="1930" w:hanging="360"/>
      </w:pPr>
    </w:lvl>
    <w:lvl w:ilvl="2" w:tplc="0419001B" w:tentative="1">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46" w15:restartNumberingAfterBreak="0">
    <w:nsid w:val="7C3A7E69"/>
    <w:multiLevelType w:val="hybridMultilevel"/>
    <w:tmpl w:val="8C32D87C"/>
    <w:lvl w:ilvl="0" w:tplc="BD3E645A">
      <w:start w:val="1"/>
      <w:numFmt w:val="bullet"/>
      <w:lvlText w:val=""/>
      <w:lvlJc w:val="left"/>
      <w:pPr>
        <w:tabs>
          <w:tab w:val="num" w:pos="720"/>
        </w:tabs>
        <w:ind w:left="720" w:hanging="360"/>
      </w:pPr>
      <w:rPr>
        <w:rFonts w:ascii="Wingdings" w:hAnsi="Wingdings" w:hint="default"/>
      </w:rPr>
    </w:lvl>
    <w:lvl w:ilvl="1" w:tplc="584E290A" w:tentative="1">
      <w:start w:val="1"/>
      <w:numFmt w:val="bullet"/>
      <w:lvlText w:val=""/>
      <w:lvlJc w:val="left"/>
      <w:pPr>
        <w:tabs>
          <w:tab w:val="num" w:pos="1440"/>
        </w:tabs>
        <w:ind w:left="1440" w:hanging="360"/>
      </w:pPr>
      <w:rPr>
        <w:rFonts w:ascii="Wingdings" w:hAnsi="Wingdings" w:hint="default"/>
      </w:rPr>
    </w:lvl>
    <w:lvl w:ilvl="2" w:tplc="D44E3A1A" w:tentative="1">
      <w:start w:val="1"/>
      <w:numFmt w:val="bullet"/>
      <w:lvlText w:val=""/>
      <w:lvlJc w:val="left"/>
      <w:pPr>
        <w:tabs>
          <w:tab w:val="num" w:pos="2160"/>
        </w:tabs>
        <w:ind w:left="2160" w:hanging="360"/>
      </w:pPr>
      <w:rPr>
        <w:rFonts w:ascii="Wingdings" w:hAnsi="Wingdings" w:hint="default"/>
      </w:rPr>
    </w:lvl>
    <w:lvl w:ilvl="3" w:tplc="6DB2D77A" w:tentative="1">
      <w:start w:val="1"/>
      <w:numFmt w:val="bullet"/>
      <w:lvlText w:val=""/>
      <w:lvlJc w:val="left"/>
      <w:pPr>
        <w:tabs>
          <w:tab w:val="num" w:pos="2880"/>
        </w:tabs>
        <w:ind w:left="2880" w:hanging="360"/>
      </w:pPr>
      <w:rPr>
        <w:rFonts w:ascii="Wingdings" w:hAnsi="Wingdings" w:hint="default"/>
      </w:rPr>
    </w:lvl>
    <w:lvl w:ilvl="4" w:tplc="E838393A" w:tentative="1">
      <w:start w:val="1"/>
      <w:numFmt w:val="bullet"/>
      <w:lvlText w:val=""/>
      <w:lvlJc w:val="left"/>
      <w:pPr>
        <w:tabs>
          <w:tab w:val="num" w:pos="3600"/>
        </w:tabs>
        <w:ind w:left="3600" w:hanging="360"/>
      </w:pPr>
      <w:rPr>
        <w:rFonts w:ascii="Wingdings" w:hAnsi="Wingdings" w:hint="default"/>
      </w:rPr>
    </w:lvl>
    <w:lvl w:ilvl="5" w:tplc="CDCA725E" w:tentative="1">
      <w:start w:val="1"/>
      <w:numFmt w:val="bullet"/>
      <w:lvlText w:val=""/>
      <w:lvlJc w:val="left"/>
      <w:pPr>
        <w:tabs>
          <w:tab w:val="num" w:pos="4320"/>
        </w:tabs>
        <w:ind w:left="4320" w:hanging="360"/>
      </w:pPr>
      <w:rPr>
        <w:rFonts w:ascii="Wingdings" w:hAnsi="Wingdings" w:hint="default"/>
      </w:rPr>
    </w:lvl>
    <w:lvl w:ilvl="6" w:tplc="01CC5162" w:tentative="1">
      <w:start w:val="1"/>
      <w:numFmt w:val="bullet"/>
      <w:lvlText w:val=""/>
      <w:lvlJc w:val="left"/>
      <w:pPr>
        <w:tabs>
          <w:tab w:val="num" w:pos="5040"/>
        </w:tabs>
        <w:ind w:left="5040" w:hanging="360"/>
      </w:pPr>
      <w:rPr>
        <w:rFonts w:ascii="Wingdings" w:hAnsi="Wingdings" w:hint="default"/>
      </w:rPr>
    </w:lvl>
    <w:lvl w:ilvl="7" w:tplc="9EFCD248" w:tentative="1">
      <w:start w:val="1"/>
      <w:numFmt w:val="bullet"/>
      <w:lvlText w:val=""/>
      <w:lvlJc w:val="left"/>
      <w:pPr>
        <w:tabs>
          <w:tab w:val="num" w:pos="5760"/>
        </w:tabs>
        <w:ind w:left="5760" w:hanging="360"/>
      </w:pPr>
      <w:rPr>
        <w:rFonts w:ascii="Wingdings" w:hAnsi="Wingdings" w:hint="default"/>
      </w:rPr>
    </w:lvl>
    <w:lvl w:ilvl="8" w:tplc="93F6BCAA"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E5313AF"/>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8"/>
  </w:num>
  <w:num w:numId="2">
    <w:abstractNumId w:val="26"/>
  </w:num>
  <w:num w:numId="3">
    <w:abstractNumId w:val="4"/>
  </w:num>
  <w:num w:numId="4">
    <w:abstractNumId w:val="33"/>
  </w:num>
  <w:num w:numId="5">
    <w:abstractNumId w:val="19"/>
  </w:num>
  <w:num w:numId="6">
    <w:abstractNumId w:val="38"/>
  </w:num>
  <w:num w:numId="7">
    <w:abstractNumId w:val="31"/>
  </w:num>
  <w:num w:numId="8">
    <w:abstractNumId w:val="41"/>
  </w:num>
  <w:num w:numId="9">
    <w:abstractNumId w:val="28"/>
  </w:num>
  <w:num w:numId="10">
    <w:abstractNumId w:val="6"/>
  </w:num>
  <w:num w:numId="11">
    <w:abstractNumId w:val="25"/>
  </w:num>
  <w:num w:numId="12">
    <w:abstractNumId w:val="45"/>
  </w:num>
  <w:num w:numId="13">
    <w:abstractNumId w:val="15"/>
  </w:num>
  <w:num w:numId="14">
    <w:abstractNumId w:val="8"/>
  </w:num>
  <w:num w:numId="15">
    <w:abstractNumId w:val="23"/>
  </w:num>
  <w:num w:numId="16">
    <w:abstractNumId w:val="36"/>
  </w:num>
  <w:num w:numId="17">
    <w:abstractNumId w:val="0"/>
  </w:num>
  <w:num w:numId="18">
    <w:abstractNumId w:val="29"/>
  </w:num>
  <w:num w:numId="19">
    <w:abstractNumId w:val="9"/>
  </w:num>
  <w:num w:numId="20">
    <w:abstractNumId w:val="12"/>
  </w:num>
  <w:num w:numId="21">
    <w:abstractNumId w:val="34"/>
  </w:num>
  <w:num w:numId="22">
    <w:abstractNumId w:val="47"/>
  </w:num>
  <w:num w:numId="23">
    <w:abstractNumId w:val="2"/>
  </w:num>
  <w:num w:numId="24">
    <w:abstractNumId w:val="14"/>
  </w:num>
  <w:num w:numId="25">
    <w:abstractNumId w:val="21"/>
  </w:num>
  <w:num w:numId="26">
    <w:abstractNumId w:val="13"/>
  </w:num>
  <w:num w:numId="27">
    <w:abstractNumId w:val="11"/>
  </w:num>
  <w:num w:numId="28">
    <w:abstractNumId w:val="5"/>
  </w:num>
  <w:num w:numId="29">
    <w:abstractNumId w:val="46"/>
  </w:num>
  <w:num w:numId="30">
    <w:abstractNumId w:val="40"/>
  </w:num>
  <w:num w:numId="31">
    <w:abstractNumId w:val="24"/>
  </w:num>
  <w:num w:numId="32">
    <w:abstractNumId w:val="3"/>
  </w:num>
  <w:num w:numId="33">
    <w:abstractNumId w:val="32"/>
  </w:num>
  <w:num w:numId="34">
    <w:abstractNumId w:val="16"/>
  </w:num>
  <w:num w:numId="35">
    <w:abstractNumId w:val="20"/>
  </w:num>
  <w:num w:numId="36">
    <w:abstractNumId w:val="10"/>
  </w:num>
  <w:num w:numId="37">
    <w:abstractNumId w:val="43"/>
  </w:num>
  <w:num w:numId="38">
    <w:abstractNumId w:val="7"/>
  </w:num>
  <w:num w:numId="39">
    <w:abstractNumId w:val="22"/>
  </w:num>
  <w:num w:numId="40">
    <w:abstractNumId w:val="39"/>
  </w:num>
  <w:num w:numId="41">
    <w:abstractNumId w:val="1"/>
  </w:num>
  <w:num w:numId="42">
    <w:abstractNumId w:val="27"/>
  </w:num>
  <w:num w:numId="43">
    <w:abstractNumId w:val="44"/>
  </w:num>
  <w:num w:numId="44">
    <w:abstractNumId w:val="17"/>
  </w:num>
  <w:num w:numId="45">
    <w:abstractNumId w:val="30"/>
  </w:num>
  <w:num w:numId="46">
    <w:abstractNumId w:val="42"/>
  </w:num>
  <w:num w:numId="47">
    <w:abstractNumId w:val="37"/>
  </w:num>
  <w:num w:numId="48">
    <w:abstractNumId w:val="3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995"/>
    <w:rsid w:val="00000256"/>
    <w:rsid w:val="00001BA2"/>
    <w:rsid w:val="000020B0"/>
    <w:rsid w:val="00005B61"/>
    <w:rsid w:val="0000686B"/>
    <w:rsid w:val="00010D04"/>
    <w:rsid w:val="000113EC"/>
    <w:rsid w:val="00011F44"/>
    <w:rsid w:val="0002072F"/>
    <w:rsid w:val="00020924"/>
    <w:rsid w:val="00020CCC"/>
    <w:rsid w:val="00020FA8"/>
    <w:rsid w:val="00023F31"/>
    <w:rsid w:val="0002598F"/>
    <w:rsid w:val="00027C2D"/>
    <w:rsid w:val="000363C0"/>
    <w:rsid w:val="00036BD4"/>
    <w:rsid w:val="00036C33"/>
    <w:rsid w:val="00036E28"/>
    <w:rsid w:val="0004161C"/>
    <w:rsid w:val="00042FF8"/>
    <w:rsid w:val="00043FA2"/>
    <w:rsid w:val="000453AC"/>
    <w:rsid w:val="000471F1"/>
    <w:rsid w:val="000472CB"/>
    <w:rsid w:val="0005047C"/>
    <w:rsid w:val="00051802"/>
    <w:rsid w:val="00051F06"/>
    <w:rsid w:val="000525CC"/>
    <w:rsid w:val="0005369C"/>
    <w:rsid w:val="000537B1"/>
    <w:rsid w:val="00056BC0"/>
    <w:rsid w:val="000646E2"/>
    <w:rsid w:val="00070046"/>
    <w:rsid w:val="00071587"/>
    <w:rsid w:val="00072FD8"/>
    <w:rsid w:val="000732DA"/>
    <w:rsid w:val="00073B44"/>
    <w:rsid w:val="00074092"/>
    <w:rsid w:val="00080823"/>
    <w:rsid w:val="00081905"/>
    <w:rsid w:val="00081F14"/>
    <w:rsid w:val="00082D53"/>
    <w:rsid w:val="0009101B"/>
    <w:rsid w:val="000923E8"/>
    <w:rsid w:val="00094B7B"/>
    <w:rsid w:val="00095642"/>
    <w:rsid w:val="00097CE1"/>
    <w:rsid w:val="000A0CCE"/>
    <w:rsid w:val="000A104D"/>
    <w:rsid w:val="000A1E77"/>
    <w:rsid w:val="000A46A8"/>
    <w:rsid w:val="000A6B3D"/>
    <w:rsid w:val="000A6E35"/>
    <w:rsid w:val="000B020A"/>
    <w:rsid w:val="000B36C8"/>
    <w:rsid w:val="000B400B"/>
    <w:rsid w:val="000B4B5E"/>
    <w:rsid w:val="000B5F38"/>
    <w:rsid w:val="000B6FEB"/>
    <w:rsid w:val="000B7848"/>
    <w:rsid w:val="000C1F17"/>
    <w:rsid w:val="000C2321"/>
    <w:rsid w:val="000C4B6F"/>
    <w:rsid w:val="000C504C"/>
    <w:rsid w:val="000C5EA5"/>
    <w:rsid w:val="000D08C2"/>
    <w:rsid w:val="000D6BAB"/>
    <w:rsid w:val="000D6E76"/>
    <w:rsid w:val="000D7AF0"/>
    <w:rsid w:val="000E0FE4"/>
    <w:rsid w:val="000E3637"/>
    <w:rsid w:val="000E3D0B"/>
    <w:rsid w:val="000E4AAB"/>
    <w:rsid w:val="000E690D"/>
    <w:rsid w:val="000F1039"/>
    <w:rsid w:val="000F67FD"/>
    <w:rsid w:val="00100C34"/>
    <w:rsid w:val="00101792"/>
    <w:rsid w:val="00101F84"/>
    <w:rsid w:val="00107150"/>
    <w:rsid w:val="001105AA"/>
    <w:rsid w:val="00111955"/>
    <w:rsid w:val="001130C6"/>
    <w:rsid w:val="00114CA6"/>
    <w:rsid w:val="00114F7B"/>
    <w:rsid w:val="0011658F"/>
    <w:rsid w:val="00116E02"/>
    <w:rsid w:val="0011774D"/>
    <w:rsid w:val="00122C4F"/>
    <w:rsid w:val="00122F5F"/>
    <w:rsid w:val="00125B95"/>
    <w:rsid w:val="00126F86"/>
    <w:rsid w:val="0012717B"/>
    <w:rsid w:val="00127335"/>
    <w:rsid w:val="00127B75"/>
    <w:rsid w:val="00130707"/>
    <w:rsid w:val="00130F48"/>
    <w:rsid w:val="00131024"/>
    <w:rsid w:val="00133417"/>
    <w:rsid w:val="00133EB9"/>
    <w:rsid w:val="00135851"/>
    <w:rsid w:val="001358DB"/>
    <w:rsid w:val="00137009"/>
    <w:rsid w:val="001465B5"/>
    <w:rsid w:val="0015080D"/>
    <w:rsid w:val="00151315"/>
    <w:rsid w:val="001526FD"/>
    <w:rsid w:val="00152925"/>
    <w:rsid w:val="00155A61"/>
    <w:rsid w:val="00155D44"/>
    <w:rsid w:val="00157308"/>
    <w:rsid w:val="001574B4"/>
    <w:rsid w:val="001576B5"/>
    <w:rsid w:val="00160A14"/>
    <w:rsid w:val="00162D68"/>
    <w:rsid w:val="001655B6"/>
    <w:rsid w:val="00167357"/>
    <w:rsid w:val="00167900"/>
    <w:rsid w:val="0017005F"/>
    <w:rsid w:val="00171395"/>
    <w:rsid w:val="00172245"/>
    <w:rsid w:val="0017406E"/>
    <w:rsid w:val="00174B21"/>
    <w:rsid w:val="00175B9A"/>
    <w:rsid w:val="00182449"/>
    <w:rsid w:val="001851FB"/>
    <w:rsid w:val="00185AE8"/>
    <w:rsid w:val="00185CD7"/>
    <w:rsid w:val="001903A1"/>
    <w:rsid w:val="00191D2A"/>
    <w:rsid w:val="0019354E"/>
    <w:rsid w:val="00193718"/>
    <w:rsid w:val="00194515"/>
    <w:rsid w:val="00196E03"/>
    <w:rsid w:val="00197424"/>
    <w:rsid w:val="001A4799"/>
    <w:rsid w:val="001A5AA3"/>
    <w:rsid w:val="001A6A62"/>
    <w:rsid w:val="001A74E5"/>
    <w:rsid w:val="001A7FE5"/>
    <w:rsid w:val="001B458D"/>
    <w:rsid w:val="001B49F9"/>
    <w:rsid w:val="001B4B6C"/>
    <w:rsid w:val="001B5B77"/>
    <w:rsid w:val="001B7097"/>
    <w:rsid w:val="001C006F"/>
    <w:rsid w:val="001C0F24"/>
    <w:rsid w:val="001C346F"/>
    <w:rsid w:val="001C5A15"/>
    <w:rsid w:val="001D19F1"/>
    <w:rsid w:val="001D369C"/>
    <w:rsid w:val="001D468B"/>
    <w:rsid w:val="001D4773"/>
    <w:rsid w:val="001D68C7"/>
    <w:rsid w:val="001E00DB"/>
    <w:rsid w:val="001E1EE9"/>
    <w:rsid w:val="001E201A"/>
    <w:rsid w:val="001E3CF2"/>
    <w:rsid w:val="001F0D97"/>
    <w:rsid w:val="001F0EDE"/>
    <w:rsid w:val="001F0EEA"/>
    <w:rsid w:val="001F1D4E"/>
    <w:rsid w:val="001F2D41"/>
    <w:rsid w:val="001F30CF"/>
    <w:rsid w:val="001F3D61"/>
    <w:rsid w:val="001F4077"/>
    <w:rsid w:val="001F59D8"/>
    <w:rsid w:val="00201BA7"/>
    <w:rsid w:val="0020288E"/>
    <w:rsid w:val="00202DEE"/>
    <w:rsid w:val="0020327D"/>
    <w:rsid w:val="00205816"/>
    <w:rsid w:val="0020730B"/>
    <w:rsid w:val="00207748"/>
    <w:rsid w:val="002079C8"/>
    <w:rsid w:val="00211A28"/>
    <w:rsid w:val="002146BF"/>
    <w:rsid w:val="00215AEB"/>
    <w:rsid w:val="00217581"/>
    <w:rsid w:val="00221D3F"/>
    <w:rsid w:val="002220F4"/>
    <w:rsid w:val="002267A9"/>
    <w:rsid w:val="00227481"/>
    <w:rsid w:val="00227BAC"/>
    <w:rsid w:val="002303F1"/>
    <w:rsid w:val="0023109A"/>
    <w:rsid w:val="002313BA"/>
    <w:rsid w:val="00231628"/>
    <w:rsid w:val="00234D8A"/>
    <w:rsid w:val="00237EDA"/>
    <w:rsid w:val="00237F74"/>
    <w:rsid w:val="002419C8"/>
    <w:rsid w:val="00244471"/>
    <w:rsid w:val="00246281"/>
    <w:rsid w:val="002478DE"/>
    <w:rsid w:val="00247A96"/>
    <w:rsid w:val="00250B57"/>
    <w:rsid w:val="00251DD8"/>
    <w:rsid w:val="00252BCB"/>
    <w:rsid w:val="002545B7"/>
    <w:rsid w:val="00254AFE"/>
    <w:rsid w:val="00257C28"/>
    <w:rsid w:val="0026096B"/>
    <w:rsid w:val="002612F4"/>
    <w:rsid w:val="002633E4"/>
    <w:rsid w:val="002633E5"/>
    <w:rsid w:val="00267D82"/>
    <w:rsid w:val="00270F2F"/>
    <w:rsid w:val="002755D3"/>
    <w:rsid w:val="00277CCD"/>
    <w:rsid w:val="002803BF"/>
    <w:rsid w:val="002804FE"/>
    <w:rsid w:val="00282777"/>
    <w:rsid w:val="00282BD6"/>
    <w:rsid w:val="0028326B"/>
    <w:rsid w:val="00283D4E"/>
    <w:rsid w:val="00284727"/>
    <w:rsid w:val="00285B9F"/>
    <w:rsid w:val="00285DA7"/>
    <w:rsid w:val="002867F9"/>
    <w:rsid w:val="002876E8"/>
    <w:rsid w:val="00287BD2"/>
    <w:rsid w:val="00290E82"/>
    <w:rsid w:val="00294FCF"/>
    <w:rsid w:val="002A6684"/>
    <w:rsid w:val="002A745B"/>
    <w:rsid w:val="002B1F6A"/>
    <w:rsid w:val="002B235B"/>
    <w:rsid w:val="002B381E"/>
    <w:rsid w:val="002B46AE"/>
    <w:rsid w:val="002B5E7F"/>
    <w:rsid w:val="002B60D5"/>
    <w:rsid w:val="002C2690"/>
    <w:rsid w:val="002C2AA8"/>
    <w:rsid w:val="002C4FA9"/>
    <w:rsid w:val="002C740A"/>
    <w:rsid w:val="002D0DE8"/>
    <w:rsid w:val="002D19D0"/>
    <w:rsid w:val="002D2566"/>
    <w:rsid w:val="002D33C7"/>
    <w:rsid w:val="002D4FF7"/>
    <w:rsid w:val="002D5866"/>
    <w:rsid w:val="002D6FE3"/>
    <w:rsid w:val="002E38B7"/>
    <w:rsid w:val="002E3B53"/>
    <w:rsid w:val="002E7E1F"/>
    <w:rsid w:val="002F1E9A"/>
    <w:rsid w:val="002F7729"/>
    <w:rsid w:val="003031D5"/>
    <w:rsid w:val="00311435"/>
    <w:rsid w:val="0031147E"/>
    <w:rsid w:val="00311B4E"/>
    <w:rsid w:val="00323636"/>
    <w:rsid w:val="003243D3"/>
    <w:rsid w:val="00326FD8"/>
    <w:rsid w:val="003271BB"/>
    <w:rsid w:val="003316A6"/>
    <w:rsid w:val="0033391D"/>
    <w:rsid w:val="003375A0"/>
    <w:rsid w:val="00337925"/>
    <w:rsid w:val="003415C1"/>
    <w:rsid w:val="003429DF"/>
    <w:rsid w:val="00343B91"/>
    <w:rsid w:val="003440F6"/>
    <w:rsid w:val="0034444D"/>
    <w:rsid w:val="00344DD6"/>
    <w:rsid w:val="00350CE6"/>
    <w:rsid w:val="00352F51"/>
    <w:rsid w:val="003542A8"/>
    <w:rsid w:val="00355E00"/>
    <w:rsid w:val="00356962"/>
    <w:rsid w:val="00356E6D"/>
    <w:rsid w:val="003622D8"/>
    <w:rsid w:val="00363FB4"/>
    <w:rsid w:val="00364A49"/>
    <w:rsid w:val="003654C9"/>
    <w:rsid w:val="00365511"/>
    <w:rsid w:val="00365E57"/>
    <w:rsid w:val="003764A1"/>
    <w:rsid w:val="00382353"/>
    <w:rsid w:val="003873D5"/>
    <w:rsid w:val="0039061D"/>
    <w:rsid w:val="00390E25"/>
    <w:rsid w:val="00390FC0"/>
    <w:rsid w:val="00391265"/>
    <w:rsid w:val="0039224D"/>
    <w:rsid w:val="003A2B60"/>
    <w:rsid w:val="003A5DE6"/>
    <w:rsid w:val="003A66EB"/>
    <w:rsid w:val="003A7CDB"/>
    <w:rsid w:val="003B0068"/>
    <w:rsid w:val="003B1D58"/>
    <w:rsid w:val="003B5E83"/>
    <w:rsid w:val="003C0ECE"/>
    <w:rsid w:val="003C1AA2"/>
    <w:rsid w:val="003C2968"/>
    <w:rsid w:val="003C2B02"/>
    <w:rsid w:val="003C2EB8"/>
    <w:rsid w:val="003C48C2"/>
    <w:rsid w:val="003C594F"/>
    <w:rsid w:val="003C5A3D"/>
    <w:rsid w:val="003D1ABB"/>
    <w:rsid w:val="003D5A8F"/>
    <w:rsid w:val="003D5E09"/>
    <w:rsid w:val="003D7B1B"/>
    <w:rsid w:val="003E29DB"/>
    <w:rsid w:val="003E3228"/>
    <w:rsid w:val="003E59CA"/>
    <w:rsid w:val="003E643D"/>
    <w:rsid w:val="003E7C57"/>
    <w:rsid w:val="003F1228"/>
    <w:rsid w:val="003F4AEC"/>
    <w:rsid w:val="003F51D7"/>
    <w:rsid w:val="003F7FCE"/>
    <w:rsid w:val="004029FB"/>
    <w:rsid w:val="00405363"/>
    <w:rsid w:val="004060A7"/>
    <w:rsid w:val="004125E5"/>
    <w:rsid w:val="004144DA"/>
    <w:rsid w:val="00415C59"/>
    <w:rsid w:val="00415F3C"/>
    <w:rsid w:val="00416672"/>
    <w:rsid w:val="004175AC"/>
    <w:rsid w:val="004201A2"/>
    <w:rsid w:val="00422312"/>
    <w:rsid w:val="004233B2"/>
    <w:rsid w:val="00427108"/>
    <w:rsid w:val="00435EEB"/>
    <w:rsid w:val="00437B1E"/>
    <w:rsid w:val="00440F30"/>
    <w:rsid w:val="004418C4"/>
    <w:rsid w:val="0044319B"/>
    <w:rsid w:val="00443255"/>
    <w:rsid w:val="00444DF2"/>
    <w:rsid w:val="004455EF"/>
    <w:rsid w:val="0044795C"/>
    <w:rsid w:val="004501DC"/>
    <w:rsid w:val="004518CC"/>
    <w:rsid w:val="00452565"/>
    <w:rsid w:val="0045297A"/>
    <w:rsid w:val="00454333"/>
    <w:rsid w:val="0045459F"/>
    <w:rsid w:val="00454777"/>
    <w:rsid w:val="004563A4"/>
    <w:rsid w:val="00456F69"/>
    <w:rsid w:val="00457407"/>
    <w:rsid w:val="004607A7"/>
    <w:rsid w:val="00462411"/>
    <w:rsid w:val="004641C2"/>
    <w:rsid w:val="0046535E"/>
    <w:rsid w:val="00465C50"/>
    <w:rsid w:val="004664C3"/>
    <w:rsid w:val="0046675A"/>
    <w:rsid w:val="00466C3B"/>
    <w:rsid w:val="004704B3"/>
    <w:rsid w:val="00473323"/>
    <w:rsid w:val="00474749"/>
    <w:rsid w:val="004750FD"/>
    <w:rsid w:val="00477481"/>
    <w:rsid w:val="00480059"/>
    <w:rsid w:val="00481F76"/>
    <w:rsid w:val="00483703"/>
    <w:rsid w:val="00485A44"/>
    <w:rsid w:val="00485F33"/>
    <w:rsid w:val="004877D9"/>
    <w:rsid w:val="00487DE7"/>
    <w:rsid w:val="00487F25"/>
    <w:rsid w:val="0049042D"/>
    <w:rsid w:val="004919B2"/>
    <w:rsid w:val="00491F7B"/>
    <w:rsid w:val="00493041"/>
    <w:rsid w:val="004A247C"/>
    <w:rsid w:val="004A396C"/>
    <w:rsid w:val="004A5359"/>
    <w:rsid w:val="004A5906"/>
    <w:rsid w:val="004B204E"/>
    <w:rsid w:val="004B3851"/>
    <w:rsid w:val="004B3E74"/>
    <w:rsid w:val="004B58E6"/>
    <w:rsid w:val="004B609C"/>
    <w:rsid w:val="004B6523"/>
    <w:rsid w:val="004B6880"/>
    <w:rsid w:val="004B77BA"/>
    <w:rsid w:val="004B7C00"/>
    <w:rsid w:val="004C01AE"/>
    <w:rsid w:val="004C0D80"/>
    <w:rsid w:val="004C1FA6"/>
    <w:rsid w:val="004C204F"/>
    <w:rsid w:val="004C2EDE"/>
    <w:rsid w:val="004C3024"/>
    <w:rsid w:val="004C72B2"/>
    <w:rsid w:val="004D0961"/>
    <w:rsid w:val="004D4515"/>
    <w:rsid w:val="004D5D55"/>
    <w:rsid w:val="004E23D9"/>
    <w:rsid w:val="004E4782"/>
    <w:rsid w:val="004E51AA"/>
    <w:rsid w:val="004E51E8"/>
    <w:rsid w:val="004E6004"/>
    <w:rsid w:val="004F1520"/>
    <w:rsid w:val="00500365"/>
    <w:rsid w:val="0050099E"/>
    <w:rsid w:val="0050191D"/>
    <w:rsid w:val="00504D5E"/>
    <w:rsid w:val="00506152"/>
    <w:rsid w:val="00506B4C"/>
    <w:rsid w:val="005148FE"/>
    <w:rsid w:val="00514EBE"/>
    <w:rsid w:val="00516153"/>
    <w:rsid w:val="00520B26"/>
    <w:rsid w:val="00521E28"/>
    <w:rsid w:val="0052338C"/>
    <w:rsid w:val="0052368C"/>
    <w:rsid w:val="00532383"/>
    <w:rsid w:val="005323A9"/>
    <w:rsid w:val="00532663"/>
    <w:rsid w:val="00532C01"/>
    <w:rsid w:val="00532CAE"/>
    <w:rsid w:val="005374CB"/>
    <w:rsid w:val="00537631"/>
    <w:rsid w:val="00537910"/>
    <w:rsid w:val="0054095D"/>
    <w:rsid w:val="005415DF"/>
    <w:rsid w:val="005457CB"/>
    <w:rsid w:val="00551789"/>
    <w:rsid w:val="00551CD8"/>
    <w:rsid w:val="005537E9"/>
    <w:rsid w:val="005538C3"/>
    <w:rsid w:val="005562C4"/>
    <w:rsid w:val="005562F0"/>
    <w:rsid w:val="005631D7"/>
    <w:rsid w:val="00571F1E"/>
    <w:rsid w:val="00572633"/>
    <w:rsid w:val="00573E89"/>
    <w:rsid w:val="0057782A"/>
    <w:rsid w:val="005814D2"/>
    <w:rsid w:val="0058443C"/>
    <w:rsid w:val="00584D9F"/>
    <w:rsid w:val="00586AD6"/>
    <w:rsid w:val="00586F02"/>
    <w:rsid w:val="00590D41"/>
    <w:rsid w:val="00596F56"/>
    <w:rsid w:val="005A1F05"/>
    <w:rsid w:val="005A3CAC"/>
    <w:rsid w:val="005A54A5"/>
    <w:rsid w:val="005A79EF"/>
    <w:rsid w:val="005B21DC"/>
    <w:rsid w:val="005B3192"/>
    <w:rsid w:val="005B46D4"/>
    <w:rsid w:val="005B54B4"/>
    <w:rsid w:val="005B591C"/>
    <w:rsid w:val="005B5C49"/>
    <w:rsid w:val="005C0756"/>
    <w:rsid w:val="005C1A5A"/>
    <w:rsid w:val="005C35B4"/>
    <w:rsid w:val="005C387E"/>
    <w:rsid w:val="005C40D6"/>
    <w:rsid w:val="005C498B"/>
    <w:rsid w:val="005C6DAD"/>
    <w:rsid w:val="005C7A65"/>
    <w:rsid w:val="005C7CE7"/>
    <w:rsid w:val="005D10FD"/>
    <w:rsid w:val="005D1C64"/>
    <w:rsid w:val="005D2D27"/>
    <w:rsid w:val="005D3F93"/>
    <w:rsid w:val="005D4027"/>
    <w:rsid w:val="005D4ADA"/>
    <w:rsid w:val="005D4E49"/>
    <w:rsid w:val="005D57FA"/>
    <w:rsid w:val="005E0A19"/>
    <w:rsid w:val="005E2DEF"/>
    <w:rsid w:val="005E4ADF"/>
    <w:rsid w:val="005E600D"/>
    <w:rsid w:val="005F1215"/>
    <w:rsid w:val="005F39B2"/>
    <w:rsid w:val="005F4971"/>
    <w:rsid w:val="005F4C9D"/>
    <w:rsid w:val="00600FA2"/>
    <w:rsid w:val="00605055"/>
    <w:rsid w:val="00607406"/>
    <w:rsid w:val="00610455"/>
    <w:rsid w:val="006109B9"/>
    <w:rsid w:val="006120A6"/>
    <w:rsid w:val="00615B55"/>
    <w:rsid w:val="006162C2"/>
    <w:rsid w:val="006169AF"/>
    <w:rsid w:val="00620B0C"/>
    <w:rsid w:val="0062236E"/>
    <w:rsid w:val="00622E5B"/>
    <w:rsid w:val="00631686"/>
    <w:rsid w:val="00634A2E"/>
    <w:rsid w:val="00634B0C"/>
    <w:rsid w:val="00637972"/>
    <w:rsid w:val="0064155D"/>
    <w:rsid w:val="00641D1F"/>
    <w:rsid w:val="00642237"/>
    <w:rsid w:val="00643C57"/>
    <w:rsid w:val="00643FB9"/>
    <w:rsid w:val="006459B6"/>
    <w:rsid w:val="00646B15"/>
    <w:rsid w:val="00652511"/>
    <w:rsid w:val="00652B21"/>
    <w:rsid w:val="00652C42"/>
    <w:rsid w:val="00653775"/>
    <w:rsid w:val="00655317"/>
    <w:rsid w:val="00655B79"/>
    <w:rsid w:val="00665D18"/>
    <w:rsid w:val="00667C7A"/>
    <w:rsid w:val="00670314"/>
    <w:rsid w:val="0067539A"/>
    <w:rsid w:val="0068261B"/>
    <w:rsid w:val="006842E3"/>
    <w:rsid w:val="00690C28"/>
    <w:rsid w:val="00691A37"/>
    <w:rsid w:val="006947D8"/>
    <w:rsid w:val="006952FD"/>
    <w:rsid w:val="0069703E"/>
    <w:rsid w:val="006973C1"/>
    <w:rsid w:val="006977F8"/>
    <w:rsid w:val="006A0638"/>
    <w:rsid w:val="006A6C87"/>
    <w:rsid w:val="006B0844"/>
    <w:rsid w:val="006B45B7"/>
    <w:rsid w:val="006B50D7"/>
    <w:rsid w:val="006B5433"/>
    <w:rsid w:val="006B6079"/>
    <w:rsid w:val="006B7BF7"/>
    <w:rsid w:val="006C0EA9"/>
    <w:rsid w:val="006C63FD"/>
    <w:rsid w:val="006D0ACB"/>
    <w:rsid w:val="006D2B56"/>
    <w:rsid w:val="006D3881"/>
    <w:rsid w:val="006D571D"/>
    <w:rsid w:val="006E36FF"/>
    <w:rsid w:val="006E5B2A"/>
    <w:rsid w:val="006E70E4"/>
    <w:rsid w:val="006E7B4F"/>
    <w:rsid w:val="006F11A2"/>
    <w:rsid w:val="006F1400"/>
    <w:rsid w:val="006F1B36"/>
    <w:rsid w:val="006F3573"/>
    <w:rsid w:val="006F5089"/>
    <w:rsid w:val="006F5E4A"/>
    <w:rsid w:val="006F7F49"/>
    <w:rsid w:val="00700084"/>
    <w:rsid w:val="00702827"/>
    <w:rsid w:val="00707F06"/>
    <w:rsid w:val="00710FBB"/>
    <w:rsid w:val="00710FCB"/>
    <w:rsid w:val="00712AAE"/>
    <w:rsid w:val="00715454"/>
    <w:rsid w:val="007221CE"/>
    <w:rsid w:val="00723884"/>
    <w:rsid w:val="007302CF"/>
    <w:rsid w:val="007332C8"/>
    <w:rsid w:val="00743D55"/>
    <w:rsid w:val="00745629"/>
    <w:rsid w:val="007461E1"/>
    <w:rsid w:val="00747970"/>
    <w:rsid w:val="00750AD7"/>
    <w:rsid w:val="007524CB"/>
    <w:rsid w:val="0075481E"/>
    <w:rsid w:val="00757E50"/>
    <w:rsid w:val="007628FB"/>
    <w:rsid w:val="007635B3"/>
    <w:rsid w:val="00766EDB"/>
    <w:rsid w:val="00767D0D"/>
    <w:rsid w:val="00772B45"/>
    <w:rsid w:val="00774FF6"/>
    <w:rsid w:val="00775362"/>
    <w:rsid w:val="007753F7"/>
    <w:rsid w:val="007755BF"/>
    <w:rsid w:val="00776ACD"/>
    <w:rsid w:val="0077767B"/>
    <w:rsid w:val="00782CF3"/>
    <w:rsid w:val="00782E01"/>
    <w:rsid w:val="00782F5D"/>
    <w:rsid w:val="00784CBC"/>
    <w:rsid w:val="007A64F1"/>
    <w:rsid w:val="007A6D3E"/>
    <w:rsid w:val="007B0572"/>
    <w:rsid w:val="007B1080"/>
    <w:rsid w:val="007B207A"/>
    <w:rsid w:val="007B3B1B"/>
    <w:rsid w:val="007B3D70"/>
    <w:rsid w:val="007B7420"/>
    <w:rsid w:val="007B7927"/>
    <w:rsid w:val="007C1682"/>
    <w:rsid w:val="007C2029"/>
    <w:rsid w:val="007C26E2"/>
    <w:rsid w:val="007C6636"/>
    <w:rsid w:val="007C782F"/>
    <w:rsid w:val="007C7ACC"/>
    <w:rsid w:val="007D4B3A"/>
    <w:rsid w:val="007E12D2"/>
    <w:rsid w:val="007E191E"/>
    <w:rsid w:val="007E1D0A"/>
    <w:rsid w:val="007E3D1A"/>
    <w:rsid w:val="007E56A7"/>
    <w:rsid w:val="007E5B3F"/>
    <w:rsid w:val="007E5EE5"/>
    <w:rsid w:val="007E792F"/>
    <w:rsid w:val="007E7A05"/>
    <w:rsid w:val="007F0F83"/>
    <w:rsid w:val="007F65BB"/>
    <w:rsid w:val="007F686F"/>
    <w:rsid w:val="00800DA3"/>
    <w:rsid w:val="00801592"/>
    <w:rsid w:val="00801A94"/>
    <w:rsid w:val="00803310"/>
    <w:rsid w:val="0080383C"/>
    <w:rsid w:val="00804092"/>
    <w:rsid w:val="008056EF"/>
    <w:rsid w:val="00811036"/>
    <w:rsid w:val="00813C98"/>
    <w:rsid w:val="00817A8D"/>
    <w:rsid w:val="00820F87"/>
    <w:rsid w:val="00821ECB"/>
    <w:rsid w:val="00824500"/>
    <w:rsid w:val="008254B4"/>
    <w:rsid w:val="00827D54"/>
    <w:rsid w:val="00832380"/>
    <w:rsid w:val="008339D5"/>
    <w:rsid w:val="008361C3"/>
    <w:rsid w:val="00837779"/>
    <w:rsid w:val="00840288"/>
    <w:rsid w:val="008421B2"/>
    <w:rsid w:val="0084250E"/>
    <w:rsid w:val="00844829"/>
    <w:rsid w:val="00844890"/>
    <w:rsid w:val="008468A2"/>
    <w:rsid w:val="00850906"/>
    <w:rsid w:val="0085210F"/>
    <w:rsid w:val="00854AF2"/>
    <w:rsid w:val="00857C2A"/>
    <w:rsid w:val="00861FF7"/>
    <w:rsid w:val="00864B1D"/>
    <w:rsid w:val="008650A4"/>
    <w:rsid w:val="00865413"/>
    <w:rsid w:val="00865889"/>
    <w:rsid w:val="00865A83"/>
    <w:rsid w:val="0086690B"/>
    <w:rsid w:val="0086789E"/>
    <w:rsid w:val="0087038C"/>
    <w:rsid w:val="008708F0"/>
    <w:rsid w:val="0087352C"/>
    <w:rsid w:val="00873C7F"/>
    <w:rsid w:val="0087504E"/>
    <w:rsid w:val="00876D93"/>
    <w:rsid w:val="008809E2"/>
    <w:rsid w:val="00881530"/>
    <w:rsid w:val="00881A66"/>
    <w:rsid w:val="008834E4"/>
    <w:rsid w:val="0088699C"/>
    <w:rsid w:val="00886D2B"/>
    <w:rsid w:val="008873D4"/>
    <w:rsid w:val="00887FAE"/>
    <w:rsid w:val="0089069E"/>
    <w:rsid w:val="00892C68"/>
    <w:rsid w:val="008941FB"/>
    <w:rsid w:val="008A1380"/>
    <w:rsid w:val="008A4985"/>
    <w:rsid w:val="008A5181"/>
    <w:rsid w:val="008B0C16"/>
    <w:rsid w:val="008B4061"/>
    <w:rsid w:val="008B4B33"/>
    <w:rsid w:val="008B5389"/>
    <w:rsid w:val="008B5B3F"/>
    <w:rsid w:val="008C1219"/>
    <w:rsid w:val="008C2860"/>
    <w:rsid w:val="008C2FF4"/>
    <w:rsid w:val="008C30FE"/>
    <w:rsid w:val="008C4030"/>
    <w:rsid w:val="008C435F"/>
    <w:rsid w:val="008C5501"/>
    <w:rsid w:val="008D1ACF"/>
    <w:rsid w:val="008D3F56"/>
    <w:rsid w:val="008D4E60"/>
    <w:rsid w:val="008D65F5"/>
    <w:rsid w:val="008D6D01"/>
    <w:rsid w:val="008E04A2"/>
    <w:rsid w:val="008E3548"/>
    <w:rsid w:val="008E3FD4"/>
    <w:rsid w:val="008E5585"/>
    <w:rsid w:val="008F3D43"/>
    <w:rsid w:val="008F4AD3"/>
    <w:rsid w:val="008F5A2C"/>
    <w:rsid w:val="008F75C6"/>
    <w:rsid w:val="0090122C"/>
    <w:rsid w:val="009021E5"/>
    <w:rsid w:val="00902762"/>
    <w:rsid w:val="00902A4B"/>
    <w:rsid w:val="009053E3"/>
    <w:rsid w:val="00911EA0"/>
    <w:rsid w:val="00912221"/>
    <w:rsid w:val="00913E28"/>
    <w:rsid w:val="00915C5B"/>
    <w:rsid w:val="009165A1"/>
    <w:rsid w:val="00917106"/>
    <w:rsid w:val="009210F5"/>
    <w:rsid w:val="00923D8C"/>
    <w:rsid w:val="009256D0"/>
    <w:rsid w:val="009270E4"/>
    <w:rsid w:val="009363DF"/>
    <w:rsid w:val="00941ABD"/>
    <w:rsid w:val="009433E2"/>
    <w:rsid w:val="00943536"/>
    <w:rsid w:val="00943AD3"/>
    <w:rsid w:val="00946933"/>
    <w:rsid w:val="0095047B"/>
    <w:rsid w:val="00951D55"/>
    <w:rsid w:val="009571D1"/>
    <w:rsid w:val="00961465"/>
    <w:rsid w:val="0096434C"/>
    <w:rsid w:val="00965A7B"/>
    <w:rsid w:val="009660BF"/>
    <w:rsid w:val="00966D61"/>
    <w:rsid w:val="009674B8"/>
    <w:rsid w:val="00972633"/>
    <w:rsid w:val="009762B0"/>
    <w:rsid w:val="0097699D"/>
    <w:rsid w:val="009815FB"/>
    <w:rsid w:val="00981B8A"/>
    <w:rsid w:val="0098420D"/>
    <w:rsid w:val="00984352"/>
    <w:rsid w:val="00985E90"/>
    <w:rsid w:val="00990203"/>
    <w:rsid w:val="00990997"/>
    <w:rsid w:val="00990DEA"/>
    <w:rsid w:val="009921AA"/>
    <w:rsid w:val="00993077"/>
    <w:rsid w:val="00994F75"/>
    <w:rsid w:val="0099639C"/>
    <w:rsid w:val="009967D6"/>
    <w:rsid w:val="0099728C"/>
    <w:rsid w:val="009A3DE5"/>
    <w:rsid w:val="009A5A63"/>
    <w:rsid w:val="009A76D3"/>
    <w:rsid w:val="009B1DC1"/>
    <w:rsid w:val="009B5DE6"/>
    <w:rsid w:val="009B623D"/>
    <w:rsid w:val="009C1160"/>
    <w:rsid w:val="009C1E13"/>
    <w:rsid w:val="009C297D"/>
    <w:rsid w:val="009C311D"/>
    <w:rsid w:val="009C46A1"/>
    <w:rsid w:val="009C4869"/>
    <w:rsid w:val="009C5396"/>
    <w:rsid w:val="009C635E"/>
    <w:rsid w:val="009D0236"/>
    <w:rsid w:val="009D13F7"/>
    <w:rsid w:val="009D15AA"/>
    <w:rsid w:val="009D2514"/>
    <w:rsid w:val="009D3B1B"/>
    <w:rsid w:val="009D4FDB"/>
    <w:rsid w:val="009D79A4"/>
    <w:rsid w:val="009D7CA8"/>
    <w:rsid w:val="009E3B2E"/>
    <w:rsid w:val="009E4116"/>
    <w:rsid w:val="009E4FDF"/>
    <w:rsid w:val="009E5E42"/>
    <w:rsid w:val="009E7DDC"/>
    <w:rsid w:val="009F0B27"/>
    <w:rsid w:val="009F1C6B"/>
    <w:rsid w:val="009F390E"/>
    <w:rsid w:val="009F543E"/>
    <w:rsid w:val="00A00F13"/>
    <w:rsid w:val="00A03593"/>
    <w:rsid w:val="00A052C0"/>
    <w:rsid w:val="00A07BA6"/>
    <w:rsid w:val="00A11014"/>
    <w:rsid w:val="00A122E4"/>
    <w:rsid w:val="00A14F4E"/>
    <w:rsid w:val="00A2281B"/>
    <w:rsid w:val="00A2307E"/>
    <w:rsid w:val="00A32C47"/>
    <w:rsid w:val="00A333C2"/>
    <w:rsid w:val="00A33A3A"/>
    <w:rsid w:val="00A34112"/>
    <w:rsid w:val="00A36076"/>
    <w:rsid w:val="00A37587"/>
    <w:rsid w:val="00A37A9C"/>
    <w:rsid w:val="00A40173"/>
    <w:rsid w:val="00A4094B"/>
    <w:rsid w:val="00A40B92"/>
    <w:rsid w:val="00A42423"/>
    <w:rsid w:val="00A4479E"/>
    <w:rsid w:val="00A45F49"/>
    <w:rsid w:val="00A61C83"/>
    <w:rsid w:val="00A62E72"/>
    <w:rsid w:val="00A63C0E"/>
    <w:rsid w:val="00A642AE"/>
    <w:rsid w:val="00A663B7"/>
    <w:rsid w:val="00A719EF"/>
    <w:rsid w:val="00A71F19"/>
    <w:rsid w:val="00A743EA"/>
    <w:rsid w:val="00A74C21"/>
    <w:rsid w:val="00A76764"/>
    <w:rsid w:val="00A80442"/>
    <w:rsid w:val="00A80626"/>
    <w:rsid w:val="00A8236F"/>
    <w:rsid w:val="00A87ACB"/>
    <w:rsid w:val="00A90E4D"/>
    <w:rsid w:val="00A91B5D"/>
    <w:rsid w:val="00A920F6"/>
    <w:rsid w:val="00A927DE"/>
    <w:rsid w:val="00A959DF"/>
    <w:rsid w:val="00A95EDA"/>
    <w:rsid w:val="00A96D00"/>
    <w:rsid w:val="00A97432"/>
    <w:rsid w:val="00A977C7"/>
    <w:rsid w:val="00A978BE"/>
    <w:rsid w:val="00A979E9"/>
    <w:rsid w:val="00AA17C8"/>
    <w:rsid w:val="00AA1F02"/>
    <w:rsid w:val="00AA251E"/>
    <w:rsid w:val="00AA2783"/>
    <w:rsid w:val="00AA2995"/>
    <w:rsid w:val="00AA3E18"/>
    <w:rsid w:val="00AA4567"/>
    <w:rsid w:val="00AB0B42"/>
    <w:rsid w:val="00AB0FCA"/>
    <w:rsid w:val="00AB33E5"/>
    <w:rsid w:val="00AC112B"/>
    <w:rsid w:val="00AC374D"/>
    <w:rsid w:val="00AC3EC1"/>
    <w:rsid w:val="00AC484E"/>
    <w:rsid w:val="00AC58D4"/>
    <w:rsid w:val="00AC5B04"/>
    <w:rsid w:val="00AC5F54"/>
    <w:rsid w:val="00AC6928"/>
    <w:rsid w:val="00AD6AD9"/>
    <w:rsid w:val="00AD6D82"/>
    <w:rsid w:val="00AD7159"/>
    <w:rsid w:val="00AE0508"/>
    <w:rsid w:val="00AE1005"/>
    <w:rsid w:val="00AE1195"/>
    <w:rsid w:val="00AE14D1"/>
    <w:rsid w:val="00AE1D26"/>
    <w:rsid w:val="00AE25E1"/>
    <w:rsid w:val="00AE58E7"/>
    <w:rsid w:val="00AE7A6E"/>
    <w:rsid w:val="00AF1782"/>
    <w:rsid w:val="00AF2531"/>
    <w:rsid w:val="00AF3345"/>
    <w:rsid w:val="00AF40AA"/>
    <w:rsid w:val="00AF4603"/>
    <w:rsid w:val="00AF4866"/>
    <w:rsid w:val="00AF641D"/>
    <w:rsid w:val="00AF759E"/>
    <w:rsid w:val="00AF7869"/>
    <w:rsid w:val="00B01C82"/>
    <w:rsid w:val="00B028A9"/>
    <w:rsid w:val="00B07447"/>
    <w:rsid w:val="00B1031E"/>
    <w:rsid w:val="00B138A4"/>
    <w:rsid w:val="00B2049A"/>
    <w:rsid w:val="00B2052E"/>
    <w:rsid w:val="00B2391C"/>
    <w:rsid w:val="00B25A54"/>
    <w:rsid w:val="00B26336"/>
    <w:rsid w:val="00B33D63"/>
    <w:rsid w:val="00B33EBF"/>
    <w:rsid w:val="00B35AF8"/>
    <w:rsid w:val="00B37F03"/>
    <w:rsid w:val="00B44B44"/>
    <w:rsid w:val="00B46C60"/>
    <w:rsid w:val="00B47473"/>
    <w:rsid w:val="00B475A2"/>
    <w:rsid w:val="00B528D1"/>
    <w:rsid w:val="00B52B88"/>
    <w:rsid w:val="00B53399"/>
    <w:rsid w:val="00B603F6"/>
    <w:rsid w:val="00B60AA8"/>
    <w:rsid w:val="00B614CC"/>
    <w:rsid w:val="00B6212B"/>
    <w:rsid w:val="00B633AB"/>
    <w:rsid w:val="00B63B75"/>
    <w:rsid w:val="00B64EF3"/>
    <w:rsid w:val="00B66B5B"/>
    <w:rsid w:val="00B71A5E"/>
    <w:rsid w:val="00B72EC8"/>
    <w:rsid w:val="00B7349F"/>
    <w:rsid w:val="00B762B6"/>
    <w:rsid w:val="00B8036A"/>
    <w:rsid w:val="00B822FA"/>
    <w:rsid w:val="00B84741"/>
    <w:rsid w:val="00B91729"/>
    <w:rsid w:val="00B9292A"/>
    <w:rsid w:val="00B9385E"/>
    <w:rsid w:val="00B941CB"/>
    <w:rsid w:val="00B949CC"/>
    <w:rsid w:val="00BA01DF"/>
    <w:rsid w:val="00BA15DD"/>
    <w:rsid w:val="00BA3177"/>
    <w:rsid w:val="00BA5877"/>
    <w:rsid w:val="00BB32D5"/>
    <w:rsid w:val="00BB6506"/>
    <w:rsid w:val="00BC3D92"/>
    <w:rsid w:val="00BC4CF4"/>
    <w:rsid w:val="00BC4EBA"/>
    <w:rsid w:val="00BC6C7C"/>
    <w:rsid w:val="00BC6CA7"/>
    <w:rsid w:val="00BC6D20"/>
    <w:rsid w:val="00BC7188"/>
    <w:rsid w:val="00BD3799"/>
    <w:rsid w:val="00BD3BB8"/>
    <w:rsid w:val="00BD49B3"/>
    <w:rsid w:val="00BD4BBB"/>
    <w:rsid w:val="00BD5289"/>
    <w:rsid w:val="00BD5C59"/>
    <w:rsid w:val="00BD68B3"/>
    <w:rsid w:val="00BE0A40"/>
    <w:rsid w:val="00BE1382"/>
    <w:rsid w:val="00BE1D7C"/>
    <w:rsid w:val="00BE1DC8"/>
    <w:rsid w:val="00BE3C6C"/>
    <w:rsid w:val="00BE64FB"/>
    <w:rsid w:val="00BE7D17"/>
    <w:rsid w:val="00BF3C78"/>
    <w:rsid w:val="00BF40FC"/>
    <w:rsid w:val="00BF5462"/>
    <w:rsid w:val="00BF59D2"/>
    <w:rsid w:val="00BF65A8"/>
    <w:rsid w:val="00C00BB6"/>
    <w:rsid w:val="00C00E7C"/>
    <w:rsid w:val="00C00F5F"/>
    <w:rsid w:val="00C00FD7"/>
    <w:rsid w:val="00C03066"/>
    <w:rsid w:val="00C037EA"/>
    <w:rsid w:val="00C03A8E"/>
    <w:rsid w:val="00C05B8A"/>
    <w:rsid w:val="00C05FB0"/>
    <w:rsid w:val="00C06E33"/>
    <w:rsid w:val="00C1132D"/>
    <w:rsid w:val="00C1229E"/>
    <w:rsid w:val="00C1263B"/>
    <w:rsid w:val="00C137A7"/>
    <w:rsid w:val="00C14C5C"/>
    <w:rsid w:val="00C153EC"/>
    <w:rsid w:val="00C1590F"/>
    <w:rsid w:val="00C1623A"/>
    <w:rsid w:val="00C16FC4"/>
    <w:rsid w:val="00C1756D"/>
    <w:rsid w:val="00C2251E"/>
    <w:rsid w:val="00C24035"/>
    <w:rsid w:val="00C24631"/>
    <w:rsid w:val="00C2538A"/>
    <w:rsid w:val="00C256B6"/>
    <w:rsid w:val="00C31750"/>
    <w:rsid w:val="00C3273D"/>
    <w:rsid w:val="00C33B08"/>
    <w:rsid w:val="00C349AB"/>
    <w:rsid w:val="00C35B83"/>
    <w:rsid w:val="00C374CF"/>
    <w:rsid w:val="00C37762"/>
    <w:rsid w:val="00C4153B"/>
    <w:rsid w:val="00C418D8"/>
    <w:rsid w:val="00C423E9"/>
    <w:rsid w:val="00C425CC"/>
    <w:rsid w:val="00C5003C"/>
    <w:rsid w:val="00C5028A"/>
    <w:rsid w:val="00C51AC7"/>
    <w:rsid w:val="00C53E6B"/>
    <w:rsid w:val="00C57FBB"/>
    <w:rsid w:val="00C60DE1"/>
    <w:rsid w:val="00C63235"/>
    <w:rsid w:val="00C678BE"/>
    <w:rsid w:val="00C67CEC"/>
    <w:rsid w:val="00C7364F"/>
    <w:rsid w:val="00C73EA6"/>
    <w:rsid w:val="00C73FB0"/>
    <w:rsid w:val="00C74D61"/>
    <w:rsid w:val="00C82481"/>
    <w:rsid w:val="00C8251C"/>
    <w:rsid w:val="00C82AFD"/>
    <w:rsid w:val="00C82DF0"/>
    <w:rsid w:val="00C832B8"/>
    <w:rsid w:val="00C835AA"/>
    <w:rsid w:val="00C84645"/>
    <w:rsid w:val="00C846BA"/>
    <w:rsid w:val="00C856A1"/>
    <w:rsid w:val="00C85E7C"/>
    <w:rsid w:val="00C86121"/>
    <w:rsid w:val="00C869E7"/>
    <w:rsid w:val="00C9296F"/>
    <w:rsid w:val="00C941AA"/>
    <w:rsid w:val="00CA1047"/>
    <w:rsid w:val="00CA24D0"/>
    <w:rsid w:val="00CA327D"/>
    <w:rsid w:val="00CA3D85"/>
    <w:rsid w:val="00CA48C7"/>
    <w:rsid w:val="00CA734D"/>
    <w:rsid w:val="00CB1A8F"/>
    <w:rsid w:val="00CB2BDF"/>
    <w:rsid w:val="00CB4324"/>
    <w:rsid w:val="00CB51A0"/>
    <w:rsid w:val="00CB693A"/>
    <w:rsid w:val="00CC256A"/>
    <w:rsid w:val="00CC32D6"/>
    <w:rsid w:val="00CC4709"/>
    <w:rsid w:val="00CC4ACC"/>
    <w:rsid w:val="00CC6C28"/>
    <w:rsid w:val="00CD0038"/>
    <w:rsid w:val="00CD279C"/>
    <w:rsid w:val="00CD5345"/>
    <w:rsid w:val="00CD5CA6"/>
    <w:rsid w:val="00CE1479"/>
    <w:rsid w:val="00CE343A"/>
    <w:rsid w:val="00CF2A01"/>
    <w:rsid w:val="00CF4AF7"/>
    <w:rsid w:val="00CF7475"/>
    <w:rsid w:val="00CF782F"/>
    <w:rsid w:val="00D0034C"/>
    <w:rsid w:val="00D00A72"/>
    <w:rsid w:val="00D013F9"/>
    <w:rsid w:val="00D01514"/>
    <w:rsid w:val="00D03A62"/>
    <w:rsid w:val="00D078D0"/>
    <w:rsid w:val="00D12869"/>
    <w:rsid w:val="00D12AB3"/>
    <w:rsid w:val="00D13B64"/>
    <w:rsid w:val="00D1566C"/>
    <w:rsid w:val="00D17ED1"/>
    <w:rsid w:val="00D2416C"/>
    <w:rsid w:val="00D24C24"/>
    <w:rsid w:val="00D26149"/>
    <w:rsid w:val="00D263A0"/>
    <w:rsid w:val="00D2692B"/>
    <w:rsid w:val="00D30204"/>
    <w:rsid w:val="00D31293"/>
    <w:rsid w:val="00D40E11"/>
    <w:rsid w:val="00D4118C"/>
    <w:rsid w:val="00D41EDA"/>
    <w:rsid w:val="00D41F7B"/>
    <w:rsid w:val="00D438B3"/>
    <w:rsid w:val="00D43A1E"/>
    <w:rsid w:val="00D443DE"/>
    <w:rsid w:val="00D44820"/>
    <w:rsid w:val="00D47B0A"/>
    <w:rsid w:val="00D50A9B"/>
    <w:rsid w:val="00D52158"/>
    <w:rsid w:val="00D55B53"/>
    <w:rsid w:val="00D55D33"/>
    <w:rsid w:val="00D562CB"/>
    <w:rsid w:val="00D56825"/>
    <w:rsid w:val="00D602D1"/>
    <w:rsid w:val="00D61855"/>
    <w:rsid w:val="00D6309A"/>
    <w:rsid w:val="00D63365"/>
    <w:rsid w:val="00D6456A"/>
    <w:rsid w:val="00D71684"/>
    <w:rsid w:val="00D72331"/>
    <w:rsid w:val="00D74077"/>
    <w:rsid w:val="00D74FFC"/>
    <w:rsid w:val="00D81A51"/>
    <w:rsid w:val="00D87536"/>
    <w:rsid w:val="00D9002B"/>
    <w:rsid w:val="00D922CD"/>
    <w:rsid w:val="00D97515"/>
    <w:rsid w:val="00D97CB2"/>
    <w:rsid w:val="00DA14C4"/>
    <w:rsid w:val="00DA4C2F"/>
    <w:rsid w:val="00DB1D27"/>
    <w:rsid w:val="00DB2B58"/>
    <w:rsid w:val="00DB2FD8"/>
    <w:rsid w:val="00DB389F"/>
    <w:rsid w:val="00DB3ED9"/>
    <w:rsid w:val="00DB48CF"/>
    <w:rsid w:val="00DB5AAC"/>
    <w:rsid w:val="00DB64D1"/>
    <w:rsid w:val="00DB751A"/>
    <w:rsid w:val="00DC04DE"/>
    <w:rsid w:val="00DC09CD"/>
    <w:rsid w:val="00DC134F"/>
    <w:rsid w:val="00DC178F"/>
    <w:rsid w:val="00DC2977"/>
    <w:rsid w:val="00DC29DC"/>
    <w:rsid w:val="00DC2C30"/>
    <w:rsid w:val="00DC4DEE"/>
    <w:rsid w:val="00DD3C1A"/>
    <w:rsid w:val="00DE0C2C"/>
    <w:rsid w:val="00DE1D6B"/>
    <w:rsid w:val="00DE30EC"/>
    <w:rsid w:val="00DE53B1"/>
    <w:rsid w:val="00DF18E4"/>
    <w:rsid w:val="00DF2B87"/>
    <w:rsid w:val="00DF2C25"/>
    <w:rsid w:val="00DF3270"/>
    <w:rsid w:val="00E0088B"/>
    <w:rsid w:val="00E01021"/>
    <w:rsid w:val="00E01D33"/>
    <w:rsid w:val="00E03BCF"/>
    <w:rsid w:val="00E03CBB"/>
    <w:rsid w:val="00E05046"/>
    <w:rsid w:val="00E058FB"/>
    <w:rsid w:val="00E05FDD"/>
    <w:rsid w:val="00E06666"/>
    <w:rsid w:val="00E06947"/>
    <w:rsid w:val="00E10839"/>
    <w:rsid w:val="00E1182C"/>
    <w:rsid w:val="00E1456A"/>
    <w:rsid w:val="00E1661A"/>
    <w:rsid w:val="00E16F18"/>
    <w:rsid w:val="00E171FE"/>
    <w:rsid w:val="00E17E58"/>
    <w:rsid w:val="00E20452"/>
    <w:rsid w:val="00E20BE2"/>
    <w:rsid w:val="00E21383"/>
    <w:rsid w:val="00E239F9"/>
    <w:rsid w:val="00E24EA9"/>
    <w:rsid w:val="00E24F23"/>
    <w:rsid w:val="00E26B00"/>
    <w:rsid w:val="00E26B8A"/>
    <w:rsid w:val="00E27509"/>
    <w:rsid w:val="00E311FC"/>
    <w:rsid w:val="00E40F3E"/>
    <w:rsid w:val="00E45EA9"/>
    <w:rsid w:val="00E46263"/>
    <w:rsid w:val="00E4784E"/>
    <w:rsid w:val="00E510CC"/>
    <w:rsid w:val="00E53FC3"/>
    <w:rsid w:val="00E541C9"/>
    <w:rsid w:val="00E541E7"/>
    <w:rsid w:val="00E54223"/>
    <w:rsid w:val="00E54303"/>
    <w:rsid w:val="00E55123"/>
    <w:rsid w:val="00E55EDC"/>
    <w:rsid w:val="00E55FF5"/>
    <w:rsid w:val="00E56C9E"/>
    <w:rsid w:val="00E573BF"/>
    <w:rsid w:val="00E57B14"/>
    <w:rsid w:val="00E664C0"/>
    <w:rsid w:val="00E71816"/>
    <w:rsid w:val="00E7256F"/>
    <w:rsid w:val="00E731A3"/>
    <w:rsid w:val="00E73D52"/>
    <w:rsid w:val="00E74523"/>
    <w:rsid w:val="00E74A2D"/>
    <w:rsid w:val="00E74DAA"/>
    <w:rsid w:val="00E7638C"/>
    <w:rsid w:val="00E76761"/>
    <w:rsid w:val="00E770B7"/>
    <w:rsid w:val="00E77D28"/>
    <w:rsid w:val="00E8225B"/>
    <w:rsid w:val="00E829ED"/>
    <w:rsid w:val="00E8487B"/>
    <w:rsid w:val="00E90F80"/>
    <w:rsid w:val="00E91098"/>
    <w:rsid w:val="00E91D06"/>
    <w:rsid w:val="00E9435C"/>
    <w:rsid w:val="00E950EC"/>
    <w:rsid w:val="00EA029D"/>
    <w:rsid w:val="00EA089A"/>
    <w:rsid w:val="00EA1F5F"/>
    <w:rsid w:val="00EA61F6"/>
    <w:rsid w:val="00EA75E3"/>
    <w:rsid w:val="00EA791D"/>
    <w:rsid w:val="00EB00E4"/>
    <w:rsid w:val="00EB03E3"/>
    <w:rsid w:val="00EB2200"/>
    <w:rsid w:val="00EB2D1F"/>
    <w:rsid w:val="00EB48B9"/>
    <w:rsid w:val="00EC06B3"/>
    <w:rsid w:val="00EC0FAB"/>
    <w:rsid w:val="00EC2A7F"/>
    <w:rsid w:val="00EC330E"/>
    <w:rsid w:val="00EC5FDC"/>
    <w:rsid w:val="00EC7A8B"/>
    <w:rsid w:val="00ED00E0"/>
    <w:rsid w:val="00ED075B"/>
    <w:rsid w:val="00ED0CD2"/>
    <w:rsid w:val="00ED0CFE"/>
    <w:rsid w:val="00ED300D"/>
    <w:rsid w:val="00ED4BCD"/>
    <w:rsid w:val="00ED568F"/>
    <w:rsid w:val="00ED5C38"/>
    <w:rsid w:val="00ED6346"/>
    <w:rsid w:val="00ED7403"/>
    <w:rsid w:val="00EE02E6"/>
    <w:rsid w:val="00EE1F99"/>
    <w:rsid w:val="00EE3FE1"/>
    <w:rsid w:val="00EE4089"/>
    <w:rsid w:val="00EE49BF"/>
    <w:rsid w:val="00EE5291"/>
    <w:rsid w:val="00EE5572"/>
    <w:rsid w:val="00EE5855"/>
    <w:rsid w:val="00EF0C32"/>
    <w:rsid w:val="00EF12EC"/>
    <w:rsid w:val="00EF2575"/>
    <w:rsid w:val="00EF43D5"/>
    <w:rsid w:val="00EF715C"/>
    <w:rsid w:val="00F01CA7"/>
    <w:rsid w:val="00F02046"/>
    <w:rsid w:val="00F02EC3"/>
    <w:rsid w:val="00F06B6A"/>
    <w:rsid w:val="00F118C0"/>
    <w:rsid w:val="00F1526F"/>
    <w:rsid w:val="00F1554E"/>
    <w:rsid w:val="00F16FF6"/>
    <w:rsid w:val="00F20D84"/>
    <w:rsid w:val="00F2281F"/>
    <w:rsid w:val="00F23177"/>
    <w:rsid w:val="00F24BF0"/>
    <w:rsid w:val="00F25C98"/>
    <w:rsid w:val="00F26C0B"/>
    <w:rsid w:val="00F274B6"/>
    <w:rsid w:val="00F2767F"/>
    <w:rsid w:val="00F30DEC"/>
    <w:rsid w:val="00F346B9"/>
    <w:rsid w:val="00F35983"/>
    <w:rsid w:val="00F40370"/>
    <w:rsid w:val="00F43AAE"/>
    <w:rsid w:val="00F46081"/>
    <w:rsid w:val="00F472DD"/>
    <w:rsid w:val="00F526D5"/>
    <w:rsid w:val="00F546C9"/>
    <w:rsid w:val="00F550DF"/>
    <w:rsid w:val="00F5645E"/>
    <w:rsid w:val="00F5663C"/>
    <w:rsid w:val="00F566A6"/>
    <w:rsid w:val="00F56CAF"/>
    <w:rsid w:val="00F56FE0"/>
    <w:rsid w:val="00F571E5"/>
    <w:rsid w:val="00F579E2"/>
    <w:rsid w:val="00F6231B"/>
    <w:rsid w:val="00F63FFB"/>
    <w:rsid w:val="00F65735"/>
    <w:rsid w:val="00F659E0"/>
    <w:rsid w:val="00F65B24"/>
    <w:rsid w:val="00F66EC7"/>
    <w:rsid w:val="00F67A40"/>
    <w:rsid w:val="00F70FAD"/>
    <w:rsid w:val="00F725BE"/>
    <w:rsid w:val="00F73E13"/>
    <w:rsid w:val="00F742BC"/>
    <w:rsid w:val="00F75CC2"/>
    <w:rsid w:val="00F75DEB"/>
    <w:rsid w:val="00F764BE"/>
    <w:rsid w:val="00F80EAE"/>
    <w:rsid w:val="00F83494"/>
    <w:rsid w:val="00F83E3E"/>
    <w:rsid w:val="00F86112"/>
    <w:rsid w:val="00F87A83"/>
    <w:rsid w:val="00F90098"/>
    <w:rsid w:val="00F958E3"/>
    <w:rsid w:val="00F96002"/>
    <w:rsid w:val="00F96D0A"/>
    <w:rsid w:val="00FA0B07"/>
    <w:rsid w:val="00FA1870"/>
    <w:rsid w:val="00FA2461"/>
    <w:rsid w:val="00FA4C46"/>
    <w:rsid w:val="00FA512D"/>
    <w:rsid w:val="00FB01CA"/>
    <w:rsid w:val="00FB0821"/>
    <w:rsid w:val="00FB0A03"/>
    <w:rsid w:val="00FB5D72"/>
    <w:rsid w:val="00FB64B3"/>
    <w:rsid w:val="00FC3F33"/>
    <w:rsid w:val="00FC5541"/>
    <w:rsid w:val="00FC5684"/>
    <w:rsid w:val="00FD2098"/>
    <w:rsid w:val="00FD26D8"/>
    <w:rsid w:val="00FD52C6"/>
    <w:rsid w:val="00FD6493"/>
    <w:rsid w:val="00FE29A8"/>
    <w:rsid w:val="00FE5239"/>
    <w:rsid w:val="00FE564B"/>
    <w:rsid w:val="00FE7333"/>
    <w:rsid w:val="00FF191F"/>
    <w:rsid w:val="00FF3CCE"/>
    <w:rsid w:val="00FF5CEF"/>
    <w:rsid w:val="00FF74C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4E0F1641"/>
  <w15:docId w15:val="{1706C577-6967-41C3-9713-FB1824354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B01CA"/>
    <w:pPr>
      <w:spacing w:after="0" w:line="360" w:lineRule="auto"/>
      <w:ind w:firstLine="709"/>
      <w:jc w:val="both"/>
    </w:pPr>
    <w:rPr>
      <w:rFonts w:ascii="Times New Roman" w:hAnsi="Times New Roman"/>
      <w:sz w:val="24"/>
    </w:rPr>
  </w:style>
  <w:style w:type="paragraph" w:styleId="1">
    <w:name w:val="heading 1"/>
    <w:basedOn w:val="a"/>
    <w:next w:val="a"/>
    <w:link w:val="10"/>
    <w:uiPriority w:val="9"/>
    <w:qFormat/>
    <w:rsid w:val="00FD26D8"/>
    <w:pPr>
      <w:keepNext/>
      <w:keepLines/>
      <w:numPr>
        <w:numId w:val="2"/>
      </w:numPr>
      <w:spacing w:after="240"/>
      <w:jc w:val="center"/>
      <w:outlineLvl w:val="0"/>
    </w:pPr>
    <w:rPr>
      <w:rFonts w:eastAsiaTheme="majorEastAsia" w:cstheme="majorBidi"/>
      <w:b/>
      <w:bCs/>
      <w:caps/>
      <w:color w:val="000000" w:themeColor="text1"/>
      <w:szCs w:val="36"/>
    </w:rPr>
  </w:style>
  <w:style w:type="paragraph" w:styleId="2">
    <w:name w:val="heading 2"/>
    <w:basedOn w:val="a"/>
    <w:next w:val="a"/>
    <w:link w:val="20"/>
    <w:uiPriority w:val="9"/>
    <w:unhideWhenUsed/>
    <w:qFormat/>
    <w:rsid w:val="00FB01CA"/>
    <w:pPr>
      <w:keepNext/>
      <w:keepLines/>
      <w:numPr>
        <w:ilvl w:val="1"/>
        <w:numId w:val="2"/>
      </w:numPr>
      <w:outlineLvl w:val="1"/>
    </w:pPr>
    <w:rPr>
      <w:rFonts w:eastAsiaTheme="majorEastAsia" w:cstheme="majorBidi"/>
      <w:b/>
      <w:bCs/>
      <w:color w:val="000000" w:themeColor="text1"/>
      <w:szCs w:val="28"/>
    </w:rPr>
  </w:style>
  <w:style w:type="paragraph" w:styleId="3">
    <w:name w:val="heading 3"/>
    <w:basedOn w:val="a"/>
    <w:next w:val="a"/>
    <w:link w:val="30"/>
    <w:uiPriority w:val="9"/>
    <w:unhideWhenUsed/>
    <w:qFormat/>
    <w:rsid w:val="00FB01CA"/>
    <w:pPr>
      <w:keepNext/>
      <w:keepLines/>
      <w:numPr>
        <w:ilvl w:val="2"/>
        <w:numId w:val="2"/>
      </w:numPr>
      <w:spacing w:before="120"/>
      <w:outlineLvl w:val="2"/>
    </w:pPr>
    <w:rPr>
      <w:rFonts w:eastAsiaTheme="majorEastAsia" w:cstheme="majorBidi"/>
      <w:b/>
      <w:bCs/>
      <w:color w:val="000000" w:themeColor="text1"/>
    </w:rPr>
  </w:style>
  <w:style w:type="paragraph" w:styleId="4">
    <w:name w:val="heading 4"/>
    <w:basedOn w:val="a"/>
    <w:next w:val="a"/>
    <w:link w:val="40"/>
    <w:uiPriority w:val="9"/>
    <w:unhideWhenUsed/>
    <w:qFormat/>
    <w:rsid w:val="00FB01CA"/>
    <w:pPr>
      <w:keepNext/>
      <w:keepLines/>
      <w:numPr>
        <w:ilvl w:val="3"/>
        <w:numId w:val="2"/>
      </w:numPr>
      <w:spacing w:before="120"/>
      <w:ind w:left="720" w:hanging="720"/>
      <w:outlineLvl w:val="3"/>
    </w:pPr>
    <w:rPr>
      <w:rFonts w:eastAsiaTheme="majorEastAsia" w:cstheme="majorBidi"/>
      <w:b/>
      <w:bCs/>
      <w:iCs/>
      <w:color w:val="000000" w:themeColor="text1"/>
    </w:rPr>
  </w:style>
  <w:style w:type="paragraph" w:styleId="5">
    <w:name w:val="heading 5"/>
    <w:basedOn w:val="a"/>
    <w:next w:val="a"/>
    <w:link w:val="50"/>
    <w:uiPriority w:val="9"/>
    <w:unhideWhenUsed/>
    <w:qFormat/>
    <w:rsid w:val="00700084"/>
    <w:pPr>
      <w:keepNext/>
      <w:keepLines/>
      <w:numPr>
        <w:ilvl w:val="4"/>
        <w:numId w:val="2"/>
      </w:numPr>
      <w:spacing w:before="200"/>
      <w:outlineLvl w:val="4"/>
    </w:pPr>
    <w:rPr>
      <w:rFonts w:asciiTheme="majorHAnsi" w:eastAsiaTheme="majorEastAsia" w:hAnsiTheme="majorHAnsi" w:cstheme="majorBidi"/>
      <w:color w:val="323E4F" w:themeColor="text2" w:themeShade="BF"/>
    </w:rPr>
  </w:style>
  <w:style w:type="paragraph" w:styleId="6">
    <w:name w:val="heading 6"/>
    <w:basedOn w:val="a"/>
    <w:next w:val="a"/>
    <w:link w:val="60"/>
    <w:uiPriority w:val="9"/>
    <w:unhideWhenUsed/>
    <w:qFormat/>
    <w:rsid w:val="00700084"/>
    <w:pPr>
      <w:keepNext/>
      <w:keepLines/>
      <w:numPr>
        <w:ilvl w:val="5"/>
        <w:numId w:val="2"/>
      </w:numPr>
      <w:spacing w:before="200"/>
      <w:outlineLvl w:val="5"/>
    </w:pPr>
    <w:rPr>
      <w:rFonts w:asciiTheme="majorHAnsi" w:eastAsiaTheme="majorEastAsia" w:hAnsiTheme="majorHAnsi" w:cstheme="majorBidi"/>
      <w:i/>
      <w:iCs/>
      <w:color w:val="323E4F" w:themeColor="text2" w:themeShade="BF"/>
    </w:rPr>
  </w:style>
  <w:style w:type="paragraph" w:styleId="7">
    <w:name w:val="heading 7"/>
    <w:basedOn w:val="a"/>
    <w:next w:val="a"/>
    <w:link w:val="70"/>
    <w:uiPriority w:val="9"/>
    <w:unhideWhenUsed/>
    <w:qFormat/>
    <w:rsid w:val="00700084"/>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unhideWhenUsed/>
    <w:qFormat/>
    <w:rsid w:val="00700084"/>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700084"/>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97432"/>
    <w:pPr>
      <w:ind w:left="709" w:firstLine="0"/>
      <w:contextualSpacing/>
    </w:pPr>
  </w:style>
  <w:style w:type="table" w:customStyle="1" w:styleId="11">
    <w:name w:val="Сетка таблицы1"/>
    <w:basedOn w:val="a1"/>
    <w:next w:val="a4"/>
    <w:uiPriority w:val="39"/>
    <w:rsid w:val="00473323"/>
    <w:pPr>
      <w:spacing w:after="0" w:line="240" w:lineRule="auto"/>
      <w:ind w:firstLine="425"/>
      <w:jc w:val="both"/>
    </w:pPr>
    <w:rPr>
      <w:rFonts w:ascii="Calibri" w:eastAsia="Times New Roman"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4">
    <w:name w:val="Table Grid"/>
    <w:basedOn w:val="a1"/>
    <w:uiPriority w:val="59"/>
    <w:rsid w:val="004733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2803BF"/>
    <w:rPr>
      <w:color w:val="808080"/>
    </w:rPr>
  </w:style>
  <w:style w:type="paragraph" w:styleId="a6">
    <w:name w:val="Balloon Text"/>
    <w:basedOn w:val="a"/>
    <w:link w:val="a7"/>
    <w:uiPriority w:val="99"/>
    <w:semiHidden/>
    <w:unhideWhenUsed/>
    <w:rsid w:val="004125E5"/>
    <w:pPr>
      <w:spacing w:line="240" w:lineRule="auto"/>
    </w:pPr>
    <w:rPr>
      <w:rFonts w:ascii="Tahoma" w:hAnsi="Tahoma" w:cs="Tahoma"/>
      <w:sz w:val="16"/>
      <w:szCs w:val="16"/>
    </w:rPr>
  </w:style>
  <w:style w:type="character" w:customStyle="1" w:styleId="a7">
    <w:name w:val="Текст выноски Знак"/>
    <w:basedOn w:val="a0"/>
    <w:link w:val="a6"/>
    <w:uiPriority w:val="99"/>
    <w:semiHidden/>
    <w:rsid w:val="004125E5"/>
    <w:rPr>
      <w:rFonts w:ascii="Tahoma" w:hAnsi="Tahoma" w:cs="Tahoma"/>
      <w:sz w:val="16"/>
      <w:szCs w:val="16"/>
    </w:rPr>
  </w:style>
  <w:style w:type="paragraph" w:styleId="a8">
    <w:name w:val="caption"/>
    <w:basedOn w:val="a"/>
    <w:next w:val="a"/>
    <w:uiPriority w:val="35"/>
    <w:semiHidden/>
    <w:unhideWhenUsed/>
    <w:qFormat/>
    <w:rsid w:val="00700084"/>
    <w:pPr>
      <w:spacing w:after="200" w:line="240" w:lineRule="auto"/>
    </w:pPr>
    <w:rPr>
      <w:i/>
      <w:iCs/>
      <w:color w:val="44546A" w:themeColor="text2"/>
      <w:sz w:val="18"/>
      <w:szCs w:val="18"/>
    </w:rPr>
  </w:style>
  <w:style w:type="paragraph" w:styleId="a9">
    <w:name w:val="No Spacing"/>
    <w:uiPriority w:val="1"/>
    <w:qFormat/>
    <w:rsid w:val="003375A0"/>
    <w:pPr>
      <w:keepNext/>
      <w:spacing w:after="0" w:line="240" w:lineRule="auto"/>
    </w:pPr>
    <w:rPr>
      <w:rFonts w:ascii="Times New Roman" w:hAnsi="Times New Roman"/>
      <w:sz w:val="20"/>
    </w:rPr>
  </w:style>
  <w:style w:type="character" w:customStyle="1" w:styleId="apple-converted-space">
    <w:name w:val="apple-converted-space"/>
    <w:basedOn w:val="a0"/>
    <w:rsid w:val="00365E57"/>
  </w:style>
  <w:style w:type="character" w:customStyle="1" w:styleId="10">
    <w:name w:val="Заголовок 1 Знак"/>
    <w:basedOn w:val="a0"/>
    <w:link w:val="1"/>
    <w:uiPriority w:val="9"/>
    <w:rsid w:val="00FD26D8"/>
    <w:rPr>
      <w:rFonts w:ascii="Times New Roman" w:eastAsiaTheme="majorEastAsia" w:hAnsi="Times New Roman" w:cstheme="majorBidi"/>
      <w:b/>
      <w:bCs/>
      <w:caps/>
      <w:color w:val="000000" w:themeColor="text1"/>
      <w:sz w:val="26"/>
      <w:szCs w:val="36"/>
    </w:rPr>
  </w:style>
  <w:style w:type="character" w:customStyle="1" w:styleId="20">
    <w:name w:val="Заголовок 2 Знак"/>
    <w:basedOn w:val="a0"/>
    <w:link w:val="2"/>
    <w:uiPriority w:val="9"/>
    <w:rsid w:val="00FB01CA"/>
    <w:rPr>
      <w:rFonts w:ascii="Times New Roman" w:eastAsiaTheme="majorEastAsia" w:hAnsi="Times New Roman" w:cstheme="majorBidi"/>
      <w:b/>
      <w:bCs/>
      <w:color w:val="000000" w:themeColor="text1"/>
      <w:sz w:val="24"/>
      <w:szCs w:val="28"/>
    </w:rPr>
  </w:style>
  <w:style w:type="character" w:customStyle="1" w:styleId="30">
    <w:name w:val="Заголовок 3 Знак"/>
    <w:basedOn w:val="a0"/>
    <w:link w:val="3"/>
    <w:uiPriority w:val="9"/>
    <w:rsid w:val="00FB01CA"/>
    <w:rPr>
      <w:rFonts w:ascii="Times New Roman" w:eastAsiaTheme="majorEastAsia" w:hAnsi="Times New Roman" w:cstheme="majorBidi"/>
      <w:b/>
      <w:bCs/>
      <w:color w:val="000000" w:themeColor="text1"/>
      <w:sz w:val="24"/>
    </w:rPr>
  </w:style>
  <w:style w:type="character" w:customStyle="1" w:styleId="40">
    <w:name w:val="Заголовок 4 Знак"/>
    <w:basedOn w:val="a0"/>
    <w:link w:val="4"/>
    <w:uiPriority w:val="9"/>
    <w:rsid w:val="00FB01CA"/>
    <w:rPr>
      <w:rFonts w:ascii="Times New Roman" w:eastAsiaTheme="majorEastAsia" w:hAnsi="Times New Roman" w:cstheme="majorBidi"/>
      <w:b/>
      <w:bCs/>
      <w:iCs/>
      <w:color w:val="000000" w:themeColor="text1"/>
      <w:sz w:val="24"/>
    </w:rPr>
  </w:style>
  <w:style w:type="character" w:customStyle="1" w:styleId="50">
    <w:name w:val="Заголовок 5 Знак"/>
    <w:basedOn w:val="a0"/>
    <w:link w:val="5"/>
    <w:uiPriority w:val="9"/>
    <w:rsid w:val="00700084"/>
    <w:rPr>
      <w:rFonts w:asciiTheme="majorHAnsi" w:eastAsiaTheme="majorEastAsia" w:hAnsiTheme="majorHAnsi" w:cstheme="majorBidi"/>
      <w:color w:val="323E4F" w:themeColor="text2" w:themeShade="BF"/>
      <w:sz w:val="26"/>
    </w:rPr>
  </w:style>
  <w:style w:type="character" w:customStyle="1" w:styleId="60">
    <w:name w:val="Заголовок 6 Знак"/>
    <w:basedOn w:val="a0"/>
    <w:link w:val="6"/>
    <w:uiPriority w:val="9"/>
    <w:rsid w:val="00700084"/>
    <w:rPr>
      <w:rFonts w:asciiTheme="majorHAnsi" w:eastAsiaTheme="majorEastAsia" w:hAnsiTheme="majorHAnsi" w:cstheme="majorBidi"/>
      <w:i/>
      <w:iCs/>
      <w:color w:val="323E4F" w:themeColor="text2" w:themeShade="BF"/>
      <w:sz w:val="26"/>
    </w:rPr>
  </w:style>
  <w:style w:type="character" w:customStyle="1" w:styleId="70">
    <w:name w:val="Заголовок 7 Знак"/>
    <w:basedOn w:val="a0"/>
    <w:link w:val="7"/>
    <w:uiPriority w:val="9"/>
    <w:rsid w:val="00700084"/>
    <w:rPr>
      <w:rFonts w:asciiTheme="majorHAnsi" w:eastAsiaTheme="majorEastAsia" w:hAnsiTheme="majorHAnsi" w:cstheme="majorBidi"/>
      <w:i/>
      <w:iCs/>
      <w:color w:val="404040" w:themeColor="text1" w:themeTint="BF"/>
      <w:sz w:val="26"/>
    </w:rPr>
  </w:style>
  <w:style w:type="character" w:customStyle="1" w:styleId="80">
    <w:name w:val="Заголовок 8 Знак"/>
    <w:basedOn w:val="a0"/>
    <w:link w:val="8"/>
    <w:uiPriority w:val="9"/>
    <w:rsid w:val="00700084"/>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700084"/>
    <w:rPr>
      <w:rFonts w:asciiTheme="majorHAnsi" w:eastAsiaTheme="majorEastAsia" w:hAnsiTheme="majorHAnsi" w:cstheme="majorBidi"/>
      <w:i/>
      <w:iCs/>
      <w:color w:val="404040" w:themeColor="text1" w:themeTint="BF"/>
      <w:sz w:val="20"/>
      <w:szCs w:val="20"/>
    </w:rPr>
  </w:style>
  <w:style w:type="paragraph" w:styleId="aa">
    <w:name w:val="Title"/>
    <w:basedOn w:val="a"/>
    <w:next w:val="a"/>
    <w:link w:val="ab"/>
    <w:uiPriority w:val="10"/>
    <w:qFormat/>
    <w:rsid w:val="00700084"/>
    <w:pPr>
      <w:spacing w:line="240" w:lineRule="auto"/>
      <w:contextualSpacing/>
    </w:pPr>
    <w:rPr>
      <w:rFonts w:asciiTheme="majorHAnsi" w:eastAsiaTheme="majorEastAsia" w:hAnsiTheme="majorHAnsi" w:cstheme="majorBidi"/>
      <w:color w:val="000000" w:themeColor="text1"/>
      <w:sz w:val="56"/>
      <w:szCs w:val="56"/>
    </w:rPr>
  </w:style>
  <w:style w:type="character" w:customStyle="1" w:styleId="ab">
    <w:name w:val="Заголовок Знак"/>
    <w:basedOn w:val="a0"/>
    <w:link w:val="aa"/>
    <w:uiPriority w:val="10"/>
    <w:rsid w:val="00700084"/>
    <w:rPr>
      <w:rFonts w:asciiTheme="majorHAnsi" w:eastAsiaTheme="majorEastAsia" w:hAnsiTheme="majorHAnsi" w:cstheme="majorBidi"/>
      <w:color w:val="000000" w:themeColor="text1"/>
      <w:sz w:val="56"/>
      <w:szCs w:val="56"/>
    </w:rPr>
  </w:style>
  <w:style w:type="paragraph" w:styleId="ac">
    <w:name w:val="Subtitle"/>
    <w:basedOn w:val="a"/>
    <w:next w:val="a"/>
    <w:link w:val="ad"/>
    <w:uiPriority w:val="11"/>
    <w:qFormat/>
    <w:rsid w:val="00700084"/>
    <w:pPr>
      <w:numPr>
        <w:ilvl w:val="1"/>
      </w:numPr>
      <w:ind w:firstLine="851"/>
    </w:pPr>
    <w:rPr>
      <w:color w:val="5A5A5A" w:themeColor="text1" w:themeTint="A5"/>
      <w:spacing w:val="10"/>
    </w:rPr>
  </w:style>
  <w:style w:type="character" w:customStyle="1" w:styleId="ad">
    <w:name w:val="Подзаголовок Знак"/>
    <w:basedOn w:val="a0"/>
    <w:link w:val="ac"/>
    <w:uiPriority w:val="11"/>
    <w:rsid w:val="00700084"/>
    <w:rPr>
      <w:color w:val="5A5A5A" w:themeColor="text1" w:themeTint="A5"/>
      <w:spacing w:val="10"/>
    </w:rPr>
  </w:style>
  <w:style w:type="character" w:styleId="ae">
    <w:name w:val="Strong"/>
    <w:basedOn w:val="a0"/>
    <w:uiPriority w:val="22"/>
    <w:qFormat/>
    <w:rsid w:val="00700084"/>
    <w:rPr>
      <w:b/>
      <w:bCs/>
      <w:color w:val="000000" w:themeColor="text1"/>
    </w:rPr>
  </w:style>
  <w:style w:type="character" w:styleId="af">
    <w:name w:val="Emphasis"/>
    <w:basedOn w:val="a0"/>
    <w:uiPriority w:val="20"/>
    <w:qFormat/>
    <w:rsid w:val="00700084"/>
    <w:rPr>
      <w:i/>
      <w:iCs/>
      <w:color w:val="auto"/>
    </w:rPr>
  </w:style>
  <w:style w:type="paragraph" w:styleId="21">
    <w:name w:val="Quote"/>
    <w:basedOn w:val="a"/>
    <w:next w:val="a"/>
    <w:link w:val="22"/>
    <w:uiPriority w:val="29"/>
    <w:qFormat/>
    <w:rsid w:val="00700084"/>
    <w:pPr>
      <w:spacing w:before="160"/>
      <w:ind w:left="720" w:right="720"/>
    </w:pPr>
    <w:rPr>
      <w:i/>
      <w:iCs/>
      <w:color w:val="000000" w:themeColor="text1"/>
    </w:rPr>
  </w:style>
  <w:style w:type="character" w:customStyle="1" w:styleId="22">
    <w:name w:val="Цитата 2 Знак"/>
    <w:basedOn w:val="a0"/>
    <w:link w:val="21"/>
    <w:uiPriority w:val="29"/>
    <w:rsid w:val="00700084"/>
    <w:rPr>
      <w:i/>
      <w:iCs/>
      <w:color w:val="000000" w:themeColor="text1"/>
    </w:rPr>
  </w:style>
  <w:style w:type="paragraph" w:styleId="af0">
    <w:name w:val="Intense Quote"/>
    <w:basedOn w:val="a"/>
    <w:next w:val="a"/>
    <w:link w:val="af1"/>
    <w:uiPriority w:val="30"/>
    <w:qFormat/>
    <w:rsid w:val="0070008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af1">
    <w:name w:val="Выделенная цитата Знак"/>
    <w:basedOn w:val="a0"/>
    <w:link w:val="af0"/>
    <w:uiPriority w:val="30"/>
    <w:rsid w:val="00700084"/>
    <w:rPr>
      <w:color w:val="000000" w:themeColor="text1"/>
      <w:shd w:val="clear" w:color="auto" w:fill="F2F2F2" w:themeFill="background1" w:themeFillShade="F2"/>
    </w:rPr>
  </w:style>
  <w:style w:type="character" w:styleId="af2">
    <w:name w:val="Subtle Emphasis"/>
    <w:basedOn w:val="a0"/>
    <w:uiPriority w:val="19"/>
    <w:qFormat/>
    <w:rsid w:val="00700084"/>
    <w:rPr>
      <w:i/>
      <w:iCs/>
      <w:color w:val="404040" w:themeColor="text1" w:themeTint="BF"/>
    </w:rPr>
  </w:style>
  <w:style w:type="character" w:styleId="af3">
    <w:name w:val="Intense Emphasis"/>
    <w:basedOn w:val="a0"/>
    <w:uiPriority w:val="21"/>
    <w:qFormat/>
    <w:rsid w:val="00700084"/>
    <w:rPr>
      <w:b/>
      <w:bCs/>
      <w:i/>
      <w:iCs/>
      <w:caps/>
    </w:rPr>
  </w:style>
  <w:style w:type="character" w:styleId="af4">
    <w:name w:val="Subtle Reference"/>
    <w:basedOn w:val="a0"/>
    <w:uiPriority w:val="31"/>
    <w:qFormat/>
    <w:rsid w:val="00700084"/>
    <w:rPr>
      <w:smallCaps/>
      <w:color w:val="404040" w:themeColor="text1" w:themeTint="BF"/>
      <w:u w:val="single" w:color="7F7F7F" w:themeColor="text1" w:themeTint="80"/>
    </w:rPr>
  </w:style>
  <w:style w:type="character" w:styleId="af5">
    <w:name w:val="Intense Reference"/>
    <w:basedOn w:val="a0"/>
    <w:uiPriority w:val="32"/>
    <w:qFormat/>
    <w:rsid w:val="00700084"/>
    <w:rPr>
      <w:b/>
      <w:bCs/>
      <w:smallCaps/>
      <w:u w:val="single"/>
    </w:rPr>
  </w:style>
  <w:style w:type="character" w:styleId="af6">
    <w:name w:val="Book Title"/>
    <w:basedOn w:val="a0"/>
    <w:uiPriority w:val="33"/>
    <w:qFormat/>
    <w:rsid w:val="00700084"/>
    <w:rPr>
      <w:b w:val="0"/>
      <w:bCs w:val="0"/>
      <w:smallCaps/>
      <w:spacing w:val="5"/>
    </w:rPr>
  </w:style>
  <w:style w:type="paragraph" w:styleId="af7">
    <w:name w:val="TOC Heading"/>
    <w:basedOn w:val="1"/>
    <w:next w:val="a"/>
    <w:uiPriority w:val="39"/>
    <w:unhideWhenUsed/>
    <w:qFormat/>
    <w:rsid w:val="00700084"/>
    <w:pPr>
      <w:outlineLvl w:val="9"/>
    </w:pPr>
  </w:style>
  <w:style w:type="paragraph" w:styleId="12">
    <w:name w:val="toc 1"/>
    <w:basedOn w:val="a"/>
    <w:next w:val="a"/>
    <w:autoRedefine/>
    <w:uiPriority w:val="39"/>
    <w:unhideWhenUsed/>
    <w:rsid w:val="0044319B"/>
    <w:pPr>
      <w:tabs>
        <w:tab w:val="right" w:leader="dot" w:pos="9345"/>
      </w:tabs>
      <w:ind w:left="454" w:right="284" w:hanging="454"/>
    </w:pPr>
  </w:style>
  <w:style w:type="paragraph" w:styleId="23">
    <w:name w:val="toc 2"/>
    <w:basedOn w:val="a"/>
    <w:next w:val="a"/>
    <w:autoRedefine/>
    <w:uiPriority w:val="39"/>
    <w:unhideWhenUsed/>
    <w:rsid w:val="007C2029"/>
    <w:pPr>
      <w:spacing w:after="100"/>
      <w:ind w:left="454" w:right="284" w:firstLine="0"/>
    </w:pPr>
  </w:style>
  <w:style w:type="character" w:styleId="af8">
    <w:name w:val="Hyperlink"/>
    <w:basedOn w:val="a0"/>
    <w:uiPriority w:val="99"/>
    <w:unhideWhenUsed/>
    <w:rsid w:val="00504D5E"/>
    <w:rPr>
      <w:color w:val="0563C1" w:themeColor="hyperlink"/>
      <w:u w:val="single"/>
    </w:rPr>
  </w:style>
  <w:style w:type="paragraph" w:customStyle="1" w:styleId="af9">
    <w:name w:val="Табл. назв."/>
    <w:basedOn w:val="a9"/>
    <w:qFormat/>
    <w:rsid w:val="00FB01CA"/>
    <w:pPr>
      <w:spacing w:before="120"/>
    </w:pPr>
    <w:rPr>
      <w:rFonts w:cs="Times New Roman"/>
      <w:sz w:val="24"/>
      <w:szCs w:val="24"/>
    </w:rPr>
  </w:style>
  <w:style w:type="paragraph" w:customStyle="1" w:styleId="afa">
    <w:name w:val="Табл.содерж."/>
    <w:qFormat/>
    <w:rsid w:val="00FB01CA"/>
    <w:pPr>
      <w:spacing w:line="240" w:lineRule="auto"/>
      <w:jc w:val="center"/>
    </w:pPr>
    <w:rPr>
      <w:rFonts w:ascii="Times New Roman" w:hAnsi="Times New Roman"/>
      <w:sz w:val="24"/>
    </w:rPr>
  </w:style>
  <w:style w:type="paragraph" w:customStyle="1" w:styleId="afb">
    <w:name w:val="Рис. подпись"/>
    <w:basedOn w:val="a"/>
    <w:qFormat/>
    <w:rsid w:val="00750AD7"/>
    <w:pPr>
      <w:spacing w:line="240" w:lineRule="auto"/>
      <w:ind w:firstLine="0"/>
      <w:jc w:val="center"/>
    </w:pPr>
    <w:rPr>
      <w:rFonts w:eastAsia="Times New Roman"/>
      <w:szCs w:val="26"/>
      <w:lang w:eastAsia="ru-RU"/>
    </w:rPr>
  </w:style>
  <w:style w:type="paragraph" w:styleId="31">
    <w:name w:val="toc 3"/>
    <w:basedOn w:val="a"/>
    <w:next w:val="a"/>
    <w:autoRedefine/>
    <w:uiPriority w:val="39"/>
    <w:unhideWhenUsed/>
    <w:rsid w:val="00A979E9"/>
    <w:pPr>
      <w:spacing w:after="100"/>
      <w:ind w:left="1134" w:right="284" w:firstLine="0"/>
    </w:pPr>
  </w:style>
  <w:style w:type="character" w:styleId="afc">
    <w:name w:val="annotation reference"/>
    <w:basedOn w:val="a0"/>
    <w:uiPriority w:val="99"/>
    <w:semiHidden/>
    <w:unhideWhenUsed/>
    <w:rsid w:val="005538C3"/>
    <w:rPr>
      <w:sz w:val="16"/>
      <w:szCs w:val="16"/>
    </w:rPr>
  </w:style>
  <w:style w:type="paragraph" w:styleId="afd">
    <w:name w:val="annotation text"/>
    <w:basedOn w:val="a"/>
    <w:link w:val="afe"/>
    <w:uiPriority w:val="99"/>
    <w:semiHidden/>
    <w:unhideWhenUsed/>
    <w:rsid w:val="005538C3"/>
    <w:pPr>
      <w:spacing w:line="240" w:lineRule="auto"/>
    </w:pPr>
    <w:rPr>
      <w:sz w:val="20"/>
      <w:szCs w:val="20"/>
    </w:rPr>
  </w:style>
  <w:style w:type="character" w:customStyle="1" w:styleId="afe">
    <w:name w:val="Текст примечания Знак"/>
    <w:basedOn w:val="a0"/>
    <w:link w:val="afd"/>
    <w:uiPriority w:val="99"/>
    <w:semiHidden/>
    <w:rsid w:val="005538C3"/>
    <w:rPr>
      <w:rFonts w:ascii="Times New Roman" w:hAnsi="Times New Roman"/>
      <w:sz w:val="20"/>
      <w:szCs w:val="20"/>
    </w:rPr>
  </w:style>
  <w:style w:type="paragraph" w:styleId="aff">
    <w:name w:val="annotation subject"/>
    <w:basedOn w:val="afd"/>
    <w:next w:val="afd"/>
    <w:link w:val="aff0"/>
    <w:uiPriority w:val="99"/>
    <w:semiHidden/>
    <w:unhideWhenUsed/>
    <w:rsid w:val="005538C3"/>
    <w:rPr>
      <w:b/>
      <w:bCs/>
    </w:rPr>
  </w:style>
  <w:style w:type="character" w:customStyle="1" w:styleId="aff0">
    <w:name w:val="Тема примечания Знак"/>
    <w:basedOn w:val="afe"/>
    <w:link w:val="aff"/>
    <w:uiPriority w:val="99"/>
    <w:semiHidden/>
    <w:rsid w:val="005538C3"/>
    <w:rPr>
      <w:rFonts w:ascii="Times New Roman" w:hAnsi="Times New Roman"/>
      <w:b/>
      <w:bCs/>
      <w:sz w:val="20"/>
      <w:szCs w:val="20"/>
    </w:rPr>
  </w:style>
  <w:style w:type="paragraph" w:styleId="aff1">
    <w:name w:val="header"/>
    <w:basedOn w:val="a"/>
    <w:link w:val="aff2"/>
    <w:uiPriority w:val="99"/>
    <w:unhideWhenUsed/>
    <w:rsid w:val="003A7CDB"/>
    <w:pPr>
      <w:tabs>
        <w:tab w:val="center" w:pos="4677"/>
        <w:tab w:val="right" w:pos="9355"/>
      </w:tabs>
      <w:spacing w:line="240" w:lineRule="auto"/>
    </w:pPr>
  </w:style>
  <w:style w:type="character" w:customStyle="1" w:styleId="aff2">
    <w:name w:val="Верхний колонтитул Знак"/>
    <w:basedOn w:val="a0"/>
    <w:link w:val="aff1"/>
    <w:uiPriority w:val="99"/>
    <w:rsid w:val="003A7CDB"/>
    <w:rPr>
      <w:rFonts w:ascii="Times New Roman" w:hAnsi="Times New Roman"/>
      <w:sz w:val="26"/>
    </w:rPr>
  </w:style>
  <w:style w:type="paragraph" w:styleId="aff3">
    <w:name w:val="footer"/>
    <w:basedOn w:val="a"/>
    <w:link w:val="aff4"/>
    <w:uiPriority w:val="99"/>
    <w:unhideWhenUsed/>
    <w:rsid w:val="003A7CDB"/>
    <w:pPr>
      <w:tabs>
        <w:tab w:val="center" w:pos="4677"/>
        <w:tab w:val="right" w:pos="9355"/>
      </w:tabs>
      <w:spacing w:line="240" w:lineRule="auto"/>
    </w:pPr>
  </w:style>
  <w:style w:type="character" w:customStyle="1" w:styleId="aff4">
    <w:name w:val="Нижний колонтитул Знак"/>
    <w:basedOn w:val="a0"/>
    <w:link w:val="aff3"/>
    <w:uiPriority w:val="99"/>
    <w:rsid w:val="003A7CDB"/>
    <w:rPr>
      <w:rFonts w:ascii="Times New Roman" w:hAnsi="Times New Roman"/>
      <w:sz w:val="26"/>
    </w:rPr>
  </w:style>
  <w:style w:type="paragraph" w:styleId="aff5">
    <w:name w:val="Normal (Web)"/>
    <w:basedOn w:val="a"/>
    <w:uiPriority w:val="99"/>
    <w:semiHidden/>
    <w:unhideWhenUsed/>
    <w:rsid w:val="00652B21"/>
    <w:pPr>
      <w:spacing w:after="200" w:line="276" w:lineRule="auto"/>
      <w:ind w:firstLine="0"/>
      <w:jc w:val="left"/>
    </w:pPr>
    <w:rPr>
      <w:rFonts w:eastAsiaTheme="minorHAnsi" w:cs="Times New Roman"/>
      <w:szCs w:val="24"/>
    </w:rPr>
  </w:style>
  <w:style w:type="paragraph" w:customStyle="1" w:styleId="EndNoteBibliography">
    <w:name w:val="EndNote Bibliography"/>
    <w:basedOn w:val="a"/>
    <w:link w:val="EndNoteBibliography0"/>
    <w:rsid w:val="00652B21"/>
    <w:pPr>
      <w:spacing w:line="240" w:lineRule="auto"/>
      <w:ind w:firstLine="0"/>
      <w:jc w:val="left"/>
    </w:pPr>
    <w:rPr>
      <w:rFonts w:eastAsia="Times New Roman" w:cs="Times New Roman"/>
      <w:noProof/>
      <w:szCs w:val="24"/>
      <w:lang w:val="en-US"/>
    </w:rPr>
  </w:style>
  <w:style w:type="character" w:customStyle="1" w:styleId="EndNoteBibliography0">
    <w:name w:val="EndNote Bibliography Знак"/>
    <w:basedOn w:val="a0"/>
    <w:link w:val="EndNoteBibliography"/>
    <w:rsid w:val="00652B21"/>
    <w:rPr>
      <w:rFonts w:ascii="Times New Roman" w:eastAsia="Times New Roman" w:hAnsi="Times New Roman" w:cs="Times New Roman"/>
      <w:noProof/>
      <w:sz w:val="24"/>
      <w:szCs w:val="24"/>
      <w:lang w:val="en-US"/>
    </w:rPr>
  </w:style>
  <w:style w:type="paragraph" w:styleId="41">
    <w:name w:val="toc 4"/>
    <w:basedOn w:val="a"/>
    <w:next w:val="a"/>
    <w:autoRedefine/>
    <w:uiPriority w:val="39"/>
    <w:unhideWhenUsed/>
    <w:rsid w:val="00E1456A"/>
    <w:pPr>
      <w:spacing w:after="100"/>
      <w:ind w:left="1814" w:right="454" w:firstLine="0"/>
    </w:pPr>
  </w:style>
  <w:style w:type="character" w:customStyle="1" w:styleId="no-wikidata">
    <w:name w:val="no-wikidata"/>
    <w:basedOn w:val="a0"/>
    <w:rsid w:val="005A79EF"/>
  </w:style>
  <w:style w:type="character" w:customStyle="1" w:styleId="bday">
    <w:name w:val="bday"/>
    <w:basedOn w:val="a0"/>
    <w:rsid w:val="005A79EF"/>
  </w:style>
  <w:style w:type="character" w:customStyle="1" w:styleId="noprint">
    <w:name w:val="noprint"/>
    <w:basedOn w:val="a0"/>
    <w:rsid w:val="005A79EF"/>
  </w:style>
  <w:style w:type="character" w:styleId="aff6">
    <w:name w:val="Unresolved Mention"/>
    <w:basedOn w:val="a0"/>
    <w:uiPriority w:val="99"/>
    <w:semiHidden/>
    <w:unhideWhenUsed/>
    <w:rsid w:val="004750FD"/>
    <w:rPr>
      <w:color w:val="808080"/>
      <w:shd w:val="clear" w:color="auto" w:fill="E6E6E6"/>
    </w:rPr>
  </w:style>
  <w:style w:type="character" w:customStyle="1" w:styleId="24">
    <w:name w:val="Основной текст (2)_"/>
    <w:link w:val="210"/>
    <w:locked/>
    <w:rsid w:val="00AB33E5"/>
    <w:rPr>
      <w:rFonts w:ascii="Arial" w:hAnsi="Arial"/>
      <w:sz w:val="19"/>
      <w:szCs w:val="19"/>
      <w:shd w:val="clear" w:color="auto" w:fill="FFFFFF"/>
    </w:rPr>
  </w:style>
  <w:style w:type="paragraph" w:customStyle="1" w:styleId="210">
    <w:name w:val="Основной текст (2)1"/>
    <w:basedOn w:val="a"/>
    <w:link w:val="24"/>
    <w:rsid w:val="00AB33E5"/>
    <w:pPr>
      <w:widowControl w:val="0"/>
      <w:shd w:val="clear" w:color="auto" w:fill="FFFFFF"/>
      <w:spacing w:after="60" w:line="240" w:lineRule="atLeast"/>
      <w:ind w:firstLine="0"/>
      <w:jc w:val="right"/>
    </w:pPr>
    <w:rPr>
      <w:rFonts w:ascii="Arial" w:hAnsi="Arial"/>
      <w:sz w:val="19"/>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608">
      <w:bodyDiv w:val="1"/>
      <w:marLeft w:val="0"/>
      <w:marRight w:val="0"/>
      <w:marTop w:val="0"/>
      <w:marBottom w:val="0"/>
      <w:divBdr>
        <w:top w:val="none" w:sz="0" w:space="0" w:color="auto"/>
        <w:left w:val="none" w:sz="0" w:space="0" w:color="auto"/>
        <w:bottom w:val="none" w:sz="0" w:space="0" w:color="auto"/>
        <w:right w:val="none" w:sz="0" w:space="0" w:color="auto"/>
      </w:divBdr>
      <w:divsChild>
        <w:div w:id="792867510">
          <w:marLeft w:val="446"/>
          <w:marRight w:val="0"/>
          <w:marTop w:val="0"/>
          <w:marBottom w:val="0"/>
          <w:divBdr>
            <w:top w:val="none" w:sz="0" w:space="0" w:color="auto"/>
            <w:left w:val="none" w:sz="0" w:space="0" w:color="auto"/>
            <w:bottom w:val="none" w:sz="0" w:space="0" w:color="auto"/>
            <w:right w:val="none" w:sz="0" w:space="0" w:color="auto"/>
          </w:divBdr>
        </w:div>
      </w:divsChild>
    </w:div>
    <w:div w:id="27341929">
      <w:bodyDiv w:val="1"/>
      <w:marLeft w:val="0"/>
      <w:marRight w:val="0"/>
      <w:marTop w:val="0"/>
      <w:marBottom w:val="0"/>
      <w:divBdr>
        <w:top w:val="none" w:sz="0" w:space="0" w:color="auto"/>
        <w:left w:val="none" w:sz="0" w:space="0" w:color="auto"/>
        <w:bottom w:val="none" w:sz="0" w:space="0" w:color="auto"/>
        <w:right w:val="none" w:sz="0" w:space="0" w:color="auto"/>
      </w:divBdr>
    </w:div>
    <w:div w:id="286206897">
      <w:bodyDiv w:val="1"/>
      <w:marLeft w:val="0"/>
      <w:marRight w:val="0"/>
      <w:marTop w:val="0"/>
      <w:marBottom w:val="0"/>
      <w:divBdr>
        <w:top w:val="none" w:sz="0" w:space="0" w:color="auto"/>
        <w:left w:val="none" w:sz="0" w:space="0" w:color="auto"/>
        <w:bottom w:val="none" w:sz="0" w:space="0" w:color="auto"/>
        <w:right w:val="none" w:sz="0" w:space="0" w:color="auto"/>
      </w:divBdr>
    </w:div>
    <w:div w:id="416948818">
      <w:bodyDiv w:val="1"/>
      <w:marLeft w:val="0"/>
      <w:marRight w:val="0"/>
      <w:marTop w:val="0"/>
      <w:marBottom w:val="0"/>
      <w:divBdr>
        <w:top w:val="none" w:sz="0" w:space="0" w:color="auto"/>
        <w:left w:val="none" w:sz="0" w:space="0" w:color="auto"/>
        <w:bottom w:val="none" w:sz="0" w:space="0" w:color="auto"/>
        <w:right w:val="none" w:sz="0" w:space="0" w:color="auto"/>
      </w:divBdr>
    </w:div>
    <w:div w:id="504707395">
      <w:bodyDiv w:val="1"/>
      <w:marLeft w:val="0"/>
      <w:marRight w:val="0"/>
      <w:marTop w:val="0"/>
      <w:marBottom w:val="0"/>
      <w:divBdr>
        <w:top w:val="none" w:sz="0" w:space="0" w:color="auto"/>
        <w:left w:val="none" w:sz="0" w:space="0" w:color="auto"/>
        <w:bottom w:val="none" w:sz="0" w:space="0" w:color="auto"/>
        <w:right w:val="none" w:sz="0" w:space="0" w:color="auto"/>
      </w:divBdr>
    </w:div>
    <w:div w:id="520514115">
      <w:bodyDiv w:val="1"/>
      <w:marLeft w:val="0"/>
      <w:marRight w:val="0"/>
      <w:marTop w:val="0"/>
      <w:marBottom w:val="0"/>
      <w:divBdr>
        <w:top w:val="none" w:sz="0" w:space="0" w:color="auto"/>
        <w:left w:val="none" w:sz="0" w:space="0" w:color="auto"/>
        <w:bottom w:val="none" w:sz="0" w:space="0" w:color="auto"/>
        <w:right w:val="none" w:sz="0" w:space="0" w:color="auto"/>
      </w:divBdr>
    </w:div>
    <w:div w:id="557016353">
      <w:bodyDiv w:val="1"/>
      <w:marLeft w:val="0"/>
      <w:marRight w:val="0"/>
      <w:marTop w:val="0"/>
      <w:marBottom w:val="0"/>
      <w:divBdr>
        <w:top w:val="none" w:sz="0" w:space="0" w:color="auto"/>
        <w:left w:val="none" w:sz="0" w:space="0" w:color="auto"/>
        <w:bottom w:val="none" w:sz="0" w:space="0" w:color="auto"/>
        <w:right w:val="none" w:sz="0" w:space="0" w:color="auto"/>
      </w:divBdr>
    </w:div>
    <w:div w:id="659114398">
      <w:bodyDiv w:val="1"/>
      <w:marLeft w:val="0"/>
      <w:marRight w:val="0"/>
      <w:marTop w:val="0"/>
      <w:marBottom w:val="0"/>
      <w:divBdr>
        <w:top w:val="none" w:sz="0" w:space="0" w:color="auto"/>
        <w:left w:val="none" w:sz="0" w:space="0" w:color="auto"/>
        <w:bottom w:val="none" w:sz="0" w:space="0" w:color="auto"/>
        <w:right w:val="none" w:sz="0" w:space="0" w:color="auto"/>
      </w:divBdr>
    </w:div>
    <w:div w:id="681007738">
      <w:bodyDiv w:val="1"/>
      <w:marLeft w:val="0"/>
      <w:marRight w:val="0"/>
      <w:marTop w:val="0"/>
      <w:marBottom w:val="0"/>
      <w:divBdr>
        <w:top w:val="none" w:sz="0" w:space="0" w:color="auto"/>
        <w:left w:val="none" w:sz="0" w:space="0" w:color="auto"/>
        <w:bottom w:val="none" w:sz="0" w:space="0" w:color="auto"/>
        <w:right w:val="none" w:sz="0" w:space="0" w:color="auto"/>
      </w:divBdr>
    </w:div>
    <w:div w:id="732046836">
      <w:bodyDiv w:val="1"/>
      <w:marLeft w:val="0"/>
      <w:marRight w:val="0"/>
      <w:marTop w:val="0"/>
      <w:marBottom w:val="0"/>
      <w:divBdr>
        <w:top w:val="none" w:sz="0" w:space="0" w:color="auto"/>
        <w:left w:val="none" w:sz="0" w:space="0" w:color="auto"/>
        <w:bottom w:val="none" w:sz="0" w:space="0" w:color="auto"/>
        <w:right w:val="none" w:sz="0" w:space="0" w:color="auto"/>
      </w:divBdr>
    </w:div>
    <w:div w:id="739209607">
      <w:bodyDiv w:val="1"/>
      <w:marLeft w:val="0"/>
      <w:marRight w:val="0"/>
      <w:marTop w:val="0"/>
      <w:marBottom w:val="0"/>
      <w:divBdr>
        <w:top w:val="none" w:sz="0" w:space="0" w:color="auto"/>
        <w:left w:val="none" w:sz="0" w:space="0" w:color="auto"/>
        <w:bottom w:val="none" w:sz="0" w:space="0" w:color="auto"/>
        <w:right w:val="none" w:sz="0" w:space="0" w:color="auto"/>
      </w:divBdr>
    </w:div>
    <w:div w:id="756175886">
      <w:bodyDiv w:val="1"/>
      <w:marLeft w:val="0"/>
      <w:marRight w:val="0"/>
      <w:marTop w:val="0"/>
      <w:marBottom w:val="0"/>
      <w:divBdr>
        <w:top w:val="none" w:sz="0" w:space="0" w:color="auto"/>
        <w:left w:val="none" w:sz="0" w:space="0" w:color="auto"/>
        <w:bottom w:val="none" w:sz="0" w:space="0" w:color="auto"/>
        <w:right w:val="none" w:sz="0" w:space="0" w:color="auto"/>
      </w:divBdr>
    </w:div>
    <w:div w:id="846747658">
      <w:bodyDiv w:val="1"/>
      <w:marLeft w:val="0"/>
      <w:marRight w:val="0"/>
      <w:marTop w:val="0"/>
      <w:marBottom w:val="0"/>
      <w:divBdr>
        <w:top w:val="none" w:sz="0" w:space="0" w:color="auto"/>
        <w:left w:val="none" w:sz="0" w:space="0" w:color="auto"/>
        <w:bottom w:val="none" w:sz="0" w:space="0" w:color="auto"/>
        <w:right w:val="none" w:sz="0" w:space="0" w:color="auto"/>
      </w:divBdr>
    </w:div>
    <w:div w:id="910575311">
      <w:bodyDiv w:val="1"/>
      <w:marLeft w:val="0"/>
      <w:marRight w:val="0"/>
      <w:marTop w:val="0"/>
      <w:marBottom w:val="0"/>
      <w:divBdr>
        <w:top w:val="none" w:sz="0" w:space="0" w:color="auto"/>
        <w:left w:val="none" w:sz="0" w:space="0" w:color="auto"/>
        <w:bottom w:val="none" w:sz="0" w:space="0" w:color="auto"/>
        <w:right w:val="none" w:sz="0" w:space="0" w:color="auto"/>
      </w:divBdr>
      <w:divsChild>
        <w:div w:id="275063565">
          <w:marLeft w:val="446"/>
          <w:marRight w:val="0"/>
          <w:marTop w:val="0"/>
          <w:marBottom w:val="0"/>
          <w:divBdr>
            <w:top w:val="none" w:sz="0" w:space="0" w:color="auto"/>
            <w:left w:val="none" w:sz="0" w:space="0" w:color="auto"/>
            <w:bottom w:val="none" w:sz="0" w:space="0" w:color="auto"/>
            <w:right w:val="none" w:sz="0" w:space="0" w:color="auto"/>
          </w:divBdr>
        </w:div>
      </w:divsChild>
    </w:div>
    <w:div w:id="956333468">
      <w:bodyDiv w:val="1"/>
      <w:marLeft w:val="0"/>
      <w:marRight w:val="0"/>
      <w:marTop w:val="0"/>
      <w:marBottom w:val="0"/>
      <w:divBdr>
        <w:top w:val="none" w:sz="0" w:space="0" w:color="auto"/>
        <w:left w:val="none" w:sz="0" w:space="0" w:color="auto"/>
        <w:bottom w:val="none" w:sz="0" w:space="0" w:color="auto"/>
        <w:right w:val="none" w:sz="0" w:space="0" w:color="auto"/>
      </w:divBdr>
    </w:div>
    <w:div w:id="1081098124">
      <w:bodyDiv w:val="1"/>
      <w:marLeft w:val="0"/>
      <w:marRight w:val="0"/>
      <w:marTop w:val="0"/>
      <w:marBottom w:val="0"/>
      <w:divBdr>
        <w:top w:val="none" w:sz="0" w:space="0" w:color="auto"/>
        <w:left w:val="none" w:sz="0" w:space="0" w:color="auto"/>
        <w:bottom w:val="none" w:sz="0" w:space="0" w:color="auto"/>
        <w:right w:val="none" w:sz="0" w:space="0" w:color="auto"/>
      </w:divBdr>
      <w:divsChild>
        <w:div w:id="705838977">
          <w:marLeft w:val="0"/>
          <w:marRight w:val="0"/>
          <w:marTop w:val="0"/>
          <w:marBottom w:val="0"/>
          <w:divBdr>
            <w:top w:val="none" w:sz="0" w:space="0" w:color="auto"/>
            <w:left w:val="none" w:sz="0" w:space="0" w:color="auto"/>
            <w:bottom w:val="none" w:sz="0" w:space="0" w:color="auto"/>
            <w:right w:val="none" w:sz="0" w:space="0" w:color="auto"/>
          </w:divBdr>
        </w:div>
        <w:div w:id="1334261601">
          <w:marLeft w:val="0"/>
          <w:marRight w:val="0"/>
          <w:marTop w:val="0"/>
          <w:marBottom w:val="0"/>
          <w:divBdr>
            <w:top w:val="none" w:sz="0" w:space="0" w:color="auto"/>
            <w:left w:val="none" w:sz="0" w:space="0" w:color="auto"/>
            <w:bottom w:val="none" w:sz="0" w:space="0" w:color="auto"/>
            <w:right w:val="none" w:sz="0" w:space="0" w:color="auto"/>
          </w:divBdr>
        </w:div>
        <w:div w:id="585068227">
          <w:marLeft w:val="0"/>
          <w:marRight w:val="0"/>
          <w:marTop w:val="0"/>
          <w:marBottom w:val="0"/>
          <w:divBdr>
            <w:top w:val="none" w:sz="0" w:space="0" w:color="auto"/>
            <w:left w:val="none" w:sz="0" w:space="0" w:color="auto"/>
            <w:bottom w:val="none" w:sz="0" w:space="0" w:color="auto"/>
            <w:right w:val="none" w:sz="0" w:space="0" w:color="auto"/>
          </w:divBdr>
        </w:div>
        <w:div w:id="1296763993">
          <w:marLeft w:val="0"/>
          <w:marRight w:val="0"/>
          <w:marTop w:val="0"/>
          <w:marBottom w:val="0"/>
          <w:divBdr>
            <w:top w:val="none" w:sz="0" w:space="0" w:color="auto"/>
            <w:left w:val="none" w:sz="0" w:space="0" w:color="auto"/>
            <w:bottom w:val="none" w:sz="0" w:space="0" w:color="auto"/>
            <w:right w:val="none" w:sz="0" w:space="0" w:color="auto"/>
          </w:divBdr>
        </w:div>
        <w:div w:id="809052927">
          <w:marLeft w:val="0"/>
          <w:marRight w:val="0"/>
          <w:marTop w:val="0"/>
          <w:marBottom w:val="0"/>
          <w:divBdr>
            <w:top w:val="none" w:sz="0" w:space="0" w:color="auto"/>
            <w:left w:val="none" w:sz="0" w:space="0" w:color="auto"/>
            <w:bottom w:val="none" w:sz="0" w:space="0" w:color="auto"/>
            <w:right w:val="none" w:sz="0" w:space="0" w:color="auto"/>
          </w:divBdr>
        </w:div>
        <w:div w:id="2051301798">
          <w:marLeft w:val="0"/>
          <w:marRight w:val="0"/>
          <w:marTop w:val="0"/>
          <w:marBottom w:val="0"/>
          <w:divBdr>
            <w:top w:val="none" w:sz="0" w:space="0" w:color="auto"/>
            <w:left w:val="none" w:sz="0" w:space="0" w:color="auto"/>
            <w:bottom w:val="none" w:sz="0" w:space="0" w:color="auto"/>
            <w:right w:val="none" w:sz="0" w:space="0" w:color="auto"/>
          </w:divBdr>
        </w:div>
      </w:divsChild>
    </w:div>
    <w:div w:id="1084180259">
      <w:bodyDiv w:val="1"/>
      <w:marLeft w:val="0"/>
      <w:marRight w:val="0"/>
      <w:marTop w:val="0"/>
      <w:marBottom w:val="0"/>
      <w:divBdr>
        <w:top w:val="none" w:sz="0" w:space="0" w:color="auto"/>
        <w:left w:val="none" w:sz="0" w:space="0" w:color="auto"/>
        <w:bottom w:val="none" w:sz="0" w:space="0" w:color="auto"/>
        <w:right w:val="none" w:sz="0" w:space="0" w:color="auto"/>
      </w:divBdr>
    </w:div>
    <w:div w:id="1176337904">
      <w:bodyDiv w:val="1"/>
      <w:marLeft w:val="0"/>
      <w:marRight w:val="0"/>
      <w:marTop w:val="0"/>
      <w:marBottom w:val="0"/>
      <w:divBdr>
        <w:top w:val="none" w:sz="0" w:space="0" w:color="auto"/>
        <w:left w:val="none" w:sz="0" w:space="0" w:color="auto"/>
        <w:bottom w:val="none" w:sz="0" w:space="0" w:color="auto"/>
        <w:right w:val="none" w:sz="0" w:space="0" w:color="auto"/>
      </w:divBdr>
    </w:div>
    <w:div w:id="1203863103">
      <w:bodyDiv w:val="1"/>
      <w:marLeft w:val="0"/>
      <w:marRight w:val="0"/>
      <w:marTop w:val="0"/>
      <w:marBottom w:val="0"/>
      <w:divBdr>
        <w:top w:val="none" w:sz="0" w:space="0" w:color="auto"/>
        <w:left w:val="none" w:sz="0" w:space="0" w:color="auto"/>
        <w:bottom w:val="none" w:sz="0" w:space="0" w:color="auto"/>
        <w:right w:val="none" w:sz="0" w:space="0" w:color="auto"/>
      </w:divBdr>
      <w:divsChild>
        <w:div w:id="1399285876">
          <w:marLeft w:val="446"/>
          <w:marRight w:val="0"/>
          <w:marTop w:val="0"/>
          <w:marBottom w:val="0"/>
          <w:divBdr>
            <w:top w:val="none" w:sz="0" w:space="0" w:color="auto"/>
            <w:left w:val="none" w:sz="0" w:space="0" w:color="auto"/>
            <w:bottom w:val="none" w:sz="0" w:space="0" w:color="auto"/>
            <w:right w:val="none" w:sz="0" w:space="0" w:color="auto"/>
          </w:divBdr>
        </w:div>
        <w:div w:id="646320308">
          <w:marLeft w:val="446"/>
          <w:marRight w:val="0"/>
          <w:marTop w:val="0"/>
          <w:marBottom w:val="0"/>
          <w:divBdr>
            <w:top w:val="none" w:sz="0" w:space="0" w:color="auto"/>
            <w:left w:val="none" w:sz="0" w:space="0" w:color="auto"/>
            <w:bottom w:val="none" w:sz="0" w:space="0" w:color="auto"/>
            <w:right w:val="none" w:sz="0" w:space="0" w:color="auto"/>
          </w:divBdr>
        </w:div>
        <w:div w:id="969434422">
          <w:marLeft w:val="446"/>
          <w:marRight w:val="0"/>
          <w:marTop w:val="0"/>
          <w:marBottom w:val="0"/>
          <w:divBdr>
            <w:top w:val="none" w:sz="0" w:space="0" w:color="auto"/>
            <w:left w:val="none" w:sz="0" w:space="0" w:color="auto"/>
            <w:bottom w:val="none" w:sz="0" w:space="0" w:color="auto"/>
            <w:right w:val="none" w:sz="0" w:space="0" w:color="auto"/>
          </w:divBdr>
        </w:div>
        <w:div w:id="1628850546">
          <w:marLeft w:val="446"/>
          <w:marRight w:val="0"/>
          <w:marTop w:val="0"/>
          <w:marBottom w:val="0"/>
          <w:divBdr>
            <w:top w:val="none" w:sz="0" w:space="0" w:color="auto"/>
            <w:left w:val="none" w:sz="0" w:space="0" w:color="auto"/>
            <w:bottom w:val="none" w:sz="0" w:space="0" w:color="auto"/>
            <w:right w:val="none" w:sz="0" w:space="0" w:color="auto"/>
          </w:divBdr>
        </w:div>
        <w:div w:id="1835995719">
          <w:marLeft w:val="446"/>
          <w:marRight w:val="0"/>
          <w:marTop w:val="0"/>
          <w:marBottom w:val="0"/>
          <w:divBdr>
            <w:top w:val="none" w:sz="0" w:space="0" w:color="auto"/>
            <w:left w:val="none" w:sz="0" w:space="0" w:color="auto"/>
            <w:bottom w:val="none" w:sz="0" w:space="0" w:color="auto"/>
            <w:right w:val="none" w:sz="0" w:space="0" w:color="auto"/>
          </w:divBdr>
        </w:div>
      </w:divsChild>
    </w:div>
    <w:div w:id="1241211177">
      <w:bodyDiv w:val="1"/>
      <w:marLeft w:val="0"/>
      <w:marRight w:val="0"/>
      <w:marTop w:val="0"/>
      <w:marBottom w:val="0"/>
      <w:divBdr>
        <w:top w:val="none" w:sz="0" w:space="0" w:color="auto"/>
        <w:left w:val="none" w:sz="0" w:space="0" w:color="auto"/>
        <w:bottom w:val="none" w:sz="0" w:space="0" w:color="auto"/>
        <w:right w:val="none" w:sz="0" w:space="0" w:color="auto"/>
      </w:divBdr>
      <w:divsChild>
        <w:div w:id="906961507">
          <w:marLeft w:val="446"/>
          <w:marRight w:val="0"/>
          <w:marTop w:val="0"/>
          <w:marBottom w:val="0"/>
          <w:divBdr>
            <w:top w:val="none" w:sz="0" w:space="0" w:color="auto"/>
            <w:left w:val="none" w:sz="0" w:space="0" w:color="auto"/>
            <w:bottom w:val="none" w:sz="0" w:space="0" w:color="auto"/>
            <w:right w:val="none" w:sz="0" w:space="0" w:color="auto"/>
          </w:divBdr>
        </w:div>
      </w:divsChild>
    </w:div>
    <w:div w:id="1244922613">
      <w:bodyDiv w:val="1"/>
      <w:marLeft w:val="0"/>
      <w:marRight w:val="0"/>
      <w:marTop w:val="0"/>
      <w:marBottom w:val="0"/>
      <w:divBdr>
        <w:top w:val="none" w:sz="0" w:space="0" w:color="auto"/>
        <w:left w:val="none" w:sz="0" w:space="0" w:color="auto"/>
        <w:bottom w:val="none" w:sz="0" w:space="0" w:color="auto"/>
        <w:right w:val="none" w:sz="0" w:space="0" w:color="auto"/>
      </w:divBdr>
    </w:div>
    <w:div w:id="1252861531">
      <w:bodyDiv w:val="1"/>
      <w:marLeft w:val="0"/>
      <w:marRight w:val="0"/>
      <w:marTop w:val="0"/>
      <w:marBottom w:val="0"/>
      <w:divBdr>
        <w:top w:val="none" w:sz="0" w:space="0" w:color="auto"/>
        <w:left w:val="none" w:sz="0" w:space="0" w:color="auto"/>
        <w:bottom w:val="none" w:sz="0" w:space="0" w:color="auto"/>
        <w:right w:val="none" w:sz="0" w:space="0" w:color="auto"/>
      </w:divBdr>
    </w:div>
    <w:div w:id="1257053206">
      <w:bodyDiv w:val="1"/>
      <w:marLeft w:val="0"/>
      <w:marRight w:val="0"/>
      <w:marTop w:val="0"/>
      <w:marBottom w:val="0"/>
      <w:divBdr>
        <w:top w:val="none" w:sz="0" w:space="0" w:color="auto"/>
        <w:left w:val="none" w:sz="0" w:space="0" w:color="auto"/>
        <w:bottom w:val="none" w:sz="0" w:space="0" w:color="auto"/>
        <w:right w:val="none" w:sz="0" w:space="0" w:color="auto"/>
      </w:divBdr>
    </w:div>
    <w:div w:id="1264846093">
      <w:bodyDiv w:val="1"/>
      <w:marLeft w:val="0"/>
      <w:marRight w:val="0"/>
      <w:marTop w:val="0"/>
      <w:marBottom w:val="0"/>
      <w:divBdr>
        <w:top w:val="none" w:sz="0" w:space="0" w:color="auto"/>
        <w:left w:val="none" w:sz="0" w:space="0" w:color="auto"/>
        <w:bottom w:val="none" w:sz="0" w:space="0" w:color="auto"/>
        <w:right w:val="none" w:sz="0" w:space="0" w:color="auto"/>
      </w:divBdr>
    </w:div>
    <w:div w:id="1359425503">
      <w:bodyDiv w:val="1"/>
      <w:marLeft w:val="0"/>
      <w:marRight w:val="0"/>
      <w:marTop w:val="0"/>
      <w:marBottom w:val="0"/>
      <w:divBdr>
        <w:top w:val="none" w:sz="0" w:space="0" w:color="auto"/>
        <w:left w:val="none" w:sz="0" w:space="0" w:color="auto"/>
        <w:bottom w:val="none" w:sz="0" w:space="0" w:color="auto"/>
        <w:right w:val="none" w:sz="0" w:space="0" w:color="auto"/>
      </w:divBdr>
    </w:div>
    <w:div w:id="1362366696">
      <w:bodyDiv w:val="1"/>
      <w:marLeft w:val="0"/>
      <w:marRight w:val="0"/>
      <w:marTop w:val="0"/>
      <w:marBottom w:val="0"/>
      <w:divBdr>
        <w:top w:val="none" w:sz="0" w:space="0" w:color="auto"/>
        <w:left w:val="none" w:sz="0" w:space="0" w:color="auto"/>
        <w:bottom w:val="none" w:sz="0" w:space="0" w:color="auto"/>
        <w:right w:val="none" w:sz="0" w:space="0" w:color="auto"/>
      </w:divBdr>
    </w:div>
    <w:div w:id="1379623031">
      <w:bodyDiv w:val="1"/>
      <w:marLeft w:val="0"/>
      <w:marRight w:val="0"/>
      <w:marTop w:val="0"/>
      <w:marBottom w:val="0"/>
      <w:divBdr>
        <w:top w:val="none" w:sz="0" w:space="0" w:color="auto"/>
        <w:left w:val="none" w:sz="0" w:space="0" w:color="auto"/>
        <w:bottom w:val="none" w:sz="0" w:space="0" w:color="auto"/>
        <w:right w:val="none" w:sz="0" w:space="0" w:color="auto"/>
      </w:divBdr>
    </w:div>
    <w:div w:id="1382099595">
      <w:bodyDiv w:val="1"/>
      <w:marLeft w:val="0"/>
      <w:marRight w:val="0"/>
      <w:marTop w:val="0"/>
      <w:marBottom w:val="0"/>
      <w:divBdr>
        <w:top w:val="none" w:sz="0" w:space="0" w:color="auto"/>
        <w:left w:val="none" w:sz="0" w:space="0" w:color="auto"/>
        <w:bottom w:val="none" w:sz="0" w:space="0" w:color="auto"/>
        <w:right w:val="none" w:sz="0" w:space="0" w:color="auto"/>
      </w:divBdr>
    </w:div>
    <w:div w:id="1930384278">
      <w:bodyDiv w:val="1"/>
      <w:marLeft w:val="0"/>
      <w:marRight w:val="0"/>
      <w:marTop w:val="0"/>
      <w:marBottom w:val="0"/>
      <w:divBdr>
        <w:top w:val="none" w:sz="0" w:space="0" w:color="auto"/>
        <w:left w:val="none" w:sz="0" w:space="0" w:color="auto"/>
        <w:bottom w:val="none" w:sz="0" w:space="0" w:color="auto"/>
        <w:right w:val="none" w:sz="0" w:space="0" w:color="auto"/>
      </w:divBdr>
    </w:div>
    <w:div w:id="1961062239">
      <w:bodyDiv w:val="1"/>
      <w:marLeft w:val="0"/>
      <w:marRight w:val="0"/>
      <w:marTop w:val="0"/>
      <w:marBottom w:val="0"/>
      <w:divBdr>
        <w:top w:val="none" w:sz="0" w:space="0" w:color="auto"/>
        <w:left w:val="none" w:sz="0" w:space="0" w:color="auto"/>
        <w:bottom w:val="none" w:sz="0" w:space="0" w:color="auto"/>
        <w:right w:val="none" w:sz="0" w:space="0" w:color="auto"/>
      </w:divBdr>
    </w:div>
    <w:div w:id="2101172531">
      <w:bodyDiv w:val="1"/>
      <w:marLeft w:val="0"/>
      <w:marRight w:val="0"/>
      <w:marTop w:val="0"/>
      <w:marBottom w:val="0"/>
      <w:divBdr>
        <w:top w:val="none" w:sz="0" w:space="0" w:color="auto"/>
        <w:left w:val="none" w:sz="0" w:space="0" w:color="auto"/>
        <w:bottom w:val="none" w:sz="0" w:space="0" w:color="auto"/>
        <w:right w:val="none" w:sz="0" w:space="0" w:color="auto"/>
      </w:divBdr>
    </w:div>
    <w:div w:id="2108454749">
      <w:bodyDiv w:val="1"/>
      <w:marLeft w:val="0"/>
      <w:marRight w:val="0"/>
      <w:marTop w:val="0"/>
      <w:marBottom w:val="0"/>
      <w:divBdr>
        <w:top w:val="none" w:sz="0" w:space="0" w:color="auto"/>
        <w:left w:val="none" w:sz="0" w:space="0" w:color="auto"/>
        <w:bottom w:val="none" w:sz="0" w:space="0" w:color="auto"/>
        <w:right w:val="none" w:sz="0" w:space="0" w:color="auto"/>
      </w:divBdr>
    </w:div>
    <w:div w:id="213078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67.png"/><Relationship Id="rId138" Type="http://schemas.openxmlformats.org/officeDocument/2006/relationships/oleObject" Target="embeddings/oleObject23.bin"/><Relationship Id="rId159" Type="http://schemas.openxmlformats.org/officeDocument/2006/relationships/image" Target="media/image120.png"/><Relationship Id="rId170" Type="http://schemas.openxmlformats.org/officeDocument/2006/relationships/image" Target="media/image130.emf"/><Relationship Id="rId191" Type="http://schemas.openxmlformats.org/officeDocument/2006/relationships/image" Target="media/image149.emf"/><Relationship Id="rId205" Type="http://schemas.openxmlformats.org/officeDocument/2006/relationships/oleObject" Target="embeddings/oleObject39.bin"/><Relationship Id="rId107" Type="http://schemas.openxmlformats.org/officeDocument/2006/relationships/oleObject" Target="embeddings/oleObject14.bin"/><Relationship Id="rId11" Type="http://schemas.openxmlformats.org/officeDocument/2006/relationships/image" Target="media/image3.gi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oleObject" Target="embeddings/oleObject5.bin"/><Relationship Id="rId74" Type="http://schemas.openxmlformats.org/officeDocument/2006/relationships/oleObject" Target="embeddings/oleObject8.bin"/><Relationship Id="rId79" Type="http://schemas.openxmlformats.org/officeDocument/2006/relationships/image" Target="media/image64.emf"/><Relationship Id="rId102" Type="http://schemas.openxmlformats.org/officeDocument/2006/relationships/image" Target="media/image83.png"/><Relationship Id="rId123" Type="http://schemas.openxmlformats.org/officeDocument/2006/relationships/image" Target="media/image97.png"/><Relationship Id="rId128" Type="http://schemas.openxmlformats.org/officeDocument/2006/relationships/image" Target="media/image101.png"/><Relationship Id="rId144" Type="http://schemas.openxmlformats.org/officeDocument/2006/relationships/oleObject" Target="embeddings/oleObject26.bin"/><Relationship Id="rId149" Type="http://schemas.openxmlformats.org/officeDocument/2006/relationships/oleObject" Target="embeddings/oleObject28.bin"/><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21.png"/><Relationship Id="rId165" Type="http://schemas.openxmlformats.org/officeDocument/2006/relationships/image" Target="media/image126.png"/><Relationship Id="rId181" Type="http://schemas.openxmlformats.org/officeDocument/2006/relationships/image" Target="media/image140.png"/><Relationship Id="rId186" Type="http://schemas.openxmlformats.org/officeDocument/2006/relationships/image" Target="media/image144.png"/><Relationship Id="rId211" Type="http://schemas.openxmlformats.org/officeDocument/2006/relationships/image" Target="media/image165.png"/><Relationship Id="rId22" Type="http://schemas.openxmlformats.org/officeDocument/2006/relationships/image" Target="media/image14.png"/><Relationship Id="rId27" Type="http://schemas.openxmlformats.org/officeDocument/2006/relationships/image" Target="media/image19.emf"/><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2.emf"/><Relationship Id="rId69" Type="http://schemas.openxmlformats.org/officeDocument/2006/relationships/image" Target="media/image55.tiff"/><Relationship Id="rId113" Type="http://schemas.openxmlformats.org/officeDocument/2006/relationships/oleObject" Target="embeddings/oleObject16.bin"/><Relationship Id="rId118" Type="http://schemas.openxmlformats.org/officeDocument/2006/relationships/oleObject" Target="embeddings/oleObject18.bin"/><Relationship Id="rId134" Type="http://schemas.openxmlformats.org/officeDocument/2006/relationships/image" Target="media/image105.png"/><Relationship Id="rId139" Type="http://schemas.openxmlformats.org/officeDocument/2006/relationships/image" Target="media/image109.emf"/><Relationship Id="rId80" Type="http://schemas.openxmlformats.org/officeDocument/2006/relationships/oleObject" Target="embeddings/oleObject9.bin"/><Relationship Id="rId85" Type="http://schemas.openxmlformats.org/officeDocument/2006/relationships/image" Target="media/image68.png"/><Relationship Id="rId150" Type="http://schemas.openxmlformats.org/officeDocument/2006/relationships/image" Target="media/image115.emf"/><Relationship Id="rId155" Type="http://schemas.openxmlformats.org/officeDocument/2006/relationships/oleObject" Target="embeddings/oleObject31.bin"/><Relationship Id="rId171" Type="http://schemas.openxmlformats.org/officeDocument/2006/relationships/oleObject" Target="embeddings/oleObject34.bin"/><Relationship Id="rId176" Type="http://schemas.openxmlformats.org/officeDocument/2006/relationships/image" Target="media/image135.png"/><Relationship Id="rId192" Type="http://schemas.openxmlformats.org/officeDocument/2006/relationships/oleObject" Target="embeddings/oleObject36.bin"/><Relationship Id="rId197" Type="http://schemas.openxmlformats.org/officeDocument/2006/relationships/image" Target="media/image152.png"/><Relationship Id="rId206" Type="http://schemas.openxmlformats.org/officeDocument/2006/relationships/image" Target="media/image160.png"/><Relationship Id="rId201" Type="http://schemas.openxmlformats.org/officeDocument/2006/relationships/image" Target="media/image15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84.png"/><Relationship Id="rId108" Type="http://schemas.openxmlformats.org/officeDocument/2006/relationships/image" Target="media/image87.emf"/><Relationship Id="rId124" Type="http://schemas.openxmlformats.org/officeDocument/2006/relationships/image" Target="media/image98.png"/><Relationship Id="rId129" Type="http://schemas.openxmlformats.org/officeDocument/2006/relationships/image" Target="media/image102.emf"/><Relationship Id="rId54" Type="http://schemas.openxmlformats.org/officeDocument/2006/relationships/oleObject" Target="embeddings/oleObject3.bin"/><Relationship Id="rId70" Type="http://schemas.openxmlformats.org/officeDocument/2006/relationships/image" Target="media/image56.tiff"/><Relationship Id="rId75" Type="http://schemas.openxmlformats.org/officeDocument/2006/relationships/image" Target="media/image60.tiff"/><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oleObject" Target="embeddings/oleObject24.bin"/><Relationship Id="rId145" Type="http://schemas.openxmlformats.org/officeDocument/2006/relationships/image" Target="media/image112.png"/><Relationship Id="rId161" Type="http://schemas.openxmlformats.org/officeDocument/2006/relationships/image" Target="media/image122.png"/><Relationship Id="rId166" Type="http://schemas.openxmlformats.org/officeDocument/2006/relationships/image" Target="media/image127.png"/><Relationship Id="rId182" Type="http://schemas.openxmlformats.org/officeDocument/2006/relationships/image" Target="media/image141.emf"/><Relationship Id="rId187"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1.emf"/><Relationship Id="rId119" Type="http://schemas.openxmlformats.org/officeDocument/2006/relationships/image" Target="media/image94.png"/><Relationship Id="rId44" Type="http://schemas.openxmlformats.org/officeDocument/2006/relationships/image" Target="media/image36.png"/><Relationship Id="rId60" Type="http://schemas.openxmlformats.org/officeDocument/2006/relationships/image" Target="media/image48.png"/><Relationship Id="rId65" Type="http://schemas.openxmlformats.org/officeDocument/2006/relationships/oleObject" Target="embeddings/oleObject6.bin"/><Relationship Id="rId81" Type="http://schemas.openxmlformats.org/officeDocument/2006/relationships/image" Target="media/image65.emf"/><Relationship Id="rId86" Type="http://schemas.openxmlformats.org/officeDocument/2006/relationships/image" Target="media/image69.png"/><Relationship Id="rId130" Type="http://schemas.openxmlformats.org/officeDocument/2006/relationships/oleObject" Target="embeddings/oleObject21.bin"/><Relationship Id="rId135" Type="http://schemas.openxmlformats.org/officeDocument/2006/relationships/image" Target="media/image106.png"/><Relationship Id="rId151" Type="http://schemas.openxmlformats.org/officeDocument/2006/relationships/oleObject" Target="embeddings/oleObject29.bin"/><Relationship Id="rId156" Type="http://schemas.openxmlformats.org/officeDocument/2006/relationships/image" Target="media/image118.emf"/><Relationship Id="rId177" Type="http://schemas.openxmlformats.org/officeDocument/2006/relationships/image" Target="media/image136.png"/><Relationship Id="rId198" Type="http://schemas.openxmlformats.org/officeDocument/2006/relationships/image" Target="media/image153.png"/><Relationship Id="rId172" Type="http://schemas.openxmlformats.org/officeDocument/2006/relationships/image" Target="media/image131.png"/><Relationship Id="rId193" Type="http://schemas.openxmlformats.org/officeDocument/2006/relationships/image" Target="media/image150.emf"/><Relationship Id="rId202" Type="http://schemas.openxmlformats.org/officeDocument/2006/relationships/image" Target="media/image157.png"/><Relationship Id="rId207" Type="http://schemas.openxmlformats.org/officeDocument/2006/relationships/image" Target="media/image16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oleObject" Target="embeddings/oleObject15.bin"/><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emf"/><Relationship Id="rId76" Type="http://schemas.openxmlformats.org/officeDocument/2006/relationships/image" Target="media/image61.tiff"/><Relationship Id="rId97" Type="http://schemas.openxmlformats.org/officeDocument/2006/relationships/image" Target="media/image80.emf"/><Relationship Id="rId104" Type="http://schemas.openxmlformats.org/officeDocument/2006/relationships/image" Target="media/image85.emf"/><Relationship Id="rId120" Type="http://schemas.openxmlformats.org/officeDocument/2006/relationships/image" Target="media/image95.png"/><Relationship Id="rId125" Type="http://schemas.openxmlformats.org/officeDocument/2006/relationships/image" Target="media/image99.emf"/><Relationship Id="rId141" Type="http://schemas.openxmlformats.org/officeDocument/2006/relationships/image" Target="media/image110.emf"/><Relationship Id="rId146" Type="http://schemas.openxmlformats.org/officeDocument/2006/relationships/image" Target="media/image113.emf"/><Relationship Id="rId167" Type="http://schemas.openxmlformats.org/officeDocument/2006/relationships/image" Target="media/image128.png"/><Relationship Id="rId188"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57.tiff"/><Relationship Id="rId92" Type="http://schemas.openxmlformats.org/officeDocument/2006/relationships/image" Target="media/image75.png"/><Relationship Id="rId162" Type="http://schemas.openxmlformats.org/officeDocument/2006/relationships/image" Target="media/image123.png"/><Relationship Id="rId183" Type="http://schemas.openxmlformats.org/officeDocument/2006/relationships/oleObject" Target="embeddings/oleObject35.bin"/><Relationship Id="rId213"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tiff"/><Relationship Id="rId87" Type="http://schemas.openxmlformats.org/officeDocument/2006/relationships/image" Target="media/image70.png"/><Relationship Id="rId110" Type="http://schemas.openxmlformats.org/officeDocument/2006/relationships/image" Target="media/image88.png"/><Relationship Id="rId115" Type="http://schemas.openxmlformats.org/officeDocument/2006/relationships/oleObject" Target="embeddings/oleObject17.bin"/><Relationship Id="rId131" Type="http://schemas.openxmlformats.org/officeDocument/2006/relationships/image" Target="media/image103.emf"/><Relationship Id="rId136" Type="http://schemas.openxmlformats.org/officeDocument/2006/relationships/image" Target="media/image107.png"/><Relationship Id="rId157" Type="http://schemas.openxmlformats.org/officeDocument/2006/relationships/oleObject" Target="embeddings/oleObject32.bin"/><Relationship Id="rId178" Type="http://schemas.openxmlformats.org/officeDocument/2006/relationships/image" Target="media/image137.png"/><Relationship Id="rId61" Type="http://schemas.openxmlformats.org/officeDocument/2006/relationships/image" Target="media/image49.png"/><Relationship Id="rId82" Type="http://schemas.openxmlformats.org/officeDocument/2006/relationships/oleObject" Target="embeddings/oleObject10.bin"/><Relationship Id="rId152" Type="http://schemas.openxmlformats.org/officeDocument/2006/relationships/image" Target="media/image116.emf"/><Relationship Id="rId173" Type="http://schemas.openxmlformats.org/officeDocument/2006/relationships/image" Target="media/image132.png"/><Relationship Id="rId194" Type="http://schemas.openxmlformats.org/officeDocument/2006/relationships/oleObject" Target="embeddings/oleObject37.bin"/><Relationship Id="rId199" Type="http://schemas.openxmlformats.org/officeDocument/2006/relationships/image" Target="media/image154.png"/><Relationship Id="rId203" Type="http://schemas.openxmlformats.org/officeDocument/2006/relationships/image" Target="media/image158.png"/><Relationship Id="rId208" Type="http://schemas.openxmlformats.org/officeDocument/2006/relationships/image" Target="media/image16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oleObject" Target="embeddings/oleObject4.bin"/><Relationship Id="rId77" Type="http://schemas.openxmlformats.org/officeDocument/2006/relationships/image" Target="media/image62.png"/><Relationship Id="rId100" Type="http://schemas.openxmlformats.org/officeDocument/2006/relationships/oleObject" Target="embeddings/oleObject12.bin"/><Relationship Id="rId105" Type="http://schemas.openxmlformats.org/officeDocument/2006/relationships/oleObject" Target="embeddings/oleObject13.bin"/><Relationship Id="rId126" Type="http://schemas.openxmlformats.org/officeDocument/2006/relationships/oleObject" Target="embeddings/oleObject20.bin"/><Relationship Id="rId147" Type="http://schemas.openxmlformats.org/officeDocument/2006/relationships/oleObject" Target="embeddings/oleObject27.bin"/><Relationship Id="rId168" Type="http://schemas.openxmlformats.org/officeDocument/2006/relationships/image" Target="media/image129.emf"/><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58.tiff"/><Relationship Id="rId93" Type="http://schemas.openxmlformats.org/officeDocument/2006/relationships/image" Target="media/image76.png"/><Relationship Id="rId98" Type="http://schemas.openxmlformats.org/officeDocument/2006/relationships/oleObject" Target="embeddings/oleObject11.bin"/><Relationship Id="rId121" Type="http://schemas.openxmlformats.org/officeDocument/2006/relationships/image" Target="media/image96.emf"/><Relationship Id="rId142" Type="http://schemas.openxmlformats.org/officeDocument/2006/relationships/oleObject" Target="embeddings/oleObject25.bin"/><Relationship Id="rId163" Type="http://schemas.openxmlformats.org/officeDocument/2006/relationships/image" Target="media/image124.png"/><Relationship Id="rId184" Type="http://schemas.openxmlformats.org/officeDocument/2006/relationships/image" Target="media/image142.png"/><Relationship Id="rId189" Type="http://schemas.openxmlformats.org/officeDocument/2006/relationships/image" Target="media/image147.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4.emf"/><Relationship Id="rId116" Type="http://schemas.openxmlformats.org/officeDocument/2006/relationships/image" Target="media/image92.png"/><Relationship Id="rId137" Type="http://schemas.openxmlformats.org/officeDocument/2006/relationships/image" Target="media/image108.emf"/><Relationship Id="rId158" Type="http://schemas.openxmlformats.org/officeDocument/2006/relationships/image" Target="media/image11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89.png"/><Relationship Id="rId132" Type="http://schemas.openxmlformats.org/officeDocument/2006/relationships/oleObject" Target="embeddings/oleObject22.bin"/><Relationship Id="rId153" Type="http://schemas.openxmlformats.org/officeDocument/2006/relationships/oleObject" Target="embeddings/oleObject30.bin"/><Relationship Id="rId174" Type="http://schemas.openxmlformats.org/officeDocument/2006/relationships/image" Target="media/image133.png"/><Relationship Id="rId179" Type="http://schemas.openxmlformats.org/officeDocument/2006/relationships/image" Target="media/image138.png"/><Relationship Id="rId195" Type="http://schemas.openxmlformats.org/officeDocument/2006/relationships/image" Target="media/image151.emf"/><Relationship Id="rId209" Type="http://schemas.openxmlformats.org/officeDocument/2006/relationships/image" Target="media/image163.png"/><Relationship Id="rId190" Type="http://schemas.openxmlformats.org/officeDocument/2006/relationships/image" Target="media/image148.png"/><Relationship Id="rId204" Type="http://schemas.openxmlformats.org/officeDocument/2006/relationships/image" Target="media/image159.emf"/><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emf"/><Relationship Id="rId106" Type="http://schemas.openxmlformats.org/officeDocument/2006/relationships/image" Target="media/image86.emf"/><Relationship Id="rId127" Type="http://schemas.openxmlformats.org/officeDocument/2006/relationships/image" Target="media/image100.png"/><Relationship Id="rId10" Type="http://schemas.openxmlformats.org/officeDocument/2006/relationships/oleObject" Target="embeddings/oleObject1.bin"/><Relationship Id="rId31" Type="http://schemas.openxmlformats.org/officeDocument/2006/relationships/image" Target="media/image23.png"/><Relationship Id="rId52" Type="http://schemas.openxmlformats.org/officeDocument/2006/relationships/oleObject" Target="embeddings/oleObject2.bin"/><Relationship Id="rId73" Type="http://schemas.openxmlformats.org/officeDocument/2006/relationships/image" Target="media/image59.emf"/><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1.emf"/><Relationship Id="rId101" Type="http://schemas.openxmlformats.org/officeDocument/2006/relationships/image" Target="media/image82.png"/><Relationship Id="rId122" Type="http://schemas.openxmlformats.org/officeDocument/2006/relationships/oleObject" Target="embeddings/oleObject19.bin"/><Relationship Id="rId143" Type="http://schemas.openxmlformats.org/officeDocument/2006/relationships/image" Target="media/image111.emf"/><Relationship Id="rId148" Type="http://schemas.openxmlformats.org/officeDocument/2006/relationships/image" Target="media/image114.emf"/><Relationship Id="rId164" Type="http://schemas.openxmlformats.org/officeDocument/2006/relationships/image" Target="media/image125.png"/><Relationship Id="rId169" Type="http://schemas.openxmlformats.org/officeDocument/2006/relationships/oleObject" Target="embeddings/oleObject33.bin"/><Relationship Id="rId185"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39.png"/><Relationship Id="rId210" Type="http://schemas.openxmlformats.org/officeDocument/2006/relationships/image" Target="media/image164.png"/><Relationship Id="rId215" Type="http://schemas.openxmlformats.org/officeDocument/2006/relationships/theme" Target="theme/theme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oleObject" Target="embeddings/oleObject7.bin"/><Relationship Id="rId89" Type="http://schemas.openxmlformats.org/officeDocument/2006/relationships/image" Target="media/image72.png"/><Relationship Id="rId112" Type="http://schemas.openxmlformats.org/officeDocument/2006/relationships/image" Target="media/image90.emf"/><Relationship Id="rId133" Type="http://schemas.openxmlformats.org/officeDocument/2006/relationships/image" Target="media/image104.png"/><Relationship Id="rId154" Type="http://schemas.openxmlformats.org/officeDocument/2006/relationships/image" Target="media/image117.emf"/><Relationship Id="rId175" Type="http://schemas.openxmlformats.org/officeDocument/2006/relationships/image" Target="media/image134.png"/><Relationship Id="rId196" Type="http://schemas.openxmlformats.org/officeDocument/2006/relationships/oleObject" Target="embeddings/oleObject38.bin"/><Relationship Id="rId200" Type="http://schemas.openxmlformats.org/officeDocument/2006/relationships/image" Target="media/image155.png"/><Relationship Id="rId16"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kita%20L\Documents\&#1053;&#1072;&#1089;&#1090;&#1088;&#1072;&#1080;&#1074;&#1072;&#1077;&#1084;&#1099;&#1077;%20&#1096;&#1072;&#1073;&#1083;&#1086;&#1085;&#1099;%20Office\&#1043;&#1054;&#1057;&#1058;.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5B8087AF-CA9E-4097-9DED-4BDB875FD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ГОСТ.dotx</Template>
  <TotalTime>19768</TotalTime>
  <Pages>108</Pages>
  <Words>26731</Words>
  <Characters>152371</Characters>
  <Application>Microsoft Office Word</Application>
  <DocSecurity>0</DocSecurity>
  <Lines>1269</Lines>
  <Paragraphs>357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178745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L</dc:creator>
  <cp:keywords/>
  <dc:description/>
  <cp:lastModifiedBy>Никита Лужанский</cp:lastModifiedBy>
  <cp:revision>209</cp:revision>
  <cp:lastPrinted>2018-06-26T20:33:00Z</cp:lastPrinted>
  <dcterms:created xsi:type="dcterms:W3CDTF">2018-04-16T15:54:00Z</dcterms:created>
  <dcterms:modified xsi:type="dcterms:W3CDTF">2018-06-29T10:46:00Z</dcterms:modified>
</cp:coreProperties>
</file>