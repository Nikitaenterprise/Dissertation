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7D2DB" w14:textId="63CB5CD0" w:rsidR="009921AA" w:rsidRDefault="00C832B8">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5024052" w:history="1">
        <w:r w:rsidR="009921AA" w:rsidRPr="00CD758C">
          <w:rPr>
            <w:rStyle w:val="af8"/>
            <w:noProof/>
          </w:rPr>
          <w:t>1</w:t>
        </w:r>
        <w:r w:rsidR="009921AA">
          <w:rPr>
            <w:rFonts w:asciiTheme="minorHAnsi" w:hAnsiTheme="minorHAnsi"/>
            <w:noProof/>
            <w:sz w:val="22"/>
            <w:lang w:eastAsia="ru-RU"/>
          </w:rPr>
          <w:tab/>
        </w:r>
        <w:r w:rsidR="009921AA" w:rsidRPr="00CD758C">
          <w:rPr>
            <w:rStyle w:val="af8"/>
            <w:noProof/>
          </w:rPr>
          <w:t>Введение</w:t>
        </w:r>
        <w:r w:rsidR="009921AA">
          <w:rPr>
            <w:noProof/>
            <w:webHidden/>
          </w:rPr>
          <w:tab/>
        </w:r>
        <w:r w:rsidR="009921AA">
          <w:rPr>
            <w:noProof/>
            <w:webHidden/>
          </w:rPr>
          <w:fldChar w:fldCharType="begin"/>
        </w:r>
        <w:r w:rsidR="009921AA">
          <w:rPr>
            <w:noProof/>
            <w:webHidden/>
          </w:rPr>
          <w:instrText xml:space="preserve"> PAGEREF _Toc515024052 \h </w:instrText>
        </w:r>
        <w:r w:rsidR="009921AA">
          <w:rPr>
            <w:noProof/>
            <w:webHidden/>
          </w:rPr>
        </w:r>
        <w:r w:rsidR="009921AA">
          <w:rPr>
            <w:noProof/>
            <w:webHidden/>
          </w:rPr>
          <w:fldChar w:fldCharType="separate"/>
        </w:r>
        <w:r w:rsidR="009921AA">
          <w:rPr>
            <w:noProof/>
            <w:webHidden/>
          </w:rPr>
          <w:t>3</w:t>
        </w:r>
        <w:r w:rsidR="009921AA">
          <w:rPr>
            <w:noProof/>
            <w:webHidden/>
          </w:rPr>
          <w:fldChar w:fldCharType="end"/>
        </w:r>
      </w:hyperlink>
    </w:p>
    <w:p w14:paraId="4E1116F7" w14:textId="22D431A1" w:rsidR="009921AA" w:rsidRDefault="009921AA">
      <w:pPr>
        <w:pStyle w:val="12"/>
        <w:rPr>
          <w:rFonts w:asciiTheme="minorHAnsi" w:hAnsiTheme="minorHAnsi"/>
          <w:noProof/>
          <w:sz w:val="22"/>
          <w:lang w:eastAsia="ru-RU"/>
        </w:rPr>
      </w:pPr>
      <w:hyperlink w:anchor="_Toc515024053" w:history="1">
        <w:r w:rsidRPr="00CD758C">
          <w:rPr>
            <w:rStyle w:val="af8"/>
            <w:noProof/>
          </w:rPr>
          <w:t>2</w:t>
        </w:r>
        <w:r>
          <w:rPr>
            <w:rFonts w:asciiTheme="minorHAnsi" w:hAnsiTheme="minorHAnsi"/>
            <w:noProof/>
            <w:sz w:val="22"/>
            <w:lang w:eastAsia="ru-RU"/>
          </w:rPr>
          <w:tab/>
        </w:r>
        <w:r w:rsidRPr="00CD758C">
          <w:rPr>
            <w:rStyle w:val="af8"/>
            <w:noProof/>
          </w:rPr>
          <w:t>Литературный обзор</w:t>
        </w:r>
        <w:r>
          <w:rPr>
            <w:noProof/>
            <w:webHidden/>
          </w:rPr>
          <w:tab/>
        </w:r>
        <w:r>
          <w:rPr>
            <w:noProof/>
            <w:webHidden/>
          </w:rPr>
          <w:fldChar w:fldCharType="begin"/>
        </w:r>
        <w:r>
          <w:rPr>
            <w:noProof/>
            <w:webHidden/>
          </w:rPr>
          <w:instrText xml:space="preserve"> PAGEREF _Toc515024053 \h </w:instrText>
        </w:r>
        <w:r>
          <w:rPr>
            <w:noProof/>
            <w:webHidden/>
          </w:rPr>
        </w:r>
        <w:r>
          <w:rPr>
            <w:noProof/>
            <w:webHidden/>
          </w:rPr>
          <w:fldChar w:fldCharType="separate"/>
        </w:r>
        <w:r>
          <w:rPr>
            <w:noProof/>
            <w:webHidden/>
          </w:rPr>
          <w:t>5</w:t>
        </w:r>
        <w:r>
          <w:rPr>
            <w:noProof/>
            <w:webHidden/>
          </w:rPr>
          <w:fldChar w:fldCharType="end"/>
        </w:r>
      </w:hyperlink>
    </w:p>
    <w:p w14:paraId="00AAE1DE" w14:textId="57F44CDF" w:rsidR="009921AA" w:rsidRDefault="009921AA">
      <w:pPr>
        <w:pStyle w:val="23"/>
        <w:tabs>
          <w:tab w:val="left" w:pos="1134"/>
          <w:tab w:val="right" w:leader="dot" w:pos="9345"/>
        </w:tabs>
        <w:rPr>
          <w:rFonts w:asciiTheme="minorHAnsi" w:hAnsiTheme="minorHAnsi"/>
          <w:noProof/>
          <w:sz w:val="22"/>
          <w:lang w:eastAsia="ru-RU"/>
        </w:rPr>
      </w:pPr>
      <w:hyperlink w:anchor="_Toc515024054" w:history="1">
        <w:r w:rsidRPr="00CD758C">
          <w:rPr>
            <w:rStyle w:val="af8"/>
            <w:noProof/>
          </w:rPr>
          <w:t>2.1</w:t>
        </w:r>
        <w:r>
          <w:rPr>
            <w:rFonts w:asciiTheme="minorHAnsi" w:hAnsiTheme="minorHAnsi"/>
            <w:noProof/>
            <w:sz w:val="22"/>
            <w:lang w:eastAsia="ru-RU"/>
          </w:rPr>
          <w:tab/>
        </w:r>
        <w:r w:rsidRPr="00CD758C">
          <w:rPr>
            <w:rStyle w:val="af8"/>
            <w:noProof/>
          </w:rPr>
          <w:t>Типы ядерных реакторов и место реакторов на быстрых нейтронах в ядерной энергетике.</w:t>
        </w:r>
        <w:r>
          <w:rPr>
            <w:noProof/>
            <w:webHidden/>
          </w:rPr>
          <w:tab/>
        </w:r>
        <w:r>
          <w:rPr>
            <w:noProof/>
            <w:webHidden/>
          </w:rPr>
          <w:fldChar w:fldCharType="begin"/>
        </w:r>
        <w:r>
          <w:rPr>
            <w:noProof/>
            <w:webHidden/>
          </w:rPr>
          <w:instrText xml:space="preserve"> PAGEREF _Toc515024054 \h </w:instrText>
        </w:r>
        <w:r>
          <w:rPr>
            <w:noProof/>
            <w:webHidden/>
          </w:rPr>
        </w:r>
        <w:r>
          <w:rPr>
            <w:noProof/>
            <w:webHidden/>
          </w:rPr>
          <w:fldChar w:fldCharType="separate"/>
        </w:r>
        <w:r>
          <w:rPr>
            <w:noProof/>
            <w:webHidden/>
          </w:rPr>
          <w:t>5</w:t>
        </w:r>
        <w:r>
          <w:rPr>
            <w:noProof/>
            <w:webHidden/>
          </w:rPr>
          <w:fldChar w:fldCharType="end"/>
        </w:r>
      </w:hyperlink>
    </w:p>
    <w:p w14:paraId="36A7B6D9" w14:textId="24B1C7C7" w:rsidR="009921AA" w:rsidRDefault="009921AA">
      <w:pPr>
        <w:pStyle w:val="31"/>
        <w:tabs>
          <w:tab w:val="left" w:pos="1874"/>
          <w:tab w:val="right" w:leader="dot" w:pos="9345"/>
        </w:tabs>
        <w:rPr>
          <w:rFonts w:asciiTheme="minorHAnsi" w:hAnsiTheme="minorHAnsi"/>
          <w:noProof/>
          <w:sz w:val="22"/>
          <w:lang w:eastAsia="ru-RU"/>
        </w:rPr>
      </w:pPr>
      <w:hyperlink w:anchor="_Toc515024055" w:history="1">
        <w:r w:rsidRPr="00CD758C">
          <w:rPr>
            <w:rStyle w:val="af8"/>
            <w:noProof/>
          </w:rPr>
          <w:t>2.1.1</w:t>
        </w:r>
        <w:r>
          <w:rPr>
            <w:rFonts w:asciiTheme="minorHAnsi" w:hAnsiTheme="minorHAnsi"/>
            <w:noProof/>
            <w:sz w:val="22"/>
            <w:lang w:eastAsia="ru-RU"/>
          </w:rPr>
          <w:tab/>
        </w:r>
        <w:r w:rsidRPr="00CD758C">
          <w:rPr>
            <w:rStyle w:val="af8"/>
            <w:noProof/>
          </w:rPr>
          <w:t>Ядерные реакторы и их классификация.</w:t>
        </w:r>
        <w:r>
          <w:rPr>
            <w:noProof/>
            <w:webHidden/>
          </w:rPr>
          <w:tab/>
        </w:r>
        <w:r>
          <w:rPr>
            <w:noProof/>
            <w:webHidden/>
          </w:rPr>
          <w:fldChar w:fldCharType="begin"/>
        </w:r>
        <w:r>
          <w:rPr>
            <w:noProof/>
            <w:webHidden/>
          </w:rPr>
          <w:instrText xml:space="preserve"> PAGEREF _Toc515024055 \h </w:instrText>
        </w:r>
        <w:r>
          <w:rPr>
            <w:noProof/>
            <w:webHidden/>
          </w:rPr>
        </w:r>
        <w:r>
          <w:rPr>
            <w:noProof/>
            <w:webHidden/>
          </w:rPr>
          <w:fldChar w:fldCharType="separate"/>
        </w:r>
        <w:r>
          <w:rPr>
            <w:noProof/>
            <w:webHidden/>
          </w:rPr>
          <w:t>5</w:t>
        </w:r>
        <w:r>
          <w:rPr>
            <w:noProof/>
            <w:webHidden/>
          </w:rPr>
          <w:fldChar w:fldCharType="end"/>
        </w:r>
      </w:hyperlink>
    </w:p>
    <w:p w14:paraId="5B1E7B52" w14:textId="567F0C7B" w:rsidR="009921AA" w:rsidRDefault="009921AA">
      <w:pPr>
        <w:pStyle w:val="31"/>
        <w:tabs>
          <w:tab w:val="left" w:pos="1874"/>
          <w:tab w:val="right" w:leader="dot" w:pos="9345"/>
        </w:tabs>
        <w:rPr>
          <w:rFonts w:asciiTheme="minorHAnsi" w:hAnsiTheme="minorHAnsi"/>
          <w:noProof/>
          <w:sz w:val="22"/>
          <w:lang w:eastAsia="ru-RU"/>
        </w:rPr>
      </w:pPr>
      <w:hyperlink w:anchor="_Toc515024056" w:history="1">
        <w:r w:rsidRPr="00CD758C">
          <w:rPr>
            <w:rStyle w:val="af8"/>
            <w:noProof/>
          </w:rPr>
          <w:t>2.1.2</w:t>
        </w:r>
        <w:r>
          <w:rPr>
            <w:rFonts w:asciiTheme="minorHAnsi" w:hAnsiTheme="minorHAnsi"/>
            <w:noProof/>
            <w:sz w:val="22"/>
            <w:lang w:eastAsia="ru-RU"/>
          </w:rPr>
          <w:tab/>
        </w:r>
        <w:r w:rsidRPr="00CD758C">
          <w:rPr>
            <w:rStyle w:val="af8"/>
            <w:noProof/>
          </w:rPr>
          <w:t>Реакторы на быстрых нейтронах.</w:t>
        </w:r>
        <w:r>
          <w:rPr>
            <w:noProof/>
            <w:webHidden/>
          </w:rPr>
          <w:tab/>
        </w:r>
        <w:r>
          <w:rPr>
            <w:noProof/>
            <w:webHidden/>
          </w:rPr>
          <w:fldChar w:fldCharType="begin"/>
        </w:r>
        <w:r>
          <w:rPr>
            <w:noProof/>
            <w:webHidden/>
          </w:rPr>
          <w:instrText xml:space="preserve"> PAGEREF _Toc515024056 \h </w:instrText>
        </w:r>
        <w:r>
          <w:rPr>
            <w:noProof/>
            <w:webHidden/>
          </w:rPr>
        </w:r>
        <w:r>
          <w:rPr>
            <w:noProof/>
            <w:webHidden/>
          </w:rPr>
          <w:fldChar w:fldCharType="separate"/>
        </w:r>
        <w:r>
          <w:rPr>
            <w:noProof/>
            <w:webHidden/>
          </w:rPr>
          <w:t>7</w:t>
        </w:r>
        <w:r>
          <w:rPr>
            <w:noProof/>
            <w:webHidden/>
          </w:rPr>
          <w:fldChar w:fldCharType="end"/>
        </w:r>
      </w:hyperlink>
    </w:p>
    <w:p w14:paraId="3B6DF1F3" w14:textId="631049ED" w:rsidR="009921AA" w:rsidRDefault="009921AA">
      <w:pPr>
        <w:pStyle w:val="31"/>
        <w:tabs>
          <w:tab w:val="left" w:pos="1874"/>
          <w:tab w:val="right" w:leader="dot" w:pos="9345"/>
        </w:tabs>
        <w:rPr>
          <w:rFonts w:asciiTheme="minorHAnsi" w:hAnsiTheme="minorHAnsi"/>
          <w:noProof/>
          <w:sz w:val="22"/>
          <w:lang w:eastAsia="ru-RU"/>
        </w:rPr>
      </w:pPr>
      <w:hyperlink w:anchor="_Toc515024057" w:history="1">
        <w:r w:rsidRPr="00CD758C">
          <w:rPr>
            <w:rStyle w:val="af8"/>
            <w:noProof/>
          </w:rPr>
          <w:t>2.1.3</w:t>
        </w:r>
        <w:r>
          <w:rPr>
            <w:rFonts w:asciiTheme="minorHAnsi" w:hAnsiTheme="minorHAnsi"/>
            <w:noProof/>
            <w:sz w:val="22"/>
            <w:lang w:eastAsia="ru-RU"/>
          </w:rPr>
          <w:tab/>
        </w:r>
        <w:r w:rsidRPr="00CD758C">
          <w:rPr>
            <w:rStyle w:val="af8"/>
            <w:noProof/>
          </w:rPr>
          <w:t>Реактор БРЕСТ.</w:t>
        </w:r>
        <w:r>
          <w:rPr>
            <w:noProof/>
            <w:webHidden/>
          </w:rPr>
          <w:tab/>
        </w:r>
        <w:r>
          <w:rPr>
            <w:noProof/>
            <w:webHidden/>
          </w:rPr>
          <w:fldChar w:fldCharType="begin"/>
        </w:r>
        <w:r>
          <w:rPr>
            <w:noProof/>
            <w:webHidden/>
          </w:rPr>
          <w:instrText xml:space="preserve"> PAGEREF _Toc515024057 \h </w:instrText>
        </w:r>
        <w:r>
          <w:rPr>
            <w:noProof/>
            <w:webHidden/>
          </w:rPr>
        </w:r>
        <w:r>
          <w:rPr>
            <w:noProof/>
            <w:webHidden/>
          </w:rPr>
          <w:fldChar w:fldCharType="separate"/>
        </w:r>
        <w:r>
          <w:rPr>
            <w:noProof/>
            <w:webHidden/>
          </w:rPr>
          <w:t>10</w:t>
        </w:r>
        <w:r>
          <w:rPr>
            <w:noProof/>
            <w:webHidden/>
          </w:rPr>
          <w:fldChar w:fldCharType="end"/>
        </w:r>
      </w:hyperlink>
    </w:p>
    <w:p w14:paraId="03E7C61B" w14:textId="0D4C44CA" w:rsidR="009921AA" w:rsidRDefault="009921AA">
      <w:pPr>
        <w:pStyle w:val="23"/>
        <w:tabs>
          <w:tab w:val="left" w:pos="1134"/>
          <w:tab w:val="right" w:leader="dot" w:pos="9345"/>
        </w:tabs>
        <w:rPr>
          <w:rFonts w:asciiTheme="minorHAnsi" w:hAnsiTheme="minorHAnsi"/>
          <w:noProof/>
          <w:sz w:val="22"/>
          <w:lang w:eastAsia="ru-RU"/>
        </w:rPr>
      </w:pPr>
      <w:hyperlink w:anchor="_Toc515024058" w:history="1">
        <w:r w:rsidRPr="00CD758C">
          <w:rPr>
            <w:rStyle w:val="af8"/>
            <w:noProof/>
          </w:rPr>
          <w:t>2.2</w:t>
        </w:r>
        <w:r>
          <w:rPr>
            <w:rFonts w:asciiTheme="minorHAnsi" w:hAnsiTheme="minorHAnsi"/>
            <w:noProof/>
            <w:sz w:val="22"/>
            <w:lang w:eastAsia="ru-RU"/>
          </w:rPr>
          <w:tab/>
        </w:r>
        <w:r w:rsidRPr="00CD758C">
          <w:rPr>
            <w:rStyle w:val="af8"/>
            <w:noProof/>
          </w:rPr>
          <w:t>Критические факторы технологии БН реакторов со свинцовым теплоносителем.</w:t>
        </w:r>
        <w:r>
          <w:rPr>
            <w:noProof/>
            <w:webHidden/>
          </w:rPr>
          <w:tab/>
        </w:r>
        <w:r>
          <w:rPr>
            <w:noProof/>
            <w:webHidden/>
          </w:rPr>
          <w:fldChar w:fldCharType="begin"/>
        </w:r>
        <w:r>
          <w:rPr>
            <w:noProof/>
            <w:webHidden/>
          </w:rPr>
          <w:instrText xml:space="preserve"> PAGEREF _Toc515024058 \h </w:instrText>
        </w:r>
        <w:r>
          <w:rPr>
            <w:noProof/>
            <w:webHidden/>
          </w:rPr>
        </w:r>
        <w:r>
          <w:rPr>
            <w:noProof/>
            <w:webHidden/>
          </w:rPr>
          <w:fldChar w:fldCharType="separate"/>
        </w:r>
        <w:r>
          <w:rPr>
            <w:noProof/>
            <w:webHidden/>
          </w:rPr>
          <w:t>12</w:t>
        </w:r>
        <w:r>
          <w:rPr>
            <w:noProof/>
            <w:webHidden/>
          </w:rPr>
          <w:fldChar w:fldCharType="end"/>
        </w:r>
      </w:hyperlink>
    </w:p>
    <w:p w14:paraId="6DA7B094" w14:textId="5C151238" w:rsidR="009921AA" w:rsidRDefault="009921AA">
      <w:pPr>
        <w:pStyle w:val="23"/>
        <w:tabs>
          <w:tab w:val="left" w:pos="1134"/>
          <w:tab w:val="right" w:leader="dot" w:pos="9345"/>
        </w:tabs>
        <w:rPr>
          <w:rFonts w:asciiTheme="minorHAnsi" w:hAnsiTheme="minorHAnsi"/>
          <w:noProof/>
          <w:sz w:val="22"/>
          <w:lang w:eastAsia="ru-RU"/>
        </w:rPr>
      </w:pPr>
      <w:hyperlink w:anchor="_Toc515024059" w:history="1">
        <w:r w:rsidRPr="00CD758C">
          <w:rPr>
            <w:rStyle w:val="af8"/>
            <w:noProof/>
          </w:rPr>
          <w:t>2.3</w:t>
        </w:r>
        <w:r>
          <w:rPr>
            <w:rFonts w:asciiTheme="minorHAnsi" w:hAnsiTheme="minorHAnsi"/>
            <w:noProof/>
            <w:sz w:val="22"/>
            <w:lang w:eastAsia="ru-RU"/>
          </w:rPr>
          <w:tab/>
        </w:r>
        <w:r w:rsidRPr="00CD758C">
          <w:rPr>
            <w:rStyle w:val="af8"/>
            <w:noProof/>
          </w:rPr>
          <w:t>Материалы активной зоны реактора на быстрых нейтронах.</w:t>
        </w:r>
        <w:r>
          <w:rPr>
            <w:noProof/>
            <w:webHidden/>
          </w:rPr>
          <w:tab/>
        </w:r>
        <w:r>
          <w:rPr>
            <w:noProof/>
            <w:webHidden/>
          </w:rPr>
          <w:fldChar w:fldCharType="begin"/>
        </w:r>
        <w:r>
          <w:rPr>
            <w:noProof/>
            <w:webHidden/>
          </w:rPr>
          <w:instrText xml:space="preserve"> PAGEREF _Toc515024059 \h </w:instrText>
        </w:r>
        <w:r>
          <w:rPr>
            <w:noProof/>
            <w:webHidden/>
          </w:rPr>
        </w:r>
        <w:r>
          <w:rPr>
            <w:noProof/>
            <w:webHidden/>
          </w:rPr>
          <w:fldChar w:fldCharType="separate"/>
        </w:r>
        <w:r>
          <w:rPr>
            <w:noProof/>
            <w:webHidden/>
          </w:rPr>
          <w:t>13</w:t>
        </w:r>
        <w:r>
          <w:rPr>
            <w:noProof/>
            <w:webHidden/>
          </w:rPr>
          <w:fldChar w:fldCharType="end"/>
        </w:r>
      </w:hyperlink>
    </w:p>
    <w:p w14:paraId="552E1580" w14:textId="3D43CB34" w:rsidR="009921AA" w:rsidRDefault="009921AA">
      <w:pPr>
        <w:pStyle w:val="31"/>
        <w:tabs>
          <w:tab w:val="left" w:pos="1874"/>
          <w:tab w:val="right" w:leader="dot" w:pos="9345"/>
        </w:tabs>
        <w:rPr>
          <w:rFonts w:asciiTheme="minorHAnsi" w:hAnsiTheme="minorHAnsi"/>
          <w:noProof/>
          <w:sz w:val="22"/>
          <w:lang w:eastAsia="ru-RU"/>
        </w:rPr>
      </w:pPr>
      <w:hyperlink w:anchor="_Toc515024060" w:history="1">
        <w:r w:rsidRPr="00CD758C">
          <w:rPr>
            <w:rStyle w:val="af8"/>
            <w:noProof/>
          </w:rPr>
          <w:t>2.3.1</w:t>
        </w:r>
        <w:r>
          <w:rPr>
            <w:rFonts w:asciiTheme="minorHAnsi" w:hAnsiTheme="minorHAnsi"/>
            <w:noProof/>
            <w:sz w:val="22"/>
            <w:lang w:eastAsia="ru-RU"/>
          </w:rPr>
          <w:tab/>
        </w:r>
        <w:r w:rsidRPr="00CD758C">
          <w:rPr>
            <w:rStyle w:val="af8"/>
            <w:noProof/>
          </w:rPr>
          <w:t>Выбор материала для оболочек ТВЭЛ.</w:t>
        </w:r>
        <w:r>
          <w:rPr>
            <w:noProof/>
            <w:webHidden/>
          </w:rPr>
          <w:tab/>
        </w:r>
        <w:r>
          <w:rPr>
            <w:noProof/>
            <w:webHidden/>
          </w:rPr>
          <w:fldChar w:fldCharType="begin"/>
        </w:r>
        <w:r>
          <w:rPr>
            <w:noProof/>
            <w:webHidden/>
          </w:rPr>
          <w:instrText xml:space="preserve"> PAGEREF _Toc515024060 \h </w:instrText>
        </w:r>
        <w:r>
          <w:rPr>
            <w:noProof/>
            <w:webHidden/>
          </w:rPr>
        </w:r>
        <w:r>
          <w:rPr>
            <w:noProof/>
            <w:webHidden/>
          </w:rPr>
          <w:fldChar w:fldCharType="separate"/>
        </w:r>
        <w:r>
          <w:rPr>
            <w:noProof/>
            <w:webHidden/>
          </w:rPr>
          <w:t>13</w:t>
        </w:r>
        <w:r>
          <w:rPr>
            <w:noProof/>
            <w:webHidden/>
          </w:rPr>
          <w:fldChar w:fldCharType="end"/>
        </w:r>
      </w:hyperlink>
    </w:p>
    <w:p w14:paraId="63FBB387" w14:textId="595269F9" w:rsidR="009921AA" w:rsidRDefault="009921AA">
      <w:pPr>
        <w:pStyle w:val="31"/>
        <w:tabs>
          <w:tab w:val="left" w:pos="1874"/>
          <w:tab w:val="right" w:leader="dot" w:pos="9345"/>
        </w:tabs>
        <w:rPr>
          <w:rFonts w:asciiTheme="minorHAnsi" w:hAnsiTheme="minorHAnsi"/>
          <w:noProof/>
          <w:sz w:val="22"/>
          <w:lang w:eastAsia="ru-RU"/>
        </w:rPr>
      </w:pPr>
      <w:hyperlink w:anchor="_Toc515024061" w:history="1">
        <w:r w:rsidRPr="00CD758C">
          <w:rPr>
            <w:rStyle w:val="af8"/>
            <w:noProof/>
          </w:rPr>
          <w:t>2.3.2</w:t>
        </w:r>
        <w:r>
          <w:rPr>
            <w:rFonts w:asciiTheme="minorHAnsi" w:hAnsiTheme="minorHAnsi"/>
            <w:noProof/>
            <w:sz w:val="22"/>
            <w:lang w:eastAsia="ru-RU"/>
          </w:rPr>
          <w:tab/>
        </w:r>
        <w:r w:rsidRPr="00CD758C">
          <w:rPr>
            <w:rStyle w:val="af8"/>
            <w:noProof/>
          </w:rPr>
          <w:t>Сталь ЭП - 823</w:t>
        </w:r>
        <w:r>
          <w:rPr>
            <w:noProof/>
            <w:webHidden/>
          </w:rPr>
          <w:tab/>
        </w:r>
        <w:r>
          <w:rPr>
            <w:noProof/>
            <w:webHidden/>
          </w:rPr>
          <w:fldChar w:fldCharType="begin"/>
        </w:r>
        <w:r>
          <w:rPr>
            <w:noProof/>
            <w:webHidden/>
          </w:rPr>
          <w:instrText xml:space="preserve"> PAGEREF _Toc515024061 \h </w:instrText>
        </w:r>
        <w:r>
          <w:rPr>
            <w:noProof/>
            <w:webHidden/>
          </w:rPr>
        </w:r>
        <w:r>
          <w:rPr>
            <w:noProof/>
            <w:webHidden/>
          </w:rPr>
          <w:fldChar w:fldCharType="separate"/>
        </w:r>
        <w:r>
          <w:rPr>
            <w:noProof/>
            <w:webHidden/>
          </w:rPr>
          <w:t>13</w:t>
        </w:r>
        <w:r>
          <w:rPr>
            <w:noProof/>
            <w:webHidden/>
          </w:rPr>
          <w:fldChar w:fldCharType="end"/>
        </w:r>
      </w:hyperlink>
    </w:p>
    <w:p w14:paraId="4A232EB0" w14:textId="607F57B1" w:rsidR="009921AA" w:rsidRDefault="009921AA">
      <w:pPr>
        <w:pStyle w:val="31"/>
        <w:tabs>
          <w:tab w:val="left" w:pos="1874"/>
          <w:tab w:val="right" w:leader="dot" w:pos="9345"/>
        </w:tabs>
        <w:rPr>
          <w:rFonts w:asciiTheme="minorHAnsi" w:hAnsiTheme="minorHAnsi"/>
          <w:noProof/>
          <w:sz w:val="22"/>
          <w:lang w:eastAsia="ru-RU"/>
        </w:rPr>
      </w:pPr>
      <w:hyperlink w:anchor="_Toc515024062" w:history="1">
        <w:r w:rsidRPr="00CD758C">
          <w:rPr>
            <w:rStyle w:val="af8"/>
            <w:noProof/>
          </w:rPr>
          <w:t>2.3.3</w:t>
        </w:r>
        <w:r>
          <w:rPr>
            <w:rFonts w:asciiTheme="minorHAnsi" w:hAnsiTheme="minorHAnsi"/>
            <w:noProof/>
            <w:sz w:val="22"/>
            <w:lang w:eastAsia="ru-RU"/>
          </w:rPr>
          <w:tab/>
        </w:r>
        <w:r w:rsidRPr="00CD758C">
          <w:rPr>
            <w:rStyle w:val="af8"/>
            <w:noProof/>
          </w:rPr>
          <w:t>Влияние облучения высокоэнергетическими частицами на структуру и свойства ферритно-мартенситных сталей.</w:t>
        </w:r>
        <w:r>
          <w:rPr>
            <w:noProof/>
            <w:webHidden/>
          </w:rPr>
          <w:tab/>
        </w:r>
        <w:r>
          <w:rPr>
            <w:noProof/>
            <w:webHidden/>
          </w:rPr>
          <w:fldChar w:fldCharType="begin"/>
        </w:r>
        <w:r>
          <w:rPr>
            <w:noProof/>
            <w:webHidden/>
          </w:rPr>
          <w:instrText xml:space="preserve"> PAGEREF _Toc515024062 \h </w:instrText>
        </w:r>
        <w:r>
          <w:rPr>
            <w:noProof/>
            <w:webHidden/>
          </w:rPr>
        </w:r>
        <w:r>
          <w:rPr>
            <w:noProof/>
            <w:webHidden/>
          </w:rPr>
          <w:fldChar w:fldCharType="separate"/>
        </w:r>
        <w:r>
          <w:rPr>
            <w:noProof/>
            <w:webHidden/>
          </w:rPr>
          <w:t>14</w:t>
        </w:r>
        <w:r>
          <w:rPr>
            <w:noProof/>
            <w:webHidden/>
          </w:rPr>
          <w:fldChar w:fldCharType="end"/>
        </w:r>
      </w:hyperlink>
    </w:p>
    <w:p w14:paraId="42C2FE50" w14:textId="7E02056C" w:rsidR="009921AA" w:rsidRDefault="009921AA">
      <w:pPr>
        <w:pStyle w:val="31"/>
        <w:tabs>
          <w:tab w:val="left" w:pos="1874"/>
          <w:tab w:val="right" w:leader="dot" w:pos="9345"/>
        </w:tabs>
        <w:rPr>
          <w:rFonts w:asciiTheme="minorHAnsi" w:hAnsiTheme="minorHAnsi"/>
          <w:noProof/>
          <w:sz w:val="22"/>
          <w:lang w:eastAsia="ru-RU"/>
        </w:rPr>
      </w:pPr>
      <w:hyperlink w:anchor="_Toc515024063" w:history="1">
        <w:r w:rsidRPr="00CD758C">
          <w:rPr>
            <w:rStyle w:val="af8"/>
            <w:noProof/>
          </w:rPr>
          <w:t>2.3.4</w:t>
        </w:r>
        <w:r>
          <w:rPr>
            <w:rFonts w:asciiTheme="minorHAnsi" w:hAnsiTheme="minorHAnsi"/>
            <w:noProof/>
            <w:sz w:val="22"/>
            <w:lang w:eastAsia="ru-RU"/>
          </w:rPr>
          <w:tab/>
        </w:r>
        <w:r w:rsidRPr="00CD758C">
          <w:rPr>
            <w:rStyle w:val="af8"/>
            <w:noProof/>
          </w:rPr>
          <w:t>Физико-химическое взаимодействие стали со свинцовым теплоносителем в активной зоне реактора.</w:t>
        </w:r>
        <w:r>
          <w:rPr>
            <w:noProof/>
            <w:webHidden/>
          </w:rPr>
          <w:tab/>
        </w:r>
        <w:r>
          <w:rPr>
            <w:noProof/>
            <w:webHidden/>
          </w:rPr>
          <w:fldChar w:fldCharType="begin"/>
        </w:r>
        <w:r>
          <w:rPr>
            <w:noProof/>
            <w:webHidden/>
          </w:rPr>
          <w:instrText xml:space="preserve"> PAGEREF _Toc515024063 \h </w:instrText>
        </w:r>
        <w:r>
          <w:rPr>
            <w:noProof/>
            <w:webHidden/>
          </w:rPr>
        </w:r>
        <w:r>
          <w:rPr>
            <w:noProof/>
            <w:webHidden/>
          </w:rPr>
          <w:fldChar w:fldCharType="separate"/>
        </w:r>
        <w:r>
          <w:rPr>
            <w:noProof/>
            <w:webHidden/>
          </w:rPr>
          <w:t>22</w:t>
        </w:r>
        <w:r>
          <w:rPr>
            <w:noProof/>
            <w:webHidden/>
          </w:rPr>
          <w:fldChar w:fldCharType="end"/>
        </w:r>
      </w:hyperlink>
    </w:p>
    <w:p w14:paraId="4DA31DE0" w14:textId="7CF62C1B" w:rsidR="009921AA" w:rsidRDefault="009921AA">
      <w:pPr>
        <w:pStyle w:val="41"/>
        <w:tabs>
          <w:tab w:val="left" w:pos="2438"/>
          <w:tab w:val="right" w:leader="dot" w:pos="9345"/>
        </w:tabs>
        <w:rPr>
          <w:rFonts w:asciiTheme="minorHAnsi" w:hAnsiTheme="minorHAnsi"/>
          <w:noProof/>
          <w:sz w:val="22"/>
          <w:lang w:eastAsia="ru-RU"/>
        </w:rPr>
      </w:pPr>
      <w:hyperlink w:anchor="_Toc515024064" w:history="1">
        <w:r w:rsidRPr="00CD758C">
          <w:rPr>
            <w:rStyle w:val="af8"/>
            <w:noProof/>
          </w:rPr>
          <w:t>2.3.4.1</w:t>
        </w:r>
        <w:r>
          <w:rPr>
            <w:rFonts w:asciiTheme="minorHAnsi" w:hAnsiTheme="minorHAnsi"/>
            <w:noProof/>
            <w:sz w:val="22"/>
            <w:lang w:eastAsia="ru-RU"/>
          </w:rPr>
          <w:tab/>
        </w:r>
        <w:r w:rsidRPr="00CD758C">
          <w:rPr>
            <w:rStyle w:val="af8"/>
            <w:noProof/>
          </w:rPr>
          <w:t>Механизмы окисления чистого железа при взаимодействии с кислородом.</w:t>
        </w:r>
        <w:r>
          <w:rPr>
            <w:noProof/>
            <w:webHidden/>
          </w:rPr>
          <w:tab/>
        </w:r>
        <w:r>
          <w:rPr>
            <w:noProof/>
            <w:webHidden/>
          </w:rPr>
          <w:fldChar w:fldCharType="begin"/>
        </w:r>
        <w:r>
          <w:rPr>
            <w:noProof/>
            <w:webHidden/>
          </w:rPr>
          <w:instrText xml:space="preserve"> PAGEREF _Toc515024064 \h </w:instrText>
        </w:r>
        <w:r>
          <w:rPr>
            <w:noProof/>
            <w:webHidden/>
          </w:rPr>
        </w:r>
        <w:r>
          <w:rPr>
            <w:noProof/>
            <w:webHidden/>
          </w:rPr>
          <w:fldChar w:fldCharType="separate"/>
        </w:r>
        <w:r>
          <w:rPr>
            <w:noProof/>
            <w:webHidden/>
          </w:rPr>
          <w:t>22</w:t>
        </w:r>
        <w:r>
          <w:rPr>
            <w:noProof/>
            <w:webHidden/>
          </w:rPr>
          <w:fldChar w:fldCharType="end"/>
        </w:r>
      </w:hyperlink>
    </w:p>
    <w:p w14:paraId="05BDF9EA" w14:textId="5DDC52A1" w:rsidR="009921AA" w:rsidRDefault="009921AA">
      <w:pPr>
        <w:pStyle w:val="41"/>
        <w:tabs>
          <w:tab w:val="left" w:pos="2438"/>
          <w:tab w:val="right" w:leader="dot" w:pos="9345"/>
        </w:tabs>
        <w:rPr>
          <w:rFonts w:asciiTheme="minorHAnsi" w:hAnsiTheme="minorHAnsi"/>
          <w:noProof/>
          <w:sz w:val="22"/>
          <w:lang w:eastAsia="ru-RU"/>
        </w:rPr>
      </w:pPr>
      <w:hyperlink w:anchor="_Toc515024065" w:history="1">
        <w:r w:rsidRPr="00CD758C">
          <w:rPr>
            <w:rStyle w:val="af8"/>
            <w:noProof/>
          </w:rPr>
          <w:t>2.3.4.2</w:t>
        </w:r>
        <w:r>
          <w:rPr>
            <w:rFonts w:asciiTheme="minorHAnsi" w:hAnsiTheme="minorHAnsi"/>
            <w:noProof/>
            <w:sz w:val="22"/>
            <w:lang w:eastAsia="ru-RU"/>
          </w:rPr>
          <w:tab/>
        </w:r>
        <w:r w:rsidRPr="00CD758C">
          <w:rPr>
            <w:rStyle w:val="af8"/>
            <w:noProof/>
          </w:rPr>
          <w:t>Физико-химические аспекты взаимодействия стали со свинцом.</w:t>
        </w:r>
        <w:r>
          <w:rPr>
            <w:noProof/>
            <w:webHidden/>
          </w:rPr>
          <w:tab/>
        </w:r>
        <w:r>
          <w:rPr>
            <w:noProof/>
            <w:webHidden/>
          </w:rPr>
          <w:fldChar w:fldCharType="begin"/>
        </w:r>
        <w:r>
          <w:rPr>
            <w:noProof/>
            <w:webHidden/>
          </w:rPr>
          <w:instrText xml:space="preserve"> PAGEREF _Toc515024065 \h </w:instrText>
        </w:r>
        <w:r>
          <w:rPr>
            <w:noProof/>
            <w:webHidden/>
          </w:rPr>
        </w:r>
        <w:r>
          <w:rPr>
            <w:noProof/>
            <w:webHidden/>
          </w:rPr>
          <w:fldChar w:fldCharType="separate"/>
        </w:r>
        <w:r>
          <w:rPr>
            <w:noProof/>
            <w:webHidden/>
          </w:rPr>
          <w:t>25</w:t>
        </w:r>
        <w:r>
          <w:rPr>
            <w:noProof/>
            <w:webHidden/>
          </w:rPr>
          <w:fldChar w:fldCharType="end"/>
        </w:r>
      </w:hyperlink>
    </w:p>
    <w:p w14:paraId="642929D2" w14:textId="2A17A4DC" w:rsidR="009921AA" w:rsidRDefault="009921AA">
      <w:pPr>
        <w:pStyle w:val="41"/>
        <w:tabs>
          <w:tab w:val="left" w:pos="2438"/>
          <w:tab w:val="right" w:leader="dot" w:pos="9345"/>
        </w:tabs>
        <w:rPr>
          <w:rFonts w:asciiTheme="minorHAnsi" w:hAnsiTheme="minorHAnsi"/>
          <w:noProof/>
          <w:sz w:val="22"/>
          <w:lang w:eastAsia="ru-RU"/>
        </w:rPr>
      </w:pPr>
      <w:hyperlink w:anchor="_Toc515024066" w:history="1">
        <w:r w:rsidRPr="00CD758C">
          <w:rPr>
            <w:rStyle w:val="af8"/>
            <w:noProof/>
          </w:rPr>
          <w:t>2.3.4.3</w:t>
        </w:r>
        <w:r>
          <w:rPr>
            <w:rFonts w:asciiTheme="minorHAnsi" w:hAnsiTheme="minorHAnsi"/>
            <w:noProof/>
            <w:sz w:val="22"/>
            <w:lang w:eastAsia="ru-RU"/>
          </w:rPr>
          <w:tab/>
        </w:r>
        <w:r w:rsidRPr="00CD758C">
          <w:rPr>
            <w:rStyle w:val="af8"/>
            <w:noProof/>
          </w:rPr>
          <w:t>Взаимодействие стали ЭП-823 со свинцом.</w:t>
        </w:r>
        <w:r>
          <w:rPr>
            <w:noProof/>
            <w:webHidden/>
          </w:rPr>
          <w:tab/>
        </w:r>
        <w:r>
          <w:rPr>
            <w:noProof/>
            <w:webHidden/>
          </w:rPr>
          <w:fldChar w:fldCharType="begin"/>
        </w:r>
        <w:r>
          <w:rPr>
            <w:noProof/>
            <w:webHidden/>
          </w:rPr>
          <w:instrText xml:space="preserve"> PAGEREF _Toc515024066 \h </w:instrText>
        </w:r>
        <w:r>
          <w:rPr>
            <w:noProof/>
            <w:webHidden/>
          </w:rPr>
        </w:r>
        <w:r>
          <w:rPr>
            <w:noProof/>
            <w:webHidden/>
          </w:rPr>
          <w:fldChar w:fldCharType="separate"/>
        </w:r>
        <w:r>
          <w:rPr>
            <w:noProof/>
            <w:webHidden/>
          </w:rPr>
          <w:t>29</w:t>
        </w:r>
        <w:r>
          <w:rPr>
            <w:noProof/>
            <w:webHidden/>
          </w:rPr>
          <w:fldChar w:fldCharType="end"/>
        </w:r>
      </w:hyperlink>
    </w:p>
    <w:p w14:paraId="1A3656C0" w14:textId="1DE928AB" w:rsidR="009921AA" w:rsidRDefault="009921AA">
      <w:pPr>
        <w:pStyle w:val="41"/>
        <w:tabs>
          <w:tab w:val="left" w:pos="2438"/>
          <w:tab w:val="right" w:leader="dot" w:pos="9345"/>
        </w:tabs>
        <w:rPr>
          <w:rFonts w:asciiTheme="minorHAnsi" w:hAnsiTheme="minorHAnsi"/>
          <w:noProof/>
          <w:sz w:val="22"/>
          <w:lang w:eastAsia="ru-RU"/>
        </w:rPr>
      </w:pPr>
      <w:hyperlink w:anchor="_Toc515024067" w:history="1">
        <w:r w:rsidRPr="00CD758C">
          <w:rPr>
            <w:rStyle w:val="af8"/>
            <w:noProof/>
          </w:rPr>
          <w:t>2.3.4.4</w:t>
        </w:r>
        <w:r>
          <w:rPr>
            <w:rFonts w:asciiTheme="minorHAnsi" w:hAnsiTheme="minorHAnsi"/>
            <w:noProof/>
            <w:sz w:val="22"/>
            <w:lang w:eastAsia="ru-RU"/>
          </w:rPr>
          <w:tab/>
        </w:r>
        <w:r w:rsidRPr="00CD758C">
          <w:rPr>
            <w:rStyle w:val="af8"/>
            <w:noProof/>
          </w:rPr>
          <w:t>Влияние потоков высокоэнергетических частиц на оксидную пленку.</w:t>
        </w:r>
        <w:r>
          <w:rPr>
            <w:noProof/>
            <w:webHidden/>
          </w:rPr>
          <w:tab/>
        </w:r>
        <w:r>
          <w:rPr>
            <w:noProof/>
            <w:webHidden/>
          </w:rPr>
          <w:fldChar w:fldCharType="begin"/>
        </w:r>
        <w:r>
          <w:rPr>
            <w:noProof/>
            <w:webHidden/>
          </w:rPr>
          <w:instrText xml:space="preserve"> PAGEREF _Toc515024067 \h </w:instrText>
        </w:r>
        <w:r>
          <w:rPr>
            <w:noProof/>
            <w:webHidden/>
          </w:rPr>
        </w:r>
        <w:r>
          <w:rPr>
            <w:noProof/>
            <w:webHidden/>
          </w:rPr>
          <w:fldChar w:fldCharType="separate"/>
        </w:r>
        <w:r>
          <w:rPr>
            <w:noProof/>
            <w:webHidden/>
          </w:rPr>
          <w:t>32</w:t>
        </w:r>
        <w:r>
          <w:rPr>
            <w:noProof/>
            <w:webHidden/>
          </w:rPr>
          <w:fldChar w:fldCharType="end"/>
        </w:r>
      </w:hyperlink>
    </w:p>
    <w:p w14:paraId="31AAC816" w14:textId="15C36769" w:rsidR="009921AA" w:rsidRDefault="009921AA">
      <w:pPr>
        <w:pStyle w:val="23"/>
        <w:tabs>
          <w:tab w:val="left" w:pos="1134"/>
          <w:tab w:val="right" w:leader="dot" w:pos="9345"/>
        </w:tabs>
        <w:rPr>
          <w:rFonts w:asciiTheme="minorHAnsi" w:hAnsiTheme="minorHAnsi"/>
          <w:noProof/>
          <w:sz w:val="22"/>
          <w:lang w:eastAsia="ru-RU"/>
        </w:rPr>
      </w:pPr>
      <w:hyperlink w:anchor="_Toc515024068" w:history="1">
        <w:r w:rsidRPr="00CD758C">
          <w:rPr>
            <w:rStyle w:val="af8"/>
            <w:noProof/>
          </w:rPr>
          <w:t>2.4</w:t>
        </w:r>
        <w:r>
          <w:rPr>
            <w:rFonts w:asciiTheme="minorHAnsi" w:hAnsiTheme="minorHAnsi"/>
            <w:noProof/>
            <w:sz w:val="22"/>
            <w:lang w:eastAsia="ru-RU"/>
          </w:rPr>
          <w:tab/>
        </w:r>
        <w:r w:rsidRPr="00CD758C">
          <w:rPr>
            <w:rStyle w:val="af8"/>
            <w:noProof/>
          </w:rPr>
          <w:t>Постановка задачи.</w:t>
        </w:r>
        <w:r>
          <w:rPr>
            <w:noProof/>
            <w:webHidden/>
          </w:rPr>
          <w:tab/>
        </w:r>
        <w:r>
          <w:rPr>
            <w:noProof/>
            <w:webHidden/>
          </w:rPr>
          <w:fldChar w:fldCharType="begin"/>
        </w:r>
        <w:r>
          <w:rPr>
            <w:noProof/>
            <w:webHidden/>
          </w:rPr>
          <w:instrText xml:space="preserve"> PAGEREF _Toc515024068 \h </w:instrText>
        </w:r>
        <w:r>
          <w:rPr>
            <w:noProof/>
            <w:webHidden/>
          </w:rPr>
        </w:r>
        <w:r>
          <w:rPr>
            <w:noProof/>
            <w:webHidden/>
          </w:rPr>
          <w:fldChar w:fldCharType="separate"/>
        </w:r>
        <w:r>
          <w:rPr>
            <w:noProof/>
            <w:webHidden/>
          </w:rPr>
          <w:t>38</w:t>
        </w:r>
        <w:r>
          <w:rPr>
            <w:noProof/>
            <w:webHidden/>
          </w:rPr>
          <w:fldChar w:fldCharType="end"/>
        </w:r>
      </w:hyperlink>
    </w:p>
    <w:p w14:paraId="7FCAC0A4" w14:textId="661C2577" w:rsidR="009921AA" w:rsidRDefault="009921AA">
      <w:pPr>
        <w:pStyle w:val="12"/>
        <w:rPr>
          <w:rFonts w:asciiTheme="minorHAnsi" w:hAnsiTheme="minorHAnsi"/>
          <w:noProof/>
          <w:sz w:val="22"/>
          <w:lang w:eastAsia="ru-RU"/>
        </w:rPr>
      </w:pPr>
      <w:hyperlink w:anchor="_Toc515024069" w:history="1">
        <w:r w:rsidRPr="00CD758C">
          <w:rPr>
            <w:rStyle w:val="af8"/>
            <w:noProof/>
          </w:rPr>
          <w:t>3</w:t>
        </w:r>
        <w:r>
          <w:rPr>
            <w:rFonts w:asciiTheme="minorHAnsi" w:hAnsiTheme="minorHAnsi"/>
            <w:noProof/>
            <w:sz w:val="22"/>
            <w:lang w:eastAsia="ru-RU"/>
          </w:rPr>
          <w:tab/>
        </w:r>
        <w:r w:rsidRPr="00CD758C">
          <w:rPr>
            <w:rStyle w:val="af8"/>
            <w:noProof/>
          </w:rPr>
          <w:t>Методология исследований</w:t>
        </w:r>
        <w:r>
          <w:rPr>
            <w:noProof/>
            <w:webHidden/>
          </w:rPr>
          <w:tab/>
        </w:r>
        <w:r>
          <w:rPr>
            <w:noProof/>
            <w:webHidden/>
          </w:rPr>
          <w:fldChar w:fldCharType="begin"/>
        </w:r>
        <w:r>
          <w:rPr>
            <w:noProof/>
            <w:webHidden/>
          </w:rPr>
          <w:instrText xml:space="preserve"> PAGEREF _Toc515024069 \h </w:instrText>
        </w:r>
        <w:r>
          <w:rPr>
            <w:noProof/>
            <w:webHidden/>
          </w:rPr>
        </w:r>
        <w:r>
          <w:rPr>
            <w:noProof/>
            <w:webHidden/>
          </w:rPr>
          <w:fldChar w:fldCharType="separate"/>
        </w:r>
        <w:r>
          <w:rPr>
            <w:noProof/>
            <w:webHidden/>
          </w:rPr>
          <w:t>39</w:t>
        </w:r>
        <w:r>
          <w:rPr>
            <w:noProof/>
            <w:webHidden/>
          </w:rPr>
          <w:fldChar w:fldCharType="end"/>
        </w:r>
      </w:hyperlink>
    </w:p>
    <w:p w14:paraId="204D4CD0" w14:textId="53942515" w:rsidR="009921AA" w:rsidRDefault="009921AA">
      <w:pPr>
        <w:pStyle w:val="23"/>
        <w:tabs>
          <w:tab w:val="left" w:pos="1134"/>
          <w:tab w:val="right" w:leader="dot" w:pos="9345"/>
        </w:tabs>
        <w:rPr>
          <w:rFonts w:asciiTheme="minorHAnsi" w:hAnsiTheme="minorHAnsi"/>
          <w:noProof/>
          <w:sz w:val="22"/>
          <w:lang w:eastAsia="ru-RU"/>
        </w:rPr>
      </w:pPr>
      <w:hyperlink w:anchor="_Toc515024070" w:history="1">
        <w:r w:rsidRPr="00CD758C">
          <w:rPr>
            <w:rStyle w:val="af8"/>
            <w:noProof/>
          </w:rPr>
          <w:t>3.1</w:t>
        </w:r>
        <w:r>
          <w:rPr>
            <w:rFonts w:asciiTheme="minorHAnsi" w:hAnsiTheme="minorHAnsi"/>
            <w:noProof/>
            <w:sz w:val="22"/>
            <w:lang w:eastAsia="ru-RU"/>
          </w:rPr>
          <w:tab/>
        </w:r>
        <w:r w:rsidRPr="00CD758C">
          <w:rPr>
            <w:rStyle w:val="af8"/>
            <w:noProof/>
          </w:rPr>
          <w:t>Обоснование выбора компьютерного моделирования как основного метода исследования.</w:t>
        </w:r>
        <w:r>
          <w:rPr>
            <w:noProof/>
            <w:webHidden/>
          </w:rPr>
          <w:tab/>
        </w:r>
        <w:r>
          <w:rPr>
            <w:noProof/>
            <w:webHidden/>
          </w:rPr>
          <w:fldChar w:fldCharType="begin"/>
        </w:r>
        <w:r>
          <w:rPr>
            <w:noProof/>
            <w:webHidden/>
          </w:rPr>
          <w:instrText xml:space="preserve"> PAGEREF _Toc515024070 \h </w:instrText>
        </w:r>
        <w:r>
          <w:rPr>
            <w:noProof/>
            <w:webHidden/>
          </w:rPr>
        </w:r>
        <w:r>
          <w:rPr>
            <w:noProof/>
            <w:webHidden/>
          </w:rPr>
          <w:fldChar w:fldCharType="separate"/>
        </w:r>
        <w:r>
          <w:rPr>
            <w:noProof/>
            <w:webHidden/>
          </w:rPr>
          <w:t>39</w:t>
        </w:r>
        <w:r>
          <w:rPr>
            <w:noProof/>
            <w:webHidden/>
          </w:rPr>
          <w:fldChar w:fldCharType="end"/>
        </w:r>
      </w:hyperlink>
    </w:p>
    <w:p w14:paraId="50889D81" w14:textId="77366175" w:rsidR="009921AA" w:rsidRDefault="009921AA">
      <w:pPr>
        <w:pStyle w:val="23"/>
        <w:tabs>
          <w:tab w:val="left" w:pos="1134"/>
          <w:tab w:val="right" w:leader="dot" w:pos="9345"/>
        </w:tabs>
        <w:rPr>
          <w:rFonts w:asciiTheme="minorHAnsi" w:hAnsiTheme="minorHAnsi"/>
          <w:noProof/>
          <w:sz w:val="22"/>
          <w:lang w:eastAsia="ru-RU"/>
        </w:rPr>
      </w:pPr>
      <w:hyperlink w:anchor="_Toc515024071" w:history="1">
        <w:r w:rsidRPr="00CD758C">
          <w:rPr>
            <w:rStyle w:val="af8"/>
            <w:noProof/>
          </w:rPr>
          <w:t>3.2</w:t>
        </w:r>
        <w:r>
          <w:rPr>
            <w:rFonts w:asciiTheme="minorHAnsi" w:hAnsiTheme="minorHAnsi"/>
            <w:noProof/>
            <w:sz w:val="22"/>
            <w:lang w:eastAsia="ru-RU"/>
          </w:rPr>
          <w:tab/>
        </w:r>
        <w:r w:rsidRPr="00CD758C">
          <w:rPr>
            <w:rStyle w:val="af8"/>
            <w:noProof/>
          </w:rPr>
          <w:t>Компьютерное моделирование.</w:t>
        </w:r>
        <w:r>
          <w:rPr>
            <w:noProof/>
            <w:webHidden/>
          </w:rPr>
          <w:tab/>
        </w:r>
        <w:r>
          <w:rPr>
            <w:noProof/>
            <w:webHidden/>
          </w:rPr>
          <w:fldChar w:fldCharType="begin"/>
        </w:r>
        <w:r>
          <w:rPr>
            <w:noProof/>
            <w:webHidden/>
          </w:rPr>
          <w:instrText xml:space="preserve"> PAGEREF _Toc515024071 \h </w:instrText>
        </w:r>
        <w:r>
          <w:rPr>
            <w:noProof/>
            <w:webHidden/>
          </w:rPr>
        </w:r>
        <w:r>
          <w:rPr>
            <w:noProof/>
            <w:webHidden/>
          </w:rPr>
          <w:fldChar w:fldCharType="separate"/>
        </w:r>
        <w:r>
          <w:rPr>
            <w:noProof/>
            <w:webHidden/>
          </w:rPr>
          <w:t>39</w:t>
        </w:r>
        <w:r>
          <w:rPr>
            <w:noProof/>
            <w:webHidden/>
          </w:rPr>
          <w:fldChar w:fldCharType="end"/>
        </w:r>
      </w:hyperlink>
    </w:p>
    <w:p w14:paraId="240F44D1" w14:textId="50CB3320" w:rsidR="009921AA" w:rsidRDefault="009921AA">
      <w:pPr>
        <w:pStyle w:val="23"/>
        <w:tabs>
          <w:tab w:val="left" w:pos="1134"/>
          <w:tab w:val="right" w:leader="dot" w:pos="9345"/>
        </w:tabs>
        <w:rPr>
          <w:rFonts w:asciiTheme="minorHAnsi" w:hAnsiTheme="minorHAnsi"/>
          <w:noProof/>
          <w:sz w:val="22"/>
          <w:lang w:eastAsia="ru-RU"/>
        </w:rPr>
      </w:pPr>
      <w:hyperlink w:anchor="_Toc515024072" w:history="1">
        <w:r w:rsidRPr="00CD758C">
          <w:rPr>
            <w:rStyle w:val="af8"/>
            <w:noProof/>
          </w:rPr>
          <w:t>3.3</w:t>
        </w:r>
        <w:r>
          <w:rPr>
            <w:rFonts w:asciiTheme="minorHAnsi" w:hAnsiTheme="minorHAnsi"/>
            <w:noProof/>
            <w:sz w:val="22"/>
            <w:lang w:eastAsia="ru-RU"/>
          </w:rPr>
          <w:tab/>
        </w:r>
        <w:r w:rsidRPr="00CD758C">
          <w:rPr>
            <w:rStyle w:val="af8"/>
            <w:noProof/>
          </w:rPr>
          <w:t>Периодические граничные условия</w:t>
        </w:r>
        <w:r>
          <w:rPr>
            <w:noProof/>
            <w:webHidden/>
          </w:rPr>
          <w:tab/>
        </w:r>
        <w:r>
          <w:rPr>
            <w:noProof/>
            <w:webHidden/>
          </w:rPr>
          <w:fldChar w:fldCharType="begin"/>
        </w:r>
        <w:r>
          <w:rPr>
            <w:noProof/>
            <w:webHidden/>
          </w:rPr>
          <w:instrText xml:space="preserve"> PAGEREF _Toc515024072 \h </w:instrText>
        </w:r>
        <w:r>
          <w:rPr>
            <w:noProof/>
            <w:webHidden/>
          </w:rPr>
        </w:r>
        <w:r>
          <w:rPr>
            <w:noProof/>
            <w:webHidden/>
          </w:rPr>
          <w:fldChar w:fldCharType="separate"/>
        </w:r>
        <w:r>
          <w:rPr>
            <w:noProof/>
            <w:webHidden/>
          </w:rPr>
          <w:t>40</w:t>
        </w:r>
        <w:r>
          <w:rPr>
            <w:noProof/>
            <w:webHidden/>
          </w:rPr>
          <w:fldChar w:fldCharType="end"/>
        </w:r>
      </w:hyperlink>
    </w:p>
    <w:p w14:paraId="78CFCF6D" w14:textId="733BB133" w:rsidR="009921AA" w:rsidRDefault="009921AA">
      <w:pPr>
        <w:pStyle w:val="23"/>
        <w:tabs>
          <w:tab w:val="left" w:pos="1134"/>
          <w:tab w:val="right" w:leader="dot" w:pos="9345"/>
        </w:tabs>
        <w:rPr>
          <w:rFonts w:asciiTheme="minorHAnsi" w:hAnsiTheme="minorHAnsi"/>
          <w:noProof/>
          <w:sz w:val="22"/>
          <w:lang w:eastAsia="ru-RU"/>
        </w:rPr>
      </w:pPr>
      <w:hyperlink w:anchor="_Toc515024073" w:history="1">
        <w:r w:rsidRPr="00CD758C">
          <w:rPr>
            <w:rStyle w:val="af8"/>
            <w:noProof/>
          </w:rPr>
          <w:t>3.4</w:t>
        </w:r>
        <w:r>
          <w:rPr>
            <w:rFonts w:asciiTheme="minorHAnsi" w:hAnsiTheme="minorHAnsi"/>
            <w:noProof/>
            <w:sz w:val="22"/>
            <w:lang w:eastAsia="ru-RU"/>
          </w:rPr>
          <w:tab/>
        </w:r>
        <w:r w:rsidRPr="00CD758C">
          <w:rPr>
            <w:rStyle w:val="af8"/>
            <w:noProof/>
          </w:rPr>
          <w:t>Молекулярная статика.</w:t>
        </w:r>
        <w:r>
          <w:rPr>
            <w:noProof/>
            <w:webHidden/>
          </w:rPr>
          <w:tab/>
        </w:r>
        <w:r>
          <w:rPr>
            <w:noProof/>
            <w:webHidden/>
          </w:rPr>
          <w:fldChar w:fldCharType="begin"/>
        </w:r>
        <w:r>
          <w:rPr>
            <w:noProof/>
            <w:webHidden/>
          </w:rPr>
          <w:instrText xml:space="preserve"> PAGEREF _Toc515024073 \h </w:instrText>
        </w:r>
        <w:r>
          <w:rPr>
            <w:noProof/>
            <w:webHidden/>
          </w:rPr>
        </w:r>
        <w:r>
          <w:rPr>
            <w:noProof/>
            <w:webHidden/>
          </w:rPr>
          <w:fldChar w:fldCharType="separate"/>
        </w:r>
        <w:r>
          <w:rPr>
            <w:noProof/>
            <w:webHidden/>
          </w:rPr>
          <w:t>41</w:t>
        </w:r>
        <w:r>
          <w:rPr>
            <w:noProof/>
            <w:webHidden/>
          </w:rPr>
          <w:fldChar w:fldCharType="end"/>
        </w:r>
      </w:hyperlink>
    </w:p>
    <w:p w14:paraId="57559011" w14:textId="71815D75" w:rsidR="009921AA" w:rsidRDefault="009921AA">
      <w:pPr>
        <w:pStyle w:val="31"/>
        <w:tabs>
          <w:tab w:val="left" w:pos="1874"/>
          <w:tab w:val="right" w:leader="dot" w:pos="9345"/>
        </w:tabs>
        <w:rPr>
          <w:rFonts w:asciiTheme="minorHAnsi" w:hAnsiTheme="minorHAnsi"/>
          <w:noProof/>
          <w:sz w:val="22"/>
          <w:lang w:eastAsia="ru-RU"/>
        </w:rPr>
      </w:pPr>
      <w:hyperlink w:anchor="_Toc515024074" w:history="1">
        <w:r w:rsidRPr="00CD758C">
          <w:rPr>
            <w:rStyle w:val="af8"/>
            <w:noProof/>
          </w:rPr>
          <w:t>3.4.1</w:t>
        </w:r>
        <w:r>
          <w:rPr>
            <w:rFonts w:asciiTheme="minorHAnsi" w:hAnsiTheme="minorHAnsi"/>
            <w:noProof/>
            <w:sz w:val="22"/>
            <w:lang w:eastAsia="ru-RU"/>
          </w:rPr>
          <w:tab/>
        </w:r>
        <w:r w:rsidRPr="00CD758C">
          <w:rPr>
            <w:rStyle w:val="af8"/>
            <w:noProof/>
          </w:rPr>
          <w:t>Основы метода.</w:t>
        </w:r>
        <w:r>
          <w:rPr>
            <w:noProof/>
            <w:webHidden/>
          </w:rPr>
          <w:tab/>
        </w:r>
        <w:r>
          <w:rPr>
            <w:noProof/>
            <w:webHidden/>
          </w:rPr>
          <w:fldChar w:fldCharType="begin"/>
        </w:r>
        <w:r>
          <w:rPr>
            <w:noProof/>
            <w:webHidden/>
          </w:rPr>
          <w:instrText xml:space="preserve"> PAGEREF _Toc515024074 \h </w:instrText>
        </w:r>
        <w:r>
          <w:rPr>
            <w:noProof/>
            <w:webHidden/>
          </w:rPr>
        </w:r>
        <w:r>
          <w:rPr>
            <w:noProof/>
            <w:webHidden/>
          </w:rPr>
          <w:fldChar w:fldCharType="separate"/>
        </w:r>
        <w:r>
          <w:rPr>
            <w:noProof/>
            <w:webHidden/>
          </w:rPr>
          <w:t>41</w:t>
        </w:r>
        <w:r>
          <w:rPr>
            <w:noProof/>
            <w:webHidden/>
          </w:rPr>
          <w:fldChar w:fldCharType="end"/>
        </w:r>
      </w:hyperlink>
    </w:p>
    <w:p w14:paraId="0884C59B" w14:textId="6F50D8A8" w:rsidR="009921AA" w:rsidRDefault="009921AA">
      <w:pPr>
        <w:pStyle w:val="31"/>
        <w:tabs>
          <w:tab w:val="left" w:pos="1874"/>
          <w:tab w:val="right" w:leader="dot" w:pos="9345"/>
        </w:tabs>
        <w:rPr>
          <w:rFonts w:asciiTheme="minorHAnsi" w:hAnsiTheme="minorHAnsi"/>
          <w:noProof/>
          <w:sz w:val="22"/>
          <w:lang w:eastAsia="ru-RU"/>
        </w:rPr>
      </w:pPr>
      <w:hyperlink w:anchor="_Toc515024075" w:history="1">
        <w:r w:rsidRPr="00CD758C">
          <w:rPr>
            <w:rStyle w:val="af8"/>
            <w:noProof/>
          </w:rPr>
          <w:t>3.4.2</w:t>
        </w:r>
        <w:r>
          <w:rPr>
            <w:rFonts w:asciiTheme="minorHAnsi" w:hAnsiTheme="minorHAnsi"/>
            <w:noProof/>
            <w:sz w:val="22"/>
            <w:lang w:eastAsia="ru-RU"/>
          </w:rPr>
          <w:tab/>
        </w:r>
        <w:r w:rsidRPr="00CD758C">
          <w:rPr>
            <w:rStyle w:val="af8"/>
            <w:noProof/>
          </w:rPr>
          <w:t>Методы поиска</w:t>
        </w:r>
        <w:r>
          <w:rPr>
            <w:noProof/>
            <w:webHidden/>
          </w:rPr>
          <w:tab/>
        </w:r>
        <w:r>
          <w:rPr>
            <w:noProof/>
            <w:webHidden/>
          </w:rPr>
          <w:fldChar w:fldCharType="begin"/>
        </w:r>
        <w:r>
          <w:rPr>
            <w:noProof/>
            <w:webHidden/>
          </w:rPr>
          <w:instrText xml:space="preserve"> PAGEREF _Toc515024075 \h </w:instrText>
        </w:r>
        <w:r>
          <w:rPr>
            <w:noProof/>
            <w:webHidden/>
          </w:rPr>
        </w:r>
        <w:r>
          <w:rPr>
            <w:noProof/>
            <w:webHidden/>
          </w:rPr>
          <w:fldChar w:fldCharType="separate"/>
        </w:r>
        <w:r>
          <w:rPr>
            <w:noProof/>
            <w:webHidden/>
          </w:rPr>
          <w:t>43</w:t>
        </w:r>
        <w:r>
          <w:rPr>
            <w:noProof/>
            <w:webHidden/>
          </w:rPr>
          <w:fldChar w:fldCharType="end"/>
        </w:r>
      </w:hyperlink>
    </w:p>
    <w:p w14:paraId="689D6E39" w14:textId="211C0CDC" w:rsidR="009921AA" w:rsidRDefault="009921AA">
      <w:pPr>
        <w:pStyle w:val="31"/>
        <w:tabs>
          <w:tab w:val="left" w:pos="1874"/>
          <w:tab w:val="right" w:leader="dot" w:pos="9345"/>
        </w:tabs>
        <w:rPr>
          <w:rFonts w:asciiTheme="minorHAnsi" w:hAnsiTheme="minorHAnsi"/>
          <w:noProof/>
          <w:sz w:val="22"/>
          <w:lang w:eastAsia="ru-RU"/>
        </w:rPr>
      </w:pPr>
      <w:hyperlink w:anchor="_Toc515024076" w:history="1">
        <w:r w:rsidRPr="00CD758C">
          <w:rPr>
            <w:rStyle w:val="af8"/>
            <w:noProof/>
          </w:rPr>
          <w:t>3.4.3</w:t>
        </w:r>
        <w:r>
          <w:rPr>
            <w:rFonts w:asciiTheme="minorHAnsi" w:hAnsiTheme="minorHAnsi"/>
            <w:noProof/>
            <w:sz w:val="22"/>
            <w:lang w:eastAsia="ru-RU"/>
          </w:rPr>
          <w:tab/>
        </w:r>
        <w:r w:rsidRPr="00CD758C">
          <w:rPr>
            <w:rStyle w:val="af8"/>
            <w:noProof/>
          </w:rPr>
          <w:t>Градиентный метод</w:t>
        </w:r>
        <w:r>
          <w:rPr>
            <w:noProof/>
            <w:webHidden/>
          </w:rPr>
          <w:tab/>
        </w:r>
        <w:r>
          <w:rPr>
            <w:noProof/>
            <w:webHidden/>
          </w:rPr>
          <w:fldChar w:fldCharType="begin"/>
        </w:r>
        <w:r>
          <w:rPr>
            <w:noProof/>
            <w:webHidden/>
          </w:rPr>
          <w:instrText xml:space="preserve"> PAGEREF _Toc515024076 \h </w:instrText>
        </w:r>
        <w:r>
          <w:rPr>
            <w:noProof/>
            <w:webHidden/>
          </w:rPr>
        </w:r>
        <w:r>
          <w:rPr>
            <w:noProof/>
            <w:webHidden/>
          </w:rPr>
          <w:fldChar w:fldCharType="separate"/>
        </w:r>
        <w:r>
          <w:rPr>
            <w:noProof/>
            <w:webHidden/>
          </w:rPr>
          <w:t>43</w:t>
        </w:r>
        <w:r>
          <w:rPr>
            <w:noProof/>
            <w:webHidden/>
          </w:rPr>
          <w:fldChar w:fldCharType="end"/>
        </w:r>
      </w:hyperlink>
    </w:p>
    <w:p w14:paraId="7A9A7345" w14:textId="5D0554C5" w:rsidR="009921AA" w:rsidRDefault="009921AA">
      <w:pPr>
        <w:pStyle w:val="31"/>
        <w:tabs>
          <w:tab w:val="left" w:pos="1874"/>
          <w:tab w:val="right" w:leader="dot" w:pos="9345"/>
        </w:tabs>
        <w:rPr>
          <w:rFonts w:asciiTheme="minorHAnsi" w:hAnsiTheme="minorHAnsi"/>
          <w:noProof/>
          <w:sz w:val="22"/>
          <w:lang w:eastAsia="ru-RU"/>
        </w:rPr>
      </w:pPr>
      <w:hyperlink w:anchor="_Toc515024077" w:history="1">
        <w:r w:rsidRPr="00CD758C">
          <w:rPr>
            <w:rStyle w:val="af8"/>
            <w:noProof/>
          </w:rPr>
          <w:t>3.4.4</w:t>
        </w:r>
        <w:r>
          <w:rPr>
            <w:rFonts w:asciiTheme="minorHAnsi" w:hAnsiTheme="minorHAnsi"/>
            <w:noProof/>
            <w:sz w:val="22"/>
            <w:lang w:eastAsia="ru-RU"/>
          </w:rPr>
          <w:tab/>
        </w:r>
        <w:r w:rsidRPr="00CD758C">
          <w:rPr>
            <w:rStyle w:val="af8"/>
            <w:noProof/>
          </w:rPr>
          <w:t>Метод Ньютона</w:t>
        </w:r>
        <w:r>
          <w:rPr>
            <w:noProof/>
            <w:webHidden/>
          </w:rPr>
          <w:tab/>
        </w:r>
        <w:r>
          <w:rPr>
            <w:noProof/>
            <w:webHidden/>
          </w:rPr>
          <w:fldChar w:fldCharType="begin"/>
        </w:r>
        <w:r>
          <w:rPr>
            <w:noProof/>
            <w:webHidden/>
          </w:rPr>
          <w:instrText xml:space="preserve"> PAGEREF _Toc515024077 \h </w:instrText>
        </w:r>
        <w:r>
          <w:rPr>
            <w:noProof/>
            <w:webHidden/>
          </w:rPr>
        </w:r>
        <w:r>
          <w:rPr>
            <w:noProof/>
            <w:webHidden/>
          </w:rPr>
          <w:fldChar w:fldCharType="separate"/>
        </w:r>
        <w:r>
          <w:rPr>
            <w:noProof/>
            <w:webHidden/>
          </w:rPr>
          <w:t>45</w:t>
        </w:r>
        <w:r>
          <w:rPr>
            <w:noProof/>
            <w:webHidden/>
          </w:rPr>
          <w:fldChar w:fldCharType="end"/>
        </w:r>
      </w:hyperlink>
    </w:p>
    <w:p w14:paraId="124513DB" w14:textId="7387FCFA" w:rsidR="009921AA" w:rsidRDefault="009921AA">
      <w:pPr>
        <w:pStyle w:val="23"/>
        <w:tabs>
          <w:tab w:val="left" w:pos="1134"/>
          <w:tab w:val="right" w:leader="dot" w:pos="9345"/>
        </w:tabs>
        <w:rPr>
          <w:rFonts w:asciiTheme="minorHAnsi" w:hAnsiTheme="minorHAnsi"/>
          <w:noProof/>
          <w:sz w:val="22"/>
          <w:lang w:eastAsia="ru-RU"/>
        </w:rPr>
      </w:pPr>
      <w:hyperlink w:anchor="_Toc515024078" w:history="1">
        <w:r w:rsidRPr="00CD758C">
          <w:rPr>
            <w:rStyle w:val="af8"/>
            <w:noProof/>
          </w:rPr>
          <w:t>3.5</w:t>
        </w:r>
        <w:r>
          <w:rPr>
            <w:rFonts w:asciiTheme="minorHAnsi" w:hAnsiTheme="minorHAnsi"/>
            <w:noProof/>
            <w:sz w:val="22"/>
            <w:lang w:eastAsia="ru-RU"/>
          </w:rPr>
          <w:tab/>
        </w:r>
        <w:r w:rsidRPr="00CD758C">
          <w:rPr>
            <w:rStyle w:val="af8"/>
            <w:noProof/>
          </w:rPr>
          <w:t>Молекулярная динамика.</w:t>
        </w:r>
        <w:r>
          <w:rPr>
            <w:noProof/>
            <w:webHidden/>
          </w:rPr>
          <w:tab/>
        </w:r>
        <w:r>
          <w:rPr>
            <w:noProof/>
            <w:webHidden/>
          </w:rPr>
          <w:fldChar w:fldCharType="begin"/>
        </w:r>
        <w:r>
          <w:rPr>
            <w:noProof/>
            <w:webHidden/>
          </w:rPr>
          <w:instrText xml:space="preserve"> PAGEREF _Toc515024078 \h </w:instrText>
        </w:r>
        <w:r>
          <w:rPr>
            <w:noProof/>
            <w:webHidden/>
          </w:rPr>
        </w:r>
        <w:r>
          <w:rPr>
            <w:noProof/>
            <w:webHidden/>
          </w:rPr>
          <w:fldChar w:fldCharType="separate"/>
        </w:r>
        <w:r>
          <w:rPr>
            <w:noProof/>
            <w:webHidden/>
          </w:rPr>
          <w:t>47</w:t>
        </w:r>
        <w:r>
          <w:rPr>
            <w:noProof/>
            <w:webHidden/>
          </w:rPr>
          <w:fldChar w:fldCharType="end"/>
        </w:r>
      </w:hyperlink>
    </w:p>
    <w:p w14:paraId="7F1780B6" w14:textId="7F465CA6" w:rsidR="009921AA" w:rsidRDefault="009921AA">
      <w:pPr>
        <w:pStyle w:val="31"/>
        <w:tabs>
          <w:tab w:val="left" w:pos="1874"/>
          <w:tab w:val="right" w:leader="dot" w:pos="9345"/>
        </w:tabs>
        <w:rPr>
          <w:rFonts w:asciiTheme="minorHAnsi" w:hAnsiTheme="minorHAnsi"/>
          <w:noProof/>
          <w:sz w:val="22"/>
          <w:lang w:eastAsia="ru-RU"/>
        </w:rPr>
      </w:pPr>
      <w:hyperlink w:anchor="_Toc515024079" w:history="1">
        <w:r w:rsidRPr="00CD758C">
          <w:rPr>
            <w:rStyle w:val="af8"/>
            <w:noProof/>
          </w:rPr>
          <w:t>3.5.1</w:t>
        </w:r>
        <w:r>
          <w:rPr>
            <w:rFonts w:asciiTheme="minorHAnsi" w:hAnsiTheme="minorHAnsi"/>
            <w:noProof/>
            <w:sz w:val="22"/>
            <w:lang w:eastAsia="ru-RU"/>
          </w:rPr>
          <w:tab/>
        </w:r>
        <w:r w:rsidRPr="00CD758C">
          <w:rPr>
            <w:rStyle w:val="af8"/>
            <w:noProof/>
          </w:rPr>
          <w:t>Основы метода</w:t>
        </w:r>
        <w:r>
          <w:rPr>
            <w:noProof/>
            <w:webHidden/>
          </w:rPr>
          <w:tab/>
        </w:r>
        <w:r>
          <w:rPr>
            <w:noProof/>
            <w:webHidden/>
          </w:rPr>
          <w:fldChar w:fldCharType="begin"/>
        </w:r>
        <w:r>
          <w:rPr>
            <w:noProof/>
            <w:webHidden/>
          </w:rPr>
          <w:instrText xml:space="preserve"> PAGEREF _Toc515024079 \h </w:instrText>
        </w:r>
        <w:r>
          <w:rPr>
            <w:noProof/>
            <w:webHidden/>
          </w:rPr>
        </w:r>
        <w:r>
          <w:rPr>
            <w:noProof/>
            <w:webHidden/>
          </w:rPr>
          <w:fldChar w:fldCharType="separate"/>
        </w:r>
        <w:r>
          <w:rPr>
            <w:noProof/>
            <w:webHidden/>
          </w:rPr>
          <w:t>47</w:t>
        </w:r>
        <w:r>
          <w:rPr>
            <w:noProof/>
            <w:webHidden/>
          </w:rPr>
          <w:fldChar w:fldCharType="end"/>
        </w:r>
      </w:hyperlink>
    </w:p>
    <w:p w14:paraId="43B1C33F" w14:textId="778DD7F3" w:rsidR="009921AA" w:rsidRDefault="009921AA">
      <w:pPr>
        <w:pStyle w:val="31"/>
        <w:tabs>
          <w:tab w:val="left" w:pos="1874"/>
          <w:tab w:val="right" w:leader="dot" w:pos="9345"/>
        </w:tabs>
        <w:rPr>
          <w:rFonts w:asciiTheme="minorHAnsi" w:hAnsiTheme="minorHAnsi"/>
          <w:noProof/>
          <w:sz w:val="22"/>
          <w:lang w:eastAsia="ru-RU"/>
        </w:rPr>
      </w:pPr>
      <w:hyperlink w:anchor="_Toc515024080" w:history="1">
        <w:r w:rsidRPr="00CD758C">
          <w:rPr>
            <w:rStyle w:val="af8"/>
            <w:noProof/>
          </w:rPr>
          <w:t>3.5.2</w:t>
        </w:r>
        <w:r>
          <w:rPr>
            <w:rFonts w:asciiTheme="minorHAnsi" w:hAnsiTheme="minorHAnsi"/>
            <w:noProof/>
            <w:sz w:val="22"/>
            <w:lang w:eastAsia="ru-RU"/>
          </w:rPr>
          <w:tab/>
        </w:r>
        <w:r w:rsidRPr="00CD758C">
          <w:rPr>
            <w:rStyle w:val="af8"/>
            <w:noProof/>
          </w:rPr>
          <w:t>Алгоритмы интегрирования уравнений движения.</w:t>
        </w:r>
        <w:r>
          <w:rPr>
            <w:noProof/>
            <w:webHidden/>
          </w:rPr>
          <w:tab/>
        </w:r>
        <w:r>
          <w:rPr>
            <w:noProof/>
            <w:webHidden/>
          </w:rPr>
          <w:fldChar w:fldCharType="begin"/>
        </w:r>
        <w:r>
          <w:rPr>
            <w:noProof/>
            <w:webHidden/>
          </w:rPr>
          <w:instrText xml:space="preserve"> PAGEREF _Toc515024080 \h </w:instrText>
        </w:r>
        <w:r>
          <w:rPr>
            <w:noProof/>
            <w:webHidden/>
          </w:rPr>
        </w:r>
        <w:r>
          <w:rPr>
            <w:noProof/>
            <w:webHidden/>
          </w:rPr>
          <w:fldChar w:fldCharType="separate"/>
        </w:r>
        <w:r>
          <w:rPr>
            <w:noProof/>
            <w:webHidden/>
          </w:rPr>
          <w:t>48</w:t>
        </w:r>
        <w:r>
          <w:rPr>
            <w:noProof/>
            <w:webHidden/>
          </w:rPr>
          <w:fldChar w:fldCharType="end"/>
        </w:r>
      </w:hyperlink>
    </w:p>
    <w:p w14:paraId="159C2EEB" w14:textId="103895F6" w:rsidR="009921AA" w:rsidRDefault="009921AA">
      <w:pPr>
        <w:pStyle w:val="31"/>
        <w:tabs>
          <w:tab w:val="left" w:pos="1874"/>
          <w:tab w:val="right" w:leader="dot" w:pos="9345"/>
        </w:tabs>
        <w:rPr>
          <w:rFonts w:asciiTheme="minorHAnsi" w:hAnsiTheme="minorHAnsi"/>
          <w:noProof/>
          <w:sz w:val="22"/>
          <w:lang w:eastAsia="ru-RU"/>
        </w:rPr>
      </w:pPr>
      <w:hyperlink w:anchor="_Toc515024081" w:history="1">
        <w:r w:rsidRPr="00CD758C">
          <w:rPr>
            <w:rStyle w:val="af8"/>
            <w:noProof/>
          </w:rPr>
          <w:t>3.5.3</w:t>
        </w:r>
        <w:r>
          <w:rPr>
            <w:rFonts w:asciiTheme="minorHAnsi" w:hAnsiTheme="minorHAnsi"/>
            <w:noProof/>
            <w:sz w:val="22"/>
            <w:lang w:eastAsia="ru-RU"/>
          </w:rPr>
          <w:tab/>
        </w:r>
        <w:r w:rsidRPr="00CD758C">
          <w:rPr>
            <w:rStyle w:val="af8"/>
            <w:noProof/>
          </w:rPr>
          <w:t>Статистические ансамбли.</w:t>
        </w:r>
        <w:r>
          <w:rPr>
            <w:noProof/>
            <w:webHidden/>
          </w:rPr>
          <w:tab/>
        </w:r>
        <w:r>
          <w:rPr>
            <w:noProof/>
            <w:webHidden/>
          </w:rPr>
          <w:fldChar w:fldCharType="begin"/>
        </w:r>
        <w:r>
          <w:rPr>
            <w:noProof/>
            <w:webHidden/>
          </w:rPr>
          <w:instrText xml:space="preserve"> PAGEREF _Toc515024081 \h </w:instrText>
        </w:r>
        <w:r>
          <w:rPr>
            <w:noProof/>
            <w:webHidden/>
          </w:rPr>
        </w:r>
        <w:r>
          <w:rPr>
            <w:noProof/>
            <w:webHidden/>
          </w:rPr>
          <w:fldChar w:fldCharType="separate"/>
        </w:r>
        <w:r>
          <w:rPr>
            <w:noProof/>
            <w:webHidden/>
          </w:rPr>
          <w:t>49</w:t>
        </w:r>
        <w:r>
          <w:rPr>
            <w:noProof/>
            <w:webHidden/>
          </w:rPr>
          <w:fldChar w:fldCharType="end"/>
        </w:r>
      </w:hyperlink>
    </w:p>
    <w:p w14:paraId="23C0977C" w14:textId="2DF8164A" w:rsidR="009921AA" w:rsidRDefault="009921AA">
      <w:pPr>
        <w:pStyle w:val="31"/>
        <w:tabs>
          <w:tab w:val="left" w:pos="1874"/>
          <w:tab w:val="right" w:leader="dot" w:pos="9345"/>
        </w:tabs>
        <w:rPr>
          <w:rFonts w:asciiTheme="minorHAnsi" w:hAnsiTheme="minorHAnsi"/>
          <w:noProof/>
          <w:sz w:val="22"/>
          <w:lang w:eastAsia="ru-RU"/>
        </w:rPr>
      </w:pPr>
      <w:hyperlink w:anchor="_Toc515024082" w:history="1">
        <w:r w:rsidRPr="00CD758C">
          <w:rPr>
            <w:rStyle w:val="af8"/>
            <w:noProof/>
          </w:rPr>
          <w:t>3.5.4</w:t>
        </w:r>
        <w:r>
          <w:rPr>
            <w:rFonts w:asciiTheme="minorHAnsi" w:hAnsiTheme="minorHAnsi"/>
            <w:noProof/>
            <w:sz w:val="22"/>
            <w:lang w:eastAsia="ru-RU"/>
          </w:rPr>
          <w:tab/>
        </w:r>
        <w:r w:rsidRPr="00CD758C">
          <w:rPr>
            <w:rStyle w:val="af8"/>
            <w:noProof/>
          </w:rPr>
          <w:t>Термостат.</w:t>
        </w:r>
        <w:r>
          <w:rPr>
            <w:noProof/>
            <w:webHidden/>
          </w:rPr>
          <w:tab/>
        </w:r>
        <w:r>
          <w:rPr>
            <w:noProof/>
            <w:webHidden/>
          </w:rPr>
          <w:fldChar w:fldCharType="begin"/>
        </w:r>
        <w:r>
          <w:rPr>
            <w:noProof/>
            <w:webHidden/>
          </w:rPr>
          <w:instrText xml:space="preserve"> PAGEREF _Toc515024082 \h </w:instrText>
        </w:r>
        <w:r>
          <w:rPr>
            <w:noProof/>
            <w:webHidden/>
          </w:rPr>
        </w:r>
        <w:r>
          <w:rPr>
            <w:noProof/>
            <w:webHidden/>
          </w:rPr>
          <w:fldChar w:fldCharType="separate"/>
        </w:r>
        <w:r>
          <w:rPr>
            <w:noProof/>
            <w:webHidden/>
          </w:rPr>
          <w:t>50</w:t>
        </w:r>
        <w:r>
          <w:rPr>
            <w:noProof/>
            <w:webHidden/>
          </w:rPr>
          <w:fldChar w:fldCharType="end"/>
        </w:r>
      </w:hyperlink>
    </w:p>
    <w:p w14:paraId="2E8026AC" w14:textId="4CC76031" w:rsidR="009921AA" w:rsidRDefault="009921AA">
      <w:pPr>
        <w:pStyle w:val="23"/>
        <w:tabs>
          <w:tab w:val="left" w:pos="1134"/>
          <w:tab w:val="right" w:leader="dot" w:pos="9345"/>
        </w:tabs>
        <w:rPr>
          <w:rFonts w:asciiTheme="minorHAnsi" w:hAnsiTheme="minorHAnsi"/>
          <w:noProof/>
          <w:sz w:val="22"/>
          <w:lang w:eastAsia="ru-RU"/>
        </w:rPr>
      </w:pPr>
      <w:hyperlink w:anchor="_Toc515024083" w:history="1">
        <w:r w:rsidRPr="00CD758C">
          <w:rPr>
            <w:rStyle w:val="af8"/>
            <w:noProof/>
          </w:rPr>
          <w:t>3.6</w:t>
        </w:r>
        <w:r>
          <w:rPr>
            <w:rFonts w:asciiTheme="minorHAnsi" w:hAnsiTheme="minorHAnsi"/>
            <w:noProof/>
            <w:sz w:val="22"/>
            <w:lang w:eastAsia="ru-RU"/>
          </w:rPr>
          <w:tab/>
        </w:r>
        <w:r w:rsidRPr="00CD758C">
          <w:rPr>
            <w:rStyle w:val="af8"/>
            <w:noProof/>
          </w:rPr>
          <w:t>Описание межатомного взаимодействия.</w:t>
        </w:r>
        <w:r>
          <w:rPr>
            <w:noProof/>
            <w:webHidden/>
          </w:rPr>
          <w:tab/>
        </w:r>
        <w:r>
          <w:rPr>
            <w:noProof/>
            <w:webHidden/>
          </w:rPr>
          <w:fldChar w:fldCharType="begin"/>
        </w:r>
        <w:r>
          <w:rPr>
            <w:noProof/>
            <w:webHidden/>
          </w:rPr>
          <w:instrText xml:space="preserve"> PAGEREF _Toc515024083 \h </w:instrText>
        </w:r>
        <w:r>
          <w:rPr>
            <w:noProof/>
            <w:webHidden/>
          </w:rPr>
        </w:r>
        <w:r>
          <w:rPr>
            <w:noProof/>
            <w:webHidden/>
          </w:rPr>
          <w:fldChar w:fldCharType="separate"/>
        </w:r>
        <w:r>
          <w:rPr>
            <w:noProof/>
            <w:webHidden/>
          </w:rPr>
          <w:t>51</w:t>
        </w:r>
        <w:r>
          <w:rPr>
            <w:noProof/>
            <w:webHidden/>
          </w:rPr>
          <w:fldChar w:fldCharType="end"/>
        </w:r>
      </w:hyperlink>
    </w:p>
    <w:p w14:paraId="055857EC" w14:textId="1E150813" w:rsidR="009921AA" w:rsidRDefault="009921AA">
      <w:pPr>
        <w:pStyle w:val="31"/>
        <w:tabs>
          <w:tab w:val="left" w:pos="1874"/>
          <w:tab w:val="right" w:leader="dot" w:pos="9345"/>
        </w:tabs>
        <w:rPr>
          <w:rFonts w:asciiTheme="minorHAnsi" w:hAnsiTheme="minorHAnsi"/>
          <w:noProof/>
          <w:sz w:val="22"/>
          <w:lang w:eastAsia="ru-RU"/>
        </w:rPr>
      </w:pPr>
      <w:hyperlink w:anchor="_Toc515024084" w:history="1">
        <w:r w:rsidRPr="00CD758C">
          <w:rPr>
            <w:rStyle w:val="af8"/>
            <w:noProof/>
          </w:rPr>
          <w:t>3.6.1</w:t>
        </w:r>
        <w:r>
          <w:rPr>
            <w:rFonts w:asciiTheme="minorHAnsi" w:hAnsiTheme="minorHAnsi"/>
            <w:noProof/>
            <w:sz w:val="22"/>
            <w:lang w:eastAsia="ru-RU"/>
          </w:rPr>
          <w:tab/>
        </w:r>
        <w:r w:rsidRPr="00CD758C">
          <w:rPr>
            <w:rStyle w:val="af8"/>
            <w:noProof/>
          </w:rPr>
          <w:t>Энергии и силы</w:t>
        </w:r>
        <w:r>
          <w:rPr>
            <w:noProof/>
            <w:webHidden/>
          </w:rPr>
          <w:tab/>
        </w:r>
        <w:r>
          <w:rPr>
            <w:noProof/>
            <w:webHidden/>
          </w:rPr>
          <w:fldChar w:fldCharType="begin"/>
        </w:r>
        <w:r>
          <w:rPr>
            <w:noProof/>
            <w:webHidden/>
          </w:rPr>
          <w:instrText xml:space="preserve"> PAGEREF _Toc515024084 \h </w:instrText>
        </w:r>
        <w:r>
          <w:rPr>
            <w:noProof/>
            <w:webHidden/>
          </w:rPr>
        </w:r>
        <w:r>
          <w:rPr>
            <w:noProof/>
            <w:webHidden/>
          </w:rPr>
          <w:fldChar w:fldCharType="separate"/>
        </w:r>
        <w:r>
          <w:rPr>
            <w:noProof/>
            <w:webHidden/>
          </w:rPr>
          <w:t>51</w:t>
        </w:r>
        <w:r>
          <w:rPr>
            <w:noProof/>
            <w:webHidden/>
          </w:rPr>
          <w:fldChar w:fldCharType="end"/>
        </w:r>
      </w:hyperlink>
    </w:p>
    <w:p w14:paraId="2931BE7F" w14:textId="3873FCE5" w:rsidR="009921AA" w:rsidRDefault="009921AA">
      <w:pPr>
        <w:pStyle w:val="31"/>
        <w:tabs>
          <w:tab w:val="left" w:pos="1874"/>
          <w:tab w:val="right" w:leader="dot" w:pos="9345"/>
        </w:tabs>
        <w:rPr>
          <w:rFonts w:asciiTheme="minorHAnsi" w:hAnsiTheme="minorHAnsi"/>
          <w:noProof/>
          <w:sz w:val="22"/>
          <w:lang w:eastAsia="ru-RU"/>
        </w:rPr>
      </w:pPr>
      <w:hyperlink w:anchor="_Toc515024085" w:history="1">
        <w:r w:rsidRPr="00CD758C">
          <w:rPr>
            <w:rStyle w:val="af8"/>
            <w:noProof/>
          </w:rPr>
          <w:t>3.6.2</w:t>
        </w:r>
        <w:r>
          <w:rPr>
            <w:rFonts w:asciiTheme="minorHAnsi" w:hAnsiTheme="minorHAnsi"/>
            <w:noProof/>
            <w:sz w:val="22"/>
            <w:lang w:eastAsia="ru-RU"/>
          </w:rPr>
          <w:tab/>
        </w:r>
        <w:r w:rsidRPr="00CD758C">
          <w:rPr>
            <w:rStyle w:val="af8"/>
            <w:noProof/>
          </w:rPr>
          <w:t>Полуэмпирические потенциалы.</w:t>
        </w:r>
        <w:r>
          <w:rPr>
            <w:noProof/>
            <w:webHidden/>
          </w:rPr>
          <w:tab/>
        </w:r>
        <w:r>
          <w:rPr>
            <w:noProof/>
            <w:webHidden/>
          </w:rPr>
          <w:fldChar w:fldCharType="begin"/>
        </w:r>
        <w:r>
          <w:rPr>
            <w:noProof/>
            <w:webHidden/>
          </w:rPr>
          <w:instrText xml:space="preserve"> PAGEREF _Toc515024085 \h </w:instrText>
        </w:r>
        <w:r>
          <w:rPr>
            <w:noProof/>
            <w:webHidden/>
          </w:rPr>
        </w:r>
        <w:r>
          <w:rPr>
            <w:noProof/>
            <w:webHidden/>
          </w:rPr>
          <w:fldChar w:fldCharType="separate"/>
        </w:r>
        <w:r>
          <w:rPr>
            <w:noProof/>
            <w:webHidden/>
          </w:rPr>
          <w:t>52</w:t>
        </w:r>
        <w:r>
          <w:rPr>
            <w:noProof/>
            <w:webHidden/>
          </w:rPr>
          <w:fldChar w:fldCharType="end"/>
        </w:r>
      </w:hyperlink>
    </w:p>
    <w:p w14:paraId="7465C5BB" w14:textId="7A553995" w:rsidR="009921AA" w:rsidRDefault="009921AA">
      <w:pPr>
        <w:pStyle w:val="41"/>
        <w:tabs>
          <w:tab w:val="left" w:pos="2438"/>
          <w:tab w:val="right" w:leader="dot" w:pos="9345"/>
        </w:tabs>
        <w:rPr>
          <w:rFonts w:asciiTheme="minorHAnsi" w:hAnsiTheme="minorHAnsi"/>
          <w:noProof/>
          <w:sz w:val="22"/>
          <w:lang w:eastAsia="ru-RU"/>
        </w:rPr>
      </w:pPr>
      <w:hyperlink w:anchor="_Toc515024086" w:history="1">
        <w:r w:rsidRPr="00CD758C">
          <w:rPr>
            <w:rStyle w:val="af8"/>
            <w:noProof/>
          </w:rPr>
          <w:t>3.6.2.1</w:t>
        </w:r>
        <w:r>
          <w:rPr>
            <w:rFonts w:asciiTheme="minorHAnsi" w:hAnsiTheme="minorHAnsi"/>
            <w:noProof/>
            <w:sz w:val="22"/>
            <w:lang w:eastAsia="ru-RU"/>
          </w:rPr>
          <w:tab/>
        </w:r>
        <w:r w:rsidRPr="00CD758C">
          <w:rPr>
            <w:rStyle w:val="af8"/>
            <w:noProof/>
          </w:rPr>
          <w:t>Парные потенциалы.</w:t>
        </w:r>
        <w:r>
          <w:rPr>
            <w:noProof/>
            <w:webHidden/>
          </w:rPr>
          <w:tab/>
        </w:r>
        <w:r>
          <w:rPr>
            <w:noProof/>
            <w:webHidden/>
          </w:rPr>
          <w:fldChar w:fldCharType="begin"/>
        </w:r>
        <w:r>
          <w:rPr>
            <w:noProof/>
            <w:webHidden/>
          </w:rPr>
          <w:instrText xml:space="preserve"> PAGEREF _Toc515024086 \h </w:instrText>
        </w:r>
        <w:r>
          <w:rPr>
            <w:noProof/>
            <w:webHidden/>
          </w:rPr>
        </w:r>
        <w:r>
          <w:rPr>
            <w:noProof/>
            <w:webHidden/>
          </w:rPr>
          <w:fldChar w:fldCharType="separate"/>
        </w:r>
        <w:r>
          <w:rPr>
            <w:noProof/>
            <w:webHidden/>
          </w:rPr>
          <w:t>52</w:t>
        </w:r>
        <w:r>
          <w:rPr>
            <w:noProof/>
            <w:webHidden/>
          </w:rPr>
          <w:fldChar w:fldCharType="end"/>
        </w:r>
      </w:hyperlink>
    </w:p>
    <w:p w14:paraId="7F5F8E97" w14:textId="7BAC059D" w:rsidR="009921AA" w:rsidRDefault="009921AA">
      <w:pPr>
        <w:pStyle w:val="41"/>
        <w:tabs>
          <w:tab w:val="left" w:pos="2438"/>
          <w:tab w:val="right" w:leader="dot" w:pos="9345"/>
        </w:tabs>
        <w:rPr>
          <w:rFonts w:asciiTheme="minorHAnsi" w:hAnsiTheme="minorHAnsi"/>
          <w:noProof/>
          <w:sz w:val="22"/>
          <w:lang w:eastAsia="ru-RU"/>
        </w:rPr>
      </w:pPr>
      <w:hyperlink w:anchor="_Toc515024087" w:history="1">
        <w:r w:rsidRPr="00CD758C">
          <w:rPr>
            <w:rStyle w:val="af8"/>
            <w:noProof/>
          </w:rPr>
          <w:t>3.6.2.2</w:t>
        </w:r>
        <w:r>
          <w:rPr>
            <w:rFonts w:asciiTheme="minorHAnsi" w:hAnsiTheme="minorHAnsi"/>
            <w:noProof/>
            <w:sz w:val="22"/>
            <w:lang w:eastAsia="ru-RU"/>
          </w:rPr>
          <w:tab/>
        </w:r>
        <w:r w:rsidRPr="00CD758C">
          <w:rPr>
            <w:rStyle w:val="af8"/>
            <w:noProof/>
          </w:rPr>
          <w:t>Многочастичные потенциалы.</w:t>
        </w:r>
        <w:r>
          <w:rPr>
            <w:noProof/>
            <w:webHidden/>
          </w:rPr>
          <w:tab/>
        </w:r>
        <w:r>
          <w:rPr>
            <w:noProof/>
            <w:webHidden/>
          </w:rPr>
          <w:fldChar w:fldCharType="begin"/>
        </w:r>
        <w:r>
          <w:rPr>
            <w:noProof/>
            <w:webHidden/>
          </w:rPr>
          <w:instrText xml:space="preserve"> PAGEREF _Toc515024087 \h </w:instrText>
        </w:r>
        <w:r>
          <w:rPr>
            <w:noProof/>
            <w:webHidden/>
          </w:rPr>
        </w:r>
        <w:r>
          <w:rPr>
            <w:noProof/>
            <w:webHidden/>
          </w:rPr>
          <w:fldChar w:fldCharType="separate"/>
        </w:r>
        <w:r>
          <w:rPr>
            <w:noProof/>
            <w:webHidden/>
          </w:rPr>
          <w:t>54</w:t>
        </w:r>
        <w:r>
          <w:rPr>
            <w:noProof/>
            <w:webHidden/>
          </w:rPr>
          <w:fldChar w:fldCharType="end"/>
        </w:r>
      </w:hyperlink>
    </w:p>
    <w:p w14:paraId="0FEE3A35" w14:textId="079D4CA0" w:rsidR="009921AA" w:rsidRDefault="009921AA">
      <w:pPr>
        <w:pStyle w:val="41"/>
        <w:tabs>
          <w:tab w:val="left" w:pos="2438"/>
          <w:tab w:val="right" w:leader="dot" w:pos="9345"/>
        </w:tabs>
        <w:rPr>
          <w:rFonts w:asciiTheme="minorHAnsi" w:hAnsiTheme="minorHAnsi"/>
          <w:noProof/>
          <w:sz w:val="22"/>
          <w:lang w:eastAsia="ru-RU"/>
        </w:rPr>
      </w:pPr>
      <w:hyperlink w:anchor="_Toc515024088" w:history="1">
        <w:r w:rsidRPr="00CD758C">
          <w:rPr>
            <w:rStyle w:val="af8"/>
            <w:noProof/>
            <w:lang w:val="en-US"/>
          </w:rPr>
          <w:t>3.6.2.3</w:t>
        </w:r>
        <w:r>
          <w:rPr>
            <w:rFonts w:asciiTheme="minorHAnsi" w:hAnsiTheme="minorHAnsi"/>
            <w:noProof/>
            <w:sz w:val="22"/>
            <w:lang w:eastAsia="ru-RU"/>
          </w:rPr>
          <w:tab/>
        </w:r>
        <w:r w:rsidRPr="00CD758C">
          <w:rPr>
            <w:rStyle w:val="af8"/>
            <w:noProof/>
          </w:rPr>
          <w:t xml:space="preserve">Потенциалы класса </w:t>
        </w:r>
        <w:r w:rsidRPr="00CD758C">
          <w:rPr>
            <w:rStyle w:val="af8"/>
            <w:noProof/>
            <w:lang w:val="en-US"/>
          </w:rPr>
          <w:t>ReaxFF.</w:t>
        </w:r>
        <w:r>
          <w:rPr>
            <w:noProof/>
            <w:webHidden/>
          </w:rPr>
          <w:tab/>
        </w:r>
        <w:r>
          <w:rPr>
            <w:noProof/>
            <w:webHidden/>
          </w:rPr>
          <w:fldChar w:fldCharType="begin"/>
        </w:r>
        <w:r>
          <w:rPr>
            <w:noProof/>
            <w:webHidden/>
          </w:rPr>
          <w:instrText xml:space="preserve"> PAGEREF _Toc515024088 \h </w:instrText>
        </w:r>
        <w:r>
          <w:rPr>
            <w:noProof/>
            <w:webHidden/>
          </w:rPr>
        </w:r>
        <w:r>
          <w:rPr>
            <w:noProof/>
            <w:webHidden/>
          </w:rPr>
          <w:fldChar w:fldCharType="separate"/>
        </w:r>
        <w:r>
          <w:rPr>
            <w:noProof/>
            <w:webHidden/>
          </w:rPr>
          <w:t>55</w:t>
        </w:r>
        <w:r>
          <w:rPr>
            <w:noProof/>
            <w:webHidden/>
          </w:rPr>
          <w:fldChar w:fldCharType="end"/>
        </w:r>
      </w:hyperlink>
    </w:p>
    <w:p w14:paraId="413BC6C4" w14:textId="58C5C1DD" w:rsidR="009921AA" w:rsidRDefault="009921AA">
      <w:pPr>
        <w:pStyle w:val="41"/>
        <w:tabs>
          <w:tab w:val="left" w:pos="2438"/>
          <w:tab w:val="right" w:leader="dot" w:pos="9345"/>
        </w:tabs>
        <w:rPr>
          <w:rFonts w:asciiTheme="minorHAnsi" w:hAnsiTheme="minorHAnsi"/>
          <w:noProof/>
          <w:sz w:val="22"/>
          <w:lang w:eastAsia="ru-RU"/>
        </w:rPr>
      </w:pPr>
      <w:hyperlink w:anchor="_Toc515024089" w:history="1">
        <w:r w:rsidRPr="00CD758C">
          <w:rPr>
            <w:rStyle w:val="af8"/>
            <w:noProof/>
            <w:lang w:val="en-US"/>
          </w:rPr>
          <w:t>3.6.2.4</w:t>
        </w:r>
        <w:r>
          <w:rPr>
            <w:rFonts w:asciiTheme="minorHAnsi" w:hAnsiTheme="minorHAnsi"/>
            <w:noProof/>
            <w:sz w:val="22"/>
            <w:lang w:eastAsia="ru-RU"/>
          </w:rPr>
          <w:tab/>
        </w:r>
        <w:r w:rsidRPr="00CD758C">
          <w:rPr>
            <w:rStyle w:val="af8"/>
            <w:noProof/>
          </w:rPr>
          <w:t xml:space="preserve">Потенциалы класса </w:t>
        </w:r>
        <w:r w:rsidRPr="00CD758C">
          <w:rPr>
            <w:rStyle w:val="af8"/>
            <w:noProof/>
            <w:lang w:val="en-US"/>
          </w:rPr>
          <w:t>EAM.</w:t>
        </w:r>
        <w:r>
          <w:rPr>
            <w:noProof/>
            <w:webHidden/>
          </w:rPr>
          <w:tab/>
        </w:r>
        <w:r>
          <w:rPr>
            <w:noProof/>
            <w:webHidden/>
          </w:rPr>
          <w:fldChar w:fldCharType="begin"/>
        </w:r>
        <w:r>
          <w:rPr>
            <w:noProof/>
            <w:webHidden/>
          </w:rPr>
          <w:instrText xml:space="preserve"> PAGEREF _Toc515024089 \h </w:instrText>
        </w:r>
        <w:r>
          <w:rPr>
            <w:noProof/>
            <w:webHidden/>
          </w:rPr>
        </w:r>
        <w:r>
          <w:rPr>
            <w:noProof/>
            <w:webHidden/>
          </w:rPr>
          <w:fldChar w:fldCharType="separate"/>
        </w:r>
        <w:r>
          <w:rPr>
            <w:noProof/>
            <w:webHidden/>
          </w:rPr>
          <w:t>56</w:t>
        </w:r>
        <w:r>
          <w:rPr>
            <w:noProof/>
            <w:webHidden/>
          </w:rPr>
          <w:fldChar w:fldCharType="end"/>
        </w:r>
      </w:hyperlink>
    </w:p>
    <w:p w14:paraId="2D4519EE" w14:textId="410CEB84" w:rsidR="009921AA" w:rsidRDefault="009921AA">
      <w:pPr>
        <w:pStyle w:val="41"/>
        <w:tabs>
          <w:tab w:val="left" w:pos="2438"/>
          <w:tab w:val="right" w:leader="dot" w:pos="9345"/>
        </w:tabs>
        <w:rPr>
          <w:rFonts w:asciiTheme="minorHAnsi" w:hAnsiTheme="minorHAnsi"/>
          <w:noProof/>
          <w:sz w:val="22"/>
          <w:lang w:eastAsia="ru-RU"/>
        </w:rPr>
      </w:pPr>
      <w:hyperlink w:anchor="_Toc515024090" w:history="1">
        <w:r w:rsidRPr="00CD758C">
          <w:rPr>
            <w:rStyle w:val="af8"/>
            <w:noProof/>
          </w:rPr>
          <w:t>3.6.2.5</w:t>
        </w:r>
        <w:r>
          <w:rPr>
            <w:rFonts w:asciiTheme="minorHAnsi" w:hAnsiTheme="minorHAnsi"/>
            <w:noProof/>
            <w:sz w:val="22"/>
            <w:lang w:eastAsia="ru-RU"/>
          </w:rPr>
          <w:tab/>
        </w:r>
        <w:r w:rsidRPr="00CD758C">
          <w:rPr>
            <w:rStyle w:val="af8"/>
            <w:noProof/>
          </w:rPr>
          <w:t>Выбор потенциала.</w:t>
        </w:r>
        <w:r>
          <w:rPr>
            <w:noProof/>
            <w:webHidden/>
          </w:rPr>
          <w:tab/>
        </w:r>
        <w:r>
          <w:rPr>
            <w:noProof/>
            <w:webHidden/>
          </w:rPr>
          <w:fldChar w:fldCharType="begin"/>
        </w:r>
        <w:r>
          <w:rPr>
            <w:noProof/>
            <w:webHidden/>
          </w:rPr>
          <w:instrText xml:space="preserve"> PAGEREF _Toc515024090 \h </w:instrText>
        </w:r>
        <w:r>
          <w:rPr>
            <w:noProof/>
            <w:webHidden/>
          </w:rPr>
        </w:r>
        <w:r>
          <w:rPr>
            <w:noProof/>
            <w:webHidden/>
          </w:rPr>
          <w:fldChar w:fldCharType="separate"/>
        </w:r>
        <w:r>
          <w:rPr>
            <w:noProof/>
            <w:webHidden/>
          </w:rPr>
          <w:t>56</w:t>
        </w:r>
        <w:r>
          <w:rPr>
            <w:noProof/>
            <w:webHidden/>
          </w:rPr>
          <w:fldChar w:fldCharType="end"/>
        </w:r>
      </w:hyperlink>
    </w:p>
    <w:p w14:paraId="4F00994D" w14:textId="0678532C" w:rsidR="009921AA" w:rsidRDefault="009921AA">
      <w:pPr>
        <w:pStyle w:val="31"/>
        <w:tabs>
          <w:tab w:val="left" w:pos="1874"/>
          <w:tab w:val="right" w:leader="dot" w:pos="9345"/>
        </w:tabs>
        <w:rPr>
          <w:rFonts w:asciiTheme="minorHAnsi" w:hAnsiTheme="minorHAnsi"/>
          <w:noProof/>
          <w:sz w:val="22"/>
          <w:lang w:eastAsia="ru-RU"/>
        </w:rPr>
      </w:pPr>
      <w:hyperlink w:anchor="_Toc515024091" w:history="1">
        <w:r w:rsidRPr="00CD758C">
          <w:rPr>
            <w:rStyle w:val="af8"/>
            <w:noProof/>
          </w:rPr>
          <w:t>3.6.3</w:t>
        </w:r>
        <w:r>
          <w:rPr>
            <w:rFonts w:asciiTheme="minorHAnsi" w:hAnsiTheme="minorHAnsi"/>
            <w:noProof/>
            <w:sz w:val="22"/>
            <w:lang w:eastAsia="ru-RU"/>
          </w:rPr>
          <w:tab/>
        </w:r>
        <w:r w:rsidRPr="00CD758C">
          <w:rPr>
            <w:rStyle w:val="af8"/>
            <w:noProof/>
            <w:lang w:val="en-US"/>
          </w:rPr>
          <w:t xml:space="preserve">Ab-initio </w:t>
        </w:r>
        <w:r w:rsidRPr="00CD758C">
          <w:rPr>
            <w:rStyle w:val="af8"/>
            <w:noProof/>
          </w:rPr>
          <w:t>моделирование</w:t>
        </w:r>
        <w:r>
          <w:rPr>
            <w:noProof/>
            <w:webHidden/>
          </w:rPr>
          <w:tab/>
        </w:r>
        <w:r>
          <w:rPr>
            <w:noProof/>
            <w:webHidden/>
          </w:rPr>
          <w:fldChar w:fldCharType="begin"/>
        </w:r>
        <w:r>
          <w:rPr>
            <w:noProof/>
            <w:webHidden/>
          </w:rPr>
          <w:instrText xml:space="preserve"> PAGEREF _Toc515024091 \h </w:instrText>
        </w:r>
        <w:r>
          <w:rPr>
            <w:noProof/>
            <w:webHidden/>
          </w:rPr>
        </w:r>
        <w:r>
          <w:rPr>
            <w:noProof/>
            <w:webHidden/>
          </w:rPr>
          <w:fldChar w:fldCharType="separate"/>
        </w:r>
        <w:r>
          <w:rPr>
            <w:noProof/>
            <w:webHidden/>
          </w:rPr>
          <w:t>57</w:t>
        </w:r>
        <w:r>
          <w:rPr>
            <w:noProof/>
            <w:webHidden/>
          </w:rPr>
          <w:fldChar w:fldCharType="end"/>
        </w:r>
      </w:hyperlink>
    </w:p>
    <w:p w14:paraId="6505F0A4" w14:textId="24C012A7" w:rsidR="009921AA" w:rsidRDefault="009921AA">
      <w:pPr>
        <w:pStyle w:val="31"/>
        <w:tabs>
          <w:tab w:val="left" w:pos="1874"/>
          <w:tab w:val="right" w:leader="dot" w:pos="9345"/>
        </w:tabs>
        <w:rPr>
          <w:rFonts w:asciiTheme="minorHAnsi" w:hAnsiTheme="minorHAnsi"/>
          <w:noProof/>
          <w:sz w:val="22"/>
          <w:lang w:eastAsia="ru-RU"/>
        </w:rPr>
      </w:pPr>
      <w:hyperlink w:anchor="_Toc515024092" w:history="1">
        <w:r w:rsidRPr="00CD758C">
          <w:rPr>
            <w:rStyle w:val="af8"/>
            <w:noProof/>
          </w:rPr>
          <w:t>3.6.4</w:t>
        </w:r>
        <w:r>
          <w:rPr>
            <w:rFonts w:asciiTheme="minorHAnsi" w:hAnsiTheme="minorHAnsi"/>
            <w:noProof/>
            <w:sz w:val="22"/>
            <w:lang w:eastAsia="ru-RU"/>
          </w:rPr>
          <w:tab/>
        </w:r>
        <w:r w:rsidRPr="00CD758C">
          <w:rPr>
            <w:rStyle w:val="af8"/>
            <w:noProof/>
          </w:rPr>
          <w:t>Приближение Борна – Оппенгеймера.</w:t>
        </w:r>
        <w:r>
          <w:rPr>
            <w:noProof/>
            <w:webHidden/>
          </w:rPr>
          <w:tab/>
        </w:r>
        <w:r>
          <w:rPr>
            <w:noProof/>
            <w:webHidden/>
          </w:rPr>
          <w:fldChar w:fldCharType="begin"/>
        </w:r>
        <w:r>
          <w:rPr>
            <w:noProof/>
            <w:webHidden/>
          </w:rPr>
          <w:instrText xml:space="preserve"> PAGEREF _Toc515024092 \h </w:instrText>
        </w:r>
        <w:r>
          <w:rPr>
            <w:noProof/>
            <w:webHidden/>
          </w:rPr>
        </w:r>
        <w:r>
          <w:rPr>
            <w:noProof/>
            <w:webHidden/>
          </w:rPr>
          <w:fldChar w:fldCharType="separate"/>
        </w:r>
        <w:r>
          <w:rPr>
            <w:noProof/>
            <w:webHidden/>
          </w:rPr>
          <w:t>58</w:t>
        </w:r>
        <w:r>
          <w:rPr>
            <w:noProof/>
            <w:webHidden/>
          </w:rPr>
          <w:fldChar w:fldCharType="end"/>
        </w:r>
      </w:hyperlink>
    </w:p>
    <w:p w14:paraId="2FEDC355" w14:textId="0346D09D" w:rsidR="009921AA" w:rsidRDefault="009921AA">
      <w:pPr>
        <w:pStyle w:val="23"/>
        <w:tabs>
          <w:tab w:val="left" w:pos="1134"/>
          <w:tab w:val="right" w:leader="dot" w:pos="9345"/>
        </w:tabs>
        <w:rPr>
          <w:rFonts w:asciiTheme="minorHAnsi" w:hAnsiTheme="minorHAnsi"/>
          <w:noProof/>
          <w:sz w:val="22"/>
          <w:lang w:eastAsia="ru-RU"/>
        </w:rPr>
      </w:pPr>
      <w:hyperlink w:anchor="_Toc515024093" w:history="1">
        <w:r w:rsidRPr="00CD758C">
          <w:rPr>
            <w:rStyle w:val="af8"/>
            <w:noProof/>
            <w:lang w:val="en-US"/>
          </w:rPr>
          <w:t>3.7</w:t>
        </w:r>
        <w:r>
          <w:rPr>
            <w:rFonts w:asciiTheme="minorHAnsi" w:hAnsiTheme="minorHAnsi"/>
            <w:noProof/>
            <w:sz w:val="22"/>
            <w:lang w:eastAsia="ru-RU"/>
          </w:rPr>
          <w:tab/>
        </w:r>
        <w:r w:rsidRPr="00CD758C">
          <w:rPr>
            <w:rStyle w:val="af8"/>
            <w:noProof/>
          </w:rPr>
          <w:t>Пакет молекулярно-динамического моделирования.</w:t>
        </w:r>
        <w:r>
          <w:rPr>
            <w:noProof/>
            <w:webHidden/>
          </w:rPr>
          <w:tab/>
        </w:r>
        <w:r>
          <w:rPr>
            <w:noProof/>
            <w:webHidden/>
          </w:rPr>
          <w:fldChar w:fldCharType="begin"/>
        </w:r>
        <w:r>
          <w:rPr>
            <w:noProof/>
            <w:webHidden/>
          </w:rPr>
          <w:instrText xml:space="preserve"> PAGEREF _Toc515024093 \h </w:instrText>
        </w:r>
        <w:r>
          <w:rPr>
            <w:noProof/>
            <w:webHidden/>
          </w:rPr>
        </w:r>
        <w:r>
          <w:rPr>
            <w:noProof/>
            <w:webHidden/>
          </w:rPr>
          <w:fldChar w:fldCharType="separate"/>
        </w:r>
        <w:r>
          <w:rPr>
            <w:noProof/>
            <w:webHidden/>
          </w:rPr>
          <w:t>59</w:t>
        </w:r>
        <w:r>
          <w:rPr>
            <w:noProof/>
            <w:webHidden/>
          </w:rPr>
          <w:fldChar w:fldCharType="end"/>
        </w:r>
      </w:hyperlink>
    </w:p>
    <w:p w14:paraId="4F6B621A" w14:textId="34AE1048" w:rsidR="009921AA" w:rsidRDefault="009921AA">
      <w:pPr>
        <w:pStyle w:val="23"/>
        <w:tabs>
          <w:tab w:val="left" w:pos="1134"/>
          <w:tab w:val="right" w:leader="dot" w:pos="9345"/>
        </w:tabs>
        <w:rPr>
          <w:rFonts w:asciiTheme="minorHAnsi" w:hAnsiTheme="minorHAnsi"/>
          <w:noProof/>
          <w:sz w:val="22"/>
          <w:lang w:eastAsia="ru-RU"/>
        </w:rPr>
      </w:pPr>
      <w:hyperlink w:anchor="_Toc515024094" w:history="1">
        <w:r w:rsidRPr="00CD758C">
          <w:rPr>
            <w:rStyle w:val="af8"/>
            <w:noProof/>
          </w:rPr>
          <w:t>3.8</w:t>
        </w:r>
        <w:r>
          <w:rPr>
            <w:rFonts w:asciiTheme="minorHAnsi" w:hAnsiTheme="minorHAnsi"/>
            <w:noProof/>
            <w:sz w:val="22"/>
            <w:lang w:eastAsia="ru-RU"/>
          </w:rPr>
          <w:tab/>
        </w:r>
        <w:r w:rsidRPr="00CD758C">
          <w:rPr>
            <w:rStyle w:val="af8"/>
            <w:noProof/>
          </w:rPr>
          <w:t>Обработка и визуализация выходных данных.</w:t>
        </w:r>
        <w:r>
          <w:rPr>
            <w:noProof/>
            <w:webHidden/>
          </w:rPr>
          <w:tab/>
        </w:r>
        <w:r>
          <w:rPr>
            <w:noProof/>
            <w:webHidden/>
          </w:rPr>
          <w:fldChar w:fldCharType="begin"/>
        </w:r>
        <w:r>
          <w:rPr>
            <w:noProof/>
            <w:webHidden/>
          </w:rPr>
          <w:instrText xml:space="preserve"> PAGEREF _Toc515024094 \h </w:instrText>
        </w:r>
        <w:r>
          <w:rPr>
            <w:noProof/>
            <w:webHidden/>
          </w:rPr>
        </w:r>
        <w:r>
          <w:rPr>
            <w:noProof/>
            <w:webHidden/>
          </w:rPr>
          <w:fldChar w:fldCharType="separate"/>
        </w:r>
        <w:r>
          <w:rPr>
            <w:noProof/>
            <w:webHidden/>
          </w:rPr>
          <w:t>59</w:t>
        </w:r>
        <w:r>
          <w:rPr>
            <w:noProof/>
            <w:webHidden/>
          </w:rPr>
          <w:fldChar w:fldCharType="end"/>
        </w:r>
      </w:hyperlink>
    </w:p>
    <w:p w14:paraId="659F718F" w14:textId="07AB13CB" w:rsidR="009921AA" w:rsidRDefault="009921AA">
      <w:pPr>
        <w:pStyle w:val="31"/>
        <w:tabs>
          <w:tab w:val="left" w:pos="1874"/>
          <w:tab w:val="right" w:leader="dot" w:pos="9345"/>
        </w:tabs>
        <w:rPr>
          <w:rFonts w:asciiTheme="minorHAnsi" w:hAnsiTheme="minorHAnsi"/>
          <w:noProof/>
          <w:sz w:val="22"/>
          <w:lang w:eastAsia="ru-RU"/>
        </w:rPr>
      </w:pPr>
      <w:hyperlink w:anchor="_Toc515024095" w:history="1">
        <w:r w:rsidRPr="00CD758C">
          <w:rPr>
            <w:rStyle w:val="af8"/>
            <w:noProof/>
          </w:rPr>
          <w:t>3.8.1</w:t>
        </w:r>
        <w:r>
          <w:rPr>
            <w:rFonts w:asciiTheme="minorHAnsi" w:hAnsiTheme="minorHAnsi"/>
            <w:noProof/>
            <w:sz w:val="22"/>
            <w:lang w:eastAsia="ru-RU"/>
          </w:rPr>
          <w:tab/>
        </w:r>
        <w:r w:rsidRPr="00CD758C">
          <w:rPr>
            <w:rStyle w:val="af8"/>
            <w:noProof/>
          </w:rPr>
          <w:t xml:space="preserve">Пакет </w:t>
        </w:r>
        <w:r w:rsidRPr="00CD758C">
          <w:rPr>
            <w:rStyle w:val="af8"/>
            <w:noProof/>
            <w:lang w:val="en-US"/>
          </w:rPr>
          <w:t>Ovito</w:t>
        </w:r>
        <w:r w:rsidRPr="00CD758C">
          <w:rPr>
            <w:rStyle w:val="af8"/>
            <w:noProof/>
          </w:rPr>
          <w:t>.</w:t>
        </w:r>
        <w:r>
          <w:rPr>
            <w:noProof/>
            <w:webHidden/>
          </w:rPr>
          <w:tab/>
        </w:r>
        <w:r>
          <w:rPr>
            <w:noProof/>
            <w:webHidden/>
          </w:rPr>
          <w:fldChar w:fldCharType="begin"/>
        </w:r>
        <w:r>
          <w:rPr>
            <w:noProof/>
            <w:webHidden/>
          </w:rPr>
          <w:instrText xml:space="preserve"> PAGEREF _Toc515024095 \h </w:instrText>
        </w:r>
        <w:r>
          <w:rPr>
            <w:noProof/>
            <w:webHidden/>
          </w:rPr>
        </w:r>
        <w:r>
          <w:rPr>
            <w:noProof/>
            <w:webHidden/>
          </w:rPr>
          <w:fldChar w:fldCharType="separate"/>
        </w:r>
        <w:r>
          <w:rPr>
            <w:noProof/>
            <w:webHidden/>
          </w:rPr>
          <w:t>59</w:t>
        </w:r>
        <w:r>
          <w:rPr>
            <w:noProof/>
            <w:webHidden/>
          </w:rPr>
          <w:fldChar w:fldCharType="end"/>
        </w:r>
      </w:hyperlink>
    </w:p>
    <w:p w14:paraId="30D46D4B" w14:textId="60E1B2F5" w:rsidR="009921AA" w:rsidRDefault="009921AA">
      <w:pPr>
        <w:pStyle w:val="31"/>
        <w:tabs>
          <w:tab w:val="left" w:pos="1874"/>
          <w:tab w:val="right" w:leader="dot" w:pos="9345"/>
        </w:tabs>
        <w:rPr>
          <w:rFonts w:asciiTheme="minorHAnsi" w:hAnsiTheme="minorHAnsi"/>
          <w:noProof/>
          <w:sz w:val="22"/>
          <w:lang w:eastAsia="ru-RU"/>
        </w:rPr>
      </w:pPr>
      <w:hyperlink w:anchor="_Toc515024096" w:history="1">
        <w:r w:rsidRPr="00CD758C">
          <w:rPr>
            <w:rStyle w:val="af8"/>
            <w:noProof/>
          </w:rPr>
          <w:t>3.8.2</w:t>
        </w:r>
        <w:r>
          <w:rPr>
            <w:rFonts w:asciiTheme="minorHAnsi" w:hAnsiTheme="minorHAnsi"/>
            <w:noProof/>
            <w:sz w:val="22"/>
            <w:lang w:eastAsia="ru-RU"/>
          </w:rPr>
          <w:tab/>
        </w:r>
        <w:r w:rsidRPr="00CD758C">
          <w:rPr>
            <w:rStyle w:val="af8"/>
            <w:noProof/>
          </w:rPr>
          <w:t xml:space="preserve">Пакет </w:t>
        </w:r>
        <w:r w:rsidRPr="00CD758C">
          <w:rPr>
            <w:rStyle w:val="af8"/>
            <w:noProof/>
            <w:lang w:val="en-US"/>
          </w:rPr>
          <w:t>Origin</w:t>
        </w:r>
        <w:r w:rsidRPr="00CD758C">
          <w:rPr>
            <w:rStyle w:val="af8"/>
            <w:noProof/>
          </w:rPr>
          <w:t>.</w:t>
        </w:r>
        <w:r>
          <w:rPr>
            <w:noProof/>
            <w:webHidden/>
          </w:rPr>
          <w:tab/>
        </w:r>
        <w:r>
          <w:rPr>
            <w:noProof/>
            <w:webHidden/>
          </w:rPr>
          <w:fldChar w:fldCharType="begin"/>
        </w:r>
        <w:r>
          <w:rPr>
            <w:noProof/>
            <w:webHidden/>
          </w:rPr>
          <w:instrText xml:space="preserve"> PAGEREF _Toc515024096 \h </w:instrText>
        </w:r>
        <w:r>
          <w:rPr>
            <w:noProof/>
            <w:webHidden/>
          </w:rPr>
        </w:r>
        <w:r>
          <w:rPr>
            <w:noProof/>
            <w:webHidden/>
          </w:rPr>
          <w:fldChar w:fldCharType="separate"/>
        </w:r>
        <w:r>
          <w:rPr>
            <w:noProof/>
            <w:webHidden/>
          </w:rPr>
          <w:t>60</w:t>
        </w:r>
        <w:r>
          <w:rPr>
            <w:noProof/>
            <w:webHidden/>
          </w:rPr>
          <w:fldChar w:fldCharType="end"/>
        </w:r>
      </w:hyperlink>
    </w:p>
    <w:p w14:paraId="607190C3" w14:textId="3CF64586" w:rsidR="009921AA" w:rsidRDefault="009921AA">
      <w:pPr>
        <w:pStyle w:val="12"/>
        <w:rPr>
          <w:rFonts w:asciiTheme="minorHAnsi" w:hAnsiTheme="minorHAnsi"/>
          <w:noProof/>
          <w:sz w:val="22"/>
          <w:lang w:eastAsia="ru-RU"/>
        </w:rPr>
      </w:pPr>
      <w:hyperlink w:anchor="_Toc515024097" w:history="1">
        <w:r w:rsidRPr="00CD758C">
          <w:rPr>
            <w:rStyle w:val="af8"/>
            <w:noProof/>
          </w:rPr>
          <w:t>4</w:t>
        </w:r>
        <w:r>
          <w:rPr>
            <w:rFonts w:asciiTheme="minorHAnsi" w:hAnsiTheme="minorHAnsi"/>
            <w:noProof/>
            <w:sz w:val="22"/>
            <w:lang w:eastAsia="ru-RU"/>
          </w:rPr>
          <w:tab/>
        </w:r>
        <w:r w:rsidRPr="00CD758C">
          <w:rPr>
            <w:rStyle w:val="af8"/>
            <w:noProof/>
          </w:rPr>
          <w:t>Результаты и обсуждения</w:t>
        </w:r>
        <w:r>
          <w:rPr>
            <w:noProof/>
            <w:webHidden/>
          </w:rPr>
          <w:tab/>
        </w:r>
        <w:r>
          <w:rPr>
            <w:noProof/>
            <w:webHidden/>
          </w:rPr>
          <w:fldChar w:fldCharType="begin"/>
        </w:r>
        <w:r>
          <w:rPr>
            <w:noProof/>
            <w:webHidden/>
          </w:rPr>
          <w:instrText xml:space="preserve"> PAGEREF _Toc515024097 \h </w:instrText>
        </w:r>
        <w:r>
          <w:rPr>
            <w:noProof/>
            <w:webHidden/>
          </w:rPr>
        </w:r>
        <w:r>
          <w:rPr>
            <w:noProof/>
            <w:webHidden/>
          </w:rPr>
          <w:fldChar w:fldCharType="separate"/>
        </w:r>
        <w:r>
          <w:rPr>
            <w:noProof/>
            <w:webHidden/>
          </w:rPr>
          <w:t>62</w:t>
        </w:r>
        <w:r>
          <w:rPr>
            <w:noProof/>
            <w:webHidden/>
          </w:rPr>
          <w:fldChar w:fldCharType="end"/>
        </w:r>
      </w:hyperlink>
    </w:p>
    <w:p w14:paraId="7FCB83B8" w14:textId="7C00C703" w:rsidR="009921AA" w:rsidRDefault="009921AA">
      <w:pPr>
        <w:pStyle w:val="23"/>
        <w:tabs>
          <w:tab w:val="left" w:pos="1134"/>
          <w:tab w:val="right" w:leader="dot" w:pos="9345"/>
        </w:tabs>
        <w:rPr>
          <w:rFonts w:asciiTheme="minorHAnsi" w:hAnsiTheme="minorHAnsi"/>
          <w:noProof/>
          <w:sz w:val="22"/>
          <w:lang w:eastAsia="ru-RU"/>
        </w:rPr>
      </w:pPr>
      <w:hyperlink w:anchor="_Toc515024098" w:history="1">
        <w:r w:rsidRPr="00CD758C">
          <w:rPr>
            <w:rStyle w:val="af8"/>
            <w:noProof/>
          </w:rPr>
          <w:t>4.1</w:t>
        </w:r>
        <w:r>
          <w:rPr>
            <w:rFonts w:asciiTheme="minorHAnsi" w:hAnsiTheme="minorHAnsi"/>
            <w:noProof/>
            <w:sz w:val="22"/>
            <w:lang w:eastAsia="ru-RU"/>
          </w:rPr>
          <w:tab/>
        </w:r>
        <w:r w:rsidRPr="00CD758C">
          <w:rPr>
            <w:rStyle w:val="af8"/>
            <w:noProof/>
          </w:rPr>
          <w:t>Верификация потенциала.</w:t>
        </w:r>
        <w:r>
          <w:rPr>
            <w:noProof/>
            <w:webHidden/>
          </w:rPr>
          <w:tab/>
        </w:r>
        <w:r>
          <w:rPr>
            <w:noProof/>
            <w:webHidden/>
          </w:rPr>
          <w:fldChar w:fldCharType="begin"/>
        </w:r>
        <w:r>
          <w:rPr>
            <w:noProof/>
            <w:webHidden/>
          </w:rPr>
          <w:instrText xml:space="preserve"> PAGEREF _Toc515024098 \h </w:instrText>
        </w:r>
        <w:r>
          <w:rPr>
            <w:noProof/>
            <w:webHidden/>
          </w:rPr>
        </w:r>
        <w:r>
          <w:rPr>
            <w:noProof/>
            <w:webHidden/>
          </w:rPr>
          <w:fldChar w:fldCharType="separate"/>
        </w:r>
        <w:r>
          <w:rPr>
            <w:noProof/>
            <w:webHidden/>
          </w:rPr>
          <w:t>62</w:t>
        </w:r>
        <w:r>
          <w:rPr>
            <w:noProof/>
            <w:webHidden/>
          </w:rPr>
          <w:fldChar w:fldCharType="end"/>
        </w:r>
      </w:hyperlink>
    </w:p>
    <w:p w14:paraId="3D8925DA" w14:textId="10C6FB7E" w:rsidR="009921AA" w:rsidRDefault="009921AA">
      <w:pPr>
        <w:pStyle w:val="23"/>
        <w:tabs>
          <w:tab w:val="left" w:pos="1134"/>
          <w:tab w:val="right" w:leader="dot" w:pos="9345"/>
        </w:tabs>
        <w:rPr>
          <w:rFonts w:asciiTheme="minorHAnsi" w:hAnsiTheme="minorHAnsi"/>
          <w:noProof/>
          <w:sz w:val="22"/>
          <w:lang w:eastAsia="ru-RU"/>
        </w:rPr>
      </w:pPr>
      <w:hyperlink w:anchor="_Toc515024099" w:history="1">
        <w:r w:rsidRPr="00CD758C">
          <w:rPr>
            <w:rStyle w:val="af8"/>
            <w:noProof/>
          </w:rPr>
          <w:t>4.2</w:t>
        </w:r>
        <w:r>
          <w:rPr>
            <w:rFonts w:asciiTheme="minorHAnsi" w:hAnsiTheme="minorHAnsi"/>
            <w:noProof/>
            <w:sz w:val="22"/>
            <w:lang w:eastAsia="ru-RU"/>
          </w:rPr>
          <w:tab/>
        </w:r>
        <w:r w:rsidRPr="00CD758C">
          <w:rPr>
            <w:rStyle w:val="af8"/>
            <w:noProof/>
          </w:rPr>
          <w:t>Подбор параметров моделируемой системы.</w:t>
        </w:r>
        <w:r>
          <w:rPr>
            <w:noProof/>
            <w:webHidden/>
          </w:rPr>
          <w:tab/>
        </w:r>
        <w:r>
          <w:rPr>
            <w:noProof/>
            <w:webHidden/>
          </w:rPr>
          <w:fldChar w:fldCharType="begin"/>
        </w:r>
        <w:r>
          <w:rPr>
            <w:noProof/>
            <w:webHidden/>
          </w:rPr>
          <w:instrText xml:space="preserve"> PAGEREF _Toc515024099 \h </w:instrText>
        </w:r>
        <w:r>
          <w:rPr>
            <w:noProof/>
            <w:webHidden/>
          </w:rPr>
        </w:r>
        <w:r>
          <w:rPr>
            <w:noProof/>
            <w:webHidden/>
          </w:rPr>
          <w:fldChar w:fldCharType="separate"/>
        </w:r>
        <w:r>
          <w:rPr>
            <w:noProof/>
            <w:webHidden/>
          </w:rPr>
          <w:t>63</w:t>
        </w:r>
        <w:r>
          <w:rPr>
            <w:noProof/>
            <w:webHidden/>
          </w:rPr>
          <w:fldChar w:fldCharType="end"/>
        </w:r>
      </w:hyperlink>
    </w:p>
    <w:p w14:paraId="517DE759" w14:textId="46FF9082" w:rsidR="009921AA" w:rsidRDefault="009921AA">
      <w:pPr>
        <w:pStyle w:val="23"/>
        <w:tabs>
          <w:tab w:val="left" w:pos="1134"/>
          <w:tab w:val="right" w:leader="dot" w:pos="9345"/>
        </w:tabs>
        <w:rPr>
          <w:rFonts w:asciiTheme="minorHAnsi" w:hAnsiTheme="minorHAnsi"/>
          <w:noProof/>
          <w:sz w:val="22"/>
          <w:lang w:eastAsia="ru-RU"/>
        </w:rPr>
      </w:pPr>
      <w:hyperlink w:anchor="_Toc515024100" w:history="1">
        <w:r w:rsidRPr="00CD758C">
          <w:rPr>
            <w:rStyle w:val="af8"/>
            <w:noProof/>
          </w:rPr>
          <w:t>4.3</w:t>
        </w:r>
        <w:r>
          <w:rPr>
            <w:rFonts w:asciiTheme="minorHAnsi" w:hAnsiTheme="minorHAnsi"/>
            <w:noProof/>
            <w:sz w:val="22"/>
            <w:lang w:eastAsia="ru-RU"/>
          </w:rPr>
          <w:tab/>
        </w:r>
        <w:r w:rsidRPr="00CD758C">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Pr>
            <w:noProof/>
            <w:webHidden/>
          </w:rPr>
          <w:tab/>
        </w:r>
        <w:r>
          <w:rPr>
            <w:noProof/>
            <w:webHidden/>
          </w:rPr>
          <w:fldChar w:fldCharType="begin"/>
        </w:r>
        <w:r>
          <w:rPr>
            <w:noProof/>
            <w:webHidden/>
          </w:rPr>
          <w:instrText xml:space="preserve"> PAGEREF _Toc515024100 \h </w:instrText>
        </w:r>
        <w:r>
          <w:rPr>
            <w:noProof/>
            <w:webHidden/>
          </w:rPr>
        </w:r>
        <w:r>
          <w:rPr>
            <w:noProof/>
            <w:webHidden/>
          </w:rPr>
          <w:fldChar w:fldCharType="separate"/>
        </w:r>
        <w:r>
          <w:rPr>
            <w:noProof/>
            <w:webHidden/>
          </w:rPr>
          <w:t>64</w:t>
        </w:r>
        <w:r>
          <w:rPr>
            <w:noProof/>
            <w:webHidden/>
          </w:rPr>
          <w:fldChar w:fldCharType="end"/>
        </w:r>
      </w:hyperlink>
    </w:p>
    <w:p w14:paraId="6621224A" w14:textId="7270E4D5" w:rsidR="009921AA" w:rsidRDefault="009921AA">
      <w:pPr>
        <w:pStyle w:val="31"/>
        <w:tabs>
          <w:tab w:val="left" w:pos="1874"/>
          <w:tab w:val="right" w:leader="dot" w:pos="9345"/>
        </w:tabs>
        <w:rPr>
          <w:rFonts w:asciiTheme="minorHAnsi" w:hAnsiTheme="minorHAnsi"/>
          <w:noProof/>
          <w:sz w:val="22"/>
          <w:lang w:eastAsia="ru-RU"/>
        </w:rPr>
      </w:pPr>
      <w:hyperlink w:anchor="_Toc515024101" w:history="1">
        <w:r w:rsidRPr="00CD758C">
          <w:rPr>
            <w:rStyle w:val="af8"/>
            <w:rFonts w:cs="Times New Roman"/>
            <w:noProof/>
          </w:rPr>
          <w:t>4.3.1</w:t>
        </w:r>
        <w:r>
          <w:rPr>
            <w:rFonts w:asciiTheme="minorHAnsi" w:hAnsiTheme="minorHAnsi"/>
            <w:noProof/>
            <w:sz w:val="22"/>
            <w:lang w:eastAsia="ru-RU"/>
          </w:rPr>
          <w:tab/>
        </w:r>
        <w:r w:rsidRPr="00CD758C">
          <w:rPr>
            <w:rStyle w:val="af8"/>
            <w:rFonts w:cs="Times New Roman"/>
            <w:noProof/>
          </w:rPr>
          <w:t xml:space="preserve">Моделирование взаимодействия поверхности стали с молекулярным кислородом </w:t>
        </w:r>
        <w:r w:rsidRPr="00CD758C">
          <w:rPr>
            <w:rStyle w:val="af8"/>
            <w:rFonts w:cs="Times New Roman"/>
            <w:noProof/>
            <w:lang w:val="en-US"/>
          </w:rPr>
          <w:t>ab</w:t>
        </w:r>
        <w:r w:rsidRPr="00CD758C">
          <w:rPr>
            <w:rStyle w:val="af8"/>
            <w:rFonts w:cs="Times New Roman"/>
            <w:noProof/>
          </w:rPr>
          <w:t>-</w:t>
        </w:r>
        <w:r w:rsidRPr="00CD758C">
          <w:rPr>
            <w:rStyle w:val="af8"/>
            <w:rFonts w:cs="Times New Roman"/>
            <w:noProof/>
            <w:lang w:val="en-US"/>
          </w:rPr>
          <w:t>initio</w:t>
        </w:r>
        <w:r w:rsidRPr="00CD758C">
          <w:rPr>
            <w:rStyle w:val="af8"/>
            <w:rFonts w:cs="Times New Roman"/>
            <w:noProof/>
          </w:rPr>
          <w:t xml:space="preserve"> методами.</w:t>
        </w:r>
        <w:r>
          <w:rPr>
            <w:noProof/>
            <w:webHidden/>
          </w:rPr>
          <w:tab/>
        </w:r>
        <w:r>
          <w:rPr>
            <w:noProof/>
            <w:webHidden/>
          </w:rPr>
          <w:fldChar w:fldCharType="begin"/>
        </w:r>
        <w:r>
          <w:rPr>
            <w:noProof/>
            <w:webHidden/>
          </w:rPr>
          <w:instrText xml:space="preserve"> PAGEREF _Toc515024101 \h </w:instrText>
        </w:r>
        <w:r>
          <w:rPr>
            <w:noProof/>
            <w:webHidden/>
          </w:rPr>
        </w:r>
        <w:r>
          <w:rPr>
            <w:noProof/>
            <w:webHidden/>
          </w:rPr>
          <w:fldChar w:fldCharType="separate"/>
        </w:r>
        <w:r>
          <w:rPr>
            <w:noProof/>
            <w:webHidden/>
          </w:rPr>
          <w:t>64</w:t>
        </w:r>
        <w:r>
          <w:rPr>
            <w:noProof/>
            <w:webHidden/>
          </w:rPr>
          <w:fldChar w:fldCharType="end"/>
        </w:r>
      </w:hyperlink>
    </w:p>
    <w:p w14:paraId="202D4C5F" w14:textId="7C17CEB8" w:rsidR="009921AA" w:rsidRDefault="009921AA">
      <w:pPr>
        <w:pStyle w:val="31"/>
        <w:tabs>
          <w:tab w:val="left" w:pos="1874"/>
          <w:tab w:val="right" w:leader="dot" w:pos="9345"/>
        </w:tabs>
        <w:rPr>
          <w:rFonts w:asciiTheme="minorHAnsi" w:hAnsiTheme="minorHAnsi"/>
          <w:noProof/>
          <w:sz w:val="22"/>
          <w:lang w:eastAsia="ru-RU"/>
        </w:rPr>
      </w:pPr>
      <w:hyperlink w:anchor="_Toc515024102" w:history="1">
        <w:r w:rsidRPr="00CD758C">
          <w:rPr>
            <w:rStyle w:val="af8"/>
            <w:rFonts w:cs="Times New Roman"/>
            <w:noProof/>
          </w:rPr>
          <w:t>4.3.2</w:t>
        </w:r>
        <w:r>
          <w:rPr>
            <w:rFonts w:asciiTheme="minorHAnsi" w:hAnsiTheme="minorHAnsi"/>
            <w:noProof/>
            <w:sz w:val="22"/>
            <w:lang w:eastAsia="ru-RU"/>
          </w:rPr>
          <w:tab/>
        </w:r>
        <w:r w:rsidRPr="00CD758C">
          <w:rPr>
            <w:rStyle w:val="af8"/>
            <w:rFonts w:cs="Times New Roman"/>
            <w:noProof/>
          </w:rPr>
          <w:t xml:space="preserve">Моделирование взаимодействия поверхности стали с оксидом свинца методами </w:t>
        </w:r>
        <w:r w:rsidRPr="00CD758C">
          <w:rPr>
            <w:rStyle w:val="af8"/>
            <w:rFonts w:cs="Times New Roman"/>
            <w:noProof/>
            <w:lang w:val="en-US"/>
          </w:rPr>
          <w:t>ab</w:t>
        </w:r>
        <w:r w:rsidRPr="00CD758C">
          <w:rPr>
            <w:rStyle w:val="af8"/>
            <w:rFonts w:cs="Times New Roman"/>
            <w:noProof/>
          </w:rPr>
          <w:t>-</w:t>
        </w:r>
        <w:r w:rsidRPr="00CD758C">
          <w:rPr>
            <w:rStyle w:val="af8"/>
            <w:rFonts w:cs="Times New Roman"/>
            <w:noProof/>
            <w:lang w:val="en-US"/>
          </w:rPr>
          <w:t>initio</w:t>
        </w:r>
        <w:r w:rsidRPr="00CD758C">
          <w:rPr>
            <w:rStyle w:val="af8"/>
            <w:rFonts w:cs="Times New Roman"/>
            <w:noProof/>
          </w:rPr>
          <w:t>.</w:t>
        </w:r>
        <w:r>
          <w:rPr>
            <w:noProof/>
            <w:webHidden/>
          </w:rPr>
          <w:tab/>
        </w:r>
        <w:r>
          <w:rPr>
            <w:noProof/>
            <w:webHidden/>
          </w:rPr>
          <w:fldChar w:fldCharType="begin"/>
        </w:r>
        <w:r>
          <w:rPr>
            <w:noProof/>
            <w:webHidden/>
          </w:rPr>
          <w:instrText xml:space="preserve"> PAGEREF _Toc515024102 \h </w:instrText>
        </w:r>
        <w:r>
          <w:rPr>
            <w:noProof/>
            <w:webHidden/>
          </w:rPr>
        </w:r>
        <w:r>
          <w:rPr>
            <w:noProof/>
            <w:webHidden/>
          </w:rPr>
          <w:fldChar w:fldCharType="separate"/>
        </w:r>
        <w:r>
          <w:rPr>
            <w:noProof/>
            <w:webHidden/>
          </w:rPr>
          <w:t>69</w:t>
        </w:r>
        <w:r>
          <w:rPr>
            <w:noProof/>
            <w:webHidden/>
          </w:rPr>
          <w:fldChar w:fldCharType="end"/>
        </w:r>
      </w:hyperlink>
    </w:p>
    <w:p w14:paraId="04D7AA0A" w14:textId="5E84BF4C" w:rsidR="009921AA" w:rsidRDefault="009921AA">
      <w:pPr>
        <w:pStyle w:val="31"/>
        <w:tabs>
          <w:tab w:val="left" w:pos="1874"/>
          <w:tab w:val="right" w:leader="dot" w:pos="9345"/>
        </w:tabs>
        <w:rPr>
          <w:rFonts w:asciiTheme="minorHAnsi" w:hAnsiTheme="minorHAnsi"/>
          <w:noProof/>
          <w:sz w:val="22"/>
          <w:lang w:eastAsia="ru-RU"/>
        </w:rPr>
      </w:pPr>
      <w:hyperlink w:anchor="_Toc515024103" w:history="1">
        <w:r w:rsidRPr="00CD758C">
          <w:rPr>
            <w:rStyle w:val="af8"/>
            <w:noProof/>
          </w:rPr>
          <w:t>4.3.3</w:t>
        </w:r>
        <w:r>
          <w:rPr>
            <w:rFonts w:asciiTheme="minorHAnsi" w:hAnsiTheme="minorHAnsi"/>
            <w:noProof/>
            <w:sz w:val="22"/>
            <w:lang w:eastAsia="ru-RU"/>
          </w:rPr>
          <w:tab/>
        </w:r>
        <w:r w:rsidRPr="00CD758C">
          <w:rPr>
            <w:rStyle w:val="af8"/>
            <w:noProof/>
          </w:rPr>
          <w:t>Адсорбция молекулы кислорода на поверхности чистого железа. Её диссоциация.</w:t>
        </w:r>
        <w:r>
          <w:rPr>
            <w:noProof/>
            <w:webHidden/>
          </w:rPr>
          <w:tab/>
        </w:r>
        <w:r>
          <w:rPr>
            <w:noProof/>
            <w:webHidden/>
          </w:rPr>
          <w:fldChar w:fldCharType="begin"/>
        </w:r>
        <w:r>
          <w:rPr>
            <w:noProof/>
            <w:webHidden/>
          </w:rPr>
          <w:instrText xml:space="preserve"> PAGEREF _Toc515024103 \h </w:instrText>
        </w:r>
        <w:r>
          <w:rPr>
            <w:noProof/>
            <w:webHidden/>
          </w:rPr>
        </w:r>
        <w:r>
          <w:rPr>
            <w:noProof/>
            <w:webHidden/>
          </w:rPr>
          <w:fldChar w:fldCharType="separate"/>
        </w:r>
        <w:r>
          <w:rPr>
            <w:noProof/>
            <w:webHidden/>
          </w:rPr>
          <w:t>73</w:t>
        </w:r>
        <w:r>
          <w:rPr>
            <w:noProof/>
            <w:webHidden/>
          </w:rPr>
          <w:fldChar w:fldCharType="end"/>
        </w:r>
      </w:hyperlink>
    </w:p>
    <w:p w14:paraId="60A2E6B8" w14:textId="518039D3" w:rsidR="009921AA" w:rsidRDefault="009921AA">
      <w:pPr>
        <w:pStyle w:val="31"/>
        <w:tabs>
          <w:tab w:val="left" w:pos="1874"/>
          <w:tab w:val="right" w:leader="dot" w:pos="9345"/>
        </w:tabs>
        <w:rPr>
          <w:rFonts w:asciiTheme="minorHAnsi" w:hAnsiTheme="minorHAnsi"/>
          <w:noProof/>
          <w:sz w:val="22"/>
          <w:lang w:eastAsia="ru-RU"/>
        </w:rPr>
      </w:pPr>
      <w:hyperlink w:anchor="_Toc515024104" w:history="1">
        <w:r w:rsidRPr="00CD758C">
          <w:rPr>
            <w:rStyle w:val="af8"/>
            <w:noProof/>
          </w:rPr>
          <w:t>4.3.4</w:t>
        </w:r>
        <w:r>
          <w:rPr>
            <w:rFonts w:asciiTheme="minorHAnsi" w:hAnsiTheme="minorHAnsi"/>
            <w:noProof/>
            <w:sz w:val="22"/>
            <w:lang w:eastAsia="ru-RU"/>
          </w:rPr>
          <w:tab/>
        </w:r>
        <w:r w:rsidRPr="00CD758C">
          <w:rPr>
            <w:rStyle w:val="af8"/>
            <w:noProof/>
          </w:rPr>
          <w:t>Движение атомарного кислорода по кристаллической решетке железа.</w:t>
        </w:r>
        <w:r>
          <w:rPr>
            <w:noProof/>
            <w:webHidden/>
          </w:rPr>
          <w:tab/>
        </w:r>
        <w:r>
          <w:rPr>
            <w:noProof/>
            <w:webHidden/>
          </w:rPr>
          <w:fldChar w:fldCharType="begin"/>
        </w:r>
        <w:r>
          <w:rPr>
            <w:noProof/>
            <w:webHidden/>
          </w:rPr>
          <w:instrText xml:space="preserve"> PAGEREF _Toc515024104 \h </w:instrText>
        </w:r>
        <w:r>
          <w:rPr>
            <w:noProof/>
            <w:webHidden/>
          </w:rPr>
        </w:r>
        <w:r>
          <w:rPr>
            <w:noProof/>
            <w:webHidden/>
          </w:rPr>
          <w:fldChar w:fldCharType="separate"/>
        </w:r>
        <w:r>
          <w:rPr>
            <w:noProof/>
            <w:webHidden/>
          </w:rPr>
          <w:t>77</w:t>
        </w:r>
        <w:r>
          <w:rPr>
            <w:noProof/>
            <w:webHidden/>
          </w:rPr>
          <w:fldChar w:fldCharType="end"/>
        </w:r>
      </w:hyperlink>
    </w:p>
    <w:p w14:paraId="647A1DAC" w14:textId="5D44D38C" w:rsidR="009921AA" w:rsidRDefault="009921AA">
      <w:pPr>
        <w:pStyle w:val="23"/>
        <w:tabs>
          <w:tab w:val="left" w:pos="1134"/>
          <w:tab w:val="right" w:leader="dot" w:pos="9345"/>
        </w:tabs>
        <w:rPr>
          <w:rFonts w:asciiTheme="minorHAnsi" w:hAnsiTheme="minorHAnsi"/>
          <w:noProof/>
          <w:sz w:val="22"/>
          <w:lang w:eastAsia="ru-RU"/>
        </w:rPr>
      </w:pPr>
      <w:hyperlink w:anchor="_Toc515024105" w:history="1">
        <w:r w:rsidRPr="00CD758C">
          <w:rPr>
            <w:rStyle w:val="af8"/>
            <w:noProof/>
          </w:rPr>
          <w:t>4.4</w:t>
        </w:r>
        <w:r>
          <w:rPr>
            <w:rFonts w:asciiTheme="minorHAnsi" w:hAnsiTheme="minorHAnsi"/>
            <w:noProof/>
            <w:sz w:val="22"/>
            <w:lang w:eastAsia="ru-RU"/>
          </w:rPr>
          <w:tab/>
        </w:r>
        <w:r w:rsidRPr="00CD758C">
          <w:rPr>
            <w:rStyle w:val="af8"/>
            <w:noProof/>
          </w:rPr>
          <w:t>Моделирование эволюции роста оксидной пленки на поверхности стали методами молекулярной динамики.</w:t>
        </w:r>
        <w:r>
          <w:rPr>
            <w:noProof/>
            <w:webHidden/>
          </w:rPr>
          <w:tab/>
        </w:r>
        <w:r>
          <w:rPr>
            <w:noProof/>
            <w:webHidden/>
          </w:rPr>
          <w:fldChar w:fldCharType="begin"/>
        </w:r>
        <w:r>
          <w:rPr>
            <w:noProof/>
            <w:webHidden/>
          </w:rPr>
          <w:instrText xml:space="preserve"> PAGEREF _Toc515024105 \h </w:instrText>
        </w:r>
        <w:r>
          <w:rPr>
            <w:noProof/>
            <w:webHidden/>
          </w:rPr>
        </w:r>
        <w:r>
          <w:rPr>
            <w:noProof/>
            <w:webHidden/>
          </w:rPr>
          <w:fldChar w:fldCharType="separate"/>
        </w:r>
        <w:r>
          <w:rPr>
            <w:noProof/>
            <w:webHidden/>
          </w:rPr>
          <w:t>79</w:t>
        </w:r>
        <w:r>
          <w:rPr>
            <w:noProof/>
            <w:webHidden/>
          </w:rPr>
          <w:fldChar w:fldCharType="end"/>
        </w:r>
      </w:hyperlink>
    </w:p>
    <w:p w14:paraId="3BD140DA" w14:textId="0ACE25FA" w:rsidR="009921AA" w:rsidRDefault="009921AA">
      <w:pPr>
        <w:pStyle w:val="31"/>
        <w:tabs>
          <w:tab w:val="left" w:pos="1874"/>
          <w:tab w:val="right" w:leader="dot" w:pos="9345"/>
        </w:tabs>
        <w:rPr>
          <w:rFonts w:asciiTheme="minorHAnsi" w:hAnsiTheme="minorHAnsi"/>
          <w:noProof/>
          <w:sz w:val="22"/>
          <w:lang w:eastAsia="ru-RU"/>
        </w:rPr>
      </w:pPr>
      <w:hyperlink w:anchor="_Toc515024106" w:history="1">
        <w:r w:rsidRPr="00CD758C">
          <w:rPr>
            <w:rStyle w:val="af8"/>
            <w:noProof/>
          </w:rPr>
          <w:t>4.4.1</w:t>
        </w:r>
        <w:r>
          <w:rPr>
            <w:rFonts w:asciiTheme="minorHAnsi" w:hAnsiTheme="minorHAnsi"/>
            <w:noProof/>
            <w:sz w:val="22"/>
            <w:lang w:eastAsia="ru-RU"/>
          </w:rPr>
          <w:tab/>
        </w:r>
        <w:r w:rsidRPr="00CD758C">
          <w:rPr>
            <w:rStyle w:val="af8"/>
            <w:noProof/>
          </w:rPr>
          <w:t>Рост оксидной пленки на поверхности чистого железа.</w:t>
        </w:r>
        <w:r>
          <w:rPr>
            <w:noProof/>
            <w:webHidden/>
          </w:rPr>
          <w:tab/>
        </w:r>
        <w:r>
          <w:rPr>
            <w:noProof/>
            <w:webHidden/>
          </w:rPr>
          <w:fldChar w:fldCharType="begin"/>
        </w:r>
        <w:r>
          <w:rPr>
            <w:noProof/>
            <w:webHidden/>
          </w:rPr>
          <w:instrText xml:space="preserve"> PAGEREF _Toc515024106 \h </w:instrText>
        </w:r>
        <w:r>
          <w:rPr>
            <w:noProof/>
            <w:webHidden/>
          </w:rPr>
        </w:r>
        <w:r>
          <w:rPr>
            <w:noProof/>
            <w:webHidden/>
          </w:rPr>
          <w:fldChar w:fldCharType="separate"/>
        </w:r>
        <w:r>
          <w:rPr>
            <w:noProof/>
            <w:webHidden/>
          </w:rPr>
          <w:t>79</w:t>
        </w:r>
        <w:r>
          <w:rPr>
            <w:noProof/>
            <w:webHidden/>
          </w:rPr>
          <w:fldChar w:fldCharType="end"/>
        </w:r>
      </w:hyperlink>
    </w:p>
    <w:p w14:paraId="65B1BE37" w14:textId="371DFB2C" w:rsidR="009921AA" w:rsidRDefault="009921AA">
      <w:pPr>
        <w:pStyle w:val="31"/>
        <w:tabs>
          <w:tab w:val="left" w:pos="1874"/>
          <w:tab w:val="right" w:leader="dot" w:pos="9345"/>
        </w:tabs>
        <w:rPr>
          <w:rFonts w:asciiTheme="minorHAnsi" w:hAnsiTheme="minorHAnsi"/>
          <w:noProof/>
          <w:sz w:val="22"/>
          <w:lang w:eastAsia="ru-RU"/>
        </w:rPr>
      </w:pPr>
      <w:hyperlink w:anchor="_Toc515024107" w:history="1">
        <w:r w:rsidRPr="00CD758C">
          <w:rPr>
            <w:rStyle w:val="af8"/>
            <w:noProof/>
          </w:rPr>
          <w:t>4.4.2</w:t>
        </w:r>
        <w:r>
          <w:rPr>
            <w:rFonts w:asciiTheme="minorHAnsi" w:hAnsiTheme="minorHAnsi"/>
            <w:noProof/>
            <w:sz w:val="22"/>
            <w:lang w:eastAsia="ru-RU"/>
          </w:rPr>
          <w:tab/>
        </w:r>
        <w:r w:rsidRPr="00CD758C">
          <w:rPr>
            <w:rStyle w:val="af8"/>
            <w:noProof/>
          </w:rPr>
          <w:t>Рост оксидной пленки на поверхности системы железо + хром.</w:t>
        </w:r>
        <w:r>
          <w:rPr>
            <w:noProof/>
            <w:webHidden/>
          </w:rPr>
          <w:tab/>
        </w:r>
        <w:r>
          <w:rPr>
            <w:noProof/>
            <w:webHidden/>
          </w:rPr>
          <w:fldChar w:fldCharType="begin"/>
        </w:r>
        <w:r>
          <w:rPr>
            <w:noProof/>
            <w:webHidden/>
          </w:rPr>
          <w:instrText xml:space="preserve"> PAGEREF _Toc515024107 \h </w:instrText>
        </w:r>
        <w:r>
          <w:rPr>
            <w:noProof/>
            <w:webHidden/>
          </w:rPr>
        </w:r>
        <w:r>
          <w:rPr>
            <w:noProof/>
            <w:webHidden/>
          </w:rPr>
          <w:fldChar w:fldCharType="separate"/>
        </w:r>
        <w:r>
          <w:rPr>
            <w:noProof/>
            <w:webHidden/>
          </w:rPr>
          <w:t>85</w:t>
        </w:r>
        <w:r>
          <w:rPr>
            <w:noProof/>
            <w:webHidden/>
          </w:rPr>
          <w:fldChar w:fldCharType="end"/>
        </w:r>
      </w:hyperlink>
    </w:p>
    <w:p w14:paraId="6EDB27B5" w14:textId="23F735D2" w:rsidR="009921AA" w:rsidRDefault="009921AA">
      <w:pPr>
        <w:pStyle w:val="31"/>
        <w:tabs>
          <w:tab w:val="left" w:pos="1874"/>
          <w:tab w:val="right" w:leader="dot" w:pos="9345"/>
        </w:tabs>
        <w:rPr>
          <w:rFonts w:asciiTheme="minorHAnsi" w:hAnsiTheme="minorHAnsi"/>
          <w:noProof/>
          <w:sz w:val="22"/>
          <w:lang w:eastAsia="ru-RU"/>
        </w:rPr>
      </w:pPr>
      <w:hyperlink w:anchor="_Toc515024108" w:history="1">
        <w:r w:rsidRPr="00CD758C">
          <w:rPr>
            <w:rStyle w:val="af8"/>
            <w:noProof/>
          </w:rPr>
          <w:t>4.4.3</w:t>
        </w:r>
        <w:r>
          <w:rPr>
            <w:rFonts w:asciiTheme="minorHAnsi" w:hAnsiTheme="minorHAnsi"/>
            <w:noProof/>
            <w:sz w:val="22"/>
            <w:lang w:eastAsia="ru-RU"/>
          </w:rPr>
          <w:tab/>
        </w:r>
        <w:r w:rsidRPr="00CD758C">
          <w:rPr>
            <w:rStyle w:val="af8"/>
            <w:noProof/>
          </w:rPr>
          <w:t>Рост оксидной пленки на поверхности системы железо + хром + алюминий.</w:t>
        </w:r>
        <w:r>
          <w:rPr>
            <w:noProof/>
            <w:webHidden/>
          </w:rPr>
          <w:tab/>
        </w:r>
        <w:r>
          <w:rPr>
            <w:noProof/>
            <w:webHidden/>
          </w:rPr>
          <w:fldChar w:fldCharType="begin"/>
        </w:r>
        <w:r>
          <w:rPr>
            <w:noProof/>
            <w:webHidden/>
          </w:rPr>
          <w:instrText xml:space="preserve"> PAGEREF _Toc515024108 \h </w:instrText>
        </w:r>
        <w:r>
          <w:rPr>
            <w:noProof/>
            <w:webHidden/>
          </w:rPr>
        </w:r>
        <w:r>
          <w:rPr>
            <w:noProof/>
            <w:webHidden/>
          </w:rPr>
          <w:fldChar w:fldCharType="separate"/>
        </w:r>
        <w:r>
          <w:rPr>
            <w:noProof/>
            <w:webHidden/>
          </w:rPr>
          <w:t>89</w:t>
        </w:r>
        <w:r>
          <w:rPr>
            <w:noProof/>
            <w:webHidden/>
          </w:rPr>
          <w:fldChar w:fldCharType="end"/>
        </w:r>
      </w:hyperlink>
    </w:p>
    <w:p w14:paraId="688F41E3" w14:textId="5010EFF8" w:rsidR="009921AA" w:rsidRDefault="009921AA">
      <w:pPr>
        <w:pStyle w:val="23"/>
        <w:tabs>
          <w:tab w:val="left" w:pos="1134"/>
          <w:tab w:val="right" w:leader="dot" w:pos="9345"/>
        </w:tabs>
        <w:rPr>
          <w:rFonts w:asciiTheme="minorHAnsi" w:hAnsiTheme="minorHAnsi"/>
          <w:noProof/>
          <w:sz w:val="22"/>
          <w:lang w:eastAsia="ru-RU"/>
        </w:rPr>
      </w:pPr>
      <w:hyperlink w:anchor="_Toc515024109" w:history="1">
        <w:r w:rsidRPr="00CD758C">
          <w:rPr>
            <w:rStyle w:val="af8"/>
            <w:noProof/>
          </w:rPr>
          <w:t>4.5</w:t>
        </w:r>
        <w:r>
          <w:rPr>
            <w:rFonts w:asciiTheme="minorHAnsi" w:hAnsiTheme="minorHAnsi"/>
            <w:noProof/>
            <w:sz w:val="22"/>
            <w:lang w:eastAsia="ru-RU"/>
          </w:rPr>
          <w:tab/>
        </w:r>
        <w:r w:rsidRPr="00CD758C">
          <w:rPr>
            <w:rStyle w:val="af8"/>
            <w:noProof/>
          </w:rPr>
          <w:t>Моделирование облучения высокоэнергетическими частицами методами молекулярной динамики.</w:t>
        </w:r>
        <w:r>
          <w:rPr>
            <w:noProof/>
            <w:webHidden/>
          </w:rPr>
          <w:tab/>
        </w:r>
        <w:r>
          <w:rPr>
            <w:noProof/>
            <w:webHidden/>
          </w:rPr>
          <w:fldChar w:fldCharType="begin"/>
        </w:r>
        <w:r>
          <w:rPr>
            <w:noProof/>
            <w:webHidden/>
          </w:rPr>
          <w:instrText xml:space="preserve"> PAGEREF _Toc515024109 \h </w:instrText>
        </w:r>
        <w:r>
          <w:rPr>
            <w:noProof/>
            <w:webHidden/>
          </w:rPr>
        </w:r>
        <w:r>
          <w:rPr>
            <w:noProof/>
            <w:webHidden/>
          </w:rPr>
          <w:fldChar w:fldCharType="separate"/>
        </w:r>
        <w:r>
          <w:rPr>
            <w:noProof/>
            <w:webHidden/>
          </w:rPr>
          <w:t>90</w:t>
        </w:r>
        <w:r>
          <w:rPr>
            <w:noProof/>
            <w:webHidden/>
          </w:rPr>
          <w:fldChar w:fldCharType="end"/>
        </w:r>
      </w:hyperlink>
    </w:p>
    <w:p w14:paraId="5ADF9A79" w14:textId="56E0C433" w:rsidR="009921AA" w:rsidRDefault="009921AA">
      <w:pPr>
        <w:pStyle w:val="31"/>
        <w:tabs>
          <w:tab w:val="left" w:pos="1874"/>
          <w:tab w:val="right" w:leader="dot" w:pos="9345"/>
        </w:tabs>
        <w:rPr>
          <w:rFonts w:asciiTheme="minorHAnsi" w:hAnsiTheme="minorHAnsi"/>
          <w:noProof/>
          <w:sz w:val="22"/>
          <w:lang w:eastAsia="ru-RU"/>
        </w:rPr>
      </w:pPr>
      <w:hyperlink w:anchor="_Toc515024110" w:history="1">
        <w:r w:rsidRPr="00CD758C">
          <w:rPr>
            <w:rStyle w:val="af8"/>
            <w:noProof/>
          </w:rPr>
          <w:t>4.5.1</w:t>
        </w:r>
        <w:r>
          <w:rPr>
            <w:rFonts w:asciiTheme="minorHAnsi" w:hAnsiTheme="minorHAnsi"/>
            <w:noProof/>
            <w:sz w:val="22"/>
            <w:lang w:eastAsia="ru-RU"/>
          </w:rPr>
          <w:tab/>
        </w:r>
        <w:r w:rsidRPr="00CD758C">
          <w:rPr>
            <w:rStyle w:val="af8"/>
            <w:noProof/>
          </w:rPr>
          <w:t>Моделирование воздействия облучения начала формирования оксидной пленки на поверхности чистого железа.</w:t>
        </w:r>
        <w:r>
          <w:rPr>
            <w:noProof/>
            <w:webHidden/>
          </w:rPr>
          <w:tab/>
        </w:r>
        <w:r>
          <w:rPr>
            <w:noProof/>
            <w:webHidden/>
          </w:rPr>
          <w:fldChar w:fldCharType="begin"/>
        </w:r>
        <w:r>
          <w:rPr>
            <w:noProof/>
            <w:webHidden/>
          </w:rPr>
          <w:instrText xml:space="preserve"> PAGEREF _Toc515024110 \h </w:instrText>
        </w:r>
        <w:r>
          <w:rPr>
            <w:noProof/>
            <w:webHidden/>
          </w:rPr>
        </w:r>
        <w:r>
          <w:rPr>
            <w:noProof/>
            <w:webHidden/>
          </w:rPr>
          <w:fldChar w:fldCharType="separate"/>
        </w:r>
        <w:r>
          <w:rPr>
            <w:noProof/>
            <w:webHidden/>
          </w:rPr>
          <w:t>90</w:t>
        </w:r>
        <w:r>
          <w:rPr>
            <w:noProof/>
            <w:webHidden/>
          </w:rPr>
          <w:fldChar w:fldCharType="end"/>
        </w:r>
      </w:hyperlink>
    </w:p>
    <w:p w14:paraId="4F35FB35" w14:textId="1C6028E3" w:rsidR="009921AA" w:rsidRDefault="009921AA">
      <w:pPr>
        <w:pStyle w:val="31"/>
        <w:tabs>
          <w:tab w:val="left" w:pos="1874"/>
          <w:tab w:val="right" w:leader="dot" w:pos="9345"/>
        </w:tabs>
        <w:rPr>
          <w:rFonts w:asciiTheme="minorHAnsi" w:hAnsiTheme="minorHAnsi"/>
          <w:noProof/>
          <w:sz w:val="22"/>
          <w:lang w:eastAsia="ru-RU"/>
        </w:rPr>
      </w:pPr>
      <w:hyperlink w:anchor="_Toc515024111" w:history="1">
        <w:r w:rsidRPr="00CD758C">
          <w:rPr>
            <w:rStyle w:val="af8"/>
            <w:noProof/>
          </w:rPr>
          <w:t>4.5.2</w:t>
        </w:r>
        <w:r>
          <w:rPr>
            <w:rFonts w:asciiTheme="minorHAnsi" w:hAnsiTheme="minorHAnsi"/>
            <w:noProof/>
            <w:sz w:val="22"/>
            <w:lang w:eastAsia="ru-RU"/>
          </w:rPr>
          <w:tab/>
        </w:r>
        <w:r w:rsidRPr="00CD758C">
          <w:rPr>
            <w:rStyle w:val="af8"/>
            <w:noProof/>
          </w:rPr>
          <w:t>Моделирование воздействия облучения начала формирования оксидной пленки на поверхности системы железо + хром.</w:t>
        </w:r>
        <w:r>
          <w:rPr>
            <w:noProof/>
            <w:webHidden/>
          </w:rPr>
          <w:tab/>
        </w:r>
        <w:r>
          <w:rPr>
            <w:noProof/>
            <w:webHidden/>
          </w:rPr>
          <w:fldChar w:fldCharType="begin"/>
        </w:r>
        <w:r>
          <w:rPr>
            <w:noProof/>
            <w:webHidden/>
          </w:rPr>
          <w:instrText xml:space="preserve"> PAGEREF _Toc515024111 \h </w:instrText>
        </w:r>
        <w:r>
          <w:rPr>
            <w:noProof/>
            <w:webHidden/>
          </w:rPr>
        </w:r>
        <w:r>
          <w:rPr>
            <w:noProof/>
            <w:webHidden/>
          </w:rPr>
          <w:fldChar w:fldCharType="separate"/>
        </w:r>
        <w:r>
          <w:rPr>
            <w:noProof/>
            <w:webHidden/>
          </w:rPr>
          <w:t>92</w:t>
        </w:r>
        <w:r>
          <w:rPr>
            <w:noProof/>
            <w:webHidden/>
          </w:rPr>
          <w:fldChar w:fldCharType="end"/>
        </w:r>
      </w:hyperlink>
    </w:p>
    <w:p w14:paraId="64F305A1" w14:textId="246CE761" w:rsidR="009921AA" w:rsidRDefault="009921AA">
      <w:pPr>
        <w:pStyle w:val="12"/>
        <w:rPr>
          <w:rFonts w:asciiTheme="minorHAnsi" w:hAnsiTheme="minorHAnsi"/>
          <w:noProof/>
          <w:sz w:val="22"/>
          <w:lang w:eastAsia="ru-RU"/>
        </w:rPr>
      </w:pPr>
      <w:hyperlink w:anchor="_Toc515024112" w:history="1">
        <w:r w:rsidRPr="00CD758C">
          <w:rPr>
            <w:rStyle w:val="af8"/>
            <w:noProof/>
          </w:rPr>
          <w:t>5</w:t>
        </w:r>
        <w:r>
          <w:rPr>
            <w:rFonts w:asciiTheme="minorHAnsi" w:hAnsiTheme="minorHAnsi"/>
            <w:noProof/>
            <w:sz w:val="22"/>
            <w:lang w:eastAsia="ru-RU"/>
          </w:rPr>
          <w:tab/>
        </w:r>
        <w:r w:rsidRPr="00CD758C">
          <w:rPr>
            <w:rStyle w:val="af8"/>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_Toc515024112 \h </w:instrText>
        </w:r>
        <w:r>
          <w:rPr>
            <w:noProof/>
            <w:webHidden/>
          </w:rPr>
        </w:r>
        <w:r>
          <w:rPr>
            <w:noProof/>
            <w:webHidden/>
          </w:rPr>
          <w:fldChar w:fldCharType="separate"/>
        </w:r>
        <w:r>
          <w:rPr>
            <w:noProof/>
            <w:webHidden/>
          </w:rPr>
          <w:t>93</w:t>
        </w:r>
        <w:r>
          <w:rPr>
            <w:noProof/>
            <w:webHidden/>
          </w:rPr>
          <w:fldChar w:fldCharType="end"/>
        </w:r>
      </w:hyperlink>
    </w:p>
    <w:p w14:paraId="4F7D91C0" w14:textId="717A1AEC" w:rsidR="003622D8" w:rsidRDefault="00C832B8">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33391D">
      <w:pPr>
        <w:pStyle w:val="1"/>
      </w:pPr>
      <w:bookmarkStart w:id="0" w:name="_Toc514780510"/>
      <w:bookmarkStart w:id="1" w:name="_Toc515024052"/>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5024053"/>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5024054"/>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5024055"/>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77777777"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proofErr w:type="spellStart"/>
      <w:r w:rsidRPr="00E8487B">
        <w:rPr>
          <w:highlight w:val="yellow"/>
        </w:rPr>
        <w:t>самораспространяюще</w:t>
      </w:r>
      <w:r>
        <w:rPr>
          <w:highlight w:val="yellow"/>
        </w:rPr>
        <w:t>йся</w:t>
      </w:r>
      <w:proofErr w:type="spellEnd"/>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14:paraId="2F83C8AA" w14:textId="77777777" w:rsidR="00643FB9" w:rsidRDefault="00643FB9" w:rsidP="00643FB9">
      <w:pPr>
        <w:pStyle w:val="afb"/>
      </w:pPr>
      <w:r>
        <w:rPr>
          <w:noProof/>
        </w:rPr>
        <w:drawing>
          <wp:inline distT="0" distB="0" distL="0" distR="0" wp14:anchorId="4DC8DF2F" wp14:editId="21F0BC15">
            <wp:extent cx="2471218" cy="380238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1540" cy="3833648"/>
                    </a:xfrm>
                    <a:prstGeom prst="rect">
                      <a:avLst/>
                    </a:prstGeom>
                    <a:noFill/>
                    <a:ln>
                      <a:noFill/>
                    </a:ln>
                  </pic:spPr>
                </pic:pic>
              </a:graphicData>
            </a:graphic>
          </wp:inline>
        </w:drawing>
      </w:r>
    </w:p>
    <w:p w14:paraId="6DB5FB4B" w14:textId="77777777" w:rsidR="00643FB9" w:rsidRDefault="00643FB9" w:rsidP="00643FB9">
      <w:pPr>
        <w:pStyle w:val="afb"/>
      </w:pPr>
      <w:r w:rsidRPr="00643FB9">
        <w:rPr>
          <w:highlight w:val="yellow"/>
        </w:rPr>
        <w:t>Рисунок</w:t>
      </w:r>
      <w:r>
        <w:t xml:space="preserve"> - </w:t>
      </w:r>
      <w:r w:rsidRPr="00643FB9">
        <w:t>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нейтрона сталкиваются с атомами урана-235, каждый из которых делит и высвобождает несколько нейтронов, которые затем могут продолжить реакцию.</w:t>
      </w:r>
    </w:p>
    <w:p w14:paraId="79766EC5" w14:textId="77777777" w:rsidR="00193718" w:rsidRDefault="00B2052E" w:rsidP="00193718">
      <w:r>
        <w:lastRenderedPageBreak/>
        <w:t>Классификация ядерных реакторов:</w:t>
      </w:r>
    </w:p>
    <w:p w14:paraId="4F846597" w14:textId="77777777" w:rsidR="00B2052E" w:rsidRDefault="00F659E0" w:rsidP="00F659E0">
      <w:pPr>
        <w:pStyle w:val="a3"/>
        <w:numPr>
          <w:ilvl w:val="0"/>
          <w:numId w:val="40"/>
        </w:numPr>
      </w:pPr>
      <w:r>
        <w:t>По типу деления</w:t>
      </w:r>
    </w:p>
    <w:p w14:paraId="253A2C98" w14:textId="77777777"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14:paraId="43CD9BC9" w14:textId="77777777"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14:paraId="41DE3C52" w14:textId="77777777" w:rsidR="00F659E0" w:rsidRDefault="00F659E0" w:rsidP="00F659E0">
      <w:pPr>
        <w:pStyle w:val="a3"/>
        <w:numPr>
          <w:ilvl w:val="0"/>
          <w:numId w:val="40"/>
        </w:numPr>
      </w:pPr>
      <w:r>
        <w:t>По типу замедлителя</w:t>
      </w:r>
    </w:p>
    <w:p w14:paraId="05BCE884" w14:textId="77777777" w:rsidR="00E27509" w:rsidRDefault="00E27509" w:rsidP="00E27509">
      <w:pPr>
        <w:pStyle w:val="a3"/>
        <w:numPr>
          <w:ilvl w:val="1"/>
          <w:numId w:val="40"/>
        </w:numPr>
      </w:pPr>
      <w:r>
        <w:t>Графитовые</w:t>
      </w:r>
    </w:p>
    <w:p w14:paraId="3B30B172" w14:textId="77777777" w:rsidR="00E27509" w:rsidRDefault="00E27509" w:rsidP="00E27509">
      <w:pPr>
        <w:pStyle w:val="a3"/>
        <w:numPr>
          <w:ilvl w:val="1"/>
          <w:numId w:val="40"/>
        </w:numPr>
      </w:pPr>
      <w:r>
        <w:t>Водные</w:t>
      </w:r>
    </w:p>
    <w:p w14:paraId="561443AC" w14:textId="77777777"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14:paraId="6274EE7B" w14:textId="77777777" w:rsidR="00E27509" w:rsidRPr="00F70FAD" w:rsidRDefault="00F70FAD" w:rsidP="00E27509">
      <w:pPr>
        <w:pStyle w:val="a3"/>
        <w:numPr>
          <w:ilvl w:val="2"/>
          <w:numId w:val="40"/>
        </w:numPr>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p w14:paraId="3AEDCC16" w14:textId="77777777"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14:paraId="4FBB34F1" w14:textId="77777777" w:rsidR="00A00F13" w:rsidRDefault="00A00F13" w:rsidP="00A00F13">
      <w:pPr>
        <w:pStyle w:val="a3"/>
        <w:numPr>
          <w:ilvl w:val="1"/>
          <w:numId w:val="40"/>
        </w:numPr>
      </w:pPr>
      <w:r>
        <w:t>Без замедлителя</w:t>
      </w:r>
    </w:p>
    <w:p w14:paraId="5BEAF04B" w14:textId="77777777" w:rsidR="00F659E0" w:rsidRDefault="00F659E0" w:rsidP="00F659E0">
      <w:pPr>
        <w:pStyle w:val="a3"/>
        <w:numPr>
          <w:ilvl w:val="0"/>
          <w:numId w:val="40"/>
        </w:numPr>
      </w:pPr>
      <w:r>
        <w:t>По типу теплоносителя</w:t>
      </w:r>
    </w:p>
    <w:p w14:paraId="5F1158EB" w14:textId="77777777" w:rsidR="00A00F13" w:rsidRDefault="00A00F13" w:rsidP="00A00F13">
      <w:pPr>
        <w:pStyle w:val="a3"/>
        <w:numPr>
          <w:ilvl w:val="1"/>
          <w:numId w:val="40"/>
        </w:numPr>
      </w:pPr>
      <w:r>
        <w:t>Водные</w:t>
      </w:r>
    </w:p>
    <w:p w14:paraId="378D09E3" w14:textId="77777777" w:rsidR="00A00F13" w:rsidRDefault="00A00F13" w:rsidP="00A00F13">
      <w:pPr>
        <w:pStyle w:val="a3"/>
        <w:numPr>
          <w:ilvl w:val="2"/>
          <w:numId w:val="40"/>
        </w:numPr>
      </w:pPr>
      <w:r>
        <w:t xml:space="preserve">С водой под давлением (ВВЭР, </w:t>
      </w:r>
      <w:r w:rsidRPr="00A00F13">
        <w:t>PHWR</w:t>
      </w:r>
      <w:r>
        <w:t xml:space="preserve">). </w:t>
      </w:r>
    </w:p>
    <w:p w14:paraId="38C10D20" w14:textId="77777777"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14:paraId="61215F49" w14:textId="77777777" w:rsidR="004201A2" w:rsidRDefault="004201A2" w:rsidP="004201A2">
      <w:pPr>
        <w:pStyle w:val="a3"/>
        <w:numPr>
          <w:ilvl w:val="1"/>
          <w:numId w:val="40"/>
        </w:numPr>
      </w:pPr>
      <w:r>
        <w:t>С жидкометаллическим теплоносителем</w:t>
      </w:r>
    </w:p>
    <w:p w14:paraId="58516B7B" w14:textId="77777777" w:rsidR="004201A2" w:rsidRDefault="004201A2" w:rsidP="004201A2">
      <w:pPr>
        <w:pStyle w:val="a3"/>
        <w:numPr>
          <w:ilvl w:val="2"/>
          <w:numId w:val="40"/>
        </w:numPr>
      </w:pPr>
      <w:r>
        <w:t>Натриевые (БН)</w:t>
      </w:r>
    </w:p>
    <w:p w14:paraId="4695201B" w14:textId="77777777" w:rsidR="004201A2" w:rsidRDefault="004201A2" w:rsidP="004201A2">
      <w:pPr>
        <w:pStyle w:val="a3"/>
        <w:numPr>
          <w:ilvl w:val="2"/>
          <w:numId w:val="40"/>
        </w:numPr>
      </w:pPr>
      <w:r>
        <w:t>Свинцовые или свинцово-висмутовые (БРЕСТ)</w:t>
      </w:r>
    </w:p>
    <w:p w14:paraId="61FD7E27" w14:textId="77777777"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14:paraId="54DD8FE8" w14:textId="77777777" w:rsidR="004201A2" w:rsidRDefault="004201A2" w:rsidP="004201A2">
      <w:pPr>
        <w:pStyle w:val="a3"/>
        <w:numPr>
          <w:ilvl w:val="0"/>
          <w:numId w:val="40"/>
        </w:numPr>
      </w:pPr>
      <w:r>
        <w:t>По поколениям</w:t>
      </w:r>
    </w:p>
    <w:p w14:paraId="52E6AD25" w14:textId="77777777" w:rsidR="004201A2" w:rsidRPr="00784CBC" w:rsidRDefault="00784CBC" w:rsidP="00784CBC">
      <w:pPr>
        <w:pStyle w:val="a3"/>
        <w:numPr>
          <w:ilvl w:val="1"/>
          <w:numId w:val="40"/>
        </w:numPr>
      </w:pPr>
      <w:r>
        <w:lastRenderedPageBreak/>
        <w:t xml:space="preserve">Поколение </w:t>
      </w:r>
      <w:r>
        <w:rPr>
          <w:lang w:val="en-US"/>
        </w:rPr>
        <w:t>I</w:t>
      </w:r>
      <w:r w:rsidRPr="00784CBC">
        <w:t xml:space="preserve"> (ранние прототипы, исследовательские реакторы, некоммерческие реакторы)</w:t>
      </w:r>
    </w:p>
    <w:p w14:paraId="768D3390" w14:textId="77777777"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14:paraId="22001453" w14:textId="77777777"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14:paraId="7818751D" w14:textId="77777777"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14:paraId="5D51C5E1" w14:textId="5BA79F1F"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9921AA">
        <w:t>1</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75pt;height:269.25pt" o:ole="">
            <v:imagedata r:id="rId9" o:title=""/>
          </v:shape>
          <o:OLEObject Type="Embed" ProgID="Origin50.Graph" ShapeID="_x0000_i1025" DrawAspect="Content" ObjectID="_1588773802" r:id="rId10"/>
        </w:object>
      </w:r>
    </w:p>
    <w:p w14:paraId="06FE2DFD" w14:textId="61B4D789"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9921AA">
        <w:t>1</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5024056"/>
      <w:r>
        <w:t>Реактор</w:t>
      </w:r>
      <w:r w:rsidR="004A396C">
        <w:t>ы</w:t>
      </w:r>
      <w:r>
        <w:t xml:space="preserve"> на быстрых нейтронах</w:t>
      </w:r>
      <w:r w:rsidR="00131024">
        <w:t>.</w:t>
      </w:r>
      <w:bookmarkEnd w:id="8"/>
      <w:bookmarkEnd w:id="9"/>
    </w:p>
    <w:p w14:paraId="74E5C181" w14:textId="77777777"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Нейтроны с такой энергией называются быстрыми.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7777777"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10C6574A" w:rsidR="00EE5572" w:rsidRPr="001D68C7" w:rsidRDefault="00EE5572" w:rsidP="00EE5572">
      <w:pPr>
        <w:pStyle w:val="afb"/>
      </w:pPr>
      <w:r w:rsidRPr="00EE5572">
        <w:rPr>
          <w:highlight w:val="yellow"/>
        </w:rPr>
        <w:t>Рисунок</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9921AA">
        <w:rPr>
          <w:rFonts w:cs="Times New Roman"/>
        </w:rPr>
        <w:t>2</w:t>
      </w:r>
      <w:r w:rsidR="001D68C7">
        <w:rPr>
          <w:rFonts w:cs="Times New Roman"/>
        </w:rPr>
        <w:fldChar w:fldCharType="end"/>
      </w:r>
      <w:r w:rsidR="001D68C7" w:rsidRPr="001D68C7">
        <w:rPr>
          <w:rFonts w:cs="Times New Roman"/>
        </w:rPr>
        <w:t>].</w:t>
      </w:r>
    </w:p>
    <w:p w14:paraId="72451715" w14:textId="185EDD11"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5F4971">
        <w:rPr>
          <w:highlight w:val="yellow"/>
        </w:rPr>
        <w:t>рисунке</w:t>
      </w:r>
      <w:r w:rsidR="005F4971">
        <w:t>.</w:t>
      </w:r>
    </w:p>
    <w:p w14:paraId="5F937657" w14:textId="02692EBD" w:rsidR="00AE25E1" w:rsidRDefault="00AE25E1" w:rsidP="003A66EB">
      <w:pPr>
        <w:pStyle w:val="afb"/>
      </w:pPr>
    </w:p>
    <w:p w14:paraId="2BBB8554" w14:textId="08B6585A" w:rsidR="0096434C" w:rsidRDefault="00EA61F6" w:rsidP="003A66EB">
      <w:pPr>
        <w:pStyle w:val="afb"/>
      </w:pPr>
      <w:r>
        <w:rPr>
          <w:noProof/>
        </w:rPr>
        <w:lastRenderedPageBreak/>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00D527E3" w:rsidR="00AE25E1" w:rsidRPr="00BA3177" w:rsidRDefault="00AE25E1" w:rsidP="00AE25E1">
      <w:pPr>
        <w:pStyle w:val="afb"/>
      </w:pPr>
      <w:r w:rsidRPr="00BA3177">
        <w:rPr>
          <w:highlight w:val="yellow"/>
        </w:rPr>
        <w:t>Рисунок</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9921AA">
        <w:t>3</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07F5CF2D"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58443C">
        <w:rPr>
          <w:lang w:val="en-US"/>
        </w:rPr>
      </w:r>
      <w:r w:rsidR="00101792">
        <w:rPr>
          <w:lang w:val="en-US"/>
        </w:rPr>
        <w:fldChar w:fldCharType="separate"/>
      </w:r>
      <w:r w:rsidR="009921AA">
        <w:t>4</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5024057"/>
      <w:r>
        <w:lastRenderedPageBreak/>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0026C522"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9921AA">
        <w:t>5</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45AAB72C" w:rsidR="0033391D" w:rsidRPr="00491F7B" w:rsidRDefault="0033391D" w:rsidP="0033391D">
      <w:r w:rsidRPr="00491F7B">
        <w:lastRenderedPageBreak/>
        <w:t xml:space="preserve">Основные технические характеристики ядерных ректоров типа БРЕСТ-300 и БРЕСТ-1200 представлены в </w:t>
      </w:r>
      <w:r w:rsidRPr="00051802">
        <w:rPr>
          <w:highlight w:val="yellow"/>
        </w:rPr>
        <w:t>таблице</w:t>
      </w:r>
      <w:r w:rsidRPr="00491F7B">
        <w:t>.</w:t>
      </w:r>
    </w:p>
    <w:p w14:paraId="73C0ED15" w14:textId="4CE38B7C" w:rsidR="0033391D" w:rsidRPr="00E01D33" w:rsidRDefault="0033391D" w:rsidP="0033391D">
      <w:pPr>
        <w:pStyle w:val="af9"/>
      </w:pPr>
      <w:r w:rsidRPr="00051802">
        <w:rPr>
          <w:highlight w:val="yellow"/>
        </w:rPr>
        <w:t>Таблица</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9921AA">
        <w:t>5</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775362">
        <w:tc>
          <w:tcPr>
            <w:tcW w:w="4219" w:type="dxa"/>
          </w:tcPr>
          <w:p w14:paraId="4B542581" w14:textId="77777777" w:rsidR="0033391D" w:rsidRDefault="0033391D" w:rsidP="00775362">
            <w:pPr>
              <w:pStyle w:val="afa"/>
            </w:pPr>
            <w:r>
              <w:t>Характеристика</w:t>
            </w:r>
          </w:p>
        </w:tc>
        <w:tc>
          <w:tcPr>
            <w:tcW w:w="2693" w:type="dxa"/>
          </w:tcPr>
          <w:p w14:paraId="762FAED6" w14:textId="77777777" w:rsidR="0033391D" w:rsidRDefault="0033391D" w:rsidP="00775362">
            <w:pPr>
              <w:pStyle w:val="afa"/>
            </w:pPr>
            <w:r>
              <w:t>БРЕСТ-300</w:t>
            </w:r>
          </w:p>
        </w:tc>
        <w:tc>
          <w:tcPr>
            <w:tcW w:w="2659" w:type="dxa"/>
          </w:tcPr>
          <w:p w14:paraId="1E5333F1" w14:textId="77777777" w:rsidR="0033391D" w:rsidRDefault="0033391D" w:rsidP="00775362">
            <w:pPr>
              <w:pStyle w:val="afa"/>
            </w:pPr>
            <w:r>
              <w:t>БРЕСТ-1200</w:t>
            </w:r>
          </w:p>
        </w:tc>
      </w:tr>
      <w:tr w:rsidR="0033391D" w14:paraId="4BAC53CE" w14:textId="77777777" w:rsidTr="00775362">
        <w:tc>
          <w:tcPr>
            <w:tcW w:w="4219" w:type="dxa"/>
          </w:tcPr>
          <w:p w14:paraId="05734314" w14:textId="77777777" w:rsidR="0033391D" w:rsidRDefault="0033391D" w:rsidP="00775362">
            <w:pPr>
              <w:pStyle w:val="afa"/>
            </w:pPr>
            <w:r>
              <w:t>Тепловая мощность, МВт</w:t>
            </w:r>
          </w:p>
        </w:tc>
        <w:tc>
          <w:tcPr>
            <w:tcW w:w="2693" w:type="dxa"/>
          </w:tcPr>
          <w:p w14:paraId="31E10D57" w14:textId="77777777" w:rsidR="0033391D" w:rsidRDefault="0033391D" w:rsidP="00775362">
            <w:pPr>
              <w:pStyle w:val="afa"/>
            </w:pPr>
            <w:r>
              <w:t>700</w:t>
            </w:r>
          </w:p>
        </w:tc>
        <w:tc>
          <w:tcPr>
            <w:tcW w:w="2659" w:type="dxa"/>
          </w:tcPr>
          <w:p w14:paraId="21C9897D" w14:textId="77777777" w:rsidR="0033391D" w:rsidRDefault="0033391D" w:rsidP="00775362">
            <w:pPr>
              <w:pStyle w:val="afa"/>
            </w:pPr>
            <w:r>
              <w:t>2800</w:t>
            </w:r>
          </w:p>
        </w:tc>
      </w:tr>
      <w:tr w:rsidR="0033391D" w14:paraId="6E516336" w14:textId="77777777" w:rsidTr="00775362">
        <w:tc>
          <w:tcPr>
            <w:tcW w:w="4219" w:type="dxa"/>
          </w:tcPr>
          <w:p w14:paraId="2D17E60C" w14:textId="77777777" w:rsidR="0033391D" w:rsidRDefault="0033391D" w:rsidP="00775362">
            <w:pPr>
              <w:pStyle w:val="afa"/>
            </w:pPr>
            <w:r>
              <w:t>Электрическая мощность, МВт</w:t>
            </w:r>
          </w:p>
        </w:tc>
        <w:tc>
          <w:tcPr>
            <w:tcW w:w="2693" w:type="dxa"/>
          </w:tcPr>
          <w:p w14:paraId="08E11688" w14:textId="77777777" w:rsidR="0033391D" w:rsidRDefault="0033391D" w:rsidP="00775362">
            <w:pPr>
              <w:pStyle w:val="afa"/>
            </w:pPr>
            <w:r>
              <w:t>300</w:t>
            </w:r>
          </w:p>
        </w:tc>
        <w:tc>
          <w:tcPr>
            <w:tcW w:w="2659" w:type="dxa"/>
          </w:tcPr>
          <w:p w14:paraId="3E2A0D6A" w14:textId="77777777" w:rsidR="0033391D" w:rsidRDefault="0033391D" w:rsidP="00775362">
            <w:pPr>
              <w:pStyle w:val="afa"/>
            </w:pPr>
            <w:r>
              <w:t>1200</w:t>
            </w:r>
          </w:p>
        </w:tc>
      </w:tr>
      <w:tr w:rsidR="0033391D" w14:paraId="62A0540F" w14:textId="77777777" w:rsidTr="00775362">
        <w:tc>
          <w:tcPr>
            <w:tcW w:w="4219" w:type="dxa"/>
          </w:tcPr>
          <w:p w14:paraId="4358084D" w14:textId="77777777" w:rsidR="0033391D" w:rsidRDefault="0033391D" w:rsidP="00775362">
            <w:pPr>
              <w:pStyle w:val="afa"/>
            </w:pPr>
            <w:r>
              <w:t>Число ТВС в активной зоне, шт.</w:t>
            </w:r>
          </w:p>
        </w:tc>
        <w:tc>
          <w:tcPr>
            <w:tcW w:w="2693" w:type="dxa"/>
          </w:tcPr>
          <w:p w14:paraId="23434B37" w14:textId="77777777" w:rsidR="0033391D" w:rsidRDefault="0033391D" w:rsidP="00775362">
            <w:pPr>
              <w:pStyle w:val="afa"/>
            </w:pPr>
            <w:r>
              <w:t>185</w:t>
            </w:r>
          </w:p>
        </w:tc>
        <w:tc>
          <w:tcPr>
            <w:tcW w:w="2659" w:type="dxa"/>
          </w:tcPr>
          <w:p w14:paraId="67A93D44" w14:textId="77777777" w:rsidR="0033391D" w:rsidRDefault="0033391D" w:rsidP="00775362">
            <w:pPr>
              <w:pStyle w:val="afa"/>
            </w:pPr>
            <w:r>
              <w:t>332</w:t>
            </w:r>
          </w:p>
        </w:tc>
      </w:tr>
      <w:tr w:rsidR="0033391D" w14:paraId="15686E53" w14:textId="77777777" w:rsidTr="00775362">
        <w:tc>
          <w:tcPr>
            <w:tcW w:w="4219" w:type="dxa"/>
          </w:tcPr>
          <w:p w14:paraId="3BC5B50B" w14:textId="77777777" w:rsidR="0033391D" w:rsidRDefault="0033391D" w:rsidP="00775362">
            <w:pPr>
              <w:pStyle w:val="afa"/>
            </w:pPr>
            <w:r>
              <w:t>Диаметр активной зоны, м</w:t>
            </w:r>
          </w:p>
        </w:tc>
        <w:tc>
          <w:tcPr>
            <w:tcW w:w="2693" w:type="dxa"/>
          </w:tcPr>
          <w:p w14:paraId="2ABF288F" w14:textId="77777777" w:rsidR="0033391D" w:rsidRDefault="0033391D" w:rsidP="00775362">
            <w:pPr>
              <w:pStyle w:val="afa"/>
            </w:pPr>
            <w:r>
              <w:t>2,3</w:t>
            </w:r>
          </w:p>
        </w:tc>
        <w:tc>
          <w:tcPr>
            <w:tcW w:w="2659" w:type="dxa"/>
          </w:tcPr>
          <w:p w14:paraId="0283CD52" w14:textId="77777777" w:rsidR="0033391D" w:rsidRDefault="0033391D" w:rsidP="00775362">
            <w:pPr>
              <w:pStyle w:val="afa"/>
            </w:pPr>
            <w:r>
              <w:t>4,755</w:t>
            </w:r>
          </w:p>
        </w:tc>
      </w:tr>
      <w:tr w:rsidR="0033391D" w14:paraId="6C8A0788" w14:textId="77777777" w:rsidTr="00775362">
        <w:tc>
          <w:tcPr>
            <w:tcW w:w="4219" w:type="dxa"/>
          </w:tcPr>
          <w:p w14:paraId="625D2E16" w14:textId="77777777" w:rsidR="0033391D" w:rsidRDefault="0033391D" w:rsidP="00775362">
            <w:pPr>
              <w:pStyle w:val="afa"/>
            </w:pPr>
            <w:r>
              <w:t>Высота активной зоны, м</w:t>
            </w:r>
          </w:p>
        </w:tc>
        <w:tc>
          <w:tcPr>
            <w:tcW w:w="2693" w:type="dxa"/>
          </w:tcPr>
          <w:p w14:paraId="2BBDDADC" w14:textId="77777777" w:rsidR="0033391D" w:rsidRDefault="0033391D" w:rsidP="00775362">
            <w:pPr>
              <w:pStyle w:val="afa"/>
            </w:pPr>
            <w:r>
              <w:t>1,1</w:t>
            </w:r>
          </w:p>
        </w:tc>
        <w:tc>
          <w:tcPr>
            <w:tcW w:w="2659" w:type="dxa"/>
          </w:tcPr>
          <w:p w14:paraId="2D81EDBC" w14:textId="77777777" w:rsidR="0033391D" w:rsidRDefault="0033391D" w:rsidP="00775362">
            <w:pPr>
              <w:pStyle w:val="afa"/>
            </w:pPr>
            <w:r>
              <w:t>1,1</w:t>
            </w:r>
          </w:p>
        </w:tc>
      </w:tr>
    </w:tbl>
    <w:p w14:paraId="064FDC21" w14:textId="77777777" w:rsidR="0033391D" w:rsidRDefault="0033391D" w:rsidP="0033391D"/>
    <w:p w14:paraId="40BC8ADF" w14:textId="187BF99C" w:rsidR="0033391D" w:rsidRDefault="0033391D" w:rsidP="0033391D">
      <w:pPr>
        <w:pStyle w:val="afa"/>
        <w:jc w:val="right"/>
      </w:pPr>
      <w:r>
        <w:t xml:space="preserve">Продолжение </w:t>
      </w:r>
      <w:r w:rsidRPr="00051802">
        <w:rPr>
          <w:highlight w:val="yellow"/>
        </w:rPr>
        <w:t>таблицы</w:t>
      </w:r>
    </w:p>
    <w:tbl>
      <w:tblPr>
        <w:tblStyle w:val="a4"/>
        <w:tblW w:w="0" w:type="auto"/>
        <w:tblLook w:val="04A0" w:firstRow="1" w:lastRow="0" w:firstColumn="1" w:lastColumn="0" w:noHBand="0" w:noVBand="1"/>
      </w:tblPr>
      <w:tblGrid>
        <w:gridCol w:w="4123"/>
        <w:gridCol w:w="2627"/>
        <w:gridCol w:w="2595"/>
      </w:tblGrid>
      <w:tr w:rsidR="0033391D" w14:paraId="23E3E961" w14:textId="77777777" w:rsidTr="00775362">
        <w:tc>
          <w:tcPr>
            <w:tcW w:w="4219" w:type="dxa"/>
          </w:tcPr>
          <w:p w14:paraId="1C285F49" w14:textId="77777777" w:rsidR="0033391D" w:rsidRDefault="0033391D" w:rsidP="00775362">
            <w:pPr>
              <w:pStyle w:val="afa"/>
            </w:pPr>
            <w:r>
              <w:t>Диаметр ТВЭЛа, м</w:t>
            </w:r>
          </w:p>
        </w:tc>
        <w:tc>
          <w:tcPr>
            <w:tcW w:w="2693" w:type="dxa"/>
          </w:tcPr>
          <w:p w14:paraId="53DC37EE" w14:textId="77777777" w:rsidR="0033391D" w:rsidRDefault="0033391D" w:rsidP="00775362">
            <w:pPr>
              <w:pStyle w:val="afa"/>
            </w:pPr>
            <w:r w:rsidRPr="004B6523">
              <w:t>0,0091</w:t>
            </w:r>
            <w:r>
              <w:t>; 0,0096; 0,00104</w:t>
            </w:r>
          </w:p>
        </w:tc>
        <w:tc>
          <w:tcPr>
            <w:tcW w:w="2659" w:type="dxa"/>
          </w:tcPr>
          <w:p w14:paraId="425A7915" w14:textId="77777777" w:rsidR="0033391D" w:rsidRDefault="0033391D" w:rsidP="00775362">
            <w:pPr>
              <w:pStyle w:val="afa"/>
            </w:pPr>
            <w:r>
              <w:t>0,0091; 0,0096; 0,00104</w:t>
            </w:r>
          </w:p>
        </w:tc>
      </w:tr>
      <w:tr w:rsidR="0033391D" w14:paraId="5AD189ED" w14:textId="77777777" w:rsidTr="00775362">
        <w:tc>
          <w:tcPr>
            <w:tcW w:w="4219" w:type="dxa"/>
          </w:tcPr>
          <w:p w14:paraId="797D0467" w14:textId="77777777" w:rsidR="0033391D" w:rsidRDefault="0033391D" w:rsidP="00775362">
            <w:pPr>
              <w:pStyle w:val="afa"/>
            </w:pPr>
            <w:r>
              <w:t>Топливо активной зоны</w:t>
            </w:r>
          </w:p>
        </w:tc>
        <w:tc>
          <w:tcPr>
            <w:tcW w:w="2693" w:type="dxa"/>
          </w:tcPr>
          <w:p w14:paraId="4C1EDF46" w14:textId="77777777" w:rsidR="0033391D" w:rsidRPr="00E01D33" w:rsidRDefault="0033391D" w:rsidP="00775362">
            <w:pPr>
              <w:pStyle w:val="afa"/>
              <w:rPr>
                <w:lang w:val="en-US"/>
              </w:rPr>
            </w:pPr>
            <w:r>
              <w:rPr>
                <w:lang w:val="en-US"/>
              </w:rPr>
              <w:t>UN+PuN</w:t>
            </w:r>
          </w:p>
        </w:tc>
        <w:tc>
          <w:tcPr>
            <w:tcW w:w="2659"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775362">
        <w:tc>
          <w:tcPr>
            <w:tcW w:w="4219" w:type="dxa"/>
          </w:tcPr>
          <w:p w14:paraId="33A523D6" w14:textId="77777777" w:rsidR="0033391D" w:rsidRPr="00E01D33" w:rsidRDefault="0033391D" w:rsidP="00775362">
            <w:pPr>
              <w:pStyle w:val="afa"/>
            </w:pPr>
            <w:r>
              <w:t>Топливная загрузка, т</w:t>
            </w:r>
          </w:p>
        </w:tc>
        <w:tc>
          <w:tcPr>
            <w:tcW w:w="2693" w:type="dxa"/>
          </w:tcPr>
          <w:p w14:paraId="615CA14E" w14:textId="77777777" w:rsidR="0033391D" w:rsidRPr="00E01D33" w:rsidRDefault="0033391D" w:rsidP="00775362">
            <w:pPr>
              <w:pStyle w:val="afa"/>
            </w:pPr>
            <w:r>
              <w:t>16</w:t>
            </w:r>
          </w:p>
        </w:tc>
        <w:tc>
          <w:tcPr>
            <w:tcW w:w="2659" w:type="dxa"/>
          </w:tcPr>
          <w:p w14:paraId="39A52200" w14:textId="77777777" w:rsidR="0033391D" w:rsidRPr="00E01D33" w:rsidRDefault="0033391D" w:rsidP="00775362">
            <w:pPr>
              <w:pStyle w:val="afa"/>
            </w:pPr>
            <w:r>
              <w:t>63.9</w:t>
            </w:r>
          </w:p>
        </w:tc>
      </w:tr>
      <w:tr w:rsidR="0033391D" w14:paraId="7900362B" w14:textId="77777777" w:rsidTr="00775362">
        <w:tc>
          <w:tcPr>
            <w:tcW w:w="4219" w:type="dxa"/>
          </w:tcPr>
          <w:p w14:paraId="60BE7D10" w14:textId="77777777" w:rsidR="0033391D" w:rsidRDefault="0033391D" w:rsidP="00775362">
            <w:pPr>
              <w:pStyle w:val="afa"/>
            </w:pPr>
            <w:r>
              <w:t>Коэффициент воспроизводства</w:t>
            </w:r>
          </w:p>
        </w:tc>
        <w:tc>
          <w:tcPr>
            <w:tcW w:w="2693" w:type="dxa"/>
          </w:tcPr>
          <w:p w14:paraId="06D0B013" w14:textId="77777777" w:rsidR="0033391D" w:rsidRDefault="0033391D" w:rsidP="00775362">
            <w:pPr>
              <w:pStyle w:val="afa"/>
            </w:pPr>
            <w:r>
              <w:t>≈1</w:t>
            </w:r>
          </w:p>
        </w:tc>
        <w:tc>
          <w:tcPr>
            <w:tcW w:w="2659" w:type="dxa"/>
          </w:tcPr>
          <w:p w14:paraId="0EFF738A" w14:textId="77777777" w:rsidR="0033391D" w:rsidRPr="00E01D33" w:rsidRDefault="0033391D" w:rsidP="00775362">
            <w:pPr>
              <w:pStyle w:val="afa"/>
            </w:pPr>
            <w:r>
              <w:rPr>
                <w:lang w:val="en-US"/>
              </w:rPr>
              <w:t>≈</w:t>
            </w:r>
            <w:r>
              <w:t>1</w:t>
            </w:r>
          </w:p>
        </w:tc>
      </w:tr>
      <w:tr w:rsidR="00972633" w14:paraId="18E8914C" w14:textId="77777777" w:rsidTr="00775362">
        <w:tc>
          <w:tcPr>
            <w:tcW w:w="4219" w:type="dxa"/>
          </w:tcPr>
          <w:p w14:paraId="75F81B47" w14:textId="279EB2CC" w:rsidR="00972633" w:rsidRDefault="00972633" w:rsidP="00775362">
            <w:pPr>
              <w:pStyle w:val="afa"/>
            </w:pPr>
            <w:r>
              <w:t>Максимальная доза</w:t>
            </w:r>
          </w:p>
        </w:tc>
        <w:tc>
          <w:tcPr>
            <w:tcW w:w="2693" w:type="dxa"/>
          </w:tcPr>
          <w:p w14:paraId="4A3B6043" w14:textId="5EA79210" w:rsidR="00972633" w:rsidRDefault="00972633" w:rsidP="00775362">
            <w:pPr>
              <w:pStyle w:val="afa"/>
            </w:pPr>
            <w:r>
              <w:t>120 сна</w:t>
            </w:r>
          </w:p>
        </w:tc>
        <w:tc>
          <w:tcPr>
            <w:tcW w:w="2659" w:type="dxa"/>
          </w:tcPr>
          <w:p w14:paraId="62E8D2B7" w14:textId="370C0EC6" w:rsidR="00972633" w:rsidRPr="00972633" w:rsidRDefault="00972633" w:rsidP="00775362">
            <w:pPr>
              <w:pStyle w:val="afa"/>
            </w:pPr>
            <w:r>
              <w:t>120 сна</w:t>
            </w:r>
          </w:p>
        </w:tc>
      </w:tr>
      <w:tr w:rsidR="0033391D" w14:paraId="194AE9BD" w14:textId="77777777" w:rsidTr="00775362">
        <w:tc>
          <w:tcPr>
            <w:tcW w:w="4219"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93" w:type="dxa"/>
          </w:tcPr>
          <w:p w14:paraId="451C79A5" w14:textId="77777777" w:rsidR="0033391D" w:rsidRDefault="0033391D" w:rsidP="00775362">
            <w:pPr>
              <w:pStyle w:val="afa"/>
            </w:pPr>
            <w:r>
              <w:t>420/540</w:t>
            </w:r>
          </w:p>
        </w:tc>
        <w:tc>
          <w:tcPr>
            <w:tcW w:w="2659" w:type="dxa"/>
          </w:tcPr>
          <w:p w14:paraId="70737B37" w14:textId="77777777" w:rsidR="0033391D" w:rsidRPr="00E01D33" w:rsidRDefault="0033391D" w:rsidP="00775362">
            <w:pPr>
              <w:pStyle w:val="afa"/>
            </w:pPr>
            <w:r>
              <w:t>420/540</w:t>
            </w:r>
          </w:p>
        </w:tc>
      </w:tr>
      <w:tr w:rsidR="0033391D" w14:paraId="63B3784C" w14:textId="77777777" w:rsidTr="00775362">
        <w:tc>
          <w:tcPr>
            <w:tcW w:w="4219" w:type="dxa"/>
          </w:tcPr>
          <w:p w14:paraId="69F5BBC5" w14:textId="77777777" w:rsidR="0033391D" w:rsidRDefault="0033391D" w:rsidP="00775362">
            <w:pPr>
              <w:pStyle w:val="afa"/>
            </w:pPr>
            <w:r>
              <w:t xml:space="preserve">Кампания топлива, лет </w:t>
            </w:r>
          </w:p>
        </w:tc>
        <w:tc>
          <w:tcPr>
            <w:tcW w:w="2693" w:type="dxa"/>
          </w:tcPr>
          <w:p w14:paraId="133152AE" w14:textId="77777777" w:rsidR="0033391D" w:rsidRDefault="0033391D" w:rsidP="00775362">
            <w:pPr>
              <w:pStyle w:val="afa"/>
            </w:pPr>
            <w:r>
              <w:t>5</w:t>
            </w:r>
          </w:p>
        </w:tc>
        <w:tc>
          <w:tcPr>
            <w:tcW w:w="2659" w:type="dxa"/>
          </w:tcPr>
          <w:p w14:paraId="663D9614" w14:textId="77777777" w:rsidR="0033391D" w:rsidRDefault="0033391D" w:rsidP="00775362">
            <w:pPr>
              <w:pStyle w:val="afa"/>
            </w:pPr>
            <w:r>
              <w:t>5-6</w:t>
            </w:r>
          </w:p>
        </w:tc>
      </w:tr>
      <w:tr w:rsidR="0033391D" w14:paraId="1EFEF935" w14:textId="77777777" w:rsidTr="00775362">
        <w:tc>
          <w:tcPr>
            <w:tcW w:w="4219" w:type="dxa"/>
          </w:tcPr>
          <w:p w14:paraId="771ADF30" w14:textId="77777777" w:rsidR="0033391D" w:rsidRDefault="0033391D" w:rsidP="00775362">
            <w:pPr>
              <w:pStyle w:val="afa"/>
            </w:pPr>
            <w:r w:rsidRPr="00D443DE">
              <w:t>Мощностной эффект, % DK/K</w:t>
            </w:r>
          </w:p>
        </w:tc>
        <w:tc>
          <w:tcPr>
            <w:tcW w:w="2693" w:type="dxa"/>
          </w:tcPr>
          <w:p w14:paraId="5CF11DA3" w14:textId="77777777" w:rsidR="0033391D" w:rsidRDefault="0033391D" w:rsidP="00775362">
            <w:pPr>
              <w:pStyle w:val="afa"/>
            </w:pPr>
            <w:r w:rsidRPr="00D443DE">
              <w:t>0,16</w:t>
            </w:r>
          </w:p>
        </w:tc>
        <w:tc>
          <w:tcPr>
            <w:tcW w:w="2659" w:type="dxa"/>
          </w:tcPr>
          <w:p w14:paraId="290AD0F4" w14:textId="77777777" w:rsidR="0033391D" w:rsidRDefault="0033391D" w:rsidP="00775362">
            <w:pPr>
              <w:pStyle w:val="afa"/>
            </w:pPr>
            <w:r w:rsidRPr="00D443DE">
              <w:t>0,15</w:t>
            </w:r>
          </w:p>
        </w:tc>
      </w:tr>
      <w:tr w:rsidR="0033391D" w14:paraId="2977FCD8" w14:textId="77777777" w:rsidTr="00775362">
        <w:tc>
          <w:tcPr>
            <w:tcW w:w="4219" w:type="dxa"/>
          </w:tcPr>
          <w:p w14:paraId="36AB348E" w14:textId="77777777" w:rsidR="0033391D" w:rsidRPr="00D443DE" w:rsidRDefault="0058443C"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14:paraId="610BFE4E" w14:textId="77777777" w:rsidR="0033391D" w:rsidRPr="00D443DE" w:rsidRDefault="0033391D" w:rsidP="00775362">
            <w:pPr>
              <w:pStyle w:val="afa"/>
            </w:pPr>
            <w:r w:rsidRPr="00D443DE">
              <w:t>650</w:t>
            </w:r>
          </w:p>
        </w:tc>
        <w:tc>
          <w:tcPr>
            <w:tcW w:w="2659" w:type="dxa"/>
          </w:tcPr>
          <w:p w14:paraId="2427E48F" w14:textId="77777777" w:rsidR="0033391D" w:rsidRPr="00D443DE" w:rsidRDefault="0033391D" w:rsidP="00775362">
            <w:pPr>
              <w:pStyle w:val="afa"/>
            </w:pPr>
            <w:r w:rsidRPr="00D443DE">
              <w:t>650</w:t>
            </w:r>
          </w:p>
        </w:tc>
      </w:tr>
      <w:tr w:rsidR="0033391D" w14:paraId="6B55D137" w14:textId="77777777" w:rsidTr="00775362">
        <w:tc>
          <w:tcPr>
            <w:tcW w:w="4219"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93" w:type="dxa"/>
          </w:tcPr>
          <w:p w14:paraId="57C3ABA1" w14:textId="77777777" w:rsidR="0033391D" w:rsidRPr="00D443DE" w:rsidRDefault="0033391D" w:rsidP="00775362">
            <w:pPr>
              <w:pStyle w:val="afa"/>
            </w:pPr>
            <w:r>
              <w:t>43</w:t>
            </w:r>
          </w:p>
        </w:tc>
        <w:tc>
          <w:tcPr>
            <w:tcW w:w="2659"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5024058"/>
      <w:r>
        <w:lastRenderedPageBreak/>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5BEBF3C9" w:rsidR="007524CB" w:rsidRDefault="007524CB" w:rsidP="007524CB">
      <w:r>
        <w:t xml:space="preserve">Если собрать основные явления, которые происходят в реакторе, то получится схема, изображенная на </w:t>
      </w:r>
      <w:r w:rsidRPr="007524CB">
        <w:rPr>
          <w:highlight w:val="yellow"/>
        </w:rPr>
        <w:t>рисунке</w:t>
      </w:r>
      <w:r>
        <w:t>.</w:t>
      </w:r>
    </w:p>
    <w:p w14:paraId="05F45FA2" w14:textId="48962C47" w:rsidR="007524CB" w:rsidRDefault="007524CB" w:rsidP="007524CB">
      <w:pPr>
        <w:pStyle w:val="afb"/>
      </w:pPr>
      <w:r w:rsidRPr="00F06F7D">
        <w:rPr>
          <w:rFonts w:cs="Times New Roman"/>
          <w:noProof/>
        </w:rPr>
        <w:drawing>
          <wp:inline distT="0" distB="0" distL="0" distR="0" wp14:anchorId="1C9475A0" wp14:editId="67EB4A81">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42D6B78" w14:textId="5296CE55" w:rsidR="007524CB" w:rsidRPr="007524CB" w:rsidRDefault="007524CB" w:rsidP="007524CB">
      <w:pPr>
        <w:pStyle w:val="afb"/>
        <w:rPr>
          <w:rFonts w:cs="Times New Roman"/>
        </w:rPr>
      </w:pPr>
      <w:r w:rsidRPr="00072FD8">
        <w:rPr>
          <w:rFonts w:cs="Times New Roman"/>
          <w:highlight w:val="yellow"/>
        </w:rPr>
        <w:t>Рисунок</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77777777"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14:paraId="794EF46D" w14:textId="2F4C4520"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9921AA">
        <w:t>2.3.2</w:t>
      </w:r>
      <w:r w:rsidR="00854AF2">
        <w:fldChar w:fldCharType="end"/>
      </w:r>
      <w:r w:rsidR="00854AF2">
        <w:t>).</w:t>
      </w:r>
    </w:p>
    <w:p w14:paraId="6503F873" w14:textId="77777777"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14:paraId="645F418C" w14:textId="77777777" w:rsidR="002F7729" w:rsidRPr="00854AF2" w:rsidRDefault="002F7729" w:rsidP="002F7729">
      <w:pPr>
        <w:pStyle w:val="a3"/>
        <w:numPr>
          <w:ilvl w:val="1"/>
          <w:numId w:val="27"/>
        </w:numPr>
        <w:rPr>
          <w:highlight w:val="yellow"/>
        </w:rPr>
      </w:pPr>
      <w:r w:rsidRPr="00854AF2">
        <w:rPr>
          <w:highlight w:val="yellow"/>
        </w:rPr>
        <w:t>Микролегирование</w:t>
      </w:r>
    </w:p>
    <w:p w14:paraId="356275AC" w14:textId="77777777"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14:paraId="1D490AD9" w14:textId="166E7624"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9921AA">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9921AA">
        <w:t>2.3.4.3</w:t>
      </w:r>
      <w:r w:rsidR="00854AF2">
        <w:fldChar w:fldCharType="end"/>
      </w:r>
      <w:r w:rsidR="00854AF2">
        <w:t>)</w:t>
      </w:r>
      <w:r w:rsidRPr="002F7729">
        <w:t>.</w:t>
      </w:r>
    </w:p>
    <w:p w14:paraId="1631E5A0" w14:textId="7777777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14:paraId="1342E6D9" w14:textId="547C52FD"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9921AA">
        <w:t>2.3.4.2</w:t>
      </w:r>
      <w:r w:rsidR="00854AF2">
        <w:fldChar w:fldCharType="end"/>
      </w:r>
      <w:r w:rsidR="00854AF2">
        <w:t>)</w:t>
      </w:r>
    </w:p>
    <w:p w14:paraId="089EBD65" w14:textId="543F5310"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9921AA">
        <w:t>2.3.4.2</w:t>
      </w:r>
      <w:r w:rsidR="00854AF2">
        <w:fldChar w:fldCharType="end"/>
      </w:r>
      <w:r w:rsidR="00854AF2">
        <w:t>)</w:t>
      </w:r>
    </w:p>
    <w:p w14:paraId="4CD485C3" w14:textId="77777777" w:rsidR="002F7729" w:rsidRPr="00854AF2" w:rsidRDefault="002F7729" w:rsidP="002F7729">
      <w:pPr>
        <w:pStyle w:val="a3"/>
        <w:numPr>
          <w:ilvl w:val="1"/>
          <w:numId w:val="27"/>
        </w:numPr>
        <w:rPr>
          <w:highlight w:val="yellow"/>
        </w:rPr>
      </w:pPr>
      <w:r w:rsidRPr="00854AF2">
        <w:rPr>
          <w:highlight w:val="yellow"/>
        </w:rPr>
        <w:lastRenderedPageBreak/>
        <w:t>Растворимость компонентов стали в теплоносителе</w:t>
      </w:r>
    </w:p>
    <w:p w14:paraId="101C5AEA" w14:textId="77777777"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14:paraId="2AD88B04" w14:textId="77777777" w:rsidR="002F7729" w:rsidRPr="00854AF2" w:rsidRDefault="002F7729" w:rsidP="002F7729">
      <w:pPr>
        <w:pStyle w:val="a3"/>
        <w:numPr>
          <w:ilvl w:val="1"/>
          <w:numId w:val="27"/>
        </w:numPr>
        <w:rPr>
          <w:highlight w:val="yellow"/>
        </w:rPr>
      </w:pPr>
      <w:r w:rsidRPr="00854AF2">
        <w:rPr>
          <w:highlight w:val="yellow"/>
        </w:rPr>
        <w:t>Температура</w:t>
      </w:r>
    </w:p>
    <w:p w14:paraId="5059E148" w14:textId="77777777"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14:paraId="23247647" w14:textId="77777777" w:rsidR="002F7729" w:rsidRPr="002F7729" w:rsidRDefault="002F7729" w:rsidP="002F7729">
      <w:pPr>
        <w:ind w:left="709" w:firstLine="0"/>
      </w:pPr>
      <w:r w:rsidRPr="006B0844">
        <w:rPr>
          <w:highlight w:val="yellow"/>
        </w:rPr>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14" w:name="_Toc514780517"/>
      <w:bookmarkStart w:id="15" w:name="_Toc515024059"/>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5024060"/>
      <w:r>
        <w:t>Выбор материала для оболочек ТВЭЛ.</w:t>
      </w:r>
      <w:bookmarkEnd w:id="16"/>
      <w:bookmarkEnd w:id="17"/>
    </w:p>
    <w:p w14:paraId="0080522C" w14:textId="77C863B2"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9921AA">
        <w:rPr>
          <w:lang w:val="en-US"/>
        </w:rPr>
        <w:t>6</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9921AA">
        <w:rPr>
          <w:lang w:val="en-US"/>
        </w:rPr>
        <w:t>7</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9921AA">
        <w:rPr>
          <w:lang w:val="en-US"/>
        </w:rPr>
        <w:t>8</w:t>
      </w:r>
      <w:r w:rsidR="000B020A">
        <w:rPr>
          <w:lang w:val="en-US"/>
        </w:rPr>
        <w:fldChar w:fldCharType="end"/>
      </w:r>
      <w:r w:rsidR="00B2391C">
        <w:rPr>
          <w:lang w:val="en-US"/>
        </w:rPr>
        <w:t>]</w:t>
      </w:r>
      <w:r w:rsidR="00CD279C">
        <w:t>.</w:t>
      </w:r>
    </w:p>
    <w:p w14:paraId="55DD04AD" w14:textId="628E669C" w:rsidR="0080383C" w:rsidRDefault="0080383C" w:rsidP="0080383C">
      <w:pPr>
        <w:pStyle w:val="3"/>
      </w:pPr>
      <w:bookmarkStart w:id="18" w:name="_Ref513051817"/>
      <w:bookmarkStart w:id="19" w:name="_Toc514780519"/>
      <w:bookmarkStart w:id="20" w:name="_Toc515024061"/>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lastRenderedPageBreak/>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31653EE7"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051802">
        <w:rPr>
          <w:rFonts w:eastAsia="Times New Roman"/>
          <w:highlight w:val="yellow"/>
          <w:lang w:eastAsia="ru-RU"/>
        </w:rPr>
        <w:t>таблице</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9921AA">
        <w:rPr>
          <w:rFonts w:eastAsia="Times New Roman"/>
          <w:lang w:eastAsia="ru-RU"/>
        </w:rPr>
        <w:t>9</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9921AA">
        <w:rPr>
          <w:szCs w:val="24"/>
        </w:rPr>
        <w:t>10</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4FB7B443" w:rsidR="0080383C" w:rsidRPr="007F0F83" w:rsidRDefault="0080383C" w:rsidP="0080383C">
      <w:pPr>
        <w:pStyle w:val="af9"/>
      </w:pPr>
      <w:r w:rsidRPr="00712AAE">
        <w:rPr>
          <w:rFonts w:eastAsia="Times New Roman"/>
          <w:highlight w:val="yellow"/>
          <w:lang w:eastAsia="ru-RU"/>
        </w:rPr>
        <w:t>Таблица</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9921AA">
        <w:t>10</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5024062"/>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5AC4853C"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9921AA">
        <w:t>11</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4966F9C0" w:rsidR="00F87A83" w:rsidRDefault="00F87A83" w:rsidP="00F87A83">
      <w:r>
        <w:lastRenderedPageBreak/>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9921AA">
        <w:t>7</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58443C">
        <w:t>%</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w:t>
      </w:r>
      <w:r w:rsidR="0058443C">
        <w:t>%</w:t>
      </w:r>
      <w:r>
        <w:t>Cr-1</w:t>
      </w:r>
      <w:r w:rsidR="0058443C">
        <w:t>%</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1867B58D"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9921AA" w:rsidRPr="00D71684">
        <w:t>11</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5D57FA">
        <w:rPr>
          <w:highlight w:val="yellow"/>
        </w:rPr>
        <w:t>таблице</w:t>
      </w:r>
      <w:r w:rsidR="005D57FA">
        <w:t>.</w:t>
      </w:r>
    </w:p>
    <w:p w14:paraId="418A116A" w14:textId="44647E41"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9921AA">
        <w:rPr>
          <w:lang w:val="en-US"/>
        </w:rPr>
        <w:t>11</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m:t>
        </m:r>
        <m:r>
          <w:rPr>
            <w:rFonts w:ascii="Cambria Math" w:hAnsi="Cambria Math"/>
          </w:rPr>
          <m:t> </m:t>
        </m:r>
        <m:r>
          <w:rPr>
            <w:rFonts w:ascii="Cambria Math" w:hAnsi="Cambria Math"/>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77777777"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14:paraId="28652E72" w14:textId="77777777" w:rsidR="00071587" w:rsidRPr="00071587" w:rsidRDefault="00071587" w:rsidP="00071587">
      <w:pPr>
        <w:pStyle w:val="afb"/>
      </w:pPr>
      <w:r w:rsidRPr="00071587">
        <w:rPr>
          <w:noProof/>
        </w:rPr>
        <w:lastRenderedPageBreak/>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33F48DF1" w:rsidR="00071587" w:rsidRDefault="00071587" w:rsidP="00071587">
      <w:pPr>
        <w:pStyle w:val="afb"/>
      </w:pPr>
      <w:r w:rsidRPr="00071587">
        <w:rPr>
          <w:highlight w:val="yellow"/>
        </w:rPr>
        <w:t>Рисунок</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9921AA">
        <w:t>11</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4891B62F"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9921AA">
        <w:t>12</w:t>
      </w:r>
      <w:r w:rsidR="002B1F6A">
        <w:fldChar w:fldCharType="end"/>
      </w:r>
      <w:r w:rsidRPr="0020730B">
        <w:t xml:space="preserve">] </w:t>
      </w:r>
      <w:r>
        <w:t xml:space="preserve">рассмотрено распухание </w:t>
      </w:r>
      <w:r w:rsidR="0020730B">
        <w:t>ферритно-мартенситных сталей ЭП-450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14:paraId="04F48562" w14:textId="3D77B7A3" w:rsidR="00A11014"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9921AA" w:rsidRPr="00D71684">
        <w:t>12</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7777777" w:rsidR="002B1F6A" w:rsidRDefault="0020327D" w:rsidP="002B1F6A">
      <w:r>
        <w:t xml:space="preserve">Облучение образцов проводилось в температурном интервале 430…550 </w:t>
      </w:r>
      <w:r>
        <w:rPr>
          <w:rFonts w:cs="Times New Roman"/>
        </w:rPr>
        <w:t>˚</w:t>
      </w:r>
      <w:r>
        <w:t>С и при дозах от 50 до 300 сна.</w:t>
      </w:r>
      <w:r w:rsidR="002B1F6A" w:rsidRPr="002B1F6A">
        <w:t xml:space="preserve"> </w:t>
      </w:r>
    </w:p>
    <w:p w14:paraId="2E5FBC58" w14:textId="77777777"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14:paraId="29C93A63" w14:textId="77777777" w:rsidR="002B1F6A" w:rsidRDefault="002B1F6A" w:rsidP="003A66EB">
      <w:pPr>
        <w:pStyle w:val="afb"/>
      </w:pPr>
      <w:r>
        <w:rPr>
          <w:noProof/>
        </w:rPr>
        <w:lastRenderedPageBreak/>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14:paraId="27D1A735" w14:textId="2D155214"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9921AA">
        <w:t>12</w:t>
      </w:r>
      <w:r>
        <w:fldChar w:fldCharType="end"/>
      </w:r>
      <w:r w:rsidRPr="002B1F6A">
        <w:t>].</w:t>
      </w:r>
    </w:p>
    <w:p w14:paraId="31085B6B" w14:textId="77777777"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 xml:space="preserve">оказано, что распухание стали с </w:t>
      </w:r>
      <w:proofErr w:type="gramStart"/>
      <w:r>
        <w:t>ОЦК</w:t>
      </w:r>
      <w:proofErr w:type="gramEnd"/>
      <w:r>
        <w:t xml:space="preserve"> может достигать величины свыше 20</w:t>
      </w:r>
      <w:r w:rsidR="0090122C">
        <w:t> </w:t>
      </w:r>
      <w:r>
        <w:t>%.</w:t>
      </w:r>
    </w:p>
    <w:p w14:paraId="28A7F66F" w14:textId="77777777" w:rsidR="00A4479E" w:rsidRDefault="00A4479E" w:rsidP="002B1F6A"/>
    <w:p w14:paraId="4EA5BCA4" w14:textId="1B9DB0FE"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9921AA">
        <w:t>13</w:t>
      </w:r>
      <w:r w:rsidR="00CA24D0">
        <w:fldChar w:fldCharType="end"/>
      </w:r>
      <w:r w:rsidRPr="00A4479E">
        <w:t xml:space="preserve">] облучались стали </w:t>
      </w:r>
      <w:r w:rsidR="00F25C98" w:rsidRPr="00A4479E">
        <w:t>ЭП-450</w:t>
      </w:r>
      <w:r w:rsidR="00572633" w:rsidRPr="00A4479E">
        <w:t xml:space="preserve"> (12</w:t>
      </w:r>
      <w:r w:rsidR="00572633" w:rsidRPr="00A4479E">
        <w:rPr>
          <w:lang w:val="en-US"/>
        </w:rPr>
        <w:t>Cr</w:t>
      </w:r>
      <w:r w:rsidR="00572633" w:rsidRPr="00A4479E">
        <w:t>-1.3</w:t>
      </w:r>
      <w:r w:rsidR="00572633" w:rsidRPr="00A4479E">
        <w:rPr>
          <w:lang w:val="en-US"/>
        </w:rPr>
        <w:t>Mo</w:t>
      </w:r>
      <w:r w:rsidR="00572633" w:rsidRPr="00A4479E">
        <w:t>-2</w:t>
      </w:r>
      <w:r w:rsidR="00572633" w:rsidRPr="00A4479E">
        <w:rPr>
          <w:lang w:val="en-US"/>
        </w:rPr>
        <w:t>V</w:t>
      </w:r>
      <w:r w:rsidR="00572633" w:rsidRPr="00A4479E">
        <w:t>-</w:t>
      </w:r>
      <w:r w:rsidR="00572633" w:rsidRPr="00A4479E">
        <w:rPr>
          <w:lang w:val="en-US"/>
        </w:rPr>
        <w:t>Nb</w:t>
      </w:r>
      <w:r w:rsidR="00572633" w:rsidRPr="00A4479E">
        <w:t>-</w:t>
      </w:r>
      <w:r w:rsidR="00572633" w:rsidRPr="00A4479E">
        <w:rPr>
          <w:lang w:val="en-US"/>
        </w:rPr>
        <w:t>B</w:t>
      </w:r>
      <w:r w:rsidR="00572633" w:rsidRPr="00A4479E">
        <w:t>)</w:t>
      </w:r>
      <w:r w:rsidR="00F25C98" w:rsidRPr="00A4479E">
        <w:t>, ЭП-823</w:t>
      </w:r>
      <w:r w:rsidR="00572633" w:rsidRPr="00A4479E">
        <w:t xml:space="preserve"> (11</w:t>
      </w:r>
      <w:r w:rsidR="00572633" w:rsidRPr="00A4479E">
        <w:rPr>
          <w:lang w:val="en-US"/>
        </w:rPr>
        <w:t>Cr</w:t>
      </w:r>
      <w:r w:rsidR="00572633" w:rsidRPr="00A4479E">
        <w:t>-1</w:t>
      </w:r>
      <w:r w:rsidR="00572633" w:rsidRPr="00A4479E">
        <w:rPr>
          <w:lang w:val="en-US"/>
        </w:rPr>
        <w:t>Mo</w:t>
      </w:r>
      <w:r w:rsidR="00572633" w:rsidRPr="00A4479E">
        <w:t>-1</w:t>
      </w:r>
      <w:r w:rsidR="00572633" w:rsidRPr="00A4479E">
        <w:rPr>
          <w:lang w:val="en-US"/>
        </w:rPr>
        <w:t>Si</w:t>
      </w:r>
      <w:r w:rsidR="00572633" w:rsidRPr="00A4479E">
        <w:t>-</w:t>
      </w:r>
      <w:r w:rsidR="00572633" w:rsidRPr="00A4479E">
        <w:rPr>
          <w:lang w:val="en-US"/>
        </w:rPr>
        <w:t>Nb</w:t>
      </w:r>
      <w:r w:rsidR="00572633" w:rsidRPr="00A4479E">
        <w:t>-</w:t>
      </w:r>
      <w:r w:rsidR="00572633" w:rsidRPr="00A4479E">
        <w:rPr>
          <w:lang w:val="en-US"/>
        </w:rPr>
        <w:t>V</w:t>
      </w:r>
      <w:r w:rsidR="00572633" w:rsidRPr="00A4479E">
        <w:t>-</w:t>
      </w:r>
      <w:r w:rsidR="00572633" w:rsidRPr="00A4479E">
        <w:rPr>
          <w:lang w:val="en-US"/>
        </w:rPr>
        <w:t>W</w:t>
      </w:r>
      <w:r w:rsidR="00572633" w:rsidRPr="00A4479E">
        <w:t>)</w:t>
      </w:r>
      <w:r w:rsidR="00F25C98" w:rsidRPr="00A4479E">
        <w:t xml:space="preserve"> 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A62E72" w:rsidRPr="00A4479E">
        <w:t xml:space="preserve"> (</w:t>
      </w:r>
      <w:r w:rsidR="00A62E72" w:rsidRPr="00A4479E">
        <w:rPr>
          <w:lang w:val="en-US"/>
        </w:rPr>
        <w:t>creep</w:t>
      </w:r>
      <w:r w:rsidR="00A62E72" w:rsidRPr="00A4479E">
        <w:t xml:space="preserve"> </w:t>
      </w:r>
      <w:r w:rsidR="00A62E72" w:rsidRPr="00A4479E">
        <w:rPr>
          <w:lang w:val="en-US"/>
        </w:rPr>
        <w:t>and</w:t>
      </w:r>
      <w:r w:rsidR="00A62E72" w:rsidRPr="00A4479E">
        <w:t xml:space="preserve"> </w:t>
      </w:r>
      <w:r w:rsidR="00A62E72" w:rsidRPr="00A4479E">
        <w:rPr>
          <w:lang w:val="en-US"/>
        </w:rPr>
        <w:t>swelling</w:t>
      </w:r>
      <w:r w:rsidR="00A62E72" w:rsidRPr="00A4479E">
        <w:t>)</w:t>
      </w:r>
    </w:p>
    <w:p w14:paraId="4742C1E2" w14:textId="77777777" w:rsidR="00101F84" w:rsidRDefault="009C46A1" w:rsidP="0020327D">
      <w:r>
        <w:t>Было установлено что максимальна</w:t>
      </w:r>
      <w:r w:rsidR="0087352C">
        <w:t xml:space="preserve">я </w:t>
      </w:r>
      <w:r w:rsidR="00757E50">
        <w:t>ползучесть</w:t>
      </w:r>
      <w:r w:rsidR="0087352C">
        <w:t xml:space="preserve"> </w:t>
      </w:r>
      <w:r w:rsidR="0087352C" w:rsidRPr="0087352C">
        <w:t>(</w:t>
      </w:r>
      <w:r w:rsidR="0087352C" w:rsidRPr="0087352C">
        <w:rPr>
          <w:highlight w:val="yellow"/>
          <w:lang w:val="en-US"/>
        </w:rPr>
        <w:t>of</w:t>
      </w:r>
      <w:r w:rsidR="0087352C" w:rsidRPr="0087352C">
        <w:rPr>
          <w:highlight w:val="yellow"/>
        </w:rPr>
        <w:t xml:space="preserve"> </w:t>
      </w:r>
      <w:r w:rsidR="0087352C" w:rsidRPr="0087352C">
        <w:rPr>
          <w:highlight w:val="yellow"/>
          <w:lang w:val="en-US"/>
        </w:rPr>
        <w:t>radiation</w:t>
      </w:r>
      <w:r w:rsidR="0087352C" w:rsidRPr="0087352C">
        <w:rPr>
          <w:highlight w:val="yellow"/>
        </w:rPr>
        <w:t xml:space="preserve"> </w:t>
      </w:r>
      <w:r w:rsidR="0087352C" w:rsidRPr="0087352C">
        <w:rPr>
          <w:highlight w:val="yellow"/>
          <w:lang w:val="en-US"/>
        </w:rPr>
        <w:t>creep</w:t>
      </w:r>
      <w:r w:rsidR="0087352C" w:rsidRPr="0087352C">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lastRenderedPageBreak/>
        <w:drawing>
          <wp:inline distT="0" distB="0" distL="0" distR="0" wp14:anchorId="4CD71BE8" wp14:editId="0484FB1B">
            <wp:extent cx="3118232" cy="3063237"/>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692" cy="3085301"/>
                    </a:xfrm>
                    <a:prstGeom prst="rect">
                      <a:avLst/>
                    </a:prstGeom>
                    <a:noFill/>
                    <a:ln>
                      <a:noFill/>
                    </a:ln>
                  </pic:spPr>
                </pic:pic>
              </a:graphicData>
            </a:graphic>
          </wp:inline>
        </w:drawing>
      </w:r>
    </w:p>
    <w:p w14:paraId="2705DE88" w14:textId="6FCCF899"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9921AA">
        <w:t>13</w:t>
      </w:r>
      <w:r w:rsidR="00CA24D0">
        <w:fldChar w:fldCharType="end"/>
      </w:r>
      <w:r w:rsidR="00CA24D0" w:rsidRPr="00CA24D0">
        <w:t>]</w:t>
      </w:r>
      <w:r w:rsidR="0084250E" w:rsidRPr="00CA24D0">
        <w:t>.</w:t>
      </w:r>
    </w:p>
    <w:p w14:paraId="2736D99B" w14:textId="77777777"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p>
    <w:p w14:paraId="7E46CCBF" w14:textId="067B0268" w:rsidR="006B5433" w:rsidRDefault="00E664C0" w:rsidP="005C7CE7">
      <w:pPr>
        <w:pStyle w:val="afb"/>
      </w:pPr>
      <w:r>
        <w:rPr>
          <w:noProof/>
        </w:rPr>
        <w:drawing>
          <wp:inline distT="0" distB="0" distL="0" distR="0" wp14:anchorId="6396EDBF" wp14:editId="0807EEFB">
            <wp:extent cx="3248025" cy="25984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596" cy="2602877"/>
                    </a:xfrm>
                    <a:prstGeom prst="rect">
                      <a:avLst/>
                    </a:prstGeom>
                    <a:noFill/>
                    <a:ln>
                      <a:noFill/>
                    </a:ln>
                  </pic:spPr>
                </pic:pic>
              </a:graphicData>
            </a:graphic>
          </wp:inline>
        </w:drawing>
      </w:r>
    </w:p>
    <w:p w14:paraId="7D29B97D" w14:textId="704FD79F" w:rsidR="005C7CE7" w:rsidRPr="00A4479E" w:rsidRDefault="005C7CE7" w:rsidP="005C7CE7">
      <w:pPr>
        <w:pStyle w:val="afb"/>
      </w:pPr>
      <w:r w:rsidRPr="00652C42">
        <w:rPr>
          <w:highlight w:val="yellow"/>
        </w:rPr>
        <w:t>Рисунок</w:t>
      </w:r>
      <w:r>
        <w:t xml:space="preserve"> – </w:t>
      </w:r>
      <w:r w:rsidRPr="00247A96">
        <w:rPr>
          <w:highlight w:val="yellow"/>
        </w:rPr>
        <w:t>Ползучесть стал</w:t>
      </w:r>
      <w:r w:rsidR="00A4479E" w:rsidRPr="00247A96">
        <w:rPr>
          <w:highlight w:val="yellow"/>
        </w:rPr>
        <w:t>и ЭП-450 в зависимости от напряжений при температурах 390(черный квадрат), 480(белый круг), 550</w:t>
      </w:r>
      <w:r w:rsidR="00A4479E" w:rsidRPr="00247A96">
        <w:rPr>
          <w:rFonts w:cs="Times New Roman"/>
          <w:highlight w:val="yellow"/>
        </w:rPr>
        <w:t>˚</w:t>
      </w:r>
      <w:r w:rsidR="00A4479E" w:rsidRPr="00247A96">
        <w:rPr>
          <w:highlight w:val="yellow"/>
          <w:lang w:val="en-US"/>
        </w:rPr>
        <w:t>C</w:t>
      </w:r>
      <w:r w:rsidR="00A4479E" w:rsidRPr="00247A96">
        <w:rPr>
          <w:highlight w:val="yellow"/>
        </w:rPr>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9921AA">
        <w:t>13</w:t>
      </w:r>
      <w:r w:rsidR="00CA24D0">
        <w:fldChar w:fldCharType="end"/>
      </w:r>
      <w:r w:rsidR="00A4479E" w:rsidRPr="00A4479E">
        <w:t>]</w:t>
      </w:r>
      <w:r w:rsidR="00A4479E">
        <w:t>.</w:t>
      </w:r>
    </w:p>
    <w:p w14:paraId="44BDE539" w14:textId="77777777" w:rsidR="005C7CE7" w:rsidRDefault="00652C42" w:rsidP="00652C42">
      <w:r>
        <w:lastRenderedPageBreak/>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77777777" w:rsidR="00A80442" w:rsidRPr="00A80442" w:rsidRDefault="00A80442" w:rsidP="00A80442">
            <w:pPr>
              <w:ind w:firstLine="0"/>
              <w:jc w:val="right"/>
              <w:rPr>
                <w:lang w:val="en-US"/>
              </w:rPr>
            </w:pPr>
            <w:r w:rsidRPr="00D2416C">
              <w:rPr>
                <w:highlight w:val="yellow"/>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7788F479"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9921AA">
        <w:t>14</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0FA05425">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272" cy="1819275"/>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15BE145E"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9921AA">
        <w:rPr>
          <w:szCs w:val="24"/>
        </w:rPr>
        <w:t>14</w:t>
      </w:r>
      <w:r>
        <w:rPr>
          <w:szCs w:val="24"/>
        </w:rPr>
        <w:fldChar w:fldCharType="end"/>
      </w:r>
      <w:r w:rsidRPr="00D443DE">
        <w:rPr>
          <w:szCs w:val="24"/>
        </w:rPr>
        <w:t>]</w:t>
      </w:r>
      <w:r>
        <w:rPr>
          <w:szCs w:val="24"/>
        </w:rPr>
        <w:t xml:space="preserve"> </w:t>
      </w:r>
    </w:p>
    <w:p w14:paraId="2DF93E93" w14:textId="77777777"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 xml:space="preserve">При более </w:t>
      </w:r>
      <w:r w:rsidRPr="00E058FB">
        <w:rPr>
          <w:rFonts w:eastAsia="Times New Roman"/>
          <w:lang w:eastAsia="ru-RU"/>
        </w:rPr>
        <w:lastRenderedPageBreak/>
        <w:t>высоких температурах, механические свойства облученной и необлученной сталей сопоставимы</w:t>
      </w:r>
      <w:r>
        <w:rPr>
          <w:rFonts w:eastAsia="Times New Roman"/>
          <w:lang w:eastAsia="ru-RU"/>
        </w:rPr>
        <w:t>.</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77777777"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42BA0DA6"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9921AA">
        <w:t>14</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77777777"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lastRenderedPageBreak/>
        <w:drawing>
          <wp:inline distT="0" distB="0" distL="0" distR="0" wp14:anchorId="297329F5" wp14:editId="421D6F66">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135685" cy="2327547"/>
                    </a:xfrm>
                    <a:prstGeom prst="rect">
                      <a:avLst/>
                    </a:prstGeom>
                  </pic:spPr>
                </pic:pic>
              </a:graphicData>
            </a:graphic>
          </wp:inline>
        </w:drawing>
      </w:r>
    </w:p>
    <w:p w14:paraId="3D738CDA" w14:textId="02AE9406" w:rsidR="00405363" w:rsidRDefault="00405363" w:rsidP="00405363">
      <w:pPr>
        <w:pStyle w:val="afb"/>
        <w:rPr>
          <w:highlight w:val="yellow"/>
        </w:rPr>
      </w:pPr>
      <w:r w:rsidRPr="00405363">
        <w:rPr>
          <w:highlight w:val="yellow"/>
        </w:rPr>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9921AA">
        <w:t>14</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3F2AFF47" w14:textId="77777777"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6F90189D" w14:textId="77777777" w:rsidR="00405363" w:rsidRDefault="00405363" w:rsidP="001465B5">
      <w:pPr>
        <w:rPr>
          <w:rFonts w:eastAsia="Times New Roman"/>
          <w:lang w:eastAsia="ru-RU"/>
        </w:rPr>
      </w:pPr>
    </w:p>
    <w:p w14:paraId="060D265D" w14:textId="5F4DBA41"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9921AA">
        <w:t>15</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14:paraId="418583D8" w14:textId="4B7D3D23"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9921AA">
        <w:t>15</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lastRenderedPageBreak/>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14:paraId="0AFF0838" w14:textId="5EA2B642" w:rsidR="00605055" w:rsidRPr="00D443DE" w:rsidRDefault="00605055" w:rsidP="00605055">
      <w:pPr>
        <w:pStyle w:val="afb"/>
        <w:rPr>
          <w:sz w:val="24"/>
        </w:rPr>
      </w:pPr>
      <w:r w:rsidRPr="00E829ED">
        <w:rPr>
          <w:highlight w:val="yellow"/>
        </w:rPr>
        <w:t>Рисунок</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9921AA">
        <w:rPr>
          <w:sz w:val="24"/>
          <w:szCs w:val="24"/>
        </w:rPr>
        <w:t>15</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018706B1"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E829ED">
        <w:rPr>
          <w:highlight w:val="yellow"/>
        </w:rPr>
        <w:t>рисунок</w:t>
      </w:r>
      <w:r w:rsidRPr="00E058FB">
        <w:t>)</w:t>
      </w:r>
      <w:r>
        <w:t>;</w:t>
      </w:r>
    </w:p>
    <w:p w14:paraId="6E143B1B" w14:textId="77777777" w:rsidR="00605055" w:rsidRDefault="00605055" w:rsidP="00605055">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192C6AC1" w14:textId="77777777" w:rsidR="00605055" w:rsidRPr="00655317" w:rsidRDefault="00605055" w:rsidP="001465B5"/>
    <w:p w14:paraId="58082FF9" w14:textId="77777777" w:rsidR="0033391D" w:rsidRDefault="0033391D" w:rsidP="0080383C">
      <w:pPr>
        <w:pStyle w:val="3"/>
        <w:rPr>
          <w:rStyle w:val="20"/>
          <w:b/>
          <w:bCs/>
        </w:rPr>
      </w:pPr>
      <w:bookmarkStart w:id="23" w:name="_Toc514780521"/>
      <w:bookmarkStart w:id="24" w:name="_Toc515024063"/>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5024064"/>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77777777" w:rsidR="00100C34" w:rsidRDefault="00100C34" w:rsidP="00100C34">
      <w:r w:rsidRPr="007B3B1B">
        <w:lastRenderedPageBreak/>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7B3B1B">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77777777"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19590B3"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w:t>
      </w:r>
    </w:p>
    <w:p w14:paraId="05A9B7C6" w14:textId="45CE0162" w:rsidR="00E829ED" w:rsidRDefault="00097CE1" w:rsidP="00E829ED">
      <w:pPr>
        <w:pStyle w:val="afb"/>
      </w:pPr>
      <w:r>
        <w:rPr>
          <w:noProof/>
        </w:rPr>
        <w:drawing>
          <wp:inline distT="0" distB="0" distL="0" distR="0" wp14:anchorId="0B17EEFC" wp14:editId="5ECED02A">
            <wp:extent cx="5940425" cy="157416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574165"/>
                    </a:xfrm>
                    <a:prstGeom prst="rect">
                      <a:avLst/>
                    </a:prstGeom>
                  </pic:spPr>
                </pic:pic>
              </a:graphicData>
            </a:graphic>
          </wp:inline>
        </w:drawing>
      </w:r>
    </w:p>
    <w:p w14:paraId="5AFBEC89" w14:textId="0A8A7361" w:rsidR="00E829ED" w:rsidRDefault="00E829ED" w:rsidP="00E829ED">
      <w:pPr>
        <w:pStyle w:val="afb"/>
      </w:pPr>
      <w:r w:rsidRPr="008E3548">
        <w:rPr>
          <w:highlight w:val="yellow"/>
        </w:rPr>
        <w:lastRenderedPageBreak/>
        <w:t>Рисунок</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9921AA">
        <w:t>16</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77777777"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14:paraId="44162BC1" w14:textId="5BEA09E6" w:rsidR="00C037EA" w:rsidRDefault="00E664C0" w:rsidP="00C037EA">
      <w:pPr>
        <w:pStyle w:val="afb"/>
      </w:pPr>
      <w:r>
        <w:rPr>
          <w:noProof/>
        </w:rPr>
        <w:drawing>
          <wp:inline distT="0" distB="0" distL="0" distR="0" wp14:anchorId="6D7D678F" wp14:editId="5039CE50">
            <wp:extent cx="2342855" cy="134112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3942" cy="1353191"/>
                    </a:xfrm>
                    <a:prstGeom prst="rect">
                      <a:avLst/>
                    </a:prstGeom>
                    <a:noFill/>
                    <a:ln>
                      <a:noFill/>
                    </a:ln>
                  </pic:spPr>
                </pic:pic>
              </a:graphicData>
            </a:graphic>
          </wp:inline>
        </w:drawing>
      </w:r>
    </w:p>
    <w:p w14:paraId="21996F25" w14:textId="77777777"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77777777" w:rsidR="003D1ABB" w:rsidRPr="00E664C0" w:rsidRDefault="003D1ABB" w:rsidP="008E3548">
            <w:pPr>
              <w:ind w:firstLine="0"/>
              <w:jc w:val="right"/>
            </w:pPr>
            <w:r w:rsidRPr="00E664C0">
              <w:t>()</w:t>
            </w:r>
          </w:p>
        </w:tc>
      </w:tr>
    </w:tbl>
    <w:p w14:paraId="5B9E3914" w14:textId="77777777" w:rsidR="003D1ABB" w:rsidRPr="00E058FB" w:rsidRDefault="003D1ABB" w:rsidP="003D1ABB">
      <w:pPr>
        <w:ind w:firstLine="0"/>
      </w:pPr>
      <w:r w:rsidRPr="00E664C0">
        <w:lastRenderedPageBreak/>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Pr="00E664C0">
        <w:t xml:space="preserve"> – 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5024065"/>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4773ED77"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58443C" w:rsidRPr="00AA2783">
        <w:rPr>
          <w:rFonts w:cs="Times New Roman"/>
          <w:szCs w:val="26"/>
        </w:rPr>
      </w:r>
      <w:r w:rsidR="00AA2783" w:rsidRPr="00AA2783">
        <w:rPr>
          <w:rFonts w:cs="Times New Roman"/>
          <w:szCs w:val="26"/>
        </w:rPr>
        <w:fldChar w:fldCharType="separate"/>
      </w:r>
      <w:r w:rsidR="009921AA">
        <w:rPr>
          <w:rFonts w:cs="Times New Roman"/>
          <w:szCs w:val="26"/>
        </w:rPr>
        <w:t>17</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w:t>
      </w:r>
      <w:r w:rsidRPr="00F06F7D">
        <w:rPr>
          <w:rFonts w:cs="Times New Roman"/>
          <w:szCs w:val="26"/>
        </w:rPr>
        <w:lastRenderedPageBreak/>
        <w:t xml:space="preserve">поверхности, что помогает </w:t>
      </w:r>
      <w:proofErr w:type="gramStart"/>
      <w:r w:rsidRPr="00F06F7D">
        <w:rPr>
          <w:rFonts w:cs="Times New Roman"/>
          <w:szCs w:val="26"/>
        </w:rPr>
        <w:t>ограничить</w:t>
      </w:r>
      <w:proofErr w:type="gramEnd"/>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drawing>
          <wp:inline distT="0" distB="0" distL="0" distR="0" wp14:anchorId="2F05CB36" wp14:editId="4783074C">
            <wp:extent cx="4244340" cy="2827744"/>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0117" cy="2851580"/>
                    </a:xfrm>
                    <a:prstGeom prst="rect">
                      <a:avLst/>
                    </a:prstGeom>
                    <a:noFill/>
                    <a:ln>
                      <a:noFill/>
                    </a:ln>
                  </pic:spPr>
                </pic:pic>
              </a:graphicData>
            </a:graphic>
          </wp:inline>
        </w:drawing>
      </w:r>
    </w:p>
    <w:p w14:paraId="3F1D2652" w14:textId="07411FCD"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sidR="0058443C">
        <w:rPr>
          <w:rFonts w:cs="Times New Roman"/>
        </w:rPr>
      </w:r>
      <w:r>
        <w:rPr>
          <w:rFonts w:cs="Times New Roman"/>
        </w:rPr>
        <w:fldChar w:fldCharType="separate"/>
      </w:r>
      <w:r w:rsidR="009921AA">
        <w:rPr>
          <w:rFonts w:cs="Times New Roman"/>
        </w:rPr>
        <w:t>17</w:t>
      </w:r>
      <w:r>
        <w:rPr>
          <w:rFonts w:cs="Times New Roman"/>
        </w:rPr>
        <w:fldChar w:fldCharType="end"/>
      </w:r>
      <w:r w:rsidRPr="00B1031E">
        <w:rPr>
          <w:rFonts w:cs="Times New Roman"/>
        </w:rPr>
        <w:t>].</w:t>
      </w:r>
    </w:p>
    <w:p w14:paraId="5C53E3EA" w14:textId="5100476B"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58443C">
        <w:rPr>
          <w:rFonts w:cs="Times New Roman"/>
          <w:szCs w:val="26"/>
          <w:lang w:val="x-none"/>
        </w:rPr>
      </w:r>
      <w:r w:rsidR="00101792">
        <w:rPr>
          <w:rFonts w:cs="Times New Roman"/>
          <w:szCs w:val="26"/>
          <w:lang w:val="x-none"/>
        </w:rPr>
        <w:fldChar w:fldCharType="separate"/>
      </w:r>
      <w:r w:rsidR="009921AA">
        <w:rPr>
          <w:rFonts w:cs="Times New Roman"/>
          <w:szCs w:val="26"/>
          <w:lang w:val="x-none"/>
        </w:rPr>
        <w:t>4</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413BFD80"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9921AA">
        <w:t>4</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60B7727C"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9921AA">
        <w:t>18</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9921AA">
        <w:t>19</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0DF224B3"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9921AA">
        <w:t>18</w:t>
      </w:r>
      <w:r w:rsidR="005E2DEF">
        <w:fldChar w:fldCharType="end"/>
      </w:r>
      <w:r w:rsidRPr="00C00FD7">
        <w:t>].</w:t>
      </w:r>
    </w:p>
    <w:p w14:paraId="013CF88E" w14:textId="77777777"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proofErr w:type="gramStart"/>
      <w:r w:rsidRPr="00600FA2">
        <w:rPr>
          <w:highlight w:val="yellow"/>
        </w:rPr>
        <w:t>рисунок</w:t>
      </w:r>
      <w:proofErr w:type="gramEnd"/>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7777777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5024066"/>
      <w:r>
        <w:lastRenderedPageBreak/>
        <w:t>Взаимодействие стали ЭП-823 со свинцом.</w:t>
      </w:r>
      <w:bookmarkEnd w:id="32"/>
      <w:bookmarkEnd w:id="33"/>
      <w:bookmarkEnd w:id="34"/>
    </w:p>
    <w:p w14:paraId="7993446C" w14:textId="6AEC8EB4"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9921AA" w:rsidRPr="00D71684">
        <w:t>20</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14:paraId="21B4DD38" w14:textId="77777777" w:rsidR="000E3637" w:rsidRDefault="000E3637" w:rsidP="003A66EB">
      <w:pPr>
        <w:pStyle w:val="afb"/>
      </w:pPr>
      <w:r w:rsidRPr="000E3637">
        <w:rPr>
          <w:noProof/>
        </w:rPr>
        <w:drawing>
          <wp:inline distT="0" distB="0" distL="0" distR="0" wp14:anchorId="029724B7" wp14:editId="7B683AD9">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29"/>
                    <a:stretch>
                      <a:fillRect/>
                    </a:stretch>
                  </pic:blipFill>
                  <pic:spPr>
                    <a:xfrm>
                      <a:off x="0" y="0"/>
                      <a:ext cx="5475561" cy="2079601"/>
                    </a:xfrm>
                    <a:prstGeom prst="rect">
                      <a:avLst/>
                    </a:prstGeom>
                  </pic:spPr>
                </pic:pic>
              </a:graphicData>
            </a:graphic>
          </wp:inline>
        </w:drawing>
      </w:r>
    </w:p>
    <w:p w14:paraId="32977C18" w14:textId="712DD79A"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w:rPr>
                <w:rFonts w:ascii="Cambria Math" w:hAnsi="Cambria Math"/>
                <w:vertAlign w:val="subscript"/>
                <w:lang w:val="en-US"/>
              </w:rPr>
              <m:t>O</m:t>
            </m:r>
            <m:r>
              <w:rPr>
                <w:rFonts w:ascii="Cambria Math" w:hAnsi="Cambria Math"/>
                <w:vertAlign w:val="subscript"/>
              </w:rPr>
              <m:t>]</m:t>
            </m:r>
          </m:sub>
        </m:sSub>
        <m:r>
          <w:rPr>
            <w:rFonts w:ascii="Cambria Math" w:hAnsi="Cambria Math"/>
          </w:rPr>
          <m:t>=1,3×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9921AA">
        <w:t>20</w:t>
      </w:r>
      <w:r w:rsidR="003A66EB">
        <w:fldChar w:fldCharType="end"/>
      </w:r>
      <w:r w:rsidR="003A66EB" w:rsidRPr="003A66EB">
        <w:t>].</w:t>
      </w:r>
    </w:p>
    <w:p w14:paraId="78807AE2" w14:textId="77777777"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6EF00135"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9921AA">
        <w:rPr>
          <w:rFonts w:ascii="Cambria Math" w:hAnsi="Cambria Math" w:cs="Cambria Math"/>
        </w:rPr>
        <w:t>20</w:t>
      </w:r>
      <w:r>
        <w:rPr>
          <w:rFonts w:ascii="Cambria Math" w:hAnsi="Cambria Math" w:cs="Cambria Math"/>
        </w:rPr>
        <w:fldChar w:fldCharType="end"/>
      </w:r>
      <w:r w:rsidRPr="003A66EB">
        <w:rPr>
          <w:rFonts w:ascii="Cambria Math" w:hAnsi="Cambria Math" w:cs="Cambria Math"/>
        </w:rPr>
        <w:t>].</w:t>
      </w:r>
    </w:p>
    <w:p w14:paraId="75D3F266" w14:textId="77777777"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14:paraId="5F073B33" w14:textId="77777777"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14:paraId="3376EF04" w14:textId="77777777" w:rsidR="00B475A2" w:rsidRDefault="00B475A2" w:rsidP="00B475A2">
      <w:pPr>
        <w:pStyle w:val="afb"/>
      </w:pPr>
      <w:r w:rsidRPr="00B475A2">
        <w:rPr>
          <w:noProof/>
        </w:rPr>
        <w:drawing>
          <wp:inline distT="0" distB="0" distL="0" distR="0" wp14:anchorId="299ED236" wp14:editId="4CF318FD">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1"/>
                    <a:stretch>
                      <a:fillRect/>
                    </a:stretch>
                  </pic:blipFill>
                  <pic:spPr>
                    <a:xfrm>
                      <a:off x="0" y="0"/>
                      <a:ext cx="5412510" cy="3095342"/>
                    </a:xfrm>
                    <a:prstGeom prst="rect">
                      <a:avLst/>
                    </a:prstGeom>
                  </pic:spPr>
                </pic:pic>
              </a:graphicData>
            </a:graphic>
          </wp:inline>
        </w:drawing>
      </w:r>
    </w:p>
    <w:p w14:paraId="74BC3DF9" w14:textId="1720D6AA"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9921AA">
        <w:t>20</w:t>
      </w:r>
      <w:r>
        <w:fldChar w:fldCharType="end"/>
      </w:r>
      <w:r w:rsidRPr="00B475A2">
        <w:t>].</w:t>
      </w:r>
    </w:p>
    <w:p w14:paraId="74A26B45" w14:textId="77777777" w:rsidR="003A66EB" w:rsidRDefault="003A66EB" w:rsidP="003A66EB">
      <w:r w:rsidRPr="003A66EB">
        <w:t>Хром и кремний обогащают внутреннюю часть окалины, образованной на поверхности образцов 20Х13 (</w:t>
      </w:r>
      <w:proofErr w:type="gramStart"/>
      <w:r w:rsidRPr="003A66EB">
        <w:rPr>
          <w:highlight w:val="yellow"/>
        </w:rPr>
        <w:t>рисунок</w:t>
      </w:r>
      <w:proofErr w:type="gramEnd"/>
      <w:r w:rsidRPr="003A66EB">
        <w:rPr>
          <w:highlight w:val="yellow"/>
        </w:rPr>
        <w:t xml:space="preserve">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proofErr w:type="gramStart"/>
      <w:r w:rsidRPr="003A66EB">
        <w:rPr>
          <w:highlight w:val="yellow"/>
        </w:rPr>
        <w:t>рисунок</w:t>
      </w:r>
      <w:proofErr w:type="gramEnd"/>
      <w:r w:rsidRPr="003A66EB">
        <w:rPr>
          <w:highlight w:val="yellow"/>
        </w:rPr>
        <w:t xml:space="preserve"> а</w:t>
      </w:r>
      <w:r w:rsidRPr="003A66EB">
        <w:t>).</w:t>
      </w:r>
    </w:p>
    <w:p w14:paraId="15FA32FA" w14:textId="77777777"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14:paraId="33BDC6BB" w14:textId="36F1A5BB"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9921AA" w:rsidRPr="00D71684">
        <w:t>20</w:t>
      </w:r>
      <w:r>
        <w:rPr>
          <w:lang w:val="en-US"/>
        </w:rPr>
        <w:fldChar w:fldCharType="end"/>
      </w:r>
      <w:r w:rsidRPr="00B475A2">
        <w:t>].</w:t>
      </w:r>
    </w:p>
    <w:p w14:paraId="127DD3EB" w14:textId="77777777"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14:paraId="72CE365E" w14:textId="308663A5"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9921AA" w:rsidRPr="00D71684">
        <w:t>20</w:t>
      </w:r>
      <w:r>
        <w:rPr>
          <w:lang w:val="en-US"/>
        </w:rPr>
        <w:fldChar w:fldCharType="end"/>
      </w:r>
      <w:r w:rsidRPr="00B475A2">
        <w:t>].</w:t>
      </w:r>
    </w:p>
    <w:p w14:paraId="6C08A118" w14:textId="77777777"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5024067"/>
      <w:r>
        <w:t>Влияние потоков высокоэнергетических частиц на оксидную пленку</w:t>
      </w:r>
      <w:r w:rsidR="005374CB">
        <w:t>.</w:t>
      </w:r>
      <w:bookmarkEnd w:id="35"/>
      <w:bookmarkEnd w:id="36"/>
    </w:p>
    <w:p w14:paraId="4C63D0D3" w14:textId="379FFEF4"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9921AA">
        <w:t>21</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1BD41450"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9921AA">
        <w:t>22</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w:t>
      </w:r>
      <w:r w:rsidRPr="00C06E33">
        <w:lastRenderedPageBreak/>
        <w:t xml:space="preserve">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A14F4E">
        <w:rPr>
          <w:highlight w:val="yellow"/>
        </w:rPr>
        <w:t>считаю нужным</w:t>
      </w:r>
      <w:r w:rsidR="00A14F4E">
        <w:t xml:space="preserve"> показать схему установки (</w:t>
      </w:r>
      <w:r w:rsidR="00A14F4E" w:rsidRPr="00A14F4E">
        <w:rPr>
          <w:highlight w:val="yellow"/>
        </w:rPr>
        <w:t>рисунок</w:t>
      </w:r>
      <w:r w:rsidR="00A14F4E">
        <w:t>).</w:t>
      </w:r>
    </w:p>
    <w:p w14:paraId="50AD005E" w14:textId="056A1A70" w:rsidR="00A14F4E" w:rsidRDefault="00A333C2" w:rsidP="00A14F4E">
      <w:pPr>
        <w:pStyle w:val="afb"/>
      </w:pPr>
      <w:r>
        <w:rPr>
          <w:noProof/>
        </w:rPr>
        <w:drawing>
          <wp:inline distT="0" distB="0" distL="0" distR="0" wp14:anchorId="64D2AF43" wp14:editId="73D8270B">
            <wp:extent cx="4038600" cy="2778806"/>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0703" cy="2794014"/>
                    </a:xfrm>
                    <a:prstGeom prst="rect">
                      <a:avLst/>
                    </a:prstGeom>
                    <a:noFill/>
                    <a:ln>
                      <a:noFill/>
                    </a:ln>
                  </pic:spPr>
                </pic:pic>
              </a:graphicData>
            </a:graphic>
          </wp:inline>
        </w:drawing>
      </w:r>
    </w:p>
    <w:p w14:paraId="6FA3A58D" w14:textId="74A6ADA1" w:rsidR="002804FE" w:rsidRPr="002804FE" w:rsidRDefault="00A14F4E" w:rsidP="002804FE">
      <w:pPr>
        <w:pStyle w:val="afb"/>
      </w:pPr>
      <w:r>
        <w:t>Рисунок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9921AA">
        <w:t>22</w:t>
      </w:r>
      <w:r w:rsidR="000E3D0B">
        <w:fldChar w:fldCharType="end"/>
      </w:r>
      <w:r w:rsidR="002804FE" w:rsidRPr="002804FE">
        <w:t>].</w:t>
      </w:r>
    </w:p>
    <w:p w14:paraId="3A71A707" w14:textId="32DB02F6"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9921AA">
        <w:t>23</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xml:space="preserve">, что в некоторых материалах может привести к образованию новых фаз. Повышенная </w:t>
      </w:r>
      <w:proofErr w:type="spellStart"/>
      <w:r w:rsidR="00F23177">
        <w:t>ваканси</w:t>
      </w:r>
      <w:r w:rsidR="00CB693A">
        <w:t>онная</w:t>
      </w:r>
      <w:proofErr w:type="spellEnd"/>
      <w:r w:rsidR="00CB693A">
        <w:t xml:space="preserve">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lastRenderedPageBreak/>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78893DC3"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9921AA">
        <w:t>23</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07C24556" w:rsidR="009660BF" w:rsidRDefault="009660BF" w:rsidP="00F23177">
      <w:r>
        <w:t xml:space="preserve">На </w:t>
      </w:r>
      <w:r w:rsidRPr="009660BF">
        <w:rPr>
          <w:highlight w:val="yellow"/>
        </w:rPr>
        <w:t>рисунке</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0CE62195">
            <wp:extent cx="4579620" cy="151674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7203" cy="1525877"/>
                    </a:xfrm>
                    <a:prstGeom prst="rect">
                      <a:avLst/>
                    </a:prstGeom>
                    <a:noFill/>
                    <a:ln>
                      <a:noFill/>
                    </a:ln>
                  </pic:spPr>
                </pic:pic>
              </a:graphicData>
            </a:graphic>
          </wp:inline>
        </w:drawing>
      </w:r>
    </w:p>
    <w:p w14:paraId="1A785847" w14:textId="33AB5417" w:rsidR="009660BF" w:rsidRDefault="009660BF" w:rsidP="009660BF">
      <w:pPr>
        <w:pStyle w:val="afb"/>
      </w:pPr>
      <w:r w:rsidRPr="009660BF">
        <w:rPr>
          <w:highlight w:val="yellow"/>
        </w:rPr>
        <w:t>Рисунок</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9921AA">
        <w:t>23</w:t>
      </w:r>
      <w:r>
        <w:fldChar w:fldCharType="end"/>
      </w:r>
      <w:r w:rsidRPr="009660BF">
        <w:t>].</w:t>
      </w:r>
    </w:p>
    <w:p w14:paraId="06F8BC14" w14:textId="5FE0EE93" w:rsidR="009660BF" w:rsidRDefault="009660BF" w:rsidP="009660BF">
      <w:r>
        <w:t xml:space="preserve">На </w:t>
      </w:r>
      <w:r w:rsidRPr="006B7BF7">
        <w:rPr>
          <w:highlight w:val="yellow"/>
        </w:rPr>
        <w:t>рисунке</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6B7BF7">
        <w:tc>
          <w:tcPr>
            <w:tcW w:w="4672" w:type="dxa"/>
          </w:tcPr>
          <w:p w14:paraId="54770305" w14:textId="6F3B1C50" w:rsidR="009660BF" w:rsidRDefault="009660BF" w:rsidP="009660BF">
            <w:pPr>
              <w:ind w:firstLine="0"/>
            </w:pPr>
            <w:r>
              <w:rPr>
                <w:noProof/>
              </w:rPr>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000" cy="2670715"/>
                          </a:xfrm>
                          <a:prstGeom prst="rect">
                            <a:avLst/>
                          </a:prstGeom>
                        </pic:spPr>
                      </pic:pic>
                    </a:graphicData>
                  </a:graphic>
                </wp:inline>
              </w:drawing>
            </w:r>
          </w:p>
        </w:tc>
        <w:tc>
          <w:tcPr>
            <w:tcW w:w="4673" w:type="dxa"/>
          </w:tcPr>
          <w:p w14:paraId="74BBC1E3" w14:textId="71330CEA"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8000" cy="2648387"/>
                          </a:xfrm>
                          <a:prstGeom prst="rect">
                            <a:avLst/>
                          </a:prstGeom>
                        </pic:spPr>
                      </pic:pic>
                    </a:graphicData>
                  </a:graphic>
                </wp:inline>
              </w:drawing>
            </w:r>
          </w:p>
        </w:tc>
      </w:tr>
      <w:tr w:rsidR="009660BF" w14:paraId="0F249EBA" w14:textId="77777777" w:rsidTr="006B7BF7">
        <w:tc>
          <w:tcPr>
            <w:tcW w:w="4672" w:type="dxa"/>
          </w:tcPr>
          <w:p w14:paraId="37396BA2" w14:textId="21C48302" w:rsidR="009660BF" w:rsidRDefault="006B7BF7" w:rsidP="006B7BF7">
            <w:pPr>
              <w:ind w:firstLine="0"/>
              <w:jc w:val="center"/>
            </w:pPr>
            <w:r>
              <w:t>а – сторона пучка</w:t>
            </w:r>
          </w:p>
        </w:tc>
        <w:tc>
          <w:tcPr>
            <w:tcW w:w="4673" w:type="dxa"/>
          </w:tcPr>
          <w:p w14:paraId="30E2FD85" w14:textId="542E9D78" w:rsidR="009660BF" w:rsidRDefault="006B7BF7" w:rsidP="006B7BF7">
            <w:pPr>
              <w:ind w:firstLine="0"/>
              <w:jc w:val="center"/>
            </w:pPr>
            <w:r>
              <w:t>б – сторона теплоносителя</w:t>
            </w:r>
          </w:p>
        </w:tc>
      </w:tr>
    </w:tbl>
    <w:p w14:paraId="532D54D8" w14:textId="14C58BDE" w:rsidR="009660BF" w:rsidRDefault="006B7BF7" w:rsidP="006B7BF7">
      <w:pPr>
        <w:pStyle w:val="afb"/>
      </w:pPr>
      <w:r w:rsidRPr="006B7BF7">
        <w:rPr>
          <w:highlight w:val="yellow"/>
        </w:rPr>
        <w:lastRenderedPageBreak/>
        <w:t>Рисунок</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9921AA">
        <w:t>23</w:t>
      </w:r>
      <w:r>
        <w:fldChar w:fldCharType="end"/>
      </w:r>
      <w:r w:rsidRPr="006B7BF7">
        <w:t>].</w:t>
      </w:r>
    </w:p>
    <w:p w14:paraId="48B11B58" w14:textId="292E39B9"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9921AA">
        <w:t>24</w:t>
      </w:r>
      <w:r>
        <w:fldChar w:fldCharType="end"/>
      </w:r>
      <w:r w:rsidRPr="007C6636">
        <w:t xml:space="preserve">]. На </w:t>
      </w:r>
      <w:r w:rsidRPr="007C6636">
        <w:rPr>
          <w:highlight w:val="yellow"/>
        </w:rPr>
        <w:t>рисунке</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drawing>
          <wp:inline distT="0" distB="0" distL="0" distR="0" wp14:anchorId="4CA7B26A" wp14:editId="322644DE">
            <wp:extent cx="4451985" cy="2720340"/>
            <wp:effectExtent l="0" t="0" r="571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696" cy="2726274"/>
                    </a:xfrm>
                    <a:prstGeom prst="rect">
                      <a:avLst/>
                    </a:prstGeom>
                    <a:noFill/>
                    <a:ln>
                      <a:noFill/>
                    </a:ln>
                  </pic:spPr>
                </pic:pic>
              </a:graphicData>
            </a:graphic>
          </wp:inline>
        </w:drawing>
      </w:r>
    </w:p>
    <w:p w14:paraId="4E01597A" w14:textId="763AFCDD" w:rsidR="00532CAE" w:rsidRPr="00532CAE" w:rsidRDefault="00532CAE" w:rsidP="00532CAE">
      <w:pPr>
        <w:pStyle w:val="afb"/>
      </w:pPr>
      <w:r w:rsidRPr="00532CAE">
        <w:rPr>
          <w:highlight w:val="yellow"/>
        </w:rPr>
        <w:t>Рисунок</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9921AA">
        <w:t>24</w:t>
      </w:r>
      <w:r>
        <w:fldChar w:fldCharType="end"/>
      </w:r>
      <w:r w:rsidRPr="00532CAE">
        <w:t>].</w:t>
      </w:r>
    </w:p>
    <w:p w14:paraId="7BF0D393" w14:textId="64C1F3E3"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xml:space="preserve">, создаваемого ионным пучком. </w:t>
      </w:r>
      <w:r w:rsidR="007C6636" w:rsidRPr="00294FCF">
        <w:rPr>
          <w:highlight w:val="yellow"/>
        </w:rPr>
        <w:t>Это также было проверено с помощью гамма-спектра</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294FCF">
        <w:rPr>
          <w:highlight w:val="yellow"/>
        </w:rPr>
        <w:t>рисунке</w:t>
      </w:r>
      <w:r w:rsidR="00294FCF">
        <w:t>.</w:t>
      </w:r>
    </w:p>
    <w:p w14:paraId="7FB6399B" w14:textId="08E2024A" w:rsidR="00F63FFB" w:rsidRDefault="00F63FFB" w:rsidP="00F63FFB">
      <w:pPr>
        <w:pStyle w:val="afb"/>
      </w:pPr>
      <w:r>
        <w:rPr>
          <w:noProof/>
        </w:rPr>
        <w:lastRenderedPageBreak/>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3171825"/>
                    </a:xfrm>
                    <a:prstGeom prst="rect">
                      <a:avLst/>
                    </a:prstGeom>
                  </pic:spPr>
                </pic:pic>
              </a:graphicData>
            </a:graphic>
          </wp:inline>
        </w:drawing>
      </w:r>
    </w:p>
    <w:p w14:paraId="705CB409" w14:textId="3509EDAE" w:rsidR="00F63FFB" w:rsidRPr="00F63FFB" w:rsidRDefault="00F63FFB" w:rsidP="00F63FFB">
      <w:pPr>
        <w:pStyle w:val="afb"/>
      </w:pPr>
      <w:r w:rsidRPr="00F63FFB">
        <w:rPr>
          <w:highlight w:val="yellow"/>
        </w:rPr>
        <w:t>Рисунок</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9921AA">
        <w:t>24</w:t>
      </w:r>
      <w:r>
        <w:fldChar w:fldCharType="end"/>
      </w:r>
      <w:r w:rsidRPr="00F63FFB">
        <w:t>].</w:t>
      </w:r>
    </w:p>
    <w:p w14:paraId="3340207F" w14:textId="7E2CA4F5"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F63FFB">
        <w:rPr>
          <w:highlight w:val="yellow"/>
        </w:rPr>
        <w:t>адгезивный</w:t>
      </w:r>
      <w:r w:rsidRPr="00294FCF">
        <w:t xml:space="preserve"> оксидный слой на </w:t>
      </w:r>
      <w:r w:rsidR="00F63FFB">
        <w:t>образце</w:t>
      </w:r>
      <w:r w:rsidRPr="00294FCF">
        <w:t xml:space="preserve">. </w:t>
      </w:r>
      <w:r w:rsidRPr="00A920F6">
        <w:rPr>
          <w:highlight w:val="yellow"/>
        </w:rPr>
        <w:t>Изображен</w:t>
      </w:r>
      <w:r w:rsidR="00A920F6" w:rsidRPr="00A920F6">
        <w:rPr>
          <w:highlight w:val="yellow"/>
        </w:rPr>
        <w:t>ие</w:t>
      </w:r>
      <w:r w:rsidRPr="00A920F6">
        <w:rPr>
          <w:highlight w:val="yellow"/>
        </w:rPr>
        <w:t xml:space="preserve"> был</w:t>
      </w:r>
      <w:r w:rsidR="00A920F6" w:rsidRPr="00A920F6">
        <w:rPr>
          <w:highlight w:val="yellow"/>
        </w:rPr>
        <w:t>о</w:t>
      </w:r>
      <w:r w:rsidRPr="00A920F6">
        <w:rPr>
          <w:highlight w:val="yellow"/>
        </w:rPr>
        <w:t xml:space="preserve"> сделан</w:t>
      </w:r>
      <w:r w:rsidR="00A920F6" w:rsidRPr="00A920F6">
        <w:rPr>
          <w:highlight w:val="yellow"/>
        </w:rPr>
        <w:t>о</w:t>
      </w:r>
      <w:r w:rsidRPr="00A920F6">
        <w:rPr>
          <w:highlight w:val="yellow"/>
        </w:rPr>
        <w:t xml:space="preserve"> в област</w:t>
      </w:r>
      <w:r w:rsidR="00A920F6" w:rsidRPr="00A920F6">
        <w:rPr>
          <w:highlight w:val="yellow"/>
        </w:rPr>
        <w:t>и</w:t>
      </w:r>
      <w:r w:rsidRPr="00A920F6">
        <w:rPr>
          <w:highlight w:val="yellow"/>
        </w:rPr>
        <w:t>, не охваченн</w:t>
      </w:r>
      <w:r w:rsidR="00A920F6" w:rsidRPr="00A920F6">
        <w:rPr>
          <w:highlight w:val="yellow"/>
        </w:rPr>
        <w:t>ой</w:t>
      </w:r>
      <w:r w:rsidRPr="00A920F6">
        <w:rPr>
          <w:highlight w:val="yellow"/>
        </w:rPr>
        <w:t xml:space="preserve"> </w:t>
      </w:r>
      <w:r w:rsidR="00F63FFB" w:rsidRPr="00A920F6">
        <w:rPr>
          <w:highlight w:val="yellow"/>
        </w:rPr>
        <w:t>жидким металлом</w:t>
      </w:r>
      <w:r w:rsidRPr="00A920F6">
        <w:rPr>
          <w:highlight w:val="yellow"/>
        </w:rPr>
        <w:t xml:space="preserve"> после того, как образец был удален из экспериментальной установки.</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08BAE771" w:rsidR="00A920F6" w:rsidRDefault="00A920F6" w:rsidP="006B7BF7">
      <w:r>
        <w:t>Также была выявлена слоистая структура сформировавшегося оксида в обеих регионах: облученном и не облученном (</w:t>
      </w:r>
      <w:r w:rsidRPr="00A920F6">
        <w:rPr>
          <w:highlight w:val="yellow"/>
        </w:rPr>
        <w:t>рисунок</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05A558D1">
                  <wp:extent cx="2703911" cy="25984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5803" cy="2619458"/>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29C6C54F">
                  <wp:extent cx="2705846" cy="26060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980" cy="2617727"/>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lastRenderedPageBreak/>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0864B215" w:rsidR="00A920F6" w:rsidRDefault="00A920F6" w:rsidP="00A920F6">
      <w:pPr>
        <w:pStyle w:val="afb"/>
      </w:pPr>
      <w:r w:rsidRPr="00A920F6">
        <w:rPr>
          <w:highlight w:val="yellow"/>
        </w:rPr>
        <w:t>Рисунок</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9921AA">
        <w:t>24</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174C9BE1"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2313BA">
        <w:rPr>
          <w:highlight w:val="yellow"/>
        </w:rPr>
        <w:t>рисунке</w:t>
      </w:r>
      <w:r w:rsidR="002313BA">
        <w:t>.</w:t>
      </w:r>
    </w:p>
    <w:p w14:paraId="7104CC1F" w14:textId="3B07DD92" w:rsidR="002313BA" w:rsidRDefault="00137009" w:rsidP="002313BA">
      <w:pPr>
        <w:pStyle w:val="afb"/>
      </w:pPr>
      <w:r>
        <w:rPr>
          <w:noProof/>
        </w:rPr>
        <w:drawing>
          <wp:inline distT="0" distB="0" distL="0" distR="0" wp14:anchorId="0BEFBC9F" wp14:editId="42734D91">
            <wp:extent cx="3215979" cy="32385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719" cy="3261400"/>
                    </a:xfrm>
                    <a:prstGeom prst="rect">
                      <a:avLst/>
                    </a:prstGeom>
                    <a:noFill/>
                    <a:ln>
                      <a:noFill/>
                    </a:ln>
                  </pic:spPr>
                </pic:pic>
              </a:graphicData>
            </a:graphic>
          </wp:inline>
        </w:drawing>
      </w:r>
    </w:p>
    <w:p w14:paraId="2CB43C0B" w14:textId="0845C02E" w:rsidR="002313BA" w:rsidRPr="002313BA" w:rsidRDefault="002313BA" w:rsidP="002313BA">
      <w:pPr>
        <w:pStyle w:val="afb"/>
      </w:pPr>
      <w:r>
        <w:t xml:space="preserve">Рисунок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9921AA">
        <w:t>24</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5024068"/>
      <w:r>
        <w:lastRenderedPageBreak/>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77777777"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p>
    <w:p w14:paraId="6714F4B5" w14:textId="77777777" w:rsidR="0017005F" w:rsidRDefault="0017005F" w:rsidP="0017005F">
      <w:pPr>
        <w:pStyle w:val="a3"/>
        <w:numPr>
          <w:ilvl w:val="1"/>
          <w:numId w:val="19"/>
        </w:numPr>
      </w:pPr>
      <w:r>
        <w:t>Адсорбция молекулы кислорода на поверхности чистого железа. Её диссоциация.</w:t>
      </w:r>
    </w:p>
    <w:p w14:paraId="29FCB546" w14:textId="77777777" w:rsidR="0017005F" w:rsidRDefault="0017005F" w:rsidP="0017005F">
      <w:pPr>
        <w:pStyle w:val="a3"/>
        <w:numPr>
          <w:ilvl w:val="1"/>
          <w:numId w:val="19"/>
        </w:numPr>
      </w:pPr>
      <w:r>
        <w:t>Движение атомарного кислорода по решетке железа.</w:t>
      </w:r>
    </w:p>
    <w:p w14:paraId="5EC2F906" w14:textId="77777777" w:rsidR="0017005F" w:rsidRDefault="0017005F" w:rsidP="0017005F">
      <w:pPr>
        <w:pStyle w:val="a3"/>
        <w:numPr>
          <w:ilvl w:val="0"/>
          <w:numId w:val="19"/>
        </w:numPr>
      </w:pPr>
      <w:r>
        <w:t>Моделирование эволюции роста оксидной пленки на поверхности стали.</w:t>
      </w:r>
    </w:p>
    <w:p w14:paraId="78D836AA" w14:textId="77777777" w:rsidR="0017005F" w:rsidRDefault="0017005F" w:rsidP="0017005F">
      <w:pPr>
        <w:pStyle w:val="a3"/>
        <w:numPr>
          <w:ilvl w:val="1"/>
          <w:numId w:val="19"/>
        </w:numPr>
      </w:pPr>
      <w:r>
        <w:t>Рост оксидной пленки на поверхности чистого железа.</w:t>
      </w:r>
    </w:p>
    <w:p w14:paraId="19B60FA5" w14:textId="77777777" w:rsidR="0017005F" w:rsidRDefault="0017005F" w:rsidP="0017005F">
      <w:pPr>
        <w:pStyle w:val="a3"/>
        <w:numPr>
          <w:ilvl w:val="1"/>
          <w:numId w:val="19"/>
        </w:numPr>
      </w:pPr>
      <w:r>
        <w:t>Рост оксидной пленки на поверхности железо+12%хрома.</w:t>
      </w:r>
    </w:p>
    <w:p w14:paraId="7882F864" w14:textId="77777777" w:rsidR="0017005F" w:rsidRDefault="0017005F" w:rsidP="0017005F">
      <w:pPr>
        <w:pStyle w:val="a3"/>
        <w:numPr>
          <w:ilvl w:val="1"/>
          <w:numId w:val="19"/>
        </w:numPr>
      </w:pPr>
      <w:r>
        <w:t>Рост оксидной пленки на поверхности железо+30%хрома.</w:t>
      </w:r>
    </w:p>
    <w:p w14:paraId="53801128" w14:textId="5AAFF0E7"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p>
    <w:p w14:paraId="731F1D0B" w14:textId="77777777" w:rsidR="0017005F" w:rsidRDefault="0017005F" w:rsidP="0017005F">
      <w:pPr>
        <w:pStyle w:val="a3"/>
        <w:numPr>
          <w:ilvl w:val="0"/>
          <w:numId w:val="19"/>
        </w:numPr>
      </w:pPr>
      <w:r>
        <w:t>Моделирование облучения высокоэнергетическими частицами.</w:t>
      </w:r>
    </w:p>
    <w:p w14:paraId="0BAA3652" w14:textId="77777777" w:rsidR="0017005F" w:rsidRDefault="0017005F" w:rsidP="0017005F">
      <w:pPr>
        <w:pStyle w:val="a3"/>
        <w:numPr>
          <w:ilvl w:val="1"/>
          <w:numId w:val="19"/>
        </w:numPr>
      </w:pPr>
      <w:r>
        <w:t>Каскад в чистом железе.</w:t>
      </w:r>
    </w:p>
    <w:p w14:paraId="1BF29D11" w14:textId="77777777" w:rsidR="0017005F" w:rsidRDefault="0017005F" w:rsidP="0017005F">
      <w:pPr>
        <w:pStyle w:val="a3"/>
        <w:numPr>
          <w:ilvl w:val="2"/>
          <w:numId w:val="19"/>
        </w:numPr>
      </w:pPr>
      <w:r>
        <w:t>Каскад в объеме чистого железа.</w:t>
      </w:r>
    </w:p>
    <w:p w14:paraId="45804E45" w14:textId="77777777" w:rsidR="0017005F" w:rsidRDefault="0017005F" w:rsidP="0017005F">
      <w:pPr>
        <w:pStyle w:val="a3"/>
        <w:numPr>
          <w:ilvl w:val="2"/>
          <w:numId w:val="19"/>
        </w:numPr>
      </w:pPr>
      <w:r>
        <w:t>Каскад на поверхности чистого железа.</w:t>
      </w:r>
    </w:p>
    <w:p w14:paraId="664796A3" w14:textId="77777777" w:rsidR="0017005F" w:rsidRDefault="0017005F" w:rsidP="0017005F">
      <w:pPr>
        <w:pStyle w:val="a3"/>
        <w:numPr>
          <w:ilvl w:val="1"/>
          <w:numId w:val="19"/>
        </w:numPr>
      </w:pPr>
      <w:r>
        <w:t>Каскад в окисленном железе.</w:t>
      </w:r>
    </w:p>
    <w:p w14:paraId="636AE8CB" w14:textId="77777777" w:rsidR="0017005F" w:rsidRPr="00532663" w:rsidRDefault="0017005F" w:rsidP="0017005F">
      <w:pPr>
        <w:pStyle w:val="a3"/>
        <w:numPr>
          <w:ilvl w:val="2"/>
          <w:numId w:val="19"/>
        </w:numPr>
        <w:spacing w:after="160"/>
      </w:pPr>
      <w:r w:rsidRPr="00532663">
        <w:t>Каскад в окисленном железе.</w:t>
      </w:r>
    </w:p>
    <w:p w14:paraId="17719E12" w14:textId="77777777" w:rsidR="0017005F" w:rsidRPr="00532663" w:rsidRDefault="0017005F" w:rsidP="0017005F">
      <w:pPr>
        <w:pStyle w:val="a3"/>
        <w:numPr>
          <w:ilvl w:val="2"/>
          <w:numId w:val="19"/>
        </w:numPr>
        <w:spacing w:after="160"/>
      </w:pPr>
      <w:r w:rsidRPr="00532663">
        <w:t>Каскад в окисленном железе+12%хром.</w:t>
      </w:r>
    </w:p>
    <w:p w14:paraId="7CC9E8B5" w14:textId="77777777" w:rsidR="0017005F" w:rsidRPr="00532663" w:rsidRDefault="0017005F" w:rsidP="0017005F">
      <w:pPr>
        <w:pStyle w:val="a3"/>
        <w:numPr>
          <w:ilvl w:val="2"/>
          <w:numId w:val="19"/>
        </w:numPr>
        <w:spacing w:after="160"/>
      </w:pPr>
      <w:r w:rsidRPr="00532663">
        <w:t>Каскад в окисленном железе+30%хром.</w:t>
      </w:r>
    </w:p>
    <w:p w14:paraId="3433D2C6" w14:textId="4C8DE93B" w:rsidR="00A663B7" w:rsidRDefault="0017005F" w:rsidP="00B84741">
      <w:pPr>
        <w:pStyle w:val="a3"/>
        <w:numPr>
          <w:ilvl w:val="2"/>
          <w:numId w:val="19"/>
        </w:numPr>
      </w:pPr>
      <w:r w:rsidRPr="00532663">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5024069"/>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5024070"/>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77777777"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14:paraId="7DA5EED2" w14:textId="77777777"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77777777" w:rsidR="0017005F" w:rsidRDefault="0017005F" w:rsidP="0017005F">
      <w:pPr>
        <w:pStyle w:val="a3"/>
        <w:numPr>
          <w:ilvl w:val="0"/>
          <w:numId w:val="18"/>
        </w:numPr>
      </w:pPr>
      <w:r>
        <w:t>Возможность контроля всех параметров системы.</w:t>
      </w:r>
    </w:p>
    <w:p w14:paraId="0BD42355" w14:textId="77777777" w:rsidR="0017005F" w:rsidRDefault="0017005F" w:rsidP="0017005F">
      <w:pPr>
        <w:pStyle w:val="a3"/>
        <w:numPr>
          <w:ilvl w:val="0"/>
          <w:numId w:val="18"/>
        </w:numPr>
      </w:pPr>
      <w:r>
        <w:t>Возможность наблюдения начальных стадий окисления.</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5024071"/>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77777777" w:rsidR="00D61855" w:rsidRPr="009A5A63" w:rsidRDefault="00D61855" w:rsidP="00D61855">
      <w:pPr>
        <w:pStyle w:val="a3"/>
        <w:numPr>
          <w:ilvl w:val="0"/>
          <w:numId w:val="21"/>
        </w:numPr>
      </w:pPr>
      <w:r w:rsidRPr="009A5A63">
        <w:t>Ab initio методы</w:t>
      </w:r>
      <w:r w:rsidR="00BF5462" w:rsidRPr="009A5A63">
        <w:t>.</w:t>
      </w:r>
    </w:p>
    <w:p w14:paraId="3BF1ED2E" w14:textId="77777777" w:rsidR="00D61855" w:rsidRPr="009A5A63" w:rsidRDefault="00D61855" w:rsidP="00D61855">
      <w:pPr>
        <w:pStyle w:val="a3"/>
        <w:numPr>
          <w:ilvl w:val="0"/>
          <w:numId w:val="21"/>
        </w:numPr>
      </w:pPr>
      <w:r w:rsidRPr="009A5A63">
        <w:t>Ab initio методы, использующие приближения</w:t>
      </w:r>
    </w:p>
    <w:p w14:paraId="4B24CAF6" w14:textId="77777777" w:rsidR="00D61855" w:rsidRPr="009A5A63" w:rsidRDefault="00D61855" w:rsidP="00D61855">
      <w:pPr>
        <w:pStyle w:val="a3"/>
        <w:numPr>
          <w:ilvl w:val="0"/>
          <w:numId w:val="21"/>
        </w:numPr>
      </w:pPr>
      <w:r w:rsidRPr="009A5A63">
        <w:t>Методы использующие полуэмпирические потенциалы</w:t>
      </w:r>
    </w:p>
    <w:p w14:paraId="5D8B239F" w14:textId="77777777" w:rsidR="00D61855" w:rsidRPr="009A5A63" w:rsidRDefault="00D61855" w:rsidP="00D61855">
      <w:pPr>
        <w:pStyle w:val="a3"/>
        <w:numPr>
          <w:ilvl w:val="0"/>
          <w:numId w:val="21"/>
        </w:numPr>
      </w:pPr>
      <w:r w:rsidRPr="009A5A63">
        <w:t>Метод Монте-Карло</w:t>
      </w:r>
    </w:p>
    <w:p w14:paraId="316DF74A" w14:textId="6152016F" w:rsidR="001D4773" w:rsidRDefault="00D61855" w:rsidP="0017005F">
      <w:pPr>
        <w:pStyle w:val="a3"/>
        <w:numPr>
          <w:ilvl w:val="0"/>
          <w:numId w:val="21"/>
        </w:numPr>
      </w:pPr>
      <w:r w:rsidRPr="009A5A63">
        <w:t>Методы конечных элементов</w:t>
      </w:r>
    </w:p>
    <w:p w14:paraId="62B4ADD1" w14:textId="77777777" w:rsidR="001D4773" w:rsidRDefault="001D4773" w:rsidP="001D4773">
      <w:pPr>
        <w:pStyle w:val="2"/>
      </w:pPr>
      <w:bookmarkStart w:id="45" w:name="_Toc514780530"/>
      <w:bookmarkStart w:id="46" w:name="_Toc515024072"/>
      <w:r>
        <w:t>Периодические граничные условия</w:t>
      </w:r>
      <w:bookmarkEnd w:id="45"/>
      <w:bookmarkEnd w:id="46"/>
    </w:p>
    <w:p w14:paraId="487D2642" w14:textId="77777777" w:rsidR="001D4773" w:rsidRDefault="001D4773" w:rsidP="001D4773">
      <w:r>
        <w:t xml:space="preserve">Так как невозможно решать уравнения Ньютона или </w:t>
      </w:r>
      <w:proofErr w:type="gramStart"/>
      <w:r>
        <w:t>Лагранжа</w:t>
      </w:r>
      <w:proofErr w:type="gramEnd"/>
      <w:r>
        <w:t xml:space="preserve">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105275"/>
                    </a:xfrm>
                    <a:prstGeom prst="rect">
                      <a:avLst/>
                    </a:prstGeom>
                  </pic:spPr>
                </pic:pic>
              </a:graphicData>
            </a:graphic>
          </wp:inline>
        </w:drawing>
      </w:r>
    </w:p>
    <w:p w14:paraId="7BB0E3E3" w14:textId="77777777"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14:paraId="4C237E10" w14:textId="77777777" w:rsidR="001D4773" w:rsidRPr="009A5A63" w:rsidRDefault="001D4773" w:rsidP="001D4773">
      <w:pPr>
        <w:ind w:firstLine="0"/>
      </w:pPr>
    </w:p>
    <w:p w14:paraId="08A81CBC" w14:textId="77777777" w:rsidR="00D61855" w:rsidRDefault="00D61855" w:rsidP="008E3FD4">
      <w:pPr>
        <w:pStyle w:val="2"/>
      </w:pPr>
      <w:bookmarkStart w:id="47" w:name="_Toc514780531"/>
      <w:bookmarkStart w:id="48" w:name="_Toc515024073"/>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5024074"/>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BC4EBA"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090515AF" w:rsidR="00BC4EBA" w:rsidRPr="00BC4EBA" w:rsidRDefault="00BC4EBA" w:rsidP="00BC4EBA">
            <w:pPr>
              <w:ind w:firstLine="0"/>
              <w:jc w:val="right"/>
              <w:rPr>
                <w:lang w:val="en-US"/>
              </w:rPr>
            </w:pPr>
            <w:r w:rsidRPr="00BC4EBA">
              <w:rPr>
                <w:highlight w:val="yellow"/>
                <w:lang w:val="en-US"/>
              </w:rPr>
              <w:t>()</w:t>
            </w:r>
          </w:p>
        </w:tc>
      </w:tr>
    </w:tbl>
    <w:p w14:paraId="219CB417" w14:textId="77777777" w:rsidR="00BC4EBA" w:rsidRPr="00827D54" w:rsidRDefault="00BC4EBA" w:rsidP="00BC4EBA">
      <w:pPr>
        <w:ind w:firstLine="0"/>
      </w:pPr>
    </w:p>
    <w:p w14:paraId="4AD8F929" w14:textId="77777777"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77777777"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77777777"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lastRenderedPageBreak/>
        <w:t>Методы использующие производные делятся на:</w:t>
      </w:r>
    </w:p>
    <w:p w14:paraId="6C5001D6" w14:textId="77777777"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77777777" w:rsidR="003F1228" w:rsidRDefault="003F1228" w:rsidP="003F1228">
      <w:pPr>
        <w:pStyle w:val="a3"/>
        <w:numPr>
          <w:ilvl w:val="0"/>
          <w:numId w:val="32"/>
        </w:numPr>
      </w:pPr>
      <w:r>
        <w:t>Методы поиска</w:t>
      </w:r>
    </w:p>
    <w:p w14:paraId="24452CDB" w14:textId="77777777" w:rsidR="003F1228" w:rsidRDefault="003F1228" w:rsidP="007635B3">
      <w:pPr>
        <w:pStyle w:val="a3"/>
        <w:numPr>
          <w:ilvl w:val="0"/>
          <w:numId w:val="32"/>
        </w:numPr>
      </w:pPr>
      <w:r>
        <w:t>Градиентные методы</w:t>
      </w:r>
    </w:p>
    <w:p w14:paraId="0CD6962B" w14:textId="77777777" w:rsidR="00AC6928" w:rsidRDefault="00AC6928" w:rsidP="008E3FD4">
      <w:pPr>
        <w:pStyle w:val="a3"/>
        <w:numPr>
          <w:ilvl w:val="0"/>
          <w:numId w:val="32"/>
        </w:numPr>
      </w:pPr>
      <w:r>
        <w:t>Метод Ньютона</w:t>
      </w:r>
    </w:p>
    <w:p w14:paraId="1F4BA379" w14:textId="77777777" w:rsidR="00B33D63" w:rsidRDefault="00B33D63" w:rsidP="008E3FD4">
      <w:pPr>
        <w:pStyle w:val="3"/>
      </w:pPr>
      <w:bookmarkStart w:id="51" w:name="_Toc514780533"/>
      <w:bookmarkStart w:id="52" w:name="_Toc515024075"/>
      <w:r>
        <w:t>Метод</w:t>
      </w:r>
      <w:r w:rsidR="008D3F56">
        <w:t>ы</w:t>
      </w:r>
      <w:r>
        <w:t xml:space="preserve"> поиска</w:t>
      </w:r>
      <w:bookmarkEnd w:id="51"/>
      <w:bookmarkEnd w:id="52"/>
    </w:p>
    <w:p w14:paraId="33CB271C" w14:textId="17FB12F7"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9921AA" w:rsidRPr="009921AA">
        <w:t>25</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14:paraId="00259DB0" w14:textId="77777777" w:rsidTr="00E171FE">
        <w:tc>
          <w:tcPr>
            <w:tcW w:w="2552" w:type="dxa"/>
            <w:vAlign w:val="center"/>
          </w:tcPr>
          <w:p w14:paraId="13A821F6" w14:textId="77777777" w:rsidR="00130F48" w:rsidRPr="0090122C" w:rsidRDefault="00130F48" w:rsidP="00130F48">
            <w:pPr>
              <w:ind w:firstLine="0"/>
              <w:jc w:val="right"/>
            </w:pPr>
          </w:p>
        </w:tc>
        <w:tc>
          <w:tcPr>
            <w:tcW w:w="3678" w:type="dxa"/>
            <w:vAlign w:val="center"/>
          </w:tcPr>
          <w:p w14:paraId="342B841A" w14:textId="77777777"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14:paraId="0477B9F5" w14:textId="77777777" w:rsidR="00130F48" w:rsidRPr="00130F48" w:rsidRDefault="00130F48" w:rsidP="00130F48">
            <w:pPr>
              <w:ind w:firstLine="0"/>
              <w:jc w:val="right"/>
              <w:rPr>
                <w:lang w:val="en-US"/>
              </w:rPr>
            </w:pPr>
            <w:r w:rsidRPr="00130F48">
              <w:rPr>
                <w:highlight w:val="yellow"/>
                <w:lang w:val="en-US"/>
              </w:rPr>
              <w:t>()</w:t>
            </w:r>
          </w:p>
        </w:tc>
      </w:tr>
    </w:tbl>
    <w:p w14:paraId="3E1F0676" w14:textId="77777777"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14:paraId="4747A613" w14:textId="77777777" w:rsidR="00B33D63" w:rsidRDefault="00B33D63" w:rsidP="008E3FD4">
      <w:pPr>
        <w:pStyle w:val="3"/>
      </w:pPr>
      <w:bookmarkStart w:id="53" w:name="_Toc514780534"/>
      <w:bookmarkStart w:id="54" w:name="_Toc515024076"/>
      <w:r>
        <w:t>Градиентный метод</w:t>
      </w:r>
      <w:bookmarkEnd w:id="53"/>
      <w:bookmarkEnd w:id="54"/>
    </w:p>
    <w:p w14:paraId="22BAFA86" w14:textId="7D01112E"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9921AA">
        <w:t>26</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58443C"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77777777" w:rsidR="00201BA7" w:rsidRPr="00201BA7" w:rsidRDefault="00201BA7" w:rsidP="00201BA7">
            <w:pPr>
              <w:ind w:firstLine="0"/>
              <w:jc w:val="right"/>
              <w:rPr>
                <w:lang w:val="en-US"/>
              </w:rPr>
            </w:pPr>
            <w:r w:rsidRPr="00BC3D92">
              <w:rPr>
                <w:highlight w:val="yellow"/>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7777777" w:rsidR="00BC3D92" w:rsidRDefault="00BC3D92" w:rsidP="00BC3D92">
      <w:r>
        <w:lastRenderedPageBreak/>
        <w:t xml:space="preserve">Иллюстрация работы алгоритма (в двумерном случае) показана на </w:t>
      </w:r>
      <w:r w:rsidRPr="00BC3D92">
        <w:rPr>
          <w:highlight w:val="yellow"/>
        </w:rPr>
        <w:t>рисунке</w:t>
      </w:r>
      <w:r>
        <w:t>.</w:t>
      </w:r>
    </w:p>
    <w:p w14:paraId="405A30EB" w14:textId="77777777" w:rsidR="00BC3D92" w:rsidRDefault="00BC3D92" w:rsidP="00BC3D92">
      <w:pPr>
        <w:pStyle w:val="afb"/>
      </w:pPr>
      <w:r>
        <w:rPr>
          <w:noProof/>
        </w:rPr>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77777777"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77777777"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14:paraId="0CC26664" w14:textId="4A7991D2" w:rsidR="00BC3D92" w:rsidRDefault="00137009" w:rsidP="00BC3D92">
      <w:pPr>
        <w:pStyle w:val="afb"/>
      </w:pPr>
      <w:r>
        <w:rPr>
          <w:noProof/>
        </w:rPr>
        <w:drawing>
          <wp:inline distT="0" distB="0" distL="0" distR="0" wp14:anchorId="08F5631A" wp14:editId="4CA92719">
            <wp:extent cx="2527069" cy="202692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185" cy="2033430"/>
                    </a:xfrm>
                    <a:prstGeom prst="rect">
                      <a:avLst/>
                    </a:prstGeom>
                    <a:noFill/>
                    <a:ln>
                      <a:noFill/>
                    </a:ln>
                  </pic:spPr>
                </pic:pic>
              </a:graphicData>
            </a:graphic>
          </wp:inline>
        </w:drawing>
      </w:r>
    </w:p>
    <w:p w14:paraId="18DEBB69" w14:textId="77777777"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33C85DA6" w14:textId="77777777" w:rsidR="00CB51A0" w:rsidRDefault="00CB51A0" w:rsidP="00CB51A0">
      <w:r>
        <w:t>Сравнение градиентных методов и методов Ньютона:</w:t>
      </w:r>
    </w:p>
    <w:p w14:paraId="28BD6D1E" w14:textId="77777777" w:rsidR="00CB51A0" w:rsidRPr="00CB51A0" w:rsidRDefault="00CB51A0" w:rsidP="00CB51A0">
      <w:pPr>
        <w:pStyle w:val="a3"/>
        <w:numPr>
          <w:ilvl w:val="0"/>
          <w:numId w:val="39"/>
        </w:numPr>
      </w:pPr>
      <w:r w:rsidRPr="00CB51A0">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14:paraId="060FDA24" w14:textId="77777777" w:rsidR="00CB51A0" w:rsidRPr="00CB51A0" w:rsidRDefault="00CB51A0" w:rsidP="00CB51A0">
      <w:pPr>
        <w:pStyle w:val="a3"/>
        <w:numPr>
          <w:ilvl w:val="0"/>
          <w:numId w:val="39"/>
        </w:numPr>
      </w:pPr>
      <w:r w:rsidRPr="00CB51A0">
        <w:lastRenderedPageBreak/>
        <w:t>Знание же матрицы Гессе позволяет достаточно точно следовать дну энергетической долины, пока система приближается к стационарной точке.</w:t>
      </w:r>
    </w:p>
    <w:p w14:paraId="29303A12" w14:textId="77777777"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14:paraId="3A3097B6" w14:textId="77777777"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14:paraId="7538EC6B" w14:textId="77777777"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3D2B3C4" w14:textId="77777777" w:rsidR="00AC6928" w:rsidRDefault="00AC6928" w:rsidP="008E3FD4">
      <w:pPr>
        <w:pStyle w:val="3"/>
      </w:pPr>
      <w:bookmarkStart w:id="55" w:name="_Toc514780535"/>
      <w:bookmarkStart w:id="56" w:name="_Toc515024077"/>
      <w:r>
        <w:t>Метод Ньютона</w:t>
      </w:r>
      <w:bookmarkEnd w:id="55"/>
      <w:bookmarkEnd w:id="56"/>
    </w:p>
    <w:p w14:paraId="65473972" w14:textId="77777777"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77777777" w:rsidR="00AC6928" w:rsidRPr="00BE1382" w:rsidRDefault="00AC6928" w:rsidP="00AC6928">
      <w:pPr>
        <w:pStyle w:val="afb"/>
      </w:pPr>
      <w:r w:rsidRPr="00135851">
        <w:rPr>
          <w:highlight w:val="yellow"/>
        </w:rPr>
        <w:lastRenderedPageBreak/>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0229A0D4"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9921AA">
        <w:t>25</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14:paraId="27493972" w14:textId="77777777" w:rsidTr="008E3FD4">
        <w:tc>
          <w:tcPr>
            <w:tcW w:w="2974" w:type="dxa"/>
            <w:vAlign w:val="center"/>
          </w:tcPr>
          <w:p w14:paraId="41DCDC14" w14:textId="77777777" w:rsidR="00AC6928" w:rsidRDefault="00AC6928" w:rsidP="008E3FD4">
            <w:pPr>
              <w:ind w:firstLine="0"/>
              <w:jc w:val="right"/>
              <w:rPr>
                <w:rFonts w:eastAsia="Times New Roman" w:cs="Times New Roman"/>
              </w:rPr>
            </w:pPr>
          </w:p>
        </w:tc>
        <w:tc>
          <w:tcPr>
            <w:tcW w:w="3332" w:type="dxa"/>
            <w:vAlign w:val="center"/>
          </w:tcPr>
          <w:p w14:paraId="50F3BD50" w14:textId="77777777" w:rsidR="00AC6928" w:rsidRPr="00E573BF" w:rsidRDefault="0058443C"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14:paraId="31B27BEE" w14:textId="77777777" w:rsidR="00AC6928" w:rsidRPr="00E573BF" w:rsidRDefault="00AC6928" w:rsidP="008E3FD4">
            <w:pPr>
              <w:ind w:firstLine="0"/>
              <w:jc w:val="right"/>
              <w:rPr>
                <w:lang w:val="en-US"/>
              </w:rPr>
            </w:pPr>
            <w:r w:rsidRPr="00BE7D17">
              <w:rPr>
                <w:highlight w:val="yellow"/>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58443C"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7777777" w:rsidR="00AC6928" w:rsidRPr="00BE7D17" w:rsidRDefault="00AC6928" w:rsidP="008E3FD4">
            <w:pPr>
              <w:ind w:firstLine="0"/>
              <w:jc w:val="right"/>
              <w:rPr>
                <w:lang w:val="en-US"/>
              </w:rPr>
            </w:pPr>
            <w:r w:rsidRPr="00BE7D17">
              <w:rPr>
                <w:highlight w:val="yellow"/>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77777777" w:rsidR="00AC6928" w:rsidRPr="00E239F9" w:rsidRDefault="00AC6928" w:rsidP="008E3FD4">
            <w:pPr>
              <w:ind w:firstLine="0"/>
              <w:jc w:val="right"/>
              <w:rPr>
                <w:lang w:val="en-US"/>
              </w:rPr>
            </w:pPr>
            <w:r w:rsidRPr="00E239F9">
              <w:rPr>
                <w:highlight w:val="yellow"/>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5D7903D7" w14:textId="77777777" w:rsidR="00AC6928" w:rsidRPr="00000256" w:rsidRDefault="00AC6928" w:rsidP="00AC6928">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14:paraId="06952FB1" w14:textId="77777777" w:rsidR="00AC6928" w:rsidRPr="00000256"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Давидона</w:t>
      </w:r>
      <w:proofErr w:type="spellEnd"/>
      <w:r w:rsidRPr="00000256">
        <w:rPr>
          <w:highlight w:val="yellow"/>
        </w:rPr>
        <w:t>-</w:t>
      </w:r>
      <w:proofErr w:type="spellStart"/>
      <w:r w:rsidRPr="00000256">
        <w:rPr>
          <w:highlight w:val="yellow"/>
        </w:rPr>
        <w:t>Флетчера</w:t>
      </w:r>
      <w:proofErr w:type="spellEnd"/>
      <w:r w:rsidRPr="00000256">
        <w:rPr>
          <w:highlight w:val="yellow"/>
        </w:rPr>
        <w:t>-Пауэлла (DFP);</w:t>
      </w:r>
    </w:p>
    <w:p w14:paraId="245351F3" w14:textId="77777777" w:rsidR="00AC6928" w:rsidRPr="00AC6928"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Бройдена</w:t>
      </w:r>
      <w:proofErr w:type="spellEnd"/>
      <w:r w:rsidRPr="00000256">
        <w:rPr>
          <w:highlight w:val="yellow"/>
        </w:rPr>
        <w:t>-</w:t>
      </w:r>
      <w:proofErr w:type="spellStart"/>
      <w:r w:rsidRPr="00000256">
        <w:rPr>
          <w:highlight w:val="yellow"/>
        </w:rPr>
        <w:t>Флетчера</w:t>
      </w:r>
      <w:proofErr w:type="spellEnd"/>
      <w:r w:rsidRPr="00000256">
        <w:rPr>
          <w:highlight w:val="yellow"/>
        </w:rPr>
        <w:t>-Гольдфарба-</w:t>
      </w:r>
      <w:proofErr w:type="spellStart"/>
      <w:r w:rsidRPr="00000256">
        <w:rPr>
          <w:highlight w:val="yellow"/>
        </w:rPr>
        <w:t>Шанно</w:t>
      </w:r>
      <w:proofErr w:type="spellEnd"/>
      <w:r w:rsidRPr="00000256">
        <w:rPr>
          <w:highlight w:val="yellow"/>
        </w:rPr>
        <w:t xml:space="preserve"> (BFGS).</w:t>
      </w:r>
    </w:p>
    <w:p w14:paraId="2B7B970B" w14:textId="77777777" w:rsidR="00D61855" w:rsidRDefault="00D61855" w:rsidP="008E3FD4">
      <w:pPr>
        <w:pStyle w:val="2"/>
      </w:pPr>
      <w:bookmarkStart w:id="57" w:name="_Toc514780536"/>
      <w:bookmarkStart w:id="58" w:name="_Toc515024078"/>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5024079"/>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63E8744C"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9921AA">
        <w:t>27</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5024080"/>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4DBDA028" w:rsidR="00B603F6" w:rsidRPr="00852212" w:rsidRDefault="00B603F6" w:rsidP="00B603F6">
      <w:r w:rsidRPr="00852212">
        <w:lastRenderedPageBreak/>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9921AA">
        <w:t>28</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9921AA">
        <w:t>25</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58443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77777777" w:rsidR="00B603F6" w:rsidRPr="00DC2C30" w:rsidRDefault="00B603F6" w:rsidP="000B36C8">
            <w:pPr>
              <w:ind w:firstLine="369"/>
              <w:jc w:val="right"/>
              <w:rPr>
                <w:lang w:val="en-US"/>
              </w:rPr>
            </w:pPr>
            <w:r>
              <w:rPr>
                <w:lang w:val="en-US"/>
              </w:rPr>
              <w:t>(</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58443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77777777" w:rsidR="00B603F6" w:rsidRPr="00DC2C30" w:rsidRDefault="00B603F6" w:rsidP="000B36C8">
            <w:pPr>
              <w:ind w:firstLine="369"/>
              <w:jc w:val="right"/>
              <w:rPr>
                <w:lang w:val="en-US"/>
              </w:rPr>
            </w:pP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58443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77777777" w:rsidR="00B603F6" w:rsidRPr="00DC2C30" w:rsidRDefault="00B603F6" w:rsidP="000B36C8">
            <w:pPr>
              <w:ind w:firstLine="369"/>
              <w:jc w:val="right"/>
              <w:rPr>
                <w:lang w:val="en-US"/>
              </w:rPr>
            </w:pP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58443C"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77777777" w:rsidR="00B603F6" w:rsidRPr="00DC2C30" w:rsidRDefault="00B603F6" w:rsidP="000B36C8">
            <w:pPr>
              <w:ind w:firstLine="369"/>
              <w:jc w:val="right"/>
              <w:rPr>
                <w:lang w:val="en-US"/>
              </w:rPr>
            </w:pP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248AB742"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9921AA">
        <w:t>28</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58443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77777777" w:rsidR="00B603F6" w:rsidRPr="00DC2C30" w:rsidRDefault="00B603F6" w:rsidP="000B36C8">
            <w:pPr>
              <w:ind w:firstLine="369"/>
              <w:jc w:val="right"/>
              <w:rPr>
                <w:lang w:val="en-US"/>
              </w:rPr>
            </w:pP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58443C"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77777777" w:rsidR="00B603F6" w:rsidRPr="00DC2C30" w:rsidRDefault="00B603F6" w:rsidP="000B36C8">
            <w:pPr>
              <w:ind w:firstLine="369"/>
              <w:jc w:val="right"/>
              <w:rPr>
                <w:lang w:val="en-US"/>
              </w:rPr>
            </w:pP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58443C"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77777777" w:rsidR="00B603F6" w:rsidRPr="00DC2C30" w:rsidRDefault="00B603F6" w:rsidP="000B36C8">
            <w:pPr>
              <w:ind w:firstLine="369"/>
              <w:jc w:val="right"/>
              <w:rPr>
                <w:lang w:val="en-US"/>
              </w:rPr>
            </w:pPr>
            <w:r>
              <w:t>(</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58443C"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77777777" w:rsidR="00B603F6" w:rsidRPr="00DC2C30" w:rsidRDefault="00B603F6" w:rsidP="000B36C8">
            <w:pPr>
              <w:ind w:firstLine="369"/>
              <w:jc w:val="right"/>
              <w:rPr>
                <w:lang w:val="en-US"/>
              </w:rPr>
            </w:pPr>
            <w:r>
              <w:rPr>
                <w:lang w:val="en-US"/>
              </w:rPr>
              <w:t>()</w:t>
            </w:r>
          </w:p>
        </w:tc>
      </w:tr>
    </w:tbl>
    <w:p w14:paraId="20A574B2" w14:textId="77777777"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w:t>
      </w:r>
      <w:r w:rsidRPr="0064155D">
        <w:lastRenderedPageBreak/>
        <w:t>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5024081"/>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77777777"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14:paraId="54AB311D" w14:textId="77777777"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65" w:name="_Toc514780540"/>
      <w:bookmarkStart w:id="66" w:name="_Toc515024082"/>
      <w:r>
        <w:t>Термостат.</w:t>
      </w:r>
      <w:bookmarkEnd w:id="65"/>
      <w:bookmarkEnd w:id="66"/>
    </w:p>
    <w:p w14:paraId="3302D421" w14:textId="70BEB26E"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w:t>
      </w:r>
      <w:r w:rsidRPr="00852212">
        <w:lastRenderedPageBreak/>
        <w:t>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9921AA">
        <w:t>28</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77777777" w:rsidR="00DC29DC" w:rsidRPr="00DC2C30" w:rsidRDefault="00DC29DC" w:rsidP="000B36C8">
            <w:pPr>
              <w:ind w:firstLine="369"/>
              <w:jc w:val="right"/>
              <w:rPr>
                <w:lang w:val="en-US"/>
              </w:rPr>
            </w:pP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58443C"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77777777" w:rsidR="00DC29DC" w:rsidRPr="00852212" w:rsidRDefault="00DC29DC" w:rsidP="000B36C8">
            <w:pPr>
              <w:ind w:firstLine="369"/>
              <w:jc w:val="right"/>
            </w:pP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1E99449C"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9921AA">
        <w:t>30</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9921AA">
        <w:t>31</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58443C"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77777777" w:rsidR="00DC29DC" w:rsidRPr="00DC2C30" w:rsidRDefault="00DC29DC" w:rsidP="000B36C8">
            <w:pPr>
              <w:ind w:firstLine="369"/>
              <w:jc w:val="right"/>
              <w:rPr>
                <w:lang w:val="en-US"/>
              </w:rPr>
            </w:pP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58443C"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777777" w:rsidR="00DC29DC" w:rsidRPr="00DC2C30" w:rsidRDefault="00DC29DC" w:rsidP="000B36C8">
            <w:pPr>
              <w:ind w:firstLine="369"/>
              <w:jc w:val="right"/>
              <w:rPr>
                <w:lang w:val="en-US"/>
              </w:rPr>
            </w:pPr>
            <w:r>
              <w:rPr>
                <w:lang w:val="en-US"/>
              </w:rPr>
              <w:t>()</w:t>
            </w:r>
          </w:p>
        </w:tc>
      </w:tr>
    </w:tbl>
    <w:p w14:paraId="6DD3B75F" w14:textId="7777777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14:paraId="6E2EA6ED" w14:textId="77777777"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7F9933AF" w14:textId="77777777" w:rsidTr="000B36C8">
        <w:tc>
          <w:tcPr>
            <w:tcW w:w="21600" w:type="dxa"/>
            <w:vAlign w:val="center"/>
          </w:tcPr>
          <w:p w14:paraId="0EC6D633" w14:textId="77777777" w:rsidR="00DC29DC" w:rsidRPr="00852212" w:rsidRDefault="00DC29DC" w:rsidP="000B36C8"/>
        </w:tc>
        <w:tc>
          <w:tcPr>
            <w:tcW w:w="3500" w:type="pct"/>
            <w:vAlign w:val="center"/>
          </w:tcPr>
          <w:p w14:paraId="7D141EFE" w14:textId="77777777" w:rsidR="00DC29DC" w:rsidRPr="00852212" w:rsidRDefault="0058443C"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14:paraId="07F5E685" w14:textId="77777777" w:rsidR="00DC29DC" w:rsidRPr="00DC2C30" w:rsidRDefault="00DC29DC" w:rsidP="000B36C8">
            <w:pPr>
              <w:ind w:firstLine="369"/>
              <w:jc w:val="right"/>
              <w:rPr>
                <w:lang w:val="en-US"/>
              </w:rPr>
            </w:pPr>
            <w:r>
              <w:rPr>
                <w:lang w:val="en-US"/>
              </w:rPr>
              <w:t>()</w:t>
            </w:r>
          </w:p>
        </w:tc>
      </w:tr>
    </w:tbl>
    <w:p w14:paraId="3360C9B2" w14:textId="77777777" w:rsidR="002079C8" w:rsidRDefault="00DC29DC" w:rsidP="00DC29DC">
      <w:pPr>
        <w:ind w:firstLine="0"/>
      </w:pPr>
      <w:r w:rsidRPr="00852212">
        <w:t>где N-число всех частиц</w:t>
      </w:r>
      <w:r w:rsidR="002079C8" w:rsidRPr="002079C8">
        <w:t>.</w:t>
      </w:r>
    </w:p>
    <w:p w14:paraId="232674BA" w14:textId="3F8A1F1E"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9921AA">
        <w:t>32</w:t>
      </w:r>
      <w:r w:rsidR="000B36C8">
        <w:fldChar w:fldCharType="end"/>
      </w:r>
      <w:r w:rsidRPr="002079C8">
        <w:t>]</w:t>
      </w:r>
      <w:r>
        <w:t>.</w:t>
      </w:r>
    </w:p>
    <w:p w14:paraId="1558CCDA" w14:textId="77777777" w:rsidR="00DC29DC" w:rsidRPr="001D4773" w:rsidRDefault="002079C8" w:rsidP="002079C8">
      <w:r w:rsidRPr="001D4773">
        <w:lastRenderedPageBreak/>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14:paraId="0AB79367" w14:textId="77777777" w:rsidR="003622D8" w:rsidRDefault="00C24631" w:rsidP="00C24631">
      <w:pPr>
        <w:pStyle w:val="2"/>
      </w:pPr>
      <w:bookmarkStart w:id="67" w:name="_Toc514780541"/>
      <w:bookmarkStart w:id="68" w:name="_Toc515024083"/>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5024084"/>
      <w:r w:rsidRPr="003622D8">
        <w:t>Энергии и силы</w:t>
      </w:r>
      <w:bookmarkEnd w:id="69"/>
      <w:bookmarkEnd w:id="70"/>
    </w:p>
    <w:p w14:paraId="3E8D59D7" w14:textId="01B029C4"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9921AA">
        <w:t>33</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77777777"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5024085"/>
      <w:r>
        <w:lastRenderedPageBreak/>
        <w:t>Полуэмпирические потенциалы.</w:t>
      </w:r>
      <w:bookmarkEnd w:id="71"/>
      <w:bookmarkEnd w:id="72"/>
    </w:p>
    <w:p w14:paraId="78ABFA71" w14:textId="77777777" w:rsidR="00020FA8" w:rsidRPr="0053401B"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020FA8" w:rsidRPr="00757939" w14:paraId="08007BF4" w14:textId="77777777" w:rsidTr="00E510CC">
        <w:tc>
          <w:tcPr>
            <w:tcW w:w="8751" w:type="dxa"/>
            <w:vAlign w:val="center"/>
          </w:tcPr>
          <w:p w14:paraId="78B3C54C" w14:textId="77777777" w:rsidR="00020FA8" w:rsidRPr="00652B21" w:rsidRDefault="00020FA8" w:rsidP="00E510CC">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14:paraId="23A4E561" w14:textId="77777777" w:rsidR="00020FA8" w:rsidRPr="00757939" w:rsidRDefault="00020FA8" w:rsidP="00E510CC">
            <w:pPr>
              <w:jc w:val="center"/>
              <w:rPr>
                <w:lang w:eastAsia="ru-RU"/>
              </w:rPr>
            </w:pPr>
          </w:p>
        </w:tc>
      </w:tr>
    </w:tbl>
    <w:p w14:paraId="159FFE95" w14:textId="7777777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5024086"/>
      <w:r>
        <w:t>Парные потенциалы.</w:t>
      </w:r>
      <w:bookmarkEnd w:id="73"/>
      <w:bookmarkEnd w:id="74"/>
    </w:p>
    <w:p w14:paraId="7A925A35" w14:textId="77777777"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14:paraId="5B9B93A5" w14:textId="77777777" w:rsidR="00020FA8" w:rsidRDefault="00020FA8" w:rsidP="00020FA8">
      <w:pPr>
        <w:pStyle w:val="afb"/>
      </w:pPr>
      <w:r>
        <w:rPr>
          <w:noProof/>
        </w:rPr>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393" cy="1829839"/>
                    </a:xfrm>
                    <a:prstGeom prst="rect">
                      <a:avLst/>
                    </a:prstGeom>
                  </pic:spPr>
                </pic:pic>
              </a:graphicData>
            </a:graphic>
          </wp:inline>
        </w:drawing>
      </w:r>
    </w:p>
    <w:p w14:paraId="7A7C0C76" w14:textId="77777777" w:rsidR="00020FA8" w:rsidRPr="0090122C" w:rsidRDefault="00020FA8" w:rsidP="00020FA8">
      <w:pPr>
        <w:pStyle w:val="afb"/>
      </w:pPr>
      <w:r w:rsidRPr="00EA75E3">
        <w:rPr>
          <w:highlight w:val="yellow"/>
        </w:rPr>
        <w:t>Рисунок</w:t>
      </w:r>
      <w:r>
        <w:t xml:space="preserve"> – Характерный вид парных потенциалов</w:t>
      </w:r>
    </w:p>
    <w:p w14:paraId="03F6FDD0" w14:textId="77777777"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w:t>
      </w:r>
      <w:r w:rsidRPr="00EB03E3">
        <w:lastRenderedPageBreak/>
        <w:t xml:space="preserve">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r w:rsidRPr="00C51AC7">
        <w:rPr>
          <w:highlight w:val="yellow"/>
        </w:rPr>
        <w:t>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 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proofErr w:type="spellStart"/>
      <w:r w:rsidRPr="00C51AC7">
        <w:t>неплотноупакованных</w:t>
      </w:r>
      <w:proofErr w:type="spellEnd"/>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5024087"/>
      <w:r>
        <w:t>Многочастичные потенциалы.</w:t>
      </w:r>
      <w:bookmarkEnd w:id="75"/>
      <w:bookmarkEnd w:id="76"/>
    </w:p>
    <w:p w14:paraId="7745E2D7" w14:textId="77777777" w:rsidR="00020FA8" w:rsidRPr="00EF2575" w:rsidRDefault="00020FA8" w:rsidP="00020FA8">
      <w:pPr>
        <w:rPr>
          <w:highlight w:val="yellow"/>
        </w:rPr>
      </w:pPr>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r w:rsidRPr="00C51AC7">
        <w:rPr>
          <w:highlight w:val="yellow"/>
        </w:rPr>
        <w:t xml:space="preserve">и адекватно описать частоты колебаний ряда молекулярных </w:t>
      </w:r>
      <w:r w:rsidRPr="00C51AC7">
        <w:rPr>
          <w:highlight w:val="yellow"/>
        </w:rPr>
        <w:lastRenderedPageBreak/>
        <w:t>соединений</w:t>
      </w:r>
      <w:r w:rsidRPr="00C51AC7">
        <w:t xml:space="preserve">. </w:t>
      </w:r>
      <w:r w:rsidRPr="00EF2575">
        <w:rPr>
          <w:highlight w:val="yellow"/>
        </w:rPr>
        <w:t>Простейшим примером многочастичного взаимодействия является модель трехатомной молекулы, изображенная на рисунке.</w:t>
      </w:r>
    </w:p>
    <w:p w14:paraId="4F1C4E7C" w14:textId="77777777" w:rsidR="00020FA8" w:rsidRPr="00EF2575" w:rsidRDefault="00020FA8" w:rsidP="00020FA8">
      <w:pPr>
        <w:pStyle w:val="afb"/>
        <w:rPr>
          <w:highlight w:val="yellow"/>
        </w:rPr>
      </w:pPr>
      <w:r w:rsidRPr="00EF2575">
        <w:rPr>
          <w:noProof/>
          <w:highlight w:val="yellow"/>
        </w:rPr>
        <w:drawing>
          <wp:inline distT="0" distB="0" distL="0" distR="0" wp14:anchorId="40ADAF13" wp14:editId="6222351B">
            <wp:extent cx="4785360" cy="9372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5360" cy="937260"/>
                    </a:xfrm>
                    <a:prstGeom prst="rect">
                      <a:avLst/>
                    </a:prstGeom>
                    <a:noFill/>
                    <a:ln>
                      <a:noFill/>
                    </a:ln>
                  </pic:spPr>
                </pic:pic>
              </a:graphicData>
            </a:graphic>
          </wp:inline>
        </w:drawing>
      </w:r>
    </w:p>
    <w:p w14:paraId="0BFBD8F8" w14:textId="77777777" w:rsidR="00020FA8" w:rsidRPr="00EF2575" w:rsidRDefault="00020FA8" w:rsidP="00020FA8">
      <w:pPr>
        <w:pStyle w:val="afb"/>
        <w:rPr>
          <w:highlight w:val="yellow"/>
        </w:rPr>
      </w:pPr>
      <w:r w:rsidRPr="00EF2575">
        <w:rPr>
          <w:highlight w:val="yellow"/>
        </w:rPr>
        <w:t>Рисунок – Модель трехатомной молекулы. Пунктирная дуга - пружина между связями N-O.</w:t>
      </w:r>
    </w:p>
    <w:p w14:paraId="303DACBF" w14:textId="6EFC40BE" w:rsidR="000D7AF0" w:rsidRPr="003429DF" w:rsidRDefault="00020FA8" w:rsidP="00020FA8">
      <w:pPr>
        <w:rPr>
          <w:highlight w:val="yellow"/>
        </w:rPr>
      </w:pPr>
      <w:r w:rsidRPr="00EF2575">
        <w:rPr>
          <w:highlight w:val="yellow"/>
        </w:rPr>
        <w:t>Взаимодействие атомов в этой молекуле описывается с помощью трехчастичного потенциала и характеризуется двумя жесткостями: жесткостью связи N-O и жесткостью валентного угла.</w:t>
      </w:r>
      <w:r w:rsidRPr="00C51AC7">
        <w:t xml:space="preserve"> К сожалению, как правило, форма многочастичных потенциалов оказывается весьма сложной, а физический смысл входящих в них констант - туманным.</w:t>
      </w:r>
      <w:r w:rsidR="000D7AF0">
        <w:t xml:space="preserve"> </w:t>
      </w:r>
      <w:r w:rsidR="000D7AF0" w:rsidRPr="003429DF">
        <w:rPr>
          <w:highlight w:val="yellow"/>
        </w:rPr>
        <w:t>Один из примеров таких констант многочастичного потенциала для системы (</w:t>
      </w:r>
      <w:r w:rsidR="000D7AF0" w:rsidRPr="003429DF">
        <w:rPr>
          <w:highlight w:val="yellow"/>
          <w:lang w:val="en-US"/>
        </w:rPr>
        <w:t>C</w:t>
      </w:r>
      <w:r w:rsidR="000D7AF0" w:rsidRPr="003429DF">
        <w:rPr>
          <w:highlight w:val="yellow"/>
        </w:rPr>
        <w:t xml:space="preserve">, </w:t>
      </w:r>
      <w:r w:rsidR="000D7AF0" w:rsidRPr="003429DF">
        <w:rPr>
          <w:highlight w:val="yellow"/>
          <w:lang w:val="en-US"/>
        </w:rPr>
        <w:t>Si</w:t>
      </w:r>
      <w:r w:rsidR="000D7AF0" w:rsidRPr="003429DF">
        <w:rPr>
          <w:highlight w:val="yellow"/>
        </w:rPr>
        <w:t xml:space="preserve">, </w:t>
      </w:r>
      <w:r w:rsidR="000D7AF0" w:rsidRPr="003429DF">
        <w:rPr>
          <w:highlight w:val="yellow"/>
          <w:lang w:val="en-US"/>
        </w:rPr>
        <w:t>GaAs</w:t>
      </w:r>
      <w:r w:rsidR="000D7AF0" w:rsidRPr="003429DF">
        <w:rPr>
          <w:highlight w:val="yellow"/>
        </w:rPr>
        <w:t xml:space="preserve">, </w:t>
      </w:r>
      <w:r w:rsidR="000D7AF0" w:rsidRPr="003429DF">
        <w:rPr>
          <w:highlight w:val="yellow"/>
          <w:lang w:val="en-US"/>
        </w:rPr>
        <w:t>Ge</w:t>
      </w:r>
      <w:r w:rsidR="000D7AF0" w:rsidRPr="003429DF">
        <w:rPr>
          <w:highlight w:val="yellow"/>
        </w:rPr>
        <w:t>) продемонстрирован в формуле:</w:t>
      </w:r>
    </w:p>
    <w:tbl>
      <w:tblPr>
        <w:tblStyle w:val="a4"/>
        <w:tblW w:w="0" w:type="auto"/>
        <w:tblLook w:val="04A0" w:firstRow="1" w:lastRow="0" w:firstColumn="1" w:lastColumn="0" w:noHBand="0" w:noVBand="1"/>
      </w:tblPr>
      <w:tblGrid>
        <w:gridCol w:w="749"/>
        <w:gridCol w:w="7848"/>
        <w:gridCol w:w="748"/>
      </w:tblGrid>
      <w:tr w:rsidR="000D7AF0" w14:paraId="4E4672FD" w14:textId="77777777" w:rsidTr="000D7AF0">
        <w:tc>
          <w:tcPr>
            <w:tcW w:w="3115" w:type="dxa"/>
          </w:tcPr>
          <w:p w14:paraId="47CD8B6C" w14:textId="77777777" w:rsidR="000D7AF0" w:rsidRPr="003429DF" w:rsidRDefault="000D7AF0" w:rsidP="00020FA8">
            <w:pPr>
              <w:ind w:firstLine="0"/>
              <w:rPr>
                <w:highlight w:val="yellow"/>
              </w:rPr>
            </w:pPr>
          </w:p>
        </w:tc>
        <w:tc>
          <w:tcPr>
            <w:tcW w:w="3115" w:type="dxa"/>
          </w:tcPr>
          <w:p w14:paraId="336A78DD" w14:textId="1F28E603" w:rsidR="000D7AF0" w:rsidRPr="00D17ED1" w:rsidRDefault="000D7AF0" w:rsidP="00020FA8">
            <w:pPr>
              <w:ind w:firstLine="0"/>
            </w:pPr>
            <w:r w:rsidRPr="003429DF">
              <w:rPr>
                <w:noProof/>
                <w:highlight w:val="yellow"/>
              </w:rPr>
              <w:drawing>
                <wp:inline distT="0" distB="0" distL="0" distR="0" wp14:anchorId="4B5604D0" wp14:editId="3172E0DA">
                  <wp:extent cx="4846320" cy="1485900"/>
                  <wp:effectExtent l="0" t="0" r="0" b="0"/>
                  <wp:docPr id="3" name="Рисунок 3" descr="ÐÐ°ÑÑÐ¸Ð½ÐºÐ¸ Ð¿Ð¾ Ð·Ð°Ð¿ÑÐ¾ÑÑ Ð¼Ð½Ð¾Ð³Ð¾ÑÐ°ÑÑÐ¸ÑÐ½ÑÐµ Ð¿Ð¾ÑÐµÐ½ÑÐ¸Ð°Ð»Ñ Ð²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ÐÐ°ÑÑÐ¸Ð½ÐºÐ¸ Ð¿Ð¾ Ð·Ð°Ð¿ÑÐ¾ÑÑ Ð¼Ð½Ð¾Ð³Ð¾ÑÐ°ÑÑÐ¸ÑÐ½ÑÐµ Ð¿Ð¾ÑÐµÐ½ÑÐ¸Ð°Ð»Ñ Ð²Ð¸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6320" cy="1485900"/>
                          </a:xfrm>
                          <a:prstGeom prst="rect">
                            <a:avLst/>
                          </a:prstGeom>
                          <a:noFill/>
                          <a:ln>
                            <a:noFill/>
                          </a:ln>
                        </pic:spPr>
                      </pic:pic>
                    </a:graphicData>
                  </a:graphic>
                </wp:inline>
              </w:drawing>
            </w:r>
          </w:p>
        </w:tc>
        <w:tc>
          <w:tcPr>
            <w:tcW w:w="3115" w:type="dxa"/>
          </w:tcPr>
          <w:p w14:paraId="16AB8CD5" w14:textId="77777777" w:rsidR="000D7AF0" w:rsidRDefault="000D7AF0" w:rsidP="00020FA8">
            <w:pPr>
              <w:ind w:firstLine="0"/>
            </w:pPr>
          </w:p>
        </w:tc>
      </w:tr>
    </w:tbl>
    <w:p w14:paraId="5E4C9BA1" w14:textId="77777777" w:rsidR="000D7AF0" w:rsidRDefault="000D7AF0" w:rsidP="00020FA8"/>
    <w:p w14:paraId="57BF677A" w14:textId="46FA884A" w:rsidR="00020FA8" w:rsidRDefault="00020FA8" w:rsidP="00020FA8">
      <w:r w:rsidRPr="00C51AC7">
        <w:t xml:space="preserve"> </w:t>
      </w:r>
      <w:r w:rsidRPr="00EF2575">
        <w:rPr>
          <w:highlight w:val="yellow"/>
        </w:rPr>
        <w:t>Константы вычисляются из соответствия физическим свойствам моделируемых веществ, однако, при переходе от одной кристаллической структуры к другой (например, графит - алмаз) приходится полностью менять потенциал взаимодействия.</w:t>
      </w:r>
      <w:r w:rsidRPr="00C51AC7">
        <w:t xml:space="preserve">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144B629E" w14:textId="151289CE" w:rsidR="00EF2575" w:rsidRDefault="00EF2575" w:rsidP="00020FA8">
      <w:r>
        <w:lastRenderedPageBreak/>
        <w:t>Как примеры многочастичных потенциалов можно выделить:</w:t>
      </w:r>
    </w:p>
    <w:p w14:paraId="033D609B" w14:textId="2BE4F994" w:rsidR="00EF2575" w:rsidRPr="00EF2575" w:rsidRDefault="00EF2575" w:rsidP="00EF2575">
      <w:pPr>
        <w:pStyle w:val="a3"/>
        <w:numPr>
          <w:ilvl w:val="0"/>
          <w:numId w:val="42"/>
        </w:numPr>
      </w:pPr>
      <w:r>
        <w:rPr>
          <w:lang w:val="en-US"/>
        </w:rPr>
        <w:t>ReaxFF</w:t>
      </w:r>
    </w:p>
    <w:p w14:paraId="0A476B13" w14:textId="29AC4A56" w:rsidR="00EF2575" w:rsidRPr="00F20D84" w:rsidRDefault="00EF2575" w:rsidP="00EF2575">
      <w:pPr>
        <w:pStyle w:val="a3"/>
        <w:numPr>
          <w:ilvl w:val="0"/>
          <w:numId w:val="42"/>
        </w:numPr>
      </w:pPr>
      <w:r>
        <w:rPr>
          <w:lang w:val="en-US"/>
        </w:rPr>
        <w:t>EAM</w:t>
      </w:r>
    </w:p>
    <w:p w14:paraId="51AC9AA9" w14:textId="73EA6FF2" w:rsidR="00F20D84" w:rsidRDefault="00F20D84" w:rsidP="00F20D84">
      <w:pPr>
        <w:pStyle w:val="4"/>
        <w:rPr>
          <w:lang w:val="en-US"/>
        </w:rPr>
      </w:pPr>
      <w:bookmarkStart w:id="77" w:name="_Toc515024088"/>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30EA1D4D"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9921AA">
        <w:t>34</w:t>
      </w:r>
      <w:r w:rsidR="009921AA">
        <w:fldChar w:fldCharType="end"/>
      </w:r>
      <w:r w:rsidR="007B7927" w:rsidRPr="007B792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68"/>
        <w:gridCol w:w="3115"/>
      </w:tblGrid>
      <w:tr w:rsidR="00C425CC" w14:paraId="0452329B" w14:textId="77777777" w:rsidTr="00415F3C">
        <w:tc>
          <w:tcPr>
            <w:tcW w:w="562" w:type="dxa"/>
          </w:tcPr>
          <w:p w14:paraId="0E400036" w14:textId="77777777" w:rsidR="00C425CC" w:rsidRDefault="00C425CC" w:rsidP="00415F3C">
            <w:pPr>
              <w:pStyle w:val="afb"/>
            </w:pPr>
          </w:p>
        </w:tc>
        <w:tc>
          <w:tcPr>
            <w:tcW w:w="5668" w:type="dxa"/>
          </w:tcPr>
          <w:p w14:paraId="2B9F967A" w14:textId="2ECFA2AE" w:rsidR="00C425CC" w:rsidRPr="00415F3C" w:rsidRDefault="00C425CC" w:rsidP="00415F3C">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p w14:paraId="4854C194" w14:textId="1FB631C2" w:rsidR="00CC4709" w:rsidRPr="00CC4709" w:rsidRDefault="00CC4709" w:rsidP="00415F3C">
            <w:pPr>
              <w:pStyle w:val="afb"/>
              <w:rPr>
                <w:rFonts w:eastAsiaTheme="minorEastAsia"/>
                <w:lang w:val="en-US"/>
              </w:rPr>
            </w:pPr>
          </w:p>
        </w:tc>
        <w:tc>
          <w:tcPr>
            <w:tcW w:w="3115" w:type="dxa"/>
          </w:tcPr>
          <w:p w14:paraId="769319D0" w14:textId="61B69739" w:rsidR="00C425CC" w:rsidRDefault="00415F3C" w:rsidP="00415F3C">
            <w:pPr>
              <w:pStyle w:val="afb"/>
            </w:pPr>
            <w:r>
              <w:t>()</w:t>
            </w:r>
          </w:p>
        </w:tc>
      </w:tr>
    </w:tbl>
    <w:p w14:paraId="57BC95CD" w14:textId="77777777" w:rsidR="00C425CC" w:rsidRPr="00415F3C" w:rsidRDefault="00C425CC" w:rsidP="003429DF">
      <w:pPr>
        <w:ind w:firstLine="708"/>
      </w:pPr>
    </w:p>
    <w:p w14:paraId="336DF883" w14:textId="383649BE" w:rsidR="00F20D84" w:rsidRDefault="00F20D84" w:rsidP="00F20D84">
      <w:pPr>
        <w:pStyle w:val="4"/>
        <w:rPr>
          <w:lang w:val="en-US"/>
        </w:rPr>
      </w:pPr>
      <w:bookmarkStart w:id="78" w:name="_Toc515024089"/>
      <w:r>
        <w:t xml:space="preserve">Потенциалы класса </w:t>
      </w:r>
      <w:r>
        <w:rPr>
          <w:lang w:val="en-US"/>
        </w:rPr>
        <w:t>EAM.</w:t>
      </w:r>
      <w:bookmarkEnd w:id="78"/>
    </w:p>
    <w:p w14:paraId="15B7CDE6" w14:textId="70BABE59"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9921AA">
        <w:t>35</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7B7927">
        <w:tc>
          <w:tcPr>
            <w:tcW w:w="1555" w:type="dxa"/>
          </w:tcPr>
          <w:p w14:paraId="06DE3504" w14:textId="77777777" w:rsidR="007B7927" w:rsidRDefault="007B7927" w:rsidP="00F20D84">
            <w:pPr>
              <w:ind w:firstLine="0"/>
            </w:pPr>
          </w:p>
        </w:tc>
        <w:tc>
          <w:tcPr>
            <w:tcW w:w="4675" w:type="dxa"/>
          </w:tcPr>
          <w:p w14:paraId="15A499B2" w14:textId="774D8131" w:rsidR="007B7927" w:rsidRDefault="007B7927" w:rsidP="00F20D84">
            <w:pPr>
              <w:ind w:firstLine="0"/>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tcPr>
          <w:p w14:paraId="66A900D4" w14:textId="6828FE04" w:rsidR="007B7927" w:rsidRPr="007B7927" w:rsidRDefault="007B7927" w:rsidP="007B7927">
            <w:pPr>
              <w:ind w:firstLine="0"/>
              <w:jc w:val="right"/>
              <w:rPr>
                <w:lang w:val="en-US"/>
              </w:rPr>
            </w:pPr>
            <w:r>
              <w:rPr>
                <w:lang w:val="en-US"/>
              </w:rPr>
              <w:t>()</w:t>
            </w:r>
          </w:p>
        </w:tc>
      </w:tr>
    </w:tbl>
    <w:p w14:paraId="4460ADD6" w14:textId="64244AFC" w:rsidR="007B7927" w:rsidRPr="00E8225B" w:rsidRDefault="00E8225B" w:rsidP="00F20D84">
      <w:r>
        <w:t>где</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Pr="00415F3C">
        <w:t xml:space="preserve">представляет электронную </w:t>
      </w:r>
      <w:r>
        <w:t xml:space="preserve">вокруг атома </w:t>
      </w:r>
      <w:r>
        <w:rPr>
          <w:lang w:val="en-US"/>
        </w:rPr>
        <w:t>j</w:t>
      </w:r>
      <w:r>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p>
    <w:p w14:paraId="64F194CD" w14:textId="77777777" w:rsidR="00020FA8" w:rsidRPr="0053401B" w:rsidRDefault="00020FA8" w:rsidP="00020FA8">
      <w:pPr>
        <w:pStyle w:val="4"/>
      </w:pPr>
      <w:bookmarkStart w:id="79" w:name="_Toc514780546"/>
      <w:bookmarkStart w:id="80" w:name="_Toc515024090"/>
      <w:r>
        <w:lastRenderedPageBreak/>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7D702D28"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9921AA">
        <w:rPr>
          <w:noProof/>
        </w:rPr>
        <w:t>36</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9921AA">
        <w:rPr>
          <w:noProof/>
        </w:rPr>
        <w:t>37</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9921AA">
        <w:rPr>
          <w:noProof/>
        </w:rPr>
        <w:t>38</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BC4EBA">
        <w:rPr>
          <w:noProof/>
        </w:rPr>
        <w:t>39</w:t>
      </w:r>
      <w:r w:rsidR="00BC4EBA">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Pr>
          <w:noProof/>
        </w:rPr>
        <w:fldChar w:fldCharType="begin"/>
      </w:r>
      <w:r>
        <w:rPr>
          <w:noProof/>
        </w:rPr>
        <w:instrText xml:space="preserve"> REF XWZhou_Charge_transf_ionic_atom_pot \n \h </w:instrText>
      </w:r>
      <w:r>
        <w:rPr>
          <w:noProof/>
        </w:rPr>
      </w:r>
      <w:r>
        <w:rPr>
          <w:noProof/>
        </w:rPr>
        <w:fldChar w:fldCharType="separate"/>
      </w:r>
      <w:r w:rsidR="009921AA">
        <w:rPr>
          <w:noProof/>
        </w:rPr>
        <w:t>36</w:t>
      </w:r>
      <w:r>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Pr>
          <w:noProof/>
        </w:rPr>
        <w:fldChar w:fldCharType="begin"/>
      </w:r>
      <w:r>
        <w:rPr>
          <w:noProof/>
        </w:rPr>
        <w:instrText xml:space="preserve"> REF VTomar_Class_mol_dynam_pot_for_mech_str \n \h </w:instrText>
      </w:r>
      <w:r>
        <w:rPr>
          <w:noProof/>
        </w:rPr>
      </w:r>
      <w:r>
        <w:rPr>
          <w:noProof/>
        </w:rPr>
        <w:fldChar w:fldCharType="separate"/>
      </w:r>
      <w:r w:rsidR="009921AA">
        <w:rPr>
          <w:noProof/>
        </w:rPr>
        <w:t>38</w:t>
      </w:r>
      <w:r>
        <w:rPr>
          <w:noProof/>
        </w:rPr>
        <w:fldChar w:fldCharType="end"/>
      </w:r>
      <w:r>
        <w:rPr>
          <w:noProof/>
        </w:rPr>
        <w:t>]</w:t>
      </w:r>
      <w:r>
        <w:fldChar w:fldCharType="end"/>
      </w:r>
      <w:r w:rsidRPr="0053401B">
        <w:t>, позволил успешно воспроизвести структуру оксида (магнетит), но продемонстрировал потерю 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w:t>
      </w:r>
      <w:r w:rsidR="00254AFE" w:rsidRPr="00254AFE">
        <w:t xml:space="preserve"> (</w:t>
      </w:r>
      <w:r w:rsidR="00254AFE">
        <w:t xml:space="preserve">о которой идет разговор в </w:t>
      </w:r>
      <w:r w:rsidR="00254AFE" w:rsidRPr="00254AFE">
        <w:rPr>
          <w:highlight w:val="yellow"/>
        </w:rPr>
        <w:t>разделе</w:t>
      </w:r>
      <w:r w:rsidR="00254AFE" w:rsidRPr="00254AFE">
        <w:t>)</w:t>
      </w:r>
      <w:r w:rsidRPr="0053401B">
        <w:t xml:space="preserve">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9921AA">
        <w:rPr>
          <w:noProof/>
        </w:rPr>
        <w:t>37</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связанные с окислением чистого железа и окислением системы железо + хром</w:t>
      </w:r>
      <w:r w:rsidRPr="0053401B">
        <w:t xml:space="preserve"> выполнялись именно с ним</w:t>
      </w:r>
      <w:r w:rsidR="00BC4EBA">
        <w:t xml:space="preserve">. Для моделирования окисления системы железо + алюминий +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BC4EBA">
        <w:t>39</w:t>
      </w:r>
      <w:r w:rsidR="00BC4EBA">
        <w:fldChar w:fldCharType="end"/>
      </w:r>
      <w:r w:rsidR="00BC4EBA" w:rsidRPr="00BC4EBA">
        <w:t xml:space="preserve">]. </w:t>
      </w:r>
      <w:r w:rsidR="00BC4EBA">
        <w:t xml:space="preserve">Этот </w:t>
      </w:r>
      <w:r w:rsidR="00BC4EBA">
        <w:lastRenderedPageBreak/>
        <w:t xml:space="preserve">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BC4EBA" w:rsidRPr="00BC4EBA">
        <w:t>37</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5024091"/>
      <w:r>
        <w:rPr>
          <w:lang w:val="en-US"/>
        </w:rPr>
        <w:t xml:space="preserve">Ab-initio </w:t>
      </w:r>
      <w:r>
        <w:t>моделирование</w:t>
      </w:r>
      <w:bookmarkEnd w:id="81"/>
      <w:bookmarkEnd w:id="82"/>
    </w:p>
    <w:p w14:paraId="4F1E6C51" w14:textId="439397CC"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9921AA">
        <w:rPr>
          <w:noProof/>
        </w:rPr>
        <w:t>39</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5D2E4A7F" w14:textId="77777777" w:rsidR="00C24631" w:rsidRPr="00775362" w:rsidRDefault="00C24631" w:rsidP="00C24631">
      <w:r w:rsidRPr="00775362">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53ECD9A1" w14:textId="1AF908C4" w:rsidR="00C24631" w:rsidRDefault="00C24631" w:rsidP="00C24631">
      <w:pPr>
        <w:rPr>
          <w:highlight w:val="yellow"/>
        </w:rPr>
      </w:pPr>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14:paraId="499E9019" w14:textId="77777777" w:rsidR="0017005F" w:rsidRDefault="0017005F" w:rsidP="0017005F">
      <w:pPr>
        <w:pStyle w:val="3"/>
      </w:pPr>
      <w:bookmarkStart w:id="83" w:name="_Toc514780548"/>
      <w:bookmarkStart w:id="84" w:name="_Toc515024092"/>
      <w:r>
        <w:t>Приближение Борна – Оппенгеймера.</w:t>
      </w:r>
      <w:bookmarkEnd w:id="83"/>
      <w:bookmarkEnd w:id="84"/>
    </w:p>
    <w:p w14:paraId="630ADF7A" w14:textId="77777777" w:rsidR="0017005F" w:rsidRDefault="0017005F" w:rsidP="0017005F">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14:paraId="332C47B4" w14:textId="77777777" w:rsidR="0017005F" w:rsidRDefault="0017005F" w:rsidP="0017005F">
      <w:r>
        <w:lastRenderedPageBreak/>
        <w:t>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14:paraId="44C78BF2" w14:textId="717234D8" w:rsidR="0017005F" w:rsidRPr="008650A4" w:rsidRDefault="0017005F" w:rsidP="0017005F">
      <w:pPr>
        <w:pStyle w:val="afb"/>
        <w:rPr>
          <w:i/>
        </w:rPr>
      </w:pPr>
      <m:oMathPara>
        <m:oMath>
          <m:r>
            <w:rPr>
              <w:rFonts w:ascii="Cambria Math" w:hAnsi="Cambria Math"/>
            </w:rPr>
            <m:t>Ψ</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oMath>
      </m:oMathPara>
    </w:p>
    <w:p w14:paraId="3650AEA9" w14:textId="77777777" w:rsidR="0017005F" w:rsidRPr="009D13F7" w:rsidRDefault="0017005F" w:rsidP="0017005F">
      <w:r>
        <w:t xml:space="preserve">где </w:t>
      </w:r>
      <w:r w:rsidRPr="009D13F7">
        <w:rPr>
          <w:i/>
          <w:lang w:val="en-US"/>
        </w:rPr>
        <w:t>r</w:t>
      </w:r>
      <w:r w:rsidRPr="009D13F7">
        <w:t>-</w:t>
      </w:r>
      <w:r>
        <w:t xml:space="preserve">координаты электронов, а </w:t>
      </w:r>
      <w:r w:rsidRPr="009D13F7">
        <w:rPr>
          <w:i/>
          <w:lang w:val="en-US"/>
        </w:rPr>
        <w:t>R</w:t>
      </w:r>
      <w:r>
        <w:t>-ядер.</w:t>
      </w:r>
    </w:p>
    <w:p w14:paraId="50496AE0" w14:textId="77777777" w:rsidR="0017005F" w:rsidRDefault="0017005F" w:rsidP="0017005F">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14:paraId="2B95F947" w14:textId="77777777" w:rsidR="0017005F" w:rsidRDefault="0017005F" w:rsidP="0017005F">
      <w:pPr>
        <w:pStyle w:val="afb"/>
      </w:pPr>
      <w:r w:rsidRPr="008650A4">
        <w:object w:dxaOrig="2820" w:dyaOrig="680" w14:anchorId="78D9765C">
          <v:shape id="_x0000_i1026" type="#_x0000_t75" style="width:185.25pt;height:45pt" o:ole="">
            <v:imagedata r:id="rId51" o:title=""/>
          </v:shape>
          <o:OLEObject Type="Embed" ProgID="Equation.DSMT4" ShapeID="_x0000_i1026" DrawAspect="Content" ObjectID="_1588773803" r:id="rId52"/>
        </w:object>
      </w:r>
    </w:p>
    <w:p w14:paraId="3388F3D5" w14:textId="77777777" w:rsidR="0017005F" w:rsidRPr="008650A4" w:rsidRDefault="0017005F" w:rsidP="0017005F">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14:paraId="7459C68F" w14:textId="1BB953E0" w:rsidR="00652B21" w:rsidRPr="0042225C" w:rsidRDefault="0017005F" w:rsidP="00020FA8">
      <w:r w:rsidRPr="009D13F7">
        <w:t>Можно рассматривать потенциальную энергию Борна-Оппенгеймера как многомерную поверхность в пространстве положений ионов – поверхность 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r w:rsidR="00652B21">
        <w:t xml:space="preserve"> </w:t>
      </w:r>
    </w:p>
    <w:p w14:paraId="33235F4D" w14:textId="77777777" w:rsidR="00EA1F5F" w:rsidRDefault="00A96D00" w:rsidP="008E3FD4">
      <w:pPr>
        <w:pStyle w:val="2"/>
        <w:rPr>
          <w:lang w:val="en-US"/>
        </w:rPr>
      </w:pPr>
      <w:bookmarkStart w:id="85" w:name="_Toc514780549"/>
      <w:bookmarkStart w:id="86" w:name="_Toc515024093"/>
      <w:r>
        <w:t>Пакет молекулярно-динамического моделирования.</w:t>
      </w:r>
      <w:bookmarkEnd w:id="85"/>
      <w:bookmarkEnd w:id="86"/>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17C8C5E3"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9921AA">
        <w:rPr>
          <w:lang w:val="en-US"/>
        </w:rPr>
        <w:t>40</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lastRenderedPageBreak/>
        <w:t>Особенности</w:t>
      </w:r>
      <w:r w:rsidR="00EA1F5F" w:rsidRPr="00CA48C7">
        <w:t>:</w:t>
      </w:r>
    </w:p>
    <w:p w14:paraId="7455E13C" w14:textId="77777777" w:rsidR="00EA1F5F" w:rsidRDefault="00EA1F5F" w:rsidP="00EA1F5F">
      <w:pPr>
        <w:pStyle w:val="a3"/>
        <w:numPr>
          <w:ilvl w:val="0"/>
          <w:numId w:val="23"/>
        </w:numPr>
      </w:pPr>
      <w:r w:rsidRPr="00CA48C7">
        <w:t>Простота написания скриптов и низкий порог вхождения.</w:t>
      </w:r>
    </w:p>
    <w:p w14:paraId="1DAEBA8D" w14:textId="77777777"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14:paraId="53378186" w14:textId="77777777" w:rsidR="00CA48C7" w:rsidRDefault="00CA48C7" w:rsidP="00CA48C7">
      <w:pPr>
        <w:pStyle w:val="a3"/>
        <w:numPr>
          <w:ilvl w:val="0"/>
          <w:numId w:val="23"/>
        </w:numPr>
      </w:pPr>
      <w:r>
        <w:t xml:space="preserve">В LAMMPS реализована поддержка большинства двухчастичных и многочастичных короткодействующих потенциалов (потенциалы </w:t>
      </w:r>
      <w:proofErr w:type="spellStart"/>
      <w:r>
        <w:t>Леннард</w:t>
      </w:r>
      <w:proofErr w:type="spellEnd"/>
      <w:r>
        <w:t>-Джонса, Морзе, Юкавы, EAM, AI-REBO).</w:t>
      </w:r>
    </w:p>
    <w:p w14:paraId="1370C467" w14:textId="77777777" w:rsidR="00CA48C7" w:rsidRDefault="00CA48C7" w:rsidP="00CA48C7">
      <w:pPr>
        <w:pStyle w:val="a3"/>
        <w:numPr>
          <w:ilvl w:val="0"/>
          <w:numId w:val="23"/>
        </w:numPr>
      </w:pPr>
      <w:r>
        <w:t>Использование списков соседей при расчетах короткодействующих сил.</w:t>
      </w:r>
    </w:p>
    <w:p w14:paraId="682B6B46" w14:textId="777777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14:paraId="64BF3DAF" w14:textId="77777777"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p>
    <w:p w14:paraId="17AE59F0" w14:textId="39110B05"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построение парной корреляционной функции, определение координационного числа, параметра центральной симметрии и др.</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7" w:name="_Toc514780550"/>
      <w:bookmarkStart w:id="88" w:name="_Toc515024094"/>
      <w:r>
        <w:t>Обработка и визуализация выходных данных.</w:t>
      </w:r>
      <w:bookmarkEnd w:id="87"/>
      <w:bookmarkEnd w:id="88"/>
    </w:p>
    <w:p w14:paraId="4298A990" w14:textId="77777777" w:rsidR="009E5E42" w:rsidRDefault="003622D8" w:rsidP="009E5E42">
      <w:pPr>
        <w:pStyle w:val="3"/>
      </w:pPr>
      <w:bookmarkStart w:id="89" w:name="_Toc514780551"/>
      <w:bookmarkStart w:id="90" w:name="_Toc515024095"/>
      <w:r>
        <w:t>П</w:t>
      </w:r>
      <w:r w:rsidR="00EA1F5F">
        <w:t xml:space="preserve">акет </w:t>
      </w:r>
      <w:r w:rsidR="00EA1F5F">
        <w:rPr>
          <w:lang w:val="en-US"/>
        </w:rPr>
        <w:t>Ovito</w:t>
      </w:r>
      <w:r w:rsidR="00EA1F5F">
        <w:t>.</w:t>
      </w:r>
      <w:bookmarkEnd w:id="89"/>
      <w:bookmarkEnd w:id="90"/>
    </w:p>
    <w:p w14:paraId="75ADBEC5" w14:textId="77777777"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14:paraId="257C7405" w14:textId="77777777" w:rsidR="00B028A9" w:rsidRDefault="00AC6928" w:rsidP="00B028A9">
      <w:pPr>
        <w:pStyle w:val="afb"/>
      </w:pPr>
      <w:r>
        <w:rPr>
          <w:noProof/>
        </w:rPr>
        <w:lastRenderedPageBreak/>
        <w:drawing>
          <wp:inline distT="0" distB="0" distL="0" distR="0" wp14:anchorId="3D39884F" wp14:editId="632F056E">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9586" cy="3037604"/>
                    </a:xfrm>
                    <a:prstGeom prst="rect">
                      <a:avLst/>
                    </a:prstGeom>
                  </pic:spPr>
                </pic:pic>
              </a:graphicData>
            </a:graphic>
          </wp:inline>
        </w:drawing>
      </w:r>
    </w:p>
    <w:p w14:paraId="327B9F63" w14:textId="77777777"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77777777"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14:paraId="5C42DEDA" w14:textId="77777777"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14:paraId="0C6C2737" w14:textId="77777777" w:rsidR="00EA1F5F" w:rsidRPr="009E5E42" w:rsidRDefault="003622D8" w:rsidP="006169AF">
      <w:pPr>
        <w:pStyle w:val="3"/>
      </w:pPr>
      <w:bookmarkStart w:id="91" w:name="_Toc514780552"/>
      <w:bookmarkStart w:id="92" w:name="_Toc515024096"/>
      <w:r>
        <w:t>П</w:t>
      </w:r>
      <w:r w:rsidR="00EA1F5F">
        <w:t xml:space="preserve">акет </w:t>
      </w:r>
      <w:r w:rsidR="00EA1F5F" w:rsidRPr="009E5E42">
        <w:rPr>
          <w:lang w:val="en-US"/>
        </w:rPr>
        <w:t>Origin</w:t>
      </w:r>
      <w:r w:rsidR="00EA1F5F" w:rsidRPr="009E5E42">
        <w:t>.</w:t>
      </w:r>
      <w:bookmarkEnd w:id="91"/>
      <w:bookmarkEnd w:id="92"/>
    </w:p>
    <w:p w14:paraId="2C29308A" w14:textId="3389DE6A"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5A79EF">
        <w:rPr>
          <w:highlight w:val="yellow"/>
        </w:rPr>
        <w:t>рисунке</w:t>
      </w:r>
      <w:r>
        <w:t xml:space="preserve">. </w:t>
      </w:r>
    </w:p>
    <w:p w14:paraId="4337E384" w14:textId="77777777" w:rsidR="005A79EF" w:rsidRDefault="00A96D00" w:rsidP="005A79EF">
      <w:pPr>
        <w:pStyle w:val="afb"/>
      </w:pPr>
      <w:r>
        <w:rPr>
          <w:noProof/>
        </w:rPr>
        <w:lastRenderedPageBreak/>
        <w:drawing>
          <wp:inline distT="0" distB="0" distL="0" distR="0" wp14:anchorId="1DF038C9" wp14:editId="23BF391C">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2644" cy="3036388"/>
                    </a:xfrm>
                    <a:prstGeom prst="rect">
                      <a:avLst/>
                    </a:prstGeom>
                  </pic:spPr>
                </pic:pic>
              </a:graphicData>
            </a:graphic>
          </wp:inline>
        </w:drawing>
      </w:r>
    </w:p>
    <w:p w14:paraId="5220206F" w14:textId="77777777"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77777777"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14:paraId="47E5443F" w14:textId="77777777"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3" w:name="_Toc514780553"/>
      <w:bookmarkStart w:id="94" w:name="_Toc515024097"/>
      <w:r>
        <w:lastRenderedPageBreak/>
        <w:t>Р</w:t>
      </w:r>
      <w:r w:rsidR="00A96D00">
        <w:t>езультаты и обсуждения</w:t>
      </w:r>
      <w:bookmarkEnd w:id="93"/>
      <w:bookmarkEnd w:id="94"/>
    </w:p>
    <w:p w14:paraId="74D5F3D2" w14:textId="77777777" w:rsidR="00E7638C" w:rsidRDefault="00E7638C" w:rsidP="00E7638C">
      <w:pPr>
        <w:pStyle w:val="2"/>
      </w:pPr>
      <w:bookmarkStart w:id="95" w:name="_Toc514780554"/>
      <w:bookmarkStart w:id="96" w:name="_Toc515024098"/>
      <w:r>
        <w:t>Верификация потенциала.</w:t>
      </w:r>
      <w:bookmarkEnd w:id="95"/>
      <w:bookmarkEnd w:id="96"/>
    </w:p>
    <w:p w14:paraId="4EF7C137" w14:textId="2DB0ED38"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07B1F985" w:rsidR="00E7638C" w:rsidRPr="00F06F7D" w:rsidRDefault="009E4116" w:rsidP="00E7638C">
      <w:pPr>
        <w:pStyle w:val="afb"/>
        <w:rPr>
          <w:rFonts w:cs="Times New Roman"/>
        </w:rPr>
      </w:pPr>
      <w:r w:rsidRPr="00F06F7D">
        <w:rPr>
          <w:rFonts w:cs="Times New Roman"/>
        </w:rPr>
        <w:object w:dxaOrig="7294" w:dyaOrig="5569" w14:anchorId="79FEA296">
          <v:shape id="_x0000_i1027" type="#_x0000_t75" style="width:364.5pt;height:279pt" o:ole="">
            <v:imagedata r:id="rId55" o:title=""/>
          </v:shape>
          <o:OLEObject Type="Embed" ProgID="Origin50.Graph" ShapeID="_x0000_i1027" DrawAspect="Content" ObjectID="_1588773804" r:id="rId56"/>
        </w:object>
      </w:r>
    </w:p>
    <w:p w14:paraId="7C153007" w14:textId="02413528"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20014ECF" w14:textId="4C80CA8C"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D56825">
        <w:rPr>
          <w:rFonts w:cs="Times New Roman"/>
          <w:szCs w:val="26"/>
          <w:highlight w:val="yellow"/>
        </w:rPr>
        <w:t>Для достаточно малых деформаций напряжение пропорционально деформации</w:t>
      </w:r>
      <w:r w:rsidRPr="00F06F7D">
        <w:rPr>
          <w:rFonts w:cs="Times New Roman"/>
          <w:szCs w:val="26"/>
        </w:rPr>
        <w:t>.</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58443C">
        <w:rPr>
          <w:rFonts w:cs="Times New Roman"/>
          <w:szCs w:val="26"/>
        </w:rPr>
      </w:r>
      <w:r w:rsidR="00D03A62">
        <w:rPr>
          <w:rFonts w:cs="Times New Roman"/>
          <w:szCs w:val="26"/>
        </w:rPr>
        <w:fldChar w:fldCharType="separate"/>
      </w:r>
      <w:r w:rsidR="009921AA">
        <w:rPr>
          <w:rFonts w:cs="Times New Roman"/>
          <w:szCs w:val="26"/>
        </w:rPr>
        <w:t>41</w:t>
      </w:r>
      <w:r w:rsidR="00D03A62">
        <w:rPr>
          <w:rFonts w:cs="Times New Roman"/>
          <w:szCs w:val="26"/>
        </w:rPr>
        <w:fldChar w:fldCharType="end"/>
      </w:r>
      <w:r w:rsidR="007E191E" w:rsidRPr="00FF5CEF">
        <w:rPr>
          <w:rFonts w:cs="Times New Roman"/>
          <w:szCs w:val="26"/>
        </w:rPr>
        <w:t>]</w:t>
      </w:r>
    </w:p>
    <w:p w14:paraId="6D391E7B" w14:textId="77777777"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14:paraId="4353593B" w14:textId="044E642D" w:rsidR="00E7638C" w:rsidRPr="00F06F7D" w:rsidRDefault="009E4116" w:rsidP="00E7638C">
      <w:pPr>
        <w:pStyle w:val="afb"/>
        <w:rPr>
          <w:rFonts w:cs="Times New Roman"/>
        </w:rPr>
      </w:pPr>
      <w:r w:rsidRPr="00F06F7D">
        <w:rPr>
          <w:rFonts w:cs="Times New Roman"/>
        </w:rPr>
        <w:object w:dxaOrig="7294" w:dyaOrig="5569" w14:anchorId="3D632656">
          <v:shape id="_x0000_i1028" type="#_x0000_t75" style="width:364.5pt;height:279pt" o:ole="">
            <v:imagedata r:id="rId57" o:title=""/>
          </v:shape>
          <o:OLEObject Type="Embed" ProgID="Origin50.Graph" ShapeID="_x0000_i1028" DrawAspect="Content" ObjectID="_1588773805" r:id="rId58"/>
        </w:object>
      </w:r>
    </w:p>
    <w:p w14:paraId="6F9312B5" w14:textId="51BE07E1" w:rsidR="00E7638C" w:rsidRDefault="00E7638C" w:rsidP="00E7638C">
      <w:pPr>
        <w:pStyle w:val="afb"/>
        <w:rPr>
          <w:rFonts w:eastAsiaTheme="minorEastAsia" w:cs="Times New Roman"/>
        </w:rPr>
      </w:pPr>
      <w:r w:rsidRPr="00D56825">
        <w:rPr>
          <w:rFonts w:cs="Times New Roman"/>
          <w:highlight w:val="yellow"/>
        </w:rPr>
        <w:t>Рисунок</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7841A7A1" w14:textId="105014F4" w:rsidR="00E7638C" w:rsidRPr="007E191E"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xml:space="preserve">, что отличается в пределах </w:t>
      </w:r>
      <w:r w:rsidR="00D03A62">
        <w:rPr>
          <w:rFonts w:cs="Times New Roman"/>
          <w:szCs w:val="26"/>
        </w:rPr>
        <w:t xml:space="preserve">4% </w:t>
      </w:r>
      <w:r w:rsidRPr="00F06F7D">
        <w:rPr>
          <w:rFonts w:cs="Times New Roman"/>
          <w:szCs w:val="26"/>
        </w:rPr>
        <w:t xml:space="preserve">от полученных из </w:t>
      </w:r>
      <w:r w:rsidR="007E191E">
        <w:rPr>
          <w:rFonts w:cs="Times New Roman"/>
          <w:szCs w:val="26"/>
        </w:rPr>
        <w:t>литературных источников</w:t>
      </w:r>
      <w:r w:rsidRPr="00F06F7D">
        <w:rPr>
          <w:rFonts w:cs="Times New Roman"/>
          <w:szCs w:val="26"/>
        </w:rPr>
        <w:t xml:space="preserve"> данных</w:t>
      </w:r>
      <w:r w:rsidR="00D03A62">
        <w:rPr>
          <w:rFonts w:cs="Times New Roman"/>
          <w:szCs w:val="26"/>
        </w:rPr>
        <w:t xml:space="preserve"> </w:t>
      </w:r>
      <m:oMath>
        <m: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9921AA">
        <w:rPr>
          <w:rFonts w:cs="Times New Roman"/>
          <w:szCs w:val="26"/>
        </w:rPr>
        <w:t>42</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9921AA">
        <w:rPr>
          <w:rFonts w:cs="Times New Roman"/>
          <w:szCs w:val="26"/>
        </w:rPr>
        <w:t>43</w:t>
      </w:r>
      <w:r w:rsidR="002D4FF7">
        <w:rPr>
          <w:rFonts w:cs="Times New Roman"/>
          <w:szCs w:val="26"/>
        </w:rPr>
        <w:fldChar w:fldCharType="end"/>
      </w:r>
      <w:r w:rsidR="007E191E" w:rsidRPr="007E191E">
        <w:rPr>
          <w:rFonts w:cs="Times New Roman"/>
          <w:szCs w:val="26"/>
        </w:rPr>
        <w:t>]</w:t>
      </w:r>
    </w:p>
    <w:p w14:paraId="09C8D1B0" w14:textId="77777777" w:rsidR="00E7638C" w:rsidRDefault="00E7638C" w:rsidP="00E7638C">
      <w:pPr>
        <w:pStyle w:val="2"/>
      </w:pPr>
      <w:bookmarkStart w:id="97" w:name="_Toc514780555"/>
      <w:bookmarkStart w:id="98" w:name="_Toc515024099"/>
      <w:r>
        <w:t>Подбор параметров моделируемой системы.</w:t>
      </w:r>
      <w:bookmarkEnd w:id="97"/>
      <w:bookmarkEnd w:id="98"/>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777777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w:t>
      </w:r>
      <w:r w:rsidRPr="00F06F7D">
        <w:rPr>
          <w:rFonts w:eastAsia="Calibri" w:cs="Times New Roman"/>
          <w:szCs w:val="26"/>
        </w:rPr>
        <w:lastRenderedPageBreak/>
        <w:t>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9" type="#_x0000_t75" style="width:318.75pt;height:244.5pt" o:ole="">
            <v:imagedata r:id="rId59" o:title=""/>
          </v:shape>
          <o:OLEObject Type="Embed" ProgID="Origin50.Graph" ShapeID="_x0000_i1029" DrawAspect="Content" ObjectID="_1588773806" r:id="rId60"/>
        </w:object>
      </w:r>
    </w:p>
    <w:p w14:paraId="636C2EAA" w14:textId="77777777"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9" w:name="_Toc514780556"/>
      <w:bookmarkStart w:id="100" w:name="_Toc515024100"/>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9"/>
      <w:bookmarkEnd w:id="100"/>
    </w:p>
    <w:p w14:paraId="5F614A01" w14:textId="3C2593E0" w:rsidR="000E4AAB" w:rsidRDefault="000E4AAB" w:rsidP="000E4AAB">
      <w:pPr>
        <w:pStyle w:val="3"/>
        <w:rPr>
          <w:rFonts w:cs="Times New Roman"/>
          <w:color w:val="auto"/>
        </w:rPr>
      </w:pPr>
      <w:bookmarkStart w:id="101" w:name="_Toc515024101"/>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101"/>
    </w:p>
    <w:p w14:paraId="78DA8356" w14:textId="2584BAA4"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w:t>
      </w:r>
      <w:r>
        <w:lastRenderedPageBreak/>
        <w:t xml:space="preserve">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9921AA">
        <w:t>44</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4795C">
        <w:rPr>
          <w:highlight w:val="yellow"/>
        </w:rPr>
        <w:t>разделе</w:t>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4A7612"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1F3D61">
        <w:rPr>
          <w:highlight w:val="yellow"/>
        </w:rPr>
        <w:t>рисунке</w:t>
      </w:r>
      <w:r w:rsidRPr="001F3D61">
        <w:t xml:space="preserve"> представлен график зависимости полной энергии системы от межатомного расстояния в молекуле кислорода. </w:t>
      </w:r>
    </w:p>
    <w:p w14:paraId="47A060F0" w14:textId="1F7837B3" w:rsidR="00175B9A" w:rsidRDefault="0044795C" w:rsidP="00175B9A">
      <w:pPr>
        <w:pStyle w:val="afb"/>
      </w:pPr>
      <w:r w:rsidRPr="005907CF">
        <w:rPr>
          <w:noProof/>
          <w:sz w:val="24"/>
          <w:szCs w:val="24"/>
        </w:rPr>
        <w:lastRenderedPageBreak/>
        <w:drawing>
          <wp:inline distT="0" distB="0" distL="0" distR="0" wp14:anchorId="542EB04D" wp14:editId="369180DA">
            <wp:extent cx="4826442" cy="2592125"/>
            <wp:effectExtent l="0" t="0" r="12700" b="17780"/>
            <wp:docPr id="18483" name="Диаграмма 18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4AFA319" w14:textId="07E95060" w:rsidR="0044795C" w:rsidRPr="0044795C" w:rsidRDefault="0044795C" w:rsidP="0044795C">
      <w:pPr>
        <w:pStyle w:val="afb"/>
      </w:pPr>
      <w:r w:rsidRPr="0044795C">
        <w:rPr>
          <w:highlight w:val="yellow"/>
        </w:rPr>
        <w:t>Рисунок</w:t>
      </w:r>
      <w:r>
        <w:t xml:space="preserve"> </w:t>
      </w:r>
      <w:r w:rsidRPr="0044795C">
        <w:t>– Зависимость полной энергии системы от межатомного расстояния в молекуле кислорода</w:t>
      </w:r>
      <w:r>
        <w:t xml:space="preserve"> </w:t>
      </w:r>
      <w:r w:rsidRPr="0044795C">
        <w:rPr>
          <w:highlight w:val="yellow"/>
        </w:rPr>
        <w:t>[]</w:t>
      </w:r>
      <w:r w:rsidRPr="0044795C">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78ECEF03"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44795C">
        <w:rPr>
          <w:highlight w:val="yellow"/>
        </w:rPr>
        <w:t>рисунке</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drawing>
          <wp:inline distT="0" distB="0" distL="0" distR="0" wp14:anchorId="7ED7757A" wp14:editId="2AC2B91D">
            <wp:extent cx="2825750" cy="2508250"/>
            <wp:effectExtent l="19050" t="0" r="0"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a:blip r:embed="rId62" cstate="print">
                      <a:extLst>
                        <a:ext uri="{28A0092B-C50C-407E-A947-70E740481C1C}">
                          <a14:useLocalDpi xmlns:a14="http://schemas.microsoft.com/office/drawing/2010/main" val="0"/>
                        </a:ext>
                      </a:extLst>
                    </a:blip>
                    <a:srcRect l="6660" t="7191" r="47183" b="4045"/>
                    <a:stretch>
                      <a:fillRect/>
                    </a:stretch>
                  </pic:blipFill>
                  <pic:spPr>
                    <a:xfrm>
                      <a:off x="0" y="0"/>
                      <a:ext cx="2825750" cy="2508250"/>
                    </a:xfrm>
                    <a:prstGeom prst="rect">
                      <a:avLst/>
                    </a:prstGeom>
                  </pic:spPr>
                </pic:pic>
              </a:graphicData>
            </a:graphic>
          </wp:inline>
        </w:drawing>
      </w:r>
    </w:p>
    <w:p w14:paraId="44620144" w14:textId="34750074" w:rsidR="0044795C" w:rsidRDefault="0044795C" w:rsidP="0044795C">
      <w:pPr>
        <w:pStyle w:val="afb"/>
      </w:pPr>
      <w:r w:rsidRPr="0044795C">
        <w:rPr>
          <w:highlight w:val="yellow"/>
        </w:rPr>
        <w:t>Рисунок</w:t>
      </w:r>
      <w:r w:rsidRPr="0044795C">
        <w:t xml:space="preserve"> – Расчетная ячейка железа с молекулой кислорода </w:t>
      </w:r>
      <w:r w:rsidRPr="0044795C">
        <w:rPr>
          <w:highlight w:val="yellow"/>
        </w:rPr>
        <w:t>[]</w:t>
      </w:r>
      <w:r w:rsidRPr="0044795C">
        <w:t>.</w:t>
      </w:r>
    </w:p>
    <w:p w14:paraId="3C44FE0C" w14:textId="77777777" w:rsidR="0044795C" w:rsidRPr="0044795C" w:rsidRDefault="0044795C" w:rsidP="0044795C">
      <w:pPr>
        <w:rPr>
          <w:sz w:val="24"/>
          <w:szCs w:val="24"/>
        </w:rPr>
      </w:pPr>
      <w:r w:rsidRPr="005907CF">
        <w:rPr>
          <w:sz w:val="24"/>
          <w:szCs w:val="24"/>
        </w:rPr>
        <w:lastRenderedPageBreak/>
        <w:t>Были посчитаны системы с различным расстоянием от молекулы кислорода до поверхности железа (</w:t>
      </w:r>
      <w:r w:rsidRPr="0044795C">
        <w:rPr>
          <w:sz w:val="24"/>
          <w:szCs w:val="24"/>
          <w:highlight w:val="yellow"/>
        </w:rPr>
        <w:t>рисунок</w:t>
      </w:r>
      <w:r w:rsidRPr="005907CF">
        <w:rPr>
          <w:sz w:val="24"/>
          <w:szCs w:val="24"/>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1B7241BE">
                  <wp:extent cx="2670661" cy="2746865"/>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a:blip r:embed="rId63">
                            <a:extLst>
                              <a:ext uri="{28A0092B-C50C-407E-A947-70E740481C1C}">
                                <a14:useLocalDpi xmlns:a14="http://schemas.microsoft.com/office/drawing/2010/main" val="0"/>
                              </a:ext>
                            </a:extLst>
                          </a:blip>
                          <a:srcRect l="7095" r="47931"/>
                          <a:stretch>
                            <a:fillRect/>
                          </a:stretch>
                        </pic:blipFill>
                        <pic:spPr bwMode="auto">
                          <a:xfrm>
                            <a:off x="0" y="0"/>
                            <a:ext cx="2670661"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16DA9CFE">
                  <wp:extent cx="1971597" cy="2746865"/>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a:blip r:embed="rId64">
                            <a:extLst>
                              <a:ext uri="{28A0092B-C50C-407E-A947-70E740481C1C}">
                                <a14:useLocalDpi xmlns:a14="http://schemas.microsoft.com/office/drawing/2010/main" val="0"/>
                              </a:ext>
                            </a:extLst>
                          </a:blip>
                          <a:srcRect l="18867" r="47932"/>
                          <a:stretch>
                            <a:fillRect/>
                          </a:stretch>
                        </pic:blipFill>
                        <pic:spPr bwMode="auto">
                          <a:xfrm>
                            <a:off x="0" y="0"/>
                            <a:ext cx="19715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2D4D1C78">
                  <wp:extent cx="2393045" cy="2746030"/>
                  <wp:effectExtent l="0" t="0" r="762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a:blip r:embed="rId65">
                            <a:extLst>
                              <a:ext uri="{28A0092B-C50C-407E-A947-70E740481C1C}">
                                <a14:useLocalDpi xmlns:a14="http://schemas.microsoft.com/office/drawing/2010/main" val="0"/>
                              </a:ext>
                            </a:extLst>
                          </a:blip>
                          <a:srcRect l="6693" r="53014"/>
                          <a:stretch>
                            <a:fillRect/>
                          </a:stretch>
                        </pic:blipFill>
                        <pic:spPr bwMode="auto">
                          <a:xfrm>
                            <a:off x="0" y="0"/>
                            <a:ext cx="2393045" cy="274603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64C63F1A">
                  <wp:extent cx="1970897" cy="2746865"/>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a:blip r:embed="rId66">
                            <a:extLst>
                              <a:ext uri="{28A0092B-C50C-407E-A947-70E740481C1C}">
                                <a14:useLocalDpi xmlns:a14="http://schemas.microsoft.com/office/drawing/2010/main" val="0"/>
                              </a:ext>
                            </a:extLst>
                          </a:blip>
                          <a:srcRect l="18610" r="48199"/>
                          <a:stretch>
                            <a:fillRect/>
                          </a:stretch>
                        </pic:blipFill>
                        <pic:spPr bwMode="auto">
                          <a:xfrm>
                            <a:off x="0" y="0"/>
                            <a:ext cx="19708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C9599E8" w14:textId="6D48D717" w:rsidR="00ED300D" w:rsidRDefault="00ED300D" w:rsidP="00ED300D">
            <w:pPr>
              <w:pStyle w:val="afb"/>
            </w:pPr>
            <w:r>
              <w:t>г</w:t>
            </w:r>
          </w:p>
        </w:tc>
      </w:tr>
    </w:tbl>
    <w:p w14:paraId="43A6B9CA" w14:textId="5F4F7D04" w:rsidR="0044795C" w:rsidRPr="00ED300D" w:rsidRDefault="00ED300D" w:rsidP="00ED300D">
      <w:pPr>
        <w:pStyle w:val="afb"/>
        <w:rPr>
          <w:sz w:val="24"/>
          <w:szCs w:val="24"/>
        </w:rPr>
      </w:pPr>
      <w:r>
        <w:rPr>
          <w:sz w:val="24"/>
          <w:szCs w:val="24"/>
        </w:rPr>
        <w:t>а</w:t>
      </w:r>
      <w:r w:rsidRPr="00ED300D">
        <w:rPr>
          <w:sz w:val="24"/>
          <w:szCs w:val="24"/>
        </w:rPr>
        <w:t xml:space="preserve"> –</w:t>
      </w:r>
      <w:r>
        <w:rPr>
          <w:sz w:val="24"/>
          <w:szCs w:val="24"/>
        </w:rPr>
        <w:t xml:space="preserve"> </w:t>
      </w:r>
      <w:r w:rsidRPr="00ED300D">
        <w:t>3,97 Å</w:t>
      </w:r>
      <w:r>
        <w:t xml:space="preserve">, </w:t>
      </w:r>
      <w:r>
        <w:rPr>
          <w:sz w:val="24"/>
          <w:szCs w:val="24"/>
        </w:rPr>
        <w:t>б</w:t>
      </w:r>
      <w:r w:rsidRPr="00ED300D">
        <w:rPr>
          <w:sz w:val="24"/>
          <w:szCs w:val="24"/>
        </w:rPr>
        <w:t xml:space="preserve"> –</w:t>
      </w:r>
      <w:r>
        <w:rPr>
          <w:sz w:val="24"/>
          <w:szCs w:val="24"/>
        </w:rPr>
        <w:t xml:space="preserve"> </w:t>
      </w:r>
      <w:r w:rsidRPr="00ED300D">
        <w:t>2,98 Å</w:t>
      </w:r>
      <w:r>
        <w:t xml:space="preserve">, </w:t>
      </w:r>
      <w:r>
        <w:rPr>
          <w:sz w:val="24"/>
          <w:szCs w:val="24"/>
        </w:rPr>
        <w:t>а</w:t>
      </w:r>
      <w:r w:rsidRPr="00ED300D">
        <w:rPr>
          <w:sz w:val="24"/>
          <w:szCs w:val="24"/>
        </w:rPr>
        <w:t xml:space="preserve"> –</w:t>
      </w:r>
      <w:r>
        <w:rPr>
          <w:sz w:val="24"/>
          <w:szCs w:val="24"/>
        </w:rPr>
        <w:t xml:space="preserve"> </w:t>
      </w:r>
      <w:r w:rsidRPr="00ED300D">
        <w:t>1,97 Å</w:t>
      </w:r>
      <w:r>
        <w:t xml:space="preserve">, </w:t>
      </w:r>
      <w:r>
        <w:rPr>
          <w:sz w:val="24"/>
          <w:szCs w:val="24"/>
        </w:rPr>
        <w:t>а</w:t>
      </w:r>
      <w:r w:rsidRPr="00ED300D">
        <w:rPr>
          <w:sz w:val="24"/>
          <w:szCs w:val="24"/>
        </w:rPr>
        <w:t xml:space="preserve"> </w:t>
      </w:r>
      <w:r>
        <w:rPr>
          <w:sz w:val="24"/>
          <w:szCs w:val="24"/>
        </w:rPr>
        <w:t xml:space="preserve">- </w:t>
      </w:r>
      <w:r w:rsidRPr="00ED300D">
        <w:t>1,50 Å</w:t>
      </w:r>
    </w:p>
    <w:p w14:paraId="079F353D" w14:textId="5624F5FF" w:rsidR="0044795C" w:rsidRPr="00ED300D" w:rsidRDefault="00ED300D" w:rsidP="00ED300D">
      <w:pPr>
        <w:pStyle w:val="afb"/>
      </w:pPr>
      <w:r w:rsidRPr="00ED300D">
        <w:rPr>
          <w:highlight w:val="yellow"/>
        </w:rPr>
        <w:t>Рисунок</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ED300D">
        <w:rPr>
          <w:highlight w:val="yellow"/>
        </w:rPr>
        <w:t>[]</w:t>
      </w:r>
      <w:r w:rsidRPr="00ED300D">
        <w:t>.</w:t>
      </w:r>
    </w:p>
    <w:p w14:paraId="349A5051" w14:textId="27600E29" w:rsidR="0044795C" w:rsidRDefault="00ED300D" w:rsidP="001F3D61">
      <w:r w:rsidRPr="00ED300D">
        <w:t xml:space="preserve">На </w:t>
      </w:r>
      <w:r w:rsidRPr="00ED300D">
        <w:rPr>
          <w:highlight w:val="yellow"/>
        </w:rPr>
        <w:t>рисунке</w:t>
      </w:r>
      <w:r w:rsidRPr="00ED300D">
        <w:t xml:space="preserve"> </w:t>
      </w:r>
      <w:r>
        <w:t>(</w:t>
      </w:r>
      <w:r w:rsidRPr="00ED300D">
        <w:t xml:space="preserve">а) молекула кислорода находится на наибольшем из рассмотренных расстоянии от поверхности (3,97 Å) и не взаимодействует с поверхностью. На </w:t>
      </w:r>
      <w:r w:rsidRPr="00ED300D">
        <w:rPr>
          <w:highlight w:val="yellow"/>
        </w:rPr>
        <w:t>рисунке</w:t>
      </w:r>
      <w:r w:rsidRPr="00ED300D">
        <w:t xml:space="preserve"> </w:t>
      </w:r>
      <w:r>
        <w:t>(</w:t>
      </w:r>
      <w:r w:rsidRPr="00ED300D">
        <w:t xml:space="preserve">б) молекула кислорода на расстоянии от поверхности 2,98 Å, при этом взаимодействия с поверхностью также не наблюдается. На </w:t>
      </w:r>
      <w:r w:rsidRPr="00ED300D">
        <w:rPr>
          <w:highlight w:val="yellow"/>
        </w:rPr>
        <w:t>рисунке</w:t>
      </w:r>
      <w:r w:rsidRPr="00ED300D">
        <w:t xml:space="preserve"> </w:t>
      </w:r>
      <w:r>
        <w:lastRenderedPageBreak/>
        <w:t>(</w:t>
      </w:r>
      <w:r w:rsidRPr="00ED300D">
        <w:t xml:space="preserve">в)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ED300D">
        <w:rPr>
          <w:highlight w:val="yellow"/>
        </w:rPr>
        <w:t>Рисунок</w:t>
      </w:r>
      <w:r w:rsidRPr="00ED300D">
        <w:t xml:space="preserve"> </w:t>
      </w:r>
      <w:r>
        <w:t>(</w:t>
      </w:r>
      <w:r w:rsidRPr="00ED300D">
        <w:t xml:space="preserve">г)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A14C4">
        <w:rPr>
          <w:highlight w:val="yellow"/>
        </w:rPr>
        <w:t>таблице</w:t>
      </w:r>
      <w:r w:rsidRPr="00ED300D">
        <w:t xml:space="preserve"> приведены энергии в зависимости от расстояния. </w:t>
      </w:r>
    </w:p>
    <w:p w14:paraId="7A983CF2" w14:textId="2229A873" w:rsidR="00DA14C4" w:rsidRPr="00DA14C4" w:rsidRDefault="00DA14C4" w:rsidP="00DA14C4">
      <w:pPr>
        <w:pStyle w:val="af9"/>
      </w:pPr>
      <w:r w:rsidRPr="00DA14C4">
        <w:rPr>
          <w:highlight w:val="yellow"/>
        </w:rPr>
        <w:t>Таблица</w:t>
      </w:r>
      <w:r w:rsidRPr="005907CF">
        <w:t xml:space="preserve"> – Полная энергии поверхности железа в зависимости от расстояния до молекулы кислорода</w:t>
      </w:r>
      <w:r>
        <w:t xml:space="preserve"> </w:t>
      </w:r>
      <w:r w:rsidRPr="00DA14C4">
        <w:rPr>
          <w:highlight w:val="yellow"/>
        </w:rPr>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0B2D4C8B" w:rsidR="00DA14C4" w:rsidRDefault="00DA14C4" w:rsidP="001F3D61">
      <w:r w:rsidRPr="00DA14C4">
        <w:t xml:space="preserve">Как видно из полученной зависимости, минимальной энергией обладает конфигурация </w:t>
      </w:r>
      <w:r>
        <w:t>(</w:t>
      </w:r>
      <w:r w:rsidRPr="00DA14C4">
        <w:t>г).</w:t>
      </w:r>
      <w:r>
        <w:t xml:space="preserve"> Это визуализируется на </w:t>
      </w:r>
      <w:r w:rsidRPr="00DA14C4">
        <w:rPr>
          <w:highlight w:val="yellow"/>
        </w:rPr>
        <w:t>рисунке</w:t>
      </w:r>
      <w:r w:rsidRPr="00DA14C4">
        <w:t xml:space="preserve">, где </w:t>
      </w:r>
      <w:r w:rsidRPr="00ED300D">
        <w:t>показана зависимость энергии от расстояния между молекулой и поверхностью.</w:t>
      </w:r>
    </w:p>
    <w:p w14:paraId="63DE344E" w14:textId="67ECBB5A" w:rsidR="00DA14C4" w:rsidRDefault="00DA14C4" w:rsidP="00DA14C4">
      <w:pPr>
        <w:pStyle w:val="afb"/>
      </w:pPr>
      <w:r w:rsidRPr="005907CF">
        <w:rPr>
          <w:noProof/>
          <w:sz w:val="24"/>
          <w:szCs w:val="24"/>
        </w:rPr>
        <w:drawing>
          <wp:inline distT="0" distB="0" distL="0" distR="0" wp14:anchorId="002CBA6A" wp14:editId="07090A95">
            <wp:extent cx="5940425" cy="3044825"/>
            <wp:effectExtent l="0" t="0" r="3175" b="317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FDC697F" w14:textId="225B66E1" w:rsidR="00DA14C4" w:rsidRDefault="00DA14C4" w:rsidP="00DA14C4">
      <w:pPr>
        <w:pStyle w:val="afb"/>
      </w:pPr>
      <w:r w:rsidRPr="00DA14C4">
        <w:rPr>
          <w:highlight w:val="yellow"/>
        </w:rPr>
        <w:t>Рисунок</w:t>
      </w:r>
      <w:r w:rsidRPr="00DA14C4">
        <w:t xml:space="preserve"> – Зависимость полной энергии системы от расстояния от молекулы кислорода до поверхности железа</w:t>
      </w:r>
      <w:r>
        <w:t xml:space="preserve"> </w:t>
      </w:r>
      <w:r w:rsidRPr="00DA14C4">
        <w:rPr>
          <w:highlight w:val="yellow"/>
        </w:rPr>
        <w:t>[]</w:t>
      </w:r>
      <w:r w:rsidRPr="00DA14C4">
        <w:t>.</w:t>
      </w:r>
    </w:p>
    <w:p w14:paraId="061D5790" w14:textId="2EB4E064" w:rsidR="00DA14C4" w:rsidRDefault="00DA14C4" w:rsidP="00DA14C4">
      <w:r w:rsidRPr="00DA14C4">
        <w:lastRenderedPageBreak/>
        <w:t xml:space="preserve">Для демонстрации наличия химического взаимодействия между молекулой кислорода и поверхностью, на </w:t>
      </w:r>
      <w:r w:rsidRPr="00DA14C4">
        <w:rPr>
          <w:highlight w:val="yellow"/>
        </w:rPr>
        <w:t>рисунке</w:t>
      </w:r>
      <w:r w:rsidRPr="00DA14C4">
        <w:t xml:space="preserve"> показано распределение зарядовой плотности для конфигурации, изображённой на </w:t>
      </w:r>
      <w:r w:rsidRPr="00DA14C4">
        <w:rPr>
          <w:highlight w:val="yellow"/>
        </w:rPr>
        <w:t>рисунке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67BAA802">
            <wp:extent cx="3486150" cy="2744421"/>
            <wp:effectExtent l="1905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8" cstate="print">
                      <a:extLst>
                        <a:ext uri="{28A0092B-C50C-407E-A947-70E740481C1C}">
                          <a14:useLocalDpi xmlns:a14="http://schemas.microsoft.com/office/drawing/2010/main" val="0"/>
                        </a:ext>
                      </a:extLst>
                    </a:blip>
                    <a:srcRect l="6043" r="35216"/>
                    <a:stretch/>
                  </pic:blipFill>
                  <pic:spPr bwMode="auto">
                    <a:xfrm>
                      <a:off x="0" y="0"/>
                      <a:ext cx="3494617" cy="2751086"/>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520EB958" w:rsidR="00DA14C4" w:rsidRPr="00DA14C4" w:rsidRDefault="00DA14C4" w:rsidP="00DA14C4">
      <w:pPr>
        <w:pStyle w:val="afb"/>
      </w:pPr>
      <w:r w:rsidRPr="00DA14C4">
        <w:rPr>
          <w:highlight w:val="yellow"/>
        </w:rPr>
        <w:t>Рисунок</w:t>
      </w:r>
      <w:r w:rsidRPr="00DA14C4">
        <w:t xml:space="preserve"> – Зарядовая плотность взаимодействия свободной поверхности железа с молекулой кислорода </w:t>
      </w:r>
      <w:r w:rsidRPr="00DA14C4">
        <w:rPr>
          <w:highlight w:val="yellow"/>
        </w:rPr>
        <w:t>[]</w:t>
      </w:r>
      <w:r w:rsidRPr="00DA14C4">
        <w:t>.</w:t>
      </w:r>
    </w:p>
    <w:p w14:paraId="27869218" w14:textId="5353C774"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r w:rsidRPr="00DA14C4">
        <w:rPr>
          <w:highlight w:val="yellow"/>
        </w:rPr>
        <w:t>В дальнейшем можно ожидать диссоциацию молекулы и диффузию ионов кислорода в приповерхностные слои, как это наблюдается в расчетах методом молекулярной динамики.</w:t>
      </w:r>
    </w:p>
    <w:p w14:paraId="5017A028" w14:textId="2B16E63E" w:rsidR="001A74E5" w:rsidRDefault="001A74E5" w:rsidP="001A74E5">
      <w:pPr>
        <w:pStyle w:val="3"/>
        <w:rPr>
          <w:rFonts w:cs="Times New Roman"/>
          <w:color w:val="auto"/>
        </w:rPr>
      </w:pPr>
      <w:bookmarkStart w:id="102" w:name="_Toc515024102"/>
      <w:r w:rsidRPr="00702AAE">
        <w:rPr>
          <w:rFonts w:cs="Times New Roman"/>
          <w:color w:val="auto"/>
        </w:rPr>
        <w:t>Моделирование взаимодействия поверхности стали с оксидом свинца</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2"/>
    </w:p>
    <w:p w14:paraId="4B6DEA26" w14:textId="7F09B6CE"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1A74E5">
        <w:rPr>
          <w:highlight w:val="yellow"/>
        </w:rPr>
        <w:t>рисунке</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77777777" w:rsidR="001A74E5" w:rsidRPr="005907CF" w:rsidRDefault="001A74E5" w:rsidP="001A74E5">
      <w:pPr>
        <w:pStyle w:val="afb"/>
      </w:pPr>
      <w:r w:rsidRPr="005907CF">
        <w:rPr>
          <w:noProof/>
        </w:rPr>
        <w:lastRenderedPageBreak/>
        <w:drawing>
          <wp:inline distT="0" distB="0" distL="0" distR="0" wp14:anchorId="62F753BF" wp14:editId="00E7B260">
            <wp:extent cx="4032250" cy="2559050"/>
            <wp:effectExtent l="0" t="0" r="6350" b="1270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456BE5A" w14:textId="54D51540" w:rsidR="001A74E5" w:rsidRPr="001A74E5" w:rsidRDefault="001A74E5" w:rsidP="001A74E5">
      <w:pPr>
        <w:pStyle w:val="afb"/>
      </w:pPr>
      <w:r w:rsidRPr="001A74E5">
        <w:rPr>
          <w:highlight w:val="yellow"/>
        </w:rPr>
        <w:t>Рисунок</w:t>
      </w:r>
      <w:r w:rsidRPr="00AB7597">
        <w:t xml:space="preserve"> – Зависимость полной энергии системы от межатомного расстояния в молекуле оксида свинца</w:t>
      </w:r>
      <w:r>
        <w:t xml:space="preserve"> </w:t>
      </w:r>
      <w:r w:rsidRPr="001A74E5">
        <w:rPr>
          <w:highlight w:val="yellow"/>
        </w:rPr>
        <w:t>[]</w:t>
      </w:r>
      <w:r w:rsidRPr="001A74E5">
        <w:t>.</w:t>
      </w:r>
    </w:p>
    <w:p w14:paraId="2ED1442F" w14:textId="0D9D1CCF"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2.7.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drawing>
                <wp:inline distT="0" distB="0" distL="0" distR="0" wp14:anchorId="7E3887C5" wp14:editId="59BD817B">
                  <wp:extent cx="2068465" cy="2448000"/>
                  <wp:effectExtent l="19050" t="0" r="7985"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70" cstate="print">
                            <a:extLst>
                              <a:ext uri="{28A0092B-C50C-407E-A947-70E740481C1C}">
                                <a14:useLocalDpi xmlns:a14="http://schemas.microsoft.com/office/drawing/2010/main" val="0"/>
                              </a:ext>
                            </a:extLst>
                          </a:blip>
                          <a:srcRect l="7630" r="53285"/>
                          <a:stretch/>
                        </pic:blipFill>
                        <pic:spPr bwMode="auto">
                          <a:xfrm>
                            <a:off x="0" y="0"/>
                            <a:ext cx="2068465" cy="2448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0FB9E0A4">
                  <wp:extent cx="1440563" cy="2448000"/>
                  <wp:effectExtent l="19050" t="0" r="7237"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1" cstate="print">
                            <a:extLst>
                              <a:ext uri="{28A0092B-C50C-407E-A947-70E740481C1C}">
                                <a14:useLocalDpi xmlns:a14="http://schemas.microsoft.com/office/drawing/2010/main" val="0"/>
                              </a:ext>
                            </a:extLst>
                          </a:blip>
                          <a:srcRect l="21290" r="51546"/>
                          <a:stretch/>
                        </pic:blipFill>
                        <pic:spPr bwMode="auto">
                          <a:xfrm>
                            <a:off x="0" y="0"/>
                            <a:ext cx="1440563" cy="2448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lastRenderedPageBreak/>
              <w:drawing>
                <wp:inline distT="0" distB="0" distL="0" distR="0" wp14:anchorId="53620AB1" wp14:editId="73410968">
                  <wp:extent cx="1999192" cy="2448000"/>
                  <wp:effectExtent l="19050" t="0" r="1058"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2" cstate="print">
                            <a:extLst>
                              <a:ext uri="{28A0092B-C50C-407E-A947-70E740481C1C}">
                                <a14:useLocalDpi xmlns:a14="http://schemas.microsoft.com/office/drawing/2010/main" val="0"/>
                              </a:ext>
                            </a:extLst>
                          </a:blip>
                          <a:srcRect l="9201" t="-13" r="53028" b="13"/>
                          <a:stretch/>
                        </pic:blipFill>
                        <pic:spPr bwMode="auto">
                          <a:xfrm>
                            <a:off x="0" y="0"/>
                            <a:ext cx="1999192" cy="2448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0204D4B3">
                  <wp:extent cx="1341241" cy="2448000"/>
                  <wp:effectExtent l="19050" t="0" r="0"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3" cstate="print">
                            <a:extLst>
                              <a:ext uri="{28A0092B-C50C-407E-A947-70E740481C1C}">
                                <a14:useLocalDpi xmlns:a14="http://schemas.microsoft.com/office/drawing/2010/main" val="0"/>
                              </a:ext>
                            </a:extLst>
                          </a:blip>
                          <a:srcRect l="22224" r="52483"/>
                          <a:stretch/>
                        </pic:blipFill>
                        <pic:spPr bwMode="auto">
                          <a:xfrm>
                            <a:off x="0" y="0"/>
                            <a:ext cx="1341241" cy="2448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04729B9F" w:rsidR="001A74E5" w:rsidRDefault="001A74E5" w:rsidP="001A74E5">
      <w:pPr>
        <w:pStyle w:val="afb"/>
        <w:rPr>
          <w:noProof/>
        </w:rPr>
      </w:pPr>
      <w:r w:rsidRPr="00AB7597">
        <w:rPr>
          <w:noProof/>
        </w:rPr>
        <w:t>а</w:t>
      </w:r>
      <w:r>
        <w:rPr>
          <w:noProof/>
        </w:rPr>
        <w:t xml:space="preserve"> -</w:t>
      </w:r>
      <w:r w:rsidRPr="00AB7597">
        <w:rPr>
          <w:noProof/>
        </w:rPr>
        <w:t xml:space="preserve"> 3,97 Å</w:t>
      </w:r>
      <w:r>
        <w:rPr>
          <w:noProof/>
        </w:rPr>
        <w:t>,</w:t>
      </w:r>
      <w:r w:rsidRPr="00AB7597">
        <w:rPr>
          <w:noProof/>
        </w:rPr>
        <w:t xml:space="preserve"> б</w:t>
      </w:r>
      <w:r>
        <w:rPr>
          <w:noProof/>
        </w:rPr>
        <w:t xml:space="preserve"> -</w:t>
      </w:r>
      <w:r w:rsidRPr="00AB7597">
        <w:rPr>
          <w:noProof/>
        </w:rPr>
        <w:t xml:space="preserve"> 2,98 Å</w:t>
      </w:r>
      <w:r>
        <w:rPr>
          <w:noProof/>
        </w:rPr>
        <w:t>,</w:t>
      </w:r>
      <w:r w:rsidRPr="00AB7597">
        <w:rPr>
          <w:noProof/>
        </w:rPr>
        <w:t xml:space="preserve"> в</w:t>
      </w:r>
      <w:r>
        <w:rPr>
          <w:noProof/>
        </w:rPr>
        <w:t xml:space="preserve"> -</w:t>
      </w:r>
      <w:r w:rsidRPr="00AB7597">
        <w:rPr>
          <w:noProof/>
        </w:rPr>
        <w:t xml:space="preserve"> 1,97 Å</w:t>
      </w:r>
      <w:r>
        <w:rPr>
          <w:noProof/>
        </w:rPr>
        <w:t>,</w:t>
      </w:r>
      <w:r w:rsidRPr="00AB7597">
        <w:rPr>
          <w:noProof/>
        </w:rPr>
        <w:t xml:space="preserve"> г</w:t>
      </w:r>
      <w:r>
        <w:rPr>
          <w:noProof/>
        </w:rPr>
        <w:t xml:space="preserve"> -</w:t>
      </w:r>
      <w:r w:rsidRPr="00AB7597">
        <w:rPr>
          <w:noProof/>
        </w:rPr>
        <w:t xml:space="preserve"> 1,50 Å </w:t>
      </w:r>
    </w:p>
    <w:p w14:paraId="51984060" w14:textId="43D7A92A" w:rsidR="001A74E5" w:rsidRPr="001A74E5" w:rsidRDefault="001A74E5" w:rsidP="001A74E5">
      <w:pPr>
        <w:pStyle w:val="afb"/>
      </w:pPr>
      <w:r w:rsidRPr="001A74E5">
        <w:rPr>
          <w:noProof/>
          <w:highlight w:val="yellow"/>
        </w:rPr>
        <w:t>Рисунок</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1A74E5">
        <w:rPr>
          <w:noProof/>
          <w:highlight w:val="yellow"/>
        </w:rPr>
        <w:t>[]</w:t>
      </w:r>
      <w:r w:rsidRPr="001A74E5">
        <w:rPr>
          <w:noProof/>
        </w:rPr>
        <w:t>.</w:t>
      </w:r>
    </w:p>
    <w:p w14:paraId="58EA8E9F" w14:textId="22409BF1" w:rsidR="001A74E5" w:rsidRPr="005907CF" w:rsidRDefault="001A74E5" w:rsidP="001A74E5">
      <w:pPr>
        <w:ind w:firstLine="360"/>
        <w:rPr>
          <w:sz w:val="24"/>
          <w:szCs w:val="24"/>
        </w:rPr>
      </w:pPr>
      <w:r>
        <w:rPr>
          <w:sz w:val="24"/>
          <w:szCs w:val="24"/>
        </w:rPr>
        <w:t xml:space="preserve">На </w:t>
      </w:r>
      <w:r w:rsidRPr="001A74E5">
        <w:rPr>
          <w:sz w:val="24"/>
          <w:szCs w:val="24"/>
          <w:highlight w:val="yellow"/>
        </w:rPr>
        <w:t>рисунке</w:t>
      </w:r>
      <w:r>
        <w:rPr>
          <w:sz w:val="24"/>
          <w:szCs w:val="24"/>
        </w:rPr>
        <w:t xml:space="preserve"> </w:t>
      </w:r>
      <w:r w:rsidRPr="001A74E5">
        <w:rPr>
          <w:sz w:val="24"/>
          <w:szCs w:val="24"/>
        </w:rPr>
        <w:t>(</w:t>
      </w:r>
      <w:r w:rsidRPr="005907CF">
        <w:rPr>
          <w:sz w:val="24"/>
          <w:szCs w:val="24"/>
        </w:rPr>
        <w:t>а) показано положение молекулы на расстоянии 3,97 Å при котором взаимодействия не про</w:t>
      </w:r>
      <w:r>
        <w:rPr>
          <w:sz w:val="24"/>
          <w:szCs w:val="24"/>
        </w:rPr>
        <w:t>исходит. Следующее изображение</w:t>
      </w:r>
      <w:r w:rsidRPr="005907CF">
        <w:rPr>
          <w:sz w:val="24"/>
          <w:szCs w:val="24"/>
        </w:rPr>
        <w:t xml:space="preserve"> </w:t>
      </w:r>
      <w:r w:rsidRPr="002D33C7">
        <w:rPr>
          <w:sz w:val="24"/>
          <w:szCs w:val="24"/>
        </w:rPr>
        <w:t>(</w:t>
      </w:r>
      <w:r w:rsidRPr="005907CF">
        <w:rPr>
          <w:sz w:val="24"/>
          <w:szCs w:val="24"/>
        </w:rPr>
        <w:t xml:space="preserve">б) показывает положение молекулы на расстоянии </w:t>
      </w:r>
      <w:r w:rsidRPr="005907CF">
        <w:rPr>
          <w:color w:val="000000"/>
          <w:sz w:val="24"/>
          <w:szCs w:val="24"/>
        </w:rPr>
        <w:t xml:space="preserve">2,98 </w:t>
      </w:r>
      <w:r w:rsidRPr="005907CF">
        <w:rPr>
          <w:sz w:val="24"/>
          <w:szCs w:val="24"/>
        </w:rPr>
        <w:t>Å, при котором также не наблюдается взаимодейст</w:t>
      </w:r>
      <w:r>
        <w:rPr>
          <w:sz w:val="24"/>
          <w:szCs w:val="24"/>
        </w:rPr>
        <w:t xml:space="preserve">вия с поверхностью. На </w:t>
      </w:r>
      <w:r w:rsidRPr="002D33C7">
        <w:rPr>
          <w:sz w:val="24"/>
          <w:szCs w:val="24"/>
          <w:highlight w:val="yellow"/>
        </w:rPr>
        <w:t>рисунке</w:t>
      </w:r>
      <w:r>
        <w:rPr>
          <w:sz w:val="24"/>
          <w:szCs w:val="24"/>
        </w:rPr>
        <w:t xml:space="preserve"> </w:t>
      </w:r>
      <w:r w:rsidR="002D33C7" w:rsidRPr="002D33C7">
        <w:rPr>
          <w:sz w:val="24"/>
          <w:szCs w:val="24"/>
        </w:rPr>
        <w:t>(</w:t>
      </w:r>
      <w:r w:rsidRPr="005907CF">
        <w:rPr>
          <w:sz w:val="24"/>
          <w:szCs w:val="24"/>
        </w:rPr>
        <w:t xml:space="preserve">в) показана конфигурация системы при </w:t>
      </w:r>
      <w:r>
        <w:rPr>
          <w:sz w:val="24"/>
          <w:szCs w:val="24"/>
        </w:rPr>
        <w:t>расположении</w:t>
      </w:r>
      <w:r w:rsidRPr="005907CF">
        <w:rPr>
          <w:sz w:val="24"/>
          <w:szCs w:val="24"/>
        </w:rPr>
        <w:t xml:space="preserve"> молекулы на расстоянии </w:t>
      </w:r>
      <w:r w:rsidRPr="005907CF">
        <w:rPr>
          <w:noProof/>
          <w:sz w:val="24"/>
          <w:szCs w:val="24"/>
        </w:rPr>
        <w:t>1,97 Å над поверхностью</w:t>
      </w:r>
      <w:r>
        <w:rPr>
          <w:noProof/>
          <w:sz w:val="24"/>
          <w:szCs w:val="24"/>
        </w:rPr>
        <w:t xml:space="preserve"> и</w:t>
      </w:r>
      <w:r w:rsidRPr="005907CF">
        <w:rPr>
          <w:noProof/>
          <w:sz w:val="24"/>
          <w:szCs w:val="24"/>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2D33C7">
        <w:rPr>
          <w:noProof/>
          <w:sz w:val="24"/>
          <w:szCs w:val="24"/>
          <w:highlight w:val="yellow"/>
        </w:rPr>
        <w:t>рисунке</w:t>
      </w:r>
      <w:r w:rsidRPr="005907CF">
        <w:rPr>
          <w:noProof/>
          <w:sz w:val="24"/>
          <w:szCs w:val="24"/>
        </w:rPr>
        <w:t xml:space="preserve"> </w:t>
      </w:r>
      <w:r w:rsidR="002D33C7" w:rsidRPr="002D33C7">
        <w:rPr>
          <w:noProof/>
          <w:sz w:val="24"/>
          <w:szCs w:val="24"/>
        </w:rPr>
        <w:t>(</w:t>
      </w:r>
      <w:r w:rsidRPr="005907CF">
        <w:rPr>
          <w:noProof/>
          <w:sz w:val="24"/>
          <w:szCs w:val="24"/>
        </w:rPr>
        <w:t xml:space="preserve">г) молекула оксида свинца находится на расстоянии </w:t>
      </w:r>
      <w:r w:rsidRPr="005907CF">
        <w:rPr>
          <w:color w:val="000000"/>
          <w:sz w:val="24"/>
          <w:szCs w:val="24"/>
        </w:rPr>
        <w:t>1,50</w:t>
      </w:r>
      <w:r w:rsidRPr="005907CF">
        <w:rPr>
          <w:noProof/>
          <w:sz w:val="24"/>
          <w:szCs w:val="24"/>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23AB3A2E" w:rsidR="001A74E5" w:rsidRPr="005907CF" w:rsidRDefault="001A74E5" w:rsidP="001A74E5">
      <w:pPr>
        <w:ind w:firstLine="360"/>
        <w:rPr>
          <w:sz w:val="24"/>
          <w:szCs w:val="24"/>
        </w:rPr>
      </w:pPr>
      <w:r w:rsidRPr="005907CF">
        <w:rPr>
          <w:sz w:val="24"/>
          <w:szCs w:val="24"/>
        </w:rPr>
        <w:t xml:space="preserve">В </w:t>
      </w:r>
      <w:r w:rsidRPr="002D33C7">
        <w:rPr>
          <w:noProof/>
          <w:sz w:val="24"/>
          <w:szCs w:val="24"/>
          <w:highlight w:val="yellow"/>
        </w:rPr>
        <w:t>таблице</w:t>
      </w:r>
      <w:r w:rsidRPr="005907CF">
        <w:rPr>
          <w:sz w:val="24"/>
          <w:szCs w:val="24"/>
        </w:rPr>
        <w:t xml:space="preserve"> приведены полные энергии системы в зависимости от расстояния от молекулы до поверхности железа. </w:t>
      </w:r>
    </w:p>
    <w:p w14:paraId="57496F6D" w14:textId="256DE3C4" w:rsidR="001A74E5" w:rsidRPr="002D33C7" w:rsidRDefault="001A74E5" w:rsidP="002D33C7">
      <w:pPr>
        <w:pStyle w:val="af9"/>
      </w:pPr>
      <w:r w:rsidRPr="002D33C7">
        <w:rPr>
          <w:highlight w:val="yellow"/>
        </w:rPr>
        <w:t>Таблица</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2D33C7">
        <w:rPr>
          <w:highlight w:val="yellow"/>
        </w:rPr>
        <w:t>[]</w:t>
      </w:r>
      <w:r w:rsidR="002D33C7" w:rsidRPr="002D33C7">
        <w:t>.</w:t>
      </w:r>
    </w:p>
    <w:tbl>
      <w:tblPr>
        <w:tblStyle w:val="a4"/>
        <w:tblW w:w="9351" w:type="dxa"/>
        <w:tblLook w:val="04A0" w:firstRow="1" w:lastRow="0" w:firstColumn="1" w:lastColumn="0" w:noHBand="0" w:noVBand="1"/>
      </w:tblPr>
      <w:tblGrid>
        <w:gridCol w:w="4606"/>
        <w:gridCol w:w="4745"/>
      </w:tblGrid>
      <w:tr w:rsidR="001A74E5" w:rsidRPr="005907CF" w14:paraId="34E24510" w14:textId="77777777" w:rsidTr="0058443C">
        <w:trPr>
          <w:trHeight w:val="378"/>
        </w:trPr>
        <w:tc>
          <w:tcPr>
            <w:tcW w:w="4606" w:type="dxa"/>
            <w:tcBorders>
              <w:bottom w:val="single" w:sz="4" w:space="0" w:color="auto"/>
            </w:tcBorders>
          </w:tcPr>
          <w:p w14:paraId="374483A3" w14:textId="77777777" w:rsidR="001A74E5" w:rsidRPr="005907CF" w:rsidRDefault="001A74E5" w:rsidP="002D33C7">
            <w:pPr>
              <w:pStyle w:val="afa"/>
            </w:pPr>
            <w:r w:rsidRPr="005907CF">
              <w:t xml:space="preserve">Расстояние до поверхности </w:t>
            </w:r>
            <w:r w:rsidRPr="005907CF">
              <w:rPr>
                <w:lang w:val="en-US"/>
              </w:rPr>
              <w:t>r</w:t>
            </w:r>
            <w:r w:rsidRPr="005907CF">
              <w:t>, Å</w:t>
            </w:r>
          </w:p>
        </w:tc>
        <w:tc>
          <w:tcPr>
            <w:tcW w:w="4745" w:type="dxa"/>
            <w:tcBorders>
              <w:bottom w:val="single" w:sz="4" w:space="0" w:color="auto"/>
            </w:tcBorders>
          </w:tcPr>
          <w:p w14:paraId="5A7AD24A" w14:textId="77777777" w:rsidR="001A74E5" w:rsidRPr="005907CF" w:rsidRDefault="001A74E5" w:rsidP="002D33C7">
            <w:pPr>
              <w:pStyle w:val="afa"/>
            </w:pPr>
            <w:r w:rsidRPr="005907CF">
              <w:t xml:space="preserve">Полная энергия </w:t>
            </w:r>
            <w:r w:rsidRPr="005907CF">
              <w:rPr>
                <w:lang w:val="en-US"/>
              </w:rPr>
              <w:t>E</w:t>
            </w:r>
            <w:r w:rsidRPr="005907CF">
              <w:t>, эВ</w:t>
            </w:r>
          </w:p>
        </w:tc>
      </w:tr>
      <w:tr w:rsidR="001A74E5" w:rsidRPr="005907CF" w14:paraId="76172531" w14:textId="77777777" w:rsidTr="0058443C">
        <w:trPr>
          <w:trHeight w:val="382"/>
        </w:trPr>
        <w:tc>
          <w:tcPr>
            <w:tcW w:w="4606" w:type="dxa"/>
            <w:tcBorders>
              <w:bottom w:val="nil"/>
            </w:tcBorders>
            <w:vAlign w:val="center"/>
          </w:tcPr>
          <w:p w14:paraId="67804B08" w14:textId="77777777" w:rsidR="001A74E5" w:rsidRPr="005907CF" w:rsidRDefault="001A74E5" w:rsidP="002D33C7">
            <w:pPr>
              <w:pStyle w:val="afa"/>
              <w:rPr>
                <w:color w:val="000000"/>
                <w:lang w:val="en-US"/>
              </w:rPr>
            </w:pPr>
            <w:r w:rsidRPr="005907CF">
              <w:rPr>
                <w:color w:val="000000"/>
              </w:rPr>
              <w:t>1,</w:t>
            </w:r>
            <w:r w:rsidRPr="005907CF">
              <w:rPr>
                <w:color w:val="000000"/>
                <w:lang w:val="en-US"/>
              </w:rPr>
              <w:t>50</w:t>
            </w:r>
          </w:p>
        </w:tc>
        <w:tc>
          <w:tcPr>
            <w:tcW w:w="4745" w:type="dxa"/>
            <w:tcBorders>
              <w:bottom w:val="nil"/>
            </w:tcBorders>
          </w:tcPr>
          <w:p w14:paraId="3FCB520A" w14:textId="77777777" w:rsidR="001A74E5" w:rsidRPr="005907CF" w:rsidRDefault="001A74E5" w:rsidP="002D33C7">
            <w:pPr>
              <w:pStyle w:val="afa"/>
            </w:pPr>
            <w:r w:rsidRPr="005907CF">
              <w:t>-644,480</w:t>
            </w:r>
          </w:p>
        </w:tc>
      </w:tr>
      <w:tr w:rsidR="001A74E5" w:rsidRPr="005907CF" w14:paraId="6CF08992" w14:textId="77777777" w:rsidTr="0058443C">
        <w:trPr>
          <w:trHeight w:val="401"/>
        </w:trPr>
        <w:tc>
          <w:tcPr>
            <w:tcW w:w="4606" w:type="dxa"/>
            <w:tcBorders>
              <w:top w:val="nil"/>
              <w:bottom w:val="nil"/>
            </w:tcBorders>
            <w:vAlign w:val="center"/>
          </w:tcPr>
          <w:p w14:paraId="70FAC7A7" w14:textId="77777777" w:rsidR="001A74E5" w:rsidRPr="005907CF" w:rsidRDefault="001A74E5" w:rsidP="002D33C7">
            <w:pPr>
              <w:pStyle w:val="afa"/>
              <w:rPr>
                <w:color w:val="000000"/>
                <w:lang w:val="en-US"/>
              </w:rPr>
            </w:pPr>
            <w:r w:rsidRPr="005907CF">
              <w:rPr>
                <w:color w:val="000000"/>
              </w:rPr>
              <w:t>1,9</w:t>
            </w:r>
            <w:r w:rsidRPr="005907CF">
              <w:rPr>
                <w:color w:val="000000"/>
                <w:lang w:val="en-US"/>
              </w:rPr>
              <w:t>7</w:t>
            </w:r>
          </w:p>
        </w:tc>
        <w:tc>
          <w:tcPr>
            <w:tcW w:w="4745" w:type="dxa"/>
            <w:tcBorders>
              <w:top w:val="nil"/>
              <w:bottom w:val="nil"/>
            </w:tcBorders>
          </w:tcPr>
          <w:p w14:paraId="5FCA3F70" w14:textId="77777777" w:rsidR="001A74E5" w:rsidRPr="005907CF" w:rsidRDefault="001A74E5" w:rsidP="002D33C7">
            <w:pPr>
              <w:pStyle w:val="afa"/>
            </w:pPr>
            <w:r w:rsidRPr="005907CF">
              <w:t>-645,011</w:t>
            </w:r>
          </w:p>
        </w:tc>
      </w:tr>
      <w:tr w:rsidR="001A74E5" w:rsidRPr="005907CF" w14:paraId="738F3A2F" w14:textId="77777777" w:rsidTr="0058443C">
        <w:trPr>
          <w:trHeight w:val="382"/>
        </w:trPr>
        <w:tc>
          <w:tcPr>
            <w:tcW w:w="4606" w:type="dxa"/>
            <w:tcBorders>
              <w:top w:val="nil"/>
              <w:bottom w:val="nil"/>
            </w:tcBorders>
            <w:vAlign w:val="center"/>
          </w:tcPr>
          <w:p w14:paraId="62DA96BB" w14:textId="77777777" w:rsidR="001A74E5" w:rsidRPr="005907CF" w:rsidRDefault="001A74E5" w:rsidP="002D33C7">
            <w:pPr>
              <w:pStyle w:val="afa"/>
              <w:rPr>
                <w:color w:val="000000"/>
                <w:lang w:val="en-US"/>
              </w:rPr>
            </w:pPr>
            <w:r w:rsidRPr="005907CF">
              <w:rPr>
                <w:color w:val="000000"/>
              </w:rPr>
              <w:t>2,9</w:t>
            </w:r>
            <w:r w:rsidRPr="005907CF">
              <w:rPr>
                <w:color w:val="000000"/>
                <w:lang w:val="en-US"/>
              </w:rPr>
              <w:t>8</w:t>
            </w:r>
          </w:p>
        </w:tc>
        <w:tc>
          <w:tcPr>
            <w:tcW w:w="4745" w:type="dxa"/>
            <w:tcBorders>
              <w:top w:val="nil"/>
              <w:bottom w:val="nil"/>
            </w:tcBorders>
          </w:tcPr>
          <w:p w14:paraId="76D564F6" w14:textId="77777777" w:rsidR="001A74E5" w:rsidRPr="005907CF" w:rsidRDefault="001A74E5" w:rsidP="002D33C7">
            <w:pPr>
              <w:pStyle w:val="afa"/>
            </w:pPr>
            <w:r w:rsidRPr="005907CF">
              <w:t>-641,940</w:t>
            </w:r>
          </w:p>
        </w:tc>
      </w:tr>
      <w:tr w:rsidR="001A74E5" w:rsidRPr="005907CF" w14:paraId="01E0FE6D" w14:textId="77777777" w:rsidTr="0058443C">
        <w:trPr>
          <w:trHeight w:val="382"/>
        </w:trPr>
        <w:tc>
          <w:tcPr>
            <w:tcW w:w="4606" w:type="dxa"/>
            <w:tcBorders>
              <w:top w:val="nil"/>
            </w:tcBorders>
            <w:vAlign w:val="center"/>
          </w:tcPr>
          <w:p w14:paraId="58B810FD" w14:textId="77777777" w:rsidR="001A74E5" w:rsidRPr="005907CF" w:rsidRDefault="001A74E5" w:rsidP="002D33C7">
            <w:pPr>
              <w:pStyle w:val="afa"/>
              <w:rPr>
                <w:color w:val="000000"/>
                <w:lang w:val="en-US"/>
              </w:rPr>
            </w:pPr>
            <w:r w:rsidRPr="005907CF">
              <w:rPr>
                <w:color w:val="000000"/>
              </w:rPr>
              <w:t>3,9</w:t>
            </w:r>
            <w:r w:rsidRPr="005907CF">
              <w:rPr>
                <w:color w:val="000000"/>
                <w:lang w:val="en-US"/>
              </w:rPr>
              <w:t>7</w:t>
            </w:r>
          </w:p>
        </w:tc>
        <w:tc>
          <w:tcPr>
            <w:tcW w:w="4745" w:type="dxa"/>
            <w:tcBorders>
              <w:top w:val="nil"/>
            </w:tcBorders>
          </w:tcPr>
          <w:p w14:paraId="287093C0" w14:textId="77777777" w:rsidR="001A74E5" w:rsidRPr="005907CF" w:rsidRDefault="001A74E5" w:rsidP="002D33C7">
            <w:pPr>
              <w:pStyle w:val="afa"/>
            </w:pPr>
            <w:r w:rsidRPr="005907CF">
              <w:t>-641,013</w:t>
            </w:r>
          </w:p>
        </w:tc>
      </w:tr>
    </w:tbl>
    <w:p w14:paraId="2F8D4EA0" w14:textId="79C6AF39" w:rsidR="001A74E5" w:rsidRPr="005907CF" w:rsidRDefault="001A74E5" w:rsidP="002D33C7">
      <w:r>
        <w:lastRenderedPageBreak/>
        <w:t xml:space="preserve">На </w:t>
      </w:r>
      <w:r w:rsidRPr="002D33C7">
        <w:rPr>
          <w:highlight w:val="yellow"/>
        </w:rPr>
        <w:t>рисунке</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Pr="002D33C7">
        <w:rPr>
          <w:highlight w:val="yellow"/>
        </w:rPr>
        <w:t xml:space="preserve">2.7 </w:t>
      </w:r>
      <w:r w:rsidR="002D33C7" w:rsidRPr="002D33C7">
        <w:rPr>
          <w:highlight w:val="yellow"/>
        </w:rPr>
        <w:t>(</w:t>
      </w:r>
      <w:r w:rsidRPr="002D33C7">
        <w:rPr>
          <w:highlight w:val="yellow"/>
        </w:rPr>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77777777" w:rsidR="001A74E5" w:rsidRPr="005907CF" w:rsidRDefault="001A74E5" w:rsidP="002D33C7">
      <w:pPr>
        <w:pStyle w:val="afb"/>
      </w:pPr>
      <w:r w:rsidRPr="005907CF">
        <w:rPr>
          <w:noProof/>
        </w:rPr>
        <w:drawing>
          <wp:inline distT="0" distB="0" distL="0" distR="0" wp14:anchorId="0D81C9A1" wp14:editId="53B2C1D9">
            <wp:extent cx="5940425" cy="3074670"/>
            <wp:effectExtent l="0" t="0" r="3175" b="1143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7AF4573" w14:textId="4AA8BB21" w:rsidR="001A74E5" w:rsidRPr="002D33C7" w:rsidRDefault="001A74E5" w:rsidP="002D33C7">
      <w:pPr>
        <w:pStyle w:val="afb"/>
      </w:pPr>
      <w:r w:rsidRPr="002D33C7">
        <w:rPr>
          <w:highlight w:val="yellow"/>
        </w:rPr>
        <w:t>Рисунок</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2D33C7">
        <w:rPr>
          <w:highlight w:val="yellow"/>
        </w:rPr>
        <w:t>[]</w:t>
      </w:r>
      <w:r w:rsidR="002D33C7" w:rsidRPr="002D33C7">
        <w:t>.</w:t>
      </w:r>
    </w:p>
    <w:p w14:paraId="2A08360E" w14:textId="1F82DD0D" w:rsidR="001A74E5" w:rsidRDefault="001A74E5" w:rsidP="002D33C7">
      <w:pPr>
        <w:rPr>
          <w:noProof/>
        </w:rPr>
      </w:pPr>
      <w:r>
        <w:rPr>
          <w:noProof/>
        </w:rPr>
        <w:t xml:space="preserve">На </w:t>
      </w:r>
      <w:r w:rsidRPr="002D33C7">
        <w:rPr>
          <w:noProof/>
          <w:highlight w:val="yellow"/>
        </w:rPr>
        <w:t>рисунке</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Pr="002D33C7">
        <w:rPr>
          <w:noProof/>
          <w:highlight w:val="yellow"/>
        </w:rPr>
        <w:t xml:space="preserve">2.7 </w:t>
      </w:r>
      <w:r w:rsidR="002D33C7" w:rsidRPr="002D33C7">
        <w:rPr>
          <w:noProof/>
          <w:highlight w:val="yellow"/>
        </w:rPr>
        <w:t>(</w:t>
      </w:r>
      <w:r w:rsidRPr="002D33C7">
        <w:rPr>
          <w:noProof/>
          <w:highlight w:val="yellow"/>
        </w:rPr>
        <w:t xml:space="preserve">в) и </w:t>
      </w:r>
      <w:r w:rsidR="002D33C7" w:rsidRPr="002D33C7">
        <w:rPr>
          <w:noProof/>
          <w:highlight w:val="yellow"/>
        </w:rPr>
        <w:t>(</w:t>
      </w:r>
      <w:r w:rsidRPr="002D33C7">
        <w:rPr>
          <w:noProof/>
          <w:highlight w:val="yellow"/>
        </w:rPr>
        <w:t>г)</w:t>
      </w:r>
      <w:r w:rsidRPr="005907CF">
        <w:rPr>
          <w:noProof/>
        </w:rPr>
        <w:t>.</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83DC47C">
                  <wp:extent cx="2189408" cy="2448000"/>
                  <wp:effectExtent l="19050" t="0" r="1342" b="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5" cstate="print">
                            <a:extLst>
                              <a:ext uri="{28A0092B-C50C-407E-A947-70E740481C1C}">
                                <a14:useLocalDpi xmlns:a14="http://schemas.microsoft.com/office/drawing/2010/main" val="0"/>
                              </a:ext>
                            </a:extLst>
                          </a:blip>
                          <a:srcRect l="7229" r="51412"/>
                          <a:stretch/>
                        </pic:blipFill>
                        <pic:spPr bwMode="auto">
                          <a:xfrm>
                            <a:off x="0" y="0"/>
                            <a:ext cx="2189408" cy="2448000"/>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41FCC5CD">
                  <wp:extent cx="2230654" cy="2448000"/>
                  <wp:effectExtent l="1905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6" cstate="print">
                            <a:extLst>
                              <a:ext uri="{28A0092B-C50C-407E-A947-70E740481C1C}">
                                <a14:useLocalDpi xmlns:a14="http://schemas.microsoft.com/office/drawing/2010/main" val="0"/>
                              </a:ext>
                            </a:extLst>
                          </a:blip>
                          <a:srcRect l="4819" r="53019"/>
                          <a:stretch/>
                        </pic:blipFill>
                        <pic:spPr bwMode="auto">
                          <a:xfrm>
                            <a:off x="0" y="0"/>
                            <a:ext cx="2230654" cy="2448000"/>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7A67097F" w14:textId="7202D5CA" w:rsidR="002D33C7" w:rsidRPr="005907CF" w:rsidRDefault="002D33C7" w:rsidP="002D33C7">
      <w:pPr>
        <w:pStyle w:val="afb"/>
        <w:rPr>
          <w:noProof/>
        </w:rPr>
      </w:pPr>
      <w:r>
        <w:rPr>
          <w:noProof/>
        </w:rPr>
        <w:t xml:space="preserve">а - </w:t>
      </w:r>
      <w:r w:rsidRPr="00AB7597">
        <w:rPr>
          <w:noProof/>
        </w:rPr>
        <w:t>1,97 Å</w:t>
      </w:r>
      <w:r>
        <w:rPr>
          <w:noProof/>
        </w:rPr>
        <w:t xml:space="preserve">, б - </w:t>
      </w:r>
      <w:r w:rsidRPr="00AB7597">
        <w:rPr>
          <w:noProof/>
        </w:rPr>
        <w:t>1,50 Å</w:t>
      </w:r>
    </w:p>
    <w:p w14:paraId="180E726F" w14:textId="39AA527D" w:rsidR="001A74E5" w:rsidRPr="005907CF" w:rsidRDefault="001A74E5" w:rsidP="001A74E5">
      <w:pPr>
        <w:jc w:val="center"/>
        <w:rPr>
          <w:noProof/>
          <w:sz w:val="24"/>
          <w:szCs w:val="24"/>
        </w:rPr>
      </w:pPr>
      <w:r>
        <w:rPr>
          <w:noProof/>
          <w:sz w:val="24"/>
          <w:szCs w:val="24"/>
        </w:rPr>
        <mc:AlternateContent>
          <mc:Choice Requires="wps">
            <w:drawing>
              <wp:anchor distT="0" distB="0" distL="114300" distR="114300" simplePos="0" relativeHeight="251660288" behindDoc="0" locked="0" layoutInCell="1" allowOverlap="1" wp14:anchorId="53C87B0A" wp14:editId="4D24FE48">
                <wp:simplePos x="0" y="0"/>
                <wp:positionH relativeFrom="column">
                  <wp:posOffset>3276600</wp:posOffset>
                </wp:positionH>
                <wp:positionV relativeFrom="paragraph">
                  <wp:posOffset>105410</wp:posOffset>
                </wp:positionV>
                <wp:extent cx="365760" cy="262255"/>
                <wp:effectExtent l="0" t="0" r="0" b="4445"/>
                <wp:wrapNone/>
                <wp:docPr id="18520" name="Надпись 18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680CCB" w14:textId="77777777" w:rsidR="00D71684" w:rsidRDefault="00D71684" w:rsidP="001A74E5">
                            <w: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87B0A" id="_x0000_t202" coordsize="21600,21600" o:spt="202" path="m,l,21600r21600,l21600,xe">
                <v:stroke joinstyle="miter"/>
                <v:path gradientshapeok="t" o:connecttype="rect"/>
              </v:shapetype>
              <v:shape id="Надпись 18491" o:spid="_x0000_s1026" type="#_x0000_t202" style="position:absolute;left:0;text-align:left;margin-left:258pt;margin-top:8.3pt;width:28.8pt;height:2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" fillcolor="white [3201]" stroked="f" strokeweight=".5pt">
                <v:textbox>
                  <w:txbxContent>
                    <w:p w14:paraId="30680CCB" w14:textId="77777777" w:rsidR="00D71684" w:rsidRDefault="00D71684" w:rsidP="001A74E5">
                      <w:r>
                        <w:t>б)</w:t>
                      </w:r>
                    </w:p>
                  </w:txbxContent>
                </v:textbox>
              </v:shape>
            </w:pict>
          </mc:Fallback>
        </mc:AlternateContent>
      </w:r>
      <w:r>
        <w:rPr>
          <w:noProof/>
          <w:sz w:val="24"/>
          <w:szCs w:val="24"/>
        </w:rPr>
        <mc:AlternateContent>
          <mc:Choice Requires="wps">
            <w:drawing>
              <wp:anchor distT="0" distB="0" distL="114300" distR="114300" simplePos="0" relativeHeight="251659264" behindDoc="0" locked="0" layoutInCell="1" allowOverlap="1" wp14:anchorId="1F3BED38" wp14:editId="590847BF">
                <wp:simplePos x="0" y="0"/>
                <wp:positionH relativeFrom="column">
                  <wp:posOffset>358775</wp:posOffset>
                </wp:positionH>
                <wp:positionV relativeFrom="paragraph">
                  <wp:posOffset>146685</wp:posOffset>
                </wp:positionV>
                <wp:extent cx="365760" cy="262255"/>
                <wp:effectExtent l="0" t="0" r="0" b="4445"/>
                <wp:wrapNone/>
                <wp:docPr id="18519" name="Надпись 18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622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794DC4" w14:textId="77777777" w:rsidR="00D71684" w:rsidRDefault="00D71684" w:rsidP="001A74E5">
                            <w: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BED38" id="Надпись 18490" o:spid="_x0000_s1027" type="#_x0000_t202" style="position:absolute;left:0;text-align:left;margin-left:28.25pt;margin-top:11.55pt;width:28.8pt;height:2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" fillcolor="white [3201]" stroked="f" strokeweight=".5pt">
                <v:textbox>
                  <w:txbxContent>
                    <w:p w14:paraId="29794DC4" w14:textId="77777777" w:rsidR="00D71684" w:rsidRDefault="00D71684" w:rsidP="001A74E5">
                      <w:r>
                        <w:t>а)</w:t>
                      </w:r>
                    </w:p>
                  </w:txbxContent>
                </v:textbox>
              </v:shape>
            </w:pict>
          </mc:Fallback>
        </mc:AlternateContent>
      </w:r>
    </w:p>
    <w:p w14:paraId="7D48BA67" w14:textId="16376A3B" w:rsidR="001A74E5" w:rsidRPr="002D33C7" w:rsidRDefault="001A74E5" w:rsidP="002D33C7">
      <w:pPr>
        <w:pStyle w:val="afb"/>
        <w:rPr>
          <w:noProof/>
        </w:rPr>
      </w:pPr>
      <w:r w:rsidRPr="002D33C7">
        <w:rPr>
          <w:noProof/>
          <w:highlight w:val="yellow"/>
        </w:rPr>
        <w:lastRenderedPageBreak/>
        <w:t>Рис</w:t>
      </w:r>
      <w:r w:rsidR="002D33C7">
        <w:rPr>
          <w:noProof/>
          <w:highlight w:val="yellow"/>
        </w:rPr>
        <w:t>у</w:t>
      </w:r>
      <w:r w:rsidRPr="002D33C7">
        <w:rPr>
          <w:noProof/>
          <w:highlight w:val="yellow"/>
        </w:rPr>
        <w:t>нок</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2D33C7">
        <w:rPr>
          <w:noProof/>
          <w:highlight w:val="yellow"/>
        </w:rPr>
        <w:t>[]</w:t>
      </w:r>
      <w:r w:rsidR="002D33C7" w:rsidRPr="002D33C7">
        <w:rPr>
          <w:noProof/>
        </w:rPr>
        <w:t>.</w:t>
      </w:r>
    </w:p>
    <w:p w14:paraId="6A23F674" w14:textId="2E05BCBE"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2D33C7">
        <w:rPr>
          <w:noProof/>
          <w:highlight w:val="yellow"/>
        </w:rPr>
        <w:t>Кроме того, видно образование слабой связи между железом и свинцом, которая</w:t>
      </w:r>
      <w:r w:rsidR="002D33C7" w:rsidRPr="002D33C7">
        <w:rPr>
          <w:noProof/>
          <w:highlight w:val="yellow"/>
        </w:rPr>
        <w:t xml:space="preserve"> </w:t>
      </w:r>
      <w:r w:rsidRPr="002D33C7">
        <w:rPr>
          <w:noProof/>
          <w:highlight w:val="yellow"/>
        </w:rPr>
        <w:t>в определнных ситуациях может способствовать захвату атома свинца поверхностью и формированию плюмбоферритов, описанных ранее в первой части отчета.</w:t>
      </w:r>
    </w:p>
    <w:p w14:paraId="288BA39A" w14:textId="631AEFEF" w:rsidR="001A74E5" w:rsidRP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Pr>
          <w:noProof/>
        </w:rPr>
        <w:t>С учетом этого, при моделировании</w:t>
      </w:r>
      <w:r w:rsidRPr="005907CF">
        <w:rPr>
          <w:noProof/>
        </w:rPr>
        <w:t xml:space="preserve"> метод</w:t>
      </w:r>
      <w:r>
        <w:rPr>
          <w:noProof/>
        </w:rPr>
        <w:t>о</w:t>
      </w:r>
      <w:r w:rsidRPr="005907CF">
        <w:rPr>
          <w:noProof/>
        </w:rPr>
        <w:t xml:space="preserve">м молекулярной динамики </w:t>
      </w:r>
      <w:r>
        <w:rPr>
          <w:noProof/>
        </w:rPr>
        <w:t xml:space="preserve">достаточно ограничиваться исследованием </w:t>
      </w:r>
      <w:r w:rsidRPr="005907CF">
        <w:rPr>
          <w:noProof/>
        </w:rPr>
        <w:t>оксилени</w:t>
      </w:r>
      <w:r>
        <w:rPr>
          <w:noProof/>
        </w:rPr>
        <w:t>я</w:t>
      </w:r>
      <w:r w:rsidRPr="005907CF">
        <w:rPr>
          <w:noProof/>
        </w:rPr>
        <w:t xml:space="preserve"> стали в атмосфере </w:t>
      </w:r>
      <w:r>
        <w:rPr>
          <w:noProof/>
        </w:rPr>
        <w:t>молекулярного кислорода</w:t>
      </w:r>
      <w:r w:rsidRPr="005907CF">
        <w:rPr>
          <w:noProof/>
        </w:rPr>
        <w:t>.</w:t>
      </w:r>
    </w:p>
    <w:p w14:paraId="4D00FAAA" w14:textId="0F5B6DED" w:rsidR="00F550DF" w:rsidRDefault="00F550DF" w:rsidP="00F550DF">
      <w:pPr>
        <w:pStyle w:val="3"/>
      </w:pPr>
      <w:bookmarkStart w:id="103" w:name="_Toc514780557"/>
      <w:bookmarkStart w:id="104" w:name="_Toc515024103"/>
      <w:r>
        <w:t>Адсорбция молекулы кислорода на поверхности чистого железа. Её диссоциация.</w:t>
      </w:r>
      <w:bookmarkEnd w:id="103"/>
      <w:bookmarkEnd w:id="104"/>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77777777"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lastRenderedPageBreak/>
              <w:drawing>
                <wp:inline distT="0" distB="0" distL="0" distR="0" wp14:anchorId="11E534BC" wp14:editId="14507B0B">
                  <wp:extent cx="1700723" cy="25622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08136" cy="2573393"/>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5A074D10">
                  <wp:extent cx="1685925" cy="2562309"/>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2650" cy="2572529"/>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725EC74D" w:rsidR="00111955" w:rsidRPr="00111955" w:rsidRDefault="00111955" w:rsidP="00990203">
      <w:pPr>
        <w:pStyle w:val="afb"/>
        <w:rPr>
          <w:rFonts w:eastAsia="Calibri" w:cs="Times New Roman"/>
        </w:rPr>
      </w:pPr>
      <w:r w:rsidRPr="00111955">
        <w:rPr>
          <w:rFonts w:eastAsia="Calibri" w:cs="Times New Roman"/>
        </w:rPr>
        <w:t>а – диагональная, б - горизонтальная</w:t>
      </w:r>
    </w:p>
    <w:p w14:paraId="005570F1" w14:textId="18C10660"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p>
    <w:p w14:paraId="68DA6DD8" w14:textId="77777777"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30" type="#_x0000_t75" style="width:353.25pt;height:269.25pt" o:ole="">
            <v:imagedata r:id="rId79" o:title=""/>
          </v:shape>
          <o:OLEObject Type="Embed" ProgID="Origin50.Graph" ShapeID="_x0000_i1030" DrawAspect="Content" ObjectID="_1588773807" r:id="rId80"/>
        </w:object>
      </w:r>
    </w:p>
    <w:p w14:paraId="1B7530C0" w14:textId="77777777" w:rsidR="0097699D" w:rsidRPr="0097699D" w:rsidRDefault="0097699D" w:rsidP="0097699D">
      <w:pPr>
        <w:pStyle w:val="afb"/>
        <w:rPr>
          <w:rFonts w:eastAsia="Calibri"/>
        </w:rPr>
      </w:pPr>
      <w:r w:rsidRPr="0097699D">
        <w:rPr>
          <w:rFonts w:eastAsia="Calibri"/>
          <w:highlight w:val="yellow"/>
        </w:rPr>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lastRenderedPageBreak/>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77777777" w:rsidR="00BF65A8" w:rsidRDefault="00990203" w:rsidP="00990203">
      <w:pPr>
        <w:ind w:firstLine="708"/>
        <w:rPr>
          <w:rFonts w:eastAsia="Calibri" w:cs="Times New Roman"/>
          <w:szCs w:val="26"/>
        </w:rPr>
      </w:pPr>
      <w:r w:rsidRPr="00F06F7D">
        <w:rPr>
          <w:rFonts w:eastAsia="Calibri" w:cs="Times New Roman"/>
          <w:szCs w:val="26"/>
        </w:rPr>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77777777" w:rsidR="00BF65A8" w:rsidRPr="00F06F7D" w:rsidRDefault="00466C3B" w:rsidP="00BF65A8">
      <w:pPr>
        <w:pStyle w:val="afb"/>
        <w:rPr>
          <w:rFonts w:eastAsia="Calibri" w:cs="Times New Roman"/>
        </w:rPr>
      </w:pPr>
      <w:r w:rsidRPr="00F06F7D">
        <w:rPr>
          <w:rFonts w:eastAsia="Calibri" w:cs="Times New Roman"/>
        </w:rPr>
        <w:object w:dxaOrig="7294" w:dyaOrig="5569" w14:anchorId="4AB20585">
          <v:shape id="_x0000_i1031" type="#_x0000_t75" style="width:414pt;height:316.5pt" o:ole="">
            <v:imagedata r:id="rId81" o:title=""/>
          </v:shape>
          <o:OLEObject Type="Embed" ProgID="Origin50.Graph" ShapeID="_x0000_i1031" DrawAspect="Content" ObjectID="_1588773808" r:id="rId82"/>
        </w:object>
      </w:r>
    </w:p>
    <w:p w14:paraId="2F7997BE" w14:textId="77777777"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77777777"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w:proofErr w:type="spellStart"/>
      <w:r w:rsidRPr="00F06F7D">
        <w:rPr>
          <w:rFonts w:eastAsia="Calibri" w:cs="Times New Roman"/>
          <w:szCs w:val="26"/>
          <w:lang w:val="en-US"/>
        </w:rPr>
        <w:t>ΔE</w:t>
      </w:r>
      <w:r w:rsidRPr="00F06F7D">
        <w:rPr>
          <w:rFonts w:eastAsia="Calibri" w:cs="Times New Roman"/>
          <w:szCs w:val="26"/>
          <w:vertAlign w:val="subscript"/>
          <w:lang w:val="en-US"/>
        </w:rPr>
        <w:t>ph</w:t>
      </w:r>
      <w:proofErr w:type="spellEnd"/>
      <w:r w:rsidRPr="00F06F7D">
        <w:rPr>
          <w:rFonts w:eastAsia="Calibri" w:cs="Times New Roman"/>
          <w:szCs w:val="26"/>
        </w:rPr>
        <w:t xml:space="preserve"> ≈ 1,2 эВ.</w:t>
      </w:r>
    </w:p>
    <w:p w14:paraId="337C8086" w14:textId="77777777" w:rsidR="000A46A8" w:rsidRDefault="000A46A8" w:rsidP="000A46A8">
      <w:pPr>
        <w:ind w:firstLine="708"/>
        <w:rPr>
          <w:rFonts w:eastAsia="Calibri" w:cs="Times New Roman"/>
          <w:szCs w:val="26"/>
        </w:rPr>
      </w:pPr>
      <w:r>
        <w:rPr>
          <w:rFonts w:eastAsia="Calibri" w:cs="Times New Roman"/>
          <w:szCs w:val="26"/>
        </w:rPr>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4D97E495">
                  <wp:extent cx="1295400" cy="9429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5845" r="5843"/>
                          <a:stretch/>
                        </pic:blipFill>
                        <pic:spPr bwMode="auto">
                          <a:xfrm>
                            <a:off x="0" y="0"/>
                            <a:ext cx="1295400"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04EEE64F">
                  <wp:extent cx="1971675" cy="10001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1675" cy="1000125"/>
                          </a:xfrm>
                          <a:prstGeom prst="rect">
                            <a:avLst/>
                          </a:prstGeom>
                          <a:noFill/>
                          <a:ln>
                            <a:noFill/>
                          </a:ln>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37F9A481">
                  <wp:extent cx="1638300" cy="8477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1775AA28">
                  <wp:extent cx="1343025" cy="5715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E5694E5">
                  <wp:extent cx="1790700" cy="6762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a:extLst>
                              <a:ext uri="{28A0092B-C50C-407E-A947-70E740481C1C}">
                                <a14:useLocalDpi xmlns:a14="http://schemas.microsoft.com/office/drawing/2010/main" val="0"/>
                              </a:ext>
                            </a:extLst>
                          </a:blip>
                          <a:srcRect l="2899" r="6280"/>
                          <a:stretch/>
                        </pic:blipFill>
                        <pic:spPr bwMode="auto">
                          <a:xfrm>
                            <a:off x="0" y="0"/>
                            <a:ext cx="17907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61CEBF2E">
                  <wp:extent cx="1590675" cy="5810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no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43F7B36B"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стадии</w:t>
      </w:r>
    </w:p>
    <w:p w14:paraId="66CADE8E" w14:textId="7F28C5FF"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105" w:name="_Toc514780558"/>
      <w:bookmarkStart w:id="106" w:name="_Toc515024104"/>
      <w:r>
        <w:t>Движение атомарного кислорода по кристаллической решетке железа.</w:t>
      </w:r>
      <w:bookmarkEnd w:id="105"/>
      <w:bookmarkEnd w:id="106"/>
    </w:p>
    <w:p w14:paraId="0B99E282" w14:textId="77777777"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4826D46E">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lastRenderedPageBreak/>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14B04BA4" wp14:editId="4A529796">
                  <wp:extent cx="1080000" cy="2254865"/>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lastRenderedPageBreak/>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lastRenderedPageBreak/>
              <w:drawing>
                <wp:inline distT="0" distB="0" distL="0" distR="0" wp14:anchorId="5D8E3A7E" wp14:editId="3466EE48">
                  <wp:extent cx="1080000" cy="173595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735951"/>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29683E79">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490E03A0">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6221401F">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E548B7C" w:rsidR="00111955" w:rsidRPr="00111955" w:rsidRDefault="00111955" w:rsidP="00466C3B">
      <w:pPr>
        <w:pStyle w:val="afb"/>
        <w:rPr>
          <w:rFonts w:eastAsia="Calibri" w:cs="Times New Roman"/>
        </w:rPr>
      </w:pPr>
      <m:oMath>
        <m:r>
          <w:rPr>
            <w:rFonts w:ascii="Cambria Math" w:eastAsia="Calibri" w:hAnsi="Cambria Math" w:cs="Times New Roman"/>
          </w:rPr>
          <m:t>а÷е</m:t>
        </m:r>
      </m:oMath>
      <w:r w:rsidRPr="00111955">
        <w:rPr>
          <w:rFonts w:eastAsia="Calibri" w:cs="Times New Roman"/>
        </w:rPr>
        <w:t xml:space="preserve"> – </w:t>
      </w:r>
      <w:r w:rsidRPr="00111955">
        <w:rPr>
          <w:rFonts w:eastAsia="Calibri" w:cs="Times New Roman"/>
          <w:highlight w:val="yellow"/>
        </w:rPr>
        <w:t>пошаговое прохождение</w:t>
      </w:r>
    </w:p>
    <w:p w14:paraId="0A0EA17C" w14:textId="1402959F"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p>
    <w:p w14:paraId="6E55C72B" w14:textId="77777777"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7" w:name="_Toc514780559"/>
      <w:bookmarkStart w:id="108" w:name="_Toc515024105"/>
      <w:r>
        <w:lastRenderedPageBreak/>
        <w:t>Моделирование эволюции роста оксидной пленки на поверхности стали</w:t>
      </w:r>
      <w:r w:rsidR="00D4118C">
        <w:t xml:space="preserve"> методами молекулярной динамики</w:t>
      </w:r>
      <w:r>
        <w:t>.</w:t>
      </w:r>
      <w:bookmarkEnd w:id="107"/>
      <w:bookmarkEnd w:id="108"/>
    </w:p>
    <w:p w14:paraId="3D717E80" w14:textId="17BF4C12" w:rsidR="00571F1E" w:rsidRDefault="00571F1E" w:rsidP="00571F1E">
      <w:pPr>
        <w:pStyle w:val="3"/>
      </w:pPr>
      <w:bookmarkStart w:id="109" w:name="_Toc514780560"/>
      <w:bookmarkStart w:id="110" w:name="_Toc515024106"/>
      <w:r>
        <w:t>Рост оксидной пленки на поверхности чистого железа.</w:t>
      </w:r>
      <w:bookmarkEnd w:id="109"/>
      <w:bookmarkEnd w:id="110"/>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6D14582"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643C57">
        <w:rPr>
          <w:rFonts w:eastAsia="Calibri"/>
          <w:highlight w:val="yellow"/>
        </w:rPr>
        <w:t>рисунке</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7652EC47">
            <wp:extent cx="3174268" cy="2158028"/>
            <wp:effectExtent l="0" t="0" r="7620" b="0"/>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2627" cy="2170509"/>
                    </a:xfrm>
                    <a:prstGeom prst="rect">
                      <a:avLst/>
                    </a:prstGeom>
                  </pic:spPr>
                </pic:pic>
              </a:graphicData>
            </a:graphic>
          </wp:inline>
        </w:drawing>
      </w:r>
    </w:p>
    <w:p w14:paraId="1C13EFF8" w14:textId="77777777" w:rsidR="00643C57" w:rsidRPr="00AB7597" w:rsidRDefault="00643C57" w:rsidP="00643C57">
      <w:pPr>
        <w:pStyle w:val="afb"/>
      </w:pPr>
      <w:r w:rsidRPr="00643C57">
        <w:rPr>
          <w:highlight w:val="yellow"/>
        </w:rPr>
        <w:t>Рисунок</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42FC634F"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w:t>
      </w:r>
      <w:r w:rsidR="00D4118C" w:rsidRPr="00A50694">
        <w:rPr>
          <w:rFonts w:eastAsia="Calibri"/>
        </w:rPr>
        <w:lastRenderedPageBreak/>
        <w:t>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2</w:t>
      </w:r>
      <w:r w:rsidR="00D4118C">
        <w:rPr>
          <w:rFonts w:eastAsia="Calibri"/>
        </w:rPr>
        <w:t>000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2E1C1AC"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w:t>
      </w:r>
      <w:r>
        <w:rPr>
          <w:rFonts w:eastAsia="Calibri"/>
        </w:rPr>
        <w:t>, что соответствует результатам расчетов ТФП</w:t>
      </w:r>
      <w:r w:rsidRPr="00247532">
        <w:rPr>
          <w:rFonts w:eastAsia="Calibri"/>
        </w:rPr>
        <w:t>, а образовавшиеся ионы кислорода преимущественно накапливается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643C57">
        <w:rPr>
          <w:rFonts w:eastAsia="Calibri"/>
          <w:highlight w:val="yellow"/>
        </w:rPr>
        <w:t>рисунок</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587642E6">
            <wp:extent cx="2660650" cy="1546127"/>
            <wp:effectExtent l="19050" t="0" r="6350" b="0"/>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6" cstate="print"/>
                    <a:srcRect/>
                    <a:stretch>
                      <a:fillRect/>
                    </a:stretch>
                  </pic:blipFill>
                  <pic:spPr bwMode="auto">
                    <a:xfrm>
                      <a:off x="0" y="0"/>
                      <a:ext cx="2660650" cy="1546127"/>
                    </a:xfrm>
                    <a:prstGeom prst="rect">
                      <a:avLst/>
                    </a:prstGeom>
                    <a:noFill/>
                    <a:ln w="9525">
                      <a:noFill/>
                      <a:miter lim="800000"/>
                      <a:headEnd/>
                      <a:tailEnd/>
                    </a:ln>
                  </pic:spPr>
                </pic:pic>
              </a:graphicData>
            </a:graphic>
          </wp:inline>
        </w:drawing>
      </w:r>
    </w:p>
    <w:p w14:paraId="5E355B71" w14:textId="035F56A7" w:rsidR="00D4118C" w:rsidRPr="00A50694" w:rsidRDefault="00D4118C" w:rsidP="00D4118C">
      <w:pPr>
        <w:pStyle w:val="afb"/>
      </w:pPr>
      <w:r w:rsidRPr="00643C57">
        <w:rPr>
          <w:highlight w:val="yellow"/>
        </w:rPr>
        <w:t>Рисунок</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1500 пс</w:t>
      </w:r>
      <w:r w:rsidRPr="00A50694">
        <w:t>. Атомы железа и кислорода показаны синим и красным цветом, соответственно.</w:t>
      </w:r>
    </w:p>
    <w:p w14:paraId="4001F70F" w14:textId="77777777"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w:t>
      </w:r>
      <w:r w:rsidRPr="00247532">
        <w:rPr>
          <w:rFonts w:eastAsia="Calibri"/>
        </w:rPr>
        <w:lastRenderedPageBreak/>
        <w:t xml:space="preserve">железа наблюдается трансформация железа в оксид с новой структурой, без нарушения кристалличности. </w:t>
      </w:r>
    </w:p>
    <w:p w14:paraId="3522D7B6" w14:textId="4D79236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643C57">
        <w:rPr>
          <w:highlight w:val="yellow"/>
        </w:rPr>
        <w:t>рисунке</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77777777" w:rsidR="00643C57" w:rsidRPr="00D113ED" w:rsidRDefault="00643C57" w:rsidP="00643C57">
      <w:pPr>
        <w:pStyle w:val="afb"/>
        <w:rPr>
          <w:sz w:val="28"/>
          <w:szCs w:val="28"/>
        </w:rPr>
      </w:pPr>
      <w:r w:rsidRPr="005907CF">
        <w:object w:dxaOrig="7294" w:dyaOrig="5569" w14:anchorId="46B8A871">
          <v:shape id="_x0000_i1032" type="#_x0000_t75" style="width:294.75pt;height:225.75pt" o:ole="">
            <v:imagedata r:id="rId97" o:title=""/>
          </v:shape>
          <o:OLEObject Type="Embed" ProgID="Origin50.Graph" ShapeID="_x0000_i1032" DrawAspect="Content" ObjectID="_1588773809" r:id="rId98"/>
        </w:object>
      </w:r>
    </w:p>
    <w:p w14:paraId="03CEE768" w14:textId="6E87AFDA" w:rsidR="00D4118C" w:rsidRPr="00A50694" w:rsidRDefault="00643C57" w:rsidP="005D1C64">
      <w:pPr>
        <w:pStyle w:val="afb"/>
      </w:pPr>
      <w:r w:rsidRPr="00643C57">
        <w:rPr>
          <w:highlight w:val="yellow"/>
        </w:rPr>
        <w:t>Рисунок</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5DEC3E03" w:rsidR="00643C57" w:rsidRPr="00872744" w:rsidRDefault="00D4118C" w:rsidP="00643C57">
      <w:r w:rsidRPr="00A50694">
        <w:t xml:space="preserve">На </w:t>
      </w:r>
      <w:r w:rsidRPr="00643C57">
        <w:rPr>
          <w:highlight w:val="yellow"/>
        </w:rPr>
        <w:t>рисунке</w:t>
      </w:r>
      <w:r w:rsidRPr="00A50694">
        <w:t xml:space="preserve"> представлено сравнение радиальной функции распределения Fe-Fe для атомов приповерхностных слоёв (в момент </w:t>
      </w:r>
      <m:oMath>
        <m:r>
          <w:rPr>
            <w:rFonts w:ascii="Cambria Math" w:hAnsi="Cambria Math"/>
          </w:rPr>
          <m:t>t = 0.15 нс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77777777" w:rsidR="00643C57" w:rsidRPr="00A745D8" w:rsidRDefault="00643C57" w:rsidP="007221CE">
            <w:pPr>
              <w:pStyle w:val="afb"/>
              <w:rPr>
                <w:sz w:val="28"/>
                <w:szCs w:val="28"/>
              </w:rPr>
            </w:pPr>
            <w:r w:rsidRPr="005907CF">
              <w:object w:dxaOrig="7294" w:dyaOrig="5569" w14:anchorId="2A0107CD">
                <v:shape id="_x0000_i1033" type="#_x0000_t75" style="width:314.25pt;height:240pt" o:ole="">
                  <v:imagedata r:id="rId99" o:title=""/>
                </v:shape>
                <o:OLEObject Type="Embed" ProgID="Origin50.Graph" ShapeID="_x0000_i1033" DrawAspect="Content" ObjectID="_1588773810" r:id="rId10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7DECB912" w14:textId="46103D46" w:rsidR="00643C57" w:rsidRPr="00B84741" w:rsidRDefault="00643C57" w:rsidP="00B84741">
            <w:pPr>
              <w:pStyle w:val="afb"/>
            </w:pPr>
            <w:r w:rsidRPr="00B84741">
              <w:t xml:space="preserve">б </w:t>
            </w:r>
            <w:r w:rsidRPr="00B84741">
              <w:rPr>
                <w:noProof/>
              </w:rPr>
              <w:drawing>
                <wp:inline distT="0" distB="0" distL="0" distR="0" wp14:anchorId="6524184C" wp14:editId="34C51B10">
                  <wp:extent cx="1098550" cy="1111250"/>
                  <wp:effectExtent l="19050" t="0" r="635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srcRect l="2306" t="2304" r="2809" b="2605"/>
                          <a:stretch>
                            <a:fillRect/>
                          </a:stretch>
                        </pic:blipFill>
                        <pic:spPr bwMode="auto">
                          <a:xfrm>
                            <a:off x="0" y="0"/>
                            <a:ext cx="1098550" cy="1111250"/>
                          </a:xfrm>
                          <a:prstGeom prst="rect">
                            <a:avLst/>
                          </a:prstGeom>
                          <a:noFill/>
                          <a:ln w="9525">
                            <a:noFill/>
                            <a:miter lim="800000"/>
                            <a:headEnd/>
                            <a:tailEnd/>
                          </a:ln>
                        </pic:spPr>
                      </pic:pic>
                    </a:graphicData>
                  </a:graphic>
                </wp:inline>
              </w:drawing>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4058B4F1" w14:textId="58D41F30" w:rsidR="00643C57" w:rsidRPr="00B84741" w:rsidRDefault="00643C57" w:rsidP="00B84741">
            <w:pPr>
              <w:pStyle w:val="afb"/>
            </w:pPr>
            <w:r w:rsidRPr="00B84741">
              <w:t xml:space="preserve">в </w:t>
            </w:r>
            <w:r w:rsidRPr="00B84741">
              <w:rPr>
                <w:noProof/>
              </w:rPr>
              <w:drawing>
                <wp:inline distT="0" distB="0" distL="0" distR="0" wp14:anchorId="08AC0D88" wp14:editId="4B8FD048">
                  <wp:extent cx="1085850" cy="1060450"/>
                  <wp:effectExtent l="19050" t="0" r="0" b="0"/>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cstate="print"/>
                          <a:srcRect l="4271" t="5270" r="3397" b="4500"/>
                          <a:stretch>
                            <a:fillRect/>
                          </a:stretch>
                        </pic:blipFill>
                        <pic:spPr bwMode="auto">
                          <a:xfrm>
                            <a:off x="0" y="0"/>
                            <a:ext cx="1085850" cy="1060450"/>
                          </a:xfrm>
                          <a:prstGeom prst="rect">
                            <a:avLst/>
                          </a:prstGeom>
                          <a:noFill/>
                          <a:ln w="9525">
                            <a:noFill/>
                            <a:miter lim="800000"/>
                            <a:headEnd/>
                            <a:tailEnd/>
                          </a:ln>
                        </pic:spPr>
                      </pic:pic>
                    </a:graphicData>
                  </a:graphic>
                </wp:inline>
              </w:drawing>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9ADA4C1" w14:textId="67F1CE9F" w:rsidR="00643C57" w:rsidRPr="00B84741" w:rsidRDefault="00643C57" w:rsidP="00B84741">
            <w:pPr>
              <w:pStyle w:val="afb"/>
            </w:pPr>
            <w:r w:rsidRPr="00B84741">
              <w:t>г</w:t>
            </w:r>
            <w:r w:rsidRPr="00B84741">
              <w:rPr>
                <w:noProof/>
              </w:rPr>
              <w:drawing>
                <wp:inline distT="0" distB="0" distL="0" distR="0" wp14:anchorId="673624A2" wp14:editId="232849D3">
                  <wp:extent cx="1047750" cy="1054100"/>
                  <wp:effectExtent l="19050" t="0" r="0" b="0"/>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3" cstate="print"/>
                          <a:srcRect/>
                          <a:stretch>
                            <a:fillRect/>
                          </a:stretch>
                        </pic:blipFill>
                        <pic:spPr bwMode="auto">
                          <a:xfrm>
                            <a:off x="0" y="0"/>
                            <a:ext cx="1047750" cy="1054100"/>
                          </a:xfrm>
                          <a:prstGeom prst="rect">
                            <a:avLst/>
                          </a:prstGeom>
                          <a:noFill/>
                          <a:ln w="9525">
                            <a:noFill/>
                            <a:miter lim="800000"/>
                            <a:headEnd/>
                            <a:tailEnd/>
                          </a:ln>
                        </pic:spPr>
                      </pic:pic>
                    </a:graphicData>
                  </a:graphic>
                </wp:inline>
              </w:drawing>
            </w:r>
          </w:p>
        </w:tc>
      </w:tr>
    </w:tbl>
    <w:p w14:paraId="43061834" w14:textId="2F3168E9" w:rsidR="00B84741" w:rsidRPr="00B84741" w:rsidRDefault="00B84741" w:rsidP="00643C57">
      <w:pPr>
        <w:pStyle w:val="afb"/>
      </w:pPr>
      <w:r w:rsidRPr="00B84741">
        <w:t>а – структурный анализ, б – чистое железо, в – вюстит, г - магнетит</w:t>
      </w:r>
    </w:p>
    <w:p w14:paraId="3A18D159" w14:textId="2ECE8921" w:rsidR="00643C57" w:rsidRPr="00A50694" w:rsidRDefault="00643C57" w:rsidP="00643C57">
      <w:pPr>
        <w:pStyle w:val="afb"/>
      </w:pPr>
      <w:r w:rsidRPr="00643C57">
        <w:rPr>
          <w:highlight w:val="yellow"/>
        </w:rPr>
        <w:t>Рисунок</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B84741">
        <w:rPr>
          <w:highlight w:val="yellow"/>
        </w:rPr>
        <w:t>рисунку</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7D801851" w14:textId="7B664DCD" w:rsidR="00B84741" w:rsidRPr="00A50694" w:rsidRDefault="00D4118C" w:rsidP="00B84741">
      <w:r w:rsidRPr="00872744">
        <w:t xml:space="preserve">На </w:t>
      </w:r>
      <w:r w:rsidRPr="00B84741">
        <w:rPr>
          <w:highlight w:val="yellow"/>
        </w:rPr>
        <w:t>рисунке</w:t>
      </w:r>
      <w:r w:rsidRPr="00872744">
        <w:t xml:space="preserve"> показано изменение со временем межплоскостное расстояние </w:t>
      </w:r>
      <w:r w:rsidRPr="00872744">
        <w:rPr>
          <w:i/>
          <w:lang w:val="en-US"/>
        </w:rPr>
        <w:t>d</w:t>
      </w:r>
      <w:r w:rsidRPr="00872744">
        <w:t xml:space="preserve"> между монослоями железа в приповерхностных слоях моделируемого кристаллита.</w:t>
      </w:r>
      <w:r w:rsidR="00B84741" w:rsidRPr="00B84741">
        <w:t xml:space="preserve"> </w:t>
      </w:r>
    </w:p>
    <w:p w14:paraId="3631D197" w14:textId="77777777" w:rsidR="00B84741" w:rsidRPr="00D113ED" w:rsidRDefault="00B84741" w:rsidP="00B84741">
      <w:pPr>
        <w:pStyle w:val="afb"/>
        <w:rPr>
          <w:sz w:val="28"/>
          <w:szCs w:val="28"/>
          <w:lang w:val="en-US"/>
        </w:rPr>
      </w:pPr>
      <w:r w:rsidRPr="005907CF">
        <w:object w:dxaOrig="7295" w:dyaOrig="5570" w14:anchorId="6E138271">
          <v:shape id="_x0000_i1034" type="#_x0000_t75" style="width:271.5pt;height:206.25pt" o:ole="">
            <v:imagedata r:id="rId104" o:title=""/>
          </v:shape>
          <o:OLEObject Type="Embed" ProgID="Origin50.Graph" ShapeID="_x0000_i1034" DrawAspect="Content" ObjectID="_1588773811" r:id="rId105"/>
        </w:object>
      </w:r>
    </w:p>
    <w:p w14:paraId="30425291" w14:textId="29996312" w:rsidR="00B84741" w:rsidRPr="00A50694" w:rsidRDefault="00B84741" w:rsidP="00B84741">
      <w:pPr>
        <w:pStyle w:val="afb"/>
      </w:pPr>
      <w:r w:rsidRPr="00B84741">
        <w:rPr>
          <w:highlight w:val="yellow"/>
        </w:rPr>
        <w:t>Рисунок</w:t>
      </w:r>
      <w:r w:rsidRPr="00A50694">
        <w:t xml:space="preserve"> – Изменение межплоскостного расстояния d в зависимости от времени моделирования</w:t>
      </w:r>
    </w:p>
    <w:p w14:paraId="1C8CB134" w14:textId="13FD0E1F" w:rsidR="00D4118C" w:rsidRPr="00A50694" w:rsidRDefault="00D4118C" w:rsidP="00B84741">
      <w:r w:rsidRPr="00872744">
        <w:t xml:space="preserve"> Видно, что на первых этапах внедрение атомов кислорода заметно увеличивает это расстояние, но со временем структура стабилизируется и рост прекращается.</w:t>
      </w:r>
    </w:p>
    <w:p w14:paraId="5447B5BD" w14:textId="57E2EAB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B84741">
        <w:rPr>
          <w:highlight w:val="yellow"/>
        </w:rPr>
        <w:t>рисунком</w:t>
      </w:r>
      <w:r w:rsidRPr="00872744">
        <w:t>.</w:t>
      </w:r>
    </w:p>
    <w:p w14:paraId="5E13F5E4" w14:textId="77777777" w:rsidR="00B84741" w:rsidRPr="00D113ED" w:rsidRDefault="00B84741" w:rsidP="00B84741">
      <w:pPr>
        <w:pStyle w:val="afb"/>
        <w:rPr>
          <w:sz w:val="28"/>
          <w:szCs w:val="28"/>
        </w:rPr>
      </w:pPr>
      <w:r w:rsidRPr="005907CF">
        <w:object w:dxaOrig="7295" w:dyaOrig="5570" w14:anchorId="4784FF6C">
          <v:shape id="_x0000_i1035" type="#_x0000_t75" style="width:303.75pt;height:232.5pt" o:ole="">
            <v:imagedata r:id="rId106" o:title=""/>
          </v:shape>
          <o:OLEObject Type="Embed" ProgID="Origin50.Graph" ShapeID="_x0000_i1035" DrawAspect="Content" ObjectID="_1588773812" r:id="rId107"/>
        </w:object>
      </w:r>
    </w:p>
    <w:p w14:paraId="3ECD0AB0" w14:textId="4985ED86" w:rsidR="00B84741" w:rsidRPr="00A50694" w:rsidRDefault="00B84741" w:rsidP="00B84741">
      <w:pPr>
        <w:pStyle w:val="afb"/>
      </w:pPr>
      <w:r w:rsidRPr="00B84741">
        <w:rPr>
          <w:highlight w:val="yellow"/>
        </w:rPr>
        <w:t>Рисунок</w:t>
      </w:r>
      <w:r>
        <w:t xml:space="preserve"> </w:t>
      </w:r>
      <w:r w:rsidRPr="00A50694">
        <w:t xml:space="preserve">– Изменение толщины оксидной пленки в зависимости от времени моделирования </w:t>
      </w:r>
    </w:p>
    <w:p w14:paraId="5BDFCE3D" w14:textId="4F6096C6" w:rsidR="00D4118C" w:rsidRPr="00A50694" w:rsidRDefault="00D4118C" w:rsidP="00B84741">
      <w:r w:rsidRPr="00872744">
        <w:rPr>
          <w:rFonts w:eastAsia="Calibri"/>
        </w:rPr>
        <w:t xml:space="preserve">Как можно судить исходя из наблюдаемых результатов, при больших временах моделирования рост слоя оксида лимитируется не захватом кислорода на </w:t>
      </w:r>
      <w:r w:rsidRPr="00872744">
        <w:rPr>
          <w:rFonts w:eastAsia="Calibri"/>
        </w:rPr>
        <w:lastRenderedPageBreak/>
        <w:t>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26261AFD" w14:textId="74A787A5" w:rsidR="00B84741" w:rsidRDefault="00D4118C" w:rsidP="00B84741">
      <w:r w:rsidRPr="00872744">
        <w:t xml:space="preserve">Наконец, на </w:t>
      </w:r>
      <w:r w:rsidRPr="00B84741">
        <w:rPr>
          <w:highlight w:val="yellow"/>
        </w:rPr>
        <w:t>рисунке</w:t>
      </w:r>
      <w:r w:rsidRPr="00872744">
        <w:t xml:space="preserve"> показана зависимость концентрации кислорода в приповерхностных слоях в зависимости от времени.</w:t>
      </w:r>
      <w:r w:rsidR="00B84741" w:rsidRPr="00B84741">
        <w:t xml:space="preserve"> </w:t>
      </w:r>
    </w:p>
    <w:p w14:paraId="1EE628B7" w14:textId="77777777" w:rsidR="00B84741" w:rsidRPr="00D113ED" w:rsidRDefault="00B84741" w:rsidP="00B84741">
      <w:pPr>
        <w:pStyle w:val="afb"/>
        <w:rPr>
          <w:sz w:val="28"/>
          <w:szCs w:val="28"/>
        </w:rPr>
      </w:pPr>
      <w:r w:rsidRPr="005907CF">
        <w:object w:dxaOrig="7295" w:dyaOrig="5570" w14:anchorId="1328FAB1">
          <v:shape id="_x0000_i1036" type="#_x0000_t75" style="width:294.75pt;height:225.75pt" o:ole="">
            <v:imagedata r:id="rId108" o:title=""/>
          </v:shape>
          <o:OLEObject Type="Embed" ProgID="Origin50.Graph" ShapeID="_x0000_i1036" DrawAspect="Content" ObjectID="_1588773813" r:id="rId109"/>
        </w:object>
      </w:r>
    </w:p>
    <w:p w14:paraId="7EB4AEEC" w14:textId="72326736" w:rsidR="00B84741" w:rsidRPr="00A50694" w:rsidRDefault="00B84741" w:rsidP="00B84741">
      <w:pPr>
        <w:pStyle w:val="afb"/>
      </w:pPr>
      <w:r w:rsidRPr="00B84741">
        <w:rPr>
          <w:highlight w:val="yellow"/>
        </w:rPr>
        <w:t>Рисунок</w:t>
      </w:r>
      <w:r w:rsidRPr="00A50694">
        <w:t xml:space="preserve"> – Зависимость количества кислорода от времени моделирования.</w:t>
      </w:r>
    </w:p>
    <w:p w14:paraId="6FA23B28" w14:textId="361094E1" w:rsidR="00D4118C" w:rsidRDefault="00D4118C" w:rsidP="00B84741">
      <w:r w:rsidRPr="00872744">
        <w:t xml:space="preserve"> Видно, что с увеличением времени моделирования эффективность захвата атомов кислорода падает. К концу </w:t>
      </w:r>
      <w:r w:rsidR="00AD7159">
        <w:t>«</w:t>
      </w:r>
      <w:r w:rsidRPr="00872744">
        <w:t>прогона</w:t>
      </w:r>
      <w:r w:rsidR="00AD7159">
        <w:t>»</w:t>
      </w:r>
      <w:r w:rsidRPr="00872744">
        <w:t xml:space="preserve"> МД отношение Fe/O равнялось 1</w:t>
      </w:r>
      <w:r w:rsidR="00B84741">
        <w:t>,</w:t>
      </w:r>
      <w:r w:rsidRPr="00872744">
        <w:t>58, то есть пленка в целом оставалась еще субстехеометричной по кислороду</w:t>
      </w:r>
      <w:r>
        <w:t xml:space="preserve">, </w:t>
      </w:r>
      <w:r w:rsidRPr="00872744">
        <w:t>даже если рассматриват</w:t>
      </w:r>
      <w:r>
        <w:t>ь</w:t>
      </w:r>
      <w:r w:rsidRPr="00872744">
        <w:t xml:space="preserve"> ее структуру как вюстит </w:t>
      </w:r>
      <w:r w:rsidRPr="00872744">
        <w:rPr>
          <w:lang w:val="en-US"/>
        </w:rPr>
        <w:t>FeO</w:t>
      </w:r>
      <w:r w:rsidRPr="00872744">
        <w:t xml:space="preserve">. </w:t>
      </w:r>
    </w:p>
    <w:p w14:paraId="5AC3077D" w14:textId="77777777" w:rsidR="00A76764" w:rsidRDefault="00A76764" w:rsidP="00A76764">
      <w:pPr>
        <w:ind w:firstLine="708"/>
      </w:pPr>
      <w:r w:rsidRPr="00A76764">
        <w:t>На рисунке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77777777" w:rsidR="00A76764" w:rsidRDefault="00A76764" w:rsidP="0058443C">
            <w:pPr>
              <w:pStyle w:val="afb"/>
            </w:pPr>
            <w:r w:rsidRPr="00F06F7D">
              <w:object w:dxaOrig="7294" w:dyaOrig="5569" w14:anchorId="734F0CE5">
                <v:shape id="_x0000_i1037" type="#_x0000_t75" style="width:228pt;height:175.5pt" o:ole="">
                  <v:imagedata r:id="rId110" o:title=""/>
                </v:shape>
                <o:OLEObject Type="Embed" ProgID="Origin50.Graph" ShapeID="_x0000_i1037" DrawAspect="Content" ObjectID="_1588773814" r:id="rId111"/>
              </w:object>
            </w:r>
          </w:p>
        </w:tc>
        <w:tc>
          <w:tcPr>
            <w:tcW w:w="4673" w:type="dxa"/>
            <w:vAlign w:val="center"/>
          </w:tcPr>
          <w:p w14:paraId="1F4959CB" w14:textId="77777777" w:rsidR="00A76764" w:rsidRDefault="00A76764" w:rsidP="0058443C">
            <w:pPr>
              <w:pStyle w:val="afb"/>
            </w:pPr>
            <w:r w:rsidRPr="00F06F7D">
              <w:object w:dxaOrig="7294" w:dyaOrig="5569" w14:anchorId="3AAEB0D7">
                <v:shape id="_x0000_i1038" type="#_x0000_t75" style="width:228.75pt;height:174.75pt" o:ole="">
                  <v:imagedata r:id="rId112" o:title=""/>
                </v:shape>
                <o:OLEObject Type="Embed" ProgID="Origin50.Graph" ShapeID="_x0000_i1038" DrawAspect="Content" ObjectID="_1588773815" r:id="rId113"/>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77777777" w:rsidR="00A76764" w:rsidRDefault="00A76764" w:rsidP="00A76764">
      <w:pPr>
        <w:pStyle w:val="afb"/>
      </w:pPr>
      <w:r>
        <w:t>а – кислород, б – железо</w:t>
      </w:r>
    </w:p>
    <w:p w14:paraId="140766E0" w14:textId="77777777" w:rsidR="00A76764" w:rsidRDefault="00A76764" w:rsidP="00A76764">
      <w:pPr>
        <w:pStyle w:val="afb"/>
        <w:rPr>
          <w:rFonts w:eastAsiaTheme="minorEastAsia" w:cs="Times New Roman"/>
        </w:rPr>
      </w:pPr>
      <w:r w:rsidRPr="001526FD">
        <w:rPr>
          <w:highlight w:val="yellow"/>
        </w:rPr>
        <w:lastRenderedPageBreak/>
        <w:t>Рисунок</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538141EE" w:rsidR="00A76764" w:rsidRDefault="00A76764" w:rsidP="00A76764">
      <w:r w:rsidRPr="00F06F7D">
        <w:t>Видно, что в начале моделирования (</w:t>
      </w:r>
      <w:r w:rsidRPr="001526FD">
        <w:rPr>
          <w:highlight w:val="yellow"/>
        </w:rPr>
        <w:t>рисунок (б,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p>
    <w:p w14:paraId="20CB1E9B" w14:textId="66FF9521" w:rsidR="00254AFE" w:rsidRPr="000B400B"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09101B">
        <w:t>46</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p>
    <w:p w14:paraId="6473A744" w14:textId="39BAE4DD" w:rsidR="00254AFE" w:rsidRDefault="0087504E" w:rsidP="00A76764">
      <w:r>
        <w:t xml:space="preserve">На </w:t>
      </w:r>
      <w:r w:rsidRPr="008D65F5">
        <w:rPr>
          <w:highlight w:val="yellow"/>
        </w:rPr>
        <w:t>рисунке</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drawing>
          <wp:inline distT="0" distB="0" distL="0" distR="0" wp14:anchorId="78A0F812" wp14:editId="2ED9D350">
            <wp:extent cx="3755574" cy="2676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63091" cy="2681882"/>
                    </a:xfrm>
                    <a:prstGeom prst="rect">
                      <a:avLst/>
                    </a:prstGeom>
                    <a:noFill/>
                    <a:ln>
                      <a:noFill/>
                    </a:ln>
                  </pic:spPr>
                </pic:pic>
              </a:graphicData>
            </a:graphic>
          </wp:inline>
        </w:drawing>
      </w:r>
    </w:p>
    <w:p w14:paraId="2A95CF48" w14:textId="4B32205C" w:rsidR="0009101B" w:rsidRDefault="0009101B" w:rsidP="0009101B">
      <w:pPr>
        <w:pStyle w:val="afb"/>
      </w:pPr>
      <w:r w:rsidRPr="008D65F5">
        <w:rPr>
          <w:highlight w:val="yellow"/>
        </w:rPr>
        <w:t>Рисунок</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Pr="008D65F5">
        <w:t>46</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2626516D" w:rsidR="00EB48B9" w:rsidRDefault="008D65F5" w:rsidP="00EB48B9">
      <w:r>
        <w:t xml:space="preserve">На </w:t>
      </w:r>
      <w:r w:rsidRPr="008D65F5">
        <w:rPr>
          <w:highlight w:val="yellow"/>
        </w:rPr>
        <w:t>рисунке</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lastRenderedPageBreak/>
        <w:drawing>
          <wp:inline distT="0" distB="0" distL="0" distR="0" wp14:anchorId="49AD08F2" wp14:editId="4442376E">
            <wp:extent cx="4751705" cy="2819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5">
                      <a:extLst>
                        <a:ext uri="{28A0092B-C50C-407E-A947-70E740481C1C}">
                          <a14:useLocalDpi xmlns:a14="http://schemas.microsoft.com/office/drawing/2010/main" val="0"/>
                        </a:ext>
                      </a:extLst>
                    </a:blip>
                    <a:srcRect b="28500"/>
                    <a:stretch/>
                  </pic:blipFill>
                  <pic:spPr bwMode="auto">
                    <a:xfrm>
                      <a:off x="0" y="0"/>
                      <a:ext cx="4755458" cy="2821627"/>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6453151A" w:rsidR="00EB48B9" w:rsidRPr="005A3CAC" w:rsidRDefault="00EB48B9" w:rsidP="00EB48B9">
      <w:pPr>
        <w:pStyle w:val="afb"/>
      </w:pPr>
      <w:r>
        <w:t xml:space="preserve">Рисунок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5A3CAC">
        <w:t>46</w:t>
      </w:r>
      <w:r w:rsidR="005A3CAC">
        <w:fldChar w:fldCharType="end"/>
      </w:r>
      <w:r w:rsidR="005A3CAC" w:rsidRPr="005A3CAC">
        <w:t>]</w:t>
      </w:r>
      <w:r w:rsidR="005A3CAC">
        <w:t>.</w:t>
      </w:r>
    </w:p>
    <w:p w14:paraId="5DABB257" w14:textId="7F985CE9" w:rsidR="0087504E" w:rsidRDefault="0087504E" w:rsidP="0087504E">
      <w:r>
        <w:t>На ранних стадиях окисления Fe (100), (110) и (111)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xml:space="preserve">) оксидам. </w:t>
      </w:r>
      <w:r>
        <w:t>Авторы тоже наблюдали утолщение</w:t>
      </w:r>
      <w:r>
        <w:t xml:space="preserve"> железной решетки при перемещении кислорода внутрь </w:t>
      </w:r>
      <w:r>
        <w:t>нее.</w:t>
      </w:r>
    </w:p>
    <w:p w14:paraId="4D100395" w14:textId="3509F584" w:rsidR="0087504E" w:rsidRDefault="0087504E" w:rsidP="0087504E">
      <w:r w:rsidRPr="005A3CAC">
        <w:t>По мере того, как нестехиометрич</w:t>
      </w:r>
      <w:r w:rsidRPr="005A3CAC">
        <w:t>ность</w:t>
      </w:r>
      <w:r w:rsidRPr="005A3CAC">
        <w:t xml:space="preserve"> оксид</w:t>
      </w:r>
      <w:r w:rsidRPr="005A3CAC">
        <w:t>а</w:t>
      </w:r>
      <w:r w:rsidRPr="005A3CAC">
        <w:t xml:space="preserve"> </w:t>
      </w:r>
      <w:r w:rsidRPr="005A3CAC">
        <w:t>растет</w:t>
      </w:r>
      <w:r w:rsidRPr="005A3CAC">
        <w:t xml:space="preserve">, </w:t>
      </w:r>
      <w:r w:rsidRPr="005A3CAC">
        <w:t>прохождение</w:t>
      </w:r>
      <w:r w:rsidRPr="005A3CAC">
        <w:t xml:space="preserve"> кислорода внутрь замедляется, а </w:t>
      </w:r>
      <w:r w:rsidR="008D65F5" w:rsidRPr="005A3CAC">
        <w:t>движение</w:t>
      </w:r>
      <w:r w:rsidRPr="005A3CAC">
        <w:t xml:space="preserve"> железн</w:t>
      </w:r>
      <w:r w:rsidRPr="005A3CAC">
        <w:t>ых</w:t>
      </w:r>
      <w:r w:rsidRPr="005A3CAC">
        <w:t xml:space="preserve"> катион</w:t>
      </w:r>
      <w:r w:rsidRPr="005A3CAC">
        <w:t>ов к поверхности</w:t>
      </w:r>
      <w:r w:rsidRPr="005A3CAC">
        <w:t xml:space="preserve"> увеличивается.</w:t>
      </w:r>
    </w:p>
    <w:p w14:paraId="5A1C8C9D" w14:textId="7DA58488"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BC6D20">
        <w:t>47</w:t>
      </w:r>
      <w:r w:rsidR="00BC6D20">
        <w:fldChar w:fldCharType="end"/>
      </w:r>
      <w:bookmarkStart w:id="111" w:name="_GoBack"/>
      <w:bookmarkEnd w:id="111"/>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10C28DF"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A3CAC">
        <w:rPr>
          <w:highlight w:val="yellow"/>
        </w:rPr>
        <w:t>нами</w:t>
      </w:r>
      <w:r w:rsidRPr="00872744">
        <w:t xml:space="preserve"> моделирование позволяет сделать вывод, что прямое окисление поверхности (001)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59F9388C" w:rsidR="00571F1E" w:rsidRDefault="00571F1E" w:rsidP="00571F1E">
      <w:pPr>
        <w:pStyle w:val="3"/>
      </w:pPr>
      <w:bookmarkStart w:id="112" w:name="_Toc514780561"/>
      <w:bookmarkStart w:id="113" w:name="_Toc515024107"/>
      <w:r>
        <w:lastRenderedPageBreak/>
        <w:t>Рост оксидной пленки на поверхности системы железо + хром.</w:t>
      </w:r>
      <w:bookmarkEnd w:id="112"/>
      <w:bookmarkEnd w:id="113"/>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77777777"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000</w:t>
      </w:r>
      <w:r w:rsidRPr="00F26309">
        <w:t xml:space="preserve"> </w:t>
      </w:r>
      <w:r>
        <w:t>п</w:t>
      </w:r>
      <w:r w:rsidRPr="00F26309">
        <w:t>с.</w:t>
      </w:r>
    </w:p>
    <w:p w14:paraId="2F946867" w14:textId="0CE198B1" w:rsidR="00FF3CCE" w:rsidRPr="00F26309" w:rsidRDefault="00FF3CCE" w:rsidP="00FF3CCE">
      <w:r w:rsidRPr="00F26309">
        <w:t xml:space="preserve">На </w:t>
      </w:r>
      <w:r w:rsidRPr="00FF3CCE">
        <w:rPr>
          <w:highlight w:val="yellow"/>
        </w:rPr>
        <w:t>рисунке</w:t>
      </w:r>
      <w:r w:rsidRPr="00F26309">
        <w:t xml:space="preserve"> представлена функция радиального распределения атомов железа в приповерхностных слоях в разные моменты времени (</w:t>
      </w:r>
      <w:r>
        <w:t>100</w:t>
      </w:r>
      <w:r w:rsidRPr="00F26309">
        <w:t xml:space="preserve">, </w:t>
      </w:r>
      <w:r>
        <w:t>500</w:t>
      </w:r>
      <w:r w:rsidRPr="00F26309">
        <w:t>, 1</w:t>
      </w:r>
      <w:r>
        <w:t>000</w:t>
      </w:r>
      <w:r w:rsidRPr="00F26309">
        <w:t xml:space="preserve"> и 15</w:t>
      </w:r>
      <w:r>
        <w:t>00</w:t>
      </w:r>
      <w:r w:rsidRPr="00F26309">
        <w:t xml:space="preserve"> </w:t>
      </w:r>
      <w:r>
        <w:t>п</w:t>
      </w:r>
      <w:r w:rsidRPr="00F26309">
        <w:t xml:space="preserve">с). </w:t>
      </w:r>
    </w:p>
    <w:p w14:paraId="6B761394" w14:textId="77777777" w:rsidR="00FF3CCE" w:rsidRPr="005907CF" w:rsidRDefault="00FF3CCE" w:rsidP="00FF3CCE">
      <w:pPr>
        <w:pStyle w:val="afb"/>
      </w:pPr>
      <w:r w:rsidRPr="005907CF">
        <w:object w:dxaOrig="7294" w:dyaOrig="5569" w14:anchorId="18CF4B77">
          <v:shape id="_x0000_i1039" type="#_x0000_t75" style="width:269.25pt;height:205.5pt" o:ole="">
            <v:imagedata r:id="rId116" o:title=""/>
          </v:shape>
          <o:OLEObject Type="Embed" ProgID="Origin50.Graph" ShapeID="_x0000_i1039" DrawAspect="Content" ObjectID="_1588773816" r:id="rId117"/>
        </w:object>
      </w:r>
    </w:p>
    <w:p w14:paraId="2BD9FEA4" w14:textId="5CE92EE2" w:rsidR="00FF3CCE" w:rsidRPr="009F6B8C" w:rsidRDefault="00FF3CCE" w:rsidP="00FF3CCE">
      <w:pPr>
        <w:pStyle w:val="afb"/>
      </w:pPr>
      <w:r w:rsidRPr="00FF3CCE">
        <w:rPr>
          <w:highlight w:val="yellow"/>
        </w:rPr>
        <w:t>Рисунок</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77777777" w:rsidR="00FF3CCE" w:rsidRPr="009F6B8C" w:rsidRDefault="00FF3CCE" w:rsidP="00FF3CCE">
      <w:r w:rsidRPr="009F6B8C">
        <w:t>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 хром + атмосфера кислорода лежит левее чем</w:t>
      </w:r>
      <w:r>
        <w:t xml:space="preserve"> </w:t>
      </w:r>
      <w:r w:rsidRPr="009F6B8C">
        <w:t xml:space="preserve">аналогичный первый пик у структуры железо + атмосфера кислорода). Иными словами, наличие хрома несколько тормозит кинетику роста слоя окисла. </w:t>
      </w:r>
    </w:p>
    <w:p w14:paraId="649DB80B" w14:textId="40966141" w:rsidR="00FF3CCE" w:rsidRDefault="00FF3CCE" w:rsidP="00FF3CCE">
      <w:r w:rsidRPr="00F26309">
        <w:lastRenderedPageBreak/>
        <w:t xml:space="preserve">На </w:t>
      </w:r>
      <w:r w:rsidRPr="00FF3CCE">
        <w:rPr>
          <w:highlight w:val="yellow"/>
        </w:rPr>
        <w:t>рисунке</w:t>
      </w:r>
      <w:r w:rsidRPr="00F26309">
        <w:t xml:space="preserve"> представлена сравнительная эволюция 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40" type="#_x0000_t75" style="width:220.5pt;height:144.75pt" o:ole="">
                  <v:imagedata r:id="rId118" o:title=""/>
                </v:shape>
                <o:OLEObject Type="Embed" ProgID="Origin50.Graph" ShapeID="_x0000_i1040" DrawAspect="Content" ObjectID="_1588773817" r:id="rId119"/>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608C8D9">
                  <wp:extent cx="1473200" cy="774700"/>
                  <wp:effectExtent l="19050" t="0" r="0" b="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0" cstate="print"/>
                          <a:srcRect/>
                          <a:stretch>
                            <a:fillRect/>
                          </a:stretch>
                        </pic:blipFill>
                        <pic:spPr bwMode="auto">
                          <a:xfrm>
                            <a:off x="0" y="0"/>
                            <a:ext cx="1473200" cy="774700"/>
                          </a:xfrm>
                          <a:prstGeom prst="rect">
                            <a:avLst/>
                          </a:prstGeom>
                          <a:noFill/>
                          <a:ln w="9525">
                            <a:no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4A9EB409">
                  <wp:extent cx="1689100" cy="762000"/>
                  <wp:effectExtent l="0" t="0" r="6350" b="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1"/>
                          <a:srcRect/>
                          <a:stretch>
                            <a:fillRect/>
                          </a:stretch>
                        </pic:blipFill>
                        <pic:spPr bwMode="auto">
                          <a:xfrm>
                            <a:off x="0" y="0"/>
                            <a:ext cx="1689100" cy="762000"/>
                          </a:xfrm>
                          <a:prstGeom prst="rect">
                            <a:avLst/>
                          </a:prstGeom>
                          <a:noFill/>
                          <a:ln w="9525">
                            <a:no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41" type="#_x0000_t75" style="width:220.5pt;height:2in" o:ole="">
                  <v:imagedata r:id="rId118" o:title=""/>
                </v:shape>
                <o:OLEObject Type="Embed" ProgID="Origin50.Graph" ShapeID="_x0000_i1041" DrawAspect="Content" ObjectID="_1588773818" r:id="rId122"/>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58C2CEEA">
                  <wp:extent cx="1517650" cy="793750"/>
                  <wp:effectExtent l="19050" t="0" r="6350" b="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3"/>
                          <a:srcRect/>
                          <a:stretch>
                            <a:fillRect/>
                          </a:stretch>
                        </pic:blipFill>
                        <pic:spPr bwMode="auto">
                          <a:xfrm>
                            <a:off x="0" y="0"/>
                            <a:ext cx="1517650" cy="793750"/>
                          </a:xfrm>
                          <a:prstGeom prst="rect">
                            <a:avLst/>
                          </a:prstGeom>
                          <a:noFill/>
                          <a:ln w="9525">
                            <a:no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9F42BE5">
                  <wp:extent cx="1524000" cy="815340"/>
                  <wp:effectExtent l="0" t="0" r="0" b="381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4"/>
                          <a:srcRect/>
                          <a:stretch>
                            <a:fillRect/>
                          </a:stretch>
                        </pic:blipFill>
                        <pic:spPr bwMode="auto">
                          <a:xfrm>
                            <a:off x="0" y="0"/>
                            <a:ext cx="1524000" cy="815340"/>
                          </a:xfrm>
                          <a:prstGeom prst="rect">
                            <a:avLst/>
                          </a:prstGeom>
                          <a:noFill/>
                          <a:ln w="9525">
                            <a:no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2" type="#_x0000_t75" style="width:215.25pt;height:134.25pt" o:ole="">
                  <v:imagedata r:id="rId125" o:title=""/>
                </v:shape>
                <o:OLEObject Type="Embed" ProgID="Origin50.Graph" ShapeID="_x0000_i1042" DrawAspect="Content" ObjectID="_1588773819" r:id="rId126"/>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2AD6CFF8">
                  <wp:extent cx="1536700" cy="1250950"/>
                  <wp:effectExtent l="19050" t="0" r="6350" b="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7"/>
                          <a:srcRect/>
                          <a:stretch>
                            <a:fillRect/>
                          </a:stretch>
                        </pic:blipFill>
                        <pic:spPr bwMode="auto">
                          <a:xfrm>
                            <a:off x="0" y="0"/>
                            <a:ext cx="1536700" cy="1250950"/>
                          </a:xfrm>
                          <a:prstGeom prst="rect">
                            <a:avLst/>
                          </a:prstGeom>
                          <a:noFill/>
                          <a:ln w="9525">
                            <a:no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19FD3A4">
                  <wp:extent cx="1543050" cy="1460500"/>
                  <wp:effectExtent l="19050" t="0" r="0" b="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8"/>
                          <a:srcRect/>
                          <a:stretch>
                            <a:fillRect/>
                          </a:stretch>
                        </pic:blipFill>
                        <pic:spPr bwMode="auto">
                          <a:xfrm>
                            <a:off x="0" y="0"/>
                            <a:ext cx="1543050" cy="1460500"/>
                          </a:xfrm>
                          <a:prstGeom prst="rect">
                            <a:avLst/>
                          </a:prstGeom>
                          <a:noFill/>
                          <a:ln w="9525">
                            <a:noFill/>
                            <a:miter lim="800000"/>
                            <a:headEnd/>
                            <a:tailEnd/>
                          </a:ln>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3" type="#_x0000_t75" style="width:206.25pt;height:132pt" o:ole="">
                  <v:imagedata r:id="rId129" o:title=""/>
                </v:shape>
                <o:OLEObject Type="Embed" ProgID="Origin50.Graph" ShapeID="_x0000_i1043" DrawAspect="Content" ObjectID="_1588773820" r:id="rId130"/>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41C0A842">
                  <wp:extent cx="1517650" cy="1644650"/>
                  <wp:effectExtent l="19050" t="0" r="6350" b="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1"/>
                          <a:srcRect/>
                          <a:stretch>
                            <a:fillRect/>
                          </a:stretch>
                        </pic:blipFill>
                        <pic:spPr bwMode="auto">
                          <a:xfrm>
                            <a:off x="0" y="0"/>
                            <a:ext cx="1517650" cy="1644650"/>
                          </a:xfrm>
                          <a:prstGeom prst="rect">
                            <a:avLst/>
                          </a:prstGeom>
                          <a:noFill/>
                          <a:ln w="9525">
                            <a:no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080AA61E">
                  <wp:extent cx="1530350" cy="1638300"/>
                  <wp:effectExtent l="19050" t="0" r="0" b="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2"/>
                          <a:srcRect/>
                          <a:stretch>
                            <a:fillRect/>
                          </a:stretch>
                        </pic:blipFill>
                        <pic:spPr bwMode="auto">
                          <a:xfrm>
                            <a:off x="0" y="0"/>
                            <a:ext cx="1530350" cy="1638300"/>
                          </a:xfrm>
                          <a:prstGeom prst="rect">
                            <a:avLst/>
                          </a:prstGeom>
                          <a:noFill/>
                          <a:ln w="9525">
                            <a:no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5C5C612A" w14:textId="5B6011F1" w:rsidR="00C00E7C" w:rsidRDefault="00CE1479" w:rsidP="00FF3CCE">
      <w:pPr>
        <w:pStyle w:val="afb"/>
      </w:pPr>
      <w:r w:rsidRPr="00CE1479">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100</w:t>
      </w:r>
      <w:r w:rsidR="00C00E7C">
        <w:t>, 500, 1000, 1500</w:t>
      </w:r>
      <w:r w:rsidRPr="00CE1479">
        <w:t xml:space="preserve"> пс, </w:t>
      </w:r>
    </w:p>
    <w:p w14:paraId="1B16EA5B" w14:textId="4AF50F88" w:rsidR="00CE1479" w:rsidRPr="00CE1479" w:rsidRDefault="00C00E7C" w:rsidP="00FF3CCE">
      <w:pPr>
        <w:pStyle w:val="afb"/>
      </w:pPr>
      <w:r>
        <w:t xml:space="preserve">б, в, д, е, </w:t>
      </w:r>
      <w:r w:rsidR="00A76764">
        <w:t>з</w:t>
      </w:r>
      <w:r>
        <w:t xml:space="preserve">, </w:t>
      </w:r>
      <w:r w:rsidR="00A76764">
        <w:t>и</w:t>
      </w:r>
      <w:r>
        <w:t xml:space="preserve">, </w:t>
      </w:r>
      <w:r w:rsidR="00A76764">
        <w:t>л</w:t>
      </w:r>
      <w:r>
        <w:t xml:space="preserve">, </w:t>
      </w:r>
      <w:r w:rsidR="00A76764">
        <w:t>м</w:t>
      </w:r>
      <w:r>
        <w:t xml:space="preserve"> - </w:t>
      </w:r>
      <w:r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109DC9B5" w:rsidR="00FF3CCE" w:rsidRPr="00D228F4" w:rsidRDefault="00FF3CCE" w:rsidP="00FF3CCE">
      <w:pPr>
        <w:pStyle w:val="afb"/>
      </w:pPr>
      <w:r w:rsidRPr="00CE1479">
        <w:rPr>
          <w:highlight w:val="yellow"/>
        </w:rPr>
        <w:t>Рисунок</w:t>
      </w:r>
      <w:r w:rsidRPr="00D228F4">
        <w:t xml:space="preserve"> – Сравнение радиальных функции распределения для атомов в приповерхностном слое оксида,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FeFe</m:t>
            </m:r>
          </m:sub>
        </m:sSub>
        <m:r>
          <m:rPr>
            <m:sty m:val="p"/>
          </m:rPr>
          <w:rPr>
            <w:rFonts w:ascii="Cambria Math" w:hAnsi="Cambria Math"/>
          </w:rPr>
          <m:t xml:space="preserve"> и </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FeCr</m:t>
            </m:r>
          </m:sub>
        </m:sSub>
      </m:oMath>
      <w:r w:rsidRPr="00D228F4">
        <w:t xml:space="preserve">,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A3A93BB" w14:textId="2442267B" w:rsidR="00FF3CCE" w:rsidRDefault="00FF3CCE" w:rsidP="00FF3CCE">
      <w:r w:rsidRPr="00F26309">
        <w:t>Сравнение динамики роста оксидной пленки подтверждает, что происходит замедление роста при наличии хрома.</w:t>
      </w:r>
    </w:p>
    <w:p w14:paraId="1A7ADBB3" w14:textId="0C12BD74" w:rsidR="00FF3CCE" w:rsidRPr="0016245C" w:rsidRDefault="00FF3CCE" w:rsidP="00FF3CCE">
      <w:r w:rsidRPr="0016245C">
        <w:t xml:space="preserve">Толщина пленки оксида менялась со временем так, как показано на </w:t>
      </w:r>
      <w:r w:rsidRPr="00C00E7C">
        <w:rPr>
          <w:highlight w:val="yellow"/>
        </w:rPr>
        <w:t>рисунке</w:t>
      </w:r>
      <w:r w:rsidRPr="0016245C">
        <w:t>.</w:t>
      </w:r>
    </w:p>
    <w:p w14:paraId="764B1C52" w14:textId="77777777" w:rsidR="00FF3CCE" w:rsidRPr="005907CF" w:rsidRDefault="00FF3CCE" w:rsidP="00FF3CCE">
      <w:pPr>
        <w:pStyle w:val="afb"/>
      </w:pPr>
      <w:r w:rsidRPr="005907CF">
        <w:object w:dxaOrig="7295" w:dyaOrig="5570" w14:anchorId="4194A664">
          <v:shape id="_x0000_i1044" type="#_x0000_t75" style="width:280.5pt;height:214.5pt" o:ole="">
            <v:imagedata r:id="rId133" o:title=""/>
          </v:shape>
          <o:OLEObject Type="Embed" ProgID="Origin50.Graph" ShapeID="_x0000_i1044" DrawAspect="Content" ObjectID="_1588773821" r:id="rId134"/>
        </w:object>
      </w:r>
    </w:p>
    <w:p w14:paraId="3A8A5BC4" w14:textId="1E87B3DA" w:rsidR="00FF3CCE" w:rsidRPr="00D228F4" w:rsidRDefault="00FF3CCE" w:rsidP="00FF3CCE">
      <w:pPr>
        <w:pStyle w:val="afb"/>
      </w:pPr>
      <w:r w:rsidRPr="00C00E7C">
        <w:rPr>
          <w:highlight w:val="yellow"/>
        </w:rPr>
        <w:t>Рисунок</w:t>
      </w:r>
      <w:r w:rsidRPr="00D228F4">
        <w:t xml:space="preserve"> – Зависимость толщины оксидной пленки от времени окисления</w:t>
      </w:r>
      <w:r w:rsidR="00C00E7C">
        <w:t>.</w:t>
      </w:r>
    </w:p>
    <w:p w14:paraId="61C2F1E4" w14:textId="77777777" w:rsidR="00C00E7C" w:rsidRDefault="00C00E7C" w:rsidP="00FF3CCE">
      <w:r w:rsidRPr="0016245C">
        <w:t>Видно, что, как и в случае моделирования без хрома, скорость роста оксида уменьшается со временем.</w:t>
      </w:r>
    </w:p>
    <w:p w14:paraId="68EF5048" w14:textId="11FF5924" w:rsidR="00FF3CCE" w:rsidRPr="00D228F4" w:rsidRDefault="00FF3CCE" w:rsidP="00FF3CCE">
      <w:r w:rsidRPr="00D228F4">
        <w:t xml:space="preserve">Изменение расстояния </w:t>
      </w:r>
      <w:r w:rsidRPr="00D228F4">
        <w:rPr>
          <w:i/>
        </w:rPr>
        <w:t>d</w:t>
      </w:r>
      <w:r w:rsidRPr="00D228F4">
        <w:t xml:space="preserve"> между плоскостями решетки железа в зоне окисления показано на </w:t>
      </w:r>
      <w:r w:rsidRPr="00C00E7C">
        <w:rPr>
          <w:highlight w:val="yellow"/>
        </w:rPr>
        <w:t>рисунке</w:t>
      </w:r>
      <w:r w:rsidRPr="00D228F4">
        <w:t xml:space="preserve">. </w:t>
      </w:r>
    </w:p>
    <w:p w14:paraId="3FE7D171" w14:textId="77777777" w:rsidR="00FF3CCE" w:rsidRPr="005907CF" w:rsidRDefault="00FF3CCE" w:rsidP="00FF3CCE">
      <w:pPr>
        <w:pStyle w:val="afb"/>
        <w:rPr>
          <w:lang w:val="en-US"/>
        </w:rPr>
      </w:pPr>
      <w:r w:rsidRPr="005907CF">
        <w:object w:dxaOrig="7295" w:dyaOrig="5570" w14:anchorId="7EC02211">
          <v:shape id="_x0000_i1045" type="#_x0000_t75" style="width:279pt;height:212.25pt" o:ole="">
            <v:imagedata r:id="rId135" o:title=""/>
          </v:shape>
          <o:OLEObject Type="Embed" ProgID="Origin50.Graph" ShapeID="_x0000_i1045" DrawAspect="Content" ObjectID="_1588773822" r:id="rId136"/>
        </w:object>
      </w:r>
    </w:p>
    <w:p w14:paraId="3B5ABC7C" w14:textId="7FD4B744" w:rsidR="00FF3CCE" w:rsidRPr="00B53217" w:rsidRDefault="00FF3CCE" w:rsidP="00FF3CCE">
      <w:pPr>
        <w:pStyle w:val="afb"/>
      </w:pPr>
      <w:r w:rsidRPr="00C00E7C">
        <w:rPr>
          <w:highlight w:val="yellow"/>
        </w:rPr>
        <w:t>Рисунок</w:t>
      </w:r>
      <w:r w:rsidRPr="00B53217">
        <w:t xml:space="preserve"> – Изменение межплоскостного расстояния </w:t>
      </w:r>
      <w:r w:rsidRPr="00B53217">
        <w:rPr>
          <w:lang w:val="en-US"/>
        </w:rPr>
        <w:t>d</w:t>
      </w:r>
      <w:r w:rsidRPr="00B53217">
        <w:t xml:space="preserve"> от времени</w:t>
      </w:r>
      <w:r w:rsidR="00C00E7C">
        <w:t>.</w:t>
      </w:r>
    </w:p>
    <w:p w14:paraId="2DC44EC4" w14:textId="5F0E926A" w:rsidR="00C00E7C" w:rsidRDefault="00C00E7C" w:rsidP="00FF3CCE">
      <w:r w:rsidRPr="00D228F4">
        <w:t>После трансформации железа в оксид это расстояние практически не меняется.</w:t>
      </w:r>
    </w:p>
    <w:p w14:paraId="22FDB21F" w14:textId="5E394C31" w:rsidR="00FF3CCE" w:rsidRPr="005907CF" w:rsidRDefault="00FF3CCE" w:rsidP="00FF3CCE">
      <w:r>
        <w:t xml:space="preserve">На </w:t>
      </w:r>
      <w:r w:rsidRPr="00C00E7C">
        <w:rPr>
          <w:highlight w:val="yellow"/>
        </w:rPr>
        <w:t>рисунке</w:t>
      </w:r>
      <w:r w:rsidRPr="005907CF">
        <w:t xml:space="preserve"> показано как менялось количество кислорода в приповерхностных слоях в зависимости от времени моделирования. </w:t>
      </w:r>
    </w:p>
    <w:p w14:paraId="79A71744" w14:textId="77777777" w:rsidR="00FF3CCE" w:rsidRPr="005907CF" w:rsidRDefault="00FF3CCE" w:rsidP="00FF3CCE">
      <w:pPr>
        <w:pStyle w:val="afb"/>
      </w:pPr>
      <w:r w:rsidRPr="005907CF">
        <w:object w:dxaOrig="7295" w:dyaOrig="5570" w14:anchorId="2BE7DAEA">
          <v:shape id="_x0000_i1046" type="#_x0000_t75" style="width:287.25pt;height:219.75pt" o:ole="">
            <v:imagedata r:id="rId137" o:title=""/>
          </v:shape>
          <o:OLEObject Type="Embed" ProgID="Origin50.Graph" ShapeID="_x0000_i1046" DrawAspect="Content" ObjectID="_1588773823" r:id="rId138"/>
        </w:object>
      </w:r>
    </w:p>
    <w:p w14:paraId="1A347AE6" w14:textId="0350EBFE" w:rsidR="00FF3CCE" w:rsidRPr="00B53217" w:rsidRDefault="00FF3CCE" w:rsidP="00FF3CCE">
      <w:pPr>
        <w:pStyle w:val="afb"/>
      </w:pPr>
      <w:r w:rsidRPr="00C00E7C">
        <w:rPr>
          <w:highlight w:val="yellow"/>
        </w:rPr>
        <w:t>Рисунок</w:t>
      </w:r>
      <w:r w:rsidRPr="00B53217">
        <w:t xml:space="preserve"> – Количество кислорода в поверхности в зависимости от времени моделирования</w:t>
      </w:r>
      <w:r w:rsidR="00C00E7C">
        <w:t>.</w:t>
      </w:r>
    </w:p>
    <w:p w14:paraId="7B80BCE9" w14:textId="46697CBB" w:rsidR="001526FD" w:rsidRPr="00097CE1" w:rsidRDefault="00C00E7C" w:rsidP="001526FD">
      <w:r w:rsidRPr="005907CF">
        <w:t xml:space="preserve">Видно, что в начале кислород очень </w:t>
      </w:r>
      <w:r>
        <w:t>эффективно</w:t>
      </w:r>
      <w:r w:rsidRPr="005907CF">
        <w:t xml:space="preserve"> проникал в материал, но со временем скорость проникновения </w:t>
      </w:r>
      <w:r>
        <w:t>замедляется</w:t>
      </w:r>
      <w:r w:rsidR="00A76764">
        <w:t>.</w:t>
      </w:r>
    </w:p>
    <w:p w14:paraId="6ADD1DC6" w14:textId="4D6163F3" w:rsidR="00FF3CCE" w:rsidRDefault="00C00E7C" w:rsidP="00C00E7C">
      <w:pPr>
        <w:pStyle w:val="3"/>
      </w:pPr>
      <w:bookmarkStart w:id="114" w:name="_Toc514780562"/>
      <w:bookmarkStart w:id="115" w:name="_Toc515024108"/>
      <w:r>
        <w:lastRenderedPageBreak/>
        <w:t>Рост оксидной пленки на поверхности системы железо + хром + алюминий.</w:t>
      </w:r>
      <w:bookmarkEnd w:id="114"/>
      <w:bookmarkEnd w:id="115"/>
    </w:p>
    <w:p w14:paraId="31D919D5" w14:textId="2C44430F" w:rsidR="00C00E7C" w:rsidRDefault="00C00E7C" w:rsidP="00FF3CCE"/>
    <w:p w14:paraId="51CD71DC" w14:textId="77777777" w:rsidR="00C00E7C" w:rsidRPr="00FF3CCE" w:rsidRDefault="00C00E7C" w:rsidP="00FF3CCE"/>
    <w:p w14:paraId="5E2BABC0" w14:textId="77777777" w:rsidR="001F0D97" w:rsidRDefault="001F0D97" w:rsidP="001F0D97">
      <w:pPr>
        <w:rPr>
          <w:highlight w:val="cyan"/>
        </w:rPr>
      </w:pPr>
      <w:r w:rsidRPr="001F0D97">
        <w:rPr>
          <w:highlight w:val="cyan"/>
        </w:rPr>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резко тормозится.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p>
    <w:p w14:paraId="4C68DD16" w14:textId="100A0CAD" w:rsidR="001F0D97" w:rsidRDefault="001F0D97" w:rsidP="001F0D97">
      <w:pPr>
        <w:pStyle w:val="2"/>
      </w:pPr>
      <w:bookmarkStart w:id="116" w:name="_Toc514780563"/>
      <w:bookmarkStart w:id="117" w:name="_Toc515024109"/>
      <w:r>
        <w:t>Моделирование облучения высокоэнергетическими частицами</w:t>
      </w:r>
      <w:r w:rsidR="0077767B">
        <w:t xml:space="preserve"> методами молекулярной динамики</w:t>
      </w:r>
      <w:r>
        <w:t>.</w:t>
      </w:r>
      <w:bookmarkEnd w:id="116"/>
      <w:bookmarkEnd w:id="117"/>
    </w:p>
    <w:p w14:paraId="6C950E14" w14:textId="5179F16F" w:rsidR="001C346F" w:rsidRPr="001C346F" w:rsidRDefault="001C346F" w:rsidP="001C346F">
      <w:pPr>
        <w:pStyle w:val="3"/>
      </w:pPr>
      <w:bookmarkStart w:id="118" w:name="_Toc501903304"/>
      <w:bookmarkStart w:id="119" w:name="_Toc514780564"/>
      <w:bookmarkStart w:id="120" w:name="_Toc515024110"/>
      <w:r w:rsidRPr="005B77E9">
        <w:t xml:space="preserve">Моделирование </w:t>
      </w:r>
      <w:r>
        <w:t>возд</w:t>
      </w:r>
      <w:r w:rsidRPr="005B77E9">
        <w:t>ействи</w:t>
      </w:r>
      <w:r>
        <w:t>я</w:t>
      </w:r>
      <w:r w:rsidRPr="005B77E9">
        <w:t xml:space="preserve"> облучения начала формирования оксидной пленки на поверхности чистого железа</w:t>
      </w:r>
      <w:bookmarkEnd w:id="118"/>
      <w:r>
        <w:t>.</w:t>
      </w:r>
      <w:bookmarkEnd w:id="119"/>
      <w:bookmarkEnd w:id="120"/>
    </w:p>
    <w:p w14:paraId="6EC3A8EE" w14:textId="17E3C4DD" w:rsidR="0077767B" w:rsidRDefault="0077767B" w:rsidP="0077767B">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2 кэВ. В начальный момент ячейка выглядела т</w:t>
      </w:r>
      <w:r>
        <w:t xml:space="preserve">ак, как показано на </w:t>
      </w:r>
      <w:r w:rsidRPr="0077767B">
        <w:rPr>
          <w:highlight w:val="yellow"/>
        </w:rPr>
        <w:t>рисунке</w:t>
      </w:r>
      <w:r w:rsidRPr="005907CF">
        <w:t>.</w:t>
      </w:r>
    </w:p>
    <w:p w14:paraId="6334B090" w14:textId="77777777" w:rsidR="0077767B" w:rsidRPr="005907CF" w:rsidRDefault="0077767B" w:rsidP="0077767B"/>
    <w:p w14:paraId="7766791F" w14:textId="77777777" w:rsidR="0077767B" w:rsidRPr="00D03A62" w:rsidRDefault="0077767B" w:rsidP="0077767B">
      <w:pPr>
        <w:pStyle w:val="afb"/>
        <w:rPr>
          <w:lang w:val="en-US"/>
        </w:rPr>
      </w:pPr>
      <w:r w:rsidRPr="005907CF">
        <w:rPr>
          <w:noProof/>
        </w:rPr>
        <w:lastRenderedPageBreak/>
        <w:drawing>
          <wp:inline distT="0" distB="0" distL="0" distR="0" wp14:anchorId="318AEED1" wp14:editId="39F89D7F">
            <wp:extent cx="2412386" cy="1865359"/>
            <wp:effectExtent l="19050" t="0" r="6964" b="0"/>
            <wp:docPr id="18505" name="Рисунок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4667" cy="1882588"/>
                    </a:xfrm>
                    <a:prstGeom prst="rect">
                      <a:avLst/>
                    </a:prstGeom>
                  </pic:spPr>
                </pic:pic>
              </a:graphicData>
            </a:graphic>
          </wp:inline>
        </w:drawing>
      </w:r>
    </w:p>
    <w:p w14:paraId="3141A149" w14:textId="68FC8F27" w:rsidR="0077767B" w:rsidRPr="00B53217" w:rsidRDefault="0077767B" w:rsidP="0077767B">
      <w:pPr>
        <w:pStyle w:val="afb"/>
      </w:pPr>
      <w:r w:rsidRPr="0077767B">
        <w:rPr>
          <w:highlight w:val="yellow"/>
        </w:rPr>
        <w:t>Рисунок</w:t>
      </w:r>
      <w:r w:rsidRPr="00B53217">
        <w:t xml:space="preserve"> – </w:t>
      </w:r>
      <w:r>
        <w:t>Начальная конфигурация для м</w:t>
      </w:r>
      <w:r w:rsidRPr="00B53217">
        <w:t>оделировани</w:t>
      </w:r>
      <w:r>
        <w:t>я</w:t>
      </w:r>
      <w:r w:rsidRPr="00B53217">
        <w:rPr>
          <w:rFonts w:eastAsia="Calibri"/>
          <w:shd w:val="clear" w:color="auto" w:fill="FFFFFF"/>
        </w:rPr>
        <w:t xml:space="preserve"> формирования оксидной пленки на поверхности чистого железа под действием облучения</w:t>
      </w:r>
      <w:r>
        <w:t>.</w:t>
      </w:r>
      <w:r w:rsidRPr="00B53217">
        <w:t xml:space="preserve"> </w:t>
      </w:r>
    </w:p>
    <w:p w14:paraId="3DD52D49" w14:textId="4E61F588" w:rsidR="0077767B" w:rsidRDefault="0077767B" w:rsidP="0077767B">
      <w:r>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62C0EC2E">
                  <wp:extent cx="1728000" cy="1774772"/>
                  <wp:effectExtent l="19050" t="0" r="5550" b="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1728000" cy="1774772"/>
                          </a:xfrm>
                          <a:prstGeom prst="rect">
                            <a:avLst/>
                          </a:prstGeom>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6F7B93C0">
                  <wp:extent cx="1728000" cy="1816413"/>
                  <wp:effectExtent l="19050" t="0" r="5550" b="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8000" cy="1816413"/>
                          </a:xfrm>
                          <a:prstGeom prst="rect">
                            <a:avLst/>
                          </a:prstGeom>
                        </pic:spPr>
                      </pic:pic>
                    </a:graphicData>
                  </a:graphic>
                </wp:inline>
              </w:drawing>
            </w:r>
          </w:p>
          <w:p w14:paraId="2204D066" w14:textId="777E7524" w:rsidR="0077767B" w:rsidRDefault="0077767B" w:rsidP="007221CE">
            <w:pPr>
              <w:pStyle w:val="afb"/>
            </w:pPr>
            <w:r w:rsidRPr="005907CF">
              <w:t>б</w:t>
            </w:r>
          </w:p>
        </w:tc>
        <w:tc>
          <w:tcPr>
            <w:tcW w:w="3191" w:type="dxa"/>
          </w:tcPr>
          <w:p w14:paraId="2DBBA1BD" w14:textId="25246D44" w:rsidR="0077767B" w:rsidRDefault="0077767B" w:rsidP="007221CE">
            <w:pPr>
              <w:pStyle w:val="afb"/>
            </w:pPr>
            <w:r w:rsidRPr="005907CF">
              <w:rPr>
                <w:noProof/>
              </w:rPr>
              <w:drawing>
                <wp:inline distT="0" distB="0" distL="0" distR="0" wp14:anchorId="72E00D08" wp14:editId="1860D57C">
                  <wp:extent cx="1728000" cy="1859160"/>
                  <wp:effectExtent l="19050" t="0" r="5550" b="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1728000" cy="1859160"/>
                          </a:xfrm>
                          <a:prstGeom prst="rect">
                            <a:avLst/>
                          </a:prstGeom>
                        </pic:spPr>
                      </pic:pic>
                    </a:graphicData>
                  </a:graphic>
                </wp:inline>
              </w:drawing>
            </w:r>
            <w:r w:rsidRPr="005907CF">
              <w:t xml:space="preserve"> 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27D03D8F" w:rsidR="0077767B" w:rsidRPr="00B53217"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2кэВ</w:t>
      </w:r>
      <w:r>
        <w:t>.</w:t>
      </w:r>
    </w:p>
    <w:p w14:paraId="1A15E3A4" w14:textId="7235513D"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и железо +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14:paraId="5A13A660" w14:textId="77777777" w:rsidTr="0077767B">
        <w:tc>
          <w:tcPr>
            <w:tcW w:w="4672" w:type="dxa"/>
            <w:vAlign w:val="center"/>
          </w:tcPr>
          <w:p w14:paraId="6702588B" w14:textId="77777777" w:rsidR="0077767B" w:rsidRDefault="0077767B" w:rsidP="0077767B">
            <w:pPr>
              <w:pStyle w:val="afb"/>
            </w:pPr>
            <w:r>
              <w:rPr>
                <w:noProof/>
              </w:rPr>
              <w:lastRenderedPageBreak/>
              <w:drawing>
                <wp:inline distT="0" distB="0" distL="0" distR="0" wp14:anchorId="4D846DA1" wp14:editId="53BB34E7">
                  <wp:extent cx="2642651" cy="2019300"/>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43"/>
                          <a:stretch>
                            <a:fillRect/>
                          </a:stretch>
                        </pic:blipFill>
                        <pic:spPr>
                          <a:xfrm>
                            <a:off x="0" y="0"/>
                            <a:ext cx="2658127" cy="2031126"/>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4A576646" w:rsidR="0077767B" w:rsidRDefault="000472CB" w:rsidP="0077767B">
            <w:pPr>
              <w:pStyle w:val="afb"/>
            </w:pPr>
            <w:r w:rsidRPr="005907CF">
              <w:object w:dxaOrig="7295" w:dyaOrig="5570" w14:anchorId="32233709">
                <v:shape id="_x0000_i1047" type="#_x0000_t75" style="width:212.25pt;height:157.5pt" o:ole="">
                  <v:imagedata r:id="rId144" o:title=""/>
                </v:shape>
                <o:OLEObject Type="Embed" ProgID="Origin50.Graph" ShapeID="_x0000_i1047" DrawAspect="Content" ObjectID="_1588773824" r:id="rId145"/>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7A411023" w:rsidR="0077767B" w:rsidRDefault="000472CB" w:rsidP="0077767B">
            <w:pPr>
              <w:pStyle w:val="afb"/>
            </w:pPr>
            <w:r w:rsidRPr="005907CF">
              <w:object w:dxaOrig="7295" w:dyaOrig="5570" w14:anchorId="36B0163F">
                <v:shape id="_x0000_i1048" type="#_x0000_t75" style="width:223.5pt;height:153pt" o:ole="">
                  <v:imagedata r:id="rId146" o:title=""/>
                </v:shape>
                <o:OLEObject Type="Embed" ProgID="Origin50.Graph" ShapeID="_x0000_i1048" DrawAspect="Content" ObjectID="_1588773825" r:id="rId147"/>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D931C7B"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 зон</w:t>
      </w:r>
      <w:r w:rsidRPr="0077767B">
        <w:t>.</w:t>
      </w:r>
    </w:p>
    <w:p w14:paraId="0104D5CE" w14:textId="4E1829D7" w:rsidR="0077767B" w:rsidRPr="005907CF"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заметное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6DB017AC" w14:textId="7825A5BB" w:rsidR="0077767B" w:rsidRDefault="001C346F" w:rsidP="0077767B">
      <w:pPr>
        <w:pStyle w:val="3"/>
      </w:pPr>
      <w:bookmarkStart w:id="121" w:name="_Toc514780565"/>
      <w:bookmarkStart w:id="122" w:name="_Toc515024111"/>
      <w:r w:rsidRPr="005B77E9">
        <w:t xml:space="preserve">Моделирование </w:t>
      </w:r>
      <w:r>
        <w:t>возд</w:t>
      </w:r>
      <w:r w:rsidRPr="005B77E9">
        <w:t>ействи</w:t>
      </w:r>
      <w:r>
        <w:t>я</w:t>
      </w:r>
      <w:r w:rsidRPr="005B77E9">
        <w:t xml:space="preserve"> облучения начала формирования оксидной пленки на поверхности </w:t>
      </w:r>
      <w:r>
        <w:t>системы</w:t>
      </w:r>
      <w:r w:rsidRPr="005B77E9">
        <w:t xml:space="preserve"> желез</w:t>
      </w:r>
      <w:r>
        <w:t>о + хром.</w:t>
      </w:r>
      <w:bookmarkEnd w:id="121"/>
      <w:bookmarkEnd w:id="122"/>
    </w:p>
    <w:p w14:paraId="5753F124" w14:textId="77777777" w:rsidR="00C16FC4" w:rsidRPr="00C16FC4" w:rsidRDefault="00C16FC4" w:rsidP="00C16FC4"/>
    <w:p w14:paraId="6DF663E4" w14:textId="77777777" w:rsidR="001F0D97" w:rsidRDefault="001F0D97" w:rsidP="001F0D97">
      <w:pPr>
        <w:rPr>
          <w:highlight w:val="cyan"/>
        </w:rPr>
      </w:pPr>
      <w:r w:rsidRPr="001F0D97">
        <w:rPr>
          <w:highlight w:val="cyan"/>
        </w:rPr>
        <w:lastRenderedPageBreak/>
        <w:t>Облучение высокоэнергетическими частицами особо не влияет на характер роста оксидных пленок. При отсутствии пленки на поверхности чистого железа происходит распыление поверхности. Пленка блокирует распыление.</w:t>
      </w:r>
    </w:p>
    <w:p w14:paraId="206305EF" w14:textId="77777777" w:rsidR="00652B21" w:rsidRDefault="00652B21">
      <w:pPr>
        <w:spacing w:after="160" w:line="259" w:lineRule="auto"/>
        <w:ind w:firstLine="0"/>
        <w:jc w:val="left"/>
        <w:rPr>
          <w:lang w:val="en-US"/>
        </w:rPr>
      </w:pPr>
      <w:r>
        <w:rPr>
          <w:lang w:val="en-US"/>
        </w:rPr>
        <w:br w:type="page"/>
      </w:r>
    </w:p>
    <w:p w14:paraId="11E76F14" w14:textId="77777777" w:rsidR="00652B21" w:rsidRDefault="00652B21" w:rsidP="00652B21">
      <w:pPr>
        <w:pStyle w:val="1"/>
      </w:pPr>
      <w:bookmarkStart w:id="123" w:name="_Toc514780566"/>
      <w:bookmarkStart w:id="124" w:name="_Toc515024112"/>
      <w:r>
        <w:lastRenderedPageBreak/>
        <w:t>Список использованных литературных источников</w:t>
      </w:r>
      <w:bookmarkEnd w:id="123"/>
      <w:bookmarkEnd w:id="124"/>
    </w:p>
    <w:p w14:paraId="34595A03" w14:textId="62DEEEE4" w:rsid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Report from the Inter</w:t>
      </w:r>
      <w:bookmarkStart w:id="125" w:name="IAEA"/>
      <w:bookmarkEnd w:id="125"/>
      <w:r w:rsidRPr="0058443C">
        <w:rPr>
          <w:rFonts w:eastAsia="Times New Roman" w:cs="Times New Roman"/>
          <w:noProof/>
          <w:szCs w:val="26"/>
          <w:highlight w:val="yellow"/>
          <w:lang w:val="en-US"/>
        </w:rPr>
        <w:t>national Atomic Energy Agency (IAEA) Nuclear Power Reactors in the World - 2015 Edition. – 2017</w:t>
      </w:r>
    </w:p>
    <w:p w14:paraId="1D7F9DD0" w14:textId="3A8DCA88"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7628FB">
        <w:rPr>
          <w:rFonts w:eastAsia="Times New Roman" w:cs="Times New Roman"/>
          <w:noProof/>
          <w:szCs w:val="26"/>
          <w:highlight w:val="yellow"/>
          <w:lang w:val="en-US"/>
        </w:rPr>
        <w:t>http://nuclphys.sinp.msu.ru/sem2/s</w:t>
      </w:r>
      <w:bookmarkStart w:id="126" w:name="Nuclphys_snip_msu_ru"/>
      <w:bookmarkEnd w:id="126"/>
      <w:r w:rsidRPr="007628FB">
        <w:rPr>
          <w:rFonts w:eastAsia="Times New Roman" w:cs="Times New Roman"/>
          <w:noProof/>
          <w:szCs w:val="26"/>
          <w:highlight w:val="yellow"/>
          <w:lang w:val="en-US"/>
        </w:rPr>
        <w:t>em12.html</w:t>
      </w:r>
    </w:p>
    <w:p w14:paraId="5A3FCF4E" w14:textId="3F54D417"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https://w</w:t>
      </w:r>
      <w:bookmarkStart w:id="127" w:name="Nuclear_power_net"/>
      <w:bookmarkEnd w:id="127"/>
      <w:r w:rsidRPr="0058443C">
        <w:rPr>
          <w:rFonts w:eastAsia="Times New Roman" w:cs="Times New Roman"/>
          <w:noProof/>
          <w:szCs w:val="26"/>
          <w:highlight w:val="yellow"/>
          <w:lang w:val="en-US"/>
        </w:rPr>
        <w:t>ww.nuclear-power.net/nuclear-power/reactor-physics/atomic-nuclear-physics/radiation/</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28" w:name="ГЗеленский_Разраб_хромис_стали_с_пов_кор"/>
      <w:bookmarkEnd w:id="128"/>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29" w:name="ИБекман_Перспективные_ядерные_реакторы"/>
      <w:bookmarkEnd w:id="129"/>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30" w:name="RKlueh_FM_steels_for_next_gen_react"/>
      <w:bookmarkEnd w:id="130"/>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31" w:name="FGarner_Compars_of_swelling_fcc_bcc"/>
      <w:bookmarkEnd w:id="131"/>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77777777"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32" w:name="RKlueh_FM_steel_overwiew"/>
      <w:bookmarkEnd w:id="132"/>
      <w:r w:rsidRPr="00B2391C">
        <w:rPr>
          <w:rFonts w:eastAsia="Times New Roman" w:cs="Times New Roman"/>
          <w:noProof/>
          <w:szCs w:val="26"/>
          <w:lang w:val="en-US"/>
        </w:rPr>
        <w:t>nsitic steels–overview of recent results //Journal of Nuclear Materials. – 2002. – Т. 307. – С. 455-465.</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33" w:name="ВВоеводин_Проблемы_рад_стойк_констр_мат"/>
      <w:bookmarkEnd w:id="133"/>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34" w:name="БКалин_Материаловедение_6Т"/>
      <w:bookmarkEnd w:id="134"/>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t>Ибрагим</w:t>
      </w:r>
      <w:bookmarkStart w:id="135" w:name="ШИбрагимов_Иссле_свойст_облуч_желез"/>
      <w:bookmarkEnd w:id="135"/>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lastRenderedPageBreak/>
        <w:t>Бородин О. В.</w:t>
      </w:r>
      <w:bookmarkStart w:id="136" w:name="ОБородин_Рад_распух_ЭП450_НТ9_при_облуч"/>
      <w:bookmarkEnd w:id="136"/>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37" w:name="SPorollo_Swelling_rad_creep_fm_steels"/>
      <w:bookmarkEnd w:id="137"/>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38" w:name="SPorollo_Micros_mech_prop_fm_steel_823"/>
      <w:bookmarkEnd w:id="138"/>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39" w:name="АИванов_Струк_мех_свойс_823"/>
      <w:bookmarkEnd w:id="139"/>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40" w:name="GParkinson_Iron_oxide_surf"/>
      <w:bookmarkEnd w:id="140"/>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41" w:name="GMuller_Investig_on_oxygen_control_liqui"/>
      <w:bookmarkEnd w:id="141"/>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42" w:name="OEliseeve_Effect_temp_on_interact_EP823"/>
      <w:bookmarkEnd w:id="142"/>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43" w:name="QuanqiangShiJL_Oxidation_behavior_FM_ste"/>
      <w:bookmarkEnd w:id="143"/>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44" w:name="SQuanqiang_Oxidation_behavior_FM_steel"/>
      <w:bookmarkEnd w:id="144"/>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45" w:name="ВЦисар_Корр_стойк_сталей_в_распл_свинца"/>
      <w:bookmarkEnd w:id="145"/>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46" w:name="SQvist_Safety_core_design_liqu_met_react"/>
      <w:bookmarkEnd w:id="146"/>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47" w:name="PHosemann_Irradiation_corrosion_experime"/>
      <w:bookmarkEnd w:id="147"/>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Qvist S. et al. Capability</w:t>
      </w:r>
      <w:bookmarkStart w:id="148" w:name="SQvist_Proton_irrad_lead_steel_HT9"/>
      <w:bookmarkEnd w:id="148"/>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49" w:name="DFrazer_Degr_HT9_under_ion_beam_corrosio"/>
      <w:bookmarkEnd w:id="149"/>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50" w:name="НБахвалов_Численные_методы"/>
      <w:bookmarkEnd w:id="150"/>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51" w:name="ФУоссерман_Нейрокомпьютерная_техника"/>
      <w:bookmarkEnd w:id="151"/>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52" w:name="DHeermann_Comp_simul_methods"/>
      <w:bookmarkEnd w:id="152"/>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53" w:name="БКалин_Материаловедение_4Т"/>
      <w:bookmarkEnd w:id="153"/>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54" w:name="НазаровАВ_Комп_модел_в_конд_сред"/>
      <w:bookmarkEnd w:id="154"/>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55" w:name="HBerendsen_Molecular_dynam_with_coupling"/>
      <w:bookmarkEnd w:id="155"/>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56" w:name="WGunsteren_Comp_simul_of_molec_dynam"/>
      <w:bookmarkEnd w:id="156"/>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57" w:name="SPlimpton_LAMMPS_manual"/>
      <w:bookmarkEnd w:id="157"/>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58" w:name="ЛЛандау_Теор_физика_механика"/>
      <w:bookmarkEnd w:id="158"/>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59" w:name="AVanDuin_ReaxFF_for_hydrocarbonates"/>
      <w:bookmarkEnd w:id="159"/>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60" w:name="MDaw_Embedded_atom_method"/>
      <w:bookmarkEnd w:id="160"/>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61" w:name="XWZhou_Charge_transf_ionic_atom_pot"/>
      <w:bookmarkEnd w:id="161"/>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lastRenderedPageBreak/>
        <w:t xml:space="preserve">M. Aryanpour, </w:t>
      </w:r>
      <w:bookmarkStart w:id="162" w:name="MAryanpour_Develop_ReactFF_for_iron_oxy"/>
      <w:bookmarkEnd w:id="162"/>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63" w:name="VTomar_Class_mol_dynam_pot_for_mech_str"/>
      <w:bookmarkEnd w:id="163"/>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C1F3BA2" w:rsidR="00BC4EBA" w:rsidRPr="00A32C47"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64" w:name="DSengupta_Comput_capabil_dynam_pot"/>
      <w:bookmarkEnd w:id="164"/>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65" w:name="ВКон_Электронная_структ_вещества"/>
      <w:bookmarkEnd w:id="165"/>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66" w:name="LAMMPS_site"/>
      <w:bookmarkEnd w:id="166"/>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67" w:name="ГХантингтон_Упругие_постоянные_кристалло"/>
      <w:bookmarkEnd w:id="167"/>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77777777" w:rsidR="00A32C47" w:rsidRPr="00A32C47" w:rsidRDefault="00A32C47" w:rsidP="00A32C47">
      <w:pPr>
        <w:pStyle w:val="a3"/>
        <w:numPr>
          <w:ilvl w:val="0"/>
          <w:numId w:val="26"/>
        </w:numPr>
        <w:ind w:left="0" w:firstLine="0"/>
        <w:rPr>
          <w:rFonts w:eastAsia="Times New Roman" w:cs="Times New Roman"/>
          <w:noProof/>
          <w:szCs w:val="26"/>
          <w:highlight w:val="yellow"/>
        </w:rPr>
      </w:pPr>
      <w:r w:rsidRPr="00A32C47">
        <w:rPr>
          <w:rFonts w:eastAsia="Times New Roman" w:cs="Times New Roman"/>
          <w:noProof/>
          <w:szCs w:val="26"/>
          <w:highlight w:val="yellow"/>
          <w:lang w:val="en-US"/>
        </w:rPr>
        <w:t>http</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periodictable</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com</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Ele</w:t>
      </w:r>
      <w:bookmarkStart w:id="168" w:name="Pewriodictable_com_iron"/>
      <w:bookmarkEnd w:id="168"/>
      <w:r w:rsidRPr="00A32C47">
        <w:rPr>
          <w:rFonts w:eastAsia="Times New Roman" w:cs="Times New Roman"/>
          <w:noProof/>
          <w:szCs w:val="26"/>
          <w:highlight w:val="yellow"/>
          <w:lang w:val="en-US"/>
        </w:rPr>
        <w:t>ments</w:t>
      </w:r>
      <w:r w:rsidRPr="00A32C47">
        <w:rPr>
          <w:rFonts w:eastAsia="Times New Roman" w:cs="Times New Roman"/>
          <w:noProof/>
          <w:szCs w:val="26"/>
          <w:highlight w:val="yellow"/>
        </w:rPr>
        <w:t>/026/</w:t>
      </w:r>
      <w:r w:rsidRPr="00A32C47">
        <w:rPr>
          <w:rFonts w:eastAsia="Times New Roman" w:cs="Times New Roman"/>
          <w:noProof/>
          <w:szCs w:val="26"/>
          <w:highlight w:val="yellow"/>
          <w:lang w:val="en-US"/>
        </w:rPr>
        <w:t>data</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html</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69" w:name="PDorogokupets_Thermodyn_of_iron"/>
      <w:bookmarkEnd w:id="169"/>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77777777" w:rsidR="00AD7159" w:rsidRPr="0002072F"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70" w:name="ОЛаврова_Распред_кисл_в_теплонос"/>
      <w:bookmarkEnd w:id="170"/>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71" w:name="BJeon_Nanoscale_oxidation_MD"/>
      <w:bookmarkEnd w:id="171"/>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651C8A20" w:rsidR="005A3CAC" w:rsidRPr="002D6FE3"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72" w:name="RSubbaraman_Atom_insig_early_stage_oxida"/>
      <w:bookmarkEnd w:id="172"/>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sectPr w:rsidR="005A3CAC" w:rsidRPr="002D6FE3" w:rsidSect="001F1D4E">
      <w:footerReference w:type="default" r:id="rId148"/>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93DDB" w14:textId="77777777" w:rsidR="00B312E5" w:rsidRDefault="00B312E5" w:rsidP="003A7CDB">
      <w:pPr>
        <w:spacing w:line="240" w:lineRule="auto"/>
      </w:pPr>
      <w:r>
        <w:separator/>
      </w:r>
    </w:p>
  </w:endnote>
  <w:endnote w:type="continuationSeparator" w:id="0">
    <w:p w14:paraId="6EC5A590" w14:textId="77777777" w:rsidR="00B312E5" w:rsidRDefault="00B312E5"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D71684" w:rsidRDefault="00D71684">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D71684" w:rsidRDefault="00D71684">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2FE96" w14:textId="77777777" w:rsidR="00B312E5" w:rsidRDefault="00B312E5" w:rsidP="003A7CDB">
      <w:pPr>
        <w:spacing w:line="240" w:lineRule="auto"/>
      </w:pPr>
      <w:r>
        <w:separator/>
      </w:r>
    </w:p>
  </w:footnote>
  <w:footnote w:type="continuationSeparator" w:id="0">
    <w:p w14:paraId="5D25EF5E" w14:textId="77777777" w:rsidR="00B312E5" w:rsidRDefault="00B312E5"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0"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39"/>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1"/>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0"/>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2072F"/>
    <w:rsid w:val="00020924"/>
    <w:rsid w:val="00020FA8"/>
    <w:rsid w:val="0002598F"/>
    <w:rsid w:val="000363C0"/>
    <w:rsid w:val="00036BD4"/>
    <w:rsid w:val="00036E28"/>
    <w:rsid w:val="0004161C"/>
    <w:rsid w:val="000472CB"/>
    <w:rsid w:val="0005047C"/>
    <w:rsid w:val="00051802"/>
    <w:rsid w:val="00051F06"/>
    <w:rsid w:val="0005369C"/>
    <w:rsid w:val="000537B1"/>
    <w:rsid w:val="00056BC0"/>
    <w:rsid w:val="000646E2"/>
    <w:rsid w:val="00071587"/>
    <w:rsid w:val="00072FD8"/>
    <w:rsid w:val="00074092"/>
    <w:rsid w:val="00081905"/>
    <w:rsid w:val="0009101B"/>
    <w:rsid w:val="000923E8"/>
    <w:rsid w:val="00094B7B"/>
    <w:rsid w:val="00097CE1"/>
    <w:rsid w:val="000A104D"/>
    <w:rsid w:val="000A46A8"/>
    <w:rsid w:val="000A6E35"/>
    <w:rsid w:val="000B020A"/>
    <w:rsid w:val="000B36C8"/>
    <w:rsid w:val="000B400B"/>
    <w:rsid w:val="000B4B5E"/>
    <w:rsid w:val="000B6FEB"/>
    <w:rsid w:val="000B7848"/>
    <w:rsid w:val="000C4B6F"/>
    <w:rsid w:val="000C504C"/>
    <w:rsid w:val="000C5EA5"/>
    <w:rsid w:val="000D08C2"/>
    <w:rsid w:val="000D6E76"/>
    <w:rsid w:val="000D7AF0"/>
    <w:rsid w:val="000E0FE4"/>
    <w:rsid w:val="000E3637"/>
    <w:rsid w:val="000E3D0B"/>
    <w:rsid w:val="000E4AAB"/>
    <w:rsid w:val="000F1039"/>
    <w:rsid w:val="00100C34"/>
    <w:rsid w:val="00101792"/>
    <w:rsid w:val="00101F84"/>
    <w:rsid w:val="00107150"/>
    <w:rsid w:val="001105AA"/>
    <w:rsid w:val="00111955"/>
    <w:rsid w:val="001130C6"/>
    <w:rsid w:val="00116E02"/>
    <w:rsid w:val="00122C4F"/>
    <w:rsid w:val="00122F5F"/>
    <w:rsid w:val="0012717B"/>
    <w:rsid w:val="00127335"/>
    <w:rsid w:val="00130F48"/>
    <w:rsid w:val="00131024"/>
    <w:rsid w:val="00135851"/>
    <w:rsid w:val="001358DB"/>
    <w:rsid w:val="00137009"/>
    <w:rsid w:val="001465B5"/>
    <w:rsid w:val="001526FD"/>
    <w:rsid w:val="001576B5"/>
    <w:rsid w:val="00160A14"/>
    <w:rsid w:val="00162D68"/>
    <w:rsid w:val="00167357"/>
    <w:rsid w:val="00167900"/>
    <w:rsid w:val="0017005F"/>
    <w:rsid w:val="00171395"/>
    <w:rsid w:val="0017406E"/>
    <w:rsid w:val="00174B21"/>
    <w:rsid w:val="00175B9A"/>
    <w:rsid w:val="00182449"/>
    <w:rsid w:val="001851FB"/>
    <w:rsid w:val="00185AE8"/>
    <w:rsid w:val="00191D2A"/>
    <w:rsid w:val="0019354E"/>
    <w:rsid w:val="00193718"/>
    <w:rsid w:val="00194515"/>
    <w:rsid w:val="00196E03"/>
    <w:rsid w:val="00197424"/>
    <w:rsid w:val="001A4799"/>
    <w:rsid w:val="001A74E5"/>
    <w:rsid w:val="001B458D"/>
    <w:rsid w:val="001B5B77"/>
    <w:rsid w:val="001C346F"/>
    <w:rsid w:val="001D369C"/>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730B"/>
    <w:rsid w:val="002079C8"/>
    <w:rsid w:val="00211A28"/>
    <w:rsid w:val="002267A9"/>
    <w:rsid w:val="002303F1"/>
    <w:rsid w:val="002313BA"/>
    <w:rsid w:val="00231628"/>
    <w:rsid w:val="00234D8A"/>
    <w:rsid w:val="00237EDA"/>
    <w:rsid w:val="00244471"/>
    <w:rsid w:val="00246281"/>
    <w:rsid w:val="00247A96"/>
    <w:rsid w:val="002545B7"/>
    <w:rsid w:val="00254AFE"/>
    <w:rsid w:val="00257C28"/>
    <w:rsid w:val="00270F2F"/>
    <w:rsid w:val="002755D3"/>
    <w:rsid w:val="002803BF"/>
    <w:rsid w:val="002804FE"/>
    <w:rsid w:val="00283D4E"/>
    <w:rsid w:val="00290E82"/>
    <w:rsid w:val="00294FCF"/>
    <w:rsid w:val="002A6684"/>
    <w:rsid w:val="002A745B"/>
    <w:rsid w:val="002B1F6A"/>
    <w:rsid w:val="002B235B"/>
    <w:rsid w:val="002B381E"/>
    <w:rsid w:val="002B5E7F"/>
    <w:rsid w:val="002C2AA8"/>
    <w:rsid w:val="002D0DE8"/>
    <w:rsid w:val="002D19D0"/>
    <w:rsid w:val="002D33C7"/>
    <w:rsid w:val="002D4FF7"/>
    <w:rsid w:val="002D5866"/>
    <w:rsid w:val="002D6FE3"/>
    <w:rsid w:val="002E38B7"/>
    <w:rsid w:val="002E3B53"/>
    <w:rsid w:val="002E7E1F"/>
    <w:rsid w:val="002F1E9A"/>
    <w:rsid w:val="002F7729"/>
    <w:rsid w:val="003031D5"/>
    <w:rsid w:val="00311435"/>
    <w:rsid w:val="00323636"/>
    <w:rsid w:val="003243D3"/>
    <w:rsid w:val="003271BB"/>
    <w:rsid w:val="003316A6"/>
    <w:rsid w:val="0033391D"/>
    <w:rsid w:val="003415C1"/>
    <w:rsid w:val="003429DF"/>
    <w:rsid w:val="003440F6"/>
    <w:rsid w:val="0034444D"/>
    <w:rsid w:val="00344DD6"/>
    <w:rsid w:val="003622D8"/>
    <w:rsid w:val="00364A49"/>
    <w:rsid w:val="003654C9"/>
    <w:rsid w:val="00365E57"/>
    <w:rsid w:val="00382353"/>
    <w:rsid w:val="00390FC0"/>
    <w:rsid w:val="00391265"/>
    <w:rsid w:val="0039224D"/>
    <w:rsid w:val="003A2B60"/>
    <w:rsid w:val="003A5DE6"/>
    <w:rsid w:val="003A66EB"/>
    <w:rsid w:val="003A7CDB"/>
    <w:rsid w:val="003B0068"/>
    <w:rsid w:val="003B5E83"/>
    <w:rsid w:val="003C0ECE"/>
    <w:rsid w:val="003C2B02"/>
    <w:rsid w:val="003C48C2"/>
    <w:rsid w:val="003C594F"/>
    <w:rsid w:val="003C5A3D"/>
    <w:rsid w:val="003D1ABB"/>
    <w:rsid w:val="003D5A8F"/>
    <w:rsid w:val="003D5E09"/>
    <w:rsid w:val="003D7B1B"/>
    <w:rsid w:val="003E29DB"/>
    <w:rsid w:val="003E59CA"/>
    <w:rsid w:val="003F1228"/>
    <w:rsid w:val="003F51D7"/>
    <w:rsid w:val="004029FB"/>
    <w:rsid w:val="00405363"/>
    <w:rsid w:val="004125E5"/>
    <w:rsid w:val="00415C59"/>
    <w:rsid w:val="00415F3C"/>
    <w:rsid w:val="00416672"/>
    <w:rsid w:val="004175AC"/>
    <w:rsid w:val="004201A2"/>
    <w:rsid w:val="00422312"/>
    <w:rsid w:val="004233B2"/>
    <w:rsid w:val="00427108"/>
    <w:rsid w:val="00435EEB"/>
    <w:rsid w:val="004455EF"/>
    <w:rsid w:val="0044795C"/>
    <w:rsid w:val="004501DC"/>
    <w:rsid w:val="004518CC"/>
    <w:rsid w:val="00452565"/>
    <w:rsid w:val="00454333"/>
    <w:rsid w:val="00456F69"/>
    <w:rsid w:val="004607A7"/>
    <w:rsid w:val="004664C3"/>
    <w:rsid w:val="00466C3B"/>
    <w:rsid w:val="00473323"/>
    <w:rsid w:val="00474749"/>
    <w:rsid w:val="004750FD"/>
    <w:rsid w:val="00477481"/>
    <w:rsid w:val="00480059"/>
    <w:rsid w:val="00481F76"/>
    <w:rsid w:val="00483703"/>
    <w:rsid w:val="004877D9"/>
    <w:rsid w:val="00487DE7"/>
    <w:rsid w:val="00487F25"/>
    <w:rsid w:val="00491F7B"/>
    <w:rsid w:val="004A396C"/>
    <w:rsid w:val="004A5359"/>
    <w:rsid w:val="004A5906"/>
    <w:rsid w:val="004B204E"/>
    <w:rsid w:val="004B58E6"/>
    <w:rsid w:val="004B6523"/>
    <w:rsid w:val="004B6880"/>
    <w:rsid w:val="004C0D80"/>
    <w:rsid w:val="004C204F"/>
    <w:rsid w:val="004D0961"/>
    <w:rsid w:val="004D5D55"/>
    <w:rsid w:val="004E51E8"/>
    <w:rsid w:val="00500365"/>
    <w:rsid w:val="0050099E"/>
    <w:rsid w:val="0050191D"/>
    <w:rsid w:val="00504D5E"/>
    <w:rsid w:val="00506B4C"/>
    <w:rsid w:val="00521E28"/>
    <w:rsid w:val="0052338C"/>
    <w:rsid w:val="0052368C"/>
    <w:rsid w:val="00532383"/>
    <w:rsid w:val="00532663"/>
    <w:rsid w:val="00532CAE"/>
    <w:rsid w:val="005374CB"/>
    <w:rsid w:val="00537631"/>
    <w:rsid w:val="00551CD8"/>
    <w:rsid w:val="005538C3"/>
    <w:rsid w:val="005562C4"/>
    <w:rsid w:val="005562F0"/>
    <w:rsid w:val="005631D7"/>
    <w:rsid w:val="00571F1E"/>
    <w:rsid w:val="00572633"/>
    <w:rsid w:val="00573E89"/>
    <w:rsid w:val="0058443C"/>
    <w:rsid w:val="00586AD6"/>
    <w:rsid w:val="005A3CAC"/>
    <w:rsid w:val="005A79EF"/>
    <w:rsid w:val="005B21DC"/>
    <w:rsid w:val="005B3192"/>
    <w:rsid w:val="005B46D4"/>
    <w:rsid w:val="005B591C"/>
    <w:rsid w:val="005C0756"/>
    <w:rsid w:val="005C1A5A"/>
    <w:rsid w:val="005C387E"/>
    <w:rsid w:val="005C498B"/>
    <w:rsid w:val="005C6DAD"/>
    <w:rsid w:val="005C7CE7"/>
    <w:rsid w:val="005D10FD"/>
    <w:rsid w:val="005D1C64"/>
    <w:rsid w:val="005D3F93"/>
    <w:rsid w:val="005D4ADA"/>
    <w:rsid w:val="005D57FA"/>
    <w:rsid w:val="005E2DEF"/>
    <w:rsid w:val="005E4ADF"/>
    <w:rsid w:val="005F39B2"/>
    <w:rsid w:val="005F4971"/>
    <w:rsid w:val="005F4C9D"/>
    <w:rsid w:val="00600FA2"/>
    <w:rsid w:val="00605055"/>
    <w:rsid w:val="00607406"/>
    <w:rsid w:val="006109B9"/>
    <w:rsid w:val="006169AF"/>
    <w:rsid w:val="00620B0C"/>
    <w:rsid w:val="0062236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539A"/>
    <w:rsid w:val="0068261B"/>
    <w:rsid w:val="00691A37"/>
    <w:rsid w:val="006952FD"/>
    <w:rsid w:val="0069703E"/>
    <w:rsid w:val="006973C1"/>
    <w:rsid w:val="006B0844"/>
    <w:rsid w:val="006B5433"/>
    <w:rsid w:val="006B6079"/>
    <w:rsid w:val="006B7BF7"/>
    <w:rsid w:val="006C0EA9"/>
    <w:rsid w:val="006D0ACB"/>
    <w:rsid w:val="006D3881"/>
    <w:rsid w:val="006D571D"/>
    <w:rsid w:val="006E36FF"/>
    <w:rsid w:val="006E70E4"/>
    <w:rsid w:val="006F11A2"/>
    <w:rsid w:val="006F5089"/>
    <w:rsid w:val="00700084"/>
    <w:rsid w:val="00707F06"/>
    <w:rsid w:val="00712AAE"/>
    <w:rsid w:val="00715454"/>
    <w:rsid w:val="007221CE"/>
    <w:rsid w:val="00723884"/>
    <w:rsid w:val="007302CF"/>
    <w:rsid w:val="007332C8"/>
    <w:rsid w:val="00743D55"/>
    <w:rsid w:val="00745629"/>
    <w:rsid w:val="007524CB"/>
    <w:rsid w:val="0075481E"/>
    <w:rsid w:val="00757E50"/>
    <w:rsid w:val="007628FB"/>
    <w:rsid w:val="007635B3"/>
    <w:rsid w:val="00766EDB"/>
    <w:rsid w:val="00772B45"/>
    <w:rsid w:val="00774FF6"/>
    <w:rsid w:val="00775362"/>
    <w:rsid w:val="007753F7"/>
    <w:rsid w:val="0077767B"/>
    <w:rsid w:val="00782E01"/>
    <w:rsid w:val="00784CBC"/>
    <w:rsid w:val="007B207A"/>
    <w:rsid w:val="007B3B1B"/>
    <w:rsid w:val="007B7420"/>
    <w:rsid w:val="007B7927"/>
    <w:rsid w:val="007C2029"/>
    <w:rsid w:val="007C6636"/>
    <w:rsid w:val="007C782F"/>
    <w:rsid w:val="007C7ACC"/>
    <w:rsid w:val="007E12D2"/>
    <w:rsid w:val="007E191E"/>
    <w:rsid w:val="007E1D0A"/>
    <w:rsid w:val="007E3D1A"/>
    <w:rsid w:val="007E56A7"/>
    <w:rsid w:val="007E5B3F"/>
    <w:rsid w:val="007E7A05"/>
    <w:rsid w:val="007F0F83"/>
    <w:rsid w:val="007F65BB"/>
    <w:rsid w:val="007F686F"/>
    <w:rsid w:val="00801592"/>
    <w:rsid w:val="00803310"/>
    <w:rsid w:val="0080383C"/>
    <w:rsid w:val="00811036"/>
    <w:rsid w:val="00813C98"/>
    <w:rsid w:val="00820F87"/>
    <w:rsid w:val="00821ECB"/>
    <w:rsid w:val="00824500"/>
    <w:rsid w:val="008254B4"/>
    <w:rsid w:val="00827D54"/>
    <w:rsid w:val="008361C3"/>
    <w:rsid w:val="008421B2"/>
    <w:rsid w:val="0084250E"/>
    <w:rsid w:val="00844829"/>
    <w:rsid w:val="00844890"/>
    <w:rsid w:val="00854AF2"/>
    <w:rsid w:val="00857C2A"/>
    <w:rsid w:val="00864B1D"/>
    <w:rsid w:val="008650A4"/>
    <w:rsid w:val="00865889"/>
    <w:rsid w:val="0086789E"/>
    <w:rsid w:val="0087038C"/>
    <w:rsid w:val="008708F0"/>
    <w:rsid w:val="0087352C"/>
    <w:rsid w:val="0087504E"/>
    <w:rsid w:val="008834E4"/>
    <w:rsid w:val="008873D4"/>
    <w:rsid w:val="008A1380"/>
    <w:rsid w:val="008A5181"/>
    <w:rsid w:val="008B0C16"/>
    <w:rsid w:val="008B4061"/>
    <w:rsid w:val="008B5389"/>
    <w:rsid w:val="008C1219"/>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210F5"/>
    <w:rsid w:val="00923D8C"/>
    <w:rsid w:val="009270E4"/>
    <w:rsid w:val="009363DF"/>
    <w:rsid w:val="00943536"/>
    <w:rsid w:val="00961465"/>
    <w:rsid w:val="0096434C"/>
    <w:rsid w:val="00965A7B"/>
    <w:rsid w:val="009660BF"/>
    <w:rsid w:val="00966D61"/>
    <w:rsid w:val="00972633"/>
    <w:rsid w:val="009762B0"/>
    <w:rsid w:val="0097699D"/>
    <w:rsid w:val="009815FB"/>
    <w:rsid w:val="0098420D"/>
    <w:rsid w:val="00985E90"/>
    <w:rsid w:val="00990203"/>
    <w:rsid w:val="009921AA"/>
    <w:rsid w:val="00993077"/>
    <w:rsid w:val="009A3DE5"/>
    <w:rsid w:val="009A5A63"/>
    <w:rsid w:val="009B1DC1"/>
    <w:rsid w:val="009B5DE6"/>
    <w:rsid w:val="009B623D"/>
    <w:rsid w:val="009C1160"/>
    <w:rsid w:val="009C311D"/>
    <w:rsid w:val="009C46A1"/>
    <w:rsid w:val="009C4869"/>
    <w:rsid w:val="009C5396"/>
    <w:rsid w:val="009D0236"/>
    <w:rsid w:val="009D13F7"/>
    <w:rsid w:val="009D4FDB"/>
    <w:rsid w:val="009D79A4"/>
    <w:rsid w:val="009E3B2E"/>
    <w:rsid w:val="009E4116"/>
    <w:rsid w:val="009E4FDF"/>
    <w:rsid w:val="009E5E42"/>
    <w:rsid w:val="009F390E"/>
    <w:rsid w:val="009F543E"/>
    <w:rsid w:val="00A00F13"/>
    <w:rsid w:val="00A03593"/>
    <w:rsid w:val="00A07BA6"/>
    <w:rsid w:val="00A11014"/>
    <w:rsid w:val="00A14F4E"/>
    <w:rsid w:val="00A2281B"/>
    <w:rsid w:val="00A32C47"/>
    <w:rsid w:val="00A333C2"/>
    <w:rsid w:val="00A33A3A"/>
    <w:rsid w:val="00A37A9C"/>
    <w:rsid w:val="00A40173"/>
    <w:rsid w:val="00A42423"/>
    <w:rsid w:val="00A4479E"/>
    <w:rsid w:val="00A62E72"/>
    <w:rsid w:val="00A663B7"/>
    <w:rsid w:val="00A719EF"/>
    <w:rsid w:val="00A71F19"/>
    <w:rsid w:val="00A74C21"/>
    <w:rsid w:val="00A76764"/>
    <w:rsid w:val="00A80442"/>
    <w:rsid w:val="00A80626"/>
    <w:rsid w:val="00A87ACB"/>
    <w:rsid w:val="00A91B5D"/>
    <w:rsid w:val="00A920F6"/>
    <w:rsid w:val="00A927DE"/>
    <w:rsid w:val="00A96D00"/>
    <w:rsid w:val="00A97432"/>
    <w:rsid w:val="00A977C7"/>
    <w:rsid w:val="00AA17C8"/>
    <w:rsid w:val="00AA2783"/>
    <w:rsid w:val="00AA2995"/>
    <w:rsid w:val="00AA4567"/>
    <w:rsid w:val="00AB0B42"/>
    <w:rsid w:val="00AC112B"/>
    <w:rsid w:val="00AC374D"/>
    <w:rsid w:val="00AC58D4"/>
    <w:rsid w:val="00AC6928"/>
    <w:rsid w:val="00AD7159"/>
    <w:rsid w:val="00AE0508"/>
    <w:rsid w:val="00AE1005"/>
    <w:rsid w:val="00AE1D26"/>
    <w:rsid w:val="00AE25E1"/>
    <w:rsid w:val="00AE58E7"/>
    <w:rsid w:val="00AE7A6E"/>
    <w:rsid w:val="00AF2531"/>
    <w:rsid w:val="00AF641D"/>
    <w:rsid w:val="00B028A9"/>
    <w:rsid w:val="00B1031E"/>
    <w:rsid w:val="00B2052E"/>
    <w:rsid w:val="00B2391C"/>
    <w:rsid w:val="00B25A54"/>
    <w:rsid w:val="00B26336"/>
    <w:rsid w:val="00B312E5"/>
    <w:rsid w:val="00B33D63"/>
    <w:rsid w:val="00B35AF8"/>
    <w:rsid w:val="00B37F03"/>
    <w:rsid w:val="00B44B44"/>
    <w:rsid w:val="00B46C60"/>
    <w:rsid w:val="00B475A2"/>
    <w:rsid w:val="00B52B88"/>
    <w:rsid w:val="00B53399"/>
    <w:rsid w:val="00B603F6"/>
    <w:rsid w:val="00B614CC"/>
    <w:rsid w:val="00B6212B"/>
    <w:rsid w:val="00B633AB"/>
    <w:rsid w:val="00B63B75"/>
    <w:rsid w:val="00B72EC8"/>
    <w:rsid w:val="00B8036A"/>
    <w:rsid w:val="00B822FA"/>
    <w:rsid w:val="00B84741"/>
    <w:rsid w:val="00B91729"/>
    <w:rsid w:val="00B9385E"/>
    <w:rsid w:val="00B949CC"/>
    <w:rsid w:val="00BA01DF"/>
    <w:rsid w:val="00BA3177"/>
    <w:rsid w:val="00BB6506"/>
    <w:rsid w:val="00BC3D92"/>
    <w:rsid w:val="00BC4CF4"/>
    <w:rsid w:val="00BC4EBA"/>
    <w:rsid w:val="00BC6CA7"/>
    <w:rsid w:val="00BC6D20"/>
    <w:rsid w:val="00BD3799"/>
    <w:rsid w:val="00BD49B3"/>
    <w:rsid w:val="00BE0A40"/>
    <w:rsid w:val="00BE1382"/>
    <w:rsid w:val="00BE1D7C"/>
    <w:rsid w:val="00BE64FB"/>
    <w:rsid w:val="00BE7D17"/>
    <w:rsid w:val="00BF5462"/>
    <w:rsid w:val="00BF65A8"/>
    <w:rsid w:val="00C00BB6"/>
    <w:rsid w:val="00C00E7C"/>
    <w:rsid w:val="00C00F5F"/>
    <w:rsid w:val="00C00FD7"/>
    <w:rsid w:val="00C037EA"/>
    <w:rsid w:val="00C03A8E"/>
    <w:rsid w:val="00C05B8A"/>
    <w:rsid w:val="00C05FB0"/>
    <w:rsid w:val="00C06E33"/>
    <w:rsid w:val="00C1132D"/>
    <w:rsid w:val="00C1229E"/>
    <w:rsid w:val="00C1263B"/>
    <w:rsid w:val="00C14C5C"/>
    <w:rsid w:val="00C16FC4"/>
    <w:rsid w:val="00C2251E"/>
    <w:rsid w:val="00C24631"/>
    <w:rsid w:val="00C256B6"/>
    <w:rsid w:val="00C3273D"/>
    <w:rsid w:val="00C33B08"/>
    <w:rsid w:val="00C349AB"/>
    <w:rsid w:val="00C35B83"/>
    <w:rsid w:val="00C374CF"/>
    <w:rsid w:val="00C4153B"/>
    <w:rsid w:val="00C425CC"/>
    <w:rsid w:val="00C51AC7"/>
    <w:rsid w:val="00C53E6B"/>
    <w:rsid w:val="00C60DE1"/>
    <w:rsid w:val="00C7364F"/>
    <w:rsid w:val="00C73EA6"/>
    <w:rsid w:val="00C74D61"/>
    <w:rsid w:val="00C82481"/>
    <w:rsid w:val="00C8251C"/>
    <w:rsid w:val="00C82AFD"/>
    <w:rsid w:val="00C832B8"/>
    <w:rsid w:val="00C835AA"/>
    <w:rsid w:val="00C86121"/>
    <w:rsid w:val="00CA24D0"/>
    <w:rsid w:val="00CA327D"/>
    <w:rsid w:val="00CA3D85"/>
    <w:rsid w:val="00CA48C7"/>
    <w:rsid w:val="00CB51A0"/>
    <w:rsid w:val="00CB693A"/>
    <w:rsid w:val="00CC256A"/>
    <w:rsid w:val="00CC32D6"/>
    <w:rsid w:val="00CC4709"/>
    <w:rsid w:val="00CC4ACC"/>
    <w:rsid w:val="00CC6C28"/>
    <w:rsid w:val="00CD279C"/>
    <w:rsid w:val="00CE1479"/>
    <w:rsid w:val="00CE343A"/>
    <w:rsid w:val="00CF4AF7"/>
    <w:rsid w:val="00CF782F"/>
    <w:rsid w:val="00D0034C"/>
    <w:rsid w:val="00D013F9"/>
    <w:rsid w:val="00D03A62"/>
    <w:rsid w:val="00D078D0"/>
    <w:rsid w:val="00D12869"/>
    <w:rsid w:val="00D13B64"/>
    <w:rsid w:val="00D17ED1"/>
    <w:rsid w:val="00D2416C"/>
    <w:rsid w:val="00D24C24"/>
    <w:rsid w:val="00D26149"/>
    <w:rsid w:val="00D2692B"/>
    <w:rsid w:val="00D4118C"/>
    <w:rsid w:val="00D41EDA"/>
    <w:rsid w:val="00D41F7B"/>
    <w:rsid w:val="00D443DE"/>
    <w:rsid w:val="00D44820"/>
    <w:rsid w:val="00D47B0A"/>
    <w:rsid w:val="00D52158"/>
    <w:rsid w:val="00D55B53"/>
    <w:rsid w:val="00D562CB"/>
    <w:rsid w:val="00D56825"/>
    <w:rsid w:val="00D61855"/>
    <w:rsid w:val="00D6309A"/>
    <w:rsid w:val="00D63365"/>
    <w:rsid w:val="00D6456A"/>
    <w:rsid w:val="00D71684"/>
    <w:rsid w:val="00D87536"/>
    <w:rsid w:val="00D922CD"/>
    <w:rsid w:val="00DA14C4"/>
    <w:rsid w:val="00DA4C2F"/>
    <w:rsid w:val="00DB2B58"/>
    <w:rsid w:val="00DB389F"/>
    <w:rsid w:val="00DB5AAC"/>
    <w:rsid w:val="00DC09CD"/>
    <w:rsid w:val="00DC134F"/>
    <w:rsid w:val="00DC178F"/>
    <w:rsid w:val="00DC29DC"/>
    <w:rsid w:val="00DC2C30"/>
    <w:rsid w:val="00DC4DEE"/>
    <w:rsid w:val="00DD3C1A"/>
    <w:rsid w:val="00DE30EC"/>
    <w:rsid w:val="00DE53B1"/>
    <w:rsid w:val="00DF2C25"/>
    <w:rsid w:val="00E01021"/>
    <w:rsid w:val="00E01D33"/>
    <w:rsid w:val="00E03CBB"/>
    <w:rsid w:val="00E058FB"/>
    <w:rsid w:val="00E06666"/>
    <w:rsid w:val="00E10839"/>
    <w:rsid w:val="00E1182C"/>
    <w:rsid w:val="00E1661A"/>
    <w:rsid w:val="00E171FE"/>
    <w:rsid w:val="00E20452"/>
    <w:rsid w:val="00E239F9"/>
    <w:rsid w:val="00E24EA9"/>
    <w:rsid w:val="00E26B00"/>
    <w:rsid w:val="00E27509"/>
    <w:rsid w:val="00E311FC"/>
    <w:rsid w:val="00E45EA9"/>
    <w:rsid w:val="00E46263"/>
    <w:rsid w:val="00E4784E"/>
    <w:rsid w:val="00E510CC"/>
    <w:rsid w:val="00E53FC3"/>
    <w:rsid w:val="00E541E7"/>
    <w:rsid w:val="00E54303"/>
    <w:rsid w:val="00E55EDC"/>
    <w:rsid w:val="00E55FF5"/>
    <w:rsid w:val="00E56C9E"/>
    <w:rsid w:val="00E573BF"/>
    <w:rsid w:val="00E57B14"/>
    <w:rsid w:val="00E664C0"/>
    <w:rsid w:val="00E71816"/>
    <w:rsid w:val="00E7256F"/>
    <w:rsid w:val="00E731A3"/>
    <w:rsid w:val="00E7638C"/>
    <w:rsid w:val="00E76761"/>
    <w:rsid w:val="00E770B7"/>
    <w:rsid w:val="00E77D28"/>
    <w:rsid w:val="00E8225B"/>
    <w:rsid w:val="00E829ED"/>
    <w:rsid w:val="00E8487B"/>
    <w:rsid w:val="00E90F80"/>
    <w:rsid w:val="00E9435C"/>
    <w:rsid w:val="00EA1F5F"/>
    <w:rsid w:val="00EA61F6"/>
    <w:rsid w:val="00EA75E3"/>
    <w:rsid w:val="00EA791D"/>
    <w:rsid w:val="00EB00E4"/>
    <w:rsid w:val="00EB03E3"/>
    <w:rsid w:val="00EB2D1F"/>
    <w:rsid w:val="00EB48B9"/>
    <w:rsid w:val="00EC7A8B"/>
    <w:rsid w:val="00ED00E0"/>
    <w:rsid w:val="00ED075B"/>
    <w:rsid w:val="00ED0CD2"/>
    <w:rsid w:val="00ED0CFE"/>
    <w:rsid w:val="00ED300D"/>
    <w:rsid w:val="00ED568F"/>
    <w:rsid w:val="00ED5C38"/>
    <w:rsid w:val="00EE3FE1"/>
    <w:rsid w:val="00EE4089"/>
    <w:rsid w:val="00EE5291"/>
    <w:rsid w:val="00EE5572"/>
    <w:rsid w:val="00EF0C32"/>
    <w:rsid w:val="00EF2575"/>
    <w:rsid w:val="00F02046"/>
    <w:rsid w:val="00F06B6A"/>
    <w:rsid w:val="00F118C0"/>
    <w:rsid w:val="00F1526F"/>
    <w:rsid w:val="00F1554E"/>
    <w:rsid w:val="00F16FF6"/>
    <w:rsid w:val="00F20D84"/>
    <w:rsid w:val="00F2281F"/>
    <w:rsid w:val="00F23177"/>
    <w:rsid w:val="00F24BF0"/>
    <w:rsid w:val="00F25C98"/>
    <w:rsid w:val="00F274B6"/>
    <w:rsid w:val="00F43AAE"/>
    <w:rsid w:val="00F46081"/>
    <w:rsid w:val="00F472DD"/>
    <w:rsid w:val="00F526D5"/>
    <w:rsid w:val="00F550DF"/>
    <w:rsid w:val="00F5645E"/>
    <w:rsid w:val="00F566A6"/>
    <w:rsid w:val="00F579E2"/>
    <w:rsid w:val="00F63FFB"/>
    <w:rsid w:val="00F65735"/>
    <w:rsid w:val="00F659E0"/>
    <w:rsid w:val="00F65B24"/>
    <w:rsid w:val="00F66EC7"/>
    <w:rsid w:val="00F70FAD"/>
    <w:rsid w:val="00F73E13"/>
    <w:rsid w:val="00F75DEB"/>
    <w:rsid w:val="00F83494"/>
    <w:rsid w:val="00F87A83"/>
    <w:rsid w:val="00F90098"/>
    <w:rsid w:val="00F96002"/>
    <w:rsid w:val="00FA2461"/>
    <w:rsid w:val="00FA4C46"/>
    <w:rsid w:val="00FB0821"/>
    <w:rsid w:val="00FB0A03"/>
    <w:rsid w:val="00FB64B3"/>
    <w:rsid w:val="00FC3F33"/>
    <w:rsid w:val="00FD26D8"/>
    <w:rsid w:val="00FD52C6"/>
    <w:rsid w:val="00FD6493"/>
    <w:rsid w:val="00FE5239"/>
    <w:rsid w:val="00FF191F"/>
    <w:rsid w:val="00FF3CCE"/>
    <w:rsid w:val="00FF5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832B8"/>
    <w:pPr>
      <w:spacing w:after="100"/>
      <w:ind w:left="794"/>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15.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4.tiff"/><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8.emf"/><Relationship Id="rId133" Type="http://schemas.openxmlformats.org/officeDocument/2006/relationships/image" Target="media/image103.emf"/><Relationship Id="rId138" Type="http://schemas.openxmlformats.org/officeDocument/2006/relationships/oleObject" Target="embeddings/oleObject22.bin"/><Relationship Id="rId16" Type="http://schemas.openxmlformats.org/officeDocument/2006/relationships/image" Target="media/image8.png"/><Relationship Id="rId107" Type="http://schemas.openxmlformats.org/officeDocument/2006/relationships/oleObject" Target="embeddings/oleObject11.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oleObject" Target="embeddings/oleObject4.bin"/><Relationship Id="rId74" Type="http://schemas.openxmlformats.org/officeDocument/2006/relationships/chart" Target="charts/chart4.xml"/><Relationship Id="rId79" Type="http://schemas.openxmlformats.org/officeDocument/2006/relationships/image" Target="media/image63.emf"/><Relationship Id="rId102" Type="http://schemas.openxmlformats.org/officeDocument/2006/relationships/image" Target="media/image82.png"/><Relationship Id="rId123" Type="http://schemas.openxmlformats.org/officeDocument/2006/relationships/image" Target="media/image95.png"/><Relationship Id="rId128" Type="http://schemas.openxmlformats.org/officeDocument/2006/relationships/image" Target="media/image99.png"/><Relationship Id="rId144" Type="http://schemas.openxmlformats.org/officeDocument/2006/relationships/image" Target="media/image111.emf"/><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chart" Target="charts/chart3.xml"/><Relationship Id="rId113" Type="http://schemas.openxmlformats.org/officeDocument/2006/relationships/oleObject" Target="embeddings/oleObject14.bin"/><Relationship Id="rId118" Type="http://schemas.openxmlformats.org/officeDocument/2006/relationships/image" Target="media/image92.emf"/><Relationship Id="rId134" Type="http://schemas.openxmlformats.org/officeDocument/2006/relationships/oleObject" Target="embeddings/oleObject20.bin"/><Relationship Id="rId139" Type="http://schemas.openxmlformats.org/officeDocument/2006/relationships/image" Target="media/image106.png"/><Relationship Id="rId80" Type="http://schemas.openxmlformats.org/officeDocument/2006/relationships/oleObject" Target="embeddings/oleObject6.bin"/><Relationship Id="rId85" Type="http://schemas.openxmlformats.org/officeDocument/2006/relationships/image" Target="media/image67.png"/><Relationship Id="rId150" Type="http://schemas.openxmlformats.org/officeDocument/2006/relationships/glossaryDocument" Target="glossary/document.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emf"/><Relationship Id="rId67" Type="http://schemas.openxmlformats.org/officeDocument/2006/relationships/chart" Target="charts/chart2.xml"/><Relationship Id="rId103" Type="http://schemas.openxmlformats.org/officeDocument/2006/relationships/image" Target="media/image83.png"/><Relationship Id="rId108" Type="http://schemas.openxmlformats.org/officeDocument/2006/relationships/image" Target="media/image86.emf"/><Relationship Id="rId116" Type="http://schemas.openxmlformats.org/officeDocument/2006/relationships/image" Target="media/image91.emf"/><Relationship Id="rId124" Type="http://schemas.openxmlformats.org/officeDocument/2006/relationships/image" Target="media/image96.png"/><Relationship Id="rId129" Type="http://schemas.openxmlformats.org/officeDocument/2006/relationships/image" Target="media/image100.emf"/><Relationship Id="rId137" Type="http://schemas.openxmlformats.org/officeDocument/2006/relationships/image" Target="media/image105.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image" Target="media/image55.tiff"/><Relationship Id="rId75" Type="http://schemas.openxmlformats.org/officeDocument/2006/relationships/image" Target="media/image59.tiff"/><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oleObject" Target="embeddings/oleObject13.bin"/><Relationship Id="rId132" Type="http://schemas.openxmlformats.org/officeDocument/2006/relationships/image" Target="media/image102.png"/><Relationship Id="rId140" Type="http://schemas.openxmlformats.org/officeDocument/2006/relationships/image" Target="media/image107.png"/><Relationship Id="rId145"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7.emf"/><Relationship Id="rId106" Type="http://schemas.openxmlformats.org/officeDocument/2006/relationships/image" Target="media/image85.emf"/><Relationship Id="rId114" Type="http://schemas.openxmlformats.org/officeDocument/2006/relationships/image" Target="media/image89.png"/><Relationship Id="rId119" Type="http://schemas.openxmlformats.org/officeDocument/2006/relationships/oleObject" Target="embeddings/oleObject16.bin"/><Relationship Id="rId127"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2.bin"/><Relationship Id="rId60" Type="http://schemas.openxmlformats.org/officeDocument/2006/relationships/oleObject" Target="embeddings/oleObject5.bin"/><Relationship Id="rId65" Type="http://schemas.openxmlformats.org/officeDocument/2006/relationships/image" Target="media/image52.png"/><Relationship Id="rId73" Type="http://schemas.openxmlformats.org/officeDocument/2006/relationships/image" Target="media/image58.tiff"/><Relationship Id="rId78" Type="http://schemas.openxmlformats.org/officeDocument/2006/relationships/image" Target="media/image62.png"/><Relationship Id="rId81" Type="http://schemas.openxmlformats.org/officeDocument/2006/relationships/image" Target="media/image64.emf"/><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emf"/><Relationship Id="rId101" Type="http://schemas.openxmlformats.org/officeDocument/2006/relationships/image" Target="media/image81.png"/><Relationship Id="rId122" Type="http://schemas.openxmlformats.org/officeDocument/2006/relationships/oleObject" Target="embeddings/oleObject17.bin"/><Relationship Id="rId130" Type="http://schemas.openxmlformats.org/officeDocument/2006/relationships/oleObject" Target="embeddings/oleObject19.bin"/><Relationship Id="rId135" Type="http://schemas.openxmlformats.org/officeDocument/2006/relationships/image" Target="media/image104.emf"/><Relationship Id="rId143" Type="http://schemas.openxmlformats.org/officeDocument/2006/relationships/image" Target="media/image110.wmf"/><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2.bin"/><Relationship Id="rId34" Type="http://schemas.openxmlformats.org/officeDocument/2006/relationships/image" Target="media/image26.png"/><Relationship Id="rId50" Type="http://schemas.openxmlformats.org/officeDocument/2006/relationships/image" Target="media/image42.gif"/><Relationship Id="rId55" Type="http://schemas.openxmlformats.org/officeDocument/2006/relationships/image" Target="media/image46.emf"/><Relationship Id="rId76" Type="http://schemas.openxmlformats.org/officeDocument/2006/relationships/image" Target="media/image60.tiff"/><Relationship Id="rId97" Type="http://schemas.openxmlformats.org/officeDocument/2006/relationships/image" Target="media/image79.emf"/><Relationship Id="rId104" Type="http://schemas.openxmlformats.org/officeDocument/2006/relationships/image" Target="media/image84.emf"/><Relationship Id="rId120" Type="http://schemas.openxmlformats.org/officeDocument/2006/relationships/image" Target="media/image93.png"/><Relationship Id="rId125" Type="http://schemas.openxmlformats.org/officeDocument/2006/relationships/image" Target="media/image97.emf"/><Relationship Id="rId141" Type="http://schemas.openxmlformats.org/officeDocument/2006/relationships/image" Target="media/image108.png"/><Relationship Id="rId146" Type="http://schemas.openxmlformats.org/officeDocument/2006/relationships/image" Target="media/image112.emf"/><Relationship Id="rId7" Type="http://schemas.openxmlformats.org/officeDocument/2006/relationships/endnotes" Target="endnotes.xml"/><Relationship Id="rId71" Type="http://schemas.openxmlformats.org/officeDocument/2006/relationships/image" Target="media/image56.tiff"/><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87.emf"/><Relationship Id="rId115" Type="http://schemas.openxmlformats.org/officeDocument/2006/relationships/image" Target="media/image90.png"/><Relationship Id="rId131" Type="http://schemas.openxmlformats.org/officeDocument/2006/relationships/image" Target="media/image101.png"/><Relationship Id="rId136" Type="http://schemas.openxmlformats.org/officeDocument/2006/relationships/oleObject" Target="embeddings/oleObject21.bin"/><Relationship Id="rId61" Type="http://schemas.openxmlformats.org/officeDocument/2006/relationships/chart" Target="charts/chart1.xml"/><Relationship Id="rId82" Type="http://schemas.openxmlformats.org/officeDocument/2006/relationships/oleObject" Target="embeddings/oleObject7.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3.bin"/><Relationship Id="rId77" Type="http://schemas.openxmlformats.org/officeDocument/2006/relationships/image" Target="media/image61.png"/><Relationship Id="rId100" Type="http://schemas.openxmlformats.org/officeDocument/2006/relationships/oleObject" Target="embeddings/oleObject9.bin"/><Relationship Id="rId105" Type="http://schemas.openxmlformats.org/officeDocument/2006/relationships/oleObject" Target="embeddings/oleObject10.bin"/><Relationship Id="rId126" Type="http://schemas.openxmlformats.org/officeDocument/2006/relationships/oleObject" Target="embeddings/oleObject18.bin"/><Relationship Id="rId147" Type="http://schemas.openxmlformats.org/officeDocument/2006/relationships/oleObject" Target="embeddings/oleObject24.bin"/><Relationship Id="rId8" Type="http://schemas.openxmlformats.org/officeDocument/2006/relationships/image" Target="media/image1.png"/><Relationship Id="rId51" Type="http://schemas.openxmlformats.org/officeDocument/2006/relationships/image" Target="media/image43.wmf"/><Relationship Id="rId72" Type="http://schemas.openxmlformats.org/officeDocument/2006/relationships/image" Target="media/image57.tiff"/><Relationship Id="rId93" Type="http://schemas.openxmlformats.org/officeDocument/2006/relationships/image" Target="media/image75.png"/><Relationship Id="rId98" Type="http://schemas.openxmlformats.org/officeDocument/2006/relationships/oleObject" Target="embeddings/oleObject8.bin"/><Relationship Id="rId121" Type="http://schemas.openxmlformats.org/officeDocument/2006/relationships/image" Target="media/image94.png"/><Relationship Id="rId142" Type="http://schemas.openxmlformats.org/officeDocument/2006/relationships/image" Target="media/image109.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cuments\&#1044;&#1072;&#1085;&#1085;&#1099;&#1077;%20&#1074;&#1099;&#1073;&#1086;&#1088;%20&#1084;&#1077;&#1078;&#1072;&#1090;&#1086;&#1084;&#1085;&#1086;&#1075;&#1086;%20&#1088;&#1072;&#1089;&#1089;&#1090;%20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95;&#1077;&#1090;&#1099;\&#1052;&#1077;&#1078;&#1084;&#1086;&#1083;&#1077;&#1082;%20PbO\&#1074;&#1099;&#1073;&#1086;&#1088;%20&#1084;&#1077;&#1078;&#1072;&#1090;&#1086;&#1084;&#1085;&#1086;&#1075;&#1086;%20&#1088;&#1072;&#1089;&#1089;&#1090;%20Pb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20Pb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51148114340993E-2"/>
          <c:y val="1.3837407196759221E-2"/>
          <c:w val="0.87867961696409136"/>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'1'!$A$2:$A$8</c:f>
              <c:numCache>
                <c:formatCode>General</c:formatCode>
                <c:ptCount val="7"/>
                <c:pt idx="0">
                  <c:v>0.27196393784572342</c:v>
                </c:pt>
                <c:pt idx="1">
                  <c:v>0.54392787569144685</c:v>
                </c:pt>
                <c:pt idx="2">
                  <c:v>0.81589181353717188</c:v>
                </c:pt>
                <c:pt idx="3">
                  <c:v>1.0878557513828937</c:v>
                </c:pt>
                <c:pt idx="4">
                  <c:v>1.1966413265211842</c:v>
                </c:pt>
                <c:pt idx="5">
                  <c:v>1.3054269016594717</c:v>
                </c:pt>
                <c:pt idx="6">
                  <c:v>1.6317836270743398</c:v>
                </c:pt>
              </c:numCache>
            </c:numRef>
          </c:xVal>
          <c:yVal>
            <c:numRef>
              <c:f>'1'!$B$2:$B$8</c:f>
              <c:numCache>
                <c:formatCode>General</c:formatCode>
                <c:ptCount val="7"/>
                <c:pt idx="0">
                  <c:v>663.15250999999955</c:v>
                </c:pt>
                <c:pt idx="1">
                  <c:v>-112.10055398000006</c:v>
                </c:pt>
                <c:pt idx="2">
                  <c:v>-235.25953908</c:v>
                </c:pt>
                <c:pt idx="3">
                  <c:v>-253.41319527999988</c:v>
                </c:pt>
                <c:pt idx="4">
                  <c:v>-254.90637366000001</c:v>
                </c:pt>
                <c:pt idx="5">
                  <c:v>-255.05675616000002</c:v>
                </c:pt>
                <c:pt idx="6">
                  <c:v>-253.32859641000022</c:v>
                </c:pt>
              </c:numCache>
            </c:numRef>
          </c:yVal>
          <c:smooth val="1"/>
          <c:extLst>
            <c:ext xmlns:c16="http://schemas.microsoft.com/office/drawing/2014/chart" uri="{C3380CC4-5D6E-409C-BE32-E72D297353CC}">
              <c16:uniqueId val="{00000000-8718-41DC-B184-10BA5CB4D17D}"/>
            </c:ext>
          </c:extLst>
        </c:ser>
        <c:dLbls>
          <c:showLegendKey val="0"/>
          <c:showVal val="0"/>
          <c:showCatName val="0"/>
          <c:showSerName val="0"/>
          <c:showPercent val="0"/>
          <c:showBubbleSize val="0"/>
        </c:dLbls>
        <c:axId val="174947072"/>
        <c:axId val="183043200"/>
      </c:scatterChart>
      <c:valAx>
        <c:axId val="174947072"/>
        <c:scaling>
          <c:orientation val="minMax"/>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43200"/>
        <c:crosses val="autoZero"/>
        <c:crossBetween val="midCat"/>
      </c:valAx>
      <c:valAx>
        <c:axId val="183043200"/>
        <c:scaling>
          <c:orientation val="minMax"/>
          <c:max val="665"/>
          <c:min val="-27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74947072"/>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cap="sq">
              <a:solidFill>
                <a:schemeClr val="tx2">
                  <a:lumMod val="75000"/>
                </a:schemeClr>
              </a:solidFill>
              <a:bevel/>
            </a:ln>
          </c:spPr>
          <c:xVal>
            <c:numRef>
              <c:f>Лист1!$B$2:$B$7</c:f>
              <c:numCache>
                <c:formatCode>General</c:formatCode>
                <c:ptCount val="6"/>
                <c:pt idx="1">
                  <c:v>1.0371589999999999</c:v>
                </c:pt>
                <c:pt idx="2">
                  <c:v>1.4718149027991054</c:v>
                </c:pt>
                <c:pt idx="3">
                  <c:v>1.9647948641936077</c:v>
                </c:pt>
                <c:pt idx="4">
                  <c:v>2.979753608241106</c:v>
                </c:pt>
                <c:pt idx="5">
                  <c:v>3.9657135310301079</c:v>
                </c:pt>
              </c:numCache>
            </c:numRef>
          </c:xVal>
          <c:yVal>
            <c:numRef>
              <c:f>Лист1!$C$2:$C$7</c:f>
              <c:numCache>
                <c:formatCode>General</c:formatCode>
                <c:ptCount val="6"/>
                <c:pt idx="1">
                  <c:v>-640.10023000000001</c:v>
                </c:pt>
                <c:pt idx="2">
                  <c:v>-645.16625035999959</c:v>
                </c:pt>
                <c:pt idx="3">
                  <c:v>-645.12804554000058</c:v>
                </c:pt>
                <c:pt idx="4">
                  <c:v>-642.78650608000009</c:v>
                </c:pt>
                <c:pt idx="5">
                  <c:v>-641.76983791000043</c:v>
                </c:pt>
              </c:numCache>
            </c:numRef>
          </c:yVal>
          <c:smooth val="0"/>
          <c:extLst>
            <c:ext xmlns:c16="http://schemas.microsoft.com/office/drawing/2014/chart" uri="{C3380CC4-5D6E-409C-BE32-E72D297353CC}">
              <c16:uniqueId val="{00000000-95AB-452C-B1C6-81B57FB22EC3}"/>
            </c:ext>
          </c:extLst>
        </c:ser>
        <c:dLbls>
          <c:showLegendKey val="0"/>
          <c:showVal val="0"/>
          <c:showCatName val="0"/>
          <c:showSerName val="0"/>
          <c:showPercent val="0"/>
          <c:showBubbleSize val="0"/>
        </c:dLbls>
        <c:axId val="183048384"/>
        <c:axId val="183049536"/>
      </c:scatterChart>
      <c:valAx>
        <c:axId val="183048384"/>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049536"/>
        <c:crosses val="autoZero"/>
        <c:crossBetween val="midCat"/>
      </c:valAx>
      <c:valAx>
        <c:axId val="183049536"/>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48384"/>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1195558893451"/>
          <c:y val="1.3837407196759221E-2"/>
          <c:w val="0.84879615069006953"/>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'1'!$B$2:$B$8</c:f>
              <c:numCache>
                <c:formatCode>General</c:formatCode>
                <c:ptCount val="7"/>
                <c:pt idx="0">
                  <c:v>1.0878558057756813</c:v>
                </c:pt>
                <c:pt idx="1">
                  <c:v>1.3598196892286174</c:v>
                </c:pt>
                <c:pt idx="2">
                  <c:v>1.6317836814671278</c:v>
                </c:pt>
                <c:pt idx="3">
                  <c:v>1.9037475649200657</c:v>
                </c:pt>
                <c:pt idx="4">
                  <c:v>2.1757115027657892</c:v>
                </c:pt>
                <c:pt idx="5">
                  <c:v>2.4476754406115111</c:v>
                </c:pt>
              </c:numCache>
            </c:numRef>
          </c:xVal>
          <c:yVal>
            <c:numRef>
              <c:f>'1'!$C$2:$C$8</c:f>
              <c:numCache>
                <c:formatCode>0.00</c:formatCode>
                <c:ptCount val="7"/>
                <c:pt idx="0">
                  <c:v>-218.90374999999997</c:v>
                </c:pt>
                <c:pt idx="1">
                  <c:v>-243.52703000000011</c:v>
                </c:pt>
                <c:pt idx="2">
                  <c:v>-251.9488400000001</c:v>
                </c:pt>
                <c:pt idx="3">
                  <c:v>-254.37465999999998</c:v>
                </c:pt>
                <c:pt idx="4" formatCode="General">
                  <c:v>-254.69200000000001</c:v>
                </c:pt>
                <c:pt idx="5" formatCode="0.000">
                  <c:v>-254.65944000000007</c:v>
                </c:pt>
              </c:numCache>
            </c:numRef>
          </c:yVal>
          <c:smooth val="1"/>
          <c:extLst>
            <c:ext xmlns:c16="http://schemas.microsoft.com/office/drawing/2014/chart" uri="{C3380CC4-5D6E-409C-BE32-E72D297353CC}">
              <c16:uniqueId val="{00000000-46B8-4B18-A688-1B3000B0EF6B}"/>
            </c:ext>
          </c:extLst>
        </c:ser>
        <c:dLbls>
          <c:showLegendKey val="0"/>
          <c:showVal val="0"/>
          <c:showCatName val="0"/>
          <c:showSerName val="0"/>
          <c:showPercent val="0"/>
          <c:showBubbleSize val="0"/>
        </c:dLbls>
        <c:axId val="183069504"/>
        <c:axId val="183070080"/>
      </c:scatterChart>
      <c:valAx>
        <c:axId val="183069504"/>
        <c:scaling>
          <c:orientation val="minMax"/>
          <c:max val="2.5"/>
          <c:min val="1"/>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70080"/>
        <c:crosses val="autoZero"/>
        <c:crossBetween val="midCat"/>
      </c:valAx>
      <c:valAx>
        <c:axId val="183070080"/>
        <c:scaling>
          <c:orientation val="minMax"/>
          <c:max val="-215"/>
          <c:min val="-26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0.00"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69504"/>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84266277244484"/>
          <c:y val="6.5366349754225922E-2"/>
          <c:w val="0.81574937820105464"/>
          <c:h val="0.82856711404225103"/>
        </c:manualLayout>
      </c:layout>
      <c:scatterChart>
        <c:scatterStyle val="smoothMarker"/>
        <c:varyColors val="0"/>
        <c:ser>
          <c:idx val="0"/>
          <c:order val="0"/>
          <c:spPr>
            <a:ln cap="sq">
              <a:solidFill>
                <a:schemeClr val="tx2">
                  <a:lumMod val="75000"/>
                </a:schemeClr>
              </a:solidFill>
              <a:bevel/>
            </a:ln>
          </c:spPr>
          <c:xVal>
            <c:numRef>
              <c:f>Лист1!$B$3:$B$7</c:f>
              <c:numCache>
                <c:formatCode>General</c:formatCode>
                <c:ptCount val="5"/>
                <c:pt idx="0">
                  <c:v>1.0371589999999999</c:v>
                </c:pt>
                <c:pt idx="1">
                  <c:v>1.4718149027991054</c:v>
                </c:pt>
                <c:pt idx="2">
                  <c:v>1.9647948641936077</c:v>
                </c:pt>
                <c:pt idx="3">
                  <c:v>2.979753608241106</c:v>
                </c:pt>
                <c:pt idx="4">
                  <c:v>3.9657135310301079</c:v>
                </c:pt>
              </c:numCache>
            </c:numRef>
          </c:xVal>
          <c:yVal>
            <c:numRef>
              <c:f>Лист1!$C$3:$C$7</c:f>
              <c:numCache>
                <c:formatCode>General</c:formatCode>
                <c:ptCount val="5"/>
                <c:pt idx="0">
                  <c:v>-642</c:v>
                </c:pt>
                <c:pt idx="1">
                  <c:v>-644.48</c:v>
                </c:pt>
                <c:pt idx="2">
                  <c:v>-645.01099999999997</c:v>
                </c:pt>
                <c:pt idx="3">
                  <c:v>-641.9399999999996</c:v>
                </c:pt>
                <c:pt idx="4">
                  <c:v>-641.01300000000003</c:v>
                </c:pt>
              </c:numCache>
            </c:numRef>
          </c:yVal>
          <c:smooth val="0"/>
          <c:extLst>
            <c:ext xmlns:c16="http://schemas.microsoft.com/office/drawing/2014/chart" uri="{C3380CC4-5D6E-409C-BE32-E72D297353CC}">
              <c16:uniqueId val="{00000000-989E-4B97-830F-95D3D919AEAA}"/>
            </c:ext>
          </c:extLst>
        </c:ser>
        <c:dLbls>
          <c:showLegendKey val="0"/>
          <c:showVal val="0"/>
          <c:showCatName val="0"/>
          <c:showSerName val="0"/>
          <c:showPercent val="0"/>
          <c:showBubbleSize val="0"/>
        </c:dLbls>
        <c:axId val="183074112"/>
        <c:axId val="183738368"/>
      </c:scatterChart>
      <c:valAx>
        <c:axId val="183074112"/>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738368"/>
        <c:crosses val="autoZero"/>
        <c:crossBetween val="midCat"/>
      </c:valAx>
      <c:valAx>
        <c:axId val="183738368"/>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74112"/>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9E9"/>
    <w:rsid w:val="0004747D"/>
    <w:rsid w:val="002C38EA"/>
    <w:rsid w:val="008149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474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B5F56-891F-4948-9B90-FF5996BE0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14399</TotalTime>
  <Pages>99</Pages>
  <Words>20780</Words>
  <Characters>118450</Characters>
  <Application>Microsoft Office Word</Application>
  <DocSecurity>0</DocSecurity>
  <Lines>987</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106</cp:revision>
  <cp:lastPrinted>2018-05-25T10:16:00Z</cp:lastPrinted>
  <dcterms:created xsi:type="dcterms:W3CDTF">2018-04-16T15:54:00Z</dcterms:created>
  <dcterms:modified xsi:type="dcterms:W3CDTF">2018-05-25T14:14:00Z</dcterms:modified>
</cp:coreProperties>
</file>