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9AD45" w14:textId="073C8D3E" w:rsidR="00AF759E" w:rsidRDefault="00C832B8">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6139706" w:history="1">
        <w:r w:rsidR="00AF759E" w:rsidRPr="00976FA6">
          <w:rPr>
            <w:rStyle w:val="af8"/>
            <w:noProof/>
          </w:rPr>
          <w:t>Введение</w:t>
        </w:r>
        <w:r w:rsidR="00AF759E">
          <w:rPr>
            <w:noProof/>
            <w:webHidden/>
          </w:rPr>
          <w:tab/>
        </w:r>
        <w:r w:rsidR="00AF759E">
          <w:rPr>
            <w:noProof/>
            <w:webHidden/>
          </w:rPr>
          <w:fldChar w:fldCharType="begin"/>
        </w:r>
        <w:r w:rsidR="00AF759E">
          <w:rPr>
            <w:noProof/>
            <w:webHidden/>
          </w:rPr>
          <w:instrText xml:space="preserve"> PAGEREF _Toc516139706 \h </w:instrText>
        </w:r>
        <w:r w:rsidR="00AF759E">
          <w:rPr>
            <w:noProof/>
            <w:webHidden/>
          </w:rPr>
        </w:r>
        <w:r w:rsidR="00AF759E">
          <w:rPr>
            <w:noProof/>
            <w:webHidden/>
          </w:rPr>
          <w:fldChar w:fldCharType="separate"/>
        </w:r>
        <w:r w:rsidR="00AF759E">
          <w:rPr>
            <w:noProof/>
            <w:webHidden/>
          </w:rPr>
          <w:t>4</w:t>
        </w:r>
        <w:r w:rsidR="00AF759E">
          <w:rPr>
            <w:noProof/>
            <w:webHidden/>
          </w:rPr>
          <w:fldChar w:fldCharType="end"/>
        </w:r>
      </w:hyperlink>
    </w:p>
    <w:p w14:paraId="79690781" w14:textId="41937701" w:rsidR="00AF759E" w:rsidRDefault="002633E4">
      <w:pPr>
        <w:pStyle w:val="12"/>
        <w:rPr>
          <w:rFonts w:asciiTheme="minorHAnsi" w:hAnsiTheme="minorHAnsi"/>
          <w:noProof/>
          <w:sz w:val="22"/>
          <w:lang w:eastAsia="ru-RU"/>
        </w:rPr>
      </w:pPr>
      <w:hyperlink w:anchor="_Toc516139707" w:history="1">
        <w:r w:rsidR="00AF759E" w:rsidRPr="00976FA6">
          <w:rPr>
            <w:rStyle w:val="af8"/>
            <w:noProof/>
          </w:rPr>
          <w:t>1</w:t>
        </w:r>
        <w:r w:rsidR="00AF759E">
          <w:rPr>
            <w:rFonts w:asciiTheme="minorHAnsi" w:hAnsiTheme="minorHAnsi"/>
            <w:noProof/>
            <w:sz w:val="22"/>
            <w:lang w:eastAsia="ru-RU"/>
          </w:rPr>
          <w:tab/>
        </w:r>
        <w:r w:rsidR="00AF759E" w:rsidRPr="00976FA6">
          <w:rPr>
            <w:rStyle w:val="af8"/>
            <w:noProof/>
          </w:rPr>
          <w:t>Литературный обзор</w:t>
        </w:r>
        <w:r w:rsidR="00AF759E">
          <w:rPr>
            <w:noProof/>
            <w:webHidden/>
          </w:rPr>
          <w:tab/>
        </w:r>
        <w:r w:rsidR="00AF759E">
          <w:rPr>
            <w:noProof/>
            <w:webHidden/>
          </w:rPr>
          <w:fldChar w:fldCharType="begin"/>
        </w:r>
        <w:r w:rsidR="00AF759E">
          <w:rPr>
            <w:noProof/>
            <w:webHidden/>
          </w:rPr>
          <w:instrText xml:space="preserve"> PAGEREF _Toc516139707 \h </w:instrText>
        </w:r>
        <w:r w:rsidR="00AF759E">
          <w:rPr>
            <w:noProof/>
            <w:webHidden/>
          </w:rPr>
        </w:r>
        <w:r w:rsidR="00AF759E">
          <w:rPr>
            <w:noProof/>
            <w:webHidden/>
          </w:rPr>
          <w:fldChar w:fldCharType="separate"/>
        </w:r>
        <w:r w:rsidR="00AF759E">
          <w:rPr>
            <w:noProof/>
            <w:webHidden/>
          </w:rPr>
          <w:t>6</w:t>
        </w:r>
        <w:r w:rsidR="00AF759E">
          <w:rPr>
            <w:noProof/>
            <w:webHidden/>
          </w:rPr>
          <w:fldChar w:fldCharType="end"/>
        </w:r>
      </w:hyperlink>
    </w:p>
    <w:p w14:paraId="4D51DF17" w14:textId="67E15651" w:rsidR="00AF759E" w:rsidRDefault="002633E4">
      <w:pPr>
        <w:pStyle w:val="23"/>
        <w:tabs>
          <w:tab w:val="left" w:pos="1134"/>
          <w:tab w:val="right" w:leader="dot" w:pos="9345"/>
        </w:tabs>
        <w:rPr>
          <w:rFonts w:asciiTheme="minorHAnsi" w:hAnsiTheme="minorHAnsi"/>
          <w:noProof/>
          <w:sz w:val="22"/>
          <w:lang w:eastAsia="ru-RU"/>
        </w:rPr>
      </w:pPr>
      <w:hyperlink w:anchor="_Toc516139708" w:history="1">
        <w:r w:rsidR="00AF759E" w:rsidRPr="00976FA6">
          <w:rPr>
            <w:rStyle w:val="af8"/>
            <w:noProof/>
          </w:rPr>
          <w:t>1.1</w:t>
        </w:r>
        <w:r w:rsidR="00AF759E">
          <w:rPr>
            <w:rFonts w:asciiTheme="minorHAnsi" w:hAnsiTheme="minorHAnsi"/>
            <w:noProof/>
            <w:sz w:val="22"/>
            <w:lang w:eastAsia="ru-RU"/>
          </w:rPr>
          <w:tab/>
        </w:r>
        <w:r w:rsidR="00AF759E" w:rsidRPr="00976FA6">
          <w:rPr>
            <w:rStyle w:val="af8"/>
            <w:noProof/>
          </w:rPr>
          <w:t>Типы ядерных реакторов и место реакторов на быстрых нейтронах в ядерной энергетике.</w:t>
        </w:r>
        <w:r w:rsidR="00AF759E">
          <w:rPr>
            <w:noProof/>
            <w:webHidden/>
          </w:rPr>
          <w:tab/>
        </w:r>
        <w:r w:rsidR="00AF759E">
          <w:rPr>
            <w:noProof/>
            <w:webHidden/>
          </w:rPr>
          <w:fldChar w:fldCharType="begin"/>
        </w:r>
        <w:r w:rsidR="00AF759E">
          <w:rPr>
            <w:noProof/>
            <w:webHidden/>
          </w:rPr>
          <w:instrText xml:space="preserve"> PAGEREF _Toc516139708 \h </w:instrText>
        </w:r>
        <w:r w:rsidR="00AF759E">
          <w:rPr>
            <w:noProof/>
            <w:webHidden/>
          </w:rPr>
        </w:r>
        <w:r w:rsidR="00AF759E">
          <w:rPr>
            <w:noProof/>
            <w:webHidden/>
          </w:rPr>
          <w:fldChar w:fldCharType="separate"/>
        </w:r>
        <w:r w:rsidR="00AF759E">
          <w:rPr>
            <w:noProof/>
            <w:webHidden/>
          </w:rPr>
          <w:t>6</w:t>
        </w:r>
        <w:r w:rsidR="00AF759E">
          <w:rPr>
            <w:noProof/>
            <w:webHidden/>
          </w:rPr>
          <w:fldChar w:fldCharType="end"/>
        </w:r>
      </w:hyperlink>
    </w:p>
    <w:p w14:paraId="58E85FAD" w14:textId="71282B9A" w:rsidR="00AF759E" w:rsidRDefault="002633E4">
      <w:pPr>
        <w:pStyle w:val="31"/>
        <w:tabs>
          <w:tab w:val="left" w:pos="1874"/>
          <w:tab w:val="right" w:leader="dot" w:pos="9345"/>
        </w:tabs>
        <w:rPr>
          <w:rFonts w:asciiTheme="minorHAnsi" w:hAnsiTheme="minorHAnsi"/>
          <w:noProof/>
          <w:sz w:val="22"/>
          <w:lang w:eastAsia="ru-RU"/>
        </w:rPr>
      </w:pPr>
      <w:hyperlink w:anchor="_Toc516139709" w:history="1">
        <w:r w:rsidR="00AF759E" w:rsidRPr="00976FA6">
          <w:rPr>
            <w:rStyle w:val="af8"/>
            <w:noProof/>
          </w:rPr>
          <w:t>1.1.1</w:t>
        </w:r>
        <w:r w:rsidR="00AF759E">
          <w:rPr>
            <w:rFonts w:asciiTheme="minorHAnsi" w:hAnsiTheme="minorHAnsi"/>
            <w:noProof/>
            <w:sz w:val="22"/>
            <w:lang w:eastAsia="ru-RU"/>
          </w:rPr>
          <w:tab/>
        </w:r>
        <w:r w:rsidR="00AF759E" w:rsidRPr="00976FA6">
          <w:rPr>
            <w:rStyle w:val="af8"/>
            <w:noProof/>
          </w:rPr>
          <w:t>Ядерные реакторы и их классификация.</w:t>
        </w:r>
        <w:r w:rsidR="00AF759E">
          <w:rPr>
            <w:noProof/>
            <w:webHidden/>
          </w:rPr>
          <w:tab/>
        </w:r>
        <w:r w:rsidR="00AF759E">
          <w:rPr>
            <w:noProof/>
            <w:webHidden/>
          </w:rPr>
          <w:fldChar w:fldCharType="begin"/>
        </w:r>
        <w:r w:rsidR="00AF759E">
          <w:rPr>
            <w:noProof/>
            <w:webHidden/>
          </w:rPr>
          <w:instrText xml:space="preserve"> PAGEREF _Toc516139709 \h </w:instrText>
        </w:r>
        <w:r w:rsidR="00AF759E">
          <w:rPr>
            <w:noProof/>
            <w:webHidden/>
          </w:rPr>
        </w:r>
        <w:r w:rsidR="00AF759E">
          <w:rPr>
            <w:noProof/>
            <w:webHidden/>
          </w:rPr>
          <w:fldChar w:fldCharType="separate"/>
        </w:r>
        <w:r w:rsidR="00AF759E">
          <w:rPr>
            <w:noProof/>
            <w:webHidden/>
          </w:rPr>
          <w:t>6</w:t>
        </w:r>
        <w:r w:rsidR="00AF759E">
          <w:rPr>
            <w:noProof/>
            <w:webHidden/>
          </w:rPr>
          <w:fldChar w:fldCharType="end"/>
        </w:r>
      </w:hyperlink>
    </w:p>
    <w:p w14:paraId="65AB6662" w14:textId="69B0ED5C" w:rsidR="00AF759E" w:rsidRDefault="002633E4">
      <w:pPr>
        <w:pStyle w:val="31"/>
        <w:tabs>
          <w:tab w:val="left" w:pos="1874"/>
          <w:tab w:val="right" w:leader="dot" w:pos="9345"/>
        </w:tabs>
        <w:rPr>
          <w:rFonts w:asciiTheme="minorHAnsi" w:hAnsiTheme="minorHAnsi"/>
          <w:noProof/>
          <w:sz w:val="22"/>
          <w:lang w:eastAsia="ru-RU"/>
        </w:rPr>
      </w:pPr>
      <w:hyperlink w:anchor="_Toc516139710" w:history="1">
        <w:r w:rsidR="00AF759E" w:rsidRPr="00976FA6">
          <w:rPr>
            <w:rStyle w:val="af8"/>
            <w:noProof/>
          </w:rPr>
          <w:t>1.1.2</w:t>
        </w:r>
        <w:r w:rsidR="00AF759E">
          <w:rPr>
            <w:rFonts w:asciiTheme="minorHAnsi" w:hAnsiTheme="minorHAnsi"/>
            <w:noProof/>
            <w:sz w:val="22"/>
            <w:lang w:eastAsia="ru-RU"/>
          </w:rPr>
          <w:tab/>
        </w:r>
        <w:r w:rsidR="00AF759E" w:rsidRPr="00976FA6">
          <w:rPr>
            <w:rStyle w:val="af8"/>
            <w:noProof/>
          </w:rPr>
          <w:t>Реакторы на быстрых нейтронах.</w:t>
        </w:r>
        <w:r w:rsidR="00AF759E">
          <w:rPr>
            <w:noProof/>
            <w:webHidden/>
          </w:rPr>
          <w:tab/>
        </w:r>
        <w:r w:rsidR="00AF759E">
          <w:rPr>
            <w:noProof/>
            <w:webHidden/>
          </w:rPr>
          <w:fldChar w:fldCharType="begin"/>
        </w:r>
        <w:r w:rsidR="00AF759E">
          <w:rPr>
            <w:noProof/>
            <w:webHidden/>
          </w:rPr>
          <w:instrText xml:space="preserve"> PAGEREF _Toc516139710 \h </w:instrText>
        </w:r>
        <w:r w:rsidR="00AF759E">
          <w:rPr>
            <w:noProof/>
            <w:webHidden/>
          </w:rPr>
        </w:r>
        <w:r w:rsidR="00AF759E">
          <w:rPr>
            <w:noProof/>
            <w:webHidden/>
          </w:rPr>
          <w:fldChar w:fldCharType="separate"/>
        </w:r>
        <w:r w:rsidR="00AF759E">
          <w:rPr>
            <w:noProof/>
            <w:webHidden/>
          </w:rPr>
          <w:t>9</w:t>
        </w:r>
        <w:r w:rsidR="00AF759E">
          <w:rPr>
            <w:noProof/>
            <w:webHidden/>
          </w:rPr>
          <w:fldChar w:fldCharType="end"/>
        </w:r>
      </w:hyperlink>
    </w:p>
    <w:p w14:paraId="7B83A513" w14:textId="1B8BA9DE" w:rsidR="00AF759E" w:rsidRDefault="002633E4">
      <w:pPr>
        <w:pStyle w:val="31"/>
        <w:tabs>
          <w:tab w:val="left" w:pos="1874"/>
          <w:tab w:val="right" w:leader="dot" w:pos="9345"/>
        </w:tabs>
        <w:rPr>
          <w:rFonts w:asciiTheme="minorHAnsi" w:hAnsiTheme="minorHAnsi"/>
          <w:noProof/>
          <w:sz w:val="22"/>
          <w:lang w:eastAsia="ru-RU"/>
        </w:rPr>
      </w:pPr>
      <w:hyperlink w:anchor="_Toc516139711" w:history="1">
        <w:r w:rsidR="00AF759E" w:rsidRPr="00976FA6">
          <w:rPr>
            <w:rStyle w:val="af8"/>
            <w:noProof/>
          </w:rPr>
          <w:t>1.1.3</w:t>
        </w:r>
        <w:r w:rsidR="00AF759E">
          <w:rPr>
            <w:rFonts w:asciiTheme="minorHAnsi" w:hAnsiTheme="minorHAnsi"/>
            <w:noProof/>
            <w:sz w:val="22"/>
            <w:lang w:eastAsia="ru-RU"/>
          </w:rPr>
          <w:tab/>
        </w:r>
        <w:r w:rsidR="00AF759E" w:rsidRPr="00976FA6">
          <w:rPr>
            <w:rStyle w:val="af8"/>
            <w:noProof/>
          </w:rPr>
          <w:t>Реактор БРЕСТ.</w:t>
        </w:r>
        <w:r w:rsidR="00AF759E">
          <w:rPr>
            <w:noProof/>
            <w:webHidden/>
          </w:rPr>
          <w:tab/>
        </w:r>
        <w:r w:rsidR="00AF759E">
          <w:rPr>
            <w:noProof/>
            <w:webHidden/>
          </w:rPr>
          <w:fldChar w:fldCharType="begin"/>
        </w:r>
        <w:r w:rsidR="00AF759E">
          <w:rPr>
            <w:noProof/>
            <w:webHidden/>
          </w:rPr>
          <w:instrText xml:space="preserve"> PAGEREF _Toc516139711 \h </w:instrText>
        </w:r>
        <w:r w:rsidR="00AF759E">
          <w:rPr>
            <w:noProof/>
            <w:webHidden/>
          </w:rPr>
        </w:r>
        <w:r w:rsidR="00AF759E">
          <w:rPr>
            <w:noProof/>
            <w:webHidden/>
          </w:rPr>
          <w:fldChar w:fldCharType="separate"/>
        </w:r>
        <w:r w:rsidR="00AF759E">
          <w:rPr>
            <w:noProof/>
            <w:webHidden/>
          </w:rPr>
          <w:t>11</w:t>
        </w:r>
        <w:r w:rsidR="00AF759E">
          <w:rPr>
            <w:noProof/>
            <w:webHidden/>
          </w:rPr>
          <w:fldChar w:fldCharType="end"/>
        </w:r>
      </w:hyperlink>
    </w:p>
    <w:p w14:paraId="0460C430" w14:textId="36666B2A" w:rsidR="00AF759E" w:rsidRDefault="002633E4">
      <w:pPr>
        <w:pStyle w:val="23"/>
        <w:tabs>
          <w:tab w:val="left" w:pos="1134"/>
          <w:tab w:val="right" w:leader="dot" w:pos="9345"/>
        </w:tabs>
        <w:rPr>
          <w:rFonts w:asciiTheme="minorHAnsi" w:hAnsiTheme="minorHAnsi"/>
          <w:noProof/>
          <w:sz w:val="22"/>
          <w:lang w:eastAsia="ru-RU"/>
        </w:rPr>
      </w:pPr>
      <w:hyperlink w:anchor="_Toc516139712" w:history="1">
        <w:r w:rsidR="00AF759E" w:rsidRPr="00976FA6">
          <w:rPr>
            <w:rStyle w:val="af8"/>
            <w:noProof/>
          </w:rPr>
          <w:t>1.2</w:t>
        </w:r>
        <w:r w:rsidR="00AF759E">
          <w:rPr>
            <w:rFonts w:asciiTheme="minorHAnsi" w:hAnsiTheme="minorHAnsi"/>
            <w:noProof/>
            <w:sz w:val="22"/>
            <w:lang w:eastAsia="ru-RU"/>
          </w:rPr>
          <w:tab/>
        </w:r>
        <w:r w:rsidR="00AF759E" w:rsidRPr="00976FA6">
          <w:rPr>
            <w:rStyle w:val="af8"/>
            <w:noProof/>
          </w:rPr>
          <w:t>Критические факторы технологии БН реакторов со свинцовым теплоносителем.</w:t>
        </w:r>
        <w:r w:rsidR="00AF759E">
          <w:rPr>
            <w:noProof/>
            <w:webHidden/>
          </w:rPr>
          <w:tab/>
        </w:r>
        <w:r w:rsidR="00AF759E">
          <w:rPr>
            <w:noProof/>
            <w:webHidden/>
          </w:rPr>
          <w:fldChar w:fldCharType="begin"/>
        </w:r>
        <w:r w:rsidR="00AF759E">
          <w:rPr>
            <w:noProof/>
            <w:webHidden/>
          </w:rPr>
          <w:instrText xml:space="preserve"> PAGEREF _Toc516139712 \h </w:instrText>
        </w:r>
        <w:r w:rsidR="00AF759E">
          <w:rPr>
            <w:noProof/>
            <w:webHidden/>
          </w:rPr>
        </w:r>
        <w:r w:rsidR="00AF759E">
          <w:rPr>
            <w:noProof/>
            <w:webHidden/>
          </w:rPr>
          <w:fldChar w:fldCharType="separate"/>
        </w:r>
        <w:r w:rsidR="00AF759E">
          <w:rPr>
            <w:noProof/>
            <w:webHidden/>
          </w:rPr>
          <w:t>13</w:t>
        </w:r>
        <w:r w:rsidR="00AF759E">
          <w:rPr>
            <w:noProof/>
            <w:webHidden/>
          </w:rPr>
          <w:fldChar w:fldCharType="end"/>
        </w:r>
      </w:hyperlink>
    </w:p>
    <w:p w14:paraId="0F5329B3" w14:textId="2F734F74" w:rsidR="00AF759E" w:rsidRDefault="002633E4">
      <w:pPr>
        <w:pStyle w:val="23"/>
        <w:tabs>
          <w:tab w:val="left" w:pos="1134"/>
          <w:tab w:val="right" w:leader="dot" w:pos="9345"/>
        </w:tabs>
        <w:rPr>
          <w:rFonts w:asciiTheme="minorHAnsi" w:hAnsiTheme="minorHAnsi"/>
          <w:noProof/>
          <w:sz w:val="22"/>
          <w:lang w:eastAsia="ru-RU"/>
        </w:rPr>
      </w:pPr>
      <w:hyperlink w:anchor="_Toc516139713" w:history="1">
        <w:r w:rsidR="00AF759E" w:rsidRPr="00976FA6">
          <w:rPr>
            <w:rStyle w:val="af8"/>
            <w:noProof/>
          </w:rPr>
          <w:t>1.3</w:t>
        </w:r>
        <w:r w:rsidR="00AF759E">
          <w:rPr>
            <w:rFonts w:asciiTheme="minorHAnsi" w:hAnsiTheme="minorHAnsi"/>
            <w:noProof/>
            <w:sz w:val="22"/>
            <w:lang w:eastAsia="ru-RU"/>
          </w:rPr>
          <w:tab/>
        </w:r>
        <w:r w:rsidR="00AF759E" w:rsidRPr="00976FA6">
          <w:rPr>
            <w:rStyle w:val="af8"/>
            <w:noProof/>
          </w:rPr>
          <w:t>Материалы активной зоны реактора на быстрых нейтронах.</w:t>
        </w:r>
        <w:r w:rsidR="00AF759E">
          <w:rPr>
            <w:noProof/>
            <w:webHidden/>
          </w:rPr>
          <w:tab/>
        </w:r>
        <w:r w:rsidR="00AF759E">
          <w:rPr>
            <w:noProof/>
            <w:webHidden/>
          </w:rPr>
          <w:fldChar w:fldCharType="begin"/>
        </w:r>
        <w:r w:rsidR="00AF759E">
          <w:rPr>
            <w:noProof/>
            <w:webHidden/>
          </w:rPr>
          <w:instrText xml:space="preserve"> PAGEREF _Toc516139713 \h </w:instrText>
        </w:r>
        <w:r w:rsidR="00AF759E">
          <w:rPr>
            <w:noProof/>
            <w:webHidden/>
          </w:rPr>
        </w:r>
        <w:r w:rsidR="00AF759E">
          <w:rPr>
            <w:noProof/>
            <w:webHidden/>
          </w:rPr>
          <w:fldChar w:fldCharType="separate"/>
        </w:r>
        <w:r w:rsidR="00AF759E">
          <w:rPr>
            <w:noProof/>
            <w:webHidden/>
          </w:rPr>
          <w:t>14</w:t>
        </w:r>
        <w:r w:rsidR="00AF759E">
          <w:rPr>
            <w:noProof/>
            <w:webHidden/>
          </w:rPr>
          <w:fldChar w:fldCharType="end"/>
        </w:r>
      </w:hyperlink>
    </w:p>
    <w:p w14:paraId="04737DB7" w14:textId="774B6522" w:rsidR="00AF759E" w:rsidRDefault="002633E4">
      <w:pPr>
        <w:pStyle w:val="31"/>
        <w:tabs>
          <w:tab w:val="left" w:pos="1874"/>
          <w:tab w:val="right" w:leader="dot" w:pos="9345"/>
        </w:tabs>
        <w:rPr>
          <w:rFonts w:asciiTheme="minorHAnsi" w:hAnsiTheme="minorHAnsi"/>
          <w:noProof/>
          <w:sz w:val="22"/>
          <w:lang w:eastAsia="ru-RU"/>
        </w:rPr>
      </w:pPr>
      <w:hyperlink w:anchor="_Toc516139714" w:history="1">
        <w:r w:rsidR="00AF759E" w:rsidRPr="00976FA6">
          <w:rPr>
            <w:rStyle w:val="af8"/>
            <w:noProof/>
          </w:rPr>
          <w:t>1.3.1</w:t>
        </w:r>
        <w:r w:rsidR="00AF759E">
          <w:rPr>
            <w:rFonts w:asciiTheme="minorHAnsi" w:hAnsiTheme="minorHAnsi"/>
            <w:noProof/>
            <w:sz w:val="22"/>
            <w:lang w:eastAsia="ru-RU"/>
          </w:rPr>
          <w:tab/>
        </w:r>
        <w:r w:rsidR="00AF759E" w:rsidRPr="00976FA6">
          <w:rPr>
            <w:rStyle w:val="af8"/>
            <w:noProof/>
          </w:rPr>
          <w:t>Выбор материала для оболочек ТВЭЛ.</w:t>
        </w:r>
        <w:r w:rsidR="00AF759E">
          <w:rPr>
            <w:noProof/>
            <w:webHidden/>
          </w:rPr>
          <w:tab/>
        </w:r>
        <w:r w:rsidR="00AF759E">
          <w:rPr>
            <w:noProof/>
            <w:webHidden/>
          </w:rPr>
          <w:fldChar w:fldCharType="begin"/>
        </w:r>
        <w:r w:rsidR="00AF759E">
          <w:rPr>
            <w:noProof/>
            <w:webHidden/>
          </w:rPr>
          <w:instrText xml:space="preserve"> PAGEREF _Toc516139714 \h </w:instrText>
        </w:r>
        <w:r w:rsidR="00AF759E">
          <w:rPr>
            <w:noProof/>
            <w:webHidden/>
          </w:rPr>
        </w:r>
        <w:r w:rsidR="00AF759E">
          <w:rPr>
            <w:noProof/>
            <w:webHidden/>
          </w:rPr>
          <w:fldChar w:fldCharType="separate"/>
        </w:r>
        <w:r w:rsidR="00AF759E">
          <w:rPr>
            <w:noProof/>
            <w:webHidden/>
          </w:rPr>
          <w:t>14</w:t>
        </w:r>
        <w:r w:rsidR="00AF759E">
          <w:rPr>
            <w:noProof/>
            <w:webHidden/>
          </w:rPr>
          <w:fldChar w:fldCharType="end"/>
        </w:r>
      </w:hyperlink>
    </w:p>
    <w:p w14:paraId="5DAA861C" w14:textId="32442188" w:rsidR="00AF759E" w:rsidRDefault="002633E4">
      <w:pPr>
        <w:pStyle w:val="31"/>
        <w:tabs>
          <w:tab w:val="left" w:pos="1874"/>
          <w:tab w:val="right" w:leader="dot" w:pos="9345"/>
        </w:tabs>
        <w:rPr>
          <w:rFonts w:asciiTheme="minorHAnsi" w:hAnsiTheme="minorHAnsi"/>
          <w:noProof/>
          <w:sz w:val="22"/>
          <w:lang w:eastAsia="ru-RU"/>
        </w:rPr>
      </w:pPr>
      <w:hyperlink w:anchor="_Toc516139715" w:history="1">
        <w:r w:rsidR="00AF759E" w:rsidRPr="00976FA6">
          <w:rPr>
            <w:rStyle w:val="af8"/>
            <w:noProof/>
          </w:rPr>
          <w:t>1.3.2</w:t>
        </w:r>
        <w:r w:rsidR="00AF759E">
          <w:rPr>
            <w:rFonts w:asciiTheme="minorHAnsi" w:hAnsiTheme="minorHAnsi"/>
            <w:noProof/>
            <w:sz w:val="22"/>
            <w:lang w:eastAsia="ru-RU"/>
          </w:rPr>
          <w:tab/>
        </w:r>
        <w:r w:rsidR="00AF759E" w:rsidRPr="00976FA6">
          <w:rPr>
            <w:rStyle w:val="af8"/>
            <w:noProof/>
          </w:rPr>
          <w:t>Сталь ЭП - 823</w:t>
        </w:r>
        <w:r w:rsidR="00AF759E">
          <w:rPr>
            <w:noProof/>
            <w:webHidden/>
          </w:rPr>
          <w:tab/>
        </w:r>
        <w:r w:rsidR="00AF759E">
          <w:rPr>
            <w:noProof/>
            <w:webHidden/>
          </w:rPr>
          <w:fldChar w:fldCharType="begin"/>
        </w:r>
        <w:r w:rsidR="00AF759E">
          <w:rPr>
            <w:noProof/>
            <w:webHidden/>
          </w:rPr>
          <w:instrText xml:space="preserve"> PAGEREF _Toc516139715 \h </w:instrText>
        </w:r>
        <w:r w:rsidR="00AF759E">
          <w:rPr>
            <w:noProof/>
            <w:webHidden/>
          </w:rPr>
        </w:r>
        <w:r w:rsidR="00AF759E">
          <w:rPr>
            <w:noProof/>
            <w:webHidden/>
          </w:rPr>
          <w:fldChar w:fldCharType="separate"/>
        </w:r>
        <w:r w:rsidR="00AF759E">
          <w:rPr>
            <w:noProof/>
            <w:webHidden/>
          </w:rPr>
          <w:t>15</w:t>
        </w:r>
        <w:r w:rsidR="00AF759E">
          <w:rPr>
            <w:noProof/>
            <w:webHidden/>
          </w:rPr>
          <w:fldChar w:fldCharType="end"/>
        </w:r>
      </w:hyperlink>
    </w:p>
    <w:p w14:paraId="71E7B596" w14:textId="1AA94D80" w:rsidR="00AF759E" w:rsidRDefault="002633E4">
      <w:pPr>
        <w:pStyle w:val="31"/>
        <w:tabs>
          <w:tab w:val="left" w:pos="1874"/>
          <w:tab w:val="right" w:leader="dot" w:pos="9345"/>
        </w:tabs>
        <w:rPr>
          <w:rFonts w:asciiTheme="minorHAnsi" w:hAnsiTheme="minorHAnsi"/>
          <w:noProof/>
          <w:sz w:val="22"/>
          <w:lang w:eastAsia="ru-RU"/>
        </w:rPr>
      </w:pPr>
      <w:hyperlink w:anchor="_Toc516139716" w:history="1">
        <w:r w:rsidR="00AF759E" w:rsidRPr="00976FA6">
          <w:rPr>
            <w:rStyle w:val="af8"/>
            <w:noProof/>
          </w:rPr>
          <w:t>1.3.3</w:t>
        </w:r>
        <w:r w:rsidR="00AF759E">
          <w:rPr>
            <w:rFonts w:asciiTheme="minorHAnsi" w:hAnsiTheme="minorHAnsi"/>
            <w:noProof/>
            <w:sz w:val="22"/>
            <w:lang w:eastAsia="ru-RU"/>
          </w:rPr>
          <w:tab/>
        </w:r>
        <w:r w:rsidR="00AF759E" w:rsidRPr="00976FA6">
          <w:rPr>
            <w:rStyle w:val="af8"/>
            <w:noProof/>
          </w:rPr>
          <w:t>Влияние облучения высокоэнергетическими частицами на структуру и свойства ферритно-мартенситных сталей.</w:t>
        </w:r>
        <w:r w:rsidR="00AF759E">
          <w:rPr>
            <w:noProof/>
            <w:webHidden/>
          </w:rPr>
          <w:tab/>
        </w:r>
        <w:r w:rsidR="00AF759E">
          <w:rPr>
            <w:noProof/>
            <w:webHidden/>
          </w:rPr>
          <w:fldChar w:fldCharType="begin"/>
        </w:r>
        <w:r w:rsidR="00AF759E">
          <w:rPr>
            <w:noProof/>
            <w:webHidden/>
          </w:rPr>
          <w:instrText xml:space="preserve"> PAGEREF _Toc516139716 \h </w:instrText>
        </w:r>
        <w:r w:rsidR="00AF759E">
          <w:rPr>
            <w:noProof/>
            <w:webHidden/>
          </w:rPr>
        </w:r>
        <w:r w:rsidR="00AF759E">
          <w:rPr>
            <w:noProof/>
            <w:webHidden/>
          </w:rPr>
          <w:fldChar w:fldCharType="separate"/>
        </w:r>
        <w:r w:rsidR="00AF759E">
          <w:rPr>
            <w:noProof/>
            <w:webHidden/>
          </w:rPr>
          <w:t>16</w:t>
        </w:r>
        <w:r w:rsidR="00AF759E">
          <w:rPr>
            <w:noProof/>
            <w:webHidden/>
          </w:rPr>
          <w:fldChar w:fldCharType="end"/>
        </w:r>
      </w:hyperlink>
    </w:p>
    <w:p w14:paraId="612E3E64" w14:textId="157A19AB" w:rsidR="00AF759E" w:rsidRDefault="002633E4">
      <w:pPr>
        <w:pStyle w:val="31"/>
        <w:tabs>
          <w:tab w:val="left" w:pos="1874"/>
          <w:tab w:val="right" w:leader="dot" w:pos="9345"/>
        </w:tabs>
        <w:rPr>
          <w:rFonts w:asciiTheme="minorHAnsi" w:hAnsiTheme="minorHAnsi"/>
          <w:noProof/>
          <w:sz w:val="22"/>
          <w:lang w:eastAsia="ru-RU"/>
        </w:rPr>
      </w:pPr>
      <w:hyperlink w:anchor="_Toc516139717" w:history="1">
        <w:r w:rsidR="00AF759E" w:rsidRPr="00976FA6">
          <w:rPr>
            <w:rStyle w:val="af8"/>
            <w:noProof/>
          </w:rPr>
          <w:t>1.3.4</w:t>
        </w:r>
        <w:r w:rsidR="00AF759E">
          <w:rPr>
            <w:rFonts w:asciiTheme="minorHAnsi" w:hAnsiTheme="minorHAnsi"/>
            <w:noProof/>
            <w:sz w:val="22"/>
            <w:lang w:eastAsia="ru-RU"/>
          </w:rPr>
          <w:tab/>
        </w:r>
        <w:r w:rsidR="00AF759E" w:rsidRPr="00976FA6">
          <w:rPr>
            <w:rStyle w:val="af8"/>
            <w:noProof/>
          </w:rPr>
          <w:t>Физико-химическое взаимодействие стали со свинцовым теплоносителем в активной зоне реактора.</w:t>
        </w:r>
        <w:r w:rsidR="00AF759E">
          <w:rPr>
            <w:noProof/>
            <w:webHidden/>
          </w:rPr>
          <w:tab/>
        </w:r>
        <w:r w:rsidR="00AF759E">
          <w:rPr>
            <w:noProof/>
            <w:webHidden/>
          </w:rPr>
          <w:fldChar w:fldCharType="begin"/>
        </w:r>
        <w:r w:rsidR="00AF759E">
          <w:rPr>
            <w:noProof/>
            <w:webHidden/>
          </w:rPr>
          <w:instrText xml:space="preserve"> PAGEREF _Toc516139717 \h </w:instrText>
        </w:r>
        <w:r w:rsidR="00AF759E">
          <w:rPr>
            <w:noProof/>
            <w:webHidden/>
          </w:rPr>
        </w:r>
        <w:r w:rsidR="00AF759E">
          <w:rPr>
            <w:noProof/>
            <w:webHidden/>
          </w:rPr>
          <w:fldChar w:fldCharType="separate"/>
        </w:r>
        <w:r w:rsidR="00AF759E">
          <w:rPr>
            <w:noProof/>
            <w:webHidden/>
          </w:rPr>
          <w:t>24</w:t>
        </w:r>
        <w:r w:rsidR="00AF759E">
          <w:rPr>
            <w:noProof/>
            <w:webHidden/>
          </w:rPr>
          <w:fldChar w:fldCharType="end"/>
        </w:r>
      </w:hyperlink>
    </w:p>
    <w:p w14:paraId="461C68C1" w14:textId="7FBE7883" w:rsidR="00AF759E" w:rsidRDefault="002633E4">
      <w:pPr>
        <w:pStyle w:val="41"/>
        <w:tabs>
          <w:tab w:val="left" w:pos="2438"/>
          <w:tab w:val="right" w:leader="dot" w:pos="9345"/>
        </w:tabs>
        <w:rPr>
          <w:rFonts w:asciiTheme="minorHAnsi" w:hAnsiTheme="minorHAnsi"/>
          <w:noProof/>
          <w:sz w:val="22"/>
          <w:lang w:eastAsia="ru-RU"/>
        </w:rPr>
      </w:pPr>
      <w:hyperlink w:anchor="_Toc516139718" w:history="1">
        <w:r w:rsidR="00AF759E" w:rsidRPr="00976FA6">
          <w:rPr>
            <w:rStyle w:val="af8"/>
            <w:noProof/>
          </w:rPr>
          <w:t>1.3.4.1</w:t>
        </w:r>
        <w:r w:rsidR="00AF759E">
          <w:rPr>
            <w:rFonts w:asciiTheme="minorHAnsi" w:hAnsiTheme="minorHAnsi"/>
            <w:noProof/>
            <w:sz w:val="22"/>
            <w:lang w:eastAsia="ru-RU"/>
          </w:rPr>
          <w:tab/>
        </w:r>
        <w:r w:rsidR="00AF759E" w:rsidRPr="00976FA6">
          <w:rPr>
            <w:rStyle w:val="af8"/>
            <w:noProof/>
          </w:rPr>
          <w:t>Механизмы окисления чистого железа при взаимодействии с кислородом.</w:t>
        </w:r>
        <w:r w:rsidR="00AF759E">
          <w:rPr>
            <w:noProof/>
            <w:webHidden/>
          </w:rPr>
          <w:tab/>
        </w:r>
        <w:r w:rsidR="00AF759E">
          <w:rPr>
            <w:noProof/>
            <w:webHidden/>
          </w:rPr>
          <w:fldChar w:fldCharType="begin"/>
        </w:r>
        <w:r w:rsidR="00AF759E">
          <w:rPr>
            <w:noProof/>
            <w:webHidden/>
          </w:rPr>
          <w:instrText xml:space="preserve"> PAGEREF _Toc516139718 \h </w:instrText>
        </w:r>
        <w:r w:rsidR="00AF759E">
          <w:rPr>
            <w:noProof/>
            <w:webHidden/>
          </w:rPr>
        </w:r>
        <w:r w:rsidR="00AF759E">
          <w:rPr>
            <w:noProof/>
            <w:webHidden/>
          </w:rPr>
          <w:fldChar w:fldCharType="separate"/>
        </w:r>
        <w:r w:rsidR="00AF759E">
          <w:rPr>
            <w:noProof/>
            <w:webHidden/>
          </w:rPr>
          <w:t>24</w:t>
        </w:r>
        <w:r w:rsidR="00AF759E">
          <w:rPr>
            <w:noProof/>
            <w:webHidden/>
          </w:rPr>
          <w:fldChar w:fldCharType="end"/>
        </w:r>
      </w:hyperlink>
    </w:p>
    <w:p w14:paraId="4AEB9991" w14:textId="6B95F00A" w:rsidR="00AF759E" w:rsidRDefault="002633E4">
      <w:pPr>
        <w:pStyle w:val="41"/>
        <w:tabs>
          <w:tab w:val="left" w:pos="2438"/>
          <w:tab w:val="right" w:leader="dot" w:pos="9345"/>
        </w:tabs>
        <w:rPr>
          <w:rFonts w:asciiTheme="minorHAnsi" w:hAnsiTheme="minorHAnsi"/>
          <w:noProof/>
          <w:sz w:val="22"/>
          <w:lang w:eastAsia="ru-RU"/>
        </w:rPr>
      </w:pPr>
      <w:hyperlink w:anchor="_Toc516139719" w:history="1">
        <w:r w:rsidR="00AF759E" w:rsidRPr="00976FA6">
          <w:rPr>
            <w:rStyle w:val="af8"/>
            <w:noProof/>
          </w:rPr>
          <w:t>1.3.4.2</w:t>
        </w:r>
        <w:r w:rsidR="00AF759E">
          <w:rPr>
            <w:rFonts w:asciiTheme="minorHAnsi" w:hAnsiTheme="minorHAnsi"/>
            <w:noProof/>
            <w:sz w:val="22"/>
            <w:lang w:eastAsia="ru-RU"/>
          </w:rPr>
          <w:tab/>
        </w:r>
        <w:r w:rsidR="00AF759E" w:rsidRPr="00976FA6">
          <w:rPr>
            <w:rStyle w:val="af8"/>
            <w:noProof/>
          </w:rPr>
          <w:t>Физико-химические аспекты взаимодействия стали со свинцом.</w:t>
        </w:r>
        <w:r w:rsidR="00AF759E">
          <w:rPr>
            <w:noProof/>
            <w:webHidden/>
          </w:rPr>
          <w:tab/>
        </w:r>
        <w:r w:rsidR="00AF759E">
          <w:rPr>
            <w:noProof/>
            <w:webHidden/>
          </w:rPr>
          <w:fldChar w:fldCharType="begin"/>
        </w:r>
        <w:r w:rsidR="00AF759E">
          <w:rPr>
            <w:noProof/>
            <w:webHidden/>
          </w:rPr>
          <w:instrText xml:space="preserve"> PAGEREF _Toc516139719 \h </w:instrText>
        </w:r>
        <w:r w:rsidR="00AF759E">
          <w:rPr>
            <w:noProof/>
            <w:webHidden/>
          </w:rPr>
        </w:r>
        <w:r w:rsidR="00AF759E">
          <w:rPr>
            <w:noProof/>
            <w:webHidden/>
          </w:rPr>
          <w:fldChar w:fldCharType="separate"/>
        </w:r>
        <w:r w:rsidR="00AF759E">
          <w:rPr>
            <w:noProof/>
            <w:webHidden/>
          </w:rPr>
          <w:t>27</w:t>
        </w:r>
        <w:r w:rsidR="00AF759E">
          <w:rPr>
            <w:noProof/>
            <w:webHidden/>
          </w:rPr>
          <w:fldChar w:fldCharType="end"/>
        </w:r>
      </w:hyperlink>
    </w:p>
    <w:p w14:paraId="4B6F2744" w14:textId="5E9BD864" w:rsidR="00AF759E" w:rsidRDefault="002633E4">
      <w:pPr>
        <w:pStyle w:val="41"/>
        <w:tabs>
          <w:tab w:val="left" w:pos="2438"/>
          <w:tab w:val="right" w:leader="dot" w:pos="9345"/>
        </w:tabs>
        <w:rPr>
          <w:rFonts w:asciiTheme="minorHAnsi" w:hAnsiTheme="minorHAnsi"/>
          <w:noProof/>
          <w:sz w:val="22"/>
          <w:lang w:eastAsia="ru-RU"/>
        </w:rPr>
      </w:pPr>
      <w:hyperlink w:anchor="_Toc516139720" w:history="1">
        <w:r w:rsidR="00AF759E" w:rsidRPr="00976FA6">
          <w:rPr>
            <w:rStyle w:val="af8"/>
            <w:noProof/>
          </w:rPr>
          <w:t>1.3.4.3</w:t>
        </w:r>
        <w:r w:rsidR="00AF759E">
          <w:rPr>
            <w:rFonts w:asciiTheme="minorHAnsi" w:hAnsiTheme="minorHAnsi"/>
            <w:noProof/>
            <w:sz w:val="22"/>
            <w:lang w:eastAsia="ru-RU"/>
          </w:rPr>
          <w:tab/>
        </w:r>
        <w:r w:rsidR="00AF759E" w:rsidRPr="00976FA6">
          <w:rPr>
            <w:rStyle w:val="af8"/>
            <w:noProof/>
          </w:rPr>
          <w:t>Взаимодействие стали ЭП-823 со свинцом.</w:t>
        </w:r>
        <w:r w:rsidR="00AF759E">
          <w:rPr>
            <w:noProof/>
            <w:webHidden/>
          </w:rPr>
          <w:tab/>
        </w:r>
        <w:r w:rsidR="00AF759E">
          <w:rPr>
            <w:noProof/>
            <w:webHidden/>
          </w:rPr>
          <w:fldChar w:fldCharType="begin"/>
        </w:r>
        <w:r w:rsidR="00AF759E">
          <w:rPr>
            <w:noProof/>
            <w:webHidden/>
          </w:rPr>
          <w:instrText xml:space="preserve"> PAGEREF _Toc516139720 \h </w:instrText>
        </w:r>
        <w:r w:rsidR="00AF759E">
          <w:rPr>
            <w:noProof/>
            <w:webHidden/>
          </w:rPr>
        </w:r>
        <w:r w:rsidR="00AF759E">
          <w:rPr>
            <w:noProof/>
            <w:webHidden/>
          </w:rPr>
          <w:fldChar w:fldCharType="separate"/>
        </w:r>
        <w:r w:rsidR="00AF759E">
          <w:rPr>
            <w:noProof/>
            <w:webHidden/>
          </w:rPr>
          <w:t>31</w:t>
        </w:r>
        <w:r w:rsidR="00AF759E">
          <w:rPr>
            <w:noProof/>
            <w:webHidden/>
          </w:rPr>
          <w:fldChar w:fldCharType="end"/>
        </w:r>
      </w:hyperlink>
    </w:p>
    <w:p w14:paraId="02424282" w14:textId="3E661090" w:rsidR="00AF759E" w:rsidRDefault="002633E4">
      <w:pPr>
        <w:pStyle w:val="41"/>
        <w:tabs>
          <w:tab w:val="left" w:pos="2438"/>
          <w:tab w:val="right" w:leader="dot" w:pos="9345"/>
        </w:tabs>
        <w:rPr>
          <w:rFonts w:asciiTheme="minorHAnsi" w:hAnsiTheme="minorHAnsi"/>
          <w:noProof/>
          <w:sz w:val="22"/>
          <w:lang w:eastAsia="ru-RU"/>
        </w:rPr>
      </w:pPr>
      <w:hyperlink w:anchor="_Toc516139721" w:history="1">
        <w:r w:rsidR="00AF759E" w:rsidRPr="00976FA6">
          <w:rPr>
            <w:rStyle w:val="af8"/>
            <w:noProof/>
          </w:rPr>
          <w:t>1.3.4.4</w:t>
        </w:r>
        <w:r w:rsidR="00AF759E">
          <w:rPr>
            <w:rFonts w:asciiTheme="minorHAnsi" w:hAnsiTheme="minorHAnsi"/>
            <w:noProof/>
            <w:sz w:val="22"/>
            <w:lang w:eastAsia="ru-RU"/>
          </w:rPr>
          <w:tab/>
        </w:r>
        <w:r w:rsidR="00AF759E" w:rsidRPr="00976FA6">
          <w:rPr>
            <w:rStyle w:val="af8"/>
            <w:noProof/>
          </w:rPr>
          <w:t>Влияние потоков высокоэнергетических частиц на оксидную пленку.</w:t>
        </w:r>
        <w:r w:rsidR="00AF759E">
          <w:rPr>
            <w:noProof/>
            <w:webHidden/>
          </w:rPr>
          <w:tab/>
        </w:r>
        <w:r w:rsidR="00AF759E">
          <w:rPr>
            <w:noProof/>
            <w:webHidden/>
          </w:rPr>
          <w:fldChar w:fldCharType="begin"/>
        </w:r>
        <w:r w:rsidR="00AF759E">
          <w:rPr>
            <w:noProof/>
            <w:webHidden/>
          </w:rPr>
          <w:instrText xml:space="preserve"> PAGEREF _Toc516139721 \h </w:instrText>
        </w:r>
        <w:r w:rsidR="00AF759E">
          <w:rPr>
            <w:noProof/>
            <w:webHidden/>
          </w:rPr>
        </w:r>
        <w:r w:rsidR="00AF759E">
          <w:rPr>
            <w:noProof/>
            <w:webHidden/>
          </w:rPr>
          <w:fldChar w:fldCharType="separate"/>
        </w:r>
        <w:r w:rsidR="00AF759E">
          <w:rPr>
            <w:noProof/>
            <w:webHidden/>
          </w:rPr>
          <w:t>34</w:t>
        </w:r>
        <w:r w:rsidR="00AF759E">
          <w:rPr>
            <w:noProof/>
            <w:webHidden/>
          </w:rPr>
          <w:fldChar w:fldCharType="end"/>
        </w:r>
      </w:hyperlink>
    </w:p>
    <w:p w14:paraId="42FE30CB" w14:textId="64F16F86" w:rsidR="00AF759E" w:rsidRDefault="002633E4">
      <w:pPr>
        <w:pStyle w:val="23"/>
        <w:tabs>
          <w:tab w:val="left" w:pos="1134"/>
          <w:tab w:val="right" w:leader="dot" w:pos="9345"/>
        </w:tabs>
        <w:rPr>
          <w:rFonts w:asciiTheme="minorHAnsi" w:hAnsiTheme="minorHAnsi"/>
          <w:noProof/>
          <w:sz w:val="22"/>
          <w:lang w:eastAsia="ru-RU"/>
        </w:rPr>
      </w:pPr>
      <w:hyperlink w:anchor="_Toc516139722" w:history="1">
        <w:r w:rsidR="00AF759E" w:rsidRPr="00976FA6">
          <w:rPr>
            <w:rStyle w:val="af8"/>
            <w:noProof/>
          </w:rPr>
          <w:t>1.4</w:t>
        </w:r>
        <w:r w:rsidR="00AF759E">
          <w:rPr>
            <w:rFonts w:asciiTheme="minorHAnsi" w:hAnsiTheme="minorHAnsi"/>
            <w:noProof/>
            <w:sz w:val="22"/>
            <w:lang w:eastAsia="ru-RU"/>
          </w:rPr>
          <w:tab/>
        </w:r>
        <w:r w:rsidR="00AF759E" w:rsidRPr="00976FA6">
          <w:rPr>
            <w:rStyle w:val="af8"/>
            <w:noProof/>
          </w:rPr>
          <w:t>Постановка задачи.</w:t>
        </w:r>
        <w:r w:rsidR="00AF759E">
          <w:rPr>
            <w:noProof/>
            <w:webHidden/>
          </w:rPr>
          <w:tab/>
        </w:r>
        <w:r w:rsidR="00AF759E">
          <w:rPr>
            <w:noProof/>
            <w:webHidden/>
          </w:rPr>
          <w:fldChar w:fldCharType="begin"/>
        </w:r>
        <w:r w:rsidR="00AF759E">
          <w:rPr>
            <w:noProof/>
            <w:webHidden/>
          </w:rPr>
          <w:instrText xml:space="preserve"> PAGEREF _Toc516139722 \h </w:instrText>
        </w:r>
        <w:r w:rsidR="00AF759E">
          <w:rPr>
            <w:noProof/>
            <w:webHidden/>
          </w:rPr>
        </w:r>
        <w:r w:rsidR="00AF759E">
          <w:rPr>
            <w:noProof/>
            <w:webHidden/>
          </w:rPr>
          <w:fldChar w:fldCharType="separate"/>
        </w:r>
        <w:r w:rsidR="00AF759E">
          <w:rPr>
            <w:noProof/>
            <w:webHidden/>
          </w:rPr>
          <w:t>40</w:t>
        </w:r>
        <w:r w:rsidR="00AF759E">
          <w:rPr>
            <w:noProof/>
            <w:webHidden/>
          </w:rPr>
          <w:fldChar w:fldCharType="end"/>
        </w:r>
      </w:hyperlink>
    </w:p>
    <w:p w14:paraId="2CA2C519" w14:textId="05704BCA" w:rsidR="00AF759E" w:rsidRDefault="002633E4">
      <w:pPr>
        <w:pStyle w:val="12"/>
        <w:rPr>
          <w:rFonts w:asciiTheme="minorHAnsi" w:hAnsiTheme="minorHAnsi"/>
          <w:noProof/>
          <w:sz w:val="22"/>
          <w:lang w:eastAsia="ru-RU"/>
        </w:rPr>
      </w:pPr>
      <w:hyperlink w:anchor="_Toc516139723" w:history="1">
        <w:r w:rsidR="00AF759E" w:rsidRPr="00976FA6">
          <w:rPr>
            <w:rStyle w:val="af8"/>
            <w:noProof/>
          </w:rPr>
          <w:t>2</w:t>
        </w:r>
        <w:r w:rsidR="00AF759E">
          <w:rPr>
            <w:rFonts w:asciiTheme="minorHAnsi" w:hAnsiTheme="minorHAnsi"/>
            <w:noProof/>
            <w:sz w:val="22"/>
            <w:lang w:eastAsia="ru-RU"/>
          </w:rPr>
          <w:tab/>
        </w:r>
        <w:r w:rsidR="00AF759E" w:rsidRPr="00976FA6">
          <w:rPr>
            <w:rStyle w:val="af8"/>
            <w:noProof/>
          </w:rPr>
          <w:t>Методология исследований</w:t>
        </w:r>
        <w:r w:rsidR="00AF759E">
          <w:rPr>
            <w:noProof/>
            <w:webHidden/>
          </w:rPr>
          <w:tab/>
        </w:r>
        <w:r w:rsidR="00AF759E">
          <w:rPr>
            <w:noProof/>
            <w:webHidden/>
          </w:rPr>
          <w:fldChar w:fldCharType="begin"/>
        </w:r>
        <w:r w:rsidR="00AF759E">
          <w:rPr>
            <w:noProof/>
            <w:webHidden/>
          </w:rPr>
          <w:instrText xml:space="preserve"> PAGEREF _Toc516139723 \h </w:instrText>
        </w:r>
        <w:r w:rsidR="00AF759E">
          <w:rPr>
            <w:noProof/>
            <w:webHidden/>
          </w:rPr>
        </w:r>
        <w:r w:rsidR="00AF759E">
          <w:rPr>
            <w:noProof/>
            <w:webHidden/>
          </w:rPr>
          <w:fldChar w:fldCharType="separate"/>
        </w:r>
        <w:r w:rsidR="00AF759E">
          <w:rPr>
            <w:noProof/>
            <w:webHidden/>
          </w:rPr>
          <w:t>42</w:t>
        </w:r>
        <w:r w:rsidR="00AF759E">
          <w:rPr>
            <w:noProof/>
            <w:webHidden/>
          </w:rPr>
          <w:fldChar w:fldCharType="end"/>
        </w:r>
      </w:hyperlink>
    </w:p>
    <w:p w14:paraId="7B702965" w14:textId="062DFB6D" w:rsidR="00AF759E" w:rsidRDefault="002633E4">
      <w:pPr>
        <w:pStyle w:val="23"/>
        <w:tabs>
          <w:tab w:val="left" w:pos="1134"/>
          <w:tab w:val="right" w:leader="dot" w:pos="9345"/>
        </w:tabs>
        <w:rPr>
          <w:rFonts w:asciiTheme="minorHAnsi" w:hAnsiTheme="minorHAnsi"/>
          <w:noProof/>
          <w:sz w:val="22"/>
          <w:lang w:eastAsia="ru-RU"/>
        </w:rPr>
      </w:pPr>
      <w:hyperlink w:anchor="_Toc516139724" w:history="1">
        <w:r w:rsidR="00AF759E" w:rsidRPr="00976FA6">
          <w:rPr>
            <w:rStyle w:val="af8"/>
            <w:noProof/>
          </w:rPr>
          <w:t>2.1</w:t>
        </w:r>
        <w:r w:rsidR="00AF759E">
          <w:rPr>
            <w:rFonts w:asciiTheme="minorHAnsi" w:hAnsiTheme="minorHAnsi"/>
            <w:noProof/>
            <w:sz w:val="22"/>
            <w:lang w:eastAsia="ru-RU"/>
          </w:rPr>
          <w:tab/>
        </w:r>
        <w:r w:rsidR="00AF759E" w:rsidRPr="00976FA6">
          <w:rPr>
            <w:rStyle w:val="af8"/>
            <w:noProof/>
          </w:rPr>
          <w:t>Обоснование выбора компьютерного моделирования как основного метода исследования.</w:t>
        </w:r>
        <w:r w:rsidR="00AF759E">
          <w:rPr>
            <w:noProof/>
            <w:webHidden/>
          </w:rPr>
          <w:tab/>
        </w:r>
        <w:r w:rsidR="00AF759E">
          <w:rPr>
            <w:noProof/>
            <w:webHidden/>
          </w:rPr>
          <w:fldChar w:fldCharType="begin"/>
        </w:r>
        <w:r w:rsidR="00AF759E">
          <w:rPr>
            <w:noProof/>
            <w:webHidden/>
          </w:rPr>
          <w:instrText xml:space="preserve"> PAGEREF _Toc516139724 \h </w:instrText>
        </w:r>
        <w:r w:rsidR="00AF759E">
          <w:rPr>
            <w:noProof/>
            <w:webHidden/>
          </w:rPr>
        </w:r>
        <w:r w:rsidR="00AF759E">
          <w:rPr>
            <w:noProof/>
            <w:webHidden/>
          </w:rPr>
          <w:fldChar w:fldCharType="separate"/>
        </w:r>
        <w:r w:rsidR="00AF759E">
          <w:rPr>
            <w:noProof/>
            <w:webHidden/>
          </w:rPr>
          <w:t>42</w:t>
        </w:r>
        <w:r w:rsidR="00AF759E">
          <w:rPr>
            <w:noProof/>
            <w:webHidden/>
          </w:rPr>
          <w:fldChar w:fldCharType="end"/>
        </w:r>
      </w:hyperlink>
    </w:p>
    <w:p w14:paraId="18F0F550" w14:textId="3F2DF04D" w:rsidR="00AF759E" w:rsidRDefault="002633E4">
      <w:pPr>
        <w:pStyle w:val="23"/>
        <w:tabs>
          <w:tab w:val="left" w:pos="1134"/>
          <w:tab w:val="right" w:leader="dot" w:pos="9345"/>
        </w:tabs>
        <w:rPr>
          <w:rFonts w:asciiTheme="minorHAnsi" w:hAnsiTheme="minorHAnsi"/>
          <w:noProof/>
          <w:sz w:val="22"/>
          <w:lang w:eastAsia="ru-RU"/>
        </w:rPr>
      </w:pPr>
      <w:hyperlink w:anchor="_Toc516139725" w:history="1">
        <w:r w:rsidR="00AF759E" w:rsidRPr="00976FA6">
          <w:rPr>
            <w:rStyle w:val="af8"/>
            <w:noProof/>
          </w:rPr>
          <w:t>2.2</w:t>
        </w:r>
        <w:r w:rsidR="00AF759E">
          <w:rPr>
            <w:rFonts w:asciiTheme="minorHAnsi" w:hAnsiTheme="minorHAnsi"/>
            <w:noProof/>
            <w:sz w:val="22"/>
            <w:lang w:eastAsia="ru-RU"/>
          </w:rPr>
          <w:tab/>
        </w:r>
        <w:r w:rsidR="00AF759E" w:rsidRPr="00976FA6">
          <w:rPr>
            <w:rStyle w:val="af8"/>
            <w:noProof/>
          </w:rPr>
          <w:t>Компьютерное моделирование.</w:t>
        </w:r>
        <w:r w:rsidR="00AF759E">
          <w:rPr>
            <w:noProof/>
            <w:webHidden/>
          </w:rPr>
          <w:tab/>
        </w:r>
        <w:r w:rsidR="00AF759E">
          <w:rPr>
            <w:noProof/>
            <w:webHidden/>
          </w:rPr>
          <w:fldChar w:fldCharType="begin"/>
        </w:r>
        <w:r w:rsidR="00AF759E">
          <w:rPr>
            <w:noProof/>
            <w:webHidden/>
          </w:rPr>
          <w:instrText xml:space="preserve"> PAGEREF _Toc516139725 \h </w:instrText>
        </w:r>
        <w:r w:rsidR="00AF759E">
          <w:rPr>
            <w:noProof/>
            <w:webHidden/>
          </w:rPr>
        </w:r>
        <w:r w:rsidR="00AF759E">
          <w:rPr>
            <w:noProof/>
            <w:webHidden/>
          </w:rPr>
          <w:fldChar w:fldCharType="separate"/>
        </w:r>
        <w:r w:rsidR="00AF759E">
          <w:rPr>
            <w:noProof/>
            <w:webHidden/>
          </w:rPr>
          <w:t>42</w:t>
        </w:r>
        <w:r w:rsidR="00AF759E">
          <w:rPr>
            <w:noProof/>
            <w:webHidden/>
          </w:rPr>
          <w:fldChar w:fldCharType="end"/>
        </w:r>
      </w:hyperlink>
    </w:p>
    <w:p w14:paraId="6EFFCE02" w14:textId="523F4E5B" w:rsidR="00AF759E" w:rsidRDefault="002633E4">
      <w:pPr>
        <w:pStyle w:val="23"/>
        <w:tabs>
          <w:tab w:val="left" w:pos="1134"/>
          <w:tab w:val="right" w:leader="dot" w:pos="9345"/>
        </w:tabs>
        <w:rPr>
          <w:rFonts w:asciiTheme="minorHAnsi" w:hAnsiTheme="minorHAnsi"/>
          <w:noProof/>
          <w:sz w:val="22"/>
          <w:lang w:eastAsia="ru-RU"/>
        </w:rPr>
      </w:pPr>
      <w:hyperlink w:anchor="_Toc516139726" w:history="1">
        <w:r w:rsidR="00AF759E" w:rsidRPr="00976FA6">
          <w:rPr>
            <w:rStyle w:val="af8"/>
            <w:noProof/>
          </w:rPr>
          <w:t>2.3</w:t>
        </w:r>
        <w:r w:rsidR="00AF759E">
          <w:rPr>
            <w:rFonts w:asciiTheme="minorHAnsi" w:hAnsiTheme="minorHAnsi"/>
            <w:noProof/>
            <w:sz w:val="22"/>
            <w:lang w:eastAsia="ru-RU"/>
          </w:rPr>
          <w:tab/>
        </w:r>
        <w:r w:rsidR="00AF759E" w:rsidRPr="00976FA6">
          <w:rPr>
            <w:rStyle w:val="af8"/>
            <w:noProof/>
          </w:rPr>
          <w:t>Периодические граничные условия</w:t>
        </w:r>
        <w:r w:rsidR="00AF759E">
          <w:rPr>
            <w:noProof/>
            <w:webHidden/>
          </w:rPr>
          <w:tab/>
        </w:r>
        <w:r w:rsidR="00AF759E">
          <w:rPr>
            <w:noProof/>
            <w:webHidden/>
          </w:rPr>
          <w:fldChar w:fldCharType="begin"/>
        </w:r>
        <w:r w:rsidR="00AF759E">
          <w:rPr>
            <w:noProof/>
            <w:webHidden/>
          </w:rPr>
          <w:instrText xml:space="preserve"> PAGEREF _Toc516139726 \h </w:instrText>
        </w:r>
        <w:r w:rsidR="00AF759E">
          <w:rPr>
            <w:noProof/>
            <w:webHidden/>
          </w:rPr>
        </w:r>
        <w:r w:rsidR="00AF759E">
          <w:rPr>
            <w:noProof/>
            <w:webHidden/>
          </w:rPr>
          <w:fldChar w:fldCharType="separate"/>
        </w:r>
        <w:r w:rsidR="00AF759E">
          <w:rPr>
            <w:noProof/>
            <w:webHidden/>
          </w:rPr>
          <w:t>43</w:t>
        </w:r>
        <w:r w:rsidR="00AF759E">
          <w:rPr>
            <w:noProof/>
            <w:webHidden/>
          </w:rPr>
          <w:fldChar w:fldCharType="end"/>
        </w:r>
      </w:hyperlink>
    </w:p>
    <w:p w14:paraId="668F1BA9" w14:textId="6AF06431" w:rsidR="00AF759E" w:rsidRDefault="002633E4">
      <w:pPr>
        <w:pStyle w:val="23"/>
        <w:tabs>
          <w:tab w:val="left" w:pos="1134"/>
          <w:tab w:val="right" w:leader="dot" w:pos="9345"/>
        </w:tabs>
        <w:rPr>
          <w:rFonts w:asciiTheme="minorHAnsi" w:hAnsiTheme="minorHAnsi"/>
          <w:noProof/>
          <w:sz w:val="22"/>
          <w:lang w:eastAsia="ru-RU"/>
        </w:rPr>
      </w:pPr>
      <w:hyperlink w:anchor="_Toc516139727" w:history="1">
        <w:r w:rsidR="00AF759E" w:rsidRPr="00976FA6">
          <w:rPr>
            <w:rStyle w:val="af8"/>
            <w:noProof/>
          </w:rPr>
          <w:t>2.4</w:t>
        </w:r>
        <w:r w:rsidR="00AF759E">
          <w:rPr>
            <w:rFonts w:asciiTheme="minorHAnsi" w:hAnsiTheme="minorHAnsi"/>
            <w:noProof/>
            <w:sz w:val="22"/>
            <w:lang w:eastAsia="ru-RU"/>
          </w:rPr>
          <w:tab/>
        </w:r>
        <w:r w:rsidR="00AF759E" w:rsidRPr="00976FA6">
          <w:rPr>
            <w:rStyle w:val="af8"/>
            <w:noProof/>
          </w:rPr>
          <w:t>Молекулярная статика.</w:t>
        </w:r>
        <w:r w:rsidR="00AF759E">
          <w:rPr>
            <w:noProof/>
            <w:webHidden/>
          </w:rPr>
          <w:tab/>
        </w:r>
        <w:r w:rsidR="00AF759E">
          <w:rPr>
            <w:noProof/>
            <w:webHidden/>
          </w:rPr>
          <w:fldChar w:fldCharType="begin"/>
        </w:r>
        <w:r w:rsidR="00AF759E">
          <w:rPr>
            <w:noProof/>
            <w:webHidden/>
          </w:rPr>
          <w:instrText xml:space="preserve"> PAGEREF _Toc516139727 \h </w:instrText>
        </w:r>
        <w:r w:rsidR="00AF759E">
          <w:rPr>
            <w:noProof/>
            <w:webHidden/>
          </w:rPr>
        </w:r>
        <w:r w:rsidR="00AF759E">
          <w:rPr>
            <w:noProof/>
            <w:webHidden/>
          </w:rPr>
          <w:fldChar w:fldCharType="separate"/>
        </w:r>
        <w:r w:rsidR="00AF759E">
          <w:rPr>
            <w:noProof/>
            <w:webHidden/>
          </w:rPr>
          <w:t>44</w:t>
        </w:r>
        <w:r w:rsidR="00AF759E">
          <w:rPr>
            <w:noProof/>
            <w:webHidden/>
          </w:rPr>
          <w:fldChar w:fldCharType="end"/>
        </w:r>
      </w:hyperlink>
    </w:p>
    <w:p w14:paraId="1B2502D4" w14:textId="6D6BBEA6" w:rsidR="00AF759E" w:rsidRDefault="002633E4">
      <w:pPr>
        <w:pStyle w:val="31"/>
        <w:tabs>
          <w:tab w:val="left" w:pos="1874"/>
          <w:tab w:val="right" w:leader="dot" w:pos="9345"/>
        </w:tabs>
        <w:rPr>
          <w:rFonts w:asciiTheme="minorHAnsi" w:hAnsiTheme="minorHAnsi"/>
          <w:noProof/>
          <w:sz w:val="22"/>
          <w:lang w:eastAsia="ru-RU"/>
        </w:rPr>
      </w:pPr>
      <w:hyperlink w:anchor="_Toc516139728" w:history="1">
        <w:r w:rsidR="00AF759E" w:rsidRPr="00976FA6">
          <w:rPr>
            <w:rStyle w:val="af8"/>
            <w:noProof/>
          </w:rPr>
          <w:t>2.4.1</w:t>
        </w:r>
        <w:r w:rsidR="00AF759E">
          <w:rPr>
            <w:rFonts w:asciiTheme="minorHAnsi" w:hAnsiTheme="minorHAnsi"/>
            <w:noProof/>
            <w:sz w:val="22"/>
            <w:lang w:eastAsia="ru-RU"/>
          </w:rPr>
          <w:tab/>
        </w:r>
        <w:r w:rsidR="00AF759E" w:rsidRPr="00976FA6">
          <w:rPr>
            <w:rStyle w:val="af8"/>
            <w:noProof/>
          </w:rPr>
          <w:t>Основы метода.</w:t>
        </w:r>
        <w:r w:rsidR="00AF759E">
          <w:rPr>
            <w:noProof/>
            <w:webHidden/>
          </w:rPr>
          <w:tab/>
        </w:r>
        <w:r w:rsidR="00AF759E">
          <w:rPr>
            <w:noProof/>
            <w:webHidden/>
          </w:rPr>
          <w:fldChar w:fldCharType="begin"/>
        </w:r>
        <w:r w:rsidR="00AF759E">
          <w:rPr>
            <w:noProof/>
            <w:webHidden/>
          </w:rPr>
          <w:instrText xml:space="preserve"> PAGEREF _Toc516139728 \h </w:instrText>
        </w:r>
        <w:r w:rsidR="00AF759E">
          <w:rPr>
            <w:noProof/>
            <w:webHidden/>
          </w:rPr>
        </w:r>
        <w:r w:rsidR="00AF759E">
          <w:rPr>
            <w:noProof/>
            <w:webHidden/>
          </w:rPr>
          <w:fldChar w:fldCharType="separate"/>
        </w:r>
        <w:r w:rsidR="00AF759E">
          <w:rPr>
            <w:noProof/>
            <w:webHidden/>
          </w:rPr>
          <w:t>44</w:t>
        </w:r>
        <w:r w:rsidR="00AF759E">
          <w:rPr>
            <w:noProof/>
            <w:webHidden/>
          </w:rPr>
          <w:fldChar w:fldCharType="end"/>
        </w:r>
      </w:hyperlink>
    </w:p>
    <w:p w14:paraId="75EA5016" w14:textId="63F96410" w:rsidR="00AF759E" w:rsidRDefault="002633E4">
      <w:pPr>
        <w:pStyle w:val="31"/>
        <w:tabs>
          <w:tab w:val="left" w:pos="1874"/>
          <w:tab w:val="right" w:leader="dot" w:pos="9345"/>
        </w:tabs>
        <w:rPr>
          <w:rFonts w:asciiTheme="minorHAnsi" w:hAnsiTheme="minorHAnsi"/>
          <w:noProof/>
          <w:sz w:val="22"/>
          <w:lang w:eastAsia="ru-RU"/>
        </w:rPr>
      </w:pPr>
      <w:hyperlink w:anchor="_Toc516139729" w:history="1">
        <w:r w:rsidR="00AF759E" w:rsidRPr="00976FA6">
          <w:rPr>
            <w:rStyle w:val="af8"/>
            <w:noProof/>
          </w:rPr>
          <w:t>2.4.2</w:t>
        </w:r>
        <w:r w:rsidR="00AF759E">
          <w:rPr>
            <w:rFonts w:asciiTheme="minorHAnsi" w:hAnsiTheme="minorHAnsi"/>
            <w:noProof/>
            <w:sz w:val="22"/>
            <w:lang w:eastAsia="ru-RU"/>
          </w:rPr>
          <w:tab/>
        </w:r>
        <w:r w:rsidR="00AF759E" w:rsidRPr="00976FA6">
          <w:rPr>
            <w:rStyle w:val="af8"/>
            <w:noProof/>
          </w:rPr>
          <w:t>Методы поиска</w:t>
        </w:r>
        <w:r w:rsidR="00AF759E">
          <w:rPr>
            <w:noProof/>
            <w:webHidden/>
          </w:rPr>
          <w:tab/>
        </w:r>
        <w:r w:rsidR="00AF759E">
          <w:rPr>
            <w:noProof/>
            <w:webHidden/>
          </w:rPr>
          <w:fldChar w:fldCharType="begin"/>
        </w:r>
        <w:r w:rsidR="00AF759E">
          <w:rPr>
            <w:noProof/>
            <w:webHidden/>
          </w:rPr>
          <w:instrText xml:space="preserve"> PAGEREF _Toc516139729 \h </w:instrText>
        </w:r>
        <w:r w:rsidR="00AF759E">
          <w:rPr>
            <w:noProof/>
            <w:webHidden/>
          </w:rPr>
        </w:r>
        <w:r w:rsidR="00AF759E">
          <w:rPr>
            <w:noProof/>
            <w:webHidden/>
          </w:rPr>
          <w:fldChar w:fldCharType="separate"/>
        </w:r>
        <w:r w:rsidR="00AF759E">
          <w:rPr>
            <w:noProof/>
            <w:webHidden/>
          </w:rPr>
          <w:t>46</w:t>
        </w:r>
        <w:r w:rsidR="00AF759E">
          <w:rPr>
            <w:noProof/>
            <w:webHidden/>
          </w:rPr>
          <w:fldChar w:fldCharType="end"/>
        </w:r>
      </w:hyperlink>
    </w:p>
    <w:p w14:paraId="390F4A5D" w14:textId="4AA3A21E" w:rsidR="00AF759E" w:rsidRDefault="002633E4">
      <w:pPr>
        <w:pStyle w:val="31"/>
        <w:tabs>
          <w:tab w:val="left" w:pos="1874"/>
          <w:tab w:val="right" w:leader="dot" w:pos="9345"/>
        </w:tabs>
        <w:rPr>
          <w:rFonts w:asciiTheme="minorHAnsi" w:hAnsiTheme="minorHAnsi"/>
          <w:noProof/>
          <w:sz w:val="22"/>
          <w:lang w:eastAsia="ru-RU"/>
        </w:rPr>
      </w:pPr>
      <w:hyperlink w:anchor="_Toc516139730" w:history="1">
        <w:r w:rsidR="00AF759E" w:rsidRPr="00976FA6">
          <w:rPr>
            <w:rStyle w:val="af8"/>
            <w:noProof/>
          </w:rPr>
          <w:t>2.4.3</w:t>
        </w:r>
        <w:r w:rsidR="00AF759E">
          <w:rPr>
            <w:rFonts w:asciiTheme="minorHAnsi" w:hAnsiTheme="minorHAnsi"/>
            <w:noProof/>
            <w:sz w:val="22"/>
            <w:lang w:eastAsia="ru-RU"/>
          </w:rPr>
          <w:tab/>
        </w:r>
        <w:r w:rsidR="00AF759E" w:rsidRPr="00976FA6">
          <w:rPr>
            <w:rStyle w:val="af8"/>
            <w:noProof/>
          </w:rPr>
          <w:t>Градиентный метод</w:t>
        </w:r>
        <w:r w:rsidR="00AF759E">
          <w:rPr>
            <w:noProof/>
            <w:webHidden/>
          </w:rPr>
          <w:tab/>
        </w:r>
        <w:r w:rsidR="00AF759E">
          <w:rPr>
            <w:noProof/>
            <w:webHidden/>
          </w:rPr>
          <w:fldChar w:fldCharType="begin"/>
        </w:r>
        <w:r w:rsidR="00AF759E">
          <w:rPr>
            <w:noProof/>
            <w:webHidden/>
          </w:rPr>
          <w:instrText xml:space="preserve"> PAGEREF _Toc516139730 \h </w:instrText>
        </w:r>
        <w:r w:rsidR="00AF759E">
          <w:rPr>
            <w:noProof/>
            <w:webHidden/>
          </w:rPr>
        </w:r>
        <w:r w:rsidR="00AF759E">
          <w:rPr>
            <w:noProof/>
            <w:webHidden/>
          </w:rPr>
          <w:fldChar w:fldCharType="separate"/>
        </w:r>
        <w:r w:rsidR="00AF759E">
          <w:rPr>
            <w:noProof/>
            <w:webHidden/>
          </w:rPr>
          <w:t>46</w:t>
        </w:r>
        <w:r w:rsidR="00AF759E">
          <w:rPr>
            <w:noProof/>
            <w:webHidden/>
          </w:rPr>
          <w:fldChar w:fldCharType="end"/>
        </w:r>
      </w:hyperlink>
    </w:p>
    <w:p w14:paraId="1AA49AB1" w14:textId="4FCBB075" w:rsidR="00AF759E" w:rsidRDefault="002633E4">
      <w:pPr>
        <w:pStyle w:val="31"/>
        <w:tabs>
          <w:tab w:val="left" w:pos="1874"/>
          <w:tab w:val="right" w:leader="dot" w:pos="9345"/>
        </w:tabs>
        <w:rPr>
          <w:rFonts w:asciiTheme="minorHAnsi" w:hAnsiTheme="minorHAnsi"/>
          <w:noProof/>
          <w:sz w:val="22"/>
          <w:lang w:eastAsia="ru-RU"/>
        </w:rPr>
      </w:pPr>
      <w:hyperlink w:anchor="_Toc516139731" w:history="1">
        <w:r w:rsidR="00AF759E" w:rsidRPr="00976FA6">
          <w:rPr>
            <w:rStyle w:val="af8"/>
            <w:noProof/>
          </w:rPr>
          <w:t>2.4.4</w:t>
        </w:r>
        <w:r w:rsidR="00AF759E">
          <w:rPr>
            <w:rFonts w:asciiTheme="minorHAnsi" w:hAnsiTheme="minorHAnsi"/>
            <w:noProof/>
            <w:sz w:val="22"/>
            <w:lang w:eastAsia="ru-RU"/>
          </w:rPr>
          <w:tab/>
        </w:r>
        <w:r w:rsidR="00AF759E" w:rsidRPr="00976FA6">
          <w:rPr>
            <w:rStyle w:val="af8"/>
            <w:noProof/>
          </w:rPr>
          <w:t>Метод Ньютона</w:t>
        </w:r>
        <w:r w:rsidR="00AF759E">
          <w:rPr>
            <w:noProof/>
            <w:webHidden/>
          </w:rPr>
          <w:tab/>
        </w:r>
        <w:r w:rsidR="00AF759E">
          <w:rPr>
            <w:noProof/>
            <w:webHidden/>
          </w:rPr>
          <w:fldChar w:fldCharType="begin"/>
        </w:r>
        <w:r w:rsidR="00AF759E">
          <w:rPr>
            <w:noProof/>
            <w:webHidden/>
          </w:rPr>
          <w:instrText xml:space="preserve"> PAGEREF _Toc516139731 \h </w:instrText>
        </w:r>
        <w:r w:rsidR="00AF759E">
          <w:rPr>
            <w:noProof/>
            <w:webHidden/>
          </w:rPr>
        </w:r>
        <w:r w:rsidR="00AF759E">
          <w:rPr>
            <w:noProof/>
            <w:webHidden/>
          </w:rPr>
          <w:fldChar w:fldCharType="separate"/>
        </w:r>
        <w:r w:rsidR="00AF759E">
          <w:rPr>
            <w:noProof/>
            <w:webHidden/>
          </w:rPr>
          <w:t>47</w:t>
        </w:r>
        <w:r w:rsidR="00AF759E">
          <w:rPr>
            <w:noProof/>
            <w:webHidden/>
          </w:rPr>
          <w:fldChar w:fldCharType="end"/>
        </w:r>
      </w:hyperlink>
    </w:p>
    <w:p w14:paraId="37CF4806" w14:textId="191008F9" w:rsidR="00AF759E" w:rsidRDefault="002633E4">
      <w:pPr>
        <w:pStyle w:val="23"/>
        <w:tabs>
          <w:tab w:val="left" w:pos="1134"/>
          <w:tab w:val="right" w:leader="dot" w:pos="9345"/>
        </w:tabs>
        <w:rPr>
          <w:rFonts w:asciiTheme="minorHAnsi" w:hAnsiTheme="minorHAnsi"/>
          <w:noProof/>
          <w:sz w:val="22"/>
          <w:lang w:eastAsia="ru-RU"/>
        </w:rPr>
      </w:pPr>
      <w:hyperlink w:anchor="_Toc516139732" w:history="1">
        <w:r w:rsidR="00AF759E" w:rsidRPr="00976FA6">
          <w:rPr>
            <w:rStyle w:val="af8"/>
            <w:noProof/>
          </w:rPr>
          <w:t>2.5</w:t>
        </w:r>
        <w:r w:rsidR="00AF759E">
          <w:rPr>
            <w:rFonts w:asciiTheme="minorHAnsi" w:hAnsiTheme="minorHAnsi"/>
            <w:noProof/>
            <w:sz w:val="22"/>
            <w:lang w:eastAsia="ru-RU"/>
          </w:rPr>
          <w:tab/>
        </w:r>
        <w:r w:rsidR="00AF759E" w:rsidRPr="00976FA6">
          <w:rPr>
            <w:rStyle w:val="af8"/>
            <w:noProof/>
          </w:rPr>
          <w:t>Молекулярная динамика.</w:t>
        </w:r>
        <w:r w:rsidR="00AF759E">
          <w:rPr>
            <w:noProof/>
            <w:webHidden/>
          </w:rPr>
          <w:tab/>
        </w:r>
        <w:r w:rsidR="00AF759E">
          <w:rPr>
            <w:noProof/>
            <w:webHidden/>
          </w:rPr>
          <w:fldChar w:fldCharType="begin"/>
        </w:r>
        <w:r w:rsidR="00AF759E">
          <w:rPr>
            <w:noProof/>
            <w:webHidden/>
          </w:rPr>
          <w:instrText xml:space="preserve"> PAGEREF _Toc516139732 \h </w:instrText>
        </w:r>
        <w:r w:rsidR="00AF759E">
          <w:rPr>
            <w:noProof/>
            <w:webHidden/>
          </w:rPr>
        </w:r>
        <w:r w:rsidR="00AF759E">
          <w:rPr>
            <w:noProof/>
            <w:webHidden/>
          </w:rPr>
          <w:fldChar w:fldCharType="separate"/>
        </w:r>
        <w:r w:rsidR="00AF759E">
          <w:rPr>
            <w:noProof/>
            <w:webHidden/>
          </w:rPr>
          <w:t>50</w:t>
        </w:r>
        <w:r w:rsidR="00AF759E">
          <w:rPr>
            <w:noProof/>
            <w:webHidden/>
          </w:rPr>
          <w:fldChar w:fldCharType="end"/>
        </w:r>
      </w:hyperlink>
    </w:p>
    <w:p w14:paraId="260AF236" w14:textId="4B095F6D" w:rsidR="00AF759E" w:rsidRDefault="002633E4">
      <w:pPr>
        <w:pStyle w:val="31"/>
        <w:tabs>
          <w:tab w:val="left" w:pos="1874"/>
          <w:tab w:val="right" w:leader="dot" w:pos="9345"/>
        </w:tabs>
        <w:rPr>
          <w:rFonts w:asciiTheme="minorHAnsi" w:hAnsiTheme="minorHAnsi"/>
          <w:noProof/>
          <w:sz w:val="22"/>
          <w:lang w:eastAsia="ru-RU"/>
        </w:rPr>
      </w:pPr>
      <w:hyperlink w:anchor="_Toc516139733" w:history="1">
        <w:r w:rsidR="00AF759E" w:rsidRPr="00976FA6">
          <w:rPr>
            <w:rStyle w:val="af8"/>
            <w:noProof/>
          </w:rPr>
          <w:t>2.5.1</w:t>
        </w:r>
        <w:r w:rsidR="00AF759E">
          <w:rPr>
            <w:rFonts w:asciiTheme="minorHAnsi" w:hAnsiTheme="minorHAnsi"/>
            <w:noProof/>
            <w:sz w:val="22"/>
            <w:lang w:eastAsia="ru-RU"/>
          </w:rPr>
          <w:tab/>
        </w:r>
        <w:r w:rsidR="00AF759E" w:rsidRPr="00976FA6">
          <w:rPr>
            <w:rStyle w:val="af8"/>
            <w:noProof/>
          </w:rPr>
          <w:t>Основы метода</w:t>
        </w:r>
        <w:r w:rsidR="00AF759E">
          <w:rPr>
            <w:noProof/>
            <w:webHidden/>
          </w:rPr>
          <w:tab/>
        </w:r>
        <w:r w:rsidR="00AF759E">
          <w:rPr>
            <w:noProof/>
            <w:webHidden/>
          </w:rPr>
          <w:fldChar w:fldCharType="begin"/>
        </w:r>
        <w:r w:rsidR="00AF759E">
          <w:rPr>
            <w:noProof/>
            <w:webHidden/>
          </w:rPr>
          <w:instrText xml:space="preserve"> PAGEREF _Toc516139733 \h </w:instrText>
        </w:r>
        <w:r w:rsidR="00AF759E">
          <w:rPr>
            <w:noProof/>
            <w:webHidden/>
          </w:rPr>
        </w:r>
        <w:r w:rsidR="00AF759E">
          <w:rPr>
            <w:noProof/>
            <w:webHidden/>
          </w:rPr>
          <w:fldChar w:fldCharType="separate"/>
        </w:r>
        <w:r w:rsidR="00AF759E">
          <w:rPr>
            <w:noProof/>
            <w:webHidden/>
          </w:rPr>
          <w:t>50</w:t>
        </w:r>
        <w:r w:rsidR="00AF759E">
          <w:rPr>
            <w:noProof/>
            <w:webHidden/>
          </w:rPr>
          <w:fldChar w:fldCharType="end"/>
        </w:r>
      </w:hyperlink>
    </w:p>
    <w:p w14:paraId="0CFAC7E7" w14:textId="62F6C658" w:rsidR="00AF759E" w:rsidRDefault="002633E4">
      <w:pPr>
        <w:pStyle w:val="31"/>
        <w:tabs>
          <w:tab w:val="left" w:pos="1874"/>
          <w:tab w:val="right" w:leader="dot" w:pos="9345"/>
        </w:tabs>
        <w:rPr>
          <w:rFonts w:asciiTheme="minorHAnsi" w:hAnsiTheme="minorHAnsi"/>
          <w:noProof/>
          <w:sz w:val="22"/>
          <w:lang w:eastAsia="ru-RU"/>
        </w:rPr>
      </w:pPr>
      <w:hyperlink w:anchor="_Toc516139734" w:history="1">
        <w:r w:rsidR="00AF759E" w:rsidRPr="00976FA6">
          <w:rPr>
            <w:rStyle w:val="af8"/>
            <w:noProof/>
          </w:rPr>
          <w:t>2.5.2</w:t>
        </w:r>
        <w:r w:rsidR="00AF759E">
          <w:rPr>
            <w:rFonts w:asciiTheme="minorHAnsi" w:hAnsiTheme="minorHAnsi"/>
            <w:noProof/>
            <w:sz w:val="22"/>
            <w:lang w:eastAsia="ru-RU"/>
          </w:rPr>
          <w:tab/>
        </w:r>
        <w:r w:rsidR="00AF759E" w:rsidRPr="00976FA6">
          <w:rPr>
            <w:rStyle w:val="af8"/>
            <w:noProof/>
          </w:rPr>
          <w:t>Алгоритмы интегрирования уравнений движения.</w:t>
        </w:r>
        <w:r w:rsidR="00AF759E">
          <w:rPr>
            <w:noProof/>
            <w:webHidden/>
          </w:rPr>
          <w:tab/>
        </w:r>
        <w:r w:rsidR="00AF759E">
          <w:rPr>
            <w:noProof/>
            <w:webHidden/>
          </w:rPr>
          <w:fldChar w:fldCharType="begin"/>
        </w:r>
        <w:r w:rsidR="00AF759E">
          <w:rPr>
            <w:noProof/>
            <w:webHidden/>
          </w:rPr>
          <w:instrText xml:space="preserve"> PAGEREF _Toc516139734 \h </w:instrText>
        </w:r>
        <w:r w:rsidR="00AF759E">
          <w:rPr>
            <w:noProof/>
            <w:webHidden/>
          </w:rPr>
        </w:r>
        <w:r w:rsidR="00AF759E">
          <w:rPr>
            <w:noProof/>
            <w:webHidden/>
          </w:rPr>
          <w:fldChar w:fldCharType="separate"/>
        </w:r>
        <w:r w:rsidR="00AF759E">
          <w:rPr>
            <w:noProof/>
            <w:webHidden/>
          </w:rPr>
          <w:t>50</w:t>
        </w:r>
        <w:r w:rsidR="00AF759E">
          <w:rPr>
            <w:noProof/>
            <w:webHidden/>
          </w:rPr>
          <w:fldChar w:fldCharType="end"/>
        </w:r>
      </w:hyperlink>
    </w:p>
    <w:p w14:paraId="0BD3AAEF" w14:textId="06F94330" w:rsidR="00AF759E" w:rsidRDefault="002633E4">
      <w:pPr>
        <w:pStyle w:val="31"/>
        <w:tabs>
          <w:tab w:val="left" w:pos="1874"/>
          <w:tab w:val="right" w:leader="dot" w:pos="9345"/>
        </w:tabs>
        <w:rPr>
          <w:rFonts w:asciiTheme="minorHAnsi" w:hAnsiTheme="minorHAnsi"/>
          <w:noProof/>
          <w:sz w:val="22"/>
          <w:lang w:eastAsia="ru-RU"/>
        </w:rPr>
      </w:pPr>
      <w:hyperlink w:anchor="_Toc516139735" w:history="1">
        <w:r w:rsidR="00AF759E" w:rsidRPr="00976FA6">
          <w:rPr>
            <w:rStyle w:val="af8"/>
            <w:noProof/>
          </w:rPr>
          <w:t>2.5.3</w:t>
        </w:r>
        <w:r w:rsidR="00AF759E">
          <w:rPr>
            <w:rFonts w:asciiTheme="minorHAnsi" w:hAnsiTheme="minorHAnsi"/>
            <w:noProof/>
            <w:sz w:val="22"/>
            <w:lang w:eastAsia="ru-RU"/>
          </w:rPr>
          <w:tab/>
        </w:r>
        <w:r w:rsidR="00AF759E" w:rsidRPr="00976FA6">
          <w:rPr>
            <w:rStyle w:val="af8"/>
            <w:noProof/>
          </w:rPr>
          <w:t>Статистические ансамбли.</w:t>
        </w:r>
        <w:r w:rsidR="00AF759E">
          <w:rPr>
            <w:noProof/>
            <w:webHidden/>
          </w:rPr>
          <w:tab/>
        </w:r>
        <w:r w:rsidR="00AF759E">
          <w:rPr>
            <w:noProof/>
            <w:webHidden/>
          </w:rPr>
          <w:fldChar w:fldCharType="begin"/>
        </w:r>
        <w:r w:rsidR="00AF759E">
          <w:rPr>
            <w:noProof/>
            <w:webHidden/>
          </w:rPr>
          <w:instrText xml:space="preserve"> PAGEREF _Toc516139735 \h </w:instrText>
        </w:r>
        <w:r w:rsidR="00AF759E">
          <w:rPr>
            <w:noProof/>
            <w:webHidden/>
          </w:rPr>
        </w:r>
        <w:r w:rsidR="00AF759E">
          <w:rPr>
            <w:noProof/>
            <w:webHidden/>
          </w:rPr>
          <w:fldChar w:fldCharType="separate"/>
        </w:r>
        <w:r w:rsidR="00AF759E">
          <w:rPr>
            <w:noProof/>
            <w:webHidden/>
          </w:rPr>
          <w:t>52</w:t>
        </w:r>
        <w:r w:rsidR="00AF759E">
          <w:rPr>
            <w:noProof/>
            <w:webHidden/>
          </w:rPr>
          <w:fldChar w:fldCharType="end"/>
        </w:r>
      </w:hyperlink>
    </w:p>
    <w:p w14:paraId="52514746" w14:textId="055C83E0" w:rsidR="00AF759E" w:rsidRDefault="002633E4">
      <w:pPr>
        <w:pStyle w:val="31"/>
        <w:tabs>
          <w:tab w:val="left" w:pos="1874"/>
          <w:tab w:val="right" w:leader="dot" w:pos="9345"/>
        </w:tabs>
        <w:rPr>
          <w:rFonts w:asciiTheme="minorHAnsi" w:hAnsiTheme="minorHAnsi"/>
          <w:noProof/>
          <w:sz w:val="22"/>
          <w:lang w:eastAsia="ru-RU"/>
        </w:rPr>
      </w:pPr>
      <w:hyperlink w:anchor="_Toc516139736" w:history="1">
        <w:r w:rsidR="00AF759E" w:rsidRPr="00976FA6">
          <w:rPr>
            <w:rStyle w:val="af8"/>
            <w:noProof/>
          </w:rPr>
          <w:t>2.5.4</w:t>
        </w:r>
        <w:r w:rsidR="00AF759E">
          <w:rPr>
            <w:rFonts w:asciiTheme="minorHAnsi" w:hAnsiTheme="minorHAnsi"/>
            <w:noProof/>
            <w:sz w:val="22"/>
            <w:lang w:eastAsia="ru-RU"/>
          </w:rPr>
          <w:tab/>
        </w:r>
        <w:r w:rsidR="00AF759E" w:rsidRPr="00976FA6">
          <w:rPr>
            <w:rStyle w:val="af8"/>
            <w:noProof/>
          </w:rPr>
          <w:t>Термостат.</w:t>
        </w:r>
        <w:r w:rsidR="00AF759E">
          <w:rPr>
            <w:noProof/>
            <w:webHidden/>
          </w:rPr>
          <w:tab/>
        </w:r>
        <w:r w:rsidR="00AF759E">
          <w:rPr>
            <w:noProof/>
            <w:webHidden/>
          </w:rPr>
          <w:fldChar w:fldCharType="begin"/>
        </w:r>
        <w:r w:rsidR="00AF759E">
          <w:rPr>
            <w:noProof/>
            <w:webHidden/>
          </w:rPr>
          <w:instrText xml:space="preserve"> PAGEREF _Toc516139736 \h </w:instrText>
        </w:r>
        <w:r w:rsidR="00AF759E">
          <w:rPr>
            <w:noProof/>
            <w:webHidden/>
          </w:rPr>
        </w:r>
        <w:r w:rsidR="00AF759E">
          <w:rPr>
            <w:noProof/>
            <w:webHidden/>
          </w:rPr>
          <w:fldChar w:fldCharType="separate"/>
        </w:r>
        <w:r w:rsidR="00AF759E">
          <w:rPr>
            <w:noProof/>
            <w:webHidden/>
          </w:rPr>
          <w:t>52</w:t>
        </w:r>
        <w:r w:rsidR="00AF759E">
          <w:rPr>
            <w:noProof/>
            <w:webHidden/>
          </w:rPr>
          <w:fldChar w:fldCharType="end"/>
        </w:r>
      </w:hyperlink>
    </w:p>
    <w:p w14:paraId="132827F7" w14:textId="40C68A65" w:rsidR="00AF759E" w:rsidRDefault="002633E4">
      <w:pPr>
        <w:pStyle w:val="23"/>
        <w:tabs>
          <w:tab w:val="left" w:pos="1134"/>
          <w:tab w:val="right" w:leader="dot" w:pos="9345"/>
        </w:tabs>
        <w:rPr>
          <w:rFonts w:asciiTheme="minorHAnsi" w:hAnsiTheme="minorHAnsi"/>
          <w:noProof/>
          <w:sz w:val="22"/>
          <w:lang w:eastAsia="ru-RU"/>
        </w:rPr>
      </w:pPr>
      <w:hyperlink w:anchor="_Toc516139737" w:history="1">
        <w:r w:rsidR="00AF759E" w:rsidRPr="00976FA6">
          <w:rPr>
            <w:rStyle w:val="af8"/>
            <w:noProof/>
          </w:rPr>
          <w:t>2.6</w:t>
        </w:r>
        <w:r w:rsidR="00AF759E">
          <w:rPr>
            <w:rFonts w:asciiTheme="minorHAnsi" w:hAnsiTheme="minorHAnsi"/>
            <w:noProof/>
            <w:sz w:val="22"/>
            <w:lang w:eastAsia="ru-RU"/>
          </w:rPr>
          <w:tab/>
        </w:r>
        <w:r w:rsidR="00AF759E" w:rsidRPr="00976FA6">
          <w:rPr>
            <w:rStyle w:val="af8"/>
            <w:noProof/>
          </w:rPr>
          <w:t>Описание межатомного взаимодействия.</w:t>
        </w:r>
        <w:r w:rsidR="00AF759E">
          <w:rPr>
            <w:noProof/>
            <w:webHidden/>
          </w:rPr>
          <w:tab/>
        </w:r>
        <w:r w:rsidR="00AF759E">
          <w:rPr>
            <w:noProof/>
            <w:webHidden/>
          </w:rPr>
          <w:fldChar w:fldCharType="begin"/>
        </w:r>
        <w:r w:rsidR="00AF759E">
          <w:rPr>
            <w:noProof/>
            <w:webHidden/>
          </w:rPr>
          <w:instrText xml:space="preserve"> PAGEREF _Toc516139737 \h </w:instrText>
        </w:r>
        <w:r w:rsidR="00AF759E">
          <w:rPr>
            <w:noProof/>
            <w:webHidden/>
          </w:rPr>
        </w:r>
        <w:r w:rsidR="00AF759E">
          <w:rPr>
            <w:noProof/>
            <w:webHidden/>
          </w:rPr>
          <w:fldChar w:fldCharType="separate"/>
        </w:r>
        <w:r w:rsidR="00AF759E">
          <w:rPr>
            <w:noProof/>
            <w:webHidden/>
          </w:rPr>
          <w:t>54</w:t>
        </w:r>
        <w:r w:rsidR="00AF759E">
          <w:rPr>
            <w:noProof/>
            <w:webHidden/>
          </w:rPr>
          <w:fldChar w:fldCharType="end"/>
        </w:r>
      </w:hyperlink>
    </w:p>
    <w:p w14:paraId="0691F8EA" w14:textId="016899DC" w:rsidR="00AF759E" w:rsidRDefault="002633E4">
      <w:pPr>
        <w:pStyle w:val="31"/>
        <w:tabs>
          <w:tab w:val="left" w:pos="1874"/>
          <w:tab w:val="right" w:leader="dot" w:pos="9345"/>
        </w:tabs>
        <w:rPr>
          <w:rFonts w:asciiTheme="minorHAnsi" w:hAnsiTheme="minorHAnsi"/>
          <w:noProof/>
          <w:sz w:val="22"/>
          <w:lang w:eastAsia="ru-RU"/>
        </w:rPr>
      </w:pPr>
      <w:hyperlink w:anchor="_Toc516139738" w:history="1">
        <w:r w:rsidR="00AF759E" w:rsidRPr="00976FA6">
          <w:rPr>
            <w:rStyle w:val="af8"/>
            <w:noProof/>
          </w:rPr>
          <w:t>2.6.1</w:t>
        </w:r>
        <w:r w:rsidR="00AF759E">
          <w:rPr>
            <w:rFonts w:asciiTheme="minorHAnsi" w:hAnsiTheme="minorHAnsi"/>
            <w:noProof/>
            <w:sz w:val="22"/>
            <w:lang w:eastAsia="ru-RU"/>
          </w:rPr>
          <w:tab/>
        </w:r>
        <w:r w:rsidR="00AF759E" w:rsidRPr="00976FA6">
          <w:rPr>
            <w:rStyle w:val="af8"/>
            <w:noProof/>
          </w:rPr>
          <w:t>Энергии и силы</w:t>
        </w:r>
        <w:r w:rsidR="00AF759E">
          <w:rPr>
            <w:noProof/>
            <w:webHidden/>
          </w:rPr>
          <w:tab/>
        </w:r>
        <w:r w:rsidR="00AF759E">
          <w:rPr>
            <w:noProof/>
            <w:webHidden/>
          </w:rPr>
          <w:fldChar w:fldCharType="begin"/>
        </w:r>
        <w:r w:rsidR="00AF759E">
          <w:rPr>
            <w:noProof/>
            <w:webHidden/>
          </w:rPr>
          <w:instrText xml:space="preserve"> PAGEREF _Toc516139738 \h </w:instrText>
        </w:r>
        <w:r w:rsidR="00AF759E">
          <w:rPr>
            <w:noProof/>
            <w:webHidden/>
          </w:rPr>
        </w:r>
        <w:r w:rsidR="00AF759E">
          <w:rPr>
            <w:noProof/>
            <w:webHidden/>
          </w:rPr>
          <w:fldChar w:fldCharType="separate"/>
        </w:r>
        <w:r w:rsidR="00AF759E">
          <w:rPr>
            <w:noProof/>
            <w:webHidden/>
          </w:rPr>
          <w:t>54</w:t>
        </w:r>
        <w:r w:rsidR="00AF759E">
          <w:rPr>
            <w:noProof/>
            <w:webHidden/>
          </w:rPr>
          <w:fldChar w:fldCharType="end"/>
        </w:r>
      </w:hyperlink>
    </w:p>
    <w:p w14:paraId="2906D5BE" w14:textId="1357F548" w:rsidR="00AF759E" w:rsidRDefault="002633E4">
      <w:pPr>
        <w:pStyle w:val="31"/>
        <w:tabs>
          <w:tab w:val="left" w:pos="1874"/>
          <w:tab w:val="right" w:leader="dot" w:pos="9345"/>
        </w:tabs>
        <w:rPr>
          <w:rFonts w:asciiTheme="minorHAnsi" w:hAnsiTheme="minorHAnsi"/>
          <w:noProof/>
          <w:sz w:val="22"/>
          <w:lang w:eastAsia="ru-RU"/>
        </w:rPr>
      </w:pPr>
      <w:hyperlink w:anchor="_Toc516139739" w:history="1">
        <w:r w:rsidR="00AF759E" w:rsidRPr="00976FA6">
          <w:rPr>
            <w:rStyle w:val="af8"/>
            <w:noProof/>
          </w:rPr>
          <w:t>2.6.2</w:t>
        </w:r>
        <w:r w:rsidR="00AF759E">
          <w:rPr>
            <w:rFonts w:asciiTheme="minorHAnsi" w:hAnsiTheme="minorHAnsi"/>
            <w:noProof/>
            <w:sz w:val="22"/>
            <w:lang w:eastAsia="ru-RU"/>
          </w:rPr>
          <w:tab/>
        </w:r>
        <w:r w:rsidR="00AF759E" w:rsidRPr="00976FA6">
          <w:rPr>
            <w:rStyle w:val="af8"/>
            <w:noProof/>
          </w:rPr>
          <w:t>Полуэмпирические потенциалы.</w:t>
        </w:r>
        <w:r w:rsidR="00AF759E">
          <w:rPr>
            <w:noProof/>
            <w:webHidden/>
          </w:rPr>
          <w:tab/>
        </w:r>
        <w:r w:rsidR="00AF759E">
          <w:rPr>
            <w:noProof/>
            <w:webHidden/>
          </w:rPr>
          <w:fldChar w:fldCharType="begin"/>
        </w:r>
        <w:r w:rsidR="00AF759E">
          <w:rPr>
            <w:noProof/>
            <w:webHidden/>
          </w:rPr>
          <w:instrText xml:space="preserve"> PAGEREF _Toc516139739 \h </w:instrText>
        </w:r>
        <w:r w:rsidR="00AF759E">
          <w:rPr>
            <w:noProof/>
            <w:webHidden/>
          </w:rPr>
        </w:r>
        <w:r w:rsidR="00AF759E">
          <w:rPr>
            <w:noProof/>
            <w:webHidden/>
          </w:rPr>
          <w:fldChar w:fldCharType="separate"/>
        </w:r>
        <w:r w:rsidR="00AF759E">
          <w:rPr>
            <w:noProof/>
            <w:webHidden/>
          </w:rPr>
          <w:t>54</w:t>
        </w:r>
        <w:r w:rsidR="00AF759E">
          <w:rPr>
            <w:noProof/>
            <w:webHidden/>
          </w:rPr>
          <w:fldChar w:fldCharType="end"/>
        </w:r>
      </w:hyperlink>
    </w:p>
    <w:p w14:paraId="06429E5D" w14:textId="4E22E2B3" w:rsidR="00AF759E" w:rsidRDefault="002633E4">
      <w:pPr>
        <w:pStyle w:val="41"/>
        <w:tabs>
          <w:tab w:val="left" w:pos="2438"/>
          <w:tab w:val="right" w:leader="dot" w:pos="9345"/>
        </w:tabs>
        <w:rPr>
          <w:rFonts w:asciiTheme="minorHAnsi" w:hAnsiTheme="minorHAnsi"/>
          <w:noProof/>
          <w:sz w:val="22"/>
          <w:lang w:eastAsia="ru-RU"/>
        </w:rPr>
      </w:pPr>
      <w:hyperlink w:anchor="_Toc516139740" w:history="1">
        <w:r w:rsidR="00AF759E" w:rsidRPr="00976FA6">
          <w:rPr>
            <w:rStyle w:val="af8"/>
            <w:noProof/>
          </w:rPr>
          <w:t>2.6.2.1</w:t>
        </w:r>
        <w:r w:rsidR="00AF759E">
          <w:rPr>
            <w:rFonts w:asciiTheme="minorHAnsi" w:hAnsiTheme="minorHAnsi"/>
            <w:noProof/>
            <w:sz w:val="22"/>
            <w:lang w:eastAsia="ru-RU"/>
          </w:rPr>
          <w:tab/>
        </w:r>
        <w:r w:rsidR="00AF759E" w:rsidRPr="00976FA6">
          <w:rPr>
            <w:rStyle w:val="af8"/>
            <w:noProof/>
          </w:rPr>
          <w:t>Парные потенциалы.</w:t>
        </w:r>
        <w:r w:rsidR="00AF759E">
          <w:rPr>
            <w:noProof/>
            <w:webHidden/>
          </w:rPr>
          <w:tab/>
        </w:r>
        <w:r w:rsidR="00AF759E">
          <w:rPr>
            <w:noProof/>
            <w:webHidden/>
          </w:rPr>
          <w:fldChar w:fldCharType="begin"/>
        </w:r>
        <w:r w:rsidR="00AF759E">
          <w:rPr>
            <w:noProof/>
            <w:webHidden/>
          </w:rPr>
          <w:instrText xml:space="preserve"> PAGEREF _Toc516139740 \h </w:instrText>
        </w:r>
        <w:r w:rsidR="00AF759E">
          <w:rPr>
            <w:noProof/>
            <w:webHidden/>
          </w:rPr>
        </w:r>
        <w:r w:rsidR="00AF759E">
          <w:rPr>
            <w:noProof/>
            <w:webHidden/>
          </w:rPr>
          <w:fldChar w:fldCharType="separate"/>
        </w:r>
        <w:r w:rsidR="00AF759E">
          <w:rPr>
            <w:noProof/>
            <w:webHidden/>
          </w:rPr>
          <w:t>55</w:t>
        </w:r>
        <w:r w:rsidR="00AF759E">
          <w:rPr>
            <w:noProof/>
            <w:webHidden/>
          </w:rPr>
          <w:fldChar w:fldCharType="end"/>
        </w:r>
      </w:hyperlink>
    </w:p>
    <w:p w14:paraId="44C1FC13" w14:textId="74DFDACA" w:rsidR="00AF759E" w:rsidRDefault="002633E4">
      <w:pPr>
        <w:pStyle w:val="41"/>
        <w:tabs>
          <w:tab w:val="left" w:pos="2438"/>
          <w:tab w:val="right" w:leader="dot" w:pos="9345"/>
        </w:tabs>
        <w:rPr>
          <w:rFonts w:asciiTheme="minorHAnsi" w:hAnsiTheme="minorHAnsi"/>
          <w:noProof/>
          <w:sz w:val="22"/>
          <w:lang w:eastAsia="ru-RU"/>
        </w:rPr>
      </w:pPr>
      <w:hyperlink w:anchor="_Toc516139741" w:history="1">
        <w:r w:rsidR="00AF759E" w:rsidRPr="00976FA6">
          <w:rPr>
            <w:rStyle w:val="af8"/>
            <w:noProof/>
          </w:rPr>
          <w:t>2.6.2.2</w:t>
        </w:r>
        <w:r w:rsidR="00AF759E">
          <w:rPr>
            <w:rFonts w:asciiTheme="minorHAnsi" w:hAnsiTheme="minorHAnsi"/>
            <w:noProof/>
            <w:sz w:val="22"/>
            <w:lang w:eastAsia="ru-RU"/>
          </w:rPr>
          <w:tab/>
        </w:r>
        <w:r w:rsidR="00AF759E" w:rsidRPr="00976FA6">
          <w:rPr>
            <w:rStyle w:val="af8"/>
            <w:noProof/>
          </w:rPr>
          <w:t>Многочастичные потенциалы.</w:t>
        </w:r>
        <w:r w:rsidR="00AF759E">
          <w:rPr>
            <w:noProof/>
            <w:webHidden/>
          </w:rPr>
          <w:tab/>
        </w:r>
        <w:r w:rsidR="00AF759E">
          <w:rPr>
            <w:noProof/>
            <w:webHidden/>
          </w:rPr>
          <w:fldChar w:fldCharType="begin"/>
        </w:r>
        <w:r w:rsidR="00AF759E">
          <w:rPr>
            <w:noProof/>
            <w:webHidden/>
          </w:rPr>
          <w:instrText xml:space="preserve"> PAGEREF _Toc516139741 \h </w:instrText>
        </w:r>
        <w:r w:rsidR="00AF759E">
          <w:rPr>
            <w:noProof/>
            <w:webHidden/>
          </w:rPr>
        </w:r>
        <w:r w:rsidR="00AF759E">
          <w:rPr>
            <w:noProof/>
            <w:webHidden/>
          </w:rPr>
          <w:fldChar w:fldCharType="separate"/>
        </w:r>
        <w:r w:rsidR="00AF759E">
          <w:rPr>
            <w:noProof/>
            <w:webHidden/>
          </w:rPr>
          <w:t>56</w:t>
        </w:r>
        <w:r w:rsidR="00AF759E">
          <w:rPr>
            <w:noProof/>
            <w:webHidden/>
          </w:rPr>
          <w:fldChar w:fldCharType="end"/>
        </w:r>
      </w:hyperlink>
    </w:p>
    <w:p w14:paraId="60F037C5" w14:textId="08595DCA" w:rsidR="00AF759E" w:rsidRDefault="002633E4">
      <w:pPr>
        <w:pStyle w:val="41"/>
        <w:tabs>
          <w:tab w:val="left" w:pos="2438"/>
          <w:tab w:val="right" w:leader="dot" w:pos="9345"/>
        </w:tabs>
        <w:rPr>
          <w:rFonts w:asciiTheme="minorHAnsi" w:hAnsiTheme="minorHAnsi"/>
          <w:noProof/>
          <w:sz w:val="22"/>
          <w:lang w:eastAsia="ru-RU"/>
        </w:rPr>
      </w:pPr>
      <w:hyperlink w:anchor="_Toc516139742" w:history="1">
        <w:r w:rsidR="00AF759E" w:rsidRPr="00976FA6">
          <w:rPr>
            <w:rStyle w:val="af8"/>
            <w:noProof/>
            <w:lang w:val="en-US"/>
          </w:rPr>
          <w:t>2.6.2.3</w:t>
        </w:r>
        <w:r w:rsidR="00AF759E">
          <w:rPr>
            <w:rFonts w:asciiTheme="minorHAnsi" w:hAnsiTheme="minorHAnsi"/>
            <w:noProof/>
            <w:sz w:val="22"/>
            <w:lang w:eastAsia="ru-RU"/>
          </w:rPr>
          <w:tab/>
        </w:r>
        <w:r w:rsidR="00AF759E" w:rsidRPr="00976FA6">
          <w:rPr>
            <w:rStyle w:val="af8"/>
            <w:noProof/>
          </w:rPr>
          <w:t xml:space="preserve">Потенциалы класса </w:t>
        </w:r>
        <w:r w:rsidR="00AF759E" w:rsidRPr="00976FA6">
          <w:rPr>
            <w:rStyle w:val="af8"/>
            <w:noProof/>
            <w:lang w:val="en-US"/>
          </w:rPr>
          <w:t>ReaxFF.</w:t>
        </w:r>
        <w:r w:rsidR="00AF759E">
          <w:rPr>
            <w:noProof/>
            <w:webHidden/>
          </w:rPr>
          <w:tab/>
        </w:r>
        <w:r w:rsidR="00AF759E">
          <w:rPr>
            <w:noProof/>
            <w:webHidden/>
          </w:rPr>
          <w:fldChar w:fldCharType="begin"/>
        </w:r>
        <w:r w:rsidR="00AF759E">
          <w:rPr>
            <w:noProof/>
            <w:webHidden/>
          </w:rPr>
          <w:instrText xml:space="preserve"> PAGEREF _Toc516139742 \h </w:instrText>
        </w:r>
        <w:r w:rsidR="00AF759E">
          <w:rPr>
            <w:noProof/>
            <w:webHidden/>
          </w:rPr>
        </w:r>
        <w:r w:rsidR="00AF759E">
          <w:rPr>
            <w:noProof/>
            <w:webHidden/>
          </w:rPr>
          <w:fldChar w:fldCharType="separate"/>
        </w:r>
        <w:r w:rsidR="00AF759E">
          <w:rPr>
            <w:noProof/>
            <w:webHidden/>
          </w:rPr>
          <w:t>57</w:t>
        </w:r>
        <w:r w:rsidR="00AF759E">
          <w:rPr>
            <w:noProof/>
            <w:webHidden/>
          </w:rPr>
          <w:fldChar w:fldCharType="end"/>
        </w:r>
      </w:hyperlink>
    </w:p>
    <w:p w14:paraId="7A987CB8" w14:textId="1E0A5C5C" w:rsidR="00AF759E" w:rsidRDefault="002633E4">
      <w:pPr>
        <w:pStyle w:val="41"/>
        <w:tabs>
          <w:tab w:val="left" w:pos="2438"/>
          <w:tab w:val="right" w:leader="dot" w:pos="9345"/>
        </w:tabs>
        <w:rPr>
          <w:rFonts w:asciiTheme="minorHAnsi" w:hAnsiTheme="minorHAnsi"/>
          <w:noProof/>
          <w:sz w:val="22"/>
          <w:lang w:eastAsia="ru-RU"/>
        </w:rPr>
      </w:pPr>
      <w:hyperlink w:anchor="_Toc516139743" w:history="1">
        <w:r w:rsidR="00AF759E" w:rsidRPr="00976FA6">
          <w:rPr>
            <w:rStyle w:val="af8"/>
            <w:noProof/>
            <w:lang w:val="en-US"/>
          </w:rPr>
          <w:t>2.6.2.4</w:t>
        </w:r>
        <w:r w:rsidR="00AF759E">
          <w:rPr>
            <w:rFonts w:asciiTheme="minorHAnsi" w:hAnsiTheme="minorHAnsi"/>
            <w:noProof/>
            <w:sz w:val="22"/>
            <w:lang w:eastAsia="ru-RU"/>
          </w:rPr>
          <w:tab/>
        </w:r>
        <w:r w:rsidR="00AF759E" w:rsidRPr="00976FA6">
          <w:rPr>
            <w:rStyle w:val="af8"/>
            <w:noProof/>
          </w:rPr>
          <w:t xml:space="preserve">Потенциалы класса </w:t>
        </w:r>
        <w:r w:rsidR="00AF759E" w:rsidRPr="00976FA6">
          <w:rPr>
            <w:rStyle w:val="af8"/>
            <w:noProof/>
            <w:lang w:val="en-US"/>
          </w:rPr>
          <w:t>EAM.</w:t>
        </w:r>
        <w:r w:rsidR="00AF759E">
          <w:rPr>
            <w:noProof/>
            <w:webHidden/>
          </w:rPr>
          <w:tab/>
        </w:r>
        <w:r w:rsidR="00AF759E">
          <w:rPr>
            <w:noProof/>
            <w:webHidden/>
          </w:rPr>
          <w:fldChar w:fldCharType="begin"/>
        </w:r>
        <w:r w:rsidR="00AF759E">
          <w:rPr>
            <w:noProof/>
            <w:webHidden/>
          </w:rPr>
          <w:instrText xml:space="preserve"> PAGEREF _Toc516139743 \h </w:instrText>
        </w:r>
        <w:r w:rsidR="00AF759E">
          <w:rPr>
            <w:noProof/>
            <w:webHidden/>
          </w:rPr>
        </w:r>
        <w:r w:rsidR="00AF759E">
          <w:rPr>
            <w:noProof/>
            <w:webHidden/>
          </w:rPr>
          <w:fldChar w:fldCharType="separate"/>
        </w:r>
        <w:r w:rsidR="00AF759E">
          <w:rPr>
            <w:noProof/>
            <w:webHidden/>
          </w:rPr>
          <w:t>57</w:t>
        </w:r>
        <w:r w:rsidR="00AF759E">
          <w:rPr>
            <w:noProof/>
            <w:webHidden/>
          </w:rPr>
          <w:fldChar w:fldCharType="end"/>
        </w:r>
      </w:hyperlink>
    </w:p>
    <w:p w14:paraId="46F59E39" w14:textId="2160394C" w:rsidR="00AF759E" w:rsidRDefault="002633E4">
      <w:pPr>
        <w:pStyle w:val="41"/>
        <w:tabs>
          <w:tab w:val="left" w:pos="2438"/>
          <w:tab w:val="right" w:leader="dot" w:pos="9345"/>
        </w:tabs>
        <w:rPr>
          <w:rFonts w:asciiTheme="minorHAnsi" w:hAnsiTheme="minorHAnsi"/>
          <w:noProof/>
          <w:sz w:val="22"/>
          <w:lang w:eastAsia="ru-RU"/>
        </w:rPr>
      </w:pPr>
      <w:hyperlink w:anchor="_Toc516139744" w:history="1">
        <w:r w:rsidR="00AF759E" w:rsidRPr="00976FA6">
          <w:rPr>
            <w:rStyle w:val="af8"/>
            <w:noProof/>
          </w:rPr>
          <w:t>2.6.2.5</w:t>
        </w:r>
        <w:r w:rsidR="00AF759E">
          <w:rPr>
            <w:rFonts w:asciiTheme="minorHAnsi" w:hAnsiTheme="minorHAnsi"/>
            <w:noProof/>
            <w:sz w:val="22"/>
            <w:lang w:eastAsia="ru-RU"/>
          </w:rPr>
          <w:tab/>
        </w:r>
        <w:r w:rsidR="00AF759E" w:rsidRPr="00976FA6">
          <w:rPr>
            <w:rStyle w:val="af8"/>
            <w:noProof/>
          </w:rPr>
          <w:t>Выбор потенциала.</w:t>
        </w:r>
        <w:r w:rsidR="00AF759E">
          <w:rPr>
            <w:noProof/>
            <w:webHidden/>
          </w:rPr>
          <w:tab/>
        </w:r>
        <w:r w:rsidR="00AF759E">
          <w:rPr>
            <w:noProof/>
            <w:webHidden/>
          </w:rPr>
          <w:fldChar w:fldCharType="begin"/>
        </w:r>
        <w:r w:rsidR="00AF759E">
          <w:rPr>
            <w:noProof/>
            <w:webHidden/>
          </w:rPr>
          <w:instrText xml:space="preserve"> PAGEREF _Toc516139744 \h </w:instrText>
        </w:r>
        <w:r w:rsidR="00AF759E">
          <w:rPr>
            <w:noProof/>
            <w:webHidden/>
          </w:rPr>
        </w:r>
        <w:r w:rsidR="00AF759E">
          <w:rPr>
            <w:noProof/>
            <w:webHidden/>
          </w:rPr>
          <w:fldChar w:fldCharType="separate"/>
        </w:r>
        <w:r w:rsidR="00AF759E">
          <w:rPr>
            <w:noProof/>
            <w:webHidden/>
          </w:rPr>
          <w:t>58</w:t>
        </w:r>
        <w:r w:rsidR="00AF759E">
          <w:rPr>
            <w:noProof/>
            <w:webHidden/>
          </w:rPr>
          <w:fldChar w:fldCharType="end"/>
        </w:r>
      </w:hyperlink>
    </w:p>
    <w:p w14:paraId="57C3C274" w14:textId="0CD64172" w:rsidR="00AF759E" w:rsidRDefault="002633E4">
      <w:pPr>
        <w:pStyle w:val="31"/>
        <w:tabs>
          <w:tab w:val="left" w:pos="1874"/>
          <w:tab w:val="right" w:leader="dot" w:pos="9345"/>
        </w:tabs>
        <w:rPr>
          <w:rFonts w:asciiTheme="minorHAnsi" w:hAnsiTheme="minorHAnsi"/>
          <w:noProof/>
          <w:sz w:val="22"/>
          <w:lang w:eastAsia="ru-RU"/>
        </w:rPr>
      </w:pPr>
      <w:hyperlink w:anchor="_Toc516139745" w:history="1">
        <w:r w:rsidR="00AF759E" w:rsidRPr="00976FA6">
          <w:rPr>
            <w:rStyle w:val="af8"/>
            <w:noProof/>
          </w:rPr>
          <w:t>2.6.3</w:t>
        </w:r>
        <w:r w:rsidR="00AF759E">
          <w:rPr>
            <w:rFonts w:asciiTheme="minorHAnsi" w:hAnsiTheme="minorHAnsi"/>
            <w:noProof/>
            <w:sz w:val="22"/>
            <w:lang w:eastAsia="ru-RU"/>
          </w:rPr>
          <w:tab/>
        </w:r>
        <w:r w:rsidR="00AF759E" w:rsidRPr="00976FA6">
          <w:rPr>
            <w:rStyle w:val="af8"/>
            <w:noProof/>
            <w:lang w:val="en-US"/>
          </w:rPr>
          <w:t xml:space="preserve">Ab-initio </w:t>
        </w:r>
        <w:r w:rsidR="00AF759E" w:rsidRPr="00976FA6">
          <w:rPr>
            <w:rStyle w:val="af8"/>
            <w:noProof/>
          </w:rPr>
          <w:t>моделирование</w:t>
        </w:r>
        <w:r w:rsidR="00AF759E">
          <w:rPr>
            <w:noProof/>
            <w:webHidden/>
          </w:rPr>
          <w:tab/>
        </w:r>
        <w:r w:rsidR="00AF759E">
          <w:rPr>
            <w:noProof/>
            <w:webHidden/>
          </w:rPr>
          <w:fldChar w:fldCharType="begin"/>
        </w:r>
        <w:r w:rsidR="00AF759E">
          <w:rPr>
            <w:noProof/>
            <w:webHidden/>
          </w:rPr>
          <w:instrText xml:space="preserve"> PAGEREF _Toc516139745 \h </w:instrText>
        </w:r>
        <w:r w:rsidR="00AF759E">
          <w:rPr>
            <w:noProof/>
            <w:webHidden/>
          </w:rPr>
        </w:r>
        <w:r w:rsidR="00AF759E">
          <w:rPr>
            <w:noProof/>
            <w:webHidden/>
          </w:rPr>
          <w:fldChar w:fldCharType="separate"/>
        </w:r>
        <w:r w:rsidR="00AF759E">
          <w:rPr>
            <w:noProof/>
            <w:webHidden/>
          </w:rPr>
          <w:t>59</w:t>
        </w:r>
        <w:r w:rsidR="00AF759E">
          <w:rPr>
            <w:noProof/>
            <w:webHidden/>
          </w:rPr>
          <w:fldChar w:fldCharType="end"/>
        </w:r>
      </w:hyperlink>
    </w:p>
    <w:p w14:paraId="0C07BC80" w14:textId="681A21A8" w:rsidR="00AF759E" w:rsidRDefault="002633E4">
      <w:pPr>
        <w:pStyle w:val="23"/>
        <w:tabs>
          <w:tab w:val="left" w:pos="1134"/>
          <w:tab w:val="right" w:leader="dot" w:pos="9345"/>
        </w:tabs>
        <w:rPr>
          <w:rFonts w:asciiTheme="minorHAnsi" w:hAnsiTheme="minorHAnsi"/>
          <w:noProof/>
          <w:sz w:val="22"/>
          <w:lang w:eastAsia="ru-RU"/>
        </w:rPr>
      </w:pPr>
      <w:hyperlink w:anchor="_Toc516139746" w:history="1">
        <w:r w:rsidR="00AF759E" w:rsidRPr="00976FA6">
          <w:rPr>
            <w:rStyle w:val="af8"/>
            <w:noProof/>
            <w:lang w:val="en-US"/>
          </w:rPr>
          <w:t>2.7</w:t>
        </w:r>
        <w:r w:rsidR="00AF759E">
          <w:rPr>
            <w:rFonts w:asciiTheme="minorHAnsi" w:hAnsiTheme="minorHAnsi"/>
            <w:noProof/>
            <w:sz w:val="22"/>
            <w:lang w:eastAsia="ru-RU"/>
          </w:rPr>
          <w:tab/>
        </w:r>
        <w:r w:rsidR="00AF759E" w:rsidRPr="00976FA6">
          <w:rPr>
            <w:rStyle w:val="af8"/>
            <w:noProof/>
          </w:rPr>
          <w:t>Пакет молекулярно-динамического моделирования.</w:t>
        </w:r>
        <w:r w:rsidR="00AF759E">
          <w:rPr>
            <w:noProof/>
            <w:webHidden/>
          </w:rPr>
          <w:tab/>
        </w:r>
        <w:r w:rsidR="00AF759E">
          <w:rPr>
            <w:noProof/>
            <w:webHidden/>
          </w:rPr>
          <w:fldChar w:fldCharType="begin"/>
        </w:r>
        <w:r w:rsidR="00AF759E">
          <w:rPr>
            <w:noProof/>
            <w:webHidden/>
          </w:rPr>
          <w:instrText xml:space="preserve"> PAGEREF _Toc516139746 \h </w:instrText>
        </w:r>
        <w:r w:rsidR="00AF759E">
          <w:rPr>
            <w:noProof/>
            <w:webHidden/>
          </w:rPr>
        </w:r>
        <w:r w:rsidR="00AF759E">
          <w:rPr>
            <w:noProof/>
            <w:webHidden/>
          </w:rPr>
          <w:fldChar w:fldCharType="separate"/>
        </w:r>
        <w:r w:rsidR="00AF759E">
          <w:rPr>
            <w:noProof/>
            <w:webHidden/>
          </w:rPr>
          <w:t>62</w:t>
        </w:r>
        <w:r w:rsidR="00AF759E">
          <w:rPr>
            <w:noProof/>
            <w:webHidden/>
          </w:rPr>
          <w:fldChar w:fldCharType="end"/>
        </w:r>
      </w:hyperlink>
    </w:p>
    <w:p w14:paraId="1FD7449B" w14:textId="0C1A3141" w:rsidR="00AF759E" w:rsidRDefault="002633E4">
      <w:pPr>
        <w:pStyle w:val="23"/>
        <w:tabs>
          <w:tab w:val="left" w:pos="1134"/>
          <w:tab w:val="right" w:leader="dot" w:pos="9345"/>
        </w:tabs>
        <w:rPr>
          <w:rFonts w:asciiTheme="minorHAnsi" w:hAnsiTheme="minorHAnsi"/>
          <w:noProof/>
          <w:sz w:val="22"/>
          <w:lang w:eastAsia="ru-RU"/>
        </w:rPr>
      </w:pPr>
      <w:hyperlink w:anchor="_Toc516139747" w:history="1">
        <w:r w:rsidR="00AF759E" w:rsidRPr="00976FA6">
          <w:rPr>
            <w:rStyle w:val="af8"/>
            <w:noProof/>
          </w:rPr>
          <w:t>2.8</w:t>
        </w:r>
        <w:r w:rsidR="00AF759E">
          <w:rPr>
            <w:rFonts w:asciiTheme="minorHAnsi" w:hAnsiTheme="minorHAnsi"/>
            <w:noProof/>
            <w:sz w:val="22"/>
            <w:lang w:eastAsia="ru-RU"/>
          </w:rPr>
          <w:tab/>
        </w:r>
        <w:r w:rsidR="00AF759E" w:rsidRPr="00976FA6">
          <w:rPr>
            <w:rStyle w:val="af8"/>
            <w:noProof/>
          </w:rPr>
          <w:t>Обработка и визуализация выходных данных.</w:t>
        </w:r>
        <w:r w:rsidR="00AF759E">
          <w:rPr>
            <w:noProof/>
            <w:webHidden/>
          </w:rPr>
          <w:tab/>
        </w:r>
        <w:r w:rsidR="00AF759E">
          <w:rPr>
            <w:noProof/>
            <w:webHidden/>
          </w:rPr>
          <w:fldChar w:fldCharType="begin"/>
        </w:r>
        <w:r w:rsidR="00AF759E">
          <w:rPr>
            <w:noProof/>
            <w:webHidden/>
          </w:rPr>
          <w:instrText xml:space="preserve"> PAGEREF _Toc516139747 \h </w:instrText>
        </w:r>
        <w:r w:rsidR="00AF759E">
          <w:rPr>
            <w:noProof/>
            <w:webHidden/>
          </w:rPr>
        </w:r>
        <w:r w:rsidR="00AF759E">
          <w:rPr>
            <w:noProof/>
            <w:webHidden/>
          </w:rPr>
          <w:fldChar w:fldCharType="separate"/>
        </w:r>
        <w:r w:rsidR="00AF759E">
          <w:rPr>
            <w:noProof/>
            <w:webHidden/>
          </w:rPr>
          <w:t>63</w:t>
        </w:r>
        <w:r w:rsidR="00AF759E">
          <w:rPr>
            <w:noProof/>
            <w:webHidden/>
          </w:rPr>
          <w:fldChar w:fldCharType="end"/>
        </w:r>
      </w:hyperlink>
    </w:p>
    <w:p w14:paraId="206FBA70" w14:textId="62731BD5" w:rsidR="00AF759E" w:rsidRDefault="002633E4">
      <w:pPr>
        <w:pStyle w:val="31"/>
        <w:tabs>
          <w:tab w:val="left" w:pos="1874"/>
          <w:tab w:val="right" w:leader="dot" w:pos="9345"/>
        </w:tabs>
        <w:rPr>
          <w:rFonts w:asciiTheme="minorHAnsi" w:hAnsiTheme="minorHAnsi"/>
          <w:noProof/>
          <w:sz w:val="22"/>
          <w:lang w:eastAsia="ru-RU"/>
        </w:rPr>
      </w:pPr>
      <w:hyperlink w:anchor="_Toc516139748" w:history="1">
        <w:r w:rsidR="00AF759E" w:rsidRPr="00976FA6">
          <w:rPr>
            <w:rStyle w:val="af8"/>
            <w:noProof/>
          </w:rPr>
          <w:t>2.8.1</w:t>
        </w:r>
        <w:r w:rsidR="00AF759E">
          <w:rPr>
            <w:rFonts w:asciiTheme="minorHAnsi" w:hAnsiTheme="minorHAnsi"/>
            <w:noProof/>
            <w:sz w:val="22"/>
            <w:lang w:eastAsia="ru-RU"/>
          </w:rPr>
          <w:tab/>
        </w:r>
        <w:r w:rsidR="00AF759E" w:rsidRPr="00976FA6">
          <w:rPr>
            <w:rStyle w:val="af8"/>
            <w:noProof/>
          </w:rPr>
          <w:t xml:space="preserve">Пакет </w:t>
        </w:r>
        <w:r w:rsidR="00AF759E" w:rsidRPr="00976FA6">
          <w:rPr>
            <w:rStyle w:val="af8"/>
            <w:noProof/>
            <w:lang w:val="en-US"/>
          </w:rPr>
          <w:t>Ovito</w:t>
        </w:r>
        <w:r w:rsidR="00AF759E" w:rsidRPr="00976FA6">
          <w:rPr>
            <w:rStyle w:val="af8"/>
            <w:noProof/>
          </w:rPr>
          <w:t>.</w:t>
        </w:r>
        <w:r w:rsidR="00AF759E">
          <w:rPr>
            <w:noProof/>
            <w:webHidden/>
          </w:rPr>
          <w:tab/>
        </w:r>
        <w:r w:rsidR="00AF759E">
          <w:rPr>
            <w:noProof/>
            <w:webHidden/>
          </w:rPr>
          <w:fldChar w:fldCharType="begin"/>
        </w:r>
        <w:r w:rsidR="00AF759E">
          <w:rPr>
            <w:noProof/>
            <w:webHidden/>
          </w:rPr>
          <w:instrText xml:space="preserve"> PAGEREF _Toc516139748 \h </w:instrText>
        </w:r>
        <w:r w:rsidR="00AF759E">
          <w:rPr>
            <w:noProof/>
            <w:webHidden/>
          </w:rPr>
        </w:r>
        <w:r w:rsidR="00AF759E">
          <w:rPr>
            <w:noProof/>
            <w:webHidden/>
          </w:rPr>
          <w:fldChar w:fldCharType="separate"/>
        </w:r>
        <w:r w:rsidR="00AF759E">
          <w:rPr>
            <w:noProof/>
            <w:webHidden/>
          </w:rPr>
          <w:t>63</w:t>
        </w:r>
        <w:r w:rsidR="00AF759E">
          <w:rPr>
            <w:noProof/>
            <w:webHidden/>
          </w:rPr>
          <w:fldChar w:fldCharType="end"/>
        </w:r>
      </w:hyperlink>
    </w:p>
    <w:p w14:paraId="79502324" w14:textId="73E3C4B7" w:rsidR="00AF759E" w:rsidRDefault="002633E4">
      <w:pPr>
        <w:pStyle w:val="31"/>
        <w:tabs>
          <w:tab w:val="left" w:pos="1874"/>
          <w:tab w:val="right" w:leader="dot" w:pos="9345"/>
        </w:tabs>
        <w:rPr>
          <w:rFonts w:asciiTheme="minorHAnsi" w:hAnsiTheme="minorHAnsi"/>
          <w:noProof/>
          <w:sz w:val="22"/>
          <w:lang w:eastAsia="ru-RU"/>
        </w:rPr>
      </w:pPr>
      <w:hyperlink w:anchor="_Toc516139749" w:history="1">
        <w:r w:rsidR="00AF759E" w:rsidRPr="00976FA6">
          <w:rPr>
            <w:rStyle w:val="af8"/>
            <w:noProof/>
          </w:rPr>
          <w:t>2.8.2</w:t>
        </w:r>
        <w:r w:rsidR="00AF759E">
          <w:rPr>
            <w:rFonts w:asciiTheme="minorHAnsi" w:hAnsiTheme="minorHAnsi"/>
            <w:noProof/>
            <w:sz w:val="22"/>
            <w:lang w:eastAsia="ru-RU"/>
          </w:rPr>
          <w:tab/>
        </w:r>
        <w:r w:rsidR="00AF759E" w:rsidRPr="00976FA6">
          <w:rPr>
            <w:rStyle w:val="af8"/>
            <w:noProof/>
          </w:rPr>
          <w:t xml:space="preserve">Пакет </w:t>
        </w:r>
        <w:r w:rsidR="00AF759E" w:rsidRPr="00976FA6">
          <w:rPr>
            <w:rStyle w:val="af8"/>
            <w:noProof/>
            <w:lang w:val="en-US"/>
          </w:rPr>
          <w:t>Origin</w:t>
        </w:r>
        <w:r w:rsidR="00AF759E" w:rsidRPr="00976FA6">
          <w:rPr>
            <w:rStyle w:val="af8"/>
            <w:noProof/>
          </w:rPr>
          <w:t>.</w:t>
        </w:r>
        <w:r w:rsidR="00AF759E">
          <w:rPr>
            <w:noProof/>
            <w:webHidden/>
          </w:rPr>
          <w:tab/>
        </w:r>
        <w:r w:rsidR="00AF759E">
          <w:rPr>
            <w:noProof/>
            <w:webHidden/>
          </w:rPr>
          <w:fldChar w:fldCharType="begin"/>
        </w:r>
        <w:r w:rsidR="00AF759E">
          <w:rPr>
            <w:noProof/>
            <w:webHidden/>
          </w:rPr>
          <w:instrText xml:space="preserve"> PAGEREF _Toc516139749 \h </w:instrText>
        </w:r>
        <w:r w:rsidR="00AF759E">
          <w:rPr>
            <w:noProof/>
            <w:webHidden/>
          </w:rPr>
        </w:r>
        <w:r w:rsidR="00AF759E">
          <w:rPr>
            <w:noProof/>
            <w:webHidden/>
          </w:rPr>
          <w:fldChar w:fldCharType="separate"/>
        </w:r>
        <w:r w:rsidR="00AF759E">
          <w:rPr>
            <w:noProof/>
            <w:webHidden/>
          </w:rPr>
          <w:t>64</w:t>
        </w:r>
        <w:r w:rsidR="00AF759E">
          <w:rPr>
            <w:noProof/>
            <w:webHidden/>
          </w:rPr>
          <w:fldChar w:fldCharType="end"/>
        </w:r>
      </w:hyperlink>
    </w:p>
    <w:p w14:paraId="12610EB9" w14:textId="30FB2723" w:rsidR="00AF759E" w:rsidRDefault="002633E4">
      <w:pPr>
        <w:pStyle w:val="12"/>
        <w:rPr>
          <w:rFonts w:asciiTheme="minorHAnsi" w:hAnsiTheme="minorHAnsi"/>
          <w:noProof/>
          <w:sz w:val="22"/>
          <w:lang w:eastAsia="ru-RU"/>
        </w:rPr>
      </w:pPr>
      <w:hyperlink w:anchor="_Toc516139750" w:history="1">
        <w:r w:rsidR="00AF759E" w:rsidRPr="00976FA6">
          <w:rPr>
            <w:rStyle w:val="af8"/>
            <w:noProof/>
          </w:rPr>
          <w:t>3</w:t>
        </w:r>
        <w:r w:rsidR="00AF759E">
          <w:rPr>
            <w:rFonts w:asciiTheme="minorHAnsi" w:hAnsiTheme="minorHAnsi"/>
            <w:noProof/>
            <w:sz w:val="22"/>
            <w:lang w:eastAsia="ru-RU"/>
          </w:rPr>
          <w:tab/>
        </w:r>
        <w:r w:rsidR="00AF759E" w:rsidRPr="00976FA6">
          <w:rPr>
            <w:rStyle w:val="af8"/>
            <w:noProof/>
          </w:rPr>
          <w:t>Результаты и обсуждения</w:t>
        </w:r>
        <w:r w:rsidR="00AF759E">
          <w:rPr>
            <w:noProof/>
            <w:webHidden/>
          </w:rPr>
          <w:tab/>
        </w:r>
        <w:r w:rsidR="00AF759E">
          <w:rPr>
            <w:noProof/>
            <w:webHidden/>
          </w:rPr>
          <w:fldChar w:fldCharType="begin"/>
        </w:r>
        <w:r w:rsidR="00AF759E">
          <w:rPr>
            <w:noProof/>
            <w:webHidden/>
          </w:rPr>
          <w:instrText xml:space="preserve"> PAGEREF _Toc516139750 \h </w:instrText>
        </w:r>
        <w:r w:rsidR="00AF759E">
          <w:rPr>
            <w:noProof/>
            <w:webHidden/>
          </w:rPr>
        </w:r>
        <w:r w:rsidR="00AF759E">
          <w:rPr>
            <w:noProof/>
            <w:webHidden/>
          </w:rPr>
          <w:fldChar w:fldCharType="separate"/>
        </w:r>
        <w:r w:rsidR="00AF759E">
          <w:rPr>
            <w:noProof/>
            <w:webHidden/>
          </w:rPr>
          <w:t>65</w:t>
        </w:r>
        <w:r w:rsidR="00AF759E">
          <w:rPr>
            <w:noProof/>
            <w:webHidden/>
          </w:rPr>
          <w:fldChar w:fldCharType="end"/>
        </w:r>
      </w:hyperlink>
    </w:p>
    <w:p w14:paraId="307E7F63" w14:textId="5124EE8A" w:rsidR="00AF759E" w:rsidRDefault="002633E4">
      <w:pPr>
        <w:pStyle w:val="23"/>
        <w:tabs>
          <w:tab w:val="left" w:pos="1134"/>
          <w:tab w:val="right" w:leader="dot" w:pos="9345"/>
        </w:tabs>
        <w:rPr>
          <w:rFonts w:asciiTheme="minorHAnsi" w:hAnsiTheme="minorHAnsi"/>
          <w:noProof/>
          <w:sz w:val="22"/>
          <w:lang w:eastAsia="ru-RU"/>
        </w:rPr>
      </w:pPr>
      <w:hyperlink w:anchor="_Toc516139751" w:history="1">
        <w:r w:rsidR="00AF759E" w:rsidRPr="00976FA6">
          <w:rPr>
            <w:rStyle w:val="af8"/>
            <w:noProof/>
          </w:rPr>
          <w:t>3.1</w:t>
        </w:r>
        <w:r w:rsidR="00AF759E">
          <w:rPr>
            <w:rFonts w:asciiTheme="minorHAnsi" w:hAnsiTheme="minorHAnsi"/>
            <w:noProof/>
            <w:sz w:val="22"/>
            <w:lang w:eastAsia="ru-RU"/>
          </w:rPr>
          <w:tab/>
        </w:r>
        <w:r w:rsidR="00AF759E" w:rsidRPr="00976FA6">
          <w:rPr>
            <w:rStyle w:val="af8"/>
            <w:noProof/>
          </w:rPr>
          <w:t>Верификация потенциала.</w:t>
        </w:r>
        <w:r w:rsidR="00AF759E">
          <w:rPr>
            <w:noProof/>
            <w:webHidden/>
          </w:rPr>
          <w:tab/>
        </w:r>
        <w:r w:rsidR="00AF759E">
          <w:rPr>
            <w:noProof/>
            <w:webHidden/>
          </w:rPr>
          <w:fldChar w:fldCharType="begin"/>
        </w:r>
        <w:r w:rsidR="00AF759E">
          <w:rPr>
            <w:noProof/>
            <w:webHidden/>
          </w:rPr>
          <w:instrText xml:space="preserve"> PAGEREF _Toc516139751 \h </w:instrText>
        </w:r>
        <w:r w:rsidR="00AF759E">
          <w:rPr>
            <w:noProof/>
            <w:webHidden/>
          </w:rPr>
        </w:r>
        <w:r w:rsidR="00AF759E">
          <w:rPr>
            <w:noProof/>
            <w:webHidden/>
          </w:rPr>
          <w:fldChar w:fldCharType="separate"/>
        </w:r>
        <w:r w:rsidR="00AF759E">
          <w:rPr>
            <w:noProof/>
            <w:webHidden/>
          </w:rPr>
          <w:t>65</w:t>
        </w:r>
        <w:r w:rsidR="00AF759E">
          <w:rPr>
            <w:noProof/>
            <w:webHidden/>
          </w:rPr>
          <w:fldChar w:fldCharType="end"/>
        </w:r>
      </w:hyperlink>
    </w:p>
    <w:p w14:paraId="7FE9CAEF" w14:textId="42AB58DF" w:rsidR="00AF759E" w:rsidRDefault="002633E4">
      <w:pPr>
        <w:pStyle w:val="23"/>
        <w:tabs>
          <w:tab w:val="left" w:pos="1134"/>
          <w:tab w:val="right" w:leader="dot" w:pos="9345"/>
        </w:tabs>
        <w:rPr>
          <w:rFonts w:asciiTheme="minorHAnsi" w:hAnsiTheme="minorHAnsi"/>
          <w:noProof/>
          <w:sz w:val="22"/>
          <w:lang w:eastAsia="ru-RU"/>
        </w:rPr>
      </w:pPr>
      <w:hyperlink w:anchor="_Toc516139752" w:history="1">
        <w:r w:rsidR="00AF759E" w:rsidRPr="00976FA6">
          <w:rPr>
            <w:rStyle w:val="af8"/>
            <w:noProof/>
          </w:rPr>
          <w:t>3.2</w:t>
        </w:r>
        <w:r w:rsidR="00AF759E">
          <w:rPr>
            <w:rFonts w:asciiTheme="minorHAnsi" w:hAnsiTheme="minorHAnsi"/>
            <w:noProof/>
            <w:sz w:val="22"/>
            <w:lang w:eastAsia="ru-RU"/>
          </w:rPr>
          <w:tab/>
        </w:r>
        <w:r w:rsidR="00AF759E" w:rsidRPr="00976FA6">
          <w:rPr>
            <w:rStyle w:val="af8"/>
            <w:noProof/>
          </w:rPr>
          <w:t>Подбор параметров моделируемой системы.</w:t>
        </w:r>
        <w:r w:rsidR="00AF759E">
          <w:rPr>
            <w:noProof/>
            <w:webHidden/>
          </w:rPr>
          <w:tab/>
        </w:r>
        <w:r w:rsidR="00AF759E">
          <w:rPr>
            <w:noProof/>
            <w:webHidden/>
          </w:rPr>
          <w:fldChar w:fldCharType="begin"/>
        </w:r>
        <w:r w:rsidR="00AF759E">
          <w:rPr>
            <w:noProof/>
            <w:webHidden/>
          </w:rPr>
          <w:instrText xml:space="preserve"> PAGEREF _Toc516139752 \h </w:instrText>
        </w:r>
        <w:r w:rsidR="00AF759E">
          <w:rPr>
            <w:noProof/>
            <w:webHidden/>
          </w:rPr>
        </w:r>
        <w:r w:rsidR="00AF759E">
          <w:rPr>
            <w:noProof/>
            <w:webHidden/>
          </w:rPr>
          <w:fldChar w:fldCharType="separate"/>
        </w:r>
        <w:r w:rsidR="00AF759E">
          <w:rPr>
            <w:noProof/>
            <w:webHidden/>
          </w:rPr>
          <w:t>66</w:t>
        </w:r>
        <w:r w:rsidR="00AF759E">
          <w:rPr>
            <w:noProof/>
            <w:webHidden/>
          </w:rPr>
          <w:fldChar w:fldCharType="end"/>
        </w:r>
      </w:hyperlink>
    </w:p>
    <w:p w14:paraId="471B2816" w14:textId="51906169" w:rsidR="00AF759E" w:rsidRDefault="002633E4">
      <w:pPr>
        <w:pStyle w:val="23"/>
        <w:tabs>
          <w:tab w:val="left" w:pos="1134"/>
          <w:tab w:val="right" w:leader="dot" w:pos="9345"/>
        </w:tabs>
        <w:rPr>
          <w:rFonts w:asciiTheme="minorHAnsi" w:hAnsiTheme="minorHAnsi"/>
          <w:noProof/>
          <w:sz w:val="22"/>
          <w:lang w:eastAsia="ru-RU"/>
        </w:rPr>
      </w:pPr>
      <w:hyperlink w:anchor="_Toc516139753" w:history="1">
        <w:r w:rsidR="00AF759E" w:rsidRPr="00976FA6">
          <w:rPr>
            <w:rStyle w:val="af8"/>
            <w:noProof/>
          </w:rPr>
          <w:t>3.3</w:t>
        </w:r>
        <w:r w:rsidR="00AF759E">
          <w:rPr>
            <w:rFonts w:asciiTheme="minorHAnsi" w:hAnsiTheme="minorHAnsi"/>
            <w:noProof/>
            <w:sz w:val="22"/>
            <w:lang w:eastAsia="ru-RU"/>
          </w:rPr>
          <w:tab/>
        </w:r>
        <w:r w:rsidR="00AF759E" w:rsidRPr="00976FA6">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AF759E">
          <w:rPr>
            <w:noProof/>
            <w:webHidden/>
          </w:rPr>
          <w:tab/>
        </w:r>
        <w:r w:rsidR="00AF759E">
          <w:rPr>
            <w:noProof/>
            <w:webHidden/>
          </w:rPr>
          <w:fldChar w:fldCharType="begin"/>
        </w:r>
        <w:r w:rsidR="00AF759E">
          <w:rPr>
            <w:noProof/>
            <w:webHidden/>
          </w:rPr>
          <w:instrText xml:space="preserve"> PAGEREF _Toc516139753 \h </w:instrText>
        </w:r>
        <w:r w:rsidR="00AF759E">
          <w:rPr>
            <w:noProof/>
            <w:webHidden/>
          </w:rPr>
        </w:r>
        <w:r w:rsidR="00AF759E">
          <w:rPr>
            <w:noProof/>
            <w:webHidden/>
          </w:rPr>
          <w:fldChar w:fldCharType="separate"/>
        </w:r>
        <w:r w:rsidR="00AF759E">
          <w:rPr>
            <w:noProof/>
            <w:webHidden/>
          </w:rPr>
          <w:t>67</w:t>
        </w:r>
        <w:r w:rsidR="00AF759E">
          <w:rPr>
            <w:noProof/>
            <w:webHidden/>
          </w:rPr>
          <w:fldChar w:fldCharType="end"/>
        </w:r>
      </w:hyperlink>
    </w:p>
    <w:p w14:paraId="77DDB82B" w14:textId="13FC1413" w:rsidR="00AF759E" w:rsidRDefault="002633E4">
      <w:pPr>
        <w:pStyle w:val="31"/>
        <w:tabs>
          <w:tab w:val="left" w:pos="1874"/>
          <w:tab w:val="right" w:leader="dot" w:pos="9345"/>
        </w:tabs>
        <w:rPr>
          <w:rFonts w:asciiTheme="minorHAnsi" w:hAnsiTheme="minorHAnsi"/>
          <w:noProof/>
          <w:sz w:val="22"/>
          <w:lang w:eastAsia="ru-RU"/>
        </w:rPr>
      </w:pPr>
      <w:hyperlink w:anchor="_Toc516139754" w:history="1">
        <w:r w:rsidR="00AF759E" w:rsidRPr="00976FA6">
          <w:rPr>
            <w:rStyle w:val="af8"/>
            <w:rFonts w:cs="Times New Roman"/>
            <w:noProof/>
          </w:rPr>
          <w:t>3.3.1</w:t>
        </w:r>
        <w:r w:rsidR="00AF759E">
          <w:rPr>
            <w:rFonts w:asciiTheme="minorHAnsi" w:hAnsiTheme="minorHAnsi"/>
            <w:noProof/>
            <w:sz w:val="22"/>
            <w:lang w:eastAsia="ru-RU"/>
          </w:rPr>
          <w:tab/>
        </w:r>
        <w:r w:rsidR="00AF759E" w:rsidRPr="00976FA6">
          <w:rPr>
            <w:rStyle w:val="af8"/>
            <w:rFonts w:cs="Times New Roman"/>
            <w:noProof/>
          </w:rPr>
          <w:t xml:space="preserve">Моделирование взаимодействия поверхности стали с молекулярным кислородом </w:t>
        </w:r>
        <w:r w:rsidR="00AF759E" w:rsidRPr="00976FA6">
          <w:rPr>
            <w:rStyle w:val="af8"/>
            <w:rFonts w:cs="Times New Roman"/>
            <w:noProof/>
            <w:lang w:val="en-US"/>
          </w:rPr>
          <w:t>ab</w:t>
        </w:r>
        <w:r w:rsidR="00AF759E" w:rsidRPr="00976FA6">
          <w:rPr>
            <w:rStyle w:val="af8"/>
            <w:rFonts w:cs="Times New Roman"/>
            <w:noProof/>
          </w:rPr>
          <w:t>-</w:t>
        </w:r>
        <w:r w:rsidR="00AF759E" w:rsidRPr="00976FA6">
          <w:rPr>
            <w:rStyle w:val="af8"/>
            <w:rFonts w:cs="Times New Roman"/>
            <w:noProof/>
            <w:lang w:val="en-US"/>
          </w:rPr>
          <w:t>initio</w:t>
        </w:r>
        <w:r w:rsidR="00AF759E" w:rsidRPr="00976FA6">
          <w:rPr>
            <w:rStyle w:val="af8"/>
            <w:rFonts w:cs="Times New Roman"/>
            <w:noProof/>
          </w:rPr>
          <w:t xml:space="preserve"> методами.</w:t>
        </w:r>
        <w:r w:rsidR="00AF759E">
          <w:rPr>
            <w:noProof/>
            <w:webHidden/>
          </w:rPr>
          <w:tab/>
        </w:r>
        <w:r w:rsidR="00AF759E">
          <w:rPr>
            <w:noProof/>
            <w:webHidden/>
          </w:rPr>
          <w:fldChar w:fldCharType="begin"/>
        </w:r>
        <w:r w:rsidR="00AF759E">
          <w:rPr>
            <w:noProof/>
            <w:webHidden/>
          </w:rPr>
          <w:instrText xml:space="preserve"> PAGEREF _Toc516139754 \h </w:instrText>
        </w:r>
        <w:r w:rsidR="00AF759E">
          <w:rPr>
            <w:noProof/>
            <w:webHidden/>
          </w:rPr>
        </w:r>
        <w:r w:rsidR="00AF759E">
          <w:rPr>
            <w:noProof/>
            <w:webHidden/>
          </w:rPr>
          <w:fldChar w:fldCharType="separate"/>
        </w:r>
        <w:r w:rsidR="00AF759E">
          <w:rPr>
            <w:noProof/>
            <w:webHidden/>
          </w:rPr>
          <w:t>67</w:t>
        </w:r>
        <w:r w:rsidR="00AF759E">
          <w:rPr>
            <w:noProof/>
            <w:webHidden/>
          </w:rPr>
          <w:fldChar w:fldCharType="end"/>
        </w:r>
      </w:hyperlink>
    </w:p>
    <w:p w14:paraId="0FEF4435" w14:textId="0264AEFE" w:rsidR="00AF759E" w:rsidRDefault="002633E4">
      <w:pPr>
        <w:pStyle w:val="31"/>
        <w:tabs>
          <w:tab w:val="left" w:pos="1874"/>
          <w:tab w:val="right" w:leader="dot" w:pos="9345"/>
        </w:tabs>
        <w:rPr>
          <w:rFonts w:asciiTheme="minorHAnsi" w:hAnsiTheme="minorHAnsi"/>
          <w:noProof/>
          <w:sz w:val="22"/>
          <w:lang w:eastAsia="ru-RU"/>
        </w:rPr>
      </w:pPr>
      <w:hyperlink w:anchor="_Toc516139755" w:history="1">
        <w:r w:rsidR="00AF759E" w:rsidRPr="00976FA6">
          <w:rPr>
            <w:rStyle w:val="af8"/>
            <w:rFonts w:cs="Times New Roman"/>
            <w:noProof/>
          </w:rPr>
          <w:t>3.3.2</w:t>
        </w:r>
        <w:r w:rsidR="00AF759E">
          <w:rPr>
            <w:rFonts w:asciiTheme="minorHAnsi" w:hAnsiTheme="minorHAnsi"/>
            <w:noProof/>
            <w:sz w:val="22"/>
            <w:lang w:eastAsia="ru-RU"/>
          </w:rPr>
          <w:tab/>
        </w:r>
        <w:r w:rsidR="00AF759E" w:rsidRPr="00976FA6">
          <w:rPr>
            <w:rStyle w:val="af8"/>
            <w:rFonts w:cs="Times New Roman"/>
            <w:noProof/>
          </w:rPr>
          <w:t xml:space="preserve">Моделирование взаимодействия поверхности стали с молекулой </w:t>
        </w:r>
        <w:r w:rsidR="00AF759E" w:rsidRPr="00976FA6">
          <w:rPr>
            <w:rStyle w:val="af8"/>
            <w:rFonts w:cs="Times New Roman"/>
            <w:noProof/>
            <w:lang w:val="en-US"/>
          </w:rPr>
          <w:t>Pb</w:t>
        </w:r>
        <w:r w:rsidR="00AF759E" w:rsidRPr="00976FA6">
          <w:rPr>
            <w:rStyle w:val="af8"/>
            <w:rFonts w:cs="Times New Roman"/>
            <w:noProof/>
          </w:rPr>
          <w:noBreakHyphen/>
        </w:r>
        <w:r w:rsidR="00AF759E" w:rsidRPr="00976FA6">
          <w:rPr>
            <w:rStyle w:val="af8"/>
            <w:rFonts w:cs="Times New Roman"/>
            <w:noProof/>
            <w:lang w:val="en-US"/>
          </w:rPr>
          <w:t>O</w:t>
        </w:r>
        <w:r w:rsidR="00AF759E" w:rsidRPr="00976FA6">
          <w:rPr>
            <w:rStyle w:val="af8"/>
            <w:rFonts w:cs="Times New Roman"/>
            <w:noProof/>
          </w:rPr>
          <w:t xml:space="preserve"> методами </w:t>
        </w:r>
        <w:r w:rsidR="00AF759E" w:rsidRPr="00976FA6">
          <w:rPr>
            <w:rStyle w:val="af8"/>
            <w:rFonts w:cs="Times New Roman"/>
            <w:noProof/>
            <w:lang w:val="en-US"/>
          </w:rPr>
          <w:t>ab</w:t>
        </w:r>
        <w:r w:rsidR="00AF759E" w:rsidRPr="00976FA6">
          <w:rPr>
            <w:rStyle w:val="af8"/>
            <w:rFonts w:cs="Times New Roman"/>
            <w:noProof/>
          </w:rPr>
          <w:t>-</w:t>
        </w:r>
        <w:r w:rsidR="00AF759E" w:rsidRPr="00976FA6">
          <w:rPr>
            <w:rStyle w:val="af8"/>
            <w:rFonts w:cs="Times New Roman"/>
            <w:noProof/>
            <w:lang w:val="en-US"/>
          </w:rPr>
          <w:t>initio</w:t>
        </w:r>
        <w:r w:rsidR="00AF759E" w:rsidRPr="00976FA6">
          <w:rPr>
            <w:rStyle w:val="af8"/>
            <w:rFonts w:cs="Times New Roman"/>
            <w:noProof/>
          </w:rPr>
          <w:t>.</w:t>
        </w:r>
        <w:r w:rsidR="00AF759E">
          <w:rPr>
            <w:noProof/>
            <w:webHidden/>
          </w:rPr>
          <w:tab/>
        </w:r>
        <w:r w:rsidR="00AF759E">
          <w:rPr>
            <w:noProof/>
            <w:webHidden/>
          </w:rPr>
          <w:fldChar w:fldCharType="begin"/>
        </w:r>
        <w:r w:rsidR="00AF759E">
          <w:rPr>
            <w:noProof/>
            <w:webHidden/>
          </w:rPr>
          <w:instrText xml:space="preserve"> PAGEREF _Toc516139755 \h </w:instrText>
        </w:r>
        <w:r w:rsidR="00AF759E">
          <w:rPr>
            <w:noProof/>
            <w:webHidden/>
          </w:rPr>
        </w:r>
        <w:r w:rsidR="00AF759E">
          <w:rPr>
            <w:noProof/>
            <w:webHidden/>
          </w:rPr>
          <w:fldChar w:fldCharType="separate"/>
        </w:r>
        <w:r w:rsidR="00AF759E">
          <w:rPr>
            <w:noProof/>
            <w:webHidden/>
          </w:rPr>
          <w:t>72</w:t>
        </w:r>
        <w:r w:rsidR="00AF759E">
          <w:rPr>
            <w:noProof/>
            <w:webHidden/>
          </w:rPr>
          <w:fldChar w:fldCharType="end"/>
        </w:r>
      </w:hyperlink>
    </w:p>
    <w:p w14:paraId="69185F05" w14:textId="3D2C274E" w:rsidR="00AF759E" w:rsidRDefault="002633E4">
      <w:pPr>
        <w:pStyle w:val="31"/>
        <w:tabs>
          <w:tab w:val="left" w:pos="1874"/>
          <w:tab w:val="right" w:leader="dot" w:pos="9345"/>
        </w:tabs>
        <w:rPr>
          <w:rFonts w:asciiTheme="minorHAnsi" w:hAnsiTheme="minorHAnsi"/>
          <w:noProof/>
          <w:sz w:val="22"/>
          <w:lang w:eastAsia="ru-RU"/>
        </w:rPr>
      </w:pPr>
      <w:hyperlink w:anchor="_Toc516139756" w:history="1">
        <w:r w:rsidR="00AF759E" w:rsidRPr="00976FA6">
          <w:rPr>
            <w:rStyle w:val="af8"/>
            <w:noProof/>
          </w:rPr>
          <w:t>3.3.3</w:t>
        </w:r>
        <w:r w:rsidR="00AF759E">
          <w:rPr>
            <w:rFonts w:asciiTheme="minorHAnsi" w:hAnsiTheme="minorHAnsi"/>
            <w:noProof/>
            <w:sz w:val="22"/>
            <w:lang w:eastAsia="ru-RU"/>
          </w:rPr>
          <w:tab/>
        </w:r>
        <w:r w:rsidR="00AF759E" w:rsidRPr="00976FA6">
          <w:rPr>
            <w:rStyle w:val="af8"/>
            <w:noProof/>
          </w:rPr>
          <w:t>Адсорбция молекулы кислорода на поверхности чистого железа. Её диссоциация.</w:t>
        </w:r>
        <w:r w:rsidR="00AF759E">
          <w:rPr>
            <w:noProof/>
            <w:webHidden/>
          </w:rPr>
          <w:tab/>
        </w:r>
        <w:r w:rsidR="00AF759E">
          <w:rPr>
            <w:noProof/>
            <w:webHidden/>
          </w:rPr>
          <w:fldChar w:fldCharType="begin"/>
        </w:r>
        <w:r w:rsidR="00AF759E">
          <w:rPr>
            <w:noProof/>
            <w:webHidden/>
          </w:rPr>
          <w:instrText xml:space="preserve"> PAGEREF _Toc516139756 \h </w:instrText>
        </w:r>
        <w:r w:rsidR="00AF759E">
          <w:rPr>
            <w:noProof/>
            <w:webHidden/>
          </w:rPr>
        </w:r>
        <w:r w:rsidR="00AF759E">
          <w:rPr>
            <w:noProof/>
            <w:webHidden/>
          </w:rPr>
          <w:fldChar w:fldCharType="separate"/>
        </w:r>
        <w:r w:rsidR="00AF759E">
          <w:rPr>
            <w:noProof/>
            <w:webHidden/>
          </w:rPr>
          <w:t>76</w:t>
        </w:r>
        <w:r w:rsidR="00AF759E">
          <w:rPr>
            <w:noProof/>
            <w:webHidden/>
          </w:rPr>
          <w:fldChar w:fldCharType="end"/>
        </w:r>
      </w:hyperlink>
    </w:p>
    <w:p w14:paraId="670244BD" w14:textId="2705F20C" w:rsidR="00AF759E" w:rsidRDefault="002633E4">
      <w:pPr>
        <w:pStyle w:val="31"/>
        <w:tabs>
          <w:tab w:val="left" w:pos="1874"/>
          <w:tab w:val="right" w:leader="dot" w:pos="9345"/>
        </w:tabs>
        <w:rPr>
          <w:rFonts w:asciiTheme="minorHAnsi" w:hAnsiTheme="minorHAnsi"/>
          <w:noProof/>
          <w:sz w:val="22"/>
          <w:lang w:eastAsia="ru-RU"/>
        </w:rPr>
      </w:pPr>
      <w:hyperlink w:anchor="_Toc516139757" w:history="1">
        <w:r w:rsidR="00AF759E" w:rsidRPr="00976FA6">
          <w:rPr>
            <w:rStyle w:val="af8"/>
            <w:noProof/>
          </w:rPr>
          <w:t>3.3.4</w:t>
        </w:r>
        <w:r w:rsidR="00AF759E">
          <w:rPr>
            <w:rFonts w:asciiTheme="minorHAnsi" w:hAnsiTheme="minorHAnsi"/>
            <w:noProof/>
            <w:sz w:val="22"/>
            <w:lang w:eastAsia="ru-RU"/>
          </w:rPr>
          <w:tab/>
        </w:r>
        <w:r w:rsidR="00AF759E" w:rsidRPr="00976FA6">
          <w:rPr>
            <w:rStyle w:val="af8"/>
            <w:noProof/>
          </w:rPr>
          <w:t>Движение атомарного кислорода по кристаллической решетке железа.</w:t>
        </w:r>
        <w:r w:rsidR="00AF759E">
          <w:rPr>
            <w:noProof/>
            <w:webHidden/>
          </w:rPr>
          <w:tab/>
        </w:r>
        <w:r w:rsidR="00AF759E">
          <w:rPr>
            <w:noProof/>
            <w:webHidden/>
          </w:rPr>
          <w:fldChar w:fldCharType="begin"/>
        </w:r>
        <w:r w:rsidR="00AF759E">
          <w:rPr>
            <w:noProof/>
            <w:webHidden/>
          </w:rPr>
          <w:instrText xml:space="preserve"> PAGEREF _Toc516139757 \h </w:instrText>
        </w:r>
        <w:r w:rsidR="00AF759E">
          <w:rPr>
            <w:noProof/>
            <w:webHidden/>
          </w:rPr>
        </w:r>
        <w:r w:rsidR="00AF759E">
          <w:rPr>
            <w:noProof/>
            <w:webHidden/>
          </w:rPr>
          <w:fldChar w:fldCharType="separate"/>
        </w:r>
        <w:r w:rsidR="00AF759E">
          <w:rPr>
            <w:noProof/>
            <w:webHidden/>
          </w:rPr>
          <w:t>80</w:t>
        </w:r>
        <w:r w:rsidR="00AF759E">
          <w:rPr>
            <w:noProof/>
            <w:webHidden/>
          </w:rPr>
          <w:fldChar w:fldCharType="end"/>
        </w:r>
      </w:hyperlink>
    </w:p>
    <w:p w14:paraId="5D140583" w14:textId="1C3BC1B0" w:rsidR="00AF759E" w:rsidRDefault="002633E4">
      <w:pPr>
        <w:pStyle w:val="23"/>
        <w:tabs>
          <w:tab w:val="left" w:pos="1134"/>
          <w:tab w:val="right" w:leader="dot" w:pos="9345"/>
        </w:tabs>
        <w:rPr>
          <w:rFonts w:asciiTheme="minorHAnsi" w:hAnsiTheme="minorHAnsi"/>
          <w:noProof/>
          <w:sz w:val="22"/>
          <w:lang w:eastAsia="ru-RU"/>
        </w:rPr>
      </w:pPr>
      <w:hyperlink w:anchor="_Toc516139758" w:history="1">
        <w:r w:rsidR="00AF759E" w:rsidRPr="00976FA6">
          <w:rPr>
            <w:rStyle w:val="af8"/>
            <w:noProof/>
          </w:rPr>
          <w:t>3.4</w:t>
        </w:r>
        <w:r w:rsidR="00AF759E">
          <w:rPr>
            <w:rFonts w:asciiTheme="minorHAnsi" w:hAnsiTheme="minorHAnsi"/>
            <w:noProof/>
            <w:sz w:val="22"/>
            <w:lang w:eastAsia="ru-RU"/>
          </w:rPr>
          <w:tab/>
        </w:r>
        <w:r w:rsidR="00AF759E" w:rsidRPr="00976FA6">
          <w:rPr>
            <w:rStyle w:val="af8"/>
            <w:noProof/>
          </w:rPr>
          <w:t>Моделирование эволюции роста оксидной пленки на поверхности стали методами молекулярной динамики.</w:t>
        </w:r>
        <w:r w:rsidR="00AF759E">
          <w:rPr>
            <w:noProof/>
            <w:webHidden/>
          </w:rPr>
          <w:tab/>
        </w:r>
        <w:r w:rsidR="00AF759E">
          <w:rPr>
            <w:noProof/>
            <w:webHidden/>
          </w:rPr>
          <w:fldChar w:fldCharType="begin"/>
        </w:r>
        <w:r w:rsidR="00AF759E">
          <w:rPr>
            <w:noProof/>
            <w:webHidden/>
          </w:rPr>
          <w:instrText xml:space="preserve"> PAGEREF _Toc516139758 \h </w:instrText>
        </w:r>
        <w:r w:rsidR="00AF759E">
          <w:rPr>
            <w:noProof/>
            <w:webHidden/>
          </w:rPr>
        </w:r>
        <w:r w:rsidR="00AF759E">
          <w:rPr>
            <w:noProof/>
            <w:webHidden/>
          </w:rPr>
          <w:fldChar w:fldCharType="separate"/>
        </w:r>
        <w:r w:rsidR="00AF759E">
          <w:rPr>
            <w:noProof/>
            <w:webHidden/>
          </w:rPr>
          <w:t>82</w:t>
        </w:r>
        <w:r w:rsidR="00AF759E">
          <w:rPr>
            <w:noProof/>
            <w:webHidden/>
          </w:rPr>
          <w:fldChar w:fldCharType="end"/>
        </w:r>
      </w:hyperlink>
    </w:p>
    <w:p w14:paraId="64246048" w14:textId="1FA7600E" w:rsidR="00AF759E" w:rsidRDefault="002633E4">
      <w:pPr>
        <w:pStyle w:val="31"/>
        <w:tabs>
          <w:tab w:val="left" w:pos="1874"/>
          <w:tab w:val="right" w:leader="dot" w:pos="9345"/>
        </w:tabs>
        <w:rPr>
          <w:rFonts w:asciiTheme="minorHAnsi" w:hAnsiTheme="minorHAnsi"/>
          <w:noProof/>
          <w:sz w:val="22"/>
          <w:lang w:eastAsia="ru-RU"/>
        </w:rPr>
      </w:pPr>
      <w:hyperlink w:anchor="_Toc516139759" w:history="1">
        <w:r w:rsidR="00AF759E" w:rsidRPr="00976FA6">
          <w:rPr>
            <w:rStyle w:val="af8"/>
            <w:noProof/>
          </w:rPr>
          <w:t>3.4.1</w:t>
        </w:r>
        <w:r w:rsidR="00AF759E">
          <w:rPr>
            <w:rFonts w:asciiTheme="minorHAnsi" w:hAnsiTheme="minorHAnsi"/>
            <w:noProof/>
            <w:sz w:val="22"/>
            <w:lang w:eastAsia="ru-RU"/>
          </w:rPr>
          <w:tab/>
        </w:r>
        <w:r w:rsidR="00AF759E" w:rsidRPr="00976FA6">
          <w:rPr>
            <w:rStyle w:val="af8"/>
            <w:noProof/>
          </w:rPr>
          <w:t>Рост оксидной пленки на поверхности чистого железа.</w:t>
        </w:r>
        <w:r w:rsidR="00AF759E">
          <w:rPr>
            <w:noProof/>
            <w:webHidden/>
          </w:rPr>
          <w:tab/>
        </w:r>
        <w:r w:rsidR="00AF759E">
          <w:rPr>
            <w:noProof/>
            <w:webHidden/>
          </w:rPr>
          <w:fldChar w:fldCharType="begin"/>
        </w:r>
        <w:r w:rsidR="00AF759E">
          <w:rPr>
            <w:noProof/>
            <w:webHidden/>
          </w:rPr>
          <w:instrText xml:space="preserve"> PAGEREF _Toc516139759 \h </w:instrText>
        </w:r>
        <w:r w:rsidR="00AF759E">
          <w:rPr>
            <w:noProof/>
            <w:webHidden/>
          </w:rPr>
        </w:r>
        <w:r w:rsidR="00AF759E">
          <w:rPr>
            <w:noProof/>
            <w:webHidden/>
          </w:rPr>
          <w:fldChar w:fldCharType="separate"/>
        </w:r>
        <w:r w:rsidR="00AF759E">
          <w:rPr>
            <w:noProof/>
            <w:webHidden/>
          </w:rPr>
          <w:t>82</w:t>
        </w:r>
        <w:r w:rsidR="00AF759E">
          <w:rPr>
            <w:noProof/>
            <w:webHidden/>
          </w:rPr>
          <w:fldChar w:fldCharType="end"/>
        </w:r>
      </w:hyperlink>
    </w:p>
    <w:p w14:paraId="628EA75C" w14:textId="103A8369" w:rsidR="00AF759E" w:rsidRDefault="002633E4">
      <w:pPr>
        <w:pStyle w:val="31"/>
        <w:tabs>
          <w:tab w:val="left" w:pos="1874"/>
          <w:tab w:val="right" w:leader="dot" w:pos="9345"/>
        </w:tabs>
        <w:rPr>
          <w:rFonts w:asciiTheme="minorHAnsi" w:hAnsiTheme="minorHAnsi"/>
          <w:noProof/>
          <w:sz w:val="22"/>
          <w:lang w:eastAsia="ru-RU"/>
        </w:rPr>
      </w:pPr>
      <w:hyperlink w:anchor="_Toc516139760" w:history="1">
        <w:r w:rsidR="00AF759E" w:rsidRPr="00976FA6">
          <w:rPr>
            <w:rStyle w:val="af8"/>
            <w:noProof/>
          </w:rPr>
          <w:t>3.4.2</w:t>
        </w:r>
        <w:r w:rsidR="00AF759E">
          <w:rPr>
            <w:rFonts w:asciiTheme="minorHAnsi" w:hAnsiTheme="minorHAnsi"/>
            <w:noProof/>
            <w:sz w:val="22"/>
            <w:lang w:eastAsia="ru-RU"/>
          </w:rPr>
          <w:tab/>
        </w:r>
        <w:r w:rsidR="00AF759E" w:rsidRPr="00976FA6">
          <w:rPr>
            <w:rStyle w:val="af8"/>
            <w:noProof/>
          </w:rPr>
          <w:t>Рост оксидной пленки на поверхности системы железо + хром.</w:t>
        </w:r>
        <w:r w:rsidR="00AF759E">
          <w:rPr>
            <w:noProof/>
            <w:webHidden/>
          </w:rPr>
          <w:tab/>
        </w:r>
        <w:r w:rsidR="00AF759E">
          <w:rPr>
            <w:noProof/>
            <w:webHidden/>
          </w:rPr>
          <w:fldChar w:fldCharType="begin"/>
        </w:r>
        <w:r w:rsidR="00AF759E">
          <w:rPr>
            <w:noProof/>
            <w:webHidden/>
          </w:rPr>
          <w:instrText xml:space="preserve"> PAGEREF _Toc516139760 \h </w:instrText>
        </w:r>
        <w:r w:rsidR="00AF759E">
          <w:rPr>
            <w:noProof/>
            <w:webHidden/>
          </w:rPr>
        </w:r>
        <w:r w:rsidR="00AF759E">
          <w:rPr>
            <w:noProof/>
            <w:webHidden/>
          </w:rPr>
          <w:fldChar w:fldCharType="separate"/>
        </w:r>
        <w:r w:rsidR="00AF759E">
          <w:rPr>
            <w:noProof/>
            <w:webHidden/>
          </w:rPr>
          <w:t>90</w:t>
        </w:r>
        <w:r w:rsidR="00AF759E">
          <w:rPr>
            <w:noProof/>
            <w:webHidden/>
          </w:rPr>
          <w:fldChar w:fldCharType="end"/>
        </w:r>
      </w:hyperlink>
    </w:p>
    <w:p w14:paraId="15B76245" w14:textId="59B62CE5" w:rsidR="00AF759E" w:rsidRDefault="002633E4">
      <w:pPr>
        <w:pStyle w:val="41"/>
        <w:tabs>
          <w:tab w:val="left" w:pos="2438"/>
          <w:tab w:val="right" w:leader="dot" w:pos="9345"/>
        </w:tabs>
        <w:rPr>
          <w:rFonts w:asciiTheme="minorHAnsi" w:hAnsiTheme="minorHAnsi"/>
          <w:noProof/>
          <w:sz w:val="22"/>
          <w:lang w:eastAsia="ru-RU"/>
        </w:rPr>
      </w:pPr>
      <w:hyperlink w:anchor="_Toc516139761" w:history="1">
        <w:r w:rsidR="00AF759E" w:rsidRPr="00976FA6">
          <w:rPr>
            <w:rStyle w:val="af8"/>
            <w:noProof/>
          </w:rPr>
          <w:t>3.4.2.1</w:t>
        </w:r>
        <w:r w:rsidR="00AF759E">
          <w:rPr>
            <w:rFonts w:asciiTheme="minorHAnsi" w:hAnsiTheme="minorHAnsi"/>
            <w:noProof/>
            <w:sz w:val="22"/>
            <w:lang w:eastAsia="ru-RU"/>
          </w:rPr>
          <w:tab/>
        </w:r>
        <w:r w:rsidR="00AF759E" w:rsidRPr="00976FA6">
          <w:rPr>
            <w:rStyle w:val="af8"/>
            <w:noProof/>
          </w:rPr>
          <w:t>Рост оксидной пленки на поверхности системы железо + обогащение хромом.</w:t>
        </w:r>
        <w:r w:rsidR="00AF759E">
          <w:rPr>
            <w:noProof/>
            <w:webHidden/>
          </w:rPr>
          <w:tab/>
        </w:r>
        <w:r w:rsidR="00AF759E">
          <w:rPr>
            <w:noProof/>
            <w:webHidden/>
          </w:rPr>
          <w:fldChar w:fldCharType="begin"/>
        </w:r>
        <w:r w:rsidR="00AF759E">
          <w:rPr>
            <w:noProof/>
            <w:webHidden/>
          </w:rPr>
          <w:instrText xml:space="preserve"> PAGEREF _Toc516139761 \h </w:instrText>
        </w:r>
        <w:r w:rsidR="00AF759E">
          <w:rPr>
            <w:noProof/>
            <w:webHidden/>
          </w:rPr>
        </w:r>
        <w:r w:rsidR="00AF759E">
          <w:rPr>
            <w:noProof/>
            <w:webHidden/>
          </w:rPr>
          <w:fldChar w:fldCharType="separate"/>
        </w:r>
        <w:r w:rsidR="00AF759E">
          <w:rPr>
            <w:noProof/>
            <w:webHidden/>
          </w:rPr>
          <w:t>95</w:t>
        </w:r>
        <w:r w:rsidR="00AF759E">
          <w:rPr>
            <w:noProof/>
            <w:webHidden/>
          </w:rPr>
          <w:fldChar w:fldCharType="end"/>
        </w:r>
      </w:hyperlink>
    </w:p>
    <w:p w14:paraId="3741AF7C" w14:textId="3C8307FD" w:rsidR="00AF759E" w:rsidRDefault="002633E4">
      <w:pPr>
        <w:pStyle w:val="31"/>
        <w:tabs>
          <w:tab w:val="left" w:pos="1874"/>
          <w:tab w:val="right" w:leader="dot" w:pos="9345"/>
        </w:tabs>
        <w:rPr>
          <w:rFonts w:asciiTheme="minorHAnsi" w:hAnsiTheme="minorHAnsi"/>
          <w:noProof/>
          <w:sz w:val="22"/>
          <w:lang w:eastAsia="ru-RU"/>
        </w:rPr>
      </w:pPr>
      <w:hyperlink w:anchor="_Toc516139762" w:history="1">
        <w:r w:rsidR="00AF759E" w:rsidRPr="00976FA6">
          <w:rPr>
            <w:rStyle w:val="af8"/>
            <w:noProof/>
          </w:rPr>
          <w:t>3.4.3</w:t>
        </w:r>
        <w:r w:rsidR="00AF759E">
          <w:rPr>
            <w:rFonts w:asciiTheme="minorHAnsi" w:hAnsiTheme="minorHAnsi"/>
            <w:noProof/>
            <w:sz w:val="22"/>
            <w:lang w:eastAsia="ru-RU"/>
          </w:rPr>
          <w:tab/>
        </w:r>
        <w:r w:rsidR="00AF759E" w:rsidRPr="00976FA6">
          <w:rPr>
            <w:rStyle w:val="af8"/>
            <w:noProof/>
          </w:rPr>
          <w:t>Рост оксидной пленки на поверхности системы железо - хром - алюминий.</w:t>
        </w:r>
        <w:r w:rsidR="00AF759E">
          <w:rPr>
            <w:noProof/>
            <w:webHidden/>
          </w:rPr>
          <w:tab/>
        </w:r>
        <w:r w:rsidR="00AF759E">
          <w:rPr>
            <w:noProof/>
            <w:webHidden/>
          </w:rPr>
          <w:fldChar w:fldCharType="begin"/>
        </w:r>
        <w:r w:rsidR="00AF759E">
          <w:rPr>
            <w:noProof/>
            <w:webHidden/>
          </w:rPr>
          <w:instrText xml:space="preserve"> PAGEREF _Toc516139762 \h </w:instrText>
        </w:r>
        <w:r w:rsidR="00AF759E">
          <w:rPr>
            <w:noProof/>
            <w:webHidden/>
          </w:rPr>
        </w:r>
        <w:r w:rsidR="00AF759E">
          <w:rPr>
            <w:noProof/>
            <w:webHidden/>
          </w:rPr>
          <w:fldChar w:fldCharType="separate"/>
        </w:r>
        <w:r w:rsidR="00AF759E">
          <w:rPr>
            <w:noProof/>
            <w:webHidden/>
          </w:rPr>
          <w:t>95</w:t>
        </w:r>
        <w:r w:rsidR="00AF759E">
          <w:rPr>
            <w:noProof/>
            <w:webHidden/>
          </w:rPr>
          <w:fldChar w:fldCharType="end"/>
        </w:r>
      </w:hyperlink>
    </w:p>
    <w:p w14:paraId="6DF5E749" w14:textId="448F6B4E" w:rsidR="00AF759E" w:rsidRDefault="002633E4">
      <w:pPr>
        <w:pStyle w:val="31"/>
        <w:tabs>
          <w:tab w:val="left" w:pos="1874"/>
          <w:tab w:val="right" w:leader="dot" w:pos="9345"/>
        </w:tabs>
        <w:rPr>
          <w:rFonts w:asciiTheme="minorHAnsi" w:hAnsiTheme="minorHAnsi"/>
          <w:noProof/>
          <w:sz w:val="22"/>
          <w:lang w:eastAsia="ru-RU"/>
        </w:rPr>
      </w:pPr>
      <w:hyperlink w:anchor="_Toc516139763" w:history="1">
        <w:r w:rsidR="00AF759E" w:rsidRPr="00976FA6">
          <w:rPr>
            <w:rStyle w:val="af8"/>
            <w:noProof/>
          </w:rPr>
          <w:t>3.4.4</w:t>
        </w:r>
        <w:r w:rsidR="00AF759E">
          <w:rPr>
            <w:rFonts w:asciiTheme="minorHAnsi" w:hAnsiTheme="minorHAnsi"/>
            <w:noProof/>
            <w:sz w:val="22"/>
            <w:lang w:eastAsia="ru-RU"/>
          </w:rPr>
          <w:tab/>
        </w:r>
        <w:r w:rsidR="00AF759E" w:rsidRPr="00976FA6">
          <w:rPr>
            <w:rStyle w:val="af8"/>
            <w:noProof/>
          </w:rPr>
          <w:t>Итоги.</w:t>
        </w:r>
        <w:r w:rsidR="00AF759E">
          <w:rPr>
            <w:noProof/>
            <w:webHidden/>
          </w:rPr>
          <w:tab/>
        </w:r>
        <w:r w:rsidR="00AF759E">
          <w:rPr>
            <w:noProof/>
            <w:webHidden/>
          </w:rPr>
          <w:fldChar w:fldCharType="begin"/>
        </w:r>
        <w:r w:rsidR="00AF759E">
          <w:rPr>
            <w:noProof/>
            <w:webHidden/>
          </w:rPr>
          <w:instrText xml:space="preserve"> PAGEREF _Toc516139763 \h </w:instrText>
        </w:r>
        <w:r w:rsidR="00AF759E">
          <w:rPr>
            <w:noProof/>
            <w:webHidden/>
          </w:rPr>
        </w:r>
        <w:r w:rsidR="00AF759E">
          <w:rPr>
            <w:noProof/>
            <w:webHidden/>
          </w:rPr>
          <w:fldChar w:fldCharType="separate"/>
        </w:r>
        <w:r w:rsidR="00AF759E">
          <w:rPr>
            <w:noProof/>
            <w:webHidden/>
          </w:rPr>
          <w:t>98</w:t>
        </w:r>
        <w:r w:rsidR="00AF759E">
          <w:rPr>
            <w:noProof/>
            <w:webHidden/>
          </w:rPr>
          <w:fldChar w:fldCharType="end"/>
        </w:r>
      </w:hyperlink>
    </w:p>
    <w:p w14:paraId="0DB6C10D" w14:textId="0CFAFEA6" w:rsidR="00AF759E" w:rsidRDefault="002633E4">
      <w:pPr>
        <w:pStyle w:val="23"/>
        <w:tabs>
          <w:tab w:val="left" w:pos="1134"/>
          <w:tab w:val="right" w:leader="dot" w:pos="9345"/>
        </w:tabs>
        <w:rPr>
          <w:rFonts w:asciiTheme="minorHAnsi" w:hAnsiTheme="minorHAnsi"/>
          <w:noProof/>
          <w:sz w:val="22"/>
          <w:lang w:eastAsia="ru-RU"/>
        </w:rPr>
      </w:pPr>
      <w:hyperlink w:anchor="_Toc516139764" w:history="1">
        <w:r w:rsidR="00AF759E" w:rsidRPr="00976FA6">
          <w:rPr>
            <w:rStyle w:val="af8"/>
            <w:noProof/>
          </w:rPr>
          <w:t>3.5</w:t>
        </w:r>
        <w:r w:rsidR="00AF759E">
          <w:rPr>
            <w:rFonts w:asciiTheme="minorHAnsi" w:hAnsiTheme="minorHAnsi"/>
            <w:noProof/>
            <w:sz w:val="22"/>
            <w:lang w:eastAsia="ru-RU"/>
          </w:rPr>
          <w:tab/>
        </w:r>
        <w:r w:rsidR="00AF759E" w:rsidRPr="00976FA6">
          <w:rPr>
            <w:rStyle w:val="af8"/>
            <w:noProof/>
          </w:rPr>
          <w:t>Моделирование облучения высокоэнергетическими частицами методами молекулярной динамики.</w:t>
        </w:r>
        <w:r w:rsidR="00AF759E">
          <w:rPr>
            <w:noProof/>
            <w:webHidden/>
          </w:rPr>
          <w:tab/>
        </w:r>
        <w:r w:rsidR="00AF759E">
          <w:rPr>
            <w:noProof/>
            <w:webHidden/>
          </w:rPr>
          <w:fldChar w:fldCharType="begin"/>
        </w:r>
        <w:r w:rsidR="00AF759E">
          <w:rPr>
            <w:noProof/>
            <w:webHidden/>
          </w:rPr>
          <w:instrText xml:space="preserve"> PAGEREF _Toc516139764 \h </w:instrText>
        </w:r>
        <w:r w:rsidR="00AF759E">
          <w:rPr>
            <w:noProof/>
            <w:webHidden/>
          </w:rPr>
        </w:r>
        <w:r w:rsidR="00AF759E">
          <w:rPr>
            <w:noProof/>
            <w:webHidden/>
          </w:rPr>
          <w:fldChar w:fldCharType="separate"/>
        </w:r>
        <w:r w:rsidR="00AF759E">
          <w:rPr>
            <w:noProof/>
            <w:webHidden/>
          </w:rPr>
          <w:t>99</w:t>
        </w:r>
        <w:r w:rsidR="00AF759E">
          <w:rPr>
            <w:noProof/>
            <w:webHidden/>
          </w:rPr>
          <w:fldChar w:fldCharType="end"/>
        </w:r>
      </w:hyperlink>
    </w:p>
    <w:p w14:paraId="3718C7FF" w14:textId="767D4A6F" w:rsidR="00AF759E" w:rsidRDefault="002633E4">
      <w:pPr>
        <w:pStyle w:val="31"/>
        <w:tabs>
          <w:tab w:val="left" w:pos="1874"/>
          <w:tab w:val="right" w:leader="dot" w:pos="9345"/>
        </w:tabs>
        <w:rPr>
          <w:rFonts w:asciiTheme="minorHAnsi" w:hAnsiTheme="minorHAnsi"/>
          <w:noProof/>
          <w:sz w:val="22"/>
          <w:lang w:eastAsia="ru-RU"/>
        </w:rPr>
      </w:pPr>
      <w:hyperlink w:anchor="_Toc516139765" w:history="1">
        <w:r w:rsidR="00AF759E" w:rsidRPr="00976FA6">
          <w:rPr>
            <w:rStyle w:val="af8"/>
            <w:noProof/>
          </w:rPr>
          <w:t>3.5.1</w:t>
        </w:r>
        <w:r w:rsidR="00AF759E">
          <w:rPr>
            <w:rFonts w:asciiTheme="minorHAnsi" w:hAnsiTheme="minorHAnsi"/>
            <w:noProof/>
            <w:sz w:val="22"/>
            <w:lang w:eastAsia="ru-RU"/>
          </w:rPr>
          <w:tab/>
        </w:r>
        <w:r w:rsidR="00AF759E" w:rsidRPr="00976FA6">
          <w:rPr>
            <w:rStyle w:val="af8"/>
            <w:noProof/>
          </w:rPr>
          <w:t>Процесс каскадообразования в системе чистого железа.</w:t>
        </w:r>
        <w:r w:rsidR="00AF759E">
          <w:rPr>
            <w:noProof/>
            <w:webHidden/>
          </w:rPr>
          <w:tab/>
        </w:r>
        <w:r w:rsidR="00AF759E">
          <w:rPr>
            <w:noProof/>
            <w:webHidden/>
          </w:rPr>
          <w:fldChar w:fldCharType="begin"/>
        </w:r>
        <w:r w:rsidR="00AF759E">
          <w:rPr>
            <w:noProof/>
            <w:webHidden/>
          </w:rPr>
          <w:instrText xml:space="preserve"> PAGEREF _Toc516139765 \h </w:instrText>
        </w:r>
        <w:r w:rsidR="00AF759E">
          <w:rPr>
            <w:noProof/>
            <w:webHidden/>
          </w:rPr>
        </w:r>
        <w:r w:rsidR="00AF759E">
          <w:rPr>
            <w:noProof/>
            <w:webHidden/>
          </w:rPr>
          <w:fldChar w:fldCharType="separate"/>
        </w:r>
        <w:r w:rsidR="00AF759E">
          <w:rPr>
            <w:noProof/>
            <w:webHidden/>
          </w:rPr>
          <w:t>100</w:t>
        </w:r>
        <w:r w:rsidR="00AF759E">
          <w:rPr>
            <w:noProof/>
            <w:webHidden/>
          </w:rPr>
          <w:fldChar w:fldCharType="end"/>
        </w:r>
      </w:hyperlink>
    </w:p>
    <w:p w14:paraId="4CBD44EC" w14:textId="4A83F046" w:rsidR="00AF759E" w:rsidRDefault="002633E4">
      <w:pPr>
        <w:pStyle w:val="41"/>
        <w:tabs>
          <w:tab w:val="left" w:pos="2438"/>
          <w:tab w:val="right" w:leader="dot" w:pos="9345"/>
        </w:tabs>
        <w:rPr>
          <w:rFonts w:asciiTheme="minorHAnsi" w:hAnsiTheme="minorHAnsi"/>
          <w:noProof/>
          <w:sz w:val="22"/>
          <w:lang w:eastAsia="ru-RU"/>
        </w:rPr>
      </w:pPr>
      <w:hyperlink w:anchor="_Toc516139766" w:history="1">
        <w:r w:rsidR="00AF759E" w:rsidRPr="00976FA6">
          <w:rPr>
            <w:rStyle w:val="af8"/>
            <w:noProof/>
          </w:rPr>
          <w:t>3.5.1.1</w:t>
        </w:r>
        <w:r w:rsidR="00AF759E">
          <w:rPr>
            <w:rFonts w:asciiTheme="minorHAnsi" w:hAnsiTheme="minorHAnsi"/>
            <w:noProof/>
            <w:sz w:val="22"/>
            <w:lang w:eastAsia="ru-RU"/>
          </w:rPr>
          <w:tab/>
        </w:r>
        <w:r w:rsidR="00AF759E" w:rsidRPr="00976FA6">
          <w:rPr>
            <w:rStyle w:val="af8"/>
            <w:noProof/>
          </w:rPr>
          <w:t>Каскад в объеме железа.</w:t>
        </w:r>
        <w:r w:rsidR="00AF759E">
          <w:rPr>
            <w:noProof/>
            <w:webHidden/>
          </w:rPr>
          <w:tab/>
        </w:r>
        <w:r w:rsidR="00AF759E">
          <w:rPr>
            <w:noProof/>
            <w:webHidden/>
          </w:rPr>
          <w:fldChar w:fldCharType="begin"/>
        </w:r>
        <w:r w:rsidR="00AF759E">
          <w:rPr>
            <w:noProof/>
            <w:webHidden/>
          </w:rPr>
          <w:instrText xml:space="preserve"> PAGEREF _Toc516139766 \h </w:instrText>
        </w:r>
        <w:r w:rsidR="00AF759E">
          <w:rPr>
            <w:noProof/>
            <w:webHidden/>
          </w:rPr>
        </w:r>
        <w:r w:rsidR="00AF759E">
          <w:rPr>
            <w:noProof/>
            <w:webHidden/>
          </w:rPr>
          <w:fldChar w:fldCharType="separate"/>
        </w:r>
        <w:r w:rsidR="00AF759E">
          <w:rPr>
            <w:noProof/>
            <w:webHidden/>
          </w:rPr>
          <w:t>100</w:t>
        </w:r>
        <w:r w:rsidR="00AF759E">
          <w:rPr>
            <w:noProof/>
            <w:webHidden/>
          </w:rPr>
          <w:fldChar w:fldCharType="end"/>
        </w:r>
      </w:hyperlink>
    </w:p>
    <w:p w14:paraId="1409EFEC" w14:textId="5A29A52D" w:rsidR="00AF759E" w:rsidRDefault="002633E4">
      <w:pPr>
        <w:pStyle w:val="41"/>
        <w:tabs>
          <w:tab w:val="left" w:pos="2438"/>
          <w:tab w:val="right" w:leader="dot" w:pos="9345"/>
        </w:tabs>
        <w:rPr>
          <w:rFonts w:asciiTheme="minorHAnsi" w:hAnsiTheme="minorHAnsi"/>
          <w:noProof/>
          <w:sz w:val="22"/>
          <w:lang w:eastAsia="ru-RU"/>
        </w:rPr>
      </w:pPr>
      <w:hyperlink w:anchor="_Toc516139767" w:history="1">
        <w:r w:rsidR="00AF759E" w:rsidRPr="00976FA6">
          <w:rPr>
            <w:rStyle w:val="af8"/>
            <w:noProof/>
          </w:rPr>
          <w:t>3.5.1.2</w:t>
        </w:r>
        <w:r w:rsidR="00AF759E">
          <w:rPr>
            <w:rFonts w:asciiTheme="minorHAnsi" w:hAnsiTheme="minorHAnsi"/>
            <w:noProof/>
            <w:sz w:val="22"/>
            <w:lang w:eastAsia="ru-RU"/>
          </w:rPr>
          <w:tab/>
        </w:r>
        <w:r w:rsidR="00AF759E" w:rsidRPr="00976FA6">
          <w:rPr>
            <w:rStyle w:val="af8"/>
            <w:noProof/>
          </w:rPr>
          <w:t>Каскад в железе при наличии свободной поверхности.</w:t>
        </w:r>
        <w:r w:rsidR="00AF759E">
          <w:rPr>
            <w:noProof/>
            <w:webHidden/>
          </w:rPr>
          <w:tab/>
        </w:r>
        <w:r w:rsidR="00AF759E">
          <w:rPr>
            <w:noProof/>
            <w:webHidden/>
          </w:rPr>
          <w:fldChar w:fldCharType="begin"/>
        </w:r>
        <w:r w:rsidR="00AF759E">
          <w:rPr>
            <w:noProof/>
            <w:webHidden/>
          </w:rPr>
          <w:instrText xml:space="preserve"> PAGEREF _Toc516139767 \h </w:instrText>
        </w:r>
        <w:r w:rsidR="00AF759E">
          <w:rPr>
            <w:noProof/>
            <w:webHidden/>
          </w:rPr>
        </w:r>
        <w:r w:rsidR="00AF759E">
          <w:rPr>
            <w:noProof/>
            <w:webHidden/>
          </w:rPr>
          <w:fldChar w:fldCharType="separate"/>
        </w:r>
        <w:r w:rsidR="00AF759E">
          <w:rPr>
            <w:noProof/>
            <w:webHidden/>
          </w:rPr>
          <w:t>101</w:t>
        </w:r>
        <w:r w:rsidR="00AF759E">
          <w:rPr>
            <w:noProof/>
            <w:webHidden/>
          </w:rPr>
          <w:fldChar w:fldCharType="end"/>
        </w:r>
      </w:hyperlink>
    </w:p>
    <w:p w14:paraId="5C45F092" w14:textId="013F2D08" w:rsidR="00AF759E" w:rsidRDefault="002633E4">
      <w:pPr>
        <w:pStyle w:val="41"/>
        <w:tabs>
          <w:tab w:val="left" w:pos="2438"/>
          <w:tab w:val="right" w:leader="dot" w:pos="9345"/>
        </w:tabs>
        <w:rPr>
          <w:rFonts w:asciiTheme="minorHAnsi" w:hAnsiTheme="minorHAnsi"/>
          <w:noProof/>
          <w:sz w:val="22"/>
          <w:lang w:eastAsia="ru-RU"/>
        </w:rPr>
      </w:pPr>
      <w:hyperlink w:anchor="_Toc516139768" w:history="1">
        <w:r w:rsidR="00AF759E" w:rsidRPr="00976FA6">
          <w:rPr>
            <w:rStyle w:val="af8"/>
            <w:noProof/>
          </w:rPr>
          <w:t>3.5.1.3</w:t>
        </w:r>
        <w:r w:rsidR="00AF759E">
          <w:rPr>
            <w:rFonts w:asciiTheme="minorHAnsi" w:hAnsiTheme="minorHAnsi"/>
            <w:noProof/>
            <w:sz w:val="22"/>
            <w:lang w:eastAsia="ru-RU"/>
          </w:rPr>
          <w:tab/>
        </w:r>
        <w:r w:rsidR="00AF759E" w:rsidRPr="00976FA6">
          <w:rPr>
            <w:rStyle w:val="af8"/>
            <w:noProof/>
          </w:rPr>
          <w:t>Моделирование воздействия облучения на начало формирования оксидной пленки на поверхности чистого железа.</w:t>
        </w:r>
        <w:r w:rsidR="00AF759E">
          <w:rPr>
            <w:noProof/>
            <w:webHidden/>
          </w:rPr>
          <w:tab/>
        </w:r>
        <w:r w:rsidR="00AF759E">
          <w:rPr>
            <w:noProof/>
            <w:webHidden/>
          </w:rPr>
          <w:fldChar w:fldCharType="begin"/>
        </w:r>
        <w:r w:rsidR="00AF759E">
          <w:rPr>
            <w:noProof/>
            <w:webHidden/>
          </w:rPr>
          <w:instrText xml:space="preserve"> PAGEREF _Toc516139768 \h </w:instrText>
        </w:r>
        <w:r w:rsidR="00AF759E">
          <w:rPr>
            <w:noProof/>
            <w:webHidden/>
          </w:rPr>
        </w:r>
        <w:r w:rsidR="00AF759E">
          <w:rPr>
            <w:noProof/>
            <w:webHidden/>
          </w:rPr>
          <w:fldChar w:fldCharType="separate"/>
        </w:r>
        <w:r w:rsidR="00AF759E">
          <w:rPr>
            <w:noProof/>
            <w:webHidden/>
          </w:rPr>
          <w:t>103</w:t>
        </w:r>
        <w:r w:rsidR="00AF759E">
          <w:rPr>
            <w:noProof/>
            <w:webHidden/>
          </w:rPr>
          <w:fldChar w:fldCharType="end"/>
        </w:r>
      </w:hyperlink>
    </w:p>
    <w:p w14:paraId="022B07F4" w14:textId="56458BCE" w:rsidR="00AF759E" w:rsidRDefault="002633E4">
      <w:pPr>
        <w:pStyle w:val="31"/>
        <w:tabs>
          <w:tab w:val="left" w:pos="1874"/>
          <w:tab w:val="right" w:leader="dot" w:pos="9345"/>
        </w:tabs>
        <w:rPr>
          <w:rFonts w:asciiTheme="minorHAnsi" w:hAnsiTheme="minorHAnsi"/>
          <w:noProof/>
          <w:sz w:val="22"/>
          <w:lang w:eastAsia="ru-RU"/>
        </w:rPr>
      </w:pPr>
      <w:hyperlink w:anchor="_Toc516139769" w:history="1">
        <w:r w:rsidR="00AF759E" w:rsidRPr="00976FA6">
          <w:rPr>
            <w:rStyle w:val="af8"/>
            <w:noProof/>
          </w:rPr>
          <w:t>3.5.2</w:t>
        </w:r>
        <w:r w:rsidR="00AF759E">
          <w:rPr>
            <w:rFonts w:asciiTheme="minorHAnsi" w:hAnsiTheme="minorHAnsi"/>
            <w:noProof/>
            <w:sz w:val="22"/>
            <w:lang w:eastAsia="ru-RU"/>
          </w:rPr>
          <w:tab/>
        </w:r>
        <w:r w:rsidR="00AF759E" w:rsidRPr="00976FA6">
          <w:rPr>
            <w:rStyle w:val="af8"/>
            <w:noProof/>
          </w:rPr>
          <w:t>Моделирование каскадообразования в системе железо - хром.</w:t>
        </w:r>
        <w:r w:rsidR="00AF759E">
          <w:rPr>
            <w:noProof/>
            <w:webHidden/>
          </w:rPr>
          <w:tab/>
        </w:r>
        <w:r w:rsidR="00AF759E">
          <w:rPr>
            <w:noProof/>
            <w:webHidden/>
          </w:rPr>
          <w:fldChar w:fldCharType="begin"/>
        </w:r>
        <w:r w:rsidR="00AF759E">
          <w:rPr>
            <w:noProof/>
            <w:webHidden/>
          </w:rPr>
          <w:instrText xml:space="preserve"> PAGEREF _Toc516139769 \h </w:instrText>
        </w:r>
        <w:r w:rsidR="00AF759E">
          <w:rPr>
            <w:noProof/>
            <w:webHidden/>
          </w:rPr>
        </w:r>
        <w:r w:rsidR="00AF759E">
          <w:rPr>
            <w:noProof/>
            <w:webHidden/>
          </w:rPr>
          <w:fldChar w:fldCharType="separate"/>
        </w:r>
        <w:r w:rsidR="00AF759E">
          <w:rPr>
            <w:noProof/>
            <w:webHidden/>
          </w:rPr>
          <w:t>106</w:t>
        </w:r>
        <w:r w:rsidR="00AF759E">
          <w:rPr>
            <w:noProof/>
            <w:webHidden/>
          </w:rPr>
          <w:fldChar w:fldCharType="end"/>
        </w:r>
      </w:hyperlink>
    </w:p>
    <w:p w14:paraId="47DCD93B" w14:textId="7B1969E6" w:rsidR="00AF759E" w:rsidRDefault="002633E4">
      <w:pPr>
        <w:pStyle w:val="41"/>
        <w:tabs>
          <w:tab w:val="left" w:pos="2438"/>
          <w:tab w:val="right" w:leader="dot" w:pos="9345"/>
        </w:tabs>
        <w:rPr>
          <w:rFonts w:asciiTheme="minorHAnsi" w:hAnsiTheme="minorHAnsi"/>
          <w:noProof/>
          <w:sz w:val="22"/>
          <w:lang w:eastAsia="ru-RU"/>
        </w:rPr>
      </w:pPr>
      <w:hyperlink w:anchor="_Toc516139770" w:history="1">
        <w:r w:rsidR="00AF759E" w:rsidRPr="00976FA6">
          <w:rPr>
            <w:rStyle w:val="af8"/>
            <w:noProof/>
          </w:rPr>
          <w:t>3.5.2.1</w:t>
        </w:r>
        <w:r w:rsidR="00AF759E">
          <w:rPr>
            <w:rFonts w:asciiTheme="minorHAnsi" w:hAnsiTheme="minorHAnsi"/>
            <w:noProof/>
            <w:sz w:val="22"/>
            <w:lang w:eastAsia="ru-RU"/>
          </w:rPr>
          <w:tab/>
        </w:r>
        <w:r w:rsidR="00AF759E" w:rsidRPr="00976FA6">
          <w:rPr>
            <w:rStyle w:val="af8"/>
            <w:noProof/>
          </w:rPr>
          <w:t>Каскад в системе желез - хром при наличии свободной поверхности.</w:t>
        </w:r>
        <w:r w:rsidR="00AF759E">
          <w:rPr>
            <w:noProof/>
            <w:webHidden/>
          </w:rPr>
          <w:tab/>
        </w:r>
        <w:r w:rsidR="00AF759E">
          <w:rPr>
            <w:noProof/>
            <w:webHidden/>
          </w:rPr>
          <w:fldChar w:fldCharType="begin"/>
        </w:r>
        <w:r w:rsidR="00AF759E">
          <w:rPr>
            <w:noProof/>
            <w:webHidden/>
          </w:rPr>
          <w:instrText xml:space="preserve"> PAGEREF _Toc516139770 \h </w:instrText>
        </w:r>
        <w:r w:rsidR="00AF759E">
          <w:rPr>
            <w:noProof/>
            <w:webHidden/>
          </w:rPr>
        </w:r>
        <w:r w:rsidR="00AF759E">
          <w:rPr>
            <w:noProof/>
            <w:webHidden/>
          </w:rPr>
          <w:fldChar w:fldCharType="separate"/>
        </w:r>
        <w:r w:rsidR="00AF759E">
          <w:rPr>
            <w:noProof/>
            <w:webHidden/>
          </w:rPr>
          <w:t>106</w:t>
        </w:r>
        <w:r w:rsidR="00AF759E">
          <w:rPr>
            <w:noProof/>
            <w:webHidden/>
          </w:rPr>
          <w:fldChar w:fldCharType="end"/>
        </w:r>
      </w:hyperlink>
    </w:p>
    <w:p w14:paraId="7E86921C" w14:textId="53200541" w:rsidR="00AF759E" w:rsidRDefault="002633E4">
      <w:pPr>
        <w:pStyle w:val="41"/>
        <w:tabs>
          <w:tab w:val="left" w:pos="2438"/>
          <w:tab w:val="right" w:leader="dot" w:pos="9345"/>
        </w:tabs>
        <w:rPr>
          <w:rFonts w:asciiTheme="minorHAnsi" w:hAnsiTheme="minorHAnsi"/>
          <w:noProof/>
          <w:sz w:val="22"/>
          <w:lang w:eastAsia="ru-RU"/>
        </w:rPr>
      </w:pPr>
      <w:hyperlink w:anchor="_Toc516139771" w:history="1">
        <w:r w:rsidR="00AF759E" w:rsidRPr="00976FA6">
          <w:rPr>
            <w:rStyle w:val="af8"/>
            <w:noProof/>
          </w:rPr>
          <w:t>3.5.2.2</w:t>
        </w:r>
        <w:r w:rsidR="00AF759E">
          <w:rPr>
            <w:rFonts w:asciiTheme="minorHAnsi" w:hAnsiTheme="minorHAnsi"/>
            <w:noProof/>
            <w:sz w:val="22"/>
            <w:lang w:eastAsia="ru-RU"/>
          </w:rPr>
          <w:tab/>
        </w:r>
        <w:r w:rsidR="00AF759E" w:rsidRPr="00976FA6">
          <w:rPr>
            <w:rStyle w:val="af8"/>
            <w:noProof/>
          </w:rPr>
          <w:t>Моделирование воздействия облучения на начало формирования оксидной пленки на поверхности системы железо - хром.</w:t>
        </w:r>
        <w:r w:rsidR="00AF759E">
          <w:rPr>
            <w:noProof/>
            <w:webHidden/>
          </w:rPr>
          <w:tab/>
        </w:r>
        <w:r w:rsidR="00AF759E">
          <w:rPr>
            <w:noProof/>
            <w:webHidden/>
          </w:rPr>
          <w:fldChar w:fldCharType="begin"/>
        </w:r>
        <w:r w:rsidR="00AF759E">
          <w:rPr>
            <w:noProof/>
            <w:webHidden/>
          </w:rPr>
          <w:instrText xml:space="preserve"> PAGEREF _Toc516139771 \h </w:instrText>
        </w:r>
        <w:r w:rsidR="00AF759E">
          <w:rPr>
            <w:noProof/>
            <w:webHidden/>
          </w:rPr>
        </w:r>
        <w:r w:rsidR="00AF759E">
          <w:rPr>
            <w:noProof/>
            <w:webHidden/>
          </w:rPr>
          <w:fldChar w:fldCharType="separate"/>
        </w:r>
        <w:r w:rsidR="00AF759E">
          <w:rPr>
            <w:noProof/>
            <w:webHidden/>
          </w:rPr>
          <w:t>108</w:t>
        </w:r>
        <w:r w:rsidR="00AF759E">
          <w:rPr>
            <w:noProof/>
            <w:webHidden/>
          </w:rPr>
          <w:fldChar w:fldCharType="end"/>
        </w:r>
      </w:hyperlink>
    </w:p>
    <w:p w14:paraId="0BA03FAD" w14:textId="0E51AAE1" w:rsidR="00AF759E" w:rsidRDefault="002633E4">
      <w:pPr>
        <w:pStyle w:val="41"/>
        <w:tabs>
          <w:tab w:val="left" w:pos="2438"/>
          <w:tab w:val="right" w:leader="dot" w:pos="9345"/>
        </w:tabs>
        <w:rPr>
          <w:rFonts w:asciiTheme="minorHAnsi" w:hAnsiTheme="minorHAnsi"/>
          <w:noProof/>
          <w:sz w:val="22"/>
          <w:lang w:eastAsia="ru-RU"/>
        </w:rPr>
      </w:pPr>
      <w:hyperlink w:anchor="_Toc516139772" w:history="1">
        <w:r w:rsidR="00AF759E" w:rsidRPr="00976FA6">
          <w:rPr>
            <w:rStyle w:val="af8"/>
            <w:noProof/>
          </w:rPr>
          <w:t>3.5.2.3</w:t>
        </w:r>
        <w:r w:rsidR="00AF759E">
          <w:rPr>
            <w:rFonts w:asciiTheme="minorHAnsi" w:hAnsiTheme="minorHAnsi"/>
            <w:noProof/>
            <w:sz w:val="22"/>
            <w:lang w:eastAsia="ru-RU"/>
          </w:rPr>
          <w:tab/>
        </w:r>
        <w:r w:rsidR="00AF759E" w:rsidRPr="00976FA6">
          <w:rPr>
            <w:rStyle w:val="af8"/>
            <w:noProof/>
          </w:rPr>
          <w:t>Каскад в объеме системы железо - обогащение хромом в объеме.</w:t>
        </w:r>
        <w:r w:rsidR="00AF759E">
          <w:rPr>
            <w:noProof/>
            <w:webHidden/>
          </w:rPr>
          <w:tab/>
        </w:r>
        <w:r w:rsidR="00AF759E">
          <w:rPr>
            <w:noProof/>
            <w:webHidden/>
          </w:rPr>
          <w:fldChar w:fldCharType="begin"/>
        </w:r>
        <w:r w:rsidR="00AF759E">
          <w:rPr>
            <w:noProof/>
            <w:webHidden/>
          </w:rPr>
          <w:instrText xml:space="preserve"> PAGEREF _Toc516139772 \h </w:instrText>
        </w:r>
        <w:r w:rsidR="00AF759E">
          <w:rPr>
            <w:noProof/>
            <w:webHidden/>
          </w:rPr>
        </w:r>
        <w:r w:rsidR="00AF759E">
          <w:rPr>
            <w:noProof/>
            <w:webHidden/>
          </w:rPr>
          <w:fldChar w:fldCharType="separate"/>
        </w:r>
        <w:r w:rsidR="00AF759E">
          <w:rPr>
            <w:noProof/>
            <w:webHidden/>
          </w:rPr>
          <w:t>111</w:t>
        </w:r>
        <w:r w:rsidR="00AF759E">
          <w:rPr>
            <w:noProof/>
            <w:webHidden/>
          </w:rPr>
          <w:fldChar w:fldCharType="end"/>
        </w:r>
      </w:hyperlink>
    </w:p>
    <w:p w14:paraId="1DB77AEF" w14:textId="4B1989F6" w:rsidR="00AF759E" w:rsidRDefault="002633E4">
      <w:pPr>
        <w:pStyle w:val="41"/>
        <w:tabs>
          <w:tab w:val="left" w:pos="2438"/>
          <w:tab w:val="right" w:leader="dot" w:pos="9345"/>
        </w:tabs>
        <w:rPr>
          <w:rFonts w:asciiTheme="minorHAnsi" w:hAnsiTheme="minorHAnsi"/>
          <w:noProof/>
          <w:sz w:val="22"/>
          <w:lang w:eastAsia="ru-RU"/>
        </w:rPr>
      </w:pPr>
      <w:hyperlink w:anchor="_Toc516139773" w:history="1">
        <w:r w:rsidR="00AF759E" w:rsidRPr="00976FA6">
          <w:rPr>
            <w:rStyle w:val="af8"/>
            <w:noProof/>
          </w:rPr>
          <w:t>3.5.2.4</w:t>
        </w:r>
        <w:r w:rsidR="00AF759E">
          <w:rPr>
            <w:rFonts w:asciiTheme="minorHAnsi" w:hAnsiTheme="minorHAnsi"/>
            <w:noProof/>
            <w:sz w:val="22"/>
            <w:lang w:eastAsia="ru-RU"/>
          </w:rPr>
          <w:tab/>
        </w:r>
        <w:r w:rsidR="00AF759E" w:rsidRPr="00976FA6">
          <w:rPr>
            <w:rStyle w:val="af8"/>
            <w:noProof/>
          </w:rPr>
          <w:t>Каскады на поверхности системы железо - обогащение хромом приповерхностной зоны, на которой уже выросла оксидная пленка.</w:t>
        </w:r>
        <w:r w:rsidR="00AF759E">
          <w:rPr>
            <w:noProof/>
            <w:webHidden/>
          </w:rPr>
          <w:tab/>
        </w:r>
        <w:r w:rsidR="00AF759E">
          <w:rPr>
            <w:noProof/>
            <w:webHidden/>
          </w:rPr>
          <w:fldChar w:fldCharType="begin"/>
        </w:r>
        <w:r w:rsidR="00AF759E">
          <w:rPr>
            <w:noProof/>
            <w:webHidden/>
          </w:rPr>
          <w:instrText xml:space="preserve"> PAGEREF _Toc516139773 \h </w:instrText>
        </w:r>
        <w:r w:rsidR="00AF759E">
          <w:rPr>
            <w:noProof/>
            <w:webHidden/>
          </w:rPr>
        </w:r>
        <w:r w:rsidR="00AF759E">
          <w:rPr>
            <w:noProof/>
            <w:webHidden/>
          </w:rPr>
          <w:fldChar w:fldCharType="separate"/>
        </w:r>
        <w:r w:rsidR="00AF759E">
          <w:rPr>
            <w:noProof/>
            <w:webHidden/>
          </w:rPr>
          <w:t>112</w:t>
        </w:r>
        <w:r w:rsidR="00AF759E">
          <w:rPr>
            <w:noProof/>
            <w:webHidden/>
          </w:rPr>
          <w:fldChar w:fldCharType="end"/>
        </w:r>
      </w:hyperlink>
    </w:p>
    <w:p w14:paraId="22F3E750" w14:textId="5157981D" w:rsidR="00AF759E" w:rsidRDefault="002633E4">
      <w:pPr>
        <w:pStyle w:val="31"/>
        <w:tabs>
          <w:tab w:val="left" w:pos="1874"/>
          <w:tab w:val="right" w:leader="dot" w:pos="9345"/>
        </w:tabs>
        <w:rPr>
          <w:rFonts w:asciiTheme="minorHAnsi" w:hAnsiTheme="minorHAnsi"/>
          <w:noProof/>
          <w:sz w:val="22"/>
          <w:lang w:eastAsia="ru-RU"/>
        </w:rPr>
      </w:pPr>
      <w:hyperlink w:anchor="_Toc516139774" w:history="1">
        <w:r w:rsidR="00AF759E" w:rsidRPr="00976FA6">
          <w:rPr>
            <w:rStyle w:val="af8"/>
            <w:noProof/>
          </w:rPr>
          <w:t>3.5.3</w:t>
        </w:r>
        <w:r w:rsidR="00AF759E">
          <w:rPr>
            <w:rFonts w:asciiTheme="minorHAnsi" w:hAnsiTheme="minorHAnsi"/>
            <w:noProof/>
            <w:sz w:val="22"/>
            <w:lang w:eastAsia="ru-RU"/>
          </w:rPr>
          <w:tab/>
        </w:r>
        <w:r w:rsidR="00AF759E" w:rsidRPr="00976FA6">
          <w:rPr>
            <w:rStyle w:val="af8"/>
            <w:noProof/>
          </w:rPr>
          <w:t>Моделирование каскадообразования в системе железо - вюстит.</w:t>
        </w:r>
        <w:r w:rsidR="00AF759E">
          <w:rPr>
            <w:noProof/>
            <w:webHidden/>
          </w:rPr>
          <w:tab/>
        </w:r>
        <w:r w:rsidR="00AF759E">
          <w:rPr>
            <w:noProof/>
            <w:webHidden/>
          </w:rPr>
          <w:fldChar w:fldCharType="begin"/>
        </w:r>
        <w:r w:rsidR="00AF759E">
          <w:rPr>
            <w:noProof/>
            <w:webHidden/>
          </w:rPr>
          <w:instrText xml:space="preserve"> PAGEREF _Toc516139774 \h </w:instrText>
        </w:r>
        <w:r w:rsidR="00AF759E">
          <w:rPr>
            <w:noProof/>
            <w:webHidden/>
          </w:rPr>
        </w:r>
        <w:r w:rsidR="00AF759E">
          <w:rPr>
            <w:noProof/>
            <w:webHidden/>
          </w:rPr>
          <w:fldChar w:fldCharType="separate"/>
        </w:r>
        <w:r w:rsidR="00AF759E">
          <w:rPr>
            <w:noProof/>
            <w:webHidden/>
          </w:rPr>
          <w:t>114</w:t>
        </w:r>
        <w:r w:rsidR="00AF759E">
          <w:rPr>
            <w:noProof/>
            <w:webHidden/>
          </w:rPr>
          <w:fldChar w:fldCharType="end"/>
        </w:r>
      </w:hyperlink>
    </w:p>
    <w:p w14:paraId="01FD9C4B" w14:textId="1E73C85E" w:rsidR="00AF759E" w:rsidRDefault="002633E4">
      <w:pPr>
        <w:pStyle w:val="41"/>
        <w:tabs>
          <w:tab w:val="left" w:pos="2438"/>
          <w:tab w:val="right" w:leader="dot" w:pos="9345"/>
        </w:tabs>
        <w:rPr>
          <w:rFonts w:asciiTheme="minorHAnsi" w:hAnsiTheme="minorHAnsi"/>
          <w:noProof/>
          <w:sz w:val="22"/>
          <w:lang w:eastAsia="ru-RU"/>
        </w:rPr>
      </w:pPr>
      <w:hyperlink w:anchor="_Toc516139775" w:history="1">
        <w:r w:rsidR="00AF759E" w:rsidRPr="00976FA6">
          <w:rPr>
            <w:rStyle w:val="af8"/>
            <w:noProof/>
          </w:rPr>
          <w:t>3.5.3.1</w:t>
        </w:r>
        <w:r w:rsidR="00AF759E">
          <w:rPr>
            <w:rFonts w:asciiTheme="minorHAnsi" w:hAnsiTheme="minorHAnsi"/>
            <w:noProof/>
            <w:sz w:val="22"/>
            <w:lang w:eastAsia="ru-RU"/>
          </w:rPr>
          <w:tab/>
        </w:r>
        <w:r w:rsidR="00AF759E" w:rsidRPr="00976FA6">
          <w:rPr>
            <w:rStyle w:val="af8"/>
            <w:noProof/>
          </w:rPr>
          <w:t>Каскад в объеме вюстита.</w:t>
        </w:r>
        <w:r w:rsidR="00AF759E">
          <w:rPr>
            <w:noProof/>
            <w:webHidden/>
          </w:rPr>
          <w:tab/>
        </w:r>
        <w:r w:rsidR="00AF759E">
          <w:rPr>
            <w:noProof/>
            <w:webHidden/>
          </w:rPr>
          <w:fldChar w:fldCharType="begin"/>
        </w:r>
        <w:r w:rsidR="00AF759E">
          <w:rPr>
            <w:noProof/>
            <w:webHidden/>
          </w:rPr>
          <w:instrText xml:space="preserve"> PAGEREF _Toc516139775 \h </w:instrText>
        </w:r>
        <w:r w:rsidR="00AF759E">
          <w:rPr>
            <w:noProof/>
            <w:webHidden/>
          </w:rPr>
        </w:r>
        <w:r w:rsidR="00AF759E">
          <w:rPr>
            <w:noProof/>
            <w:webHidden/>
          </w:rPr>
          <w:fldChar w:fldCharType="separate"/>
        </w:r>
        <w:r w:rsidR="00AF759E">
          <w:rPr>
            <w:noProof/>
            <w:webHidden/>
          </w:rPr>
          <w:t>114</w:t>
        </w:r>
        <w:r w:rsidR="00AF759E">
          <w:rPr>
            <w:noProof/>
            <w:webHidden/>
          </w:rPr>
          <w:fldChar w:fldCharType="end"/>
        </w:r>
      </w:hyperlink>
    </w:p>
    <w:p w14:paraId="79618D82" w14:textId="568C32FD" w:rsidR="00AF759E" w:rsidRDefault="002633E4">
      <w:pPr>
        <w:pStyle w:val="41"/>
        <w:tabs>
          <w:tab w:val="left" w:pos="2438"/>
          <w:tab w:val="right" w:leader="dot" w:pos="9345"/>
        </w:tabs>
        <w:rPr>
          <w:rFonts w:asciiTheme="minorHAnsi" w:hAnsiTheme="minorHAnsi"/>
          <w:noProof/>
          <w:sz w:val="22"/>
          <w:lang w:eastAsia="ru-RU"/>
        </w:rPr>
      </w:pPr>
      <w:hyperlink w:anchor="_Toc516139776" w:history="1">
        <w:r w:rsidR="00AF759E" w:rsidRPr="00976FA6">
          <w:rPr>
            <w:rStyle w:val="af8"/>
            <w:noProof/>
          </w:rPr>
          <w:t>3.5.3.2</w:t>
        </w:r>
        <w:r w:rsidR="00AF759E">
          <w:rPr>
            <w:rFonts w:asciiTheme="minorHAnsi" w:hAnsiTheme="minorHAnsi"/>
            <w:noProof/>
            <w:sz w:val="22"/>
            <w:lang w:eastAsia="ru-RU"/>
          </w:rPr>
          <w:tab/>
        </w:r>
        <w:r w:rsidR="00AF759E" w:rsidRPr="00976FA6">
          <w:rPr>
            <w:rStyle w:val="af8"/>
            <w:noProof/>
          </w:rPr>
          <w:t>Прохождение каскада в системе железо – вюстит.</w:t>
        </w:r>
        <w:r w:rsidR="00AF759E">
          <w:rPr>
            <w:noProof/>
            <w:webHidden/>
          </w:rPr>
          <w:tab/>
        </w:r>
        <w:r w:rsidR="00AF759E">
          <w:rPr>
            <w:noProof/>
            <w:webHidden/>
          </w:rPr>
          <w:fldChar w:fldCharType="begin"/>
        </w:r>
        <w:r w:rsidR="00AF759E">
          <w:rPr>
            <w:noProof/>
            <w:webHidden/>
          </w:rPr>
          <w:instrText xml:space="preserve"> PAGEREF _Toc516139776 \h </w:instrText>
        </w:r>
        <w:r w:rsidR="00AF759E">
          <w:rPr>
            <w:noProof/>
            <w:webHidden/>
          </w:rPr>
        </w:r>
        <w:r w:rsidR="00AF759E">
          <w:rPr>
            <w:noProof/>
            <w:webHidden/>
          </w:rPr>
          <w:fldChar w:fldCharType="separate"/>
        </w:r>
        <w:r w:rsidR="00AF759E">
          <w:rPr>
            <w:noProof/>
            <w:webHidden/>
          </w:rPr>
          <w:t>115</w:t>
        </w:r>
        <w:r w:rsidR="00AF759E">
          <w:rPr>
            <w:noProof/>
            <w:webHidden/>
          </w:rPr>
          <w:fldChar w:fldCharType="end"/>
        </w:r>
      </w:hyperlink>
    </w:p>
    <w:p w14:paraId="2E7EB123" w14:textId="39F11B99" w:rsidR="00AF759E" w:rsidRDefault="002633E4">
      <w:pPr>
        <w:pStyle w:val="12"/>
        <w:rPr>
          <w:rFonts w:asciiTheme="minorHAnsi" w:hAnsiTheme="minorHAnsi"/>
          <w:noProof/>
          <w:sz w:val="22"/>
          <w:lang w:eastAsia="ru-RU"/>
        </w:rPr>
      </w:pPr>
      <w:hyperlink w:anchor="_Toc516139777" w:history="1">
        <w:r w:rsidR="00AF759E" w:rsidRPr="00976FA6">
          <w:rPr>
            <w:rStyle w:val="af8"/>
            <w:noProof/>
          </w:rPr>
          <w:t>4</w:t>
        </w:r>
        <w:r w:rsidR="00AF759E">
          <w:rPr>
            <w:rFonts w:asciiTheme="minorHAnsi" w:hAnsiTheme="minorHAnsi"/>
            <w:noProof/>
            <w:sz w:val="22"/>
            <w:lang w:eastAsia="ru-RU"/>
          </w:rPr>
          <w:tab/>
        </w:r>
        <w:r w:rsidR="00AF759E" w:rsidRPr="00976FA6">
          <w:rPr>
            <w:rStyle w:val="af8"/>
            <w:noProof/>
          </w:rPr>
          <w:t>Список использованных литературных источников</w:t>
        </w:r>
        <w:r w:rsidR="00AF759E">
          <w:rPr>
            <w:noProof/>
            <w:webHidden/>
          </w:rPr>
          <w:tab/>
        </w:r>
        <w:r w:rsidR="00AF759E">
          <w:rPr>
            <w:noProof/>
            <w:webHidden/>
          </w:rPr>
          <w:fldChar w:fldCharType="begin"/>
        </w:r>
        <w:r w:rsidR="00AF759E">
          <w:rPr>
            <w:noProof/>
            <w:webHidden/>
          </w:rPr>
          <w:instrText xml:space="preserve"> PAGEREF _Toc516139777 \h </w:instrText>
        </w:r>
        <w:r w:rsidR="00AF759E">
          <w:rPr>
            <w:noProof/>
            <w:webHidden/>
          </w:rPr>
        </w:r>
        <w:r w:rsidR="00AF759E">
          <w:rPr>
            <w:noProof/>
            <w:webHidden/>
          </w:rPr>
          <w:fldChar w:fldCharType="separate"/>
        </w:r>
        <w:r w:rsidR="00AF759E">
          <w:rPr>
            <w:noProof/>
            <w:webHidden/>
          </w:rPr>
          <w:t>118</w:t>
        </w:r>
        <w:r w:rsidR="00AF759E">
          <w:rPr>
            <w:noProof/>
            <w:webHidden/>
          </w:rPr>
          <w:fldChar w:fldCharType="end"/>
        </w:r>
      </w:hyperlink>
    </w:p>
    <w:p w14:paraId="4F7D91C0" w14:textId="78BDD538" w:rsidR="003622D8" w:rsidRDefault="00C832B8">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6139706"/>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6139707"/>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6139708"/>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6139709"/>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46E04546"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F83C8AA" w14:textId="5F924FAD" w:rsidR="00643FB9" w:rsidRDefault="00FA1870" w:rsidP="00643FB9">
      <w:pPr>
        <w:pStyle w:val="afb"/>
      </w:pPr>
      <w:r>
        <w:rPr>
          <w:noProof/>
        </w:rPr>
        <w:drawing>
          <wp:inline distT="0" distB="0" distL="0" distR="0" wp14:anchorId="6C8C3115" wp14:editId="3F0BA253">
            <wp:extent cx="3962400" cy="257407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5598" cy="2602133"/>
                    </a:xfrm>
                    <a:prstGeom prst="rect">
                      <a:avLst/>
                    </a:prstGeom>
                    <a:noFill/>
                    <a:ln>
                      <a:noFill/>
                    </a:ln>
                  </pic:spPr>
                </pic:pic>
              </a:graphicData>
            </a:graphic>
          </wp:inline>
        </w:drawing>
      </w:r>
    </w:p>
    <w:p w14:paraId="6DB5FB4B" w14:textId="176CCB10" w:rsidR="00643FB9" w:rsidRDefault="00643FB9" w:rsidP="00643FB9">
      <w:pPr>
        <w:pStyle w:val="afb"/>
      </w:pPr>
      <w:r w:rsidRPr="00FF74CF">
        <w:t>Рисунок</w:t>
      </w:r>
      <w:r w:rsidR="001655B6" w:rsidRPr="00FF74CF">
        <w:t xml:space="preserve"> 1.1</w:t>
      </w:r>
      <w:r>
        <w:t xml:space="preserve"> - </w:t>
      </w:r>
      <w:r w:rsidRPr="00643FB9">
        <w:t>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нейтрона сталкиваются с атомами урана-235, каждый из которых делит и высвобождает несколько нейтронов, которые затем могут продолжить реакцию.</w:t>
      </w:r>
    </w:p>
    <w:p w14:paraId="56EA0D10" w14:textId="56F04865" w:rsidR="002867F9" w:rsidRDefault="002867F9" w:rsidP="002867F9">
      <w:r w:rsidRPr="002867F9">
        <w:t>При</w:t>
      </w:r>
      <w:r>
        <w:t xml:space="preserve"> цепной ядерной реакции, описанной выше, на каждом этапе выделяется, в среднем, </w:t>
      </w:r>
      <m:oMath>
        <m:r>
          <w:rPr>
            <w:rFonts w:ascii="Cambria Math" w:hAnsi="Cambria Math"/>
          </w:rPr>
          <m:t>2÷3</m:t>
        </m:r>
      </m:oMath>
      <w:r>
        <w:t xml:space="preserve"> нейтронов.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w:t>
      </w:r>
      <w:r>
        <w:lastRenderedPageBreak/>
        <w:t>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 Поэтому атомные характеристики среды не играют никакой роли в распространении нейтронов в веществе. Это чисто ядерный процесс.</w:t>
      </w:r>
    </w:p>
    <w:p w14:paraId="6C040C21" w14:textId="306893BF" w:rsidR="002867F9" w:rsidRDefault="002867F9" w:rsidP="002867F9">
      <w:r>
        <w:t xml:space="preserve">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w:t>
      </w:r>
    </w:p>
    <w:p w14:paraId="72524EB6" w14:textId="7E031374" w:rsidR="002867F9" w:rsidRDefault="002867F9" w:rsidP="002867F9">
      <w:r>
        <w:t>Нейтроны классифицируют по энергии</w:t>
      </w:r>
      <w:r w:rsidR="004C1FA6">
        <w:t xml:space="preserve"> </w:t>
      </w:r>
      <w:r w:rsidR="004C1FA6">
        <w:rPr>
          <w:lang w:val="en-US"/>
        </w:rPr>
        <w:t>[</w:t>
      </w:r>
      <w:r w:rsidR="004C1FA6">
        <w:rPr>
          <w:lang w:val="en-US"/>
        </w:rPr>
        <w:fldChar w:fldCharType="begin"/>
      </w:r>
      <w:r w:rsidR="004C1FA6">
        <w:rPr>
          <w:lang w:val="en-US"/>
        </w:rPr>
        <w:instrText xml:space="preserve"> REF Nuclphys_snip_msu_ru_neutrons \n \h </w:instrText>
      </w:r>
      <w:r w:rsidR="004C1FA6">
        <w:rPr>
          <w:lang w:val="en-US"/>
        </w:rPr>
      </w:r>
      <w:r w:rsidR="004C1FA6">
        <w:rPr>
          <w:lang w:val="en-US"/>
        </w:rPr>
        <w:fldChar w:fldCharType="separate"/>
      </w:r>
      <w:r w:rsidR="00AF759E">
        <w:rPr>
          <w:lang w:val="en-US"/>
        </w:rPr>
        <w:t>1</w:t>
      </w:r>
      <w:r w:rsidR="004C1FA6">
        <w:rPr>
          <w:lang w:val="en-US"/>
        </w:rPr>
        <w:fldChar w:fldCharType="end"/>
      </w:r>
      <w:r w:rsidR="004C1FA6">
        <w:rPr>
          <w:lang w:val="en-US"/>
        </w:rPr>
        <w:t>]</w:t>
      </w:r>
      <w:r w:rsidR="004C1FA6">
        <w:t>:</w:t>
      </w:r>
    </w:p>
    <w:p w14:paraId="75D06133" w14:textId="106BDD26" w:rsidR="004C1FA6" w:rsidRDefault="004C1FA6" w:rsidP="004C1FA6">
      <w:pPr>
        <w:pStyle w:val="a3"/>
        <w:numPr>
          <w:ilvl w:val="0"/>
          <w:numId w:val="43"/>
        </w:numPr>
      </w:pPr>
      <w:r>
        <w:t xml:space="preserve">Медленные </w:t>
      </w:r>
      <m:oMath>
        <m:r>
          <m:rPr>
            <m:sty m:val="p"/>
          </m:rPr>
          <w:rPr>
            <w:rFonts w:ascii="Cambria Math" w:hAnsi="Cambria Math"/>
          </w:rPr>
          <m:t>E</m:t>
        </m:r>
        <m:r>
          <w:rPr>
            <w:rFonts w:ascii="Cambria Math" w:hAnsi="Cambria Math"/>
          </w:rPr>
          <m:t>&lt;1 эВ</m:t>
        </m:r>
      </m:oMath>
      <w:r>
        <w:t>;</w:t>
      </w:r>
    </w:p>
    <w:p w14:paraId="679EF0EE" w14:textId="1963A661" w:rsidR="004C1FA6" w:rsidRDefault="004C1FA6" w:rsidP="004C1FA6">
      <w:pPr>
        <w:pStyle w:val="a3"/>
        <w:numPr>
          <w:ilvl w:val="0"/>
          <w:numId w:val="43"/>
        </w:numPr>
      </w:pPr>
      <w:r>
        <w:t xml:space="preserve">Резонансные </w:t>
      </w:r>
      <m:oMath>
        <m:r>
          <m:rPr>
            <m:sty m:val="p"/>
          </m:rPr>
          <w:rPr>
            <w:rFonts w:ascii="Cambria Math" w:hAnsi="Cambria Math"/>
          </w:rPr>
          <m:t>E</m:t>
        </m:r>
        <m:r>
          <w:rPr>
            <w:rFonts w:ascii="Cambria Math" w:hAnsi="Cambria Math"/>
          </w:rPr>
          <m:t>=1 эВ÷10 кэВ</m:t>
        </m:r>
      </m:oMath>
      <w:r>
        <w:t>;</w:t>
      </w:r>
    </w:p>
    <w:p w14:paraId="56FB288A" w14:textId="59B4D389" w:rsidR="004C1FA6" w:rsidRDefault="004C1FA6" w:rsidP="004C1FA6">
      <w:pPr>
        <w:pStyle w:val="a3"/>
        <w:numPr>
          <w:ilvl w:val="0"/>
          <w:numId w:val="43"/>
        </w:numPr>
      </w:pPr>
      <w:r>
        <w:t xml:space="preserve">Промежуточные </w:t>
      </w:r>
      <m:oMath>
        <m:r>
          <m:rPr>
            <m:sty m:val="p"/>
          </m:rPr>
          <w:rPr>
            <w:rFonts w:ascii="Cambria Math" w:hAnsi="Cambria Math"/>
          </w:rPr>
          <m:t>E</m:t>
        </m:r>
        <m:r>
          <w:rPr>
            <w:rFonts w:ascii="Cambria Math" w:hAnsi="Cambria Math"/>
          </w:rPr>
          <m:t>=10 кэВ÷1 МэВ</m:t>
        </m:r>
      </m:oMath>
      <w:r w:rsidR="00AF759E">
        <w:t>;</w:t>
      </w:r>
    </w:p>
    <w:p w14:paraId="0C7295DC" w14:textId="23219098" w:rsidR="004C1FA6" w:rsidRDefault="004C1FA6" w:rsidP="004C1FA6">
      <w:pPr>
        <w:pStyle w:val="a3"/>
        <w:numPr>
          <w:ilvl w:val="0"/>
          <w:numId w:val="43"/>
        </w:numPr>
      </w:pPr>
      <w:r>
        <w:t xml:space="preserve">Быстрые </w:t>
      </w:r>
      <m:oMath>
        <m:r>
          <m:rPr>
            <m:sty m:val="p"/>
          </m:rPr>
          <w:rPr>
            <w:rFonts w:ascii="Cambria Math" w:hAnsi="Cambria Math"/>
          </w:rPr>
          <m:t>E</m:t>
        </m:r>
        <m:r>
          <w:rPr>
            <w:rFonts w:ascii="Cambria Math" w:hAnsi="Cambria Math"/>
          </w:rPr>
          <m:t>=1 МэВ÷100 МэВ</m:t>
        </m:r>
      </m:oMath>
      <w:r w:rsidR="00AF759E">
        <w:t xml:space="preserve">, иногда </w:t>
      </w:r>
      <m:oMath>
        <m:r>
          <m:rPr>
            <m:sty m:val="p"/>
          </m:rPr>
          <w:rPr>
            <w:rFonts w:ascii="Cambria Math" w:hAnsi="Cambria Math"/>
          </w:rPr>
          <m:t>E</m:t>
        </m:r>
        <m:r>
          <w:rPr>
            <w:rFonts w:ascii="Cambria Math" w:hAnsi="Cambria Math"/>
          </w:rPr>
          <m:t>&gt;0,1 МэВ</m:t>
        </m:r>
      </m:oMath>
      <w:r w:rsidR="00AF759E">
        <w:t>;</w:t>
      </w:r>
    </w:p>
    <w:p w14:paraId="3E88FDB1" w14:textId="09241114" w:rsidR="004C1FA6" w:rsidRPr="001D68C7" w:rsidRDefault="004C1FA6" w:rsidP="004C1FA6">
      <w:pPr>
        <w:pStyle w:val="a3"/>
        <w:numPr>
          <w:ilvl w:val="0"/>
          <w:numId w:val="43"/>
        </w:numPr>
      </w:pPr>
      <w:r>
        <w:t xml:space="preserve">Релятивистские </w:t>
      </w:r>
      <m:oMath>
        <m:r>
          <m:rPr>
            <m:sty m:val="p"/>
          </m:rPr>
          <w:rPr>
            <w:rFonts w:ascii="Cambria Math" w:hAnsi="Cambria Math"/>
          </w:rPr>
          <m:t>E</m:t>
        </m:r>
        <m:r>
          <w:rPr>
            <w:rFonts w:ascii="Cambria Math" w:hAnsi="Cambria Math"/>
            <w:lang w:val="en-US"/>
          </w:rPr>
          <m:t>&gt;</m:t>
        </m:r>
        <m:r>
          <w:rPr>
            <w:rFonts w:ascii="Cambria Math" w:hAnsi="Cambria Math"/>
          </w:rPr>
          <m:t>100 МэВ</m:t>
        </m:r>
      </m:oMath>
      <w:r w:rsidR="00AF759E">
        <w:t>.</w:t>
      </w:r>
    </w:p>
    <w:p w14:paraId="79766EC5" w14:textId="2EF847A3" w:rsidR="00193718" w:rsidRDefault="004C1FA6" w:rsidP="00193718">
      <w:r>
        <w:t>В настоящее время ядерные реакторы классифицируют по некоторым признакам:</w:t>
      </w:r>
    </w:p>
    <w:tbl>
      <w:tblPr>
        <w:tblStyle w:val="a4"/>
        <w:tblW w:w="0" w:type="auto"/>
        <w:tblLook w:val="04A0" w:firstRow="1" w:lastRow="0" w:firstColumn="1" w:lastColumn="0" w:noHBand="0" w:noVBand="1"/>
      </w:tblPr>
      <w:tblGrid>
        <w:gridCol w:w="1823"/>
        <w:gridCol w:w="3197"/>
        <w:gridCol w:w="4325"/>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E24F23" w14:paraId="5971E884" w14:textId="77777777" w:rsidTr="00365511">
        <w:trPr>
          <w:trHeight w:val="138"/>
        </w:trPr>
        <w:tc>
          <w:tcPr>
            <w:tcW w:w="0" w:type="auto"/>
            <w:vMerge w:val="restart"/>
            <w:vAlign w:val="center"/>
          </w:tcPr>
          <w:p w14:paraId="1927C9D1" w14:textId="29BC3FF6" w:rsidR="00E24F23" w:rsidRDefault="00E24F23" w:rsidP="00365511">
            <w:pPr>
              <w:pStyle w:val="afa"/>
            </w:pPr>
            <w:r>
              <w:t>По типу замедлителя</w:t>
            </w:r>
          </w:p>
        </w:tc>
        <w:tc>
          <w:tcPr>
            <w:tcW w:w="0" w:type="auto"/>
            <w:gridSpan w:val="2"/>
            <w:vAlign w:val="center"/>
          </w:tcPr>
          <w:p w14:paraId="53C8CD1E" w14:textId="730B05E9" w:rsidR="00E24F23" w:rsidRDefault="00E24F23" w:rsidP="00365511">
            <w:pPr>
              <w:pStyle w:val="afa"/>
            </w:pPr>
            <w:r>
              <w:t>Графитовые</w:t>
            </w:r>
          </w:p>
        </w:tc>
      </w:tr>
      <w:tr w:rsidR="00E24F23" w14:paraId="12B9F87D" w14:textId="77777777" w:rsidTr="00365511">
        <w:trPr>
          <w:trHeight w:val="138"/>
        </w:trPr>
        <w:tc>
          <w:tcPr>
            <w:tcW w:w="0" w:type="auto"/>
            <w:vMerge/>
            <w:vAlign w:val="center"/>
          </w:tcPr>
          <w:p w14:paraId="4B33A24C" w14:textId="77777777" w:rsidR="00E24F23" w:rsidRDefault="00E24F23" w:rsidP="00365511">
            <w:pPr>
              <w:pStyle w:val="afa"/>
            </w:pPr>
          </w:p>
        </w:tc>
        <w:tc>
          <w:tcPr>
            <w:tcW w:w="0" w:type="auto"/>
            <w:vMerge w:val="restart"/>
            <w:vAlign w:val="center"/>
          </w:tcPr>
          <w:p w14:paraId="18C359B1" w14:textId="77777777" w:rsidR="00E24F23" w:rsidRDefault="00E24F23" w:rsidP="00365511">
            <w:pPr>
              <w:pStyle w:val="afa"/>
            </w:pPr>
            <w:r>
              <w:t>Водные</w:t>
            </w:r>
          </w:p>
        </w:tc>
        <w:tc>
          <w:tcPr>
            <w:tcW w:w="0" w:type="auto"/>
            <w:vAlign w:val="center"/>
          </w:tcPr>
          <w:p w14:paraId="16E60E29" w14:textId="0C25FA49" w:rsidR="00E24F23" w:rsidRDefault="00E24F23"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E24F23" w14:paraId="189EC583" w14:textId="77777777" w:rsidTr="00365511">
        <w:trPr>
          <w:trHeight w:val="138"/>
        </w:trPr>
        <w:tc>
          <w:tcPr>
            <w:tcW w:w="0" w:type="auto"/>
            <w:vMerge/>
            <w:vAlign w:val="center"/>
          </w:tcPr>
          <w:p w14:paraId="47CB2550" w14:textId="77777777" w:rsidR="00E24F23" w:rsidRDefault="00E24F23" w:rsidP="00365511">
            <w:pPr>
              <w:pStyle w:val="afa"/>
            </w:pPr>
          </w:p>
        </w:tc>
        <w:tc>
          <w:tcPr>
            <w:tcW w:w="0" w:type="auto"/>
            <w:vMerge/>
            <w:vAlign w:val="center"/>
          </w:tcPr>
          <w:p w14:paraId="745D7373" w14:textId="77777777" w:rsidR="00E24F23" w:rsidRDefault="00E24F23" w:rsidP="00365511">
            <w:pPr>
              <w:pStyle w:val="afa"/>
            </w:pPr>
          </w:p>
        </w:tc>
        <w:tc>
          <w:tcPr>
            <w:tcW w:w="0" w:type="auto"/>
            <w:vAlign w:val="center"/>
          </w:tcPr>
          <w:p w14:paraId="5763541D" w14:textId="4825FAEA" w:rsidR="00E24F23" w:rsidRDefault="00E24F23" w:rsidP="00365511">
            <w:pPr>
              <w:pStyle w:val="afa"/>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tc>
      </w:tr>
      <w:tr w:rsidR="00E24F23" w14:paraId="1F9466D5" w14:textId="77777777" w:rsidTr="00365511">
        <w:trPr>
          <w:trHeight w:val="138"/>
        </w:trPr>
        <w:tc>
          <w:tcPr>
            <w:tcW w:w="0" w:type="auto"/>
            <w:vMerge/>
            <w:vAlign w:val="center"/>
          </w:tcPr>
          <w:p w14:paraId="037E92BB" w14:textId="77777777" w:rsidR="00E24F23" w:rsidRDefault="00E24F23" w:rsidP="00365511">
            <w:pPr>
              <w:pStyle w:val="afa"/>
            </w:pPr>
          </w:p>
        </w:tc>
        <w:tc>
          <w:tcPr>
            <w:tcW w:w="0" w:type="auto"/>
            <w:gridSpan w:val="2"/>
            <w:vAlign w:val="center"/>
          </w:tcPr>
          <w:p w14:paraId="29CFAFB4" w14:textId="0BDA505B" w:rsidR="00E24F23" w:rsidRDefault="00E24F23" w:rsidP="00365511">
            <w:pPr>
              <w:pStyle w:val="afa"/>
            </w:pPr>
            <w:r>
              <w:t>С расплавами солей</w:t>
            </w:r>
            <w:r w:rsidRPr="00A00F13">
              <w:t xml:space="preserve"> (</w:t>
            </w:r>
            <w:r>
              <w:t>фториды, хлориды</w:t>
            </w:r>
            <w:r w:rsidRPr="00A00F13">
              <w:t>)</w:t>
            </w:r>
          </w:p>
        </w:tc>
      </w:tr>
      <w:tr w:rsidR="00E24F23" w14:paraId="04F4D461" w14:textId="77777777" w:rsidTr="00365511">
        <w:trPr>
          <w:trHeight w:val="138"/>
        </w:trPr>
        <w:tc>
          <w:tcPr>
            <w:tcW w:w="0" w:type="auto"/>
            <w:vMerge/>
            <w:vAlign w:val="center"/>
          </w:tcPr>
          <w:p w14:paraId="1B39B613" w14:textId="77777777" w:rsidR="00E24F23" w:rsidRDefault="00E24F23" w:rsidP="00365511">
            <w:pPr>
              <w:pStyle w:val="afa"/>
            </w:pPr>
          </w:p>
        </w:tc>
        <w:tc>
          <w:tcPr>
            <w:tcW w:w="0" w:type="auto"/>
            <w:gridSpan w:val="2"/>
            <w:vAlign w:val="center"/>
          </w:tcPr>
          <w:p w14:paraId="100AAF54" w14:textId="052CC129" w:rsidR="00E24F23" w:rsidRDefault="00365511" w:rsidP="00365511">
            <w:pPr>
              <w:pStyle w:val="afa"/>
            </w:pPr>
            <w:r>
              <w:t>Без замедлителя</w:t>
            </w:r>
          </w:p>
        </w:tc>
      </w:tr>
      <w:tr w:rsidR="00365511" w14:paraId="4A19D8D5" w14:textId="77777777" w:rsidTr="00365511">
        <w:trPr>
          <w:trHeight w:val="276"/>
        </w:trPr>
        <w:tc>
          <w:tcPr>
            <w:tcW w:w="0" w:type="auto"/>
            <w:vMerge w:val="restart"/>
            <w:vAlign w:val="center"/>
          </w:tcPr>
          <w:p w14:paraId="01F1EA05" w14:textId="2C18C3E2" w:rsidR="00365511" w:rsidRDefault="00365511" w:rsidP="00365511">
            <w:pPr>
              <w:pStyle w:val="afa"/>
            </w:pPr>
            <w:r>
              <w:t>По типу теплоносителя</w:t>
            </w:r>
          </w:p>
        </w:tc>
        <w:tc>
          <w:tcPr>
            <w:tcW w:w="0" w:type="auto"/>
            <w:vMerge w:val="restart"/>
            <w:vAlign w:val="center"/>
          </w:tcPr>
          <w:p w14:paraId="7FDD8865" w14:textId="4D1CD518" w:rsidR="00365511" w:rsidRDefault="00365511" w:rsidP="00365511">
            <w:pPr>
              <w:pStyle w:val="afa"/>
            </w:pPr>
            <w:r>
              <w:t>Водные</w:t>
            </w:r>
          </w:p>
        </w:tc>
        <w:tc>
          <w:tcPr>
            <w:tcW w:w="0" w:type="auto"/>
            <w:vAlign w:val="center"/>
          </w:tcPr>
          <w:p w14:paraId="1EC36C2E" w14:textId="79BF65C7" w:rsidR="00365511" w:rsidRDefault="00365511" w:rsidP="00365511">
            <w:pPr>
              <w:pStyle w:val="afa"/>
            </w:pPr>
            <w:r>
              <w:t xml:space="preserve">С водой под давлением (ВВЭР, </w:t>
            </w:r>
            <w:r w:rsidRPr="00A00F13">
              <w:t>PHWR</w:t>
            </w:r>
            <w:r>
              <w:t>)</w:t>
            </w:r>
          </w:p>
        </w:tc>
      </w:tr>
      <w:tr w:rsidR="00365511" w14:paraId="1C15C462" w14:textId="77777777" w:rsidTr="00365511">
        <w:trPr>
          <w:trHeight w:val="276"/>
        </w:trPr>
        <w:tc>
          <w:tcPr>
            <w:tcW w:w="0" w:type="auto"/>
            <w:vMerge/>
            <w:vAlign w:val="center"/>
          </w:tcPr>
          <w:p w14:paraId="36E50B35" w14:textId="77777777" w:rsidR="00365511" w:rsidRDefault="00365511" w:rsidP="00365511">
            <w:pPr>
              <w:pStyle w:val="afa"/>
            </w:pPr>
          </w:p>
        </w:tc>
        <w:tc>
          <w:tcPr>
            <w:tcW w:w="0" w:type="auto"/>
            <w:vMerge/>
            <w:vAlign w:val="center"/>
          </w:tcPr>
          <w:p w14:paraId="0BEBBBEF" w14:textId="77777777" w:rsidR="00365511" w:rsidRDefault="00365511" w:rsidP="00365511">
            <w:pPr>
              <w:pStyle w:val="afa"/>
            </w:pPr>
          </w:p>
        </w:tc>
        <w:tc>
          <w:tcPr>
            <w:tcW w:w="0" w:type="auto"/>
            <w:vAlign w:val="center"/>
          </w:tcPr>
          <w:p w14:paraId="6D9584D5" w14:textId="2B35D672" w:rsidR="00365511" w:rsidRDefault="00365511"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r w:rsidR="00365511" w14:paraId="63B5DE51" w14:textId="77777777" w:rsidTr="00365511">
        <w:trPr>
          <w:trHeight w:val="276"/>
        </w:trPr>
        <w:tc>
          <w:tcPr>
            <w:tcW w:w="0" w:type="auto"/>
            <w:vMerge/>
            <w:vAlign w:val="center"/>
          </w:tcPr>
          <w:p w14:paraId="754241C5" w14:textId="77777777" w:rsidR="00365511" w:rsidRDefault="00365511" w:rsidP="00365511">
            <w:pPr>
              <w:pStyle w:val="afa"/>
            </w:pPr>
          </w:p>
        </w:tc>
        <w:tc>
          <w:tcPr>
            <w:tcW w:w="0" w:type="auto"/>
            <w:vMerge w:val="restart"/>
            <w:vAlign w:val="center"/>
          </w:tcPr>
          <w:p w14:paraId="09E2270B" w14:textId="22FDAAD6" w:rsidR="00365511" w:rsidRDefault="00365511" w:rsidP="00365511">
            <w:pPr>
              <w:pStyle w:val="afa"/>
            </w:pPr>
            <w:r>
              <w:t>С жидкометаллическим теплоносителем</w:t>
            </w:r>
          </w:p>
        </w:tc>
        <w:tc>
          <w:tcPr>
            <w:tcW w:w="0" w:type="auto"/>
            <w:vAlign w:val="center"/>
          </w:tcPr>
          <w:p w14:paraId="440089DE" w14:textId="4D5106BD" w:rsidR="00365511" w:rsidRDefault="00365511" w:rsidP="00365511">
            <w:pPr>
              <w:pStyle w:val="afa"/>
            </w:pPr>
            <w:r>
              <w:t>Натриевые (БН)</w:t>
            </w:r>
          </w:p>
        </w:tc>
      </w:tr>
      <w:tr w:rsidR="00365511" w14:paraId="21F57FC0" w14:textId="77777777" w:rsidTr="00365511">
        <w:trPr>
          <w:trHeight w:val="276"/>
        </w:trPr>
        <w:tc>
          <w:tcPr>
            <w:tcW w:w="0" w:type="auto"/>
            <w:vMerge/>
            <w:vAlign w:val="center"/>
          </w:tcPr>
          <w:p w14:paraId="63880E6B" w14:textId="77777777" w:rsidR="00365511" w:rsidRDefault="00365511" w:rsidP="00365511">
            <w:pPr>
              <w:pStyle w:val="afa"/>
            </w:pPr>
          </w:p>
        </w:tc>
        <w:tc>
          <w:tcPr>
            <w:tcW w:w="0" w:type="auto"/>
            <w:vMerge/>
            <w:vAlign w:val="center"/>
          </w:tcPr>
          <w:p w14:paraId="759E0BF7" w14:textId="77777777" w:rsidR="00365511" w:rsidRDefault="00365511" w:rsidP="00365511">
            <w:pPr>
              <w:pStyle w:val="afa"/>
            </w:pPr>
          </w:p>
        </w:tc>
        <w:tc>
          <w:tcPr>
            <w:tcW w:w="0" w:type="auto"/>
            <w:vAlign w:val="center"/>
          </w:tcPr>
          <w:p w14:paraId="4B3DEE8D" w14:textId="0F8ECB15" w:rsidR="00365511" w:rsidRDefault="00365511" w:rsidP="00365511">
            <w:pPr>
              <w:pStyle w:val="afa"/>
            </w:pPr>
            <w:r>
              <w:t>Свинцовые или свинцово-висмутовые (БРЕСТ)</w:t>
            </w:r>
          </w:p>
        </w:tc>
      </w:tr>
      <w:tr w:rsidR="00365511" w14:paraId="3155CDF8" w14:textId="77777777" w:rsidTr="00365511">
        <w:trPr>
          <w:trHeight w:val="276"/>
        </w:trPr>
        <w:tc>
          <w:tcPr>
            <w:tcW w:w="0" w:type="auto"/>
            <w:vMerge/>
            <w:vAlign w:val="center"/>
          </w:tcPr>
          <w:p w14:paraId="53204649" w14:textId="77777777" w:rsidR="00365511" w:rsidRDefault="00365511" w:rsidP="00365511">
            <w:pPr>
              <w:pStyle w:val="afa"/>
            </w:pPr>
          </w:p>
        </w:tc>
        <w:tc>
          <w:tcPr>
            <w:tcW w:w="0" w:type="auto"/>
            <w:gridSpan w:val="2"/>
            <w:vAlign w:val="center"/>
          </w:tcPr>
          <w:p w14:paraId="50C504CB" w14:textId="445A4971" w:rsidR="00365511" w:rsidRDefault="00365511"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65511">
        <w:tc>
          <w:tcPr>
            <w:tcW w:w="0" w:type="auto"/>
            <w:vMerge w:val="restart"/>
            <w:vAlign w:val="center"/>
          </w:tcPr>
          <w:p w14:paraId="5CA03F17" w14:textId="2A78FC15" w:rsidR="00365511" w:rsidRDefault="00365511" w:rsidP="00365511">
            <w:pPr>
              <w:pStyle w:val="afa"/>
            </w:pPr>
            <w:r>
              <w:t>По поколениям</w:t>
            </w:r>
          </w:p>
        </w:tc>
        <w:tc>
          <w:tcPr>
            <w:tcW w:w="0" w:type="auto"/>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65511">
        <w:tc>
          <w:tcPr>
            <w:tcW w:w="0" w:type="auto"/>
            <w:vMerge/>
            <w:vAlign w:val="center"/>
          </w:tcPr>
          <w:p w14:paraId="726D184F" w14:textId="77777777" w:rsidR="00365511" w:rsidRDefault="00365511" w:rsidP="00365511">
            <w:pPr>
              <w:pStyle w:val="afa"/>
            </w:pPr>
          </w:p>
        </w:tc>
        <w:tc>
          <w:tcPr>
            <w:tcW w:w="0" w:type="auto"/>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65511">
        <w:tc>
          <w:tcPr>
            <w:tcW w:w="0" w:type="auto"/>
            <w:vMerge/>
            <w:vAlign w:val="center"/>
          </w:tcPr>
          <w:p w14:paraId="37804920" w14:textId="77777777" w:rsidR="00365511" w:rsidRDefault="00365511" w:rsidP="00365511">
            <w:pPr>
              <w:pStyle w:val="afa"/>
            </w:pPr>
          </w:p>
        </w:tc>
        <w:tc>
          <w:tcPr>
            <w:tcW w:w="0" w:type="auto"/>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65511">
        <w:tc>
          <w:tcPr>
            <w:tcW w:w="0" w:type="auto"/>
            <w:vMerge/>
            <w:vAlign w:val="center"/>
          </w:tcPr>
          <w:p w14:paraId="282C1C7E" w14:textId="77777777" w:rsidR="00365511" w:rsidRDefault="00365511" w:rsidP="00365511">
            <w:pPr>
              <w:pStyle w:val="afa"/>
            </w:pPr>
          </w:p>
        </w:tc>
        <w:tc>
          <w:tcPr>
            <w:tcW w:w="0" w:type="auto"/>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193718"/>
    <w:p w14:paraId="4F846597" w14:textId="47AFEBBB" w:rsidR="00B2052E" w:rsidRDefault="00F659E0" w:rsidP="00F659E0">
      <w:pPr>
        <w:pStyle w:val="a3"/>
        <w:numPr>
          <w:ilvl w:val="0"/>
          <w:numId w:val="40"/>
        </w:numPr>
      </w:pPr>
      <w:r>
        <w:t>По типу деления</w:t>
      </w:r>
      <w:r w:rsidR="00AF759E">
        <w:t>;</w:t>
      </w:r>
    </w:p>
    <w:p w14:paraId="253A2C98" w14:textId="07DEAD90"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AF759E">
        <w:t>;</w:t>
      </w:r>
    </w:p>
    <w:p w14:paraId="43CD9BC9" w14:textId="353605DB"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r w:rsidR="00AF759E">
        <w:t>;</w:t>
      </w:r>
    </w:p>
    <w:p w14:paraId="41DE3C52" w14:textId="748B70EE" w:rsidR="00F659E0" w:rsidRDefault="00F659E0" w:rsidP="00F659E0">
      <w:pPr>
        <w:pStyle w:val="a3"/>
        <w:numPr>
          <w:ilvl w:val="0"/>
          <w:numId w:val="40"/>
        </w:numPr>
      </w:pPr>
      <w:r>
        <w:t>По типу замедлителя</w:t>
      </w:r>
      <w:r w:rsidR="00AF759E">
        <w:t>;</w:t>
      </w:r>
    </w:p>
    <w:p w14:paraId="05BCE884" w14:textId="24785A84" w:rsidR="00E27509" w:rsidRDefault="00E27509" w:rsidP="00E27509">
      <w:pPr>
        <w:pStyle w:val="a3"/>
        <w:numPr>
          <w:ilvl w:val="1"/>
          <w:numId w:val="40"/>
        </w:numPr>
      </w:pPr>
      <w:r>
        <w:t>Графитовые</w:t>
      </w:r>
      <w:r w:rsidR="00AF759E">
        <w:t>;</w:t>
      </w:r>
    </w:p>
    <w:p w14:paraId="3B30B172" w14:textId="38353DC4" w:rsidR="00E27509" w:rsidRDefault="00E27509" w:rsidP="00E27509">
      <w:pPr>
        <w:pStyle w:val="a3"/>
        <w:numPr>
          <w:ilvl w:val="1"/>
          <w:numId w:val="40"/>
        </w:numPr>
      </w:pPr>
      <w:r>
        <w:t>Водные</w:t>
      </w:r>
      <w:r w:rsidR="00AF759E">
        <w:t>;</w:t>
      </w:r>
    </w:p>
    <w:p w14:paraId="561443AC" w14:textId="6D8F4A70"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r w:rsidR="00AF759E">
        <w:t>;</w:t>
      </w:r>
    </w:p>
    <w:p w14:paraId="6274EE7B" w14:textId="2D279A68" w:rsidR="00E27509" w:rsidRPr="00F70FAD" w:rsidRDefault="00F70FAD" w:rsidP="00E27509">
      <w:pPr>
        <w:pStyle w:val="a3"/>
        <w:numPr>
          <w:ilvl w:val="2"/>
          <w:numId w:val="40"/>
        </w:numPr>
      </w:pPr>
      <w:proofErr w:type="spellStart"/>
      <w:r w:rsidRPr="00F70FAD">
        <w:t>Легководные</w:t>
      </w:r>
      <w:proofErr w:type="spellEnd"/>
      <w:r>
        <w:rPr>
          <w:lang w:val="en-US"/>
        </w:rPr>
        <w:t xml:space="preserve"> (H</w:t>
      </w:r>
      <w:r w:rsidRPr="00F70FAD">
        <w:rPr>
          <w:vertAlign w:val="subscript"/>
          <w:lang w:val="en-US"/>
        </w:rPr>
        <w:t>2</w:t>
      </w:r>
      <w:r>
        <w:rPr>
          <w:lang w:val="en-US"/>
        </w:rPr>
        <w:t>O)</w:t>
      </w:r>
      <w:r w:rsidR="00AF759E">
        <w:t>;</w:t>
      </w:r>
    </w:p>
    <w:p w14:paraId="3AEDCC16" w14:textId="635B5B06"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r w:rsidR="00AF759E">
        <w:t>;</w:t>
      </w:r>
    </w:p>
    <w:p w14:paraId="4FBB34F1" w14:textId="42BFEDD0" w:rsidR="00A00F13" w:rsidRDefault="00A00F13" w:rsidP="00A00F13">
      <w:pPr>
        <w:pStyle w:val="a3"/>
        <w:numPr>
          <w:ilvl w:val="1"/>
          <w:numId w:val="40"/>
        </w:numPr>
      </w:pPr>
      <w:r>
        <w:t>Без замедлителя</w:t>
      </w:r>
      <w:r w:rsidR="00AF759E">
        <w:t>;</w:t>
      </w:r>
    </w:p>
    <w:p w14:paraId="5BEAF04B" w14:textId="58132F56" w:rsidR="00F659E0" w:rsidRDefault="00F659E0" w:rsidP="00F659E0">
      <w:pPr>
        <w:pStyle w:val="a3"/>
        <w:numPr>
          <w:ilvl w:val="0"/>
          <w:numId w:val="40"/>
        </w:numPr>
      </w:pPr>
      <w:r>
        <w:t>По типу теплоносителя</w:t>
      </w:r>
      <w:r w:rsidR="00AF759E">
        <w:t>;</w:t>
      </w:r>
    </w:p>
    <w:p w14:paraId="5F1158EB" w14:textId="730BC9DC" w:rsidR="00A00F13" w:rsidRDefault="00A00F13" w:rsidP="00A00F13">
      <w:pPr>
        <w:pStyle w:val="a3"/>
        <w:numPr>
          <w:ilvl w:val="1"/>
          <w:numId w:val="40"/>
        </w:numPr>
      </w:pPr>
      <w:r>
        <w:t>Водные</w:t>
      </w:r>
      <w:r w:rsidR="00AF759E">
        <w:t>;</w:t>
      </w:r>
    </w:p>
    <w:p w14:paraId="378D09E3" w14:textId="3B8C930D" w:rsidR="00A00F13" w:rsidRDefault="00A00F13" w:rsidP="00A00F13">
      <w:pPr>
        <w:pStyle w:val="a3"/>
        <w:numPr>
          <w:ilvl w:val="2"/>
          <w:numId w:val="40"/>
        </w:numPr>
      </w:pPr>
      <w:r>
        <w:t xml:space="preserve">С водой под давлением (ВВЭР, </w:t>
      </w:r>
      <w:r w:rsidRPr="00A00F13">
        <w:t>PHWR</w:t>
      </w:r>
      <w:r>
        <w:t>)</w:t>
      </w:r>
      <w:r w:rsidR="00AF759E">
        <w:t>;</w:t>
      </w:r>
    </w:p>
    <w:p w14:paraId="38C10D20" w14:textId="5985A36A"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r w:rsidR="00AF759E">
        <w:t>;</w:t>
      </w:r>
    </w:p>
    <w:p w14:paraId="61215F49" w14:textId="76DAF4D8" w:rsidR="004201A2" w:rsidRDefault="004201A2" w:rsidP="004201A2">
      <w:pPr>
        <w:pStyle w:val="a3"/>
        <w:numPr>
          <w:ilvl w:val="1"/>
          <w:numId w:val="40"/>
        </w:numPr>
      </w:pPr>
      <w:r>
        <w:t>С жидкометаллическим теплоносителем</w:t>
      </w:r>
      <w:r w:rsidR="00AF759E">
        <w:t>;</w:t>
      </w:r>
    </w:p>
    <w:p w14:paraId="58516B7B" w14:textId="48EFEC6B" w:rsidR="004201A2" w:rsidRDefault="004201A2" w:rsidP="004201A2">
      <w:pPr>
        <w:pStyle w:val="a3"/>
        <w:numPr>
          <w:ilvl w:val="2"/>
          <w:numId w:val="40"/>
        </w:numPr>
      </w:pPr>
      <w:r>
        <w:t>Натриевые (БН)</w:t>
      </w:r>
      <w:r w:rsidR="00AF759E">
        <w:t>;</w:t>
      </w:r>
    </w:p>
    <w:p w14:paraId="4695201B" w14:textId="374D98B7" w:rsidR="004201A2" w:rsidRDefault="004201A2" w:rsidP="004201A2">
      <w:pPr>
        <w:pStyle w:val="a3"/>
        <w:numPr>
          <w:ilvl w:val="2"/>
          <w:numId w:val="40"/>
        </w:numPr>
      </w:pPr>
      <w:r>
        <w:t>Свинцовые или свинцово-висмутовые (БРЕСТ)</w:t>
      </w:r>
      <w:r w:rsidR="00AF759E">
        <w:t>;</w:t>
      </w:r>
    </w:p>
    <w:p w14:paraId="61FD7E27" w14:textId="11BB7086" w:rsidR="004201A2" w:rsidRDefault="004201A2" w:rsidP="004201A2">
      <w:pPr>
        <w:pStyle w:val="a3"/>
        <w:numPr>
          <w:ilvl w:val="1"/>
          <w:numId w:val="40"/>
        </w:numPr>
      </w:pPr>
      <w:r>
        <w:lastRenderedPageBreak/>
        <w:t>Графитово – газовые (</w:t>
      </w:r>
      <w:r w:rsidRPr="004201A2">
        <w:t>замедлителем служит графит, теплоносителем — газ (гелий, углекислый газ</w:t>
      </w:r>
      <w:r>
        <w:t>)</w:t>
      </w:r>
      <w:r w:rsidR="00AF759E">
        <w:t>;</w:t>
      </w:r>
    </w:p>
    <w:p w14:paraId="54DD8FE8" w14:textId="5ED874EF" w:rsidR="004201A2" w:rsidRDefault="004201A2" w:rsidP="004201A2">
      <w:pPr>
        <w:pStyle w:val="a3"/>
        <w:numPr>
          <w:ilvl w:val="0"/>
          <w:numId w:val="40"/>
        </w:numPr>
      </w:pPr>
      <w:r>
        <w:t>По поколениям</w:t>
      </w:r>
      <w:r w:rsidR="00AF759E">
        <w:t>;</w:t>
      </w:r>
    </w:p>
    <w:p w14:paraId="52E6AD25" w14:textId="310ACDC4" w:rsidR="004201A2" w:rsidRPr="00784CBC" w:rsidRDefault="00784CBC" w:rsidP="00784CBC">
      <w:pPr>
        <w:pStyle w:val="a3"/>
        <w:numPr>
          <w:ilvl w:val="1"/>
          <w:numId w:val="40"/>
        </w:numPr>
      </w:pPr>
      <w:r>
        <w:t xml:space="preserve">Поколение </w:t>
      </w:r>
      <w:r>
        <w:rPr>
          <w:lang w:val="en-US"/>
        </w:rPr>
        <w:t>I</w:t>
      </w:r>
      <w:r w:rsidRPr="00784CBC">
        <w:t xml:space="preserve"> (ранние прототипы, исследовательские реакторы, некоммерческие реакторы)</w:t>
      </w:r>
      <w:r w:rsidR="00AF759E">
        <w:t>;</w:t>
      </w:r>
    </w:p>
    <w:p w14:paraId="768D3390" w14:textId="0684A2FC"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r w:rsidR="00AF759E">
        <w:t>;</w:t>
      </w:r>
    </w:p>
    <w:p w14:paraId="22001453" w14:textId="296D5BAA"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r w:rsidR="00AF759E">
        <w:t>;</w:t>
      </w:r>
    </w:p>
    <w:p w14:paraId="7818751D" w14:textId="3FDD7C59"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r w:rsidR="00E24F23">
        <w:t>.</w:t>
      </w:r>
    </w:p>
    <w:p w14:paraId="5D51C5E1" w14:textId="59712EAE"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sidRPr="00FF74CF">
        <w:t>рисунок</w:t>
      </w:r>
      <w:r w:rsidR="00FF74CF" w:rsidRPr="00FF74CF">
        <w:t xml:space="preserve"> 1.2</w:t>
      </w:r>
      <w:r w:rsidR="00985E90">
        <w:t>)</w:t>
      </w:r>
      <w:r>
        <w:t xml:space="preserve"> </w:t>
      </w:r>
      <w:r w:rsidRPr="00784CBC">
        <w:t>[</w:t>
      </w:r>
      <w:r w:rsidR="00B9385E">
        <w:fldChar w:fldCharType="begin"/>
      </w:r>
      <w:r w:rsidR="00B9385E">
        <w:instrText xml:space="preserve"> REF IAEA \n \h </w:instrText>
      </w:r>
      <w:r w:rsidR="00B9385E">
        <w:fldChar w:fldCharType="separate"/>
      </w:r>
      <w:r w:rsidR="00AF759E">
        <w:t>2</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5pt;height:269.5pt" o:ole="">
            <v:imagedata r:id="rId9" o:title=""/>
          </v:shape>
          <o:OLEObject Type="Embed" ProgID="Origin50.Graph" ShapeID="_x0000_i1025" DrawAspect="Content" ObjectID="_1590506567" r:id="rId10"/>
        </w:object>
      </w:r>
    </w:p>
    <w:p w14:paraId="06FE2DFD" w14:textId="59A721BB"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AF759E">
        <w:t>2</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6139710"/>
      <w:r>
        <w:lastRenderedPageBreak/>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58F78659"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722638EA"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AF759E">
        <w:rPr>
          <w:rFonts w:cs="Times New Roman"/>
        </w:rPr>
        <w:t>3</w:t>
      </w:r>
      <w:r w:rsidR="001D68C7">
        <w:rPr>
          <w:rFonts w:cs="Times New Roman"/>
        </w:rPr>
        <w:fldChar w:fldCharType="end"/>
      </w:r>
      <w:r w:rsidR="001D68C7" w:rsidRPr="001D68C7">
        <w:rPr>
          <w:rFonts w:cs="Times New Roman"/>
        </w:rPr>
        <w:t>].</w:t>
      </w:r>
    </w:p>
    <w:p w14:paraId="72451715" w14:textId="723BF617"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w:t>
      </w:r>
      <w:r>
        <w:lastRenderedPageBreak/>
        <w:t>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FF74CF">
        <w:t>рисунке</w:t>
      </w:r>
      <w:r w:rsidR="00FF74CF" w:rsidRPr="00FF74CF">
        <w:t xml:space="preserve"> 1.4</w:t>
      </w:r>
      <w:r w:rsidR="005F4971">
        <w:t>.</w:t>
      </w:r>
    </w:p>
    <w:p w14:paraId="2BBB8554" w14:textId="08B6585A"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3E2E8592" w:rsidR="00AE25E1" w:rsidRPr="00BA3177" w:rsidRDefault="00AE25E1" w:rsidP="00AE25E1">
      <w:pPr>
        <w:pStyle w:val="afb"/>
      </w:pPr>
      <w:r w:rsidRPr="00FF74CF">
        <w:t>Рисунок</w:t>
      </w:r>
      <w:r w:rsidR="00FF74CF" w:rsidRPr="00FF74CF">
        <w:t xml:space="preserve"> 1.4</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AF759E">
        <w:t>4</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574AFF88"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F5663C">
        <w:t>1.3.4.2</w:t>
      </w:r>
      <w:r w:rsidR="00F5663C">
        <w:fldChar w:fldCharType="end"/>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AF759E">
        <w:t>5</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6139711"/>
      <w:r>
        <w:lastRenderedPageBreak/>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17B927C4"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AF759E">
        <w:t>6</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05111CD2" w:rsidR="0033391D" w:rsidRPr="00491F7B" w:rsidRDefault="0033391D" w:rsidP="0033391D">
      <w:r w:rsidRPr="00491F7B">
        <w:lastRenderedPageBreak/>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1.1</w:t>
      </w:r>
      <w:r w:rsidRPr="00491F7B">
        <w:t>.</w:t>
      </w:r>
    </w:p>
    <w:p w14:paraId="73C0ED15" w14:textId="2237DA0B" w:rsidR="0033391D" w:rsidRPr="00E01D33" w:rsidRDefault="0033391D" w:rsidP="0033391D">
      <w:pPr>
        <w:pStyle w:val="af9"/>
      </w:pPr>
      <w:r w:rsidRPr="00FF74CF">
        <w:t>Таблица</w:t>
      </w:r>
      <w:r w:rsidR="00FF74CF" w:rsidRPr="00FF74CF">
        <w:t xml:space="preserve"> 1.1</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AF759E">
        <w:t>6</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FF74CF">
        <w:tc>
          <w:tcPr>
            <w:tcW w:w="4123" w:type="dxa"/>
          </w:tcPr>
          <w:p w14:paraId="1C285F49" w14:textId="77777777" w:rsidR="0033391D" w:rsidRDefault="0033391D" w:rsidP="00775362">
            <w:pPr>
              <w:pStyle w:val="afa"/>
            </w:pPr>
            <w:r>
              <w:t>Диаметр ТВЭЛа, м</w:t>
            </w:r>
          </w:p>
        </w:tc>
        <w:tc>
          <w:tcPr>
            <w:tcW w:w="2627" w:type="dxa"/>
          </w:tcPr>
          <w:p w14:paraId="53DC37EE" w14:textId="77777777" w:rsidR="0033391D" w:rsidRDefault="0033391D" w:rsidP="00775362">
            <w:pPr>
              <w:pStyle w:val="afa"/>
            </w:pPr>
            <w:r w:rsidRPr="004B6523">
              <w:t>0,0091</w:t>
            </w:r>
            <w:r>
              <w:t>; 0,0096; 0,00104</w:t>
            </w:r>
          </w:p>
        </w:tc>
        <w:tc>
          <w:tcPr>
            <w:tcW w:w="2595" w:type="dxa"/>
          </w:tcPr>
          <w:p w14:paraId="425A7915" w14:textId="77777777" w:rsidR="0033391D" w:rsidRDefault="0033391D" w:rsidP="00775362">
            <w:pPr>
              <w:pStyle w:val="afa"/>
            </w:pPr>
            <w:r>
              <w:t>0,0091; 0,0096; 0,00104</w:t>
            </w:r>
          </w:p>
        </w:tc>
      </w:tr>
      <w:tr w:rsidR="0033391D" w14:paraId="5AD189ED" w14:textId="77777777" w:rsidTr="00FF74CF">
        <w:tc>
          <w:tcPr>
            <w:tcW w:w="4123" w:type="dxa"/>
          </w:tcPr>
          <w:p w14:paraId="797D0467" w14:textId="77777777" w:rsidR="0033391D" w:rsidRDefault="0033391D" w:rsidP="00775362">
            <w:pPr>
              <w:pStyle w:val="afa"/>
            </w:pPr>
            <w:r>
              <w:t>Топливо активной зоны</w:t>
            </w:r>
          </w:p>
        </w:tc>
        <w:tc>
          <w:tcPr>
            <w:tcW w:w="2627" w:type="dxa"/>
          </w:tcPr>
          <w:p w14:paraId="4C1EDF46" w14:textId="77777777" w:rsidR="0033391D" w:rsidRPr="00E01D33" w:rsidRDefault="0033391D" w:rsidP="00775362">
            <w:pPr>
              <w:pStyle w:val="afa"/>
              <w:rPr>
                <w:lang w:val="en-US"/>
              </w:rPr>
            </w:pPr>
            <w:r>
              <w:rPr>
                <w:lang w:val="en-US"/>
              </w:rPr>
              <w:t>UN+PuN</w:t>
            </w:r>
          </w:p>
        </w:tc>
        <w:tc>
          <w:tcPr>
            <w:tcW w:w="2595"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FF74CF">
        <w:tc>
          <w:tcPr>
            <w:tcW w:w="4123" w:type="dxa"/>
          </w:tcPr>
          <w:p w14:paraId="33A523D6" w14:textId="77777777" w:rsidR="0033391D" w:rsidRPr="00E01D33" w:rsidRDefault="0033391D" w:rsidP="00775362">
            <w:pPr>
              <w:pStyle w:val="afa"/>
            </w:pPr>
            <w:r>
              <w:t>Топливная загрузка, т</w:t>
            </w:r>
          </w:p>
        </w:tc>
        <w:tc>
          <w:tcPr>
            <w:tcW w:w="2627" w:type="dxa"/>
          </w:tcPr>
          <w:p w14:paraId="615CA14E" w14:textId="77777777" w:rsidR="0033391D" w:rsidRPr="00E01D33" w:rsidRDefault="0033391D" w:rsidP="00775362">
            <w:pPr>
              <w:pStyle w:val="afa"/>
            </w:pPr>
            <w:r>
              <w:t>16</w:t>
            </w:r>
          </w:p>
        </w:tc>
        <w:tc>
          <w:tcPr>
            <w:tcW w:w="2595" w:type="dxa"/>
          </w:tcPr>
          <w:p w14:paraId="39A52200" w14:textId="77777777" w:rsidR="0033391D" w:rsidRPr="00E01D33" w:rsidRDefault="0033391D" w:rsidP="00775362">
            <w:pPr>
              <w:pStyle w:val="afa"/>
            </w:pPr>
            <w:r>
              <w:t>63.9</w:t>
            </w:r>
          </w:p>
        </w:tc>
      </w:tr>
      <w:tr w:rsidR="0033391D" w14:paraId="7900362B" w14:textId="77777777" w:rsidTr="00FF74CF">
        <w:tc>
          <w:tcPr>
            <w:tcW w:w="4123" w:type="dxa"/>
          </w:tcPr>
          <w:p w14:paraId="60BE7D10" w14:textId="77777777" w:rsidR="0033391D" w:rsidRDefault="0033391D" w:rsidP="00775362">
            <w:pPr>
              <w:pStyle w:val="afa"/>
            </w:pPr>
            <w:r>
              <w:t>Коэффициент воспроизводства</w:t>
            </w:r>
          </w:p>
        </w:tc>
        <w:tc>
          <w:tcPr>
            <w:tcW w:w="2627" w:type="dxa"/>
          </w:tcPr>
          <w:p w14:paraId="06D0B013" w14:textId="77777777" w:rsidR="0033391D" w:rsidRDefault="0033391D" w:rsidP="00775362">
            <w:pPr>
              <w:pStyle w:val="afa"/>
            </w:pPr>
            <w:r>
              <w:t>≈1</w:t>
            </w:r>
          </w:p>
        </w:tc>
        <w:tc>
          <w:tcPr>
            <w:tcW w:w="2595" w:type="dxa"/>
          </w:tcPr>
          <w:p w14:paraId="0EFF738A" w14:textId="77777777" w:rsidR="0033391D" w:rsidRPr="00E01D33" w:rsidRDefault="0033391D" w:rsidP="00775362">
            <w:pPr>
              <w:pStyle w:val="afa"/>
            </w:pPr>
            <w:r>
              <w:rPr>
                <w:lang w:val="en-US"/>
              </w:rPr>
              <w:t>≈</w:t>
            </w:r>
            <w:r>
              <w:t>1</w:t>
            </w:r>
          </w:p>
        </w:tc>
      </w:tr>
      <w:tr w:rsidR="00972633" w14:paraId="18E8914C" w14:textId="77777777" w:rsidTr="00FF74CF">
        <w:tc>
          <w:tcPr>
            <w:tcW w:w="4123" w:type="dxa"/>
          </w:tcPr>
          <w:p w14:paraId="75F81B47" w14:textId="279EB2CC" w:rsidR="00972633" w:rsidRDefault="00972633" w:rsidP="00775362">
            <w:pPr>
              <w:pStyle w:val="afa"/>
            </w:pPr>
            <w:r>
              <w:t>Максимальная доза</w:t>
            </w:r>
          </w:p>
        </w:tc>
        <w:tc>
          <w:tcPr>
            <w:tcW w:w="2627" w:type="dxa"/>
          </w:tcPr>
          <w:p w14:paraId="4A3B6043" w14:textId="5EA79210" w:rsidR="00972633" w:rsidRDefault="00972633" w:rsidP="00775362">
            <w:pPr>
              <w:pStyle w:val="afa"/>
            </w:pPr>
            <w:r>
              <w:t>120 сна</w:t>
            </w:r>
          </w:p>
        </w:tc>
        <w:tc>
          <w:tcPr>
            <w:tcW w:w="2595" w:type="dxa"/>
          </w:tcPr>
          <w:p w14:paraId="62E8D2B7" w14:textId="370C0EC6" w:rsidR="00972633" w:rsidRPr="00972633" w:rsidRDefault="00972633" w:rsidP="00775362">
            <w:pPr>
              <w:pStyle w:val="afa"/>
            </w:pPr>
            <w:r>
              <w:t>120 сна</w:t>
            </w:r>
          </w:p>
        </w:tc>
      </w:tr>
      <w:tr w:rsidR="0033391D" w14:paraId="194AE9BD" w14:textId="77777777" w:rsidTr="00FF74CF">
        <w:tc>
          <w:tcPr>
            <w:tcW w:w="4123"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7" w:type="dxa"/>
          </w:tcPr>
          <w:p w14:paraId="451C79A5" w14:textId="77777777" w:rsidR="0033391D" w:rsidRDefault="0033391D" w:rsidP="00775362">
            <w:pPr>
              <w:pStyle w:val="afa"/>
            </w:pPr>
            <w:r>
              <w:t>420/540</w:t>
            </w:r>
          </w:p>
        </w:tc>
        <w:tc>
          <w:tcPr>
            <w:tcW w:w="2595" w:type="dxa"/>
          </w:tcPr>
          <w:p w14:paraId="70737B37" w14:textId="77777777" w:rsidR="0033391D" w:rsidRPr="00E01D33" w:rsidRDefault="0033391D" w:rsidP="00775362">
            <w:pPr>
              <w:pStyle w:val="afa"/>
            </w:pPr>
            <w:r>
              <w:t>420/540</w:t>
            </w:r>
          </w:p>
        </w:tc>
      </w:tr>
      <w:tr w:rsidR="0033391D" w14:paraId="63B3784C" w14:textId="77777777" w:rsidTr="00FF74CF">
        <w:tc>
          <w:tcPr>
            <w:tcW w:w="4123" w:type="dxa"/>
          </w:tcPr>
          <w:p w14:paraId="69F5BBC5" w14:textId="77777777" w:rsidR="0033391D" w:rsidRDefault="0033391D" w:rsidP="00775362">
            <w:pPr>
              <w:pStyle w:val="afa"/>
            </w:pPr>
            <w:r>
              <w:t xml:space="preserve">Кампания топлива, лет </w:t>
            </w:r>
          </w:p>
        </w:tc>
        <w:tc>
          <w:tcPr>
            <w:tcW w:w="2627" w:type="dxa"/>
          </w:tcPr>
          <w:p w14:paraId="133152AE" w14:textId="77777777" w:rsidR="0033391D" w:rsidRDefault="0033391D" w:rsidP="00775362">
            <w:pPr>
              <w:pStyle w:val="afa"/>
            </w:pPr>
            <w:r>
              <w:t>5</w:t>
            </w:r>
          </w:p>
        </w:tc>
        <w:tc>
          <w:tcPr>
            <w:tcW w:w="2595" w:type="dxa"/>
          </w:tcPr>
          <w:p w14:paraId="663D9614" w14:textId="77777777" w:rsidR="0033391D" w:rsidRDefault="0033391D" w:rsidP="00775362">
            <w:pPr>
              <w:pStyle w:val="afa"/>
            </w:pPr>
            <w:r>
              <w:t>5-6</w:t>
            </w:r>
          </w:p>
        </w:tc>
      </w:tr>
      <w:tr w:rsidR="0033391D" w14:paraId="1EFEF935" w14:textId="77777777" w:rsidTr="00FF74CF">
        <w:tc>
          <w:tcPr>
            <w:tcW w:w="4123" w:type="dxa"/>
          </w:tcPr>
          <w:p w14:paraId="771ADF30" w14:textId="77777777" w:rsidR="0033391D" w:rsidRDefault="0033391D" w:rsidP="00775362">
            <w:pPr>
              <w:pStyle w:val="afa"/>
            </w:pPr>
            <w:r w:rsidRPr="00D443DE">
              <w:t>Мощностной эффект, % DK/K</w:t>
            </w:r>
          </w:p>
        </w:tc>
        <w:tc>
          <w:tcPr>
            <w:tcW w:w="2627" w:type="dxa"/>
          </w:tcPr>
          <w:p w14:paraId="5CF11DA3" w14:textId="77777777" w:rsidR="0033391D" w:rsidRDefault="0033391D" w:rsidP="00775362">
            <w:pPr>
              <w:pStyle w:val="afa"/>
            </w:pPr>
            <w:r w:rsidRPr="00D443DE">
              <w:t>0,16</w:t>
            </w:r>
          </w:p>
        </w:tc>
        <w:tc>
          <w:tcPr>
            <w:tcW w:w="2595" w:type="dxa"/>
          </w:tcPr>
          <w:p w14:paraId="290AD0F4" w14:textId="77777777" w:rsidR="0033391D" w:rsidRDefault="0033391D" w:rsidP="00775362">
            <w:pPr>
              <w:pStyle w:val="afa"/>
            </w:pPr>
            <w:r w:rsidRPr="00D443DE">
              <w:t>0,15</w:t>
            </w:r>
          </w:p>
        </w:tc>
      </w:tr>
      <w:tr w:rsidR="0033391D" w14:paraId="2977FCD8" w14:textId="77777777" w:rsidTr="00FF74CF">
        <w:tc>
          <w:tcPr>
            <w:tcW w:w="4123" w:type="dxa"/>
          </w:tcPr>
          <w:p w14:paraId="36AB348E" w14:textId="77777777" w:rsidR="0033391D" w:rsidRPr="00D443DE" w:rsidRDefault="002633E4"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7" w:type="dxa"/>
          </w:tcPr>
          <w:p w14:paraId="610BFE4E" w14:textId="77777777" w:rsidR="0033391D" w:rsidRPr="00D443DE" w:rsidRDefault="0033391D" w:rsidP="00775362">
            <w:pPr>
              <w:pStyle w:val="afa"/>
            </w:pPr>
            <w:r w:rsidRPr="00D443DE">
              <w:t>650</w:t>
            </w:r>
          </w:p>
        </w:tc>
        <w:tc>
          <w:tcPr>
            <w:tcW w:w="2595" w:type="dxa"/>
          </w:tcPr>
          <w:p w14:paraId="2427E48F" w14:textId="77777777" w:rsidR="0033391D" w:rsidRPr="00D443DE" w:rsidRDefault="0033391D" w:rsidP="00775362">
            <w:pPr>
              <w:pStyle w:val="afa"/>
            </w:pPr>
            <w:r w:rsidRPr="00D443DE">
              <w:t>650</w:t>
            </w:r>
          </w:p>
        </w:tc>
      </w:tr>
      <w:tr w:rsidR="0033391D" w14:paraId="6B55D137" w14:textId="77777777" w:rsidTr="00FF74CF">
        <w:tc>
          <w:tcPr>
            <w:tcW w:w="4123"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7" w:type="dxa"/>
          </w:tcPr>
          <w:p w14:paraId="57C3ABA1" w14:textId="77777777" w:rsidR="0033391D" w:rsidRPr="00D443DE" w:rsidRDefault="0033391D" w:rsidP="00775362">
            <w:pPr>
              <w:pStyle w:val="afa"/>
            </w:pPr>
            <w:r>
              <w:t>43</w:t>
            </w:r>
          </w:p>
        </w:tc>
        <w:tc>
          <w:tcPr>
            <w:tcW w:w="2595"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6139712"/>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6FF226DC"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05F45FA2" w14:textId="48962C47" w:rsidR="007524CB" w:rsidRDefault="007524CB" w:rsidP="007524CB">
      <w:pPr>
        <w:pStyle w:val="afb"/>
      </w:pPr>
      <w:r w:rsidRPr="00F06F7D">
        <w:rPr>
          <w:rFonts w:cs="Times New Roman"/>
          <w:noProof/>
        </w:rPr>
        <w:lastRenderedPageBreak/>
        <w:drawing>
          <wp:inline distT="0" distB="0" distL="0" distR="0" wp14:anchorId="1C9475A0" wp14:editId="67EB4A81">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42D6B78" w14:textId="6E392928" w:rsidR="007524CB" w:rsidRP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2F7729">
      <w:pPr>
        <w:pStyle w:val="a3"/>
        <w:numPr>
          <w:ilvl w:val="0"/>
          <w:numId w:val="27"/>
        </w:numPr>
      </w:pPr>
      <w:r>
        <w:t>В</w:t>
      </w:r>
      <w:r w:rsidR="002F7729" w:rsidRPr="002F7729">
        <w:t>заимодействие, непосредственно связанное со свойствами конструкционного материала</w:t>
      </w:r>
      <w:r>
        <w:t>;</w:t>
      </w:r>
    </w:p>
    <w:p w14:paraId="794EF46D" w14:textId="6D535E94"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AF759E">
        <w:t>1.3.2</w:t>
      </w:r>
      <w:r w:rsidR="00854AF2">
        <w:fldChar w:fldCharType="end"/>
      </w:r>
      <w:r w:rsidR="00854AF2">
        <w:t>)</w:t>
      </w:r>
      <w:r w:rsidR="00F5663C">
        <w:t>;</w:t>
      </w:r>
    </w:p>
    <w:p w14:paraId="6503F873" w14:textId="3260485B"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r w:rsidR="00F5663C">
        <w:rPr>
          <w:highlight w:val="yellow"/>
        </w:rPr>
        <w:t>;</w:t>
      </w:r>
    </w:p>
    <w:p w14:paraId="645F418C" w14:textId="32C496D0" w:rsidR="002F7729" w:rsidRPr="00854AF2" w:rsidRDefault="002F7729" w:rsidP="002F7729">
      <w:pPr>
        <w:pStyle w:val="a3"/>
        <w:numPr>
          <w:ilvl w:val="1"/>
          <w:numId w:val="27"/>
        </w:numPr>
        <w:rPr>
          <w:highlight w:val="yellow"/>
        </w:rPr>
      </w:pPr>
      <w:r w:rsidRPr="00854AF2">
        <w:rPr>
          <w:highlight w:val="yellow"/>
        </w:rPr>
        <w:t>Микролегирование</w:t>
      </w:r>
      <w:r w:rsidR="00F5663C">
        <w:rPr>
          <w:highlight w:val="yellow"/>
        </w:rPr>
        <w:t>;</w:t>
      </w:r>
    </w:p>
    <w:p w14:paraId="356275AC" w14:textId="3ADA758A"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r w:rsidR="00F5663C">
        <w:rPr>
          <w:highlight w:val="yellow"/>
        </w:rPr>
        <w:t>;</w:t>
      </w:r>
    </w:p>
    <w:p w14:paraId="1D490AD9" w14:textId="3A5F3DF9"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AF759E">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AF759E">
        <w:t>1.3.4.3</w:t>
      </w:r>
      <w:r w:rsidR="00854AF2">
        <w:fldChar w:fldCharType="end"/>
      </w:r>
      <w:r w:rsidR="00854AF2">
        <w:t>)</w:t>
      </w:r>
      <w:r w:rsidR="00F5663C">
        <w:t>;</w:t>
      </w:r>
    </w:p>
    <w:p w14:paraId="1631E5A0" w14:textId="15BC638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w:t>
      </w:r>
      <w:r w:rsidR="00F5663C">
        <w:t>;</w:t>
      </w:r>
    </w:p>
    <w:p w14:paraId="1342E6D9" w14:textId="7742E5D1"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AF759E">
        <w:t>1.3.4.2</w:t>
      </w:r>
      <w:r w:rsidR="00854AF2">
        <w:fldChar w:fldCharType="end"/>
      </w:r>
      <w:r w:rsidR="00854AF2">
        <w:t>)</w:t>
      </w:r>
      <w:r w:rsidR="00F5663C">
        <w:t>;</w:t>
      </w:r>
    </w:p>
    <w:p w14:paraId="089EBD65" w14:textId="5C777078"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AF759E">
        <w:t>1.3.4.2</w:t>
      </w:r>
      <w:r w:rsidR="00854AF2">
        <w:fldChar w:fldCharType="end"/>
      </w:r>
      <w:r w:rsidR="00854AF2">
        <w:t>)</w:t>
      </w:r>
      <w:r w:rsidR="00F5663C">
        <w:t>;</w:t>
      </w:r>
    </w:p>
    <w:p w14:paraId="4CD485C3" w14:textId="6D229B02" w:rsidR="002F7729" w:rsidRPr="00854AF2" w:rsidRDefault="002F7729" w:rsidP="002F7729">
      <w:pPr>
        <w:pStyle w:val="a3"/>
        <w:numPr>
          <w:ilvl w:val="1"/>
          <w:numId w:val="27"/>
        </w:numPr>
        <w:rPr>
          <w:highlight w:val="yellow"/>
        </w:rPr>
      </w:pPr>
      <w:r w:rsidRPr="00854AF2">
        <w:rPr>
          <w:highlight w:val="yellow"/>
        </w:rPr>
        <w:t>Растворимость компонентов стали в теплоносителе</w:t>
      </w:r>
      <w:r w:rsidR="00F5663C">
        <w:rPr>
          <w:highlight w:val="yellow"/>
        </w:rPr>
        <w:t>;</w:t>
      </w:r>
    </w:p>
    <w:p w14:paraId="101C5AEA" w14:textId="63A19FC0"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r w:rsidR="00F5663C">
        <w:rPr>
          <w:highlight w:val="yellow"/>
        </w:rPr>
        <w:t>;</w:t>
      </w:r>
    </w:p>
    <w:p w14:paraId="2AD88B04" w14:textId="6A9DC6B6" w:rsidR="002F7729" w:rsidRPr="00854AF2" w:rsidRDefault="002F7729" w:rsidP="002F7729">
      <w:pPr>
        <w:pStyle w:val="a3"/>
        <w:numPr>
          <w:ilvl w:val="1"/>
          <w:numId w:val="27"/>
        </w:numPr>
        <w:rPr>
          <w:highlight w:val="yellow"/>
        </w:rPr>
      </w:pPr>
      <w:r w:rsidRPr="00854AF2">
        <w:rPr>
          <w:highlight w:val="yellow"/>
        </w:rPr>
        <w:t>Температура</w:t>
      </w:r>
      <w:r w:rsidR="00F5663C">
        <w:rPr>
          <w:highlight w:val="yellow"/>
        </w:rPr>
        <w:t>;</w:t>
      </w:r>
    </w:p>
    <w:p w14:paraId="5059E148" w14:textId="5BFD1C25"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r w:rsidR="00F5663C">
        <w:rPr>
          <w:highlight w:val="yellow"/>
        </w:rPr>
        <w:t>.</w:t>
      </w:r>
    </w:p>
    <w:p w14:paraId="23247647" w14:textId="77777777" w:rsidR="002F7729" w:rsidRPr="002F7729" w:rsidRDefault="002F7729" w:rsidP="002F7729">
      <w:pPr>
        <w:ind w:left="709" w:firstLine="0"/>
      </w:pPr>
      <w:r w:rsidRPr="006B0844">
        <w:rPr>
          <w:highlight w:val="yellow"/>
        </w:rPr>
        <w:lastRenderedPageBreak/>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14" w:name="_Toc514780517"/>
      <w:bookmarkStart w:id="15" w:name="_Toc516139713"/>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6139714"/>
      <w:r>
        <w:t>Выбор материала для оболочек ТВЭЛ.</w:t>
      </w:r>
      <w:bookmarkEnd w:id="16"/>
      <w:bookmarkEnd w:id="17"/>
    </w:p>
    <w:p w14:paraId="0080522C" w14:textId="7103B086"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AF759E" w:rsidRPr="00AF759E">
        <w:t>7</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AF759E" w:rsidRPr="00AF759E">
        <w:t>8</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AF759E" w:rsidRPr="00AF759E">
        <w:t>9</w:t>
      </w:r>
      <w:r w:rsidR="000B020A">
        <w:rPr>
          <w:lang w:val="en-US"/>
        </w:rPr>
        <w:fldChar w:fldCharType="end"/>
      </w:r>
      <w:r w:rsidR="00B2391C" w:rsidRPr="00FF74CF">
        <w:t>]</w:t>
      </w:r>
      <w:r w:rsidR="00CD279C">
        <w:t>.</w:t>
      </w:r>
    </w:p>
    <w:p w14:paraId="4C6B5ABD" w14:textId="202BF007"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соседей – К = 8) более устойчива, 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AF759E">
        <w:t>10</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6139715"/>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lastRenderedPageBreak/>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6F5501DF"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1.2</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AF759E">
        <w:rPr>
          <w:rFonts w:eastAsia="Times New Roman"/>
          <w:lang w:eastAsia="ru-RU"/>
        </w:rPr>
        <w:t>11</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AF759E">
        <w:rPr>
          <w:szCs w:val="24"/>
        </w:rPr>
        <w:t>12</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46355B6C"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1.2</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AF759E">
        <w:t>12</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6139716"/>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2BFA0E9A"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AF759E">
        <w:t>13</w:t>
      </w:r>
      <w:r>
        <w:fldChar w:fldCharType="end"/>
      </w:r>
      <w:r w:rsidRPr="005D10FD">
        <w:t>]</w:t>
      </w:r>
      <w:r>
        <w:t xml:space="preserve">. </w:t>
      </w:r>
    </w:p>
    <w:p w14:paraId="25AB9A8B" w14:textId="77777777" w:rsidR="005D10FD" w:rsidRPr="008A5181" w:rsidRDefault="005D10FD" w:rsidP="005D10FD">
      <w:r>
        <w:lastRenderedPageBreak/>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61F1691D"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AF759E">
        <w:t>8</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58443C">
        <w:t>%</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w:t>
      </w:r>
      <w:r w:rsidR="0058443C">
        <w:t>%</w:t>
      </w:r>
      <w:r>
        <w:t>Cr-1</w:t>
      </w:r>
      <w:r w:rsidR="0058443C">
        <w:t>%</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76D0E44B"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AF759E" w:rsidRPr="00AF759E">
        <w:t>13</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1.3</w:t>
      </w:r>
      <w:r w:rsidR="005D57FA">
        <w:t>.</w:t>
      </w:r>
    </w:p>
    <w:p w14:paraId="418A116A" w14:textId="2843321E" w:rsidR="00712AAE" w:rsidRPr="00712AAE" w:rsidRDefault="00712AAE" w:rsidP="00712AAE">
      <w:pPr>
        <w:pStyle w:val="af9"/>
        <w:rPr>
          <w:lang w:val="en-US"/>
        </w:rPr>
      </w:pPr>
      <w:r w:rsidRPr="0099728C">
        <w:t>Таблица</w:t>
      </w:r>
      <w:r w:rsidR="0099728C" w:rsidRPr="0099728C">
        <w:t xml:space="preserve"> 1.3</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AF759E">
        <w:rPr>
          <w:lang w:val="en-US"/>
        </w:rPr>
        <w:t>13</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6B46205E"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w:t>
      </w:r>
      <w:r w:rsidR="003D7B1B">
        <w:lastRenderedPageBreak/>
        <w:t>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28652E72" w14:textId="77777777" w:rsidR="00071587" w:rsidRPr="00071587" w:rsidRDefault="00071587" w:rsidP="00071587">
      <w:pPr>
        <w:pStyle w:val="afb"/>
      </w:pPr>
      <w:r w:rsidRPr="00071587">
        <w:rPr>
          <w:noProof/>
        </w:rPr>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082A15BE"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AF759E">
        <w:t>13</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3DA3BC97"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AF759E">
        <w:t>14</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1.4</w:t>
      </w:r>
      <w:r w:rsidR="00A11014">
        <w:t>.</w:t>
      </w:r>
    </w:p>
    <w:p w14:paraId="04F48562" w14:textId="47EE7BE9" w:rsidR="00A11014" w:rsidRDefault="00A11014" w:rsidP="00A11014">
      <w:pPr>
        <w:pStyle w:val="af9"/>
      </w:pPr>
      <w:r>
        <w:t>Таблица</w:t>
      </w:r>
      <w:r w:rsidR="0099728C">
        <w:t xml:space="preserve"> 1.4</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AF759E" w:rsidRPr="00AF759E">
        <w:t>14</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24701BCF"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29C93A63" w14:textId="77777777" w:rsidR="002B1F6A" w:rsidRDefault="002B1F6A" w:rsidP="003A66EB">
      <w:pPr>
        <w:pStyle w:val="afb"/>
      </w:pPr>
      <w:r>
        <w:rPr>
          <w:noProof/>
        </w:rPr>
        <w:lastRenderedPageBreak/>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14:paraId="27D1A735" w14:textId="649BF6D3" w:rsidR="002B1F6A" w:rsidRP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AF759E">
        <w:t>14</w:t>
      </w:r>
      <w:r>
        <w:fldChar w:fldCharType="end"/>
      </w:r>
      <w:r w:rsidRPr="002B1F6A">
        <w:t>].</w:t>
      </w: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EA5BCA4" w14:textId="46C3D0E9"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AF759E">
        <w:t>15</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p>
    <w:p w14:paraId="4742C1E2" w14:textId="588A4377" w:rsidR="00101F84" w:rsidRDefault="009C46A1" w:rsidP="0020327D">
      <w:r>
        <w:t>Было установлено что максимальна</w:t>
      </w:r>
      <w:r w:rsidR="0087352C">
        <w:t xml:space="preserve">я </w:t>
      </w:r>
      <w:r w:rsidR="00757E50">
        <w:t>ползучесть</w:t>
      </w:r>
      <w:r w:rsidR="0087352C">
        <w:t xml:space="preserve"> </w:t>
      </w:r>
      <w:r w:rsidR="00881A66" w:rsidRPr="005B5C49">
        <w:rPr>
          <w:highlight w:val="yellow"/>
        </w:rPr>
        <w:t>(вакансионная)</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drawing>
          <wp:inline distT="0" distB="0" distL="0" distR="0" wp14:anchorId="4CD71BE8" wp14:editId="0484FB1B">
            <wp:extent cx="3118232" cy="3063237"/>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692" cy="3085301"/>
                    </a:xfrm>
                    <a:prstGeom prst="rect">
                      <a:avLst/>
                    </a:prstGeom>
                    <a:noFill/>
                    <a:ln>
                      <a:noFill/>
                    </a:ln>
                  </pic:spPr>
                </pic:pic>
              </a:graphicData>
            </a:graphic>
          </wp:inline>
        </w:drawing>
      </w:r>
    </w:p>
    <w:p w14:paraId="2705DE88" w14:textId="6516313D" w:rsidR="00757E50" w:rsidRDefault="00757E50" w:rsidP="00757E50">
      <w:pPr>
        <w:pStyle w:val="afb"/>
      </w:pPr>
      <w:r>
        <w:t>Рисунок</w:t>
      </w:r>
      <w:r w:rsidR="0099728C">
        <w:t xml:space="preserve"> 1.8</w:t>
      </w:r>
      <w:r>
        <w:t xml:space="preserve"> – </w:t>
      </w:r>
      <w:r w:rsidRPr="0099728C">
        <w:t xml:space="preserve">Ползучесть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AF759E">
        <w:t>15</w:t>
      </w:r>
      <w:r w:rsidR="00CA24D0">
        <w:fldChar w:fldCharType="end"/>
      </w:r>
      <w:r w:rsidR="00CA24D0" w:rsidRPr="00CA24D0">
        <w:t>]</w:t>
      </w:r>
      <w:r w:rsidR="0084250E" w:rsidRPr="00CA24D0">
        <w:t>.</w:t>
      </w:r>
    </w:p>
    <w:p w14:paraId="2736D99B" w14:textId="23FC9E94"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7E46CCBF" w14:textId="067B0268" w:rsidR="006B5433" w:rsidRDefault="00E664C0" w:rsidP="005C7CE7">
      <w:pPr>
        <w:pStyle w:val="afb"/>
      </w:pPr>
      <w:r>
        <w:rPr>
          <w:noProof/>
        </w:rPr>
        <w:drawing>
          <wp:inline distT="0" distB="0" distL="0" distR="0" wp14:anchorId="6396EDBF" wp14:editId="0807EEFB">
            <wp:extent cx="3248025" cy="25984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596" cy="2602877"/>
                    </a:xfrm>
                    <a:prstGeom prst="rect">
                      <a:avLst/>
                    </a:prstGeom>
                    <a:noFill/>
                    <a:ln>
                      <a:noFill/>
                    </a:ln>
                  </pic:spPr>
                </pic:pic>
              </a:graphicData>
            </a:graphic>
          </wp:inline>
        </w:drawing>
      </w:r>
    </w:p>
    <w:p w14:paraId="7D29B97D" w14:textId="0A1779F8" w:rsidR="005C7CE7" w:rsidRPr="00A4479E"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AF759E">
        <w:t>15</w:t>
      </w:r>
      <w:r w:rsidR="00CA24D0">
        <w:fldChar w:fldCharType="end"/>
      </w:r>
      <w:r w:rsidR="00A4479E" w:rsidRPr="00A4479E">
        <w:t>]</w:t>
      </w:r>
      <w:r w:rsidR="00A4479E">
        <w:t>.</w:t>
      </w:r>
    </w:p>
    <w:p w14:paraId="21C2BCF3" w14:textId="51851CD6" w:rsidR="00356962" w:rsidRDefault="00356962" w:rsidP="00356962">
      <w:pPr>
        <w:rPr>
          <w:highlight w:val="yellow"/>
        </w:rPr>
      </w:pPr>
      <w:r w:rsidRPr="005C7CE7">
        <w:lastRenderedPageBreak/>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5778024" w:rsidR="005C7CE7" w:rsidRDefault="00652C42" w:rsidP="00652C42">
      <w:r>
        <w:t xml:space="preserve">В своём исследовании авторы делают несколько важных умозаключений.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6DF8B85E"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AF759E">
        <w:t>16</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0FA05425">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272" cy="1819275"/>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38337194" w:rsidR="001465B5" w:rsidRPr="00D443DE" w:rsidRDefault="001465B5" w:rsidP="001465B5">
      <w:pPr>
        <w:pStyle w:val="afb"/>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AF759E">
        <w:rPr>
          <w:szCs w:val="24"/>
        </w:rPr>
        <w:t>16</w:t>
      </w:r>
      <w:r>
        <w:rPr>
          <w:szCs w:val="24"/>
        </w:rPr>
        <w:fldChar w:fldCharType="end"/>
      </w:r>
      <w:r w:rsidRPr="00D443DE">
        <w:rPr>
          <w:szCs w:val="24"/>
        </w:rPr>
        <w:t>]</w:t>
      </w:r>
      <w:r>
        <w:rPr>
          <w:szCs w:val="24"/>
        </w:rPr>
        <w:t xml:space="preserve"> </w:t>
      </w:r>
    </w:p>
    <w:p w14:paraId="2DF93E93" w14:textId="163C218A" w:rsidR="00655317" w:rsidRDefault="001465B5" w:rsidP="001465B5">
      <w:pPr>
        <w:rPr>
          <w:rFonts w:eastAsia="Times New Roman"/>
          <w:lang w:eastAsia="ru-RU"/>
        </w:rPr>
      </w:pPr>
      <w:r>
        <w:rPr>
          <w:rFonts w:eastAsia="Times New Roman"/>
          <w:lang w:eastAsia="ru-RU"/>
        </w:rPr>
        <w:lastRenderedPageBreak/>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558965B5"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Единственные сравнения, которые можно провести – это сравнение распухания при малых дозах </w:t>
      </w:r>
      <w:r w:rsidR="00AF4603" w:rsidRPr="00F56CAF">
        <w:rPr>
          <w:rFonts w:eastAsia="Times New Roman"/>
          <w:highlight w:val="yellow"/>
          <w:lang w:eastAsia="ru-RU"/>
        </w:rPr>
        <w:t>(10-60 сна), что не представляет интереса так как в реакторе БРЕСТ-ОД-300 предполагается доза 120 сна.</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34F0C325" w:rsidR="00405363" w:rsidRPr="00C82AFD"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14E34289" w:rsidR="00405363" w:rsidRPr="00E9435C" w:rsidRDefault="00405363" w:rsidP="00405363">
      <w:pPr>
        <w:pStyle w:val="afb"/>
      </w:pPr>
      <w:r w:rsidRPr="0099728C">
        <w:lastRenderedPageBreak/>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AF759E">
        <w:t>16</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1725BC92"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76B39904">
            <wp:extent cx="2796540" cy="2075808"/>
            <wp:effectExtent l="0" t="0" r="381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811563" cy="2086959"/>
                    </a:xfrm>
                    <a:prstGeom prst="rect">
                      <a:avLst/>
                    </a:prstGeom>
                  </pic:spPr>
                </pic:pic>
              </a:graphicData>
            </a:graphic>
          </wp:inline>
        </w:drawing>
      </w:r>
    </w:p>
    <w:p w14:paraId="3D738CDA" w14:textId="50054FB7" w:rsidR="00405363" w:rsidRDefault="00405363" w:rsidP="00405363">
      <w:pPr>
        <w:pStyle w:val="afb"/>
        <w:rPr>
          <w:highlight w:val="yellow"/>
        </w:rPr>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AF759E">
        <w:t>16</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6F90189D" w14:textId="6302315A" w:rsidR="00405363" w:rsidRPr="0099728C" w:rsidRDefault="00405363" w:rsidP="0099728C">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241B0AC6"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AF759E">
        <w:t>17</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99728C">
        <w:t>рисунке</w:t>
      </w:r>
      <w:r w:rsidR="0099728C" w:rsidRPr="0099728C">
        <w:t xml:space="preserve"> 1.13</w:t>
      </w:r>
      <w:r w:rsidRPr="00E058FB">
        <w:t>.</w:t>
      </w:r>
    </w:p>
    <w:p w14:paraId="418583D8" w14:textId="0ABEB2DE"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AF759E">
        <w:t>17</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lastRenderedPageBreak/>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14:paraId="0AFF0838" w14:textId="56E61E35" w:rsidR="00605055" w:rsidRPr="00D443DE" w:rsidRDefault="00605055" w:rsidP="00605055">
      <w:pPr>
        <w:pStyle w:val="afb"/>
        <w:rPr>
          <w:sz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AF759E">
        <w:rPr>
          <w:sz w:val="24"/>
          <w:szCs w:val="24"/>
        </w:rPr>
        <w:t>17</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1AB57A99"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1A7FE5">
        <w:t>рисунок</w:t>
      </w:r>
      <w:r w:rsidR="001A7FE5">
        <w:t> </w:t>
      </w:r>
      <w:r w:rsidR="001A7FE5" w:rsidRPr="001A7FE5">
        <w:t>1.13</w:t>
      </w:r>
      <w:r w:rsidRPr="00E058FB">
        <w:t>)</w:t>
      </w:r>
      <w:r>
        <w:t>;</w:t>
      </w:r>
    </w:p>
    <w:p w14:paraId="192C6AC1" w14:textId="311AAD3D" w:rsidR="00605055" w:rsidRPr="00655317" w:rsidRDefault="00605055" w:rsidP="00023F31">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58082FF9" w14:textId="77777777" w:rsidR="0033391D" w:rsidRDefault="0033391D" w:rsidP="0080383C">
      <w:pPr>
        <w:pStyle w:val="3"/>
        <w:rPr>
          <w:rStyle w:val="20"/>
          <w:b/>
          <w:bCs/>
        </w:rPr>
      </w:pPr>
      <w:bookmarkStart w:id="23" w:name="_Toc514780521"/>
      <w:bookmarkStart w:id="24" w:name="_Toc516139717"/>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6139718"/>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lastRenderedPageBreak/>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6C0E4193" w:rsidR="00100C34" w:rsidRDefault="00100C34" w:rsidP="00F75CC2">
      <w:r w:rsidRPr="007B3B1B">
        <w:t>В соответствии с диаграммой состояний Fe–O</w:t>
      </w:r>
      <w:r>
        <w:t xml:space="preserve"> (</w:t>
      </w:r>
      <w:r w:rsidRPr="001A7FE5">
        <w:t>рисунок</w:t>
      </w:r>
      <w:r w:rsidR="001A7FE5" w:rsidRPr="001A7FE5">
        <w:t xml:space="preserve"> 1.14</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473FE551" w:rsidR="00100C34" w:rsidRPr="00100C34" w:rsidRDefault="00100C34" w:rsidP="003D1ABB">
      <w:pPr>
        <w:pStyle w:val="afb"/>
      </w:pPr>
      <w:r w:rsidRPr="001A7FE5">
        <w:t>Рисунок</w:t>
      </w:r>
      <w:r w:rsidR="001A7FE5" w:rsidRPr="001A7FE5">
        <w:t xml:space="preserve"> 1.14</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B7970C4"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05A9B7C6" w14:textId="0A69BE1D" w:rsidR="00E829ED" w:rsidRDefault="00506152" w:rsidP="00E829ED">
      <w:pPr>
        <w:pStyle w:val="afb"/>
      </w:pPr>
      <w:r>
        <w:rPr>
          <w:noProof/>
        </w:rPr>
        <w:lastRenderedPageBreak/>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5AFBEC89" w14:textId="096E2D91"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AF759E">
        <w:t>18</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269D14C2" w:rsidR="00C037EA" w:rsidRDefault="00C037EA" w:rsidP="00100C34">
      <w:pPr>
        <w:rPr>
          <w:highlight w:val="yellow"/>
        </w:rPr>
      </w:pPr>
      <w:r w:rsidRPr="00E058FB">
        <w:t xml:space="preserve">Схематичное изображение структуры пленки представлено на </w:t>
      </w:r>
      <w:r w:rsidRPr="001A7FE5">
        <w:t>рисунке</w:t>
      </w:r>
      <w:r w:rsidR="001A7FE5" w:rsidRPr="001A7FE5">
        <w:t xml:space="preserve"> 1.16</w:t>
      </w:r>
    </w:p>
    <w:p w14:paraId="44162BC1" w14:textId="5BEA09E6" w:rsidR="00C037EA" w:rsidRDefault="00E664C0" w:rsidP="00C037EA">
      <w:pPr>
        <w:pStyle w:val="afb"/>
      </w:pPr>
      <w:r>
        <w:rPr>
          <w:noProof/>
        </w:rPr>
        <w:drawing>
          <wp:inline distT="0" distB="0" distL="0" distR="0" wp14:anchorId="6D7D678F" wp14:editId="5039CE50">
            <wp:extent cx="2342855" cy="134112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3942" cy="1353191"/>
                    </a:xfrm>
                    <a:prstGeom prst="rect">
                      <a:avLst/>
                    </a:prstGeom>
                    <a:noFill/>
                    <a:ln>
                      <a:noFill/>
                    </a:ln>
                  </pic:spPr>
                </pic:pic>
              </a:graphicData>
            </a:graphic>
          </wp:inline>
        </w:drawing>
      </w:r>
    </w:p>
    <w:p w14:paraId="21996F25" w14:textId="2585A90B" w:rsidR="00C037EA" w:rsidRPr="007B3B1B"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p>
    <w:p w14:paraId="1649A4BA" w14:textId="77777777" w:rsidR="003D1ABB" w:rsidRPr="00E664C0" w:rsidRDefault="003D1ABB" w:rsidP="003D1ABB">
      <w:r w:rsidRPr="00E664C0">
        <w:lastRenderedPageBreak/>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46"/>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5B9E3914" w14:textId="77777777"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Pr="00E664C0">
        <w:t xml:space="preserve"> – 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6139719"/>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6046651C" w:rsidR="00B1031E" w:rsidRDefault="007E1D0A" w:rsidP="007E1D0A">
      <w:pPr>
        <w:ind w:firstLine="708"/>
        <w:rPr>
          <w:rFonts w:cs="Times New Roman"/>
          <w:szCs w:val="26"/>
        </w:rPr>
      </w:pPr>
      <w:r w:rsidRPr="00F06F7D">
        <w:rPr>
          <w:rFonts w:cs="Times New Roman"/>
          <w:szCs w:val="26"/>
        </w:rPr>
        <w:lastRenderedPageBreak/>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AF759E">
        <w:rPr>
          <w:rFonts w:cs="Times New Roman"/>
          <w:szCs w:val="26"/>
        </w:rPr>
        <w:t>19</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w:t>
      </w:r>
      <w:proofErr w:type="gramStart"/>
      <w:r w:rsidR="001A7FE5" w:rsidRPr="00F06F7D">
        <w:rPr>
          <w:rFonts w:cs="Times New Roman"/>
          <w:szCs w:val="26"/>
        </w:rPr>
        <w:t>ограничить</w:t>
      </w:r>
      <w:proofErr w:type="gramEnd"/>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drawing>
          <wp:inline distT="0" distB="0" distL="0" distR="0" wp14:anchorId="2F05CB36" wp14:editId="4783074C">
            <wp:extent cx="4244340" cy="2827744"/>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0117" cy="2851580"/>
                    </a:xfrm>
                    <a:prstGeom prst="rect">
                      <a:avLst/>
                    </a:prstGeom>
                    <a:noFill/>
                    <a:ln>
                      <a:noFill/>
                    </a:ln>
                  </pic:spPr>
                </pic:pic>
              </a:graphicData>
            </a:graphic>
          </wp:inline>
        </w:drawing>
      </w:r>
    </w:p>
    <w:p w14:paraId="3F1D2652" w14:textId="2C00C187" w:rsidR="00B1031E" w:rsidRPr="00B1031E" w:rsidRDefault="00B1031E" w:rsidP="00B1031E">
      <w:pPr>
        <w:pStyle w:val="afb"/>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AF759E">
        <w:rPr>
          <w:rFonts w:cs="Times New Roman"/>
        </w:rPr>
        <w:t>19</w:t>
      </w:r>
      <w:r>
        <w:rPr>
          <w:rFonts w:cs="Times New Roman"/>
        </w:rPr>
        <w:fldChar w:fldCharType="end"/>
      </w:r>
      <w:r w:rsidRPr="00B1031E">
        <w:rPr>
          <w:rFonts w:cs="Times New Roman"/>
        </w:rPr>
        <w:t>].</w:t>
      </w:r>
    </w:p>
    <w:p w14:paraId="5C53E3EA" w14:textId="2A13FA83"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AF759E">
        <w:rPr>
          <w:rFonts w:cs="Times New Roman"/>
          <w:szCs w:val="26"/>
          <w:lang w:val="x-none"/>
        </w:rPr>
        <w:t>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1ABF0A53" w:rsidR="00F579E2" w:rsidRP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AF759E">
        <w:t>5</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2E2B3B3A"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AF759E">
        <w:t>20</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AF759E">
        <w:t>21</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528F41DF" w:rsidR="00600FA2" w:rsidRPr="00C00FD7"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AF759E">
        <w:t>20</w:t>
      </w:r>
      <w:r w:rsidR="005E2DEF">
        <w:fldChar w:fldCharType="end"/>
      </w:r>
      <w:r w:rsidRPr="00C00FD7">
        <w:t>].</w:t>
      </w: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xml:space="preserve">. Освободившийся кислород по микроканалам диффундирует вглубь поверхности и образует оксиды с </w:t>
      </w:r>
      <w:proofErr w:type="spellStart"/>
      <w:r w:rsidRPr="00E058FB">
        <w:t>Si</w:t>
      </w:r>
      <w:proofErr w:type="spellEnd"/>
      <w:r w:rsidRPr="00E058FB">
        <w:t xml:space="preserve">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6139720"/>
      <w:r>
        <w:lastRenderedPageBreak/>
        <w:t>Взаимодействие стали ЭП-823 со свинцом.</w:t>
      </w:r>
      <w:bookmarkEnd w:id="32"/>
      <w:bookmarkEnd w:id="33"/>
      <w:bookmarkEnd w:id="34"/>
    </w:p>
    <w:p w14:paraId="7993446C" w14:textId="6C0A0B32" w:rsidR="007E56A7" w:rsidRPr="001A7FE5"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AF759E" w:rsidRPr="00AF759E">
        <w:t>22</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21B4DD38" w14:textId="7C3AEDD4" w:rsidR="000E3637" w:rsidRDefault="00782CF3" w:rsidP="003A66EB">
      <w:pPr>
        <w:pStyle w:val="afb"/>
      </w:pPr>
      <w:r>
        <w:rPr>
          <w:noProof/>
        </w:rPr>
        <w:drawing>
          <wp:inline distT="0" distB="0" distL="0" distR="0" wp14:anchorId="74FD0AD4" wp14:editId="68AF9FC0">
            <wp:extent cx="5326380" cy="2030725"/>
            <wp:effectExtent l="0" t="0" r="7620" b="8255"/>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336" cy="2048246"/>
                    </a:xfrm>
                    <a:prstGeom prst="rect">
                      <a:avLst/>
                    </a:prstGeom>
                    <a:noFill/>
                    <a:ln>
                      <a:noFill/>
                    </a:ln>
                  </pic:spPr>
                </pic:pic>
              </a:graphicData>
            </a:graphic>
          </wp:inline>
        </w:drawing>
      </w:r>
    </w:p>
    <w:p w14:paraId="32977C18" w14:textId="6BB5F9C3" w:rsidR="000E3637" w:rsidRPr="003A66EB" w:rsidRDefault="000E3637" w:rsidP="000E3637">
      <w:pPr>
        <w:pStyle w:val="afb"/>
      </w:pPr>
      <w:r w:rsidRPr="00782CF3">
        <w:t>Рисунок</w:t>
      </w:r>
      <w:r w:rsidR="00782CF3" w:rsidRPr="00782CF3">
        <w:t xml:space="preserve"> 1.20</w:t>
      </w:r>
      <w:r w:rsidRPr="000E3637">
        <w:t xml:space="preserve"> – Кинетика роста оксида (левый) и скорость коррозии (правый)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AF759E">
        <w:t>22</w:t>
      </w:r>
      <w:r w:rsidR="003A66EB">
        <w:fldChar w:fldCharType="end"/>
      </w:r>
      <w:r w:rsidR="003A66EB" w:rsidRPr="003A66EB">
        <w:t>].</w:t>
      </w:r>
    </w:p>
    <w:p w14:paraId="78807AE2" w14:textId="279A1F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6A7A8866" w:rsidR="00B475A2" w:rsidRPr="003A66EB" w:rsidRDefault="00B475A2" w:rsidP="00B475A2">
      <w:pPr>
        <w:pStyle w:val="afb"/>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AF759E">
        <w:rPr>
          <w:rFonts w:ascii="Cambria Math" w:hAnsi="Cambria Math" w:cs="Cambria Math"/>
        </w:rPr>
        <w:t>22</w:t>
      </w:r>
      <w:r>
        <w:rPr>
          <w:rFonts w:ascii="Cambria Math" w:hAnsi="Cambria Math" w:cs="Cambria Math"/>
        </w:rPr>
        <w:fldChar w:fldCharType="end"/>
      </w:r>
      <w:r w:rsidRPr="003A66EB">
        <w:rPr>
          <w:rFonts w:ascii="Cambria Math" w:hAnsi="Cambria Math" w:cs="Cambria Math"/>
        </w:rPr>
        <w:t>].</w:t>
      </w:r>
    </w:p>
    <w:p w14:paraId="75D3F266" w14:textId="274B0BA0" w:rsidR="00B475A2" w:rsidRDefault="00B475A2" w:rsidP="00B475A2">
      <w:r>
        <w:t xml:space="preserve">Внешняя, пористая часть пленки со столбчатой структурой растет от начальной границы раздела «твердый металл/жидкий свинец» в сторону расплава, а </w:t>
      </w:r>
      <w:r>
        <w:lastRenderedPageBreak/>
        <w:t>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B475A2">
      <w:pPr>
        <w:pStyle w:val="afb"/>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5CD4871C">
                  <wp:extent cx="1828800" cy="3082925"/>
                  <wp:effectExtent l="0" t="0" r="0" b="3175"/>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836166" cy="3095342"/>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7589AF69">
                  <wp:extent cx="1813560" cy="3082677"/>
                  <wp:effectExtent l="0" t="0" r="0" b="381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821011" cy="3095342"/>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5EF5B2B5">
                  <wp:extent cx="1664335" cy="3082413"/>
                  <wp:effectExtent l="0" t="0" r="0" b="381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671316" cy="3095342"/>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3C8D25B8" w14:textId="2F19B446" w:rsidR="00CD5345" w:rsidRDefault="00CD5345" w:rsidP="00B475A2">
      <w:pPr>
        <w:pStyle w:val="afb"/>
      </w:pPr>
      <w:r>
        <w:t xml:space="preserve">а – сталь </w:t>
      </w:r>
      <w:r w:rsidRPr="00B475A2">
        <w:t>20Х13</w:t>
      </w:r>
      <w:r>
        <w:t xml:space="preserve">; б – сталь </w:t>
      </w:r>
      <w:r w:rsidRPr="00B475A2">
        <w:t>Х18Н10Т</w:t>
      </w:r>
      <w:r>
        <w:t>; в – сталь ЭП-823</w:t>
      </w:r>
    </w:p>
    <w:p w14:paraId="74BC3DF9" w14:textId="2FE421BF" w:rsidR="00B475A2" w:rsidRP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AF759E">
        <w:t>22</w:t>
      </w:r>
      <w:r>
        <w:fldChar w:fldCharType="end"/>
      </w:r>
      <w:r w:rsidRPr="00B475A2">
        <w:t>].</w:t>
      </w: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1443B79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14:paraId="33BDC6BB" w14:textId="4236532E" w:rsidR="00B475A2" w:rsidRP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AF759E" w:rsidRPr="00AF759E">
        <w:t>22</w:t>
      </w:r>
      <w:r>
        <w:rPr>
          <w:lang w:val="en-US"/>
        </w:rPr>
        <w:fldChar w:fldCharType="end"/>
      </w:r>
      <w:r w:rsidRPr="00B475A2">
        <w:t>].</w:t>
      </w:r>
    </w:p>
    <w:p w14:paraId="127DD3EB" w14:textId="6E0B9336"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14:paraId="72CE365E" w14:textId="63C3ABA7"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AF759E" w:rsidRPr="00AF759E">
        <w:t>22</w:t>
      </w:r>
      <w:r>
        <w:rPr>
          <w:lang w:val="en-US"/>
        </w:rPr>
        <w:fldChar w:fldCharType="end"/>
      </w:r>
      <w:r w:rsidRPr="00B475A2">
        <w:t>].</w:t>
      </w:r>
    </w:p>
    <w:p w14:paraId="6C08A118" w14:textId="2F9247B4" w:rsidR="003A66EB" w:rsidRDefault="003A66EB" w:rsidP="003A66EB">
      <w:r w:rsidRPr="003A66EB">
        <w:lastRenderedPageBreak/>
        <w:t>В отличие от остальных материалов сталь ЭП</w:t>
      </w:r>
      <w:r w:rsidR="00B941CB">
        <w:t>-</w:t>
      </w:r>
      <w:r w:rsidRPr="003A66EB">
        <w:t>823 в данных условиях окисляется циклически. Второй слой окалины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6139721"/>
      <w:r>
        <w:t>Влияние потоков высокоэнергетических частиц на оксидную пленку</w:t>
      </w:r>
      <w:r w:rsidR="005374CB">
        <w:t>.</w:t>
      </w:r>
      <w:bookmarkEnd w:id="35"/>
      <w:bookmarkEnd w:id="36"/>
    </w:p>
    <w:p w14:paraId="4C63D0D3" w14:textId="012F563C"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AF759E">
        <w:t>23</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409C4984"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AF759E">
        <w:t>24</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w:t>
      </w:r>
      <w:r w:rsidRPr="00C06E33">
        <w:lastRenderedPageBreak/>
        <w:t>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0AD005E" w14:textId="056A1A70" w:rsidR="00A14F4E" w:rsidRDefault="00A333C2" w:rsidP="00A14F4E">
      <w:pPr>
        <w:pStyle w:val="afb"/>
      </w:pPr>
      <w:r>
        <w:rPr>
          <w:noProof/>
        </w:rPr>
        <w:drawing>
          <wp:inline distT="0" distB="0" distL="0" distR="0" wp14:anchorId="64D2AF43" wp14:editId="73D8270B">
            <wp:extent cx="4038600" cy="2778806"/>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0703" cy="2794014"/>
                    </a:xfrm>
                    <a:prstGeom prst="rect">
                      <a:avLst/>
                    </a:prstGeom>
                    <a:noFill/>
                    <a:ln>
                      <a:noFill/>
                    </a:ln>
                  </pic:spPr>
                </pic:pic>
              </a:graphicData>
            </a:graphic>
          </wp:inline>
        </w:drawing>
      </w:r>
    </w:p>
    <w:p w14:paraId="6FA3A58D" w14:textId="283D1A91" w:rsidR="002804FE" w:rsidRP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AF759E">
        <w:t>24</w:t>
      </w:r>
      <w:r w:rsidR="000E3D0B">
        <w:fldChar w:fldCharType="end"/>
      </w:r>
      <w:r w:rsidR="002804FE" w:rsidRPr="002804FE">
        <w:t>].</w:t>
      </w:r>
    </w:p>
    <w:p w14:paraId="3A71A707" w14:textId="2FF9A87A"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AF759E">
        <w:t>25</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w:t>
      </w:r>
      <w:r w:rsidR="00F23177">
        <w:lastRenderedPageBreak/>
        <w:t>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644DE8AC"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AF759E">
        <w:t>25</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54CEF46E"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0CE62195">
            <wp:extent cx="4579620" cy="151674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7203" cy="1525877"/>
                    </a:xfrm>
                    <a:prstGeom prst="rect">
                      <a:avLst/>
                    </a:prstGeom>
                    <a:noFill/>
                    <a:ln>
                      <a:noFill/>
                    </a:ln>
                  </pic:spPr>
                </pic:pic>
              </a:graphicData>
            </a:graphic>
          </wp:inline>
        </w:drawing>
      </w:r>
    </w:p>
    <w:p w14:paraId="1A785847" w14:textId="16C98AFA"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AF759E">
        <w:t>25</w:t>
      </w:r>
      <w:r>
        <w:fldChar w:fldCharType="end"/>
      </w:r>
      <w:r w:rsidRPr="009660BF">
        <w:t>].</w:t>
      </w:r>
    </w:p>
    <w:p w14:paraId="06F8BC14" w14:textId="73EC3F61"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9660BF">
            <w:pPr>
              <w:ind w:firstLine="0"/>
            </w:pPr>
            <w:r>
              <w:rPr>
                <w:noProof/>
              </w:rPr>
              <w:lastRenderedPageBreak/>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000" cy="2670715"/>
                          </a:xfrm>
                          <a:prstGeom prst="rect">
                            <a:avLst/>
                          </a:prstGeom>
                        </pic:spPr>
                      </pic:pic>
                    </a:graphicData>
                  </a:graphic>
                </wp:inline>
              </w:drawing>
            </w:r>
          </w:p>
          <w:p w14:paraId="54770305" w14:textId="2318654B" w:rsidR="00B941CB" w:rsidRDefault="00B941CB" w:rsidP="00B941CB">
            <w:pPr>
              <w:ind w:firstLine="0"/>
              <w:jc w:val="center"/>
            </w:pPr>
            <w:r>
              <w:t>а</w:t>
            </w:r>
          </w:p>
        </w:tc>
        <w:tc>
          <w:tcPr>
            <w:tcW w:w="4673" w:type="dxa"/>
          </w:tcPr>
          <w:p w14:paraId="6DDC74BC" w14:textId="77777777"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8000" cy="2648387"/>
                          </a:xfrm>
                          <a:prstGeom prst="rect">
                            <a:avLst/>
                          </a:prstGeom>
                        </pic:spPr>
                      </pic:pic>
                    </a:graphicData>
                  </a:graphic>
                </wp:inline>
              </w:drawing>
            </w:r>
          </w:p>
          <w:p w14:paraId="74BBC1E3" w14:textId="3D775419" w:rsidR="00B941CB" w:rsidRDefault="00B941CB" w:rsidP="00B941CB">
            <w:pPr>
              <w:ind w:firstLine="0"/>
              <w:jc w:val="center"/>
            </w:pPr>
            <w:r>
              <w:t>б</w:t>
            </w:r>
          </w:p>
        </w:tc>
      </w:tr>
    </w:tbl>
    <w:p w14:paraId="497EF270" w14:textId="504C9823" w:rsidR="00B941CB" w:rsidRPr="00B941CB" w:rsidRDefault="00B941CB" w:rsidP="006B7BF7">
      <w:pPr>
        <w:pStyle w:val="afb"/>
      </w:pPr>
      <w:r>
        <w:t>а – сторона пучка</w:t>
      </w:r>
      <w:r w:rsidRPr="00B941CB">
        <w:t xml:space="preserve">; </w:t>
      </w:r>
      <w:r>
        <w:t>б – сторона теплоносителя</w:t>
      </w:r>
    </w:p>
    <w:p w14:paraId="532D54D8" w14:textId="126ADFC5"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AF759E">
        <w:t>25</w:t>
      </w:r>
      <w:r>
        <w:fldChar w:fldCharType="end"/>
      </w:r>
      <w:r w:rsidRPr="006B7BF7">
        <w:t>].</w:t>
      </w:r>
    </w:p>
    <w:p w14:paraId="48B11B58" w14:textId="6C9621EA"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AF759E">
        <w:t>26</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drawing>
          <wp:inline distT="0" distB="0" distL="0" distR="0" wp14:anchorId="4CA7B26A" wp14:editId="322644DE">
            <wp:extent cx="4451985" cy="2720340"/>
            <wp:effectExtent l="0" t="0" r="571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696" cy="2726274"/>
                    </a:xfrm>
                    <a:prstGeom prst="rect">
                      <a:avLst/>
                    </a:prstGeom>
                    <a:noFill/>
                    <a:ln>
                      <a:noFill/>
                    </a:ln>
                  </pic:spPr>
                </pic:pic>
              </a:graphicData>
            </a:graphic>
          </wp:inline>
        </w:drawing>
      </w:r>
    </w:p>
    <w:p w14:paraId="4E01597A" w14:textId="7EA9EBB0" w:rsidR="00532CAE" w:rsidRP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AF759E">
        <w:t>26</w:t>
      </w:r>
      <w:r>
        <w:fldChar w:fldCharType="end"/>
      </w:r>
      <w:r w:rsidRPr="00532CAE">
        <w:t>].</w:t>
      </w:r>
    </w:p>
    <w:p w14:paraId="7BF0D393" w14:textId="0C093BF1"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w:t>
      </w:r>
      <w:r w:rsidR="007C6636" w:rsidRPr="007C6636">
        <w:lastRenderedPageBreak/>
        <w:t xml:space="preserve">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7FB6399B" w14:textId="08E2024A" w:rsidR="00F63FFB" w:rsidRDefault="00F63FFB" w:rsidP="00F63FFB">
      <w:pPr>
        <w:pStyle w:val="afb"/>
      </w:pPr>
      <w:r>
        <w:rPr>
          <w:noProof/>
        </w:rPr>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3171825"/>
                    </a:xfrm>
                    <a:prstGeom prst="rect">
                      <a:avLst/>
                    </a:prstGeom>
                  </pic:spPr>
                </pic:pic>
              </a:graphicData>
            </a:graphic>
          </wp:inline>
        </w:drawing>
      </w:r>
    </w:p>
    <w:p w14:paraId="705CB409" w14:textId="065EB539" w:rsidR="00F63FFB" w:rsidRP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AF759E">
        <w:t>26</w:t>
      </w:r>
      <w:r>
        <w:fldChar w:fldCharType="end"/>
      </w:r>
      <w:r w:rsidRPr="00F63FFB">
        <w:t>].</w:t>
      </w: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4CEA668A"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lastRenderedPageBreak/>
              <w:drawing>
                <wp:inline distT="0" distB="0" distL="0" distR="0" wp14:anchorId="089C7135" wp14:editId="05A558D1">
                  <wp:extent cx="2703911" cy="25984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5803" cy="2619458"/>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29C6C54F">
                  <wp:extent cx="2705846" cy="26060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980" cy="2617727"/>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5EDDFF39"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AF759E">
        <w:t>26</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68FFBE22"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7104CC1F" w14:textId="3B07DD92" w:rsidR="002313BA" w:rsidRDefault="00137009" w:rsidP="002313BA">
      <w:pPr>
        <w:pStyle w:val="afb"/>
      </w:pPr>
      <w:r>
        <w:rPr>
          <w:noProof/>
        </w:rPr>
        <w:drawing>
          <wp:inline distT="0" distB="0" distL="0" distR="0" wp14:anchorId="0BEFBC9F" wp14:editId="42734D91">
            <wp:extent cx="3215979" cy="32385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719" cy="3261400"/>
                    </a:xfrm>
                    <a:prstGeom prst="rect">
                      <a:avLst/>
                    </a:prstGeom>
                    <a:noFill/>
                    <a:ln>
                      <a:noFill/>
                    </a:ln>
                  </pic:spPr>
                </pic:pic>
              </a:graphicData>
            </a:graphic>
          </wp:inline>
        </w:drawing>
      </w:r>
    </w:p>
    <w:p w14:paraId="2CB43C0B" w14:textId="67A9ED18" w:rsidR="002313BA" w:rsidRP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AF759E">
        <w:t>26</w:t>
      </w:r>
      <w:r>
        <w:fldChar w:fldCharType="end"/>
      </w:r>
      <w:r w:rsidRPr="002313BA">
        <w:t>].</w:t>
      </w:r>
    </w:p>
    <w:p w14:paraId="05CB3901" w14:textId="04D01032" w:rsidR="002313BA" w:rsidRPr="00BE1D7C" w:rsidRDefault="002313BA" w:rsidP="00A920F6">
      <w:r w:rsidRPr="002313BA">
        <w:lastRenderedPageBreak/>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6139722"/>
      <w:r>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0F6A1F54"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r w:rsidR="00B941CB" w:rsidRPr="00B941CB">
        <w:t>;</w:t>
      </w:r>
    </w:p>
    <w:p w14:paraId="6714F4B5" w14:textId="4A453609" w:rsidR="0017005F" w:rsidRDefault="0017005F" w:rsidP="0017005F">
      <w:pPr>
        <w:pStyle w:val="a3"/>
        <w:numPr>
          <w:ilvl w:val="1"/>
          <w:numId w:val="19"/>
        </w:numPr>
      </w:pPr>
      <w:r>
        <w:t>Адсорбция молекулы кислорода на поверхности чистого железа. Её диссоциация</w:t>
      </w:r>
      <w:r w:rsidR="00B941CB" w:rsidRPr="00B941CB">
        <w:t>;</w:t>
      </w:r>
    </w:p>
    <w:p w14:paraId="29FCB546" w14:textId="3E123011" w:rsidR="0017005F" w:rsidRDefault="0017005F" w:rsidP="0017005F">
      <w:pPr>
        <w:pStyle w:val="a3"/>
        <w:numPr>
          <w:ilvl w:val="1"/>
          <w:numId w:val="19"/>
        </w:numPr>
      </w:pPr>
      <w:r>
        <w:t>Движение атомарного кислорода по решетке железа</w:t>
      </w:r>
      <w:r w:rsidR="00B941CB" w:rsidRPr="00B941CB">
        <w:t>;</w:t>
      </w:r>
    </w:p>
    <w:p w14:paraId="5EC2F906" w14:textId="347B125D" w:rsidR="0017005F" w:rsidRDefault="0017005F" w:rsidP="0017005F">
      <w:pPr>
        <w:pStyle w:val="a3"/>
        <w:numPr>
          <w:ilvl w:val="0"/>
          <w:numId w:val="19"/>
        </w:numPr>
      </w:pPr>
      <w:r>
        <w:t>Моделирование эволюции роста оксидной пленки на поверхности стали</w:t>
      </w:r>
      <w:r w:rsidR="00B941CB" w:rsidRPr="00B941CB">
        <w:t>;</w:t>
      </w:r>
    </w:p>
    <w:p w14:paraId="78D836AA" w14:textId="6D19AD5D" w:rsidR="0017005F" w:rsidRDefault="0017005F" w:rsidP="0017005F">
      <w:pPr>
        <w:pStyle w:val="a3"/>
        <w:numPr>
          <w:ilvl w:val="1"/>
          <w:numId w:val="19"/>
        </w:numPr>
      </w:pPr>
      <w:r>
        <w:t>Рост оксидной пленки на поверхности чистого железа</w:t>
      </w:r>
      <w:r w:rsidR="00B941CB" w:rsidRPr="00B941CB">
        <w:t>;</w:t>
      </w:r>
    </w:p>
    <w:p w14:paraId="19B60FA5" w14:textId="21550652" w:rsidR="0017005F" w:rsidRDefault="0017005F" w:rsidP="0017005F">
      <w:pPr>
        <w:pStyle w:val="a3"/>
        <w:numPr>
          <w:ilvl w:val="1"/>
          <w:numId w:val="19"/>
        </w:numPr>
      </w:pPr>
      <w:r>
        <w:t>Рост оксидной пленки на поверхности железо+12%хрома</w:t>
      </w:r>
      <w:r w:rsidR="00B941CB" w:rsidRPr="00B941CB">
        <w:t>;</w:t>
      </w:r>
    </w:p>
    <w:p w14:paraId="7882F864" w14:textId="13AC4418" w:rsidR="0017005F" w:rsidRDefault="0017005F" w:rsidP="0017005F">
      <w:pPr>
        <w:pStyle w:val="a3"/>
        <w:numPr>
          <w:ilvl w:val="1"/>
          <w:numId w:val="19"/>
        </w:numPr>
      </w:pPr>
      <w:r>
        <w:t>Рост оксидной пленки на поверхности железо+30%хрома</w:t>
      </w:r>
      <w:r w:rsidR="00B941CB" w:rsidRPr="00B941CB">
        <w:t>;</w:t>
      </w:r>
    </w:p>
    <w:p w14:paraId="53801128" w14:textId="39249FAC"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r w:rsidR="00B941CB" w:rsidRPr="00B941CB">
        <w:t>;</w:t>
      </w:r>
    </w:p>
    <w:p w14:paraId="731F1D0B" w14:textId="397E75EC" w:rsidR="0017005F" w:rsidRDefault="0017005F" w:rsidP="0017005F">
      <w:pPr>
        <w:pStyle w:val="a3"/>
        <w:numPr>
          <w:ilvl w:val="0"/>
          <w:numId w:val="19"/>
        </w:numPr>
      </w:pPr>
      <w:r>
        <w:t>Моделирование облучения высокоэнергетическими частицами</w:t>
      </w:r>
      <w:r w:rsidR="00B941CB" w:rsidRPr="00B941CB">
        <w:t>;</w:t>
      </w:r>
    </w:p>
    <w:p w14:paraId="0BAA3652" w14:textId="70648699" w:rsidR="0017005F" w:rsidRDefault="0017005F" w:rsidP="0017005F">
      <w:pPr>
        <w:pStyle w:val="a3"/>
        <w:numPr>
          <w:ilvl w:val="1"/>
          <w:numId w:val="19"/>
        </w:numPr>
      </w:pPr>
      <w:r>
        <w:t>Каскад в чистом железе</w:t>
      </w:r>
      <w:r w:rsidR="00B941CB" w:rsidRPr="00B941CB">
        <w:t>;</w:t>
      </w:r>
    </w:p>
    <w:p w14:paraId="1BF29D11" w14:textId="38280F0C" w:rsidR="0017005F" w:rsidRDefault="0017005F" w:rsidP="0017005F">
      <w:pPr>
        <w:pStyle w:val="a3"/>
        <w:numPr>
          <w:ilvl w:val="2"/>
          <w:numId w:val="19"/>
        </w:numPr>
      </w:pPr>
      <w:r>
        <w:t>Каскад в объеме чистого железа</w:t>
      </w:r>
      <w:r w:rsidR="00B941CB" w:rsidRPr="00B941CB">
        <w:t>;</w:t>
      </w:r>
    </w:p>
    <w:p w14:paraId="45804E45" w14:textId="750AC84B" w:rsidR="0017005F" w:rsidRDefault="0017005F" w:rsidP="0017005F">
      <w:pPr>
        <w:pStyle w:val="a3"/>
        <w:numPr>
          <w:ilvl w:val="2"/>
          <w:numId w:val="19"/>
        </w:numPr>
      </w:pPr>
      <w:r>
        <w:t>Каскад на поверхности чистого железа</w:t>
      </w:r>
      <w:r w:rsidR="00B941CB" w:rsidRPr="00B941CB">
        <w:t>;</w:t>
      </w:r>
    </w:p>
    <w:p w14:paraId="664796A3" w14:textId="2004F3EC" w:rsidR="0017005F" w:rsidRDefault="0017005F" w:rsidP="0017005F">
      <w:pPr>
        <w:pStyle w:val="a3"/>
        <w:numPr>
          <w:ilvl w:val="1"/>
          <w:numId w:val="19"/>
        </w:numPr>
      </w:pPr>
      <w:r>
        <w:t>Каскад в окисленном железе</w:t>
      </w:r>
      <w:r w:rsidR="00B941CB" w:rsidRPr="00B941CB">
        <w:t>;</w:t>
      </w:r>
    </w:p>
    <w:p w14:paraId="636AE8CB" w14:textId="386EA95D" w:rsidR="0017005F" w:rsidRPr="00532663" w:rsidRDefault="0017005F" w:rsidP="0017005F">
      <w:pPr>
        <w:pStyle w:val="a3"/>
        <w:numPr>
          <w:ilvl w:val="2"/>
          <w:numId w:val="19"/>
        </w:numPr>
        <w:spacing w:after="160"/>
      </w:pPr>
      <w:r w:rsidRPr="00532663">
        <w:t>Каскад в окисленном железе</w:t>
      </w:r>
      <w:r w:rsidR="00B941CB" w:rsidRPr="00B941CB">
        <w:t>;</w:t>
      </w:r>
    </w:p>
    <w:p w14:paraId="17719E12" w14:textId="0709FA0B" w:rsidR="0017005F" w:rsidRPr="00532663" w:rsidRDefault="0017005F" w:rsidP="0017005F">
      <w:pPr>
        <w:pStyle w:val="a3"/>
        <w:numPr>
          <w:ilvl w:val="2"/>
          <w:numId w:val="19"/>
        </w:numPr>
        <w:spacing w:after="160"/>
      </w:pPr>
      <w:r w:rsidRPr="00532663">
        <w:t>Каскад в окисленном железе+12%хром</w:t>
      </w:r>
      <w:r w:rsidR="00B941CB" w:rsidRPr="00B941CB">
        <w:t>;</w:t>
      </w:r>
    </w:p>
    <w:p w14:paraId="7CC9E8B5" w14:textId="7851F0E3" w:rsidR="0017005F" w:rsidRPr="00532663" w:rsidRDefault="0017005F" w:rsidP="0017005F">
      <w:pPr>
        <w:pStyle w:val="a3"/>
        <w:numPr>
          <w:ilvl w:val="2"/>
          <w:numId w:val="19"/>
        </w:numPr>
        <w:spacing w:after="160"/>
      </w:pPr>
      <w:r w:rsidRPr="00532663">
        <w:t>Каскад в окисленном железе+30%хром</w:t>
      </w:r>
      <w:r w:rsidR="00B941CB" w:rsidRPr="00B941CB">
        <w:t>;</w:t>
      </w:r>
    </w:p>
    <w:p w14:paraId="3433D2C6" w14:textId="5C76C39C" w:rsidR="00A663B7" w:rsidRDefault="0017005F" w:rsidP="00B84741">
      <w:pPr>
        <w:pStyle w:val="a3"/>
        <w:numPr>
          <w:ilvl w:val="2"/>
          <w:numId w:val="19"/>
        </w:numPr>
      </w:pPr>
      <w:r w:rsidRPr="00532663">
        <w:lastRenderedPageBreak/>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r w:rsidR="00001BA2" w:rsidRPr="00001BA2">
        <w:t>.</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6139723"/>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6139724"/>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4C266984"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r w:rsidR="00001BA2" w:rsidRPr="00B941CB">
        <w:t>;</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1E2108FC" w:rsidR="0017005F" w:rsidRDefault="0017005F" w:rsidP="0017005F">
      <w:pPr>
        <w:pStyle w:val="a3"/>
        <w:numPr>
          <w:ilvl w:val="0"/>
          <w:numId w:val="18"/>
        </w:numPr>
      </w:pPr>
      <w:r>
        <w:t>Возможность контроля всех параметров системы</w:t>
      </w:r>
      <w:r w:rsidR="00001BA2" w:rsidRPr="00B941CB">
        <w:t>;</w:t>
      </w:r>
    </w:p>
    <w:p w14:paraId="0BD42355" w14:textId="00A44FA9" w:rsidR="0017005F" w:rsidRDefault="0017005F" w:rsidP="0017005F">
      <w:pPr>
        <w:pStyle w:val="a3"/>
        <w:numPr>
          <w:ilvl w:val="0"/>
          <w:numId w:val="18"/>
        </w:numPr>
      </w:pPr>
      <w:r>
        <w:t>Возможность наблюдения начальных стадий окисления</w:t>
      </w:r>
      <w:r w:rsidR="00001BA2" w:rsidRPr="00B941CB">
        <w:t>;</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6139725"/>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D61855">
      <w:pPr>
        <w:pStyle w:val="a3"/>
        <w:numPr>
          <w:ilvl w:val="0"/>
          <w:numId w:val="21"/>
        </w:numPr>
      </w:pPr>
      <w:r w:rsidRPr="009A5A63">
        <w:t>Ab initio методы</w:t>
      </w:r>
      <w:r w:rsidR="00001BA2" w:rsidRPr="00B941CB">
        <w:t>;</w:t>
      </w:r>
    </w:p>
    <w:p w14:paraId="3BF1ED2E" w14:textId="5278554E" w:rsidR="00D61855" w:rsidRPr="009A5A63" w:rsidRDefault="00D61855" w:rsidP="00D61855">
      <w:pPr>
        <w:pStyle w:val="a3"/>
        <w:numPr>
          <w:ilvl w:val="0"/>
          <w:numId w:val="21"/>
        </w:numPr>
      </w:pPr>
      <w:r w:rsidRPr="009A5A63">
        <w:t>Ab initio методы, использующие приближения</w:t>
      </w:r>
      <w:r w:rsidR="00001BA2" w:rsidRPr="00B941CB">
        <w:t>;</w:t>
      </w:r>
    </w:p>
    <w:p w14:paraId="4B24CAF6" w14:textId="6D6D6C85" w:rsidR="00D61855" w:rsidRPr="009A5A63" w:rsidRDefault="00D61855" w:rsidP="00D61855">
      <w:pPr>
        <w:pStyle w:val="a3"/>
        <w:numPr>
          <w:ilvl w:val="0"/>
          <w:numId w:val="21"/>
        </w:numPr>
      </w:pPr>
      <w:r w:rsidRPr="009A5A63">
        <w:t>Методы использующие полуэмпирические потенциалы</w:t>
      </w:r>
      <w:r w:rsidR="00001BA2" w:rsidRPr="00B941CB">
        <w:t>;</w:t>
      </w:r>
    </w:p>
    <w:p w14:paraId="5D8B239F" w14:textId="19E92CB2" w:rsidR="00D61855" w:rsidRPr="009A5A63" w:rsidRDefault="00D61855" w:rsidP="00D61855">
      <w:pPr>
        <w:pStyle w:val="a3"/>
        <w:numPr>
          <w:ilvl w:val="0"/>
          <w:numId w:val="21"/>
        </w:numPr>
      </w:pPr>
      <w:r w:rsidRPr="009A5A63">
        <w:t>Метод Монте-Карло</w:t>
      </w:r>
      <w:r w:rsidR="00001BA2" w:rsidRPr="00B941CB">
        <w:t>;</w:t>
      </w:r>
    </w:p>
    <w:p w14:paraId="316DF74A" w14:textId="21645E3D" w:rsidR="001D4773" w:rsidRDefault="00D61855" w:rsidP="0017005F">
      <w:pPr>
        <w:pStyle w:val="a3"/>
        <w:numPr>
          <w:ilvl w:val="0"/>
          <w:numId w:val="21"/>
        </w:numPr>
      </w:pPr>
      <w:r w:rsidRPr="009A5A63">
        <w:t>Методы конечных элементов</w:t>
      </w:r>
      <w:r w:rsidR="00001BA2">
        <w:rPr>
          <w:lang w:val="en-US"/>
        </w:rPr>
        <w:t>.</w:t>
      </w:r>
    </w:p>
    <w:p w14:paraId="62B4ADD1" w14:textId="77777777" w:rsidR="001D4773" w:rsidRDefault="001D4773" w:rsidP="001D4773">
      <w:pPr>
        <w:pStyle w:val="2"/>
      </w:pPr>
      <w:bookmarkStart w:id="45" w:name="_Toc514780530"/>
      <w:bookmarkStart w:id="46" w:name="_Toc516139726"/>
      <w:r>
        <w:t>Периодические граничные условия</w:t>
      </w:r>
      <w:bookmarkEnd w:id="45"/>
      <w:bookmarkEnd w:id="46"/>
    </w:p>
    <w:p w14:paraId="487D2642" w14:textId="3FFFC199"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105275"/>
                    </a:xfrm>
                    <a:prstGeom prst="rect">
                      <a:avLst/>
                    </a:prstGeom>
                  </pic:spPr>
                </pic:pic>
              </a:graphicData>
            </a:graphic>
          </wp:inline>
        </w:drawing>
      </w:r>
    </w:p>
    <w:p w14:paraId="7BB0E3E3" w14:textId="4248A67A" w:rsidR="001D4773" w:rsidRPr="00FD649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4C237E10" w14:textId="51B2D2F6" w:rsidR="001D4773" w:rsidRPr="009A5A63" w:rsidRDefault="00001BA2" w:rsidP="001D4773">
      <w:pPr>
        <w:ind w:firstLine="0"/>
      </w:pPr>
      <w:r>
        <w:t>В трехмерном пространстве – двадцать шесть (если все границы периодические).</w:t>
      </w:r>
    </w:p>
    <w:p w14:paraId="08A81CBC" w14:textId="77777777" w:rsidR="00D61855" w:rsidRDefault="00D61855" w:rsidP="008E3FD4">
      <w:pPr>
        <w:pStyle w:val="2"/>
      </w:pPr>
      <w:bookmarkStart w:id="47" w:name="_Toc514780531"/>
      <w:bookmarkStart w:id="48" w:name="_Toc516139727"/>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6139728"/>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2633E4"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BC4EBA">
      <w:pPr>
        <w:ind w:firstLine="0"/>
      </w:pPr>
    </w:p>
    <w:p w14:paraId="4AD8F929" w14:textId="50D7E79F"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4E32D92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lastRenderedPageBreak/>
        <w:t>Методы использующие производные делятся на:</w:t>
      </w:r>
    </w:p>
    <w:p w14:paraId="6C5001D6" w14:textId="2E3784DD" w:rsidR="003F1228" w:rsidRDefault="003F1228" w:rsidP="003F1228">
      <w:pPr>
        <w:pStyle w:val="a3"/>
        <w:numPr>
          <w:ilvl w:val="0"/>
          <w:numId w:val="31"/>
        </w:numPr>
      </w:pPr>
      <w:r>
        <w:t>И</w:t>
      </w:r>
      <w:r w:rsidRPr="003F1228">
        <w:t>спользую</w:t>
      </w:r>
      <w:r>
        <w:t>щие первые</w:t>
      </w:r>
      <w:r w:rsidRPr="003F1228">
        <w:t xml:space="preserve"> производные</w:t>
      </w:r>
      <w:r w:rsidR="008C30FE">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3F1228">
      <w:pPr>
        <w:pStyle w:val="a3"/>
        <w:numPr>
          <w:ilvl w:val="0"/>
          <w:numId w:val="32"/>
        </w:numPr>
      </w:pPr>
      <w:r>
        <w:t>Методы поиска</w:t>
      </w:r>
      <w:r w:rsidR="008C30FE">
        <w:t>;</w:t>
      </w:r>
    </w:p>
    <w:p w14:paraId="24452CDB" w14:textId="1A6E282E" w:rsidR="003F1228" w:rsidRDefault="003F1228" w:rsidP="007635B3">
      <w:pPr>
        <w:pStyle w:val="a3"/>
        <w:numPr>
          <w:ilvl w:val="0"/>
          <w:numId w:val="32"/>
        </w:numPr>
      </w:pPr>
      <w:r>
        <w:t>Градиентные методы</w:t>
      </w:r>
      <w:r w:rsidR="008C30FE">
        <w:t>;</w:t>
      </w:r>
    </w:p>
    <w:p w14:paraId="0CD6962B" w14:textId="0F082835" w:rsidR="00AC6928" w:rsidRDefault="00AC6928" w:rsidP="008E3FD4">
      <w:pPr>
        <w:pStyle w:val="a3"/>
        <w:numPr>
          <w:ilvl w:val="0"/>
          <w:numId w:val="32"/>
        </w:numPr>
      </w:pPr>
      <w:r>
        <w:t>Метод Ньютона</w:t>
      </w:r>
      <w:r w:rsidR="008C30FE">
        <w:t>.</w:t>
      </w:r>
    </w:p>
    <w:p w14:paraId="1F4BA379" w14:textId="77777777" w:rsidR="00B33D63" w:rsidRDefault="00B33D63" w:rsidP="008E3FD4">
      <w:pPr>
        <w:pStyle w:val="3"/>
      </w:pPr>
      <w:bookmarkStart w:id="51" w:name="_Toc514780533"/>
      <w:bookmarkStart w:id="52" w:name="_Toc516139729"/>
      <w:r>
        <w:t>Метод</w:t>
      </w:r>
      <w:r w:rsidR="008D3F56">
        <w:t>ы</w:t>
      </w:r>
      <w:r>
        <w:t xml:space="preserve"> поиска</w:t>
      </w:r>
      <w:bookmarkEnd w:id="51"/>
      <w:bookmarkEnd w:id="52"/>
    </w:p>
    <w:p w14:paraId="541AE96D" w14:textId="7B503977" w:rsidR="00BD5C59" w:rsidRPr="008C30FE"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4747A613" w14:textId="77777777" w:rsidR="00B33D63" w:rsidRDefault="00B33D63" w:rsidP="008E3FD4">
      <w:pPr>
        <w:pStyle w:val="3"/>
      </w:pPr>
      <w:bookmarkStart w:id="53" w:name="_Toc514780534"/>
      <w:bookmarkStart w:id="54" w:name="_Toc516139730"/>
      <w:r>
        <w:t>Градиентный метод</w:t>
      </w:r>
      <w:bookmarkEnd w:id="53"/>
      <w:bookmarkEnd w:id="54"/>
    </w:p>
    <w:p w14:paraId="22BAFA86" w14:textId="0E31EA31"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AF759E">
        <w:t>28</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2633E4"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11989F2"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405A30EB" w14:textId="77777777" w:rsidR="00BC3D92" w:rsidRDefault="00BC3D92" w:rsidP="00BC3D92">
      <w:pPr>
        <w:pStyle w:val="afb"/>
      </w:pPr>
      <w:r>
        <w:rPr>
          <w:noProof/>
        </w:rPr>
        <w:lastRenderedPageBreak/>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3491B4CB"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27B3FAB2"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8C30FE">
        <w:t>рисунок</w:t>
      </w:r>
      <w:r w:rsidR="008C30FE" w:rsidRPr="008C30FE">
        <w:t xml:space="preserve"> 2.4</w:t>
      </w:r>
      <w:r>
        <w:t>), а не глобальный. Обычно, в таком случае, машина не в состоянии выбраться из него.</w:t>
      </w:r>
    </w:p>
    <w:p w14:paraId="0CC26664" w14:textId="4A7991D2" w:rsidR="00BC3D92" w:rsidRDefault="00137009" w:rsidP="00BC3D92">
      <w:pPr>
        <w:pStyle w:val="afb"/>
      </w:pPr>
      <w:r>
        <w:rPr>
          <w:noProof/>
        </w:rPr>
        <w:drawing>
          <wp:inline distT="0" distB="0" distL="0" distR="0" wp14:anchorId="08F5631A" wp14:editId="4CA92719">
            <wp:extent cx="2527069" cy="202692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185" cy="2033430"/>
                    </a:xfrm>
                    <a:prstGeom prst="rect">
                      <a:avLst/>
                    </a:prstGeom>
                    <a:noFill/>
                    <a:ln>
                      <a:noFill/>
                    </a:ln>
                  </pic:spPr>
                </pic:pic>
              </a:graphicData>
            </a:graphic>
          </wp:inline>
        </w:drawing>
      </w:r>
    </w:p>
    <w:p w14:paraId="18DEBB69" w14:textId="4C28BFB4"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23D2B3C4" w14:textId="77777777" w:rsidR="00AC6928" w:rsidRDefault="00AC6928" w:rsidP="008E3FD4">
      <w:pPr>
        <w:pStyle w:val="3"/>
      </w:pPr>
      <w:bookmarkStart w:id="55" w:name="_Toc514780535"/>
      <w:bookmarkStart w:id="56" w:name="_Toc516139731"/>
      <w:r>
        <w:t>Метод Ньютона</w:t>
      </w:r>
      <w:bookmarkEnd w:id="55"/>
      <w:bookmarkEnd w:id="56"/>
    </w:p>
    <w:p w14:paraId="65473972" w14:textId="00C150D0"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w:t>
      </w:r>
      <w:r w:rsidRPr="00BE1382">
        <w:lastRenderedPageBreak/>
        <w:t>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64D2FBE2" w:rsidR="00AC6928" w:rsidRPr="00BE1382"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000B2D6F"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AF759E">
        <w:t>27</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2633E4"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2633E4"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 xml:space="preserve">значительно повысить </w:t>
      </w:r>
      <w:r w:rsidRPr="00D078D0">
        <w:lastRenderedPageBreak/>
        <w:t>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020CCC">
      <w:pPr>
        <w:pStyle w:val="a3"/>
        <w:numPr>
          <w:ilvl w:val="0"/>
          <w:numId w:val="39"/>
        </w:numPr>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020CCC">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020CCC">
      <w:pPr>
        <w:pStyle w:val="a3"/>
        <w:numPr>
          <w:ilvl w:val="0"/>
          <w:numId w:val="39"/>
        </w:numPr>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020CCC">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020CCC">
      <w:pPr>
        <w:pStyle w:val="a3"/>
        <w:numPr>
          <w:ilvl w:val="0"/>
          <w:numId w:val="39"/>
        </w:numPr>
      </w:pPr>
      <w:r>
        <w:t>Методы поиска можно использовать как стартовые методы для продвижения к области минимума.</w:t>
      </w:r>
    </w:p>
    <w:p w14:paraId="5C4E09EC" w14:textId="77777777"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B7B970B" w14:textId="77777777" w:rsidR="00D61855" w:rsidRDefault="00D61855" w:rsidP="008E3FD4">
      <w:pPr>
        <w:pStyle w:val="2"/>
      </w:pPr>
      <w:bookmarkStart w:id="57" w:name="_Toc514780536"/>
      <w:bookmarkStart w:id="58" w:name="_Toc516139732"/>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6139733"/>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C2E779D"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AF759E">
        <w:t>29</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6139734"/>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5A229984" w:rsidR="00B603F6" w:rsidRPr="00852212" w:rsidRDefault="00B603F6" w:rsidP="00B603F6">
      <w:r w:rsidRPr="00852212">
        <w:lastRenderedPageBreak/>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AF759E">
        <w:t>30</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AF759E">
        <w:t>27</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2633E4"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2633E4"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2633E4"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2633E4"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490FED1E"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AF759E">
        <w:t>30</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2633E4"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2633E4"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2633E4"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2633E4"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0A574B2" w14:textId="56D971A6" w:rsidR="00B603F6" w:rsidRPr="0064155D" w:rsidRDefault="0064155D" w:rsidP="00174B21">
      <w:r w:rsidRPr="0064155D">
        <w:t xml:space="preserve">В данном алгоритме формула </w:t>
      </w:r>
      <w:r w:rsidRPr="00702827">
        <w:t>(</w:t>
      </w:r>
      <w:r w:rsidR="00702827" w:rsidRPr="00702827">
        <w:t>2.13</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w:t>
      </w:r>
      <w:r w:rsidRPr="0064155D">
        <w:lastRenderedPageBreak/>
        <w:t>взаимодействия, 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6139735"/>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65" w:name="_Toc514780540"/>
      <w:bookmarkStart w:id="66" w:name="_Toc516139736"/>
      <w:r>
        <w:t>Термостат.</w:t>
      </w:r>
      <w:bookmarkEnd w:id="65"/>
      <w:bookmarkEnd w:id="66"/>
    </w:p>
    <w:p w14:paraId="3302D421" w14:textId="790E0E27"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w:t>
      </w:r>
      <w:r w:rsidRPr="00852212">
        <w:lastRenderedPageBreak/>
        <w:t>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AF759E">
        <w:t>30</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2633E4"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0BC4D647"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AF759E">
        <w:t>32</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AF759E">
        <w:t>33</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2633E4"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2633E4"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6DD3B75F" w14:textId="1471528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2610C6B1"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AF759E">
        <w:t>34</w:t>
      </w:r>
      <w:r w:rsidR="000B36C8">
        <w:fldChar w:fldCharType="end"/>
      </w:r>
      <w:r w:rsidRPr="002079C8">
        <w:t>]</w:t>
      </w:r>
      <w:r>
        <w:t>.</w:t>
      </w:r>
    </w:p>
    <w:p w14:paraId="1558CCDA" w14:textId="6FFE714D" w:rsidR="00DC29DC" w:rsidRPr="001D4773"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0AB79367" w14:textId="77777777" w:rsidR="003622D8" w:rsidRDefault="00C24631" w:rsidP="00C24631">
      <w:pPr>
        <w:pStyle w:val="2"/>
      </w:pPr>
      <w:bookmarkStart w:id="67" w:name="_Toc514780541"/>
      <w:bookmarkStart w:id="68" w:name="_Toc516139737"/>
      <w:r>
        <w:lastRenderedPageBreak/>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6139738"/>
      <w:r w:rsidRPr="003622D8">
        <w:t>Энергии и силы</w:t>
      </w:r>
      <w:bookmarkEnd w:id="69"/>
      <w:bookmarkEnd w:id="70"/>
    </w:p>
    <w:p w14:paraId="3E8D59D7" w14:textId="4F4474E6"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B07447">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AF759E">
        <w:t>35</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2B1E342B"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6139739"/>
      <w:r>
        <w:t>Полуэмпирические потенциалы.</w:t>
      </w:r>
      <w:bookmarkEnd w:id="71"/>
      <w:bookmarkEnd w:id="72"/>
    </w:p>
    <w:p w14:paraId="78ABFA71" w14:textId="4AAA5665"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w:t>
      </w:r>
      <w:r w:rsidRPr="0053401B">
        <w:lastRenderedPageBreak/>
        <w:t xml:space="preserve">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07447">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245CCF8A" w:rsidR="00B07447" w:rsidRDefault="00B07447" w:rsidP="00B07447">
            <w:pPr>
              <w:spacing w:after="120"/>
              <w:ind w:left="172" w:right="320" w:hanging="172"/>
              <w:jc w:val="right"/>
            </w:pPr>
            <m:oMathPara>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159FFE95" w14:textId="26442F4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6139740"/>
      <w:r>
        <w:t>Парные потенциалы.</w:t>
      </w:r>
      <w:bookmarkEnd w:id="73"/>
      <w:bookmarkEnd w:id="74"/>
    </w:p>
    <w:p w14:paraId="7A925A35" w14:textId="594FBE84"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B07447">
        <w:t>рисунке</w:t>
      </w:r>
      <w:r w:rsidR="00B07447" w:rsidRPr="00B07447">
        <w:t xml:space="preserve"> 2.6</w:t>
      </w:r>
      <w:r w:rsidRPr="00EB03E3">
        <w:t>.</w:t>
      </w:r>
    </w:p>
    <w:p w14:paraId="5B9B93A5" w14:textId="77777777" w:rsidR="00020FA8" w:rsidRDefault="00020FA8" w:rsidP="00020FA8">
      <w:pPr>
        <w:pStyle w:val="afb"/>
      </w:pPr>
      <w:r>
        <w:rPr>
          <w:noProof/>
        </w:rPr>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393" cy="1829839"/>
                    </a:xfrm>
                    <a:prstGeom prst="rect">
                      <a:avLst/>
                    </a:prstGeom>
                  </pic:spPr>
                </pic:pic>
              </a:graphicData>
            </a:graphic>
          </wp:inline>
        </w:drawing>
      </w:r>
    </w:p>
    <w:p w14:paraId="7A7C0C76" w14:textId="0FE9DC2C" w:rsidR="00020FA8" w:rsidRPr="0090122C" w:rsidRDefault="00020FA8" w:rsidP="00020FA8">
      <w:pPr>
        <w:pStyle w:val="afb"/>
      </w:pPr>
      <w:r w:rsidRPr="00B07447">
        <w:t>Рисунок</w:t>
      </w:r>
      <w:r w:rsidR="00B07447" w:rsidRPr="00B07447">
        <w:t xml:space="preserve"> 2.6</w:t>
      </w:r>
      <w:r>
        <w:t xml:space="preserve"> – Характерный вид парных потенциалов</w:t>
      </w: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w:t>
      </w:r>
      <w:r w:rsidRPr="00EB03E3">
        <w:lastRenderedPageBreak/>
        <w:t xml:space="preserve">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proofErr w:type="spellStart"/>
      <w:r w:rsidRPr="00C51AC7">
        <w:t>неплотноупакованных</w:t>
      </w:r>
      <w:proofErr w:type="spellEnd"/>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6139741"/>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303DACBF" w14:textId="0724ED9D" w:rsidR="00F02EC3" w:rsidRPr="00C51AC7" w:rsidRDefault="00020FA8" w:rsidP="00F02EC3">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57BF677A" w14:textId="3FA89B0E" w:rsidR="00020FA8" w:rsidRDefault="00020FA8" w:rsidP="00020FA8">
      <w:r w:rsidRPr="00C51AC7">
        <w:t xml:space="preserve">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144B629E" w14:textId="151289CE" w:rsidR="00EF2575" w:rsidRDefault="00EF2575" w:rsidP="00020FA8">
      <w:r>
        <w:t>Как примеры многочастичных потенциалов можно выделить:</w:t>
      </w:r>
    </w:p>
    <w:p w14:paraId="033D609B" w14:textId="19B03D4F" w:rsidR="00EF2575" w:rsidRPr="00EF2575" w:rsidRDefault="00EF2575" w:rsidP="00EF2575">
      <w:pPr>
        <w:pStyle w:val="a3"/>
        <w:numPr>
          <w:ilvl w:val="0"/>
          <w:numId w:val="42"/>
        </w:numPr>
      </w:pPr>
      <w:r>
        <w:rPr>
          <w:lang w:val="en-US"/>
        </w:rPr>
        <w:lastRenderedPageBreak/>
        <w:t>ReaxFF</w:t>
      </w:r>
      <w:r w:rsidR="00B07447">
        <w:t>;</w:t>
      </w:r>
    </w:p>
    <w:p w14:paraId="0A476B13" w14:textId="192CB174" w:rsidR="00EF2575" w:rsidRPr="00F20D84" w:rsidRDefault="00EF2575" w:rsidP="00EF2575">
      <w:pPr>
        <w:pStyle w:val="a3"/>
        <w:numPr>
          <w:ilvl w:val="0"/>
          <w:numId w:val="42"/>
        </w:numPr>
      </w:pPr>
      <w:r>
        <w:rPr>
          <w:lang w:val="en-US"/>
        </w:rPr>
        <w:t>EAM</w:t>
      </w:r>
      <w:r w:rsidR="00B07447">
        <w:t>.</w:t>
      </w:r>
    </w:p>
    <w:p w14:paraId="51AC9AA9" w14:textId="73EA6FF2" w:rsidR="00F20D84" w:rsidRDefault="00F20D84" w:rsidP="00F20D84">
      <w:pPr>
        <w:pStyle w:val="4"/>
        <w:rPr>
          <w:lang w:val="en-US"/>
        </w:rPr>
      </w:pPr>
      <w:bookmarkStart w:id="77" w:name="_Toc516139742"/>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52510566"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AF759E">
        <w:t>36</w:t>
      </w:r>
      <w:r w:rsidR="009921AA">
        <w:fldChar w:fldCharType="end"/>
      </w:r>
      <w:r w:rsidR="007B7927" w:rsidRPr="007B7927">
        <w:t>]</w:t>
      </w:r>
      <w:r>
        <w:t>:</w:t>
      </w: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2633E4"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57BC95CD" w14:textId="5055D671" w:rsidR="00C425CC" w:rsidRPr="00CF7475" w:rsidRDefault="00F02EC3" w:rsidP="00A743EA">
      <w:pPr>
        <w:ind w:firstLine="0"/>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336DF883" w14:textId="383649BE" w:rsidR="00F20D84" w:rsidRDefault="00F20D84" w:rsidP="00F20D84">
      <w:pPr>
        <w:pStyle w:val="4"/>
        <w:rPr>
          <w:lang w:val="en-US"/>
        </w:rPr>
      </w:pPr>
      <w:bookmarkStart w:id="78" w:name="_Toc516139743"/>
      <w:r>
        <w:t xml:space="preserve">Потенциалы класса </w:t>
      </w:r>
      <w:r>
        <w:rPr>
          <w:lang w:val="en-US"/>
        </w:rPr>
        <w:t>EAM.</w:t>
      </w:r>
      <w:bookmarkEnd w:id="78"/>
    </w:p>
    <w:p w14:paraId="15B7CDE6" w14:textId="5087956E"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AF759E">
        <w:t>37</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2633E4"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4460ADD6" w14:textId="064AEC44" w:rsidR="007B7927" w:rsidRDefault="00E8225B" w:rsidP="00F20D84">
      <w:r>
        <w:lastRenderedPageBreak/>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6B6A13DB" w:rsidR="005415DF" w:rsidRPr="00E8225B"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64F194CD" w14:textId="77777777" w:rsidR="00020FA8" w:rsidRPr="0053401B" w:rsidRDefault="00020FA8" w:rsidP="00020FA8">
      <w:pPr>
        <w:pStyle w:val="4"/>
      </w:pPr>
      <w:bookmarkStart w:id="79" w:name="_Toc514780546"/>
      <w:bookmarkStart w:id="80" w:name="_Toc516139744"/>
      <w:r>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6EB4C659"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AF759E">
        <w:rPr>
          <w:noProof/>
        </w:rPr>
        <w:t>38</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AF759E">
        <w:rPr>
          <w:noProof/>
        </w:rPr>
        <w:t>39</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AF759E">
        <w:rPr>
          <w:noProof/>
        </w:rPr>
        <w:t>40</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AF759E">
        <w:rPr>
          <w:noProof/>
        </w:rPr>
        <w:t>41</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AF759E" w:rsidRPr="009D15AA">
        <w:rPr>
          <w:noProof/>
        </w:rPr>
        <w:t>38</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описанием самого потенциала.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AF759E" w:rsidRPr="009D15AA">
        <w:rPr>
          <w:noProof/>
        </w:rPr>
        <w:t>40</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9D15AA" w:rsidRPr="009D15AA">
        <w:fldChar w:fldCharType="begin"/>
      </w:r>
      <w:r w:rsidR="009D15AA" w:rsidRPr="009D15AA">
        <w:instrText xml:space="preserve"> REF PrivateCommunication_SergeyKovalsky \n \h </w:instrText>
      </w:r>
      <w:r w:rsidR="009D15AA">
        <w:instrText xml:space="preserve"> \* MERGEFORMAT </w:instrText>
      </w:r>
      <w:r w:rsidR="009D15AA" w:rsidRPr="009D15AA">
        <w:fldChar w:fldCharType="separate"/>
      </w:r>
      <w:r w:rsidR="009D15AA" w:rsidRPr="009D15AA">
        <w:t>42</w:t>
      </w:r>
      <w:r w:rsidR="009D15AA" w:rsidRPr="009D15AA">
        <w:fldChar w:fldCharType="end"/>
      </w:r>
      <w:r w:rsidR="009D15AA" w:rsidRPr="009D15AA">
        <w:t>]</w:t>
      </w:r>
      <w:r w:rsidRPr="009D15AA">
        <w:t xml:space="preserve">. </w:t>
      </w:r>
      <w:r w:rsidR="009D15AA" w:rsidRPr="009D15AA">
        <w:t>Э</w:t>
      </w:r>
      <w:r w:rsidRPr="009D15AA">
        <w:t>то связано с неполной реализацией потенциала</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AF759E">
        <w:rPr>
          <w:noProof/>
        </w:rPr>
        <w:t>39</w:t>
      </w:r>
      <w:r>
        <w:rPr>
          <w:noProof/>
        </w:rPr>
        <w:fldChar w:fldCharType="end"/>
      </w:r>
      <w:r>
        <w:rPr>
          <w:noProof/>
        </w:rPr>
        <w:t>]</w:t>
      </w:r>
      <w:r>
        <w:fldChar w:fldCharType="end"/>
      </w:r>
      <w:r w:rsidRPr="0053401B">
        <w:t xml:space="preserve">, при </w:t>
      </w:r>
      <w:r w:rsidRPr="0053401B">
        <w:lastRenderedPageBreak/>
        <w:t>тестировании которого не возникло проблем, встреченных при работе с другими потенциалами. Соответственно, расчеты в данной работе</w:t>
      </w:r>
      <w:r w:rsidR="00BC4EBA">
        <w:t>, связанные с окислением чистого железа и окислением системы железо + хром</w:t>
      </w:r>
      <w:r w:rsidRPr="0053401B">
        <w:t xml:space="preserve"> выполнялись именно с ним</w:t>
      </w:r>
      <w:r w:rsidR="00BC4EBA">
        <w:t xml:space="preserve">. Для моделирования окисления системы железо + алюминий +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AF759E">
        <w:t>41</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AF759E" w:rsidRPr="00AF759E">
        <w:t>39</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6139745"/>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404A44B3"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p>
    <w:p w14:paraId="4F1E6C51" w14:textId="43B1FF05"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AF759E">
        <w:rPr>
          <w:noProof/>
        </w:rPr>
        <w:t>42</w:t>
      </w:r>
      <w:r>
        <w:rPr>
          <w:noProof/>
        </w:rPr>
        <w:fldChar w:fldCharType="end"/>
      </w:r>
      <w:r>
        <w:rPr>
          <w:noProof/>
        </w:rPr>
        <w:t>]</w:t>
      </w:r>
      <w:r>
        <w:fldChar w:fldCharType="end"/>
      </w:r>
      <w:r>
        <w:t>. В рамках модели</w:t>
      </w:r>
      <w:r w:rsidRPr="004C0E73">
        <w:t xml:space="preserve"> </w:t>
      </w:r>
      <w:r>
        <w:t xml:space="preserve">DFT гамильтониан для системы валентных электронов содержит кинетическую энергию невзаимодействующих электронов, </w:t>
      </w:r>
      <w:r>
        <w:lastRenderedPageBreak/>
        <w:t>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678A82AD" w:rsidR="002C2690" w:rsidRPr="00590D41"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lang w:val="en-US"/>
                  </w:rPr>
                  <m:t>H</m:t>
                </m:r>
                <m:r>
                  <w:rPr>
                    <w:rFonts w:ascii="Cambria Math" w:hAnsi="Cambria Math"/>
                  </w:rPr>
                  <m:t>Ψ</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e>
                </m:d>
                <m:r>
                  <w:rPr>
                    <w:rFonts w:ascii="Cambria Math" w:hAnsi="Cambria Math"/>
                  </w:rPr>
                  <m:t>=</m:t>
                </m:r>
                <m:d>
                  <m:dPr>
                    <m:ctrlPr>
                      <w:rPr>
                        <w:rFonts w:ascii="Cambria Math" w:hAnsi="Cambria Math"/>
                        <w:i/>
                      </w:rPr>
                    </m:ctrlPr>
                  </m:dPr>
                  <m:e>
                    <m:r>
                      <w:rPr>
                        <w:rFonts w:ascii="Cambria Math" w:hAnsi="Cambria Math"/>
                      </w:rPr>
                      <m:t>T+V+U</m:t>
                    </m:r>
                  </m:e>
                </m:d>
                <m:r>
                  <w:rPr>
                    <w:rFonts w:ascii="Cambria Math" w:hAnsi="Cambria Math"/>
                  </w:rPr>
                  <m:t>Ψ=(</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e>
                </m:nary>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V</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i&lt;j</m:t>
                    </m:r>
                  </m:sub>
                  <m:sup/>
                  <m:e>
                    <m:r>
                      <w:rPr>
                        <w:rFonts w:ascii="Cambria Math" w:hAnsi="Cambria Math"/>
                      </w:rPr>
                      <m:t>U(</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j</m:t>
                            </m:r>
                          </m:sub>
                        </m:sSub>
                      </m:e>
                    </m:acc>
                    <m:r>
                      <w:rPr>
                        <w:rFonts w:ascii="Cambria Math" w:hAnsi="Cambria Math"/>
                      </w:rPr>
                      <m:t>)</m:t>
                    </m:r>
                  </m:e>
                </m:nary>
                <m:r>
                  <w:rPr>
                    <w:rFonts w:ascii="Cambria Math" w:hAnsi="Cambria Math"/>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33516066" w14:textId="6CA8BCBD" w:rsidR="002C2690" w:rsidRDefault="00590D41" w:rsidP="00C24631">
      <w:r w:rsidRPr="00590D41">
        <w:t>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Как видно, основное отличие одночастичной задачи от задачи многих тел состоит в наличии слагаемого, описывающего электрон-электронное взаимодействие, U.</w:t>
      </w:r>
    </w:p>
    <w:p w14:paraId="205D968C" w14:textId="2AD74E3B" w:rsidR="00590D41" w:rsidRDefault="00590D41" w:rsidP="00C24631">
      <w:r w:rsidRPr="00590D41">
        <w:t>Плотность частиц, с помощью которой и строится формализм теории функционала плотности, задается выражением:</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5D722E7" w:rsidR="000471F1" w:rsidRPr="000471F1" w:rsidRDefault="000471F1" w:rsidP="00C24631">
            <w:pPr>
              <w:ind w:firstLine="0"/>
              <w:rPr>
                <w:i/>
              </w:rPr>
            </w:pPr>
            <m:oMathPara>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20E0F54B" w14:textId="637D145A" w:rsidR="000471F1" w:rsidRPr="00D1566C"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108"/>
        <w:gridCol w:w="3115"/>
      </w:tblGrid>
      <w:tr w:rsidR="00D1566C" w14:paraId="101381FA" w14:textId="77777777" w:rsidTr="00D1566C">
        <w:tc>
          <w:tcPr>
            <w:tcW w:w="2122" w:type="dxa"/>
            <w:vAlign w:val="center"/>
          </w:tcPr>
          <w:p w14:paraId="098E32C6" w14:textId="77777777" w:rsidR="00D1566C" w:rsidRDefault="00D1566C" w:rsidP="00D1566C">
            <w:pPr>
              <w:ind w:firstLine="0"/>
              <w:jc w:val="right"/>
            </w:pPr>
          </w:p>
        </w:tc>
        <w:tc>
          <w:tcPr>
            <w:tcW w:w="4108" w:type="dxa"/>
            <w:vAlign w:val="center"/>
          </w:tcPr>
          <w:p w14:paraId="2F3E92B3" w14:textId="58B6F001" w:rsidR="00D1566C" w:rsidRPr="00D1566C" w:rsidRDefault="002633E4"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22EC58A0" w14:textId="60A9A0C4"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66895C30" w14:textId="507508F5" w:rsidR="00E20BE2" w:rsidRDefault="00E20BE2" w:rsidP="00C24631">
      <w:r w:rsidRPr="00E20BE2">
        <w:lastRenderedPageBreak/>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2633E4"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34E57D31" w14:textId="0C680A88" w:rsidR="00E20BE2" w:rsidRPr="0054095D"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2633E4"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6183A672" w14:textId="4A0BE121"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2633E4"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44C89E08" w14:textId="1DF4766B" w:rsidR="0054095D" w:rsidRDefault="0054095D" w:rsidP="00C24631">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2633E4"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20FBF1E3" w14:textId="2BAF1803"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7D2D4121"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77777777" w:rsidR="00C24631" w:rsidRPr="00775362"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w:t>
      </w:r>
      <w:r w:rsidRPr="00775362">
        <w:lastRenderedPageBreak/>
        <w:t>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3235F4D" w14:textId="77777777" w:rsidR="00EA1F5F" w:rsidRDefault="00A96D00" w:rsidP="008E3FD4">
      <w:pPr>
        <w:pStyle w:val="2"/>
        <w:rPr>
          <w:lang w:val="en-US"/>
        </w:rPr>
      </w:pPr>
      <w:bookmarkStart w:id="83" w:name="_Toc514780549"/>
      <w:bookmarkStart w:id="84" w:name="_Toc516139746"/>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464959C3"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AF759E">
        <w:rPr>
          <w:lang w:val="en-US"/>
        </w:rPr>
        <w:t>43</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EA1F5F">
      <w:pPr>
        <w:pStyle w:val="a3"/>
        <w:numPr>
          <w:ilvl w:val="0"/>
          <w:numId w:val="23"/>
        </w:numPr>
      </w:pPr>
      <w:r w:rsidRPr="00CA48C7">
        <w:t>Простота написания скриптов и низкий порог вхождения</w:t>
      </w:r>
      <w:r w:rsidR="00B07447">
        <w:t>;</w:t>
      </w:r>
    </w:p>
    <w:p w14:paraId="1DAEBA8D" w14:textId="4151E925"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CA48C7">
      <w:pPr>
        <w:pStyle w:val="a3"/>
        <w:numPr>
          <w:ilvl w:val="0"/>
          <w:numId w:val="23"/>
        </w:numPr>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CA48C7">
      <w:pPr>
        <w:pStyle w:val="a3"/>
        <w:numPr>
          <w:ilvl w:val="0"/>
          <w:numId w:val="23"/>
        </w:numPr>
      </w:pPr>
      <w:r>
        <w:t>Использование списков соседей при расчетах короткодействующих сил</w:t>
      </w:r>
      <w:r w:rsidR="00B07447">
        <w:t>;</w:t>
      </w:r>
    </w:p>
    <w:p w14:paraId="682B6B46" w14:textId="5816F2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5" w:name="_Toc514780550"/>
      <w:bookmarkStart w:id="86" w:name="_Toc516139747"/>
      <w:r>
        <w:lastRenderedPageBreak/>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6139748"/>
      <w:r>
        <w:t>П</w:t>
      </w:r>
      <w:r w:rsidR="00EA1F5F">
        <w:t xml:space="preserve">акет </w:t>
      </w:r>
      <w:r w:rsidR="00EA1F5F">
        <w:rPr>
          <w:lang w:val="en-US"/>
        </w:rPr>
        <w:t>Ovito</w:t>
      </w:r>
      <w:r w:rsidR="00EA1F5F">
        <w:t>.</w:t>
      </w:r>
      <w:bookmarkEnd w:id="87"/>
      <w:bookmarkEnd w:id="88"/>
    </w:p>
    <w:p w14:paraId="75ADBEC5" w14:textId="577F728C"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257C7405" w14:textId="77777777" w:rsidR="00B028A9" w:rsidRDefault="00AC6928" w:rsidP="00B028A9">
      <w:pPr>
        <w:pStyle w:val="afb"/>
      </w:pPr>
      <w:r>
        <w:rPr>
          <w:noProof/>
        </w:rPr>
        <w:drawing>
          <wp:inline distT="0" distB="0" distL="0" distR="0" wp14:anchorId="3D39884F" wp14:editId="14E51E2D">
            <wp:extent cx="4785149" cy="2568278"/>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2172" cy="2593516"/>
                    </a:xfrm>
                    <a:prstGeom prst="rect">
                      <a:avLst/>
                    </a:prstGeom>
                  </pic:spPr>
                </pic:pic>
              </a:graphicData>
            </a:graphic>
          </wp:inline>
        </w:drawing>
      </w:r>
    </w:p>
    <w:p w14:paraId="327B9F63" w14:textId="07334DEE" w:rsidR="00B028A9" w:rsidRPr="0090122C"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54C4F9C7" w:rsidR="00F43AAE" w:rsidRPr="00F43AAE" w:rsidRDefault="00F43AAE" w:rsidP="006169AF">
      <w:pPr>
        <w:pStyle w:val="a3"/>
        <w:numPr>
          <w:ilvl w:val="1"/>
          <w:numId w:val="33"/>
        </w:numPr>
      </w:pPr>
      <w:r>
        <w:t>Различные сортировки</w:t>
      </w:r>
      <w:r>
        <w:rPr>
          <w:lang w:val="en-US"/>
        </w:rPr>
        <w:t>;</w:t>
      </w:r>
    </w:p>
    <w:p w14:paraId="5C42DEDA" w14:textId="131ACA0F"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0C6C2737" w14:textId="77777777" w:rsidR="00EA1F5F" w:rsidRPr="009E5E42" w:rsidRDefault="003622D8" w:rsidP="006169AF">
      <w:pPr>
        <w:pStyle w:val="3"/>
      </w:pPr>
      <w:bookmarkStart w:id="89" w:name="_Toc514780552"/>
      <w:bookmarkStart w:id="90" w:name="_Toc516139749"/>
      <w:r>
        <w:lastRenderedPageBreak/>
        <w:t>П</w:t>
      </w:r>
      <w:r w:rsidR="00EA1F5F">
        <w:t xml:space="preserve">акет </w:t>
      </w:r>
      <w:r w:rsidR="00EA1F5F" w:rsidRPr="009E5E42">
        <w:rPr>
          <w:lang w:val="en-US"/>
        </w:rPr>
        <w:t>Origin</w:t>
      </w:r>
      <w:r w:rsidR="00EA1F5F" w:rsidRPr="009E5E42">
        <w:t>.</w:t>
      </w:r>
      <w:bookmarkEnd w:id="89"/>
      <w:bookmarkEnd w:id="90"/>
    </w:p>
    <w:p w14:paraId="2C29308A" w14:textId="4E969CC5"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4337E384" w14:textId="77777777" w:rsidR="005A79EF" w:rsidRDefault="00A96D00" w:rsidP="005A79EF">
      <w:pPr>
        <w:pStyle w:val="afb"/>
      </w:pPr>
      <w:r>
        <w:rPr>
          <w:noProof/>
        </w:rPr>
        <w:drawing>
          <wp:inline distT="0" distB="0" distL="0" distR="0" wp14:anchorId="1DF038C9" wp14:editId="6DE3C774">
            <wp:extent cx="4468780" cy="2421883"/>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8886" cy="2432780"/>
                    </a:xfrm>
                    <a:prstGeom prst="rect">
                      <a:avLst/>
                    </a:prstGeom>
                  </pic:spPr>
                </pic:pic>
              </a:graphicData>
            </a:graphic>
          </wp:inline>
        </w:drawing>
      </w:r>
    </w:p>
    <w:p w14:paraId="5220206F" w14:textId="4E8E93CD" w:rsidR="005A79EF" w:rsidRP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6139750"/>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6139751"/>
      <w:r>
        <w:t>Верификация потенциала.</w:t>
      </w:r>
      <w:bookmarkEnd w:id="93"/>
      <w:bookmarkEnd w:id="94"/>
    </w:p>
    <w:p w14:paraId="4EF7C137" w14:textId="0AA7EC18"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07B1F985" w:rsidR="00E7638C" w:rsidRPr="00F06F7D" w:rsidRDefault="009E4116" w:rsidP="00E7638C">
      <w:pPr>
        <w:pStyle w:val="afb"/>
        <w:rPr>
          <w:rFonts w:cs="Times New Roman"/>
        </w:rPr>
      </w:pPr>
      <w:r w:rsidRPr="00F06F7D">
        <w:rPr>
          <w:rFonts w:cs="Times New Roman"/>
        </w:rPr>
        <w:object w:dxaOrig="7294" w:dyaOrig="5569" w14:anchorId="79FEA296">
          <v:shape id="_x0000_i1026" type="#_x0000_t75" style="width:364.5pt;height:279pt" o:ole="">
            <v:imagedata r:id="rId51" o:title=""/>
          </v:shape>
          <o:OLEObject Type="Embed" ProgID="Origin50.Graph" ShapeID="_x0000_i1026" DrawAspect="Content" ObjectID="_1590506568" r:id="rId52"/>
        </w:object>
      </w:r>
    </w:p>
    <w:p w14:paraId="7C153007" w14:textId="244E76FE" w:rsidR="00E7638C" w:rsidRPr="00F06F7D"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20014ECF" w14:textId="40E0B96E"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AF759E">
        <w:rPr>
          <w:rFonts w:cs="Times New Roman"/>
          <w:szCs w:val="26"/>
        </w:rPr>
        <w:t>44</w:t>
      </w:r>
      <w:r w:rsidR="00D03A62">
        <w:rPr>
          <w:rFonts w:cs="Times New Roman"/>
          <w:szCs w:val="26"/>
        </w:rPr>
        <w:fldChar w:fldCharType="end"/>
      </w:r>
      <w:r w:rsidR="007E191E" w:rsidRPr="00FF5CEF">
        <w:rPr>
          <w:rFonts w:cs="Times New Roman"/>
          <w:szCs w:val="26"/>
        </w:rPr>
        <w:t>]</w:t>
      </w:r>
    </w:p>
    <w:p w14:paraId="6D391E7B" w14:textId="01B755DE" w:rsidR="00E7638C" w:rsidRPr="00F06F7D"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p>
    <w:p w14:paraId="4353593B" w14:textId="044E642D" w:rsidR="00E7638C" w:rsidRPr="00F06F7D" w:rsidRDefault="009E4116" w:rsidP="00E7638C">
      <w:pPr>
        <w:pStyle w:val="afb"/>
        <w:rPr>
          <w:rFonts w:cs="Times New Roman"/>
        </w:rPr>
      </w:pPr>
      <w:r w:rsidRPr="00F06F7D">
        <w:rPr>
          <w:rFonts w:cs="Times New Roman"/>
        </w:rPr>
        <w:object w:dxaOrig="7294" w:dyaOrig="5569" w14:anchorId="3D632656">
          <v:shape id="_x0000_i1027" type="#_x0000_t75" style="width:364.5pt;height:279pt" o:ole="">
            <v:imagedata r:id="rId53" o:title=""/>
          </v:shape>
          <o:OLEObject Type="Embed" ProgID="Origin50.Graph" ShapeID="_x0000_i1027" DrawAspect="Content" ObjectID="_1590506569" r:id="rId54"/>
        </w:object>
      </w:r>
    </w:p>
    <w:p w14:paraId="6F9312B5" w14:textId="44FEE3DD"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7841A7A1" w14:textId="3F0003B9" w:rsidR="00E7638C" w:rsidRPr="00AA1F02"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xml:space="preserve">, что отличается в пределах </w:t>
      </w:r>
      <w:r w:rsidR="00D03A62">
        <w:rPr>
          <w:rFonts w:cs="Times New Roman"/>
          <w:szCs w:val="26"/>
        </w:rPr>
        <w:t xml:space="preserve">4% </w:t>
      </w:r>
      <w:r w:rsidRPr="00F06F7D">
        <w:rPr>
          <w:rFonts w:cs="Times New Roman"/>
          <w:szCs w:val="26"/>
        </w:rPr>
        <w:t xml:space="preserve">от полученных из </w:t>
      </w:r>
      <w:r w:rsidR="007E191E">
        <w:rPr>
          <w:rFonts w:cs="Times New Roman"/>
          <w:szCs w:val="26"/>
        </w:rPr>
        <w:t>литературных источников</w:t>
      </w:r>
      <w:r w:rsidRPr="00F06F7D">
        <w:rPr>
          <w:rFonts w:cs="Times New Roman"/>
          <w:szCs w:val="26"/>
        </w:rPr>
        <w:t xml:space="preserve"> данных</w:t>
      </w:r>
      <w:r w:rsidR="00D03A62">
        <w:rPr>
          <w:rFonts w:cs="Times New Roman"/>
          <w:szCs w:val="26"/>
        </w:rPr>
        <w:t xml:space="preserve"> </w:t>
      </w:r>
      <m:oMath>
        <m: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AF759E">
        <w:rPr>
          <w:rFonts w:cs="Times New Roman"/>
          <w:szCs w:val="26"/>
        </w:rPr>
        <w:t>45</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AF759E">
        <w:rPr>
          <w:rFonts w:cs="Times New Roman"/>
          <w:szCs w:val="26"/>
        </w:rPr>
        <w:t>46</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09C8D1B0" w14:textId="77777777" w:rsidR="00E7638C" w:rsidRDefault="00E7638C" w:rsidP="00E7638C">
      <w:pPr>
        <w:pStyle w:val="2"/>
      </w:pPr>
      <w:bookmarkStart w:id="95" w:name="_Toc514780555"/>
      <w:bookmarkStart w:id="96" w:name="_Toc516139752"/>
      <w:r>
        <w:t>Подбор параметров моделируемой системы.</w:t>
      </w:r>
      <w:bookmarkEnd w:id="95"/>
      <w:bookmarkEnd w:id="96"/>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2F34746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w:t>
      </w:r>
      <w:r w:rsidRPr="00F06F7D">
        <w:rPr>
          <w:rFonts w:eastAsia="Calibri" w:cs="Times New Roman"/>
          <w:szCs w:val="26"/>
        </w:rPr>
        <w:lastRenderedPageBreak/>
        <w:t>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8" type="#_x0000_t75" style="width:318.5pt;height:244pt" o:ole="">
            <v:imagedata r:id="rId55" o:title=""/>
          </v:shape>
          <o:OLEObject Type="Embed" ProgID="Origin50.Graph" ShapeID="_x0000_i1028" DrawAspect="Content" ObjectID="_1590506570" r:id="rId56"/>
        </w:object>
      </w:r>
    </w:p>
    <w:p w14:paraId="636C2EAA" w14:textId="51553B02"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7" w:name="_Toc514780556"/>
      <w:bookmarkStart w:id="98" w:name="_Toc516139753"/>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5F614A01" w14:textId="3C2593E0" w:rsidR="000E4AAB" w:rsidRDefault="000E4AAB" w:rsidP="000E4AAB">
      <w:pPr>
        <w:pStyle w:val="3"/>
        <w:rPr>
          <w:rFonts w:cs="Times New Roman"/>
          <w:color w:val="auto"/>
        </w:rPr>
      </w:pPr>
      <w:bookmarkStart w:id="99" w:name="_Toc516139754"/>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99"/>
    </w:p>
    <w:p w14:paraId="78DA8356" w14:textId="6E1380D0"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w:t>
      </w:r>
      <w:r>
        <w:lastRenderedPageBreak/>
        <w:t xml:space="preserve">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AF759E">
        <w:t>47</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4B609C" w:rsidRPr="004B609C">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BF5F49"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 </w:t>
      </w:r>
    </w:p>
    <w:p w14:paraId="47A060F0" w14:textId="1F7837B3" w:rsidR="00175B9A" w:rsidRDefault="0044795C" w:rsidP="00175B9A">
      <w:pPr>
        <w:pStyle w:val="afb"/>
      </w:pPr>
      <w:r w:rsidRPr="005907CF">
        <w:rPr>
          <w:noProof/>
          <w:sz w:val="24"/>
          <w:szCs w:val="24"/>
        </w:rPr>
        <w:lastRenderedPageBreak/>
        <w:drawing>
          <wp:inline distT="0" distB="0" distL="0" distR="0" wp14:anchorId="542EB04D" wp14:editId="18CD2944">
            <wp:extent cx="4826442" cy="2592125"/>
            <wp:effectExtent l="0" t="0" r="12700" b="17780"/>
            <wp:docPr id="18483" name="Диаграмма 18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AFA319" w14:textId="15FB1C53" w:rsidR="0044795C" w:rsidRP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Pr="00E05046">
        <w:t>[</w:t>
      </w:r>
      <w:r w:rsidR="00E05046" w:rsidRPr="00E05046">
        <w:rPr>
          <w:lang w:val="en-US"/>
        </w:rPr>
        <w:fldChar w:fldCharType="begin"/>
      </w:r>
      <w:r w:rsidR="00E05046" w:rsidRPr="00E05046">
        <w:instrText xml:space="preserve"> REF PrivateCommunication_RinaIbrahimova \n \h  \* </w:instrText>
      </w:r>
      <w:r w:rsidR="00E05046" w:rsidRPr="00E05046">
        <w:rPr>
          <w:lang w:val="en-US"/>
        </w:rPr>
        <w:instrText>MERGEFORMAT</w:instrText>
      </w:r>
      <w:r w:rsidR="00E05046" w:rsidRPr="00E05046">
        <w:instrText xml:space="preserve"> </w:instrText>
      </w:r>
      <w:r w:rsidR="00E05046" w:rsidRPr="00E05046">
        <w:rPr>
          <w:lang w:val="en-US"/>
        </w:rPr>
      </w:r>
      <w:r w:rsidR="00E05046" w:rsidRPr="00E05046">
        <w:rPr>
          <w:lang w:val="en-US"/>
        </w:rPr>
        <w:fldChar w:fldCharType="separate"/>
      </w:r>
      <w:r w:rsidR="00AF759E">
        <w:t>48</w:t>
      </w:r>
      <w:r w:rsidR="00E05046" w:rsidRPr="00E05046">
        <w:rPr>
          <w:lang w:val="en-US"/>
        </w:rPr>
        <w:fldChar w:fldCharType="end"/>
      </w:r>
      <w:r w:rsidRPr="00E05046">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6EDE1B2E"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drawing>
          <wp:inline distT="0" distB="0" distL="0" distR="0" wp14:anchorId="7ED7757A" wp14:editId="2AC2B91D">
            <wp:extent cx="2825750" cy="2508250"/>
            <wp:effectExtent l="19050" t="0" r="0"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a:blip r:embed="rId58" cstate="print">
                      <a:extLst>
                        <a:ext uri="{28A0092B-C50C-407E-A947-70E740481C1C}">
                          <a14:useLocalDpi xmlns:a14="http://schemas.microsoft.com/office/drawing/2010/main" val="0"/>
                        </a:ext>
                      </a:extLst>
                    </a:blip>
                    <a:srcRect l="6660" t="7191" r="47183" b="4045"/>
                    <a:stretch>
                      <a:fillRect/>
                    </a:stretch>
                  </pic:blipFill>
                  <pic:spPr>
                    <a:xfrm>
                      <a:off x="0" y="0"/>
                      <a:ext cx="2825750" cy="2508250"/>
                    </a:xfrm>
                    <a:prstGeom prst="rect">
                      <a:avLst/>
                    </a:prstGeom>
                  </pic:spPr>
                </pic:pic>
              </a:graphicData>
            </a:graphic>
          </wp:inline>
        </w:drawing>
      </w:r>
    </w:p>
    <w:p w14:paraId="44620144" w14:textId="3C1EF931" w:rsidR="0044795C" w:rsidRDefault="0044795C" w:rsidP="0044795C">
      <w:pPr>
        <w:pStyle w:val="afb"/>
      </w:pPr>
      <w:r w:rsidRPr="00E05046">
        <w:t>Рисунок</w:t>
      </w:r>
      <w:r w:rsidR="00E05046" w:rsidRPr="00E05046">
        <w:t xml:space="preserve"> 3.5</w:t>
      </w:r>
      <w:r w:rsidRPr="0044795C">
        <w:t xml:space="preserve"> – Расчетная ячейка железа с молекулой кислорода </w:t>
      </w:r>
      <w:r w:rsidRPr="00E05046">
        <w:t>[</w:t>
      </w:r>
      <w:r w:rsidR="00E05046">
        <w:fldChar w:fldCharType="begin"/>
      </w:r>
      <w:r w:rsidR="00E05046">
        <w:instrText xml:space="preserve"> REF PrivateCommunication_RinaIbrahimova \n \h </w:instrText>
      </w:r>
      <w:r w:rsidR="00E05046">
        <w:fldChar w:fldCharType="separate"/>
      </w:r>
      <w:r w:rsidR="00AF759E">
        <w:t>48</w:t>
      </w:r>
      <w:r w:rsidR="00E05046">
        <w:fldChar w:fldCharType="end"/>
      </w:r>
      <w:r w:rsidRPr="00E05046">
        <w:t>]</w:t>
      </w:r>
      <w:r w:rsidRPr="0044795C">
        <w:t>.</w:t>
      </w:r>
    </w:p>
    <w:p w14:paraId="3C44FE0C" w14:textId="272EAD81" w:rsidR="0044795C" w:rsidRPr="0044795C" w:rsidRDefault="0044795C" w:rsidP="005415DF">
      <w:r w:rsidRPr="005907CF">
        <w:lastRenderedPageBreak/>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1B7241BE">
                  <wp:extent cx="2670661" cy="2746865"/>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a:blip r:embed="rId59">
                            <a:extLst>
                              <a:ext uri="{28A0092B-C50C-407E-A947-70E740481C1C}">
                                <a14:useLocalDpi xmlns:a14="http://schemas.microsoft.com/office/drawing/2010/main" val="0"/>
                              </a:ext>
                            </a:extLst>
                          </a:blip>
                          <a:srcRect l="7095" r="47931"/>
                          <a:stretch>
                            <a:fillRect/>
                          </a:stretch>
                        </pic:blipFill>
                        <pic:spPr bwMode="auto">
                          <a:xfrm>
                            <a:off x="0" y="0"/>
                            <a:ext cx="2670661"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16DA9CFE">
                  <wp:extent cx="1971597" cy="2746865"/>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a:blip r:embed="rId60">
                            <a:extLst>
                              <a:ext uri="{28A0092B-C50C-407E-A947-70E740481C1C}">
                                <a14:useLocalDpi xmlns:a14="http://schemas.microsoft.com/office/drawing/2010/main" val="0"/>
                              </a:ext>
                            </a:extLst>
                          </a:blip>
                          <a:srcRect l="18867" r="47932"/>
                          <a:stretch>
                            <a:fillRect/>
                          </a:stretch>
                        </pic:blipFill>
                        <pic:spPr bwMode="auto">
                          <a:xfrm>
                            <a:off x="0" y="0"/>
                            <a:ext cx="19715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2D4D1C78">
                  <wp:extent cx="2393045" cy="2746030"/>
                  <wp:effectExtent l="0" t="0" r="762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a:blip r:embed="rId61">
                            <a:extLst>
                              <a:ext uri="{28A0092B-C50C-407E-A947-70E740481C1C}">
                                <a14:useLocalDpi xmlns:a14="http://schemas.microsoft.com/office/drawing/2010/main" val="0"/>
                              </a:ext>
                            </a:extLst>
                          </a:blip>
                          <a:srcRect l="6693" r="53014"/>
                          <a:stretch>
                            <a:fillRect/>
                          </a:stretch>
                        </pic:blipFill>
                        <pic:spPr bwMode="auto">
                          <a:xfrm>
                            <a:off x="0" y="0"/>
                            <a:ext cx="2393045" cy="274603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64C63F1A">
                  <wp:extent cx="1970897" cy="2746865"/>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a:blip r:embed="rId62">
                            <a:extLst>
                              <a:ext uri="{28A0092B-C50C-407E-A947-70E740481C1C}">
                                <a14:useLocalDpi xmlns:a14="http://schemas.microsoft.com/office/drawing/2010/main" val="0"/>
                              </a:ext>
                            </a:extLst>
                          </a:blip>
                          <a:srcRect l="18610" r="48199"/>
                          <a:stretch>
                            <a:fillRect/>
                          </a:stretch>
                        </pic:blipFill>
                        <pic:spPr bwMode="auto">
                          <a:xfrm>
                            <a:off x="0" y="0"/>
                            <a:ext cx="19708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C9599E8" w14:textId="6D48D717" w:rsidR="00ED300D" w:rsidRDefault="00ED300D" w:rsidP="00ED300D">
            <w:pPr>
              <w:pStyle w:val="afb"/>
            </w:pPr>
            <w:r>
              <w:t>г</w:t>
            </w:r>
          </w:p>
        </w:tc>
      </w:tr>
    </w:tbl>
    <w:p w14:paraId="43A6B9CA" w14:textId="72D6AC9A" w:rsidR="0044795C" w:rsidRPr="00E05046" w:rsidRDefault="00ED300D" w:rsidP="00E05046">
      <w:pPr>
        <w:pStyle w:val="afb"/>
      </w:pPr>
      <w:r w:rsidRPr="00E05046">
        <w:t>а – 3,97 Å</w:t>
      </w:r>
      <w:r w:rsidR="00E05046" w:rsidRPr="00E05046">
        <w:t>;</w:t>
      </w:r>
      <w:r w:rsidRPr="00E05046">
        <w:t xml:space="preserve"> б – 2,98 Å</w:t>
      </w:r>
      <w:r w:rsidR="00E05046" w:rsidRPr="00E05046">
        <w:t>;</w:t>
      </w:r>
      <w:r w:rsidRPr="00E05046">
        <w:t xml:space="preserve"> </w:t>
      </w:r>
      <w:r w:rsidR="00E05046" w:rsidRPr="00E05046">
        <w:t>в</w:t>
      </w:r>
      <w:r w:rsidRPr="00E05046">
        <w:t xml:space="preserve"> – 1,97 Å</w:t>
      </w:r>
      <w:r w:rsidR="00E05046" w:rsidRPr="00E05046">
        <w:t>;</w:t>
      </w:r>
      <w:r w:rsidRPr="00E05046">
        <w:t xml:space="preserve"> </w:t>
      </w:r>
      <w:r w:rsidR="00E05046" w:rsidRPr="00E05046">
        <w:t>г</w:t>
      </w:r>
      <w:r w:rsidRPr="00E05046">
        <w:t xml:space="preserve"> - 1,50 Å</w:t>
      </w:r>
    </w:p>
    <w:p w14:paraId="079F353D" w14:textId="46D416AF" w:rsidR="0044795C" w:rsidRPr="00ED300D"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DE0C2C">
        <w:t>[</w:t>
      </w:r>
      <w:r w:rsidR="00DE0C2C">
        <w:fldChar w:fldCharType="begin"/>
      </w:r>
      <w:r w:rsidR="00DE0C2C">
        <w:instrText xml:space="preserve"> REF PrivateCommunication_RinaIbrahimova \n \h </w:instrText>
      </w:r>
      <w:r w:rsidR="00DE0C2C">
        <w:fldChar w:fldCharType="separate"/>
      </w:r>
      <w:r w:rsidR="00AF759E">
        <w:t>48</w:t>
      </w:r>
      <w:r w:rsidR="00DE0C2C">
        <w:fldChar w:fldCharType="end"/>
      </w:r>
      <w:r w:rsidRPr="00DE0C2C">
        <w:t>]</w:t>
      </w:r>
      <w:r w:rsidRPr="00ED300D">
        <w:t>.</w:t>
      </w:r>
    </w:p>
    <w:p w14:paraId="349A5051" w14:textId="20C98C7F"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2,98 Å, при этом взаимодействия с поверхностью также не наблюдается. На </w:t>
      </w:r>
      <w:r w:rsidRPr="00DE0C2C">
        <w:lastRenderedPageBreak/>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E0C2C">
        <w:t>таблице</w:t>
      </w:r>
      <w:r w:rsidR="00DE0C2C" w:rsidRPr="00DE0C2C">
        <w:t xml:space="preserve"> 3.1</w:t>
      </w:r>
      <w:r w:rsidRPr="00ED300D">
        <w:t xml:space="preserve"> приведены энергии в зависимости от расстояния. </w:t>
      </w:r>
    </w:p>
    <w:p w14:paraId="7A983CF2" w14:textId="6250C53E" w:rsidR="00DA14C4" w:rsidRPr="00DA14C4" w:rsidRDefault="00DA14C4" w:rsidP="00DA14C4">
      <w:pPr>
        <w:pStyle w:val="af9"/>
      </w:pPr>
      <w:r w:rsidRPr="00DE0C2C">
        <w:t>Таблица</w:t>
      </w:r>
      <w:r w:rsidR="00DE0C2C" w:rsidRPr="00DE0C2C">
        <w:t xml:space="preserve"> 3.1</w:t>
      </w:r>
      <w:r w:rsidRPr="005907CF">
        <w:t xml:space="preserve"> – Полная энергии поверхности железа в зависимости от расстояния до молекулы кислорода</w:t>
      </w:r>
      <w:r>
        <w:t xml:space="preserve"> </w:t>
      </w:r>
      <w:r w:rsidRPr="00DE0C2C">
        <w:t>[</w:t>
      </w:r>
      <w:r w:rsidR="00DE0C2C">
        <w:fldChar w:fldCharType="begin"/>
      </w:r>
      <w:r w:rsidR="00DE0C2C">
        <w:instrText xml:space="preserve"> REF PrivateCommunication_RinaIbrahimova \n \h </w:instrText>
      </w:r>
      <w:r w:rsidR="00DE0C2C">
        <w:fldChar w:fldCharType="separate"/>
      </w:r>
      <w:r w:rsidR="00AF759E">
        <w:t>48</w:t>
      </w:r>
      <w:r w:rsidR="00DE0C2C">
        <w:fldChar w:fldCharType="end"/>
      </w:r>
      <w:r w:rsidRPr="00DE0C2C">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39866AEF"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63DE344E" w14:textId="67ECBB5A" w:rsidR="00DA14C4" w:rsidRDefault="00DA14C4" w:rsidP="00DA14C4">
      <w:pPr>
        <w:pStyle w:val="afb"/>
      </w:pPr>
      <w:r w:rsidRPr="005907CF">
        <w:rPr>
          <w:noProof/>
          <w:sz w:val="24"/>
          <w:szCs w:val="24"/>
        </w:rPr>
        <w:drawing>
          <wp:inline distT="0" distB="0" distL="0" distR="0" wp14:anchorId="002CBA6A" wp14:editId="11B4DD56">
            <wp:extent cx="5940425" cy="3044825"/>
            <wp:effectExtent l="0" t="0" r="3175" b="317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FDC697F" w14:textId="0DDD0E79"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Pr="00DE0C2C">
        <w:t>[</w:t>
      </w:r>
      <w:r w:rsidR="00DE0C2C">
        <w:fldChar w:fldCharType="begin"/>
      </w:r>
      <w:r w:rsidR="00DE0C2C">
        <w:instrText xml:space="preserve"> REF PrivateCommunication_RinaIbrahimova \n \h </w:instrText>
      </w:r>
      <w:r w:rsidR="00DE0C2C">
        <w:fldChar w:fldCharType="separate"/>
      </w:r>
      <w:r w:rsidR="00AF759E">
        <w:t>48</w:t>
      </w:r>
      <w:r w:rsidR="00DE0C2C">
        <w:fldChar w:fldCharType="end"/>
      </w:r>
      <w:r w:rsidRPr="00DE0C2C">
        <w:t>]</w:t>
      </w:r>
      <w:r w:rsidRPr="00DA14C4">
        <w:t>.</w:t>
      </w:r>
    </w:p>
    <w:p w14:paraId="061D5790" w14:textId="5BE9C674" w:rsidR="00DA14C4" w:rsidRDefault="00DA14C4" w:rsidP="00DA14C4">
      <w:r w:rsidRPr="00DA14C4">
        <w:lastRenderedPageBreak/>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67BAA802">
            <wp:extent cx="3486150" cy="2744421"/>
            <wp:effectExtent l="1905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4" cstate="print">
                      <a:extLst>
                        <a:ext uri="{28A0092B-C50C-407E-A947-70E740481C1C}">
                          <a14:useLocalDpi xmlns:a14="http://schemas.microsoft.com/office/drawing/2010/main" val="0"/>
                        </a:ext>
                      </a:extLst>
                    </a:blip>
                    <a:srcRect l="6043" r="35216"/>
                    <a:stretch/>
                  </pic:blipFill>
                  <pic:spPr bwMode="auto">
                    <a:xfrm>
                      <a:off x="0" y="0"/>
                      <a:ext cx="3494617" cy="2751086"/>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0FB55FEF" w:rsidR="00DA14C4" w:rsidRPr="00DA14C4" w:rsidRDefault="00DA14C4" w:rsidP="00DA14C4">
      <w:pPr>
        <w:pStyle w:val="afb"/>
      </w:pPr>
      <w:r w:rsidRPr="00DE0C2C">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Pr="00DE0C2C">
        <w:t>[</w:t>
      </w:r>
      <w:r w:rsidR="00DE0C2C">
        <w:fldChar w:fldCharType="begin"/>
      </w:r>
      <w:r w:rsidR="00DE0C2C">
        <w:instrText xml:space="preserve"> REF PrivateCommunication_RinaIbrahimova \n \h </w:instrText>
      </w:r>
      <w:r w:rsidR="00DE0C2C">
        <w:fldChar w:fldCharType="separate"/>
      </w:r>
      <w:r w:rsidR="00AF759E">
        <w:t>48</w:t>
      </w:r>
      <w:r w:rsidR="00DE0C2C">
        <w:fldChar w:fldCharType="end"/>
      </w:r>
      <w:r w:rsidRPr="00DE0C2C">
        <w:t>]</w:t>
      </w:r>
      <w:r w:rsidRPr="00DA14C4">
        <w:t>.</w:t>
      </w:r>
    </w:p>
    <w:p w14:paraId="27869218" w14:textId="4E1DE8ED"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017A028" w14:textId="2F292FF8" w:rsidR="001A74E5" w:rsidRDefault="001A74E5" w:rsidP="001A74E5">
      <w:pPr>
        <w:pStyle w:val="3"/>
        <w:rPr>
          <w:rFonts w:cs="Times New Roman"/>
          <w:color w:val="auto"/>
        </w:rPr>
      </w:pPr>
      <w:bookmarkStart w:id="100" w:name="_Toc516139755"/>
      <w:bookmarkStart w:id="101" w:name="_Ref516142570"/>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0"/>
      <w:bookmarkEnd w:id="101"/>
    </w:p>
    <w:p w14:paraId="4B6DEA26" w14:textId="155769AC"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77777777" w:rsidR="001A74E5" w:rsidRPr="005907CF" w:rsidRDefault="001A74E5" w:rsidP="001A74E5">
      <w:pPr>
        <w:pStyle w:val="afb"/>
      </w:pPr>
      <w:r w:rsidRPr="005907CF">
        <w:rPr>
          <w:noProof/>
        </w:rPr>
        <w:lastRenderedPageBreak/>
        <w:drawing>
          <wp:inline distT="0" distB="0" distL="0" distR="0" wp14:anchorId="62F753BF" wp14:editId="629BF898">
            <wp:extent cx="4032250" cy="2559050"/>
            <wp:effectExtent l="0" t="0" r="6350" b="1270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456BE5A" w14:textId="4B53F83C" w:rsidR="001A74E5" w:rsidRP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Pr="00DE0C2C">
        <w:t>[</w:t>
      </w:r>
      <w:r w:rsidR="00DE0C2C">
        <w:fldChar w:fldCharType="begin"/>
      </w:r>
      <w:r w:rsidR="00DE0C2C">
        <w:instrText xml:space="preserve"> REF PrivateCommunication_RinaIbrahimova \n \h </w:instrText>
      </w:r>
      <w:r w:rsidR="00DE0C2C">
        <w:fldChar w:fldCharType="separate"/>
      </w:r>
      <w:r w:rsidR="00AF759E">
        <w:t>48</w:t>
      </w:r>
      <w:r w:rsidR="00DE0C2C">
        <w:fldChar w:fldCharType="end"/>
      </w:r>
      <w:r w:rsidRPr="00DE0C2C">
        <w:t>]</w:t>
      </w:r>
      <w:r w:rsidRPr="001A74E5">
        <w:t>.</w:t>
      </w:r>
    </w:p>
    <w:p w14:paraId="2ED1442F" w14:textId="3B5C5BD5"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drawing>
                <wp:inline distT="0" distB="0" distL="0" distR="0" wp14:anchorId="7E3887C5" wp14:editId="59BD817B">
                  <wp:extent cx="2068465" cy="2448000"/>
                  <wp:effectExtent l="19050" t="0" r="7985"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6" cstate="print">
                            <a:extLst>
                              <a:ext uri="{28A0092B-C50C-407E-A947-70E740481C1C}">
                                <a14:useLocalDpi xmlns:a14="http://schemas.microsoft.com/office/drawing/2010/main" val="0"/>
                              </a:ext>
                            </a:extLst>
                          </a:blip>
                          <a:srcRect l="7630" r="53285"/>
                          <a:stretch/>
                        </pic:blipFill>
                        <pic:spPr bwMode="auto">
                          <a:xfrm>
                            <a:off x="0" y="0"/>
                            <a:ext cx="2068465" cy="2448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0FB9E0A4">
                  <wp:extent cx="1440563" cy="2448000"/>
                  <wp:effectExtent l="19050" t="0" r="7237"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67" cstate="print">
                            <a:extLst>
                              <a:ext uri="{28A0092B-C50C-407E-A947-70E740481C1C}">
                                <a14:useLocalDpi xmlns:a14="http://schemas.microsoft.com/office/drawing/2010/main" val="0"/>
                              </a:ext>
                            </a:extLst>
                          </a:blip>
                          <a:srcRect l="21290" r="51546"/>
                          <a:stretch/>
                        </pic:blipFill>
                        <pic:spPr bwMode="auto">
                          <a:xfrm>
                            <a:off x="0" y="0"/>
                            <a:ext cx="1440563" cy="2448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lastRenderedPageBreak/>
              <w:drawing>
                <wp:inline distT="0" distB="0" distL="0" distR="0" wp14:anchorId="53620AB1" wp14:editId="73410968">
                  <wp:extent cx="1999192" cy="2448000"/>
                  <wp:effectExtent l="19050" t="0" r="1058"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68" cstate="print">
                            <a:extLst>
                              <a:ext uri="{28A0092B-C50C-407E-A947-70E740481C1C}">
                                <a14:useLocalDpi xmlns:a14="http://schemas.microsoft.com/office/drawing/2010/main" val="0"/>
                              </a:ext>
                            </a:extLst>
                          </a:blip>
                          <a:srcRect l="9201" t="-13" r="53028" b="13"/>
                          <a:stretch/>
                        </pic:blipFill>
                        <pic:spPr bwMode="auto">
                          <a:xfrm>
                            <a:off x="0" y="0"/>
                            <a:ext cx="1999192" cy="2448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0204D4B3">
                  <wp:extent cx="1341241" cy="2448000"/>
                  <wp:effectExtent l="19050" t="0" r="0"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69" cstate="print">
                            <a:extLst>
                              <a:ext uri="{28A0092B-C50C-407E-A947-70E740481C1C}">
                                <a14:useLocalDpi xmlns:a14="http://schemas.microsoft.com/office/drawing/2010/main" val="0"/>
                              </a:ext>
                            </a:extLst>
                          </a:blip>
                          <a:srcRect l="22224" r="52483"/>
                          <a:stretch/>
                        </pic:blipFill>
                        <pic:spPr bwMode="auto">
                          <a:xfrm>
                            <a:off x="0" y="0"/>
                            <a:ext cx="1341241" cy="2448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37F2A266" w:rsidR="001A74E5" w:rsidRPr="00DE0C2C" w:rsidRDefault="001A74E5" w:rsidP="00DE0C2C">
      <w:pPr>
        <w:pStyle w:val="afb"/>
      </w:pPr>
      <w:r w:rsidRPr="00DE0C2C">
        <w:t>а - 3,97 Å</w:t>
      </w:r>
      <w:r w:rsidR="00DE0C2C" w:rsidRPr="00DE0C2C">
        <w:t>;</w:t>
      </w:r>
      <w:r w:rsidRPr="00DE0C2C">
        <w:t xml:space="preserve"> б - 2,98 Å</w:t>
      </w:r>
      <w:r w:rsidR="00DE0C2C" w:rsidRPr="00DE0C2C">
        <w:t>;</w:t>
      </w:r>
      <w:r w:rsidRPr="00DE0C2C">
        <w:t xml:space="preserve"> в - 1,97 Å</w:t>
      </w:r>
      <w:r w:rsidR="00DE0C2C" w:rsidRPr="00DE0C2C">
        <w:t>;</w:t>
      </w:r>
      <w:r w:rsidRPr="00DE0C2C">
        <w:t xml:space="preserve"> г - 1,50 Å </w:t>
      </w:r>
    </w:p>
    <w:p w14:paraId="51984060" w14:textId="58B3EC87" w:rsidR="001A74E5" w:rsidRPr="001A74E5" w:rsidRDefault="001A74E5" w:rsidP="001A74E5">
      <w:pPr>
        <w:pStyle w:val="afb"/>
      </w:pPr>
      <w:r w:rsidRPr="00DE0C2C">
        <w:rPr>
          <w:noProof/>
        </w:rPr>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DE0C2C">
        <w:rPr>
          <w:noProof/>
        </w:rPr>
        <w:t>[</w:t>
      </w:r>
      <w:r w:rsidR="00DE0C2C">
        <w:rPr>
          <w:noProof/>
        </w:rPr>
        <w:fldChar w:fldCharType="begin"/>
      </w:r>
      <w:r w:rsidR="00DE0C2C">
        <w:rPr>
          <w:noProof/>
        </w:rPr>
        <w:instrText xml:space="preserve"> REF PrivateCommunication_RinaIbrahimova \n \h </w:instrText>
      </w:r>
      <w:r w:rsidR="00DE0C2C">
        <w:rPr>
          <w:noProof/>
        </w:rPr>
      </w:r>
      <w:r w:rsidR="00DE0C2C">
        <w:rPr>
          <w:noProof/>
        </w:rPr>
        <w:fldChar w:fldCharType="separate"/>
      </w:r>
      <w:r w:rsidR="00AF759E">
        <w:rPr>
          <w:noProof/>
        </w:rPr>
        <w:t>48</w:t>
      </w:r>
      <w:r w:rsidR="00DE0C2C">
        <w:rPr>
          <w:noProof/>
        </w:rPr>
        <w:fldChar w:fldCharType="end"/>
      </w:r>
      <w:r w:rsidRPr="00DE0C2C">
        <w:rPr>
          <w:noProof/>
        </w:rPr>
        <w:t>].</w:t>
      </w:r>
    </w:p>
    <w:p w14:paraId="58EA8E9F" w14:textId="4D8747AE" w:rsidR="001A74E5" w:rsidRPr="005907CF"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62DCBB31" w:rsidR="001A74E5" w:rsidRPr="005907CF" w:rsidRDefault="001A74E5" w:rsidP="00C1756D">
      <w:r w:rsidRPr="005907CF">
        <w:t xml:space="preserve">В </w:t>
      </w:r>
      <w:r w:rsidRPr="00E21383">
        <w:rPr>
          <w:noProof/>
        </w:rPr>
        <w:t>таблице</w:t>
      </w:r>
      <w:r w:rsidR="00E21383" w:rsidRPr="00E21383">
        <w:rPr>
          <w:noProof/>
        </w:rPr>
        <w:t xml:space="preserve"> 3.2</w:t>
      </w:r>
      <w:r w:rsidRPr="005907CF">
        <w:t xml:space="preserve"> приведены полные энергии системы в зависимости от расстояния от молекулы до поверхности железа. </w:t>
      </w:r>
    </w:p>
    <w:p w14:paraId="57496F6D" w14:textId="6E57B803" w:rsidR="001A74E5" w:rsidRPr="002D33C7" w:rsidRDefault="001A74E5" w:rsidP="002D33C7">
      <w:pPr>
        <w:pStyle w:val="af9"/>
      </w:pPr>
      <w:r w:rsidRPr="00E21383">
        <w:t>Таблица</w:t>
      </w:r>
      <w:r w:rsidR="00E21383" w:rsidRPr="00E21383">
        <w:t xml:space="preserve"> 3.2</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AF759E">
        <w:t>48</w:t>
      </w:r>
      <w:r w:rsidR="00E21383">
        <w:fldChar w:fldCharType="end"/>
      </w:r>
      <w:r w:rsidR="002D33C7" w:rsidRPr="00E21383">
        <w:t>]</w:t>
      </w:r>
      <w:r w:rsidR="002D33C7" w:rsidRPr="002D33C7">
        <w:t>.</w:t>
      </w:r>
    </w:p>
    <w:tbl>
      <w:tblPr>
        <w:tblStyle w:val="a4"/>
        <w:tblW w:w="9351" w:type="dxa"/>
        <w:tblLook w:val="04A0" w:firstRow="1" w:lastRow="0" w:firstColumn="1" w:lastColumn="0" w:noHBand="0" w:noVBand="1"/>
      </w:tblPr>
      <w:tblGrid>
        <w:gridCol w:w="4606"/>
        <w:gridCol w:w="4745"/>
      </w:tblGrid>
      <w:tr w:rsidR="001A74E5" w:rsidRPr="005907CF" w14:paraId="34E24510" w14:textId="77777777" w:rsidTr="0058443C">
        <w:trPr>
          <w:trHeight w:val="378"/>
        </w:trPr>
        <w:tc>
          <w:tcPr>
            <w:tcW w:w="4606" w:type="dxa"/>
            <w:tcBorders>
              <w:bottom w:val="single" w:sz="4" w:space="0" w:color="auto"/>
            </w:tcBorders>
          </w:tcPr>
          <w:p w14:paraId="374483A3" w14:textId="77777777" w:rsidR="001A74E5" w:rsidRPr="005907CF" w:rsidRDefault="001A74E5" w:rsidP="002D33C7">
            <w:pPr>
              <w:pStyle w:val="afa"/>
            </w:pPr>
            <w:r w:rsidRPr="005907CF">
              <w:t xml:space="preserve">Расстояние до поверхности </w:t>
            </w:r>
            <w:r w:rsidRPr="005907CF">
              <w:rPr>
                <w:lang w:val="en-US"/>
              </w:rPr>
              <w:t>r</w:t>
            </w:r>
            <w:r w:rsidRPr="005907CF">
              <w:t>, Å</w:t>
            </w:r>
          </w:p>
        </w:tc>
        <w:tc>
          <w:tcPr>
            <w:tcW w:w="4745" w:type="dxa"/>
            <w:tcBorders>
              <w:bottom w:val="single" w:sz="4" w:space="0" w:color="auto"/>
            </w:tcBorders>
          </w:tcPr>
          <w:p w14:paraId="5A7AD24A" w14:textId="77777777" w:rsidR="001A74E5" w:rsidRPr="005907CF" w:rsidRDefault="001A74E5" w:rsidP="002D33C7">
            <w:pPr>
              <w:pStyle w:val="afa"/>
            </w:pPr>
            <w:r w:rsidRPr="005907CF">
              <w:t xml:space="preserve">Полная энергия </w:t>
            </w:r>
            <w:r w:rsidRPr="005907CF">
              <w:rPr>
                <w:lang w:val="en-US"/>
              </w:rPr>
              <w:t>E</w:t>
            </w:r>
            <w:r w:rsidRPr="005907CF">
              <w:t>, эВ</w:t>
            </w:r>
          </w:p>
        </w:tc>
      </w:tr>
      <w:tr w:rsidR="001A74E5" w:rsidRPr="005907CF" w14:paraId="76172531" w14:textId="77777777" w:rsidTr="0058443C">
        <w:trPr>
          <w:trHeight w:val="382"/>
        </w:trPr>
        <w:tc>
          <w:tcPr>
            <w:tcW w:w="4606" w:type="dxa"/>
            <w:tcBorders>
              <w:bottom w:val="nil"/>
            </w:tcBorders>
            <w:vAlign w:val="center"/>
          </w:tcPr>
          <w:p w14:paraId="67804B08" w14:textId="77777777" w:rsidR="001A74E5" w:rsidRPr="005907CF" w:rsidRDefault="001A74E5" w:rsidP="002D33C7">
            <w:pPr>
              <w:pStyle w:val="afa"/>
              <w:rPr>
                <w:color w:val="000000"/>
                <w:lang w:val="en-US"/>
              </w:rPr>
            </w:pPr>
            <w:r w:rsidRPr="005907CF">
              <w:rPr>
                <w:color w:val="000000"/>
              </w:rPr>
              <w:t>1,</w:t>
            </w:r>
            <w:r w:rsidRPr="005907CF">
              <w:rPr>
                <w:color w:val="000000"/>
                <w:lang w:val="en-US"/>
              </w:rPr>
              <w:t>50</w:t>
            </w:r>
          </w:p>
        </w:tc>
        <w:tc>
          <w:tcPr>
            <w:tcW w:w="4745" w:type="dxa"/>
            <w:tcBorders>
              <w:bottom w:val="nil"/>
            </w:tcBorders>
          </w:tcPr>
          <w:p w14:paraId="3FCB520A" w14:textId="77777777" w:rsidR="001A74E5" w:rsidRPr="005907CF" w:rsidRDefault="001A74E5" w:rsidP="002D33C7">
            <w:pPr>
              <w:pStyle w:val="afa"/>
            </w:pPr>
            <w:r w:rsidRPr="005907CF">
              <w:t>-644,480</w:t>
            </w:r>
          </w:p>
        </w:tc>
      </w:tr>
      <w:tr w:rsidR="001A74E5" w:rsidRPr="005907CF" w14:paraId="6CF08992" w14:textId="77777777" w:rsidTr="0058443C">
        <w:trPr>
          <w:trHeight w:val="401"/>
        </w:trPr>
        <w:tc>
          <w:tcPr>
            <w:tcW w:w="4606" w:type="dxa"/>
            <w:tcBorders>
              <w:top w:val="nil"/>
              <w:bottom w:val="nil"/>
            </w:tcBorders>
            <w:vAlign w:val="center"/>
          </w:tcPr>
          <w:p w14:paraId="70FAC7A7" w14:textId="77777777" w:rsidR="001A74E5" w:rsidRPr="005907CF" w:rsidRDefault="001A74E5" w:rsidP="002D33C7">
            <w:pPr>
              <w:pStyle w:val="afa"/>
              <w:rPr>
                <w:color w:val="000000"/>
                <w:lang w:val="en-US"/>
              </w:rPr>
            </w:pPr>
            <w:r w:rsidRPr="005907CF">
              <w:rPr>
                <w:color w:val="000000"/>
              </w:rPr>
              <w:t>1,9</w:t>
            </w:r>
            <w:r w:rsidRPr="005907CF">
              <w:rPr>
                <w:color w:val="000000"/>
                <w:lang w:val="en-US"/>
              </w:rPr>
              <w:t>7</w:t>
            </w:r>
          </w:p>
        </w:tc>
        <w:tc>
          <w:tcPr>
            <w:tcW w:w="4745" w:type="dxa"/>
            <w:tcBorders>
              <w:top w:val="nil"/>
              <w:bottom w:val="nil"/>
            </w:tcBorders>
          </w:tcPr>
          <w:p w14:paraId="5FCA3F70" w14:textId="77777777" w:rsidR="001A74E5" w:rsidRPr="005907CF" w:rsidRDefault="001A74E5" w:rsidP="002D33C7">
            <w:pPr>
              <w:pStyle w:val="afa"/>
            </w:pPr>
            <w:r w:rsidRPr="005907CF">
              <w:t>-645,011</w:t>
            </w:r>
          </w:p>
        </w:tc>
      </w:tr>
      <w:tr w:rsidR="001A74E5" w:rsidRPr="005907CF" w14:paraId="738F3A2F" w14:textId="77777777" w:rsidTr="0058443C">
        <w:trPr>
          <w:trHeight w:val="382"/>
        </w:trPr>
        <w:tc>
          <w:tcPr>
            <w:tcW w:w="4606" w:type="dxa"/>
            <w:tcBorders>
              <w:top w:val="nil"/>
              <w:bottom w:val="nil"/>
            </w:tcBorders>
            <w:vAlign w:val="center"/>
          </w:tcPr>
          <w:p w14:paraId="62DA96BB" w14:textId="77777777" w:rsidR="001A74E5" w:rsidRPr="005907CF" w:rsidRDefault="001A74E5" w:rsidP="002D33C7">
            <w:pPr>
              <w:pStyle w:val="afa"/>
              <w:rPr>
                <w:color w:val="000000"/>
                <w:lang w:val="en-US"/>
              </w:rPr>
            </w:pPr>
            <w:r w:rsidRPr="005907CF">
              <w:rPr>
                <w:color w:val="000000"/>
              </w:rPr>
              <w:lastRenderedPageBreak/>
              <w:t>2,9</w:t>
            </w:r>
            <w:r w:rsidRPr="005907CF">
              <w:rPr>
                <w:color w:val="000000"/>
                <w:lang w:val="en-US"/>
              </w:rPr>
              <w:t>8</w:t>
            </w:r>
          </w:p>
        </w:tc>
        <w:tc>
          <w:tcPr>
            <w:tcW w:w="4745" w:type="dxa"/>
            <w:tcBorders>
              <w:top w:val="nil"/>
              <w:bottom w:val="nil"/>
            </w:tcBorders>
          </w:tcPr>
          <w:p w14:paraId="76D564F6" w14:textId="77777777" w:rsidR="001A74E5" w:rsidRPr="005907CF" w:rsidRDefault="001A74E5" w:rsidP="002D33C7">
            <w:pPr>
              <w:pStyle w:val="afa"/>
            </w:pPr>
            <w:r w:rsidRPr="005907CF">
              <w:t>-641,940</w:t>
            </w:r>
          </w:p>
        </w:tc>
      </w:tr>
      <w:tr w:rsidR="001A74E5" w:rsidRPr="005907CF" w14:paraId="01E0FE6D" w14:textId="77777777" w:rsidTr="0058443C">
        <w:trPr>
          <w:trHeight w:val="382"/>
        </w:trPr>
        <w:tc>
          <w:tcPr>
            <w:tcW w:w="4606" w:type="dxa"/>
            <w:tcBorders>
              <w:top w:val="nil"/>
            </w:tcBorders>
            <w:vAlign w:val="center"/>
          </w:tcPr>
          <w:p w14:paraId="58B810FD" w14:textId="77777777" w:rsidR="001A74E5" w:rsidRPr="005907CF" w:rsidRDefault="001A74E5" w:rsidP="002D33C7">
            <w:pPr>
              <w:pStyle w:val="afa"/>
              <w:rPr>
                <w:color w:val="000000"/>
                <w:lang w:val="en-US"/>
              </w:rPr>
            </w:pPr>
            <w:r w:rsidRPr="005907CF">
              <w:rPr>
                <w:color w:val="000000"/>
              </w:rPr>
              <w:t>3,9</w:t>
            </w:r>
            <w:r w:rsidRPr="005907CF">
              <w:rPr>
                <w:color w:val="000000"/>
                <w:lang w:val="en-US"/>
              </w:rPr>
              <w:t>7</w:t>
            </w:r>
          </w:p>
        </w:tc>
        <w:tc>
          <w:tcPr>
            <w:tcW w:w="4745" w:type="dxa"/>
            <w:tcBorders>
              <w:top w:val="nil"/>
            </w:tcBorders>
          </w:tcPr>
          <w:p w14:paraId="287093C0" w14:textId="77777777" w:rsidR="001A74E5" w:rsidRPr="005907CF" w:rsidRDefault="001A74E5" w:rsidP="002D33C7">
            <w:pPr>
              <w:pStyle w:val="afa"/>
            </w:pPr>
            <w:r w:rsidRPr="005907CF">
              <w:t>-641,013</w:t>
            </w:r>
          </w:p>
        </w:tc>
      </w:tr>
    </w:tbl>
    <w:p w14:paraId="2F8D4EA0" w14:textId="1123D0D3" w:rsidR="001A74E5" w:rsidRPr="005907CF"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77777777" w:rsidR="001A74E5" w:rsidRPr="005907CF" w:rsidRDefault="001A74E5" w:rsidP="002D33C7">
      <w:pPr>
        <w:pStyle w:val="afb"/>
      </w:pPr>
      <w:r w:rsidRPr="005907CF">
        <w:rPr>
          <w:noProof/>
        </w:rPr>
        <w:drawing>
          <wp:inline distT="0" distB="0" distL="0" distR="0" wp14:anchorId="0D81C9A1" wp14:editId="149CBC95">
            <wp:extent cx="5940425" cy="3074670"/>
            <wp:effectExtent l="0" t="0" r="3175" b="1143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7AF4573" w14:textId="1923AC42" w:rsidR="001A74E5" w:rsidRPr="002D33C7"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AF759E">
        <w:t>48</w:t>
      </w:r>
      <w:r w:rsidR="00E21383">
        <w:fldChar w:fldCharType="end"/>
      </w:r>
      <w:r w:rsidR="002D33C7" w:rsidRPr="00E21383">
        <w:t>]</w:t>
      </w:r>
      <w:r w:rsidR="002D33C7" w:rsidRPr="002D33C7">
        <w:t>.</w:t>
      </w:r>
    </w:p>
    <w:p w14:paraId="2A08360E" w14:textId="3FEE068A"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83DC47C">
                  <wp:extent cx="2189408" cy="2448000"/>
                  <wp:effectExtent l="19050" t="0" r="1342" b="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1" cstate="print">
                            <a:extLst>
                              <a:ext uri="{28A0092B-C50C-407E-A947-70E740481C1C}">
                                <a14:useLocalDpi xmlns:a14="http://schemas.microsoft.com/office/drawing/2010/main" val="0"/>
                              </a:ext>
                            </a:extLst>
                          </a:blip>
                          <a:srcRect l="7229" r="51412"/>
                          <a:stretch/>
                        </pic:blipFill>
                        <pic:spPr bwMode="auto">
                          <a:xfrm>
                            <a:off x="0" y="0"/>
                            <a:ext cx="2189408" cy="2448000"/>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lastRenderedPageBreak/>
              <w:t>а</w:t>
            </w:r>
          </w:p>
        </w:tc>
        <w:tc>
          <w:tcPr>
            <w:tcW w:w="4673" w:type="dxa"/>
          </w:tcPr>
          <w:p w14:paraId="23137935" w14:textId="77777777" w:rsidR="002D33C7" w:rsidRDefault="002D33C7" w:rsidP="002D33C7">
            <w:pPr>
              <w:pStyle w:val="afb"/>
              <w:rPr>
                <w:noProof/>
              </w:rPr>
            </w:pPr>
            <w:r w:rsidRPr="005907CF">
              <w:rPr>
                <w:noProof/>
              </w:rPr>
              <w:lastRenderedPageBreak/>
              <w:drawing>
                <wp:inline distT="0" distB="0" distL="0" distR="0" wp14:anchorId="5A6A7AFB" wp14:editId="41FCC5CD">
                  <wp:extent cx="2230654" cy="2448000"/>
                  <wp:effectExtent l="1905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2" cstate="print">
                            <a:extLst>
                              <a:ext uri="{28A0092B-C50C-407E-A947-70E740481C1C}">
                                <a14:useLocalDpi xmlns:a14="http://schemas.microsoft.com/office/drawing/2010/main" val="0"/>
                              </a:ext>
                            </a:extLst>
                          </a:blip>
                          <a:srcRect l="4819" r="53019"/>
                          <a:stretch/>
                        </pic:blipFill>
                        <pic:spPr bwMode="auto">
                          <a:xfrm>
                            <a:off x="0" y="0"/>
                            <a:ext cx="2230654" cy="2448000"/>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lastRenderedPageBreak/>
              <w:t>б</w:t>
            </w:r>
          </w:p>
        </w:tc>
      </w:tr>
    </w:tbl>
    <w:p w14:paraId="7A67097F" w14:textId="553F7433" w:rsidR="002D33C7" w:rsidRPr="005907CF" w:rsidRDefault="002D33C7" w:rsidP="002D33C7">
      <w:pPr>
        <w:pStyle w:val="afb"/>
        <w:rPr>
          <w:noProof/>
        </w:rPr>
      </w:pPr>
      <w:r>
        <w:rPr>
          <w:noProof/>
        </w:rPr>
        <w:lastRenderedPageBreak/>
        <w:t xml:space="preserve">а - </w:t>
      </w:r>
      <w:r w:rsidRPr="00AB7597">
        <w:rPr>
          <w:noProof/>
        </w:rPr>
        <w:t>1,97 Å</w:t>
      </w:r>
      <w:r w:rsidR="00E21383">
        <w:rPr>
          <w:noProof/>
        </w:rPr>
        <w:t>;</w:t>
      </w:r>
      <w:r>
        <w:rPr>
          <w:noProof/>
        </w:rPr>
        <w:t xml:space="preserve"> б - </w:t>
      </w:r>
      <w:r w:rsidRPr="00AB7597">
        <w:rPr>
          <w:noProof/>
        </w:rPr>
        <w:t>1,50 Å</w:t>
      </w:r>
    </w:p>
    <w:p w14:paraId="7D48BA67" w14:textId="357E6682" w:rsidR="001A74E5" w:rsidRPr="002D33C7"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E21383">
        <w:rPr>
          <w:noProof/>
        </w:rPr>
        <w:t>[</w:t>
      </w:r>
      <w:r w:rsidR="00E21383">
        <w:rPr>
          <w:noProof/>
        </w:rPr>
        <w:fldChar w:fldCharType="begin"/>
      </w:r>
      <w:r w:rsidR="00E21383">
        <w:rPr>
          <w:noProof/>
        </w:rPr>
        <w:instrText xml:space="preserve"> REF PrivateCommunication_RinaIbrahimova \n \h </w:instrText>
      </w:r>
      <w:r w:rsidR="00E21383">
        <w:rPr>
          <w:noProof/>
        </w:rPr>
      </w:r>
      <w:r w:rsidR="00E21383">
        <w:rPr>
          <w:noProof/>
        </w:rPr>
        <w:fldChar w:fldCharType="separate"/>
      </w:r>
      <w:r w:rsidR="00AF759E">
        <w:rPr>
          <w:noProof/>
        </w:rPr>
        <w:t>48</w:t>
      </w:r>
      <w:r w:rsidR="00E21383">
        <w:rPr>
          <w:noProof/>
        </w:rPr>
        <w:fldChar w:fldCharType="end"/>
      </w:r>
      <w:r w:rsidR="002D33C7" w:rsidRPr="00E21383">
        <w:rPr>
          <w:noProof/>
        </w:rPr>
        <w:t>]</w:t>
      </w:r>
      <w:r w:rsidR="002D33C7" w:rsidRPr="002D33C7">
        <w:rPr>
          <w:noProof/>
        </w:rPr>
        <w:t>.</w:t>
      </w: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631AEFEF" w:rsidR="001A74E5" w:rsidRP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Pr>
          <w:noProof/>
        </w:rPr>
        <w:t>С учетом этого, при моделировании</w:t>
      </w:r>
      <w:r w:rsidRPr="005907CF">
        <w:rPr>
          <w:noProof/>
        </w:rPr>
        <w:t xml:space="preserve"> метод</w:t>
      </w:r>
      <w:r>
        <w:rPr>
          <w:noProof/>
        </w:rPr>
        <w:t>о</w:t>
      </w:r>
      <w:r w:rsidRPr="005907CF">
        <w:rPr>
          <w:noProof/>
        </w:rPr>
        <w:t xml:space="preserve">м молекулярной динамики </w:t>
      </w:r>
      <w:r>
        <w:rPr>
          <w:noProof/>
        </w:rPr>
        <w:t xml:space="preserve">достаточно ограничиваться исследованием </w:t>
      </w:r>
      <w:r w:rsidRPr="005907CF">
        <w:rPr>
          <w:noProof/>
        </w:rPr>
        <w:t>оксилени</w:t>
      </w:r>
      <w:r>
        <w:rPr>
          <w:noProof/>
        </w:rPr>
        <w:t>я</w:t>
      </w:r>
      <w:r w:rsidRPr="005907CF">
        <w:rPr>
          <w:noProof/>
        </w:rPr>
        <w:t xml:space="preserve"> стали в атмосфере </w:t>
      </w:r>
      <w:r>
        <w:rPr>
          <w:noProof/>
        </w:rPr>
        <w:t>молекулярного кислорода</w:t>
      </w:r>
      <w:r w:rsidRPr="005907CF">
        <w:rPr>
          <w:noProof/>
        </w:rPr>
        <w:t>.</w:t>
      </w:r>
    </w:p>
    <w:p w14:paraId="4D00FAAA" w14:textId="0F5B6DED" w:rsidR="00F550DF" w:rsidRDefault="00F550DF" w:rsidP="00F550DF">
      <w:pPr>
        <w:pStyle w:val="3"/>
      </w:pPr>
      <w:bookmarkStart w:id="102" w:name="_Toc514780557"/>
      <w:bookmarkStart w:id="103" w:name="_Toc516139756"/>
      <w:r>
        <w:t>Адсорбция молекулы кислорода на поверхности чистого железа. Её диссоциация.</w:t>
      </w:r>
      <w:bookmarkEnd w:id="102"/>
      <w:bookmarkEnd w:id="103"/>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1EA9CB6E"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w:t>
      </w:r>
      <w:r w:rsidRPr="00F06F7D">
        <w:rPr>
          <w:rFonts w:eastAsia="Calibri" w:cs="Times New Roman"/>
          <w:bCs/>
          <w:color w:val="222222"/>
          <w:szCs w:val="26"/>
          <w:shd w:val="clear" w:color="auto" w:fill="FFFFFF"/>
        </w:rPr>
        <w:lastRenderedPageBreak/>
        <w:t xml:space="preserve">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drawing>
                <wp:inline distT="0" distB="0" distL="0" distR="0" wp14:anchorId="11E534BC" wp14:editId="0959F683">
                  <wp:extent cx="1700723" cy="25622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8136" cy="2573393"/>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0E6A47D3">
                  <wp:extent cx="1685925" cy="2562309"/>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2650" cy="2572529"/>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3076071B" w:rsidR="00111955" w:rsidRPr="00111955" w:rsidRDefault="00111955" w:rsidP="00990203">
      <w:pPr>
        <w:pStyle w:val="afb"/>
        <w:rPr>
          <w:rFonts w:eastAsia="Calibri" w:cs="Times New Roman"/>
        </w:rPr>
      </w:pPr>
      <w:r w:rsidRPr="00111955">
        <w:rPr>
          <w:rFonts w:eastAsia="Calibri" w:cs="Times New Roman"/>
        </w:rPr>
        <w:t>а – диагональная</w:t>
      </w:r>
      <w:r w:rsidR="00E21383">
        <w:rPr>
          <w:rFonts w:eastAsia="Calibri" w:cs="Times New Roman"/>
        </w:rPr>
        <w:t>;</w:t>
      </w:r>
      <w:r w:rsidRPr="00111955">
        <w:rPr>
          <w:rFonts w:eastAsia="Calibri" w:cs="Times New Roman"/>
        </w:rPr>
        <w:t xml:space="preserve"> б - горизонтальная</w:t>
      </w:r>
    </w:p>
    <w:p w14:paraId="005570F1" w14:textId="0EA1B9F2" w:rsidR="00990203" w:rsidRPr="00F06F7D"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68DA6DD8" w14:textId="3B926B5B"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29" type="#_x0000_t75" style="width:353.5pt;height:269.5pt" o:ole="">
            <v:imagedata r:id="rId75" o:title=""/>
          </v:shape>
          <o:OLEObject Type="Embed" ProgID="Origin50.Graph" ShapeID="_x0000_i1029" DrawAspect="Content" ObjectID="_1590506571" r:id="rId76"/>
        </w:object>
      </w:r>
    </w:p>
    <w:p w14:paraId="1B7530C0" w14:textId="48899C5D" w:rsidR="0097699D" w:rsidRPr="0097699D" w:rsidRDefault="0097699D" w:rsidP="0097699D">
      <w:pPr>
        <w:pStyle w:val="afb"/>
        <w:rPr>
          <w:rFonts w:eastAsia="Calibri"/>
        </w:rPr>
      </w:pPr>
      <w:r w:rsidRPr="00E21383">
        <w:rPr>
          <w:rFonts w:eastAsia="Calibri"/>
        </w:rPr>
        <w:lastRenderedPageBreak/>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3EC93531"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1C99AB66" w:rsidR="00BF65A8" w:rsidRPr="00F06F7D" w:rsidRDefault="00506152" w:rsidP="00BF65A8">
      <w:pPr>
        <w:pStyle w:val="afb"/>
        <w:rPr>
          <w:rFonts w:eastAsia="Calibri" w:cs="Times New Roman"/>
        </w:rPr>
      </w:pPr>
      <w:r w:rsidRPr="00F06F7D">
        <w:rPr>
          <w:rFonts w:eastAsia="Calibri" w:cs="Times New Roman"/>
        </w:rPr>
        <w:object w:dxaOrig="7294" w:dyaOrig="5569" w14:anchorId="4AB20585">
          <v:shape id="_x0000_i1030" type="#_x0000_t75" style="width:414pt;height:317.5pt" o:ole="">
            <v:imagedata r:id="rId77" o:title=""/>
          </v:shape>
          <o:OLEObject Type="Embed" ProgID="Origin50.Graph" ShapeID="_x0000_i1030" DrawAspect="Content" ObjectID="_1590506572" r:id="rId78"/>
        </w:object>
      </w:r>
    </w:p>
    <w:p w14:paraId="2F7997BE" w14:textId="0AC87926" w:rsidR="00BF65A8" w:rsidRPr="00F06F7D" w:rsidRDefault="00BF65A8" w:rsidP="00BF65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67D9E3D2"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m:t>
        </m:r>
        <m:sSub>
          <m:sSubPr>
            <m:ctrlPr>
              <w:rPr>
                <w:rFonts w:ascii="Cambria Math" w:eastAsia="Calibri" w:hAnsi="Cambria Math" w:cs="Times New Roman"/>
                <w:szCs w:val="26"/>
                <w:lang w:val="en-US"/>
              </w:rPr>
            </m:ctrlPr>
          </m:sSubPr>
          <m:e>
            <m:r>
              <m:rPr>
                <m:sty m:val="p"/>
              </m:rPr>
              <w:rPr>
                <w:rFonts w:ascii="Cambria Math" w:eastAsia="Calibri" w:hAnsi="Cambria Math" w:cs="Times New Roman"/>
                <w:szCs w:val="26"/>
                <w:lang w:val="en-US"/>
              </w:rPr>
              <m:t>E</m:t>
            </m:r>
          </m:e>
          <m:sub>
            <m:r>
              <m:rPr>
                <m:sty m:val="p"/>
              </m:rPr>
              <w:rPr>
                <w:rFonts w:ascii="Cambria Math" w:eastAsia="Calibri" w:hAnsi="Cambria Math" w:cs="Times New Roman"/>
                <w:szCs w:val="26"/>
                <w:vertAlign w:val="subscript"/>
                <w:lang w:val="en-US"/>
              </w:rPr>
              <m:t>p</m:t>
            </m:r>
            <m:r>
              <m:rPr>
                <m:sty m:val="p"/>
              </m:rPr>
              <w:rPr>
                <w:rFonts w:ascii="Cambria Math" w:eastAsia="Calibri" w:hAnsi="Cambria Math" w:cs="Times New Roman"/>
                <w:szCs w:val="26"/>
                <w:vertAlign w:val="subscript"/>
              </w:rPr>
              <m:t>h</m:t>
            </m:r>
          </m:sub>
        </m:sSub>
        <m:r>
          <w:rPr>
            <w:rFonts w:ascii="Cambria Math" w:eastAsia="Calibri" w:hAnsi="Cambria Math" w:cs="Times New Roman"/>
            <w:szCs w:val="26"/>
          </w:rPr>
          <m:t xml:space="preserve"> ≈ 1,2 эВ</m:t>
        </m:r>
      </m:oMath>
      <w:r w:rsidRPr="00F06F7D">
        <w:rPr>
          <w:rFonts w:eastAsia="Calibri" w:cs="Times New Roman"/>
          <w:szCs w:val="26"/>
        </w:rPr>
        <w:t>.</w:t>
      </w:r>
    </w:p>
    <w:p w14:paraId="337C8086" w14:textId="080C33D4"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9">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0">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1">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2">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3">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4">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67CFF4C7"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w:t>
      </w:r>
      <w:r w:rsidR="00E21383">
        <w:rPr>
          <w:rFonts w:eastAsia="Calibri" w:cs="Times New Roman"/>
        </w:rPr>
        <w:t>шаги</w:t>
      </w:r>
    </w:p>
    <w:p w14:paraId="66CADE8E" w14:textId="7C4CC271" w:rsidR="000A46A8" w:rsidRPr="00F06F7D"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104" w:name="_Toc514780558"/>
      <w:bookmarkStart w:id="105" w:name="_Toc516139757"/>
      <w:r>
        <w:t>Движение атомарного кислорода по кристаллической решетке железа.</w:t>
      </w:r>
      <w:bookmarkEnd w:id="104"/>
      <w:bookmarkEnd w:id="105"/>
    </w:p>
    <w:p w14:paraId="0B99E282" w14:textId="3AAEAE7E"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3D56615B">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DFF3EF">
                  <wp:extent cx="1231832" cy="1980000"/>
                  <wp:effectExtent l="0" t="0" r="698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lastRenderedPageBreak/>
              <w:drawing>
                <wp:inline distT="0" distB="0" distL="0" distR="0" wp14:anchorId="6BD01952" wp14:editId="5B16E8ED">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3719D5AD">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3720D6B" w:rsidR="00111955" w:rsidRPr="00111955" w:rsidRDefault="00111955" w:rsidP="00466C3B">
      <w:pPr>
        <w:pStyle w:val="afb"/>
        <w:rPr>
          <w:rFonts w:eastAsia="Calibri" w:cs="Times New Roman"/>
        </w:rPr>
      </w:pPr>
      <m:oMath>
        <m:r>
          <w:rPr>
            <w:rFonts w:ascii="Cambria Math" w:eastAsia="Calibri" w:hAnsi="Cambria Math" w:cs="Times New Roman"/>
          </w:rPr>
          <m:t>а÷е</m:t>
        </m:r>
      </m:oMath>
      <w:r w:rsidRPr="00111955">
        <w:rPr>
          <w:rFonts w:eastAsia="Calibri" w:cs="Times New Roman"/>
        </w:rPr>
        <w:t xml:space="preserve"> – </w:t>
      </w:r>
      <w:r w:rsidRPr="00710FCB">
        <w:rPr>
          <w:rFonts w:eastAsia="Calibri" w:cs="Times New Roman"/>
        </w:rPr>
        <w:t xml:space="preserve">пошаговое </w:t>
      </w:r>
      <w:r w:rsidR="00710FCB" w:rsidRPr="00710FCB">
        <w:rPr>
          <w:rFonts w:eastAsia="Calibri" w:cs="Times New Roman"/>
        </w:rPr>
        <w:t>перемещение</w:t>
      </w:r>
      <w:r w:rsidR="00710FCB" w:rsidRPr="00F06F7D">
        <w:rPr>
          <w:rFonts w:eastAsia="Calibri" w:cs="Times New Roman"/>
        </w:rPr>
        <w:t xml:space="preserve"> атома кислорода в решетке</w:t>
      </w:r>
    </w:p>
    <w:p w14:paraId="0A0EA17C" w14:textId="5F848947"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6" w:name="_Toc514780559"/>
      <w:bookmarkStart w:id="107" w:name="_Toc516139758"/>
      <w:r>
        <w:lastRenderedPageBreak/>
        <w:t>Моделирование эволюции роста оксидной пленки на поверхности стали</w:t>
      </w:r>
      <w:r w:rsidR="00D4118C">
        <w:t xml:space="preserve"> методами молекулярной динамики</w:t>
      </w:r>
      <w:r>
        <w:t>.</w:t>
      </w:r>
      <w:bookmarkEnd w:id="106"/>
      <w:bookmarkEnd w:id="107"/>
    </w:p>
    <w:p w14:paraId="3D717E80" w14:textId="17BF4C12" w:rsidR="00571F1E" w:rsidRDefault="00571F1E" w:rsidP="00571F1E">
      <w:pPr>
        <w:pStyle w:val="3"/>
      </w:pPr>
      <w:bookmarkStart w:id="108" w:name="_Toc514780560"/>
      <w:bookmarkStart w:id="109" w:name="_Toc516139759"/>
      <w:r>
        <w:t>Рост оксидной пленки на поверхности чистого железа.</w:t>
      </w:r>
      <w:bookmarkEnd w:id="108"/>
      <w:bookmarkEnd w:id="109"/>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3220FFBB"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6310705B">
            <wp:extent cx="2647641" cy="1800000"/>
            <wp:effectExtent l="0" t="0" r="635" b="0"/>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7641" cy="1800000"/>
                    </a:xfrm>
                    <a:prstGeom prst="rect">
                      <a:avLst/>
                    </a:prstGeom>
                    <a:ln>
                      <a:noFill/>
                    </a:ln>
                  </pic:spPr>
                </pic:pic>
              </a:graphicData>
            </a:graphic>
          </wp:inline>
        </w:drawing>
      </w:r>
    </w:p>
    <w:p w14:paraId="1C13EFF8" w14:textId="18C9652E" w:rsidR="00643C57" w:rsidRPr="00AB7597" w:rsidRDefault="00643C57" w:rsidP="00643C57">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w:t>
      </w:r>
      <w:r w:rsidR="00D4118C" w:rsidRPr="00A50694">
        <w:rPr>
          <w:rFonts w:eastAsia="Calibri"/>
        </w:rPr>
        <w:lastRenderedPageBreak/>
        <w:t xml:space="preserve">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0020D88"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0FC30F8C">
            <wp:extent cx="3097527" cy="1800000"/>
            <wp:effectExtent l="0" t="0" r="8255" b="0"/>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2" cstate="print"/>
                    <a:srcRect/>
                    <a:stretch>
                      <a:fillRect/>
                    </a:stretch>
                  </pic:blipFill>
                  <pic:spPr bwMode="auto">
                    <a:xfrm>
                      <a:off x="0" y="0"/>
                      <a:ext cx="3097527" cy="1800000"/>
                    </a:xfrm>
                    <a:prstGeom prst="rect">
                      <a:avLst/>
                    </a:prstGeom>
                    <a:noFill/>
                    <a:ln w="9525">
                      <a:noFill/>
                      <a:miter lim="800000"/>
                      <a:headEnd/>
                      <a:tailEnd/>
                    </a:ln>
                  </pic:spPr>
                </pic:pic>
              </a:graphicData>
            </a:graphic>
          </wp:inline>
        </w:drawing>
      </w:r>
    </w:p>
    <w:p w14:paraId="5E355B71" w14:textId="5DB46663" w:rsidR="00D4118C" w:rsidRPr="00A50694"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4001F70F" w14:textId="77777777"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w:t>
      </w:r>
      <w:r w:rsidRPr="00247532">
        <w:rPr>
          <w:rFonts w:eastAsia="Calibri"/>
        </w:rPr>
        <w:lastRenderedPageBreak/>
        <w:t xml:space="preserve">железа наблюдается трансформация железа в оксид с новой структурой, без нарушения кристалличности. </w:t>
      </w:r>
    </w:p>
    <w:p w14:paraId="3522D7B6" w14:textId="7C498DF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77777777" w:rsidR="00643C57" w:rsidRPr="00D113ED" w:rsidRDefault="00643C57" w:rsidP="00643C57">
      <w:pPr>
        <w:pStyle w:val="afb"/>
        <w:rPr>
          <w:sz w:val="28"/>
          <w:szCs w:val="28"/>
        </w:rPr>
      </w:pPr>
      <w:r w:rsidRPr="005907CF">
        <w:object w:dxaOrig="7294" w:dyaOrig="5569" w14:anchorId="46B8A871">
          <v:shape id="_x0000_i1031" type="#_x0000_t75" style="width:294.5pt;height:225.5pt" o:ole="">
            <v:imagedata r:id="rId93" o:title=""/>
          </v:shape>
          <o:OLEObject Type="Embed" ProgID="Origin50.Graph" ShapeID="_x0000_i1031" DrawAspect="Content" ObjectID="_1590506573" r:id="rId94"/>
        </w:object>
      </w:r>
    </w:p>
    <w:p w14:paraId="03CEE768" w14:textId="55BA660A" w:rsidR="00D4118C" w:rsidRPr="00A50694"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36C7DE5C" w:rsidR="00643C57" w:rsidRPr="00872744"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053BDD92" w:rsidR="00643C57" w:rsidRPr="00A745D8" w:rsidRDefault="00710FCB" w:rsidP="007221CE">
            <w:pPr>
              <w:pStyle w:val="afb"/>
              <w:rPr>
                <w:sz w:val="28"/>
                <w:szCs w:val="28"/>
              </w:rPr>
            </w:pPr>
            <w:r w:rsidRPr="005907CF">
              <w:object w:dxaOrig="7294" w:dyaOrig="5569" w14:anchorId="2A0107CD">
                <v:shape id="_x0000_i1032" type="#_x0000_t75" style="width:314.5pt;height:240pt" o:ole="">
                  <v:imagedata r:id="rId95" o:title=""/>
                </v:shape>
                <o:OLEObject Type="Embed" ProgID="Origin50.Graph" ShapeID="_x0000_i1032" DrawAspect="Content" ObjectID="_1590506574" r:id="rId96"/>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5407BC7C">
                  <wp:extent cx="1098550" cy="1111250"/>
                  <wp:effectExtent l="19050" t="19050" r="25400" b="1270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cstate="print"/>
                          <a:srcRect l="2306" t="2304" r="2809" b="2605"/>
                          <a:stretch>
                            <a:fillRect/>
                          </a:stretch>
                        </pic:blipFill>
                        <pic:spPr bwMode="auto">
                          <a:xfrm>
                            <a:off x="0" y="0"/>
                            <a:ext cx="1098550" cy="111125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071CF98F">
                  <wp:extent cx="1085850" cy="1060450"/>
                  <wp:effectExtent l="19050" t="19050" r="19050" b="25400"/>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8" cstate="print"/>
                          <a:srcRect l="4271" t="5270" r="3397" b="4500"/>
                          <a:stretch>
                            <a:fillRect/>
                          </a:stretch>
                        </pic:blipFill>
                        <pic:spPr bwMode="auto">
                          <a:xfrm>
                            <a:off x="0" y="0"/>
                            <a:ext cx="1085850" cy="106045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47DE1DB0">
                  <wp:extent cx="1047750" cy="1054100"/>
                  <wp:effectExtent l="19050" t="19050" r="19050" b="12700"/>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9" cstate="print"/>
                          <a:srcRect/>
                          <a:stretch>
                            <a:fillRect/>
                          </a:stretch>
                        </pic:blipFill>
                        <pic:spPr bwMode="auto">
                          <a:xfrm>
                            <a:off x="0" y="0"/>
                            <a:ext cx="1047750" cy="10541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43061834" w14:textId="6D0E1B8D" w:rsidR="00B84741" w:rsidRPr="00B84741" w:rsidRDefault="00B84741" w:rsidP="00643C57">
      <w:pPr>
        <w:pStyle w:val="afb"/>
      </w:pPr>
      <w:r w:rsidRPr="00B84741">
        <w:t>а – структурный анализ</w:t>
      </w:r>
      <w:r w:rsidR="00710FCB">
        <w:t>;</w:t>
      </w:r>
      <w:r w:rsidRPr="00B84741">
        <w:t xml:space="preserve"> б – чистое железо</w:t>
      </w:r>
      <w:r w:rsidR="00710FCB">
        <w:t>;</w:t>
      </w:r>
      <w:r w:rsidRPr="00B84741">
        <w:t xml:space="preserve"> в – вюстит</w:t>
      </w:r>
      <w:r w:rsidR="00710FCB">
        <w:t>;</w:t>
      </w:r>
      <w:r w:rsidRPr="00B84741">
        <w:t xml:space="preserve"> г - магнетит</w:t>
      </w:r>
    </w:p>
    <w:p w14:paraId="3A18D159" w14:textId="3929F76D" w:rsidR="00643C57" w:rsidRPr="00A50694"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7D801851" w14:textId="6D3B46A7" w:rsidR="00B84741" w:rsidRPr="00A50694" w:rsidRDefault="00D4118C" w:rsidP="00B84741">
      <w:r w:rsidRPr="00872744">
        <w:t xml:space="preserve">На </w:t>
      </w:r>
      <w:r w:rsidRPr="00710FCB">
        <w:t>рисунке</w:t>
      </w:r>
      <w:r w:rsidR="00710FCB" w:rsidRPr="00710FCB">
        <w:t xml:space="preserve"> 3.22</w:t>
      </w:r>
      <w:r w:rsidRPr="00872744">
        <w:t xml:space="preserve"> показано изменение со временем межплоскостное расстояние </w:t>
      </w:r>
      <w:r w:rsidRPr="00872744">
        <w:rPr>
          <w:i/>
          <w:lang w:val="en-US"/>
        </w:rPr>
        <w:t>d</w:t>
      </w:r>
      <w:r w:rsidRPr="00872744">
        <w:t xml:space="preserve"> между монослоями железа в приповерхностных слоях моделируемого кристаллита.</w:t>
      </w:r>
      <w:r w:rsidR="00B84741" w:rsidRPr="00B84741">
        <w:t xml:space="preserve"> </w:t>
      </w:r>
    </w:p>
    <w:p w14:paraId="3631D197" w14:textId="77777777" w:rsidR="00B84741" w:rsidRPr="00D113ED" w:rsidRDefault="00B84741" w:rsidP="00B84741">
      <w:pPr>
        <w:pStyle w:val="afb"/>
        <w:rPr>
          <w:sz w:val="28"/>
          <w:szCs w:val="28"/>
          <w:lang w:val="en-US"/>
        </w:rPr>
      </w:pPr>
      <w:r w:rsidRPr="005907CF">
        <w:object w:dxaOrig="7295" w:dyaOrig="5570" w14:anchorId="6E138271">
          <v:shape id="_x0000_i1033" type="#_x0000_t75" style="width:271.5pt;height:206.5pt" o:ole="">
            <v:imagedata r:id="rId100" o:title=""/>
          </v:shape>
          <o:OLEObject Type="Embed" ProgID="Origin50.Graph" ShapeID="_x0000_i1033" DrawAspect="Content" ObjectID="_1590506575" r:id="rId101"/>
        </w:object>
      </w:r>
    </w:p>
    <w:p w14:paraId="30425291" w14:textId="7D571245" w:rsidR="00B84741" w:rsidRPr="00A50694" w:rsidRDefault="00B84741" w:rsidP="00B84741">
      <w:pPr>
        <w:pStyle w:val="afb"/>
      </w:pPr>
      <w:r w:rsidRPr="00710FCB">
        <w:t>Рисунок</w:t>
      </w:r>
      <w:r w:rsidR="00710FCB" w:rsidRPr="00710FCB">
        <w:t xml:space="preserve"> 3.22</w:t>
      </w:r>
      <w:r w:rsidRPr="00A50694">
        <w:t xml:space="preserve"> – Изменение межплоскостного расстояния d в зависимости от времени моделирования</w:t>
      </w:r>
    </w:p>
    <w:p w14:paraId="1C8CB134" w14:textId="13FD0E1F" w:rsidR="00D4118C" w:rsidRPr="00A50694" w:rsidRDefault="00D4118C" w:rsidP="00B84741">
      <w:r w:rsidRPr="00872744">
        <w:t xml:space="preserve"> Видно, что на первых этапах внедрение атомов кислорода заметно увеличивает это расстояние, но со временем структура стабилизируется и рост прекращается.</w:t>
      </w:r>
    </w:p>
    <w:p w14:paraId="5447B5BD" w14:textId="60C9D14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3.23</w:t>
      </w:r>
      <w:r w:rsidRPr="00872744">
        <w:t>.</w:t>
      </w:r>
    </w:p>
    <w:p w14:paraId="5E13F5E4" w14:textId="4F7F22C4" w:rsidR="00B84741" w:rsidRPr="00D113ED" w:rsidRDefault="000732DA" w:rsidP="00B84741">
      <w:pPr>
        <w:pStyle w:val="afb"/>
        <w:rPr>
          <w:sz w:val="28"/>
          <w:szCs w:val="28"/>
        </w:rPr>
      </w:pPr>
      <w:r>
        <w:object w:dxaOrig="7295" w:dyaOrig="5570" w14:anchorId="42F832B1">
          <v:shape id="_x0000_i1034" type="#_x0000_t75" style="width:316pt;height:241pt" o:ole="">
            <v:imagedata r:id="rId102" o:title=""/>
          </v:shape>
          <o:OLEObject Type="Embed" ProgID="Origin50.Graph" ShapeID="_x0000_i1034" DrawAspect="Content" ObjectID="_1590506576" r:id="rId103"/>
        </w:object>
      </w:r>
    </w:p>
    <w:p w14:paraId="3ECD0AB0" w14:textId="18F8E8CA" w:rsidR="00B84741" w:rsidRPr="00A50694" w:rsidRDefault="00B84741" w:rsidP="00B84741">
      <w:pPr>
        <w:pStyle w:val="afb"/>
      </w:pPr>
      <w:r w:rsidRPr="00710FCB">
        <w:t>Рисунок</w:t>
      </w:r>
      <w:r w:rsidR="00710FCB" w:rsidRPr="00710FCB">
        <w:t xml:space="preserve"> 3.23</w:t>
      </w:r>
      <w:r>
        <w:t xml:space="preserve"> </w:t>
      </w:r>
      <w:r w:rsidRPr="00A50694">
        <w:t>– Изменение толщины оксидной пленки в зависимости от времени моделирования</w:t>
      </w:r>
      <w:r w:rsidR="00282777">
        <w:t>.</w:t>
      </w:r>
    </w:p>
    <w:p w14:paraId="4F084D30" w14:textId="110639DF" w:rsidR="00282777" w:rsidRDefault="00282777" w:rsidP="00B84741">
      <w:pPr>
        <w:rPr>
          <w:rFonts w:eastAsia="Calibri"/>
        </w:rPr>
      </w:pPr>
      <w:r>
        <w:rPr>
          <w:rFonts w:eastAsia="Calibri"/>
        </w:rPr>
        <w:lastRenderedPageBreak/>
        <w:t xml:space="preserve">Параметры аппроксимации представлены в </w:t>
      </w:r>
      <w:r w:rsidRPr="00710FCB">
        <w:rPr>
          <w:rFonts w:eastAsia="Calibri"/>
        </w:rPr>
        <w:t>таблице</w:t>
      </w:r>
      <w:r w:rsidR="00710FCB" w:rsidRPr="00710FCB">
        <w:rPr>
          <w:rFonts w:eastAsia="Calibri"/>
        </w:rPr>
        <w:t xml:space="preserve"> 3.3</w:t>
      </w:r>
      <w:r>
        <w:rPr>
          <w:rFonts w:eastAsia="Calibri"/>
        </w:rPr>
        <w:t>.</w:t>
      </w:r>
    </w:p>
    <w:p w14:paraId="14B447E1" w14:textId="1339368A" w:rsidR="000732DA" w:rsidRDefault="000732DA" w:rsidP="000732DA">
      <w:pPr>
        <w:pStyle w:val="af9"/>
        <w:rPr>
          <w:rFonts w:eastAsia="Calibri"/>
        </w:rPr>
      </w:pPr>
      <w:r w:rsidRPr="00710FCB">
        <w:rPr>
          <w:rFonts w:eastAsia="Calibri"/>
        </w:rPr>
        <w:t>Таблица</w:t>
      </w:r>
      <w:r w:rsidR="00710FCB" w:rsidRPr="00710FCB">
        <w:rPr>
          <w:rFonts w:eastAsia="Calibri"/>
        </w:rPr>
        <w:t xml:space="preserve"> 3.3</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7"/>
      </w:tblGrid>
      <w:tr w:rsidR="0088699C" w:rsidRPr="00C37762" w14:paraId="2FA3367A" w14:textId="77777777" w:rsidTr="00BD68B3">
        <w:tc>
          <w:tcPr>
            <w:tcW w:w="7009" w:type="dxa"/>
            <w:gridSpan w:val="3"/>
          </w:tcPr>
          <w:p w14:paraId="746A5DF3" w14:textId="468A268C" w:rsidR="0088699C" w:rsidRPr="000732DA" w:rsidRDefault="0088699C" w:rsidP="000732DA">
            <w:pPr>
              <w:pStyle w:val="afa"/>
              <w:rPr>
                <w:rFonts w:eastAsia="Calibri"/>
                <w:lang w:val="en-US"/>
              </w:rPr>
            </w:pPr>
            <m:oMathPara>
              <m:oMath>
                <m:r>
                  <m:rPr>
                    <m:sty m:val="p"/>
                  </m:rPr>
                  <w:rPr>
                    <w:rFonts w:ascii="Cambria Math" w:hAnsi="Cambria Math"/>
                    <w:lang w:val="en-US"/>
                  </w:rPr>
                  <m:t>y = I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88699C" w14:paraId="15027F05" w14:textId="77777777" w:rsidTr="00C37762">
        <w:tc>
          <w:tcPr>
            <w:tcW w:w="2336" w:type="dxa"/>
          </w:tcPr>
          <w:p w14:paraId="008627D1" w14:textId="4C7D0F80" w:rsidR="0088699C" w:rsidRDefault="0088699C" w:rsidP="000732DA">
            <w:pPr>
              <w:pStyle w:val="afa"/>
              <w:rPr>
                <w:rFonts w:eastAsia="Calibri"/>
              </w:rPr>
            </w:pPr>
            <w:r>
              <w:rPr>
                <w:rFonts w:eastAsia="Calibri"/>
              </w:rPr>
              <w:t>Параметры</w:t>
            </w:r>
          </w:p>
        </w:tc>
        <w:tc>
          <w:tcPr>
            <w:tcW w:w="2336" w:type="dxa"/>
          </w:tcPr>
          <w:p w14:paraId="35B22384" w14:textId="04735951" w:rsidR="0088699C" w:rsidRDefault="0088699C" w:rsidP="000732DA">
            <w:pPr>
              <w:pStyle w:val="afa"/>
              <w:rPr>
                <w:rFonts w:eastAsia="Calibri"/>
              </w:rPr>
            </w:pPr>
            <w:r>
              <w:t>Значение</w:t>
            </w:r>
          </w:p>
        </w:tc>
        <w:tc>
          <w:tcPr>
            <w:tcW w:w="2337" w:type="dxa"/>
          </w:tcPr>
          <w:p w14:paraId="0E094757" w14:textId="4268B8E6" w:rsidR="0088699C" w:rsidRDefault="0088699C" w:rsidP="000732DA">
            <w:pPr>
              <w:pStyle w:val="afa"/>
              <w:rPr>
                <w:rFonts w:eastAsia="Calibri"/>
              </w:rPr>
            </w:pPr>
            <w:r>
              <w:t>Ошибка</w:t>
            </w:r>
          </w:p>
        </w:tc>
      </w:tr>
      <w:tr w:rsidR="0088699C" w14:paraId="4793BCC4" w14:textId="77777777" w:rsidTr="000732DA">
        <w:tc>
          <w:tcPr>
            <w:tcW w:w="2336" w:type="dxa"/>
          </w:tcPr>
          <w:p w14:paraId="04ABD999" w14:textId="3CF59E47" w:rsidR="0088699C" w:rsidRDefault="0088699C" w:rsidP="000732DA">
            <w:pPr>
              <w:pStyle w:val="afa"/>
              <w:rPr>
                <w:rFonts w:eastAsia="Calibri"/>
              </w:rPr>
            </w:pPr>
            <w:r w:rsidRPr="001B456F">
              <w:t>I</w:t>
            </w:r>
          </w:p>
        </w:tc>
        <w:tc>
          <w:tcPr>
            <w:tcW w:w="2336" w:type="dxa"/>
          </w:tcPr>
          <w:p w14:paraId="4FC7637A" w14:textId="3A6168FC" w:rsidR="0088699C" w:rsidRDefault="0088699C" w:rsidP="000732DA">
            <w:pPr>
              <w:pStyle w:val="afa"/>
              <w:rPr>
                <w:rFonts w:eastAsia="Calibri"/>
              </w:rPr>
            </w:pPr>
            <w:r w:rsidRPr="001B456F">
              <w:t>3.5736</w:t>
            </w:r>
          </w:p>
        </w:tc>
        <w:tc>
          <w:tcPr>
            <w:tcW w:w="2337" w:type="dxa"/>
          </w:tcPr>
          <w:p w14:paraId="2F400F32" w14:textId="46054D1C" w:rsidR="0088699C" w:rsidRDefault="0088699C" w:rsidP="000732DA">
            <w:pPr>
              <w:pStyle w:val="afa"/>
              <w:rPr>
                <w:rFonts w:eastAsia="Calibri"/>
              </w:rPr>
            </w:pPr>
            <w:r w:rsidRPr="001B456F">
              <w:t>0.30232</w:t>
            </w:r>
          </w:p>
        </w:tc>
      </w:tr>
      <w:tr w:rsidR="0088699C" w14:paraId="2A0BF8B5" w14:textId="77777777" w:rsidTr="00C37762">
        <w:tc>
          <w:tcPr>
            <w:tcW w:w="2336" w:type="dxa"/>
          </w:tcPr>
          <w:p w14:paraId="483B166F" w14:textId="4EAA3A07" w:rsidR="0088699C" w:rsidRDefault="0088699C" w:rsidP="000732DA">
            <w:pPr>
              <w:pStyle w:val="afa"/>
              <w:rPr>
                <w:rFonts w:eastAsia="Calibri"/>
              </w:rPr>
            </w:pPr>
            <w:r w:rsidRPr="001B456F">
              <w:t>B1</w:t>
            </w:r>
          </w:p>
        </w:tc>
        <w:tc>
          <w:tcPr>
            <w:tcW w:w="2336" w:type="dxa"/>
          </w:tcPr>
          <w:p w14:paraId="1DD87419" w14:textId="73810CD6" w:rsidR="0088699C" w:rsidRDefault="0088699C" w:rsidP="000732DA">
            <w:pPr>
              <w:pStyle w:val="afa"/>
              <w:rPr>
                <w:rFonts w:eastAsia="Calibri"/>
              </w:rPr>
            </w:pPr>
            <w:r w:rsidRPr="001B456F">
              <w:t>0.0691</w:t>
            </w:r>
          </w:p>
        </w:tc>
        <w:tc>
          <w:tcPr>
            <w:tcW w:w="2337" w:type="dxa"/>
          </w:tcPr>
          <w:p w14:paraId="13EA9968" w14:textId="38D655F8" w:rsidR="0088699C" w:rsidRDefault="0088699C" w:rsidP="000732DA">
            <w:pPr>
              <w:pStyle w:val="afa"/>
              <w:rPr>
                <w:rFonts w:eastAsia="Calibri"/>
              </w:rPr>
            </w:pPr>
            <w:r w:rsidRPr="001B456F">
              <w:t>0.01286</w:t>
            </w:r>
          </w:p>
        </w:tc>
      </w:tr>
      <w:tr w:rsidR="0088699C" w14:paraId="296F7215" w14:textId="77777777" w:rsidTr="00C37762">
        <w:tc>
          <w:tcPr>
            <w:tcW w:w="2336" w:type="dxa"/>
          </w:tcPr>
          <w:p w14:paraId="4892CC19" w14:textId="2EE90CBE" w:rsidR="0088699C" w:rsidRDefault="0088699C" w:rsidP="000732DA">
            <w:pPr>
              <w:pStyle w:val="afa"/>
              <w:rPr>
                <w:rFonts w:eastAsia="Calibri"/>
              </w:rPr>
            </w:pPr>
            <w:r w:rsidRPr="001B456F">
              <w:t>B2</w:t>
            </w:r>
          </w:p>
        </w:tc>
        <w:tc>
          <w:tcPr>
            <w:tcW w:w="2336" w:type="dxa"/>
          </w:tcPr>
          <w:p w14:paraId="42ACBA77" w14:textId="3D9A9A55" w:rsidR="0088699C" w:rsidRDefault="0088699C" w:rsidP="000732DA">
            <w:pPr>
              <w:pStyle w:val="afa"/>
              <w:rPr>
                <w:rFonts w:eastAsia="Calibri"/>
              </w:rPr>
            </w:pPr>
            <w:r w:rsidRPr="001B456F">
              <w:t>-4.50161E-4</w:t>
            </w:r>
          </w:p>
        </w:tc>
        <w:tc>
          <w:tcPr>
            <w:tcW w:w="2337" w:type="dxa"/>
          </w:tcPr>
          <w:p w14:paraId="777A49D5" w14:textId="6F1F8964" w:rsidR="0088699C" w:rsidRDefault="0088699C" w:rsidP="000732DA">
            <w:pPr>
              <w:pStyle w:val="afa"/>
              <w:rPr>
                <w:rFonts w:eastAsia="Calibri"/>
              </w:rPr>
            </w:pPr>
            <w:r w:rsidRPr="001B456F">
              <w:t>1.42625E-4</w:t>
            </w:r>
          </w:p>
        </w:tc>
      </w:tr>
      <w:tr w:rsidR="0088699C" w14:paraId="7148671F" w14:textId="77777777" w:rsidTr="00C37762">
        <w:tc>
          <w:tcPr>
            <w:tcW w:w="2336" w:type="dxa"/>
          </w:tcPr>
          <w:p w14:paraId="05197E5D" w14:textId="5748766F" w:rsidR="0088699C" w:rsidRDefault="0088699C" w:rsidP="000732DA">
            <w:pPr>
              <w:pStyle w:val="afa"/>
              <w:rPr>
                <w:rFonts w:eastAsia="Calibri"/>
              </w:rPr>
            </w:pPr>
            <w:r w:rsidRPr="001B456F">
              <w:t>B3</w:t>
            </w:r>
          </w:p>
        </w:tc>
        <w:tc>
          <w:tcPr>
            <w:tcW w:w="2336" w:type="dxa"/>
          </w:tcPr>
          <w:p w14:paraId="3E1171BA" w14:textId="11F458E5" w:rsidR="0088699C" w:rsidRDefault="0088699C" w:rsidP="000732DA">
            <w:pPr>
              <w:pStyle w:val="afa"/>
              <w:rPr>
                <w:rFonts w:eastAsia="Calibri"/>
              </w:rPr>
            </w:pPr>
            <w:r w:rsidRPr="001B456F">
              <w:t>9.65218E-7</w:t>
            </w:r>
          </w:p>
        </w:tc>
        <w:tc>
          <w:tcPr>
            <w:tcW w:w="2337" w:type="dxa"/>
          </w:tcPr>
          <w:p w14:paraId="3E44D266" w14:textId="6602F120" w:rsidR="0088699C" w:rsidRDefault="0088699C" w:rsidP="000732DA">
            <w:pPr>
              <w:pStyle w:val="afa"/>
              <w:rPr>
                <w:rFonts w:eastAsia="Calibri"/>
              </w:rPr>
            </w:pPr>
            <w:r w:rsidRPr="001B456F">
              <w:t>4.46725E-7</w:t>
            </w:r>
          </w:p>
        </w:tc>
      </w:tr>
    </w:tbl>
    <w:p w14:paraId="69B57C8C" w14:textId="63A409A7" w:rsidR="00282777" w:rsidRDefault="00282777" w:rsidP="00B84741">
      <w:pPr>
        <w:rPr>
          <w:rFonts w:eastAsia="Calibri"/>
        </w:rPr>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26261AFD" w14:textId="09579D3E" w:rsidR="00B84741" w:rsidRDefault="00D4118C" w:rsidP="00B84741">
      <w:r w:rsidRPr="00872744">
        <w:t xml:space="preserve">Наконец, на </w:t>
      </w:r>
      <w:r w:rsidRPr="00356E6D">
        <w:t>рисунке</w:t>
      </w:r>
      <w:r w:rsidR="00356E6D" w:rsidRPr="00356E6D">
        <w:t xml:space="preserve"> 3.24</w:t>
      </w:r>
      <w:r w:rsidRPr="00872744">
        <w:t xml:space="preserve"> показана зависимость концентрации кислорода в приповерхностных слоях в зависимости от времени.</w:t>
      </w:r>
      <w:r w:rsidR="00B84741" w:rsidRPr="00B84741">
        <w:t xml:space="preserve"> </w:t>
      </w:r>
    </w:p>
    <w:p w14:paraId="1EE628B7" w14:textId="77777777" w:rsidR="00B84741" w:rsidRPr="00D113ED" w:rsidRDefault="00B84741" w:rsidP="00B84741">
      <w:pPr>
        <w:pStyle w:val="afb"/>
        <w:rPr>
          <w:sz w:val="28"/>
          <w:szCs w:val="28"/>
        </w:rPr>
      </w:pPr>
      <w:r w:rsidRPr="005907CF">
        <w:object w:dxaOrig="7295" w:dyaOrig="5570" w14:anchorId="1328FAB1">
          <v:shape id="_x0000_i1035" type="#_x0000_t75" style="width:294.5pt;height:225.5pt" o:ole="">
            <v:imagedata r:id="rId104" o:title=""/>
          </v:shape>
          <o:OLEObject Type="Embed" ProgID="Origin50.Graph" ShapeID="_x0000_i1035" DrawAspect="Content" ObjectID="_1590506577" r:id="rId105"/>
        </w:object>
      </w:r>
    </w:p>
    <w:p w14:paraId="7EB4AEEC" w14:textId="0EFD381C" w:rsidR="00B84741" w:rsidRPr="00A50694" w:rsidRDefault="00B84741" w:rsidP="00B84741">
      <w:pPr>
        <w:pStyle w:val="afb"/>
      </w:pPr>
      <w:r w:rsidRPr="00356E6D">
        <w:t>Рисунок</w:t>
      </w:r>
      <w:r w:rsidR="00356E6D" w:rsidRPr="00356E6D">
        <w:t xml:space="preserve"> 3.24</w:t>
      </w:r>
      <w:r w:rsidRPr="00A50694">
        <w:t xml:space="preserve"> – Зависимость количества кислорода от времени моделирования.</w:t>
      </w:r>
    </w:p>
    <w:p w14:paraId="6FA23B28" w14:textId="361094E1" w:rsidR="00D4118C" w:rsidRDefault="00D4118C" w:rsidP="00B84741">
      <w:r w:rsidRPr="00872744">
        <w:t xml:space="preserve"> Видно, что с увеличением времени моделирования эффективность захвата атомов кислорода падает. К концу </w:t>
      </w:r>
      <w:r w:rsidR="00AD7159">
        <w:t>«</w:t>
      </w:r>
      <w:r w:rsidRPr="00872744">
        <w:t>прогона</w:t>
      </w:r>
      <w:r w:rsidR="00AD7159">
        <w:t>»</w:t>
      </w:r>
      <w:r w:rsidRPr="00872744">
        <w:t xml:space="preserve"> МД отношение Fe/O равнялось 1</w:t>
      </w:r>
      <w:r w:rsidR="00B84741">
        <w:t>,</w:t>
      </w:r>
      <w:r w:rsidRPr="00872744">
        <w:t>58, то есть пленка в целом оставалась еще субстехеометричной по кислороду</w:t>
      </w:r>
      <w:r>
        <w:t xml:space="preserve">, </w:t>
      </w:r>
      <w:r w:rsidRPr="00872744">
        <w:t>даже если рассматриват</w:t>
      </w:r>
      <w:r>
        <w:t>ь</w:t>
      </w:r>
      <w:r w:rsidRPr="00872744">
        <w:t xml:space="preserve"> ее структуру как вюстит </w:t>
      </w:r>
      <w:r w:rsidRPr="00872744">
        <w:rPr>
          <w:lang w:val="en-US"/>
        </w:rPr>
        <w:t>FeO</w:t>
      </w:r>
      <w:r w:rsidRPr="00872744">
        <w:t xml:space="preserve">. </w:t>
      </w:r>
    </w:p>
    <w:p w14:paraId="5AC3077D" w14:textId="5D1D64FF" w:rsidR="00A76764" w:rsidRDefault="00A76764" w:rsidP="00A76764">
      <w:pPr>
        <w:ind w:firstLine="708"/>
      </w:pPr>
      <w:r w:rsidRPr="00A76764">
        <w:t>На рисунке</w:t>
      </w:r>
      <w:r w:rsidR="00356E6D">
        <w:t xml:space="preserve"> 3.25</w:t>
      </w:r>
      <w:r w:rsidRPr="00A76764">
        <w:t xml:space="preserve">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1B298851" w:rsidR="00A76764" w:rsidRDefault="006C63FD" w:rsidP="0058443C">
            <w:pPr>
              <w:pStyle w:val="afb"/>
            </w:pPr>
            <w:r w:rsidRPr="00F06F7D">
              <w:object w:dxaOrig="7294" w:dyaOrig="5569" w14:anchorId="734F0CE5">
                <v:shape id="_x0000_i1036" type="#_x0000_t75" style="width:228pt;height:175pt" o:ole="">
                  <v:imagedata r:id="rId106" o:title=""/>
                </v:shape>
                <o:OLEObject Type="Embed" ProgID="Origin50.Graph" ShapeID="_x0000_i1036" DrawAspect="Content" ObjectID="_1590506578" r:id="rId107"/>
              </w:object>
            </w:r>
          </w:p>
        </w:tc>
        <w:tc>
          <w:tcPr>
            <w:tcW w:w="4673" w:type="dxa"/>
            <w:vAlign w:val="center"/>
          </w:tcPr>
          <w:p w14:paraId="1F4959CB" w14:textId="57D8DBD7" w:rsidR="00A76764" w:rsidRDefault="006C63FD" w:rsidP="0058443C">
            <w:pPr>
              <w:pStyle w:val="afb"/>
            </w:pPr>
            <w:r w:rsidRPr="00F06F7D">
              <w:object w:dxaOrig="7294" w:dyaOrig="5569" w14:anchorId="3AAEB0D7">
                <v:shape id="_x0000_i1037" type="#_x0000_t75" style="width:228.5pt;height:174.5pt" o:ole="">
                  <v:imagedata r:id="rId108" o:title=""/>
                </v:shape>
                <o:OLEObject Type="Embed" ProgID="Origin50.Graph" ShapeID="_x0000_i1037" DrawAspect="Content" ObjectID="_1590506579" r:id="rId109"/>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3A184B03" w:rsidR="00A76764" w:rsidRDefault="00A76764" w:rsidP="00A76764">
      <w:pPr>
        <w:pStyle w:val="afb"/>
      </w:pPr>
      <w:r>
        <w:t>а – кислород</w:t>
      </w:r>
      <w:r w:rsidR="0086690B">
        <w:rPr>
          <w:lang w:val="en-US"/>
        </w:rPr>
        <w:t>;</w:t>
      </w:r>
      <w:r>
        <w:t xml:space="preserve"> б – железо</w:t>
      </w:r>
    </w:p>
    <w:p w14:paraId="140766E0" w14:textId="4D2C9574" w:rsidR="00A76764" w:rsidRDefault="00A76764" w:rsidP="00A76764">
      <w:pPr>
        <w:pStyle w:val="afb"/>
        <w:rPr>
          <w:rFonts w:eastAsiaTheme="minorEastAsia" w:cs="Times New Roman"/>
        </w:rPr>
      </w:pPr>
      <w:r w:rsidRPr="00356E6D">
        <w:t>Рисунок</w:t>
      </w:r>
      <w:r w:rsidR="00356E6D" w:rsidRPr="00356E6D">
        <w:t xml:space="preserve"> 3.25</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7F8B5583" w:rsidR="00A76764" w:rsidRDefault="00A76764" w:rsidP="00A76764">
      <w:r w:rsidRPr="00F06F7D">
        <w:t>Видно, что в начале моделирования (</w:t>
      </w:r>
      <w:r w:rsidRPr="00356E6D">
        <w:t xml:space="preserve">рисунок </w:t>
      </w:r>
      <w:r w:rsidR="00356E6D" w:rsidRPr="00356E6D">
        <w:t xml:space="preserve">3.25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p>
    <w:p w14:paraId="20CB1E9B" w14:textId="204A2FB5"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AF759E">
        <w:t>49</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proofErr w:type="gramStart"/>
      <w:r w:rsidR="004B3E74">
        <w:t>же</w:t>
      </w:r>
      <w:proofErr w:type="gramEnd"/>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AF759E">
        <w:t>36</w:t>
      </w:r>
      <w:r w:rsidR="004B3E74">
        <w:fldChar w:fldCharType="end"/>
      </w:r>
      <w:r w:rsidR="004B3E74" w:rsidRPr="004B3E74">
        <w:t>]</w:t>
      </w:r>
      <w:r w:rsidR="004B3E74">
        <w:t>.</w:t>
      </w:r>
    </w:p>
    <w:p w14:paraId="6473A744" w14:textId="4BB4432E" w:rsidR="00254AFE" w:rsidRDefault="0087504E" w:rsidP="00A76764">
      <w:r>
        <w:t xml:space="preserve">На </w:t>
      </w:r>
      <w:r w:rsidRPr="00356E6D">
        <w:t>рисунке</w:t>
      </w:r>
      <w:r w:rsidR="00356E6D" w:rsidRPr="00356E6D">
        <w:t xml:space="preserve"> 3.26</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drawing>
          <wp:inline distT="0" distB="0" distL="0" distR="0" wp14:anchorId="78A0F812" wp14:editId="2ED9D350">
            <wp:extent cx="3755574" cy="2676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63091" cy="2681882"/>
                    </a:xfrm>
                    <a:prstGeom prst="rect">
                      <a:avLst/>
                    </a:prstGeom>
                    <a:noFill/>
                    <a:ln>
                      <a:noFill/>
                    </a:ln>
                  </pic:spPr>
                </pic:pic>
              </a:graphicData>
            </a:graphic>
          </wp:inline>
        </w:drawing>
      </w:r>
    </w:p>
    <w:p w14:paraId="2A95CF48" w14:textId="16B39EDA" w:rsidR="0009101B" w:rsidRDefault="0009101B" w:rsidP="0009101B">
      <w:pPr>
        <w:pStyle w:val="afb"/>
      </w:pPr>
      <w:r w:rsidRPr="00356E6D">
        <w:lastRenderedPageBreak/>
        <w:t>Рисунок</w:t>
      </w:r>
      <w:r w:rsidR="00356E6D" w:rsidRPr="00356E6D">
        <w:t xml:space="preserve"> 3.26</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AF759E" w:rsidRPr="00AF759E">
        <w:t>49</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05C22C49" w:rsidR="00EB48B9" w:rsidRDefault="008D65F5" w:rsidP="00EB48B9">
      <w:r>
        <w:t xml:space="preserve">На </w:t>
      </w:r>
      <w:r w:rsidRPr="00356E6D">
        <w:t>рисунке</w:t>
      </w:r>
      <w:r w:rsidR="00356E6D" w:rsidRPr="00356E6D">
        <w:t xml:space="preserve"> 3.27</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drawing>
          <wp:inline distT="0" distB="0" distL="0" distR="0" wp14:anchorId="49AD08F2" wp14:editId="4442376E">
            <wp:extent cx="4751705" cy="2819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8500"/>
                    <a:stretch/>
                  </pic:blipFill>
                  <pic:spPr bwMode="auto">
                    <a:xfrm>
                      <a:off x="0" y="0"/>
                      <a:ext cx="4755458" cy="2821627"/>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08C11AF6" w:rsidR="00EB48B9" w:rsidRPr="005A3CAC" w:rsidRDefault="00EB48B9" w:rsidP="00EB48B9">
      <w:pPr>
        <w:pStyle w:val="afb"/>
      </w:pPr>
      <w:r w:rsidRPr="00356E6D">
        <w:t>Рисунок</w:t>
      </w:r>
      <w:r w:rsidR="00356E6D" w:rsidRPr="00356E6D">
        <w:t xml:space="preserve"> 3.27</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AF759E">
        <w:t>49</w:t>
      </w:r>
      <w:r w:rsidR="005A3CAC">
        <w:fldChar w:fldCharType="end"/>
      </w:r>
      <w:r w:rsidR="005A3CAC" w:rsidRPr="005A3CAC">
        <w:t>]</w:t>
      </w:r>
      <w:r w:rsidR="005A3CAC">
        <w:t>.</w:t>
      </w: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4A1CFACC"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AF759E">
        <w:t>50</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A0F3DDA"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w:t>
      </w:r>
      <w:r w:rsidRPr="00872744">
        <w:lastRenderedPageBreak/>
        <w:t xml:space="preserve">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59F9388C" w:rsidR="00571F1E" w:rsidRDefault="00571F1E" w:rsidP="00571F1E">
      <w:pPr>
        <w:pStyle w:val="3"/>
      </w:pPr>
      <w:bookmarkStart w:id="110" w:name="_Toc514780561"/>
      <w:bookmarkStart w:id="111" w:name="_Toc516139760"/>
      <w:r>
        <w:t>Рост оксидной пленки на поверхности системы железо + хром.</w:t>
      </w:r>
      <w:bookmarkEnd w:id="110"/>
      <w:bookmarkEnd w:id="111"/>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4CEDD4C6"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37FD45AB" w:rsidR="00FF3CCE" w:rsidRPr="00F26309" w:rsidRDefault="00FF3CCE" w:rsidP="00FF3CCE">
      <w:r w:rsidRPr="00F26309">
        <w:t xml:space="preserve">На </w:t>
      </w:r>
      <w:r w:rsidRPr="00A61C83">
        <w:t>рисунке</w:t>
      </w:r>
      <w:r w:rsidR="00A61C83" w:rsidRPr="00A61C83">
        <w:t xml:space="preserve"> 3.28</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B761394" w14:textId="50D8D108" w:rsidR="00FF3CCE" w:rsidRPr="005907CF" w:rsidRDefault="00F30DEC" w:rsidP="00FF3CCE">
      <w:pPr>
        <w:pStyle w:val="afb"/>
      </w:pPr>
      <w:r w:rsidRPr="005907CF">
        <w:object w:dxaOrig="7294" w:dyaOrig="5569" w14:anchorId="18CF4B77">
          <v:shape id="_x0000_i1038" type="#_x0000_t75" style="width:269.5pt;height:205pt" o:ole="">
            <v:imagedata r:id="rId112" o:title=""/>
          </v:shape>
          <o:OLEObject Type="Embed" ProgID="Origin50.Graph" ShapeID="_x0000_i1038" DrawAspect="Content" ObjectID="_1590506580" r:id="rId113"/>
        </w:object>
      </w:r>
    </w:p>
    <w:p w14:paraId="2BD9FEA4" w14:textId="3F40B292" w:rsidR="00FF3CCE" w:rsidRPr="009F6B8C" w:rsidRDefault="00FF3CCE" w:rsidP="00FF3CCE">
      <w:pPr>
        <w:pStyle w:val="afb"/>
      </w:pPr>
      <w:r w:rsidRPr="00A61C83">
        <w:t>Рисунок</w:t>
      </w:r>
      <w:r w:rsidR="00A61C83" w:rsidRPr="00A61C83">
        <w:t xml:space="preserve"> 3.28</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77777777"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w:t>
      </w:r>
      <w:r w:rsidRPr="009F6B8C">
        <w:lastRenderedPageBreak/>
        <w:t>меняется медленнее (в частности, первый пик ФРР для структуры железо + хром + атмосфера кислорода лежит левее чем</w:t>
      </w:r>
      <w:r>
        <w:t xml:space="preserve"> </w:t>
      </w:r>
      <w:r w:rsidRPr="009F6B8C">
        <w:t xml:space="preserve">аналогичный первый пик у структуры железо + атмосфера кислорода). Иными словами, наличие хрома несколько тормозит кинетику роста слоя окисла. </w:t>
      </w:r>
    </w:p>
    <w:p w14:paraId="649DB80B" w14:textId="3B52A8F4" w:rsidR="00FF3CCE" w:rsidRDefault="00FF3CCE" w:rsidP="00FF3CCE">
      <w:r w:rsidRPr="00F26309">
        <w:t xml:space="preserve">На </w:t>
      </w:r>
      <w:r w:rsidRPr="00A61C83">
        <w:t>рисунке</w:t>
      </w:r>
      <w:r w:rsidR="00A61C83" w:rsidRPr="00A61C83">
        <w:t xml:space="preserve"> 3.29</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39" type="#_x0000_t75" style="width:220.5pt;height:144.5pt" o:ole="">
                  <v:imagedata r:id="rId114" o:title=""/>
                </v:shape>
                <o:OLEObject Type="Embed" ProgID="Origin50.Graph" ShapeID="_x0000_i1039" DrawAspect="Content" ObjectID="_1590506581" r:id="rId115"/>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9ED8DCE">
                  <wp:extent cx="1473200" cy="774700"/>
                  <wp:effectExtent l="19050" t="19050" r="12700" b="2540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print"/>
                          <a:srcRect/>
                          <a:stretch>
                            <a:fillRect/>
                          </a:stretch>
                        </pic:blipFill>
                        <pic:spPr bwMode="auto">
                          <a:xfrm>
                            <a:off x="0" y="0"/>
                            <a:ext cx="1473200" cy="774700"/>
                          </a:xfrm>
                          <a:prstGeom prst="rect">
                            <a:avLst/>
                          </a:prstGeom>
                          <a:noFill/>
                          <a:ln w="9525">
                            <a:solidFill>
                              <a:schemeClr val="tx1"/>
                            </a:solid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26D2CD13">
                  <wp:extent cx="1689100" cy="762000"/>
                  <wp:effectExtent l="19050" t="19050" r="25400" b="1905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7"/>
                          <a:srcRect/>
                          <a:stretch>
                            <a:fillRect/>
                          </a:stretch>
                        </pic:blipFill>
                        <pic:spPr bwMode="auto">
                          <a:xfrm>
                            <a:off x="0" y="0"/>
                            <a:ext cx="1689100" cy="762000"/>
                          </a:xfrm>
                          <a:prstGeom prst="rect">
                            <a:avLst/>
                          </a:prstGeom>
                          <a:noFill/>
                          <a:ln w="9525">
                            <a:solidFill>
                              <a:schemeClr val="tx1"/>
                            </a:solid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40" type="#_x0000_t75" style="width:220.5pt;height:2in" o:ole="">
                  <v:imagedata r:id="rId114" o:title=""/>
                </v:shape>
                <o:OLEObject Type="Embed" ProgID="Origin50.Graph" ShapeID="_x0000_i1040" DrawAspect="Content" ObjectID="_1590506582" r:id="rId118"/>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2E753E1A">
                  <wp:extent cx="1517650" cy="793750"/>
                  <wp:effectExtent l="19050" t="19050" r="25400" b="2540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srcRect/>
                          <a:stretch>
                            <a:fillRect/>
                          </a:stretch>
                        </pic:blipFill>
                        <pic:spPr bwMode="auto">
                          <a:xfrm>
                            <a:off x="0" y="0"/>
                            <a:ext cx="1517650" cy="793750"/>
                          </a:xfrm>
                          <a:prstGeom prst="rect">
                            <a:avLst/>
                          </a:prstGeom>
                          <a:noFill/>
                          <a:ln w="9525">
                            <a:solidFill>
                              <a:schemeClr val="tx1"/>
                            </a:solid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674DD8A">
                  <wp:extent cx="1524000" cy="815340"/>
                  <wp:effectExtent l="19050" t="19050" r="19050" b="2286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srcRect/>
                          <a:stretch>
                            <a:fillRect/>
                          </a:stretch>
                        </pic:blipFill>
                        <pic:spPr bwMode="auto">
                          <a:xfrm>
                            <a:off x="0" y="0"/>
                            <a:ext cx="1524000" cy="815340"/>
                          </a:xfrm>
                          <a:prstGeom prst="rect">
                            <a:avLst/>
                          </a:prstGeom>
                          <a:noFill/>
                          <a:ln w="9525">
                            <a:solidFill>
                              <a:schemeClr val="tx1"/>
                            </a:solid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1" type="#_x0000_t75" style="width:215.5pt;height:134.5pt" o:ole="">
                  <v:imagedata r:id="rId121" o:title=""/>
                </v:shape>
                <o:OLEObject Type="Embed" ProgID="Origin50.Graph" ShapeID="_x0000_i1041" DrawAspect="Content" ObjectID="_1590506583" r:id="rId122"/>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3D940A67">
                  <wp:extent cx="1536700" cy="1250950"/>
                  <wp:effectExtent l="19050" t="19050" r="25400"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srcRect/>
                          <a:stretch>
                            <a:fillRect/>
                          </a:stretch>
                        </pic:blipFill>
                        <pic:spPr bwMode="auto">
                          <a:xfrm>
                            <a:off x="0" y="0"/>
                            <a:ext cx="1536700" cy="1250950"/>
                          </a:xfrm>
                          <a:prstGeom prst="rect">
                            <a:avLst/>
                          </a:prstGeom>
                          <a:noFill/>
                          <a:ln w="9525">
                            <a:solidFill>
                              <a:schemeClr val="tx1"/>
                            </a:solid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31758C1">
                  <wp:extent cx="1543050" cy="1296670"/>
                  <wp:effectExtent l="19050" t="19050" r="19050" b="1778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4"/>
                          <a:srcRect t="7304" b="3912"/>
                          <a:stretch/>
                        </pic:blipFill>
                        <pic:spPr bwMode="auto">
                          <a:xfrm>
                            <a:off x="0" y="0"/>
                            <a:ext cx="1543050" cy="129667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2" type="#_x0000_t75" style="width:206.5pt;height:132pt" o:ole="">
                  <v:imagedata r:id="rId125" o:title=""/>
                </v:shape>
                <o:OLEObject Type="Embed" ProgID="Origin50.Graph" ShapeID="_x0000_i1042" DrawAspect="Content" ObjectID="_1590506584" r:id="rId126"/>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312A68E1">
                  <wp:extent cx="1517650" cy="1644650"/>
                  <wp:effectExtent l="19050" t="19050" r="25400" b="127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7"/>
                          <a:srcRect/>
                          <a:stretch>
                            <a:fillRect/>
                          </a:stretch>
                        </pic:blipFill>
                        <pic:spPr bwMode="auto">
                          <a:xfrm>
                            <a:off x="0" y="0"/>
                            <a:ext cx="1517650" cy="1644650"/>
                          </a:xfrm>
                          <a:prstGeom prst="rect">
                            <a:avLst/>
                          </a:prstGeom>
                          <a:noFill/>
                          <a:ln w="9525">
                            <a:solidFill>
                              <a:schemeClr val="tx1"/>
                            </a:solid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620C9DF3">
                  <wp:extent cx="1530350" cy="1638300"/>
                  <wp:effectExtent l="19050" t="19050" r="12700" b="1905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8"/>
                          <a:srcRect/>
                          <a:stretch>
                            <a:fillRect/>
                          </a:stretch>
                        </pic:blipFill>
                        <pic:spPr bwMode="auto">
                          <a:xfrm>
                            <a:off x="0" y="0"/>
                            <a:ext cx="1530350" cy="1638300"/>
                          </a:xfrm>
                          <a:prstGeom prst="rect">
                            <a:avLst/>
                          </a:prstGeom>
                          <a:noFill/>
                          <a:ln w="9525">
                            <a:solidFill>
                              <a:schemeClr val="tx1"/>
                            </a:solid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0D451831" w14:textId="77777777" w:rsidR="000A0CCE" w:rsidRDefault="00CE1479" w:rsidP="00FF3CCE">
      <w:pPr>
        <w:pStyle w:val="afb"/>
      </w:pPr>
      <w:r w:rsidRPr="00CE1479">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w:t>
      </w:r>
      <w:r w:rsidR="00C00E7C">
        <w:t>, 50, 100, 150</w:t>
      </w:r>
      <w:r w:rsidRPr="00CE1479">
        <w:t xml:space="preserve"> пс</w:t>
      </w:r>
      <w:r w:rsidR="000A0CCE">
        <w:t>;</w:t>
      </w:r>
      <w:r w:rsidRPr="00CE1479">
        <w:t xml:space="preserve"> </w:t>
      </w:r>
      <w:r w:rsidR="00C00E7C">
        <w:t xml:space="preserve">б, в, д, е, </w:t>
      </w:r>
      <w:r w:rsidR="00A76764">
        <w:t>з</w:t>
      </w:r>
      <w:r w:rsidR="00C00E7C">
        <w:t xml:space="preserve">, </w:t>
      </w:r>
      <w:r w:rsidR="00A76764">
        <w:t>и</w:t>
      </w:r>
      <w:r w:rsidR="00C00E7C">
        <w:t xml:space="preserve">, </w:t>
      </w:r>
      <w:r w:rsidR="00A76764">
        <w:t>л</w:t>
      </w:r>
      <w:r w:rsidR="00C00E7C">
        <w:t xml:space="preserve">, </w:t>
      </w:r>
      <w:r w:rsidR="00A76764">
        <w:t>м</w:t>
      </w:r>
      <w:r w:rsidR="00C00E7C">
        <w:t xml:space="preserve"> - </w:t>
      </w:r>
      <w:r w:rsidR="00C00E7C"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61967D76" w:rsidR="00FF3CCE" w:rsidRPr="00D228F4" w:rsidRDefault="00FF3CCE" w:rsidP="00FF3CCE">
      <w:pPr>
        <w:pStyle w:val="afb"/>
      </w:pPr>
      <w:r w:rsidRPr="00A61C83">
        <w:t>Рисунок</w:t>
      </w:r>
      <w:r w:rsidR="00A61C83" w:rsidRPr="00A61C83">
        <w:t xml:space="preserve"> 3.29</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75F0290B" w:rsidR="00FF3CCE" w:rsidRPr="0016245C"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3.30</w:t>
      </w:r>
      <w:r w:rsidRPr="0016245C">
        <w:t>.</w:t>
      </w:r>
    </w:p>
    <w:p w14:paraId="764B1C52" w14:textId="54BCEE5B" w:rsidR="00FF3CCE" w:rsidRPr="005907CF" w:rsidRDefault="00070046" w:rsidP="00FF3CCE">
      <w:pPr>
        <w:pStyle w:val="afb"/>
      </w:pPr>
      <w:r>
        <w:object w:dxaOrig="7295" w:dyaOrig="5570" w14:anchorId="7A064524">
          <v:shape id="_x0000_i1080" type="#_x0000_t75" style="width:300pt;height:229pt" o:ole="">
            <v:imagedata r:id="rId129" o:title=""/>
          </v:shape>
          <o:OLEObject Type="Embed" ProgID="Origin50.Graph" ShapeID="_x0000_i1080" DrawAspect="Content" ObjectID="_1590506585" r:id="rId130"/>
        </w:object>
      </w:r>
    </w:p>
    <w:p w14:paraId="3A8A5BC4" w14:textId="235120CB" w:rsidR="00FF3CCE" w:rsidRDefault="00FF3CCE" w:rsidP="00FF3CCE">
      <w:pPr>
        <w:pStyle w:val="afb"/>
      </w:pPr>
      <w:r w:rsidRPr="000A0CCE">
        <w:t>Рисунок</w:t>
      </w:r>
      <w:r w:rsidR="000A0CCE" w:rsidRPr="000A0CCE">
        <w:t xml:space="preserve"> 3.30</w:t>
      </w:r>
      <w:r w:rsidRPr="00D228F4">
        <w:t xml:space="preserve"> – Зависимость толщины оксидной пленки от времени окисления</w:t>
      </w:r>
      <w:r w:rsidR="00C00E7C">
        <w:t>.</w:t>
      </w:r>
    </w:p>
    <w:p w14:paraId="75AC0E88" w14:textId="6557F0E1" w:rsidR="000732DA" w:rsidRDefault="000732DA" w:rsidP="000732DA">
      <w:pPr>
        <w:rPr>
          <w:rFonts w:eastAsia="Calibri"/>
        </w:rPr>
      </w:pPr>
      <w:r>
        <w:rPr>
          <w:rFonts w:eastAsia="Calibri"/>
        </w:rPr>
        <w:t xml:space="preserve">Параметры аппроксимации представлены в </w:t>
      </w:r>
      <w:r w:rsidRPr="000A0CCE">
        <w:rPr>
          <w:rFonts w:eastAsia="Calibri"/>
        </w:rPr>
        <w:t>таблице</w:t>
      </w:r>
      <w:r w:rsidR="000A0CCE" w:rsidRPr="000A0CCE">
        <w:rPr>
          <w:rFonts w:eastAsia="Calibri"/>
        </w:rPr>
        <w:t xml:space="preserve"> 3.4</w:t>
      </w:r>
      <w:r>
        <w:rPr>
          <w:rFonts w:eastAsia="Calibri"/>
        </w:rPr>
        <w:t>.</w:t>
      </w:r>
    </w:p>
    <w:p w14:paraId="64B663FA" w14:textId="60B7A895" w:rsidR="000732DA" w:rsidRDefault="000732DA" w:rsidP="000732DA">
      <w:pPr>
        <w:pStyle w:val="af9"/>
        <w:rPr>
          <w:rFonts w:eastAsia="Calibri"/>
        </w:rPr>
      </w:pPr>
      <w:r w:rsidRPr="000A0CCE">
        <w:rPr>
          <w:rFonts w:eastAsia="Calibri"/>
        </w:rPr>
        <w:lastRenderedPageBreak/>
        <w:t>Таблица</w:t>
      </w:r>
      <w:r w:rsidR="000A0CCE" w:rsidRPr="000A0CCE">
        <w:rPr>
          <w:rFonts w:eastAsia="Calibri"/>
        </w:rPr>
        <w:t xml:space="preserve"> 3.4</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7"/>
      </w:tblGrid>
      <w:tr w:rsidR="00E74523" w:rsidRPr="00C37762" w14:paraId="4EEFC66A" w14:textId="77777777" w:rsidTr="00BD68B3">
        <w:tc>
          <w:tcPr>
            <w:tcW w:w="7009" w:type="dxa"/>
            <w:gridSpan w:val="3"/>
          </w:tcPr>
          <w:p w14:paraId="0CBD22E1" w14:textId="11E49A1C" w:rsidR="00E74523" w:rsidRPr="000732DA" w:rsidRDefault="00E74523" w:rsidP="00BD68B3">
            <w:pPr>
              <w:pStyle w:val="afa"/>
              <w:rPr>
                <w:rFonts w:eastAsia="Calibri"/>
                <w:lang w:val="en-US"/>
              </w:rPr>
            </w:pPr>
            <m:oMathPara>
              <m:oMath>
                <m:r>
                  <m:rPr>
                    <m:sty m:val="p"/>
                  </m:rPr>
                  <w:rPr>
                    <w:rFonts w:ascii="Cambria Math" w:hAnsi="Cambria Math"/>
                    <w:lang w:val="en-US"/>
                  </w:rPr>
                  <m:t>y = I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E74523" w14:paraId="3EE3F37B" w14:textId="77777777" w:rsidTr="00BD68B3">
        <w:tc>
          <w:tcPr>
            <w:tcW w:w="2336" w:type="dxa"/>
          </w:tcPr>
          <w:p w14:paraId="1B4B6E59" w14:textId="59D68978" w:rsidR="00E74523" w:rsidRDefault="00E74523" w:rsidP="00ED7403">
            <w:pPr>
              <w:pStyle w:val="afa"/>
              <w:rPr>
                <w:rFonts w:eastAsia="Calibri"/>
              </w:rPr>
            </w:pPr>
            <w:r>
              <w:rPr>
                <w:rFonts w:eastAsia="Calibri"/>
              </w:rPr>
              <w:t>Параметры</w:t>
            </w:r>
          </w:p>
        </w:tc>
        <w:tc>
          <w:tcPr>
            <w:tcW w:w="2336" w:type="dxa"/>
          </w:tcPr>
          <w:p w14:paraId="37D51F47" w14:textId="79414199" w:rsidR="00E74523" w:rsidRDefault="00E74523" w:rsidP="00ED7403">
            <w:pPr>
              <w:pStyle w:val="afa"/>
              <w:rPr>
                <w:rFonts w:eastAsia="Calibri"/>
              </w:rPr>
            </w:pPr>
            <w:r>
              <w:rPr>
                <w:rFonts w:eastAsia="Calibri"/>
              </w:rPr>
              <w:t>Значение</w:t>
            </w:r>
          </w:p>
        </w:tc>
        <w:tc>
          <w:tcPr>
            <w:tcW w:w="2337" w:type="dxa"/>
          </w:tcPr>
          <w:p w14:paraId="061DC38F" w14:textId="290FAD63" w:rsidR="00E74523" w:rsidRDefault="00E74523" w:rsidP="00ED7403">
            <w:pPr>
              <w:pStyle w:val="afa"/>
              <w:rPr>
                <w:rFonts w:eastAsia="Calibri"/>
              </w:rPr>
            </w:pPr>
            <w:r>
              <w:t>Ошибка</w:t>
            </w:r>
          </w:p>
        </w:tc>
      </w:tr>
      <w:tr w:rsidR="00070046" w14:paraId="5D91BE17" w14:textId="77777777" w:rsidTr="00ED7403">
        <w:tc>
          <w:tcPr>
            <w:tcW w:w="2336" w:type="dxa"/>
          </w:tcPr>
          <w:p w14:paraId="1166C6AD" w14:textId="00CB4A0E" w:rsidR="00070046" w:rsidRDefault="00070046" w:rsidP="00070046">
            <w:pPr>
              <w:pStyle w:val="afa"/>
              <w:rPr>
                <w:rFonts w:eastAsia="Calibri"/>
              </w:rPr>
            </w:pPr>
            <w:r w:rsidRPr="00F348A5">
              <w:t>I</w:t>
            </w:r>
          </w:p>
        </w:tc>
        <w:tc>
          <w:tcPr>
            <w:tcW w:w="2336" w:type="dxa"/>
          </w:tcPr>
          <w:p w14:paraId="2EE09059" w14:textId="2992BAE9" w:rsidR="00070046" w:rsidRDefault="00070046" w:rsidP="00070046">
            <w:pPr>
              <w:pStyle w:val="afa"/>
              <w:rPr>
                <w:rFonts w:eastAsia="Calibri"/>
              </w:rPr>
            </w:pPr>
            <w:r w:rsidRPr="001A3D06">
              <w:t>3.1552</w:t>
            </w:r>
          </w:p>
        </w:tc>
        <w:tc>
          <w:tcPr>
            <w:tcW w:w="2337" w:type="dxa"/>
          </w:tcPr>
          <w:p w14:paraId="780E7454" w14:textId="4FFDC5E2" w:rsidR="00070046" w:rsidRDefault="00070046" w:rsidP="00070046">
            <w:pPr>
              <w:pStyle w:val="afa"/>
              <w:rPr>
                <w:rFonts w:eastAsia="Calibri"/>
              </w:rPr>
            </w:pPr>
            <w:r w:rsidRPr="001A3D06">
              <w:t>0.39543</w:t>
            </w:r>
          </w:p>
        </w:tc>
      </w:tr>
      <w:tr w:rsidR="00070046" w14:paraId="5D6EB423" w14:textId="77777777" w:rsidTr="00BD68B3">
        <w:tc>
          <w:tcPr>
            <w:tcW w:w="2336" w:type="dxa"/>
          </w:tcPr>
          <w:p w14:paraId="2DC29C6D" w14:textId="4EE8C71E" w:rsidR="00070046" w:rsidRDefault="00070046" w:rsidP="00070046">
            <w:pPr>
              <w:pStyle w:val="afa"/>
              <w:rPr>
                <w:rFonts w:eastAsia="Calibri"/>
              </w:rPr>
            </w:pPr>
            <w:r w:rsidRPr="00F348A5">
              <w:t>B1</w:t>
            </w:r>
          </w:p>
        </w:tc>
        <w:tc>
          <w:tcPr>
            <w:tcW w:w="2336" w:type="dxa"/>
          </w:tcPr>
          <w:p w14:paraId="1DF7BA52" w14:textId="0DC4DA12" w:rsidR="00070046" w:rsidRDefault="00070046" w:rsidP="00070046">
            <w:pPr>
              <w:pStyle w:val="afa"/>
              <w:rPr>
                <w:rFonts w:eastAsia="Calibri"/>
              </w:rPr>
            </w:pPr>
            <w:r w:rsidRPr="001A3D06">
              <w:t>0.08791</w:t>
            </w:r>
          </w:p>
        </w:tc>
        <w:tc>
          <w:tcPr>
            <w:tcW w:w="2337" w:type="dxa"/>
          </w:tcPr>
          <w:p w14:paraId="43B3A285" w14:textId="05500BDA" w:rsidR="00070046" w:rsidRDefault="00070046" w:rsidP="00070046">
            <w:pPr>
              <w:pStyle w:val="afa"/>
              <w:rPr>
                <w:rFonts w:eastAsia="Calibri"/>
              </w:rPr>
            </w:pPr>
            <w:r w:rsidRPr="001A3D06">
              <w:t>0.01683</w:t>
            </w:r>
          </w:p>
        </w:tc>
      </w:tr>
      <w:tr w:rsidR="00070046" w14:paraId="49329779" w14:textId="77777777" w:rsidTr="00BD68B3">
        <w:tc>
          <w:tcPr>
            <w:tcW w:w="2336" w:type="dxa"/>
          </w:tcPr>
          <w:p w14:paraId="0544AC0B" w14:textId="74D05CDB" w:rsidR="00070046" w:rsidRDefault="00070046" w:rsidP="00070046">
            <w:pPr>
              <w:pStyle w:val="afa"/>
              <w:rPr>
                <w:rFonts w:eastAsia="Calibri"/>
              </w:rPr>
            </w:pPr>
            <w:r w:rsidRPr="00F348A5">
              <w:t>B2</w:t>
            </w:r>
          </w:p>
        </w:tc>
        <w:tc>
          <w:tcPr>
            <w:tcW w:w="2336" w:type="dxa"/>
          </w:tcPr>
          <w:p w14:paraId="3688D71F" w14:textId="2D8DB82D" w:rsidR="00070046" w:rsidRDefault="00070046" w:rsidP="00070046">
            <w:pPr>
              <w:pStyle w:val="afa"/>
              <w:rPr>
                <w:rFonts w:eastAsia="Calibri"/>
              </w:rPr>
            </w:pPr>
            <w:r w:rsidRPr="001A3D06">
              <w:t>-5.66211E-4</w:t>
            </w:r>
          </w:p>
        </w:tc>
        <w:tc>
          <w:tcPr>
            <w:tcW w:w="2337" w:type="dxa"/>
          </w:tcPr>
          <w:p w14:paraId="3AB191C9" w14:textId="0780ABDF" w:rsidR="00070046" w:rsidRDefault="00070046" w:rsidP="00070046">
            <w:pPr>
              <w:pStyle w:val="afa"/>
              <w:rPr>
                <w:rFonts w:eastAsia="Calibri"/>
              </w:rPr>
            </w:pPr>
            <w:r w:rsidRPr="001A3D06">
              <w:t>1.86551E-4</w:t>
            </w:r>
          </w:p>
        </w:tc>
      </w:tr>
      <w:tr w:rsidR="00070046" w14:paraId="1DE2E3A4" w14:textId="77777777" w:rsidTr="00BD68B3">
        <w:tc>
          <w:tcPr>
            <w:tcW w:w="2336" w:type="dxa"/>
          </w:tcPr>
          <w:p w14:paraId="0960C79B" w14:textId="0A7EA97D" w:rsidR="00070046" w:rsidRDefault="00070046" w:rsidP="00070046">
            <w:pPr>
              <w:pStyle w:val="afa"/>
              <w:rPr>
                <w:rFonts w:eastAsia="Calibri"/>
              </w:rPr>
            </w:pPr>
            <w:r w:rsidRPr="00F348A5">
              <w:t>B3</w:t>
            </w:r>
          </w:p>
        </w:tc>
        <w:tc>
          <w:tcPr>
            <w:tcW w:w="2336" w:type="dxa"/>
          </w:tcPr>
          <w:p w14:paraId="60D631F7" w14:textId="4A7177E4" w:rsidR="00070046" w:rsidRDefault="00070046" w:rsidP="00070046">
            <w:pPr>
              <w:pStyle w:val="afa"/>
              <w:rPr>
                <w:rFonts w:eastAsia="Calibri"/>
              </w:rPr>
            </w:pPr>
            <w:r w:rsidRPr="001A3D06">
              <w:t>1.18134E-6</w:t>
            </w:r>
          </w:p>
        </w:tc>
        <w:tc>
          <w:tcPr>
            <w:tcW w:w="2337" w:type="dxa"/>
          </w:tcPr>
          <w:p w14:paraId="1447B477" w14:textId="7998B433" w:rsidR="00070046" w:rsidRDefault="00070046" w:rsidP="00070046">
            <w:pPr>
              <w:pStyle w:val="afa"/>
              <w:rPr>
                <w:rFonts w:eastAsia="Calibri"/>
              </w:rPr>
            </w:pPr>
            <w:r w:rsidRPr="001A3D06">
              <w:t>5.84308E-7</w:t>
            </w:r>
          </w:p>
        </w:tc>
      </w:tr>
    </w:tbl>
    <w:p w14:paraId="66AA87A8" w14:textId="77777777" w:rsidR="000732DA" w:rsidRPr="00D228F4" w:rsidRDefault="000732DA" w:rsidP="00ED7403">
      <w:pPr>
        <w:pStyle w:val="afb"/>
        <w:jc w:val="both"/>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2160DC7"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3.31</w:t>
      </w:r>
      <w:r>
        <w:t>.</w:t>
      </w:r>
    </w:p>
    <w:p w14:paraId="1247DBCE" w14:textId="7151BD1B" w:rsidR="00C678BE" w:rsidRDefault="00EC0FAB" w:rsidP="00C678BE">
      <w:pPr>
        <w:jc w:val="center"/>
      </w:pPr>
      <w:r>
        <w:object w:dxaOrig="7295" w:dyaOrig="5570" w14:anchorId="17CF5346">
          <v:shape id="_x0000_i1085" type="#_x0000_t75" style="width:281pt;height:214pt" o:ole="">
            <v:imagedata r:id="rId131" o:title=""/>
          </v:shape>
          <o:OLEObject Type="Embed" ProgID="Origin50.Graph" ShapeID="_x0000_i1085" DrawAspect="Content" ObjectID="_1590506586" r:id="rId132"/>
        </w:object>
      </w:r>
    </w:p>
    <w:p w14:paraId="5316FC61" w14:textId="5A0B6FFB" w:rsidR="00C678BE" w:rsidRPr="00133EB9" w:rsidRDefault="00133EB9" w:rsidP="00EC0FAB">
      <w:pPr>
        <w:pStyle w:val="afb"/>
      </w:pPr>
      <w:r w:rsidRPr="000A0CCE">
        <w:t>Рисунок</w:t>
      </w:r>
      <w:r w:rsidR="000A0CCE" w:rsidRPr="000A0CCE">
        <w:t xml:space="preserve"> 3.31</w:t>
      </w:r>
      <w:r>
        <w:t xml:space="preserve"> – Сравнение аппроксимаций </w:t>
      </w:r>
      <w:r w:rsidR="00C869E7">
        <w:t>толщины</w:t>
      </w:r>
      <w:r>
        <w:t xml:space="preserve"> оксидной пленки для систем железа без хрома и с хромом.</w:t>
      </w:r>
    </w:p>
    <w:p w14:paraId="01B48F54" w14:textId="193BD071" w:rsidR="00E74523" w:rsidRDefault="00E74523" w:rsidP="00FF3CCE">
      <w:r>
        <w:t xml:space="preserve">Отметить нужно тот странный факт, что при наличии хрома пленка растет быстрее чем без него. </w:t>
      </w:r>
      <w:r w:rsidRPr="00E74523">
        <w:rPr>
          <w:highlight w:val="yellow"/>
        </w:rPr>
        <w:t>Это возможно связано с ошибками при обработке данных.</w:t>
      </w:r>
    </w:p>
    <w:p w14:paraId="68EF5048" w14:textId="4335CADE" w:rsidR="00FF3CCE" w:rsidRPr="00D228F4" w:rsidRDefault="00FF3CCE" w:rsidP="00FF3CCE">
      <w:r w:rsidRPr="00D228F4">
        <w:t xml:space="preserve">Изменение расстояния </w:t>
      </w:r>
      <w:r w:rsidRPr="00D228F4">
        <w:rPr>
          <w:i/>
        </w:rPr>
        <w:t>d</w:t>
      </w:r>
      <w:r w:rsidRPr="00D228F4">
        <w:t xml:space="preserve"> между плоскостями решетки железа в зоне окисления показано на </w:t>
      </w:r>
      <w:r w:rsidRPr="000A0CCE">
        <w:t>рисунке</w:t>
      </w:r>
      <w:r w:rsidR="000A0CCE" w:rsidRPr="000A0CCE">
        <w:t xml:space="preserve"> 3.32</w:t>
      </w:r>
      <w:r w:rsidRPr="00D228F4">
        <w:t xml:space="preserve">. </w:t>
      </w:r>
    </w:p>
    <w:p w14:paraId="3FE7D171" w14:textId="77777777" w:rsidR="00FF3CCE" w:rsidRPr="005907CF" w:rsidRDefault="00FF3CCE" w:rsidP="00FF3CCE">
      <w:pPr>
        <w:pStyle w:val="afb"/>
        <w:rPr>
          <w:lang w:val="en-US"/>
        </w:rPr>
      </w:pPr>
      <w:r w:rsidRPr="005907CF">
        <w:object w:dxaOrig="7295" w:dyaOrig="5570" w14:anchorId="7EC02211">
          <v:shape id="_x0000_i1045" type="#_x0000_t75" style="width:279pt;height:212.5pt" o:ole="">
            <v:imagedata r:id="rId133" o:title=""/>
          </v:shape>
          <o:OLEObject Type="Embed" ProgID="Origin50.Graph" ShapeID="_x0000_i1045" DrawAspect="Content" ObjectID="_1590506587" r:id="rId134"/>
        </w:object>
      </w:r>
    </w:p>
    <w:p w14:paraId="3B5ABC7C" w14:textId="28670462" w:rsidR="00FF3CCE" w:rsidRPr="00B53217" w:rsidRDefault="00FF3CCE" w:rsidP="00FF3CCE">
      <w:pPr>
        <w:pStyle w:val="afb"/>
      </w:pPr>
      <w:r w:rsidRPr="000A0CCE">
        <w:t>Рисунок</w:t>
      </w:r>
      <w:r w:rsidR="000A0CCE" w:rsidRPr="000A0CCE">
        <w:t xml:space="preserve"> 3.32</w:t>
      </w:r>
      <w:r w:rsidRPr="00B53217">
        <w:t xml:space="preserve"> – Изменение межплоскостного расстояния </w:t>
      </w:r>
      <w:r w:rsidRPr="00B53217">
        <w:rPr>
          <w:lang w:val="en-US"/>
        </w:rPr>
        <w:t>d</w:t>
      </w:r>
      <w:r w:rsidRPr="00B53217">
        <w:t xml:space="preserve"> от времени</w:t>
      </w:r>
      <w:r w:rsidR="00C00E7C">
        <w:t>.</w:t>
      </w:r>
    </w:p>
    <w:p w14:paraId="2DC44EC4" w14:textId="5F0E926A" w:rsidR="00C00E7C" w:rsidRDefault="00C00E7C" w:rsidP="00FF3CCE">
      <w:r w:rsidRPr="00D228F4">
        <w:t>После трансформации железа в оксид это расстояние практически не меняется.</w:t>
      </w:r>
    </w:p>
    <w:p w14:paraId="22FDB21F" w14:textId="7E774D7C" w:rsidR="00FF3CCE" w:rsidRPr="005907CF" w:rsidRDefault="00FF3CCE" w:rsidP="00FF3CCE">
      <w:r>
        <w:t xml:space="preserve">На </w:t>
      </w:r>
      <w:r w:rsidRPr="000A0CCE">
        <w:t>рисунке</w:t>
      </w:r>
      <w:r w:rsidR="000A0CCE" w:rsidRPr="000A0CCE">
        <w:t xml:space="preserve"> 3.33</w:t>
      </w:r>
      <w:r w:rsidRPr="005907CF">
        <w:t xml:space="preserve"> показано как менялось количество кислорода в приповерхностных слоях в зависимости от времени моделирования. </w:t>
      </w:r>
    </w:p>
    <w:p w14:paraId="79A71744" w14:textId="77777777" w:rsidR="00FF3CCE" w:rsidRPr="005907CF" w:rsidRDefault="00FF3CCE" w:rsidP="00FF3CCE">
      <w:pPr>
        <w:pStyle w:val="afb"/>
      </w:pPr>
      <w:r w:rsidRPr="005907CF">
        <w:object w:dxaOrig="7295" w:dyaOrig="5570" w14:anchorId="2BE7DAEA">
          <v:shape id="_x0000_i1046" type="#_x0000_t75" style="width:287.5pt;height:219.5pt" o:ole="">
            <v:imagedata r:id="rId135" o:title=""/>
          </v:shape>
          <o:OLEObject Type="Embed" ProgID="Origin50.Graph" ShapeID="_x0000_i1046" DrawAspect="Content" ObjectID="_1590506588" r:id="rId136"/>
        </w:object>
      </w:r>
    </w:p>
    <w:p w14:paraId="1A347AE6" w14:textId="42007830" w:rsidR="00FF3CCE" w:rsidRPr="00B53217" w:rsidRDefault="00FF3CCE" w:rsidP="00FF3CCE">
      <w:pPr>
        <w:pStyle w:val="afb"/>
      </w:pPr>
      <w:r w:rsidRPr="000A0CCE">
        <w:t>Рисунок</w:t>
      </w:r>
      <w:r w:rsidR="000A0CCE" w:rsidRPr="000A0CCE">
        <w:t xml:space="preserve"> 3.33</w:t>
      </w:r>
      <w:r w:rsidRPr="00B53217">
        <w:t xml:space="preserve"> – Количество кислорода в поверхности в зависимости от времени моделирования</w:t>
      </w:r>
      <w:r w:rsidR="00C00E7C">
        <w:t>.</w:t>
      </w:r>
    </w:p>
    <w:p w14:paraId="7B80BCE9" w14:textId="6F11B167" w:rsidR="001526FD" w:rsidRDefault="00C00E7C" w:rsidP="001526FD">
      <w:r w:rsidRPr="005907CF">
        <w:t xml:space="preserve">Видно, что в начале кислород очень </w:t>
      </w:r>
      <w:r>
        <w:t>эффективно</w:t>
      </w:r>
      <w:r w:rsidRPr="005907CF">
        <w:t xml:space="preserve"> проникал в материал, но со временем скорость проникновения </w:t>
      </w:r>
      <w:r>
        <w:t>замедляется</w:t>
      </w:r>
      <w:r w:rsidR="00A76764">
        <w:t>.</w:t>
      </w:r>
    </w:p>
    <w:p w14:paraId="005BB353" w14:textId="720BCF86" w:rsidR="00440F30" w:rsidRDefault="00440F30" w:rsidP="00440F30">
      <w:pPr>
        <w:pStyle w:val="4"/>
      </w:pPr>
      <w:bookmarkStart w:id="112" w:name="_Toc516139761"/>
      <w:r>
        <w:lastRenderedPageBreak/>
        <w:t>Рост оксидной пленки на поверхности системы железо + обогащение хромом.</w:t>
      </w:r>
      <w:bookmarkEnd w:id="112"/>
    </w:p>
    <w:p w14:paraId="58FB1E1D" w14:textId="3B0D1D41"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масс. %. </w:t>
      </w:r>
      <w:r w:rsidR="00690C28">
        <w:t xml:space="preserve">Моделирование проводилось в течении </w:t>
      </w:r>
      <w:r w:rsidR="00B71A5E">
        <w:t>100</w:t>
      </w:r>
      <w:r w:rsidR="00690C28">
        <w:t xml:space="preserve"> пс.</w:t>
      </w:r>
      <w:r w:rsidR="00080823">
        <w:t xml:space="preserve"> На </w:t>
      </w:r>
      <w:r w:rsidR="00080823" w:rsidRPr="00DF3270">
        <w:rPr>
          <w:highlight w:val="yellow"/>
        </w:rPr>
        <w:t>рисунке</w:t>
      </w:r>
      <w:r w:rsidR="00080823">
        <w:t xml:space="preserve"> показаны сравнительные графики для двух систем</w:t>
      </w:r>
      <w:r w:rsidR="00DF3270">
        <w:t xml:space="preserve"> железо </w:t>
      </w:r>
      <w:r w:rsidR="00F30DEC">
        <w:t>-</w:t>
      </w:r>
      <w:r w:rsidR="00DF3270">
        <w:t xml:space="preserve"> 13%хрома и железо </w:t>
      </w:r>
      <w:r w:rsidR="00F30DEC">
        <w:t>-</w:t>
      </w:r>
      <w:r w:rsidR="00DF3270">
        <w:t xml:space="preserve"> 30%хрома.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5083A3CD" w:rsidR="00DF3270" w:rsidRDefault="00EE5855" w:rsidP="00EE5855">
            <w:pPr>
              <w:pStyle w:val="afb"/>
            </w:pPr>
            <w:r>
              <w:object w:dxaOrig="7295" w:dyaOrig="5570" w14:anchorId="0AB63AC5">
                <v:shape id="_x0000_i1047" type="#_x0000_t75" style="width:232.5pt;height:177pt" o:ole="">
                  <v:imagedata r:id="rId137" o:title=""/>
                </v:shape>
                <o:OLEObject Type="Embed" ProgID="Origin50.Graph" ShapeID="_x0000_i1047" DrawAspect="Content" ObjectID="_1590506589" r:id="rId138"/>
              </w:object>
            </w:r>
          </w:p>
          <w:p w14:paraId="6236875F" w14:textId="2816EFC2" w:rsidR="00EE5855" w:rsidRDefault="00EE5855" w:rsidP="00EE5855">
            <w:pPr>
              <w:pStyle w:val="afb"/>
            </w:pPr>
            <w:r>
              <w:t>а</w:t>
            </w:r>
          </w:p>
        </w:tc>
        <w:tc>
          <w:tcPr>
            <w:tcW w:w="4474" w:type="dxa"/>
          </w:tcPr>
          <w:p w14:paraId="00F04D29" w14:textId="77777777" w:rsidR="00DF3270" w:rsidRDefault="00EE5855" w:rsidP="00EE5855">
            <w:pPr>
              <w:pStyle w:val="afb"/>
              <w:ind w:left="-607"/>
            </w:pPr>
            <w:r>
              <w:object w:dxaOrig="7295" w:dyaOrig="5570" w14:anchorId="7966CB88">
                <v:shape id="_x0000_i1048" type="#_x0000_t75" style="width:235.5pt;height:180pt" o:ole="">
                  <v:imagedata r:id="rId139" o:title=""/>
                </v:shape>
                <o:OLEObject Type="Embed" ProgID="Origin50.Graph" ShapeID="_x0000_i1048" DrawAspect="Content" ObjectID="_1590506590" r:id="rId140"/>
              </w:object>
            </w:r>
          </w:p>
          <w:p w14:paraId="60F433EE" w14:textId="1DCCBBE8" w:rsidR="00EE5855" w:rsidRDefault="00EE5855" w:rsidP="00EE5855">
            <w:pPr>
              <w:pStyle w:val="afb"/>
              <w:ind w:left="-607"/>
            </w:pPr>
            <w:r>
              <w:t>б</w:t>
            </w:r>
          </w:p>
        </w:tc>
      </w:tr>
    </w:tbl>
    <w:p w14:paraId="5941EAE0" w14:textId="080C7101" w:rsidR="00DF3270" w:rsidRDefault="00EE5855" w:rsidP="00EE5855">
      <w:pPr>
        <w:pStyle w:val="afb"/>
      </w:pPr>
      <w:r>
        <w:t>а – сравнение с различными структурами, б – сравнение двух систем</w:t>
      </w:r>
    </w:p>
    <w:p w14:paraId="6057DAB3" w14:textId="6F4BFF64" w:rsidR="00EE5855" w:rsidRDefault="00EE5855" w:rsidP="00EE5855">
      <w:pPr>
        <w:pStyle w:val="afb"/>
      </w:pPr>
      <w:r w:rsidRPr="00EE5855">
        <w:rPr>
          <w:highlight w:val="yellow"/>
        </w:rPr>
        <w:t>Рисунок</w:t>
      </w:r>
      <w:r>
        <w:t xml:space="preserve"> – Структурный анализ приповерхностных слоев.</w:t>
      </w:r>
      <w:r w:rsidR="00251DD8" w:rsidRPr="00251DD8">
        <w:t xml:space="preserve"> </w:t>
      </w:r>
      <w:r w:rsidR="00251DD8">
        <w:t>Данные нормированы.</w:t>
      </w:r>
    </w:p>
    <w:p w14:paraId="14CFBB93" w14:textId="572643AD" w:rsidR="00440F30" w:rsidRPr="00080823" w:rsidRDefault="00EE5855" w:rsidP="00EE5855">
      <w:r>
        <w:t>Очевидным является тот факт, что добавка хрома не влияет на ход окисления.</w:t>
      </w:r>
    </w:p>
    <w:p w14:paraId="51CD71DC" w14:textId="04B1B7F9" w:rsidR="00C00E7C" w:rsidRDefault="00C00E7C" w:rsidP="00C82DF0">
      <w:pPr>
        <w:pStyle w:val="3"/>
      </w:pPr>
      <w:bookmarkStart w:id="113" w:name="_Toc514780562"/>
      <w:bookmarkStart w:id="114" w:name="_Toc516139762"/>
      <w:r>
        <w:t>Рост оксидной пленки на поверхности системы железо </w:t>
      </w:r>
      <w:r w:rsidR="00DE1D6B">
        <w:t>-</w:t>
      </w:r>
      <w:r>
        <w:t> хром </w:t>
      </w:r>
      <w:r w:rsidR="00DE1D6B">
        <w:t>-</w:t>
      </w:r>
      <w:r>
        <w:t> алюминий.</w:t>
      </w:r>
      <w:bookmarkEnd w:id="113"/>
      <w:bookmarkEnd w:id="114"/>
    </w:p>
    <w:p w14:paraId="36E46DFE" w14:textId="751E0BA8"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о – 13% хрома – 5% 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5DBA36CB" w:rsidR="00F742BC" w:rsidRDefault="00F742BC" w:rsidP="00F742BC">
      <w:pPr>
        <w:rPr>
          <w:rFonts w:eastAsia="Calibri"/>
        </w:rPr>
      </w:pPr>
      <w:r w:rsidRPr="00A50694">
        <w:lastRenderedPageBreak/>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643C57">
        <w:rPr>
          <w:rFonts w:eastAsia="Calibri"/>
          <w:highlight w:val="yellow"/>
        </w:rPr>
        <w:t>рисунке</w:t>
      </w:r>
      <w:r w:rsidRPr="00A50694">
        <w:rPr>
          <w:rFonts w:eastAsia="Calibri"/>
        </w:rPr>
        <w:t>.</w:t>
      </w:r>
    </w:p>
    <w:p w14:paraId="4E672214" w14:textId="5B47243D" w:rsidR="00B71A5E" w:rsidRDefault="00DE1D6B" w:rsidP="00DE1D6B">
      <w:pPr>
        <w:pStyle w:val="afb"/>
      </w:pPr>
      <w:r>
        <w:rPr>
          <w:noProof/>
        </w:rPr>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528320"/>
                    </a:xfrm>
                    <a:prstGeom prst="rect">
                      <a:avLst/>
                    </a:prstGeom>
                  </pic:spPr>
                </pic:pic>
              </a:graphicData>
            </a:graphic>
          </wp:inline>
        </w:drawing>
      </w:r>
    </w:p>
    <w:p w14:paraId="53460D5A" w14:textId="32E1C4F4" w:rsidR="00DE1D6B" w:rsidRDefault="00DE1D6B" w:rsidP="00DE1D6B">
      <w:pPr>
        <w:pStyle w:val="afb"/>
        <w:rPr>
          <w:rFonts w:eastAsia="Calibri"/>
        </w:rPr>
      </w:pPr>
      <w:r w:rsidRPr="00036C33">
        <w:rPr>
          <w:highlight w:val="yellow"/>
        </w:rPr>
        <w:t>Рисунок</w:t>
      </w:r>
      <w:r>
        <w:t xml:space="preserve"> – Поверхность системы </w:t>
      </w:r>
      <w:r w:rsidRPr="00A50694">
        <w:rPr>
          <w:rFonts w:eastAsia="Calibri"/>
        </w:rPr>
        <w:t>желез</w:t>
      </w:r>
      <w:r>
        <w:rPr>
          <w:rFonts w:eastAsia="Calibri"/>
        </w:rPr>
        <w:t xml:space="preserve">о – 13% хром – 5% алюминий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2E586B45" w14:textId="07E6142A" w:rsidR="00036C33" w:rsidRDefault="009C635E" w:rsidP="009C635E">
      <w:r>
        <w:t xml:space="preserve">Общее время моделирования составило 200 пс. </w:t>
      </w:r>
      <w:r w:rsidR="00036C33">
        <w:t xml:space="preserve">На </w:t>
      </w:r>
      <w:r w:rsidR="00036C33" w:rsidRPr="009C635E">
        <w:rPr>
          <w:highlight w:val="yellow"/>
        </w:rPr>
        <w:t>рисунке</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B33EBF"/>
    <w:p w14:paraId="6F8E50FA" w14:textId="3A546E17" w:rsidR="00B33EBF" w:rsidRDefault="00D72331" w:rsidP="00B33EBF">
      <w:pPr>
        <w:pStyle w:val="afb"/>
      </w:pPr>
      <w:r>
        <w:object w:dxaOrig="7295" w:dyaOrig="5570" w14:anchorId="39D3BADC">
          <v:shape id="_x0000_i1074" type="#_x0000_t75" style="width:4in;height:219.5pt" o:ole="">
            <v:imagedata r:id="rId142" o:title=""/>
          </v:shape>
          <o:OLEObject Type="Embed" ProgID="Origin50.Graph" ShapeID="_x0000_i1074" DrawAspect="Content" ObjectID="_1590506591" r:id="rId143"/>
        </w:object>
      </w:r>
    </w:p>
    <w:p w14:paraId="41C56741" w14:textId="77777777" w:rsidR="00B33EBF" w:rsidRDefault="00B33EBF" w:rsidP="00B33EBF">
      <w:pPr>
        <w:pStyle w:val="afb"/>
      </w:pPr>
      <w:r w:rsidRPr="006A6C87">
        <w:rPr>
          <w:highlight w:val="yellow"/>
        </w:rPr>
        <w:t>Рисунок</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71F8193F" w14:textId="3D093B89" w:rsidR="00B33EBF" w:rsidRDefault="00036C33" w:rsidP="00B33EBF">
      <w:r>
        <w:t xml:space="preserve">На рисунке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55ED73A8" w14:textId="33D08D64" w:rsidR="00B33EBF" w:rsidRDefault="00D72331" w:rsidP="00B33EBF">
      <w:pPr>
        <w:pStyle w:val="afb"/>
      </w:pPr>
      <w:r>
        <w:object w:dxaOrig="7295" w:dyaOrig="5570" w14:anchorId="77AE1B82">
          <v:shape id="_x0000_i1071" type="#_x0000_t75" style="width:297.5pt;height:227pt" o:ole="">
            <v:imagedata r:id="rId144" o:title=""/>
          </v:shape>
          <o:OLEObject Type="Embed" ProgID="Origin50.Graph" ShapeID="_x0000_i1071" DrawAspect="Content" ObjectID="_1590506592" r:id="rId145"/>
        </w:object>
      </w:r>
    </w:p>
    <w:p w14:paraId="117AD1EB" w14:textId="77777777" w:rsidR="00B33EBF" w:rsidRDefault="00B33EBF" w:rsidP="00B33EBF">
      <w:pPr>
        <w:pStyle w:val="afb"/>
      </w:pPr>
      <w:r w:rsidRPr="006A6C87">
        <w:rPr>
          <w:highlight w:val="yellow"/>
        </w:rPr>
        <w:t>Рисунок</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C88E00" w:rsidR="00B71A5E" w:rsidRPr="00B762B6" w:rsidRDefault="00B762B6" w:rsidP="00B71A5E">
      <w:r>
        <w:t xml:space="preserve">На </w:t>
      </w:r>
      <w:r w:rsidRPr="00282777">
        <w:rPr>
          <w:highlight w:val="yellow"/>
        </w:rPr>
        <w:t>рисунке</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39D36A61" w14:textId="3C1B57AA" w:rsidR="00F30DEC" w:rsidRDefault="009C635E" w:rsidP="00251DD8">
      <w:pPr>
        <w:pStyle w:val="afb"/>
      </w:pPr>
      <w:r>
        <w:object w:dxaOrig="7295" w:dyaOrig="5570" w14:anchorId="15AA39DD">
          <v:shape id="_x0000_i1077" type="#_x0000_t75" style="width:279.5pt;height:213.5pt" o:ole="">
            <v:imagedata r:id="rId146" o:title=""/>
          </v:shape>
          <o:OLEObject Type="Embed" ProgID="Origin50.Graph" ShapeID="_x0000_i1077" DrawAspect="Content" ObjectID="_1590506593" r:id="rId147"/>
        </w:object>
      </w:r>
    </w:p>
    <w:p w14:paraId="759C5EC8" w14:textId="20E858A9" w:rsidR="00251DD8" w:rsidRPr="00251DD8" w:rsidRDefault="00251DD8" w:rsidP="00251DD8">
      <w:pPr>
        <w:pStyle w:val="afb"/>
      </w:pPr>
      <w:r w:rsidRPr="00251DD8">
        <w:rPr>
          <w:highlight w:val="yellow"/>
        </w:rPr>
        <w:t>Рисунок</w:t>
      </w:r>
      <w:r>
        <w:t xml:space="preserve"> – Сравнение структур железа в приповерхностном слое для разных моделируемых систем. Данные нормированы.</w:t>
      </w:r>
    </w:p>
    <w:p w14:paraId="17D257FB" w14:textId="2D23258D" w:rsidR="00F30DEC" w:rsidRDefault="00B762B6" w:rsidP="00B71A5E">
      <w:r>
        <w:t>Видно, что на системе с алюминием превращение в вюстит немного замедлено. Первый пик совпадает, но второй и третий пока еще не сформировались.</w:t>
      </w:r>
    </w:p>
    <w:p w14:paraId="0E4A490E" w14:textId="70253911" w:rsidR="00251DD8" w:rsidRDefault="00282777" w:rsidP="00B71A5E">
      <w:r>
        <w:lastRenderedPageBreak/>
        <w:t xml:space="preserve">На следующем </w:t>
      </w:r>
      <w:r w:rsidRPr="00282777">
        <w:rPr>
          <w:highlight w:val="yellow"/>
        </w:rPr>
        <w:t>рисунке</w:t>
      </w:r>
      <w:r>
        <w:t xml:space="preserve"> показано изменение толщины пленки во время моделирования.</w:t>
      </w:r>
    </w:p>
    <w:p w14:paraId="28B2569B" w14:textId="730CB451" w:rsidR="00251DD8" w:rsidRDefault="00D72331" w:rsidP="00B762B6">
      <w:pPr>
        <w:pStyle w:val="afb"/>
      </w:pPr>
      <w:r>
        <w:object w:dxaOrig="7295" w:dyaOrig="5570" w14:anchorId="4E2C0AC4">
          <v:shape id="_x0000_i1067" type="#_x0000_t75" style="width:304.5pt;height:232.5pt" o:ole="">
            <v:imagedata r:id="rId148" o:title=""/>
          </v:shape>
          <o:OLEObject Type="Embed" ProgID="Origin50.Graph" ShapeID="_x0000_i1067" DrawAspect="Content" ObjectID="_1590506594" r:id="rId149"/>
        </w:object>
      </w:r>
    </w:p>
    <w:p w14:paraId="7E17048D" w14:textId="1DA349A7" w:rsidR="00B762B6" w:rsidRDefault="00282777" w:rsidP="00282777">
      <w:pPr>
        <w:pStyle w:val="afb"/>
        <w:rPr>
          <w:rFonts w:eastAsia="Calibri"/>
        </w:rPr>
      </w:pPr>
      <w:r w:rsidRPr="00282777">
        <w:rPr>
          <w:highlight w:val="yellow"/>
        </w:rPr>
        <w:t>Рисунок</w:t>
      </w:r>
      <w:r>
        <w:t xml:space="preserve"> – Изменение толщины оксидной пленки на поверхности системы </w:t>
      </w:r>
      <w:r w:rsidRPr="00A50694">
        <w:rPr>
          <w:rFonts w:eastAsia="Calibri"/>
        </w:rPr>
        <w:t>желез</w:t>
      </w:r>
      <w:r>
        <w:rPr>
          <w:rFonts w:eastAsia="Calibri"/>
        </w:rPr>
        <w:t>о – 13% хром – 5% алюминий.</w:t>
      </w:r>
    </w:p>
    <w:p w14:paraId="569BD81F" w14:textId="77777777" w:rsidR="00ED7403" w:rsidRDefault="00ED7403" w:rsidP="00ED7403">
      <w:pPr>
        <w:rPr>
          <w:rFonts w:eastAsia="Calibri"/>
        </w:rPr>
      </w:pPr>
      <w:r>
        <w:rPr>
          <w:rFonts w:eastAsia="Calibri"/>
        </w:rPr>
        <w:t xml:space="preserve">Параметры аппроксимации представлены в </w:t>
      </w:r>
      <w:r w:rsidRPr="00282777">
        <w:rPr>
          <w:rFonts w:eastAsia="Calibri"/>
          <w:highlight w:val="yellow"/>
        </w:rPr>
        <w:t>таблице</w:t>
      </w:r>
      <w:r>
        <w:rPr>
          <w:rFonts w:eastAsia="Calibri"/>
        </w:rPr>
        <w:t>.</w:t>
      </w:r>
    </w:p>
    <w:p w14:paraId="33BEF06F" w14:textId="77777777" w:rsidR="00ED7403" w:rsidRDefault="00ED7403" w:rsidP="00ED7403">
      <w:pPr>
        <w:pStyle w:val="af9"/>
        <w:rPr>
          <w:rFonts w:eastAsia="Calibri"/>
        </w:rPr>
      </w:pPr>
      <w:r w:rsidRPr="000732DA">
        <w:rPr>
          <w:rFonts w:eastAsia="Calibri"/>
          <w:highlight w:val="yellow"/>
        </w:rPr>
        <w:t>Таблица</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7"/>
      </w:tblGrid>
      <w:tr w:rsidR="0088699C" w:rsidRPr="00C37762" w14:paraId="46DA7D10" w14:textId="77777777" w:rsidTr="00BD68B3">
        <w:tc>
          <w:tcPr>
            <w:tcW w:w="7009" w:type="dxa"/>
            <w:gridSpan w:val="3"/>
          </w:tcPr>
          <w:p w14:paraId="7B1DF204" w14:textId="6645D1B1" w:rsidR="0088699C" w:rsidRPr="000732DA" w:rsidRDefault="0088699C" w:rsidP="00BD68B3">
            <w:pPr>
              <w:pStyle w:val="afa"/>
              <w:rPr>
                <w:rFonts w:eastAsia="Calibri"/>
                <w:lang w:val="en-US"/>
              </w:rPr>
            </w:pPr>
            <m:oMathPara>
              <m:oMath>
                <m:r>
                  <m:rPr>
                    <m:sty m:val="p"/>
                  </m:rPr>
                  <w:rPr>
                    <w:rFonts w:ascii="Cambria Math" w:hAnsi="Cambria Math"/>
                    <w:lang w:val="en-US"/>
                  </w:rPr>
                  <m:t>y = I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88699C" w14:paraId="3026BE21" w14:textId="77777777" w:rsidTr="00BD68B3">
        <w:tc>
          <w:tcPr>
            <w:tcW w:w="2336" w:type="dxa"/>
          </w:tcPr>
          <w:p w14:paraId="7DFB6131" w14:textId="0F0F7F00" w:rsidR="0088699C" w:rsidRDefault="0088699C" w:rsidP="00ED7403">
            <w:pPr>
              <w:pStyle w:val="afa"/>
              <w:rPr>
                <w:rFonts w:eastAsia="Calibri"/>
              </w:rPr>
            </w:pPr>
            <w:r>
              <w:rPr>
                <w:rFonts w:eastAsia="Calibri"/>
              </w:rPr>
              <w:t>Параметры</w:t>
            </w:r>
          </w:p>
        </w:tc>
        <w:tc>
          <w:tcPr>
            <w:tcW w:w="2336" w:type="dxa"/>
          </w:tcPr>
          <w:p w14:paraId="2FCC898A" w14:textId="2BD961C8" w:rsidR="0088699C" w:rsidRDefault="0088699C" w:rsidP="00ED7403">
            <w:pPr>
              <w:pStyle w:val="afa"/>
              <w:rPr>
                <w:rFonts w:eastAsia="Calibri"/>
              </w:rPr>
            </w:pPr>
            <w:r>
              <w:t>Значение</w:t>
            </w:r>
          </w:p>
        </w:tc>
        <w:tc>
          <w:tcPr>
            <w:tcW w:w="2337" w:type="dxa"/>
          </w:tcPr>
          <w:p w14:paraId="54C54CF9" w14:textId="6B69BC4C" w:rsidR="0088699C" w:rsidRDefault="0088699C" w:rsidP="00ED7403">
            <w:pPr>
              <w:pStyle w:val="afa"/>
              <w:rPr>
                <w:rFonts w:eastAsia="Calibri"/>
              </w:rPr>
            </w:pPr>
            <w:r>
              <w:t>Ошибка</w:t>
            </w:r>
          </w:p>
        </w:tc>
      </w:tr>
      <w:tr w:rsidR="00D72331" w14:paraId="2AFEDC90" w14:textId="77777777" w:rsidTr="00ED7403">
        <w:tc>
          <w:tcPr>
            <w:tcW w:w="2336" w:type="dxa"/>
          </w:tcPr>
          <w:p w14:paraId="3F654477" w14:textId="6087EB4E" w:rsidR="00D72331" w:rsidRDefault="00D72331" w:rsidP="00D72331">
            <w:pPr>
              <w:pStyle w:val="afa"/>
              <w:rPr>
                <w:rFonts w:eastAsia="Calibri"/>
              </w:rPr>
            </w:pPr>
            <w:r w:rsidRPr="006D612F">
              <w:t>I</w:t>
            </w:r>
          </w:p>
        </w:tc>
        <w:tc>
          <w:tcPr>
            <w:tcW w:w="2336" w:type="dxa"/>
          </w:tcPr>
          <w:p w14:paraId="2B0054FC" w14:textId="55C7C3AB" w:rsidR="00D72331" w:rsidRDefault="00D72331" w:rsidP="00D72331">
            <w:pPr>
              <w:pStyle w:val="afa"/>
              <w:rPr>
                <w:rFonts w:eastAsia="Calibri"/>
              </w:rPr>
            </w:pPr>
            <w:r w:rsidRPr="00BC1E26">
              <w:t>1.47318</w:t>
            </w:r>
          </w:p>
        </w:tc>
        <w:tc>
          <w:tcPr>
            <w:tcW w:w="2337" w:type="dxa"/>
          </w:tcPr>
          <w:p w14:paraId="46C91386" w14:textId="7EABEDA6" w:rsidR="00D72331" w:rsidRDefault="00D72331" w:rsidP="00D72331">
            <w:pPr>
              <w:pStyle w:val="afa"/>
              <w:rPr>
                <w:rFonts w:eastAsia="Calibri"/>
              </w:rPr>
            </w:pPr>
            <w:r w:rsidRPr="00BC1E26">
              <w:t>0.10999</w:t>
            </w:r>
          </w:p>
        </w:tc>
      </w:tr>
      <w:tr w:rsidR="00D72331" w14:paraId="4B07DE57" w14:textId="77777777" w:rsidTr="00BD68B3">
        <w:tc>
          <w:tcPr>
            <w:tcW w:w="2336" w:type="dxa"/>
          </w:tcPr>
          <w:p w14:paraId="20A34506" w14:textId="22A856D1" w:rsidR="00D72331" w:rsidRDefault="00D72331" w:rsidP="00D72331">
            <w:pPr>
              <w:pStyle w:val="afa"/>
              <w:rPr>
                <w:rFonts w:eastAsia="Calibri"/>
              </w:rPr>
            </w:pPr>
            <w:r w:rsidRPr="006D612F">
              <w:t>B1</w:t>
            </w:r>
          </w:p>
        </w:tc>
        <w:tc>
          <w:tcPr>
            <w:tcW w:w="2336" w:type="dxa"/>
          </w:tcPr>
          <w:p w14:paraId="329BC242" w14:textId="4DD67970" w:rsidR="00D72331" w:rsidRDefault="00D72331" w:rsidP="00D72331">
            <w:pPr>
              <w:pStyle w:val="afa"/>
              <w:rPr>
                <w:rFonts w:eastAsia="Calibri"/>
              </w:rPr>
            </w:pPr>
            <w:r w:rsidRPr="00BC1E26">
              <w:t>0.03407</w:t>
            </w:r>
          </w:p>
        </w:tc>
        <w:tc>
          <w:tcPr>
            <w:tcW w:w="2337" w:type="dxa"/>
          </w:tcPr>
          <w:p w14:paraId="1C7837F8" w14:textId="1720C26A" w:rsidR="00D72331" w:rsidRDefault="00D72331" w:rsidP="00D72331">
            <w:pPr>
              <w:pStyle w:val="afa"/>
              <w:rPr>
                <w:rFonts w:eastAsia="Calibri"/>
              </w:rPr>
            </w:pPr>
            <w:r w:rsidRPr="00BC1E26">
              <w:t>0.00468</w:t>
            </w:r>
          </w:p>
        </w:tc>
      </w:tr>
      <w:tr w:rsidR="00D72331" w14:paraId="22A8CBF7" w14:textId="77777777" w:rsidTr="00BD68B3">
        <w:tc>
          <w:tcPr>
            <w:tcW w:w="2336" w:type="dxa"/>
          </w:tcPr>
          <w:p w14:paraId="23FD3B17" w14:textId="02AFB5F0" w:rsidR="00D72331" w:rsidRDefault="00D72331" w:rsidP="00D72331">
            <w:pPr>
              <w:pStyle w:val="afa"/>
              <w:rPr>
                <w:rFonts w:eastAsia="Calibri"/>
              </w:rPr>
            </w:pPr>
            <w:r w:rsidRPr="006D612F">
              <w:t>B2</w:t>
            </w:r>
          </w:p>
        </w:tc>
        <w:tc>
          <w:tcPr>
            <w:tcW w:w="2336" w:type="dxa"/>
          </w:tcPr>
          <w:p w14:paraId="44D0A611" w14:textId="4C00818D" w:rsidR="00D72331" w:rsidRDefault="00D72331" w:rsidP="00D72331">
            <w:pPr>
              <w:pStyle w:val="afa"/>
              <w:rPr>
                <w:rFonts w:eastAsia="Calibri"/>
              </w:rPr>
            </w:pPr>
            <w:r w:rsidRPr="00BC1E26">
              <w:t>-1.41808E-4</w:t>
            </w:r>
          </w:p>
        </w:tc>
        <w:tc>
          <w:tcPr>
            <w:tcW w:w="2337" w:type="dxa"/>
          </w:tcPr>
          <w:p w14:paraId="137FA34F" w14:textId="4B8B1826" w:rsidR="00D72331" w:rsidRDefault="00D72331" w:rsidP="00D72331">
            <w:pPr>
              <w:pStyle w:val="afa"/>
              <w:rPr>
                <w:rFonts w:eastAsia="Calibri"/>
              </w:rPr>
            </w:pPr>
            <w:r w:rsidRPr="00BC1E26">
              <w:t>5.18894E-5</w:t>
            </w:r>
          </w:p>
        </w:tc>
      </w:tr>
      <w:tr w:rsidR="00D72331" w14:paraId="548F7A31" w14:textId="77777777" w:rsidTr="00BD68B3">
        <w:tc>
          <w:tcPr>
            <w:tcW w:w="2336" w:type="dxa"/>
          </w:tcPr>
          <w:p w14:paraId="2C210276" w14:textId="3394843C" w:rsidR="00D72331" w:rsidRDefault="00D72331" w:rsidP="00D72331">
            <w:pPr>
              <w:pStyle w:val="afa"/>
              <w:rPr>
                <w:rFonts w:eastAsia="Calibri"/>
              </w:rPr>
            </w:pPr>
            <w:r w:rsidRPr="006D612F">
              <w:t>B3</w:t>
            </w:r>
          </w:p>
        </w:tc>
        <w:tc>
          <w:tcPr>
            <w:tcW w:w="2336" w:type="dxa"/>
          </w:tcPr>
          <w:p w14:paraId="096846AE" w14:textId="1B82F654" w:rsidR="00D72331" w:rsidRDefault="00D72331" w:rsidP="00D72331">
            <w:pPr>
              <w:pStyle w:val="afa"/>
              <w:rPr>
                <w:rFonts w:eastAsia="Calibri"/>
              </w:rPr>
            </w:pPr>
            <w:r w:rsidRPr="00BC1E26">
              <w:t>1.9427E-7</w:t>
            </w:r>
          </w:p>
        </w:tc>
        <w:tc>
          <w:tcPr>
            <w:tcW w:w="2337" w:type="dxa"/>
          </w:tcPr>
          <w:p w14:paraId="006C4493" w14:textId="0C2A3917" w:rsidR="00D72331" w:rsidRDefault="00D72331" w:rsidP="00D72331">
            <w:pPr>
              <w:pStyle w:val="afa"/>
              <w:rPr>
                <w:rFonts w:eastAsia="Calibri"/>
              </w:rPr>
            </w:pPr>
            <w:r w:rsidRPr="00BC1E26">
              <w:t>1.62526E-7</w:t>
            </w:r>
          </w:p>
        </w:tc>
      </w:tr>
    </w:tbl>
    <w:p w14:paraId="1C4D3DCC" w14:textId="7FFEDDF6" w:rsidR="00ED7403" w:rsidRDefault="00ED7403" w:rsidP="00ED7403">
      <w:pPr>
        <w:pStyle w:val="afb"/>
        <w:jc w:val="both"/>
        <w:rPr>
          <w:lang w:val="en-US"/>
        </w:rPr>
      </w:pPr>
    </w:p>
    <w:p w14:paraId="6F9611F6" w14:textId="6B571140" w:rsidR="009C635E" w:rsidRDefault="00EC0FAB" w:rsidP="00EC0FAB">
      <w:r>
        <w:t xml:space="preserve">На </w:t>
      </w:r>
      <w:r w:rsidRPr="00EC0FAB">
        <w:rPr>
          <w:highlight w:val="yellow"/>
        </w:rPr>
        <w:t>рисунке</w:t>
      </w:r>
      <w:r>
        <w:t xml:space="preserve"> представлено сравнение </w:t>
      </w:r>
      <w:r>
        <w:t>аппроксимаций изменения толщины пленки</w:t>
      </w:r>
      <w:r>
        <w:t xml:space="preserve"> для различных систем.</w:t>
      </w:r>
    </w:p>
    <w:p w14:paraId="063DA7C2" w14:textId="02BAC453" w:rsidR="00EC0FAB" w:rsidRDefault="00EC0FAB" w:rsidP="00EC0FAB">
      <w:pPr>
        <w:pStyle w:val="afb"/>
      </w:pPr>
      <w:r>
        <w:object w:dxaOrig="7295" w:dyaOrig="5570" w14:anchorId="5059FC66">
          <v:shape id="_x0000_i1088" type="#_x0000_t75" style="width:320pt;height:244pt" o:ole="">
            <v:imagedata r:id="rId150" o:title=""/>
          </v:shape>
          <o:OLEObject Type="Embed" ProgID="Origin50.Graph" ShapeID="_x0000_i1088" DrawAspect="Content" ObjectID="_1590506595" r:id="rId151"/>
        </w:object>
      </w:r>
    </w:p>
    <w:p w14:paraId="520A62CB" w14:textId="66C4E233" w:rsidR="00EC0FAB" w:rsidRDefault="00EC0FAB" w:rsidP="00EC0FAB">
      <w:pPr>
        <w:pStyle w:val="afb"/>
      </w:pPr>
      <w:r w:rsidRPr="00EC0FAB">
        <w:rPr>
          <w:highlight w:val="yellow"/>
        </w:rPr>
        <w:t>Рисунок</w:t>
      </w:r>
      <w:r>
        <w:t xml:space="preserve"> - </w:t>
      </w:r>
      <w:r>
        <w:t>Сравнение аппроксимаций толщины оксидной пленки для систем железа без хрома</w:t>
      </w:r>
      <w:r>
        <w:t xml:space="preserve">, </w:t>
      </w:r>
      <w:r>
        <w:t>с хромом</w:t>
      </w:r>
      <w:r>
        <w:t xml:space="preserve"> и с хромом и алюминием</w:t>
      </w:r>
      <w:r>
        <w:t>.</w:t>
      </w:r>
    </w:p>
    <w:p w14:paraId="2A269FDC" w14:textId="6D1399F0" w:rsidR="00EC0FAB" w:rsidRDefault="002C740A" w:rsidP="00EC0FAB">
      <w:pPr>
        <w:rPr>
          <w:highlight w:val="yellow"/>
        </w:rPr>
      </w:pPr>
      <w:r>
        <w:rPr>
          <w:highlight w:val="yellow"/>
        </w:rPr>
        <w:t>Хоть характер окисления не меняется, н</w:t>
      </w:r>
      <w:r w:rsidR="00EC0FAB" w:rsidRPr="007C1682">
        <w:rPr>
          <w:highlight w:val="yellow"/>
        </w:rPr>
        <w:t xml:space="preserve">аличие 5 </w:t>
      </w:r>
      <w:r w:rsidR="007C1682" w:rsidRPr="007C1682">
        <w:rPr>
          <w:highlight w:val="yellow"/>
        </w:rPr>
        <w:t>масс. %</w:t>
      </w:r>
      <w:r w:rsidR="00EC0FAB" w:rsidRPr="007C1682">
        <w:rPr>
          <w:highlight w:val="yellow"/>
        </w:rPr>
        <w:t xml:space="preserve"> алюминия</w:t>
      </w:r>
      <w:r w:rsidR="007C1682" w:rsidRPr="007C1682">
        <w:rPr>
          <w:highlight w:val="yellow"/>
        </w:rPr>
        <w:t xml:space="preserve"> замедляет скорость роста пленки </w:t>
      </w:r>
      <w:r w:rsidR="007C1682" w:rsidRPr="007C1682">
        <w:rPr>
          <w:rFonts w:cs="Times New Roman"/>
          <w:highlight w:val="yellow"/>
        </w:rPr>
        <w:t xml:space="preserve">приблизительно в </w:t>
      </w:r>
      <w:r w:rsidR="007C1682" w:rsidRPr="007C1682">
        <w:rPr>
          <w:highlight w:val="yellow"/>
        </w:rPr>
        <w:t>2 раза.</w:t>
      </w:r>
    </w:p>
    <w:p w14:paraId="24056B93" w14:textId="20EBBBCC" w:rsidR="002C740A" w:rsidRDefault="002C740A" w:rsidP="00EC0FAB">
      <w:pPr>
        <w:rPr>
          <w:highlight w:val="yellow"/>
        </w:rPr>
      </w:pPr>
      <w:r w:rsidRPr="00E26B8A">
        <w:t xml:space="preserve">На </w:t>
      </w:r>
      <w:r>
        <w:rPr>
          <w:highlight w:val="yellow"/>
        </w:rPr>
        <w:t>рисунке</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58A4E540" w14:textId="612300C5" w:rsidR="002C740A" w:rsidRDefault="00E26B8A" w:rsidP="00E26B8A">
      <w:pPr>
        <w:pStyle w:val="afb"/>
      </w:pPr>
      <w:r>
        <w:object w:dxaOrig="7295" w:dyaOrig="5570" w14:anchorId="31857754">
          <v:shape id="_x0000_i1091" type="#_x0000_t75" style="width:301.5pt;height:230pt" o:ole="">
            <v:imagedata r:id="rId152" o:title=""/>
          </v:shape>
          <o:OLEObject Type="Embed" ProgID="Origin50.Graph" ShapeID="_x0000_i1091" DrawAspect="Content" ObjectID="_1590506596" r:id="rId153"/>
        </w:object>
      </w:r>
    </w:p>
    <w:p w14:paraId="16E17031" w14:textId="6F769FA6" w:rsidR="00E26B8A" w:rsidRDefault="00E26B8A" w:rsidP="00E26B8A">
      <w:pPr>
        <w:pStyle w:val="afb"/>
      </w:pPr>
      <w:r w:rsidRPr="00E26B8A">
        <w:rPr>
          <w:highlight w:val="yellow"/>
        </w:rPr>
        <w:t>Рисунок</w:t>
      </w:r>
      <w:r>
        <w:t xml:space="preserve"> – Концентрация кислорода в приповерхностной зоне в различные моменты времени</w:t>
      </w:r>
    </w:p>
    <w:p w14:paraId="34D79293" w14:textId="4720B9E6" w:rsidR="00E26B8A" w:rsidRPr="00EC0FAB" w:rsidRDefault="00E26B8A" w:rsidP="00E26B8A">
      <w:r>
        <w:lastRenderedPageBreak/>
        <w:t>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w:t>
      </w:r>
      <w:bookmarkStart w:id="115" w:name="_GoBack"/>
      <w:bookmarkEnd w:id="115"/>
      <w:r>
        <w:t xml:space="preserve"> </w:t>
      </w:r>
    </w:p>
    <w:p w14:paraId="1440717B" w14:textId="2276C1FA" w:rsidR="00ED7403" w:rsidRPr="00251DD8" w:rsidRDefault="00ED7403" w:rsidP="00ED7403">
      <w:pPr>
        <w:pStyle w:val="3"/>
      </w:pPr>
      <w:bookmarkStart w:id="116" w:name="_Toc516139763"/>
      <w:r>
        <w:t>Итоги.</w:t>
      </w:r>
      <w:bookmarkEnd w:id="116"/>
    </w:p>
    <w:p w14:paraId="5E2BABC0" w14:textId="7819AF2A" w:rsidR="001F0D97" w:rsidRDefault="001F0D97" w:rsidP="001F0D97">
      <w:pPr>
        <w:rPr>
          <w:highlight w:val="cyan"/>
        </w:rPr>
      </w:pPr>
      <w:r w:rsidRPr="00ED7403">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w:t>
      </w:r>
      <w:r w:rsidR="009967D6">
        <w:t xml:space="preserve"> масс. </w:t>
      </w:r>
      <w:r w:rsidRPr="00ED7403">
        <w:t>%</w:t>
      </w:r>
      <w:r w:rsidR="009967D6">
        <w:t xml:space="preserve"> </w:t>
      </w:r>
      <w:r w:rsidRPr="00ED7403">
        <w:t xml:space="preserve">Cr.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Алюминий немного тормозит формирование вторых и третьих </w:t>
      </w:r>
      <w:proofErr w:type="spellStart"/>
      <w:r w:rsidR="007B3D70">
        <w:t>вюститных</w:t>
      </w:r>
      <w:proofErr w:type="spellEnd"/>
      <w:r w:rsidR="007B3D70">
        <w:t xml:space="preserve"> пиков, но, в целом, рост идет так же.</w:t>
      </w:r>
    </w:p>
    <w:p w14:paraId="4C68DD16" w14:textId="054424EB" w:rsidR="001F0D97" w:rsidRDefault="001F0D97" w:rsidP="001F0D97">
      <w:pPr>
        <w:pStyle w:val="2"/>
      </w:pPr>
      <w:bookmarkStart w:id="117" w:name="_Toc514780563"/>
      <w:bookmarkStart w:id="118" w:name="_Toc516139764"/>
      <w:r>
        <w:t>Моделирование облучения высокоэнергетическими частицами</w:t>
      </w:r>
      <w:r w:rsidR="0077767B">
        <w:t xml:space="preserve"> методами молекулярной динамики</w:t>
      </w:r>
      <w:r>
        <w:t>.</w:t>
      </w:r>
      <w:bookmarkEnd w:id="117"/>
      <w:bookmarkEnd w:id="118"/>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0746955"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231D3608" w:rsidR="00215AEB" w:rsidRDefault="00215AEB" w:rsidP="00215AEB">
            <w:pPr>
              <w:ind w:firstLine="0"/>
              <w:jc w:val="right"/>
            </w:pPr>
            <w:r w:rsidRPr="00127B75">
              <w:rPr>
                <w:highlight w:val="yellow"/>
              </w:rPr>
              <w:t>()</w:t>
            </w:r>
          </w:p>
        </w:tc>
      </w:tr>
    </w:tbl>
    <w:p w14:paraId="2248F34F" w14:textId="013084F0"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66B6E0B8"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 будет</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2633E4"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77A1A284" w:rsidR="00127B75" w:rsidRPr="000D6BAB" w:rsidRDefault="000D6BAB" w:rsidP="000D6BAB">
            <w:pPr>
              <w:ind w:firstLine="0"/>
              <w:jc w:val="right"/>
              <w:rPr>
                <w:lang w:val="en-US"/>
              </w:rPr>
            </w:pPr>
            <w:r w:rsidRPr="000D6BAB">
              <w:rPr>
                <w:highlight w:val="yellow"/>
                <w:lang w:val="en-US"/>
              </w:rPr>
              <w:t>()</w:t>
            </w:r>
          </w:p>
        </w:tc>
      </w:tr>
    </w:tbl>
    <w:p w14:paraId="416F177E" w14:textId="60DC12C9"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2DC79F53" w:rsidR="00C57FBB" w:rsidRPr="00A8236F" w:rsidRDefault="00C57FBB" w:rsidP="00EE02E6">
      <w:r>
        <w:lastRenderedPageBreak/>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1FF4E072" w14:textId="079321E6" w:rsidR="00D97CB2" w:rsidRDefault="00D97CB2" w:rsidP="00D97CB2">
      <w:pPr>
        <w:pStyle w:val="3"/>
      </w:pPr>
      <w:bookmarkStart w:id="119" w:name="_Toc516139765"/>
      <w:r>
        <w:t>Процесс каскадообразования в системе чистого железа.</w:t>
      </w:r>
      <w:bookmarkEnd w:id="119"/>
    </w:p>
    <w:p w14:paraId="328820C3" w14:textId="7095A703" w:rsidR="00D97CB2" w:rsidRDefault="00D97CB2" w:rsidP="00D97CB2">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38351D65" w14:textId="66589F6C" w:rsidR="00E03BCF" w:rsidRDefault="00E03BCF" w:rsidP="00E03BCF">
      <w:pPr>
        <w:pStyle w:val="4"/>
      </w:pPr>
      <w:bookmarkStart w:id="120" w:name="_Toc516139766"/>
      <w:r>
        <w:t>Каскад в объеме железа.</w:t>
      </w:r>
      <w:bookmarkEnd w:id="120"/>
    </w:p>
    <w:p w14:paraId="20A1779F" w14:textId="3564CD3E" w:rsidR="00D97CB2" w:rsidRDefault="00D97CB2" w:rsidP="00D97CB2">
      <w:r>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в произвольной точке атому железа придавалась скорость равная энергии </w:t>
      </w:r>
      <w:r>
        <w:rPr>
          <w:rFonts w:cs="Times New Roman"/>
        </w:rPr>
        <w:t>≈</w:t>
      </w:r>
      <w:r>
        <w:t xml:space="preserve">10кэВ.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44C76A96">
            <wp:extent cx="1718069" cy="1440000"/>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606"/>
                    <a:stretch/>
                  </pic:blipFill>
                  <pic:spPr bwMode="auto">
                    <a:xfrm>
                      <a:off x="0" y="0"/>
                      <a:ext cx="1718069" cy="1440000"/>
                    </a:xfrm>
                    <a:prstGeom prst="rect">
                      <a:avLst/>
                    </a:prstGeom>
                    <a:ln>
                      <a:noFill/>
                    </a:ln>
                    <a:extLst>
                      <a:ext uri="{53640926-AAD7-44D8-BBD7-CCE9431645EC}">
                        <a14:shadowObscured xmlns:a14="http://schemas.microsoft.com/office/drawing/2010/main"/>
                      </a:ext>
                    </a:extLst>
                  </pic:spPr>
                </pic:pic>
              </a:graphicData>
            </a:graphic>
          </wp:inline>
        </w:drawing>
      </w:r>
    </w:p>
    <w:p w14:paraId="7F862ABF" w14:textId="67D0CB4C" w:rsidR="00C856A1" w:rsidRPr="00E03BCF" w:rsidRDefault="00B138A4" w:rsidP="00C856A1">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108F2232" w14:textId="04D22C4D"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4"/>
        <w:gridCol w:w="4635"/>
      </w:tblGrid>
      <w:tr w:rsidR="007755BF" w14:paraId="1E9A1F9C" w14:textId="77777777" w:rsidTr="00C856A1">
        <w:trPr>
          <w:trHeight w:val="3108"/>
          <w:jc w:val="center"/>
        </w:trPr>
        <w:tc>
          <w:tcPr>
            <w:tcW w:w="0" w:type="auto"/>
            <w:vAlign w:val="center"/>
          </w:tcPr>
          <w:p w14:paraId="581E390D" w14:textId="7C4A4737" w:rsidR="007755BF" w:rsidRDefault="00551789" w:rsidP="00DB48CF">
            <w:pPr>
              <w:pStyle w:val="afb"/>
            </w:pPr>
            <w:r>
              <w:rPr>
                <w:noProof/>
              </w:rPr>
              <w:lastRenderedPageBreak/>
              <w:drawing>
                <wp:inline distT="0" distB="0" distL="0" distR="0" wp14:anchorId="489B024B" wp14:editId="4ED57981">
                  <wp:extent cx="1786909" cy="1440000"/>
                  <wp:effectExtent l="19050" t="19050" r="22860" b="273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86909" cy="1440000"/>
                          </a:xfrm>
                          <a:prstGeom prst="rect">
                            <a:avLst/>
                          </a:prstGeom>
                          <a:ln>
                            <a:solidFill>
                              <a:schemeClr val="tx1"/>
                            </a:solidFill>
                          </a:ln>
                        </pic:spPr>
                      </pic:pic>
                    </a:graphicData>
                  </a:graphic>
                </wp:inline>
              </w:drawing>
            </w:r>
          </w:p>
          <w:p w14:paraId="4307557E" w14:textId="1A7F8B61" w:rsidR="007755BF" w:rsidRDefault="007755BF" w:rsidP="00DB48CF">
            <w:pPr>
              <w:pStyle w:val="afb"/>
            </w:pPr>
            <w:r>
              <w:t>а</w:t>
            </w:r>
          </w:p>
        </w:tc>
        <w:tc>
          <w:tcPr>
            <w:tcW w:w="3853" w:type="dxa"/>
            <w:vAlign w:val="center"/>
          </w:tcPr>
          <w:p w14:paraId="1DE2BCB9" w14:textId="3C0048B3" w:rsidR="007755BF" w:rsidRDefault="00551789" w:rsidP="00DB48CF">
            <w:pPr>
              <w:pStyle w:val="afb"/>
            </w:pPr>
            <w:r>
              <w:rPr>
                <w:noProof/>
              </w:rPr>
              <w:drawing>
                <wp:inline distT="0" distB="0" distL="0" distR="0" wp14:anchorId="71F1D337" wp14:editId="0755CA9E">
                  <wp:extent cx="1472433" cy="1440000"/>
                  <wp:effectExtent l="19050" t="19050" r="13970" b="273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72433" cy="1440000"/>
                          </a:xfrm>
                          <a:prstGeom prst="rect">
                            <a:avLst/>
                          </a:prstGeom>
                          <a:ln>
                            <a:solidFill>
                              <a:schemeClr val="tx1"/>
                            </a:solidFill>
                          </a:ln>
                        </pic:spPr>
                      </pic:pic>
                    </a:graphicData>
                  </a:graphic>
                </wp:inline>
              </w:drawing>
            </w:r>
          </w:p>
          <w:p w14:paraId="0B678D08" w14:textId="1E6ED83B" w:rsidR="007755BF" w:rsidRDefault="007755BF" w:rsidP="00DB48CF">
            <w:pPr>
              <w:pStyle w:val="afb"/>
            </w:pPr>
            <w:r>
              <w:t>б</w:t>
            </w:r>
          </w:p>
        </w:tc>
      </w:tr>
      <w:tr w:rsidR="007755BF" w14:paraId="575F591F" w14:textId="77777777" w:rsidTr="00C856A1">
        <w:trPr>
          <w:trHeight w:val="2829"/>
          <w:jc w:val="center"/>
        </w:trPr>
        <w:tc>
          <w:tcPr>
            <w:tcW w:w="0" w:type="auto"/>
            <w:vAlign w:val="center"/>
          </w:tcPr>
          <w:p w14:paraId="0BEC5D8C" w14:textId="0C334B98" w:rsidR="007755BF" w:rsidRDefault="00551789" w:rsidP="00DB48CF">
            <w:pPr>
              <w:pStyle w:val="afb"/>
            </w:pPr>
            <w:r>
              <w:rPr>
                <w:noProof/>
              </w:rPr>
              <w:drawing>
                <wp:inline distT="0" distB="0" distL="0" distR="0" wp14:anchorId="26E7CDB4" wp14:editId="2B413070">
                  <wp:extent cx="1610757" cy="1440000"/>
                  <wp:effectExtent l="19050" t="19050" r="27940" b="2730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215"/>
                          <a:stretch/>
                        </pic:blipFill>
                        <pic:spPr bwMode="auto">
                          <a:xfrm>
                            <a:off x="0" y="0"/>
                            <a:ext cx="1610757"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63E3" w14:textId="05CD70D2" w:rsidR="007755BF" w:rsidRDefault="007755BF" w:rsidP="00DB48CF">
            <w:pPr>
              <w:pStyle w:val="afb"/>
            </w:pPr>
            <w:r>
              <w:t>в</w:t>
            </w:r>
          </w:p>
        </w:tc>
        <w:tc>
          <w:tcPr>
            <w:tcW w:w="3853" w:type="dxa"/>
            <w:vAlign w:val="center"/>
          </w:tcPr>
          <w:p w14:paraId="44F3C87E" w14:textId="4C249BC1" w:rsidR="007755BF" w:rsidRDefault="00551789" w:rsidP="00DB48CF">
            <w:pPr>
              <w:pStyle w:val="afb"/>
            </w:pPr>
            <w:r>
              <w:rPr>
                <w:noProof/>
              </w:rPr>
              <w:drawing>
                <wp:inline distT="0" distB="0" distL="0" distR="0" wp14:anchorId="33781015" wp14:editId="446F8E57">
                  <wp:extent cx="1757647" cy="1440000"/>
                  <wp:effectExtent l="19050" t="19050" r="14605" b="273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7647" cy="1440000"/>
                          </a:xfrm>
                          <a:prstGeom prst="rect">
                            <a:avLst/>
                          </a:prstGeom>
                          <a:ln>
                            <a:solidFill>
                              <a:schemeClr val="tx1"/>
                            </a:solidFill>
                          </a:ln>
                        </pic:spPr>
                      </pic:pic>
                    </a:graphicData>
                  </a:graphic>
                </wp:inline>
              </w:drawing>
            </w:r>
          </w:p>
          <w:p w14:paraId="67105688" w14:textId="38D79C11" w:rsidR="007755BF" w:rsidRPr="007755BF" w:rsidRDefault="00DB48CF" w:rsidP="00DB48CF">
            <w:pPr>
              <w:pStyle w:val="afb"/>
            </w:pPr>
            <w:r>
              <w:t>г</w:t>
            </w:r>
          </w:p>
        </w:tc>
      </w:tr>
      <w:tr w:rsidR="007755BF" w14:paraId="3987F95B" w14:textId="77777777" w:rsidTr="00C856A1">
        <w:trPr>
          <w:trHeight w:val="3188"/>
          <w:jc w:val="center"/>
        </w:trPr>
        <w:tc>
          <w:tcPr>
            <w:tcW w:w="8359" w:type="dxa"/>
            <w:gridSpan w:val="2"/>
            <w:vAlign w:val="center"/>
          </w:tcPr>
          <w:p w14:paraId="6DC5E389" w14:textId="31B8ADF8" w:rsidR="007755BF" w:rsidRDefault="00551789" w:rsidP="00DB48CF">
            <w:pPr>
              <w:pStyle w:val="afb"/>
            </w:pPr>
            <w:r>
              <w:rPr>
                <w:noProof/>
              </w:rPr>
              <w:drawing>
                <wp:inline distT="0" distB="0" distL="0" distR="0" wp14:anchorId="14F6C88E" wp14:editId="0F27E480">
                  <wp:extent cx="1591578" cy="1440000"/>
                  <wp:effectExtent l="19050" t="19050" r="27940" b="273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91578" cy="1440000"/>
                          </a:xfrm>
                          <a:prstGeom prst="rect">
                            <a:avLst/>
                          </a:prstGeom>
                          <a:ln>
                            <a:solidFill>
                              <a:schemeClr val="tx1"/>
                            </a:solidFill>
                          </a:ln>
                        </pic:spPr>
                      </pic:pic>
                    </a:graphicData>
                  </a:graphic>
                </wp:inline>
              </w:drawing>
            </w:r>
          </w:p>
          <w:p w14:paraId="70E5C373" w14:textId="5BB6E725" w:rsidR="00DB48CF" w:rsidRDefault="00DB48CF" w:rsidP="00DB48CF">
            <w:pPr>
              <w:pStyle w:val="afb"/>
            </w:pPr>
            <w:r>
              <w:t>д</w:t>
            </w:r>
          </w:p>
        </w:tc>
      </w:tr>
    </w:tbl>
    <w:p w14:paraId="0DFA30E9" w14:textId="1AAA6BA0" w:rsidR="007755BF" w:rsidRDefault="007755BF" w:rsidP="00DB48CF">
      <w:pPr>
        <w:pStyle w:val="afb"/>
      </w:pPr>
      <w:r>
        <w:t>а – 0,5 пс, б – 1 пс, в – 2 пс, г – 4 пс, д – 7 пс</w:t>
      </w:r>
    </w:p>
    <w:p w14:paraId="68181815" w14:textId="3855AAFC"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498D57D1" w14:textId="195F9696" w:rsidR="00C856A1" w:rsidRDefault="00C856A1" w:rsidP="00C856A1">
      <w:r>
        <w:t xml:space="preserve">Во время каскада образуются </w:t>
      </w:r>
      <w:proofErr w:type="spellStart"/>
      <w:r>
        <w:t>Френкелевские</w:t>
      </w:r>
      <w:proofErr w:type="spellEnd"/>
      <w:r>
        <w:t xml:space="preserve"> пары, краудионы</w:t>
      </w:r>
      <w:r w:rsidR="00C5028A">
        <w:t xml:space="preserve"> и иные дефекты. Краудионы образуются по оси, которая находится под небольшим углом к изначальной оси налетающей частицы. Со временем, большинство дефектов отжигаются. На </w:t>
      </w:r>
      <w:r w:rsidR="00C5028A" w:rsidRPr="00C5028A">
        <w:rPr>
          <w:highlight w:val="yellow"/>
        </w:rPr>
        <w:t>рисунке (д)</w:t>
      </w:r>
      <w:r w:rsidR="00C5028A">
        <w:t xml:space="preserve"> краудионы выглядят как плотное чередование красных и синих точек.</w:t>
      </w:r>
    </w:p>
    <w:p w14:paraId="29594E36" w14:textId="046C4952" w:rsidR="00082D53" w:rsidRDefault="00082D53" w:rsidP="00082D53">
      <w:pPr>
        <w:rPr>
          <w:highlight w:val="yellow"/>
        </w:rPr>
      </w:pPr>
      <w:r>
        <w:t xml:space="preserve">В </w:t>
      </w:r>
      <w:r w:rsidRPr="00782F5D">
        <w:rPr>
          <w:highlight w:val="yellow"/>
        </w:rPr>
        <w:t>таблице</w:t>
      </w:r>
      <w:r w:rsidR="00782F5D">
        <w:t xml:space="preserve"> представлены</w:t>
      </w:r>
      <w:r w:rsidR="009A76D3">
        <w:t xml:space="preserve"> параметры каскада.</w:t>
      </w: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C856A1">
        <w:tc>
          <w:tcPr>
            <w:tcW w:w="5807" w:type="dxa"/>
          </w:tcPr>
          <w:p w14:paraId="166E23CE" w14:textId="45D6605A" w:rsidR="00551789" w:rsidRPr="00551789" w:rsidRDefault="00551789" w:rsidP="00551789">
            <w:pPr>
              <w:pStyle w:val="afa"/>
            </w:pPr>
            <w:r w:rsidRPr="00551789">
              <w:lastRenderedPageBreak/>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C856A1">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C856A1">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C856A1">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C856A1">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C856A1">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C856A1">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C856A1">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70E8F2E2" w:rsidR="00782F5D" w:rsidRDefault="00782F5D" w:rsidP="00082D53"/>
    <w:p w14:paraId="33BAC396" w14:textId="08750BEC" w:rsidR="00E03BCF" w:rsidRDefault="00E03BCF" w:rsidP="00E03BCF">
      <w:pPr>
        <w:pStyle w:val="4"/>
      </w:pPr>
      <w:bookmarkStart w:id="121" w:name="_Toc516139767"/>
      <w:r>
        <w:t>Каскад в железе при наличии свободной поверхности.</w:t>
      </w:r>
      <w:bookmarkEnd w:id="121"/>
    </w:p>
    <w:p w14:paraId="35915016" w14:textId="0169B263"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атому железа придавалась скорость равная энергии </w:t>
      </w:r>
      <w:r>
        <w:rPr>
          <w:rFonts w:cs="Times New Roman"/>
        </w:rPr>
        <w:t>≈</w:t>
      </w:r>
      <w:r>
        <w:t>10кэВ</w:t>
      </w:r>
      <w:r w:rsidR="00865413">
        <w:t xml:space="preserve"> (</w:t>
      </w:r>
      <w:r w:rsidR="00865413" w:rsidRPr="00865413">
        <w:rPr>
          <w:highlight w:val="yellow"/>
        </w:rPr>
        <w:t xml:space="preserve">реально </w:t>
      </w:r>
      <w:r w:rsidR="007D4B3A">
        <w:rPr>
          <w:highlight w:val="yellow"/>
        </w:rPr>
        <w:t>9</w:t>
      </w:r>
      <w:r w:rsidR="00865413">
        <w:t>)</w:t>
      </w:r>
      <w:r w:rsidR="00E16F18">
        <w:t xml:space="preserve"> 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0D570B91" w14:textId="41FD1A47" w:rsidR="00E03BCF" w:rsidRDefault="00E16F18" w:rsidP="00E03BCF">
      <w:pPr>
        <w:pStyle w:val="afb"/>
      </w:pPr>
      <w:r>
        <w:rPr>
          <w:noProof/>
        </w:rPr>
        <w:drawing>
          <wp:inline distT="0" distB="0" distL="0" distR="0" wp14:anchorId="230E4E2D" wp14:editId="52C136DC">
            <wp:extent cx="2319421" cy="180000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19421" cy="1800000"/>
                    </a:xfrm>
                    <a:prstGeom prst="rect">
                      <a:avLst/>
                    </a:prstGeom>
                    <a:ln>
                      <a:noFill/>
                    </a:ln>
                  </pic:spPr>
                </pic:pic>
              </a:graphicData>
            </a:graphic>
          </wp:inline>
        </w:drawing>
      </w:r>
    </w:p>
    <w:p w14:paraId="25E5DD0D" w14:textId="68E4FF0F" w:rsidR="00E16F18" w:rsidRDefault="00E16F18" w:rsidP="00E03BCF">
      <w:pPr>
        <w:pStyle w:val="afb"/>
      </w:pPr>
      <w:r w:rsidRPr="00E16F18">
        <w:rPr>
          <w:highlight w:val="yellow"/>
        </w:rPr>
        <w:t>Рисунок</w:t>
      </w:r>
      <w:r>
        <w:t xml:space="preserve"> - Область кристаллита, в которой проходит каскад, сверху видна свободная поверхность. Синим выделены атомы железа.</w:t>
      </w:r>
    </w:p>
    <w:p w14:paraId="3C12E30B" w14:textId="27AEA85C"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97558F4" w14:textId="3A3E4E46" w:rsidR="007D4B3A" w:rsidRDefault="007D4B3A" w:rsidP="007D4B3A">
      <w:pPr>
        <w:pStyle w:val="afb"/>
      </w:pPr>
      <w:r>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53812" cy="560640"/>
                    </a:xfrm>
                    <a:prstGeom prst="rect">
                      <a:avLst/>
                    </a:prstGeom>
                    <a:ln>
                      <a:noFill/>
                    </a:ln>
                  </pic:spPr>
                </pic:pic>
              </a:graphicData>
            </a:graphic>
          </wp:inline>
        </w:drawing>
      </w:r>
    </w:p>
    <w:p w14:paraId="034DB211" w14:textId="72009026"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1AA6EC0F" w14:textId="014050EB"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1B6CF5AE" w14:textId="278D6060" w:rsidR="00D40E11" w:rsidRDefault="00D40E11" w:rsidP="00D40E11">
      <w:pPr>
        <w:pStyle w:val="afb"/>
      </w:pPr>
      <w:r>
        <w:rPr>
          <w:noProof/>
        </w:rPr>
        <w:lastRenderedPageBreak/>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96883" cy="1800000"/>
                    </a:xfrm>
                    <a:prstGeom prst="rect">
                      <a:avLst/>
                    </a:prstGeom>
                    <a:ln>
                      <a:noFill/>
                    </a:ln>
                  </pic:spPr>
                </pic:pic>
              </a:graphicData>
            </a:graphic>
          </wp:inline>
        </w:drawing>
      </w:r>
    </w:p>
    <w:p w14:paraId="75B71B36" w14:textId="0EB02E67"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17F0D96C" w14:textId="15517727" w:rsidR="005148FE" w:rsidRDefault="00443255" w:rsidP="00443255">
      <w:r>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6ADB5000"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t>Энергия</w:t>
            </w:r>
          </w:p>
        </w:tc>
        <w:tc>
          <w:tcPr>
            <w:tcW w:w="4673" w:type="dxa"/>
          </w:tcPr>
          <w:p w14:paraId="33D627E0" w14:textId="5874E415" w:rsidR="0026096B" w:rsidRDefault="0026096B" w:rsidP="007D4B3A">
            <w:pPr>
              <w:pStyle w:val="afa"/>
            </w:pPr>
            <w:r w:rsidRPr="00551789">
              <w:t>≈</w:t>
            </w:r>
            <w:r w:rsidR="00227481">
              <w:rPr>
                <w:highlight w:val="yellow"/>
              </w:rPr>
              <w:t>9</w:t>
            </w:r>
            <w:r w:rsidRPr="007D4B3A">
              <w:rPr>
                <w:highlight w:val="yellow"/>
              </w:rPr>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7F3411E5" w:rsidR="00D40E11" w:rsidRPr="00E16F18"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6C950E14" w14:textId="21BA53D1" w:rsidR="001C346F" w:rsidRPr="001C346F" w:rsidRDefault="001C346F" w:rsidP="00D602D1">
      <w:pPr>
        <w:pStyle w:val="4"/>
      </w:pPr>
      <w:bookmarkStart w:id="122" w:name="_Toc501903304"/>
      <w:bookmarkStart w:id="123" w:name="_Toc514780564"/>
      <w:bookmarkStart w:id="124" w:name="_Toc516139768"/>
      <w:r w:rsidRPr="005B77E9">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2"/>
      <w:r>
        <w:t>.</w:t>
      </w:r>
      <w:bookmarkEnd w:id="123"/>
      <w:bookmarkEnd w:id="124"/>
    </w:p>
    <w:p w14:paraId="3141A149" w14:textId="4B0B03E7" w:rsidR="0077767B" w:rsidRPr="00B53217" w:rsidRDefault="0077767B" w:rsidP="007E792F">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E40F3E">
        <w:t>8</w:t>
      </w:r>
      <w:r w:rsidRPr="005907CF">
        <w:t xml:space="preserve"> кэВ. </w:t>
      </w:r>
    </w:p>
    <w:p w14:paraId="3DD52D49" w14:textId="4E61F588" w:rsidR="0077767B" w:rsidRDefault="0077767B" w:rsidP="0077767B">
      <w:r>
        <w:lastRenderedPageBreak/>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118"/>
        <w:gridCol w:w="309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3B6BA55D">
                  <wp:extent cx="1752563" cy="1800000"/>
                  <wp:effectExtent l="19050" t="19050" r="19685" b="1016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1752563" cy="1800000"/>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5F6EE84C">
                  <wp:extent cx="1712386" cy="1800000"/>
                  <wp:effectExtent l="19050" t="19050" r="21590" b="1016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12386" cy="1800000"/>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429D2CE4">
                  <wp:extent cx="1673013" cy="1800000"/>
                  <wp:effectExtent l="19050" t="19050" r="22860" b="1016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1673013" cy="1800000"/>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0AAF1F34" w:rsidR="0077767B"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E40F3E">
        <w:t xml:space="preserve">8 </w:t>
      </w:r>
      <w:r w:rsidRPr="00B53217">
        <w:t>кэВ</w:t>
      </w:r>
      <w:r>
        <w:t>.</w:t>
      </w:r>
      <w:r w:rsidR="000C1F17">
        <w:t xml:space="preserve"> Синим выделены атомы железа, красным – кислорода.</w:t>
      </w:r>
    </w:p>
    <w:p w14:paraId="7B4CD13F" w14:textId="462C6C06" w:rsidR="00584D9F" w:rsidRPr="00B53217" w:rsidRDefault="00584D9F" w:rsidP="00584D9F">
      <w:r>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1A15E3A4" w14:textId="6FD06F85"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 xml:space="preserve">и железо </w:t>
      </w:r>
      <w:r w:rsidR="00584D9F">
        <w:t>-</w:t>
      </w:r>
      <w:r>
        <w:t xml:space="preserve">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816"/>
      </w:tblGrid>
      <w:tr w:rsidR="0077767B" w14:paraId="5A13A660" w14:textId="77777777" w:rsidTr="0077767B">
        <w:tc>
          <w:tcPr>
            <w:tcW w:w="4672" w:type="dxa"/>
            <w:vAlign w:val="center"/>
          </w:tcPr>
          <w:p w14:paraId="6702588B" w14:textId="77777777" w:rsidR="0077767B" w:rsidRDefault="0077767B" w:rsidP="0077767B">
            <w:pPr>
              <w:pStyle w:val="afb"/>
            </w:pPr>
            <w:r>
              <w:rPr>
                <w:noProof/>
              </w:rPr>
              <w:drawing>
                <wp:inline distT="0" distB="0" distL="0" distR="0" wp14:anchorId="4D846DA1" wp14:editId="7D68A1C0">
                  <wp:extent cx="2916555" cy="2228596"/>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66"/>
                          <a:stretch>
                            <a:fillRect/>
                          </a:stretch>
                        </pic:blipFill>
                        <pic:spPr>
                          <a:xfrm>
                            <a:off x="0" y="0"/>
                            <a:ext cx="2939067" cy="2245798"/>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05ACAE0C" w:rsidR="0077767B" w:rsidRDefault="00443255" w:rsidP="0077767B">
            <w:pPr>
              <w:pStyle w:val="afb"/>
            </w:pPr>
            <w:r w:rsidRPr="005907CF">
              <w:object w:dxaOrig="7294" w:dyaOrig="5569" w14:anchorId="32233709">
                <v:shape id="_x0000_i1053" type="#_x0000_t75" style="width:244.5pt;height:182.5pt" o:ole="">
                  <v:imagedata r:id="rId167" o:title=""/>
                </v:shape>
                <o:OLEObject Type="Embed" ProgID="Origin50.Graph" ShapeID="_x0000_i1053" DrawAspect="Content" ObjectID="_1590506597" r:id="rId168"/>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022F20FA" w:rsidR="0077767B" w:rsidRDefault="000C1F17" w:rsidP="0077767B">
            <w:pPr>
              <w:pStyle w:val="afb"/>
            </w:pPr>
            <w:r w:rsidRPr="005907CF">
              <w:object w:dxaOrig="7295" w:dyaOrig="5570" w14:anchorId="36B0163F">
                <v:shape id="_x0000_i1054" type="#_x0000_t75" style="width:259.5pt;height:177pt" o:ole="">
                  <v:imagedata r:id="rId169" o:title=""/>
                </v:shape>
                <o:OLEObject Type="Embed" ProgID="Origin50.Graph" ShapeID="_x0000_i1054" DrawAspect="Content" ObjectID="_1590506598" r:id="rId170"/>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1CA9304"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0104D5CE" w14:textId="794A2332"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заметное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2C351F30" w14:textId="04260B76" w:rsidR="005C40D6" w:rsidRDefault="005C40D6" w:rsidP="005C40D6">
      <w:pPr>
        <w:pStyle w:val="3"/>
      </w:pPr>
      <w:bookmarkStart w:id="125" w:name="_Toc516139769"/>
      <w:r>
        <w:t xml:space="preserve">Моделирование каскадообразования в системе железо </w:t>
      </w:r>
      <w:r w:rsidR="000C1F17">
        <w:t>-</w:t>
      </w:r>
      <w:r>
        <w:t xml:space="preserve"> хром.</w:t>
      </w:r>
      <w:bookmarkEnd w:id="125"/>
    </w:p>
    <w:p w14:paraId="3955C530" w14:textId="514A2A7B" w:rsidR="005C40D6" w:rsidRDefault="00D602D1" w:rsidP="005C40D6">
      <w:pPr>
        <w:pStyle w:val="4"/>
      </w:pPr>
      <w:bookmarkStart w:id="126" w:name="_Toc516139770"/>
      <w:r>
        <w:t xml:space="preserve">Каскад в системе желез </w:t>
      </w:r>
      <w:r w:rsidR="000C1F17">
        <w:t>-</w:t>
      </w:r>
      <w:r>
        <w:t xml:space="preserve"> хром при наличии свободной поверхности.</w:t>
      </w:r>
      <w:bookmarkEnd w:id="126"/>
    </w:p>
    <w:p w14:paraId="6B839FBF" w14:textId="38927941" w:rsidR="00D602D1" w:rsidRDefault="00D602D1" w:rsidP="00584D9F">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Pr="00D602D1">
        <w:rPr>
          <w:highlight w:val="yellow"/>
        </w:rPr>
        <w:t>8кэВ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13 масс. %.</w:t>
      </w:r>
      <w:r w:rsidR="00584D9F">
        <w:t xml:space="preserve"> </w:t>
      </w:r>
      <w:r w:rsidR="00493041">
        <w:t xml:space="preserve">На </w:t>
      </w:r>
      <w:r w:rsidR="00493041" w:rsidRPr="00493041">
        <w:rPr>
          <w:highlight w:val="yellow"/>
        </w:rPr>
        <w:t>рисунке</w:t>
      </w:r>
      <w:r w:rsidR="00493041">
        <w:t xml:space="preserve"> представлены результаты по моделирования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3041" w14:paraId="47C6ACFA" w14:textId="77777777" w:rsidTr="00493041">
        <w:tc>
          <w:tcPr>
            <w:tcW w:w="4672" w:type="dxa"/>
            <w:vAlign w:val="center"/>
          </w:tcPr>
          <w:p w14:paraId="7085B861" w14:textId="77777777" w:rsidR="00227481" w:rsidRDefault="00493041" w:rsidP="00493041">
            <w:pPr>
              <w:pStyle w:val="afb"/>
            </w:pPr>
            <w:r>
              <w:rPr>
                <w:noProof/>
              </w:rPr>
              <w:lastRenderedPageBreak/>
              <w:drawing>
                <wp:inline distT="0" distB="0" distL="0" distR="0" wp14:anchorId="7B8E2299" wp14:editId="365FBBFD">
                  <wp:extent cx="2520000" cy="97513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0000" cy="975136"/>
                          </a:xfrm>
                          <a:prstGeom prst="rect">
                            <a:avLst/>
                          </a:prstGeom>
                          <a:ln>
                            <a:noFill/>
                          </a:ln>
                        </pic:spPr>
                      </pic:pic>
                    </a:graphicData>
                  </a:graphic>
                </wp:inline>
              </w:drawing>
            </w:r>
          </w:p>
          <w:p w14:paraId="130F76F7" w14:textId="54FF5CCB" w:rsidR="00493041" w:rsidRDefault="00493041" w:rsidP="00493041">
            <w:pPr>
              <w:pStyle w:val="afb"/>
            </w:pPr>
            <w:r>
              <w:t>а</w:t>
            </w:r>
          </w:p>
        </w:tc>
        <w:tc>
          <w:tcPr>
            <w:tcW w:w="4673" w:type="dxa"/>
            <w:vAlign w:val="center"/>
          </w:tcPr>
          <w:p w14:paraId="508CB63F" w14:textId="77777777" w:rsidR="00227481" w:rsidRDefault="00493041" w:rsidP="00493041">
            <w:pPr>
              <w:pStyle w:val="afb"/>
            </w:pPr>
            <w:r>
              <w:rPr>
                <w:noProof/>
              </w:rPr>
              <w:drawing>
                <wp:inline distT="0" distB="0" distL="0" distR="0" wp14:anchorId="05AB9A29" wp14:editId="3F70F96A">
                  <wp:extent cx="2520000" cy="94254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0000" cy="942543"/>
                          </a:xfrm>
                          <a:prstGeom prst="rect">
                            <a:avLst/>
                          </a:prstGeom>
                          <a:ln>
                            <a:noFill/>
                          </a:ln>
                        </pic:spPr>
                      </pic:pic>
                    </a:graphicData>
                  </a:graphic>
                </wp:inline>
              </w:drawing>
            </w:r>
          </w:p>
          <w:p w14:paraId="53538FF6" w14:textId="41386820" w:rsidR="00493041" w:rsidRDefault="00493041" w:rsidP="00493041">
            <w:pPr>
              <w:pStyle w:val="afb"/>
            </w:pPr>
            <w:r>
              <w:t>б</w:t>
            </w:r>
          </w:p>
        </w:tc>
      </w:tr>
      <w:tr w:rsidR="00493041" w14:paraId="31BE8E24" w14:textId="77777777" w:rsidTr="00493041">
        <w:tc>
          <w:tcPr>
            <w:tcW w:w="4672" w:type="dxa"/>
            <w:vAlign w:val="center"/>
          </w:tcPr>
          <w:p w14:paraId="0302C9CB" w14:textId="77777777" w:rsidR="00227481" w:rsidRDefault="00493041" w:rsidP="00493041">
            <w:pPr>
              <w:pStyle w:val="afb"/>
            </w:pPr>
            <w:r>
              <w:rPr>
                <w:noProof/>
              </w:rPr>
              <w:drawing>
                <wp:inline distT="0" distB="0" distL="0" distR="0" wp14:anchorId="12543DF5" wp14:editId="4367ED4D">
                  <wp:extent cx="2520000" cy="73296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20000" cy="732969"/>
                          </a:xfrm>
                          <a:prstGeom prst="rect">
                            <a:avLst/>
                          </a:prstGeom>
                          <a:ln>
                            <a:noFill/>
                          </a:ln>
                        </pic:spPr>
                      </pic:pic>
                    </a:graphicData>
                  </a:graphic>
                </wp:inline>
              </w:drawing>
            </w:r>
          </w:p>
          <w:p w14:paraId="2BE6E024" w14:textId="1D04159D" w:rsidR="00493041" w:rsidRDefault="00493041" w:rsidP="00493041">
            <w:pPr>
              <w:pStyle w:val="afb"/>
            </w:pPr>
            <w:r>
              <w:t>в</w:t>
            </w:r>
          </w:p>
        </w:tc>
        <w:tc>
          <w:tcPr>
            <w:tcW w:w="4673" w:type="dxa"/>
            <w:vAlign w:val="center"/>
          </w:tcPr>
          <w:p w14:paraId="50B780F3" w14:textId="20971BB5" w:rsidR="00227481" w:rsidRDefault="00493041" w:rsidP="00493041">
            <w:pPr>
              <w:pStyle w:val="afb"/>
            </w:pPr>
            <w:r>
              <w:rPr>
                <w:noProof/>
              </w:rPr>
              <w:drawing>
                <wp:inline distT="0" distB="0" distL="0" distR="0" wp14:anchorId="600EAE71" wp14:editId="0A4954E1">
                  <wp:extent cx="2520000" cy="73081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20000" cy="730813"/>
                          </a:xfrm>
                          <a:prstGeom prst="rect">
                            <a:avLst/>
                          </a:prstGeom>
                          <a:ln>
                            <a:noFill/>
                          </a:ln>
                        </pic:spPr>
                      </pic:pic>
                    </a:graphicData>
                  </a:graphic>
                </wp:inline>
              </w:drawing>
            </w:r>
          </w:p>
          <w:p w14:paraId="53319F71" w14:textId="2ADAD979" w:rsidR="00493041" w:rsidRDefault="00493041" w:rsidP="00493041">
            <w:pPr>
              <w:pStyle w:val="afb"/>
            </w:pPr>
            <w:r>
              <w:t>г</w:t>
            </w:r>
          </w:p>
        </w:tc>
      </w:tr>
    </w:tbl>
    <w:p w14:paraId="7DCF1260" w14:textId="6C1835D2" w:rsidR="00227481" w:rsidRDefault="00227481" w:rsidP="00493041">
      <w:pPr>
        <w:pStyle w:val="afb"/>
      </w:pPr>
      <w:r>
        <w:t xml:space="preserve">а </w:t>
      </w:r>
      <w:r w:rsidR="00493041">
        <w:t>–</w:t>
      </w:r>
      <w:r>
        <w:t xml:space="preserve"> </w:t>
      </w:r>
      <w:r w:rsidR="00493041">
        <w:t>2 пс, б – 4 пс, в – 8 пс, г – 15 пс</w:t>
      </w:r>
    </w:p>
    <w:p w14:paraId="73EE4E56" w14:textId="022F1B5B" w:rsidR="00493041" w:rsidRDefault="00493041" w:rsidP="00493041">
      <w:pPr>
        <w:pStyle w:val="afb"/>
      </w:pPr>
      <w:r w:rsidRPr="00493041">
        <w:rPr>
          <w:highlight w:val="yellow"/>
        </w:rPr>
        <w:t>Рисунок</w:t>
      </w:r>
      <w:r>
        <w:t xml:space="preserve"> – Процесс прохождения каскада в системе железо </w:t>
      </w:r>
      <w:r w:rsidR="000C1F17">
        <w:t>-</w:t>
      </w:r>
      <w:r>
        <w:t xml:space="preserve"> хром. Синим выделены атомы железа, желтым – хрома.</w:t>
      </w:r>
    </w:p>
    <w:p w14:paraId="08BB5CDB" w14:textId="67ABF396"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0BE62EF0" w14:textId="6DA2AB6D" w:rsidR="008809E2" w:rsidRDefault="009A76D3" w:rsidP="008809E2">
      <w:pPr>
        <w:pStyle w:val="af9"/>
        <w:rPr>
          <w:highlight w:val="yellow"/>
        </w:rPr>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4C60A8F7" w:rsidR="008809E2" w:rsidRDefault="008809E2" w:rsidP="00125B95">
            <w:pPr>
              <w:pStyle w:val="afa"/>
            </w:pPr>
            <w:r w:rsidRPr="00551789">
              <w:t>≈</w:t>
            </w:r>
            <w:r>
              <w:rPr>
                <w:highlight w:val="yellow"/>
              </w:rPr>
              <w:t>8</w:t>
            </w:r>
            <w:r w:rsidRPr="007D4B3A">
              <w:rPr>
                <w:highlight w:val="yellow"/>
              </w:rPr>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5B308EBA" w:rsidR="00E40F3E" w:rsidRDefault="00F01CA7" w:rsidP="00E40F3E">
      <w:r w:rsidRPr="006F1B36">
        <w:t>После отжига было обнаружено, что в объеме</w:t>
      </w:r>
      <w:r w:rsidR="005A54A5" w:rsidRPr="006F1B36">
        <w:t xml:space="preserve">, на глубине в </w:t>
      </w:r>
      <w:r w:rsidR="005A54A5" w:rsidRPr="006F1B36">
        <w:rPr>
          <w:rFonts w:cs="Times New Roman"/>
        </w:rPr>
        <w:t>≈</w:t>
      </w:r>
      <w:r w:rsidR="005A54A5" w:rsidRPr="006F1B36">
        <w:t>50 Å, образовал</w:t>
      </w:r>
      <w:r w:rsidR="004919B2">
        <w:t>ась</w:t>
      </w:r>
      <w:r w:rsidR="00917106" w:rsidRPr="006F1B36">
        <w:t xml:space="preserve"> </w:t>
      </w:r>
      <w:r w:rsidR="006F1B36">
        <w:t>петля Франка-Рида</w:t>
      </w:r>
      <w:r w:rsidR="004919B2">
        <w:t xml:space="preserve"> длиной </w:t>
      </w:r>
      <w:r w:rsidR="004919B2">
        <w:rPr>
          <w:rFonts w:cs="Times New Roman"/>
        </w:rPr>
        <w:t>≈</w:t>
      </w:r>
      <w:r w:rsidR="004919B2">
        <w:t xml:space="preserve">131 </w:t>
      </w:r>
      <w:r w:rsidR="004919B2" w:rsidRPr="00551789">
        <w:t>Å</w:t>
      </w:r>
      <w:r w:rsidR="005A54A5" w:rsidRPr="006F1B36">
        <w:t>, котор</w:t>
      </w:r>
      <w:r w:rsidR="004919B2">
        <w:t>ая</w:t>
      </w:r>
      <w:r w:rsidR="006F1B36">
        <w:t xml:space="preserve"> </w:t>
      </w:r>
      <w:r w:rsidR="00917106" w:rsidRPr="006F1B36">
        <w:t>существует</w:t>
      </w:r>
      <w:r w:rsidR="005A54A5" w:rsidRPr="006F1B36">
        <w:t xml:space="preserve"> в течении еще 70 пс</w:t>
      </w:r>
      <w:r w:rsidR="003764A1" w:rsidRPr="006F1B36">
        <w:t xml:space="preserve"> (</w:t>
      </w:r>
      <w:r w:rsidR="003764A1" w:rsidRPr="004919B2">
        <w:rPr>
          <w:highlight w:val="yellow"/>
        </w:rPr>
        <w:t>рисунок</w:t>
      </w:r>
      <w:r w:rsidR="003764A1" w:rsidRPr="006F1B36">
        <w:t>)</w:t>
      </w:r>
      <w:r w:rsidR="005A54A5" w:rsidRPr="006F1B36">
        <w:t xml:space="preserve">, после этого временного отрезка, в течении которого </w:t>
      </w:r>
      <w:r w:rsidR="006F1B36">
        <w:t>петля</w:t>
      </w:r>
      <w:r w:rsidR="005A54A5" w:rsidRPr="006F1B36">
        <w:t xml:space="preserve"> плавно перемещал</w:t>
      </w:r>
      <w:r w:rsidR="006F1B36">
        <w:t>ась</w:t>
      </w:r>
      <w:r w:rsidR="005A54A5" w:rsidRPr="006F1B36">
        <w:t xml:space="preserve"> к поверхности, </w:t>
      </w:r>
      <w:r w:rsidR="006F1B36">
        <w:t>она исчезла</w:t>
      </w:r>
      <w:r w:rsidR="005A54A5" w:rsidRPr="006F1B36">
        <w:t>.</w:t>
      </w:r>
      <w:r w:rsidR="005A54A5" w:rsidRPr="005A54A5">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14:paraId="4DF5F09E" w14:textId="77777777" w:rsidTr="004919B2">
        <w:tc>
          <w:tcPr>
            <w:tcW w:w="4672" w:type="dxa"/>
            <w:vAlign w:val="center"/>
          </w:tcPr>
          <w:p w14:paraId="7CE26FA7" w14:textId="77777777" w:rsidR="006F1B36" w:rsidRDefault="006F1B36" w:rsidP="004919B2">
            <w:pPr>
              <w:pStyle w:val="afb"/>
            </w:pPr>
            <w:r>
              <w:rPr>
                <w:noProof/>
              </w:rPr>
              <w:lastRenderedPageBreak/>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33746" cy="1800000"/>
                          </a:xfrm>
                          <a:prstGeom prst="rect">
                            <a:avLst/>
                          </a:prstGeom>
                          <a:ln>
                            <a:noFill/>
                          </a:ln>
                        </pic:spPr>
                      </pic:pic>
                    </a:graphicData>
                  </a:graphic>
                </wp:inline>
              </w:drawing>
            </w:r>
          </w:p>
          <w:p w14:paraId="51DC36ED" w14:textId="6F0AC19E" w:rsidR="00E74DAA" w:rsidRDefault="004919B2" w:rsidP="004919B2">
            <w:pPr>
              <w:pStyle w:val="afb"/>
            </w:pPr>
            <w:r>
              <w:t>а</w:t>
            </w:r>
          </w:p>
        </w:tc>
        <w:tc>
          <w:tcPr>
            <w:tcW w:w="4673" w:type="dxa"/>
            <w:vAlign w:val="center"/>
          </w:tcPr>
          <w:p w14:paraId="2798D205" w14:textId="77777777" w:rsidR="006F1B36" w:rsidRDefault="00E74DAA" w:rsidP="004919B2">
            <w:pPr>
              <w:pStyle w:val="afb"/>
            </w:pPr>
            <w:r>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39850" cy="1800000"/>
                          </a:xfrm>
                          <a:prstGeom prst="rect">
                            <a:avLst/>
                          </a:prstGeom>
                          <a:ln>
                            <a:noFill/>
                          </a:ln>
                        </pic:spPr>
                      </pic:pic>
                    </a:graphicData>
                  </a:graphic>
                </wp:inline>
              </w:drawing>
            </w:r>
          </w:p>
          <w:p w14:paraId="08340023" w14:textId="044F3E04" w:rsidR="00E74DAA" w:rsidRDefault="004919B2" w:rsidP="004919B2">
            <w:pPr>
              <w:pStyle w:val="afb"/>
            </w:pPr>
            <w:r>
              <w:t>б</w:t>
            </w:r>
          </w:p>
        </w:tc>
      </w:tr>
    </w:tbl>
    <w:p w14:paraId="6D3743FA" w14:textId="744CA9B0" w:rsidR="005A54A5" w:rsidRDefault="004919B2" w:rsidP="005A54A5">
      <w:pPr>
        <w:pStyle w:val="afb"/>
      </w:pPr>
      <w:r>
        <w:t xml:space="preserve">а – петля в объеме кристаллита, б – дислокационный анализ (зеленым выделена </w:t>
      </w:r>
      <w:r w:rsidR="00130707">
        <w:t>дислокационная линия</w:t>
      </w:r>
      <w:r>
        <w:t xml:space="preserve"> ½</w:t>
      </w:r>
      <w:r w:rsidRPr="004919B2">
        <w:t xml:space="preserve"> &lt;111&gt;</w:t>
      </w:r>
      <w:r>
        <w:t>)</w:t>
      </w:r>
    </w:p>
    <w:p w14:paraId="10EF48D3" w14:textId="396729B4" w:rsidR="003764A1" w:rsidRDefault="003764A1" w:rsidP="005A54A5">
      <w:pPr>
        <w:pStyle w:val="afb"/>
      </w:pPr>
      <w:r w:rsidRPr="003764A1">
        <w:rPr>
          <w:highlight w:val="yellow"/>
        </w:rPr>
        <w:t>Рисунок</w:t>
      </w:r>
      <w:r>
        <w:t xml:space="preserve"> – </w:t>
      </w:r>
      <w:r w:rsidR="006F1B36">
        <w:t>Петля Франка-Рида</w:t>
      </w:r>
      <w:r>
        <w:t>, образовавшаяся после отжига каскада. Синим выделены атомы железа, желтым – хрома.</w:t>
      </w:r>
    </w:p>
    <w:p w14:paraId="1875F47C" w14:textId="4111504E" w:rsidR="003764A1" w:rsidRDefault="003764A1" w:rsidP="003764A1">
      <w:r>
        <w:t xml:space="preserve">Структурный анализ </w:t>
      </w:r>
      <w:r w:rsidR="00130707" w:rsidRPr="00130707">
        <w:t>петли</w:t>
      </w:r>
      <w:r>
        <w:t xml:space="preserve"> показал, что это </w:t>
      </w:r>
      <w:r w:rsidR="00130707" w:rsidRPr="00130707">
        <w:t xml:space="preserve">она </w:t>
      </w:r>
      <w:r w:rsidRPr="005A54A5">
        <w:t>имеет структуру железа</w:t>
      </w:r>
      <w:r w:rsidR="00454777">
        <w:t xml:space="preserve"> (</w:t>
      </w:r>
      <w:r w:rsidR="00454777" w:rsidRPr="00454777">
        <w:rPr>
          <w:highlight w:val="yellow"/>
        </w:rPr>
        <w:t>рисунок</w:t>
      </w:r>
      <w:r w:rsidR="00454777">
        <w:t>)</w:t>
      </w:r>
      <w:r>
        <w:t>.</w:t>
      </w:r>
    </w:p>
    <w:p w14:paraId="72D0DE2C" w14:textId="0FD4F724" w:rsidR="00454777" w:rsidRDefault="00454777" w:rsidP="00454777">
      <w:pPr>
        <w:pStyle w:val="afb"/>
      </w:pPr>
      <w:r>
        <w:object w:dxaOrig="7295" w:dyaOrig="5570" w14:anchorId="4BCD677D">
          <v:shape id="_x0000_i1055" type="#_x0000_t75" style="width:261.5pt;height:199pt" o:ole="">
            <v:imagedata r:id="rId177" o:title=""/>
          </v:shape>
          <o:OLEObject Type="Embed" ProgID="Origin50.Graph" ShapeID="_x0000_i1055" DrawAspect="Content" ObjectID="_1590506599" r:id="rId178"/>
        </w:object>
      </w:r>
    </w:p>
    <w:p w14:paraId="7819C850" w14:textId="7085E5D7" w:rsidR="00454777" w:rsidRDefault="00454777" w:rsidP="00454777">
      <w:pPr>
        <w:pStyle w:val="afb"/>
      </w:pPr>
      <w:r w:rsidRPr="00454777">
        <w:rPr>
          <w:highlight w:val="yellow"/>
        </w:rPr>
        <w:t>Рисунок</w:t>
      </w:r>
      <w:r>
        <w:t xml:space="preserve"> – Структурный анализ </w:t>
      </w:r>
      <w:r w:rsidR="00130707">
        <w:t>петли Франка-Рида</w:t>
      </w:r>
      <w:r>
        <w:t>.</w:t>
      </w:r>
    </w:p>
    <w:p w14:paraId="5F838AC4" w14:textId="6E59A8CD"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65AC7487" w14:textId="31556EB4" w:rsidR="00CB4324" w:rsidRDefault="00CB4324" w:rsidP="00CB4324">
      <w:pPr>
        <w:pStyle w:val="afb"/>
      </w:pPr>
      <w:r>
        <w:rPr>
          <w:noProof/>
        </w:rPr>
        <w:lastRenderedPageBreak/>
        <w:drawing>
          <wp:inline distT="0" distB="0" distL="0" distR="0" wp14:anchorId="1EE42372" wp14:editId="6545EDF6">
            <wp:extent cx="2959922" cy="1800000"/>
            <wp:effectExtent l="0" t="0" r="0" b="0"/>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59922" cy="1800000"/>
                    </a:xfrm>
                    <a:prstGeom prst="rect">
                      <a:avLst/>
                    </a:prstGeom>
                    <a:ln>
                      <a:noFill/>
                    </a:ln>
                  </pic:spPr>
                </pic:pic>
              </a:graphicData>
            </a:graphic>
          </wp:inline>
        </w:drawing>
      </w:r>
    </w:p>
    <w:p w14:paraId="33A95F54" w14:textId="602F55E8" w:rsidR="00440F30" w:rsidRPr="00F546C9" w:rsidRDefault="00CB4324" w:rsidP="00440F30">
      <w:pPr>
        <w:pStyle w:val="afb"/>
      </w:pPr>
      <w:r w:rsidRPr="00CB4324">
        <w:rPr>
          <w:highlight w:val="yellow"/>
        </w:rPr>
        <w:t>Рисунок</w:t>
      </w:r>
      <w:r>
        <w:t xml:space="preserve"> – </w:t>
      </w:r>
      <w:r w:rsidR="00584D9F">
        <w:t>Упругая</w:t>
      </w:r>
      <w:r>
        <w:t xml:space="preserve"> волна после каскада. Синим выделены вакансии, красным – междоузлия.</w:t>
      </w:r>
      <w:r w:rsidR="00130707">
        <w:t xml:space="preserve"> Атомы кристаллита удалены.</w:t>
      </w:r>
    </w:p>
    <w:p w14:paraId="5753F124" w14:textId="256A41C7" w:rsidR="00C16FC4" w:rsidRDefault="00AA3E18" w:rsidP="00D602D1">
      <w:pPr>
        <w:pStyle w:val="4"/>
      </w:pPr>
      <w:bookmarkStart w:id="127" w:name="_Toc514780565"/>
      <w:bookmarkStart w:id="128" w:name="_Toc516139771"/>
      <w:r w:rsidRPr="005B77E9">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о</w:t>
      </w:r>
      <w:r w:rsidR="00C153EC">
        <w:noBreakHyphen/>
      </w:r>
      <w:r w:rsidR="001C346F">
        <w:t>хром.</w:t>
      </w:r>
      <w:bookmarkEnd w:id="127"/>
      <w:bookmarkEnd w:id="128"/>
    </w:p>
    <w:p w14:paraId="002DFB69" w14:textId="77777777" w:rsidR="00A45F49" w:rsidRDefault="00E40F3E" w:rsidP="00A45F49">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 xml:space="preserve">о </w:t>
      </w:r>
      <w:r w:rsidR="00130707">
        <w:t>-</w:t>
      </w:r>
      <w:r>
        <w:t xml:space="preserve">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энергии иона</w:t>
      </w:r>
      <w:r w:rsidRPr="005907CF">
        <w:t xml:space="preserve"> </w:t>
      </w:r>
      <w:r>
        <w:t>9</w:t>
      </w:r>
      <w:r w:rsidRPr="005907CF">
        <w:t xml:space="preserve"> кэВ. </w:t>
      </w:r>
    </w:p>
    <w:p w14:paraId="51C8CCB6" w14:textId="4A1AC615" w:rsidR="009571D1" w:rsidRDefault="009571D1" w:rsidP="00A45F49">
      <w:r>
        <w:t xml:space="preserve">Так </w:t>
      </w:r>
      <w:r w:rsidR="002478DE">
        <w:t>же,</w:t>
      </w:r>
      <w:r>
        <w:t xml:space="preserve"> как и в случае каскада в системе железо </w:t>
      </w:r>
      <w:r w:rsidR="00130707">
        <w:t>-</w:t>
      </w:r>
      <w:r>
        <w:t xml:space="preserve"> </w:t>
      </w:r>
      <w:r w:rsidR="002478DE">
        <w:t>хром,</w:t>
      </w:r>
      <w:r>
        <w:t xml:space="preserve"> но без кислорода, </w:t>
      </w:r>
      <w:r w:rsidR="00A45F49">
        <w:t xml:space="preserve">развитие </w:t>
      </w:r>
      <w:r>
        <w:t>каскад</w:t>
      </w:r>
      <w:r w:rsidR="00A45F49">
        <w:t>а</w:t>
      </w:r>
      <w:r>
        <w:t xml:space="preserve"> про</w:t>
      </w:r>
      <w:r w:rsidR="00A45F49">
        <w:t xml:space="preserve">ходило, </w:t>
      </w:r>
      <w:r>
        <w:t>примерно</w:t>
      </w:r>
      <w:r w:rsidR="00A45F49">
        <w:t>,</w:t>
      </w:r>
      <w:r>
        <w:t xml:space="preserve"> </w:t>
      </w:r>
      <w:r w:rsidR="002478DE">
        <w:t xml:space="preserve">по тому же </w:t>
      </w:r>
      <w:r w:rsidR="00A45F49">
        <w:t>сценарию</w:t>
      </w:r>
      <w:r>
        <w:t>.</w:t>
      </w:r>
      <w:r w:rsidR="00A45F49">
        <w:t xml:space="preserve"> </w:t>
      </w:r>
      <w:r w:rsidR="002478DE">
        <w:t xml:space="preserve">Отметим, лишь, ключевые моменты. После каскада поверхность «выгибается» и распыляется как показано на </w:t>
      </w:r>
      <w:r w:rsidR="002478DE" w:rsidRPr="002478DE">
        <w:rPr>
          <w:highlight w:val="yellow"/>
        </w:rPr>
        <w:t>рисунке</w:t>
      </w:r>
      <w:r w:rsidR="002478DE">
        <w:t>.</w:t>
      </w:r>
    </w:p>
    <w:p w14:paraId="7355C9D4" w14:textId="7E4A05C7" w:rsidR="002478DE" w:rsidRDefault="002478DE" w:rsidP="002478DE">
      <w:pPr>
        <w:pStyle w:val="afb"/>
      </w:pPr>
      <w:r>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70502" cy="1440000"/>
                    </a:xfrm>
                    <a:prstGeom prst="rect">
                      <a:avLst/>
                    </a:prstGeom>
                    <a:ln>
                      <a:noFill/>
                    </a:ln>
                  </pic:spPr>
                </pic:pic>
              </a:graphicData>
            </a:graphic>
          </wp:inline>
        </w:drawing>
      </w:r>
    </w:p>
    <w:p w14:paraId="78CCA5BD" w14:textId="31B12E35"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75468570" w14:textId="109049F2" w:rsidR="002478DE" w:rsidRDefault="002478DE" w:rsidP="002478DE">
      <w:r>
        <w:lastRenderedPageBreak/>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A717606" w14:textId="3B9C222A" w:rsidR="002478DE" w:rsidRDefault="002478DE" w:rsidP="002478DE">
      <w:pPr>
        <w:pStyle w:val="afb"/>
      </w:pPr>
      <w:r>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06970" cy="472598"/>
                    </a:xfrm>
                    <a:prstGeom prst="rect">
                      <a:avLst/>
                    </a:prstGeom>
                    <a:ln>
                      <a:noFill/>
                    </a:ln>
                  </pic:spPr>
                </pic:pic>
              </a:graphicData>
            </a:graphic>
          </wp:inline>
        </w:drawing>
      </w:r>
    </w:p>
    <w:p w14:paraId="6FD77282" w14:textId="082C152C" w:rsidR="002478DE" w:rsidRDefault="002478DE" w:rsidP="002478DE">
      <w:pPr>
        <w:pStyle w:val="afb"/>
      </w:pPr>
      <w:r w:rsidRPr="00A45F49">
        <w:rPr>
          <w:highlight w:val="yellow"/>
        </w:rPr>
        <w:t>Рисунок</w:t>
      </w:r>
      <w:r>
        <w:t xml:space="preserve"> – Поверхность через 100 пс после начала прохождения каскада. Синим выделены атомы железа, красным – кислорода, желтым – хрома.</w:t>
      </w:r>
    </w:p>
    <w:p w14:paraId="1E34EEEF" w14:textId="25158AF4" w:rsidR="00A45F49" w:rsidRDefault="00A45F49" w:rsidP="00A45F49">
      <w:r>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5C74CB24" w:rsidR="002478DE" w:rsidRDefault="002478DE" w:rsidP="002478DE">
      <w:r>
        <w:t xml:space="preserve">Структурный анализ приповерхностного слоя показан на </w:t>
      </w:r>
      <w:r w:rsidRPr="002478DE">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1"/>
      </w:tblGrid>
      <w:tr w:rsidR="002478DE" w14:paraId="391F7F1F" w14:textId="77777777" w:rsidTr="00287BD2">
        <w:tc>
          <w:tcPr>
            <w:tcW w:w="4672" w:type="dxa"/>
            <w:vAlign w:val="center"/>
          </w:tcPr>
          <w:p w14:paraId="303780B7" w14:textId="5F375EBE" w:rsidR="002478DE" w:rsidRDefault="00A45F49" w:rsidP="00287BD2">
            <w:pPr>
              <w:pStyle w:val="afb"/>
              <w:ind w:left="-534"/>
            </w:pPr>
            <w:r>
              <w:object w:dxaOrig="7294" w:dyaOrig="5569" w14:anchorId="56C91FF0">
                <v:shape id="_x0000_i1060" type="#_x0000_t75" style="width:232.5pt;height:177.5pt" o:ole="">
                  <v:imagedata r:id="rId182" o:title=""/>
                </v:shape>
                <o:OLEObject Type="Embed" ProgID="Origin50.Graph" ShapeID="_x0000_i1060" DrawAspect="Content" ObjectID="_1590506600" r:id="rId183"/>
              </w:object>
            </w:r>
          </w:p>
          <w:p w14:paraId="695D190C" w14:textId="5C51C2B9" w:rsidR="00287BD2" w:rsidRDefault="00287BD2" w:rsidP="00287BD2">
            <w:pPr>
              <w:pStyle w:val="afb"/>
              <w:ind w:left="-534"/>
            </w:pPr>
            <w:r>
              <w:t>а</w:t>
            </w:r>
          </w:p>
        </w:tc>
        <w:tc>
          <w:tcPr>
            <w:tcW w:w="4673" w:type="dxa"/>
            <w:vAlign w:val="center"/>
          </w:tcPr>
          <w:p w14:paraId="156DF282" w14:textId="720F282B" w:rsidR="002478DE" w:rsidRDefault="00A45F49" w:rsidP="00287BD2">
            <w:pPr>
              <w:pStyle w:val="afb"/>
              <w:ind w:left="-435"/>
            </w:pPr>
            <w:r>
              <w:object w:dxaOrig="7294" w:dyaOrig="5569" w14:anchorId="7A30656D">
                <v:shape id="_x0000_i1062" type="#_x0000_t75" style="width:249.5pt;height:190pt" o:ole="">
                  <v:imagedata r:id="rId184" o:title=""/>
                </v:shape>
                <o:OLEObject Type="Embed" ProgID="Origin50.Graph" ShapeID="_x0000_i1062" DrawAspect="Content" ObjectID="_1590506601" r:id="rId185"/>
              </w:object>
            </w:r>
          </w:p>
          <w:p w14:paraId="3396BEB9" w14:textId="35FD2178" w:rsidR="00287BD2" w:rsidRDefault="00287BD2" w:rsidP="00287BD2">
            <w:pPr>
              <w:pStyle w:val="afb"/>
              <w:ind w:left="-435"/>
            </w:pPr>
            <w:r>
              <w:t>б</w:t>
            </w:r>
          </w:p>
        </w:tc>
      </w:tr>
      <w:tr w:rsidR="002478DE" w14:paraId="631C32AD" w14:textId="77777777" w:rsidTr="00287BD2">
        <w:tc>
          <w:tcPr>
            <w:tcW w:w="9345" w:type="dxa"/>
            <w:gridSpan w:val="2"/>
            <w:vAlign w:val="center"/>
          </w:tcPr>
          <w:p w14:paraId="6D443B68" w14:textId="4732EFF3" w:rsidR="002478DE" w:rsidRDefault="00A45F49" w:rsidP="00287BD2">
            <w:pPr>
              <w:pStyle w:val="afb"/>
            </w:pPr>
            <w:r>
              <w:object w:dxaOrig="7294" w:dyaOrig="5569" w14:anchorId="7BC1EB04">
                <v:shape id="_x0000_i1064" type="#_x0000_t75" style="width:267.5pt;height:204pt" o:ole="">
                  <v:imagedata r:id="rId186" o:title=""/>
                </v:shape>
                <o:OLEObject Type="Embed" ProgID="Origin50.Graph" ShapeID="_x0000_i1064" DrawAspect="Content" ObjectID="_1590506602" r:id="rId187"/>
              </w:object>
            </w:r>
          </w:p>
          <w:p w14:paraId="646A7520" w14:textId="6DA7FED6" w:rsidR="00287BD2" w:rsidRDefault="00287BD2" w:rsidP="00287BD2">
            <w:pPr>
              <w:pStyle w:val="afb"/>
            </w:pPr>
            <w:r>
              <w:t>в</w:t>
            </w:r>
          </w:p>
        </w:tc>
      </w:tr>
    </w:tbl>
    <w:p w14:paraId="1E379152" w14:textId="52C68D24" w:rsidR="00287BD2" w:rsidRPr="00287BD2" w:rsidRDefault="00287BD2" w:rsidP="002478DE">
      <w:pPr>
        <w:pStyle w:val="afb"/>
      </w:pPr>
      <w:r w:rsidRPr="00287BD2">
        <w:t>а – сравнение в различные моменты времени, б – сравнение с различными структурами, в – сравнение окисления с каскадом и без каскада</w:t>
      </w:r>
    </w:p>
    <w:p w14:paraId="07A1FF45" w14:textId="69B58963" w:rsidR="002478DE" w:rsidRDefault="00287BD2" w:rsidP="002478DE">
      <w:pPr>
        <w:pStyle w:val="afb"/>
      </w:pPr>
      <w:r w:rsidRPr="00287BD2">
        <w:rPr>
          <w:highlight w:val="yellow"/>
        </w:rPr>
        <w:lastRenderedPageBreak/>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4905259C" w14:textId="6A0C2B36" w:rsidR="00A45F49" w:rsidRDefault="00A45F49" w:rsidP="00287BD2">
      <w:r>
        <w:t xml:space="preserve">Переход к структуре вюстита начался, что видно с </w:t>
      </w:r>
      <w:r w:rsidRPr="00A45F49">
        <w:rPr>
          <w:highlight w:val="yellow"/>
        </w:rPr>
        <w:t>рисунка (б)</w:t>
      </w:r>
      <w:r w:rsidRPr="005C7A65">
        <w:t xml:space="preserve">, а с </w:t>
      </w:r>
      <w:r>
        <w:rPr>
          <w:highlight w:val="yellow"/>
        </w:rPr>
        <w:t xml:space="preserve">рисунка (в) </w:t>
      </w:r>
      <w:r w:rsidRPr="005C7A65">
        <w:t xml:space="preserve">видно, что каскад особо не влияет на </w:t>
      </w:r>
      <w:r w:rsidR="005C7A65" w:rsidRPr="005C7A65">
        <w:t>рост оксидной пленки.</w:t>
      </w:r>
    </w:p>
    <w:p w14:paraId="6DD13ABB" w14:textId="6FE2B2C5" w:rsidR="00287BD2" w:rsidRPr="00E40F3E" w:rsidRDefault="00287BD2" w:rsidP="00287BD2">
      <w:r w:rsidRPr="005C7A65">
        <w:rPr>
          <w:highlight w:val="yellow"/>
        </w:rPr>
        <w:t xml:space="preserve">Реализация дефектного анализа не представляется возможной из-за </w:t>
      </w:r>
      <w:r w:rsidR="00130707" w:rsidRPr="005C7A65">
        <w:rPr>
          <w:highlight w:val="yellow"/>
        </w:rPr>
        <w:t>упругих</w:t>
      </w:r>
      <w:r w:rsidRPr="005C7A65">
        <w:rPr>
          <w:highlight w:val="yellow"/>
        </w:rPr>
        <w:t xml:space="preserve"> волн.</w:t>
      </w:r>
    </w:p>
    <w:p w14:paraId="1B366C4B" w14:textId="070ADD42" w:rsidR="00D438B3" w:rsidRDefault="00D438B3" w:rsidP="00081F14">
      <w:pPr>
        <w:pStyle w:val="4"/>
      </w:pPr>
      <w:bookmarkStart w:id="129" w:name="_Toc516139772"/>
      <w:r>
        <w:t xml:space="preserve">Каскад в объеме системы железо </w:t>
      </w:r>
      <w:r w:rsidR="00130707">
        <w:t>-</w:t>
      </w:r>
      <w:r>
        <w:t xml:space="preserve"> обогащение хромом</w:t>
      </w:r>
      <w:r w:rsidR="001D468B">
        <w:t xml:space="preserve"> в объеме.</w:t>
      </w:r>
      <w:bookmarkEnd w:id="129"/>
    </w:p>
    <w:p w14:paraId="31030E94" w14:textId="5D387951" w:rsidR="0046675A" w:rsidRDefault="001D468B" w:rsidP="00D263A0">
      <w:r>
        <w:t xml:space="preserve">Концентрация хрома в этом эксперименте было </w:t>
      </w:r>
      <w:r>
        <w:rPr>
          <w:rFonts w:cs="Times New Roman"/>
        </w:rPr>
        <w:t>≈</w:t>
      </w:r>
      <w:r>
        <w:t xml:space="preserve">30 масс. %. Размер кристаллита 80х80х80 атомных слоев. Энергия налетающей частицы </w:t>
      </w:r>
      <w:r>
        <w:rPr>
          <w:rFonts w:cs="Times New Roman"/>
        </w:rPr>
        <w:t>≈</w:t>
      </w:r>
      <w:r>
        <w:t>6 кэВ.</w:t>
      </w:r>
    </w:p>
    <w:p w14:paraId="4EE86952" w14:textId="3462B164" w:rsidR="0046675A" w:rsidRDefault="0046675A" w:rsidP="0046675A">
      <w:r>
        <w:t xml:space="preserve">На </w:t>
      </w:r>
      <w:r w:rsidRPr="0046675A">
        <w:rPr>
          <w:highlight w:val="yellow"/>
        </w:rPr>
        <w:t>рисунке</w:t>
      </w:r>
      <w:r>
        <w:t xml:space="preserve"> представлен дефектный анализ</w:t>
      </w:r>
      <w:r w:rsidR="009256D0">
        <w:t xml:space="preserve"> области прохождения каскада</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675A" w14:paraId="573F7554" w14:textId="77777777" w:rsidTr="0046675A">
        <w:tc>
          <w:tcPr>
            <w:tcW w:w="4672" w:type="dxa"/>
            <w:vAlign w:val="center"/>
          </w:tcPr>
          <w:p w14:paraId="184CD32E" w14:textId="77777777" w:rsidR="0046675A" w:rsidRDefault="0046675A" w:rsidP="00AC484E">
            <w:pPr>
              <w:pStyle w:val="afb"/>
            </w:pPr>
            <w:r>
              <w:rPr>
                <w:noProof/>
              </w:rPr>
              <w:drawing>
                <wp:inline distT="0" distB="0" distL="0" distR="0" wp14:anchorId="32E6DB47" wp14:editId="255AF7DF">
                  <wp:extent cx="1862428" cy="1800000"/>
                  <wp:effectExtent l="19050" t="19050" r="24130" b="1016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62428" cy="1800000"/>
                          </a:xfrm>
                          <a:prstGeom prst="rect">
                            <a:avLst/>
                          </a:prstGeom>
                          <a:ln>
                            <a:solidFill>
                              <a:schemeClr val="tx1"/>
                            </a:solidFill>
                          </a:ln>
                        </pic:spPr>
                      </pic:pic>
                    </a:graphicData>
                  </a:graphic>
                </wp:inline>
              </w:drawing>
            </w:r>
          </w:p>
          <w:p w14:paraId="4227AE83" w14:textId="564E427C" w:rsidR="0046675A" w:rsidRDefault="0046675A" w:rsidP="00AC484E">
            <w:pPr>
              <w:pStyle w:val="afb"/>
            </w:pPr>
            <w:r>
              <w:t>а</w:t>
            </w:r>
          </w:p>
        </w:tc>
        <w:tc>
          <w:tcPr>
            <w:tcW w:w="4673" w:type="dxa"/>
            <w:vAlign w:val="center"/>
          </w:tcPr>
          <w:p w14:paraId="534A005E" w14:textId="77777777" w:rsidR="0046675A" w:rsidRDefault="0046675A" w:rsidP="00AC484E">
            <w:pPr>
              <w:pStyle w:val="afb"/>
            </w:pPr>
            <w:r>
              <w:rPr>
                <w:noProof/>
              </w:rPr>
              <w:drawing>
                <wp:inline distT="0" distB="0" distL="0" distR="0" wp14:anchorId="3B3E97AD" wp14:editId="1C76E6EB">
                  <wp:extent cx="1774359" cy="1800000"/>
                  <wp:effectExtent l="19050" t="19050" r="16510" b="1016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74359" cy="1800000"/>
                          </a:xfrm>
                          <a:prstGeom prst="rect">
                            <a:avLst/>
                          </a:prstGeom>
                          <a:ln>
                            <a:solidFill>
                              <a:schemeClr val="tx1"/>
                            </a:solidFill>
                          </a:ln>
                        </pic:spPr>
                      </pic:pic>
                    </a:graphicData>
                  </a:graphic>
                </wp:inline>
              </w:drawing>
            </w:r>
          </w:p>
          <w:p w14:paraId="075EB481" w14:textId="58FCF8AE" w:rsidR="0046675A" w:rsidRDefault="0046675A" w:rsidP="00AC484E">
            <w:pPr>
              <w:pStyle w:val="afb"/>
            </w:pPr>
            <w:r>
              <w:t>б</w:t>
            </w:r>
          </w:p>
        </w:tc>
      </w:tr>
      <w:tr w:rsidR="0046675A" w14:paraId="0288E9A3" w14:textId="77777777" w:rsidTr="0046675A">
        <w:tc>
          <w:tcPr>
            <w:tcW w:w="4672" w:type="dxa"/>
            <w:vAlign w:val="center"/>
          </w:tcPr>
          <w:p w14:paraId="207E5209" w14:textId="77777777" w:rsidR="0046675A" w:rsidRDefault="0046675A" w:rsidP="00AC484E">
            <w:pPr>
              <w:pStyle w:val="afb"/>
            </w:pPr>
            <w:r>
              <w:rPr>
                <w:noProof/>
              </w:rPr>
              <w:drawing>
                <wp:inline distT="0" distB="0" distL="0" distR="0" wp14:anchorId="346BBE90" wp14:editId="54EB4DE2">
                  <wp:extent cx="1974375" cy="1800000"/>
                  <wp:effectExtent l="19050" t="19050" r="26035" b="1016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74375" cy="1800000"/>
                          </a:xfrm>
                          <a:prstGeom prst="rect">
                            <a:avLst/>
                          </a:prstGeom>
                          <a:ln>
                            <a:solidFill>
                              <a:schemeClr val="tx1"/>
                            </a:solidFill>
                          </a:ln>
                        </pic:spPr>
                      </pic:pic>
                    </a:graphicData>
                  </a:graphic>
                </wp:inline>
              </w:drawing>
            </w:r>
          </w:p>
          <w:p w14:paraId="388507C2" w14:textId="291DD8FF" w:rsidR="0046675A" w:rsidRDefault="0046675A" w:rsidP="00AC484E">
            <w:pPr>
              <w:pStyle w:val="afb"/>
            </w:pPr>
            <w:r>
              <w:t>в</w:t>
            </w:r>
          </w:p>
        </w:tc>
        <w:tc>
          <w:tcPr>
            <w:tcW w:w="4673" w:type="dxa"/>
            <w:vAlign w:val="center"/>
          </w:tcPr>
          <w:p w14:paraId="51FB731F" w14:textId="77777777" w:rsidR="0046675A" w:rsidRDefault="0046675A" w:rsidP="00AC484E">
            <w:pPr>
              <w:pStyle w:val="afb"/>
            </w:pPr>
            <w:r>
              <w:rPr>
                <w:noProof/>
              </w:rPr>
              <w:drawing>
                <wp:inline distT="0" distB="0" distL="0" distR="0" wp14:anchorId="787D4E5A" wp14:editId="45DB61DB">
                  <wp:extent cx="1784438" cy="1800000"/>
                  <wp:effectExtent l="19050" t="19050" r="25400" b="1016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84438" cy="1800000"/>
                          </a:xfrm>
                          <a:prstGeom prst="rect">
                            <a:avLst/>
                          </a:prstGeom>
                          <a:ln>
                            <a:solidFill>
                              <a:schemeClr val="tx1"/>
                            </a:solidFill>
                          </a:ln>
                        </pic:spPr>
                      </pic:pic>
                    </a:graphicData>
                  </a:graphic>
                </wp:inline>
              </w:drawing>
            </w:r>
          </w:p>
          <w:p w14:paraId="62877B0F" w14:textId="367C4893" w:rsidR="0046675A" w:rsidRDefault="0046675A" w:rsidP="00AC484E">
            <w:pPr>
              <w:pStyle w:val="afb"/>
            </w:pPr>
            <w:r>
              <w:t>г</w:t>
            </w:r>
          </w:p>
        </w:tc>
      </w:tr>
    </w:tbl>
    <w:p w14:paraId="1622282E" w14:textId="18095094" w:rsidR="0046675A" w:rsidRDefault="0046675A" w:rsidP="00AC484E">
      <w:pPr>
        <w:pStyle w:val="afb"/>
      </w:pPr>
      <w:r>
        <w:t xml:space="preserve">а – 2 пс, б – 4 пс, в </w:t>
      </w:r>
      <w:r w:rsidR="00AC484E">
        <w:t>–</w:t>
      </w:r>
      <w:r>
        <w:t xml:space="preserve"> </w:t>
      </w:r>
      <w:r w:rsidR="00AC484E">
        <w:t>8 пс, г – 12 пс</w:t>
      </w:r>
    </w:p>
    <w:p w14:paraId="3864F776" w14:textId="14FA1CB4" w:rsidR="00AC484E" w:rsidRDefault="00AC484E" w:rsidP="00AC484E">
      <w:pPr>
        <w:pStyle w:val="afb"/>
      </w:pPr>
      <w:r w:rsidRPr="00AC484E">
        <w:rPr>
          <w:highlight w:val="yellow"/>
        </w:rPr>
        <w:t>Рисунок</w:t>
      </w:r>
      <w:r>
        <w:t xml:space="preserve"> – Дефектный анализ каскада. Синим выделены вакансии, красным – междоузлия.</w:t>
      </w:r>
      <w:r w:rsidR="00130707">
        <w:t xml:space="preserve"> Атомы кристаллита удалены</w:t>
      </w:r>
    </w:p>
    <w:p w14:paraId="312EC3B9" w14:textId="77777777" w:rsidR="00AC484E" w:rsidRDefault="00AC484E" w:rsidP="00AC484E">
      <w:r>
        <w:t xml:space="preserve">Параметры каскада представлены в </w:t>
      </w:r>
      <w:r w:rsidRPr="009A76D3">
        <w:rPr>
          <w:highlight w:val="yellow"/>
        </w:rPr>
        <w:t>таблице</w:t>
      </w:r>
      <w:r>
        <w:t>.</w:t>
      </w:r>
    </w:p>
    <w:p w14:paraId="6A176F5D" w14:textId="77777777" w:rsidR="00AC484E" w:rsidRDefault="00AC484E" w:rsidP="00AC484E">
      <w:pPr>
        <w:pStyle w:val="af9"/>
      </w:pPr>
      <w:r w:rsidRPr="009A76D3">
        <w:rPr>
          <w:highlight w:val="yellow"/>
        </w:rPr>
        <w:lastRenderedPageBreak/>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C484E" w14:paraId="1589EC3C" w14:textId="77777777" w:rsidTr="00FE7333">
        <w:tc>
          <w:tcPr>
            <w:tcW w:w="6091" w:type="dxa"/>
          </w:tcPr>
          <w:p w14:paraId="201836DA" w14:textId="77777777" w:rsidR="00AC484E" w:rsidRDefault="00AC484E" w:rsidP="00FE7333">
            <w:pPr>
              <w:pStyle w:val="afa"/>
            </w:pPr>
            <w:r w:rsidRPr="00551789">
              <w:t>Общее кол-во атомов в ячейке</w:t>
            </w:r>
          </w:p>
        </w:tc>
        <w:tc>
          <w:tcPr>
            <w:tcW w:w="3254" w:type="dxa"/>
          </w:tcPr>
          <w:p w14:paraId="5BFD0A88" w14:textId="5AF8938B" w:rsidR="00AC484E" w:rsidRDefault="00AC484E" w:rsidP="00FE7333">
            <w:pPr>
              <w:pStyle w:val="afa"/>
            </w:pPr>
            <w:r>
              <w:t>1024000</w:t>
            </w:r>
          </w:p>
        </w:tc>
      </w:tr>
      <w:tr w:rsidR="00AC484E" w14:paraId="59436E62" w14:textId="77777777" w:rsidTr="00FE7333">
        <w:tc>
          <w:tcPr>
            <w:tcW w:w="6091" w:type="dxa"/>
          </w:tcPr>
          <w:p w14:paraId="673871B1" w14:textId="77777777" w:rsidR="00AC484E" w:rsidRDefault="00AC484E" w:rsidP="00FE7333">
            <w:pPr>
              <w:pStyle w:val="afa"/>
            </w:pPr>
            <w:r w:rsidRPr="00551789">
              <w:t>Энергия</w:t>
            </w:r>
          </w:p>
        </w:tc>
        <w:tc>
          <w:tcPr>
            <w:tcW w:w="3254" w:type="dxa"/>
          </w:tcPr>
          <w:p w14:paraId="7B6E8078" w14:textId="0D411470" w:rsidR="00AC484E" w:rsidRDefault="00AC484E" w:rsidP="00FE7333">
            <w:pPr>
              <w:pStyle w:val="afa"/>
            </w:pPr>
            <w:r w:rsidRPr="00551789">
              <w:t>≈</w:t>
            </w:r>
            <w:r w:rsidRPr="003C2968">
              <w:t>6 кэВ</w:t>
            </w:r>
          </w:p>
        </w:tc>
      </w:tr>
      <w:tr w:rsidR="00AC484E" w14:paraId="17FDF24B" w14:textId="77777777" w:rsidTr="00FE7333">
        <w:tc>
          <w:tcPr>
            <w:tcW w:w="6091" w:type="dxa"/>
          </w:tcPr>
          <w:p w14:paraId="0AEE89EF" w14:textId="4760FB1E" w:rsidR="00AC484E" w:rsidRPr="00AC484E" w:rsidRDefault="00AC484E" w:rsidP="00AC484E">
            <w:pPr>
              <w:pStyle w:val="afa"/>
            </w:pPr>
            <w:r>
              <w:t>Максимальный р</w:t>
            </w:r>
            <w:r w:rsidRPr="00551789">
              <w:t>азмер каскада</w:t>
            </w:r>
            <w:r>
              <w:t xml:space="preserve"> по оси </w:t>
            </w:r>
            <w:r>
              <w:rPr>
                <w:lang w:val="en-US"/>
              </w:rPr>
              <w:t>Z</w:t>
            </w:r>
          </w:p>
        </w:tc>
        <w:tc>
          <w:tcPr>
            <w:tcW w:w="3254" w:type="dxa"/>
          </w:tcPr>
          <w:p w14:paraId="7C2E519D" w14:textId="3B442BBC" w:rsidR="00AC484E" w:rsidRDefault="00AC484E" w:rsidP="00AC484E">
            <w:pPr>
              <w:pStyle w:val="afa"/>
            </w:pPr>
            <w:r>
              <w:rPr>
                <w:rFonts w:cs="Times New Roman"/>
              </w:rPr>
              <w:t>≈</w:t>
            </w:r>
            <w:r>
              <w:rPr>
                <w:lang w:val="en-US"/>
              </w:rPr>
              <w:t>60</w:t>
            </w:r>
            <w:r>
              <w:t xml:space="preserve"> </w:t>
            </w:r>
            <w:r w:rsidRPr="00551789">
              <w:t>Å</w:t>
            </w:r>
          </w:p>
        </w:tc>
      </w:tr>
      <w:tr w:rsidR="00AC484E" w14:paraId="77BFED68" w14:textId="77777777" w:rsidTr="00FE7333">
        <w:tc>
          <w:tcPr>
            <w:tcW w:w="6091" w:type="dxa"/>
          </w:tcPr>
          <w:p w14:paraId="0444DD46" w14:textId="77777777" w:rsidR="00AC484E" w:rsidRDefault="00AC484E" w:rsidP="00AC484E">
            <w:pPr>
              <w:pStyle w:val="afa"/>
            </w:pPr>
            <w:r>
              <w:t>Максимальный р</w:t>
            </w:r>
            <w:r w:rsidRPr="00551789">
              <w:t>азмер каскада</w:t>
            </w:r>
            <w:r>
              <w:t xml:space="preserve"> по оси </w:t>
            </w:r>
            <w:r>
              <w:rPr>
                <w:lang w:val="en-US"/>
              </w:rPr>
              <w:t>X</w:t>
            </w:r>
          </w:p>
        </w:tc>
        <w:tc>
          <w:tcPr>
            <w:tcW w:w="3254" w:type="dxa"/>
          </w:tcPr>
          <w:p w14:paraId="60E9787B" w14:textId="7EA99DD6" w:rsidR="00AC484E" w:rsidRDefault="00AC484E" w:rsidP="00AC484E">
            <w:pPr>
              <w:pStyle w:val="afa"/>
            </w:pPr>
            <w:r>
              <w:rPr>
                <w:rFonts w:cs="Times New Roman"/>
              </w:rPr>
              <w:t>≈</w:t>
            </w:r>
            <w:r>
              <w:t>3</w:t>
            </w:r>
            <w:r>
              <w:rPr>
                <w:lang w:val="en-US"/>
              </w:rPr>
              <w:t>6</w:t>
            </w:r>
            <w:r w:rsidRPr="00551789">
              <w:t xml:space="preserve"> Å</w:t>
            </w:r>
          </w:p>
        </w:tc>
      </w:tr>
      <w:tr w:rsidR="00AC484E" w14:paraId="2212F0D6" w14:textId="77777777" w:rsidTr="00FE7333">
        <w:tc>
          <w:tcPr>
            <w:tcW w:w="6091" w:type="dxa"/>
          </w:tcPr>
          <w:p w14:paraId="1903B01C" w14:textId="77777777" w:rsidR="00AC484E" w:rsidRPr="00551789" w:rsidRDefault="00AC484E" w:rsidP="00AC484E">
            <w:pPr>
              <w:pStyle w:val="afa"/>
            </w:pPr>
            <w:r w:rsidRPr="00551789">
              <w:t>Вторичные каскады</w:t>
            </w:r>
          </w:p>
        </w:tc>
        <w:tc>
          <w:tcPr>
            <w:tcW w:w="3254" w:type="dxa"/>
          </w:tcPr>
          <w:p w14:paraId="3D87E96E" w14:textId="77777777" w:rsidR="00AC484E" w:rsidRPr="00551789" w:rsidRDefault="00AC484E" w:rsidP="00AC484E">
            <w:pPr>
              <w:pStyle w:val="afa"/>
            </w:pPr>
            <w:r w:rsidRPr="00551789">
              <w:t>Нет</w:t>
            </w:r>
          </w:p>
        </w:tc>
      </w:tr>
      <w:tr w:rsidR="00AC484E" w14:paraId="70CD9EA2" w14:textId="77777777" w:rsidTr="00FE7333">
        <w:tc>
          <w:tcPr>
            <w:tcW w:w="6091" w:type="dxa"/>
          </w:tcPr>
          <w:p w14:paraId="4BAE0D58" w14:textId="77777777" w:rsidR="00AC484E" w:rsidRPr="00551789" w:rsidRDefault="00AC484E" w:rsidP="00AC484E">
            <w:pPr>
              <w:pStyle w:val="afa"/>
            </w:pPr>
            <w:r>
              <w:t>Время отжига</w:t>
            </w:r>
          </w:p>
        </w:tc>
        <w:tc>
          <w:tcPr>
            <w:tcW w:w="3254" w:type="dxa"/>
          </w:tcPr>
          <w:p w14:paraId="6F42CD5F" w14:textId="06D77638" w:rsidR="00AC484E" w:rsidRPr="00F80EAE" w:rsidRDefault="00AC484E" w:rsidP="00AC484E">
            <w:pPr>
              <w:pStyle w:val="afa"/>
              <w:rPr>
                <w:lang w:val="en-US"/>
              </w:rPr>
            </w:pPr>
            <w:r>
              <w:t>1</w:t>
            </w:r>
            <w:r>
              <w:rPr>
                <w:lang w:val="en-US"/>
              </w:rPr>
              <w:t>2</w:t>
            </w:r>
            <w:r>
              <w:t xml:space="preserve"> пс</w:t>
            </w:r>
          </w:p>
        </w:tc>
      </w:tr>
      <w:tr w:rsidR="00AC484E" w14:paraId="10768B7D" w14:textId="77777777" w:rsidTr="00FE7333">
        <w:tc>
          <w:tcPr>
            <w:tcW w:w="6091" w:type="dxa"/>
          </w:tcPr>
          <w:p w14:paraId="1B4BA710" w14:textId="77777777" w:rsidR="00AC484E" w:rsidRDefault="00AC484E" w:rsidP="00AC484E">
            <w:pPr>
              <w:pStyle w:val="afa"/>
            </w:pPr>
            <w:r w:rsidRPr="00551789">
              <w:t>Общее кол-во остаточных вакансий и межузлий</w:t>
            </w:r>
          </w:p>
        </w:tc>
        <w:tc>
          <w:tcPr>
            <w:tcW w:w="3254" w:type="dxa"/>
          </w:tcPr>
          <w:p w14:paraId="4054CE2E" w14:textId="514607B9" w:rsidR="00AC484E" w:rsidRPr="00AC484E" w:rsidRDefault="00AC484E" w:rsidP="00AC484E">
            <w:pPr>
              <w:pStyle w:val="afa"/>
              <w:rPr>
                <w:lang w:val="en-US"/>
              </w:rPr>
            </w:pPr>
            <w:r>
              <w:rPr>
                <w:lang w:val="en-US"/>
              </w:rPr>
              <w:t>138</w:t>
            </w:r>
          </w:p>
        </w:tc>
      </w:tr>
      <w:tr w:rsidR="00AC484E" w14:paraId="49B161D2" w14:textId="77777777" w:rsidTr="00FE7333">
        <w:tc>
          <w:tcPr>
            <w:tcW w:w="6091" w:type="dxa"/>
          </w:tcPr>
          <w:p w14:paraId="2ED1E68B" w14:textId="77777777" w:rsidR="00AC484E" w:rsidRDefault="00AC484E" w:rsidP="00AC484E">
            <w:pPr>
              <w:pStyle w:val="afa"/>
            </w:pPr>
            <w:r w:rsidRPr="00551789">
              <w:t>Процентное соотношение от общего кол-ва атомов</w:t>
            </w:r>
          </w:p>
        </w:tc>
        <w:tc>
          <w:tcPr>
            <w:tcW w:w="3254" w:type="dxa"/>
          </w:tcPr>
          <w:p w14:paraId="45863BD0" w14:textId="3DCCA5E9" w:rsidR="00AC484E" w:rsidRDefault="00AC484E" w:rsidP="00AC484E">
            <w:pPr>
              <w:pStyle w:val="afa"/>
            </w:pPr>
            <w:r>
              <w:rPr>
                <w:lang w:val="en-US"/>
              </w:rPr>
              <w:t>0</w:t>
            </w:r>
            <w:r w:rsidRPr="00551789">
              <w:t>,</w:t>
            </w:r>
            <w:r>
              <w:rPr>
                <w:lang w:val="en-US"/>
              </w:rPr>
              <w:t>013</w:t>
            </w:r>
            <w:r w:rsidRPr="00551789">
              <w:t>%</w:t>
            </w:r>
          </w:p>
        </w:tc>
      </w:tr>
    </w:tbl>
    <w:p w14:paraId="0ABC4832" w14:textId="77777777" w:rsidR="00AC484E" w:rsidRPr="001D468B" w:rsidRDefault="00AC484E" w:rsidP="00AC484E"/>
    <w:p w14:paraId="2D0D2566" w14:textId="2875EF5E" w:rsidR="00172245" w:rsidRDefault="00172245" w:rsidP="00081F14">
      <w:pPr>
        <w:pStyle w:val="4"/>
      </w:pPr>
      <w:bookmarkStart w:id="130" w:name="_Toc516139773"/>
      <w:r>
        <w:t>Моделирование каскадообразования на поверхности системы железо-обогащение хромом.</w:t>
      </w:r>
    </w:p>
    <w:p w14:paraId="25C8B31A" w14:textId="4025D1CA" w:rsidR="00873C7F" w:rsidRDefault="00873C7F" w:rsidP="00873C7F">
      <w:r>
        <w:t>Для моделирования каскада создавался кристаллит размерами 80х80х60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Pr="00873C7F">
        <w:t xml:space="preserve">10 </w:t>
      </w:r>
      <w:r w:rsidRPr="00873C7F">
        <w:t>кэВ</w:t>
      </w:r>
      <w:r>
        <w:t xml:space="preserve">. После начала каскада происходил отжиг дефектов в течении 15 пс. Концентрация хрома </w:t>
      </w:r>
      <w:r>
        <w:rPr>
          <w:rFonts w:cs="Times New Roman"/>
        </w:rPr>
        <w:t>≈</w:t>
      </w:r>
      <w:r>
        <w:t>30</w:t>
      </w:r>
      <w:r>
        <w:t xml:space="preserve"> масс. %. На </w:t>
      </w:r>
      <w:r w:rsidRPr="00493041">
        <w:rPr>
          <w:highlight w:val="yellow"/>
        </w:rPr>
        <w:t>рисунке</w:t>
      </w:r>
      <w:r>
        <w:t xml:space="preserve"> представлены результаты по моделировани</w:t>
      </w:r>
      <w:r>
        <w:t>ю</w:t>
      </w:r>
      <w:r>
        <w:t xml:space="preserve">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F764BE" w14:paraId="6763C0AF" w14:textId="77777777" w:rsidTr="00F26C0B">
        <w:tc>
          <w:tcPr>
            <w:tcW w:w="4672" w:type="dxa"/>
            <w:vAlign w:val="center"/>
          </w:tcPr>
          <w:p w14:paraId="4285D115" w14:textId="77777777" w:rsidR="00F764BE" w:rsidRDefault="00F764BE" w:rsidP="00F26C0B">
            <w:pPr>
              <w:pStyle w:val="afb"/>
            </w:pPr>
            <w:r>
              <w:rPr>
                <w:noProof/>
              </w:rPr>
              <w:drawing>
                <wp:inline distT="0" distB="0" distL="0" distR="0" wp14:anchorId="32D5798B" wp14:editId="32DE74D2">
                  <wp:extent cx="1384616" cy="1800000"/>
                  <wp:effectExtent l="19050" t="19050" r="25400" b="101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84616" cy="1800000"/>
                          </a:xfrm>
                          <a:prstGeom prst="rect">
                            <a:avLst/>
                          </a:prstGeom>
                          <a:ln>
                            <a:solidFill>
                              <a:schemeClr val="tx1"/>
                            </a:solidFill>
                          </a:ln>
                        </pic:spPr>
                      </pic:pic>
                    </a:graphicData>
                  </a:graphic>
                </wp:inline>
              </w:drawing>
            </w:r>
          </w:p>
          <w:p w14:paraId="13A127E3" w14:textId="22B2F95C" w:rsidR="004B3851" w:rsidRDefault="004B3851" w:rsidP="00F26C0B">
            <w:pPr>
              <w:pStyle w:val="afb"/>
            </w:pPr>
            <w:r>
              <w:t>а</w:t>
            </w:r>
          </w:p>
        </w:tc>
        <w:tc>
          <w:tcPr>
            <w:tcW w:w="4673" w:type="dxa"/>
            <w:vAlign w:val="center"/>
          </w:tcPr>
          <w:p w14:paraId="09BBF44A" w14:textId="77777777" w:rsidR="00F764BE" w:rsidRDefault="004B3851" w:rsidP="00F26C0B">
            <w:pPr>
              <w:pStyle w:val="afb"/>
            </w:pPr>
            <w:r>
              <w:rPr>
                <w:noProof/>
              </w:rPr>
              <w:drawing>
                <wp:inline distT="0" distB="0" distL="0" distR="0" wp14:anchorId="7FD3E3F4" wp14:editId="1D88384B">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60811" cy="1800000"/>
                          </a:xfrm>
                          <a:prstGeom prst="rect">
                            <a:avLst/>
                          </a:prstGeom>
                          <a:ln>
                            <a:solidFill>
                              <a:schemeClr val="tx1"/>
                            </a:solidFill>
                          </a:ln>
                        </pic:spPr>
                      </pic:pic>
                    </a:graphicData>
                  </a:graphic>
                </wp:inline>
              </w:drawing>
            </w:r>
          </w:p>
          <w:p w14:paraId="2883E7E3" w14:textId="0A977CD3" w:rsidR="004B3851" w:rsidRDefault="004B3851" w:rsidP="00F26C0B">
            <w:pPr>
              <w:pStyle w:val="afb"/>
            </w:pPr>
            <w:r>
              <w:t>б</w:t>
            </w:r>
          </w:p>
        </w:tc>
      </w:tr>
      <w:tr w:rsidR="004B3851" w14:paraId="30C5F4E7" w14:textId="77777777" w:rsidTr="00F26C0B">
        <w:tc>
          <w:tcPr>
            <w:tcW w:w="4672" w:type="dxa"/>
            <w:vAlign w:val="center"/>
          </w:tcPr>
          <w:p w14:paraId="7DC5ACA8" w14:textId="77777777" w:rsidR="004B3851" w:rsidRDefault="004B3851" w:rsidP="00F26C0B">
            <w:pPr>
              <w:pStyle w:val="afb"/>
              <w:rPr>
                <w:noProof/>
              </w:rPr>
            </w:pPr>
            <w:r>
              <w:rPr>
                <w:noProof/>
              </w:rPr>
              <w:drawing>
                <wp:inline distT="0" distB="0" distL="0" distR="0" wp14:anchorId="42DABD54" wp14:editId="4534B237">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34406" cy="1800000"/>
                          </a:xfrm>
                          <a:prstGeom prst="rect">
                            <a:avLst/>
                          </a:prstGeom>
                          <a:ln>
                            <a:solidFill>
                              <a:schemeClr val="tx1"/>
                            </a:solidFill>
                          </a:ln>
                        </pic:spPr>
                      </pic:pic>
                    </a:graphicData>
                  </a:graphic>
                </wp:inline>
              </w:drawing>
            </w:r>
          </w:p>
          <w:p w14:paraId="1BB6BAAF" w14:textId="237DAF88" w:rsidR="004B3851" w:rsidRDefault="004B3851" w:rsidP="00F26C0B">
            <w:pPr>
              <w:pStyle w:val="afb"/>
              <w:rPr>
                <w:noProof/>
              </w:rPr>
            </w:pPr>
            <w:r>
              <w:rPr>
                <w:noProof/>
              </w:rPr>
              <w:t>в</w:t>
            </w:r>
          </w:p>
        </w:tc>
        <w:tc>
          <w:tcPr>
            <w:tcW w:w="4673" w:type="dxa"/>
            <w:vAlign w:val="center"/>
          </w:tcPr>
          <w:p w14:paraId="185157AC" w14:textId="77777777" w:rsidR="004B3851" w:rsidRDefault="004B3851" w:rsidP="00F26C0B">
            <w:pPr>
              <w:pStyle w:val="afb"/>
              <w:rPr>
                <w:noProof/>
              </w:rPr>
            </w:pPr>
            <w:r>
              <w:rPr>
                <w:noProof/>
              </w:rPr>
              <w:drawing>
                <wp:inline distT="0" distB="0" distL="0" distR="0" wp14:anchorId="5D2980A8" wp14:editId="0BFA1989">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3136" cy="1800000"/>
                          </a:xfrm>
                          <a:prstGeom prst="rect">
                            <a:avLst/>
                          </a:prstGeom>
                          <a:ln>
                            <a:solidFill>
                              <a:schemeClr val="tx1"/>
                            </a:solidFill>
                          </a:ln>
                        </pic:spPr>
                      </pic:pic>
                    </a:graphicData>
                  </a:graphic>
                </wp:inline>
              </w:drawing>
            </w:r>
          </w:p>
          <w:p w14:paraId="4C2489C4" w14:textId="039D24B3" w:rsidR="004B3851" w:rsidRDefault="004B3851" w:rsidP="00F26C0B">
            <w:pPr>
              <w:pStyle w:val="afb"/>
              <w:rPr>
                <w:noProof/>
              </w:rPr>
            </w:pPr>
            <w:r>
              <w:rPr>
                <w:noProof/>
              </w:rPr>
              <w:t>г</w:t>
            </w:r>
          </w:p>
        </w:tc>
      </w:tr>
    </w:tbl>
    <w:p w14:paraId="4F6CBD84" w14:textId="2F5B8ECF" w:rsidR="00172245" w:rsidRDefault="004B3851" w:rsidP="00F26C0B">
      <w:pPr>
        <w:pStyle w:val="afb"/>
      </w:pPr>
      <w:r>
        <w:lastRenderedPageBreak/>
        <w:t>а, в – дефектный анализ через 0,5 пс и 10 пс после начала каскада</w:t>
      </w:r>
      <w:r w:rsidR="00F26C0B">
        <w:t xml:space="preserve"> (атомы кристаллита удалены, синим выделены вакансии, красным - межузлия)</w:t>
      </w:r>
      <w:r>
        <w:t xml:space="preserve">; б, г – кристаллит </w:t>
      </w:r>
      <w:r>
        <w:t>через 0,5 пс и 10 пс после начала каскада</w:t>
      </w:r>
      <w:r w:rsidR="00F26C0B">
        <w:t xml:space="preserve"> (синим выделены атомы железа, желтым - хрома)</w:t>
      </w:r>
    </w:p>
    <w:p w14:paraId="7F6A0D4F" w14:textId="0F41F073" w:rsidR="004B3851" w:rsidRDefault="004B3851" w:rsidP="00F26C0B">
      <w:pPr>
        <w:pStyle w:val="afb"/>
      </w:pPr>
      <w:r w:rsidRPr="00F26C0B">
        <w:rPr>
          <w:highlight w:val="yellow"/>
        </w:rPr>
        <w:t>Рисунок</w:t>
      </w:r>
      <w:r>
        <w:t xml:space="preserve"> </w:t>
      </w:r>
      <w:r w:rsidR="00F26C0B">
        <w:t>–</w:t>
      </w:r>
      <w:r>
        <w:t xml:space="preserve"> </w:t>
      </w:r>
      <w:r w:rsidR="00F26C0B">
        <w:t>Развитие каскада в кристаллите и дефектный анализ области с каскадом.</w:t>
      </w:r>
    </w:p>
    <w:p w14:paraId="6FB22BC3" w14:textId="01843CF8" w:rsidR="00F26C0B" w:rsidRDefault="00F26C0B" w:rsidP="00F26C0B">
      <w:r>
        <w:t xml:space="preserve">С </w:t>
      </w:r>
      <w:r w:rsidRPr="00F26C0B">
        <w:rPr>
          <w:highlight w:val="yellow"/>
        </w:rPr>
        <w:t>рисунка (г)</w:t>
      </w:r>
      <w:r>
        <w:t xml:space="preserve"> видно, что на поверхности образовался новый слой атомов, который не исчез во время отжига.</w:t>
      </w:r>
      <w:r w:rsidR="006B50D7" w:rsidRPr="006B50D7">
        <w:t xml:space="preserve"> </w:t>
      </w:r>
      <w:r w:rsidR="006B50D7">
        <w:t xml:space="preserve">Вероятно, это связано с распылением поверхности. </w:t>
      </w:r>
    </w:p>
    <w:p w14:paraId="7860D562" w14:textId="77777777" w:rsidR="006B50D7" w:rsidRDefault="006B50D7" w:rsidP="006B50D7">
      <w:r>
        <w:t xml:space="preserve">Параметры каскада представлены в </w:t>
      </w:r>
      <w:r w:rsidRPr="009A76D3">
        <w:rPr>
          <w:highlight w:val="yellow"/>
        </w:rPr>
        <w:t>таблице</w:t>
      </w:r>
      <w:r>
        <w:t>.</w:t>
      </w:r>
    </w:p>
    <w:p w14:paraId="35E6F801" w14:textId="77777777" w:rsidR="006B50D7" w:rsidRDefault="006B50D7" w:rsidP="006B50D7">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B50D7" w14:paraId="26EFCCA9" w14:textId="77777777" w:rsidTr="00CE5BD7">
        <w:tc>
          <w:tcPr>
            <w:tcW w:w="6091" w:type="dxa"/>
          </w:tcPr>
          <w:p w14:paraId="78C50B50" w14:textId="77777777" w:rsidR="006B50D7" w:rsidRDefault="006B50D7" w:rsidP="00CE5BD7">
            <w:pPr>
              <w:pStyle w:val="afa"/>
            </w:pPr>
            <w:r w:rsidRPr="00551789">
              <w:t>Общее кол-во атомов в ячейке</w:t>
            </w:r>
          </w:p>
        </w:tc>
        <w:tc>
          <w:tcPr>
            <w:tcW w:w="3254" w:type="dxa"/>
          </w:tcPr>
          <w:p w14:paraId="3A4FEACF" w14:textId="5F825DDE" w:rsidR="006B50D7" w:rsidRDefault="006B50D7" w:rsidP="00CE5BD7">
            <w:pPr>
              <w:pStyle w:val="afa"/>
            </w:pPr>
            <w:r>
              <w:t>6</w:t>
            </w:r>
            <w:r>
              <w:t>01639</w:t>
            </w:r>
          </w:p>
        </w:tc>
      </w:tr>
      <w:tr w:rsidR="006B50D7" w14:paraId="72D539A4" w14:textId="77777777" w:rsidTr="00CE5BD7">
        <w:tc>
          <w:tcPr>
            <w:tcW w:w="6091" w:type="dxa"/>
          </w:tcPr>
          <w:p w14:paraId="588B317B" w14:textId="77777777" w:rsidR="006B50D7" w:rsidRDefault="006B50D7" w:rsidP="00CE5BD7">
            <w:pPr>
              <w:pStyle w:val="afa"/>
            </w:pPr>
            <w:r w:rsidRPr="00551789">
              <w:t>Энергия</w:t>
            </w:r>
          </w:p>
        </w:tc>
        <w:tc>
          <w:tcPr>
            <w:tcW w:w="3254" w:type="dxa"/>
          </w:tcPr>
          <w:p w14:paraId="6EF61D76" w14:textId="09517DF2" w:rsidR="006B50D7" w:rsidRDefault="006B50D7" w:rsidP="00CE5BD7">
            <w:pPr>
              <w:pStyle w:val="afa"/>
            </w:pPr>
            <w:r w:rsidRPr="00551789">
              <w:t>≈</w:t>
            </w:r>
            <w:r>
              <w:t>10</w:t>
            </w:r>
            <w:r w:rsidRPr="003C2968">
              <w:t xml:space="preserve"> кэВ</w:t>
            </w:r>
          </w:p>
        </w:tc>
      </w:tr>
      <w:tr w:rsidR="006B50D7" w14:paraId="7C40D827" w14:textId="77777777" w:rsidTr="00CE5BD7">
        <w:tc>
          <w:tcPr>
            <w:tcW w:w="6091" w:type="dxa"/>
          </w:tcPr>
          <w:p w14:paraId="7911397E" w14:textId="77777777" w:rsidR="006B50D7" w:rsidRDefault="006B50D7" w:rsidP="00CE5BD7">
            <w:pPr>
              <w:pStyle w:val="afa"/>
            </w:pPr>
            <w:r>
              <w:t>Глубина проникновения</w:t>
            </w:r>
          </w:p>
        </w:tc>
        <w:tc>
          <w:tcPr>
            <w:tcW w:w="3254" w:type="dxa"/>
          </w:tcPr>
          <w:p w14:paraId="24D78CCA" w14:textId="41056137" w:rsidR="006B50D7" w:rsidRDefault="006B50D7" w:rsidP="00CE5BD7">
            <w:pPr>
              <w:pStyle w:val="afa"/>
            </w:pPr>
            <w:r>
              <w:rPr>
                <w:rFonts w:cs="Times New Roman"/>
              </w:rPr>
              <w:t>≈</w:t>
            </w:r>
            <w:r w:rsidR="00D263A0">
              <w:t>87</w:t>
            </w:r>
            <w:r>
              <w:t xml:space="preserve"> </w:t>
            </w:r>
            <w:r w:rsidRPr="00551789">
              <w:t>Å</w:t>
            </w:r>
          </w:p>
        </w:tc>
      </w:tr>
      <w:tr w:rsidR="006B50D7" w14:paraId="3C34CC90" w14:textId="77777777" w:rsidTr="00CE5BD7">
        <w:tc>
          <w:tcPr>
            <w:tcW w:w="6091" w:type="dxa"/>
          </w:tcPr>
          <w:p w14:paraId="5EB147E7" w14:textId="77777777" w:rsidR="006B50D7" w:rsidRDefault="006B50D7" w:rsidP="00CE5BD7">
            <w:pPr>
              <w:pStyle w:val="afa"/>
            </w:pPr>
            <w:r>
              <w:t>Максимальный р</w:t>
            </w:r>
            <w:r w:rsidRPr="00551789">
              <w:t>азмер каскада</w:t>
            </w:r>
            <w:r>
              <w:t xml:space="preserve"> по оси </w:t>
            </w:r>
            <w:r>
              <w:rPr>
                <w:lang w:val="en-US"/>
              </w:rPr>
              <w:t>X</w:t>
            </w:r>
          </w:p>
        </w:tc>
        <w:tc>
          <w:tcPr>
            <w:tcW w:w="3254" w:type="dxa"/>
          </w:tcPr>
          <w:p w14:paraId="52204CF2" w14:textId="603C0A90" w:rsidR="006B50D7" w:rsidRDefault="006B50D7" w:rsidP="00CE5BD7">
            <w:pPr>
              <w:pStyle w:val="afa"/>
            </w:pPr>
            <w:r>
              <w:rPr>
                <w:rFonts w:cs="Times New Roman"/>
              </w:rPr>
              <w:t>≈</w:t>
            </w:r>
            <w:r w:rsidR="00D263A0">
              <w:t>26</w:t>
            </w:r>
            <w:r w:rsidRPr="00551789">
              <w:t xml:space="preserve"> Å</w:t>
            </w:r>
          </w:p>
        </w:tc>
      </w:tr>
      <w:tr w:rsidR="006B50D7" w14:paraId="16394744" w14:textId="77777777" w:rsidTr="00CE5BD7">
        <w:tc>
          <w:tcPr>
            <w:tcW w:w="6091" w:type="dxa"/>
          </w:tcPr>
          <w:p w14:paraId="50987253" w14:textId="77777777" w:rsidR="006B50D7" w:rsidRPr="00551789" w:rsidRDefault="006B50D7" w:rsidP="00CE5BD7">
            <w:pPr>
              <w:pStyle w:val="afa"/>
            </w:pPr>
            <w:r w:rsidRPr="00551789">
              <w:t>Вторичные каскады</w:t>
            </w:r>
          </w:p>
        </w:tc>
        <w:tc>
          <w:tcPr>
            <w:tcW w:w="3254" w:type="dxa"/>
          </w:tcPr>
          <w:p w14:paraId="0366B4F8" w14:textId="77777777" w:rsidR="006B50D7" w:rsidRPr="00551789" w:rsidRDefault="006B50D7" w:rsidP="00CE5BD7">
            <w:pPr>
              <w:pStyle w:val="afa"/>
            </w:pPr>
            <w:r w:rsidRPr="00551789">
              <w:t>Нет</w:t>
            </w:r>
          </w:p>
        </w:tc>
      </w:tr>
      <w:tr w:rsidR="006B50D7" w14:paraId="5E8362DC" w14:textId="77777777" w:rsidTr="00CE5BD7">
        <w:tc>
          <w:tcPr>
            <w:tcW w:w="6091" w:type="dxa"/>
          </w:tcPr>
          <w:p w14:paraId="2E6FC5E2" w14:textId="77777777" w:rsidR="006B50D7" w:rsidRPr="00551789" w:rsidRDefault="006B50D7" w:rsidP="00CE5BD7">
            <w:pPr>
              <w:pStyle w:val="afa"/>
            </w:pPr>
            <w:r>
              <w:t>Время отжига</w:t>
            </w:r>
          </w:p>
        </w:tc>
        <w:tc>
          <w:tcPr>
            <w:tcW w:w="3254" w:type="dxa"/>
          </w:tcPr>
          <w:p w14:paraId="11074233" w14:textId="77777777" w:rsidR="006B50D7" w:rsidRPr="00F80EAE" w:rsidRDefault="006B50D7" w:rsidP="00CE5BD7">
            <w:pPr>
              <w:pStyle w:val="afa"/>
              <w:rPr>
                <w:lang w:val="en-US"/>
              </w:rPr>
            </w:pPr>
            <w:r>
              <w:t>15 пс</w:t>
            </w:r>
          </w:p>
        </w:tc>
      </w:tr>
      <w:tr w:rsidR="006B50D7" w14:paraId="4FB41B64" w14:textId="77777777" w:rsidTr="00CE5BD7">
        <w:tc>
          <w:tcPr>
            <w:tcW w:w="6091" w:type="dxa"/>
          </w:tcPr>
          <w:p w14:paraId="717484EF" w14:textId="77777777" w:rsidR="006B50D7" w:rsidRDefault="006B50D7" w:rsidP="00CE5BD7">
            <w:pPr>
              <w:pStyle w:val="afa"/>
            </w:pPr>
            <w:r w:rsidRPr="00551789">
              <w:t>Общее кол-во остаточных вакансий и межузлий</w:t>
            </w:r>
          </w:p>
        </w:tc>
        <w:tc>
          <w:tcPr>
            <w:tcW w:w="3254" w:type="dxa"/>
          </w:tcPr>
          <w:p w14:paraId="1E1CBE10" w14:textId="5F5A7919" w:rsidR="006B50D7" w:rsidRDefault="00D263A0" w:rsidP="00CE5BD7">
            <w:pPr>
              <w:pStyle w:val="afa"/>
            </w:pPr>
            <w:r>
              <w:t>2043</w:t>
            </w:r>
          </w:p>
        </w:tc>
      </w:tr>
      <w:tr w:rsidR="006B50D7" w14:paraId="33A15D81" w14:textId="77777777" w:rsidTr="00CE5BD7">
        <w:tc>
          <w:tcPr>
            <w:tcW w:w="6091" w:type="dxa"/>
          </w:tcPr>
          <w:p w14:paraId="4B8BB247" w14:textId="77777777" w:rsidR="006B50D7" w:rsidRDefault="006B50D7" w:rsidP="00CE5BD7">
            <w:pPr>
              <w:pStyle w:val="afa"/>
            </w:pPr>
            <w:r w:rsidRPr="00551789">
              <w:t>Процентное соотношение от общего кол-ва атомов</w:t>
            </w:r>
          </w:p>
        </w:tc>
        <w:tc>
          <w:tcPr>
            <w:tcW w:w="3254" w:type="dxa"/>
          </w:tcPr>
          <w:p w14:paraId="49433DA9" w14:textId="6922AB04" w:rsidR="006B50D7" w:rsidRDefault="00D263A0" w:rsidP="00CE5BD7">
            <w:pPr>
              <w:pStyle w:val="afa"/>
            </w:pPr>
            <w:r>
              <w:t>0</w:t>
            </w:r>
            <w:r w:rsidR="006B50D7" w:rsidRPr="00551789">
              <w:t>,</w:t>
            </w:r>
            <w:r>
              <w:t>003</w:t>
            </w:r>
            <w:r w:rsidR="006B50D7" w:rsidRPr="00551789">
              <w:t>%</w:t>
            </w:r>
          </w:p>
        </w:tc>
      </w:tr>
    </w:tbl>
    <w:p w14:paraId="07A71FCB" w14:textId="508CE0EC" w:rsidR="006B50D7" w:rsidRPr="006B50D7" w:rsidRDefault="006B50D7" w:rsidP="006B50D7">
      <w:pPr>
        <w:ind w:firstLine="0"/>
      </w:pPr>
    </w:p>
    <w:p w14:paraId="532FA8E0" w14:textId="16FAC2BA" w:rsidR="00DB3ED9" w:rsidRDefault="00081F14" w:rsidP="00081F14">
      <w:pPr>
        <w:pStyle w:val="4"/>
      </w:pPr>
      <w:r>
        <w:t xml:space="preserve">Каскады на поверхности системы железо </w:t>
      </w:r>
      <w:r w:rsidR="00130707">
        <w:t>-</w:t>
      </w:r>
      <w:r>
        <w:t xml:space="preserve"> обогащение хромом</w:t>
      </w:r>
      <w:r w:rsidR="004060A7">
        <w:t xml:space="preserve"> приповерхностной зоны, на которой уже выросла оксидная пленка.</w:t>
      </w:r>
      <w:bookmarkEnd w:id="130"/>
    </w:p>
    <w:p w14:paraId="0F4413B7" w14:textId="48C659CA" w:rsidR="004060A7" w:rsidRDefault="004060A7" w:rsidP="004060A7">
      <w:r>
        <w:t xml:space="preserve">После окисления системы железо </w:t>
      </w:r>
      <w:r w:rsidR="00130707">
        <w:t>-</w:t>
      </w:r>
      <w:r>
        <w:t xml:space="preserve"> 30</w:t>
      </w:r>
      <w:r w:rsidRPr="004060A7">
        <w:t>%</w:t>
      </w:r>
      <w:r>
        <w:t xml:space="preserve"> хрома в течении 100 пс что было описано в </w:t>
      </w:r>
      <w:r w:rsidRPr="004060A7">
        <w:rPr>
          <w:highlight w:val="yellow"/>
        </w:rPr>
        <w:t>разделе</w:t>
      </w:r>
      <w:r w:rsidRPr="004060A7">
        <w:t xml:space="preserve"> проводилось моделирование облучения. </w:t>
      </w:r>
      <w:r>
        <w:t xml:space="preserve">На поверхности, как и в других задачах, выбирался атом железа и ему придавался импульс, направленный вниз, равный энергии </w:t>
      </w:r>
      <w:r>
        <w:rPr>
          <w:rFonts w:cs="Times New Roman"/>
        </w:rPr>
        <w:t>≈</w:t>
      </w:r>
      <w:r>
        <w:t xml:space="preserve">16 кэВ. Отжиг проводился в течении </w:t>
      </w:r>
      <w:r w:rsidR="009A76D3">
        <w:t>15</w:t>
      </w:r>
      <w:r w:rsidRPr="009A76D3">
        <w:t xml:space="preserve"> пс</w:t>
      </w:r>
      <w:r>
        <w:t>.</w:t>
      </w:r>
    </w:p>
    <w:p w14:paraId="20C8811A" w14:textId="566DE5EB" w:rsidR="00F80EAE" w:rsidRDefault="003542A8" w:rsidP="003C2968">
      <w:r>
        <w:t xml:space="preserve">На </w:t>
      </w:r>
      <w:r w:rsidRPr="003542A8">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542A8" w14:paraId="3A9739B8" w14:textId="77777777" w:rsidTr="003C2EB8">
        <w:tc>
          <w:tcPr>
            <w:tcW w:w="4672" w:type="dxa"/>
            <w:vAlign w:val="center"/>
          </w:tcPr>
          <w:p w14:paraId="3F36AA6D" w14:textId="77777777" w:rsidR="003542A8" w:rsidRDefault="003542A8" w:rsidP="003C2EB8">
            <w:pPr>
              <w:pStyle w:val="afb"/>
            </w:pPr>
            <w:r>
              <w:rPr>
                <w:noProof/>
              </w:rPr>
              <w:drawing>
                <wp:inline distT="0" distB="0" distL="0" distR="0" wp14:anchorId="4054BE0E" wp14:editId="71A06738">
                  <wp:extent cx="2133408" cy="1800000"/>
                  <wp:effectExtent l="19050" t="19050" r="19685" b="10160"/>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33408" cy="1800000"/>
                          </a:xfrm>
                          <a:prstGeom prst="rect">
                            <a:avLst/>
                          </a:prstGeom>
                          <a:ln>
                            <a:solidFill>
                              <a:schemeClr val="tx1"/>
                            </a:solidFill>
                          </a:ln>
                        </pic:spPr>
                      </pic:pic>
                    </a:graphicData>
                  </a:graphic>
                </wp:inline>
              </w:drawing>
            </w:r>
          </w:p>
          <w:p w14:paraId="073C9568" w14:textId="2F34E6CC" w:rsidR="003542A8" w:rsidRDefault="003542A8" w:rsidP="003C2EB8">
            <w:pPr>
              <w:pStyle w:val="afb"/>
            </w:pPr>
            <w:r>
              <w:t>а</w:t>
            </w:r>
          </w:p>
        </w:tc>
        <w:tc>
          <w:tcPr>
            <w:tcW w:w="4673" w:type="dxa"/>
            <w:vAlign w:val="center"/>
          </w:tcPr>
          <w:p w14:paraId="7D6BB3BC" w14:textId="77777777" w:rsidR="003542A8" w:rsidRDefault="003542A8" w:rsidP="003C2EB8">
            <w:pPr>
              <w:pStyle w:val="afb"/>
            </w:pPr>
            <w:r>
              <w:rPr>
                <w:noProof/>
              </w:rPr>
              <w:drawing>
                <wp:inline distT="0" distB="0" distL="0" distR="0" wp14:anchorId="29BC59F5" wp14:editId="61ACE092">
                  <wp:extent cx="2080361" cy="1800000"/>
                  <wp:effectExtent l="19050" t="19050" r="15240" b="10160"/>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80361" cy="1800000"/>
                          </a:xfrm>
                          <a:prstGeom prst="rect">
                            <a:avLst/>
                          </a:prstGeom>
                          <a:ln>
                            <a:solidFill>
                              <a:schemeClr val="tx1"/>
                            </a:solidFill>
                          </a:ln>
                        </pic:spPr>
                      </pic:pic>
                    </a:graphicData>
                  </a:graphic>
                </wp:inline>
              </w:drawing>
            </w:r>
          </w:p>
          <w:p w14:paraId="3A3C690F" w14:textId="27DB1CDF" w:rsidR="003542A8" w:rsidRDefault="003542A8" w:rsidP="003C2EB8">
            <w:pPr>
              <w:pStyle w:val="afb"/>
            </w:pPr>
            <w:r>
              <w:t>б</w:t>
            </w:r>
          </w:p>
        </w:tc>
      </w:tr>
      <w:tr w:rsidR="003542A8" w14:paraId="299A26AE" w14:textId="77777777" w:rsidTr="003C2EB8">
        <w:trPr>
          <w:trHeight w:val="907"/>
        </w:trPr>
        <w:tc>
          <w:tcPr>
            <w:tcW w:w="9345" w:type="dxa"/>
            <w:gridSpan w:val="2"/>
            <w:vAlign w:val="center"/>
          </w:tcPr>
          <w:p w14:paraId="31C7C001" w14:textId="77777777" w:rsidR="003542A8" w:rsidRDefault="003542A8" w:rsidP="003C2EB8">
            <w:pPr>
              <w:pStyle w:val="afb"/>
            </w:pPr>
            <w:r>
              <w:rPr>
                <w:noProof/>
              </w:rPr>
              <w:lastRenderedPageBreak/>
              <w:drawing>
                <wp:inline distT="0" distB="0" distL="0" distR="0" wp14:anchorId="21302215" wp14:editId="53225E0C">
                  <wp:extent cx="2104677" cy="1800000"/>
                  <wp:effectExtent l="19050" t="19050" r="10160" b="10160"/>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04677" cy="1800000"/>
                          </a:xfrm>
                          <a:prstGeom prst="rect">
                            <a:avLst/>
                          </a:prstGeom>
                          <a:ln>
                            <a:solidFill>
                              <a:schemeClr val="tx1"/>
                            </a:solidFill>
                          </a:ln>
                        </pic:spPr>
                      </pic:pic>
                    </a:graphicData>
                  </a:graphic>
                </wp:inline>
              </w:drawing>
            </w:r>
          </w:p>
          <w:p w14:paraId="23FFDBA6" w14:textId="571DA620" w:rsidR="003542A8" w:rsidRDefault="003542A8" w:rsidP="003C2EB8">
            <w:pPr>
              <w:pStyle w:val="afb"/>
            </w:pPr>
            <w:r>
              <w:t>в</w:t>
            </w:r>
          </w:p>
        </w:tc>
      </w:tr>
    </w:tbl>
    <w:p w14:paraId="511A4D39" w14:textId="5B2ADD25" w:rsidR="003542A8" w:rsidRDefault="003542A8" w:rsidP="003C2EB8">
      <w:pPr>
        <w:pStyle w:val="afb"/>
      </w:pPr>
      <w:r>
        <w:t>а – 2 пс, б – 4 пс, в – 15 пс</w:t>
      </w:r>
    </w:p>
    <w:p w14:paraId="1672A9B6" w14:textId="3B7FB52C"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r w:rsidR="00130707">
        <w:t xml:space="preserve"> Атомы кристаллита удалены.</w:t>
      </w:r>
    </w:p>
    <w:p w14:paraId="2D563154" w14:textId="2C876767" w:rsidR="00670314" w:rsidRPr="00670314" w:rsidRDefault="00670314" w:rsidP="00DC04DE">
      <w:r>
        <w:t xml:space="preserve">Видны дефекты в приповерхностной зоне, которые образуются из-за роста оксида. В объеме, же остаются дефекты после каскада. Видны краудионы и </w:t>
      </w:r>
      <w:proofErr w:type="spellStart"/>
      <w:r w:rsidR="00861FF7">
        <w:t>Френкелевские</w:t>
      </w:r>
      <w:proofErr w:type="spellEnd"/>
      <w:r w:rsidR="00861FF7">
        <w:t xml:space="preserve"> пары.</w:t>
      </w:r>
      <w:r w:rsidR="00DC04DE" w:rsidRPr="00DC04DE">
        <w:t xml:space="preserve"> </w:t>
      </w:r>
      <w:r w:rsidR="00DC04DE">
        <w:t xml:space="preserve">В течении отжига не образовывалась петля Франка-Рида как это было в </w:t>
      </w:r>
      <w:r w:rsidR="00DC04DE" w:rsidRPr="009A76D3">
        <w:rPr>
          <w:highlight w:val="yellow"/>
        </w:rPr>
        <w:t>разделе</w:t>
      </w:r>
      <w:r w:rsidR="00DC04DE">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77777777" w:rsidR="003C2EB8" w:rsidRDefault="003C2EB8" w:rsidP="003C2EB8">
      <w:r>
        <w:t xml:space="preserve">Параметры каскада представлены в </w:t>
      </w:r>
      <w:r w:rsidRPr="009A76D3">
        <w:rPr>
          <w:highlight w:val="yellow"/>
        </w:rPr>
        <w:t>таблице</w:t>
      </w:r>
      <w:r>
        <w:t>.</w:t>
      </w:r>
    </w:p>
    <w:p w14:paraId="2738A86A" w14:textId="77777777" w:rsidR="003C2EB8" w:rsidRDefault="003C2EB8" w:rsidP="003C2EB8">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2AF9CBAF" w:rsidR="003C2EB8" w:rsidRDefault="003C2EB8" w:rsidP="00125B95">
            <w:pPr>
              <w:pStyle w:val="afa"/>
            </w:pPr>
            <w:r w:rsidRPr="00551789">
              <w:t>≈</w:t>
            </w:r>
            <w:r w:rsidRPr="003C2968">
              <w:t>1</w:t>
            </w:r>
            <w:r w:rsidR="00861FF7">
              <w:t>5</w:t>
            </w:r>
            <w:r w:rsidRPr="003C2968">
              <w:t xml:space="preserve">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77777777" w:rsidR="003C2EB8" w:rsidRDefault="003C2EB8" w:rsidP="003C2EB8"/>
    <w:p w14:paraId="76F40D26" w14:textId="1A4D943C" w:rsidR="003C1AA2" w:rsidRDefault="003C1AA2" w:rsidP="003C1AA2">
      <w:pPr>
        <w:pStyle w:val="3"/>
      </w:pPr>
      <w:bookmarkStart w:id="131" w:name="_Toc516139774"/>
      <w:r>
        <w:t xml:space="preserve">Моделирование каскадообразования в системе железо </w:t>
      </w:r>
      <w:r w:rsidR="00130707">
        <w:t>-</w:t>
      </w:r>
      <w:r>
        <w:t xml:space="preserve"> вюстит.</w:t>
      </w:r>
      <w:bookmarkEnd w:id="131"/>
    </w:p>
    <w:p w14:paraId="23E9A2EE" w14:textId="41BD5BA3" w:rsidR="003C1AA2" w:rsidRDefault="003C1AA2" w:rsidP="003C1AA2">
      <w:pPr>
        <w:pStyle w:val="4"/>
      </w:pPr>
      <w:bookmarkStart w:id="132" w:name="_Toc516139775"/>
      <w:r>
        <w:t>Каскад в объеме вюстита</w:t>
      </w:r>
      <w:r w:rsidR="00A36076">
        <w:t>.</w:t>
      </w:r>
      <w:bookmarkEnd w:id="132"/>
    </w:p>
    <w:p w14:paraId="28EE6781" w14:textId="0519A1DD" w:rsidR="00444DF2" w:rsidRDefault="00444DF2" w:rsidP="00444DF2">
      <w:r>
        <w:t xml:space="preserve">Для моделирования каскада создавался кристаллит размерами 80х80х80 атомных слоев с периодическими </w:t>
      </w:r>
      <w:r w:rsidRPr="00861FF7">
        <w:t xml:space="preserve">граничными условиями, </w:t>
      </w:r>
      <w:r w:rsidRPr="00BF3C78">
        <w:rPr>
          <w:highlight w:val="yellow"/>
        </w:rPr>
        <w:t>прогревался до 600</w:t>
      </w:r>
      <w:r>
        <w:rPr>
          <w:rFonts w:cs="Times New Roman"/>
        </w:rPr>
        <w:t xml:space="preserve"> ˚</w:t>
      </w:r>
      <w:r>
        <w:t>С и в произвольной точке атому железа придавал</w:t>
      </w:r>
      <w:r w:rsidR="00861FF7">
        <w:t>ся импульс</w:t>
      </w:r>
      <w:r>
        <w:t xml:space="preserve"> равн</w:t>
      </w:r>
      <w:r w:rsidR="00861FF7">
        <w:t>ый</w:t>
      </w:r>
      <w:r>
        <w:t xml:space="preserve"> энергии </w:t>
      </w:r>
      <w:r>
        <w:rPr>
          <w:rFonts w:cs="Times New Roman"/>
        </w:rPr>
        <w:t>≈</w:t>
      </w:r>
      <w:r>
        <w:t xml:space="preserve">10кэВ. После начала каскада происходил отжиг дефектов в течении </w:t>
      </w:r>
      <w:r w:rsidR="001C5A15">
        <w:t>10</w:t>
      </w:r>
      <w:r>
        <w:t xml:space="preserve"> пс.</w:t>
      </w:r>
    </w:p>
    <w:p w14:paraId="5D05803A" w14:textId="77777777" w:rsidR="00444DF2" w:rsidRDefault="00444DF2" w:rsidP="00444DF2">
      <w:r>
        <w:lastRenderedPageBreak/>
        <w:t xml:space="preserve">Область, в которой проходил каскад показана на </w:t>
      </w:r>
      <w:r w:rsidRPr="00B138A4">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14:paraId="03E1C7AF" w14:textId="77777777" w:rsidTr="001C5A15">
        <w:tc>
          <w:tcPr>
            <w:tcW w:w="4672" w:type="dxa"/>
            <w:vAlign w:val="center"/>
          </w:tcPr>
          <w:p w14:paraId="785AA83B" w14:textId="77777777" w:rsidR="001C5A15" w:rsidRDefault="001C5A15" w:rsidP="001C5A15">
            <w:pPr>
              <w:pStyle w:val="afb"/>
            </w:pPr>
            <w:r>
              <w:rPr>
                <w:noProof/>
              </w:rPr>
              <w:drawing>
                <wp:inline distT="0" distB="0" distL="0" distR="0" wp14:anchorId="3670B976" wp14:editId="102C1260">
                  <wp:extent cx="1737931" cy="1800000"/>
                  <wp:effectExtent l="0" t="0" r="0" b="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37931" cy="1800000"/>
                          </a:xfrm>
                          <a:prstGeom prst="rect">
                            <a:avLst/>
                          </a:prstGeom>
                          <a:ln>
                            <a:noFill/>
                          </a:ln>
                        </pic:spPr>
                      </pic:pic>
                    </a:graphicData>
                  </a:graphic>
                </wp:inline>
              </w:drawing>
            </w:r>
          </w:p>
          <w:p w14:paraId="552989DB" w14:textId="48F4DBD0" w:rsidR="001C5A15" w:rsidRDefault="001C5A15" w:rsidP="001C5A15">
            <w:pPr>
              <w:pStyle w:val="afb"/>
            </w:pPr>
            <w:r>
              <w:t>а</w:t>
            </w:r>
          </w:p>
        </w:tc>
        <w:tc>
          <w:tcPr>
            <w:tcW w:w="4673" w:type="dxa"/>
            <w:vAlign w:val="center"/>
          </w:tcPr>
          <w:p w14:paraId="571D9EE2" w14:textId="77777777" w:rsidR="001C5A15" w:rsidRDefault="001C5A15" w:rsidP="001C5A15">
            <w:pPr>
              <w:pStyle w:val="afb"/>
            </w:pPr>
            <w:r>
              <w:rPr>
                <w:noProof/>
              </w:rPr>
              <w:drawing>
                <wp:inline distT="0" distB="0" distL="0" distR="0" wp14:anchorId="76AFDFB2" wp14:editId="79EE7CC3">
                  <wp:extent cx="1793814" cy="1800000"/>
                  <wp:effectExtent l="0" t="0" r="0" b="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93814" cy="1800000"/>
                          </a:xfrm>
                          <a:prstGeom prst="rect">
                            <a:avLst/>
                          </a:prstGeom>
                          <a:ln>
                            <a:noFill/>
                          </a:ln>
                        </pic:spPr>
                      </pic:pic>
                    </a:graphicData>
                  </a:graphic>
                </wp:inline>
              </w:drawing>
            </w:r>
          </w:p>
          <w:p w14:paraId="359A84B4" w14:textId="26653685" w:rsidR="001C5A15" w:rsidRDefault="001C5A15" w:rsidP="001C5A15">
            <w:pPr>
              <w:pStyle w:val="afb"/>
            </w:pPr>
            <w:r>
              <w:t>б</w:t>
            </w:r>
          </w:p>
        </w:tc>
      </w:tr>
    </w:tbl>
    <w:p w14:paraId="6B303334" w14:textId="7D1E0D2B" w:rsidR="00A36076" w:rsidRDefault="001C5A15" w:rsidP="001C5A15">
      <w:pPr>
        <w:pStyle w:val="afb"/>
      </w:pPr>
      <w:r>
        <w:t>а – железо и кислород, б – кислород удален</w:t>
      </w:r>
    </w:p>
    <w:p w14:paraId="3DC486DB" w14:textId="56969E15" w:rsidR="001C5A15" w:rsidRDefault="001C5A15" w:rsidP="001C5A15">
      <w:pPr>
        <w:pStyle w:val="afb"/>
      </w:pPr>
      <w:r w:rsidRPr="001C5A15">
        <w:rPr>
          <w:highlight w:val="yellow"/>
        </w:rPr>
        <w:t>Рисунок</w:t>
      </w:r>
      <w:r>
        <w:t xml:space="preserve"> – Область кристаллита, где проходит каскад. Синим выделены атомы железа, красным – кислорода.</w:t>
      </w:r>
    </w:p>
    <w:p w14:paraId="525ECF14" w14:textId="7FFC578E" w:rsidR="001C5A15" w:rsidRDefault="001C5A15" w:rsidP="001C5A15">
      <w:r w:rsidRPr="005C7A65">
        <w:rPr>
          <w:highlight w:val="yellow"/>
        </w:rPr>
        <w:t>Из-за того, что в системе очень сильно нарушается стехиометрия (рисунок),</w:t>
      </w:r>
      <w:r w:rsidR="008B4B33" w:rsidRPr="005C7A65">
        <w:rPr>
          <w:highlight w:val="yellow"/>
        </w:rPr>
        <w:t xml:space="preserve"> наблюдать прохождение каскада не представляется возможным.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457407" w14:paraId="012E5058" w14:textId="77777777" w:rsidTr="008B4B33">
        <w:tc>
          <w:tcPr>
            <w:tcW w:w="4672" w:type="dxa"/>
            <w:vAlign w:val="center"/>
          </w:tcPr>
          <w:p w14:paraId="4A071466" w14:textId="77777777" w:rsidR="008B4B33" w:rsidRPr="00457407" w:rsidRDefault="008B4B33" w:rsidP="00457407">
            <w:pPr>
              <w:pStyle w:val="afb"/>
            </w:pPr>
            <w:r w:rsidRPr="00457407">
              <w:rPr>
                <w:noProof/>
              </w:rPr>
              <w:drawing>
                <wp:inline distT="0" distB="0" distL="0" distR="0" wp14:anchorId="4E0188C9" wp14:editId="0D144670">
                  <wp:extent cx="1852282" cy="1800000"/>
                  <wp:effectExtent l="0" t="0" r="0" b="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852282" cy="1800000"/>
                          </a:xfrm>
                          <a:prstGeom prst="rect">
                            <a:avLst/>
                          </a:prstGeom>
                          <a:ln>
                            <a:noFill/>
                          </a:ln>
                        </pic:spPr>
                      </pic:pic>
                    </a:graphicData>
                  </a:graphic>
                </wp:inline>
              </w:drawing>
            </w:r>
          </w:p>
          <w:p w14:paraId="62DF5FD3" w14:textId="0CA6731C" w:rsidR="008B4B33" w:rsidRPr="00457407" w:rsidRDefault="008B4B33" w:rsidP="00457407">
            <w:pPr>
              <w:pStyle w:val="afb"/>
            </w:pPr>
            <w:r w:rsidRPr="00457407">
              <w:t>а</w:t>
            </w:r>
          </w:p>
        </w:tc>
        <w:tc>
          <w:tcPr>
            <w:tcW w:w="4673" w:type="dxa"/>
            <w:vAlign w:val="center"/>
          </w:tcPr>
          <w:p w14:paraId="4A0C0C34" w14:textId="77777777" w:rsidR="008B4B33" w:rsidRPr="00457407" w:rsidRDefault="008B4B33" w:rsidP="00457407">
            <w:pPr>
              <w:pStyle w:val="afb"/>
            </w:pPr>
            <w:r w:rsidRPr="00457407">
              <w:rPr>
                <w:noProof/>
              </w:rPr>
              <w:drawing>
                <wp:inline distT="0" distB="0" distL="0" distR="0" wp14:anchorId="75F12067" wp14:editId="5F311295">
                  <wp:extent cx="2561539" cy="1440000"/>
                  <wp:effectExtent l="0" t="0" r="0" b="8255"/>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61539" cy="1440000"/>
                          </a:xfrm>
                          <a:prstGeom prst="rect">
                            <a:avLst/>
                          </a:prstGeom>
                          <a:noFill/>
                          <a:ln>
                            <a:noFill/>
                          </a:ln>
                        </pic:spPr>
                      </pic:pic>
                    </a:graphicData>
                  </a:graphic>
                </wp:inline>
              </w:drawing>
            </w:r>
          </w:p>
          <w:p w14:paraId="2E6C05FC" w14:textId="36065061" w:rsidR="008B4B33" w:rsidRPr="00457407" w:rsidRDefault="008B4B33" w:rsidP="00457407">
            <w:pPr>
              <w:pStyle w:val="afb"/>
            </w:pPr>
            <w:r w:rsidRPr="00457407">
              <w:t>б</w:t>
            </w:r>
          </w:p>
        </w:tc>
      </w:tr>
    </w:tbl>
    <w:p w14:paraId="0EB7E33E" w14:textId="5B89BFE2" w:rsidR="008B4B33" w:rsidRPr="00457407" w:rsidRDefault="008B4B33" w:rsidP="00457407">
      <w:pPr>
        <w:pStyle w:val="afb"/>
      </w:pPr>
      <w:r w:rsidRPr="00457407">
        <w:t xml:space="preserve">а </w:t>
      </w:r>
      <w:r w:rsidR="00457407" w:rsidRPr="00457407">
        <w:t>–</w:t>
      </w:r>
      <w:r w:rsidRPr="00457407">
        <w:t xml:space="preserve"> </w:t>
      </w:r>
      <w:r w:rsidR="00457407" w:rsidRPr="00457407">
        <w:t>область каскада, б – легенда</w:t>
      </w:r>
    </w:p>
    <w:p w14:paraId="276C1810" w14:textId="1EE2C19F" w:rsidR="00457407" w:rsidRPr="00457407" w:rsidRDefault="00457407" w:rsidP="00457407">
      <w:pPr>
        <w:pStyle w:val="afb"/>
      </w:pPr>
      <w:r w:rsidRPr="00457407">
        <w:rPr>
          <w:highlight w:val="yellow"/>
        </w:rPr>
        <w:t>Рисунок</w:t>
      </w:r>
      <w:r w:rsidRPr="00457407">
        <w:t xml:space="preserve"> – Область каскада в которой атомы покрашены в цвета по их зарядам и легенда для цветов. </w:t>
      </w:r>
    </w:p>
    <w:p w14:paraId="63041AB0" w14:textId="226B199F" w:rsidR="008B4B33" w:rsidRDefault="00457407" w:rsidP="001C5A15">
      <w:r>
        <w:t xml:space="preserve">Таким образом становится понятно, что прямой анализ прохождения каскада невозможен. Возможно только </w:t>
      </w:r>
      <w:r w:rsidR="005C7A65">
        <w:t>наблюдать</w:t>
      </w:r>
      <w:r>
        <w:t xml:space="preserve"> как образуются дефекты (</w:t>
      </w:r>
      <w:r w:rsidRPr="00457407">
        <w:rPr>
          <w:highlight w:val="yellow"/>
        </w:rPr>
        <w:t>рисунок</w:t>
      </w:r>
      <w:r>
        <w:t>).</w:t>
      </w:r>
    </w:p>
    <w:p w14:paraId="0DA8EA48" w14:textId="02D089B0" w:rsidR="00457407" w:rsidRDefault="00457407" w:rsidP="00457407">
      <w:pPr>
        <w:pStyle w:val="afb"/>
      </w:pPr>
      <w:r>
        <w:rPr>
          <w:noProof/>
        </w:rPr>
        <w:lastRenderedPageBreak/>
        <w:drawing>
          <wp:inline distT="0" distB="0" distL="0" distR="0" wp14:anchorId="153ED113" wp14:editId="39410D61">
            <wp:extent cx="1795394" cy="1800000"/>
            <wp:effectExtent l="0" t="0" r="0"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95394" cy="1800000"/>
                    </a:xfrm>
                    <a:prstGeom prst="rect">
                      <a:avLst/>
                    </a:prstGeom>
                    <a:ln>
                      <a:noFill/>
                    </a:ln>
                  </pic:spPr>
                </pic:pic>
              </a:graphicData>
            </a:graphic>
          </wp:inline>
        </w:drawing>
      </w:r>
    </w:p>
    <w:p w14:paraId="6ABF3C66" w14:textId="6731DEAB" w:rsidR="00457407" w:rsidRDefault="00457407" w:rsidP="00457407">
      <w:pPr>
        <w:pStyle w:val="afb"/>
      </w:pPr>
      <w:r w:rsidRPr="00457407">
        <w:rPr>
          <w:highlight w:val="yellow"/>
        </w:rPr>
        <w:t>Рисунок</w:t>
      </w:r>
      <w:r>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67E7F634" w14:textId="459165D8" w:rsidR="00457407" w:rsidRDefault="00457407" w:rsidP="001C5A15">
      <w:pPr>
        <w:rPr>
          <w:highlight w:val="yellow"/>
        </w:rPr>
      </w:pPr>
      <w:r>
        <w:t>В дальнейшем, в течении 10 пс отжига, дефектный анализ не дает результатов так как он дает очень «зашумленные» результаты.</w:t>
      </w:r>
      <w:r w:rsidR="00A2307E">
        <w:t xml:space="preserve"> Косвенные параметры каскада приведены в </w:t>
      </w:r>
      <w:r w:rsidR="00A2307E" w:rsidRPr="00A2307E">
        <w:rPr>
          <w:highlight w:val="yellow"/>
        </w:rPr>
        <w:t>таблице</w:t>
      </w:r>
    </w:p>
    <w:p w14:paraId="505FD5EF" w14:textId="77777777" w:rsidR="00A2307E" w:rsidRDefault="00A2307E" w:rsidP="00A2307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2307E" w14:paraId="0A2CACE6" w14:textId="77777777" w:rsidTr="00A8236F">
        <w:tc>
          <w:tcPr>
            <w:tcW w:w="6091" w:type="dxa"/>
          </w:tcPr>
          <w:p w14:paraId="079F067F" w14:textId="77777777" w:rsidR="00A2307E" w:rsidRDefault="00A2307E" w:rsidP="00A8236F">
            <w:pPr>
              <w:pStyle w:val="afa"/>
            </w:pPr>
            <w:r w:rsidRPr="00551789">
              <w:t>Общее кол-во атомов в ячейке</w:t>
            </w:r>
          </w:p>
        </w:tc>
        <w:tc>
          <w:tcPr>
            <w:tcW w:w="3254" w:type="dxa"/>
          </w:tcPr>
          <w:p w14:paraId="7AC8F35A" w14:textId="58370393" w:rsidR="00A2307E" w:rsidRDefault="00A2307E" w:rsidP="00A8236F">
            <w:pPr>
              <w:pStyle w:val="afa"/>
            </w:pPr>
            <w:r>
              <w:t>512000</w:t>
            </w:r>
          </w:p>
        </w:tc>
      </w:tr>
      <w:tr w:rsidR="00A2307E" w14:paraId="4C2690FE" w14:textId="77777777" w:rsidTr="00A8236F">
        <w:tc>
          <w:tcPr>
            <w:tcW w:w="6091" w:type="dxa"/>
          </w:tcPr>
          <w:p w14:paraId="6EF1A7ED" w14:textId="77777777" w:rsidR="00A2307E" w:rsidRDefault="00A2307E" w:rsidP="00A8236F">
            <w:pPr>
              <w:pStyle w:val="afa"/>
            </w:pPr>
            <w:r w:rsidRPr="00551789">
              <w:t>Энергия</w:t>
            </w:r>
          </w:p>
        </w:tc>
        <w:tc>
          <w:tcPr>
            <w:tcW w:w="3254" w:type="dxa"/>
          </w:tcPr>
          <w:p w14:paraId="47C42E07" w14:textId="5BCACBCF" w:rsidR="00A2307E" w:rsidRDefault="00A2307E" w:rsidP="00A8236F">
            <w:pPr>
              <w:pStyle w:val="afa"/>
            </w:pPr>
            <w:r w:rsidRPr="00551789">
              <w:t>≈</w:t>
            </w:r>
            <w:r>
              <w:t>10</w:t>
            </w:r>
            <w:r w:rsidRPr="003C2968">
              <w:t xml:space="preserve"> кэВ</w:t>
            </w:r>
          </w:p>
        </w:tc>
      </w:tr>
      <w:tr w:rsidR="00A2307E" w14:paraId="04913AC6" w14:textId="77777777" w:rsidTr="00A8236F">
        <w:tc>
          <w:tcPr>
            <w:tcW w:w="6091" w:type="dxa"/>
          </w:tcPr>
          <w:p w14:paraId="7E9540ED" w14:textId="0888F0EF" w:rsidR="00A2307E" w:rsidRDefault="00A2307E" w:rsidP="00A8236F">
            <w:pPr>
              <w:pStyle w:val="afa"/>
            </w:pPr>
            <w:r>
              <w:t>Максимальный р</w:t>
            </w:r>
            <w:r w:rsidRPr="00551789">
              <w:t>азмер каскада</w:t>
            </w:r>
            <w:r>
              <w:t xml:space="preserve"> по оси </w:t>
            </w:r>
            <w:r>
              <w:rPr>
                <w:lang w:val="en-US"/>
              </w:rPr>
              <w:t>Z</w:t>
            </w:r>
          </w:p>
        </w:tc>
        <w:tc>
          <w:tcPr>
            <w:tcW w:w="3254" w:type="dxa"/>
          </w:tcPr>
          <w:p w14:paraId="3EE8D070" w14:textId="12F1EC5A" w:rsidR="00A2307E" w:rsidRDefault="00A2307E" w:rsidP="00A8236F">
            <w:pPr>
              <w:pStyle w:val="afa"/>
            </w:pPr>
            <w:r>
              <w:rPr>
                <w:rFonts w:cs="Times New Roman"/>
              </w:rPr>
              <w:t>≈</w:t>
            </w:r>
            <w:r>
              <w:t xml:space="preserve">60 </w:t>
            </w:r>
            <w:r w:rsidRPr="00551789">
              <w:t>Å</w:t>
            </w:r>
          </w:p>
        </w:tc>
      </w:tr>
      <w:tr w:rsidR="00A2307E" w14:paraId="408C268B" w14:textId="77777777" w:rsidTr="00A8236F">
        <w:tc>
          <w:tcPr>
            <w:tcW w:w="6091" w:type="dxa"/>
          </w:tcPr>
          <w:p w14:paraId="5288687D" w14:textId="77777777" w:rsidR="00A2307E" w:rsidRDefault="00A2307E" w:rsidP="00A8236F">
            <w:pPr>
              <w:pStyle w:val="afa"/>
            </w:pPr>
            <w:r>
              <w:t>Максимальный р</w:t>
            </w:r>
            <w:r w:rsidRPr="00551789">
              <w:t>азмер каскада</w:t>
            </w:r>
            <w:r>
              <w:t xml:space="preserve"> по оси </w:t>
            </w:r>
            <w:r>
              <w:rPr>
                <w:lang w:val="en-US"/>
              </w:rPr>
              <w:t>X</w:t>
            </w:r>
          </w:p>
        </w:tc>
        <w:tc>
          <w:tcPr>
            <w:tcW w:w="3254" w:type="dxa"/>
          </w:tcPr>
          <w:p w14:paraId="561D63D8" w14:textId="5FC9E71C" w:rsidR="00A2307E" w:rsidRDefault="00A2307E" w:rsidP="00A8236F">
            <w:pPr>
              <w:pStyle w:val="afa"/>
            </w:pPr>
            <w:r>
              <w:rPr>
                <w:rFonts w:cs="Times New Roman"/>
              </w:rPr>
              <w:t>≈</w:t>
            </w:r>
            <w:r>
              <w:t>27</w:t>
            </w:r>
            <w:r w:rsidRPr="00551789">
              <w:t xml:space="preserve"> Å</w:t>
            </w:r>
          </w:p>
        </w:tc>
      </w:tr>
      <w:tr w:rsidR="00A2307E" w14:paraId="4E1C386B" w14:textId="77777777" w:rsidTr="00A8236F">
        <w:tc>
          <w:tcPr>
            <w:tcW w:w="6091" w:type="dxa"/>
          </w:tcPr>
          <w:p w14:paraId="5BAF6A80" w14:textId="77777777" w:rsidR="00A2307E" w:rsidRPr="00551789" w:rsidRDefault="00A2307E" w:rsidP="00A8236F">
            <w:pPr>
              <w:pStyle w:val="afa"/>
            </w:pPr>
            <w:r w:rsidRPr="00551789">
              <w:t>Вторичные каскады</w:t>
            </w:r>
          </w:p>
        </w:tc>
        <w:tc>
          <w:tcPr>
            <w:tcW w:w="3254" w:type="dxa"/>
          </w:tcPr>
          <w:p w14:paraId="73959FB1" w14:textId="77777777" w:rsidR="00A2307E" w:rsidRPr="00551789" w:rsidRDefault="00A2307E" w:rsidP="00A8236F">
            <w:pPr>
              <w:pStyle w:val="afa"/>
            </w:pPr>
            <w:r w:rsidRPr="00551789">
              <w:t>Нет</w:t>
            </w:r>
          </w:p>
        </w:tc>
      </w:tr>
      <w:tr w:rsidR="00A2307E" w14:paraId="15C96EC8" w14:textId="77777777" w:rsidTr="00A8236F">
        <w:tc>
          <w:tcPr>
            <w:tcW w:w="6091" w:type="dxa"/>
          </w:tcPr>
          <w:p w14:paraId="2BAD4919" w14:textId="77777777" w:rsidR="00A2307E" w:rsidRPr="00551789" w:rsidRDefault="00A2307E" w:rsidP="00A8236F">
            <w:pPr>
              <w:pStyle w:val="afa"/>
            </w:pPr>
            <w:r>
              <w:t>Время отжига</w:t>
            </w:r>
          </w:p>
        </w:tc>
        <w:tc>
          <w:tcPr>
            <w:tcW w:w="3254" w:type="dxa"/>
          </w:tcPr>
          <w:p w14:paraId="31DA10F6" w14:textId="0D40F16C" w:rsidR="00A2307E" w:rsidRPr="00F80EAE" w:rsidRDefault="00A2307E" w:rsidP="00A8236F">
            <w:pPr>
              <w:pStyle w:val="afa"/>
              <w:rPr>
                <w:lang w:val="en-US"/>
              </w:rPr>
            </w:pPr>
            <w:r>
              <w:t>10 пс</w:t>
            </w:r>
          </w:p>
        </w:tc>
      </w:tr>
    </w:tbl>
    <w:p w14:paraId="75FCF0DF" w14:textId="77777777" w:rsidR="00A2307E" w:rsidRPr="00444DF2" w:rsidRDefault="00A2307E" w:rsidP="001C5A15"/>
    <w:p w14:paraId="6984F080" w14:textId="0D96D740" w:rsidR="00C03066" w:rsidRPr="005814D2" w:rsidRDefault="005814D2" w:rsidP="00C03066">
      <w:pPr>
        <w:pStyle w:val="4"/>
      </w:pPr>
      <w:bookmarkStart w:id="133" w:name="_Toc516139776"/>
      <w:r w:rsidRPr="005814D2">
        <w:t>Прохождение каскада в системе железо – вюстит.</w:t>
      </w:r>
      <w:bookmarkEnd w:id="133"/>
    </w:p>
    <w:p w14:paraId="092078FC" w14:textId="4B76F989" w:rsidR="004E4782" w:rsidRDefault="00EF12EC" w:rsidP="004E4782">
      <w:r>
        <w:t xml:space="preserve">Для того чтобы </w:t>
      </w:r>
      <w:r w:rsidR="000C2321">
        <w:t>проанализировать</w:t>
      </w:r>
      <w:r w:rsidR="00516153">
        <w:t>,</w:t>
      </w:r>
      <w:r>
        <w:t xml:space="preserve"> как будет </w:t>
      </w:r>
      <w:r w:rsidR="00516153">
        <w:t>проходить каскад в пленке вюстита</w:t>
      </w:r>
      <w:r w:rsidR="000C2321">
        <w:t>,</w:t>
      </w:r>
      <w:r w:rsidR="00516153">
        <w:t xml:space="preserve"> </w:t>
      </w:r>
      <w:r w:rsidR="000C2321">
        <w:t xml:space="preserve">с размерами порядка 30 </w:t>
      </w:r>
      <w:r w:rsidR="000C2321" w:rsidRPr="00551789">
        <w:t>Å</w:t>
      </w:r>
      <w:r w:rsidR="000C2321">
        <w:t xml:space="preserve">, </w:t>
      </w:r>
      <w:r w:rsidR="00516153">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Default="00516153" w:rsidP="004E4782">
      <w:r>
        <w:t xml:space="preserve">Как и раньше, на поверхности вюстита выбирался атом железа и ему придавался импульс, соответствующий энергии </w:t>
      </w:r>
      <w:r w:rsidRPr="00514EBE">
        <w:rPr>
          <w:rFonts w:cs="Times New Roman"/>
        </w:rPr>
        <w:t>≈</w:t>
      </w:r>
      <w:r w:rsidR="00514EBE" w:rsidRPr="00514EBE">
        <w:t>10</w:t>
      </w:r>
      <w:r w:rsidRPr="00514EBE">
        <w:t xml:space="preserve"> кэВ</w:t>
      </w:r>
      <w:r>
        <w:t>.</w:t>
      </w:r>
    </w:p>
    <w:p w14:paraId="1480D7CF" w14:textId="5531F42E" w:rsidR="005457CB" w:rsidRDefault="005457CB" w:rsidP="005457CB">
      <w:r>
        <w:t xml:space="preserve">Через 4 пс каскад достиг максимального размера </w:t>
      </w:r>
      <w:r w:rsidR="00514EBE">
        <w:t xml:space="preserve">как </w:t>
      </w:r>
      <w:r>
        <w:t xml:space="preserve">изображено на </w:t>
      </w:r>
      <w:r w:rsidRPr="005457CB">
        <w:rPr>
          <w:highlight w:val="yellow"/>
        </w:rPr>
        <w:t>рисунке</w:t>
      </w:r>
      <w:r w:rsidR="00514EBE">
        <w:rPr>
          <w:highlight w:val="yellow"/>
        </w:rPr>
        <w:t>.</w:t>
      </w:r>
    </w:p>
    <w:p w14:paraId="44E2A0E6" w14:textId="698BD5C2" w:rsidR="005457CB" w:rsidRDefault="00514EBE" w:rsidP="005457CB">
      <w:pPr>
        <w:pStyle w:val="afb"/>
      </w:pPr>
      <w:r>
        <w:rPr>
          <w:noProof/>
        </w:rPr>
        <w:drawing>
          <wp:inline distT="0" distB="0" distL="0" distR="0" wp14:anchorId="349452B6" wp14:editId="30EFA84D">
            <wp:extent cx="2439728" cy="180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439728" cy="1800000"/>
                    </a:xfrm>
                    <a:prstGeom prst="rect">
                      <a:avLst/>
                    </a:prstGeom>
                  </pic:spPr>
                </pic:pic>
              </a:graphicData>
            </a:graphic>
          </wp:inline>
        </w:drawing>
      </w:r>
    </w:p>
    <w:p w14:paraId="6DBD44D7" w14:textId="1B7F76DA" w:rsidR="005457CB" w:rsidRDefault="005457CB" w:rsidP="005457CB">
      <w:pPr>
        <w:pStyle w:val="afb"/>
      </w:pPr>
      <w:r w:rsidRPr="005457CB">
        <w:rPr>
          <w:highlight w:val="yellow"/>
        </w:rPr>
        <w:lastRenderedPageBreak/>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2B443D6A" w14:textId="1A445DCB" w:rsidR="00E73D52" w:rsidRPr="00E40F3E" w:rsidRDefault="005C7A65" w:rsidP="00E73D52">
      <w:r>
        <w:t>Видны упругие волны, из-за которых</w:t>
      </w:r>
      <w:r w:rsidR="00E73D52">
        <w:t xml:space="preserve"> не представляется возможной </w:t>
      </w:r>
      <w:r w:rsidR="004C01AE">
        <w:t>реализация дефектного анализа</w:t>
      </w:r>
      <w:r w:rsidR="00E73D52">
        <w:t>.</w:t>
      </w:r>
    </w:p>
    <w:p w14:paraId="06C09F2B" w14:textId="41A36885" w:rsidR="005457CB" w:rsidRDefault="006F7F49" w:rsidP="005457CB">
      <w:r>
        <w:t xml:space="preserve">Следует отметить, что по сравнению с каскадом в чистом железе не наблюдается ни распыления, ни изгибов поверхности, а также сильно уменьшилась глубина каскада. Параметры каскада приведены в </w:t>
      </w:r>
      <w:r w:rsidRPr="00B2049A">
        <w:rPr>
          <w:highlight w:val="yellow"/>
        </w:rPr>
        <w:t>т</w:t>
      </w:r>
      <w:r w:rsidRPr="006F7F49">
        <w:rPr>
          <w:highlight w:val="yellow"/>
        </w:rPr>
        <w:t>аблице</w:t>
      </w:r>
      <w:r>
        <w:t>.</w:t>
      </w:r>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1F1AC722" w:rsidR="006F7F49" w:rsidRDefault="006F7F49" w:rsidP="00FE7333">
            <w:pPr>
              <w:pStyle w:val="afa"/>
            </w:pPr>
            <w:r w:rsidRPr="00551789">
              <w:t>≈</w:t>
            </w:r>
            <w:r w:rsidRPr="003C2968">
              <w:t>1</w:t>
            </w:r>
            <w:r w:rsidR="000C2321">
              <w:t>0</w:t>
            </w:r>
            <w:r w:rsidRPr="003C2968">
              <w:t xml:space="preserve"> кэВ</w:t>
            </w:r>
          </w:p>
        </w:tc>
      </w:tr>
      <w:tr w:rsidR="006F7F49" w14:paraId="1DDF126E" w14:textId="77777777" w:rsidTr="00FE7333">
        <w:tc>
          <w:tcPr>
            <w:tcW w:w="6091" w:type="dxa"/>
          </w:tcPr>
          <w:p w14:paraId="11932D7B" w14:textId="1642BB77" w:rsidR="006F7F49" w:rsidRDefault="006F7F49" w:rsidP="00FE7333">
            <w:pPr>
              <w:pStyle w:val="afa"/>
            </w:pPr>
            <w:r>
              <w:t>Глубина проникновения каскада</w:t>
            </w:r>
          </w:p>
        </w:tc>
        <w:tc>
          <w:tcPr>
            <w:tcW w:w="3254" w:type="dxa"/>
          </w:tcPr>
          <w:p w14:paraId="5644863F" w14:textId="655F5B69" w:rsidR="006F7F49" w:rsidRDefault="006F7F49" w:rsidP="00FE7333">
            <w:pPr>
              <w:pStyle w:val="afa"/>
            </w:pPr>
            <w:r>
              <w:rPr>
                <w:rFonts w:cs="Times New Roman"/>
              </w:rPr>
              <w:t>≈</w:t>
            </w:r>
            <w:r w:rsidR="000C2321">
              <w:t>13</w:t>
            </w:r>
            <w:r>
              <w:t xml:space="preserve">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427E39EF" w:rsidR="006F7F49" w:rsidRDefault="006F7F49" w:rsidP="00FE7333">
            <w:pPr>
              <w:pStyle w:val="afa"/>
            </w:pPr>
            <w:r>
              <w:rPr>
                <w:rFonts w:cs="Times New Roman"/>
              </w:rPr>
              <w:t>≈4</w:t>
            </w:r>
            <w:r w:rsidR="000C2321">
              <w:rPr>
                <w:rFonts w:cs="Times New Roman"/>
              </w:rPr>
              <w:t>6</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2094C0F8" w:rsidR="006F7F49" w:rsidRPr="00551789" w:rsidRDefault="000C2321" w:rsidP="00FE7333">
            <w:pPr>
              <w:pStyle w:val="afa"/>
            </w:pPr>
            <w:r>
              <w:t>Нет</w:t>
            </w:r>
          </w:p>
        </w:tc>
      </w:tr>
      <w:tr w:rsidR="006F7F49" w14:paraId="5BF57EC3" w14:textId="77777777" w:rsidTr="00FE7333">
        <w:tc>
          <w:tcPr>
            <w:tcW w:w="6091" w:type="dxa"/>
          </w:tcPr>
          <w:p w14:paraId="54FF8B28" w14:textId="77777777" w:rsidR="006F7F49" w:rsidRPr="000C2321" w:rsidRDefault="006F7F49" w:rsidP="006F7F49">
            <w:pPr>
              <w:pStyle w:val="afa"/>
            </w:pPr>
            <w:r w:rsidRPr="000C2321">
              <w:t>Время отжига</w:t>
            </w:r>
          </w:p>
        </w:tc>
        <w:tc>
          <w:tcPr>
            <w:tcW w:w="3254" w:type="dxa"/>
          </w:tcPr>
          <w:p w14:paraId="6A8A6FF2" w14:textId="77777777" w:rsidR="006F7F49" w:rsidRPr="000C2321" w:rsidRDefault="006F7F49" w:rsidP="006F7F49">
            <w:pPr>
              <w:pStyle w:val="afa"/>
              <w:rPr>
                <w:lang w:val="en-US"/>
              </w:rPr>
            </w:pPr>
            <w:r w:rsidRPr="000C2321">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1E76F14" w14:textId="77777777" w:rsidR="00652B21" w:rsidRPr="004C1FA6" w:rsidRDefault="00652B21" w:rsidP="00652B21">
      <w:pPr>
        <w:pStyle w:val="1"/>
      </w:pPr>
      <w:bookmarkStart w:id="134" w:name="_Toc514780566"/>
      <w:bookmarkStart w:id="135" w:name="_Toc516139777"/>
      <w:r w:rsidRPr="004C1FA6">
        <w:lastRenderedPageBreak/>
        <w:t>Список использованных литературных источников</w:t>
      </w:r>
      <w:bookmarkEnd w:id="134"/>
      <w:bookmarkEnd w:id="135"/>
    </w:p>
    <w:p w14:paraId="6E2298B8" w14:textId="68B1EC1B" w:rsidR="004C1FA6" w:rsidRPr="004C1FA6" w:rsidRDefault="004C1FA6" w:rsidP="004C1FA6">
      <w:pPr>
        <w:pStyle w:val="a3"/>
        <w:numPr>
          <w:ilvl w:val="0"/>
          <w:numId w:val="26"/>
        </w:numPr>
        <w:ind w:left="0" w:firstLine="0"/>
        <w:rPr>
          <w:rFonts w:eastAsia="Times New Roman" w:cs="Times New Roman"/>
          <w:noProof/>
          <w:szCs w:val="26"/>
        </w:rPr>
      </w:pPr>
      <w:r w:rsidRPr="004C1FA6">
        <w:rPr>
          <w:rFonts w:eastAsia="Times New Roman" w:cs="Times New Roman"/>
          <w:noProof/>
          <w:szCs w:val="26"/>
          <w:highlight w:val="yellow"/>
          <w:lang w:val="en-US"/>
        </w:rPr>
        <w:t>http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nuclp</w:t>
      </w:r>
      <w:bookmarkStart w:id="136" w:name="Nuclphys_snip_msu_ru_neutrons"/>
      <w:bookmarkEnd w:id="136"/>
      <w:r w:rsidRPr="004C1FA6">
        <w:rPr>
          <w:rFonts w:eastAsia="Times New Roman" w:cs="Times New Roman"/>
          <w:noProof/>
          <w:szCs w:val="26"/>
          <w:highlight w:val="yellow"/>
          <w:lang w:val="en-US"/>
        </w:rPr>
        <w:t>hys</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sinp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msu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ru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partmat</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pm</w:t>
      </w:r>
      <w:r w:rsidRPr="004C1FA6">
        <w:rPr>
          <w:rFonts w:eastAsia="Times New Roman" w:cs="Times New Roman"/>
          <w:noProof/>
          <w:szCs w:val="26"/>
          <w:highlight w:val="yellow"/>
        </w:rPr>
        <w:t>04.</w:t>
      </w:r>
      <w:r w:rsidRPr="004C1FA6">
        <w:rPr>
          <w:rFonts w:eastAsia="Times New Roman" w:cs="Times New Roman"/>
          <w:noProof/>
          <w:szCs w:val="26"/>
          <w:highlight w:val="yellow"/>
          <w:lang w:val="en-US"/>
        </w:rPr>
        <w:t>htm</w:t>
      </w:r>
    </w:p>
    <w:p w14:paraId="34595A03" w14:textId="5E1531C1" w:rsid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Report from the Inter</w:t>
      </w:r>
      <w:bookmarkStart w:id="137" w:name="IAEA"/>
      <w:bookmarkEnd w:id="137"/>
      <w:r w:rsidRPr="0058443C">
        <w:rPr>
          <w:rFonts w:eastAsia="Times New Roman" w:cs="Times New Roman"/>
          <w:noProof/>
          <w:szCs w:val="26"/>
          <w:highlight w:val="yellow"/>
          <w:lang w:val="en-US"/>
        </w:rPr>
        <w:t>national Atomic Energy Agency (IAEA) Nuclear Power Reactors in the World - 2015 Edition. – 2017</w:t>
      </w:r>
    </w:p>
    <w:p w14:paraId="1D7F9DD0" w14:textId="3A8DCA88"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7628FB">
        <w:rPr>
          <w:rFonts w:eastAsia="Times New Roman" w:cs="Times New Roman"/>
          <w:noProof/>
          <w:szCs w:val="26"/>
          <w:highlight w:val="yellow"/>
          <w:lang w:val="en-US"/>
        </w:rPr>
        <w:t>http://nuclphys.sinp.msu.ru/sem2/s</w:t>
      </w:r>
      <w:bookmarkStart w:id="138" w:name="Nuclphys_snip_msu_ru"/>
      <w:bookmarkEnd w:id="138"/>
      <w:r w:rsidRPr="007628FB">
        <w:rPr>
          <w:rFonts w:eastAsia="Times New Roman" w:cs="Times New Roman"/>
          <w:noProof/>
          <w:szCs w:val="26"/>
          <w:highlight w:val="yellow"/>
          <w:lang w:val="en-US"/>
        </w:rPr>
        <w:t>em12.html</w:t>
      </w:r>
    </w:p>
    <w:p w14:paraId="5A3FCF4E" w14:textId="3F54D417"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https://w</w:t>
      </w:r>
      <w:bookmarkStart w:id="139" w:name="Nuclear_power_net"/>
      <w:bookmarkEnd w:id="139"/>
      <w:r w:rsidRPr="0058443C">
        <w:rPr>
          <w:rFonts w:eastAsia="Times New Roman" w:cs="Times New Roman"/>
          <w:noProof/>
          <w:szCs w:val="26"/>
          <w:highlight w:val="yellow"/>
          <w:lang w:val="en-US"/>
        </w:rPr>
        <w:t>ww.nuclear-power.net/nuclear-power/reactor-physics/atomic-nuclear-physics/radiation/</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40" w:name="ГЗеленский_Разраб_хромис_стали_с_пов_кор"/>
      <w:bookmarkEnd w:id="140"/>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41" w:name="ИБекман_Перспективные_ядерные_реакторы"/>
      <w:bookmarkEnd w:id="141"/>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42" w:name="RKlueh_FM_steels_for_next_gen_react"/>
      <w:bookmarkEnd w:id="142"/>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43" w:name="FGarner_Compars_of_swelling_fcc_bcc"/>
      <w:bookmarkEnd w:id="143"/>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44" w:name="RKlueh_FM_steel_overwiew"/>
      <w:bookmarkEnd w:id="144"/>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45" w:name="ВВоеводин_Фазовая_стаб_дисп_упроч_стале"/>
      <w:bookmarkEnd w:id="145"/>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46" w:name="ВВоеводин_Проблемы_рад_стойк_констр_мат"/>
      <w:bookmarkEnd w:id="146"/>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47" w:name="БКалин_Материаловедение_6Т"/>
      <w:bookmarkEnd w:id="147"/>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lastRenderedPageBreak/>
        <w:t>Ибрагим</w:t>
      </w:r>
      <w:bookmarkStart w:id="148" w:name="ШИбрагимов_Иссле_свойст_облуч_желез"/>
      <w:bookmarkEnd w:id="148"/>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49" w:name="ОБородин_Рад_распух_ЭП450_НТ9_при_облуч"/>
      <w:bookmarkEnd w:id="149"/>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50" w:name="SPorollo_Swelling_rad_creep_fm_steels"/>
      <w:bookmarkEnd w:id="150"/>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51" w:name="SPorollo_Micros_mech_prop_fm_steel_823"/>
      <w:bookmarkEnd w:id="151"/>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52" w:name="АИванов_Струк_мех_свойс_823"/>
      <w:bookmarkEnd w:id="152"/>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53" w:name="GParkinson_Iron_oxide_surf"/>
      <w:bookmarkEnd w:id="153"/>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54" w:name="GMuller_Investig_on_oxygen_control_liqui"/>
      <w:bookmarkEnd w:id="154"/>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55" w:name="OEliseeve_Effect_temp_on_interact_EP823"/>
      <w:bookmarkEnd w:id="155"/>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56" w:name="QuanqiangShiJL_Oxidation_behavior_FM_ste"/>
      <w:bookmarkEnd w:id="156"/>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57" w:name="SQuanqiang_Oxidation_behavior_FM_steel"/>
      <w:bookmarkEnd w:id="157"/>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58" w:name="ВЦисар_Корр_стойк_сталей_в_распл_свинца"/>
      <w:bookmarkEnd w:id="158"/>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59" w:name="SQvist_Safety_core_design_liqu_met_react"/>
      <w:bookmarkEnd w:id="159"/>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Hosemann P. et al. The design, setup and operational testing of the irradiation and corrosion experiment (ICE) //Journal of Nuclear Materials. – 2008. – Т. 376. – №. 3. – С. 392-395.</w:t>
      </w:r>
      <w:bookmarkStart w:id="160" w:name="PHosemann_Irradiation_corrosion_experime"/>
      <w:bookmarkEnd w:id="160"/>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61" w:name="SQvist_Proton_irrad_lead_steel_HT9"/>
      <w:bookmarkEnd w:id="161"/>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62" w:name="DFrazer_Degr_HT9_under_ion_beam_corrosio"/>
      <w:bookmarkEnd w:id="162"/>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63" w:name="НБахвалов_Численные_методы"/>
      <w:bookmarkEnd w:id="163"/>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64" w:name="ФУоссерман_Нейрокомпьютерная_техника"/>
      <w:bookmarkEnd w:id="164"/>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65" w:name="DHeermann_Comp_simul_methods"/>
      <w:bookmarkEnd w:id="165"/>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66" w:name="БКалин_Материаловедение_4Т"/>
      <w:bookmarkEnd w:id="166"/>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67" w:name="НазаровАВ_Комп_модел_в_конд_сред"/>
      <w:bookmarkEnd w:id="167"/>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68" w:name="HBerendsen_Molecular_dynam_with_coupling"/>
      <w:bookmarkEnd w:id="168"/>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69" w:name="WGunsteren_Comp_simul_of_molec_dynam"/>
      <w:bookmarkEnd w:id="169"/>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70" w:name="SPlimpton_LAMMPS_manual"/>
      <w:bookmarkEnd w:id="170"/>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71" w:name="ЛЛандау_Теор_физика_механика"/>
      <w:bookmarkEnd w:id="171"/>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72" w:name="AVanDuin_ReaxFF_for_hydrocarbonates"/>
      <w:bookmarkEnd w:id="172"/>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73" w:name="MDaw_Embedded_atom_method"/>
      <w:bookmarkEnd w:id="173"/>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lastRenderedPageBreak/>
        <w:t>X. W. Zhou, H. N. G. Wa</w:t>
      </w:r>
      <w:bookmarkStart w:id="174" w:name="XWZhou_Charge_transf_ionic_atom_pot"/>
      <w:bookmarkEnd w:id="174"/>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75" w:name="MAryanpour_Develop_ReactFF_for_iron_oxy"/>
      <w:bookmarkEnd w:id="175"/>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76" w:name="VTomar_Class_mol_dynam_pot_for_mech_str"/>
      <w:bookmarkEnd w:id="176"/>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77" w:name="DSengupta_Comput_capabil_dynam_pot"/>
      <w:bookmarkEnd w:id="177"/>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4C9E59C1" w14:textId="7ABC3DA4" w:rsidR="009D15AA" w:rsidRPr="00A32C47" w:rsidRDefault="009D15AA" w:rsidP="00BC4EBA">
      <w:pPr>
        <w:pStyle w:val="a3"/>
        <w:numPr>
          <w:ilvl w:val="0"/>
          <w:numId w:val="26"/>
        </w:numPr>
        <w:ind w:left="0" w:firstLine="0"/>
        <w:rPr>
          <w:rFonts w:eastAsia="Times New Roman" w:cs="Times New Roman"/>
          <w:noProof/>
          <w:szCs w:val="26"/>
          <w:lang w:val="en-US"/>
        </w:rPr>
      </w:pPr>
      <w:r w:rsidRPr="00E05046">
        <w:rPr>
          <w:rFonts w:eastAsia="Times New Roman" w:cs="Times New Roman"/>
          <w:noProof/>
          <w:szCs w:val="26"/>
          <w:highlight w:val="yellow"/>
          <w:lang w:val="en-US"/>
        </w:rPr>
        <w:t>Private Com</w:t>
      </w:r>
      <w:bookmarkStart w:id="178" w:name="PrivateCommunication_SergeyKovalsky"/>
      <w:bookmarkEnd w:id="178"/>
      <w:r w:rsidRPr="00E05046">
        <w:rPr>
          <w:rFonts w:eastAsia="Times New Roman" w:cs="Times New Roman"/>
          <w:noProof/>
          <w:szCs w:val="26"/>
          <w:highlight w:val="yellow"/>
          <w:lang w:val="en-US"/>
        </w:rPr>
        <w:t>munication</w:t>
      </w:r>
      <w:r>
        <w:rPr>
          <w:rFonts w:eastAsia="Times New Roman" w:cs="Times New Roman"/>
          <w:noProof/>
          <w:szCs w:val="26"/>
          <w:highlight w:val="yellow"/>
          <w:lang w:val="en-US"/>
        </w:rPr>
        <w:t xml:space="preserve"> </w:t>
      </w:r>
      <w:r>
        <w:rPr>
          <w:rFonts w:eastAsia="Times New Roman" w:cs="Times New Roman"/>
          <w:noProof/>
          <w:szCs w:val="26"/>
          <w:highlight w:val="yellow"/>
        </w:rPr>
        <w:t>Сережа</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79" w:name="ВКон_Электронная_структ_вещества"/>
      <w:bookmarkEnd w:id="179"/>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80" w:name="LAMMPS_site"/>
      <w:bookmarkEnd w:id="180"/>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81" w:name="ГХантингтон_Упругие_постоянные_кристалло"/>
      <w:bookmarkEnd w:id="181"/>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77777777" w:rsidR="00A32C47" w:rsidRPr="00A32C47" w:rsidRDefault="00A32C47" w:rsidP="00A32C47">
      <w:pPr>
        <w:pStyle w:val="a3"/>
        <w:numPr>
          <w:ilvl w:val="0"/>
          <w:numId w:val="26"/>
        </w:numPr>
        <w:ind w:left="0" w:firstLine="0"/>
        <w:rPr>
          <w:rFonts w:eastAsia="Times New Roman" w:cs="Times New Roman"/>
          <w:noProof/>
          <w:szCs w:val="26"/>
          <w:highlight w:val="yellow"/>
        </w:rPr>
      </w:pPr>
      <w:r w:rsidRPr="00A32C47">
        <w:rPr>
          <w:rFonts w:eastAsia="Times New Roman" w:cs="Times New Roman"/>
          <w:noProof/>
          <w:szCs w:val="26"/>
          <w:highlight w:val="yellow"/>
          <w:lang w:val="en-US"/>
        </w:rPr>
        <w:t>http</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periodictable</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com</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Ele</w:t>
      </w:r>
      <w:bookmarkStart w:id="182" w:name="Pewriodictable_com_iron"/>
      <w:bookmarkEnd w:id="182"/>
      <w:r w:rsidRPr="00A32C47">
        <w:rPr>
          <w:rFonts w:eastAsia="Times New Roman" w:cs="Times New Roman"/>
          <w:noProof/>
          <w:szCs w:val="26"/>
          <w:highlight w:val="yellow"/>
          <w:lang w:val="en-US"/>
        </w:rPr>
        <w:t>ments</w:t>
      </w:r>
      <w:r w:rsidRPr="00A32C47">
        <w:rPr>
          <w:rFonts w:eastAsia="Times New Roman" w:cs="Times New Roman"/>
          <w:noProof/>
          <w:szCs w:val="26"/>
          <w:highlight w:val="yellow"/>
        </w:rPr>
        <w:t>/026/</w:t>
      </w:r>
      <w:r w:rsidRPr="00A32C47">
        <w:rPr>
          <w:rFonts w:eastAsia="Times New Roman" w:cs="Times New Roman"/>
          <w:noProof/>
          <w:szCs w:val="26"/>
          <w:highlight w:val="yellow"/>
          <w:lang w:val="en-US"/>
        </w:rPr>
        <w:t>data</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html</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83" w:name="PDorogokupets_Thermodyn_of_iron"/>
      <w:bookmarkEnd w:id="183"/>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84" w:name="ОЛаврова_Распред_кисл_в_теплонос"/>
      <w:bookmarkEnd w:id="184"/>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075C232B" w14:textId="34B0F218" w:rsidR="00E05046" w:rsidRPr="00E05046" w:rsidRDefault="00E05046" w:rsidP="00AD7159">
      <w:pPr>
        <w:pStyle w:val="a3"/>
        <w:numPr>
          <w:ilvl w:val="0"/>
          <w:numId w:val="26"/>
        </w:numPr>
        <w:ind w:left="0" w:firstLine="0"/>
        <w:rPr>
          <w:rFonts w:eastAsia="Times New Roman" w:cs="Times New Roman"/>
          <w:noProof/>
          <w:szCs w:val="26"/>
          <w:highlight w:val="yellow"/>
        </w:rPr>
      </w:pPr>
      <w:r w:rsidRPr="00E05046">
        <w:rPr>
          <w:rFonts w:eastAsia="Times New Roman" w:cs="Times New Roman"/>
          <w:noProof/>
          <w:szCs w:val="26"/>
          <w:highlight w:val="yellow"/>
          <w:lang w:val="en-US"/>
        </w:rPr>
        <w:t>Private Co</w:t>
      </w:r>
      <w:bookmarkStart w:id="185" w:name="PrivateCommunication_RinaIbrahimova"/>
      <w:bookmarkEnd w:id="185"/>
      <w:r w:rsidRPr="00E05046">
        <w:rPr>
          <w:rFonts w:eastAsia="Times New Roman" w:cs="Times New Roman"/>
          <w:noProof/>
          <w:szCs w:val="26"/>
          <w:highlight w:val="yellow"/>
          <w:lang w:val="en-US"/>
        </w:rPr>
        <w:t xml:space="preserve">mmunication </w:t>
      </w:r>
      <w:r w:rsidRPr="00E05046">
        <w:rPr>
          <w:rFonts w:eastAsia="Times New Roman" w:cs="Times New Roman"/>
          <w:noProof/>
          <w:szCs w:val="26"/>
          <w:highlight w:val="yellow"/>
        </w:rPr>
        <w:t>Рина</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86" w:name="BJeon_Nanoscale_oxidation_MD"/>
      <w:bookmarkEnd w:id="186"/>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651C8A20" w:rsidR="005A3CAC" w:rsidRPr="002D6FE3"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87" w:name="RSubbaraman_Atom_insig_early_stage_oxida"/>
      <w:bookmarkEnd w:id="187"/>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sectPr w:rsidR="005A3CAC" w:rsidRPr="002D6FE3" w:rsidSect="001F1D4E">
      <w:footerReference w:type="default" r:id="rId205"/>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7114F" w14:textId="77777777" w:rsidR="0003284A" w:rsidRDefault="0003284A" w:rsidP="003A7CDB">
      <w:pPr>
        <w:spacing w:line="240" w:lineRule="auto"/>
      </w:pPr>
      <w:r>
        <w:separator/>
      </w:r>
    </w:p>
  </w:endnote>
  <w:endnote w:type="continuationSeparator" w:id="0">
    <w:p w14:paraId="6542F890" w14:textId="77777777" w:rsidR="0003284A" w:rsidRDefault="0003284A"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2633E4" w:rsidRDefault="002633E4">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2633E4" w:rsidRDefault="002633E4">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93958" w14:textId="77777777" w:rsidR="0003284A" w:rsidRDefault="0003284A" w:rsidP="003A7CDB">
      <w:pPr>
        <w:spacing w:line="240" w:lineRule="auto"/>
      </w:pPr>
      <w:r>
        <w:separator/>
      </w:r>
    </w:p>
  </w:footnote>
  <w:footnote w:type="continuationSeparator" w:id="0">
    <w:p w14:paraId="1950B054" w14:textId="77777777" w:rsidR="0003284A" w:rsidRDefault="0003284A"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1"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40"/>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2"/>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1"/>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686B"/>
    <w:rsid w:val="00010D04"/>
    <w:rsid w:val="00011F44"/>
    <w:rsid w:val="0002072F"/>
    <w:rsid w:val="00020924"/>
    <w:rsid w:val="00020CCC"/>
    <w:rsid w:val="00020FA8"/>
    <w:rsid w:val="00023F31"/>
    <w:rsid w:val="0002598F"/>
    <w:rsid w:val="0003284A"/>
    <w:rsid w:val="000363C0"/>
    <w:rsid w:val="00036BD4"/>
    <w:rsid w:val="00036C33"/>
    <w:rsid w:val="00036E28"/>
    <w:rsid w:val="0004161C"/>
    <w:rsid w:val="000471F1"/>
    <w:rsid w:val="000472CB"/>
    <w:rsid w:val="0005047C"/>
    <w:rsid w:val="00051802"/>
    <w:rsid w:val="00051F06"/>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7CE1"/>
    <w:rsid w:val="000A0CCE"/>
    <w:rsid w:val="000A104D"/>
    <w:rsid w:val="000A46A8"/>
    <w:rsid w:val="000A6E35"/>
    <w:rsid w:val="000B020A"/>
    <w:rsid w:val="000B36C8"/>
    <w:rsid w:val="000B400B"/>
    <w:rsid w:val="000B4B5E"/>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100C34"/>
    <w:rsid w:val="00101792"/>
    <w:rsid w:val="00101F84"/>
    <w:rsid w:val="00107150"/>
    <w:rsid w:val="001105AA"/>
    <w:rsid w:val="00111955"/>
    <w:rsid w:val="001130C6"/>
    <w:rsid w:val="00116E02"/>
    <w:rsid w:val="00122C4F"/>
    <w:rsid w:val="00122F5F"/>
    <w:rsid w:val="00125B95"/>
    <w:rsid w:val="0012717B"/>
    <w:rsid w:val="00127335"/>
    <w:rsid w:val="00127B75"/>
    <w:rsid w:val="00130707"/>
    <w:rsid w:val="00130F48"/>
    <w:rsid w:val="00131024"/>
    <w:rsid w:val="00133EB9"/>
    <w:rsid w:val="00135851"/>
    <w:rsid w:val="001358DB"/>
    <w:rsid w:val="00137009"/>
    <w:rsid w:val="001465B5"/>
    <w:rsid w:val="001526FD"/>
    <w:rsid w:val="00155A61"/>
    <w:rsid w:val="00155D44"/>
    <w:rsid w:val="00157308"/>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91D2A"/>
    <w:rsid w:val="0019354E"/>
    <w:rsid w:val="00193718"/>
    <w:rsid w:val="00194515"/>
    <w:rsid w:val="00196E03"/>
    <w:rsid w:val="00197424"/>
    <w:rsid w:val="001A4799"/>
    <w:rsid w:val="001A6A62"/>
    <w:rsid w:val="001A74E5"/>
    <w:rsid w:val="001A7FE5"/>
    <w:rsid w:val="001B458D"/>
    <w:rsid w:val="001B5B77"/>
    <w:rsid w:val="001B7097"/>
    <w:rsid w:val="001C346F"/>
    <w:rsid w:val="001C5A15"/>
    <w:rsid w:val="001D19F1"/>
    <w:rsid w:val="001D369C"/>
    <w:rsid w:val="001D468B"/>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5AEB"/>
    <w:rsid w:val="00221D3F"/>
    <w:rsid w:val="002267A9"/>
    <w:rsid w:val="00227481"/>
    <w:rsid w:val="002303F1"/>
    <w:rsid w:val="002313BA"/>
    <w:rsid w:val="00231628"/>
    <w:rsid w:val="00234D8A"/>
    <w:rsid w:val="00237EDA"/>
    <w:rsid w:val="00237F74"/>
    <w:rsid w:val="00244471"/>
    <w:rsid w:val="00246281"/>
    <w:rsid w:val="002478DE"/>
    <w:rsid w:val="00247A96"/>
    <w:rsid w:val="00251DD8"/>
    <w:rsid w:val="002545B7"/>
    <w:rsid w:val="00254AFE"/>
    <w:rsid w:val="00257C28"/>
    <w:rsid w:val="0026096B"/>
    <w:rsid w:val="002633E4"/>
    <w:rsid w:val="00270F2F"/>
    <w:rsid w:val="002755D3"/>
    <w:rsid w:val="00277CCD"/>
    <w:rsid w:val="002803BF"/>
    <w:rsid w:val="002804FE"/>
    <w:rsid w:val="00282777"/>
    <w:rsid w:val="00283D4E"/>
    <w:rsid w:val="00285B9F"/>
    <w:rsid w:val="002867F9"/>
    <w:rsid w:val="00287BD2"/>
    <w:rsid w:val="00290E82"/>
    <w:rsid w:val="00294FCF"/>
    <w:rsid w:val="002A6684"/>
    <w:rsid w:val="002A745B"/>
    <w:rsid w:val="002B1F6A"/>
    <w:rsid w:val="002B235B"/>
    <w:rsid w:val="002B381E"/>
    <w:rsid w:val="002B5E7F"/>
    <w:rsid w:val="002C2690"/>
    <w:rsid w:val="002C2AA8"/>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23636"/>
    <w:rsid w:val="003243D3"/>
    <w:rsid w:val="003271BB"/>
    <w:rsid w:val="003316A6"/>
    <w:rsid w:val="0033391D"/>
    <w:rsid w:val="003415C1"/>
    <w:rsid w:val="003429DF"/>
    <w:rsid w:val="003440F6"/>
    <w:rsid w:val="0034444D"/>
    <w:rsid w:val="00344DD6"/>
    <w:rsid w:val="00350CE6"/>
    <w:rsid w:val="00352F51"/>
    <w:rsid w:val="003542A8"/>
    <w:rsid w:val="00356962"/>
    <w:rsid w:val="00356E6D"/>
    <w:rsid w:val="003622D8"/>
    <w:rsid w:val="00364A49"/>
    <w:rsid w:val="003654C9"/>
    <w:rsid w:val="00365511"/>
    <w:rsid w:val="00365E57"/>
    <w:rsid w:val="003764A1"/>
    <w:rsid w:val="00382353"/>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59CA"/>
    <w:rsid w:val="003F1228"/>
    <w:rsid w:val="003F51D7"/>
    <w:rsid w:val="004029FB"/>
    <w:rsid w:val="00405363"/>
    <w:rsid w:val="004060A7"/>
    <w:rsid w:val="004125E5"/>
    <w:rsid w:val="00415C59"/>
    <w:rsid w:val="00415F3C"/>
    <w:rsid w:val="00416672"/>
    <w:rsid w:val="004175AC"/>
    <w:rsid w:val="004201A2"/>
    <w:rsid w:val="00422312"/>
    <w:rsid w:val="004233B2"/>
    <w:rsid w:val="00427108"/>
    <w:rsid w:val="00435EEB"/>
    <w:rsid w:val="00440F30"/>
    <w:rsid w:val="00443255"/>
    <w:rsid w:val="00444DF2"/>
    <w:rsid w:val="004455EF"/>
    <w:rsid w:val="0044795C"/>
    <w:rsid w:val="004501DC"/>
    <w:rsid w:val="004518CC"/>
    <w:rsid w:val="00452565"/>
    <w:rsid w:val="00454333"/>
    <w:rsid w:val="00454777"/>
    <w:rsid w:val="00456F69"/>
    <w:rsid w:val="00457407"/>
    <w:rsid w:val="004607A7"/>
    <w:rsid w:val="00465C50"/>
    <w:rsid w:val="004664C3"/>
    <w:rsid w:val="0046675A"/>
    <w:rsid w:val="00466C3B"/>
    <w:rsid w:val="00473323"/>
    <w:rsid w:val="00474749"/>
    <w:rsid w:val="004750FD"/>
    <w:rsid w:val="00477481"/>
    <w:rsid w:val="00480059"/>
    <w:rsid w:val="00481F76"/>
    <w:rsid w:val="00483703"/>
    <w:rsid w:val="00485A44"/>
    <w:rsid w:val="004877D9"/>
    <w:rsid w:val="00487DE7"/>
    <w:rsid w:val="00487F25"/>
    <w:rsid w:val="0049042D"/>
    <w:rsid w:val="004919B2"/>
    <w:rsid w:val="00491F7B"/>
    <w:rsid w:val="00493041"/>
    <w:rsid w:val="004A396C"/>
    <w:rsid w:val="004A5359"/>
    <w:rsid w:val="004A5906"/>
    <w:rsid w:val="004B204E"/>
    <w:rsid w:val="004B3851"/>
    <w:rsid w:val="004B3E74"/>
    <w:rsid w:val="004B58E6"/>
    <w:rsid w:val="004B609C"/>
    <w:rsid w:val="004B6523"/>
    <w:rsid w:val="004B6880"/>
    <w:rsid w:val="004B77BA"/>
    <w:rsid w:val="004C01AE"/>
    <w:rsid w:val="004C0D80"/>
    <w:rsid w:val="004C1FA6"/>
    <w:rsid w:val="004C204F"/>
    <w:rsid w:val="004C2EDE"/>
    <w:rsid w:val="004D0961"/>
    <w:rsid w:val="004D4515"/>
    <w:rsid w:val="004D5D55"/>
    <w:rsid w:val="004E4782"/>
    <w:rsid w:val="004E51E8"/>
    <w:rsid w:val="00500365"/>
    <w:rsid w:val="0050099E"/>
    <w:rsid w:val="0050191D"/>
    <w:rsid w:val="00504D5E"/>
    <w:rsid w:val="00506152"/>
    <w:rsid w:val="00506B4C"/>
    <w:rsid w:val="005148FE"/>
    <w:rsid w:val="00514EBE"/>
    <w:rsid w:val="00516153"/>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814D2"/>
    <w:rsid w:val="0058443C"/>
    <w:rsid w:val="00584D9F"/>
    <w:rsid w:val="00586AD6"/>
    <w:rsid w:val="00590D41"/>
    <w:rsid w:val="00596F56"/>
    <w:rsid w:val="005A3CAC"/>
    <w:rsid w:val="005A54A5"/>
    <w:rsid w:val="005A79EF"/>
    <w:rsid w:val="005B21DC"/>
    <w:rsid w:val="005B3192"/>
    <w:rsid w:val="005B46D4"/>
    <w:rsid w:val="005B591C"/>
    <w:rsid w:val="005B5C49"/>
    <w:rsid w:val="005C0756"/>
    <w:rsid w:val="005C1A5A"/>
    <w:rsid w:val="005C35B4"/>
    <w:rsid w:val="005C387E"/>
    <w:rsid w:val="005C40D6"/>
    <w:rsid w:val="005C498B"/>
    <w:rsid w:val="005C6DAD"/>
    <w:rsid w:val="005C7A65"/>
    <w:rsid w:val="005C7CE7"/>
    <w:rsid w:val="005D10FD"/>
    <w:rsid w:val="005D1C64"/>
    <w:rsid w:val="005D3F93"/>
    <w:rsid w:val="005D4027"/>
    <w:rsid w:val="005D4ADA"/>
    <w:rsid w:val="005D57FA"/>
    <w:rsid w:val="005E2DEF"/>
    <w:rsid w:val="005E4ADF"/>
    <w:rsid w:val="005E600D"/>
    <w:rsid w:val="005F1215"/>
    <w:rsid w:val="005F39B2"/>
    <w:rsid w:val="005F4971"/>
    <w:rsid w:val="005F4C9D"/>
    <w:rsid w:val="00600FA2"/>
    <w:rsid w:val="00605055"/>
    <w:rsid w:val="00607406"/>
    <w:rsid w:val="006109B9"/>
    <w:rsid w:val="006120A6"/>
    <w:rsid w:val="006162C2"/>
    <w:rsid w:val="006169AF"/>
    <w:rsid w:val="00620B0C"/>
    <w:rsid w:val="0062236E"/>
    <w:rsid w:val="00634A2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0314"/>
    <w:rsid w:val="0067539A"/>
    <w:rsid w:val="0068261B"/>
    <w:rsid w:val="00690C28"/>
    <w:rsid w:val="00691A37"/>
    <w:rsid w:val="006952FD"/>
    <w:rsid w:val="0069703E"/>
    <w:rsid w:val="006973C1"/>
    <w:rsid w:val="006A6C87"/>
    <w:rsid w:val="006B0844"/>
    <w:rsid w:val="006B50D7"/>
    <w:rsid w:val="006B5433"/>
    <w:rsid w:val="006B6079"/>
    <w:rsid w:val="006B7BF7"/>
    <w:rsid w:val="006C0EA9"/>
    <w:rsid w:val="006C63FD"/>
    <w:rsid w:val="006D0ACB"/>
    <w:rsid w:val="006D3881"/>
    <w:rsid w:val="006D571D"/>
    <w:rsid w:val="006E36FF"/>
    <w:rsid w:val="006E70E4"/>
    <w:rsid w:val="006F11A2"/>
    <w:rsid w:val="006F1B36"/>
    <w:rsid w:val="006F5089"/>
    <w:rsid w:val="006F7F49"/>
    <w:rsid w:val="00700084"/>
    <w:rsid w:val="00702827"/>
    <w:rsid w:val="00707F06"/>
    <w:rsid w:val="00710FCB"/>
    <w:rsid w:val="00712AAE"/>
    <w:rsid w:val="00715454"/>
    <w:rsid w:val="007221CE"/>
    <w:rsid w:val="00723884"/>
    <w:rsid w:val="007302CF"/>
    <w:rsid w:val="007332C8"/>
    <w:rsid w:val="00743D55"/>
    <w:rsid w:val="00745629"/>
    <w:rsid w:val="007524CB"/>
    <w:rsid w:val="0075481E"/>
    <w:rsid w:val="00757E50"/>
    <w:rsid w:val="007628FB"/>
    <w:rsid w:val="007635B3"/>
    <w:rsid w:val="00766EDB"/>
    <w:rsid w:val="00772B45"/>
    <w:rsid w:val="00774FF6"/>
    <w:rsid w:val="00775362"/>
    <w:rsid w:val="007753F7"/>
    <w:rsid w:val="007755BF"/>
    <w:rsid w:val="00776ACD"/>
    <w:rsid w:val="0077767B"/>
    <w:rsid w:val="00782CF3"/>
    <w:rsid w:val="00782E01"/>
    <w:rsid w:val="00782F5D"/>
    <w:rsid w:val="00784CBC"/>
    <w:rsid w:val="007A64F1"/>
    <w:rsid w:val="007B0572"/>
    <w:rsid w:val="007B207A"/>
    <w:rsid w:val="007B3B1B"/>
    <w:rsid w:val="007B3D70"/>
    <w:rsid w:val="007B7420"/>
    <w:rsid w:val="007B7927"/>
    <w:rsid w:val="007C1682"/>
    <w:rsid w:val="007C2029"/>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1592"/>
    <w:rsid w:val="00803310"/>
    <w:rsid w:val="0080383C"/>
    <w:rsid w:val="00811036"/>
    <w:rsid w:val="00813C98"/>
    <w:rsid w:val="00820F87"/>
    <w:rsid w:val="00821ECB"/>
    <w:rsid w:val="00824500"/>
    <w:rsid w:val="008254B4"/>
    <w:rsid w:val="00827D54"/>
    <w:rsid w:val="008361C3"/>
    <w:rsid w:val="008421B2"/>
    <w:rsid w:val="0084250E"/>
    <w:rsid w:val="00844829"/>
    <w:rsid w:val="00844890"/>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809E2"/>
    <w:rsid w:val="00881A66"/>
    <w:rsid w:val="008834E4"/>
    <w:rsid w:val="0088699C"/>
    <w:rsid w:val="008873D4"/>
    <w:rsid w:val="008A1380"/>
    <w:rsid w:val="008A5181"/>
    <w:rsid w:val="008B0C16"/>
    <w:rsid w:val="008B4061"/>
    <w:rsid w:val="008B4B33"/>
    <w:rsid w:val="008B5389"/>
    <w:rsid w:val="008C1219"/>
    <w:rsid w:val="008C2FF4"/>
    <w:rsid w:val="008C30FE"/>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17106"/>
    <w:rsid w:val="009210F5"/>
    <w:rsid w:val="00923D8C"/>
    <w:rsid w:val="009256D0"/>
    <w:rsid w:val="009270E4"/>
    <w:rsid w:val="009363DF"/>
    <w:rsid w:val="00943536"/>
    <w:rsid w:val="00943AD3"/>
    <w:rsid w:val="009571D1"/>
    <w:rsid w:val="00961465"/>
    <w:rsid w:val="0096434C"/>
    <w:rsid w:val="00965A7B"/>
    <w:rsid w:val="009660BF"/>
    <w:rsid w:val="00966D61"/>
    <w:rsid w:val="00972633"/>
    <w:rsid w:val="009762B0"/>
    <w:rsid w:val="0097699D"/>
    <w:rsid w:val="009815FB"/>
    <w:rsid w:val="0098420D"/>
    <w:rsid w:val="00984352"/>
    <w:rsid w:val="00985E90"/>
    <w:rsid w:val="00990203"/>
    <w:rsid w:val="009921AA"/>
    <w:rsid w:val="00993077"/>
    <w:rsid w:val="009967D6"/>
    <w:rsid w:val="0099728C"/>
    <w:rsid w:val="009A3DE5"/>
    <w:rsid w:val="009A5A63"/>
    <w:rsid w:val="009A76D3"/>
    <w:rsid w:val="009B1DC1"/>
    <w:rsid w:val="009B5DE6"/>
    <w:rsid w:val="009B623D"/>
    <w:rsid w:val="009C1160"/>
    <w:rsid w:val="009C297D"/>
    <w:rsid w:val="009C311D"/>
    <w:rsid w:val="009C46A1"/>
    <w:rsid w:val="009C4869"/>
    <w:rsid w:val="009C5396"/>
    <w:rsid w:val="009C635E"/>
    <w:rsid w:val="009D0236"/>
    <w:rsid w:val="009D13F7"/>
    <w:rsid w:val="009D15AA"/>
    <w:rsid w:val="009D3B1B"/>
    <w:rsid w:val="009D4FDB"/>
    <w:rsid w:val="009D79A4"/>
    <w:rsid w:val="009E3B2E"/>
    <w:rsid w:val="009E4116"/>
    <w:rsid w:val="009E4FDF"/>
    <w:rsid w:val="009E5E42"/>
    <w:rsid w:val="009F0B27"/>
    <w:rsid w:val="009F390E"/>
    <w:rsid w:val="009F543E"/>
    <w:rsid w:val="00A00F13"/>
    <w:rsid w:val="00A03593"/>
    <w:rsid w:val="00A07BA6"/>
    <w:rsid w:val="00A11014"/>
    <w:rsid w:val="00A14F4E"/>
    <w:rsid w:val="00A2281B"/>
    <w:rsid w:val="00A2307E"/>
    <w:rsid w:val="00A32C47"/>
    <w:rsid w:val="00A333C2"/>
    <w:rsid w:val="00A33A3A"/>
    <w:rsid w:val="00A36076"/>
    <w:rsid w:val="00A37A9C"/>
    <w:rsid w:val="00A40173"/>
    <w:rsid w:val="00A4094B"/>
    <w:rsid w:val="00A42423"/>
    <w:rsid w:val="00A4479E"/>
    <w:rsid w:val="00A45F49"/>
    <w:rsid w:val="00A61C83"/>
    <w:rsid w:val="00A62E72"/>
    <w:rsid w:val="00A663B7"/>
    <w:rsid w:val="00A719EF"/>
    <w:rsid w:val="00A71F19"/>
    <w:rsid w:val="00A743EA"/>
    <w:rsid w:val="00A74C21"/>
    <w:rsid w:val="00A76764"/>
    <w:rsid w:val="00A80442"/>
    <w:rsid w:val="00A80626"/>
    <w:rsid w:val="00A8236F"/>
    <w:rsid w:val="00A87ACB"/>
    <w:rsid w:val="00A91B5D"/>
    <w:rsid w:val="00A920F6"/>
    <w:rsid w:val="00A927DE"/>
    <w:rsid w:val="00A959DF"/>
    <w:rsid w:val="00A96D00"/>
    <w:rsid w:val="00A97432"/>
    <w:rsid w:val="00A977C7"/>
    <w:rsid w:val="00AA17C8"/>
    <w:rsid w:val="00AA1F02"/>
    <w:rsid w:val="00AA2783"/>
    <w:rsid w:val="00AA2995"/>
    <w:rsid w:val="00AA3E18"/>
    <w:rsid w:val="00AA4567"/>
    <w:rsid w:val="00AB0B42"/>
    <w:rsid w:val="00AB0FCA"/>
    <w:rsid w:val="00AC112B"/>
    <w:rsid w:val="00AC374D"/>
    <w:rsid w:val="00AC484E"/>
    <w:rsid w:val="00AC58D4"/>
    <w:rsid w:val="00AC5B04"/>
    <w:rsid w:val="00AC6928"/>
    <w:rsid w:val="00AD7159"/>
    <w:rsid w:val="00AE0508"/>
    <w:rsid w:val="00AE1005"/>
    <w:rsid w:val="00AE14D1"/>
    <w:rsid w:val="00AE1D26"/>
    <w:rsid w:val="00AE25E1"/>
    <w:rsid w:val="00AE58E7"/>
    <w:rsid w:val="00AE7A6E"/>
    <w:rsid w:val="00AF2531"/>
    <w:rsid w:val="00AF4603"/>
    <w:rsid w:val="00AF641D"/>
    <w:rsid w:val="00AF759E"/>
    <w:rsid w:val="00AF7869"/>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385E"/>
    <w:rsid w:val="00B941CB"/>
    <w:rsid w:val="00B949CC"/>
    <w:rsid w:val="00BA01DF"/>
    <w:rsid w:val="00BA3177"/>
    <w:rsid w:val="00BA5877"/>
    <w:rsid w:val="00BB32D5"/>
    <w:rsid w:val="00BB6506"/>
    <w:rsid w:val="00BC3D92"/>
    <w:rsid w:val="00BC4CF4"/>
    <w:rsid w:val="00BC4EBA"/>
    <w:rsid w:val="00BC6CA7"/>
    <w:rsid w:val="00BC6D20"/>
    <w:rsid w:val="00BD3799"/>
    <w:rsid w:val="00BD3BB8"/>
    <w:rsid w:val="00BD49B3"/>
    <w:rsid w:val="00BD4BBB"/>
    <w:rsid w:val="00BD5289"/>
    <w:rsid w:val="00BD5C59"/>
    <w:rsid w:val="00BD68B3"/>
    <w:rsid w:val="00BE0A40"/>
    <w:rsid w:val="00BE1382"/>
    <w:rsid w:val="00BE1D7C"/>
    <w:rsid w:val="00BE1DC8"/>
    <w:rsid w:val="00BE64FB"/>
    <w:rsid w:val="00BE7D17"/>
    <w:rsid w:val="00BF3C78"/>
    <w:rsid w:val="00BF546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4C5C"/>
    <w:rsid w:val="00C153EC"/>
    <w:rsid w:val="00C16FC4"/>
    <w:rsid w:val="00C1756D"/>
    <w:rsid w:val="00C2251E"/>
    <w:rsid w:val="00C24631"/>
    <w:rsid w:val="00C2538A"/>
    <w:rsid w:val="00C256B6"/>
    <w:rsid w:val="00C3273D"/>
    <w:rsid w:val="00C33B08"/>
    <w:rsid w:val="00C349AB"/>
    <w:rsid w:val="00C35B83"/>
    <w:rsid w:val="00C374CF"/>
    <w:rsid w:val="00C37762"/>
    <w:rsid w:val="00C4153B"/>
    <w:rsid w:val="00C425CC"/>
    <w:rsid w:val="00C5028A"/>
    <w:rsid w:val="00C51AC7"/>
    <w:rsid w:val="00C53E6B"/>
    <w:rsid w:val="00C57FBB"/>
    <w:rsid w:val="00C60DE1"/>
    <w:rsid w:val="00C678BE"/>
    <w:rsid w:val="00C67CEC"/>
    <w:rsid w:val="00C7364F"/>
    <w:rsid w:val="00C73EA6"/>
    <w:rsid w:val="00C74D61"/>
    <w:rsid w:val="00C82481"/>
    <w:rsid w:val="00C8251C"/>
    <w:rsid w:val="00C82AFD"/>
    <w:rsid w:val="00C82DF0"/>
    <w:rsid w:val="00C832B8"/>
    <w:rsid w:val="00C835AA"/>
    <w:rsid w:val="00C856A1"/>
    <w:rsid w:val="00C86121"/>
    <w:rsid w:val="00C869E7"/>
    <w:rsid w:val="00CA24D0"/>
    <w:rsid w:val="00CA327D"/>
    <w:rsid w:val="00CA3D85"/>
    <w:rsid w:val="00CA48C7"/>
    <w:rsid w:val="00CB1A8F"/>
    <w:rsid w:val="00CB4324"/>
    <w:rsid w:val="00CB51A0"/>
    <w:rsid w:val="00CB693A"/>
    <w:rsid w:val="00CC256A"/>
    <w:rsid w:val="00CC32D6"/>
    <w:rsid w:val="00CC4709"/>
    <w:rsid w:val="00CC4ACC"/>
    <w:rsid w:val="00CC6C28"/>
    <w:rsid w:val="00CD279C"/>
    <w:rsid w:val="00CD5345"/>
    <w:rsid w:val="00CD5CA6"/>
    <w:rsid w:val="00CE1479"/>
    <w:rsid w:val="00CE343A"/>
    <w:rsid w:val="00CF4AF7"/>
    <w:rsid w:val="00CF7475"/>
    <w:rsid w:val="00CF782F"/>
    <w:rsid w:val="00D0034C"/>
    <w:rsid w:val="00D013F9"/>
    <w:rsid w:val="00D03A62"/>
    <w:rsid w:val="00D078D0"/>
    <w:rsid w:val="00D12869"/>
    <w:rsid w:val="00D13B64"/>
    <w:rsid w:val="00D1566C"/>
    <w:rsid w:val="00D17ED1"/>
    <w:rsid w:val="00D2416C"/>
    <w:rsid w:val="00D24C24"/>
    <w:rsid w:val="00D26149"/>
    <w:rsid w:val="00D263A0"/>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2331"/>
    <w:rsid w:val="00D74077"/>
    <w:rsid w:val="00D87536"/>
    <w:rsid w:val="00D922CD"/>
    <w:rsid w:val="00D97CB2"/>
    <w:rsid w:val="00DA14C4"/>
    <w:rsid w:val="00DA4C2F"/>
    <w:rsid w:val="00DB1D27"/>
    <w:rsid w:val="00DB2B58"/>
    <w:rsid w:val="00DB2FD8"/>
    <w:rsid w:val="00DB389F"/>
    <w:rsid w:val="00DB3ED9"/>
    <w:rsid w:val="00DB48CF"/>
    <w:rsid w:val="00DB5AAC"/>
    <w:rsid w:val="00DB64D1"/>
    <w:rsid w:val="00DC04DE"/>
    <w:rsid w:val="00DC09CD"/>
    <w:rsid w:val="00DC134F"/>
    <w:rsid w:val="00DC178F"/>
    <w:rsid w:val="00DC29DC"/>
    <w:rsid w:val="00DC2C30"/>
    <w:rsid w:val="00DC4DEE"/>
    <w:rsid w:val="00DD3C1A"/>
    <w:rsid w:val="00DE0C2C"/>
    <w:rsid w:val="00DE1D6B"/>
    <w:rsid w:val="00DE30EC"/>
    <w:rsid w:val="00DE53B1"/>
    <w:rsid w:val="00DF2C25"/>
    <w:rsid w:val="00DF3270"/>
    <w:rsid w:val="00E01021"/>
    <w:rsid w:val="00E01D33"/>
    <w:rsid w:val="00E03BCF"/>
    <w:rsid w:val="00E03CBB"/>
    <w:rsid w:val="00E05046"/>
    <w:rsid w:val="00E058FB"/>
    <w:rsid w:val="00E06666"/>
    <w:rsid w:val="00E06947"/>
    <w:rsid w:val="00E10839"/>
    <w:rsid w:val="00E1182C"/>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EA9"/>
    <w:rsid w:val="00E46263"/>
    <w:rsid w:val="00E4784E"/>
    <w:rsid w:val="00E510CC"/>
    <w:rsid w:val="00E53FC3"/>
    <w:rsid w:val="00E541E7"/>
    <w:rsid w:val="00E54303"/>
    <w:rsid w:val="00E55EDC"/>
    <w:rsid w:val="00E55FF5"/>
    <w:rsid w:val="00E56C9E"/>
    <w:rsid w:val="00E573BF"/>
    <w:rsid w:val="00E57B14"/>
    <w:rsid w:val="00E664C0"/>
    <w:rsid w:val="00E71816"/>
    <w:rsid w:val="00E7256F"/>
    <w:rsid w:val="00E731A3"/>
    <w:rsid w:val="00E73D52"/>
    <w:rsid w:val="00E74523"/>
    <w:rsid w:val="00E74DAA"/>
    <w:rsid w:val="00E7638C"/>
    <w:rsid w:val="00E76761"/>
    <w:rsid w:val="00E770B7"/>
    <w:rsid w:val="00E77D28"/>
    <w:rsid w:val="00E8225B"/>
    <w:rsid w:val="00E829ED"/>
    <w:rsid w:val="00E8487B"/>
    <w:rsid w:val="00E90F80"/>
    <w:rsid w:val="00E9435C"/>
    <w:rsid w:val="00E950EC"/>
    <w:rsid w:val="00EA029D"/>
    <w:rsid w:val="00EA1F5F"/>
    <w:rsid w:val="00EA61F6"/>
    <w:rsid w:val="00EA75E3"/>
    <w:rsid w:val="00EA791D"/>
    <w:rsid w:val="00EB00E4"/>
    <w:rsid w:val="00EB03E3"/>
    <w:rsid w:val="00EB2D1F"/>
    <w:rsid w:val="00EB48B9"/>
    <w:rsid w:val="00EC0FAB"/>
    <w:rsid w:val="00EC7A8B"/>
    <w:rsid w:val="00ED00E0"/>
    <w:rsid w:val="00ED075B"/>
    <w:rsid w:val="00ED0CD2"/>
    <w:rsid w:val="00ED0CFE"/>
    <w:rsid w:val="00ED300D"/>
    <w:rsid w:val="00ED4BCD"/>
    <w:rsid w:val="00ED568F"/>
    <w:rsid w:val="00ED5C38"/>
    <w:rsid w:val="00ED7403"/>
    <w:rsid w:val="00EE02E6"/>
    <w:rsid w:val="00EE3FE1"/>
    <w:rsid w:val="00EE4089"/>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30DEC"/>
    <w:rsid w:val="00F40370"/>
    <w:rsid w:val="00F43AAE"/>
    <w:rsid w:val="00F46081"/>
    <w:rsid w:val="00F472DD"/>
    <w:rsid w:val="00F526D5"/>
    <w:rsid w:val="00F546C9"/>
    <w:rsid w:val="00F550DF"/>
    <w:rsid w:val="00F5645E"/>
    <w:rsid w:val="00F5663C"/>
    <w:rsid w:val="00F566A6"/>
    <w:rsid w:val="00F56CAF"/>
    <w:rsid w:val="00F579E2"/>
    <w:rsid w:val="00F6231B"/>
    <w:rsid w:val="00F63FFB"/>
    <w:rsid w:val="00F65735"/>
    <w:rsid w:val="00F659E0"/>
    <w:rsid w:val="00F65B24"/>
    <w:rsid w:val="00F66EC7"/>
    <w:rsid w:val="00F70FAD"/>
    <w:rsid w:val="00F73E13"/>
    <w:rsid w:val="00F742BC"/>
    <w:rsid w:val="00F75CC2"/>
    <w:rsid w:val="00F75DEB"/>
    <w:rsid w:val="00F764BE"/>
    <w:rsid w:val="00F80EAE"/>
    <w:rsid w:val="00F83494"/>
    <w:rsid w:val="00F83E3E"/>
    <w:rsid w:val="00F87A83"/>
    <w:rsid w:val="00F90098"/>
    <w:rsid w:val="00F96002"/>
    <w:rsid w:val="00FA1870"/>
    <w:rsid w:val="00FA2461"/>
    <w:rsid w:val="00FA4C46"/>
    <w:rsid w:val="00FB0821"/>
    <w:rsid w:val="00FB0A03"/>
    <w:rsid w:val="00FB64B3"/>
    <w:rsid w:val="00FC3F33"/>
    <w:rsid w:val="00FD26D8"/>
    <w:rsid w:val="00FD52C6"/>
    <w:rsid w:val="00FD6493"/>
    <w:rsid w:val="00FE29A8"/>
    <w:rsid w:val="00FE5239"/>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832B8"/>
    <w:pPr>
      <w:spacing w:after="100"/>
      <w:ind w:left="794"/>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chart" Target="charts/chart2.xml"/><Relationship Id="rId84" Type="http://schemas.openxmlformats.org/officeDocument/2006/relationships/image" Target="media/image67.png"/><Relationship Id="rId138" Type="http://schemas.openxmlformats.org/officeDocument/2006/relationships/oleObject" Target="embeddings/oleObject23.bin"/><Relationship Id="rId159" Type="http://schemas.openxmlformats.org/officeDocument/2006/relationships/image" Target="media/image118.png"/><Relationship Id="rId170" Type="http://schemas.openxmlformats.org/officeDocument/2006/relationships/oleObject" Target="embeddings/oleObject32.bin"/><Relationship Id="rId191" Type="http://schemas.openxmlformats.org/officeDocument/2006/relationships/image" Target="media/image144.png"/><Relationship Id="rId205"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oleObject" Target="embeddings/oleObject12.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2.emf"/><Relationship Id="rId123" Type="http://schemas.openxmlformats.org/officeDocument/2006/relationships/image" Target="media/image95.png"/><Relationship Id="rId128" Type="http://schemas.openxmlformats.org/officeDocument/2006/relationships/image" Target="media/image99.png"/><Relationship Id="rId144" Type="http://schemas.openxmlformats.org/officeDocument/2006/relationships/image" Target="media/image108.emf"/><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emf"/><Relationship Id="rId160" Type="http://schemas.openxmlformats.org/officeDocument/2006/relationships/image" Target="media/image119.png"/><Relationship Id="rId165" Type="http://schemas.openxmlformats.org/officeDocument/2006/relationships/image" Target="media/image124.png"/><Relationship Id="rId181" Type="http://schemas.openxmlformats.org/officeDocument/2006/relationships/image" Target="media/image137.png"/><Relationship Id="rId186" Type="http://schemas.openxmlformats.org/officeDocument/2006/relationships/image" Target="media/image140.emf"/><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tiff"/><Relationship Id="rId69" Type="http://schemas.openxmlformats.org/officeDocument/2006/relationships/image" Target="media/image55.tiff"/><Relationship Id="rId113" Type="http://schemas.openxmlformats.org/officeDocument/2006/relationships/oleObject" Target="embeddings/oleObject14.bin"/><Relationship Id="rId118" Type="http://schemas.openxmlformats.org/officeDocument/2006/relationships/oleObject" Target="embeddings/oleObject16.bin"/><Relationship Id="rId134" Type="http://schemas.openxmlformats.org/officeDocument/2006/relationships/oleObject" Target="embeddings/oleObject21.bin"/><Relationship Id="rId139" Type="http://schemas.openxmlformats.org/officeDocument/2006/relationships/image" Target="media/image105.emf"/><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11.emf"/><Relationship Id="rId155" Type="http://schemas.openxmlformats.org/officeDocument/2006/relationships/image" Target="media/image114.png"/><Relationship Id="rId171" Type="http://schemas.openxmlformats.org/officeDocument/2006/relationships/image" Target="media/image128.png"/><Relationship Id="rId176" Type="http://schemas.openxmlformats.org/officeDocument/2006/relationships/image" Target="media/image133.png"/><Relationship Id="rId192" Type="http://schemas.openxmlformats.org/officeDocument/2006/relationships/image" Target="media/image145.png"/><Relationship Id="rId197" Type="http://schemas.openxmlformats.org/officeDocument/2006/relationships/image" Target="media/image150.png"/><Relationship Id="rId206" Type="http://schemas.openxmlformats.org/officeDocument/2006/relationships/fontTable" Target="fontTable.xml"/><Relationship Id="rId201" Type="http://schemas.openxmlformats.org/officeDocument/2006/relationships/image" Target="media/image15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oleObject" Target="embeddings/oleObject10.bin"/><Relationship Id="rId108" Type="http://schemas.openxmlformats.org/officeDocument/2006/relationships/image" Target="media/image85.emf"/><Relationship Id="rId124" Type="http://schemas.openxmlformats.org/officeDocument/2006/relationships/image" Target="media/image96.png"/><Relationship Id="rId129" Type="http://schemas.openxmlformats.org/officeDocument/2006/relationships/image" Target="media/image100.emf"/><Relationship Id="rId54" Type="http://schemas.openxmlformats.org/officeDocument/2006/relationships/oleObject" Target="embeddings/oleObject3.bin"/><Relationship Id="rId70" Type="http://schemas.openxmlformats.org/officeDocument/2006/relationships/chart" Target="charts/chart4.xml"/><Relationship Id="rId75" Type="http://schemas.openxmlformats.org/officeDocument/2006/relationships/image" Target="media/image60.emf"/><Relationship Id="rId91" Type="http://schemas.openxmlformats.org/officeDocument/2006/relationships/image" Target="media/image74.png"/><Relationship Id="rId96" Type="http://schemas.openxmlformats.org/officeDocument/2006/relationships/oleObject" Target="embeddings/oleObject8.bin"/><Relationship Id="rId140" Type="http://schemas.openxmlformats.org/officeDocument/2006/relationships/oleObject" Target="embeddings/oleObject24.bin"/><Relationship Id="rId145" Type="http://schemas.openxmlformats.org/officeDocument/2006/relationships/oleObject" Target="embeddings/oleObject26.bin"/><Relationship Id="rId161" Type="http://schemas.openxmlformats.org/officeDocument/2006/relationships/image" Target="media/image120.png"/><Relationship Id="rId166" Type="http://schemas.openxmlformats.org/officeDocument/2006/relationships/image" Target="media/image125.wmf"/><Relationship Id="rId182" Type="http://schemas.openxmlformats.org/officeDocument/2006/relationships/image" Target="media/image138.emf"/><Relationship Id="rId187" Type="http://schemas.openxmlformats.org/officeDocument/2006/relationships/oleObject" Target="embeddings/oleObject3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9.emf"/><Relationship Id="rId119" Type="http://schemas.openxmlformats.org/officeDocument/2006/relationships/image" Target="media/image92.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chart" Target="charts/chart3.xm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oleObject" Target="embeddings/oleObject19.bin"/><Relationship Id="rId135" Type="http://schemas.openxmlformats.org/officeDocument/2006/relationships/image" Target="media/image103.emf"/><Relationship Id="rId151" Type="http://schemas.openxmlformats.org/officeDocument/2006/relationships/oleObject" Target="embeddings/oleObject29.bin"/><Relationship Id="rId156" Type="http://schemas.openxmlformats.org/officeDocument/2006/relationships/image" Target="media/image115.png"/><Relationship Id="rId177" Type="http://schemas.openxmlformats.org/officeDocument/2006/relationships/image" Target="media/image134.emf"/><Relationship Id="rId198" Type="http://schemas.openxmlformats.org/officeDocument/2006/relationships/image" Target="media/image151.png"/><Relationship Id="rId172" Type="http://schemas.openxmlformats.org/officeDocument/2006/relationships/image" Target="media/image129.png"/><Relationship Id="rId193" Type="http://schemas.openxmlformats.org/officeDocument/2006/relationships/image" Target="media/image146.png"/><Relationship Id="rId202" Type="http://schemas.openxmlformats.org/officeDocument/2006/relationships/image" Target="media/image155.png"/><Relationship Id="rId207"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3.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oleObject" Target="embeddings/oleObject5.bin"/><Relationship Id="rId97" Type="http://schemas.openxmlformats.org/officeDocument/2006/relationships/image" Target="media/image78.png"/><Relationship Id="rId104" Type="http://schemas.openxmlformats.org/officeDocument/2006/relationships/image" Target="media/image83.emf"/><Relationship Id="rId120" Type="http://schemas.openxmlformats.org/officeDocument/2006/relationships/image" Target="media/image93.png"/><Relationship Id="rId125" Type="http://schemas.openxmlformats.org/officeDocument/2006/relationships/image" Target="media/image97.emf"/><Relationship Id="rId141" Type="http://schemas.openxmlformats.org/officeDocument/2006/relationships/image" Target="media/image106.png"/><Relationship Id="rId146" Type="http://schemas.openxmlformats.org/officeDocument/2006/relationships/image" Target="media/image109.emf"/><Relationship Id="rId167" Type="http://schemas.openxmlformats.org/officeDocument/2006/relationships/image" Target="media/image126.emf"/><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6.tiff"/><Relationship Id="rId92" Type="http://schemas.openxmlformats.org/officeDocument/2006/relationships/image" Target="media/image75.png"/><Relationship Id="rId162" Type="http://schemas.openxmlformats.org/officeDocument/2006/relationships/image" Target="media/image121.png"/><Relationship Id="rId183"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iff"/><Relationship Id="rId87" Type="http://schemas.openxmlformats.org/officeDocument/2006/relationships/image" Target="media/image70.png"/><Relationship Id="rId110" Type="http://schemas.openxmlformats.org/officeDocument/2006/relationships/image" Target="media/image86.png"/><Relationship Id="rId115" Type="http://schemas.openxmlformats.org/officeDocument/2006/relationships/oleObject" Target="embeddings/oleObject15.bin"/><Relationship Id="rId131" Type="http://schemas.openxmlformats.org/officeDocument/2006/relationships/image" Target="media/image101.emf"/><Relationship Id="rId136" Type="http://schemas.openxmlformats.org/officeDocument/2006/relationships/oleObject" Target="embeddings/oleObject22.bin"/><Relationship Id="rId157" Type="http://schemas.openxmlformats.org/officeDocument/2006/relationships/image" Target="media/image116.png"/><Relationship Id="rId178" Type="http://schemas.openxmlformats.org/officeDocument/2006/relationships/oleObject" Target="embeddings/oleObject33.bin"/><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12.emf"/><Relationship Id="rId173" Type="http://schemas.openxmlformats.org/officeDocument/2006/relationships/image" Target="media/image130.png"/><Relationship Id="rId194" Type="http://schemas.openxmlformats.org/officeDocument/2006/relationships/image" Target="media/image147.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1.emf"/><Relationship Id="rId100" Type="http://schemas.openxmlformats.org/officeDocument/2006/relationships/image" Target="media/image81.emf"/><Relationship Id="rId105" Type="http://schemas.openxmlformats.org/officeDocument/2006/relationships/oleObject" Target="embeddings/oleObject11.bin"/><Relationship Id="rId126" Type="http://schemas.openxmlformats.org/officeDocument/2006/relationships/oleObject" Target="embeddings/oleObject18.bin"/><Relationship Id="rId147" Type="http://schemas.openxmlformats.org/officeDocument/2006/relationships/oleObject" Target="embeddings/oleObject27.bin"/><Relationship Id="rId168"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7.tiff"/><Relationship Id="rId93" Type="http://schemas.openxmlformats.org/officeDocument/2006/relationships/image" Target="media/image76.emf"/><Relationship Id="rId98" Type="http://schemas.openxmlformats.org/officeDocument/2006/relationships/image" Target="media/image79.png"/><Relationship Id="rId121" Type="http://schemas.openxmlformats.org/officeDocument/2006/relationships/image" Target="media/image94.emf"/><Relationship Id="rId142" Type="http://schemas.openxmlformats.org/officeDocument/2006/relationships/image" Target="media/image107.emf"/><Relationship Id="rId163" Type="http://schemas.openxmlformats.org/officeDocument/2006/relationships/image" Target="media/image122.png"/><Relationship Id="rId184" Type="http://schemas.openxmlformats.org/officeDocument/2006/relationships/image" Target="media/image139.emf"/><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tiff"/><Relationship Id="rId116" Type="http://schemas.openxmlformats.org/officeDocument/2006/relationships/image" Target="media/image90.png"/><Relationship Id="rId137" Type="http://schemas.openxmlformats.org/officeDocument/2006/relationships/image" Target="media/image104.emf"/><Relationship Id="rId158"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oleObject" Target="embeddings/oleObject20.bin"/><Relationship Id="rId153" Type="http://schemas.openxmlformats.org/officeDocument/2006/relationships/oleObject" Target="embeddings/oleObject30.bin"/><Relationship Id="rId174" Type="http://schemas.openxmlformats.org/officeDocument/2006/relationships/image" Target="media/image131.png"/><Relationship Id="rId179" Type="http://schemas.openxmlformats.org/officeDocument/2006/relationships/image" Target="media/image135.png"/><Relationship Id="rId195" Type="http://schemas.openxmlformats.org/officeDocument/2006/relationships/image" Target="media/image148.png"/><Relationship Id="rId190" Type="http://schemas.openxmlformats.org/officeDocument/2006/relationships/image" Target="media/image143.png"/><Relationship Id="rId204" Type="http://schemas.openxmlformats.org/officeDocument/2006/relationships/image" Target="media/image15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chart" Target="charts/chart1.xml"/><Relationship Id="rId106" Type="http://schemas.openxmlformats.org/officeDocument/2006/relationships/image" Target="media/image84.emf"/><Relationship Id="rId127" Type="http://schemas.openxmlformats.org/officeDocument/2006/relationships/image" Target="media/image98.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8.png"/><Relationship Id="rId78" Type="http://schemas.openxmlformats.org/officeDocument/2006/relationships/oleObject" Target="embeddings/oleObject6.bin"/><Relationship Id="rId94" Type="http://schemas.openxmlformats.org/officeDocument/2006/relationships/oleObject" Target="embeddings/oleObject7.bin"/><Relationship Id="rId99" Type="http://schemas.openxmlformats.org/officeDocument/2006/relationships/image" Target="media/image80.png"/><Relationship Id="rId101" Type="http://schemas.openxmlformats.org/officeDocument/2006/relationships/oleObject" Target="embeddings/oleObject9.bin"/><Relationship Id="rId122" Type="http://schemas.openxmlformats.org/officeDocument/2006/relationships/oleObject" Target="embeddings/oleObject17.bin"/><Relationship Id="rId143" Type="http://schemas.openxmlformats.org/officeDocument/2006/relationships/oleObject" Target="embeddings/oleObject25.bin"/><Relationship Id="rId148" Type="http://schemas.openxmlformats.org/officeDocument/2006/relationships/image" Target="media/image110.emf"/><Relationship Id="rId164" Type="http://schemas.openxmlformats.org/officeDocument/2006/relationships/image" Target="media/image123.png"/><Relationship Id="rId169" Type="http://schemas.openxmlformats.org/officeDocument/2006/relationships/image" Target="media/image127.emf"/><Relationship Id="rId185" Type="http://schemas.openxmlformats.org/officeDocument/2006/relationships/oleObject" Target="embeddings/oleObject35.bin"/><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4.tiff"/><Relationship Id="rId89" Type="http://schemas.openxmlformats.org/officeDocument/2006/relationships/image" Target="media/image72.png"/><Relationship Id="rId112" Type="http://schemas.openxmlformats.org/officeDocument/2006/relationships/image" Target="media/image88.emf"/><Relationship Id="rId133" Type="http://schemas.openxmlformats.org/officeDocument/2006/relationships/image" Target="media/image102.emf"/><Relationship Id="rId154" Type="http://schemas.openxmlformats.org/officeDocument/2006/relationships/image" Target="media/image113.png"/><Relationship Id="rId175" Type="http://schemas.openxmlformats.org/officeDocument/2006/relationships/image" Target="media/image132.png"/><Relationship Id="rId196" Type="http://schemas.openxmlformats.org/officeDocument/2006/relationships/image" Target="media/image149.png"/><Relationship Id="rId200"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cuments\&#1044;&#1072;&#1085;&#1085;&#1099;&#1077;%20&#1074;&#1099;&#1073;&#1086;&#1088;%20&#1084;&#1077;&#1078;&#1072;&#1090;&#1086;&#1084;&#1085;&#1086;&#1075;&#1086;%20&#1088;&#1072;&#1089;&#1089;&#1090;%20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95;&#1077;&#1090;&#1099;\&#1052;&#1077;&#1078;&#1084;&#1086;&#1083;&#1077;&#1082;%20PbO\&#1074;&#1099;&#1073;&#1086;&#1088;%20&#1084;&#1077;&#1078;&#1072;&#1090;&#1086;&#1084;&#1085;&#1086;&#1075;&#1086;%20&#1088;&#1072;&#1089;&#1089;&#1090;%20Pb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20Pb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51148114340993E-2"/>
          <c:y val="1.3837407196759221E-2"/>
          <c:w val="0.87867961696409136"/>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'1'!$A$2:$A$8</c:f>
              <c:numCache>
                <c:formatCode>General</c:formatCode>
                <c:ptCount val="7"/>
                <c:pt idx="0">
                  <c:v>0.27196393784572342</c:v>
                </c:pt>
                <c:pt idx="1">
                  <c:v>0.54392787569144685</c:v>
                </c:pt>
                <c:pt idx="2">
                  <c:v>0.81589181353717188</c:v>
                </c:pt>
                <c:pt idx="3">
                  <c:v>1.0878557513828937</c:v>
                </c:pt>
                <c:pt idx="4">
                  <c:v>1.1966413265211842</c:v>
                </c:pt>
                <c:pt idx="5">
                  <c:v>1.3054269016594717</c:v>
                </c:pt>
                <c:pt idx="6">
                  <c:v>1.6317836270743398</c:v>
                </c:pt>
              </c:numCache>
            </c:numRef>
          </c:xVal>
          <c:yVal>
            <c:numRef>
              <c:f>'1'!$B$2:$B$8</c:f>
              <c:numCache>
                <c:formatCode>General</c:formatCode>
                <c:ptCount val="7"/>
                <c:pt idx="0">
                  <c:v>663.15250999999955</c:v>
                </c:pt>
                <c:pt idx="1">
                  <c:v>-112.10055398000006</c:v>
                </c:pt>
                <c:pt idx="2">
                  <c:v>-235.25953908</c:v>
                </c:pt>
                <c:pt idx="3">
                  <c:v>-253.41319527999988</c:v>
                </c:pt>
                <c:pt idx="4">
                  <c:v>-254.90637366000001</c:v>
                </c:pt>
                <c:pt idx="5">
                  <c:v>-255.05675616000002</c:v>
                </c:pt>
                <c:pt idx="6">
                  <c:v>-253.32859641000022</c:v>
                </c:pt>
              </c:numCache>
            </c:numRef>
          </c:yVal>
          <c:smooth val="1"/>
          <c:extLst>
            <c:ext xmlns:c16="http://schemas.microsoft.com/office/drawing/2014/chart" uri="{C3380CC4-5D6E-409C-BE32-E72D297353CC}">
              <c16:uniqueId val="{00000000-8718-41DC-B184-10BA5CB4D17D}"/>
            </c:ext>
          </c:extLst>
        </c:ser>
        <c:dLbls>
          <c:showLegendKey val="0"/>
          <c:showVal val="0"/>
          <c:showCatName val="0"/>
          <c:showSerName val="0"/>
          <c:showPercent val="0"/>
          <c:showBubbleSize val="0"/>
        </c:dLbls>
        <c:axId val="174947072"/>
        <c:axId val="183043200"/>
      </c:scatterChart>
      <c:valAx>
        <c:axId val="174947072"/>
        <c:scaling>
          <c:orientation val="minMax"/>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43200"/>
        <c:crosses val="autoZero"/>
        <c:crossBetween val="midCat"/>
      </c:valAx>
      <c:valAx>
        <c:axId val="183043200"/>
        <c:scaling>
          <c:orientation val="minMax"/>
          <c:max val="665"/>
          <c:min val="-27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74947072"/>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cap="sq">
              <a:solidFill>
                <a:schemeClr val="tx2">
                  <a:lumMod val="75000"/>
                </a:schemeClr>
              </a:solidFill>
              <a:bevel/>
            </a:ln>
          </c:spPr>
          <c:xVal>
            <c:numRef>
              <c:f>Лист1!$B$2:$B$7</c:f>
              <c:numCache>
                <c:formatCode>General</c:formatCode>
                <c:ptCount val="6"/>
                <c:pt idx="1">
                  <c:v>1.0371589999999999</c:v>
                </c:pt>
                <c:pt idx="2">
                  <c:v>1.4718149027991054</c:v>
                </c:pt>
                <c:pt idx="3">
                  <c:v>1.9647948641936077</c:v>
                </c:pt>
                <c:pt idx="4">
                  <c:v>2.979753608241106</c:v>
                </c:pt>
                <c:pt idx="5">
                  <c:v>3.9657135310301079</c:v>
                </c:pt>
              </c:numCache>
            </c:numRef>
          </c:xVal>
          <c:yVal>
            <c:numRef>
              <c:f>Лист1!$C$2:$C$7</c:f>
              <c:numCache>
                <c:formatCode>General</c:formatCode>
                <c:ptCount val="6"/>
                <c:pt idx="1">
                  <c:v>-640.10023000000001</c:v>
                </c:pt>
                <c:pt idx="2">
                  <c:v>-645.16625035999959</c:v>
                </c:pt>
                <c:pt idx="3">
                  <c:v>-645.12804554000058</c:v>
                </c:pt>
                <c:pt idx="4">
                  <c:v>-642.78650608000009</c:v>
                </c:pt>
                <c:pt idx="5">
                  <c:v>-641.76983791000043</c:v>
                </c:pt>
              </c:numCache>
            </c:numRef>
          </c:yVal>
          <c:smooth val="0"/>
          <c:extLst>
            <c:ext xmlns:c16="http://schemas.microsoft.com/office/drawing/2014/chart" uri="{C3380CC4-5D6E-409C-BE32-E72D297353CC}">
              <c16:uniqueId val="{00000000-95AB-452C-B1C6-81B57FB22EC3}"/>
            </c:ext>
          </c:extLst>
        </c:ser>
        <c:dLbls>
          <c:showLegendKey val="0"/>
          <c:showVal val="0"/>
          <c:showCatName val="0"/>
          <c:showSerName val="0"/>
          <c:showPercent val="0"/>
          <c:showBubbleSize val="0"/>
        </c:dLbls>
        <c:axId val="183048384"/>
        <c:axId val="183049536"/>
      </c:scatterChart>
      <c:valAx>
        <c:axId val="183048384"/>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049536"/>
        <c:crosses val="autoZero"/>
        <c:crossBetween val="midCat"/>
      </c:valAx>
      <c:valAx>
        <c:axId val="183049536"/>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48384"/>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1195558893451"/>
          <c:y val="1.3837407196759221E-2"/>
          <c:w val="0.84879615069006953"/>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'1'!$B$2:$B$8</c:f>
              <c:numCache>
                <c:formatCode>General</c:formatCode>
                <c:ptCount val="7"/>
                <c:pt idx="0">
                  <c:v>1.0878558057756813</c:v>
                </c:pt>
                <c:pt idx="1">
                  <c:v>1.3598196892286174</c:v>
                </c:pt>
                <c:pt idx="2">
                  <c:v>1.6317836814671278</c:v>
                </c:pt>
                <c:pt idx="3">
                  <c:v>1.9037475649200657</c:v>
                </c:pt>
                <c:pt idx="4">
                  <c:v>2.1757115027657892</c:v>
                </c:pt>
                <c:pt idx="5">
                  <c:v>2.4476754406115111</c:v>
                </c:pt>
              </c:numCache>
            </c:numRef>
          </c:xVal>
          <c:yVal>
            <c:numRef>
              <c:f>'1'!$C$2:$C$8</c:f>
              <c:numCache>
                <c:formatCode>0.00</c:formatCode>
                <c:ptCount val="7"/>
                <c:pt idx="0">
                  <c:v>-218.90374999999997</c:v>
                </c:pt>
                <c:pt idx="1">
                  <c:v>-243.52703000000011</c:v>
                </c:pt>
                <c:pt idx="2">
                  <c:v>-251.9488400000001</c:v>
                </c:pt>
                <c:pt idx="3">
                  <c:v>-254.37465999999998</c:v>
                </c:pt>
                <c:pt idx="4" formatCode="General">
                  <c:v>-254.69200000000001</c:v>
                </c:pt>
                <c:pt idx="5" formatCode="0.000">
                  <c:v>-254.65944000000007</c:v>
                </c:pt>
              </c:numCache>
            </c:numRef>
          </c:yVal>
          <c:smooth val="1"/>
          <c:extLst>
            <c:ext xmlns:c16="http://schemas.microsoft.com/office/drawing/2014/chart" uri="{C3380CC4-5D6E-409C-BE32-E72D297353CC}">
              <c16:uniqueId val="{00000000-46B8-4B18-A688-1B3000B0EF6B}"/>
            </c:ext>
          </c:extLst>
        </c:ser>
        <c:dLbls>
          <c:showLegendKey val="0"/>
          <c:showVal val="0"/>
          <c:showCatName val="0"/>
          <c:showSerName val="0"/>
          <c:showPercent val="0"/>
          <c:showBubbleSize val="0"/>
        </c:dLbls>
        <c:axId val="183069504"/>
        <c:axId val="183070080"/>
      </c:scatterChart>
      <c:valAx>
        <c:axId val="183069504"/>
        <c:scaling>
          <c:orientation val="minMax"/>
          <c:max val="2.5"/>
          <c:min val="1"/>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70080"/>
        <c:crosses val="autoZero"/>
        <c:crossBetween val="midCat"/>
      </c:valAx>
      <c:valAx>
        <c:axId val="183070080"/>
        <c:scaling>
          <c:orientation val="minMax"/>
          <c:max val="-215"/>
          <c:min val="-26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0.00"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69504"/>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84266277244484"/>
          <c:y val="6.5366349754225922E-2"/>
          <c:w val="0.81574937820105464"/>
          <c:h val="0.82856711404225103"/>
        </c:manualLayout>
      </c:layout>
      <c:scatterChart>
        <c:scatterStyle val="smoothMarker"/>
        <c:varyColors val="0"/>
        <c:ser>
          <c:idx val="0"/>
          <c:order val="0"/>
          <c:spPr>
            <a:ln cap="sq">
              <a:solidFill>
                <a:schemeClr val="tx2">
                  <a:lumMod val="75000"/>
                </a:schemeClr>
              </a:solidFill>
              <a:bevel/>
            </a:ln>
          </c:spPr>
          <c:xVal>
            <c:numRef>
              <c:f>Лист1!$B$3:$B$7</c:f>
              <c:numCache>
                <c:formatCode>General</c:formatCode>
                <c:ptCount val="5"/>
                <c:pt idx="0">
                  <c:v>1.0371589999999999</c:v>
                </c:pt>
                <c:pt idx="1">
                  <c:v>1.4718149027991054</c:v>
                </c:pt>
                <c:pt idx="2">
                  <c:v>1.9647948641936077</c:v>
                </c:pt>
                <c:pt idx="3">
                  <c:v>2.979753608241106</c:v>
                </c:pt>
                <c:pt idx="4">
                  <c:v>3.9657135310301079</c:v>
                </c:pt>
              </c:numCache>
            </c:numRef>
          </c:xVal>
          <c:yVal>
            <c:numRef>
              <c:f>Лист1!$C$3:$C$7</c:f>
              <c:numCache>
                <c:formatCode>General</c:formatCode>
                <c:ptCount val="5"/>
                <c:pt idx="0">
                  <c:v>-642</c:v>
                </c:pt>
                <c:pt idx="1">
                  <c:v>-644.48</c:v>
                </c:pt>
                <c:pt idx="2">
                  <c:v>-645.01099999999997</c:v>
                </c:pt>
                <c:pt idx="3">
                  <c:v>-641.9399999999996</c:v>
                </c:pt>
                <c:pt idx="4">
                  <c:v>-641.01300000000003</c:v>
                </c:pt>
              </c:numCache>
            </c:numRef>
          </c:yVal>
          <c:smooth val="0"/>
          <c:extLst>
            <c:ext xmlns:c16="http://schemas.microsoft.com/office/drawing/2014/chart" uri="{C3380CC4-5D6E-409C-BE32-E72D297353CC}">
              <c16:uniqueId val="{00000000-989E-4B97-830F-95D3D919AEAA}"/>
            </c:ext>
          </c:extLst>
        </c:ser>
        <c:dLbls>
          <c:showLegendKey val="0"/>
          <c:showVal val="0"/>
          <c:showCatName val="0"/>
          <c:showSerName val="0"/>
          <c:showPercent val="0"/>
          <c:showBubbleSize val="0"/>
        </c:dLbls>
        <c:axId val="183074112"/>
        <c:axId val="183738368"/>
      </c:scatterChart>
      <c:valAx>
        <c:axId val="183074112"/>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738368"/>
        <c:crosses val="autoZero"/>
        <c:crossBetween val="midCat"/>
      </c:valAx>
      <c:valAx>
        <c:axId val="183738368"/>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74112"/>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EA7338B9-E1FF-48AC-98B3-80AB75C01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16833</TotalTime>
  <Pages>122</Pages>
  <Words>24991</Words>
  <Characters>142454</Characters>
  <Application>Microsoft Office Word</Application>
  <DocSecurity>0</DocSecurity>
  <Lines>1187</Lines>
  <Paragraphs>334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155</cp:revision>
  <cp:lastPrinted>2018-06-04T14:03:00Z</cp:lastPrinted>
  <dcterms:created xsi:type="dcterms:W3CDTF">2018-04-16T15:54:00Z</dcterms:created>
  <dcterms:modified xsi:type="dcterms:W3CDTF">2018-06-14T15:33:00Z</dcterms:modified>
</cp:coreProperties>
</file>