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9246CF" w14:textId="2F4CB759" w:rsidR="00D01514" w:rsidRDefault="00A979E9">
      <w:pPr>
        <w:pStyle w:val="12"/>
        <w:rPr>
          <w:rFonts w:asciiTheme="minorHAnsi" w:hAnsiTheme="minorHAnsi"/>
          <w:noProof/>
          <w:sz w:val="22"/>
          <w:lang w:eastAsia="ru-RU"/>
        </w:rPr>
      </w:pPr>
      <w:r>
        <w:fldChar w:fldCharType="begin"/>
      </w:r>
      <w:r>
        <w:instrText xml:space="preserve"> TOC \o "1-5" \h \z \u </w:instrText>
      </w:r>
      <w:r>
        <w:fldChar w:fldCharType="separate"/>
      </w:r>
      <w:hyperlink w:anchor="_Toc517719182" w:history="1">
        <w:r w:rsidR="00D01514" w:rsidRPr="0034108B">
          <w:rPr>
            <w:rStyle w:val="af8"/>
            <w:noProof/>
          </w:rPr>
          <w:t>Введение</w:t>
        </w:r>
        <w:r w:rsidR="00D01514">
          <w:rPr>
            <w:noProof/>
            <w:webHidden/>
          </w:rPr>
          <w:tab/>
        </w:r>
        <w:r w:rsidR="00D01514">
          <w:rPr>
            <w:noProof/>
            <w:webHidden/>
          </w:rPr>
          <w:fldChar w:fldCharType="begin"/>
        </w:r>
        <w:r w:rsidR="00D01514">
          <w:rPr>
            <w:noProof/>
            <w:webHidden/>
          </w:rPr>
          <w:instrText xml:space="preserve"> PAGEREF _Toc517719182 \h </w:instrText>
        </w:r>
        <w:r w:rsidR="00D01514">
          <w:rPr>
            <w:noProof/>
            <w:webHidden/>
          </w:rPr>
        </w:r>
        <w:r w:rsidR="00D01514">
          <w:rPr>
            <w:noProof/>
            <w:webHidden/>
          </w:rPr>
          <w:fldChar w:fldCharType="separate"/>
        </w:r>
        <w:r w:rsidR="00D01514">
          <w:rPr>
            <w:noProof/>
            <w:webHidden/>
          </w:rPr>
          <w:t>4</w:t>
        </w:r>
        <w:r w:rsidR="00D01514">
          <w:rPr>
            <w:noProof/>
            <w:webHidden/>
          </w:rPr>
          <w:fldChar w:fldCharType="end"/>
        </w:r>
      </w:hyperlink>
    </w:p>
    <w:p w14:paraId="67B3585A" w14:textId="50EA02AE" w:rsidR="00D01514" w:rsidRDefault="00631686">
      <w:pPr>
        <w:pStyle w:val="12"/>
        <w:rPr>
          <w:rFonts w:asciiTheme="minorHAnsi" w:hAnsiTheme="minorHAnsi"/>
          <w:noProof/>
          <w:sz w:val="22"/>
          <w:lang w:eastAsia="ru-RU"/>
        </w:rPr>
      </w:pPr>
      <w:hyperlink w:anchor="_Toc517719183" w:history="1">
        <w:r w:rsidR="00D01514" w:rsidRPr="0034108B">
          <w:rPr>
            <w:rStyle w:val="af8"/>
            <w:noProof/>
          </w:rPr>
          <w:t>1</w:t>
        </w:r>
        <w:r w:rsidR="00D01514">
          <w:rPr>
            <w:rFonts w:asciiTheme="minorHAnsi" w:hAnsiTheme="minorHAnsi"/>
            <w:noProof/>
            <w:sz w:val="22"/>
            <w:lang w:eastAsia="ru-RU"/>
          </w:rPr>
          <w:tab/>
        </w:r>
        <w:r w:rsidR="00D01514" w:rsidRPr="0034108B">
          <w:rPr>
            <w:rStyle w:val="af8"/>
            <w:noProof/>
          </w:rPr>
          <w:t>Литературный обзор</w:t>
        </w:r>
        <w:r w:rsidR="00D01514">
          <w:rPr>
            <w:noProof/>
            <w:webHidden/>
          </w:rPr>
          <w:tab/>
        </w:r>
        <w:r w:rsidR="00D01514">
          <w:rPr>
            <w:noProof/>
            <w:webHidden/>
          </w:rPr>
          <w:fldChar w:fldCharType="begin"/>
        </w:r>
        <w:r w:rsidR="00D01514">
          <w:rPr>
            <w:noProof/>
            <w:webHidden/>
          </w:rPr>
          <w:instrText xml:space="preserve"> PAGEREF _Toc517719183 \h </w:instrText>
        </w:r>
        <w:r w:rsidR="00D01514">
          <w:rPr>
            <w:noProof/>
            <w:webHidden/>
          </w:rPr>
        </w:r>
        <w:r w:rsidR="00D01514">
          <w:rPr>
            <w:noProof/>
            <w:webHidden/>
          </w:rPr>
          <w:fldChar w:fldCharType="separate"/>
        </w:r>
        <w:r w:rsidR="00D01514">
          <w:rPr>
            <w:noProof/>
            <w:webHidden/>
          </w:rPr>
          <w:t>6</w:t>
        </w:r>
        <w:r w:rsidR="00D01514">
          <w:rPr>
            <w:noProof/>
            <w:webHidden/>
          </w:rPr>
          <w:fldChar w:fldCharType="end"/>
        </w:r>
      </w:hyperlink>
    </w:p>
    <w:p w14:paraId="665156C6" w14:textId="6003D263" w:rsidR="00D01514" w:rsidRDefault="00631686">
      <w:pPr>
        <w:pStyle w:val="23"/>
        <w:tabs>
          <w:tab w:val="left" w:pos="1134"/>
          <w:tab w:val="right" w:leader="dot" w:pos="9345"/>
        </w:tabs>
        <w:rPr>
          <w:rFonts w:asciiTheme="minorHAnsi" w:hAnsiTheme="minorHAnsi"/>
          <w:noProof/>
          <w:sz w:val="22"/>
          <w:lang w:eastAsia="ru-RU"/>
        </w:rPr>
      </w:pPr>
      <w:hyperlink w:anchor="_Toc517719184" w:history="1">
        <w:r w:rsidR="00D01514" w:rsidRPr="0034108B">
          <w:rPr>
            <w:rStyle w:val="af8"/>
            <w:noProof/>
          </w:rPr>
          <w:t>1.1</w:t>
        </w:r>
        <w:r w:rsidR="00D01514">
          <w:rPr>
            <w:rFonts w:asciiTheme="minorHAnsi" w:hAnsiTheme="minorHAnsi"/>
            <w:noProof/>
            <w:sz w:val="22"/>
            <w:lang w:eastAsia="ru-RU"/>
          </w:rPr>
          <w:tab/>
        </w:r>
        <w:r w:rsidR="00D01514" w:rsidRPr="0034108B">
          <w:rPr>
            <w:rStyle w:val="af8"/>
            <w:noProof/>
          </w:rPr>
          <w:t>Типы ядерных реакторов и место реакторов на быстрых нейтронах в ядерной энергетике.</w:t>
        </w:r>
        <w:r w:rsidR="00D01514">
          <w:rPr>
            <w:noProof/>
            <w:webHidden/>
          </w:rPr>
          <w:tab/>
        </w:r>
        <w:r w:rsidR="00D01514">
          <w:rPr>
            <w:noProof/>
            <w:webHidden/>
          </w:rPr>
          <w:fldChar w:fldCharType="begin"/>
        </w:r>
        <w:r w:rsidR="00D01514">
          <w:rPr>
            <w:noProof/>
            <w:webHidden/>
          </w:rPr>
          <w:instrText xml:space="preserve"> PAGEREF _Toc517719184 \h </w:instrText>
        </w:r>
        <w:r w:rsidR="00D01514">
          <w:rPr>
            <w:noProof/>
            <w:webHidden/>
          </w:rPr>
        </w:r>
        <w:r w:rsidR="00D01514">
          <w:rPr>
            <w:noProof/>
            <w:webHidden/>
          </w:rPr>
          <w:fldChar w:fldCharType="separate"/>
        </w:r>
        <w:r w:rsidR="00D01514">
          <w:rPr>
            <w:noProof/>
            <w:webHidden/>
          </w:rPr>
          <w:t>6</w:t>
        </w:r>
        <w:r w:rsidR="00D01514">
          <w:rPr>
            <w:noProof/>
            <w:webHidden/>
          </w:rPr>
          <w:fldChar w:fldCharType="end"/>
        </w:r>
      </w:hyperlink>
    </w:p>
    <w:p w14:paraId="597AE137" w14:textId="1D371BA9" w:rsidR="00D01514" w:rsidRDefault="00631686">
      <w:pPr>
        <w:pStyle w:val="31"/>
        <w:tabs>
          <w:tab w:val="left" w:pos="1834"/>
          <w:tab w:val="right" w:leader="dot" w:pos="9345"/>
        </w:tabs>
        <w:rPr>
          <w:rFonts w:asciiTheme="minorHAnsi" w:hAnsiTheme="minorHAnsi"/>
          <w:noProof/>
          <w:sz w:val="22"/>
          <w:lang w:eastAsia="ru-RU"/>
        </w:rPr>
      </w:pPr>
      <w:hyperlink w:anchor="_Toc517719185" w:history="1">
        <w:r w:rsidR="00D01514" w:rsidRPr="0034108B">
          <w:rPr>
            <w:rStyle w:val="af8"/>
            <w:noProof/>
          </w:rPr>
          <w:t>1.1.1</w:t>
        </w:r>
        <w:r w:rsidR="00D01514">
          <w:rPr>
            <w:rFonts w:asciiTheme="minorHAnsi" w:hAnsiTheme="minorHAnsi"/>
            <w:noProof/>
            <w:sz w:val="22"/>
            <w:lang w:eastAsia="ru-RU"/>
          </w:rPr>
          <w:tab/>
        </w:r>
        <w:r w:rsidR="00D01514" w:rsidRPr="0034108B">
          <w:rPr>
            <w:rStyle w:val="af8"/>
            <w:noProof/>
          </w:rPr>
          <w:t>Ядерные реакторы и их классификация.</w:t>
        </w:r>
        <w:r w:rsidR="00D01514">
          <w:rPr>
            <w:noProof/>
            <w:webHidden/>
          </w:rPr>
          <w:tab/>
        </w:r>
        <w:r w:rsidR="00D01514">
          <w:rPr>
            <w:noProof/>
            <w:webHidden/>
          </w:rPr>
          <w:fldChar w:fldCharType="begin"/>
        </w:r>
        <w:r w:rsidR="00D01514">
          <w:rPr>
            <w:noProof/>
            <w:webHidden/>
          </w:rPr>
          <w:instrText xml:space="preserve"> PAGEREF _Toc517719185 \h </w:instrText>
        </w:r>
        <w:r w:rsidR="00D01514">
          <w:rPr>
            <w:noProof/>
            <w:webHidden/>
          </w:rPr>
        </w:r>
        <w:r w:rsidR="00D01514">
          <w:rPr>
            <w:noProof/>
            <w:webHidden/>
          </w:rPr>
          <w:fldChar w:fldCharType="separate"/>
        </w:r>
        <w:r w:rsidR="00D01514">
          <w:rPr>
            <w:noProof/>
            <w:webHidden/>
          </w:rPr>
          <w:t>6</w:t>
        </w:r>
        <w:r w:rsidR="00D01514">
          <w:rPr>
            <w:noProof/>
            <w:webHidden/>
          </w:rPr>
          <w:fldChar w:fldCharType="end"/>
        </w:r>
      </w:hyperlink>
    </w:p>
    <w:p w14:paraId="5A1EDB69" w14:textId="6F34DFD3" w:rsidR="00D01514" w:rsidRDefault="00631686">
      <w:pPr>
        <w:pStyle w:val="31"/>
        <w:tabs>
          <w:tab w:val="left" w:pos="1834"/>
          <w:tab w:val="right" w:leader="dot" w:pos="9345"/>
        </w:tabs>
        <w:rPr>
          <w:rFonts w:asciiTheme="minorHAnsi" w:hAnsiTheme="minorHAnsi"/>
          <w:noProof/>
          <w:sz w:val="22"/>
          <w:lang w:eastAsia="ru-RU"/>
        </w:rPr>
      </w:pPr>
      <w:hyperlink w:anchor="_Toc517719186" w:history="1">
        <w:r w:rsidR="00D01514" w:rsidRPr="0034108B">
          <w:rPr>
            <w:rStyle w:val="af8"/>
            <w:noProof/>
          </w:rPr>
          <w:t>1.1.2</w:t>
        </w:r>
        <w:r w:rsidR="00D01514">
          <w:rPr>
            <w:rFonts w:asciiTheme="minorHAnsi" w:hAnsiTheme="minorHAnsi"/>
            <w:noProof/>
            <w:sz w:val="22"/>
            <w:lang w:eastAsia="ru-RU"/>
          </w:rPr>
          <w:tab/>
        </w:r>
        <w:r w:rsidR="00D01514" w:rsidRPr="0034108B">
          <w:rPr>
            <w:rStyle w:val="af8"/>
            <w:noProof/>
          </w:rPr>
          <w:t>Реакторы на быстрых нейтронах.</w:t>
        </w:r>
        <w:r w:rsidR="00D01514">
          <w:rPr>
            <w:noProof/>
            <w:webHidden/>
          </w:rPr>
          <w:tab/>
        </w:r>
        <w:r w:rsidR="00D01514">
          <w:rPr>
            <w:noProof/>
            <w:webHidden/>
          </w:rPr>
          <w:fldChar w:fldCharType="begin"/>
        </w:r>
        <w:r w:rsidR="00D01514">
          <w:rPr>
            <w:noProof/>
            <w:webHidden/>
          </w:rPr>
          <w:instrText xml:space="preserve"> PAGEREF _Toc517719186 \h </w:instrText>
        </w:r>
        <w:r w:rsidR="00D01514">
          <w:rPr>
            <w:noProof/>
            <w:webHidden/>
          </w:rPr>
        </w:r>
        <w:r w:rsidR="00D01514">
          <w:rPr>
            <w:noProof/>
            <w:webHidden/>
          </w:rPr>
          <w:fldChar w:fldCharType="separate"/>
        </w:r>
        <w:r w:rsidR="00D01514">
          <w:rPr>
            <w:noProof/>
            <w:webHidden/>
          </w:rPr>
          <w:t>9</w:t>
        </w:r>
        <w:r w:rsidR="00D01514">
          <w:rPr>
            <w:noProof/>
            <w:webHidden/>
          </w:rPr>
          <w:fldChar w:fldCharType="end"/>
        </w:r>
      </w:hyperlink>
    </w:p>
    <w:p w14:paraId="6CD44294" w14:textId="2A44D739" w:rsidR="00D01514" w:rsidRDefault="00631686">
      <w:pPr>
        <w:pStyle w:val="31"/>
        <w:tabs>
          <w:tab w:val="left" w:pos="1834"/>
          <w:tab w:val="right" w:leader="dot" w:pos="9345"/>
        </w:tabs>
        <w:rPr>
          <w:rFonts w:asciiTheme="minorHAnsi" w:hAnsiTheme="minorHAnsi"/>
          <w:noProof/>
          <w:sz w:val="22"/>
          <w:lang w:eastAsia="ru-RU"/>
        </w:rPr>
      </w:pPr>
      <w:hyperlink w:anchor="_Toc517719187" w:history="1">
        <w:r w:rsidR="00D01514" w:rsidRPr="0034108B">
          <w:rPr>
            <w:rStyle w:val="af8"/>
            <w:noProof/>
          </w:rPr>
          <w:t>1.1.3</w:t>
        </w:r>
        <w:r w:rsidR="00D01514">
          <w:rPr>
            <w:rFonts w:asciiTheme="minorHAnsi" w:hAnsiTheme="minorHAnsi"/>
            <w:noProof/>
            <w:sz w:val="22"/>
            <w:lang w:eastAsia="ru-RU"/>
          </w:rPr>
          <w:tab/>
        </w:r>
        <w:r w:rsidR="00D01514" w:rsidRPr="0034108B">
          <w:rPr>
            <w:rStyle w:val="af8"/>
            <w:noProof/>
          </w:rPr>
          <w:t>Реактор БРЕСТ.</w:t>
        </w:r>
        <w:r w:rsidR="00D01514">
          <w:rPr>
            <w:noProof/>
            <w:webHidden/>
          </w:rPr>
          <w:tab/>
        </w:r>
        <w:r w:rsidR="00D01514">
          <w:rPr>
            <w:noProof/>
            <w:webHidden/>
          </w:rPr>
          <w:fldChar w:fldCharType="begin"/>
        </w:r>
        <w:r w:rsidR="00D01514">
          <w:rPr>
            <w:noProof/>
            <w:webHidden/>
          </w:rPr>
          <w:instrText xml:space="preserve"> PAGEREF _Toc517719187 \h </w:instrText>
        </w:r>
        <w:r w:rsidR="00D01514">
          <w:rPr>
            <w:noProof/>
            <w:webHidden/>
          </w:rPr>
        </w:r>
        <w:r w:rsidR="00D01514">
          <w:rPr>
            <w:noProof/>
            <w:webHidden/>
          </w:rPr>
          <w:fldChar w:fldCharType="separate"/>
        </w:r>
        <w:r w:rsidR="00D01514">
          <w:rPr>
            <w:noProof/>
            <w:webHidden/>
          </w:rPr>
          <w:t>10</w:t>
        </w:r>
        <w:r w:rsidR="00D01514">
          <w:rPr>
            <w:noProof/>
            <w:webHidden/>
          </w:rPr>
          <w:fldChar w:fldCharType="end"/>
        </w:r>
      </w:hyperlink>
    </w:p>
    <w:p w14:paraId="260B1623" w14:textId="250E0093" w:rsidR="00D01514" w:rsidRDefault="00631686">
      <w:pPr>
        <w:pStyle w:val="23"/>
        <w:tabs>
          <w:tab w:val="left" w:pos="1134"/>
          <w:tab w:val="right" w:leader="dot" w:pos="9345"/>
        </w:tabs>
        <w:rPr>
          <w:rFonts w:asciiTheme="minorHAnsi" w:hAnsiTheme="minorHAnsi"/>
          <w:noProof/>
          <w:sz w:val="22"/>
          <w:lang w:eastAsia="ru-RU"/>
        </w:rPr>
      </w:pPr>
      <w:hyperlink w:anchor="_Toc517719188" w:history="1">
        <w:r w:rsidR="00D01514" w:rsidRPr="0034108B">
          <w:rPr>
            <w:rStyle w:val="af8"/>
            <w:noProof/>
          </w:rPr>
          <w:t>1.2</w:t>
        </w:r>
        <w:r w:rsidR="00D01514">
          <w:rPr>
            <w:rFonts w:asciiTheme="minorHAnsi" w:hAnsiTheme="minorHAnsi"/>
            <w:noProof/>
            <w:sz w:val="22"/>
            <w:lang w:eastAsia="ru-RU"/>
          </w:rPr>
          <w:tab/>
        </w:r>
        <w:r w:rsidR="00D01514" w:rsidRPr="0034108B">
          <w:rPr>
            <w:rStyle w:val="af8"/>
            <w:noProof/>
          </w:rPr>
          <w:t>Критические факторы технологии БН реакторов со свинцовым теплоносителем.</w:t>
        </w:r>
        <w:r w:rsidR="00D01514">
          <w:rPr>
            <w:noProof/>
            <w:webHidden/>
          </w:rPr>
          <w:tab/>
        </w:r>
        <w:r w:rsidR="00D01514">
          <w:rPr>
            <w:noProof/>
            <w:webHidden/>
          </w:rPr>
          <w:fldChar w:fldCharType="begin"/>
        </w:r>
        <w:r w:rsidR="00D01514">
          <w:rPr>
            <w:noProof/>
            <w:webHidden/>
          </w:rPr>
          <w:instrText xml:space="preserve"> PAGEREF _Toc517719188 \h </w:instrText>
        </w:r>
        <w:r w:rsidR="00D01514">
          <w:rPr>
            <w:noProof/>
            <w:webHidden/>
          </w:rPr>
        </w:r>
        <w:r w:rsidR="00D01514">
          <w:rPr>
            <w:noProof/>
            <w:webHidden/>
          </w:rPr>
          <w:fldChar w:fldCharType="separate"/>
        </w:r>
        <w:r w:rsidR="00D01514">
          <w:rPr>
            <w:noProof/>
            <w:webHidden/>
          </w:rPr>
          <w:t>12</w:t>
        </w:r>
        <w:r w:rsidR="00D01514">
          <w:rPr>
            <w:noProof/>
            <w:webHidden/>
          </w:rPr>
          <w:fldChar w:fldCharType="end"/>
        </w:r>
      </w:hyperlink>
    </w:p>
    <w:p w14:paraId="125D05A0" w14:textId="662C0E65" w:rsidR="00D01514" w:rsidRDefault="00631686">
      <w:pPr>
        <w:pStyle w:val="23"/>
        <w:tabs>
          <w:tab w:val="left" w:pos="1134"/>
          <w:tab w:val="right" w:leader="dot" w:pos="9345"/>
        </w:tabs>
        <w:rPr>
          <w:rFonts w:asciiTheme="minorHAnsi" w:hAnsiTheme="minorHAnsi"/>
          <w:noProof/>
          <w:sz w:val="22"/>
          <w:lang w:eastAsia="ru-RU"/>
        </w:rPr>
      </w:pPr>
      <w:hyperlink w:anchor="_Toc517719189" w:history="1">
        <w:r w:rsidR="00D01514" w:rsidRPr="0034108B">
          <w:rPr>
            <w:rStyle w:val="af8"/>
            <w:noProof/>
          </w:rPr>
          <w:t>1.3</w:t>
        </w:r>
        <w:r w:rsidR="00D01514">
          <w:rPr>
            <w:rFonts w:asciiTheme="minorHAnsi" w:hAnsiTheme="minorHAnsi"/>
            <w:noProof/>
            <w:sz w:val="22"/>
            <w:lang w:eastAsia="ru-RU"/>
          </w:rPr>
          <w:tab/>
        </w:r>
        <w:r w:rsidR="00D01514" w:rsidRPr="0034108B">
          <w:rPr>
            <w:rStyle w:val="af8"/>
            <w:noProof/>
          </w:rPr>
          <w:t>Материалы активной зоны реактора на быстрых нейтронах.</w:t>
        </w:r>
        <w:r w:rsidR="00D01514">
          <w:rPr>
            <w:noProof/>
            <w:webHidden/>
          </w:rPr>
          <w:tab/>
        </w:r>
        <w:r w:rsidR="00D01514">
          <w:rPr>
            <w:noProof/>
            <w:webHidden/>
          </w:rPr>
          <w:fldChar w:fldCharType="begin"/>
        </w:r>
        <w:r w:rsidR="00D01514">
          <w:rPr>
            <w:noProof/>
            <w:webHidden/>
          </w:rPr>
          <w:instrText xml:space="preserve"> PAGEREF _Toc517719189 \h </w:instrText>
        </w:r>
        <w:r w:rsidR="00D01514">
          <w:rPr>
            <w:noProof/>
            <w:webHidden/>
          </w:rPr>
        </w:r>
        <w:r w:rsidR="00D01514">
          <w:rPr>
            <w:noProof/>
            <w:webHidden/>
          </w:rPr>
          <w:fldChar w:fldCharType="separate"/>
        </w:r>
        <w:r w:rsidR="00D01514">
          <w:rPr>
            <w:noProof/>
            <w:webHidden/>
          </w:rPr>
          <w:t>13</w:t>
        </w:r>
        <w:r w:rsidR="00D01514">
          <w:rPr>
            <w:noProof/>
            <w:webHidden/>
          </w:rPr>
          <w:fldChar w:fldCharType="end"/>
        </w:r>
      </w:hyperlink>
    </w:p>
    <w:p w14:paraId="15AD747D" w14:textId="40A17182" w:rsidR="00D01514" w:rsidRDefault="00631686">
      <w:pPr>
        <w:pStyle w:val="31"/>
        <w:tabs>
          <w:tab w:val="left" w:pos="1834"/>
          <w:tab w:val="right" w:leader="dot" w:pos="9345"/>
        </w:tabs>
        <w:rPr>
          <w:rFonts w:asciiTheme="minorHAnsi" w:hAnsiTheme="minorHAnsi"/>
          <w:noProof/>
          <w:sz w:val="22"/>
          <w:lang w:eastAsia="ru-RU"/>
        </w:rPr>
      </w:pPr>
      <w:hyperlink w:anchor="_Toc517719190" w:history="1">
        <w:r w:rsidR="00D01514" w:rsidRPr="0034108B">
          <w:rPr>
            <w:rStyle w:val="af8"/>
            <w:noProof/>
          </w:rPr>
          <w:t>1.3.1</w:t>
        </w:r>
        <w:r w:rsidR="00D01514">
          <w:rPr>
            <w:rFonts w:asciiTheme="minorHAnsi" w:hAnsiTheme="minorHAnsi"/>
            <w:noProof/>
            <w:sz w:val="22"/>
            <w:lang w:eastAsia="ru-RU"/>
          </w:rPr>
          <w:tab/>
        </w:r>
        <w:r w:rsidR="00D01514" w:rsidRPr="0034108B">
          <w:rPr>
            <w:rStyle w:val="af8"/>
            <w:noProof/>
          </w:rPr>
          <w:t>Выбор материала для оболочек ТВЭЛ.</w:t>
        </w:r>
        <w:r w:rsidR="00D01514">
          <w:rPr>
            <w:noProof/>
            <w:webHidden/>
          </w:rPr>
          <w:tab/>
        </w:r>
        <w:r w:rsidR="00D01514">
          <w:rPr>
            <w:noProof/>
            <w:webHidden/>
          </w:rPr>
          <w:fldChar w:fldCharType="begin"/>
        </w:r>
        <w:r w:rsidR="00D01514">
          <w:rPr>
            <w:noProof/>
            <w:webHidden/>
          </w:rPr>
          <w:instrText xml:space="preserve"> PAGEREF _Toc517719190 \h </w:instrText>
        </w:r>
        <w:r w:rsidR="00D01514">
          <w:rPr>
            <w:noProof/>
            <w:webHidden/>
          </w:rPr>
        </w:r>
        <w:r w:rsidR="00D01514">
          <w:rPr>
            <w:noProof/>
            <w:webHidden/>
          </w:rPr>
          <w:fldChar w:fldCharType="separate"/>
        </w:r>
        <w:r w:rsidR="00D01514">
          <w:rPr>
            <w:noProof/>
            <w:webHidden/>
          </w:rPr>
          <w:t>13</w:t>
        </w:r>
        <w:r w:rsidR="00D01514">
          <w:rPr>
            <w:noProof/>
            <w:webHidden/>
          </w:rPr>
          <w:fldChar w:fldCharType="end"/>
        </w:r>
      </w:hyperlink>
    </w:p>
    <w:p w14:paraId="3A5A9D14" w14:textId="4B0A45D7" w:rsidR="00D01514" w:rsidRDefault="00631686">
      <w:pPr>
        <w:pStyle w:val="31"/>
        <w:tabs>
          <w:tab w:val="left" w:pos="1834"/>
          <w:tab w:val="right" w:leader="dot" w:pos="9345"/>
        </w:tabs>
        <w:rPr>
          <w:rFonts w:asciiTheme="minorHAnsi" w:hAnsiTheme="minorHAnsi"/>
          <w:noProof/>
          <w:sz w:val="22"/>
          <w:lang w:eastAsia="ru-RU"/>
        </w:rPr>
      </w:pPr>
      <w:hyperlink w:anchor="_Toc517719191" w:history="1">
        <w:r w:rsidR="00D01514" w:rsidRPr="0034108B">
          <w:rPr>
            <w:rStyle w:val="af8"/>
            <w:noProof/>
          </w:rPr>
          <w:t>1.3.2</w:t>
        </w:r>
        <w:r w:rsidR="00D01514">
          <w:rPr>
            <w:rFonts w:asciiTheme="minorHAnsi" w:hAnsiTheme="minorHAnsi"/>
            <w:noProof/>
            <w:sz w:val="22"/>
            <w:lang w:eastAsia="ru-RU"/>
          </w:rPr>
          <w:tab/>
        </w:r>
        <w:r w:rsidR="00D01514" w:rsidRPr="0034108B">
          <w:rPr>
            <w:rStyle w:val="af8"/>
            <w:noProof/>
          </w:rPr>
          <w:t>Сталь ЭП - 823</w:t>
        </w:r>
        <w:r w:rsidR="00D01514">
          <w:rPr>
            <w:noProof/>
            <w:webHidden/>
          </w:rPr>
          <w:tab/>
        </w:r>
        <w:r w:rsidR="00D01514">
          <w:rPr>
            <w:noProof/>
            <w:webHidden/>
          </w:rPr>
          <w:fldChar w:fldCharType="begin"/>
        </w:r>
        <w:r w:rsidR="00D01514">
          <w:rPr>
            <w:noProof/>
            <w:webHidden/>
          </w:rPr>
          <w:instrText xml:space="preserve"> PAGEREF _Toc517719191 \h </w:instrText>
        </w:r>
        <w:r w:rsidR="00D01514">
          <w:rPr>
            <w:noProof/>
            <w:webHidden/>
          </w:rPr>
        </w:r>
        <w:r w:rsidR="00D01514">
          <w:rPr>
            <w:noProof/>
            <w:webHidden/>
          </w:rPr>
          <w:fldChar w:fldCharType="separate"/>
        </w:r>
        <w:r w:rsidR="00D01514">
          <w:rPr>
            <w:noProof/>
            <w:webHidden/>
          </w:rPr>
          <w:t>14</w:t>
        </w:r>
        <w:r w:rsidR="00D01514">
          <w:rPr>
            <w:noProof/>
            <w:webHidden/>
          </w:rPr>
          <w:fldChar w:fldCharType="end"/>
        </w:r>
      </w:hyperlink>
    </w:p>
    <w:p w14:paraId="4148CE8C" w14:textId="77CCEF38" w:rsidR="00D01514" w:rsidRDefault="00631686">
      <w:pPr>
        <w:pStyle w:val="31"/>
        <w:tabs>
          <w:tab w:val="left" w:pos="1834"/>
          <w:tab w:val="right" w:leader="dot" w:pos="9345"/>
        </w:tabs>
        <w:rPr>
          <w:rFonts w:asciiTheme="minorHAnsi" w:hAnsiTheme="minorHAnsi"/>
          <w:noProof/>
          <w:sz w:val="22"/>
          <w:lang w:eastAsia="ru-RU"/>
        </w:rPr>
      </w:pPr>
      <w:hyperlink w:anchor="_Toc517719192" w:history="1">
        <w:r w:rsidR="00D01514" w:rsidRPr="0034108B">
          <w:rPr>
            <w:rStyle w:val="af8"/>
            <w:noProof/>
          </w:rPr>
          <w:t>1.3.3</w:t>
        </w:r>
        <w:r w:rsidR="00D01514">
          <w:rPr>
            <w:rFonts w:asciiTheme="minorHAnsi" w:hAnsiTheme="minorHAnsi"/>
            <w:noProof/>
            <w:sz w:val="22"/>
            <w:lang w:eastAsia="ru-RU"/>
          </w:rPr>
          <w:tab/>
        </w:r>
        <w:r w:rsidR="00D01514" w:rsidRPr="0034108B">
          <w:rPr>
            <w:rStyle w:val="af8"/>
            <w:noProof/>
          </w:rPr>
          <w:t>Влияние облучения высокоэнергетическими частицами на структуру и свойства ферритно-мартенситных сталей.</w:t>
        </w:r>
        <w:r w:rsidR="00D01514">
          <w:rPr>
            <w:noProof/>
            <w:webHidden/>
          </w:rPr>
          <w:tab/>
        </w:r>
        <w:r w:rsidR="00D01514">
          <w:rPr>
            <w:noProof/>
            <w:webHidden/>
          </w:rPr>
          <w:fldChar w:fldCharType="begin"/>
        </w:r>
        <w:r w:rsidR="00D01514">
          <w:rPr>
            <w:noProof/>
            <w:webHidden/>
          </w:rPr>
          <w:instrText xml:space="preserve"> PAGEREF _Toc517719192 \h </w:instrText>
        </w:r>
        <w:r w:rsidR="00D01514">
          <w:rPr>
            <w:noProof/>
            <w:webHidden/>
          </w:rPr>
        </w:r>
        <w:r w:rsidR="00D01514">
          <w:rPr>
            <w:noProof/>
            <w:webHidden/>
          </w:rPr>
          <w:fldChar w:fldCharType="separate"/>
        </w:r>
        <w:r w:rsidR="00D01514">
          <w:rPr>
            <w:noProof/>
            <w:webHidden/>
          </w:rPr>
          <w:t>15</w:t>
        </w:r>
        <w:r w:rsidR="00D01514">
          <w:rPr>
            <w:noProof/>
            <w:webHidden/>
          </w:rPr>
          <w:fldChar w:fldCharType="end"/>
        </w:r>
      </w:hyperlink>
    </w:p>
    <w:p w14:paraId="2128B93D" w14:textId="76DA190C" w:rsidR="00D01514" w:rsidRDefault="00631686">
      <w:pPr>
        <w:pStyle w:val="31"/>
        <w:tabs>
          <w:tab w:val="left" w:pos="1834"/>
          <w:tab w:val="right" w:leader="dot" w:pos="9345"/>
        </w:tabs>
        <w:rPr>
          <w:rFonts w:asciiTheme="minorHAnsi" w:hAnsiTheme="minorHAnsi"/>
          <w:noProof/>
          <w:sz w:val="22"/>
          <w:lang w:eastAsia="ru-RU"/>
        </w:rPr>
      </w:pPr>
      <w:hyperlink w:anchor="_Toc517719193" w:history="1">
        <w:r w:rsidR="00D01514" w:rsidRPr="0034108B">
          <w:rPr>
            <w:rStyle w:val="af8"/>
            <w:noProof/>
          </w:rPr>
          <w:t>1.3.4</w:t>
        </w:r>
        <w:r w:rsidR="00D01514">
          <w:rPr>
            <w:rFonts w:asciiTheme="minorHAnsi" w:hAnsiTheme="minorHAnsi"/>
            <w:noProof/>
            <w:sz w:val="22"/>
            <w:lang w:eastAsia="ru-RU"/>
          </w:rPr>
          <w:tab/>
        </w:r>
        <w:r w:rsidR="00D01514" w:rsidRPr="0034108B">
          <w:rPr>
            <w:rStyle w:val="af8"/>
            <w:noProof/>
          </w:rPr>
          <w:t>Физико-химическое взаимодействие стали со свинцовым теплоносителем в активной зоне реактора.</w:t>
        </w:r>
        <w:r w:rsidR="00D01514">
          <w:rPr>
            <w:noProof/>
            <w:webHidden/>
          </w:rPr>
          <w:tab/>
        </w:r>
        <w:r w:rsidR="00D01514">
          <w:rPr>
            <w:noProof/>
            <w:webHidden/>
          </w:rPr>
          <w:fldChar w:fldCharType="begin"/>
        </w:r>
        <w:r w:rsidR="00D01514">
          <w:rPr>
            <w:noProof/>
            <w:webHidden/>
          </w:rPr>
          <w:instrText xml:space="preserve"> PAGEREF _Toc517719193 \h </w:instrText>
        </w:r>
        <w:r w:rsidR="00D01514">
          <w:rPr>
            <w:noProof/>
            <w:webHidden/>
          </w:rPr>
        </w:r>
        <w:r w:rsidR="00D01514">
          <w:rPr>
            <w:noProof/>
            <w:webHidden/>
          </w:rPr>
          <w:fldChar w:fldCharType="separate"/>
        </w:r>
        <w:r w:rsidR="00D01514">
          <w:rPr>
            <w:noProof/>
            <w:webHidden/>
          </w:rPr>
          <w:t>22</w:t>
        </w:r>
        <w:r w:rsidR="00D01514">
          <w:rPr>
            <w:noProof/>
            <w:webHidden/>
          </w:rPr>
          <w:fldChar w:fldCharType="end"/>
        </w:r>
      </w:hyperlink>
    </w:p>
    <w:p w14:paraId="32570D9C" w14:textId="13E083A0" w:rsidR="00D01514" w:rsidRDefault="00631686">
      <w:pPr>
        <w:pStyle w:val="41"/>
        <w:tabs>
          <w:tab w:val="left" w:pos="2184"/>
          <w:tab w:val="right" w:leader="dot" w:pos="9345"/>
        </w:tabs>
        <w:rPr>
          <w:rFonts w:asciiTheme="minorHAnsi" w:hAnsiTheme="minorHAnsi"/>
          <w:noProof/>
          <w:sz w:val="22"/>
          <w:lang w:eastAsia="ru-RU"/>
        </w:rPr>
      </w:pPr>
      <w:hyperlink w:anchor="_Toc517719194" w:history="1">
        <w:r w:rsidR="00D01514" w:rsidRPr="0034108B">
          <w:rPr>
            <w:rStyle w:val="af8"/>
            <w:noProof/>
          </w:rPr>
          <w:t>1.3.4.1</w:t>
        </w:r>
        <w:r w:rsidR="00D01514">
          <w:rPr>
            <w:rFonts w:asciiTheme="minorHAnsi" w:hAnsiTheme="minorHAnsi"/>
            <w:noProof/>
            <w:sz w:val="22"/>
            <w:lang w:eastAsia="ru-RU"/>
          </w:rPr>
          <w:tab/>
        </w:r>
        <w:r w:rsidR="00D01514" w:rsidRPr="0034108B">
          <w:rPr>
            <w:rStyle w:val="af8"/>
            <w:noProof/>
          </w:rPr>
          <w:t>Механизмы окисления чистого железа при взаимодействии с кислородом.</w:t>
        </w:r>
        <w:r w:rsidR="00D01514">
          <w:rPr>
            <w:noProof/>
            <w:webHidden/>
          </w:rPr>
          <w:tab/>
        </w:r>
        <w:r w:rsidR="00D01514">
          <w:rPr>
            <w:noProof/>
            <w:webHidden/>
          </w:rPr>
          <w:fldChar w:fldCharType="begin"/>
        </w:r>
        <w:r w:rsidR="00D01514">
          <w:rPr>
            <w:noProof/>
            <w:webHidden/>
          </w:rPr>
          <w:instrText xml:space="preserve"> PAGEREF _Toc517719194 \h </w:instrText>
        </w:r>
        <w:r w:rsidR="00D01514">
          <w:rPr>
            <w:noProof/>
            <w:webHidden/>
          </w:rPr>
        </w:r>
        <w:r w:rsidR="00D01514">
          <w:rPr>
            <w:noProof/>
            <w:webHidden/>
          </w:rPr>
          <w:fldChar w:fldCharType="separate"/>
        </w:r>
        <w:r w:rsidR="00D01514">
          <w:rPr>
            <w:noProof/>
            <w:webHidden/>
          </w:rPr>
          <w:t>22</w:t>
        </w:r>
        <w:r w:rsidR="00D01514">
          <w:rPr>
            <w:noProof/>
            <w:webHidden/>
          </w:rPr>
          <w:fldChar w:fldCharType="end"/>
        </w:r>
      </w:hyperlink>
    </w:p>
    <w:p w14:paraId="50B1F934" w14:textId="0091761E" w:rsidR="00D01514" w:rsidRDefault="00631686">
      <w:pPr>
        <w:pStyle w:val="41"/>
        <w:tabs>
          <w:tab w:val="left" w:pos="2184"/>
          <w:tab w:val="right" w:leader="dot" w:pos="9345"/>
        </w:tabs>
        <w:rPr>
          <w:rFonts w:asciiTheme="minorHAnsi" w:hAnsiTheme="minorHAnsi"/>
          <w:noProof/>
          <w:sz w:val="22"/>
          <w:lang w:eastAsia="ru-RU"/>
        </w:rPr>
      </w:pPr>
      <w:hyperlink w:anchor="_Toc517719195" w:history="1">
        <w:r w:rsidR="00D01514" w:rsidRPr="0034108B">
          <w:rPr>
            <w:rStyle w:val="af8"/>
            <w:noProof/>
          </w:rPr>
          <w:t>1.3.4.2</w:t>
        </w:r>
        <w:r w:rsidR="00D01514">
          <w:rPr>
            <w:rFonts w:asciiTheme="minorHAnsi" w:hAnsiTheme="minorHAnsi"/>
            <w:noProof/>
            <w:sz w:val="22"/>
            <w:lang w:eastAsia="ru-RU"/>
          </w:rPr>
          <w:tab/>
        </w:r>
        <w:r w:rsidR="00D01514" w:rsidRPr="0034108B">
          <w:rPr>
            <w:rStyle w:val="af8"/>
            <w:noProof/>
          </w:rPr>
          <w:t>Физико-химические аспекты взаимодействия стали со свинцом.</w:t>
        </w:r>
        <w:r w:rsidR="00D01514">
          <w:rPr>
            <w:noProof/>
            <w:webHidden/>
          </w:rPr>
          <w:tab/>
        </w:r>
        <w:r w:rsidR="00D01514">
          <w:rPr>
            <w:noProof/>
            <w:webHidden/>
          </w:rPr>
          <w:fldChar w:fldCharType="begin"/>
        </w:r>
        <w:r w:rsidR="00D01514">
          <w:rPr>
            <w:noProof/>
            <w:webHidden/>
          </w:rPr>
          <w:instrText xml:space="preserve"> PAGEREF _Toc517719195 \h </w:instrText>
        </w:r>
        <w:r w:rsidR="00D01514">
          <w:rPr>
            <w:noProof/>
            <w:webHidden/>
          </w:rPr>
        </w:r>
        <w:r w:rsidR="00D01514">
          <w:rPr>
            <w:noProof/>
            <w:webHidden/>
          </w:rPr>
          <w:fldChar w:fldCharType="separate"/>
        </w:r>
        <w:r w:rsidR="00D01514">
          <w:rPr>
            <w:noProof/>
            <w:webHidden/>
          </w:rPr>
          <w:t>25</w:t>
        </w:r>
        <w:r w:rsidR="00D01514">
          <w:rPr>
            <w:noProof/>
            <w:webHidden/>
          </w:rPr>
          <w:fldChar w:fldCharType="end"/>
        </w:r>
      </w:hyperlink>
    </w:p>
    <w:p w14:paraId="56B2306F" w14:textId="09868965" w:rsidR="00D01514" w:rsidRDefault="00631686">
      <w:pPr>
        <w:pStyle w:val="41"/>
        <w:tabs>
          <w:tab w:val="left" w:pos="2184"/>
          <w:tab w:val="right" w:leader="dot" w:pos="9345"/>
        </w:tabs>
        <w:rPr>
          <w:rFonts w:asciiTheme="minorHAnsi" w:hAnsiTheme="minorHAnsi"/>
          <w:noProof/>
          <w:sz w:val="22"/>
          <w:lang w:eastAsia="ru-RU"/>
        </w:rPr>
      </w:pPr>
      <w:hyperlink w:anchor="_Toc517719196" w:history="1">
        <w:r w:rsidR="00D01514" w:rsidRPr="0034108B">
          <w:rPr>
            <w:rStyle w:val="af8"/>
            <w:noProof/>
          </w:rPr>
          <w:t>1.3.4.3</w:t>
        </w:r>
        <w:r w:rsidR="00D01514">
          <w:rPr>
            <w:rFonts w:asciiTheme="minorHAnsi" w:hAnsiTheme="minorHAnsi"/>
            <w:noProof/>
            <w:sz w:val="22"/>
            <w:lang w:eastAsia="ru-RU"/>
          </w:rPr>
          <w:tab/>
        </w:r>
        <w:r w:rsidR="00D01514" w:rsidRPr="0034108B">
          <w:rPr>
            <w:rStyle w:val="af8"/>
            <w:noProof/>
          </w:rPr>
          <w:t>Взаимодействие стали ЭП-823 со свинцом.</w:t>
        </w:r>
        <w:r w:rsidR="00D01514">
          <w:rPr>
            <w:noProof/>
            <w:webHidden/>
          </w:rPr>
          <w:tab/>
        </w:r>
        <w:r w:rsidR="00D01514">
          <w:rPr>
            <w:noProof/>
            <w:webHidden/>
          </w:rPr>
          <w:fldChar w:fldCharType="begin"/>
        </w:r>
        <w:r w:rsidR="00D01514">
          <w:rPr>
            <w:noProof/>
            <w:webHidden/>
          </w:rPr>
          <w:instrText xml:space="preserve"> PAGEREF _Toc517719196 \h </w:instrText>
        </w:r>
        <w:r w:rsidR="00D01514">
          <w:rPr>
            <w:noProof/>
            <w:webHidden/>
          </w:rPr>
        </w:r>
        <w:r w:rsidR="00D01514">
          <w:rPr>
            <w:noProof/>
            <w:webHidden/>
          </w:rPr>
          <w:fldChar w:fldCharType="separate"/>
        </w:r>
        <w:r w:rsidR="00D01514">
          <w:rPr>
            <w:noProof/>
            <w:webHidden/>
          </w:rPr>
          <w:t>29</w:t>
        </w:r>
        <w:r w:rsidR="00D01514">
          <w:rPr>
            <w:noProof/>
            <w:webHidden/>
          </w:rPr>
          <w:fldChar w:fldCharType="end"/>
        </w:r>
      </w:hyperlink>
    </w:p>
    <w:p w14:paraId="0CF8E56C" w14:textId="5829EC14" w:rsidR="00D01514" w:rsidRDefault="00631686">
      <w:pPr>
        <w:pStyle w:val="41"/>
        <w:tabs>
          <w:tab w:val="left" w:pos="2184"/>
          <w:tab w:val="right" w:leader="dot" w:pos="9345"/>
        </w:tabs>
        <w:rPr>
          <w:rFonts w:asciiTheme="minorHAnsi" w:hAnsiTheme="minorHAnsi"/>
          <w:noProof/>
          <w:sz w:val="22"/>
          <w:lang w:eastAsia="ru-RU"/>
        </w:rPr>
      </w:pPr>
      <w:hyperlink w:anchor="_Toc517719197" w:history="1">
        <w:r w:rsidR="00D01514" w:rsidRPr="0034108B">
          <w:rPr>
            <w:rStyle w:val="af8"/>
            <w:noProof/>
          </w:rPr>
          <w:t>1.3.4.4</w:t>
        </w:r>
        <w:r w:rsidR="00D01514">
          <w:rPr>
            <w:rFonts w:asciiTheme="minorHAnsi" w:hAnsiTheme="minorHAnsi"/>
            <w:noProof/>
            <w:sz w:val="22"/>
            <w:lang w:eastAsia="ru-RU"/>
          </w:rPr>
          <w:tab/>
        </w:r>
        <w:r w:rsidR="00D01514" w:rsidRPr="0034108B">
          <w:rPr>
            <w:rStyle w:val="af8"/>
            <w:noProof/>
          </w:rPr>
          <w:t>Влияние потоков высокоэнергетических частиц на оксидную пленку.</w:t>
        </w:r>
        <w:r w:rsidR="00D01514">
          <w:rPr>
            <w:noProof/>
            <w:webHidden/>
          </w:rPr>
          <w:tab/>
        </w:r>
        <w:r w:rsidR="00D01514">
          <w:rPr>
            <w:noProof/>
            <w:webHidden/>
          </w:rPr>
          <w:fldChar w:fldCharType="begin"/>
        </w:r>
        <w:r w:rsidR="00D01514">
          <w:rPr>
            <w:noProof/>
            <w:webHidden/>
          </w:rPr>
          <w:instrText xml:space="preserve"> PAGEREF _Toc517719197 \h </w:instrText>
        </w:r>
        <w:r w:rsidR="00D01514">
          <w:rPr>
            <w:noProof/>
            <w:webHidden/>
          </w:rPr>
        </w:r>
        <w:r w:rsidR="00D01514">
          <w:rPr>
            <w:noProof/>
            <w:webHidden/>
          </w:rPr>
          <w:fldChar w:fldCharType="separate"/>
        </w:r>
        <w:r w:rsidR="00D01514">
          <w:rPr>
            <w:noProof/>
            <w:webHidden/>
          </w:rPr>
          <w:t>32</w:t>
        </w:r>
        <w:r w:rsidR="00D01514">
          <w:rPr>
            <w:noProof/>
            <w:webHidden/>
          </w:rPr>
          <w:fldChar w:fldCharType="end"/>
        </w:r>
      </w:hyperlink>
    </w:p>
    <w:p w14:paraId="43862492" w14:textId="6AAB1CD1" w:rsidR="00D01514" w:rsidRDefault="00631686">
      <w:pPr>
        <w:pStyle w:val="12"/>
        <w:rPr>
          <w:rFonts w:asciiTheme="minorHAnsi" w:hAnsiTheme="minorHAnsi"/>
          <w:noProof/>
          <w:sz w:val="22"/>
          <w:lang w:eastAsia="ru-RU"/>
        </w:rPr>
      </w:pPr>
      <w:hyperlink w:anchor="_Toc517719198" w:history="1">
        <w:r w:rsidR="00D01514" w:rsidRPr="0034108B">
          <w:rPr>
            <w:rStyle w:val="af8"/>
            <w:noProof/>
          </w:rPr>
          <w:t>2</w:t>
        </w:r>
        <w:r w:rsidR="00D01514">
          <w:rPr>
            <w:rFonts w:asciiTheme="minorHAnsi" w:hAnsiTheme="minorHAnsi"/>
            <w:noProof/>
            <w:sz w:val="22"/>
            <w:lang w:eastAsia="ru-RU"/>
          </w:rPr>
          <w:tab/>
        </w:r>
        <w:r w:rsidR="00D01514" w:rsidRPr="0034108B">
          <w:rPr>
            <w:rStyle w:val="af8"/>
            <w:noProof/>
          </w:rPr>
          <w:t>Методология исследований</w:t>
        </w:r>
        <w:r w:rsidR="00D01514">
          <w:rPr>
            <w:noProof/>
            <w:webHidden/>
          </w:rPr>
          <w:tab/>
        </w:r>
        <w:r w:rsidR="00D01514">
          <w:rPr>
            <w:noProof/>
            <w:webHidden/>
          </w:rPr>
          <w:fldChar w:fldCharType="begin"/>
        </w:r>
        <w:r w:rsidR="00D01514">
          <w:rPr>
            <w:noProof/>
            <w:webHidden/>
          </w:rPr>
          <w:instrText xml:space="preserve"> PAGEREF _Toc517719198 \h </w:instrText>
        </w:r>
        <w:r w:rsidR="00D01514">
          <w:rPr>
            <w:noProof/>
            <w:webHidden/>
          </w:rPr>
        </w:r>
        <w:r w:rsidR="00D01514">
          <w:rPr>
            <w:noProof/>
            <w:webHidden/>
          </w:rPr>
          <w:fldChar w:fldCharType="separate"/>
        </w:r>
        <w:r w:rsidR="00D01514">
          <w:rPr>
            <w:noProof/>
            <w:webHidden/>
          </w:rPr>
          <w:t>38</w:t>
        </w:r>
        <w:r w:rsidR="00D01514">
          <w:rPr>
            <w:noProof/>
            <w:webHidden/>
          </w:rPr>
          <w:fldChar w:fldCharType="end"/>
        </w:r>
      </w:hyperlink>
    </w:p>
    <w:p w14:paraId="0C35C1B2" w14:textId="66C29A5C" w:rsidR="00D01514" w:rsidRDefault="00631686">
      <w:pPr>
        <w:pStyle w:val="23"/>
        <w:tabs>
          <w:tab w:val="left" w:pos="1134"/>
          <w:tab w:val="right" w:leader="dot" w:pos="9345"/>
        </w:tabs>
        <w:rPr>
          <w:rFonts w:asciiTheme="minorHAnsi" w:hAnsiTheme="minorHAnsi"/>
          <w:noProof/>
          <w:sz w:val="22"/>
          <w:lang w:eastAsia="ru-RU"/>
        </w:rPr>
      </w:pPr>
      <w:hyperlink w:anchor="_Toc517719199" w:history="1">
        <w:r w:rsidR="00D01514" w:rsidRPr="0034108B">
          <w:rPr>
            <w:rStyle w:val="af8"/>
            <w:noProof/>
          </w:rPr>
          <w:t>2.1</w:t>
        </w:r>
        <w:r w:rsidR="00D01514">
          <w:rPr>
            <w:rFonts w:asciiTheme="minorHAnsi" w:hAnsiTheme="minorHAnsi"/>
            <w:noProof/>
            <w:sz w:val="22"/>
            <w:lang w:eastAsia="ru-RU"/>
          </w:rPr>
          <w:tab/>
        </w:r>
        <w:r w:rsidR="00D01514" w:rsidRPr="0034108B">
          <w:rPr>
            <w:rStyle w:val="af8"/>
            <w:noProof/>
          </w:rPr>
          <w:t>Обоснование выбора компьютерного моделирования как основного метода исследования.</w:t>
        </w:r>
        <w:r w:rsidR="00D01514">
          <w:rPr>
            <w:noProof/>
            <w:webHidden/>
          </w:rPr>
          <w:tab/>
        </w:r>
        <w:r w:rsidR="00D01514">
          <w:rPr>
            <w:noProof/>
            <w:webHidden/>
          </w:rPr>
          <w:fldChar w:fldCharType="begin"/>
        </w:r>
        <w:r w:rsidR="00D01514">
          <w:rPr>
            <w:noProof/>
            <w:webHidden/>
          </w:rPr>
          <w:instrText xml:space="preserve"> PAGEREF _Toc517719199 \h </w:instrText>
        </w:r>
        <w:r w:rsidR="00D01514">
          <w:rPr>
            <w:noProof/>
            <w:webHidden/>
          </w:rPr>
        </w:r>
        <w:r w:rsidR="00D01514">
          <w:rPr>
            <w:noProof/>
            <w:webHidden/>
          </w:rPr>
          <w:fldChar w:fldCharType="separate"/>
        </w:r>
        <w:r w:rsidR="00D01514">
          <w:rPr>
            <w:noProof/>
            <w:webHidden/>
          </w:rPr>
          <w:t>38</w:t>
        </w:r>
        <w:r w:rsidR="00D01514">
          <w:rPr>
            <w:noProof/>
            <w:webHidden/>
          </w:rPr>
          <w:fldChar w:fldCharType="end"/>
        </w:r>
      </w:hyperlink>
    </w:p>
    <w:p w14:paraId="0554762D" w14:textId="396BA9BE" w:rsidR="00D01514" w:rsidRDefault="00631686">
      <w:pPr>
        <w:pStyle w:val="23"/>
        <w:tabs>
          <w:tab w:val="left" w:pos="1134"/>
          <w:tab w:val="right" w:leader="dot" w:pos="9345"/>
        </w:tabs>
        <w:rPr>
          <w:rFonts w:asciiTheme="minorHAnsi" w:hAnsiTheme="minorHAnsi"/>
          <w:noProof/>
          <w:sz w:val="22"/>
          <w:lang w:eastAsia="ru-RU"/>
        </w:rPr>
      </w:pPr>
      <w:hyperlink w:anchor="_Toc517719200" w:history="1">
        <w:r w:rsidR="00D01514" w:rsidRPr="0034108B">
          <w:rPr>
            <w:rStyle w:val="af8"/>
            <w:noProof/>
          </w:rPr>
          <w:t>2.2</w:t>
        </w:r>
        <w:r w:rsidR="00D01514">
          <w:rPr>
            <w:rFonts w:asciiTheme="minorHAnsi" w:hAnsiTheme="minorHAnsi"/>
            <w:noProof/>
            <w:sz w:val="22"/>
            <w:lang w:eastAsia="ru-RU"/>
          </w:rPr>
          <w:tab/>
        </w:r>
        <w:r w:rsidR="00D01514" w:rsidRPr="0034108B">
          <w:rPr>
            <w:rStyle w:val="af8"/>
            <w:noProof/>
          </w:rPr>
          <w:t>Компьютерное моделирование.</w:t>
        </w:r>
        <w:r w:rsidR="00D01514">
          <w:rPr>
            <w:noProof/>
            <w:webHidden/>
          </w:rPr>
          <w:tab/>
        </w:r>
        <w:r w:rsidR="00D01514">
          <w:rPr>
            <w:noProof/>
            <w:webHidden/>
          </w:rPr>
          <w:fldChar w:fldCharType="begin"/>
        </w:r>
        <w:r w:rsidR="00D01514">
          <w:rPr>
            <w:noProof/>
            <w:webHidden/>
          </w:rPr>
          <w:instrText xml:space="preserve"> PAGEREF _Toc517719200 \h </w:instrText>
        </w:r>
        <w:r w:rsidR="00D01514">
          <w:rPr>
            <w:noProof/>
            <w:webHidden/>
          </w:rPr>
        </w:r>
        <w:r w:rsidR="00D01514">
          <w:rPr>
            <w:noProof/>
            <w:webHidden/>
          </w:rPr>
          <w:fldChar w:fldCharType="separate"/>
        </w:r>
        <w:r w:rsidR="00D01514">
          <w:rPr>
            <w:noProof/>
            <w:webHidden/>
          </w:rPr>
          <w:t>38</w:t>
        </w:r>
        <w:r w:rsidR="00D01514">
          <w:rPr>
            <w:noProof/>
            <w:webHidden/>
          </w:rPr>
          <w:fldChar w:fldCharType="end"/>
        </w:r>
      </w:hyperlink>
    </w:p>
    <w:p w14:paraId="14464BC8" w14:textId="69590B41" w:rsidR="00D01514" w:rsidRDefault="00631686">
      <w:pPr>
        <w:pStyle w:val="23"/>
        <w:tabs>
          <w:tab w:val="left" w:pos="1134"/>
          <w:tab w:val="right" w:leader="dot" w:pos="9345"/>
        </w:tabs>
        <w:rPr>
          <w:rFonts w:asciiTheme="minorHAnsi" w:hAnsiTheme="minorHAnsi"/>
          <w:noProof/>
          <w:sz w:val="22"/>
          <w:lang w:eastAsia="ru-RU"/>
        </w:rPr>
      </w:pPr>
      <w:hyperlink w:anchor="_Toc517719201" w:history="1">
        <w:r w:rsidR="00D01514" w:rsidRPr="0034108B">
          <w:rPr>
            <w:rStyle w:val="af8"/>
            <w:noProof/>
          </w:rPr>
          <w:t>2.3</w:t>
        </w:r>
        <w:r w:rsidR="00D01514">
          <w:rPr>
            <w:rFonts w:asciiTheme="minorHAnsi" w:hAnsiTheme="minorHAnsi"/>
            <w:noProof/>
            <w:sz w:val="22"/>
            <w:lang w:eastAsia="ru-RU"/>
          </w:rPr>
          <w:tab/>
        </w:r>
        <w:r w:rsidR="00D01514" w:rsidRPr="0034108B">
          <w:rPr>
            <w:rStyle w:val="af8"/>
            <w:noProof/>
          </w:rPr>
          <w:t>Постановка задачи.</w:t>
        </w:r>
        <w:r w:rsidR="00D01514">
          <w:rPr>
            <w:noProof/>
            <w:webHidden/>
          </w:rPr>
          <w:tab/>
        </w:r>
        <w:r w:rsidR="00D01514">
          <w:rPr>
            <w:noProof/>
            <w:webHidden/>
          </w:rPr>
          <w:fldChar w:fldCharType="begin"/>
        </w:r>
        <w:r w:rsidR="00D01514">
          <w:rPr>
            <w:noProof/>
            <w:webHidden/>
          </w:rPr>
          <w:instrText xml:space="preserve"> PAGEREF _Toc517719201 \h </w:instrText>
        </w:r>
        <w:r w:rsidR="00D01514">
          <w:rPr>
            <w:noProof/>
            <w:webHidden/>
          </w:rPr>
        </w:r>
        <w:r w:rsidR="00D01514">
          <w:rPr>
            <w:noProof/>
            <w:webHidden/>
          </w:rPr>
          <w:fldChar w:fldCharType="separate"/>
        </w:r>
        <w:r w:rsidR="00D01514">
          <w:rPr>
            <w:noProof/>
            <w:webHidden/>
          </w:rPr>
          <w:t>39</w:t>
        </w:r>
        <w:r w:rsidR="00D01514">
          <w:rPr>
            <w:noProof/>
            <w:webHidden/>
          </w:rPr>
          <w:fldChar w:fldCharType="end"/>
        </w:r>
      </w:hyperlink>
    </w:p>
    <w:p w14:paraId="67D5EA4E" w14:textId="6D046ABF" w:rsidR="00D01514" w:rsidRDefault="00631686">
      <w:pPr>
        <w:pStyle w:val="23"/>
        <w:tabs>
          <w:tab w:val="left" w:pos="1134"/>
          <w:tab w:val="right" w:leader="dot" w:pos="9345"/>
        </w:tabs>
        <w:rPr>
          <w:rFonts w:asciiTheme="minorHAnsi" w:hAnsiTheme="minorHAnsi"/>
          <w:noProof/>
          <w:sz w:val="22"/>
          <w:lang w:eastAsia="ru-RU"/>
        </w:rPr>
      </w:pPr>
      <w:hyperlink w:anchor="_Toc517719202" w:history="1">
        <w:r w:rsidR="00D01514" w:rsidRPr="0034108B">
          <w:rPr>
            <w:rStyle w:val="af8"/>
            <w:noProof/>
          </w:rPr>
          <w:t>2.4</w:t>
        </w:r>
        <w:r w:rsidR="00D01514">
          <w:rPr>
            <w:rFonts w:asciiTheme="minorHAnsi" w:hAnsiTheme="minorHAnsi"/>
            <w:noProof/>
            <w:sz w:val="22"/>
            <w:lang w:eastAsia="ru-RU"/>
          </w:rPr>
          <w:tab/>
        </w:r>
        <w:r w:rsidR="00D01514" w:rsidRPr="0034108B">
          <w:rPr>
            <w:rStyle w:val="af8"/>
            <w:noProof/>
          </w:rPr>
          <w:t>Периодические граничные условия</w:t>
        </w:r>
        <w:r w:rsidR="00D01514">
          <w:rPr>
            <w:noProof/>
            <w:webHidden/>
          </w:rPr>
          <w:tab/>
        </w:r>
        <w:r w:rsidR="00D01514">
          <w:rPr>
            <w:noProof/>
            <w:webHidden/>
          </w:rPr>
          <w:fldChar w:fldCharType="begin"/>
        </w:r>
        <w:r w:rsidR="00D01514">
          <w:rPr>
            <w:noProof/>
            <w:webHidden/>
          </w:rPr>
          <w:instrText xml:space="preserve"> PAGEREF _Toc517719202 \h </w:instrText>
        </w:r>
        <w:r w:rsidR="00D01514">
          <w:rPr>
            <w:noProof/>
            <w:webHidden/>
          </w:rPr>
        </w:r>
        <w:r w:rsidR="00D01514">
          <w:rPr>
            <w:noProof/>
            <w:webHidden/>
          </w:rPr>
          <w:fldChar w:fldCharType="separate"/>
        </w:r>
        <w:r w:rsidR="00D01514">
          <w:rPr>
            <w:noProof/>
            <w:webHidden/>
          </w:rPr>
          <w:t>39</w:t>
        </w:r>
        <w:r w:rsidR="00D01514">
          <w:rPr>
            <w:noProof/>
            <w:webHidden/>
          </w:rPr>
          <w:fldChar w:fldCharType="end"/>
        </w:r>
      </w:hyperlink>
    </w:p>
    <w:p w14:paraId="148AAA73" w14:textId="491E6D39" w:rsidR="00D01514" w:rsidRDefault="00631686">
      <w:pPr>
        <w:pStyle w:val="23"/>
        <w:tabs>
          <w:tab w:val="left" w:pos="1134"/>
          <w:tab w:val="right" w:leader="dot" w:pos="9345"/>
        </w:tabs>
        <w:rPr>
          <w:rFonts w:asciiTheme="minorHAnsi" w:hAnsiTheme="minorHAnsi"/>
          <w:noProof/>
          <w:sz w:val="22"/>
          <w:lang w:eastAsia="ru-RU"/>
        </w:rPr>
      </w:pPr>
      <w:hyperlink w:anchor="_Toc517719203" w:history="1">
        <w:r w:rsidR="00D01514" w:rsidRPr="0034108B">
          <w:rPr>
            <w:rStyle w:val="af8"/>
            <w:noProof/>
          </w:rPr>
          <w:t>2.5</w:t>
        </w:r>
        <w:r w:rsidR="00D01514">
          <w:rPr>
            <w:rFonts w:asciiTheme="minorHAnsi" w:hAnsiTheme="minorHAnsi"/>
            <w:noProof/>
            <w:sz w:val="22"/>
            <w:lang w:eastAsia="ru-RU"/>
          </w:rPr>
          <w:tab/>
        </w:r>
        <w:r w:rsidR="00D01514" w:rsidRPr="0034108B">
          <w:rPr>
            <w:rStyle w:val="af8"/>
            <w:noProof/>
          </w:rPr>
          <w:t>Молекулярная статика.</w:t>
        </w:r>
        <w:r w:rsidR="00D01514">
          <w:rPr>
            <w:noProof/>
            <w:webHidden/>
          </w:rPr>
          <w:tab/>
        </w:r>
        <w:r w:rsidR="00D01514">
          <w:rPr>
            <w:noProof/>
            <w:webHidden/>
          </w:rPr>
          <w:fldChar w:fldCharType="begin"/>
        </w:r>
        <w:r w:rsidR="00D01514">
          <w:rPr>
            <w:noProof/>
            <w:webHidden/>
          </w:rPr>
          <w:instrText xml:space="preserve"> PAGEREF _Toc517719203 \h </w:instrText>
        </w:r>
        <w:r w:rsidR="00D01514">
          <w:rPr>
            <w:noProof/>
            <w:webHidden/>
          </w:rPr>
        </w:r>
        <w:r w:rsidR="00D01514">
          <w:rPr>
            <w:noProof/>
            <w:webHidden/>
          </w:rPr>
          <w:fldChar w:fldCharType="separate"/>
        </w:r>
        <w:r w:rsidR="00D01514">
          <w:rPr>
            <w:noProof/>
            <w:webHidden/>
          </w:rPr>
          <w:t>40</w:t>
        </w:r>
        <w:r w:rsidR="00D01514">
          <w:rPr>
            <w:noProof/>
            <w:webHidden/>
          </w:rPr>
          <w:fldChar w:fldCharType="end"/>
        </w:r>
      </w:hyperlink>
    </w:p>
    <w:p w14:paraId="26B9B7C6" w14:textId="41BF2B99" w:rsidR="00D01514" w:rsidRDefault="00631686">
      <w:pPr>
        <w:pStyle w:val="31"/>
        <w:tabs>
          <w:tab w:val="left" w:pos="1834"/>
          <w:tab w:val="right" w:leader="dot" w:pos="9345"/>
        </w:tabs>
        <w:rPr>
          <w:rFonts w:asciiTheme="minorHAnsi" w:hAnsiTheme="minorHAnsi"/>
          <w:noProof/>
          <w:sz w:val="22"/>
          <w:lang w:eastAsia="ru-RU"/>
        </w:rPr>
      </w:pPr>
      <w:hyperlink w:anchor="_Toc517719204" w:history="1">
        <w:r w:rsidR="00D01514" w:rsidRPr="0034108B">
          <w:rPr>
            <w:rStyle w:val="af8"/>
            <w:noProof/>
          </w:rPr>
          <w:t>2.5.1</w:t>
        </w:r>
        <w:r w:rsidR="00D01514">
          <w:rPr>
            <w:rFonts w:asciiTheme="minorHAnsi" w:hAnsiTheme="minorHAnsi"/>
            <w:noProof/>
            <w:sz w:val="22"/>
            <w:lang w:eastAsia="ru-RU"/>
          </w:rPr>
          <w:tab/>
        </w:r>
        <w:r w:rsidR="00D01514" w:rsidRPr="0034108B">
          <w:rPr>
            <w:rStyle w:val="af8"/>
            <w:noProof/>
          </w:rPr>
          <w:t>Основы метода.</w:t>
        </w:r>
        <w:r w:rsidR="00D01514">
          <w:rPr>
            <w:noProof/>
            <w:webHidden/>
          </w:rPr>
          <w:tab/>
        </w:r>
        <w:r w:rsidR="00D01514">
          <w:rPr>
            <w:noProof/>
            <w:webHidden/>
          </w:rPr>
          <w:fldChar w:fldCharType="begin"/>
        </w:r>
        <w:r w:rsidR="00D01514">
          <w:rPr>
            <w:noProof/>
            <w:webHidden/>
          </w:rPr>
          <w:instrText xml:space="preserve"> PAGEREF _Toc517719204 \h </w:instrText>
        </w:r>
        <w:r w:rsidR="00D01514">
          <w:rPr>
            <w:noProof/>
            <w:webHidden/>
          </w:rPr>
        </w:r>
        <w:r w:rsidR="00D01514">
          <w:rPr>
            <w:noProof/>
            <w:webHidden/>
          </w:rPr>
          <w:fldChar w:fldCharType="separate"/>
        </w:r>
        <w:r w:rsidR="00D01514">
          <w:rPr>
            <w:noProof/>
            <w:webHidden/>
          </w:rPr>
          <w:t>40</w:t>
        </w:r>
        <w:r w:rsidR="00D01514">
          <w:rPr>
            <w:noProof/>
            <w:webHidden/>
          </w:rPr>
          <w:fldChar w:fldCharType="end"/>
        </w:r>
      </w:hyperlink>
    </w:p>
    <w:p w14:paraId="3DCBF109" w14:textId="354DD687" w:rsidR="00D01514" w:rsidRDefault="00631686">
      <w:pPr>
        <w:pStyle w:val="31"/>
        <w:tabs>
          <w:tab w:val="left" w:pos="1834"/>
          <w:tab w:val="right" w:leader="dot" w:pos="9345"/>
        </w:tabs>
        <w:rPr>
          <w:rFonts w:asciiTheme="minorHAnsi" w:hAnsiTheme="minorHAnsi"/>
          <w:noProof/>
          <w:sz w:val="22"/>
          <w:lang w:eastAsia="ru-RU"/>
        </w:rPr>
      </w:pPr>
      <w:hyperlink w:anchor="_Toc517719205" w:history="1">
        <w:r w:rsidR="00D01514" w:rsidRPr="0034108B">
          <w:rPr>
            <w:rStyle w:val="af8"/>
            <w:noProof/>
          </w:rPr>
          <w:t>2.5.2</w:t>
        </w:r>
        <w:r w:rsidR="00D01514">
          <w:rPr>
            <w:rFonts w:asciiTheme="minorHAnsi" w:hAnsiTheme="minorHAnsi"/>
            <w:noProof/>
            <w:sz w:val="22"/>
            <w:lang w:eastAsia="ru-RU"/>
          </w:rPr>
          <w:tab/>
        </w:r>
        <w:r w:rsidR="00D01514" w:rsidRPr="0034108B">
          <w:rPr>
            <w:rStyle w:val="af8"/>
            <w:noProof/>
          </w:rPr>
          <w:t>Методы поиска</w:t>
        </w:r>
        <w:r w:rsidR="00D01514">
          <w:rPr>
            <w:noProof/>
            <w:webHidden/>
          </w:rPr>
          <w:tab/>
        </w:r>
        <w:r w:rsidR="00D01514">
          <w:rPr>
            <w:noProof/>
            <w:webHidden/>
          </w:rPr>
          <w:fldChar w:fldCharType="begin"/>
        </w:r>
        <w:r w:rsidR="00D01514">
          <w:rPr>
            <w:noProof/>
            <w:webHidden/>
          </w:rPr>
          <w:instrText xml:space="preserve"> PAGEREF _Toc517719205 \h </w:instrText>
        </w:r>
        <w:r w:rsidR="00D01514">
          <w:rPr>
            <w:noProof/>
            <w:webHidden/>
          </w:rPr>
        </w:r>
        <w:r w:rsidR="00D01514">
          <w:rPr>
            <w:noProof/>
            <w:webHidden/>
          </w:rPr>
          <w:fldChar w:fldCharType="separate"/>
        </w:r>
        <w:r w:rsidR="00D01514">
          <w:rPr>
            <w:noProof/>
            <w:webHidden/>
          </w:rPr>
          <w:t>42</w:t>
        </w:r>
        <w:r w:rsidR="00D01514">
          <w:rPr>
            <w:noProof/>
            <w:webHidden/>
          </w:rPr>
          <w:fldChar w:fldCharType="end"/>
        </w:r>
      </w:hyperlink>
    </w:p>
    <w:p w14:paraId="53EAB265" w14:textId="3B81ED11" w:rsidR="00D01514" w:rsidRDefault="00631686">
      <w:pPr>
        <w:pStyle w:val="31"/>
        <w:tabs>
          <w:tab w:val="left" w:pos="1834"/>
          <w:tab w:val="right" w:leader="dot" w:pos="9345"/>
        </w:tabs>
        <w:rPr>
          <w:rFonts w:asciiTheme="minorHAnsi" w:hAnsiTheme="minorHAnsi"/>
          <w:noProof/>
          <w:sz w:val="22"/>
          <w:lang w:eastAsia="ru-RU"/>
        </w:rPr>
      </w:pPr>
      <w:hyperlink w:anchor="_Toc517719206" w:history="1">
        <w:r w:rsidR="00D01514" w:rsidRPr="0034108B">
          <w:rPr>
            <w:rStyle w:val="af8"/>
            <w:noProof/>
          </w:rPr>
          <w:t>2.5.3</w:t>
        </w:r>
        <w:r w:rsidR="00D01514">
          <w:rPr>
            <w:rFonts w:asciiTheme="minorHAnsi" w:hAnsiTheme="minorHAnsi"/>
            <w:noProof/>
            <w:sz w:val="22"/>
            <w:lang w:eastAsia="ru-RU"/>
          </w:rPr>
          <w:tab/>
        </w:r>
        <w:r w:rsidR="00D01514" w:rsidRPr="0034108B">
          <w:rPr>
            <w:rStyle w:val="af8"/>
            <w:noProof/>
          </w:rPr>
          <w:t>Градиентный метод</w:t>
        </w:r>
        <w:r w:rsidR="00D01514">
          <w:rPr>
            <w:noProof/>
            <w:webHidden/>
          </w:rPr>
          <w:tab/>
        </w:r>
        <w:r w:rsidR="00D01514">
          <w:rPr>
            <w:noProof/>
            <w:webHidden/>
          </w:rPr>
          <w:fldChar w:fldCharType="begin"/>
        </w:r>
        <w:r w:rsidR="00D01514">
          <w:rPr>
            <w:noProof/>
            <w:webHidden/>
          </w:rPr>
          <w:instrText xml:space="preserve"> PAGEREF _Toc517719206 \h </w:instrText>
        </w:r>
        <w:r w:rsidR="00D01514">
          <w:rPr>
            <w:noProof/>
            <w:webHidden/>
          </w:rPr>
        </w:r>
        <w:r w:rsidR="00D01514">
          <w:rPr>
            <w:noProof/>
            <w:webHidden/>
          </w:rPr>
          <w:fldChar w:fldCharType="separate"/>
        </w:r>
        <w:r w:rsidR="00D01514">
          <w:rPr>
            <w:noProof/>
            <w:webHidden/>
          </w:rPr>
          <w:t>42</w:t>
        </w:r>
        <w:r w:rsidR="00D01514">
          <w:rPr>
            <w:noProof/>
            <w:webHidden/>
          </w:rPr>
          <w:fldChar w:fldCharType="end"/>
        </w:r>
      </w:hyperlink>
    </w:p>
    <w:p w14:paraId="6DCABB82" w14:textId="5DDF08F3" w:rsidR="00D01514" w:rsidRDefault="00631686">
      <w:pPr>
        <w:pStyle w:val="31"/>
        <w:tabs>
          <w:tab w:val="left" w:pos="1834"/>
          <w:tab w:val="right" w:leader="dot" w:pos="9345"/>
        </w:tabs>
        <w:rPr>
          <w:rFonts w:asciiTheme="minorHAnsi" w:hAnsiTheme="minorHAnsi"/>
          <w:noProof/>
          <w:sz w:val="22"/>
          <w:lang w:eastAsia="ru-RU"/>
        </w:rPr>
      </w:pPr>
      <w:hyperlink w:anchor="_Toc517719207" w:history="1">
        <w:r w:rsidR="00D01514" w:rsidRPr="0034108B">
          <w:rPr>
            <w:rStyle w:val="af8"/>
            <w:noProof/>
          </w:rPr>
          <w:t>2.5.4</w:t>
        </w:r>
        <w:r w:rsidR="00D01514">
          <w:rPr>
            <w:rFonts w:asciiTheme="minorHAnsi" w:hAnsiTheme="minorHAnsi"/>
            <w:noProof/>
            <w:sz w:val="22"/>
            <w:lang w:eastAsia="ru-RU"/>
          </w:rPr>
          <w:tab/>
        </w:r>
        <w:r w:rsidR="00D01514" w:rsidRPr="0034108B">
          <w:rPr>
            <w:rStyle w:val="af8"/>
            <w:noProof/>
          </w:rPr>
          <w:t>Метод Ньютона</w:t>
        </w:r>
        <w:r w:rsidR="00D01514">
          <w:rPr>
            <w:noProof/>
            <w:webHidden/>
          </w:rPr>
          <w:tab/>
        </w:r>
        <w:r w:rsidR="00D01514">
          <w:rPr>
            <w:noProof/>
            <w:webHidden/>
          </w:rPr>
          <w:fldChar w:fldCharType="begin"/>
        </w:r>
        <w:r w:rsidR="00D01514">
          <w:rPr>
            <w:noProof/>
            <w:webHidden/>
          </w:rPr>
          <w:instrText xml:space="preserve"> PAGEREF _Toc517719207 \h </w:instrText>
        </w:r>
        <w:r w:rsidR="00D01514">
          <w:rPr>
            <w:noProof/>
            <w:webHidden/>
          </w:rPr>
        </w:r>
        <w:r w:rsidR="00D01514">
          <w:rPr>
            <w:noProof/>
            <w:webHidden/>
          </w:rPr>
          <w:fldChar w:fldCharType="separate"/>
        </w:r>
        <w:r w:rsidR="00D01514">
          <w:rPr>
            <w:noProof/>
            <w:webHidden/>
          </w:rPr>
          <w:t>43</w:t>
        </w:r>
        <w:r w:rsidR="00D01514">
          <w:rPr>
            <w:noProof/>
            <w:webHidden/>
          </w:rPr>
          <w:fldChar w:fldCharType="end"/>
        </w:r>
      </w:hyperlink>
    </w:p>
    <w:p w14:paraId="15885CDF" w14:textId="4713920F" w:rsidR="00D01514" w:rsidRDefault="00631686">
      <w:pPr>
        <w:pStyle w:val="23"/>
        <w:tabs>
          <w:tab w:val="left" w:pos="1134"/>
          <w:tab w:val="right" w:leader="dot" w:pos="9345"/>
        </w:tabs>
        <w:rPr>
          <w:rFonts w:asciiTheme="minorHAnsi" w:hAnsiTheme="minorHAnsi"/>
          <w:noProof/>
          <w:sz w:val="22"/>
          <w:lang w:eastAsia="ru-RU"/>
        </w:rPr>
      </w:pPr>
      <w:hyperlink w:anchor="_Toc517719208" w:history="1">
        <w:r w:rsidR="00D01514" w:rsidRPr="0034108B">
          <w:rPr>
            <w:rStyle w:val="af8"/>
            <w:noProof/>
          </w:rPr>
          <w:t>2.6</w:t>
        </w:r>
        <w:r w:rsidR="00D01514">
          <w:rPr>
            <w:rFonts w:asciiTheme="minorHAnsi" w:hAnsiTheme="minorHAnsi"/>
            <w:noProof/>
            <w:sz w:val="22"/>
            <w:lang w:eastAsia="ru-RU"/>
          </w:rPr>
          <w:tab/>
        </w:r>
        <w:r w:rsidR="00D01514" w:rsidRPr="0034108B">
          <w:rPr>
            <w:rStyle w:val="af8"/>
            <w:noProof/>
          </w:rPr>
          <w:t>Молекулярная динамика.</w:t>
        </w:r>
        <w:r w:rsidR="00D01514">
          <w:rPr>
            <w:noProof/>
            <w:webHidden/>
          </w:rPr>
          <w:tab/>
        </w:r>
        <w:r w:rsidR="00D01514">
          <w:rPr>
            <w:noProof/>
            <w:webHidden/>
          </w:rPr>
          <w:fldChar w:fldCharType="begin"/>
        </w:r>
        <w:r w:rsidR="00D01514">
          <w:rPr>
            <w:noProof/>
            <w:webHidden/>
          </w:rPr>
          <w:instrText xml:space="preserve"> PAGEREF _Toc517719208 \h </w:instrText>
        </w:r>
        <w:r w:rsidR="00D01514">
          <w:rPr>
            <w:noProof/>
            <w:webHidden/>
          </w:rPr>
        </w:r>
        <w:r w:rsidR="00D01514">
          <w:rPr>
            <w:noProof/>
            <w:webHidden/>
          </w:rPr>
          <w:fldChar w:fldCharType="separate"/>
        </w:r>
        <w:r w:rsidR="00D01514">
          <w:rPr>
            <w:noProof/>
            <w:webHidden/>
          </w:rPr>
          <w:t>45</w:t>
        </w:r>
        <w:r w:rsidR="00D01514">
          <w:rPr>
            <w:noProof/>
            <w:webHidden/>
          </w:rPr>
          <w:fldChar w:fldCharType="end"/>
        </w:r>
      </w:hyperlink>
    </w:p>
    <w:p w14:paraId="2B5F8731" w14:textId="626607C4" w:rsidR="00D01514" w:rsidRDefault="00631686">
      <w:pPr>
        <w:pStyle w:val="31"/>
        <w:tabs>
          <w:tab w:val="left" w:pos="1834"/>
          <w:tab w:val="right" w:leader="dot" w:pos="9345"/>
        </w:tabs>
        <w:rPr>
          <w:rFonts w:asciiTheme="minorHAnsi" w:hAnsiTheme="minorHAnsi"/>
          <w:noProof/>
          <w:sz w:val="22"/>
          <w:lang w:eastAsia="ru-RU"/>
        </w:rPr>
      </w:pPr>
      <w:hyperlink w:anchor="_Toc517719209" w:history="1">
        <w:r w:rsidR="00D01514" w:rsidRPr="0034108B">
          <w:rPr>
            <w:rStyle w:val="af8"/>
            <w:noProof/>
          </w:rPr>
          <w:t>2.6.1</w:t>
        </w:r>
        <w:r w:rsidR="00D01514">
          <w:rPr>
            <w:rFonts w:asciiTheme="minorHAnsi" w:hAnsiTheme="minorHAnsi"/>
            <w:noProof/>
            <w:sz w:val="22"/>
            <w:lang w:eastAsia="ru-RU"/>
          </w:rPr>
          <w:tab/>
        </w:r>
        <w:r w:rsidR="00D01514" w:rsidRPr="0034108B">
          <w:rPr>
            <w:rStyle w:val="af8"/>
            <w:noProof/>
          </w:rPr>
          <w:t>Основы метода</w:t>
        </w:r>
        <w:r w:rsidR="00D01514">
          <w:rPr>
            <w:noProof/>
            <w:webHidden/>
          </w:rPr>
          <w:tab/>
        </w:r>
        <w:r w:rsidR="00D01514">
          <w:rPr>
            <w:noProof/>
            <w:webHidden/>
          </w:rPr>
          <w:fldChar w:fldCharType="begin"/>
        </w:r>
        <w:r w:rsidR="00D01514">
          <w:rPr>
            <w:noProof/>
            <w:webHidden/>
          </w:rPr>
          <w:instrText xml:space="preserve"> PAGEREF _Toc517719209 \h </w:instrText>
        </w:r>
        <w:r w:rsidR="00D01514">
          <w:rPr>
            <w:noProof/>
            <w:webHidden/>
          </w:rPr>
        </w:r>
        <w:r w:rsidR="00D01514">
          <w:rPr>
            <w:noProof/>
            <w:webHidden/>
          </w:rPr>
          <w:fldChar w:fldCharType="separate"/>
        </w:r>
        <w:r w:rsidR="00D01514">
          <w:rPr>
            <w:noProof/>
            <w:webHidden/>
          </w:rPr>
          <w:t>45</w:t>
        </w:r>
        <w:r w:rsidR="00D01514">
          <w:rPr>
            <w:noProof/>
            <w:webHidden/>
          </w:rPr>
          <w:fldChar w:fldCharType="end"/>
        </w:r>
      </w:hyperlink>
    </w:p>
    <w:p w14:paraId="0AD234C7" w14:textId="752A0273" w:rsidR="00D01514" w:rsidRDefault="00631686">
      <w:pPr>
        <w:pStyle w:val="31"/>
        <w:tabs>
          <w:tab w:val="left" w:pos="1834"/>
          <w:tab w:val="right" w:leader="dot" w:pos="9345"/>
        </w:tabs>
        <w:rPr>
          <w:rFonts w:asciiTheme="minorHAnsi" w:hAnsiTheme="minorHAnsi"/>
          <w:noProof/>
          <w:sz w:val="22"/>
          <w:lang w:eastAsia="ru-RU"/>
        </w:rPr>
      </w:pPr>
      <w:hyperlink w:anchor="_Toc517719210" w:history="1">
        <w:r w:rsidR="00D01514" w:rsidRPr="0034108B">
          <w:rPr>
            <w:rStyle w:val="af8"/>
            <w:noProof/>
          </w:rPr>
          <w:t>2.6.2</w:t>
        </w:r>
        <w:r w:rsidR="00D01514">
          <w:rPr>
            <w:rFonts w:asciiTheme="minorHAnsi" w:hAnsiTheme="minorHAnsi"/>
            <w:noProof/>
            <w:sz w:val="22"/>
            <w:lang w:eastAsia="ru-RU"/>
          </w:rPr>
          <w:tab/>
        </w:r>
        <w:r w:rsidR="00D01514" w:rsidRPr="0034108B">
          <w:rPr>
            <w:rStyle w:val="af8"/>
            <w:noProof/>
          </w:rPr>
          <w:t>Алгоритмы интегрирования уравнений движения.</w:t>
        </w:r>
        <w:r w:rsidR="00D01514">
          <w:rPr>
            <w:noProof/>
            <w:webHidden/>
          </w:rPr>
          <w:tab/>
        </w:r>
        <w:r w:rsidR="00D01514">
          <w:rPr>
            <w:noProof/>
            <w:webHidden/>
          </w:rPr>
          <w:fldChar w:fldCharType="begin"/>
        </w:r>
        <w:r w:rsidR="00D01514">
          <w:rPr>
            <w:noProof/>
            <w:webHidden/>
          </w:rPr>
          <w:instrText xml:space="preserve"> PAGEREF _Toc517719210 \h </w:instrText>
        </w:r>
        <w:r w:rsidR="00D01514">
          <w:rPr>
            <w:noProof/>
            <w:webHidden/>
          </w:rPr>
        </w:r>
        <w:r w:rsidR="00D01514">
          <w:rPr>
            <w:noProof/>
            <w:webHidden/>
          </w:rPr>
          <w:fldChar w:fldCharType="separate"/>
        </w:r>
        <w:r w:rsidR="00D01514">
          <w:rPr>
            <w:noProof/>
            <w:webHidden/>
          </w:rPr>
          <w:t>46</w:t>
        </w:r>
        <w:r w:rsidR="00D01514">
          <w:rPr>
            <w:noProof/>
            <w:webHidden/>
          </w:rPr>
          <w:fldChar w:fldCharType="end"/>
        </w:r>
      </w:hyperlink>
    </w:p>
    <w:p w14:paraId="3D3F5ED4" w14:textId="7691CD3A" w:rsidR="00D01514" w:rsidRDefault="00631686">
      <w:pPr>
        <w:pStyle w:val="31"/>
        <w:tabs>
          <w:tab w:val="left" w:pos="1834"/>
          <w:tab w:val="right" w:leader="dot" w:pos="9345"/>
        </w:tabs>
        <w:rPr>
          <w:rFonts w:asciiTheme="minorHAnsi" w:hAnsiTheme="minorHAnsi"/>
          <w:noProof/>
          <w:sz w:val="22"/>
          <w:lang w:eastAsia="ru-RU"/>
        </w:rPr>
      </w:pPr>
      <w:hyperlink w:anchor="_Toc517719211" w:history="1">
        <w:r w:rsidR="00D01514" w:rsidRPr="0034108B">
          <w:rPr>
            <w:rStyle w:val="af8"/>
            <w:noProof/>
          </w:rPr>
          <w:t>2.6.3</w:t>
        </w:r>
        <w:r w:rsidR="00D01514">
          <w:rPr>
            <w:rFonts w:asciiTheme="minorHAnsi" w:hAnsiTheme="minorHAnsi"/>
            <w:noProof/>
            <w:sz w:val="22"/>
            <w:lang w:eastAsia="ru-RU"/>
          </w:rPr>
          <w:tab/>
        </w:r>
        <w:r w:rsidR="00D01514" w:rsidRPr="0034108B">
          <w:rPr>
            <w:rStyle w:val="af8"/>
            <w:noProof/>
          </w:rPr>
          <w:t>Статистические ансамбли.</w:t>
        </w:r>
        <w:r w:rsidR="00D01514">
          <w:rPr>
            <w:noProof/>
            <w:webHidden/>
          </w:rPr>
          <w:tab/>
        </w:r>
        <w:r w:rsidR="00D01514">
          <w:rPr>
            <w:noProof/>
            <w:webHidden/>
          </w:rPr>
          <w:fldChar w:fldCharType="begin"/>
        </w:r>
        <w:r w:rsidR="00D01514">
          <w:rPr>
            <w:noProof/>
            <w:webHidden/>
          </w:rPr>
          <w:instrText xml:space="preserve"> PAGEREF _Toc517719211 \h </w:instrText>
        </w:r>
        <w:r w:rsidR="00D01514">
          <w:rPr>
            <w:noProof/>
            <w:webHidden/>
          </w:rPr>
        </w:r>
        <w:r w:rsidR="00D01514">
          <w:rPr>
            <w:noProof/>
            <w:webHidden/>
          </w:rPr>
          <w:fldChar w:fldCharType="separate"/>
        </w:r>
        <w:r w:rsidR="00D01514">
          <w:rPr>
            <w:noProof/>
            <w:webHidden/>
          </w:rPr>
          <w:t>47</w:t>
        </w:r>
        <w:r w:rsidR="00D01514">
          <w:rPr>
            <w:noProof/>
            <w:webHidden/>
          </w:rPr>
          <w:fldChar w:fldCharType="end"/>
        </w:r>
      </w:hyperlink>
    </w:p>
    <w:p w14:paraId="4325CF1F" w14:textId="07FA3E0A" w:rsidR="00D01514" w:rsidRDefault="00631686">
      <w:pPr>
        <w:pStyle w:val="31"/>
        <w:tabs>
          <w:tab w:val="left" w:pos="1834"/>
          <w:tab w:val="right" w:leader="dot" w:pos="9345"/>
        </w:tabs>
        <w:rPr>
          <w:rFonts w:asciiTheme="minorHAnsi" w:hAnsiTheme="minorHAnsi"/>
          <w:noProof/>
          <w:sz w:val="22"/>
          <w:lang w:eastAsia="ru-RU"/>
        </w:rPr>
      </w:pPr>
      <w:hyperlink w:anchor="_Toc517719212" w:history="1">
        <w:r w:rsidR="00D01514" w:rsidRPr="0034108B">
          <w:rPr>
            <w:rStyle w:val="af8"/>
            <w:noProof/>
          </w:rPr>
          <w:t>2.6.4</w:t>
        </w:r>
        <w:r w:rsidR="00D01514">
          <w:rPr>
            <w:rFonts w:asciiTheme="minorHAnsi" w:hAnsiTheme="minorHAnsi"/>
            <w:noProof/>
            <w:sz w:val="22"/>
            <w:lang w:eastAsia="ru-RU"/>
          </w:rPr>
          <w:tab/>
        </w:r>
        <w:r w:rsidR="00D01514" w:rsidRPr="0034108B">
          <w:rPr>
            <w:rStyle w:val="af8"/>
            <w:noProof/>
          </w:rPr>
          <w:t>Термостат.</w:t>
        </w:r>
        <w:r w:rsidR="00D01514">
          <w:rPr>
            <w:noProof/>
            <w:webHidden/>
          </w:rPr>
          <w:tab/>
        </w:r>
        <w:r w:rsidR="00D01514">
          <w:rPr>
            <w:noProof/>
            <w:webHidden/>
          </w:rPr>
          <w:fldChar w:fldCharType="begin"/>
        </w:r>
        <w:r w:rsidR="00D01514">
          <w:rPr>
            <w:noProof/>
            <w:webHidden/>
          </w:rPr>
          <w:instrText xml:space="preserve"> PAGEREF _Toc517719212 \h </w:instrText>
        </w:r>
        <w:r w:rsidR="00D01514">
          <w:rPr>
            <w:noProof/>
            <w:webHidden/>
          </w:rPr>
        </w:r>
        <w:r w:rsidR="00D01514">
          <w:rPr>
            <w:noProof/>
            <w:webHidden/>
          </w:rPr>
          <w:fldChar w:fldCharType="separate"/>
        </w:r>
        <w:r w:rsidR="00D01514">
          <w:rPr>
            <w:noProof/>
            <w:webHidden/>
          </w:rPr>
          <w:t>48</w:t>
        </w:r>
        <w:r w:rsidR="00D01514">
          <w:rPr>
            <w:noProof/>
            <w:webHidden/>
          </w:rPr>
          <w:fldChar w:fldCharType="end"/>
        </w:r>
      </w:hyperlink>
    </w:p>
    <w:p w14:paraId="1C87A584" w14:textId="58E22CB2" w:rsidR="00D01514" w:rsidRDefault="00631686">
      <w:pPr>
        <w:pStyle w:val="23"/>
        <w:tabs>
          <w:tab w:val="left" w:pos="1134"/>
          <w:tab w:val="right" w:leader="dot" w:pos="9345"/>
        </w:tabs>
        <w:rPr>
          <w:rFonts w:asciiTheme="minorHAnsi" w:hAnsiTheme="minorHAnsi"/>
          <w:noProof/>
          <w:sz w:val="22"/>
          <w:lang w:eastAsia="ru-RU"/>
        </w:rPr>
      </w:pPr>
      <w:hyperlink w:anchor="_Toc517719213" w:history="1">
        <w:r w:rsidR="00D01514" w:rsidRPr="0034108B">
          <w:rPr>
            <w:rStyle w:val="af8"/>
            <w:noProof/>
          </w:rPr>
          <w:t>2.7</w:t>
        </w:r>
        <w:r w:rsidR="00D01514">
          <w:rPr>
            <w:rFonts w:asciiTheme="minorHAnsi" w:hAnsiTheme="minorHAnsi"/>
            <w:noProof/>
            <w:sz w:val="22"/>
            <w:lang w:eastAsia="ru-RU"/>
          </w:rPr>
          <w:tab/>
        </w:r>
        <w:r w:rsidR="00D01514" w:rsidRPr="0034108B">
          <w:rPr>
            <w:rStyle w:val="af8"/>
            <w:noProof/>
          </w:rPr>
          <w:t>Описание межатомного взаимодействия.</w:t>
        </w:r>
        <w:r w:rsidR="00D01514">
          <w:rPr>
            <w:noProof/>
            <w:webHidden/>
          </w:rPr>
          <w:tab/>
        </w:r>
        <w:r w:rsidR="00D01514">
          <w:rPr>
            <w:noProof/>
            <w:webHidden/>
          </w:rPr>
          <w:fldChar w:fldCharType="begin"/>
        </w:r>
        <w:r w:rsidR="00D01514">
          <w:rPr>
            <w:noProof/>
            <w:webHidden/>
          </w:rPr>
          <w:instrText xml:space="preserve"> PAGEREF _Toc517719213 \h </w:instrText>
        </w:r>
        <w:r w:rsidR="00D01514">
          <w:rPr>
            <w:noProof/>
            <w:webHidden/>
          </w:rPr>
        </w:r>
        <w:r w:rsidR="00D01514">
          <w:rPr>
            <w:noProof/>
            <w:webHidden/>
          </w:rPr>
          <w:fldChar w:fldCharType="separate"/>
        </w:r>
        <w:r w:rsidR="00D01514">
          <w:rPr>
            <w:noProof/>
            <w:webHidden/>
          </w:rPr>
          <w:t>49</w:t>
        </w:r>
        <w:r w:rsidR="00D01514">
          <w:rPr>
            <w:noProof/>
            <w:webHidden/>
          </w:rPr>
          <w:fldChar w:fldCharType="end"/>
        </w:r>
      </w:hyperlink>
    </w:p>
    <w:p w14:paraId="1AE576D9" w14:textId="09E48DA3" w:rsidR="00D01514" w:rsidRDefault="00631686">
      <w:pPr>
        <w:pStyle w:val="31"/>
        <w:tabs>
          <w:tab w:val="left" w:pos="1834"/>
          <w:tab w:val="right" w:leader="dot" w:pos="9345"/>
        </w:tabs>
        <w:rPr>
          <w:rFonts w:asciiTheme="minorHAnsi" w:hAnsiTheme="minorHAnsi"/>
          <w:noProof/>
          <w:sz w:val="22"/>
          <w:lang w:eastAsia="ru-RU"/>
        </w:rPr>
      </w:pPr>
      <w:hyperlink w:anchor="_Toc517719214" w:history="1">
        <w:r w:rsidR="00D01514" w:rsidRPr="0034108B">
          <w:rPr>
            <w:rStyle w:val="af8"/>
            <w:noProof/>
          </w:rPr>
          <w:t>2.7.1</w:t>
        </w:r>
        <w:r w:rsidR="00D01514">
          <w:rPr>
            <w:rFonts w:asciiTheme="minorHAnsi" w:hAnsiTheme="minorHAnsi"/>
            <w:noProof/>
            <w:sz w:val="22"/>
            <w:lang w:eastAsia="ru-RU"/>
          </w:rPr>
          <w:tab/>
        </w:r>
        <w:r w:rsidR="00D01514" w:rsidRPr="0034108B">
          <w:rPr>
            <w:rStyle w:val="af8"/>
            <w:noProof/>
          </w:rPr>
          <w:t>Энергии и силы</w:t>
        </w:r>
        <w:r w:rsidR="00D01514">
          <w:rPr>
            <w:noProof/>
            <w:webHidden/>
          </w:rPr>
          <w:tab/>
        </w:r>
        <w:r w:rsidR="00D01514">
          <w:rPr>
            <w:noProof/>
            <w:webHidden/>
          </w:rPr>
          <w:fldChar w:fldCharType="begin"/>
        </w:r>
        <w:r w:rsidR="00D01514">
          <w:rPr>
            <w:noProof/>
            <w:webHidden/>
          </w:rPr>
          <w:instrText xml:space="preserve"> PAGEREF _Toc517719214 \h </w:instrText>
        </w:r>
        <w:r w:rsidR="00D01514">
          <w:rPr>
            <w:noProof/>
            <w:webHidden/>
          </w:rPr>
        </w:r>
        <w:r w:rsidR="00D01514">
          <w:rPr>
            <w:noProof/>
            <w:webHidden/>
          </w:rPr>
          <w:fldChar w:fldCharType="separate"/>
        </w:r>
        <w:r w:rsidR="00D01514">
          <w:rPr>
            <w:noProof/>
            <w:webHidden/>
          </w:rPr>
          <w:t>49</w:t>
        </w:r>
        <w:r w:rsidR="00D01514">
          <w:rPr>
            <w:noProof/>
            <w:webHidden/>
          </w:rPr>
          <w:fldChar w:fldCharType="end"/>
        </w:r>
      </w:hyperlink>
    </w:p>
    <w:p w14:paraId="700D17A7" w14:textId="62689B0D" w:rsidR="00D01514" w:rsidRDefault="00631686">
      <w:pPr>
        <w:pStyle w:val="31"/>
        <w:tabs>
          <w:tab w:val="left" w:pos="1834"/>
          <w:tab w:val="right" w:leader="dot" w:pos="9345"/>
        </w:tabs>
        <w:rPr>
          <w:rFonts w:asciiTheme="minorHAnsi" w:hAnsiTheme="minorHAnsi"/>
          <w:noProof/>
          <w:sz w:val="22"/>
          <w:lang w:eastAsia="ru-RU"/>
        </w:rPr>
      </w:pPr>
      <w:hyperlink w:anchor="_Toc517719215" w:history="1">
        <w:r w:rsidR="00D01514" w:rsidRPr="0034108B">
          <w:rPr>
            <w:rStyle w:val="af8"/>
            <w:noProof/>
          </w:rPr>
          <w:t>2.7.2</w:t>
        </w:r>
        <w:r w:rsidR="00D01514">
          <w:rPr>
            <w:rFonts w:asciiTheme="minorHAnsi" w:hAnsiTheme="minorHAnsi"/>
            <w:noProof/>
            <w:sz w:val="22"/>
            <w:lang w:eastAsia="ru-RU"/>
          </w:rPr>
          <w:tab/>
        </w:r>
        <w:r w:rsidR="00D01514" w:rsidRPr="0034108B">
          <w:rPr>
            <w:rStyle w:val="af8"/>
            <w:noProof/>
          </w:rPr>
          <w:t>Полуэмпирические потенциалы.</w:t>
        </w:r>
        <w:r w:rsidR="00D01514">
          <w:rPr>
            <w:noProof/>
            <w:webHidden/>
          </w:rPr>
          <w:tab/>
        </w:r>
        <w:r w:rsidR="00D01514">
          <w:rPr>
            <w:noProof/>
            <w:webHidden/>
          </w:rPr>
          <w:fldChar w:fldCharType="begin"/>
        </w:r>
        <w:r w:rsidR="00D01514">
          <w:rPr>
            <w:noProof/>
            <w:webHidden/>
          </w:rPr>
          <w:instrText xml:space="preserve"> PAGEREF _Toc517719215 \h </w:instrText>
        </w:r>
        <w:r w:rsidR="00D01514">
          <w:rPr>
            <w:noProof/>
            <w:webHidden/>
          </w:rPr>
        </w:r>
        <w:r w:rsidR="00D01514">
          <w:rPr>
            <w:noProof/>
            <w:webHidden/>
          </w:rPr>
          <w:fldChar w:fldCharType="separate"/>
        </w:r>
        <w:r w:rsidR="00D01514">
          <w:rPr>
            <w:noProof/>
            <w:webHidden/>
          </w:rPr>
          <w:t>49</w:t>
        </w:r>
        <w:r w:rsidR="00D01514">
          <w:rPr>
            <w:noProof/>
            <w:webHidden/>
          </w:rPr>
          <w:fldChar w:fldCharType="end"/>
        </w:r>
      </w:hyperlink>
    </w:p>
    <w:p w14:paraId="4151640B" w14:textId="29527B86" w:rsidR="00D01514" w:rsidRDefault="00631686">
      <w:pPr>
        <w:pStyle w:val="41"/>
        <w:tabs>
          <w:tab w:val="left" w:pos="2184"/>
          <w:tab w:val="right" w:leader="dot" w:pos="9345"/>
        </w:tabs>
        <w:rPr>
          <w:rFonts w:asciiTheme="minorHAnsi" w:hAnsiTheme="minorHAnsi"/>
          <w:noProof/>
          <w:sz w:val="22"/>
          <w:lang w:eastAsia="ru-RU"/>
        </w:rPr>
      </w:pPr>
      <w:hyperlink w:anchor="_Toc517719216" w:history="1">
        <w:r w:rsidR="00D01514" w:rsidRPr="0034108B">
          <w:rPr>
            <w:rStyle w:val="af8"/>
            <w:noProof/>
          </w:rPr>
          <w:t>2.7.2.1</w:t>
        </w:r>
        <w:r w:rsidR="00D01514">
          <w:rPr>
            <w:rFonts w:asciiTheme="minorHAnsi" w:hAnsiTheme="minorHAnsi"/>
            <w:noProof/>
            <w:sz w:val="22"/>
            <w:lang w:eastAsia="ru-RU"/>
          </w:rPr>
          <w:tab/>
        </w:r>
        <w:r w:rsidR="00D01514" w:rsidRPr="0034108B">
          <w:rPr>
            <w:rStyle w:val="af8"/>
            <w:noProof/>
          </w:rPr>
          <w:t>Парные потенциалы.</w:t>
        </w:r>
        <w:r w:rsidR="00D01514">
          <w:rPr>
            <w:noProof/>
            <w:webHidden/>
          </w:rPr>
          <w:tab/>
        </w:r>
        <w:r w:rsidR="00D01514">
          <w:rPr>
            <w:noProof/>
            <w:webHidden/>
          </w:rPr>
          <w:fldChar w:fldCharType="begin"/>
        </w:r>
        <w:r w:rsidR="00D01514">
          <w:rPr>
            <w:noProof/>
            <w:webHidden/>
          </w:rPr>
          <w:instrText xml:space="preserve"> PAGEREF _Toc517719216 \h </w:instrText>
        </w:r>
        <w:r w:rsidR="00D01514">
          <w:rPr>
            <w:noProof/>
            <w:webHidden/>
          </w:rPr>
        </w:r>
        <w:r w:rsidR="00D01514">
          <w:rPr>
            <w:noProof/>
            <w:webHidden/>
          </w:rPr>
          <w:fldChar w:fldCharType="separate"/>
        </w:r>
        <w:r w:rsidR="00D01514">
          <w:rPr>
            <w:noProof/>
            <w:webHidden/>
          </w:rPr>
          <w:t>50</w:t>
        </w:r>
        <w:r w:rsidR="00D01514">
          <w:rPr>
            <w:noProof/>
            <w:webHidden/>
          </w:rPr>
          <w:fldChar w:fldCharType="end"/>
        </w:r>
      </w:hyperlink>
    </w:p>
    <w:p w14:paraId="6A77D5EE" w14:textId="2ABF8A74" w:rsidR="00D01514" w:rsidRDefault="00631686">
      <w:pPr>
        <w:pStyle w:val="41"/>
        <w:tabs>
          <w:tab w:val="left" w:pos="2184"/>
          <w:tab w:val="right" w:leader="dot" w:pos="9345"/>
        </w:tabs>
        <w:rPr>
          <w:rFonts w:asciiTheme="minorHAnsi" w:hAnsiTheme="minorHAnsi"/>
          <w:noProof/>
          <w:sz w:val="22"/>
          <w:lang w:eastAsia="ru-RU"/>
        </w:rPr>
      </w:pPr>
      <w:hyperlink w:anchor="_Toc517719217" w:history="1">
        <w:r w:rsidR="00D01514" w:rsidRPr="0034108B">
          <w:rPr>
            <w:rStyle w:val="af8"/>
            <w:noProof/>
          </w:rPr>
          <w:t>2.7.2.2</w:t>
        </w:r>
        <w:r w:rsidR="00D01514">
          <w:rPr>
            <w:rFonts w:asciiTheme="minorHAnsi" w:hAnsiTheme="minorHAnsi"/>
            <w:noProof/>
            <w:sz w:val="22"/>
            <w:lang w:eastAsia="ru-RU"/>
          </w:rPr>
          <w:tab/>
        </w:r>
        <w:r w:rsidR="00D01514" w:rsidRPr="0034108B">
          <w:rPr>
            <w:rStyle w:val="af8"/>
            <w:noProof/>
          </w:rPr>
          <w:t>Многочастичные потенциалы.</w:t>
        </w:r>
        <w:r w:rsidR="00D01514">
          <w:rPr>
            <w:noProof/>
            <w:webHidden/>
          </w:rPr>
          <w:tab/>
        </w:r>
        <w:r w:rsidR="00D01514">
          <w:rPr>
            <w:noProof/>
            <w:webHidden/>
          </w:rPr>
          <w:fldChar w:fldCharType="begin"/>
        </w:r>
        <w:r w:rsidR="00D01514">
          <w:rPr>
            <w:noProof/>
            <w:webHidden/>
          </w:rPr>
          <w:instrText xml:space="preserve"> PAGEREF _Toc517719217 \h </w:instrText>
        </w:r>
        <w:r w:rsidR="00D01514">
          <w:rPr>
            <w:noProof/>
            <w:webHidden/>
          </w:rPr>
        </w:r>
        <w:r w:rsidR="00D01514">
          <w:rPr>
            <w:noProof/>
            <w:webHidden/>
          </w:rPr>
          <w:fldChar w:fldCharType="separate"/>
        </w:r>
        <w:r w:rsidR="00D01514">
          <w:rPr>
            <w:noProof/>
            <w:webHidden/>
          </w:rPr>
          <w:t>51</w:t>
        </w:r>
        <w:r w:rsidR="00D01514">
          <w:rPr>
            <w:noProof/>
            <w:webHidden/>
          </w:rPr>
          <w:fldChar w:fldCharType="end"/>
        </w:r>
      </w:hyperlink>
    </w:p>
    <w:p w14:paraId="125706CC" w14:textId="3D16D881" w:rsidR="00D01514" w:rsidRDefault="00631686">
      <w:pPr>
        <w:pStyle w:val="41"/>
        <w:tabs>
          <w:tab w:val="left" w:pos="2184"/>
          <w:tab w:val="right" w:leader="dot" w:pos="9345"/>
        </w:tabs>
        <w:rPr>
          <w:rFonts w:asciiTheme="minorHAnsi" w:hAnsiTheme="minorHAnsi"/>
          <w:noProof/>
          <w:sz w:val="22"/>
          <w:lang w:eastAsia="ru-RU"/>
        </w:rPr>
      </w:pPr>
      <w:hyperlink w:anchor="_Toc517719218" w:history="1">
        <w:r w:rsidR="00D01514" w:rsidRPr="0034108B">
          <w:rPr>
            <w:rStyle w:val="af8"/>
            <w:noProof/>
            <w:lang w:val="en-US"/>
          </w:rPr>
          <w:t>2.7.2.3</w:t>
        </w:r>
        <w:r w:rsidR="00D01514">
          <w:rPr>
            <w:rFonts w:asciiTheme="minorHAnsi" w:hAnsiTheme="minorHAnsi"/>
            <w:noProof/>
            <w:sz w:val="22"/>
            <w:lang w:eastAsia="ru-RU"/>
          </w:rPr>
          <w:tab/>
        </w:r>
        <w:r w:rsidR="00D01514" w:rsidRPr="0034108B">
          <w:rPr>
            <w:rStyle w:val="af8"/>
            <w:noProof/>
          </w:rPr>
          <w:t xml:space="preserve">Потенциалы класса </w:t>
        </w:r>
        <w:r w:rsidR="00D01514" w:rsidRPr="0034108B">
          <w:rPr>
            <w:rStyle w:val="af8"/>
            <w:noProof/>
            <w:lang w:val="en-US"/>
          </w:rPr>
          <w:t>ReaxFF.</w:t>
        </w:r>
        <w:r w:rsidR="00D01514">
          <w:rPr>
            <w:noProof/>
            <w:webHidden/>
          </w:rPr>
          <w:tab/>
        </w:r>
        <w:r w:rsidR="00D01514">
          <w:rPr>
            <w:noProof/>
            <w:webHidden/>
          </w:rPr>
          <w:fldChar w:fldCharType="begin"/>
        </w:r>
        <w:r w:rsidR="00D01514">
          <w:rPr>
            <w:noProof/>
            <w:webHidden/>
          </w:rPr>
          <w:instrText xml:space="preserve"> PAGEREF _Toc517719218 \h </w:instrText>
        </w:r>
        <w:r w:rsidR="00D01514">
          <w:rPr>
            <w:noProof/>
            <w:webHidden/>
          </w:rPr>
        </w:r>
        <w:r w:rsidR="00D01514">
          <w:rPr>
            <w:noProof/>
            <w:webHidden/>
          </w:rPr>
          <w:fldChar w:fldCharType="separate"/>
        </w:r>
        <w:r w:rsidR="00D01514">
          <w:rPr>
            <w:noProof/>
            <w:webHidden/>
          </w:rPr>
          <w:t>51</w:t>
        </w:r>
        <w:r w:rsidR="00D01514">
          <w:rPr>
            <w:noProof/>
            <w:webHidden/>
          </w:rPr>
          <w:fldChar w:fldCharType="end"/>
        </w:r>
      </w:hyperlink>
    </w:p>
    <w:p w14:paraId="2FAC72D6" w14:textId="421295EB" w:rsidR="00D01514" w:rsidRDefault="00631686">
      <w:pPr>
        <w:pStyle w:val="41"/>
        <w:tabs>
          <w:tab w:val="left" w:pos="2184"/>
          <w:tab w:val="right" w:leader="dot" w:pos="9345"/>
        </w:tabs>
        <w:rPr>
          <w:rFonts w:asciiTheme="minorHAnsi" w:hAnsiTheme="minorHAnsi"/>
          <w:noProof/>
          <w:sz w:val="22"/>
          <w:lang w:eastAsia="ru-RU"/>
        </w:rPr>
      </w:pPr>
      <w:hyperlink w:anchor="_Toc517719219" w:history="1">
        <w:r w:rsidR="00D01514" w:rsidRPr="0034108B">
          <w:rPr>
            <w:rStyle w:val="af8"/>
            <w:noProof/>
            <w:lang w:val="en-US"/>
          </w:rPr>
          <w:t>2.7.2.4</w:t>
        </w:r>
        <w:r w:rsidR="00D01514">
          <w:rPr>
            <w:rFonts w:asciiTheme="minorHAnsi" w:hAnsiTheme="minorHAnsi"/>
            <w:noProof/>
            <w:sz w:val="22"/>
            <w:lang w:eastAsia="ru-RU"/>
          </w:rPr>
          <w:tab/>
        </w:r>
        <w:r w:rsidR="00D01514" w:rsidRPr="0034108B">
          <w:rPr>
            <w:rStyle w:val="af8"/>
            <w:noProof/>
          </w:rPr>
          <w:t xml:space="preserve">Потенциалы класса </w:t>
        </w:r>
        <w:r w:rsidR="00D01514" w:rsidRPr="0034108B">
          <w:rPr>
            <w:rStyle w:val="af8"/>
            <w:noProof/>
            <w:lang w:val="en-US"/>
          </w:rPr>
          <w:t>EAM.</w:t>
        </w:r>
        <w:r w:rsidR="00D01514">
          <w:rPr>
            <w:noProof/>
            <w:webHidden/>
          </w:rPr>
          <w:tab/>
        </w:r>
        <w:r w:rsidR="00D01514">
          <w:rPr>
            <w:noProof/>
            <w:webHidden/>
          </w:rPr>
          <w:fldChar w:fldCharType="begin"/>
        </w:r>
        <w:r w:rsidR="00D01514">
          <w:rPr>
            <w:noProof/>
            <w:webHidden/>
          </w:rPr>
          <w:instrText xml:space="preserve"> PAGEREF _Toc517719219 \h </w:instrText>
        </w:r>
        <w:r w:rsidR="00D01514">
          <w:rPr>
            <w:noProof/>
            <w:webHidden/>
          </w:rPr>
        </w:r>
        <w:r w:rsidR="00D01514">
          <w:rPr>
            <w:noProof/>
            <w:webHidden/>
          </w:rPr>
          <w:fldChar w:fldCharType="separate"/>
        </w:r>
        <w:r w:rsidR="00D01514">
          <w:rPr>
            <w:noProof/>
            <w:webHidden/>
          </w:rPr>
          <w:t>52</w:t>
        </w:r>
        <w:r w:rsidR="00D01514">
          <w:rPr>
            <w:noProof/>
            <w:webHidden/>
          </w:rPr>
          <w:fldChar w:fldCharType="end"/>
        </w:r>
      </w:hyperlink>
    </w:p>
    <w:p w14:paraId="05BE5476" w14:textId="3E10F15C" w:rsidR="00D01514" w:rsidRDefault="00631686">
      <w:pPr>
        <w:pStyle w:val="41"/>
        <w:tabs>
          <w:tab w:val="left" w:pos="2184"/>
          <w:tab w:val="right" w:leader="dot" w:pos="9345"/>
        </w:tabs>
        <w:rPr>
          <w:rFonts w:asciiTheme="minorHAnsi" w:hAnsiTheme="minorHAnsi"/>
          <w:noProof/>
          <w:sz w:val="22"/>
          <w:lang w:eastAsia="ru-RU"/>
        </w:rPr>
      </w:pPr>
      <w:hyperlink w:anchor="_Toc517719220" w:history="1">
        <w:r w:rsidR="00D01514" w:rsidRPr="0034108B">
          <w:rPr>
            <w:rStyle w:val="af8"/>
            <w:noProof/>
          </w:rPr>
          <w:t>2.7.2.5</w:t>
        </w:r>
        <w:r w:rsidR="00D01514">
          <w:rPr>
            <w:rFonts w:asciiTheme="minorHAnsi" w:hAnsiTheme="minorHAnsi"/>
            <w:noProof/>
            <w:sz w:val="22"/>
            <w:lang w:eastAsia="ru-RU"/>
          </w:rPr>
          <w:tab/>
        </w:r>
        <w:r w:rsidR="00D01514" w:rsidRPr="0034108B">
          <w:rPr>
            <w:rStyle w:val="af8"/>
            <w:noProof/>
          </w:rPr>
          <w:t>Выбор потенциала.</w:t>
        </w:r>
        <w:r w:rsidR="00D01514">
          <w:rPr>
            <w:noProof/>
            <w:webHidden/>
          </w:rPr>
          <w:tab/>
        </w:r>
        <w:r w:rsidR="00D01514">
          <w:rPr>
            <w:noProof/>
            <w:webHidden/>
          </w:rPr>
          <w:fldChar w:fldCharType="begin"/>
        </w:r>
        <w:r w:rsidR="00D01514">
          <w:rPr>
            <w:noProof/>
            <w:webHidden/>
          </w:rPr>
          <w:instrText xml:space="preserve"> PAGEREF _Toc517719220 \h </w:instrText>
        </w:r>
        <w:r w:rsidR="00D01514">
          <w:rPr>
            <w:noProof/>
            <w:webHidden/>
          </w:rPr>
        </w:r>
        <w:r w:rsidR="00D01514">
          <w:rPr>
            <w:noProof/>
            <w:webHidden/>
          </w:rPr>
          <w:fldChar w:fldCharType="separate"/>
        </w:r>
        <w:r w:rsidR="00D01514">
          <w:rPr>
            <w:noProof/>
            <w:webHidden/>
          </w:rPr>
          <w:t>53</w:t>
        </w:r>
        <w:r w:rsidR="00D01514">
          <w:rPr>
            <w:noProof/>
            <w:webHidden/>
          </w:rPr>
          <w:fldChar w:fldCharType="end"/>
        </w:r>
      </w:hyperlink>
    </w:p>
    <w:p w14:paraId="71BAE8BD" w14:textId="3BB6BE60" w:rsidR="00D01514" w:rsidRDefault="00631686">
      <w:pPr>
        <w:pStyle w:val="31"/>
        <w:tabs>
          <w:tab w:val="left" w:pos="1834"/>
          <w:tab w:val="right" w:leader="dot" w:pos="9345"/>
        </w:tabs>
        <w:rPr>
          <w:rFonts w:asciiTheme="minorHAnsi" w:hAnsiTheme="minorHAnsi"/>
          <w:noProof/>
          <w:sz w:val="22"/>
          <w:lang w:eastAsia="ru-RU"/>
        </w:rPr>
      </w:pPr>
      <w:hyperlink w:anchor="_Toc517719221" w:history="1">
        <w:r w:rsidR="00D01514" w:rsidRPr="0034108B">
          <w:rPr>
            <w:rStyle w:val="af8"/>
            <w:noProof/>
          </w:rPr>
          <w:t>2.7.3</w:t>
        </w:r>
        <w:r w:rsidR="00D01514">
          <w:rPr>
            <w:rFonts w:asciiTheme="minorHAnsi" w:hAnsiTheme="minorHAnsi"/>
            <w:noProof/>
            <w:sz w:val="22"/>
            <w:lang w:eastAsia="ru-RU"/>
          </w:rPr>
          <w:tab/>
        </w:r>
        <w:r w:rsidR="00D01514" w:rsidRPr="0034108B">
          <w:rPr>
            <w:rStyle w:val="af8"/>
            <w:noProof/>
            <w:lang w:val="en-US"/>
          </w:rPr>
          <w:t xml:space="preserve">Ab-initio </w:t>
        </w:r>
        <w:r w:rsidR="00D01514" w:rsidRPr="0034108B">
          <w:rPr>
            <w:rStyle w:val="af8"/>
            <w:noProof/>
          </w:rPr>
          <w:t>моделирование</w:t>
        </w:r>
        <w:r w:rsidR="00D01514">
          <w:rPr>
            <w:noProof/>
            <w:webHidden/>
          </w:rPr>
          <w:tab/>
        </w:r>
        <w:r w:rsidR="00D01514">
          <w:rPr>
            <w:noProof/>
            <w:webHidden/>
          </w:rPr>
          <w:fldChar w:fldCharType="begin"/>
        </w:r>
        <w:r w:rsidR="00D01514">
          <w:rPr>
            <w:noProof/>
            <w:webHidden/>
          </w:rPr>
          <w:instrText xml:space="preserve"> PAGEREF _Toc517719221 \h </w:instrText>
        </w:r>
        <w:r w:rsidR="00D01514">
          <w:rPr>
            <w:noProof/>
            <w:webHidden/>
          </w:rPr>
        </w:r>
        <w:r w:rsidR="00D01514">
          <w:rPr>
            <w:noProof/>
            <w:webHidden/>
          </w:rPr>
          <w:fldChar w:fldCharType="separate"/>
        </w:r>
        <w:r w:rsidR="00D01514">
          <w:rPr>
            <w:noProof/>
            <w:webHidden/>
          </w:rPr>
          <w:t>53</w:t>
        </w:r>
        <w:r w:rsidR="00D01514">
          <w:rPr>
            <w:noProof/>
            <w:webHidden/>
          </w:rPr>
          <w:fldChar w:fldCharType="end"/>
        </w:r>
      </w:hyperlink>
    </w:p>
    <w:p w14:paraId="2A7F8B81" w14:textId="4F8D49DA" w:rsidR="00D01514" w:rsidRDefault="00631686">
      <w:pPr>
        <w:pStyle w:val="23"/>
        <w:tabs>
          <w:tab w:val="left" w:pos="1134"/>
          <w:tab w:val="right" w:leader="dot" w:pos="9345"/>
        </w:tabs>
        <w:rPr>
          <w:rFonts w:asciiTheme="minorHAnsi" w:hAnsiTheme="minorHAnsi"/>
          <w:noProof/>
          <w:sz w:val="22"/>
          <w:lang w:eastAsia="ru-RU"/>
        </w:rPr>
      </w:pPr>
      <w:hyperlink w:anchor="_Toc517719222" w:history="1">
        <w:r w:rsidR="00D01514" w:rsidRPr="0034108B">
          <w:rPr>
            <w:rStyle w:val="af8"/>
            <w:noProof/>
            <w:lang w:val="en-US"/>
          </w:rPr>
          <w:t>2.8</w:t>
        </w:r>
        <w:r w:rsidR="00D01514">
          <w:rPr>
            <w:rFonts w:asciiTheme="minorHAnsi" w:hAnsiTheme="minorHAnsi"/>
            <w:noProof/>
            <w:sz w:val="22"/>
            <w:lang w:eastAsia="ru-RU"/>
          </w:rPr>
          <w:tab/>
        </w:r>
        <w:r w:rsidR="00D01514" w:rsidRPr="0034108B">
          <w:rPr>
            <w:rStyle w:val="af8"/>
            <w:noProof/>
          </w:rPr>
          <w:t>Пакет молекулярно-динамического моделирования.</w:t>
        </w:r>
        <w:r w:rsidR="00D01514">
          <w:rPr>
            <w:noProof/>
            <w:webHidden/>
          </w:rPr>
          <w:tab/>
        </w:r>
        <w:r w:rsidR="00D01514">
          <w:rPr>
            <w:noProof/>
            <w:webHidden/>
          </w:rPr>
          <w:fldChar w:fldCharType="begin"/>
        </w:r>
        <w:r w:rsidR="00D01514">
          <w:rPr>
            <w:noProof/>
            <w:webHidden/>
          </w:rPr>
          <w:instrText xml:space="preserve"> PAGEREF _Toc517719222 \h </w:instrText>
        </w:r>
        <w:r w:rsidR="00D01514">
          <w:rPr>
            <w:noProof/>
            <w:webHidden/>
          </w:rPr>
        </w:r>
        <w:r w:rsidR="00D01514">
          <w:rPr>
            <w:noProof/>
            <w:webHidden/>
          </w:rPr>
          <w:fldChar w:fldCharType="separate"/>
        </w:r>
        <w:r w:rsidR="00D01514">
          <w:rPr>
            <w:noProof/>
            <w:webHidden/>
          </w:rPr>
          <w:t>56</w:t>
        </w:r>
        <w:r w:rsidR="00D01514">
          <w:rPr>
            <w:noProof/>
            <w:webHidden/>
          </w:rPr>
          <w:fldChar w:fldCharType="end"/>
        </w:r>
      </w:hyperlink>
    </w:p>
    <w:p w14:paraId="7A179C9E" w14:textId="51AD37B4" w:rsidR="00D01514" w:rsidRDefault="00631686">
      <w:pPr>
        <w:pStyle w:val="23"/>
        <w:tabs>
          <w:tab w:val="left" w:pos="1134"/>
          <w:tab w:val="right" w:leader="dot" w:pos="9345"/>
        </w:tabs>
        <w:rPr>
          <w:rFonts w:asciiTheme="minorHAnsi" w:hAnsiTheme="minorHAnsi"/>
          <w:noProof/>
          <w:sz w:val="22"/>
          <w:lang w:eastAsia="ru-RU"/>
        </w:rPr>
      </w:pPr>
      <w:hyperlink w:anchor="_Toc517719223" w:history="1">
        <w:r w:rsidR="00D01514" w:rsidRPr="0034108B">
          <w:rPr>
            <w:rStyle w:val="af8"/>
            <w:noProof/>
          </w:rPr>
          <w:t>2.9</w:t>
        </w:r>
        <w:r w:rsidR="00D01514">
          <w:rPr>
            <w:rFonts w:asciiTheme="minorHAnsi" w:hAnsiTheme="minorHAnsi"/>
            <w:noProof/>
            <w:sz w:val="22"/>
            <w:lang w:eastAsia="ru-RU"/>
          </w:rPr>
          <w:tab/>
        </w:r>
        <w:r w:rsidR="00D01514" w:rsidRPr="0034108B">
          <w:rPr>
            <w:rStyle w:val="af8"/>
            <w:noProof/>
          </w:rPr>
          <w:t>Обработка и визуализация выходных данных.</w:t>
        </w:r>
        <w:r w:rsidR="00D01514">
          <w:rPr>
            <w:noProof/>
            <w:webHidden/>
          </w:rPr>
          <w:tab/>
        </w:r>
        <w:r w:rsidR="00D01514">
          <w:rPr>
            <w:noProof/>
            <w:webHidden/>
          </w:rPr>
          <w:fldChar w:fldCharType="begin"/>
        </w:r>
        <w:r w:rsidR="00D01514">
          <w:rPr>
            <w:noProof/>
            <w:webHidden/>
          </w:rPr>
          <w:instrText xml:space="preserve"> PAGEREF _Toc517719223 \h </w:instrText>
        </w:r>
        <w:r w:rsidR="00D01514">
          <w:rPr>
            <w:noProof/>
            <w:webHidden/>
          </w:rPr>
        </w:r>
        <w:r w:rsidR="00D01514">
          <w:rPr>
            <w:noProof/>
            <w:webHidden/>
          </w:rPr>
          <w:fldChar w:fldCharType="separate"/>
        </w:r>
        <w:r w:rsidR="00D01514">
          <w:rPr>
            <w:noProof/>
            <w:webHidden/>
          </w:rPr>
          <w:t>57</w:t>
        </w:r>
        <w:r w:rsidR="00D01514">
          <w:rPr>
            <w:noProof/>
            <w:webHidden/>
          </w:rPr>
          <w:fldChar w:fldCharType="end"/>
        </w:r>
      </w:hyperlink>
    </w:p>
    <w:p w14:paraId="76E0418C" w14:textId="252B62A9" w:rsidR="00D01514" w:rsidRDefault="00631686">
      <w:pPr>
        <w:pStyle w:val="31"/>
        <w:tabs>
          <w:tab w:val="left" w:pos="1834"/>
          <w:tab w:val="right" w:leader="dot" w:pos="9345"/>
        </w:tabs>
        <w:rPr>
          <w:rFonts w:asciiTheme="minorHAnsi" w:hAnsiTheme="minorHAnsi"/>
          <w:noProof/>
          <w:sz w:val="22"/>
          <w:lang w:eastAsia="ru-RU"/>
        </w:rPr>
      </w:pPr>
      <w:hyperlink w:anchor="_Toc517719224" w:history="1">
        <w:r w:rsidR="00D01514" w:rsidRPr="0034108B">
          <w:rPr>
            <w:rStyle w:val="af8"/>
            <w:noProof/>
          </w:rPr>
          <w:t>2.9.1</w:t>
        </w:r>
        <w:r w:rsidR="00D01514">
          <w:rPr>
            <w:rFonts w:asciiTheme="minorHAnsi" w:hAnsiTheme="minorHAnsi"/>
            <w:noProof/>
            <w:sz w:val="22"/>
            <w:lang w:eastAsia="ru-RU"/>
          </w:rPr>
          <w:tab/>
        </w:r>
        <w:r w:rsidR="00D01514" w:rsidRPr="0034108B">
          <w:rPr>
            <w:rStyle w:val="af8"/>
            <w:noProof/>
          </w:rPr>
          <w:t xml:space="preserve">Пакет </w:t>
        </w:r>
        <w:r w:rsidR="00D01514" w:rsidRPr="0034108B">
          <w:rPr>
            <w:rStyle w:val="af8"/>
            <w:noProof/>
            <w:lang w:val="en-US"/>
          </w:rPr>
          <w:t>Ovito</w:t>
        </w:r>
        <w:r w:rsidR="00D01514" w:rsidRPr="0034108B">
          <w:rPr>
            <w:rStyle w:val="af8"/>
            <w:noProof/>
          </w:rPr>
          <w:t>.</w:t>
        </w:r>
        <w:r w:rsidR="00D01514">
          <w:rPr>
            <w:noProof/>
            <w:webHidden/>
          </w:rPr>
          <w:tab/>
        </w:r>
        <w:r w:rsidR="00D01514">
          <w:rPr>
            <w:noProof/>
            <w:webHidden/>
          </w:rPr>
          <w:fldChar w:fldCharType="begin"/>
        </w:r>
        <w:r w:rsidR="00D01514">
          <w:rPr>
            <w:noProof/>
            <w:webHidden/>
          </w:rPr>
          <w:instrText xml:space="preserve"> PAGEREF _Toc517719224 \h </w:instrText>
        </w:r>
        <w:r w:rsidR="00D01514">
          <w:rPr>
            <w:noProof/>
            <w:webHidden/>
          </w:rPr>
        </w:r>
        <w:r w:rsidR="00D01514">
          <w:rPr>
            <w:noProof/>
            <w:webHidden/>
          </w:rPr>
          <w:fldChar w:fldCharType="separate"/>
        </w:r>
        <w:r w:rsidR="00D01514">
          <w:rPr>
            <w:noProof/>
            <w:webHidden/>
          </w:rPr>
          <w:t>57</w:t>
        </w:r>
        <w:r w:rsidR="00D01514">
          <w:rPr>
            <w:noProof/>
            <w:webHidden/>
          </w:rPr>
          <w:fldChar w:fldCharType="end"/>
        </w:r>
      </w:hyperlink>
    </w:p>
    <w:p w14:paraId="143F8449" w14:textId="11B6C0C8" w:rsidR="00D01514" w:rsidRDefault="00631686">
      <w:pPr>
        <w:pStyle w:val="31"/>
        <w:tabs>
          <w:tab w:val="left" w:pos="1834"/>
          <w:tab w:val="right" w:leader="dot" w:pos="9345"/>
        </w:tabs>
        <w:rPr>
          <w:rFonts w:asciiTheme="minorHAnsi" w:hAnsiTheme="minorHAnsi"/>
          <w:noProof/>
          <w:sz w:val="22"/>
          <w:lang w:eastAsia="ru-RU"/>
        </w:rPr>
      </w:pPr>
      <w:hyperlink w:anchor="_Toc517719225" w:history="1">
        <w:r w:rsidR="00D01514" w:rsidRPr="0034108B">
          <w:rPr>
            <w:rStyle w:val="af8"/>
            <w:noProof/>
          </w:rPr>
          <w:t>2.9.2</w:t>
        </w:r>
        <w:r w:rsidR="00D01514">
          <w:rPr>
            <w:rFonts w:asciiTheme="minorHAnsi" w:hAnsiTheme="minorHAnsi"/>
            <w:noProof/>
            <w:sz w:val="22"/>
            <w:lang w:eastAsia="ru-RU"/>
          </w:rPr>
          <w:tab/>
        </w:r>
        <w:r w:rsidR="00D01514" w:rsidRPr="0034108B">
          <w:rPr>
            <w:rStyle w:val="af8"/>
            <w:noProof/>
          </w:rPr>
          <w:t xml:space="preserve">Пакет </w:t>
        </w:r>
        <w:r w:rsidR="00D01514" w:rsidRPr="0034108B">
          <w:rPr>
            <w:rStyle w:val="af8"/>
            <w:noProof/>
            <w:lang w:val="en-US"/>
          </w:rPr>
          <w:t>Origin</w:t>
        </w:r>
        <w:r w:rsidR="00D01514" w:rsidRPr="0034108B">
          <w:rPr>
            <w:rStyle w:val="af8"/>
            <w:noProof/>
          </w:rPr>
          <w:t>.</w:t>
        </w:r>
        <w:r w:rsidR="00D01514">
          <w:rPr>
            <w:noProof/>
            <w:webHidden/>
          </w:rPr>
          <w:tab/>
        </w:r>
        <w:r w:rsidR="00D01514">
          <w:rPr>
            <w:noProof/>
            <w:webHidden/>
          </w:rPr>
          <w:fldChar w:fldCharType="begin"/>
        </w:r>
        <w:r w:rsidR="00D01514">
          <w:rPr>
            <w:noProof/>
            <w:webHidden/>
          </w:rPr>
          <w:instrText xml:space="preserve"> PAGEREF _Toc517719225 \h </w:instrText>
        </w:r>
        <w:r w:rsidR="00D01514">
          <w:rPr>
            <w:noProof/>
            <w:webHidden/>
          </w:rPr>
        </w:r>
        <w:r w:rsidR="00D01514">
          <w:rPr>
            <w:noProof/>
            <w:webHidden/>
          </w:rPr>
          <w:fldChar w:fldCharType="separate"/>
        </w:r>
        <w:r w:rsidR="00D01514">
          <w:rPr>
            <w:noProof/>
            <w:webHidden/>
          </w:rPr>
          <w:t>58</w:t>
        </w:r>
        <w:r w:rsidR="00D01514">
          <w:rPr>
            <w:noProof/>
            <w:webHidden/>
          </w:rPr>
          <w:fldChar w:fldCharType="end"/>
        </w:r>
      </w:hyperlink>
    </w:p>
    <w:p w14:paraId="63C291B3" w14:textId="621C5469" w:rsidR="00D01514" w:rsidRDefault="00631686">
      <w:pPr>
        <w:pStyle w:val="12"/>
        <w:rPr>
          <w:rFonts w:asciiTheme="minorHAnsi" w:hAnsiTheme="minorHAnsi"/>
          <w:noProof/>
          <w:sz w:val="22"/>
          <w:lang w:eastAsia="ru-RU"/>
        </w:rPr>
      </w:pPr>
      <w:hyperlink w:anchor="_Toc517719226" w:history="1">
        <w:r w:rsidR="00D01514" w:rsidRPr="0034108B">
          <w:rPr>
            <w:rStyle w:val="af8"/>
            <w:noProof/>
          </w:rPr>
          <w:t>3</w:t>
        </w:r>
        <w:r w:rsidR="00D01514">
          <w:rPr>
            <w:rFonts w:asciiTheme="minorHAnsi" w:hAnsiTheme="minorHAnsi"/>
            <w:noProof/>
            <w:sz w:val="22"/>
            <w:lang w:eastAsia="ru-RU"/>
          </w:rPr>
          <w:tab/>
        </w:r>
        <w:r w:rsidR="00D01514" w:rsidRPr="0034108B">
          <w:rPr>
            <w:rStyle w:val="af8"/>
            <w:noProof/>
          </w:rPr>
          <w:t>Результаты и обсуждения</w:t>
        </w:r>
        <w:r w:rsidR="00D01514">
          <w:rPr>
            <w:noProof/>
            <w:webHidden/>
          </w:rPr>
          <w:tab/>
        </w:r>
        <w:r w:rsidR="00D01514">
          <w:rPr>
            <w:noProof/>
            <w:webHidden/>
          </w:rPr>
          <w:fldChar w:fldCharType="begin"/>
        </w:r>
        <w:r w:rsidR="00D01514">
          <w:rPr>
            <w:noProof/>
            <w:webHidden/>
          </w:rPr>
          <w:instrText xml:space="preserve"> PAGEREF _Toc517719226 \h </w:instrText>
        </w:r>
        <w:r w:rsidR="00D01514">
          <w:rPr>
            <w:noProof/>
            <w:webHidden/>
          </w:rPr>
        </w:r>
        <w:r w:rsidR="00D01514">
          <w:rPr>
            <w:noProof/>
            <w:webHidden/>
          </w:rPr>
          <w:fldChar w:fldCharType="separate"/>
        </w:r>
        <w:r w:rsidR="00D01514">
          <w:rPr>
            <w:noProof/>
            <w:webHidden/>
          </w:rPr>
          <w:t>59</w:t>
        </w:r>
        <w:r w:rsidR="00D01514">
          <w:rPr>
            <w:noProof/>
            <w:webHidden/>
          </w:rPr>
          <w:fldChar w:fldCharType="end"/>
        </w:r>
      </w:hyperlink>
    </w:p>
    <w:p w14:paraId="3A5C6E2C" w14:textId="5E590709" w:rsidR="00D01514" w:rsidRDefault="00631686">
      <w:pPr>
        <w:pStyle w:val="23"/>
        <w:tabs>
          <w:tab w:val="left" w:pos="1134"/>
          <w:tab w:val="right" w:leader="dot" w:pos="9345"/>
        </w:tabs>
        <w:rPr>
          <w:rFonts w:asciiTheme="minorHAnsi" w:hAnsiTheme="minorHAnsi"/>
          <w:noProof/>
          <w:sz w:val="22"/>
          <w:lang w:eastAsia="ru-RU"/>
        </w:rPr>
      </w:pPr>
      <w:hyperlink w:anchor="_Toc517719227" w:history="1">
        <w:r w:rsidR="00D01514" w:rsidRPr="0034108B">
          <w:rPr>
            <w:rStyle w:val="af8"/>
            <w:noProof/>
          </w:rPr>
          <w:t>3.1</w:t>
        </w:r>
        <w:r w:rsidR="00D01514">
          <w:rPr>
            <w:rFonts w:asciiTheme="minorHAnsi" w:hAnsiTheme="minorHAnsi"/>
            <w:noProof/>
            <w:sz w:val="22"/>
            <w:lang w:eastAsia="ru-RU"/>
          </w:rPr>
          <w:tab/>
        </w:r>
        <w:r w:rsidR="00D01514" w:rsidRPr="0034108B">
          <w:rPr>
            <w:rStyle w:val="af8"/>
            <w:noProof/>
          </w:rPr>
          <w:t>Верификация потенциала.</w:t>
        </w:r>
        <w:r w:rsidR="00D01514">
          <w:rPr>
            <w:noProof/>
            <w:webHidden/>
          </w:rPr>
          <w:tab/>
        </w:r>
        <w:r w:rsidR="00D01514">
          <w:rPr>
            <w:noProof/>
            <w:webHidden/>
          </w:rPr>
          <w:fldChar w:fldCharType="begin"/>
        </w:r>
        <w:r w:rsidR="00D01514">
          <w:rPr>
            <w:noProof/>
            <w:webHidden/>
          </w:rPr>
          <w:instrText xml:space="preserve"> PAGEREF _Toc517719227 \h </w:instrText>
        </w:r>
        <w:r w:rsidR="00D01514">
          <w:rPr>
            <w:noProof/>
            <w:webHidden/>
          </w:rPr>
        </w:r>
        <w:r w:rsidR="00D01514">
          <w:rPr>
            <w:noProof/>
            <w:webHidden/>
          </w:rPr>
          <w:fldChar w:fldCharType="separate"/>
        </w:r>
        <w:r w:rsidR="00D01514">
          <w:rPr>
            <w:noProof/>
            <w:webHidden/>
          </w:rPr>
          <w:t>59</w:t>
        </w:r>
        <w:r w:rsidR="00D01514">
          <w:rPr>
            <w:noProof/>
            <w:webHidden/>
          </w:rPr>
          <w:fldChar w:fldCharType="end"/>
        </w:r>
      </w:hyperlink>
    </w:p>
    <w:p w14:paraId="06FB6847" w14:textId="2624055F" w:rsidR="00D01514" w:rsidRDefault="00631686">
      <w:pPr>
        <w:pStyle w:val="23"/>
        <w:tabs>
          <w:tab w:val="left" w:pos="1134"/>
          <w:tab w:val="right" w:leader="dot" w:pos="9345"/>
        </w:tabs>
        <w:rPr>
          <w:rFonts w:asciiTheme="minorHAnsi" w:hAnsiTheme="minorHAnsi"/>
          <w:noProof/>
          <w:sz w:val="22"/>
          <w:lang w:eastAsia="ru-RU"/>
        </w:rPr>
      </w:pPr>
      <w:hyperlink w:anchor="_Toc517719228" w:history="1">
        <w:r w:rsidR="00D01514" w:rsidRPr="0034108B">
          <w:rPr>
            <w:rStyle w:val="af8"/>
            <w:noProof/>
          </w:rPr>
          <w:t>3.2</w:t>
        </w:r>
        <w:r w:rsidR="00D01514">
          <w:rPr>
            <w:rFonts w:asciiTheme="minorHAnsi" w:hAnsiTheme="minorHAnsi"/>
            <w:noProof/>
            <w:sz w:val="22"/>
            <w:lang w:eastAsia="ru-RU"/>
          </w:rPr>
          <w:tab/>
        </w:r>
        <w:r w:rsidR="00D01514" w:rsidRPr="0034108B">
          <w:rPr>
            <w:rStyle w:val="af8"/>
            <w:noProof/>
          </w:rPr>
          <w:t>Подбор параметров моделируемой системы.</w:t>
        </w:r>
        <w:r w:rsidR="00D01514">
          <w:rPr>
            <w:noProof/>
            <w:webHidden/>
          </w:rPr>
          <w:tab/>
        </w:r>
        <w:r w:rsidR="00D01514">
          <w:rPr>
            <w:noProof/>
            <w:webHidden/>
          </w:rPr>
          <w:fldChar w:fldCharType="begin"/>
        </w:r>
        <w:r w:rsidR="00D01514">
          <w:rPr>
            <w:noProof/>
            <w:webHidden/>
          </w:rPr>
          <w:instrText xml:space="preserve"> PAGEREF _Toc517719228 \h </w:instrText>
        </w:r>
        <w:r w:rsidR="00D01514">
          <w:rPr>
            <w:noProof/>
            <w:webHidden/>
          </w:rPr>
        </w:r>
        <w:r w:rsidR="00D01514">
          <w:rPr>
            <w:noProof/>
            <w:webHidden/>
          </w:rPr>
          <w:fldChar w:fldCharType="separate"/>
        </w:r>
        <w:r w:rsidR="00D01514">
          <w:rPr>
            <w:noProof/>
            <w:webHidden/>
          </w:rPr>
          <w:t>60</w:t>
        </w:r>
        <w:r w:rsidR="00D01514">
          <w:rPr>
            <w:noProof/>
            <w:webHidden/>
          </w:rPr>
          <w:fldChar w:fldCharType="end"/>
        </w:r>
      </w:hyperlink>
    </w:p>
    <w:p w14:paraId="75DC1A8C" w14:textId="2C0C6334" w:rsidR="00D01514" w:rsidRDefault="00631686">
      <w:pPr>
        <w:pStyle w:val="23"/>
        <w:tabs>
          <w:tab w:val="left" w:pos="1134"/>
          <w:tab w:val="right" w:leader="dot" w:pos="9345"/>
        </w:tabs>
        <w:rPr>
          <w:rFonts w:asciiTheme="minorHAnsi" w:hAnsiTheme="minorHAnsi"/>
          <w:noProof/>
          <w:sz w:val="22"/>
          <w:lang w:eastAsia="ru-RU"/>
        </w:rPr>
      </w:pPr>
      <w:hyperlink w:anchor="_Toc517719229" w:history="1">
        <w:r w:rsidR="00D01514" w:rsidRPr="0034108B">
          <w:rPr>
            <w:rStyle w:val="af8"/>
            <w:noProof/>
          </w:rPr>
          <w:t>3.3</w:t>
        </w:r>
        <w:r w:rsidR="00D01514">
          <w:rPr>
            <w:rFonts w:asciiTheme="minorHAnsi" w:hAnsiTheme="minorHAnsi"/>
            <w:noProof/>
            <w:sz w:val="22"/>
            <w:lang w:eastAsia="ru-RU"/>
          </w:rPr>
          <w:tab/>
        </w:r>
        <w:r w:rsidR="00D01514" w:rsidRPr="0034108B">
          <w:rPr>
            <w:rStyle w:val="af8"/>
            <w:noProof/>
          </w:rPr>
          <w:t>Расчет энергетически выгодных состояний и положений при подлете молекулы кислорода к поверхности чистого железа и дальнейшем движении по решетке.</w:t>
        </w:r>
        <w:r w:rsidR="00D01514">
          <w:rPr>
            <w:noProof/>
            <w:webHidden/>
          </w:rPr>
          <w:tab/>
        </w:r>
        <w:r w:rsidR="00D01514">
          <w:rPr>
            <w:noProof/>
            <w:webHidden/>
          </w:rPr>
          <w:fldChar w:fldCharType="begin"/>
        </w:r>
        <w:r w:rsidR="00D01514">
          <w:rPr>
            <w:noProof/>
            <w:webHidden/>
          </w:rPr>
          <w:instrText xml:space="preserve"> PAGEREF _Toc517719229 \h </w:instrText>
        </w:r>
        <w:r w:rsidR="00D01514">
          <w:rPr>
            <w:noProof/>
            <w:webHidden/>
          </w:rPr>
        </w:r>
        <w:r w:rsidR="00D01514">
          <w:rPr>
            <w:noProof/>
            <w:webHidden/>
          </w:rPr>
          <w:fldChar w:fldCharType="separate"/>
        </w:r>
        <w:r w:rsidR="00D01514">
          <w:rPr>
            <w:noProof/>
            <w:webHidden/>
          </w:rPr>
          <w:t>62</w:t>
        </w:r>
        <w:r w:rsidR="00D01514">
          <w:rPr>
            <w:noProof/>
            <w:webHidden/>
          </w:rPr>
          <w:fldChar w:fldCharType="end"/>
        </w:r>
      </w:hyperlink>
    </w:p>
    <w:p w14:paraId="17F353E3" w14:textId="5AF3D72A" w:rsidR="00D01514" w:rsidRDefault="00631686">
      <w:pPr>
        <w:pStyle w:val="31"/>
        <w:tabs>
          <w:tab w:val="left" w:pos="1834"/>
          <w:tab w:val="right" w:leader="dot" w:pos="9345"/>
        </w:tabs>
        <w:rPr>
          <w:rFonts w:asciiTheme="minorHAnsi" w:hAnsiTheme="minorHAnsi"/>
          <w:noProof/>
          <w:sz w:val="22"/>
          <w:lang w:eastAsia="ru-RU"/>
        </w:rPr>
      </w:pPr>
      <w:hyperlink w:anchor="_Toc517719230" w:history="1">
        <w:r w:rsidR="00D01514" w:rsidRPr="0034108B">
          <w:rPr>
            <w:rStyle w:val="af8"/>
            <w:rFonts w:cs="Times New Roman"/>
            <w:noProof/>
          </w:rPr>
          <w:t>3.3.1</w:t>
        </w:r>
        <w:r w:rsidR="00D01514">
          <w:rPr>
            <w:rFonts w:asciiTheme="minorHAnsi" w:hAnsiTheme="minorHAnsi"/>
            <w:noProof/>
            <w:sz w:val="22"/>
            <w:lang w:eastAsia="ru-RU"/>
          </w:rPr>
          <w:tab/>
        </w:r>
        <w:r w:rsidR="00D01514" w:rsidRPr="0034108B">
          <w:rPr>
            <w:rStyle w:val="af8"/>
            <w:rFonts w:cs="Times New Roman"/>
            <w:noProof/>
          </w:rPr>
          <w:t xml:space="preserve">Моделирование взаимодействия поверхности стали с молекулярным кислородом </w:t>
        </w:r>
        <w:r w:rsidR="00D01514" w:rsidRPr="0034108B">
          <w:rPr>
            <w:rStyle w:val="af8"/>
            <w:rFonts w:cs="Times New Roman"/>
            <w:noProof/>
            <w:lang w:val="en-US"/>
          </w:rPr>
          <w:t>ab</w:t>
        </w:r>
        <w:r w:rsidR="00D01514" w:rsidRPr="0034108B">
          <w:rPr>
            <w:rStyle w:val="af8"/>
            <w:rFonts w:cs="Times New Roman"/>
            <w:noProof/>
          </w:rPr>
          <w:t>-</w:t>
        </w:r>
        <w:r w:rsidR="00D01514" w:rsidRPr="0034108B">
          <w:rPr>
            <w:rStyle w:val="af8"/>
            <w:rFonts w:cs="Times New Roman"/>
            <w:noProof/>
            <w:lang w:val="en-US"/>
          </w:rPr>
          <w:t>initio</w:t>
        </w:r>
        <w:r w:rsidR="00D01514" w:rsidRPr="0034108B">
          <w:rPr>
            <w:rStyle w:val="af8"/>
            <w:rFonts w:cs="Times New Roman"/>
            <w:noProof/>
          </w:rPr>
          <w:t xml:space="preserve"> методами.</w:t>
        </w:r>
        <w:r w:rsidR="00D01514">
          <w:rPr>
            <w:noProof/>
            <w:webHidden/>
          </w:rPr>
          <w:tab/>
        </w:r>
        <w:r w:rsidR="00D01514">
          <w:rPr>
            <w:noProof/>
            <w:webHidden/>
          </w:rPr>
          <w:fldChar w:fldCharType="begin"/>
        </w:r>
        <w:r w:rsidR="00D01514">
          <w:rPr>
            <w:noProof/>
            <w:webHidden/>
          </w:rPr>
          <w:instrText xml:space="preserve"> PAGEREF _Toc517719230 \h </w:instrText>
        </w:r>
        <w:r w:rsidR="00D01514">
          <w:rPr>
            <w:noProof/>
            <w:webHidden/>
          </w:rPr>
        </w:r>
        <w:r w:rsidR="00D01514">
          <w:rPr>
            <w:noProof/>
            <w:webHidden/>
          </w:rPr>
          <w:fldChar w:fldCharType="separate"/>
        </w:r>
        <w:r w:rsidR="00D01514">
          <w:rPr>
            <w:noProof/>
            <w:webHidden/>
          </w:rPr>
          <w:t>62</w:t>
        </w:r>
        <w:r w:rsidR="00D01514">
          <w:rPr>
            <w:noProof/>
            <w:webHidden/>
          </w:rPr>
          <w:fldChar w:fldCharType="end"/>
        </w:r>
      </w:hyperlink>
    </w:p>
    <w:p w14:paraId="6CE5FC03" w14:textId="0CFB6119" w:rsidR="00D01514" w:rsidRDefault="00631686">
      <w:pPr>
        <w:pStyle w:val="31"/>
        <w:tabs>
          <w:tab w:val="left" w:pos="1834"/>
          <w:tab w:val="right" w:leader="dot" w:pos="9345"/>
        </w:tabs>
        <w:rPr>
          <w:rFonts w:asciiTheme="minorHAnsi" w:hAnsiTheme="minorHAnsi"/>
          <w:noProof/>
          <w:sz w:val="22"/>
          <w:lang w:eastAsia="ru-RU"/>
        </w:rPr>
      </w:pPr>
      <w:hyperlink w:anchor="_Toc517719231" w:history="1">
        <w:r w:rsidR="00D01514" w:rsidRPr="0034108B">
          <w:rPr>
            <w:rStyle w:val="af8"/>
            <w:rFonts w:cs="Times New Roman"/>
            <w:noProof/>
          </w:rPr>
          <w:t>3.3.2</w:t>
        </w:r>
        <w:r w:rsidR="00D01514">
          <w:rPr>
            <w:rFonts w:asciiTheme="minorHAnsi" w:hAnsiTheme="minorHAnsi"/>
            <w:noProof/>
            <w:sz w:val="22"/>
            <w:lang w:eastAsia="ru-RU"/>
          </w:rPr>
          <w:tab/>
        </w:r>
        <w:r w:rsidR="00D01514" w:rsidRPr="0034108B">
          <w:rPr>
            <w:rStyle w:val="af8"/>
            <w:rFonts w:cs="Times New Roman"/>
            <w:noProof/>
          </w:rPr>
          <w:t xml:space="preserve">Моделирование взаимодействия поверхности стали с молекулой </w:t>
        </w:r>
        <w:r w:rsidR="00D01514" w:rsidRPr="0034108B">
          <w:rPr>
            <w:rStyle w:val="af8"/>
            <w:rFonts w:cs="Times New Roman"/>
            <w:noProof/>
            <w:lang w:val="en-US"/>
          </w:rPr>
          <w:t>Pb</w:t>
        </w:r>
        <w:r w:rsidR="00D01514" w:rsidRPr="0034108B">
          <w:rPr>
            <w:rStyle w:val="af8"/>
            <w:rFonts w:cs="Times New Roman"/>
            <w:noProof/>
          </w:rPr>
          <w:noBreakHyphen/>
        </w:r>
        <w:r w:rsidR="00D01514" w:rsidRPr="0034108B">
          <w:rPr>
            <w:rStyle w:val="af8"/>
            <w:rFonts w:cs="Times New Roman"/>
            <w:noProof/>
            <w:lang w:val="en-US"/>
          </w:rPr>
          <w:t>O</w:t>
        </w:r>
        <w:r w:rsidR="00D01514" w:rsidRPr="0034108B">
          <w:rPr>
            <w:rStyle w:val="af8"/>
            <w:rFonts w:cs="Times New Roman"/>
            <w:noProof/>
          </w:rPr>
          <w:t xml:space="preserve"> методами </w:t>
        </w:r>
        <w:r w:rsidR="00D01514" w:rsidRPr="0034108B">
          <w:rPr>
            <w:rStyle w:val="af8"/>
            <w:rFonts w:cs="Times New Roman"/>
            <w:noProof/>
            <w:lang w:val="en-US"/>
          </w:rPr>
          <w:t>ab</w:t>
        </w:r>
        <w:r w:rsidR="00D01514" w:rsidRPr="0034108B">
          <w:rPr>
            <w:rStyle w:val="af8"/>
            <w:rFonts w:cs="Times New Roman"/>
            <w:noProof/>
          </w:rPr>
          <w:t>-</w:t>
        </w:r>
        <w:r w:rsidR="00D01514" w:rsidRPr="0034108B">
          <w:rPr>
            <w:rStyle w:val="af8"/>
            <w:rFonts w:cs="Times New Roman"/>
            <w:noProof/>
            <w:lang w:val="en-US"/>
          </w:rPr>
          <w:t>initio</w:t>
        </w:r>
        <w:r w:rsidR="00D01514" w:rsidRPr="0034108B">
          <w:rPr>
            <w:rStyle w:val="af8"/>
            <w:rFonts w:cs="Times New Roman"/>
            <w:noProof/>
          </w:rPr>
          <w:t>.</w:t>
        </w:r>
        <w:r w:rsidR="00D01514">
          <w:rPr>
            <w:noProof/>
            <w:webHidden/>
          </w:rPr>
          <w:tab/>
        </w:r>
        <w:r w:rsidR="00D01514">
          <w:rPr>
            <w:noProof/>
            <w:webHidden/>
          </w:rPr>
          <w:fldChar w:fldCharType="begin"/>
        </w:r>
        <w:r w:rsidR="00D01514">
          <w:rPr>
            <w:noProof/>
            <w:webHidden/>
          </w:rPr>
          <w:instrText xml:space="preserve"> PAGEREF _Toc517719231 \h </w:instrText>
        </w:r>
        <w:r w:rsidR="00D01514">
          <w:rPr>
            <w:noProof/>
            <w:webHidden/>
          </w:rPr>
        </w:r>
        <w:r w:rsidR="00D01514">
          <w:rPr>
            <w:noProof/>
            <w:webHidden/>
          </w:rPr>
          <w:fldChar w:fldCharType="separate"/>
        </w:r>
        <w:r w:rsidR="00D01514">
          <w:rPr>
            <w:noProof/>
            <w:webHidden/>
          </w:rPr>
          <w:t>66</w:t>
        </w:r>
        <w:r w:rsidR="00D01514">
          <w:rPr>
            <w:noProof/>
            <w:webHidden/>
          </w:rPr>
          <w:fldChar w:fldCharType="end"/>
        </w:r>
      </w:hyperlink>
    </w:p>
    <w:p w14:paraId="4E01E30B" w14:textId="463863C9" w:rsidR="00D01514" w:rsidRDefault="00631686">
      <w:pPr>
        <w:pStyle w:val="31"/>
        <w:tabs>
          <w:tab w:val="left" w:pos="1834"/>
          <w:tab w:val="right" w:leader="dot" w:pos="9345"/>
        </w:tabs>
        <w:rPr>
          <w:rFonts w:asciiTheme="minorHAnsi" w:hAnsiTheme="minorHAnsi"/>
          <w:noProof/>
          <w:sz w:val="22"/>
          <w:lang w:eastAsia="ru-RU"/>
        </w:rPr>
      </w:pPr>
      <w:hyperlink w:anchor="_Toc517719232" w:history="1">
        <w:r w:rsidR="00D01514" w:rsidRPr="0034108B">
          <w:rPr>
            <w:rStyle w:val="af8"/>
            <w:noProof/>
          </w:rPr>
          <w:t>3.3.3</w:t>
        </w:r>
        <w:r w:rsidR="00D01514">
          <w:rPr>
            <w:rFonts w:asciiTheme="minorHAnsi" w:hAnsiTheme="minorHAnsi"/>
            <w:noProof/>
            <w:sz w:val="22"/>
            <w:lang w:eastAsia="ru-RU"/>
          </w:rPr>
          <w:tab/>
        </w:r>
        <w:r w:rsidR="00D01514" w:rsidRPr="0034108B">
          <w:rPr>
            <w:rStyle w:val="af8"/>
            <w:noProof/>
          </w:rPr>
          <w:t>Адсорбция молекулы кислорода на поверхности чистого железа. Её диссоциация.</w:t>
        </w:r>
        <w:r w:rsidR="00D01514">
          <w:rPr>
            <w:noProof/>
            <w:webHidden/>
          </w:rPr>
          <w:tab/>
        </w:r>
        <w:r w:rsidR="00D01514">
          <w:rPr>
            <w:noProof/>
            <w:webHidden/>
          </w:rPr>
          <w:fldChar w:fldCharType="begin"/>
        </w:r>
        <w:r w:rsidR="00D01514">
          <w:rPr>
            <w:noProof/>
            <w:webHidden/>
          </w:rPr>
          <w:instrText xml:space="preserve"> PAGEREF _Toc517719232 \h </w:instrText>
        </w:r>
        <w:r w:rsidR="00D01514">
          <w:rPr>
            <w:noProof/>
            <w:webHidden/>
          </w:rPr>
        </w:r>
        <w:r w:rsidR="00D01514">
          <w:rPr>
            <w:noProof/>
            <w:webHidden/>
          </w:rPr>
          <w:fldChar w:fldCharType="separate"/>
        </w:r>
        <w:r w:rsidR="00D01514">
          <w:rPr>
            <w:noProof/>
            <w:webHidden/>
          </w:rPr>
          <w:t>69</w:t>
        </w:r>
        <w:r w:rsidR="00D01514">
          <w:rPr>
            <w:noProof/>
            <w:webHidden/>
          </w:rPr>
          <w:fldChar w:fldCharType="end"/>
        </w:r>
      </w:hyperlink>
    </w:p>
    <w:p w14:paraId="397002D3" w14:textId="31D36CB5" w:rsidR="00D01514" w:rsidRDefault="00631686">
      <w:pPr>
        <w:pStyle w:val="31"/>
        <w:tabs>
          <w:tab w:val="left" w:pos="1834"/>
          <w:tab w:val="right" w:leader="dot" w:pos="9345"/>
        </w:tabs>
        <w:rPr>
          <w:rFonts w:asciiTheme="minorHAnsi" w:hAnsiTheme="minorHAnsi"/>
          <w:noProof/>
          <w:sz w:val="22"/>
          <w:lang w:eastAsia="ru-RU"/>
        </w:rPr>
      </w:pPr>
      <w:hyperlink w:anchor="_Toc517719233" w:history="1">
        <w:r w:rsidR="00D01514" w:rsidRPr="0034108B">
          <w:rPr>
            <w:rStyle w:val="af8"/>
            <w:noProof/>
          </w:rPr>
          <w:t>3.3.4</w:t>
        </w:r>
        <w:r w:rsidR="00D01514">
          <w:rPr>
            <w:rFonts w:asciiTheme="minorHAnsi" w:hAnsiTheme="minorHAnsi"/>
            <w:noProof/>
            <w:sz w:val="22"/>
            <w:lang w:eastAsia="ru-RU"/>
          </w:rPr>
          <w:tab/>
        </w:r>
        <w:r w:rsidR="00D01514" w:rsidRPr="0034108B">
          <w:rPr>
            <w:rStyle w:val="af8"/>
            <w:noProof/>
          </w:rPr>
          <w:t>Движение атомарного кислорода по кристаллической решетке железа.</w:t>
        </w:r>
        <w:r w:rsidR="00D01514">
          <w:rPr>
            <w:noProof/>
            <w:webHidden/>
          </w:rPr>
          <w:tab/>
        </w:r>
        <w:r w:rsidR="00D01514">
          <w:rPr>
            <w:noProof/>
            <w:webHidden/>
          </w:rPr>
          <w:fldChar w:fldCharType="begin"/>
        </w:r>
        <w:r w:rsidR="00D01514">
          <w:rPr>
            <w:noProof/>
            <w:webHidden/>
          </w:rPr>
          <w:instrText xml:space="preserve"> PAGEREF _Toc517719233 \h </w:instrText>
        </w:r>
        <w:r w:rsidR="00D01514">
          <w:rPr>
            <w:noProof/>
            <w:webHidden/>
          </w:rPr>
        </w:r>
        <w:r w:rsidR="00D01514">
          <w:rPr>
            <w:noProof/>
            <w:webHidden/>
          </w:rPr>
          <w:fldChar w:fldCharType="separate"/>
        </w:r>
        <w:r w:rsidR="00D01514">
          <w:rPr>
            <w:noProof/>
            <w:webHidden/>
          </w:rPr>
          <w:t>73</w:t>
        </w:r>
        <w:r w:rsidR="00D01514">
          <w:rPr>
            <w:noProof/>
            <w:webHidden/>
          </w:rPr>
          <w:fldChar w:fldCharType="end"/>
        </w:r>
      </w:hyperlink>
    </w:p>
    <w:p w14:paraId="19292CB9" w14:textId="41939BC4" w:rsidR="00D01514" w:rsidRDefault="00631686">
      <w:pPr>
        <w:pStyle w:val="23"/>
        <w:tabs>
          <w:tab w:val="left" w:pos="1134"/>
          <w:tab w:val="right" w:leader="dot" w:pos="9345"/>
        </w:tabs>
        <w:rPr>
          <w:rFonts w:asciiTheme="minorHAnsi" w:hAnsiTheme="minorHAnsi"/>
          <w:noProof/>
          <w:sz w:val="22"/>
          <w:lang w:eastAsia="ru-RU"/>
        </w:rPr>
      </w:pPr>
      <w:hyperlink w:anchor="_Toc517719234" w:history="1">
        <w:r w:rsidR="00D01514" w:rsidRPr="0034108B">
          <w:rPr>
            <w:rStyle w:val="af8"/>
            <w:noProof/>
          </w:rPr>
          <w:t>3.4</w:t>
        </w:r>
        <w:r w:rsidR="00D01514">
          <w:rPr>
            <w:rFonts w:asciiTheme="minorHAnsi" w:hAnsiTheme="minorHAnsi"/>
            <w:noProof/>
            <w:sz w:val="22"/>
            <w:lang w:eastAsia="ru-RU"/>
          </w:rPr>
          <w:tab/>
        </w:r>
        <w:r w:rsidR="00D01514" w:rsidRPr="0034108B">
          <w:rPr>
            <w:rStyle w:val="af8"/>
            <w:noProof/>
          </w:rPr>
          <w:t>Моделирование эволюции роста оксидной пленки на поверхности стали методами молекулярной динамики.</w:t>
        </w:r>
        <w:r w:rsidR="00D01514">
          <w:rPr>
            <w:noProof/>
            <w:webHidden/>
          </w:rPr>
          <w:tab/>
        </w:r>
        <w:r w:rsidR="00D01514">
          <w:rPr>
            <w:noProof/>
            <w:webHidden/>
          </w:rPr>
          <w:fldChar w:fldCharType="begin"/>
        </w:r>
        <w:r w:rsidR="00D01514">
          <w:rPr>
            <w:noProof/>
            <w:webHidden/>
          </w:rPr>
          <w:instrText xml:space="preserve"> PAGEREF _Toc517719234 \h </w:instrText>
        </w:r>
        <w:r w:rsidR="00D01514">
          <w:rPr>
            <w:noProof/>
            <w:webHidden/>
          </w:rPr>
        </w:r>
        <w:r w:rsidR="00D01514">
          <w:rPr>
            <w:noProof/>
            <w:webHidden/>
          </w:rPr>
          <w:fldChar w:fldCharType="separate"/>
        </w:r>
        <w:r w:rsidR="00D01514">
          <w:rPr>
            <w:noProof/>
            <w:webHidden/>
          </w:rPr>
          <w:t>75</w:t>
        </w:r>
        <w:r w:rsidR="00D01514">
          <w:rPr>
            <w:noProof/>
            <w:webHidden/>
          </w:rPr>
          <w:fldChar w:fldCharType="end"/>
        </w:r>
      </w:hyperlink>
    </w:p>
    <w:p w14:paraId="5BA58767" w14:textId="79DBAC06" w:rsidR="00D01514" w:rsidRDefault="00631686">
      <w:pPr>
        <w:pStyle w:val="31"/>
        <w:tabs>
          <w:tab w:val="left" w:pos="1834"/>
          <w:tab w:val="right" w:leader="dot" w:pos="9345"/>
        </w:tabs>
        <w:rPr>
          <w:rFonts w:asciiTheme="minorHAnsi" w:hAnsiTheme="minorHAnsi"/>
          <w:noProof/>
          <w:sz w:val="22"/>
          <w:lang w:eastAsia="ru-RU"/>
        </w:rPr>
      </w:pPr>
      <w:hyperlink w:anchor="_Toc517719235" w:history="1">
        <w:r w:rsidR="00D01514" w:rsidRPr="0034108B">
          <w:rPr>
            <w:rStyle w:val="af8"/>
            <w:noProof/>
          </w:rPr>
          <w:t>3.4.1</w:t>
        </w:r>
        <w:r w:rsidR="00D01514">
          <w:rPr>
            <w:rFonts w:asciiTheme="minorHAnsi" w:hAnsiTheme="minorHAnsi"/>
            <w:noProof/>
            <w:sz w:val="22"/>
            <w:lang w:eastAsia="ru-RU"/>
          </w:rPr>
          <w:tab/>
        </w:r>
        <w:r w:rsidR="00D01514" w:rsidRPr="0034108B">
          <w:rPr>
            <w:rStyle w:val="af8"/>
            <w:noProof/>
          </w:rPr>
          <w:t>Рост оксидной пленки на поверхности чистого железа.</w:t>
        </w:r>
        <w:r w:rsidR="00D01514">
          <w:rPr>
            <w:noProof/>
            <w:webHidden/>
          </w:rPr>
          <w:tab/>
        </w:r>
        <w:r w:rsidR="00D01514">
          <w:rPr>
            <w:noProof/>
            <w:webHidden/>
          </w:rPr>
          <w:fldChar w:fldCharType="begin"/>
        </w:r>
        <w:r w:rsidR="00D01514">
          <w:rPr>
            <w:noProof/>
            <w:webHidden/>
          </w:rPr>
          <w:instrText xml:space="preserve"> PAGEREF _Toc517719235 \h </w:instrText>
        </w:r>
        <w:r w:rsidR="00D01514">
          <w:rPr>
            <w:noProof/>
            <w:webHidden/>
          </w:rPr>
        </w:r>
        <w:r w:rsidR="00D01514">
          <w:rPr>
            <w:noProof/>
            <w:webHidden/>
          </w:rPr>
          <w:fldChar w:fldCharType="separate"/>
        </w:r>
        <w:r w:rsidR="00D01514">
          <w:rPr>
            <w:noProof/>
            <w:webHidden/>
          </w:rPr>
          <w:t>75</w:t>
        </w:r>
        <w:r w:rsidR="00D01514">
          <w:rPr>
            <w:noProof/>
            <w:webHidden/>
          </w:rPr>
          <w:fldChar w:fldCharType="end"/>
        </w:r>
      </w:hyperlink>
    </w:p>
    <w:p w14:paraId="78485E38" w14:textId="7ECD768C" w:rsidR="00D01514" w:rsidRDefault="00631686">
      <w:pPr>
        <w:pStyle w:val="31"/>
        <w:tabs>
          <w:tab w:val="left" w:pos="1834"/>
          <w:tab w:val="right" w:leader="dot" w:pos="9345"/>
        </w:tabs>
        <w:rPr>
          <w:rFonts w:asciiTheme="minorHAnsi" w:hAnsiTheme="minorHAnsi"/>
          <w:noProof/>
          <w:sz w:val="22"/>
          <w:lang w:eastAsia="ru-RU"/>
        </w:rPr>
      </w:pPr>
      <w:hyperlink w:anchor="_Toc517719236" w:history="1">
        <w:r w:rsidR="00D01514" w:rsidRPr="0034108B">
          <w:rPr>
            <w:rStyle w:val="af8"/>
            <w:noProof/>
          </w:rPr>
          <w:t>3.4.2</w:t>
        </w:r>
        <w:r w:rsidR="00D01514">
          <w:rPr>
            <w:rFonts w:asciiTheme="minorHAnsi" w:hAnsiTheme="minorHAnsi"/>
            <w:noProof/>
            <w:sz w:val="22"/>
            <w:lang w:eastAsia="ru-RU"/>
          </w:rPr>
          <w:tab/>
        </w:r>
        <w:r w:rsidR="00D01514" w:rsidRPr="0034108B">
          <w:rPr>
            <w:rStyle w:val="af8"/>
            <w:noProof/>
          </w:rPr>
          <w:t>Рост оксидной пленки на поверхности системы железо - хром.</w:t>
        </w:r>
        <w:r w:rsidR="00D01514">
          <w:rPr>
            <w:noProof/>
            <w:webHidden/>
          </w:rPr>
          <w:tab/>
        </w:r>
        <w:r w:rsidR="00D01514">
          <w:rPr>
            <w:noProof/>
            <w:webHidden/>
          </w:rPr>
          <w:fldChar w:fldCharType="begin"/>
        </w:r>
        <w:r w:rsidR="00D01514">
          <w:rPr>
            <w:noProof/>
            <w:webHidden/>
          </w:rPr>
          <w:instrText xml:space="preserve"> PAGEREF _Toc517719236 \h </w:instrText>
        </w:r>
        <w:r w:rsidR="00D01514">
          <w:rPr>
            <w:noProof/>
            <w:webHidden/>
          </w:rPr>
        </w:r>
        <w:r w:rsidR="00D01514">
          <w:rPr>
            <w:noProof/>
            <w:webHidden/>
          </w:rPr>
          <w:fldChar w:fldCharType="separate"/>
        </w:r>
        <w:r w:rsidR="00D01514">
          <w:rPr>
            <w:noProof/>
            <w:webHidden/>
          </w:rPr>
          <w:t>82</w:t>
        </w:r>
        <w:r w:rsidR="00D01514">
          <w:rPr>
            <w:noProof/>
            <w:webHidden/>
          </w:rPr>
          <w:fldChar w:fldCharType="end"/>
        </w:r>
      </w:hyperlink>
    </w:p>
    <w:p w14:paraId="0B538874" w14:textId="2B2512E1" w:rsidR="00D01514" w:rsidRDefault="00631686">
      <w:pPr>
        <w:pStyle w:val="41"/>
        <w:tabs>
          <w:tab w:val="left" w:pos="2184"/>
          <w:tab w:val="right" w:leader="dot" w:pos="9345"/>
        </w:tabs>
        <w:rPr>
          <w:rFonts w:asciiTheme="minorHAnsi" w:hAnsiTheme="minorHAnsi"/>
          <w:noProof/>
          <w:sz w:val="22"/>
          <w:lang w:eastAsia="ru-RU"/>
        </w:rPr>
      </w:pPr>
      <w:hyperlink w:anchor="_Toc517719237" w:history="1">
        <w:r w:rsidR="00D01514" w:rsidRPr="0034108B">
          <w:rPr>
            <w:rStyle w:val="af8"/>
            <w:noProof/>
          </w:rPr>
          <w:t>3.4.2.1</w:t>
        </w:r>
        <w:r w:rsidR="00D01514">
          <w:rPr>
            <w:rFonts w:asciiTheme="minorHAnsi" w:hAnsiTheme="minorHAnsi"/>
            <w:noProof/>
            <w:sz w:val="22"/>
            <w:lang w:eastAsia="ru-RU"/>
          </w:rPr>
          <w:tab/>
        </w:r>
        <w:r w:rsidR="00D01514" w:rsidRPr="0034108B">
          <w:rPr>
            <w:rStyle w:val="af8"/>
            <w:noProof/>
          </w:rPr>
          <w:t>Рост оксидной пленки на поверхности системы железо - обогащение хромом.</w:t>
        </w:r>
        <w:r w:rsidR="00D01514">
          <w:rPr>
            <w:noProof/>
            <w:webHidden/>
          </w:rPr>
          <w:tab/>
        </w:r>
        <w:r w:rsidR="00D01514">
          <w:rPr>
            <w:noProof/>
            <w:webHidden/>
          </w:rPr>
          <w:fldChar w:fldCharType="begin"/>
        </w:r>
        <w:r w:rsidR="00D01514">
          <w:rPr>
            <w:noProof/>
            <w:webHidden/>
          </w:rPr>
          <w:instrText xml:space="preserve"> PAGEREF _Toc517719237 \h </w:instrText>
        </w:r>
        <w:r w:rsidR="00D01514">
          <w:rPr>
            <w:noProof/>
            <w:webHidden/>
          </w:rPr>
        </w:r>
        <w:r w:rsidR="00D01514">
          <w:rPr>
            <w:noProof/>
            <w:webHidden/>
          </w:rPr>
          <w:fldChar w:fldCharType="separate"/>
        </w:r>
        <w:r w:rsidR="00D01514">
          <w:rPr>
            <w:noProof/>
            <w:webHidden/>
          </w:rPr>
          <w:t>87</w:t>
        </w:r>
        <w:r w:rsidR="00D01514">
          <w:rPr>
            <w:noProof/>
            <w:webHidden/>
          </w:rPr>
          <w:fldChar w:fldCharType="end"/>
        </w:r>
      </w:hyperlink>
    </w:p>
    <w:p w14:paraId="1EA6723B" w14:textId="6AE3FB94" w:rsidR="00D01514" w:rsidRDefault="00631686">
      <w:pPr>
        <w:pStyle w:val="31"/>
        <w:tabs>
          <w:tab w:val="left" w:pos="1834"/>
          <w:tab w:val="right" w:leader="dot" w:pos="9345"/>
        </w:tabs>
        <w:rPr>
          <w:rFonts w:asciiTheme="minorHAnsi" w:hAnsiTheme="minorHAnsi"/>
          <w:noProof/>
          <w:sz w:val="22"/>
          <w:lang w:eastAsia="ru-RU"/>
        </w:rPr>
      </w:pPr>
      <w:hyperlink w:anchor="_Toc517719238" w:history="1">
        <w:r w:rsidR="00D01514" w:rsidRPr="0034108B">
          <w:rPr>
            <w:rStyle w:val="af8"/>
            <w:noProof/>
          </w:rPr>
          <w:t>3.4.3</w:t>
        </w:r>
        <w:r w:rsidR="00D01514">
          <w:rPr>
            <w:rFonts w:asciiTheme="minorHAnsi" w:hAnsiTheme="minorHAnsi"/>
            <w:noProof/>
            <w:sz w:val="22"/>
            <w:lang w:eastAsia="ru-RU"/>
          </w:rPr>
          <w:tab/>
        </w:r>
        <w:r w:rsidR="00D01514" w:rsidRPr="0034108B">
          <w:rPr>
            <w:rStyle w:val="af8"/>
            <w:noProof/>
          </w:rPr>
          <w:t>Рост оксидной пленки на поверхности системы железо - хром - алюминий.</w:t>
        </w:r>
        <w:r w:rsidR="00D01514">
          <w:rPr>
            <w:noProof/>
            <w:webHidden/>
          </w:rPr>
          <w:tab/>
        </w:r>
        <w:r w:rsidR="00D01514">
          <w:rPr>
            <w:noProof/>
            <w:webHidden/>
          </w:rPr>
          <w:fldChar w:fldCharType="begin"/>
        </w:r>
        <w:r w:rsidR="00D01514">
          <w:rPr>
            <w:noProof/>
            <w:webHidden/>
          </w:rPr>
          <w:instrText xml:space="preserve"> PAGEREF _Toc517719238 \h </w:instrText>
        </w:r>
        <w:r w:rsidR="00D01514">
          <w:rPr>
            <w:noProof/>
            <w:webHidden/>
          </w:rPr>
        </w:r>
        <w:r w:rsidR="00D01514">
          <w:rPr>
            <w:noProof/>
            <w:webHidden/>
          </w:rPr>
          <w:fldChar w:fldCharType="separate"/>
        </w:r>
        <w:r w:rsidR="00D01514">
          <w:rPr>
            <w:noProof/>
            <w:webHidden/>
          </w:rPr>
          <w:t>90</w:t>
        </w:r>
        <w:r w:rsidR="00D01514">
          <w:rPr>
            <w:noProof/>
            <w:webHidden/>
          </w:rPr>
          <w:fldChar w:fldCharType="end"/>
        </w:r>
      </w:hyperlink>
    </w:p>
    <w:p w14:paraId="7278FBBA" w14:textId="3B930B92" w:rsidR="00D01514" w:rsidRDefault="00631686">
      <w:pPr>
        <w:pStyle w:val="31"/>
        <w:tabs>
          <w:tab w:val="left" w:pos="1834"/>
          <w:tab w:val="right" w:leader="dot" w:pos="9345"/>
        </w:tabs>
        <w:rPr>
          <w:rFonts w:asciiTheme="minorHAnsi" w:hAnsiTheme="minorHAnsi"/>
          <w:noProof/>
          <w:sz w:val="22"/>
          <w:lang w:eastAsia="ru-RU"/>
        </w:rPr>
      </w:pPr>
      <w:hyperlink w:anchor="_Toc517719239" w:history="1">
        <w:r w:rsidR="00D01514" w:rsidRPr="0034108B">
          <w:rPr>
            <w:rStyle w:val="af8"/>
            <w:noProof/>
          </w:rPr>
          <w:t>3.4.4</w:t>
        </w:r>
        <w:r w:rsidR="00D01514">
          <w:rPr>
            <w:rFonts w:asciiTheme="minorHAnsi" w:hAnsiTheme="minorHAnsi"/>
            <w:noProof/>
            <w:sz w:val="22"/>
            <w:lang w:eastAsia="ru-RU"/>
          </w:rPr>
          <w:tab/>
        </w:r>
        <w:r w:rsidR="00D01514" w:rsidRPr="0034108B">
          <w:rPr>
            <w:rStyle w:val="af8"/>
            <w:noProof/>
          </w:rPr>
          <w:t>Выводы раздела.</w:t>
        </w:r>
        <w:r w:rsidR="00D01514">
          <w:rPr>
            <w:noProof/>
            <w:webHidden/>
          </w:rPr>
          <w:tab/>
        </w:r>
        <w:r w:rsidR="00D01514">
          <w:rPr>
            <w:noProof/>
            <w:webHidden/>
          </w:rPr>
          <w:fldChar w:fldCharType="begin"/>
        </w:r>
        <w:r w:rsidR="00D01514">
          <w:rPr>
            <w:noProof/>
            <w:webHidden/>
          </w:rPr>
          <w:instrText xml:space="preserve"> PAGEREF _Toc517719239 \h </w:instrText>
        </w:r>
        <w:r w:rsidR="00D01514">
          <w:rPr>
            <w:noProof/>
            <w:webHidden/>
          </w:rPr>
        </w:r>
        <w:r w:rsidR="00D01514">
          <w:rPr>
            <w:noProof/>
            <w:webHidden/>
          </w:rPr>
          <w:fldChar w:fldCharType="separate"/>
        </w:r>
        <w:r w:rsidR="00D01514">
          <w:rPr>
            <w:noProof/>
            <w:webHidden/>
          </w:rPr>
          <w:t>94</w:t>
        </w:r>
        <w:r w:rsidR="00D01514">
          <w:rPr>
            <w:noProof/>
            <w:webHidden/>
          </w:rPr>
          <w:fldChar w:fldCharType="end"/>
        </w:r>
      </w:hyperlink>
    </w:p>
    <w:p w14:paraId="265DF48D" w14:textId="58A7207C" w:rsidR="00D01514" w:rsidRDefault="00631686">
      <w:pPr>
        <w:pStyle w:val="23"/>
        <w:tabs>
          <w:tab w:val="left" w:pos="1134"/>
          <w:tab w:val="right" w:leader="dot" w:pos="9345"/>
        </w:tabs>
        <w:rPr>
          <w:rFonts w:asciiTheme="minorHAnsi" w:hAnsiTheme="minorHAnsi"/>
          <w:noProof/>
          <w:sz w:val="22"/>
          <w:lang w:eastAsia="ru-RU"/>
        </w:rPr>
      </w:pPr>
      <w:hyperlink w:anchor="_Toc517719240" w:history="1">
        <w:r w:rsidR="00D01514" w:rsidRPr="0034108B">
          <w:rPr>
            <w:rStyle w:val="af8"/>
            <w:noProof/>
          </w:rPr>
          <w:t>3.5</w:t>
        </w:r>
        <w:r w:rsidR="00D01514">
          <w:rPr>
            <w:rFonts w:asciiTheme="minorHAnsi" w:hAnsiTheme="minorHAnsi"/>
            <w:noProof/>
            <w:sz w:val="22"/>
            <w:lang w:eastAsia="ru-RU"/>
          </w:rPr>
          <w:tab/>
        </w:r>
        <w:r w:rsidR="00D01514" w:rsidRPr="0034108B">
          <w:rPr>
            <w:rStyle w:val="af8"/>
            <w:noProof/>
          </w:rPr>
          <w:t>Моделирование облучения высокоэнергетическими частицами методами молекулярной динамики.</w:t>
        </w:r>
        <w:r w:rsidR="00D01514">
          <w:rPr>
            <w:noProof/>
            <w:webHidden/>
          </w:rPr>
          <w:tab/>
        </w:r>
        <w:r w:rsidR="00D01514">
          <w:rPr>
            <w:noProof/>
            <w:webHidden/>
          </w:rPr>
          <w:fldChar w:fldCharType="begin"/>
        </w:r>
        <w:r w:rsidR="00D01514">
          <w:rPr>
            <w:noProof/>
            <w:webHidden/>
          </w:rPr>
          <w:instrText xml:space="preserve"> PAGEREF _Toc517719240 \h </w:instrText>
        </w:r>
        <w:r w:rsidR="00D01514">
          <w:rPr>
            <w:noProof/>
            <w:webHidden/>
          </w:rPr>
        </w:r>
        <w:r w:rsidR="00D01514">
          <w:rPr>
            <w:noProof/>
            <w:webHidden/>
          </w:rPr>
          <w:fldChar w:fldCharType="separate"/>
        </w:r>
        <w:r w:rsidR="00D01514">
          <w:rPr>
            <w:noProof/>
            <w:webHidden/>
          </w:rPr>
          <w:t>95</w:t>
        </w:r>
        <w:r w:rsidR="00D01514">
          <w:rPr>
            <w:noProof/>
            <w:webHidden/>
          </w:rPr>
          <w:fldChar w:fldCharType="end"/>
        </w:r>
      </w:hyperlink>
    </w:p>
    <w:p w14:paraId="7D7B80F0" w14:textId="2377E802" w:rsidR="00D01514" w:rsidRDefault="00631686">
      <w:pPr>
        <w:pStyle w:val="31"/>
        <w:tabs>
          <w:tab w:val="left" w:pos="1834"/>
          <w:tab w:val="right" w:leader="dot" w:pos="9345"/>
        </w:tabs>
        <w:rPr>
          <w:rFonts w:asciiTheme="minorHAnsi" w:hAnsiTheme="minorHAnsi"/>
          <w:noProof/>
          <w:sz w:val="22"/>
          <w:lang w:eastAsia="ru-RU"/>
        </w:rPr>
      </w:pPr>
      <w:hyperlink w:anchor="_Toc517719241" w:history="1">
        <w:r w:rsidR="00D01514" w:rsidRPr="0034108B">
          <w:rPr>
            <w:rStyle w:val="af8"/>
            <w:noProof/>
          </w:rPr>
          <w:t>3.5.1</w:t>
        </w:r>
        <w:r w:rsidR="00D01514">
          <w:rPr>
            <w:rFonts w:asciiTheme="minorHAnsi" w:hAnsiTheme="minorHAnsi"/>
            <w:noProof/>
            <w:sz w:val="22"/>
            <w:lang w:eastAsia="ru-RU"/>
          </w:rPr>
          <w:tab/>
        </w:r>
        <w:r w:rsidR="00D01514" w:rsidRPr="0034108B">
          <w:rPr>
            <w:rStyle w:val="af8"/>
            <w:noProof/>
          </w:rPr>
          <w:t>Процесс каскадообразования в системе чистого железа.</w:t>
        </w:r>
        <w:r w:rsidR="00D01514">
          <w:rPr>
            <w:noProof/>
            <w:webHidden/>
          </w:rPr>
          <w:tab/>
        </w:r>
        <w:r w:rsidR="00D01514">
          <w:rPr>
            <w:noProof/>
            <w:webHidden/>
          </w:rPr>
          <w:fldChar w:fldCharType="begin"/>
        </w:r>
        <w:r w:rsidR="00D01514">
          <w:rPr>
            <w:noProof/>
            <w:webHidden/>
          </w:rPr>
          <w:instrText xml:space="preserve"> PAGEREF _Toc517719241 \h </w:instrText>
        </w:r>
        <w:r w:rsidR="00D01514">
          <w:rPr>
            <w:noProof/>
            <w:webHidden/>
          </w:rPr>
        </w:r>
        <w:r w:rsidR="00D01514">
          <w:rPr>
            <w:noProof/>
            <w:webHidden/>
          </w:rPr>
          <w:fldChar w:fldCharType="separate"/>
        </w:r>
        <w:r w:rsidR="00D01514">
          <w:rPr>
            <w:noProof/>
            <w:webHidden/>
          </w:rPr>
          <w:t>95</w:t>
        </w:r>
        <w:r w:rsidR="00D01514">
          <w:rPr>
            <w:noProof/>
            <w:webHidden/>
          </w:rPr>
          <w:fldChar w:fldCharType="end"/>
        </w:r>
      </w:hyperlink>
    </w:p>
    <w:p w14:paraId="060E6E7A" w14:textId="02CDB100" w:rsidR="00D01514" w:rsidRDefault="00631686">
      <w:pPr>
        <w:pStyle w:val="41"/>
        <w:tabs>
          <w:tab w:val="left" w:pos="2184"/>
          <w:tab w:val="right" w:leader="dot" w:pos="9345"/>
        </w:tabs>
        <w:rPr>
          <w:rFonts w:asciiTheme="minorHAnsi" w:hAnsiTheme="minorHAnsi"/>
          <w:noProof/>
          <w:sz w:val="22"/>
          <w:lang w:eastAsia="ru-RU"/>
        </w:rPr>
      </w:pPr>
      <w:hyperlink w:anchor="_Toc517719242" w:history="1">
        <w:r w:rsidR="00D01514" w:rsidRPr="0034108B">
          <w:rPr>
            <w:rStyle w:val="af8"/>
            <w:noProof/>
          </w:rPr>
          <w:t>3.5.1.1</w:t>
        </w:r>
        <w:r w:rsidR="00D01514">
          <w:rPr>
            <w:rFonts w:asciiTheme="minorHAnsi" w:hAnsiTheme="minorHAnsi"/>
            <w:noProof/>
            <w:sz w:val="22"/>
            <w:lang w:eastAsia="ru-RU"/>
          </w:rPr>
          <w:tab/>
        </w:r>
        <w:r w:rsidR="00D01514" w:rsidRPr="0034108B">
          <w:rPr>
            <w:rStyle w:val="af8"/>
            <w:noProof/>
          </w:rPr>
          <w:t>Каскад в объеме железа.</w:t>
        </w:r>
        <w:r w:rsidR="00D01514">
          <w:rPr>
            <w:noProof/>
            <w:webHidden/>
          </w:rPr>
          <w:tab/>
        </w:r>
        <w:r w:rsidR="00D01514">
          <w:rPr>
            <w:noProof/>
            <w:webHidden/>
          </w:rPr>
          <w:fldChar w:fldCharType="begin"/>
        </w:r>
        <w:r w:rsidR="00D01514">
          <w:rPr>
            <w:noProof/>
            <w:webHidden/>
          </w:rPr>
          <w:instrText xml:space="preserve"> PAGEREF _Toc517719242 \h </w:instrText>
        </w:r>
        <w:r w:rsidR="00D01514">
          <w:rPr>
            <w:noProof/>
            <w:webHidden/>
          </w:rPr>
        </w:r>
        <w:r w:rsidR="00D01514">
          <w:rPr>
            <w:noProof/>
            <w:webHidden/>
          </w:rPr>
          <w:fldChar w:fldCharType="separate"/>
        </w:r>
        <w:r w:rsidR="00D01514">
          <w:rPr>
            <w:noProof/>
            <w:webHidden/>
          </w:rPr>
          <w:t>95</w:t>
        </w:r>
        <w:r w:rsidR="00D01514">
          <w:rPr>
            <w:noProof/>
            <w:webHidden/>
          </w:rPr>
          <w:fldChar w:fldCharType="end"/>
        </w:r>
      </w:hyperlink>
    </w:p>
    <w:p w14:paraId="72B0F863" w14:textId="0F36025C" w:rsidR="00D01514" w:rsidRDefault="00631686">
      <w:pPr>
        <w:pStyle w:val="41"/>
        <w:tabs>
          <w:tab w:val="left" w:pos="2184"/>
          <w:tab w:val="right" w:leader="dot" w:pos="9345"/>
        </w:tabs>
        <w:rPr>
          <w:rFonts w:asciiTheme="minorHAnsi" w:hAnsiTheme="minorHAnsi"/>
          <w:noProof/>
          <w:sz w:val="22"/>
          <w:lang w:eastAsia="ru-RU"/>
        </w:rPr>
      </w:pPr>
      <w:hyperlink w:anchor="_Toc517719243" w:history="1">
        <w:r w:rsidR="00D01514" w:rsidRPr="0034108B">
          <w:rPr>
            <w:rStyle w:val="af8"/>
            <w:noProof/>
          </w:rPr>
          <w:t>3.5.1.2</w:t>
        </w:r>
        <w:r w:rsidR="00D01514">
          <w:rPr>
            <w:rFonts w:asciiTheme="minorHAnsi" w:hAnsiTheme="minorHAnsi"/>
            <w:noProof/>
            <w:sz w:val="22"/>
            <w:lang w:eastAsia="ru-RU"/>
          </w:rPr>
          <w:tab/>
        </w:r>
        <w:r w:rsidR="00D01514" w:rsidRPr="0034108B">
          <w:rPr>
            <w:rStyle w:val="af8"/>
            <w:noProof/>
          </w:rPr>
          <w:t>Каскад в железе при наличии свободной поверхности.</w:t>
        </w:r>
        <w:r w:rsidR="00D01514">
          <w:rPr>
            <w:noProof/>
            <w:webHidden/>
          </w:rPr>
          <w:tab/>
        </w:r>
        <w:r w:rsidR="00D01514">
          <w:rPr>
            <w:noProof/>
            <w:webHidden/>
          </w:rPr>
          <w:fldChar w:fldCharType="begin"/>
        </w:r>
        <w:r w:rsidR="00D01514">
          <w:rPr>
            <w:noProof/>
            <w:webHidden/>
          </w:rPr>
          <w:instrText xml:space="preserve"> PAGEREF _Toc517719243 \h </w:instrText>
        </w:r>
        <w:r w:rsidR="00D01514">
          <w:rPr>
            <w:noProof/>
            <w:webHidden/>
          </w:rPr>
        </w:r>
        <w:r w:rsidR="00D01514">
          <w:rPr>
            <w:noProof/>
            <w:webHidden/>
          </w:rPr>
          <w:fldChar w:fldCharType="separate"/>
        </w:r>
        <w:r w:rsidR="00D01514">
          <w:rPr>
            <w:noProof/>
            <w:webHidden/>
          </w:rPr>
          <w:t>97</w:t>
        </w:r>
        <w:r w:rsidR="00D01514">
          <w:rPr>
            <w:noProof/>
            <w:webHidden/>
          </w:rPr>
          <w:fldChar w:fldCharType="end"/>
        </w:r>
      </w:hyperlink>
    </w:p>
    <w:p w14:paraId="0A35E567" w14:textId="4C134D7D" w:rsidR="00D01514" w:rsidRDefault="00631686">
      <w:pPr>
        <w:pStyle w:val="41"/>
        <w:tabs>
          <w:tab w:val="left" w:pos="2184"/>
          <w:tab w:val="right" w:leader="dot" w:pos="9345"/>
        </w:tabs>
        <w:rPr>
          <w:rFonts w:asciiTheme="minorHAnsi" w:hAnsiTheme="minorHAnsi"/>
          <w:noProof/>
          <w:sz w:val="22"/>
          <w:lang w:eastAsia="ru-RU"/>
        </w:rPr>
      </w:pPr>
      <w:hyperlink w:anchor="_Toc517719244" w:history="1">
        <w:r w:rsidR="00D01514" w:rsidRPr="0034108B">
          <w:rPr>
            <w:rStyle w:val="af8"/>
            <w:noProof/>
          </w:rPr>
          <w:t>3.5.1.3</w:t>
        </w:r>
        <w:r w:rsidR="00D01514">
          <w:rPr>
            <w:rFonts w:asciiTheme="minorHAnsi" w:hAnsiTheme="minorHAnsi"/>
            <w:noProof/>
            <w:sz w:val="22"/>
            <w:lang w:eastAsia="ru-RU"/>
          </w:rPr>
          <w:tab/>
        </w:r>
        <w:r w:rsidR="00D01514" w:rsidRPr="0034108B">
          <w:rPr>
            <w:rStyle w:val="af8"/>
            <w:noProof/>
          </w:rPr>
          <w:t>Моделирование воздействия облучения на начало формирования оксидной пленки на поверхности чистого железа.</w:t>
        </w:r>
        <w:r w:rsidR="00D01514">
          <w:rPr>
            <w:noProof/>
            <w:webHidden/>
          </w:rPr>
          <w:tab/>
        </w:r>
        <w:r w:rsidR="00D01514">
          <w:rPr>
            <w:noProof/>
            <w:webHidden/>
          </w:rPr>
          <w:fldChar w:fldCharType="begin"/>
        </w:r>
        <w:r w:rsidR="00D01514">
          <w:rPr>
            <w:noProof/>
            <w:webHidden/>
          </w:rPr>
          <w:instrText xml:space="preserve"> PAGEREF _Toc517719244 \h </w:instrText>
        </w:r>
        <w:r w:rsidR="00D01514">
          <w:rPr>
            <w:noProof/>
            <w:webHidden/>
          </w:rPr>
        </w:r>
        <w:r w:rsidR="00D01514">
          <w:rPr>
            <w:noProof/>
            <w:webHidden/>
          </w:rPr>
          <w:fldChar w:fldCharType="separate"/>
        </w:r>
        <w:r w:rsidR="00D01514">
          <w:rPr>
            <w:noProof/>
            <w:webHidden/>
          </w:rPr>
          <w:t>98</w:t>
        </w:r>
        <w:r w:rsidR="00D01514">
          <w:rPr>
            <w:noProof/>
            <w:webHidden/>
          </w:rPr>
          <w:fldChar w:fldCharType="end"/>
        </w:r>
      </w:hyperlink>
    </w:p>
    <w:p w14:paraId="50AE6893" w14:textId="2C6424FB" w:rsidR="00D01514" w:rsidRDefault="00631686">
      <w:pPr>
        <w:pStyle w:val="31"/>
        <w:tabs>
          <w:tab w:val="left" w:pos="1834"/>
          <w:tab w:val="right" w:leader="dot" w:pos="9345"/>
        </w:tabs>
        <w:rPr>
          <w:rFonts w:asciiTheme="minorHAnsi" w:hAnsiTheme="minorHAnsi"/>
          <w:noProof/>
          <w:sz w:val="22"/>
          <w:lang w:eastAsia="ru-RU"/>
        </w:rPr>
      </w:pPr>
      <w:hyperlink w:anchor="_Toc517719245" w:history="1">
        <w:r w:rsidR="00D01514" w:rsidRPr="0034108B">
          <w:rPr>
            <w:rStyle w:val="af8"/>
            <w:noProof/>
          </w:rPr>
          <w:t>3.5.2</w:t>
        </w:r>
        <w:r w:rsidR="00D01514">
          <w:rPr>
            <w:rFonts w:asciiTheme="minorHAnsi" w:hAnsiTheme="minorHAnsi"/>
            <w:noProof/>
            <w:sz w:val="22"/>
            <w:lang w:eastAsia="ru-RU"/>
          </w:rPr>
          <w:tab/>
        </w:r>
        <w:r w:rsidR="00D01514" w:rsidRPr="0034108B">
          <w:rPr>
            <w:rStyle w:val="af8"/>
            <w:noProof/>
          </w:rPr>
          <w:t>Моделирование каскадообразования в системе железо - хром.</w:t>
        </w:r>
        <w:r w:rsidR="00D01514">
          <w:rPr>
            <w:noProof/>
            <w:webHidden/>
          </w:rPr>
          <w:tab/>
        </w:r>
        <w:r w:rsidR="00D01514">
          <w:rPr>
            <w:noProof/>
            <w:webHidden/>
          </w:rPr>
          <w:fldChar w:fldCharType="begin"/>
        </w:r>
        <w:r w:rsidR="00D01514">
          <w:rPr>
            <w:noProof/>
            <w:webHidden/>
          </w:rPr>
          <w:instrText xml:space="preserve"> PAGEREF _Toc517719245 \h </w:instrText>
        </w:r>
        <w:r w:rsidR="00D01514">
          <w:rPr>
            <w:noProof/>
            <w:webHidden/>
          </w:rPr>
        </w:r>
        <w:r w:rsidR="00D01514">
          <w:rPr>
            <w:noProof/>
            <w:webHidden/>
          </w:rPr>
          <w:fldChar w:fldCharType="separate"/>
        </w:r>
        <w:r w:rsidR="00D01514">
          <w:rPr>
            <w:noProof/>
            <w:webHidden/>
          </w:rPr>
          <w:t>100</w:t>
        </w:r>
        <w:r w:rsidR="00D01514">
          <w:rPr>
            <w:noProof/>
            <w:webHidden/>
          </w:rPr>
          <w:fldChar w:fldCharType="end"/>
        </w:r>
      </w:hyperlink>
    </w:p>
    <w:p w14:paraId="4DEEA62B" w14:textId="00DA5107" w:rsidR="00D01514" w:rsidRDefault="00631686">
      <w:pPr>
        <w:pStyle w:val="41"/>
        <w:tabs>
          <w:tab w:val="left" w:pos="2184"/>
          <w:tab w:val="right" w:leader="dot" w:pos="9345"/>
        </w:tabs>
        <w:rPr>
          <w:rFonts w:asciiTheme="minorHAnsi" w:hAnsiTheme="minorHAnsi"/>
          <w:noProof/>
          <w:sz w:val="22"/>
          <w:lang w:eastAsia="ru-RU"/>
        </w:rPr>
      </w:pPr>
      <w:hyperlink w:anchor="_Toc517719246" w:history="1">
        <w:r w:rsidR="00D01514" w:rsidRPr="0034108B">
          <w:rPr>
            <w:rStyle w:val="af8"/>
            <w:noProof/>
          </w:rPr>
          <w:t>3.5.2.1</w:t>
        </w:r>
        <w:r w:rsidR="00D01514">
          <w:rPr>
            <w:rFonts w:asciiTheme="minorHAnsi" w:hAnsiTheme="minorHAnsi"/>
            <w:noProof/>
            <w:sz w:val="22"/>
            <w:lang w:eastAsia="ru-RU"/>
          </w:rPr>
          <w:tab/>
        </w:r>
        <w:r w:rsidR="00D01514" w:rsidRPr="0034108B">
          <w:rPr>
            <w:rStyle w:val="af8"/>
            <w:noProof/>
          </w:rPr>
          <w:t>Каскад в объеме системы железо – хром.</w:t>
        </w:r>
        <w:r w:rsidR="00D01514">
          <w:rPr>
            <w:noProof/>
            <w:webHidden/>
          </w:rPr>
          <w:tab/>
        </w:r>
        <w:r w:rsidR="00D01514">
          <w:rPr>
            <w:noProof/>
            <w:webHidden/>
          </w:rPr>
          <w:fldChar w:fldCharType="begin"/>
        </w:r>
        <w:r w:rsidR="00D01514">
          <w:rPr>
            <w:noProof/>
            <w:webHidden/>
          </w:rPr>
          <w:instrText xml:space="preserve"> PAGEREF _Toc517719246 \h </w:instrText>
        </w:r>
        <w:r w:rsidR="00D01514">
          <w:rPr>
            <w:noProof/>
            <w:webHidden/>
          </w:rPr>
        </w:r>
        <w:r w:rsidR="00D01514">
          <w:rPr>
            <w:noProof/>
            <w:webHidden/>
          </w:rPr>
          <w:fldChar w:fldCharType="separate"/>
        </w:r>
        <w:r w:rsidR="00D01514">
          <w:rPr>
            <w:noProof/>
            <w:webHidden/>
          </w:rPr>
          <w:t>100</w:t>
        </w:r>
        <w:r w:rsidR="00D01514">
          <w:rPr>
            <w:noProof/>
            <w:webHidden/>
          </w:rPr>
          <w:fldChar w:fldCharType="end"/>
        </w:r>
      </w:hyperlink>
    </w:p>
    <w:p w14:paraId="5769A67F" w14:textId="5DD1A595" w:rsidR="00D01514" w:rsidRDefault="00631686">
      <w:pPr>
        <w:pStyle w:val="41"/>
        <w:tabs>
          <w:tab w:val="left" w:pos="2184"/>
          <w:tab w:val="right" w:leader="dot" w:pos="9345"/>
        </w:tabs>
        <w:rPr>
          <w:rFonts w:asciiTheme="minorHAnsi" w:hAnsiTheme="minorHAnsi"/>
          <w:noProof/>
          <w:sz w:val="22"/>
          <w:lang w:eastAsia="ru-RU"/>
        </w:rPr>
      </w:pPr>
      <w:hyperlink w:anchor="_Toc517719247" w:history="1">
        <w:r w:rsidR="00D01514" w:rsidRPr="0034108B">
          <w:rPr>
            <w:rStyle w:val="af8"/>
            <w:noProof/>
          </w:rPr>
          <w:t>3.5.2.2</w:t>
        </w:r>
        <w:r w:rsidR="00D01514">
          <w:rPr>
            <w:rFonts w:asciiTheme="minorHAnsi" w:hAnsiTheme="minorHAnsi"/>
            <w:noProof/>
            <w:sz w:val="22"/>
            <w:lang w:eastAsia="ru-RU"/>
          </w:rPr>
          <w:tab/>
        </w:r>
        <w:r w:rsidR="00D01514" w:rsidRPr="0034108B">
          <w:rPr>
            <w:rStyle w:val="af8"/>
            <w:noProof/>
          </w:rPr>
          <w:t>Каскад в системе железо - хром при наличии свободной поверхности.</w:t>
        </w:r>
        <w:r w:rsidR="00D01514">
          <w:rPr>
            <w:noProof/>
            <w:webHidden/>
          </w:rPr>
          <w:tab/>
        </w:r>
        <w:r w:rsidR="00D01514">
          <w:rPr>
            <w:noProof/>
            <w:webHidden/>
          </w:rPr>
          <w:fldChar w:fldCharType="begin"/>
        </w:r>
        <w:r w:rsidR="00D01514">
          <w:rPr>
            <w:noProof/>
            <w:webHidden/>
          </w:rPr>
          <w:instrText xml:space="preserve"> PAGEREF _Toc517719247 \h </w:instrText>
        </w:r>
        <w:r w:rsidR="00D01514">
          <w:rPr>
            <w:noProof/>
            <w:webHidden/>
          </w:rPr>
        </w:r>
        <w:r w:rsidR="00D01514">
          <w:rPr>
            <w:noProof/>
            <w:webHidden/>
          </w:rPr>
          <w:fldChar w:fldCharType="separate"/>
        </w:r>
        <w:r w:rsidR="00D01514">
          <w:rPr>
            <w:noProof/>
            <w:webHidden/>
          </w:rPr>
          <w:t>102</w:t>
        </w:r>
        <w:r w:rsidR="00D01514">
          <w:rPr>
            <w:noProof/>
            <w:webHidden/>
          </w:rPr>
          <w:fldChar w:fldCharType="end"/>
        </w:r>
      </w:hyperlink>
    </w:p>
    <w:p w14:paraId="0B253F0A" w14:textId="559BB46B" w:rsidR="00D01514" w:rsidRDefault="00631686">
      <w:pPr>
        <w:pStyle w:val="41"/>
        <w:tabs>
          <w:tab w:val="left" w:pos="2184"/>
          <w:tab w:val="right" w:leader="dot" w:pos="9345"/>
        </w:tabs>
        <w:rPr>
          <w:rFonts w:asciiTheme="minorHAnsi" w:hAnsiTheme="minorHAnsi"/>
          <w:noProof/>
          <w:sz w:val="22"/>
          <w:lang w:eastAsia="ru-RU"/>
        </w:rPr>
      </w:pPr>
      <w:hyperlink w:anchor="_Toc517719248" w:history="1">
        <w:r w:rsidR="00D01514" w:rsidRPr="0034108B">
          <w:rPr>
            <w:rStyle w:val="af8"/>
            <w:noProof/>
          </w:rPr>
          <w:t>3.5.2.3</w:t>
        </w:r>
        <w:r w:rsidR="00D01514">
          <w:rPr>
            <w:rFonts w:asciiTheme="minorHAnsi" w:hAnsiTheme="minorHAnsi"/>
            <w:noProof/>
            <w:sz w:val="22"/>
            <w:lang w:eastAsia="ru-RU"/>
          </w:rPr>
          <w:tab/>
        </w:r>
        <w:r w:rsidR="00D01514" w:rsidRPr="0034108B">
          <w:rPr>
            <w:rStyle w:val="af8"/>
            <w:noProof/>
          </w:rPr>
          <w:t>Моделирование воздействия облучения на начало формирования оксидной пленки на поверхности системы железо</w:t>
        </w:r>
        <w:r w:rsidR="00D01514" w:rsidRPr="0034108B">
          <w:rPr>
            <w:rStyle w:val="af8"/>
            <w:noProof/>
          </w:rPr>
          <w:noBreakHyphen/>
          <w:t>хром.</w:t>
        </w:r>
        <w:r w:rsidR="00D01514">
          <w:rPr>
            <w:noProof/>
            <w:webHidden/>
          </w:rPr>
          <w:tab/>
        </w:r>
        <w:r w:rsidR="00D01514">
          <w:rPr>
            <w:noProof/>
            <w:webHidden/>
          </w:rPr>
          <w:fldChar w:fldCharType="begin"/>
        </w:r>
        <w:r w:rsidR="00D01514">
          <w:rPr>
            <w:noProof/>
            <w:webHidden/>
          </w:rPr>
          <w:instrText xml:space="preserve"> PAGEREF _Toc517719248 \h </w:instrText>
        </w:r>
        <w:r w:rsidR="00D01514">
          <w:rPr>
            <w:noProof/>
            <w:webHidden/>
          </w:rPr>
        </w:r>
        <w:r w:rsidR="00D01514">
          <w:rPr>
            <w:noProof/>
            <w:webHidden/>
          </w:rPr>
          <w:fldChar w:fldCharType="separate"/>
        </w:r>
        <w:r w:rsidR="00D01514">
          <w:rPr>
            <w:noProof/>
            <w:webHidden/>
          </w:rPr>
          <w:t>105</w:t>
        </w:r>
        <w:r w:rsidR="00D01514">
          <w:rPr>
            <w:noProof/>
            <w:webHidden/>
          </w:rPr>
          <w:fldChar w:fldCharType="end"/>
        </w:r>
      </w:hyperlink>
    </w:p>
    <w:p w14:paraId="2EF02180" w14:textId="7ED2EDC8" w:rsidR="00D01514" w:rsidRDefault="00631686">
      <w:pPr>
        <w:pStyle w:val="41"/>
        <w:tabs>
          <w:tab w:val="left" w:pos="2184"/>
          <w:tab w:val="right" w:leader="dot" w:pos="9345"/>
        </w:tabs>
        <w:rPr>
          <w:rFonts w:asciiTheme="minorHAnsi" w:hAnsiTheme="minorHAnsi"/>
          <w:noProof/>
          <w:sz w:val="22"/>
          <w:lang w:eastAsia="ru-RU"/>
        </w:rPr>
      </w:pPr>
      <w:hyperlink w:anchor="_Toc517719249" w:history="1">
        <w:r w:rsidR="00D01514" w:rsidRPr="0034108B">
          <w:rPr>
            <w:rStyle w:val="af8"/>
            <w:noProof/>
          </w:rPr>
          <w:t>3.5.2.4</w:t>
        </w:r>
        <w:r w:rsidR="00D01514">
          <w:rPr>
            <w:rFonts w:asciiTheme="minorHAnsi" w:hAnsiTheme="minorHAnsi"/>
            <w:noProof/>
            <w:sz w:val="22"/>
            <w:lang w:eastAsia="ru-RU"/>
          </w:rPr>
          <w:tab/>
        </w:r>
        <w:r w:rsidR="00D01514" w:rsidRPr="0034108B">
          <w:rPr>
            <w:rStyle w:val="af8"/>
            <w:noProof/>
          </w:rPr>
          <w:t>Каскады на поверхности системы железо – хром - оксид.</w:t>
        </w:r>
        <w:r w:rsidR="00D01514">
          <w:rPr>
            <w:noProof/>
            <w:webHidden/>
          </w:rPr>
          <w:tab/>
        </w:r>
        <w:r w:rsidR="00D01514">
          <w:rPr>
            <w:noProof/>
            <w:webHidden/>
          </w:rPr>
          <w:fldChar w:fldCharType="begin"/>
        </w:r>
        <w:r w:rsidR="00D01514">
          <w:rPr>
            <w:noProof/>
            <w:webHidden/>
          </w:rPr>
          <w:instrText xml:space="preserve"> PAGEREF _Toc517719249 \h </w:instrText>
        </w:r>
        <w:r w:rsidR="00D01514">
          <w:rPr>
            <w:noProof/>
            <w:webHidden/>
          </w:rPr>
        </w:r>
        <w:r w:rsidR="00D01514">
          <w:rPr>
            <w:noProof/>
            <w:webHidden/>
          </w:rPr>
          <w:fldChar w:fldCharType="separate"/>
        </w:r>
        <w:r w:rsidR="00D01514">
          <w:rPr>
            <w:noProof/>
            <w:webHidden/>
          </w:rPr>
          <w:t>107</w:t>
        </w:r>
        <w:r w:rsidR="00D01514">
          <w:rPr>
            <w:noProof/>
            <w:webHidden/>
          </w:rPr>
          <w:fldChar w:fldCharType="end"/>
        </w:r>
      </w:hyperlink>
    </w:p>
    <w:p w14:paraId="4D41EE30" w14:textId="3319A96A" w:rsidR="00D01514" w:rsidRDefault="00631686">
      <w:pPr>
        <w:pStyle w:val="31"/>
        <w:tabs>
          <w:tab w:val="left" w:pos="1834"/>
          <w:tab w:val="right" w:leader="dot" w:pos="9345"/>
        </w:tabs>
        <w:rPr>
          <w:rFonts w:asciiTheme="minorHAnsi" w:hAnsiTheme="minorHAnsi"/>
          <w:noProof/>
          <w:sz w:val="22"/>
          <w:lang w:eastAsia="ru-RU"/>
        </w:rPr>
      </w:pPr>
      <w:hyperlink w:anchor="_Toc517719250" w:history="1">
        <w:r w:rsidR="00D01514" w:rsidRPr="0034108B">
          <w:rPr>
            <w:rStyle w:val="af8"/>
            <w:noProof/>
          </w:rPr>
          <w:t>3.5.3</w:t>
        </w:r>
        <w:r w:rsidR="00D01514">
          <w:rPr>
            <w:rFonts w:asciiTheme="minorHAnsi" w:hAnsiTheme="minorHAnsi"/>
            <w:noProof/>
            <w:sz w:val="22"/>
            <w:lang w:eastAsia="ru-RU"/>
          </w:rPr>
          <w:tab/>
        </w:r>
        <w:r w:rsidR="00D01514" w:rsidRPr="0034108B">
          <w:rPr>
            <w:rStyle w:val="af8"/>
            <w:noProof/>
          </w:rPr>
          <w:t>Моделирование каскадообразования в системе железо – хром – алюминий – оксид.</w:t>
        </w:r>
        <w:r w:rsidR="00D01514">
          <w:rPr>
            <w:noProof/>
            <w:webHidden/>
          </w:rPr>
          <w:tab/>
        </w:r>
        <w:r w:rsidR="00D01514">
          <w:rPr>
            <w:noProof/>
            <w:webHidden/>
          </w:rPr>
          <w:fldChar w:fldCharType="begin"/>
        </w:r>
        <w:r w:rsidR="00D01514">
          <w:rPr>
            <w:noProof/>
            <w:webHidden/>
          </w:rPr>
          <w:instrText xml:space="preserve"> PAGEREF _Toc517719250 \h </w:instrText>
        </w:r>
        <w:r w:rsidR="00D01514">
          <w:rPr>
            <w:noProof/>
            <w:webHidden/>
          </w:rPr>
        </w:r>
        <w:r w:rsidR="00D01514">
          <w:rPr>
            <w:noProof/>
            <w:webHidden/>
          </w:rPr>
          <w:fldChar w:fldCharType="separate"/>
        </w:r>
        <w:r w:rsidR="00D01514">
          <w:rPr>
            <w:noProof/>
            <w:webHidden/>
          </w:rPr>
          <w:t>108</w:t>
        </w:r>
        <w:r w:rsidR="00D01514">
          <w:rPr>
            <w:noProof/>
            <w:webHidden/>
          </w:rPr>
          <w:fldChar w:fldCharType="end"/>
        </w:r>
      </w:hyperlink>
    </w:p>
    <w:p w14:paraId="755B743C" w14:textId="5E5372FD" w:rsidR="00D01514" w:rsidRDefault="00631686">
      <w:pPr>
        <w:pStyle w:val="31"/>
        <w:tabs>
          <w:tab w:val="left" w:pos="1834"/>
          <w:tab w:val="right" w:leader="dot" w:pos="9345"/>
        </w:tabs>
        <w:rPr>
          <w:rFonts w:asciiTheme="minorHAnsi" w:hAnsiTheme="minorHAnsi"/>
          <w:noProof/>
          <w:sz w:val="22"/>
          <w:lang w:eastAsia="ru-RU"/>
        </w:rPr>
      </w:pPr>
      <w:hyperlink w:anchor="_Toc517719251" w:history="1">
        <w:r w:rsidR="00D01514" w:rsidRPr="0034108B">
          <w:rPr>
            <w:rStyle w:val="af8"/>
            <w:noProof/>
          </w:rPr>
          <w:t>3.5.4</w:t>
        </w:r>
        <w:r w:rsidR="00D01514">
          <w:rPr>
            <w:rFonts w:asciiTheme="minorHAnsi" w:hAnsiTheme="minorHAnsi"/>
            <w:noProof/>
            <w:sz w:val="22"/>
            <w:lang w:eastAsia="ru-RU"/>
          </w:rPr>
          <w:tab/>
        </w:r>
        <w:r w:rsidR="00D01514" w:rsidRPr="0034108B">
          <w:rPr>
            <w:rStyle w:val="af8"/>
            <w:noProof/>
          </w:rPr>
          <w:t>Моделирование каскадообразования в системе железо - вюстит.</w:t>
        </w:r>
        <w:r w:rsidR="00D01514">
          <w:rPr>
            <w:noProof/>
            <w:webHidden/>
          </w:rPr>
          <w:tab/>
        </w:r>
        <w:r w:rsidR="00D01514">
          <w:rPr>
            <w:noProof/>
            <w:webHidden/>
          </w:rPr>
          <w:fldChar w:fldCharType="begin"/>
        </w:r>
        <w:r w:rsidR="00D01514">
          <w:rPr>
            <w:noProof/>
            <w:webHidden/>
          </w:rPr>
          <w:instrText xml:space="preserve"> PAGEREF _Toc517719251 \h </w:instrText>
        </w:r>
        <w:r w:rsidR="00D01514">
          <w:rPr>
            <w:noProof/>
            <w:webHidden/>
          </w:rPr>
        </w:r>
        <w:r w:rsidR="00D01514">
          <w:rPr>
            <w:noProof/>
            <w:webHidden/>
          </w:rPr>
          <w:fldChar w:fldCharType="separate"/>
        </w:r>
        <w:r w:rsidR="00D01514">
          <w:rPr>
            <w:noProof/>
            <w:webHidden/>
          </w:rPr>
          <w:t>109</w:t>
        </w:r>
        <w:r w:rsidR="00D01514">
          <w:rPr>
            <w:noProof/>
            <w:webHidden/>
          </w:rPr>
          <w:fldChar w:fldCharType="end"/>
        </w:r>
      </w:hyperlink>
    </w:p>
    <w:p w14:paraId="508728F8" w14:textId="733A1D89" w:rsidR="00D01514" w:rsidRDefault="00631686">
      <w:pPr>
        <w:pStyle w:val="41"/>
        <w:tabs>
          <w:tab w:val="left" w:pos="2184"/>
          <w:tab w:val="right" w:leader="dot" w:pos="9345"/>
        </w:tabs>
        <w:rPr>
          <w:rFonts w:asciiTheme="minorHAnsi" w:hAnsiTheme="minorHAnsi"/>
          <w:noProof/>
          <w:sz w:val="22"/>
          <w:lang w:eastAsia="ru-RU"/>
        </w:rPr>
      </w:pPr>
      <w:hyperlink w:anchor="_Toc517719252" w:history="1">
        <w:r w:rsidR="00D01514" w:rsidRPr="0034108B">
          <w:rPr>
            <w:rStyle w:val="af8"/>
            <w:noProof/>
          </w:rPr>
          <w:t>3.5.4.1</w:t>
        </w:r>
        <w:r w:rsidR="00D01514">
          <w:rPr>
            <w:rFonts w:asciiTheme="minorHAnsi" w:hAnsiTheme="minorHAnsi"/>
            <w:noProof/>
            <w:sz w:val="22"/>
            <w:lang w:eastAsia="ru-RU"/>
          </w:rPr>
          <w:tab/>
        </w:r>
        <w:r w:rsidR="00D01514" w:rsidRPr="0034108B">
          <w:rPr>
            <w:rStyle w:val="af8"/>
            <w:noProof/>
          </w:rPr>
          <w:t>Каскад в объеме вюстита.</w:t>
        </w:r>
        <w:r w:rsidR="00D01514">
          <w:rPr>
            <w:noProof/>
            <w:webHidden/>
          </w:rPr>
          <w:tab/>
        </w:r>
        <w:r w:rsidR="00D01514">
          <w:rPr>
            <w:noProof/>
            <w:webHidden/>
          </w:rPr>
          <w:fldChar w:fldCharType="begin"/>
        </w:r>
        <w:r w:rsidR="00D01514">
          <w:rPr>
            <w:noProof/>
            <w:webHidden/>
          </w:rPr>
          <w:instrText xml:space="preserve"> PAGEREF _Toc517719252 \h </w:instrText>
        </w:r>
        <w:r w:rsidR="00D01514">
          <w:rPr>
            <w:noProof/>
            <w:webHidden/>
          </w:rPr>
        </w:r>
        <w:r w:rsidR="00D01514">
          <w:rPr>
            <w:noProof/>
            <w:webHidden/>
          </w:rPr>
          <w:fldChar w:fldCharType="separate"/>
        </w:r>
        <w:r w:rsidR="00D01514">
          <w:rPr>
            <w:noProof/>
            <w:webHidden/>
          </w:rPr>
          <w:t>109</w:t>
        </w:r>
        <w:r w:rsidR="00D01514">
          <w:rPr>
            <w:noProof/>
            <w:webHidden/>
          </w:rPr>
          <w:fldChar w:fldCharType="end"/>
        </w:r>
      </w:hyperlink>
    </w:p>
    <w:p w14:paraId="6C3B7FA4" w14:textId="35D25BE7" w:rsidR="00D01514" w:rsidRDefault="00631686">
      <w:pPr>
        <w:pStyle w:val="41"/>
        <w:tabs>
          <w:tab w:val="left" w:pos="2184"/>
          <w:tab w:val="right" w:leader="dot" w:pos="9345"/>
        </w:tabs>
        <w:rPr>
          <w:rFonts w:asciiTheme="minorHAnsi" w:hAnsiTheme="minorHAnsi"/>
          <w:noProof/>
          <w:sz w:val="22"/>
          <w:lang w:eastAsia="ru-RU"/>
        </w:rPr>
      </w:pPr>
      <w:hyperlink w:anchor="_Toc517719253" w:history="1">
        <w:r w:rsidR="00D01514" w:rsidRPr="0034108B">
          <w:rPr>
            <w:rStyle w:val="af8"/>
            <w:noProof/>
          </w:rPr>
          <w:t>3.5.4.2</w:t>
        </w:r>
        <w:r w:rsidR="00D01514">
          <w:rPr>
            <w:rFonts w:asciiTheme="minorHAnsi" w:hAnsiTheme="minorHAnsi"/>
            <w:noProof/>
            <w:sz w:val="22"/>
            <w:lang w:eastAsia="ru-RU"/>
          </w:rPr>
          <w:tab/>
        </w:r>
        <w:r w:rsidR="00D01514" w:rsidRPr="0034108B">
          <w:rPr>
            <w:rStyle w:val="af8"/>
            <w:noProof/>
          </w:rPr>
          <w:t>Прохождение каскада в системе железо – вюстит.</w:t>
        </w:r>
        <w:r w:rsidR="00D01514">
          <w:rPr>
            <w:noProof/>
            <w:webHidden/>
          </w:rPr>
          <w:tab/>
        </w:r>
        <w:r w:rsidR="00D01514">
          <w:rPr>
            <w:noProof/>
            <w:webHidden/>
          </w:rPr>
          <w:fldChar w:fldCharType="begin"/>
        </w:r>
        <w:r w:rsidR="00D01514">
          <w:rPr>
            <w:noProof/>
            <w:webHidden/>
          </w:rPr>
          <w:instrText xml:space="preserve"> PAGEREF _Toc517719253 \h </w:instrText>
        </w:r>
        <w:r w:rsidR="00D01514">
          <w:rPr>
            <w:noProof/>
            <w:webHidden/>
          </w:rPr>
        </w:r>
        <w:r w:rsidR="00D01514">
          <w:rPr>
            <w:noProof/>
            <w:webHidden/>
          </w:rPr>
          <w:fldChar w:fldCharType="separate"/>
        </w:r>
        <w:r w:rsidR="00D01514">
          <w:rPr>
            <w:noProof/>
            <w:webHidden/>
          </w:rPr>
          <w:t>110</w:t>
        </w:r>
        <w:r w:rsidR="00D01514">
          <w:rPr>
            <w:noProof/>
            <w:webHidden/>
          </w:rPr>
          <w:fldChar w:fldCharType="end"/>
        </w:r>
      </w:hyperlink>
    </w:p>
    <w:p w14:paraId="419CB6B5" w14:textId="2130D13D" w:rsidR="00D01514" w:rsidRDefault="00631686">
      <w:pPr>
        <w:pStyle w:val="12"/>
        <w:rPr>
          <w:rFonts w:asciiTheme="minorHAnsi" w:hAnsiTheme="minorHAnsi"/>
          <w:noProof/>
          <w:sz w:val="22"/>
          <w:lang w:eastAsia="ru-RU"/>
        </w:rPr>
      </w:pPr>
      <w:hyperlink w:anchor="_Toc517719254" w:history="1">
        <w:r w:rsidR="00D01514" w:rsidRPr="0034108B">
          <w:rPr>
            <w:rStyle w:val="af8"/>
            <w:noProof/>
          </w:rPr>
          <w:t>4</w:t>
        </w:r>
        <w:r w:rsidR="00D01514">
          <w:rPr>
            <w:rFonts w:asciiTheme="minorHAnsi" w:hAnsiTheme="minorHAnsi"/>
            <w:noProof/>
            <w:sz w:val="22"/>
            <w:lang w:eastAsia="ru-RU"/>
          </w:rPr>
          <w:tab/>
        </w:r>
        <w:r w:rsidR="00D01514" w:rsidRPr="0034108B">
          <w:rPr>
            <w:rStyle w:val="af8"/>
            <w:noProof/>
          </w:rPr>
          <w:t>Выводы</w:t>
        </w:r>
        <w:r w:rsidR="00D01514">
          <w:rPr>
            <w:noProof/>
            <w:webHidden/>
          </w:rPr>
          <w:tab/>
        </w:r>
        <w:r w:rsidR="00D01514">
          <w:rPr>
            <w:noProof/>
            <w:webHidden/>
          </w:rPr>
          <w:fldChar w:fldCharType="begin"/>
        </w:r>
        <w:r w:rsidR="00D01514">
          <w:rPr>
            <w:noProof/>
            <w:webHidden/>
          </w:rPr>
          <w:instrText xml:space="preserve"> PAGEREF _Toc517719254 \h </w:instrText>
        </w:r>
        <w:r w:rsidR="00D01514">
          <w:rPr>
            <w:noProof/>
            <w:webHidden/>
          </w:rPr>
        </w:r>
        <w:r w:rsidR="00D01514">
          <w:rPr>
            <w:noProof/>
            <w:webHidden/>
          </w:rPr>
          <w:fldChar w:fldCharType="separate"/>
        </w:r>
        <w:r w:rsidR="00D01514">
          <w:rPr>
            <w:noProof/>
            <w:webHidden/>
          </w:rPr>
          <w:t>112</w:t>
        </w:r>
        <w:r w:rsidR="00D01514">
          <w:rPr>
            <w:noProof/>
            <w:webHidden/>
          </w:rPr>
          <w:fldChar w:fldCharType="end"/>
        </w:r>
      </w:hyperlink>
    </w:p>
    <w:p w14:paraId="341A089C" w14:textId="6BF0F320" w:rsidR="00D01514" w:rsidRDefault="00631686">
      <w:pPr>
        <w:pStyle w:val="12"/>
        <w:rPr>
          <w:rFonts w:asciiTheme="minorHAnsi" w:hAnsiTheme="minorHAnsi"/>
          <w:noProof/>
          <w:sz w:val="22"/>
          <w:lang w:eastAsia="ru-RU"/>
        </w:rPr>
      </w:pPr>
      <w:hyperlink w:anchor="_Toc517719255" w:history="1">
        <w:r w:rsidR="00D01514" w:rsidRPr="0034108B">
          <w:rPr>
            <w:rStyle w:val="af8"/>
            <w:noProof/>
          </w:rPr>
          <w:t>5</w:t>
        </w:r>
        <w:r w:rsidR="00D01514">
          <w:rPr>
            <w:rFonts w:asciiTheme="minorHAnsi" w:hAnsiTheme="minorHAnsi"/>
            <w:noProof/>
            <w:sz w:val="22"/>
            <w:lang w:eastAsia="ru-RU"/>
          </w:rPr>
          <w:tab/>
        </w:r>
        <w:r w:rsidR="00D01514" w:rsidRPr="0034108B">
          <w:rPr>
            <w:rStyle w:val="af8"/>
            <w:noProof/>
          </w:rPr>
          <w:t>Список использованных источников</w:t>
        </w:r>
        <w:r w:rsidR="00D01514">
          <w:rPr>
            <w:noProof/>
            <w:webHidden/>
          </w:rPr>
          <w:tab/>
        </w:r>
        <w:r w:rsidR="00D01514">
          <w:rPr>
            <w:noProof/>
            <w:webHidden/>
          </w:rPr>
          <w:fldChar w:fldCharType="begin"/>
        </w:r>
        <w:r w:rsidR="00D01514">
          <w:rPr>
            <w:noProof/>
            <w:webHidden/>
          </w:rPr>
          <w:instrText xml:space="preserve"> PAGEREF _Toc517719255 \h </w:instrText>
        </w:r>
        <w:r w:rsidR="00D01514">
          <w:rPr>
            <w:noProof/>
            <w:webHidden/>
          </w:rPr>
        </w:r>
        <w:r w:rsidR="00D01514">
          <w:rPr>
            <w:noProof/>
            <w:webHidden/>
          </w:rPr>
          <w:fldChar w:fldCharType="separate"/>
        </w:r>
        <w:r w:rsidR="00D01514">
          <w:rPr>
            <w:noProof/>
            <w:webHidden/>
          </w:rPr>
          <w:t>113</w:t>
        </w:r>
        <w:r w:rsidR="00D01514">
          <w:rPr>
            <w:noProof/>
            <w:webHidden/>
          </w:rPr>
          <w:fldChar w:fldCharType="end"/>
        </w:r>
      </w:hyperlink>
    </w:p>
    <w:p w14:paraId="4F7D91C0" w14:textId="1554140F" w:rsidR="003622D8" w:rsidRDefault="00A979E9">
      <w:pPr>
        <w:spacing w:after="160" w:line="259" w:lineRule="auto"/>
        <w:ind w:firstLine="0"/>
        <w:jc w:val="left"/>
        <w:rPr>
          <w:rFonts w:eastAsiaTheme="majorEastAsia" w:cstheme="majorBidi"/>
          <w:b/>
          <w:bCs/>
          <w:caps/>
          <w:color w:val="000000" w:themeColor="text1"/>
          <w:szCs w:val="36"/>
        </w:rPr>
      </w:pPr>
      <w:r>
        <w:fldChar w:fldCharType="end"/>
      </w:r>
      <w:r w:rsidR="003622D8">
        <w:br w:type="page"/>
      </w:r>
    </w:p>
    <w:p w14:paraId="1F4D622C" w14:textId="77777777" w:rsidR="00ED075B" w:rsidRDefault="00AA2995" w:rsidP="00FF74CF">
      <w:pPr>
        <w:pStyle w:val="1"/>
        <w:numPr>
          <w:ilvl w:val="0"/>
          <w:numId w:val="0"/>
        </w:numPr>
        <w:ind w:left="432"/>
      </w:pPr>
      <w:bookmarkStart w:id="0" w:name="_Toc514780510"/>
      <w:bookmarkStart w:id="1" w:name="_Toc517719182"/>
      <w:r>
        <w:lastRenderedPageBreak/>
        <w:t>Введение</w:t>
      </w:r>
      <w:bookmarkEnd w:id="0"/>
      <w:bookmarkEnd w:id="1"/>
    </w:p>
    <w:p w14:paraId="76BBE947" w14:textId="511ABD65" w:rsidR="00D63365" w:rsidRDefault="00AA2995" w:rsidP="002F7729">
      <w:r>
        <w:t>В 1936 году Нильсом Бором на основании исследований Энрико Ферми была создана теоретическая модель ядерной реакции при захвате</w:t>
      </w:r>
      <w:r w:rsidR="00FB01CA" w:rsidRPr="00FB01CA">
        <w:t xml:space="preserve"> </w:t>
      </w:r>
      <w:r w:rsidR="00FB01CA">
        <w:t>нейтрона</w:t>
      </w:r>
      <w:r>
        <w:t xml:space="preserve"> ядром</w:t>
      </w:r>
      <w:r w:rsidR="00FB01CA" w:rsidRPr="00FB01CA">
        <w:t xml:space="preserve"> </w:t>
      </w:r>
      <w:r w:rsidR="00FB01CA">
        <w:t>атома</w:t>
      </w:r>
      <w:r>
        <w:t xml:space="preserve"> </w:t>
      </w:r>
      <w:r w:rsidR="003C2B02">
        <w:t xml:space="preserve">названная капельной моделью атомного ядра. В 1938 году Отто Ган и Фриц Штрассман открыли процесс деления ядер. Их заключение содержало гипотезу, что облучение ядра урана нейтронами может привести к образованию ядра с массой примерно в два раза меньше первоначальной. </w:t>
      </w:r>
      <w:r w:rsidR="00122C4F">
        <w:t xml:space="preserve">Через </w:t>
      </w:r>
      <w:r w:rsidR="001105AA">
        <w:t>4 года под руководством Ферми был создан первый в мире ядерный реактор в Чикагском университете в рамках Манхэттенского проекта. Позднее, в СССР</w:t>
      </w:r>
      <w:r w:rsidR="005C0756">
        <w:t>,</w:t>
      </w:r>
      <w:r w:rsidR="001105AA">
        <w:t xml:space="preserve"> в 1954 году была запущена первая 5 МВ</w:t>
      </w:r>
      <w:r w:rsidR="005C0756">
        <w:t>т</w:t>
      </w:r>
      <w:r w:rsidR="001105AA">
        <w:t xml:space="preserve"> АЭС в г. Обнинске под руководством Игоря Курчатова. Так началась эра атомной энергетики. </w:t>
      </w:r>
    </w:p>
    <w:p w14:paraId="21F14AF2" w14:textId="77777777" w:rsidR="00452565" w:rsidRDefault="00D63365" w:rsidP="002F7729">
      <w:r>
        <w:t>В дальнейшем</w:t>
      </w:r>
      <w:r w:rsidR="001105AA">
        <w:t xml:space="preserve"> – три «громких» аварии на АЭС Три-Майл-Айленд (1979), Чернобыльская</w:t>
      </w:r>
      <w:r w:rsidR="005C0756">
        <w:t>-4</w:t>
      </w:r>
      <w:r w:rsidR="001105AA">
        <w:t xml:space="preserve"> (1986), Фукусима-1 (2011). Каждая из аварий заставляла специалистов в области ядерной энергетики пересматривать проблему безопасности эксплуатации АЭС.</w:t>
      </w:r>
      <w:r w:rsidR="009762B0">
        <w:t xml:space="preserve"> Все три АЭС, так или иначе,</w:t>
      </w:r>
      <w:r w:rsidR="001105AA">
        <w:t xml:space="preserve"> </w:t>
      </w:r>
      <w:r w:rsidR="009762B0">
        <w:t>имели воду в качестве теплоносителя.</w:t>
      </w:r>
    </w:p>
    <w:p w14:paraId="40D4ED05" w14:textId="77777777" w:rsidR="001105AA" w:rsidRDefault="001105AA" w:rsidP="002F7729">
      <w:r>
        <w:t>В настоящий момент</w:t>
      </w:r>
      <w:r w:rsidR="00452565">
        <w:t>,</w:t>
      </w:r>
      <w:r>
        <w:t xml:space="preserve"> в России</w:t>
      </w:r>
      <w:r w:rsidR="00452565">
        <w:t>,</w:t>
      </w:r>
      <w:r>
        <w:t xml:space="preserve"> идет разработка </w:t>
      </w:r>
      <w:r w:rsidR="00452565">
        <w:t>реактора на быстрых нейтронах</w:t>
      </w:r>
      <w:r w:rsidR="00F118C0">
        <w:t xml:space="preserve"> (БН)</w:t>
      </w:r>
      <w:r w:rsidR="004E51E8" w:rsidRPr="004E51E8">
        <w:t xml:space="preserve"> </w:t>
      </w:r>
      <w:r w:rsidR="004E51E8">
        <w:t>нового типа</w:t>
      </w:r>
      <w:r w:rsidR="00122F5F">
        <w:t>, реактор БРЕСТ</w:t>
      </w:r>
      <w:r w:rsidR="00452565">
        <w:t>. По сравнению с</w:t>
      </w:r>
      <w:r w:rsidR="009762B0">
        <w:t xml:space="preserve"> реакторами на тепловых нейтронах, реактор на быстрых нейтронах безопаснее: в реакторе нет высокого давления, практически отсутствует риск потери теплоносителя по причине выкипания, нет риска пароциркониевой реакции (реакция взаимодействия водяного пара и циркониевых оболочек).</w:t>
      </w:r>
      <w:r w:rsidR="00452565">
        <w:t xml:space="preserve"> </w:t>
      </w:r>
    </w:p>
    <w:p w14:paraId="4395C11E" w14:textId="77777777" w:rsidR="007302CF" w:rsidRDefault="00F118C0" w:rsidP="002F7729">
      <w:r w:rsidRPr="00F118C0">
        <w:t>Главная особенность</w:t>
      </w:r>
      <w:r>
        <w:t xml:space="preserve"> реактора</w:t>
      </w:r>
      <w:r w:rsidRPr="00F118C0">
        <w:t xml:space="preserve"> </w:t>
      </w:r>
      <w:r>
        <w:t>БН</w:t>
      </w:r>
      <w:r w:rsidRPr="00F118C0">
        <w:t xml:space="preserve"> состоит в том, что они открывают возможность использования не делящихся в реакторах на тепловых нейтронах изотопов тяжёлых элементов. В топливный цикл могут быть вовлечены запасы </w:t>
      </w:r>
      <w:r w:rsidRPr="00F118C0">
        <w:rPr>
          <w:vertAlign w:val="superscript"/>
        </w:rPr>
        <w:t>238</w:t>
      </w:r>
      <w:r w:rsidRPr="00F118C0">
        <w:t xml:space="preserve">U и </w:t>
      </w:r>
      <w:r w:rsidRPr="00F118C0">
        <w:rPr>
          <w:vertAlign w:val="superscript"/>
        </w:rPr>
        <w:t>232</w:t>
      </w:r>
      <w:r w:rsidRPr="00F118C0">
        <w:t xml:space="preserve">Th, которых в природе значительно больше, чем </w:t>
      </w:r>
      <w:r w:rsidRPr="00F118C0">
        <w:rPr>
          <w:vertAlign w:val="superscript"/>
        </w:rPr>
        <w:t>235</w:t>
      </w:r>
      <w:r w:rsidRPr="00F118C0">
        <w:t>U — основного топлива для реакторов на тепловых нейтронах. Кроме того, эти реакторы позволяют относительно безопасно избавиться от самых активных и долгоживущих изотопов в отработанном ядерном топливе, принципиально сократив срок его биологической опасности.</w:t>
      </w:r>
    </w:p>
    <w:p w14:paraId="631E6FBE" w14:textId="77777777" w:rsidR="0033391D" w:rsidRDefault="00F118C0" w:rsidP="002F7729">
      <w:r>
        <w:t>В активной зоне реактора БН не должно быть замедлителя нейтронов. Такое требование полностью исключает возможность использования воды и углеводородов в качестве теплоносителя. Так, нужно использовать металлы с большим атомным номером, которые будут плохо замедлять нейтроны, и которые будут легкоплавкими, к примеру, натрий, ртуть,</w:t>
      </w:r>
      <w:r w:rsidR="00122F5F">
        <w:t xml:space="preserve"> свинец. Хотя у ртути температура плавления находится в области комнатной температуры, от ртути отказались из-за ее высокой коррозионной активности. Натрий, обладая высокой теплоемкостью, горит и пенится на воздухе, что вызывает трудности в эксплуатации. Свинец является перспективным металлом, не лишенным недостатков, </w:t>
      </w:r>
      <w:r w:rsidR="00122F5F">
        <w:lastRenderedPageBreak/>
        <w:t>который будет использоваться в качестве теплоносителя в реакторе БРЕСТ.</w:t>
      </w:r>
      <w:r w:rsidR="0033391D">
        <w:t xml:space="preserve"> </w:t>
      </w:r>
      <w:r w:rsidR="00122F5F">
        <w:t>Один из недостатков свинца – отсутствие исследований по взаимодействию его с конструкционными материалами в активной зоне</w:t>
      </w:r>
      <w:r w:rsidR="0033391D">
        <w:t xml:space="preserve">. </w:t>
      </w:r>
    </w:p>
    <w:p w14:paraId="21B1AFAE" w14:textId="7FD417A5" w:rsidR="00122F5F" w:rsidRDefault="0033391D" w:rsidP="002F7729">
      <w:r w:rsidRPr="0033391D">
        <w:t>Одним из условий безопасной эксплуатации ядерных реакторов с жидкометаллическим теплоносителем является использование коррозионностойких конструкционных материалов, и прежде всего – сталей феррит</w:t>
      </w:r>
      <w:r>
        <w:t>н</w:t>
      </w:r>
      <w:r w:rsidRPr="0033391D">
        <w:t xml:space="preserve">о-мартенситного класса, способных выдерживать интенсивное коррозионное воздействие со стороны теплоносителя в течение всего проектируемого срока эксплуатации в активной зоне реактора. Основным методом защиты материала является использование поверхностных оксидных защитных слоев, предотвращающих прямой контакт теплоносителя непосредственно с материалом. Однако встает вопрос о физико-химическом поведении самих оксидных покрытий, включая их эволюцию под воздействием </w:t>
      </w:r>
      <w:r w:rsidR="00C03A8E">
        <w:t>жидкометаллической</w:t>
      </w:r>
      <w:r w:rsidRPr="0033391D">
        <w:t xml:space="preserve"> среды и внешних радиационных и термомеханических нагрузок в процессе эксплуатации. Прямые испытания роста и стабильности защитных покрытий требуют использования сложного оборудования и значительного времени, а также значительных финансовых затрат. В связи с этим, для оценки свойств покрытий широко применяются методы аналитического и численного моделирования. Существующие подходы и методики моделирования позволяют описать механизм окисления стали в теплоносителе, а значит</w:t>
      </w:r>
      <w:r w:rsidR="00FB01CA">
        <w:t>,</w:t>
      </w:r>
      <w:r w:rsidRPr="0033391D">
        <w:t xml:space="preserve"> помочь в разработке подходов, позволяющих улучшить свойства, используемых материалов.</w:t>
      </w:r>
    </w:p>
    <w:p w14:paraId="38AD7004" w14:textId="2A90A430" w:rsidR="00FB01CA" w:rsidRDefault="0033391D" w:rsidP="002F7729">
      <w:r w:rsidRPr="00E56C9E">
        <w:t>Именно поэтому целью данной работы является исследование поведения ферритно-мартенситных сталей с жидкометаллическим свинцом методами компьютерного моделирования.</w:t>
      </w:r>
    </w:p>
    <w:p w14:paraId="09F79072" w14:textId="77777777" w:rsidR="00FB01CA" w:rsidRDefault="00FB01CA">
      <w:pPr>
        <w:spacing w:after="160" w:line="259" w:lineRule="auto"/>
        <w:ind w:firstLine="0"/>
        <w:jc w:val="left"/>
      </w:pPr>
      <w:r>
        <w:br w:type="page"/>
      </w:r>
    </w:p>
    <w:p w14:paraId="70AF2011" w14:textId="77777777" w:rsidR="0033391D" w:rsidRDefault="0033391D" w:rsidP="0033391D">
      <w:pPr>
        <w:pStyle w:val="1"/>
      </w:pPr>
      <w:bookmarkStart w:id="2" w:name="_Toc514780511"/>
      <w:bookmarkStart w:id="3" w:name="_Toc517719183"/>
      <w:r>
        <w:lastRenderedPageBreak/>
        <w:t>Литературный обзор</w:t>
      </w:r>
      <w:bookmarkEnd w:id="2"/>
      <w:bookmarkEnd w:id="3"/>
    </w:p>
    <w:p w14:paraId="096E2B7C" w14:textId="77777777" w:rsidR="006D0ACB" w:rsidRDefault="006D0ACB" w:rsidP="0033391D">
      <w:pPr>
        <w:pStyle w:val="2"/>
      </w:pPr>
      <w:bookmarkStart w:id="4" w:name="_Toc514780512"/>
      <w:bookmarkStart w:id="5" w:name="_Toc517719184"/>
      <w:r>
        <w:t>Типы ядерных реакторов и место реакторов на быстрых нейтронах в ядерной энергетике.</w:t>
      </w:r>
      <w:bookmarkEnd w:id="4"/>
      <w:bookmarkEnd w:id="5"/>
    </w:p>
    <w:p w14:paraId="6286D889" w14:textId="77777777" w:rsidR="00B53399" w:rsidRPr="00B53399" w:rsidRDefault="00B53399" w:rsidP="00B53399">
      <w:pPr>
        <w:pStyle w:val="3"/>
      </w:pPr>
      <w:bookmarkStart w:id="6" w:name="_Toc514780513"/>
      <w:bookmarkStart w:id="7" w:name="_Toc517719185"/>
      <w:r>
        <w:t>Ядерные реакторы и их классификация.</w:t>
      </w:r>
      <w:bookmarkEnd w:id="6"/>
      <w:bookmarkEnd w:id="7"/>
    </w:p>
    <w:p w14:paraId="6A2DEB37" w14:textId="77777777" w:rsidR="006D0ACB" w:rsidRDefault="00844890" w:rsidP="006D0ACB">
      <w:r>
        <w:t>Ядерный реактор – устройство для контролирования и поддержания цепной ядерной реакции. Основной принцип действия ядерного реактора – нагрев теплоносителя для дальнейшего превращения теплоты в полезную работу.</w:t>
      </w:r>
    </w:p>
    <w:p w14:paraId="7EA588F3" w14:textId="07DFA577" w:rsidR="00E8487B" w:rsidRDefault="00E8487B" w:rsidP="006D0ACB">
      <w:r>
        <w:t>Цепная ядерная реакция – физическое явление</w:t>
      </w:r>
      <w:r w:rsidR="00990DEA">
        <w:t>,</w:t>
      </w:r>
      <w:r>
        <w:t xml:space="preserve"> которое возникает, когда одна ядерная реакция вызывает, в среднем, одну или более ядерных реакций. Такой процесс, обычно, приводит </w:t>
      </w:r>
      <w:r w:rsidRPr="00E8487B">
        <w:t xml:space="preserve">к </w:t>
      </w:r>
      <w:r w:rsidRPr="00FF74CF">
        <w:t>распространяющейся</w:t>
      </w:r>
      <w:r w:rsidRPr="00E8487B">
        <w:t xml:space="preserve"> серии таких реакций</w:t>
      </w:r>
      <w:r w:rsidR="00643FB9">
        <w:t xml:space="preserve"> (</w:t>
      </w:r>
      <w:r w:rsidR="00643FB9" w:rsidRPr="00FF74CF">
        <w:t>рисунок</w:t>
      </w:r>
      <w:r w:rsidR="00FF74CF" w:rsidRPr="00FF74CF">
        <w:t xml:space="preserve"> 1.1</w:t>
      </w:r>
      <w:r w:rsidR="00643FB9">
        <w:t>)</w:t>
      </w:r>
      <w:r w:rsidRPr="00E8487B">
        <w:t>.</w:t>
      </w:r>
      <w:r>
        <w:t xml:space="preserve"> </w:t>
      </w:r>
    </w:p>
    <w:p w14:paraId="29DB7B22" w14:textId="77777777" w:rsidR="00151315" w:rsidRDefault="00151315" w:rsidP="006D0ACB"/>
    <w:p w14:paraId="2F83C8AA" w14:textId="640F83F7" w:rsidR="00643FB9" w:rsidRDefault="00FA1870" w:rsidP="00643FB9">
      <w:pPr>
        <w:pStyle w:val="afb"/>
      </w:pPr>
      <w:r>
        <w:rPr>
          <w:noProof/>
        </w:rPr>
        <w:drawing>
          <wp:inline distT="0" distB="0" distL="0" distR="0" wp14:anchorId="6C8C3115" wp14:editId="2F5FACD8">
            <wp:extent cx="3129910" cy="2033265"/>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9584" cy="2078527"/>
                    </a:xfrm>
                    <a:prstGeom prst="rect">
                      <a:avLst/>
                    </a:prstGeom>
                    <a:noFill/>
                    <a:ln>
                      <a:noFill/>
                    </a:ln>
                  </pic:spPr>
                </pic:pic>
              </a:graphicData>
            </a:graphic>
          </wp:inline>
        </w:drawing>
      </w:r>
    </w:p>
    <w:p w14:paraId="424698E9" w14:textId="77777777" w:rsidR="00151315" w:rsidRDefault="00151315" w:rsidP="00643FB9">
      <w:pPr>
        <w:pStyle w:val="afb"/>
      </w:pPr>
    </w:p>
    <w:p w14:paraId="218A7A7B" w14:textId="2EB83DDB" w:rsidR="00151315" w:rsidRDefault="00643FB9" w:rsidP="00151315">
      <w:pPr>
        <w:pStyle w:val="afb"/>
      </w:pPr>
      <w:r w:rsidRPr="00FF74CF">
        <w:t>Рисунок</w:t>
      </w:r>
      <w:r w:rsidR="001655B6" w:rsidRPr="00FF74CF">
        <w:t xml:space="preserve"> 1.1</w:t>
      </w:r>
      <w:r>
        <w:t xml:space="preserve"> </w:t>
      </w:r>
      <w:r w:rsidR="00990DEA">
        <w:t>–</w:t>
      </w:r>
      <w:r w:rsidRPr="00643FB9">
        <w:t xml:space="preserve"> </w:t>
      </w:r>
      <w:r w:rsidR="00990DEA">
        <w:t>Ц</w:t>
      </w:r>
      <w:r w:rsidRPr="00643FB9">
        <w:t>епная</w:t>
      </w:r>
      <w:r w:rsidR="00990DEA">
        <w:t xml:space="preserve"> ядерная</w:t>
      </w:r>
      <w:r w:rsidRPr="00643FB9">
        <w:t xml:space="preserve"> реакция. </w:t>
      </w:r>
    </w:p>
    <w:p w14:paraId="6D29D9CA" w14:textId="77777777" w:rsidR="00151315" w:rsidRDefault="00151315" w:rsidP="00151315">
      <w:pPr>
        <w:pStyle w:val="afb"/>
      </w:pPr>
    </w:p>
    <w:p w14:paraId="56EA0D10" w14:textId="00B2365D" w:rsidR="002867F9" w:rsidRDefault="00990DEA" w:rsidP="002867F9">
      <w:r>
        <w:t>С рисунка 1.1 видно, что а</w:t>
      </w:r>
      <w:r w:rsidRPr="00643FB9">
        <w:t xml:space="preserve">том </w:t>
      </w:r>
      <w:r w:rsidRPr="00EC5FDC">
        <w:rPr>
          <w:vertAlign w:val="superscript"/>
        </w:rPr>
        <w:t>235</w:t>
      </w:r>
      <w:r>
        <w:rPr>
          <w:lang w:val="en-US"/>
        </w:rPr>
        <w:t>U</w:t>
      </w:r>
      <w:r w:rsidRPr="00643FB9">
        <w:t xml:space="preserve"> поглощает нейтрон и делятся на два новых атома (осколки деления), высвобождая три новых нейтрона и большое количество энергии </w:t>
      </w:r>
      <w:r>
        <w:t xml:space="preserve">(энергия </w:t>
      </w:r>
      <w:r w:rsidRPr="00643FB9">
        <w:t>связи</w:t>
      </w:r>
      <w:r>
        <w:t>)</w:t>
      </w:r>
      <w:r w:rsidRPr="00643FB9">
        <w:t xml:space="preserve">. Один из этих нейтронов поглощается атомом </w:t>
      </w:r>
      <w:r w:rsidRPr="00881530">
        <w:rPr>
          <w:vertAlign w:val="superscript"/>
        </w:rPr>
        <w:t>238</w:t>
      </w:r>
      <w:r>
        <w:rPr>
          <w:lang w:val="en-US"/>
        </w:rPr>
        <w:t>U</w:t>
      </w:r>
      <w:r w:rsidRPr="00643FB9">
        <w:t xml:space="preserve"> и не продолжает реакции. Другой нейтрон покидает систему, не будучи поглощенн</w:t>
      </w:r>
      <w:r>
        <w:t>ым</w:t>
      </w:r>
      <w:r w:rsidRPr="00643FB9">
        <w:t xml:space="preserve">. Однако один нейтрон сталкивается с атомом </w:t>
      </w:r>
      <w:r w:rsidRPr="00EC5FDC">
        <w:rPr>
          <w:vertAlign w:val="superscript"/>
        </w:rPr>
        <w:t>235</w:t>
      </w:r>
      <w:r>
        <w:rPr>
          <w:lang w:val="en-US"/>
        </w:rPr>
        <w:t>U</w:t>
      </w:r>
      <w:r w:rsidRPr="00643FB9">
        <w:t xml:space="preserve">, который затем делит и высвобождает два нейтрона и больше энергии. </w:t>
      </w:r>
      <w:r>
        <w:t>Далее, о</w:t>
      </w:r>
      <w:r w:rsidRPr="00643FB9">
        <w:t xml:space="preserve">ба нейтрона сталкиваются с атомами </w:t>
      </w:r>
      <w:r w:rsidRPr="00EC5FDC">
        <w:rPr>
          <w:vertAlign w:val="superscript"/>
        </w:rPr>
        <w:t>235</w:t>
      </w:r>
      <w:r>
        <w:rPr>
          <w:lang w:val="en-US"/>
        </w:rPr>
        <w:t>U</w:t>
      </w:r>
      <w:r w:rsidRPr="00643FB9">
        <w:t>, каждый из которых делит и высвобождает несколько нейтронов, которые затем могут продолжить реакцию.</w:t>
      </w:r>
      <w:r>
        <w:t xml:space="preserve"> </w:t>
      </w:r>
      <w:r w:rsidR="002867F9" w:rsidRPr="002867F9">
        <w:t>При</w:t>
      </w:r>
      <w:r w:rsidR="002867F9">
        <w:t xml:space="preserve"> цепной ядерной реакции, описанной выше, на каждом этапе выделяется, в среднем, </w:t>
      </w:r>
      <m:oMath>
        <m:r>
          <w:rPr>
            <w:rFonts w:ascii="Cambria Math" w:hAnsi="Cambria Math"/>
          </w:rPr>
          <m:t>2÷3</m:t>
        </m:r>
      </m:oMath>
      <w:r w:rsidR="002867F9">
        <w:t xml:space="preserve"> нейтрон</w:t>
      </w:r>
      <w:r w:rsidR="00881530">
        <w:t>а</w:t>
      </w:r>
      <w:r w:rsidR="002867F9">
        <w:t xml:space="preserve">. Проходя сквозь вещество, нейтроны вызывают различные ядерные реакции и упруго рассеиваются на ядрах. Интенсивностью этих микроскопических процессов, в конечном счете, определяются все макроскопические свойства прохождения нейтронов </w:t>
      </w:r>
      <w:r w:rsidR="002867F9">
        <w:lastRenderedPageBreak/>
        <w:t>через вещество, такие, как замедление, диффузия, поглощение и т. д. Так как нейтрон имеет нулевой электрический заряд, он практически не взаимодействует с электронами атомных оболочек</w:t>
      </w:r>
      <w:r w:rsidR="00881530">
        <w:t xml:space="preserve"> (вообще говоря</w:t>
      </w:r>
      <w:r w:rsidR="0011658F">
        <w:t>, нейтроны</w:t>
      </w:r>
      <w:r w:rsidR="00881530">
        <w:t xml:space="preserve"> взаимодействуют</w:t>
      </w:r>
      <w:r w:rsidR="00840288">
        <w:t xml:space="preserve"> с электронами</w:t>
      </w:r>
      <w:r w:rsidR="00881530">
        <w:t xml:space="preserve">, из-за двух причин, во-первых, нейтрон имеет магнитный момент, равный </w:t>
      </w:r>
      <m:oMath>
        <m:r>
          <w:rPr>
            <w:rFonts w:ascii="Cambria Math" w:hAnsi="Cambria Math"/>
          </w:rPr>
          <m:t>μ=1,91</m:t>
        </m:r>
      </m:oMath>
      <w:r w:rsidR="00881530" w:rsidRPr="00881530">
        <w:t xml:space="preserve"> </w:t>
      </w:r>
      <w:r w:rsidR="00881530">
        <w:t>ядерного магнетона, по этому он должен взаимодействовать с электромагнитным полем электрона, во-вторых, согласно мезонной теории, нейтрон испытывает постоянное превращение в протон и пион</w:t>
      </w:r>
      <m:oMath>
        <m:r>
          <w:rPr>
            <w:rFonts w:ascii="Cambria Math" w:hAnsi="Cambria Math"/>
          </w:rPr>
          <m:t xml:space="preserve"> n⇆p+</m:t>
        </m:r>
        <m:sSup>
          <m:sSupPr>
            <m:ctrlPr>
              <w:rPr>
                <w:rFonts w:ascii="Cambria Math" w:hAnsi="Cambria Math"/>
                <w:i/>
              </w:rPr>
            </m:ctrlPr>
          </m:sSupPr>
          <m:e>
            <m:r>
              <w:rPr>
                <w:rFonts w:ascii="Cambria Math" w:hAnsi="Cambria Math"/>
              </w:rPr>
              <m:t>π</m:t>
            </m:r>
          </m:e>
          <m:sup>
            <m:r>
              <w:rPr>
                <w:rFonts w:ascii="Cambria Math" w:hAnsi="Cambria Math"/>
              </w:rPr>
              <m:t>-</m:t>
            </m:r>
          </m:sup>
        </m:sSup>
      </m:oMath>
      <w:r w:rsidR="00840288" w:rsidRPr="00E541C9">
        <w:t>,</w:t>
      </w:r>
      <w:r w:rsidR="0011658F">
        <w:t xml:space="preserve"> которые состоят из тройки </w:t>
      </w:r>
      <w:proofErr w:type="spellStart"/>
      <w:r w:rsidR="0011658F" w:rsidRPr="0011658F">
        <w:rPr>
          <w:i/>
          <w:lang w:val="en-US"/>
        </w:rPr>
        <w:t>duu</w:t>
      </w:r>
      <w:proofErr w:type="spellEnd"/>
      <w:r w:rsidR="0011658F">
        <w:t xml:space="preserve"> кварков и пары </w:t>
      </w:r>
      <w:r w:rsidR="0011658F" w:rsidRPr="0011658F">
        <w:rPr>
          <w:i/>
          <w:lang w:val="en-US"/>
        </w:rPr>
        <w:t>d</w:t>
      </w:r>
      <w:r w:rsidR="0011658F" w:rsidRPr="0011658F">
        <w:t xml:space="preserve"> </w:t>
      </w:r>
      <w:r w:rsidR="0011658F">
        <w:t>и анти-</w:t>
      </w:r>
      <w:r w:rsidR="0011658F" w:rsidRPr="0011658F">
        <w:rPr>
          <w:i/>
          <w:lang w:val="en-US"/>
        </w:rPr>
        <w:t>u</w:t>
      </w:r>
      <w:r w:rsidR="0011658F" w:rsidRPr="0011658F">
        <w:t xml:space="preserve"> </w:t>
      </w:r>
      <w:r w:rsidR="0011658F">
        <w:t>кварков соответственно,</w:t>
      </w:r>
      <w:r w:rsidR="00881530">
        <w:t xml:space="preserve"> </w:t>
      </w:r>
      <w:r w:rsidR="00E541C9">
        <w:t xml:space="preserve">поэтому, при проникновении электрического поля электрона в мезонное облако диссоциированного нейтрона, размером порядка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00E541C9">
        <w:t xml:space="preserve"> м, должны проявиться силы притяжения между нейтроном и электроном, сечение взаимодействия нейтрона и электрона </w:t>
      </w:r>
      <m:oMath>
        <m:sSub>
          <m:sSubPr>
            <m:ctrlPr>
              <w:rPr>
                <w:rFonts w:ascii="Cambria Math" w:hAnsi="Cambria Math"/>
                <w:i/>
              </w:rPr>
            </m:ctrlPr>
          </m:sSubPr>
          <m:e>
            <m:r>
              <w:rPr>
                <w:rFonts w:ascii="Cambria Math" w:hAnsi="Cambria Math"/>
              </w:rPr>
              <m:t>σ</m:t>
            </m:r>
          </m:e>
          <m:sub>
            <m:r>
              <w:rPr>
                <w:rFonts w:ascii="Cambria Math" w:hAnsi="Cambria Math"/>
                <w:lang w:val="en-US"/>
              </w:rPr>
              <m:t>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E541C9">
        <w:t xml:space="preserve"> барн</w:t>
      </w:r>
      <w:r w:rsidR="00881530">
        <w:t>)</w:t>
      </w:r>
      <w:r w:rsidR="00840288">
        <w:t xml:space="preserve"> </w:t>
      </w:r>
      <w:r w:rsidR="00840288" w:rsidRPr="00840288">
        <w:t>[</w:t>
      </w:r>
      <w:r w:rsidR="00840288">
        <w:fldChar w:fldCharType="begin"/>
      </w:r>
      <w:r w:rsidR="00840288">
        <w:instrText xml:space="preserve"> REF Взаимодействие_нейтрона_с_электроном \n \h </w:instrText>
      </w:r>
      <w:r w:rsidR="00840288">
        <w:fldChar w:fldCharType="separate"/>
      </w:r>
      <w:r w:rsidR="00D01514">
        <w:t>1</w:t>
      </w:r>
      <w:r w:rsidR="00840288">
        <w:fldChar w:fldCharType="end"/>
      </w:r>
      <w:r w:rsidR="00840288" w:rsidRPr="00840288">
        <w:t>]</w:t>
      </w:r>
      <w:r w:rsidR="002867F9">
        <w:t>. Поэтому атомные характеристики среды не играют никакой роли в распространении нейтронов в веществе. Это чисто ядерный процесс.</w:t>
      </w:r>
    </w:p>
    <w:p w14:paraId="72524EB6" w14:textId="6BA51C53" w:rsidR="002867F9" w:rsidRDefault="002867F9" w:rsidP="00AF1782">
      <w:r>
        <w:t>Сечения различных нейтрон-ядерных реакций зависят от энергии нейтронов, сильно и нерегулярно изменяются от ядра к ядру при изменении A (массовое число) или Z (зарядовое число). Нейтроны классифицируют по энергии</w:t>
      </w:r>
      <w:r w:rsidR="00AF1782">
        <w:t xml:space="preserve"> так, как показано в </w:t>
      </w:r>
      <w:r w:rsidR="00AF1782" w:rsidRPr="0044319B">
        <w:t>таблице</w:t>
      </w:r>
      <w:r w:rsidR="0044319B" w:rsidRPr="0044319B">
        <w:t xml:space="preserve"> 1.1</w:t>
      </w:r>
      <w:r w:rsidR="004C1FA6">
        <w:t>:</w:t>
      </w:r>
    </w:p>
    <w:p w14:paraId="383C99A8" w14:textId="77777777" w:rsidR="00151315" w:rsidRDefault="00151315" w:rsidP="00AF1782"/>
    <w:p w14:paraId="03A1723A" w14:textId="4D453598" w:rsidR="00AF1782" w:rsidRPr="00AF1782" w:rsidRDefault="00AF1782" w:rsidP="00AF1782">
      <w:pPr>
        <w:pStyle w:val="af9"/>
      </w:pPr>
      <w:r w:rsidRPr="0044319B">
        <w:t>Таблица</w:t>
      </w:r>
      <w:r w:rsidR="0044319B" w:rsidRPr="0044319B">
        <w:t xml:space="preserve"> 1.1</w:t>
      </w:r>
      <w:r>
        <w:t xml:space="preserve"> – Классификация нейтронов по энергиям </w:t>
      </w:r>
      <w:r w:rsidRPr="00AF1782">
        <w:t>[</w:t>
      </w:r>
      <w:r>
        <w:fldChar w:fldCharType="begin"/>
      </w:r>
      <w:r>
        <w:instrText xml:space="preserve"> REF Nuclphys_snip_msu_ru_neutrons \n \h </w:instrText>
      </w:r>
      <w:r>
        <w:fldChar w:fldCharType="separate"/>
      </w:r>
      <w:r w:rsidR="00D01514">
        <w:t>2</w:t>
      </w:r>
      <w:r>
        <w:fldChar w:fldCharType="end"/>
      </w:r>
      <w:r w:rsidRPr="00AF1782">
        <w:t>].</w:t>
      </w:r>
    </w:p>
    <w:tbl>
      <w:tblPr>
        <w:tblStyle w:val="a4"/>
        <w:tblW w:w="0" w:type="auto"/>
        <w:tblLook w:val="04A0" w:firstRow="1" w:lastRow="0" w:firstColumn="1" w:lastColumn="0" w:noHBand="0" w:noVBand="1"/>
      </w:tblPr>
      <w:tblGrid>
        <w:gridCol w:w="4672"/>
        <w:gridCol w:w="4673"/>
      </w:tblGrid>
      <w:tr w:rsidR="00840288" w14:paraId="3078C605" w14:textId="77777777" w:rsidTr="00840288">
        <w:tc>
          <w:tcPr>
            <w:tcW w:w="4672" w:type="dxa"/>
          </w:tcPr>
          <w:p w14:paraId="641DD65B" w14:textId="56BC0D82" w:rsidR="00840288" w:rsidRDefault="00AF1782" w:rsidP="00AF1782">
            <w:pPr>
              <w:pStyle w:val="afa"/>
            </w:pPr>
            <w:r>
              <w:t>Класс</w:t>
            </w:r>
          </w:p>
        </w:tc>
        <w:tc>
          <w:tcPr>
            <w:tcW w:w="4673" w:type="dxa"/>
          </w:tcPr>
          <w:p w14:paraId="67B5472F" w14:textId="249A44B5" w:rsidR="00840288" w:rsidRDefault="00AF1782" w:rsidP="00AF1782">
            <w:pPr>
              <w:pStyle w:val="afa"/>
            </w:pPr>
            <w:r>
              <w:t>Диапазон энергий</w:t>
            </w:r>
          </w:p>
        </w:tc>
      </w:tr>
      <w:tr w:rsidR="00840288" w14:paraId="54C5E6FC" w14:textId="77777777" w:rsidTr="00840288">
        <w:tc>
          <w:tcPr>
            <w:tcW w:w="4672" w:type="dxa"/>
          </w:tcPr>
          <w:p w14:paraId="24516F88" w14:textId="158C0343" w:rsidR="00840288" w:rsidRDefault="00AF1782" w:rsidP="00AF1782">
            <w:pPr>
              <w:pStyle w:val="afa"/>
            </w:pPr>
            <w:r>
              <w:t>Медленные</w:t>
            </w:r>
          </w:p>
        </w:tc>
        <w:tc>
          <w:tcPr>
            <w:tcW w:w="4673" w:type="dxa"/>
          </w:tcPr>
          <w:p w14:paraId="63307358" w14:textId="2CA70A78" w:rsidR="00840288" w:rsidRDefault="00AF1782" w:rsidP="00AF1782">
            <w:pPr>
              <w:pStyle w:val="afa"/>
            </w:pPr>
            <m:oMathPara>
              <m:oMath>
                <m:r>
                  <m:rPr>
                    <m:sty m:val="p"/>
                  </m:rPr>
                  <w:rPr>
                    <w:rFonts w:ascii="Cambria Math" w:hAnsi="Cambria Math"/>
                  </w:rPr>
                  <m:t>E</m:t>
                </m:r>
                <m:r>
                  <w:rPr>
                    <w:rFonts w:ascii="Cambria Math" w:hAnsi="Cambria Math"/>
                  </w:rPr>
                  <m:t>&lt;1 эВ</m:t>
                </m:r>
              </m:oMath>
            </m:oMathPara>
          </w:p>
        </w:tc>
      </w:tr>
      <w:tr w:rsidR="00840288" w14:paraId="2805C3AA" w14:textId="77777777" w:rsidTr="00840288">
        <w:tc>
          <w:tcPr>
            <w:tcW w:w="4672" w:type="dxa"/>
          </w:tcPr>
          <w:p w14:paraId="473B4097" w14:textId="601721A9" w:rsidR="00840288" w:rsidRDefault="00AF1782" w:rsidP="00AF1782">
            <w:pPr>
              <w:pStyle w:val="afa"/>
            </w:pPr>
            <w:r>
              <w:t>Резонансные</w:t>
            </w:r>
          </w:p>
        </w:tc>
        <w:tc>
          <w:tcPr>
            <w:tcW w:w="4673" w:type="dxa"/>
          </w:tcPr>
          <w:p w14:paraId="4729C20A" w14:textId="72D784EC" w:rsidR="00840288" w:rsidRDefault="00AF1782" w:rsidP="00AF1782">
            <w:pPr>
              <w:pStyle w:val="afa"/>
            </w:pPr>
            <m:oMathPara>
              <m:oMath>
                <m:r>
                  <m:rPr>
                    <m:sty m:val="p"/>
                  </m:rPr>
                  <w:rPr>
                    <w:rFonts w:ascii="Cambria Math" w:hAnsi="Cambria Math"/>
                  </w:rPr>
                  <m:t>E</m:t>
                </m:r>
                <m:r>
                  <w:rPr>
                    <w:rFonts w:ascii="Cambria Math" w:hAnsi="Cambria Math"/>
                  </w:rPr>
                  <m:t>=1 эВ÷10 кэВ</m:t>
                </m:r>
              </m:oMath>
            </m:oMathPara>
          </w:p>
        </w:tc>
      </w:tr>
      <w:tr w:rsidR="00AF1782" w14:paraId="4C1F070D" w14:textId="77777777" w:rsidTr="00840288">
        <w:tc>
          <w:tcPr>
            <w:tcW w:w="4672" w:type="dxa"/>
          </w:tcPr>
          <w:p w14:paraId="2DBC032D" w14:textId="1A18C400" w:rsidR="00AF1782" w:rsidRDefault="00AF1782" w:rsidP="00AF1782">
            <w:pPr>
              <w:pStyle w:val="afa"/>
            </w:pPr>
            <w:r>
              <w:t>Промежуточные</w:t>
            </w:r>
          </w:p>
        </w:tc>
        <w:tc>
          <w:tcPr>
            <w:tcW w:w="4673" w:type="dxa"/>
          </w:tcPr>
          <w:p w14:paraId="20D2A560" w14:textId="12487F87" w:rsidR="00AF1782" w:rsidRDefault="00AF1782" w:rsidP="00AF1782">
            <w:pPr>
              <w:pStyle w:val="afa"/>
            </w:pPr>
            <m:oMathPara>
              <m:oMath>
                <m:r>
                  <m:rPr>
                    <m:sty m:val="p"/>
                  </m:rPr>
                  <w:rPr>
                    <w:rFonts w:ascii="Cambria Math" w:hAnsi="Cambria Math"/>
                  </w:rPr>
                  <m:t>E</m:t>
                </m:r>
                <m:r>
                  <w:rPr>
                    <w:rFonts w:ascii="Cambria Math" w:hAnsi="Cambria Math"/>
                  </w:rPr>
                  <m:t>=10 кэВ÷1 МэВ</m:t>
                </m:r>
              </m:oMath>
            </m:oMathPara>
          </w:p>
        </w:tc>
      </w:tr>
      <w:tr w:rsidR="00AF1782" w14:paraId="570ECFB3" w14:textId="77777777" w:rsidTr="00840288">
        <w:tc>
          <w:tcPr>
            <w:tcW w:w="4672" w:type="dxa"/>
          </w:tcPr>
          <w:p w14:paraId="4A836F8C" w14:textId="5594A939" w:rsidR="00AF1782" w:rsidRDefault="00AF1782" w:rsidP="00AF1782">
            <w:pPr>
              <w:pStyle w:val="afa"/>
            </w:pPr>
            <w:r>
              <w:t>Быстрые</w:t>
            </w:r>
          </w:p>
        </w:tc>
        <w:tc>
          <w:tcPr>
            <w:tcW w:w="4673" w:type="dxa"/>
          </w:tcPr>
          <w:p w14:paraId="2F5B27B3" w14:textId="329865B5" w:rsidR="00AF1782" w:rsidRDefault="00AF1782" w:rsidP="00AF1782">
            <w:pPr>
              <w:pStyle w:val="afa"/>
            </w:pPr>
            <m:oMath>
              <m:r>
                <m:rPr>
                  <m:sty m:val="p"/>
                </m:rPr>
                <w:rPr>
                  <w:rFonts w:ascii="Cambria Math" w:hAnsi="Cambria Math"/>
                </w:rPr>
                <m:t>E</m:t>
              </m:r>
              <m:r>
                <w:rPr>
                  <w:rFonts w:ascii="Cambria Math" w:hAnsi="Cambria Math"/>
                </w:rPr>
                <m:t>=1 МэВ÷100 МэВ</m:t>
              </m:r>
            </m:oMath>
            <w:r>
              <w:t xml:space="preserve">, иногда </w:t>
            </w:r>
            <m:oMath>
              <m:r>
                <m:rPr>
                  <m:sty m:val="p"/>
                </m:rPr>
                <w:rPr>
                  <w:rFonts w:ascii="Cambria Math" w:hAnsi="Cambria Math"/>
                </w:rPr>
                <m:t>E</m:t>
              </m:r>
              <m:r>
                <w:rPr>
                  <w:rFonts w:ascii="Cambria Math" w:hAnsi="Cambria Math"/>
                </w:rPr>
                <m:t>&gt;0,1 МэВ</m:t>
              </m:r>
            </m:oMath>
          </w:p>
        </w:tc>
      </w:tr>
      <w:tr w:rsidR="00AF1782" w14:paraId="1FFA58BA" w14:textId="77777777" w:rsidTr="00840288">
        <w:tc>
          <w:tcPr>
            <w:tcW w:w="4672" w:type="dxa"/>
          </w:tcPr>
          <w:p w14:paraId="0E98BCD6" w14:textId="48572C7B" w:rsidR="00AF1782" w:rsidRDefault="00AF1782" w:rsidP="00AF1782">
            <w:pPr>
              <w:pStyle w:val="afa"/>
            </w:pPr>
            <w:r>
              <w:t>Релятивистские</w:t>
            </w:r>
          </w:p>
        </w:tc>
        <w:tc>
          <w:tcPr>
            <w:tcW w:w="4673" w:type="dxa"/>
          </w:tcPr>
          <w:p w14:paraId="149129B9" w14:textId="3E5415A0" w:rsidR="00AF1782" w:rsidRDefault="00AF1782" w:rsidP="00AF1782">
            <w:pPr>
              <w:pStyle w:val="afa"/>
            </w:pPr>
            <m:oMathPara>
              <m:oMath>
                <m:r>
                  <m:rPr>
                    <m:sty m:val="p"/>
                  </m:rPr>
                  <w:rPr>
                    <w:rFonts w:ascii="Cambria Math" w:hAnsi="Cambria Math"/>
                  </w:rPr>
                  <m:t>E</m:t>
                </m:r>
                <m:r>
                  <w:rPr>
                    <w:rFonts w:ascii="Cambria Math" w:hAnsi="Cambria Math"/>
                    <w:lang w:val="en-US"/>
                  </w:rPr>
                  <m:t>&gt;</m:t>
                </m:r>
                <m:r>
                  <w:rPr>
                    <w:rFonts w:ascii="Cambria Math" w:hAnsi="Cambria Math"/>
                  </w:rPr>
                  <m:t>100 МэВ</m:t>
                </m:r>
              </m:oMath>
            </m:oMathPara>
          </w:p>
        </w:tc>
      </w:tr>
    </w:tbl>
    <w:p w14:paraId="4F299796" w14:textId="77777777" w:rsidR="00AF1782" w:rsidRDefault="00AF1782" w:rsidP="00193718"/>
    <w:p w14:paraId="79766EC5" w14:textId="6C540164" w:rsidR="00193718" w:rsidRDefault="00840288" w:rsidP="00193718">
      <w:r>
        <w:t>Я</w:t>
      </w:r>
      <w:r w:rsidR="004C1FA6">
        <w:t>дерные реакторы</w:t>
      </w:r>
      <w:r>
        <w:t xml:space="preserve"> можно разделить по некоторым признакам так, как показано в </w:t>
      </w:r>
      <w:r w:rsidRPr="0044319B">
        <w:t>таблице</w:t>
      </w:r>
      <w:r w:rsidR="0044319B" w:rsidRPr="0044319B">
        <w:t xml:space="preserve"> 1.2</w:t>
      </w:r>
      <w:r w:rsidR="004C1FA6" w:rsidRPr="0044319B">
        <w:t>:</w:t>
      </w:r>
    </w:p>
    <w:p w14:paraId="6DC64DD7" w14:textId="77777777" w:rsidR="00151315" w:rsidRPr="0044319B" w:rsidRDefault="00151315" w:rsidP="00193718"/>
    <w:p w14:paraId="4B5FED15" w14:textId="3AD1E71B" w:rsidR="00840288" w:rsidRDefault="00840288" w:rsidP="00840288">
      <w:pPr>
        <w:pStyle w:val="af9"/>
      </w:pPr>
      <w:r w:rsidRPr="0044319B">
        <w:t>Таблица</w:t>
      </w:r>
      <w:r w:rsidR="0044319B" w:rsidRPr="0044319B">
        <w:rPr>
          <w:lang w:val="en-US"/>
        </w:rPr>
        <w:t xml:space="preserve"> 1.2</w:t>
      </w:r>
      <w:r>
        <w:t xml:space="preserve"> – Классификация ядерных реакторов.</w:t>
      </w:r>
    </w:p>
    <w:tbl>
      <w:tblPr>
        <w:tblStyle w:val="a4"/>
        <w:tblW w:w="0" w:type="auto"/>
        <w:tblLook w:val="04A0" w:firstRow="1" w:lastRow="0" w:firstColumn="1" w:lastColumn="0" w:noHBand="0" w:noVBand="1"/>
      </w:tblPr>
      <w:tblGrid>
        <w:gridCol w:w="1641"/>
        <w:gridCol w:w="2461"/>
        <w:gridCol w:w="5243"/>
      </w:tblGrid>
      <w:tr w:rsidR="00E24F23" w14:paraId="5D04B886" w14:textId="77777777" w:rsidTr="00365511">
        <w:trPr>
          <w:trHeight w:val="557"/>
        </w:trPr>
        <w:tc>
          <w:tcPr>
            <w:tcW w:w="0" w:type="auto"/>
            <w:vMerge w:val="restart"/>
            <w:vAlign w:val="center"/>
          </w:tcPr>
          <w:p w14:paraId="0EAD0034" w14:textId="4E815E14" w:rsidR="00E24F23" w:rsidRDefault="00E24F23" w:rsidP="00365511">
            <w:pPr>
              <w:pStyle w:val="afa"/>
            </w:pPr>
            <w:r>
              <w:t>По типу деления</w:t>
            </w:r>
          </w:p>
        </w:tc>
        <w:tc>
          <w:tcPr>
            <w:tcW w:w="0" w:type="auto"/>
            <w:gridSpan w:val="2"/>
            <w:vAlign w:val="center"/>
          </w:tcPr>
          <w:p w14:paraId="16552F4F" w14:textId="529620E9" w:rsidR="00E24F23" w:rsidRDefault="00E24F23" w:rsidP="00365511">
            <w:pPr>
              <w:pStyle w:val="afa"/>
            </w:pPr>
            <w:r>
              <w:t>Тепловые</w:t>
            </w:r>
            <w:r w:rsidRPr="00F659E0">
              <w:t xml:space="preserve"> реакторы (наиболее распространенный тип ядерн</w:t>
            </w:r>
            <w:r>
              <w:t>ых</w:t>
            </w:r>
            <w:r w:rsidRPr="00F659E0">
              <w:t xml:space="preserve"> реактор</w:t>
            </w:r>
            <w:r>
              <w:t>ов</w:t>
            </w:r>
            <w:r w:rsidRPr="00F659E0">
              <w:t xml:space="preserve">) используют тепловые нейтроны для поддержания </w:t>
            </w:r>
            <w:r>
              <w:t>цепной реакции</w:t>
            </w:r>
            <w:r w:rsidRPr="00F659E0">
              <w:t xml:space="preserve">. Практически все текущие реакторы относятся к этому типу. </w:t>
            </w:r>
            <w:r>
              <w:t>Такие реакторы</w:t>
            </w:r>
            <w:r w:rsidRPr="00F659E0">
              <w:t xml:space="preserve"> содержат </w:t>
            </w:r>
            <w:r>
              <w:t>материалы, которые</w:t>
            </w:r>
            <w:r w:rsidRPr="00F659E0">
              <w:t xml:space="preserve"> замедляют нейтроны до тех пор, пока их кинетическая энергия не приблизится к средней кинетической энергии окружающих частиц</w:t>
            </w:r>
          </w:p>
        </w:tc>
      </w:tr>
      <w:tr w:rsidR="00E24F23" w14:paraId="3BE7545C" w14:textId="77777777" w:rsidTr="00365511">
        <w:trPr>
          <w:trHeight w:val="58"/>
        </w:trPr>
        <w:tc>
          <w:tcPr>
            <w:tcW w:w="0" w:type="auto"/>
            <w:vMerge/>
            <w:vAlign w:val="center"/>
          </w:tcPr>
          <w:p w14:paraId="6824F4EB" w14:textId="77777777" w:rsidR="00E24F23" w:rsidRDefault="00E24F23" w:rsidP="00365511">
            <w:pPr>
              <w:pStyle w:val="afa"/>
            </w:pPr>
          </w:p>
        </w:tc>
        <w:tc>
          <w:tcPr>
            <w:tcW w:w="0" w:type="auto"/>
            <w:gridSpan w:val="2"/>
            <w:vAlign w:val="center"/>
          </w:tcPr>
          <w:p w14:paraId="6CD4D474" w14:textId="0CE35D3D" w:rsidR="00E24F23" w:rsidRDefault="00E24F23" w:rsidP="00365511">
            <w:pPr>
              <w:pStyle w:val="afa"/>
            </w:pPr>
            <w:r w:rsidRPr="00E27509">
              <w:t xml:space="preserve">Реакторы на быстрых нейтронах используют быстрые нейтроны </w:t>
            </w:r>
            <w:r w:rsidRPr="00F659E0">
              <w:t xml:space="preserve">для поддержания </w:t>
            </w:r>
            <w:r>
              <w:t>цепной реакции</w:t>
            </w:r>
            <w:r w:rsidRPr="00E27509">
              <w:t>. Они не имеют замедлителя нейтронов</w:t>
            </w:r>
          </w:p>
        </w:tc>
      </w:tr>
      <w:tr w:rsidR="00151315" w14:paraId="5971E884" w14:textId="77777777" w:rsidTr="00365511">
        <w:trPr>
          <w:trHeight w:val="138"/>
        </w:trPr>
        <w:tc>
          <w:tcPr>
            <w:tcW w:w="0" w:type="auto"/>
            <w:vMerge w:val="restart"/>
            <w:vAlign w:val="center"/>
          </w:tcPr>
          <w:p w14:paraId="1927C9D1" w14:textId="29BC3FF6" w:rsidR="00151315" w:rsidRDefault="00151315" w:rsidP="00365511">
            <w:pPr>
              <w:pStyle w:val="afa"/>
            </w:pPr>
            <w:r>
              <w:t>По типу замедлителя</w:t>
            </w:r>
          </w:p>
        </w:tc>
        <w:tc>
          <w:tcPr>
            <w:tcW w:w="0" w:type="auto"/>
            <w:gridSpan w:val="2"/>
            <w:vAlign w:val="center"/>
          </w:tcPr>
          <w:p w14:paraId="53C8CD1E" w14:textId="730B05E9" w:rsidR="00151315" w:rsidRDefault="00151315" w:rsidP="00365511">
            <w:pPr>
              <w:pStyle w:val="afa"/>
            </w:pPr>
            <w:r>
              <w:t>Графитовые</w:t>
            </w:r>
          </w:p>
        </w:tc>
      </w:tr>
      <w:tr w:rsidR="00151315" w14:paraId="12B9F87D" w14:textId="77777777" w:rsidTr="00365511">
        <w:trPr>
          <w:trHeight w:val="138"/>
        </w:trPr>
        <w:tc>
          <w:tcPr>
            <w:tcW w:w="0" w:type="auto"/>
            <w:vMerge/>
            <w:vAlign w:val="center"/>
          </w:tcPr>
          <w:p w14:paraId="4B33A24C" w14:textId="77777777" w:rsidR="00151315" w:rsidRDefault="00151315" w:rsidP="00365511">
            <w:pPr>
              <w:pStyle w:val="afa"/>
            </w:pPr>
          </w:p>
        </w:tc>
        <w:tc>
          <w:tcPr>
            <w:tcW w:w="0" w:type="auto"/>
            <w:vMerge w:val="restart"/>
            <w:vAlign w:val="center"/>
          </w:tcPr>
          <w:p w14:paraId="18C359B1" w14:textId="77777777" w:rsidR="00151315" w:rsidRDefault="00151315" w:rsidP="00365511">
            <w:pPr>
              <w:pStyle w:val="afa"/>
            </w:pPr>
            <w:r>
              <w:t>Водные</w:t>
            </w:r>
          </w:p>
        </w:tc>
        <w:tc>
          <w:tcPr>
            <w:tcW w:w="0" w:type="auto"/>
            <w:vAlign w:val="center"/>
          </w:tcPr>
          <w:p w14:paraId="16E60E29" w14:textId="0C25FA49" w:rsidR="00151315" w:rsidRDefault="00151315" w:rsidP="00365511">
            <w:pPr>
              <w:pStyle w:val="afa"/>
            </w:pPr>
            <w:r w:rsidRPr="00F70FAD">
              <w:t>Тяжеловодные</w:t>
            </w:r>
            <w:r>
              <w:t xml:space="preserve"> (</w:t>
            </w:r>
            <w:r>
              <w:rPr>
                <w:lang w:val="en-US"/>
              </w:rPr>
              <w:t>D</w:t>
            </w:r>
            <w:r w:rsidRPr="00F70FAD">
              <w:rPr>
                <w:vertAlign w:val="subscript"/>
                <w:lang w:val="en-US"/>
              </w:rPr>
              <w:t>2</w:t>
            </w:r>
            <w:r>
              <w:rPr>
                <w:lang w:val="en-US"/>
              </w:rPr>
              <w:t>O</w:t>
            </w:r>
            <w:r>
              <w:t>)</w:t>
            </w:r>
          </w:p>
        </w:tc>
      </w:tr>
      <w:tr w:rsidR="00151315" w14:paraId="189EC583" w14:textId="77777777" w:rsidTr="00365511">
        <w:trPr>
          <w:trHeight w:val="138"/>
        </w:trPr>
        <w:tc>
          <w:tcPr>
            <w:tcW w:w="0" w:type="auto"/>
            <w:vMerge/>
            <w:vAlign w:val="center"/>
          </w:tcPr>
          <w:p w14:paraId="47CB2550" w14:textId="77777777" w:rsidR="00151315" w:rsidRDefault="00151315" w:rsidP="00365511">
            <w:pPr>
              <w:pStyle w:val="afa"/>
            </w:pPr>
          </w:p>
        </w:tc>
        <w:tc>
          <w:tcPr>
            <w:tcW w:w="0" w:type="auto"/>
            <w:vMerge/>
            <w:vAlign w:val="center"/>
          </w:tcPr>
          <w:p w14:paraId="745D7373" w14:textId="77777777" w:rsidR="00151315" w:rsidRDefault="00151315" w:rsidP="00365511">
            <w:pPr>
              <w:pStyle w:val="afa"/>
            </w:pPr>
          </w:p>
        </w:tc>
        <w:tc>
          <w:tcPr>
            <w:tcW w:w="0" w:type="auto"/>
            <w:vAlign w:val="center"/>
          </w:tcPr>
          <w:p w14:paraId="5763541D" w14:textId="4825FAEA" w:rsidR="00151315" w:rsidRDefault="00151315" w:rsidP="00365511">
            <w:pPr>
              <w:pStyle w:val="afa"/>
            </w:pPr>
            <w:r w:rsidRPr="00F70FAD">
              <w:t>Легководные</w:t>
            </w:r>
            <w:r>
              <w:rPr>
                <w:lang w:val="en-US"/>
              </w:rPr>
              <w:t xml:space="preserve"> (H</w:t>
            </w:r>
            <w:r w:rsidRPr="00F70FAD">
              <w:rPr>
                <w:vertAlign w:val="subscript"/>
                <w:lang w:val="en-US"/>
              </w:rPr>
              <w:t>2</w:t>
            </w:r>
            <w:r>
              <w:rPr>
                <w:lang w:val="en-US"/>
              </w:rPr>
              <w:t>O)</w:t>
            </w:r>
          </w:p>
        </w:tc>
      </w:tr>
      <w:tr w:rsidR="00151315" w14:paraId="1F9466D5" w14:textId="77777777" w:rsidTr="00990DEA">
        <w:trPr>
          <w:trHeight w:val="138"/>
        </w:trPr>
        <w:tc>
          <w:tcPr>
            <w:tcW w:w="1721" w:type="dxa"/>
            <w:vMerge/>
            <w:vAlign w:val="center"/>
          </w:tcPr>
          <w:p w14:paraId="037E92BB" w14:textId="77777777" w:rsidR="00151315" w:rsidRDefault="00151315" w:rsidP="00365511">
            <w:pPr>
              <w:pStyle w:val="afa"/>
            </w:pPr>
          </w:p>
        </w:tc>
        <w:tc>
          <w:tcPr>
            <w:tcW w:w="7624" w:type="dxa"/>
            <w:gridSpan w:val="2"/>
            <w:vAlign w:val="center"/>
          </w:tcPr>
          <w:p w14:paraId="29CFAFB4" w14:textId="0BDA505B" w:rsidR="00151315" w:rsidRDefault="00151315" w:rsidP="00365511">
            <w:pPr>
              <w:pStyle w:val="afa"/>
            </w:pPr>
            <w:r>
              <w:t>С расплавами солей</w:t>
            </w:r>
            <w:r w:rsidRPr="00A00F13">
              <w:t xml:space="preserve"> (</w:t>
            </w:r>
            <w:r>
              <w:t>фториды, хлориды</w:t>
            </w:r>
            <w:r w:rsidRPr="00A00F13">
              <w:t>)</w:t>
            </w:r>
          </w:p>
        </w:tc>
      </w:tr>
    </w:tbl>
    <w:p w14:paraId="124D1A8D" w14:textId="14DD368C" w:rsidR="00151315" w:rsidRDefault="00151315" w:rsidP="00151315">
      <w:pPr>
        <w:pStyle w:val="af9"/>
        <w:jc w:val="right"/>
      </w:pPr>
      <w:r>
        <w:lastRenderedPageBreak/>
        <w:t>Продолжение таблицы 1.2</w:t>
      </w:r>
    </w:p>
    <w:tbl>
      <w:tblPr>
        <w:tblStyle w:val="a4"/>
        <w:tblW w:w="0" w:type="auto"/>
        <w:tblLook w:val="04A0" w:firstRow="1" w:lastRow="0" w:firstColumn="1" w:lastColumn="0" w:noHBand="0" w:noVBand="1"/>
      </w:tblPr>
      <w:tblGrid>
        <w:gridCol w:w="1721"/>
        <w:gridCol w:w="2612"/>
        <w:gridCol w:w="5012"/>
      </w:tblGrid>
      <w:tr w:rsidR="00151315" w14:paraId="04F4D461" w14:textId="77777777" w:rsidTr="00990DEA">
        <w:trPr>
          <w:trHeight w:val="138"/>
        </w:trPr>
        <w:tc>
          <w:tcPr>
            <w:tcW w:w="1721" w:type="dxa"/>
            <w:vAlign w:val="center"/>
          </w:tcPr>
          <w:p w14:paraId="1B39B613" w14:textId="77777777" w:rsidR="00151315" w:rsidRDefault="00151315" w:rsidP="00365511">
            <w:pPr>
              <w:pStyle w:val="afa"/>
            </w:pPr>
          </w:p>
        </w:tc>
        <w:tc>
          <w:tcPr>
            <w:tcW w:w="7624" w:type="dxa"/>
            <w:gridSpan w:val="2"/>
            <w:vAlign w:val="center"/>
          </w:tcPr>
          <w:p w14:paraId="100AAF54" w14:textId="052CC129" w:rsidR="00151315" w:rsidRDefault="00151315" w:rsidP="00365511">
            <w:pPr>
              <w:pStyle w:val="afa"/>
            </w:pPr>
            <w:r>
              <w:t>Без замедлителя</w:t>
            </w:r>
          </w:p>
        </w:tc>
      </w:tr>
      <w:tr w:rsidR="00151315" w14:paraId="4A19D8D5" w14:textId="77777777" w:rsidTr="00151315">
        <w:trPr>
          <w:trHeight w:val="276"/>
        </w:trPr>
        <w:tc>
          <w:tcPr>
            <w:tcW w:w="1721" w:type="dxa"/>
            <w:vMerge w:val="restart"/>
            <w:vAlign w:val="center"/>
          </w:tcPr>
          <w:p w14:paraId="01F1EA05" w14:textId="2C18C3E2" w:rsidR="00151315" w:rsidRDefault="00151315" w:rsidP="00365511">
            <w:pPr>
              <w:pStyle w:val="afa"/>
            </w:pPr>
            <w:r>
              <w:t>По типу теплоносителя</w:t>
            </w:r>
          </w:p>
        </w:tc>
        <w:tc>
          <w:tcPr>
            <w:tcW w:w="2947" w:type="dxa"/>
            <w:vMerge w:val="restart"/>
            <w:vAlign w:val="center"/>
          </w:tcPr>
          <w:p w14:paraId="7FDD8865" w14:textId="4D1CD518" w:rsidR="00151315" w:rsidRDefault="00151315" w:rsidP="00365511">
            <w:pPr>
              <w:pStyle w:val="afa"/>
            </w:pPr>
            <w:r>
              <w:t>Водные</w:t>
            </w:r>
          </w:p>
        </w:tc>
        <w:tc>
          <w:tcPr>
            <w:tcW w:w="0" w:type="auto"/>
            <w:vAlign w:val="center"/>
          </w:tcPr>
          <w:p w14:paraId="1EC36C2E" w14:textId="79BF65C7" w:rsidR="00151315" w:rsidRDefault="00151315" w:rsidP="00365511">
            <w:pPr>
              <w:pStyle w:val="afa"/>
            </w:pPr>
            <w:r>
              <w:t xml:space="preserve">С водой под давлением (ВВЭР, </w:t>
            </w:r>
            <w:r w:rsidRPr="00A00F13">
              <w:t>PHWR</w:t>
            </w:r>
            <w:r>
              <w:t>)</w:t>
            </w:r>
          </w:p>
        </w:tc>
      </w:tr>
      <w:tr w:rsidR="00151315" w14:paraId="1C15C462" w14:textId="77777777" w:rsidTr="00151315">
        <w:trPr>
          <w:trHeight w:val="276"/>
        </w:trPr>
        <w:tc>
          <w:tcPr>
            <w:tcW w:w="1721" w:type="dxa"/>
            <w:vMerge/>
            <w:vAlign w:val="center"/>
          </w:tcPr>
          <w:p w14:paraId="36E50B35" w14:textId="77777777" w:rsidR="00151315" w:rsidRDefault="00151315" w:rsidP="00365511">
            <w:pPr>
              <w:pStyle w:val="afa"/>
            </w:pPr>
          </w:p>
        </w:tc>
        <w:tc>
          <w:tcPr>
            <w:tcW w:w="2947" w:type="dxa"/>
            <w:vMerge/>
            <w:vAlign w:val="center"/>
          </w:tcPr>
          <w:p w14:paraId="0BEBBBEF" w14:textId="77777777" w:rsidR="00151315" w:rsidRDefault="00151315" w:rsidP="00365511">
            <w:pPr>
              <w:pStyle w:val="afa"/>
            </w:pPr>
          </w:p>
        </w:tc>
        <w:tc>
          <w:tcPr>
            <w:tcW w:w="0" w:type="auto"/>
            <w:vAlign w:val="center"/>
          </w:tcPr>
          <w:p w14:paraId="6D9584D5" w14:textId="2B35D672" w:rsidR="00151315" w:rsidRDefault="00151315" w:rsidP="00365511">
            <w:pPr>
              <w:pStyle w:val="afa"/>
            </w:pPr>
            <w:r>
              <w:t>С кипящей водой (</w:t>
            </w:r>
            <w:r>
              <w:rPr>
                <w:lang w:val="en-US"/>
              </w:rPr>
              <w:t>BWR</w:t>
            </w:r>
            <w:r>
              <w:t>)</w:t>
            </w:r>
            <w:r w:rsidRPr="00A00F13">
              <w:t xml:space="preserve">. </w:t>
            </w:r>
            <w:r>
              <w:t>П</w:t>
            </w:r>
            <w:r w:rsidRPr="00A00F13">
              <w:t>ар генерируется непосредственно в активной зоне и направляется в турбину</w:t>
            </w:r>
          </w:p>
        </w:tc>
      </w:tr>
      <w:tr w:rsidR="00151315" w14:paraId="63B5DE51" w14:textId="77777777" w:rsidTr="00151315">
        <w:trPr>
          <w:trHeight w:val="276"/>
        </w:trPr>
        <w:tc>
          <w:tcPr>
            <w:tcW w:w="1721" w:type="dxa"/>
            <w:vMerge/>
            <w:vAlign w:val="center"/>
          </w:tcPr>
          <w:p w14:paraId="754241C5" w14:textId="77777777" w:rsidR="00151315" w:rsidRDefault="00151315" w:rsidP="00365511">
            <w:pPr>
              <w:pStyle w:val="afa"/>
            </w:pPr>
          </w:p>
        </w:tc>
        <w:tc>
          <w:tcPr>
            <w:tcW w:w="2947" w:type="dxa"/>
            <w:vMerge w:val="restart"/>
            <w:vAlign w:val="center"/>
          </w:tcPr>
          <w:p w14:paraId="09E2270B" w14:textId="22FDAAD6" w:rsidR="00151315" w:rsidRDefault="00151315" w:rsidP="00365511">
            <w:pPr>
              <w:pStyle w:val="afa"/>
            </w:pPr>
            <w:r>
              <w:t>С жидкометаллическим теплоносителем</w:t>
            </w:r>
          </w:p>
        </w:tc>
        <w:tc>
          <w:tcPr>
            <w:tcW w:w="0" w:type="auto"/>
            <w:vAlign w:val="center"/>
          </w:tcPr>
          <w:p w14:paraId="440089DE" w14:textId="4D5106BD" w:rsidR="00151315" w:rsidRDefault="00151315" w:rsidP="00365511">
            <w:pPr>
              <w:pStyle w:val="afa"/>
            </w:pPr>
            <w:r>
              <w:t>Натриевые (БН)</w:t>
            </w:r>
          </w:p>
        </w:tc>
      </w:tr>
      <w:tr w:rsidR="00151315" w14:paraId="21F57FC0" w14:textId="77777777" w:rsidTr="00151315">
        <w:trPr>
          <w:trHeight w:val="276"/>
        </w:trPr>
        <w:tc>
          <w:tcPr>
            <w:tcW w:w="1721" w:type="dxa"/>
            <w:vMerge/>
            <w:vAlign w:val="center"/>
          </w:tcPr>
          <w:p w14:paraId="63880E6B" w14:textId="77777777" w:rsidR="00151315" w:rsidRDefault="00151315" w:rsidP="00365511">
            <w:pPr>
              <w:pStyle w:val="afa"/>
            </w:pPr>
          </w:p>
        </w:tc>
        <w:tc>
          <w:tcPr>
            <w:tcW w:w="2947" w:type="dxa"/>
            <w:vMerge/>
            <w:vAlign w:val="center"/>
          </w:tcPr>
          <w:p w14:paraId="759E0BF7" w14:textId="77777777" w:rsidR="00151315" w:rsidRDefault="00151315" w:rsidP="00365511">
            <w:pPr>
              <w:pStyle w:val="afa"/>
            </w:pPr>
          </w:p>
        </w:tc>
        <w:tc>
          <w:tcPr>
            <w:tcW w:w="0" w:type="auto"/>
            <w:vAlign w:val="center"/>
          </w:tcPr>
          <w:p w14:paraId="4B3DEE8D" w14:textId="0F8ECB15" w:rsidR="00151315" w:rsidRDefault="00151315" w:rsidP="00365511">
            <w:pPr>
              <w:pStyle w:val="afa"/>
            </w:pPr>
            <w:r>
              <w:t>Свинцовые или свинцово-висмутовые (БРЕСТ)</w:t>
            </w:r>
          </w:p>
        </w:tc>
      </w:tr>
      <w:tr w:rsidR="00151315" w14:paraId="3155CDF8" w14:textId="77777777" w:rsidTr="00990DEA">
        <w:trPr>
          <w:trHeight w:val="276"/>
        </w:trPr>
        <w:tc>
          <w:tcPr>
            <w:tcW w:w="1721" w:type="dxa"/>
            <w:vMerge/>
            <w:vAlign w:val="center"/>
          </w:tcPr>
          <w:p w14:paraId="53204649" w14:textId="77777777" w:rsidR="00151315" w:rsidRDefault="00151315" w:rsidP="00365511">
            <w:pPr>
              <w:pStyle w:val="afa"/>
            </w:pPr>
          </w:p>
        </w:tc>
        <w:tc>
          <w:tcPr>
            <w:tcW w:w="7624" w:type="dxa"/>
            <w:gridSpan w:val="2"/>
            <w:vAlign w:val="center"/>
          </w:tcPr>
          <w:p w14:paraId="50C504CB" w14:textId="445A4971" w:rsidR="00151315" w:rsidRDefault="00151315" w:rsidP="00365511">
            <w:pPr>
              <w:pStyle w:val="afa"/>
            </w:pPr>
            <w:r>
              <w:t>Графитово – газовые (</w:t>
            </w:r>
            <w:r w:rsidRPr="004201A2">
              <w:t>замедлителем служит графит, теплоносителем — газ (гелий, углекислый газ</w:t>
            </w:r>
            <w:r>
              <w:t>)</w:t>
            </w:r>
          </w:p>
        </w:tc>
      </w:tr>
      <w:tr w:rsidR="00365511" w14:paraId="607CD9A4" w14:textId="77777777" w:rsidTr="00990DEA">
        <w:tc>
          <w:tcPr>
            <w:tcW w:w="1721" w:type="dxa"/>
            <w:vMerge w:val="restart"/>
            <w:vAlign w:val="center"/>
          </w:tcPr>
          <w:p w14:paraId="5CA03F17" w14:textId="2A78FC15" w:rsidR="00365511" w:rsidRDefault="00365511" w:rsidP="00365511">
            <w:pPr>
              <w:pStyle w:val="afa"/>
            </w:pPr>
            <w:r>
              <w:t>По поколениям</w:t>
            </w:r>
          </w:p>
        </w:tc>
        <w:tc>
          <w:tcPr>
            <w:tcW w:w="7624" w:type="dxa"/>
            <w:gridSpan w:val="2"/>
            <w:vAlign w:val="center"/>
          </w:tcPr>
          <w:p w14:paraId="3CBE02C3" w14:textId="0B5AD6E0" w:rsidR="00365511" w:rsidRDefault="00365511" w:rsidP="00365511">
            <w:pPr>
              <w:pStyle w:val="afa"/>
            </w:pPr>
            <w:r>
              <w:t xml:space="preserve">Поколение </w:t>
            </w:r>
            <w:r>
              <w:rPr>
                <w:lang w:val="en-US"/>
              </w:rPr>
              <w:t>I</w:t>
            </w:r>
            <w:r w:rsidRPr="00784CBC">
              <w:t xml:space="preserve"> (ранние прототипы, исследовательские реакторы, некоммерческие реакторы)</w:t>
            </w:r>
          </w:p>
        </w:tc>
      </w:tr>
      <w:tr w:rsidR="00365511" w14:paraId="09AEBE81" w14:textId="77777777" w:rsidTr="00990DEA">
        <w:tc>
          <w:tcPr>
            <w:tcW w:w="1721" w:type="dxa"/>
            <w:vMerge/>
            <w:vAlign w:val="center"/>
          </w:tcPr>
          <w:p w14:paraId="726D184F" w14:textId="77777777" w:rsidR="00365511" w:rsidRDefault="00365511" w:rsidP="00365511">
            <w:pPr>
              <w:pStyle w:val="afa"/>
            </w:pPr>
          </w:p>
        </w:tc>
        <w:tc>
          <w:tcPr>
            <w:tcW w:w="7624" w:type="dxa"/>
            <w:gridSpan w:val="2"/>
            <w:vAlign w:val="center"/>
          </w:tcPr>
          <w:p w14:paraId="6AC10376" w14:textId="1268B32B" w:rsidR="00365511" w:rsidRDefault="00365511" w:rsidP="00365511">
            <w:pPr>
              <w:pStyle w:val="afa"/>
            </w:pPr>
            <w:r>
              <w:t xml:space="preserve">Поколение </w:t>
            </w:r>
            <w:r>
              <w:rPr>
                <w:lang w:val="en-US"/>
              </w:rPr>
              <w:t>II</w:t>
            </w:r>
            <w:r>
              <w:t xml:space="preserve"> </w:t>
            </w:r>
            <w:r w:rsidRPr="00784CBC">
              <w:t>(большинство современных атомных электростанций 1965-1996 годов)</w:t>
            </w:r>
          </w:p>
        </w:tc>
      </w:tr>
      <w:tr w:rsidR="00365511" w14:paraId="6236C1A6" w14:textId="77777777" w:rsidTr="00990DEA">
        <w:tc>
          <w:tcPr>
            <w:tcW w:w="1721" w:type="dxa"/>
            <w:vMerge/>
            <w:vAlign w:val="center"/>
          </w:tcPr>
          <w:p w14:paraId="37804920" w14:textId="77777777" w:rsidR="00365511" w:rsidRDefault="00365511" w:rsidP="00365511">
            <w:pPr>
              <w:pStyle w:val="afa"/>
            </w:pPr>
          </w:p>
        </w:tc>
        <w:tc>
          <w:tcPr>
            <w:tcW w:w="7624" w:type="dxa"/>
            <w:gridSpan w:val="2"/>
            <w:vAlign w:val="center"/>
          </w:tcPr>
          <w:p w14:paraId="4EFD3067" w14:textId="0988D92D" w:rsidR="00365511" w:rsidRDefault="00365511" w:rsidP="00365511">
            <w:pPr>
              <w:pStyle w:val="afa"/>
            </w:pPr>
            <w:r>
              <w:t xml:space="preserve">Поколение </w:t>
            </w:r>
            <w:r>
              <w:rPr>
                <w:lang w:val="en-US"/>
              </w:rPr>
              <w:t>III</w:t>
            </w:r>
            <w:r>
              <w:t xml:space="preserve"> </w:t>
            </w:r>
            <w:r w:rsidRPr="00784CBC">
              <w:t>(эволюционные улучшения существующих проектов с 1996 года по настоящее время)</w:t>
            </w:r>
          </w:p>
        </w:tc>
      </w:tr>
      <w:tr w:rsidR="00365511" w14:paraId="284E5FA5" w14:textId="77777777" w:rsidTr="00990DEA">
        <w:tc>
          <w:tcPr>
            <w:tcW w:w="1721" w:type="dxa"/>
            <w:vMerge/>
            <w:vAlign w:val="center"/>
          </w:tcPr>
          <w:p w14:paraId="282C1C7E" w14:textId="77777777" w:rsidR="00365511" w:rsidRDefault="00365511" w:rsidP="00365511">
            <w:pPr>
              <w:pStyle w:val="afa"/>
            </w:pPr>
          </w:p>
        </w:tc>
        <w:tc>
          <w:tcPr>
            <w:tcW w:w="7624" w:type="dxa"/>
            <w:gridSpan w:val="2"/>
            <w:vAlign w:val="center"/>
          </w:tcPr>
          <w:p w14:paraId="3F4DD76E" w14:textId="3413B8E5" w:rsidR="00365511" w:rsidRDefault="00365511" w:rsidP="00365511">
            <w:pPr>
              <w:pStyle w:val="afa"/>
            </w:pPr>
            <w:r>
              <w:t xml:space="preserve">Поколение </w:t>
            </w:r>
            <w:r>
              <w:rPr>
                <w:lang w:val="en-US"/>
              </w:rPr>
              <w:t>IV</w:t>
            </w:r>
            <w:r>
              <w:t xml:space="preserve"> </w:t>
            </w:r>
            <w:r w:rsidRPr="00784CBC">
              <w:t>(технологии</w:t>
            </w:r>
            <w:r>
              <w:t>, которые</w:t>
            </w:r>
            <w:r w:rsidRPr="00784CBC">
              <w:t xml:space="preserve"> по-прежнему находятся в стадии разработки)</w:t>
            </w:r>
          </w:p>
        </w:tc>
      </w:tr>
    </w:tbl>
    <w:p w14:paraId="05E101E0" w14:textId="77777777" w:rsidR="00E24F23" w:rsidRDefault="00E24F23" w:rsidP="00193718"/>
    <w:p w14:paraId="5D51C5E1" w14:textId="0F866950" w:rsidR="00784CBC" w:rsidRDefault="00990DEA" w:rsidP="00784CBC">
      <w:r>
        <w:t xml:space="preserve">На рисунке 1.2 представлены данные </w:t>
      </w:r>
      <w:r w:rsidR="00151315">
        <w:t>М</w:t>
      </w:r>
      <w:r>
        <w:t xml:space="preserve">еждународного агентства по атомной энергии </w:t>
      </w:r>
      <w:r w:rsidR="00151315">
        <w:t xml:space="preserve">по распространенности типов атомных реакторов </w:t>
      </w:r>
      <w:r w:rsidR="00784CBC" w:rsidRPr="00784CBC">
        <w:t>[</w:t>
      </w:r>
      <w:r w:rsidR="00B9385E">
        <w:fldChar w:fldCharType="begin"/>
      </w:r>
      <w:r w:rsidR="00B9385E">
        <w:instrText xml:space="preserve"> REF IAEA \n \h </w:instrText>
      </w:r>
      <w:r w:rsidR="00B9385E">
        <w:fldChar w:fldCharType="separate"/>
      </w:r>
      <w:r w:rsidR="00D01514">
        <w:t>3</w:t>
      </w:r>
      <w:r w:rsidR="00B9385E">
        <w:fldChar w:fldCharType="end"/>
      </w:r>
      <w:r w:rsidR="00784CBC" w:rsidRPr="00784CBC">
        <w:t>].</w:t>
      </w:r>
    </w:p>
    <w:p w14:paraId="7221D7A3" w14:textId="77777777" w:rsidR="00151315" w:rsidRDefault="00151315" w:rsidP="00784CBC"/>
    <w:p w14:paraId="25213BC1" w14:textId="3BA391B3" w:rsidR="00784CBC" w:rsidRDefault="00151315" w:rsidP="00784CBC">
      <w:pPr>
        <w:pStyle w:val="afb"/>
      </w:pPr>
      <w:r>
        <w:object w:dxaOrig="7689" w:dyaOrig="5385" w14:anchorId="25C9CB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8.2pt;height:188.4pt" o:ole="">
            <v:imagedata r:id="rId9" o:title=""/>
          </v:shape>
          <o:OLEObject Type="Embed" ProgID="Origin50.Graph" ShapeID="_x0000_i1025" DrawAspect="Content" ObjectID="_1591534229" r:id="rId10"/>
        </w:object>
      </w:r>
    </w:p>
    <w:p w14:paraId="04BD9ED1" w14:textId="77777777" w:rsidR="00151315" w:rsidRDefault="00151315" w:rsidP="00784CBC">
      <w:pPr>
        <w:pStyle w:val="afb"/>
      </w:pPr>
    </w:p>
    <w:p w14:paraId="06FE2DFD" w14:textId="630FC0BB" w:rsidR="00B9385E" w:rsidRDefault="00985E90" w:rsidP="00B9385E">
      <w:pPr>
        <w:pStyle w:val="afb"/>
      </w:pPr>
      <w:r w:rsidRPr="00FF74CF">
        <w:t>Рисунок</w:t>
      </w:r>
      <w:r w:rsidR="00FF74CF" w:rsidRPr="00FF74CF">
        <w:t xml:space="preserve"> 1.2</w:t>
      </w:r>
      <w:r>
        <w:t xml:space="preserve"> – Процентное соотношение распространения реакторов по типу </w:t>
      </w:r>
      <w:r w:rsidRPr="00985E90">
        <w:t>[</w:t>
      </w:r>
      <w:r w:rsidR="00B9385E">
        <w:fldChar w:fldCharType="begin"/>
      </w:r>
      <w:r w:rsidR="00B9385E">
        <w:instrText xml:space="preserve"> REF IAEA \n \h </w:instrText>
      </w:r>
      <w:r w:rsidR="00B9385E">
        <w:fldChar w:fldCharType="separate"/>
      </w:r>
      <w:r w:rsidR="00D01514">
        <w:t>3</w:t>
      </w:r>
      <w:r w:rsidR="00B9385E">
        <w:fldChar w:fldCharType="end"/>
      </w:r>
      <w:r w:rsidRPr="00985E90">
        <w:t>].</w:t>
      </w:r>
    </w:p>
    <w:p w14:paraId="19009B61" w14:textId="77777777" w:rsidR="00151315" w:rsidRDefault="00151315" w:rsidP="00B9385E">
      <w:pPr>
        <w:pStyle w:val="afb"/>
      </w:pPr>
    </w:p>
    <w:p w14:paraId="6036F257" w14:textId="40BDDAA8" w:rsidR="00131024" w:rsidRPr="00B9385E" w:rsidRDefault="00151315" w:rsidP="00131024">
      <w:r>
        <w:t>На данный момент н</w:t>
      </w:r>
      <w:r w:rsidRPr="00784CBC">
        <w:t>аиболее распространёнными в мире являются водо-водяные (около 62 %) и кипящие (20 %) реакторы</w:t>
      </w:r>
      <w:r>
        <w:t xml:space="preserve">. </w:t>
      </w:r>
      <w:r w:rsidR="00131024">
        <w:t>Как видно, в настоящее время реакторы на быстрых нейтронах занимают лишь мизерный сегмент мировой ядерной энергетики. Но остался не раскрытым вопрос, что же такое реактор на быстрых нейтронах.</w:t>
      </w:r>
    </w:p>
    <w:p w14:paraId="36FBCC9F" w14:textId="296B624F" w:rsidR="0033391D" w:rsidRDefault="0033391D" w:rsidP="00131024">
      <w:pPr>
        <w:pStyle w:val="3"/>
      </w:pPr>
      <w:bookmarkStart w:id="8" w:name="_Toc514780514"/>
      <w:bookmarkStart w:id="9" w:name="_Toc517719186"/>
      <w:r>
        <w:lastRenderedPageBreak/>
        <w:t>Реактор</w:t>
      </w:r>
      <w:r w:rsidR="004A396C">
        <w:t>ы</w:t>
      </w:r>
      <w:r>
        <w:t xml:space="preserve"> на быстрых нейтронах</w:t>
      </w:r>
      <w:r w:rsidR="00131024">
        <w:t>.</w:t>
      </w:r>
      <w:bookmarkEnd w:id="8"/>
      <w:bookmarkEnd w:id="9"/>
    </w:p>
    <w:p w14:paraId="74E5C181" w14:textId="1EF05089" w:rsidR="00EE4089" w:rsidRDefault="005C0756" w:rsidP="005C0756">
      <w:r>
        <w:t>Реактор на быстрых нейтронах – ядерный реактор, в активной зоне которого отсутствует замедлитель нейтронов, а спектр энергии нейтронов близок к энергии нейтронов деления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эВ</m:t>
        </m:r>
      </m:oMath>
      <w:r>
        <w:t xml:space="preserve">). </w:t>
      </w:r>
    </w:p>
    <w:p w14:paraId="2D3D7896" w14:textId="77777777" w:rsidR="005C0756" w:rsidRDefault="00EE4089" w:rsidP="005C0756">
      <w:r>
        <w:t>Для поддержания цепной ядерной реакции нейтроны, которые появились в результате деления ядра должны взаимодействовать с другими атомами. Вероятность такой реакции зависит от энергии нейтрона.</w:t>
      </w:r>
    </w:p>
    <w:p w14:paraId="2A47DCBF" w14:textId="74A686E8" w:rsidR="00EE4089" w:rsidRDefault="00EE4089" w:rsidP="005C0756">
      <w:pPr>
        <w:rPr>
          <w:rFonts w:cs="Times New Roman"/>
        </w:rPr>
      </w:pPr>
      <w:r>
        <w:t xml:space="preserve">Природный уран содержит в себе три изотопа </w:t>
      </w:r>
      <w:r w:rsidRPr="00EE4089">
        <w:rPr>
          <w:vertAlign w:val="superscript"/>
        </w:rPr>
        <w:t>238</w:t>
      </w:r>
      <w:r>
        <w:rPr>
          <w:lang w:val="en-US"/>
        </w:rPr>
        <w:t>U</w:t>
      </w:r>
      <w:r w:rsidRPr="00EE4089">
        <w:t xml:space="preserve">, </w:t>
      </w:r>
      <w:r w:rsidRPr="00EE4089">
        <w:rPr>
          <w:vertAlign w:val="superscript"/>
        </w:rPr>
        <w:t>235</w:t>
      </w:r>
      <w:r>
        <w:rPr>
          <w:lang w:val="en-US"/>
        </w:rPr>
        <w:t>U</w:t>
      </w:r>
      <w:r w:rsidRPr="00EE4089">
        <w:t xml:space="preserve"> </w:t>
      </w:r>
      <w:r>
        <w:t xml:space="preserve">и остатки </w:t>
      </w:r>
      <w:r w:rsidRPr="00EE4089">
        <w:rPr>
          <w:vertAlign w:val="superscript"/>
        </w:rPr>
        <w:t>234</w:t>
      </w:r>
      <w:r>
        <w:rPr>
          <w:lang w:val="en-US"/>
        </w:rPr>
        <w:t>U</w:t>
      </w:r>
      <w:r>
        <w:t xml:space="preserve"> как продукта распада </w:t>
      </w:r>
      <w:r w:rsidRPr="00EE4089">
        <w:rPr>
          <w:vertAlign w:val="superscript"/>
        </w:rPr>
        <w:t>238</w:t>
      </w:r>
      <w:r>
        <w:rPr>
          <w:lang w:val="en-US"/>
        </w:rPr>
        <w:t>U</w:t>
      </w:r>
      <w:r>
        <w:t xml:space="preserve">. Изотоп </w:t>
      </w:r>
      <w:r w:rsidRPr="00EE4089">
        <w:rPr>
          <w:vertAlign w:val="superscript"/>
        </w:rPr>
        <w:t>238</w:t>
      </w:r>
      <w:r>
        <w:rPr>
          <w:lang w:val="en-US"/>
        </w:rPr>
        <w:t>U</w:t>
      </w:r>
      <w:r>
        <w:t xml:space="preserve"> составляет большую часть природного урана </w:t>
      </w:r>
      <w:r w:rsidRPr="00EE4089">
        <w:rPr>
          <w:rFonts w:cs="Times New Roman"/>
        </w:rPr>
        <w:t>(</w:t>
      </w:r>
      <m:oMath>
        <m:r>
          <w:rPr>
            <w:rFonts w:ascii="Cambria Math" w:hAnsi="Cambria Math" w:cs="Times New Roman"/>
          </w:rPr>
          <m:t>≈99,3%</m:t>
        </m:r>
      </m:oMath>
      <w:r w:rsidRPr="00EE4089">
        <w:rPr>
          <w:rFonts w:cs="Times New Roman"/>
        </w:rPr>
        <w:t>)</w:t>
      </w:r>
      <w:r>
        <w:rPr>
          <w:rFonts w:cs="Times New Roman"/>
        </w:rPr>
        <w:t xml:space="preserve"> и делится только при энергиях нейтрона более 5 МэВ. </w:t>
      </w:r>
      <w:r w:rsidR="009270E4" w:rsidRPr="009270E4">
        <w:rPr>
          <w:rFonts w:cs="Times New Roman"/>
        </w:rPr>
        <w:t xml:space="preserve">Около </w:t>
      </w:r>
      <m:oMath>
        <m:r>
          <w:rPr>
            <w:rFonts w:ascii="Cambria Math" w:hAnsi="Cambria Math" w:cs="Times New Roman"/>
          </w:rPr>
          <m:t>0,7%</m:t>
        </m:r>
      </m:oMath>
      <w:r w:rsidR="009270E4" w:rsidRPr="009270E4">
        <w:rPr>
          <w:rFonts w:cs="Times New Roman"/>
        </w:rPr>
        <w:t xml:space="preserve"> природного урана</w:t>
      </w:r>
      <w:r w:rsidR="009270E4">
        <w:rPr>
          <w:rFonts w:cs="Times New Roman"/>
        </w:rPr>
        <w:t xml:space="preserve"> составляет </w:t>
      </w:r>
      <w:r w:rsidR="009270E4" w:rsidRPr="009270E4">
        <w:rPr>
          <w:rFonts w:cs="Times New Roman"/>
          <w:vertAlign w:val="superscript"/>
        </w:rPr>
        <w:t>235</w:t>
      </w:r>
      <w:r w:rsidR="009270E4" w:rsidRPr="009270E4">
        <w:rPr>
          <w:rFonts w:cs="Times New Roman"/>
        </w:rPr>
        <w:t xml:space="preserve">U, который </w:t>
      </w:r>
      <w:r w:rsidR="009270E4">
        <w:rPr>
          <w:rFonts w:cs="Times New Roman"/>
        </w:rPr>
        <w:t>делится</w:t>
      </w:r>
      <w:r w:rsidR="009270E4" w:rsidRPr="009270E4">
        <w:rPr>
          <w:rFonts w:cs="Times New Roman"/>
        </w:rPr>
        <w:t xml:space="preserve"> </w:t>
      </w:r>
      <w:r w:rsidR="009270E4">
        <w:rPr>
          <w:rFonts w:cs="Times New Roman"/>
        </w:rPr>
        <w:t xml:space="preserve">при взаимодействии с </w:t>
      </w:r>
      <w:r w:rsidR="009270E4" w:rsidRPr="009270E4">
        <w:rPr>
          <w:rFonts w:cs="Times New Roman"/>
        </w:rPr>
        <w:t xml:space="preserve">нейтронами </w:t>
      </w:r>
      <w:r w:rsidR="009270E4">
        <w:rPr>
          <w:rFonts w:cs="Times New Roman"/>
        </w:rPr>
        <w:t>любых</w:t>
      </w:r>
      <w:r w:rsidR="009270E4" w:rsidRPr="009270E4">
        <w:rPr>
          <w:rFonts w:cs="Times New Roman"/>
        </w:rPr>
        <w:t xml:space="preserve"> энерги</w:t>
      </w:r>
      <w:r w:rsidR="009270E4">
        <w:rPr>
          <w:rFonts w:cs="Times New Roman"/>
        </w:rPr>
        <w:t>й</w:t>
      </w:r>
      <w:r w:rsidR="009270E4" w:rsidRPr="009270E4">
        <w:rPr>
          <w:rFonts w:cs="Times New Roman"/>
        </w:rPr>
        <w:t>, но особенно</w:t>
      </w:r>
      <w:r w:rsidR="009270E4">
        <w:rPr>
          <w:rFonts w:cs="Times New Roman"/>
        </w:rPr>
        <w:t xml:space="preserve"> хорошо </w:t>
      </w:r>
      <w:r w:rsidR="009270E4" w:rsidRPr="009270E4">
        <w:rPr>
          <w:rFonts w:cs="Times New Roman"/>
        </w:rPr>
        <w:t>нейтронами низк</w:t>
      </w:r>
      <w:r w:rsidR="009270E4">
        <w:rPr>
          <w:rFonts w:cs="Times New Roman"/>
        </w:rPr>
        <w:t>о</w:t>
      </w:r>
      <w:r w:rsidR="009270E4" w:rsidRPr="009270E4">
        <w:rPr>
          <w:rFonts w:cs="Times New Roman"/>
        </w:rPr>
        <w:t>энергетическ</w:t>
      </w:r>
      <w:r w:rsidR="009270E4">
        <w:rPr>
          <w:rFonts w:cs="Times New Roman"/>
        </w:rPr>
        <w:t>ого спектра</w:t>
      </w:r>
      <w:r w:rsidR="009270E4" w:rsidRPr="009270E4">
        <w:rPr>
          <w:rFonts w:cs="Times New Roman"/>
        </w:rPr>
        <w:t xml:space="preserve">. </w:t>
      </w:r>
      <w:r w:rsidR="009270E4" w:rsidRPr="00E54303">
        <w:rPr>
          <w:rFonts w:cs="Times New Roman"/>
        </w:rPr>
        <w:t xml:space="preserve">Когда любой из этих изотопов подвергается делению, они выделяют нейтроны с распределением энергии </w:t>
      </w:r>
      <w:r w:rsidR="00415C59" w:rsidRPr="00E54303">
        <w:rPr>
          <w:rFonts w:cs="Times New Roman"/>
        </w:rPr>
        <w:t xml:space="preserve">в области </w:t>
      </w:r>
      <w:r w:rsidR="009270E4" w:rsidRPr="00E54303">
        <w:rPr>
          <w:rFonts w:cs="Times New Roman"/>
        </w:rPr>
        <w:t xml:space="preserve">1-2 МэВ. Поток нейтронов с энергиями более 2 МэВ слишком мал, чтобы поддержать деление в </w:t>
      </w:r>
      <w:r w:rsidR="009270E4" w:rsidRPr="00E54303">
        <w:rPr>
          <w:rFonts w:cs="Times New Roman"/>
          <w:vertAlign w:val="superscript"/>
        </w:rPr>
        <w:t>238</w:t>
      </w:r>
      <w:r w:rsidR="009270E4" w:rsidRPr="00E54303">
        <w:rPr>
          <w:rFonts w:cs="Times New Roman"/>
        </w:rPr>
        <w:t xml:space="preserve">U, а поток нейтронов с более низкой энергией (&lt;2 МэВ) слишком мал, чтобы поддержать деление в </w:t>
      </w:r>
      <w:r w:rsidR="009270E4" w:rsidRPr="00E54303">
        <w:rPr>
          <w:rFonts w:cs="Times New Roman"/>
          <w:vertAlign w:val="superscript"/>
        </w:rPr>
        <w:t>235</w:t>
      </w:r>
      <w:r w:rsidR="009270E4" w:rsidRPr="00E54303">
        <w:rPr>
          <w:rFonts w:cs="Times New Roman"/>
        </w:rPr>
        <w:t>U</w:t>
      </w:r>
      <w:r w:rsidR="00EE5572" w:rsidRPr="00E54303">
        <w:rPr>
          <w:rFonts w:cs="Times New Roman"/>
        </w:rPr>
        <w:t xml:space="preserve"> (</w:t>
      </w:r>
      <w:r w:rsidR="00EE5572" w:rsidRPr="00FF74CF">
        <w:rPr>
          <w:rFonts w:cs="Times New Roman"/>
        </w:rPr>
        <w:t>рисунок</w:t>
      </w:r>
      <w:r w:rsidR="00FF74CF" w:rsidRPr="00FF74CF">
        <w:rPr>
          <w:rFonts w:cs="Times New Roman"/>
        </w:rPr>
        <w:t xml:space="preserve"> 1.3</w:t>
      </w:r>
      <w:r w:rsidR="00EE5572" w:rsidRPr="00E54303">
        <w:rPr>
          <w:rFonts w:cs="Times New Roman"/>
        </w:rPr>
        <w:t>)</w:t>
      </w:r>
      <w:r w:rsidR="009270E4" w:rsidRPr="00E54303">
        <w:rPr>
          <w:rFonts w:cs="Times New Roman"/>
        </w:rPr>
        <w:t>.</w:t>
      </w:r>
    </w:p>
    <w:p w14:paraId="33926B38" w14:textId="77777777" w:rsidR="00622E5B" w:rsidRDefault="00622E5B" w:rsidP="005C0756">
      <w:pPr>
        <w:rPr>
          <w:rFonts w:cs="Times New Roman"/>
          <w:highlight w:val="yellow"/>
        </w:rPr>
      </w:pPr>
    </w:p>
    <w:p w14:paraId="21EC6574" w14:textId="13281458" w:rsidR="00EE5572" w:rsidRDefault="00EE5572" w:rsidP="003A66EB">
      <w:pPr>
        <w:pStyle w:val="afb"/>
      </w:pPr>
      <w:r>
        <w:rPr>
          <w:noProof/>
        </w:rPr>
        <w:drawing>
          <wp:inline distT="0" distB="0" distL="0" distR="0" wp14:anchorId="499503DA" wp14:editId="3EDE43E5">
            <wp:extent cx="2724138" cy="1800000"/>
            <wp:effectExtent l="0" t="0" r="0" b="0"/>
            <wp:docPr id="4" name="Рисунок 4" descr="fig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4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4138" cy="1800000"/>
                    </a:xfrm>
                    <a:prstGeom prst="rect">
                      <a:avLst/>
                    </a:prstGeom>
                    <a:noFill/>
                    <a:ln>
                      <a:noFill/>
                    </a:ln>
                  </pic:spPr>
                </pic:pic>
              </a:graphicData>
            </a:graphic>
          </wp:inline>
        </w:drawing>
      </w:r>
    </w:p>
    <w:p w14:paraId="03A13503" w14:textId="77777777" w:rsidR="00622E5B" w:rsidRDefault="00622E5B" w:rsidP="003A66EB">
      <w:pPr>
        <w:pStyle w:val="afb"/>
      </w:pPr>
    </w:p>
    <w:p w14:paraId="04FCD35C" w14:textId="343AE995" w:rsidR="00EE5572" w:rsidRDefault="00EE5572" w:rsidP="00EE5572">
      <w:pPr>
        <w:pStyle w:val="afb"/>
        <w:rPr>
          <w:rFonts w:cs="Times New Roman"/>
        </w:rPr>
      </w:pPr>
      <w:r w:rsidRPr="00FF74CF">
        <w:t>Рисунок</w:t>
      </w:r>
      <w:r w:rsidR="00FF74CF" w:rsidRPr="00FF74CF">
        <w:t xml:space="preserve"> 1.3</w:t>
      </w:r>
      <w:r>
        <w:t xml:space="preserve"> – </w:t>
      </w:r>
      <w:r w:rsidR="001D68C7">
        <w:t>С</w:t>
      </w:r>
      <w:r>
        <w:t xml:space="preserve">пектр энергии нейтронов при делении </w:t>
      </w:r>
      <w:r w:rsidRPr="001D68C7">
        <w:rPr>
          <w:rFonts w:cs="Times New Roman"/>
          <w:vertAlign w:val="superscript"/>
        </w:rPr>
        <w:t>235</w:t>
      </w:r>
      <w:r w:rsidRPr="001D68C7">
        <w:rPr>
          <w:rFonts w:cs="Times New Roman"/>
        </w:rPr>
        <w:t>U</w:t>
      </w:r>
      <w:r w:rsidR="001D68C7" w:rsidRPr="001D68C7">
        <w:rPr>
          <w:rFonts w:cs="Times New Roman"/>
        </w:rPr>
        <w:t xml:space="preserve"> [</w:t>
      </w:r>
      <w:r w:rsidR="001D68C7">
        <w:rPr>
          <w:rFonts w:cs="Times New Roman"/>
        </w:rPr>
        <w:fldChar w:fldCharType="begin"/>
      </w:r>
      <w:r w:rsidR="001D68C7">
        <w:rPr>
          <w:rFonts w:cs="Times New Roman"/>
        </w:rPr>
        <w:instrText xml:space="preserve"> REF Nuclphys_snip_msu_ru \n \h </w:instrText>
      </w:r>
      <w:r w:rsidR="001D68C7">
        <w:rPr>
          <w:rFonts w:cs="Times New Roman"/>
        </w:rPr>
      </w:r>
      <w:r w:rsidR="001D68C7">
        <w:rPr>
          <w:rFonts w:cs="Times New Roman"/>
        </w:rPr>
        <w:fldChar w:fldCharType="separate"/>
      </w:r>
      <w:r w:rsidR="00D01514">
        <w:rPr>
          <w:rFonts w:cs="Times New Roman"/>
        </w:rPr>
        <w:t>4</w:t>
      </w:r>
      <w:r w:rsidR="001D68C7">
        <w:rPr>
          <w:rFonts w:cs="Times New Roman"/>
        </w:rPr>
        <w:fldChar w:fldCharType="end"/>
      </w:r>
      <w:r w:rsidR="001D68C7" w:rsidRPr="001D68C7">
        <w:rPr>
          <w:rFonts w:cs="Times New Roman"/>
        </w:rPr>
        <w:t>].</w:t>
      </w:r>
    </w:p>
    <w:p w14:paraId="49528D97" w14:textId="77777777" w:rsidR="00622E5B" w:rsidRDefault="00622E5B" w:rsidP="00EE5572">
      <w:pPr>
        <w:pStyle w:val="afb"/>
        <w:rPr>
          <w:rFonts w:cs="Times New Roman"/>
        </w:rPr>
      </w:pPr>
    </w:p>
    <w:p w14:paraId="72451715" w14:textId="7F0EC586" w:rsidR="009270E4" w:rsidRDefault="000F1039" w:rsidP="005C0756">
      <w:r>
        <w:t xml:space="preserve">В реакторе на быстрых нейтронах есть возможность поддержания цепной реакции с изотопом </w:t>
      </w:r>
      <w:r w:rsidRPr="00EE4089">
        <w:rPr>
          <w:vertAlign w:val="superscript"/>
        </w:rPr>
        <w:t>238</w:t>
      </w:r>
      <w:r>
        <w:rPr>
          <w:lang w:val="en-US"/>
        </w:rPr>
        <w:t>U</w:t>
      </w:r>
      <w:r>
        <w:t xml:space="preserve">. Как было сказано, для поддержания реакции с </w:t>
      </w:r>
      <w:r w:rsidRPr="00EE4089">
        <w:rPr>
          <w:vertAlign w:val="superscript"/>
        </w:rPr>
        <w:t>238</w:t>
      </w:r>
      <w:r>
        <w:rPr>
          <w:lang w:val="en-US"/>
        </w:rPr>
        <w:t>U</w:t>
      </w:r>
      <w:r>
        <w:t xml:space="preserve"> нейтроны должны быть быстрыми, а это значит, что в реакторе не должно быть замедлителя нейтронов (проходя сквозь замедлитель нейтрон теряет энергию из-за упругих столкновений с атомами замедлителя) как в реакторах на тепловых нейтронах (вода, графит).</w:t>
      </w:r>
      <w:r w:rsidR="005F4971">
        <w:t xml:space="preserve"> </w:t>
      </w:r>
      <w:r w:rsidR="00151315">
        <w:t>На рисунке 1.4 изображено в</w:t>
      </w:r>
      <w:r w:rsidR="005F4971">
        <w:t>лияние</w:t>
      </w:r>
      <w:r w:rsidR="001D68C7">
        <w:t xml:space="preserve"> среды</w:t>
      </w:r>
      <w:r w:rsidR="005F4971">
        <w:t xml:space="preserve"> на быстрые нейтроны при их прохождении сквозь </w:t>
      </w:r>
      <w:r w:rsidR="001D68C7">
        <w:t>воду</w:t>
      </w:r>
      <w:r w:rsidR="00151315">
        <w:t>.</w:t>
      </w:r>
    </w:p>
    <w:p w14:paraId="74BCA68E" w14:textId="77777777" w:rsidR="00622E5B" w:rsidRDefault="00622E5B" w:rsidP="005C0756"/>
    <w:p w14:paraId="2BBB8554" w14:textId="044E7F9D" w:rsidR="0096434C" w:rsidRDefault="00EA61F6" w:rsidP="003A66EB">
      <w:pPr>
        <w:pStyle w:val="afb"/>
      </w:pPr>
      <w:r>
        <w:rPr>
          <w:noProof/>
        </w:rPr>
        <w:drawing>
          <wp:inline distT="0" distB="0" distL="0" distR="0" wp14:anchorId="43674CEA" wp14:editId="51B75C9F">
            <wp:extent cx="4640580" cy="982921"/>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2362" cy="1000243"/>
                    </a:xfrm>
                    <a:prstGeom prst="rect">
                      <a:avLst/>
                    </a:prstGeom>
                    <a:noFill/>
                    <a:ln>
                      <a:noFill/>
                    </a:ln>
                  </pic:spPr>
                </pic:pic>
              </a:graphicData>
            </a:graphic>
          </wp:inline>
        </w:drawing>
      </w:r>
    </w:p>
    <w:p w14:paraId="52825E69" w14:textId="77777777" w:rsidR="00622E5B" w:rsidRDefault="00622E5B" w:rsidP="003A66EB">
      <w:pPr>
        <w:pStyle w:val="afb"/>
      </w:pPr>
    </w:p>
    <w:p w14:paraId="372FCF3B" w14:textId="0629CE90" w:rsidR="00AE25E1" w:rsidRDefault="00AE25E1" w:rsidP="00AE25E1">
      <w:pPr>
        <w:pStyle w:val="afb"/>
      </w:pPr>
      <w:r w:rsidRPr="00FF74CF">
        <w:t>Рисунок</w:t>
      </w:r>
      <w:r w:rsidR="00FF74CF" w:rsidRPr="00FF74CF">
        <w:t xml:space="preserve"> 1.4</w:t>
      </w:r>
      <w:r>
        <w:t xml:space="preserve"> </w:t>
      </w:r>
      <w:r w:rsidR="00BA3177">
        <w:t>–</w:t>
      </w:r>
      <w:r>
        <w:t xml:space="preserve"> </w:t>
      </w:r>
      <w:r w:rsidR="00151315">
        <w:t>П</w:t>
      </w:r>
      <w:r w:rsidR="001D68C7">
        <w:t>рохождени</w:t>
      </w:r>
      <w:r w:rsidR="00151315">
        <w:t>е</w:t>
      </w:r>
      <w:r w:rsidR="001D68C7">
        <w:t xml:space="preserve"> быстрых нейтронов сквозь воду</w:t>
      </w:r>
      <w:r w:rsidR="00BA3177">
        <w:t xml:space="preserve"> </w:t>
      </w:r>
      <w:r w:rsidR="00BA3177" w:rsidRPr="001D68C7">
        <w:t>[</w:t>
      </w:r>
      <w:r w:rsidR="001D68C7">
        <w:fldChar w:fldCharType="begin"/>
      </w:r>
      <w:r w:rsidR="001D68C7">
        <w:instrText xml:space="preserve"> REF Nuclear_power_net \n \h </w:instrText>
      </w:r>
      <w:r w:rsidR="001D68C7">
        <w:fldChar w:fldCharType="separate"/>
      </w:r>
      <w:r w:rsidR="00D01514">
        <w:t>5</w:t>
      </w:r>
      <w:r w:rsidR="001D68C7">
        <w:fldChar w:fldCharType="end"/>
      </w:r>
      <w:r w:rsidR="00BA3177" w:rsidRPr="001D68C7">
        <w:t>]</w:t>
      </w:r>
      <w:r w:rsidR="00BA3177" w:rsidRPr="00BA3177">
        <w:t>.</w:t>
      </w:r>
    </w:p>
    <w:p w14:paraId="5C43A66A" w14:textId="77777777" w:rsidR="00622E5B" w:rsidRPr="00BA3177" w:rsidRDefault="00622E5B" w:rsidP="00AE25E1">
      <w:pPr>
        <w:pStyle w:val="afb"/>
      </w:pPr>
    </w:p>
    <w:p w14:paraId="402DEC4A" w14:textId="77777777" w:rsidR="000F1039" w:rsidRDefault="000F1039" w:rsidP="005C0756">
      <w:r>
        <w:t>Во время ядерной реакции, в результате деления ядра, выделяется полезная тепловая энергия. В реакторах на тепловых нейтронах замедлитель, то бишь вода, являлся и теп</w:t>
      </w:r>
      <w:r w:rsidR="00415C59">
        <w:t>лоносителем, который отводил тепло из активной зоны для дальнейшего парообразования и выработки электрической энергии</w:t>
      </w:r>
      <w:r w:rsidR="00EE5572" w:rsidRPr="00EE5572">
        <w:t xml:space="preserve"> </w:t>
      </w:r>
      <w:r w:rsidR="00EE5572">
        <w:t>и замедлителем быстрых нейтронов</w:t>
      </w:r>
      <w:r w:rsidR="00415C59">
        <w:t xml:space="preserve">. </w:t>
      </w:r>
      <w:r w:rsidR="00EE5572">
        <w:t>В</w:t>
      </w:r>
      <w:r w:rsidR="00415C59">
        <w:t xml:space="preserve"> БН реакторе воду использовать не</w:t>
      </w:r>
      <w:r w:rsidR="00EE5572">
        <w:t xml:space="preserve"> рекомендуется из-за замедления быстрых нейтронов (теряется весь смысл реактора)</w:t>
      </w:r>
      <w:r w:rsidR="00415C59">
        <w:t xml:space="preserve">, </w:t>
      </w:r>
      <w:r w:rsidR="00EE5572">
        <w:t>а это значит</w:t>
      </w:r>
      <w:r w:rsidR="00E54303">
        <w:t>,</w:t>
      </w:r>
      <w:r w:rsidR="00EE5572">
        <w:t xml:space="preserve"> что</w:t>
      </w:r>
      <w:r w:rsidR="00415C59">
        <w:t xml:space="preserve"> нужно выбрать тако</w:t>
      </w:r>
      <w:r w:rsidR="00EE5572">
        <w:t>е</w:t>
      </w:r>
      <w:r w:rsidR="00415C59">
        <w:t xml:space="preserve"> </w:t>
      </w:r>
      <w:r w:rsidR="00EE5572">
        <w:t>вещество</w:t>
      </w:r>
      <w:r w:rsidR="00415C59">
        <w:t>, котор</w:t>
      </w:r>
      <w:r w:rsidR="00EE5572">
        <w:t>ое</w:t>
      </w:r>
      <w:r w:rsidR="00415C59">
        <w:t xml:space="preserve"> будет плохо замедлять нейтроны и, одновременно, хорошо отводить тепло. На такую роль хорошо подходят жидкие металлы, например, свинец.</w:t>
      </w:r>
      <w:r w:rsidR="001E201A">
        <w:t xml:space="preserve"> </w:t>
      </w:r>
    </w:p>
    <w:p w14:paraId="3CCEB544" w14:textId="5C198151" w:rsidR="00C374CF" w:rsidRPr="00101792" w:rsidRDefault="00C374CF" w:rsidP="005F4C9D">
      <w:r>
        <w:t xml:space="preserve">Свинцовый теплоноситель по сравнению с литием и натрием является инертным по отношению к воде, но </w:t>
      </w:r>
      <w:r w:rsidR="00E54303">
        <w:t>активно взаимодействует</w:t>
      </w:r>
      <w:r>
        <w:t xml:space="preserve"> со многими конструкционными материалами. Важным фактором «агрессивности» свинца является концентрация примесного кислорода</w:t>
      </w:r>
      <w:r w:rsidR="00EE5572">
        <w:t xml:space="preserve"> (</w:t>
      </w:r>
      <w:r w:rsidR="00E54303" w:rsidRPr="00F5663C">
        <w:t>раздел</w:t>
      </w:r>
      <w:r w:rsidR="00F5663C">
        <w:t xml:space="preserve"> </w:t>
      </w:r>
      <w:r w:rsidR="00F5663C">
        <w:fldChar w:fldCharType="begin"/>
      </w:r>
      <w:r w:rsidR="00F5663C">
        <w:instrText xml:space="preserve"> REF _Ref513051894 \r \h </w:instrText>
      </w:r>
      <w:r w:rsidR="00F5663C">
        <w:fldChar w:fldCharType="separate"/>
      </w:r>
      <w:r w:rsidR="00D01514">
        <w:t>1.3.4.2</w:t>
      </w:r>
      <w:r w:rsidR="00F5663C">
        <w:fldChar w:fldCharType="end"/>
      </w:r>
      <w:r w:rsidR="00EE5572">
        <w:t>)</w:t>
      </w:r>
      <w:r>
        <w:t>. Превышение концентрации кислорода выше 10</w:t>
      </w:r>
      <w:r w:rsidRPr="00C374CF">
        <w:rPr>
          <w:vertAlign w:val="superscript"/>
        </w:rPr>
        <w:t>−5</w:t>
      </w:r>
      <w:r w:rsidR="001F0EDE">
        <w:t> </w:t>
      </w:r>
      <w:proofErr w:type="gramStart"/>
      <w:r w:rsidR="004C3024">
        <w:t>масс.%</w:t>
      </w:r>
      <w:proofErr w:type="gramEnd"/>
      <w:r>
        <w:t xml:space="preserve"> усиливает активность коррозионного взаимодействия свинца</w:t>
      </w:r>
      <w:r w:rsidR="001B458D">
        <w:t xml:space="preserve"> </w:t>
      </w:r>
      <w:r w:rsidR="001B458D" w:rsidRPr="00101792">
        <w:t>[</w:t>
      </w:r>
      <w:r w:rsidR="00101792">
        <w:rPr>
          <w:lang w:val="en-US"/>
        </w:rPr>
        <w:fldChar w:fldCharType="begin"/>
      </w:r>
      <w:r w:rsidR="00101792">
        <w:instrText xml:space="preserve"> REF ГЗеленский_Разраб_хромис_стали_с_пов_кор \n \h </w:instrText>
      </w:r>
      <w:r w:rsidR="00101792">
        <w:rPr>
          <w:lang w:val="en-US"/>
        </w:rPr>
      </w:r>
      <w:r w:rsidR="00101792">
        <w:rPr>
          <w:lang w:val="en-US"/>
        </w:rPr>
        <w:fldChar w:fldCharType="separate"/>
      </w:r>
      <w:r w:rsidR="00D01514">
        <w:t>6</w:t>
      </w:r>
      <w:r w:rsidR="00101792">
        <w:rPr>
          <w:lang w:val="en-US"/>
        </w:rPr>
        <w:fldChar w:fldCharType="end"/>
      </w:r>
      <w:r w:rsidR="001B458D" w:rsidRPr="00101792">
        <w:t>]</w:t>
      </w:r>
      <w:r>
        <w:t>.</w:t>
      </w:r>
      <w:r w:rsidR="005F4C9D" w:rsidRPr="005F4C9D">
        <w:t xml:space="preserve"> </w:t>
      </w:r>
    </w:p>
    <w:p w14:paraId="610CB822" w14:textId="7A69EB99" w:rsidR="005F4C9D" w:rsidRDefault="005F4C9D" w:rsidP="005F4C9D">
      <w:r>
        <w:t xml:space="preserve">Концепция безопасного реактора на быстрых нейтронах основана на использовании в качестве теплоносителя </w:t>
      </w:r>
      <w:r w:rsidR="00E54303">
        <w:t>жидкого металла, с низкой температурой плавления, высокой теплопроводностью и малой активностью или</w:t>
      </w:r>
      <w:r w:rsidR="00E26B00">
        <w:t>, по крайней мере, с возможностью регулирования активности</w:t>
      </w:r>
      <w:r>
        <w:t>. К конструкционным материалам активной зоны такого реактора предъявляются следующие требования: однородность химического состава и структуры; минимальная растворимость в свинце и отсутствие химического взаимодействия со свинцом (образования соединений); отсутствие примесей и элементов, активно взаимодействующих со свинцом.</w:t>
      </w:r>
    </w:p>
    <w:p w14:paraId="4C804B5C" w14:textId="77777777" w:rsidR="00622E5B" w:rsidRDefault="00622E5B" w:rsidP="005F4C9D"/>
    <w:p w14:paraId="4000E6AA" w14:textId="77777777" w:rsidR="00131024" w:rsidRDefault="00B53399" w:rsidP="007B207A">
      <w:pPr>
        <w:pStyle w:val="3"/>
      </w:pPr>
      <w:bookmarkStart w:id="10" w:name="_Toc514780515"/>
      <w:bookmarkStart w:id="11" w:name="_Toc517719187"/>
      <w:r>
        <w:t xml:space="preserve">Реактор </w:t>
      </w:r>
      <w:r w:rsidR="00131024">
        <w:t>БРЕСТ</w:t>
      </w:r>
      <w:r>
        <w:t>.</w:t>
      </w:r>
      <w:bookmarkEnd w:id="10"/>
      <w:bookmarkEnd w:id="11"/>
    </w:p>
    <w:p w14:paraId="7D9DDA53" w14:textId="77777777" w:rsidR="00E26B00" w:rsidRDefault="00E26B00" w:rsidP="005F4C9D">
      <w:r>
        <w:t xml:space="preserve">С </w:t>
      </w:r>
      <w:r w:rsidR="00F24BF0">
        <w:t>начала</w:t>
      </w:r>
      <w:r>
        <w:t xml:space="preserve"> </w:t>
      </w:r>
      <w:r w:rsidR="00F24BF0" w:rsidRPr="00D2416C">
        <w:t>5</w:t>
      </w:r>
      <w:r w:rsidRPr="00D2416C">
        <w:t>0-х</w:t>
      </w:r>
      <w:r>
        <w:t xml:space="preserve"> годов в </w:t>
      </w:r>
      <w:r w:rsidR="00F24BF0">
        <w:t>СССР,</w:t>
      </w:r>
      <w:r>
        <w:t xml:space="preserve"> а </w:t>
      </w:r>
      <w:r w:rsidR="00F24BF0">
        <w:t>теперь</w:t>
      </w:r>
      <w:r>
        <w:t xml:space="preserve"> и в России вед</w:t>
      </w:r>
      <w:r w:rsidR="00F24BF0">
        <w:t xml:space="preserve">утся разработки реакторов на быстрых нейтронах. Были построены и запущены исследовательские реакторы БР, ИБР, </w:t>
      </w:r>
      <w:r w:rsidR="00F24BF0">
        <w:lastRenderedPageBreak/>
        <w:t>БОР, а также промышленные БН-300 и БН-800.</w:t>
      </w:r>
      <w:r w:rsidR="0087038C">
        <w:t xml:space="preserve"> В данный момент строятся реакторы нового типа БРЕСТ-ОД-300 (опытно-демонстрационный) и БРЕСТ-1200. </w:t>
      </w:r>
      <w:r w:rsidR="0087038C" w:rsidRPr="0087038C">
        <w:t>Первоначально проектировалась установка БРЕСТ, обеспечивавшая в составе энергоблока электрическую мощность 300 МВт, позже возник и проект с мощностью энергоблока 1200 МВт, однако на данный момент разработчики сосредоточили свои усилия на менее мощном БРЕСТ-ОД-300, в связи с отработкой большого количества новых в этой области конструктивных решений и планами опробования их на относительно небольшом и менее дорогом в реализации проекте. Кроме того, выбранная мощность 300 МВт (эл.) и 700 МВт (тепл.) является минимально необходимой для получения коэффициента воспроизводства топлива в активной зоне, равного единице.</w:t>
      </w:r>
      <w:r w:rsidR="0087038C">
        <w:t xml:space="preserve"> </w:t>
      </w:r>
    </w:p>
    <w:p w14:paraId="2BCDA8CD" w14:textId="2FC37EDF" w:rsidR="0033391D" w:rsidRPr="00491F7B" w:rsidRDefault="0033391D" w:rsidP="0033391D">
      <w:r w:rsidRPr="00191D2A">
        <w:t>БРЕСТ - энергоблок с быстрым реактором со свинцовым теплоносителем и мононитридным уран-плутониевым топливом с двухконтурной схемой отвода тепла к турбине с закритическими параметрами пара</w:t>
      </w:r>
      <w:r w:rsidRPr="00094B7B">
        <w:t xml:space="preserve">. </w:t>
      </w:r>
      <w:r>
        <w:t>Особенности реактора БРЕС</w:t>
      </w:r>
      <w:r w:rsidRPr="00491F7B">
        <w:t>Т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D01514">
        <w:t>7</w:t>
      </w:r>
      <w:r w:rsidR="00491F7B" w:rsidRPr="00491F7B">
        <w:fldChar w:fldCharType="end"/>
      </w:r>
      <w:r w:rsidRPr="00491F7B">
        <w:t>]:</w:t>
      </w:r>
    </w:p>
    <w:p w14:paraId="0BD183B0" w14:textId="4D0C6D18" w:rsidR="0033391D" w:rsidRPr="00491F7B" w:rsidRDefault="0033391D" w:rsidP="004C3024">
      <w:pPr>
        <w:pStyle w:val="a3"/>
        <w:numPr>
          <w:ilvl w:val="0"/>
          <w:numId w:val="3"/>
        </w:numPr>
        <w:ind w:left="709"/>
      </w:pPr>
      <w:r w:rsidRPr="00491F7B">
        <w:t>Использование высококипящего (</w:t>
      </w:r>
      <m:oMath>
        <m:sSub>
          <m:sSubPr>
            <m:ctrlPr>
              <w:rPr>
                <w:rFonts w:ascii="Cambria Math" w:hAnsi="Cambria Math"/>
                <w:i/>
              </w:rPr>
            </m:ctrlPr>
          </m:sSubPr>
          <m:e>
            <m:r>
              <w:rPr>
                <w:rFonts w:ascii="Cambria Math" w:hAnsi="Cambria Math"/>
              </w:rPr>
              <m:t>Т</m:t>
            </m:r>
          </m:e>
          <m:sub>
            <m:r>
              <w:rPr>
                <w:rFonts w:ascii="Cambria Math" w:hAnsi="Cambria Math"/>
              </w:rPr>
              <m:t>кип</m:t>
            </m:r>
          </m:sub>
        </m:sSub>
        <m:r>
          <w:rPr>
            <w:rFonts w:ascii="Cambria Math" w:hAnsi="Cambria Math"/>
          </w:rPr>
          <m:t>=1750 °</m:t>
        </m:r>
        <m:r>
          <m:rPr>
            <m:sty m:val="p"/>
          </m:rPr>
          <w:rPr>
            <w:rFonts w:ascii="Cambria Math" w:hAnsi="Cambria Math"/>
          </w:rPr>
          <m:t>C</m:t>
        </m:r>
      </m:oMath>
      <w:r w:rsidRPr="00491F7B">
        <w:t>), радиационно стойкого и слабо активируемого свинцового теплоносителя, химически пассивного при контакте с водой и воздухом, что позволяет осуществлять теплоотвод при низком давлении и исключает пожары, химические и тепловые взрывы при разгерметизации контура, течах парогенератора и любых перегревах теплоносителя;</w:t>
      </w:r>
    </w:p>
    <w:p w14:paraId="7FB5A7CA" w14:textId="1B67E740" w:rsidR="0033391D" w:rsidRPr="00491F7B" w:rsidRDefault="0033391D" w:rsidP="004C3024">
      <w:pPr>
        <w:pStyle w:val="a3"/>
        <w:numPr>
          <w:ilvl w:val="0"/>
          <w:numId w:val="3"/>
        </w:numPr>
        <w:ind w:left="709"/>
      </w:pPr>
      <w:r w:rsidRPr="00491F7B">
        <w:t>Использование плотного (</w:t>
      </w:r>
      <m:oMath>
        <m:r>
          <w:rPr>
            <w:rFonts w:ascii="Cambria Math" w:hAnsi="Cambria Math"/>
          </w:rPr>
          <m:t>ρ=14300 кг/</m:t>
        </m:r>
        <m:sSup>
          <m:sSupPr>
            <m:ctrlPr>
              <w:rPr>
                <w:rFonts w:ascii="Cambria Math" w:hAnsi="Cambria Math"/>
                <w:i/>
              </w:rPr>
            </m:ctrlPr>
          </m:sSupPr>
          <m:e>
            <m:r>
              <w:rPr>
                <w:rFonts w:ascii="Cambria Math" w:hAnsi="Cambria Math"/>
              </w:rPr>
              <m:t>м</m:t>
            </m:r>
          </m:e>
          <m:sup>
            <m:r>
              <w:rPr>
                <w:rFonts w:ascii="Cambria Math" w:hAnsi="Cambria Math"/>
              </w:rPr>
              <m:t>3</m:t>
            </m:r>
          </m:sup>
        </m:sSup>
        <m:r>
          <w:rPr>
            <w:rFonts w:ascii="Cambria Math" w:hAnsi="Cambria Math"/>
          </w:rPr>
          <m:t xml:space="preserve"> </m:t>
        </m:r>
      </m:oMath>
      <w:r w:rsidRPr="00491F7B">
        <w:t>) и теплопроводного мононитридного топлива, работающего при низких температурах</w:t>
      </w:r>
      <w:r w:rsidR="00622E5B">
        <w:t xml:space="preserve"> </w:t>
      </w:r>
      <w:r w:rsidRPr="00491F7B">
        <w:t>(</w:t>
      </w:r>
      <m:oMath>
        <m:sSub>
          <m:sSubPr>
            <m:ctrlPr>
              <w:rPr>
                <w:rFonts w:ascii="Cambria Math" w:hAnsi="Cambria Math"/>
                <w:i/>
              </w:rPr>
            </m:ctrlPr>
          </m:sSubPr>
          <m:e>
            <m:r>
              <w:rPr>
                <w:rFonts w:ascii="Cambria Math" w:hAnsi="Cambria Math"/>
              </w:rPr>
              <m:t>Т</m:t>
            </m:r>
          </m:e>
          <m:sub>
            <m:r>
              <w:rPr>
                <w:rFonts w:ascii="Cambria Math" w:hAnsi="Cambria Math"/>
              </w:rPr>
              <m:t>мах</m:t>
            </m:r>
          </m:sub>
        </m:sSub>
        <m:r>
          <w:rPr>
            <w:rFonts w:ascii="Cambria Math" w:hAnsi="Cambria Math"/>
          </w:rPr>
          <m:t>&lt; 2 МПа</m:t>
        </m:r>
      </m:oMath>
      <w:r w:rsidRPr="00491F7B">
        <w:t>);</w:t>
      </w:r>
    </w:p>
    <w:p w14:paraId="76F2DAB4" w14:textId="625DE64F" w:rsidR="0033391D" w:rsidRPr="00491F7B" w:rsidRDefault="0033391D" w:rsidP="004C3024">
      <w:pPr>
        <w:pStyle w:val="a3"/>
        <w:numPr>
          <w:ilvl w:val="0"/>
          <w:numId w:val="3"/>
        </w:numPr>
        <w:ind w:left="709"/>
      </w:pPr>
      <w:r w:rsidRPr="00491F7B">
        <w:t xml:space="preserve">Использование бесчехловых </w:t>
      </w:r>
      <w:r w:rsidR="00AF1782">
        <w:t>тепловыделяющих сборок</w:t>
      </w:r>
      <w:r w:rsidRPr="00491F7B">
        <w:t xml:space="preserve"> с широкой решеткой твэлов в активной зоне, умеренной энергонапряженности (максимальная ~</w:t>
      </w:r>
      <m:oMath>
        <m:r>
          <w:rPr>
            <w:rFonts w:ascii="Cambria Math" w:hAnsi="Cambria Math"/>
          </w:rPr>
          <m:t>200 МВт/</m:t>
        </m:r>
        <m:sSup>
          <m:sSupPr>
            <m:ctrlPr>
              <w:rPr>
                <w:rFonts w:ascii="Cambria Math" w:hAnsi="Cambria Math"/>
                <w:i/>
              </w:rPr>
            </m:ctrlPr>
          </m:sSupPr>
          <m:e>
            <m:r>
              <w:rPr>
                <w:rFonts w:ascii="Cambria Math" w:hAnsi="Cambria Math"/>
              </w:rPr>
              <m:t>м</m:t>
            </m:r>
          </m:e>
          <m:sup>
            <m:r>
              <w:rPr>
                <w:rFonts w:ascii="Cambria Math" w:hAnsi="Cambria Math"/>
              </w:rPr>
              <m:t>3</m:t>
            </m:r>
          </m:sup>
        </m:sSup>
      </m:oMath>
      <w:r w:rsidRPr="00491F7B">
        <w:t xml:space="preserve">), исключающим потерю теплоотвода при локальном перекрытии проходного сечения в </w:t>
      </w:r>
      <w:r w:rsidR="00AF1782">
        <w:t>тепловыделяющих сборках</w:t>
      </w:r>
      <w:r w:rsidRPr="00491F7B">
        <w:t>, обеспечивающим высокий уровень естественной циркуляции теплоносителя;</w:t>
      </w:r>
    </w:p>
    <w:p w14:paraId="5DBD2200" w14:textId="401428C2" w:rsidR="0033391D" w:rsidRPr="00491F7B" w:rsidRDefault="0033391D" w:rsidP="004C3024">
      <w:pPr>
        <w:pStyle w:val="a3"/>
        <w:numPr>
          <w:ilvl w:val="0"/>
          <w:numId w:val="3"/>
        </w:numPr>
        <w:ind w:left="709"/>
      </w:pPr>
      <w:r w:rsidRPr="00491F7B">
        <w:t>Высокая теплоаккумулирующ</w:t>
      </w:r>
      <w:r w:rsidR="00AF1782">
        <w:t>ая</w:t>
      </w:r>
      <w:r w:rsidRPr="00491F7B">
        <w:t xml:space="preserve"> способность свинцового контура.</w:t>
      </w:r>
    </w:p>
    <w:p w14:paraId="3BCE4885" w14:textId="7C1F4AA1" w:rsidR="0033391D" w:rsidRDefault="0033391D" w:rsidP="0033391D">
      <w:r w:rsidRPr="00491F7B">
        <w:t xml:space="preserve">Основные технические характеристики ядерных ректоров типа БРЕСТ-300 и БРЕСТ-1200 представлены в </w:t>
      </w:r>
      <w:r w:rsidRPr="00FF74CF">
        <w:t>таблице</w:t>
      </w:r>
      <w:r w:rsidR="00FF74CF" w:rsidRPr="00FF74CF">
        <w:t xml:space="preserve"> 1.</w:t>
      </w:r>
      <w:r w:rsidR="006842E3">
        <w:t>3</w:t>
      </w:r>
      <w:r w:rsidRPr="00491F7B">
        <w:t>.</w:t>
      </w:r>
    </w:p>
    <w:p w14:paraId="577EEE29" w14:textId="77777777" w:rsidR="00622E5B" w:rsidRPr="00491F7B" w:rsidRDefault="00622E5B" w:rsidP="0033391D"/>
    <w:p w14:paraId="73C0ED15" w14:textId="2CD21ED0" w:rsidR="0033391D" w:rsidRPr="00E01D33" w:rsidRDefault="0033391D" w:rsidP="0033391D">
      <w:pPr>
        <w:pStyle w:val="af9"/>
      </w:pPr>
      <w:r w:rsidRPr="00FF74CF">
        <w:t>Таблица</w:t>
      </w:r>
      <w:r w:rsidR="00FF74CF" w:rsidRPr="00FF74CF">
        <w:t xml:space="preserve"> 1.</w:t>
      </w:r>
      <w:r w:rsidR="006842E3">
        <w:t>3</w:t>
      </w:r>
      <w:r w:rsidRPr="00491F7B">
        <w:t xml:space="preserve"> – Технические характеристики реакторов БРЕСТ-300 и БРЕСТ-1200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D01514">
        <w:t>7</w:t>
      </w:r>
      <w:r w:rsidR="00491F7B" w:rsidRPr="00491F7B">
        <w:fldChar w:fldCharType="end"/>
      </w:r>
      <w:r w:rsidRPr="00491F7B">
        <w:t>]</w:t>
      </w:r>
    </w:p>
    <w:tbl>
      <w:tblPr>
        <w:tblStyle w:val="a4"/>
        <w:tblW w:w="0" w:type="auto"/>
        <w:tblLook w:val="04A0" w:firstRow="1" w:lastRow="0" w:firstColumn="1" w:lastColumn="0" w:noHBand="0" w:noVBand="1"/>
      </w:tblPr>
      <w:tblGrid>
        <w:gridCol w:w="4125"/>
        <w:gridCol w:w="2626"/>
        <w:gridCol w:w="2594"/>
      </w:tblGrid>
      <w:tr w:rsidR="0033391D" w14:paraId="78FC631D" w14:textId="77777777" w:rsidTr="00FF74CF">
        <w:tc>
          <w:tcPr>
            <w:tcW w:w="4125" w:type="dxa"/>
          </w:tcPr>
          <w:p w14:paraId="4B542581" w14:textId="77777777" w:rsidR="0033391D" w:rsidRDefault="0033391D" w:rsidP="00775362">
            <w:pPr>
              <w:pStyle w:val="afa"/>
            </w:pPr>
            <w:r>
              <w:t>Характеристика</w:t>
            </w:r>
          </w:p>
        </w:tc>
        <w:tc>
          <w:tcPr>
            <w:tcW w:w="2626" w:type="dxa"/>
          </w:tcPr>
          <w:p w14:paraId="762FAED6" w14:textId="77777777" w:rsidR="0033391D" w:rsidRDefault="0033391D" w:rsidP="00775362">
            <w:pPr>
              <w:pStyle w:val="afa"/>
            </w:pPr>
            <w:r>
              <w:t>БРЕСТ-300</w:t>
            </w:r>
          </w:p>
        </w:tc>
        <w:tc>
          <w:tcPr>
            <w:tcW w:w="2594" w:type="dxa"/>
          </w:tcPr>
          <w:p w14:paraId="1E5333F1" w14:textId="77777777" w:rsidR="0033391D" w:rsidRDefault="0033391D" w:rsidP="00775362">
            <w:pPr>
              <w:pStyle w:val="afa"/>
            </w:pPr>
            <w:r>
              <w:t>БРЕСТ-1200</w:t>
            </w:r>
          </w:p>
        </w:tc>
      </w:tr>
      <w:tr w:rsidR="0033391D" w14:paraId="4BAC53CE" w14:textId="77777777" w:rsidTr="00FF74CF">
        <w:tc>
          <w:tcPr>
            <w:tcW w:w="4125" w:type="dxa"/>
          </w:tcPr>
          <w:p w14:paraId="05734314" w14:textId="77777777" w:rsidR="0033391D" w:rsidRDefault="0033391D" w:rsidP="00775362">
            <w:pPr>
              <w:pStyle w:val="afa"/>
            </w:pPr>
            <w:r>
              <w:t>Тепловая мощность, МВт</w:t>
            </w:r>
          </w:p>
        </w:tc>
        <w:tc>
          <w:tcPr>
            <w:tcW w:w="2626" w:type="dxa"/>
          </w:tcPr>
          <w:p w14:paraId="31E10D57" w14:textId="77777777" w:rsidR="0033391D" w:rsidRDefault="0033391D" w:rsidP="00775362">
            <w:pPr>
              <w:pStyle w:val="afa"/>
            </w:pPr>
            <w:r>
              <w:t>700</w:t>
            </w:r>
          </w:p>
        </w:tc>
        <w:tc>
          <w:tcPr>
            <w:tcW w:w="2594" w:type="dxa"/>
          </w:tcPr>
          <w:p w14:paraId="21C9897D" w14:textId="77777777" w:rsidR="0033391D" w:rsidRDefault="0033391D" w:rsidP="00775362">
            <w:pPr>
              <w:pStyle w:val="afa"/>
            </w:pPr>
            <w:r>
              <w:t>2800</w:t>
            </w:r>
          </w:p>
        </w:tc>
      </w:tr>
      <w:tr w:rsidR="0033391D" w14:paraId="6E516336" w14:textId="77777777" w:rsidTr="00FF74CF">
        <w:tc>
          <w:tcPr>
            <w:tcW w:w="4125" w:type="dxa"/>
          </w:tcPr>
          <w:p w14:paraId="2D17E60C" w14:textId="77777777" w:rsidR="0033391D" w:rsidRDefault="0033391D" w:rsidP="00775362">
            <w:pPr>
              <w:pStyle w:val="afa"/>
            </w:pPr>
            <w:r>
              <w:t>Электрическая мощность, МВт</w:t>
            </w:r>
          </w:p>
        </w:tc>
        <w:tc>
          <w:tcPr>
            <w:tcW w:w="2626" w:type="dxa"/>
          </w:tcPr>
          <w:p w14:paraId="08E11688" w14:textId="77777777" w:rsidR="0033391D" w:rsidRDefault="0033391D" w:rsidP="00775362">
            <w:pPr>
              <w:pStyle w:val="afa"/>
            </w:pPr>
            <w:r>
              <w:t>300</w:t>
            </w:r>
          </w:p>
        </w:tc>
        <w:tc>
          <w:tcPr>
            <w:tcW w:w="2594" w:type="dxa"/>
          </w:tcPr>
          <w:p w14:paraId="3E2A0D6A" w14:textId="77777777" w:rsidR="0033391D" w:rsidRDefault="0033391D" w:rsidP="00775362">
            <w:pPr>
              <w:pStyle w:val="afa"/>
            </w:pPr>
            <w:r>
              <w:t>1200</w:t>
            </w:r>
          </w:p>
        </w:tc>
      </w:tr>
      <w:tr w:rsidR="0033391D" w14:paraId="62A0540F" w14:textId="77777777" w:rsidTr="00FF74CF">
        <w:tc>
          <w:tcPr>
            <w:tcW w:w="4125" w:type="dxa"/>
          </w:tcPr>
          <w:p w14:paraId="4358084D" w14:textId="77777777" w:rsidR="0033391D" w:rsidRDefault="0033391D" w:rsidP="00775362">
            <w:pPr>
              <w:pStyle w:val="afa"/>
            </w:pPr>
            <w:r>
              <w:t>Число ТВС в активной зоне, шт.</w:t>
            </w:r>
          </w:p>
        </w:tc>
        <w:tc>
          <w:tcPr>
            <w:tcW w:w="2626" w:type="dxa"/>
          </w:tcPr>
          <w:p w14:paraId="23434B37" w14:textId="77777777" w:rsidR="0033391D" w:rsidRDefault="0033391D" w:rsidP="00775362">
            <w:pPr>
              <w:pStyle w:val="afa"/>
            </w:pPr>
            <w:r>
              <w:t>185</w:t>
            </w:r>
          </w:p>
        </w:tc>
        <w:tc>
          <w:tcPr>
            <w:tcW w:w="2594" w:type="dxa"/>
          </w:tcPr>
          <w:p w14:paraId="67A93D44" w14:textId="77777777" w:rsidR="0033391D" w:rsidRDefault="0033391D" w:rsidP="00775362">
            <w:pPr>
              <w:pStyle w:val="afa"/>
            </w:pPr>
            <w:r>
              <w:t>332</w:t>
            </w:r>
          </w:p>
        </w:tc>
      </w:tr>
      <w:tr w:rsidR="0033391D" w14:paraId="15686E53" w14:textId="77777777" w:rsidTr="00FF74CF">
        <w:tc>
          <w:tcPr>
            <w:tcW w:w="4125" w:type="dxa"/>
          </w:tcPr>
          <w:p w14:paraId="3BC5B50B" w14:textId="77777777" w:rsidR="0033391D" w:rsidRDefault="0033391D" w:rsidP="00775362">
            <w:pPr>
              <w:pStyle w:val="afa"/>
            </w:pPr>
            <w:r>
              <w:t>Диаметр активной зоны, м</w:t>
            </w:r>
          </w:p>
        </w:tc>
        <w:tc>
          <w:tcPr>
            <w:tcW w:w="2626" w:type="dxa"/>
          </w:tcPr>
          <w:p w14:paraId="2ABF288F" w14:textId="77777777" w:rsidR="0033391D" w:rsidRDefault="0033391D" w:rsidP="00775362">
            <w:pPr>
              <w:pStyle w:val="afa"/>
            </w:pPr>
            <w:r>
              <w:t>2,3</w:t>
            </w:r>
          </w:p>
        </w:tc>
        <w:tc>
          <w:tcPr>
            <w:tcW w:w="2594" w:type="dxa"/>
          </w:tcPr>
          <w:p w14:paraId="0283CD52" w14:textId="77777777" w:rsidR="0033391D" w:rsidRDefault="0033391D" w:rsidP="00775362">
            <w:pPr>
              <w:pStyle w:val="afa"/>
            </w:pPr>
            <w:r>
              <w:t>4,755</w:t>
            </w:r>
          </w:p>
        </w:tc>
      </w:tr>
      <w:tr w:rsidR="0033391D" w14:paraId="6C8A0788" w14:textId="77777777" w:rsidTr="00FF74CF">
        <w:tc>
          <w:tcPr>
            <w:tcW w:w="4125" w:type="dxa"/>
          </w:tcPr>
          <w:p w14:paraId="625D2E16" w14:textId="77777777" w:rsidR="0033391D" w:rsidRDefault="0033391D" w:rsidP="00775362">
            <w:pPr>
              <w:pStyle w:val="afa"/>
            </w:pPr>
            <w:r>
              <w:t>Высота активной зоны, м</w:t>
            </w:r>
          </w:p>
        </w:tc>
        <w:tc>
          <w:tcPr>
            <w:tcW w:w="2626" w:type="dxa"/>
          </w:tcPr>
          <w:p w14:paraId="2BBDDADC" w14:textId="77777777" w:rsidR="0033391D" w:rsidRDefault="0033391D" w:rsidP="00775362">
            <w:pPr>
              <w:pStyle w:val="afa"/>
            </w:pPr>
            <w:r>
              <w:t>1,1</w:t>
            </w:r>
          </w:p>
        </w:tc>
        <w:tc>
          <w:tcPr>
            <w:tcW w:w="2594" w:type="dxa"/>
          </w:tcPr>
          <w:p w14:paraId="2D81EDBC" w14:textId="77777777" w:rsidR="0033391D" w:rsidRDefault="0033391D" w:rsidP="00775362">
            <w:pPr>
              <w:pStyle w:val="afa"/>
            </w:pPr>
            <w:r>
              <w:t>1,1</w:t>
            </w:r>
          </w:p>
        </w:tc>
      </w:tr>
    </w:tbl>
    <w:p w14:paraId="01ECFD86" w14:textId="77777777" w:rsidR="004C3024" w:rsidRDefault="004C3024" w:rsidP="004C3024">
      <w:pPr>
        <w:jc w:val="right"/>
      </w:pPr>
    </w:p>
    <w:p w14:paraId="34F35833" w14:textId="5F34A6B9" w:rsidR="004C3024" w:rsidRDefault="004C3024" w:rsidP="004C3024">
      <w:pPr>
        <w:jc w:val="right"/>
      </w:pPr>
      <w:r>
        <w:lastRenderedPageBreak/>
        <w:t>Продолжение таблицы 1.3</w:t>
      </w:r>
    </w:p>
    <w:tbl>
      <w:tblPr>
        <w:tblStyle w:val="a4"/>
        <w:tblW w:w="0" w:type="auto"/>
        <w:tblLook w:val="04A0" w:firstRow="1" w:lastRow="0" w:firstColumn="1" w:lastColumn="0" w:noHBand="0" w:noVBand="1"/>
      </w:tblPr>
      <w:tblGrid>
        <w:gridCol w:w="4125"/>
        <w:gridCol w:w="2626"/>
        <w:gridCol w:w="2594"/>
      </w:tblGrid>
      <w:tr w:rsidR="0033391D" w14:paraId="23E3E961" w14:textId="77777777" w:rsidTr="00622E5B">
        <w:tc>
          <w:tcPr>
            <w:tcW w:w="4125" w:type="dxa"/>
          </w:tcPr>
          <w:p w14:paraId="1C285F49" w14:textId="77777777" w:rsidR="0033391D" w:rsidRDefault="0033391D" w:rsidP="00775362">
            <w:pPr>
              <w:pStyle w:val="afa"/>
            </w:pPr>
            <w:r>
              <w:t>Диаметр ТВЭЛа, м</w:t>
            </w:r>
          </w:p>
        </w:tc>
        <w:tc>
          <w:tcPr>
            <w:tcW w:w="2626" w:type="dxa"/>
          </w:tcPr>
          <w:p w14:paraId="53DC37EE" w14:textId="77777777" w:rsidR="0033391D" w:rsidRDefault="0033391D" w:rsidP="00775362">
            <w:pPr>
              <w:pStyle w:val="afa"/>
            </w:pPr>
            <w:r w:rsidRPr="004B6523">
              <w:t>0,0091</w:t>
            </w:r>
            <w:r>
              <w:t>; 0,0096; 0,00104</w:t>
            </w:r>
          </w:p>
        </w:tc>
        <w:tc>
          <w:tcPr>
            <w:tcW w:w="2594" w:type="dxa"/>
          </w:tcPr>
          <w:p w14:paraId="425A7915" w14:textId="77777777" w:rsidR="0033391D" w:rsidRDefault="0033391D" w:rsidP="00775362">
            <w:pPr>
              <w:pStyle w:val="afa"/>
            </w:pPr>
            <w:r>
              <w:t>0,0091; 0,0096; 0,00104</w:t>
            </w:r>
          </w:p>
        </w:tc>
      </w:tr>
      <w:tr w:rsidR="0033391D" w14:paraId="5AD189ED" w14:textId="77777777" w:rsidTr="00622E5B">
        <w:tc>
          <w:tcPr>
            <w:tcW w:w="4125" w:type="dxa"/>
          </w:tcPr>
          <w:p w14:paraId="797D0467" w14:textId="77777777" w:rsidR="0033391D" w:rsidRDefault="0033391D" w:rsidP="00775362">
            <w:pPr>
              <w:pStyle w:val="afa"/>
            </w:pPr>
            <w:r>
              <w:t>Топливо активной зоны</w:t>
            </w:r>
          </w:p>
        </w:tc>
        <w:tc>
          <w:tcPr>
            <w:tcW w:w="2626" w:type="dxa"/>
          </w:tcPr>
          <w:p w14:paraId="4C1EDF46" w14:textId="77777777" w:rsidR="0033391D" w:rsidRPr="00E01D33" w:rsidRDefault="0033391D" w:rsidP="00775362">
            <w:pPr>
              <w:pStyle w:val="afa"/>
              <w:rPr>
                <w:lang w:val="en-US"/>
              </w:rPr>
            </w:pPr>
            <w:r>
              <w:rPr>
                <w:lang w:val="en-US"/>
              </w:rPr>
              <w:t>UN+PuN</w:t>
            </w:r>
          </w:p>
        </w:tc>
        <w:tc>
          <w:tcPr>
            <w:tcW w:w="2594" w:type="dxa"/>
          </w:tcPr>
          <w:p w14:paraId="57686402" w14:textId="77777777" w:rsidR="0033391D" w:rsidRPr="00E01D33" w:rsidRDefault="0033391D" w:rsidP="00775362">
            <w:pPr>
              <w:pStyle w:val="afa"/>
              <w:rPr>
                <w:lang w:val="en-US"/>
              </w:rPr>
            </w:pPr>
            <w:r>
              <w:rPr>
                <w:lang w:val="en-US"/>
              </w:rPr>
              <w:t>UN+PuN</w:t>
            </w:r>
          </w:p>
        </w:tc>
      </w:tr>
      <w:tr w:rsidR="0033391D" w14:paraId="0F162CB9" w14:textId="77777777" w:rsidTr="00622E5B">
        <w:tc>
          <w:tcPr>
            <w:tcW w:w="4125" w:type="dxa"/>
          </w:tcPr>
          <w:p w14:paraId="33A523D6" w14:textId="77777777" w:rsidR="0033391D" w:rsidRPr="00E01D33" w:rsidRDefault="0033391D" w:rsidP="00775362">
            <w:pPr>
              <w:pStyle w:val="afa"/>
            </w:pPr>
            <w:r>
              <w:t>Топливная загрузка, т</w:t>
            </w:r>
          </w:p>
        </w:tc>
        <w:tc>
          <w:tcPr>
            <w:tcW w:w="2626" w:type="dxa"/>
          </w:tcPr>
          <w:p w14:paraId="615CA14E" w14:textId="77777777" w:rsidR="0033391D" w:rsidRPr="00E01D33" w:rsidRDefault="0033391D" w:rsidP="00775362">
            <w:pPr>
              <w:pStyle w:val="afa"/>
            </w:pPr>
            <w:r>
              <w:t>16</w:t>
            </w:r>
          </w:p>
        </w:tc>
        <w:tc>
          <w:tcPr>
            <w:tcW w:w="2594" w:type="dxa"/>
          </w:tcPr>
          <w:p w14:paraId="39A52200" w14:textId="77777777" w:rsidR="0033391D" w:rsidRPr="00E01D33" w:rsidRDefault="0033391D" w:rsidP="00775362">
            <w:pPr>
              <w:pStyle w:val="afa"/>
            </w:pPr>
            <w:r>
              <w:t>63.9</w:t>
            </w:r>
          </w:p>
        </w:tc>
      </w:tr>
      <w:tr w:rsidR="0033391D" w14:paraId="7900362B" w14:textId="77777777" w:rsidTr="00622E5B">
        <w:tc>
          <w:tcPr>
            <w:tcW w:w="4125" w:type="dxa"/>
          </w:tcPr>
          <w:p w14:paraId="60BE7D10" w14:textId="77777777" w:rsidR="0033391D" w:rsidRDefault="0033391D" w:rsidP="00775362">
            <w:pPr>
              <w:pStyle w:val="afa"/>
            </w:pPr>
            <w:r>
              <w:t>Коэффициент воспроизводства</w:t>
            </w:r>
          </w:p>
        </w:tc>
        <w:tc>
          <w:tcPr>
            <w:tcW w:w="2626" w:type="dxa"/>
          </w:tcPr>
          <w:p w14:paraId="06D0B013" w14:textId="77777777" w:rsidR="0033391D" w:rsidRDefault="0033391D" w:rsidP="00775362">
            <w:pPr>
              <w:pStyle w:val="afa"/>
            </w:pPr>
            <w:r>
              <w:t>≈1</w:t>
            </w:r>
          </w:p>
        </w:tc>
        <w:tc>
          <w:tcPr>
            <w:tcW w:w="2594" w:type="dxa"/>
          </w:tcPr>
          <w:p w14:paraId="0EFF738A" w14:textId="77777777" w:rsidR="0033391D" w:rsidRPr="00E01D33" w:rsidRDefault="0033391D" w:rsidP="00775362">
            <w:pPr>
              <w:pStyle w:val="afa"/>
            </w:pPr>
            <w:r>
              <w:rPr>
                <w:lang w:val="en-US"/>
              </w:rPr>
              <w:t>≈</w:t>
            </w:r>
            <w:r>
              <w:t>1</w:t>
            </w:r>
          </w:p>
        </w:tc>
      </w:tr>
      <w:tr w:rsidR="00972633" w14:paraId="18E8914C" w14:textId="77777777" w:rsidTr="00622E5B">
        <w:tc>
          <w:tcPr>
            <w:tcW w:w="4125" w:type="dxa"/>
          </w:tcPr>
          <w:p w14:paraId="75F81B47" w14:textId="279EB2CC" w:rsidR="00972633" w:rsidRDefault="00972633" w:rsidP="00775362">
            <w:pPr>
              <w:pStyle w:val="afa"/>
            </w:pPr>
            <w:r>
              <w:t>Максимальная доза</w:t>
            </w:r>
          </w:p>
        </w:tc>
        <w:tc>
          <w:tcPr>
            <w:tcW w:w="2626" w:type="dxa"/>
          </w:tcPr>
          <w:p w14:paraId="4A3B6043" w14:textId="5EA79210" w:rsidR="00972633" w:rsidRDefault="00972633" w:rsidP="00775362">
            <w:pPr>
              <w:pStyle w:val="afa"/>
            </w:pPr>
            <w:r>
              <w:t>120 сна</w:t>
            </w:r>
          </w:p>
        </w:tc>
        <w:tc>
          <w:tcPr>
            <w:tcW w:w="2594" w:type="dxa"/>
          </w:tcPr>
          <w:p w14:paraId="62E8D2B7" w14:textId="370C0EC6" w:rsidR="00972633" w:rsidRPr="00972633" w:rsidRDefault="00972633" w:rsidP="00775362">
            <w:pPr>
              <w:pStyle w:val="afa"/>
            </w:pPr>
            <w:r>
              <w:t>120 сна</w:t>
            </w:r>
          </w:p>
        </w:tc>
      </w:tr>
      <w:tr w:rsidR="0033391D" w14:paraId="194AE9BD" w14:textId="77777777" w:rsidTr="00622E5B">
        <w:tc>
          <w:tcPr>
            <w:tcW w:w="4125" w:type="dxa"/>
          </w:tcPr>
          <w:p w14:paraId="182B02F0" w14:textId="77777777" w:rsidR="0033391D" w:rsidRPr="00E01D33" w:rsidRDefault="0033391D" w:rsidP="00775362">
            <w:pPr>
              <w:pStyle w:val="afa"/>
            </w:pPr>
            <w:r>
              <w:t>Температура входа/выхода свинца, ˚</w:t>
            </w:r>
            <w:r>
              <w:rPr>
                <w:lang w:val="en-US"/>
              </w:rPr>
              <w:t>C</w:t>
            </w:r>
          </w:p>
        </w:tc>
        <w:tc>
          <w:tcPr>
            <w:tcW w:w="2626" w:type="dxa"/>
          </w:tcPr>
          <w:p w14:paraId="451C79A5" w14:textId="77777777" w:rsidR="0033391D" w:rsidRDefault="0033391D" w:rsidP="00775362">
            <w:pPr>
              <w:pStyle w:val="afa"/>
            </w:pPr>
            <w:r>
              <w:t>420/540</w:t>
            </w:r>
          </w:p>
        </w:tc>
        <w:tc>
          <w:tcPr>
            <w:tcW w:w="2594" w:type="dxa"/>
          </w:tcPr>
          <w:p w14:paraId="70737B37" w14:textId="77777777" w:rsidR="0033391D" w:rsidRPr="00E01D33" w:rsidRDefault="0033391D" w:rsidP="00775362">
            <w:pPr>
              <w:pStyle w:val="afa"/>
            </w:pPr>
            <w:r>
              <w:t>420/540</w:t>
            </w:r>
          </w:p>
        </w:tc>
      </w:tr>
      <w:tr w:rsidR="0033391D" w14:paraId="63B3784C" w14:textId="77777777" w:rsidTr="00622E5B">
        <w:tc>
          <w:tcPr>
            <w:tcW w:w="4125" w:type="dxa"/>
          </w:tcPr>
          <w:p w14:paraId="69F5BBC5" w14:textId="77777777" w:rsidR="0033391D" w:rsidRDefault="0033391D" w:rsidP="00775362">
            <w:pPr>
              <w:pStyle w:val="afa"/>
            </w:pPr>
            <w:r>
              <w:t xml:space="preserve">Кампания топлива, лет </w:t>
            </w:r>
          </w:p>
        </w:tc>
        <w:tc>
          <w:tcPr>
            <w:tcW w:w="2626" w:type="dxa"/>
          </w:tcPr>
          <w:p w14:paraId="133152AE" w14:textId="77777777" w:rsidR="0033391D" w:rsidRDefault="0033391D" w:rsidP="00775362">
            <w:pPr>
              <w:pStyle w:val="afa"/>
            </w:pPr>
            <w:r>
              <w:t>5</w:t>
            </w:r>
          </w:p>
        </w:tc>
        <w:tc>
          <w:tcPr>
            <w:tcW w:w="2594" w:type="dxa"/>
          </w:tcPr>
          <w:p w14:paraId="663D9614" w14:textId="77777777" w:rsidR="0033391D" w:rsidRDefault="0033391D" w:rsidP="00775362">
            <w:pPr>
              <w:pStyle w:val="afa"/>
            </w:pPr>
            <w:r>
              <w:t>5-6</w:t>
            </w:r>
          </w:p>
        </w:tc>
      </w:tr>
      <w:tr w:rsidR="0033391D" w14:paraId="1EFEF935" w14:textId="77777777" w:rsidTr="00622E5B">
        <w:tc>
          <w:tcPr>
            <w:tcW w:w="4125" w:type="dxa"/>
          </w:tcPr>
          <w:p w14:paraId="771ADF30" w14:textId="77777777" w:rsidR="0033391D" w:rsidRDefault="0033391D" w:rsidP="00775362">
            <w:pPr>
              <w:pStyle w:val="afa"/>
            </w:pPr>
            <w:r w:rsidRPr="00D443DE">
              <w:t>Мощностной эффект, % DK/K</w:t>
            </w:r>
          </w:p>
        </w:tc>
        <w:tc>
          <w:tcPr>
            <w:tcW w:w="2626" w:type="dxa"/>
          </w:tcPr>
          <w:p w14:paraId="5CF11DA3" w14:textId="77777777" w:rsidR="0033391D" w:rsidRDefault="0033391D" w:rsidP="00775362">
            <w:pPr>
              <w:pStyle w:val="afa"/>
            </w:pPr>
            <w:r w:rsidRPr="00D443DE">
              <w:t>0,16</w:t>
            </w:r>
          </w:p>
        </w:tc>
        <w:tc>
          <w:tcPr>
            <w:tcW w:w="2594" w:type="dxa"/>
          </w:tcPr>
          <w:p w14:paraId="290AD0F4" w14:textId="77777777" w:rsidR="0033391D" w:rsidRDefault="0033391D" w:rsidP="00775362">
            <w:pPr>
              <w:pStyle w:val="afa"/>
            </w:pPr>
            <w:r w:rsidRPr="00D443DE">
              <w:t>0,15</w:t>
            </w:r>
          </w:p>
        </w:tc>
      </w:tr>
      <w:tr w:rsidR="0033391D" w14:paraId="2977FCD8" w14:textId="77777777" w:rsidTr="00622E5B">
        <w:tc>
          <w:tcPr>
            <w:tcW w:w="4125" w:type="dxa"/>
          </w:tcPr>
          <w:p w14:paraId="36AB348E" w14:textId="77777777" w:rsidR="0033391D" w:rsidRPr="00D443DE" w:rsidRDefault="00631686" w:rsidP="00775362">
            <w:pPr>
              <w:pStyle w:val="afa"/>
            </w:pPr>
            <m:oMath>
              <m:sSub>
                <m:sSubPr>
                  <m:ctrlPr>
                    <w:rPr>
                      <w:rFonts w:ascii="Cambria Math" w:hAnsi="Cambria Math"/>
                      <w:i/>
                    </w:rPr>
                  </m:ctrlPr>
                </m:sSubPr>
                <m:e>
                  <m:r>
                    <w:rPr>
                      <w:rFonts w:ascii="Cambria Math" w:hAnsi="Cambria Math"/>
                    </w:rPr>
                    <m:t>T</m:t>
                  </m:r>
                </m:e>
                <m:sub>
                  <m:r>
                    <w:rPr>
                      <w:rFonts w:ascii="Cambria Math" w:hAnsi="Cambria Math"/>
                    </w:rPr>
                    <m:t>максимальная</m:t>
                  </m:r>
                </m:sub>
              </m:sSub>
            </m:oMath>
            <w:r w:rsidR="0033391D" w:rsidRPr="00D443DE">
              <w:t xml:space="preserve"> оболочки твэлов, °С</w:t>
            </w:r>
          </w:p>
        </w:tc>
        <w:tc>
          <w:tcPr>
            <w:tcW w:w="2626" w:type="dxa"/>
          </w:tcPr>
          <w:p w14:paraId="610BFE4E" w14:textId="77777777" w:rsidR="0033391D" w:rsidRPr="00D443DE" w:rsidRDefault="0033391D" w:rsidP="00775362">
            <w:pPr>
              <w:pStyle w:val="afa"/>
            </w:pPr>
            <w:r w:rsidRPr="00D443DE">
              <w:t>650</w:t>
            </w:r>
          </w:p>
        </w:tc>
        <w:tc>
          <w:tcPr>
            <w:tcW w:w="2594" w:type="dxa"/>
          </w:tcPr>
          <w:p w14:paraId="2427E48F" w14:textId="77777777" w:rsidR="0033391D" w:rsidRPr="00D443DE" w:rsidRDefault="0033391D" w:rsidP="00775362">
            <w:pPr>
              <w:pStyle w:val="afa"/>
            </w:pPr>
            <w:r w:rsidRPr="00D443DE">
              <w:t>650</w:t>
            </w:r>
          </w:p>
        </w:tc>
      </w:tr>
      <w:tr w:rsidR="0033391D" w14:paraId="6B55D137" w14:textId="77777777" w:rsidTr="00622E5B">
        <w:tc>
          <w:tcPr>
            <w:tcW w:w="4125" w:type="dxa"/>
          </w:tcPr>
          <w:p w14:paraId="7B2BBB77" w14:textId="77777777" w:rsidR="0033391D" w:rsidRDefault="0033391D" w:rsidP="00775362">
            <w:pPr>
              <w:pStyle w:val="afa"/>
              <w:rPr>
                <w:rFonts w:eastAsia="Calibri"/>
              </w:rPr>
            </w:pPr>
            <w:r w:rsidRPr="00D443DE">
              <w:rPr>
                <w:rFonts w:eastAsia="Calibri"/>
              </w:rPr>
              <w:t>КПД нетто энергоблока, %</w:t>
            </w:r>
          </w:p>
        </w:tc>
        <w:tc>
          <w:tcPr>
            <w:tcW w:w="2626" w:type="dxa"/>
          </w:tcPr>
          <w:p w14:paraId="57C3ABA1" w14:textId="77777777" w:rsidR="0033391D" w:rsidRPr="00D443DE" w:rsidRDefault="0033391D" w:rsidP="00775362">
            <w:pPr>
              <w:pStyle w:val="afa"/>
            </w:pPr>
            <w:r>
              <w:t>43</w:t>
            </w:r>
          </w:p>
        </w:tc>
        <w:tc>
          <w:tcPr>
            <w:tcW w:w="2594" w:type="dxa"/>
          </w:tcPr>
          <w:p w14:paraId="089C32CE" w14:textId="77777777" w:rsidR="0033391D" w:rsidRPr="00D443DE" w:rsidRDefault="0033391D" w:rsidP="00775362">
            <w:pPr>
              <w:pStyle w:val="afa"/>
            </w:pPr>
            <w:r>
              <w:t>43</w:t>
            </w:r>
          </w:p>
        </w:tc>
      </w:tr>
    </w:tbl>
    <w:p w14:paraId="564816A7" w14:textId="77777777" w:rsidR="0033391D" w:rsidRDefault="0033391D" w:rsidP="0033391D">
      <w:pPr>
        <w:ind w:firstLine="708"/>
      </w:pPr>
    </w:p>
    <w:p w14:paraId="2699DF42" w14:textId="77777777" w:rsidR="00415C59" w:rsidRPr="00415C59" w:rsidRDefault="0033391D" w:rsidP="0033391D">
      <w:r w:rsidRPr="00F46081">
        <w:t xml:space="preserve">Существует, однако, не мало «узких мест», связанных с использованием свинцовой технологии </w:t>
      </w:r>
      <w:r w:rsidR="0087038C">
        <w:t>для</w:t>
      </w:r>
      <w:r w:rsidRPr="00F46081">
        <w:t xml:space="preserve"> быстрых реактор</w:t>
      </w:r>
      <w:r w:rsidR="0087038C">
        <w:t>ов</w:t>
      </w:r>
      <w:r w:rsidRPr="00F46081">
        <w:t>: в большом объеме интегральной схемы БРЕСТ не обеспечивает равномерность поддержания кислородного потенциала в узком разрешенном диапазоне. Чтобы обеспечить работоспособность тепловыделяющих элементов, необходимо найти оптимальное для заданного уровня и диапазона изменения температур содержание кислорода в теплоносителе и стабильно поддерживать его на этом уровне в течение всего срока эксплуатации реакторной установки</w:t>
      </w:r>
      <w:r>
        <w:t>.</w:t>
      </w:r>
      <w:r w:rsidRPr="00F46081">
        <w:t xml:space="preserve"> </w:t>
      </w:r>
      <w:r w:rsidR="00415C59">
        <w:t xml:space="preserve">Перед конструкторами и исследователями стоят такие </w:t>
      </w:r>
      <w:r w:rsidR="00415C59" w:rsidRPr="00415C59">
        <w:t>глобальные вопросы:</w:t>
      </w:r>
    </w:p>
    <w:p w14:paraId="7816B19A" w14:textId="77777777" w:rsidR="0087038C" w:rsidRPr="00415C59" w:rsidRDefault="00415C59" w:rsidP="004C3024">
      <w:pPr>
        <w:pStyle w:val="a3"/>
        <w:numPr>
          <w:ilvl w:val="0"/>
          <w:numId w:val="24"/>
        </w:numPr>
        <w:ind w:left="709"/>
      </w:pPr>
      <w:r w:rsidRPr="00415C59">
        <w:t>Как</w:t>
      </w:r>
      <w:r w:rsidR="0033391D" w:rsidRPr="00415C59">
        <w:t xml:space="preserve"> влия</w:t>
      </w:r>
      <w:r w:rsidRPr="00415C59">
        <w:t>ет</w:t>
      </w:r>
      <w:r w:rsidR="0033391D" w:rsidRPr="00415C59">
        <w:t xml:space="preserve"> облучени</w:t>
      </w:r>
      <w:r w:rsidR="008708F0">
        <w:t>е</w:t>
      </w:r>
      <w:r w:rsidR="0033391D" w:rsidRPr="00415C59">
        <w:t xml:space="preserve"> в реальных реакторных условиях на тепловыделяющи</w:t>
      </w:r>
      <w:r w:rsidRPr="00415C59">
        <w:t>е</w:t>
      </w:r>
      <w:r w:rsidR="0033391D" w:rsidRPr="00415C59">
        <w:t xml:space="preserve"> элемент</w:t>
      </w:r>
      <w:r w:rsidRPr="00415C59">
        <w:t>ы</w:t>
      </w:r>
      <w:r w:rsidR="0033391D" w:rsidRPr="00415C59">
        <w:t xml:space="preserve"> и топливн</w:t>
      </w:r>
      <w:r w:rsidRPr="00415C59">
        <w:t>ую</w:t>
      </w:r>
      <w:r w:rsidR="0033391D" w:rsidRPr="00415C59">
        <w:t xml:space="preserve"> композици</w:t>
      </w:r>
      <w:r w:rsidRPr="00415C59">
        <w:t>ю</w:t>
      </w:r>
      <w:r>
        <w:t>?</w:t>
      </w:r>
    </w:p>
    <w:p w14:paraId="19A85DDA" w14:textId="34066A83" w:rsidR="0033391D" w:rsidRDefault="008708F0" w:rsidP="004C3024">
      <w:pPr>
        <w:pStyle w:val="a3"/>
        <w:numPr>
          <w:ilvl w:val="0"/>
          <w:numId w:val="24"/>
        </w:numPr>
        <w:ind w:left="709"/>
      </w:pPr>
      <w:r>
        <w:t>Как будут вести себя оболочки ТВЭЛ-</w:t>
      </w:r>
      <w:proofErr w:type="spellStart"/>
      <w:r>
        <w:t>ов</w:t>
      </w:r>
      <w:proofErr w:type="spellEnd"/>
      <w:r>
        <w:t xml:space="preserve"> под облучением и в окружении расплавленного свинца?</w:t>
      </w:r>
    </w:p>
    <w:p w14:paraId="7530E034" w14:textId="77777777" w:rsidR="004C3024" w:rsidRDefault="004C3024" w:rsidP="004C3024">
      <w:pPr>
        <w:pStyle w:val="a3"/>
      </w:pPr>
    </w:p>
    <w:p w14:paraId="6B25463D" w14:textId="2840D721" w:rsidR="002F7729" w:rsidRDefault="006D0ACB" w:rsidP="002F7729">
      <w:pPr>
        <w:pStyle w:val="2"/>
      </w:pPr>
      <w:bookmarkStart w:id="12" w:name="_Toc514780516"/>
      <w:bookmarkStart w:id="13" w:name="_Toc517719188"/>
      <w:r>
        <w:t>Критические</w:t>
      </w:r>
      <w:r w:rsidR="002F7729">
        <w:t xml:space="preserve"> факторы </w:t>
      </w:r>
      <w:r>
        <w:t>технологии БН</w:t>
      </w:r>
      <w:r w:rsidR="005F4971">
        <w:t xml:space="preserve"> реакторов</w:t>
      </w:r>
      <w:r>
        <w:t xml:space="preserve"> со свинцовым теплоносителем</w:t>
      </w:r>
      <w:r w:rsidR="005F4971">
        <w:t>.</w:t>
      </w:r>
      <w:bookmarkEnd w:id="12"/>
      <w:bookmarkEnd w:id="13"/>
    </w:p>
    <w:p w14:paraId="5A89D5AB" w14:textId="6987EFBE" w:rsidR="007524CB" w:rsidRDefault="007524CB" w:rsidP="007524CB">
      <w:r>
        <w:t xml:space="preserve">Если собрать основные явления, которые происходят в реакторе, то получится схема, изображенная на </w:t>
      </w:r>
      <w:r w:rsidRPr="00FF74CF">
        <w:t>рисунке</w:t>
      </w:r>
      <w:r w:rsidR="00FF74CF" w:rsidRPr="00FF74CF">
        <w:t xml:space="preserve"> 1.5</w:t>
      </w:r>
      <w:r>
        <w:t>.</w:t>
      </w:r>
    </w:p>
    <w:p w14:paraId="1F053D78" w14:textId="77777777" w:rsidR="004C3024" w:rsidRDefault="004C3024" w:rsidP="007524CB"/>
    <w:p w14:paraId="05F45FA2" w14:textId="51069F16" w:rsidR="007524CB" w:rsidRDefault="001F0EDE" w:rsidP="007524CB">
      <w:pPr>
        <w:pStyle w:val="afb"/>
      </w:pPr>
      <w:r w:rsidRPr="001F0EDE">
        <w:rPr>
          <w:noProof/>
        </w:rPr>
        <w:lastRenderedPageBreak/>
        <w:drawing>
          <wp:inline distT="0" distB="0" distL="0" distR="0" wp14:anchorId="0611DE45" wp14:editId="547B32F9">
            <wp:extent cx="4309745" cy="2424145"/>
            <wp:effectExtent l="0" t="0" r="0" b="0"/>
            <wp:docPr id="18496" name="Рисунок 1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9519" cy="2435268"/>
                    </a:xfrm>
                    <a:prstGeom prst="rect">
                      <a:avLst/>
                    </a:prstGeom>
                  </pic:spPr>
                </pic:pic>
              </a:graphicData>
            </a:graphic>
          </wp:inline>
        </w:drawing>
      </w:r>
    </w:p>
    <w:p w14:paraId="0FCD245C" w14:textId="77777777" w:rsidR="004C3024" w:rsidRDefault="004C3024" w:rsidP="007524CB">
      <w:pPr>
        <w:pStyle w:val="afb"/>
      </w:pPr>
    </w:p>
    <w:p w14:paraId="442D6B78" w14:textId="4BF8A221" w:rsidR="007524CB" w:rsidRDefault="007524CB" w:rsidP="007524CB">
      <w:pPr>
        <w:pStyle w:val="afb"/>
        <w:rPr>
          <w:rFonts w:cs="Times New Roman"/>
        </w:rPr>
      </w:pPr>
      <w:r w:rsidRPr="00FF74CF">
        <w:rPr>
          <w:rFonts w:cs="Times New Roman"/>
        </w:rPr>
        <w:t>Рисунок</w:t>
      </w:r>
      <w:r w:rsidR="00FF74CF" w:rsidRPr="00FF74CF">
        <w:rPr>
          <w:rFonts w:cs="Times New Roman"/>
        </w:rPr>
        <w:t xml:space="preserve"> 1.5</w:t>
      </w:r>
      <w:r w:rsidRPr="00F06F7D">
        <w:rPr>
          <w:rFonts w:cs="Times New Roman"/>
        </w:rPr>
        <w:t xml:space="preserve"> – </w:t>
      </w:r>
      <w:r>
        <w:rPr>
          <w:rFonts w:cs="Times New Roman"/>
        </w:rPr>
        <w:t>П</w:t>
      </w:r>
      <w:r w:rsidRPr="00F06F7D">
        <w:rPr>
          <w:rFonts w:cs="Times New Roman"/>
        </w:rPr>
        <w:t>роцессы, проходя</w:t>
      </w:r>
      <w:r>
        <w:rPr>
          <w:rFonts w:cs="Times New Roman"/>
        </w:rPr>
        <w:t>щие</w:t>
      </w:r>
      <w:r w:rsidRPr="00F06F7D">
        <w:rPr>
          <w:rFonts w:cs="Times New Roman"/>
        </w:rPr>
        <w:t xml:space="preserve"> в активной зоне</w:t>
      </w:r>
      <w:r>
        <w:rPr>
          <w:rFonts w:cs="Times New Roman"/>
        </w:rPr>
        <w:t xml:space="preserve"> реактора</w:t>
      </w:r>
      <w:r w:rsidRPr="00F06F7D">
        <w:rPr>
          <w:rFonts w:cs="Times New Roman"/>
        </w:rPr>
        <w:t xml:space="preserve"> и их влияние на конструкционные материалы и состав теплоносителя</w:t>
      </w:r>
      <w:r>
        <w:rPr>
          <w:rFonts w:cs="Times New Roman"/>
        </w:rPr>
        <w:t>.</w:t>
      </w:r>
    </w:p>
    <w:p w14:paraId="1C70BB7C" w14:textId="77777777" w:rsidR="004C3024" w:rsidRPr="007524CB" w:rsidRDefault="004C3024" w:rsidP="007524CB">
      <w:pPr>
        <w:pStyle w:val="afb"/>
        <w:rPr>
          <w:rFonts w:cs="Times New Roman"/>
        </w:rPr>
      </w:pPr>
    </w:p>
    <w:p w14:paraId="10048E65" w14:textId="6C6D660D" w:rsidR="002F7729" w:rsidRPr="002F7729" w:rsidRDefault="006B0844" w:rsidP="002F7729">
      <w:r>
        <w:t>Если же выделить отдельно те</w:t>
      </w:r>
      <w:r w:rsidR="002F7729" w:rsidRPr="002F7729">
        <w:t xml:space="preserve"> факторы, </w:t>
      </w:r>
      <w:r>
        <w:t xml:space="preserve">которые </w:t>
      </w:r>
      <w:r w:rsidR="002F7729" w:rsidRPr="002F7729">
        <w:t>определяю</w:t>
      </w:r>
      <w:r>
        <w:t>т</w:t>
      </w:r>
      <w:r w:rsidR="002F7729" w:rsidRPr="002F7729">
        <w:t xml:space="preserve"> коррозию в свинце</w:t>
      </w:r>
      <w:r>
        <w:t>, тогда получится такой список</w:t>
      </w:r>
      <w:r w:rsidR="002F7729" w:rsidRPr="002F7729">
        <w:t>:</w:t>
      </w:r>
    </w:p>
    <w:p w14:paraId="19D77277" w14:textId="03A5FA8E" w:rsidR="002F7729" w:rsidRPr="002F7729" w:rsidRDefault="00F5663C" w:rsidP="004C3024">
      <w:pPr>
        <w:pStyle w:val="a3"/>
        <w:numPr>
          <w:ilvl w:val="0"/>
          <w:numId w:val="27"/>
        </w:numPr>
        <w:ind w:left="709" w:hanging="425"/>
      </w:pPr>
      <w:r>
        <w:t>В</w:t>
      </w:r>
      <w:r w:rsidR="002F7729" w:rsidRPr="002F7729">
        <w:t>заимодействие, непосредственно связанное со свойствами конструкционного материала</w:t>
      </w:r>
      <w:r>
        <w:t>;</w:t>
      </w:r>
    </w:p>
    <w:p w14:paraId="794EF46D" w14:textId="333A3FA5" w:rsidR="002F7729" w:rsidRPr="002F7729" w:rsidRDefault="002F7729" w:rsidP="004C3024">
      <w:pPr>
        <w:pStyle w:val="a3"/>
        <w:numPr>
          <w:ilvl w:val="1"/>
          <w:numId w:val="27"/>
        </w:numPr>
        <w:ind w:left="1134" w:hanging="425"/>
      </w:pPr>
      <w:r w:rsidRPr="002F7729">
        <w:t>Состав материала</w:t>
      </w:r>
      <w:r w:rsidR="00854AF2">
        <w:t xml:space="preserve"> (раздел </w:t>
      </w:r>
      <w:r w:rsidR="00854AF2">
        <w:fldChar w:fldCharType="begin"/>
      </w:r>
      <w:r w:rsidR="00854AF2">
        <w:instrText xml:space="preserve"> REF _Ref513051817 \r \h </w:instrText>
      </w:r>
      <w:r w:rsidR="00854AF2">
        <w:fldChar w:fldCharType="separate"/>
      </w:r>
      <w:r w:rsidR="00D01514">
        <w:t>1.3.2</w:t>
      </w:r>
      <w:r w:rsidR="00854AF2">
        <w:fldChar w:fldCharType="end"/>
      </w:r>
      <w:r w:rsidR="00854AF2">
        <w:t>)</w:t>
      </w:r>
      <w:r w:rsidR="00F5663C">
        <w:t>;</w:t>
      </w:r>
    </w:p>
    <w:p w14:paraId="1D490AD9" w14:textId="5983C230" w:rsidR="002F7729" w:rsidRPr="002F7729" w:rsidRDefault="002F7729" w:rsidP="004C3024">
      <w:pPr>
        <w:pStyle w:val="a3"/>
        <w:numPr>
          <w:ilvl w:val="1"/>
          <w:numId w:val="27"/>
        </w:numPr>
        <w:ind w:left="1134" w:hanging="425"/>
      </w:pPr>
      <w:r w:rsidRPr="002F7729">
        <w:t>Растворимость компонентов стали в свинце</w:t>
      </w:r>
      <w:r w:rsidR="00854AF2">
        <w:t xml:space="preserve"> (разделы </w:t>
      </w:r>
      <w:r w:rsidR="00854AF2">
        <w:fldChar w:fldCharType="begin"/>
      </w:r>
      <w:r w:rsidR="00854AF2">
        <w:instrText xml:space="preserve"> REF _Ref513051894 \r \h </w:instrText>
      </w:r>
      <w:r w:rsidR="00854AF2">
        <w:fldChar w:fldCharType="separate"/>
      </w:r>
      <w:r w:rsidR="00D01514">
        <w:t>1.3.4.2</w:t>
      </w:r>
      <w:r w:rsidR="00854AF2">
        <w:fldChar w:fldCharType="end"/>
      </w:r>
      <w:r w:rsidR="00854AF2">
        <w:t xml:space="preserve">, </w:t>
      </w:r>
      <w:r w:rsidR="00854AF2">
        <w:fldChar w:fldCharType="begin"/>
      </w:r>
      <w:r w:rsidR="00854AF2">
        <w:instrText xml:space="preserve"> REF _Ref513051897 \r \h </w:instrText>
      </w:r>
      <w:r w:rsidR="00854AF2">
        <w:fldChar w:fldCharType="separate"/>
      </w:r>
      <w:r w:rsidR="00D01514">
        <w:t>1.3.4.3</w:t>
      </w:r>
      <w:r w:rsidR="00854AF2">
        <w:fldChar w:fldCharType="end"/>
      </w:r>
      <w:r w:rsidR="00854AF2">
        <w:t>)</w:t>
      </w:r>
      <w:r w:rsidR="00F5663C">
        <w:t>;</w:t>
      </w:r>
    </w:p>
    <w:p w14:paraId="1631E5A0" w14:textId="15BC6387" w:rsidR="002F7729" w:rsidRPr="002F7729" w:rsidRDefault="002F7729" w:rsidP="004C3024">
      <w:pPr>
        <w:pStyle w:val="a3"/>
        <w:numPr>
          <w:ilvl w:val="0"/>
          <w:numId w:val="27"/>
        </w:numPr>
        <w:ind w:left="709" w:hanging="425"/>
      </w:pPr>
      <w:r w:rsidRPr="002F7729">
        <w:t>Физико-химические свойства теплоносителя, непосредственно влияющие на коррозионную стойкость материал</w:t>
      </w:r>
      <w:r w:rsidR="00F5663C">
        <w:t>;</w:t>
      </w:r>
    </w:p>
    <w:p w14:paraId="1342E6D9" w14:textId="3941345C" w:rsidR="002F7729" w:rsidRPr="002F7729" w:rsidRDefault="002F7729" w:rsidP="004C3024">
      <w:pPr>
        <w:pStyle w:val="a3"/>
        <w:numPr>
          <w:ilvl w:val="1"/>
          <w:numId w:val="27"/>
        </w:numPr>
        <w:ind w:left="1134" w:hanging="425"/>
      </w:pPr>
      <w:r w:rsidRPr="002F7729">
        <w:t>Неметаллические примеси в теплоносителе</w:t>
      </w:r>
      <w:r w:rsidR="00854AF2">
        <w:t xml:space="preserve"> (раздел </w:t>
      </w:r>
      <w:r w:rsidR="00854AF2">
        <w:fldChar w:fldCharType="begin"/>
      </w:r>
      <w:r w:rsidR="00854AF2">
        <w:instrText xml:space="preserve"> REF _Ref513051936 \r \h </w:instrText>
      </w:r>
      <w:r w:rsidR="00854AF2">
        <w:fldChar w:fldCharType="separate"/>
      </w:r>
      <w:r w:rsidR="00D01514">
        <w:t>1.3.4.2</w:t>
      </w:r>
      <w:r w:rsidR="00854AF2">
        <w:fldChar w:fldCharType="end"/>
      </w:r>
      <w:r w:rsidR="00854AF2">
        <w:t>)</w:t>
      </w:r>
      <w:r w:rsidR="00F5663C">
        <w:t>;</w:t>
      </w:r>
    </w:p>
    <w:p w14:paraId="089EBD65" w14:textId="4B412A60" w:rsidR="002F7729" w:rsidRDefault="002F7729" w:rsidP="004C3024">
      <w:pPr>
        <w:pStyle w:val="a3"/>
        <w:numPr>
          <w:ilvl w:val="1"/>
          <w:numId w:val="27"/>
        </w:numPr>
        <w:ind w:left="1134" w:hanging="425"/>
      </w:pPr>
      <w:r w:rsidRPr="002F7729">
        <w:t>Уровень кислорода в свинце</w:t>
      </w:r>
      <w:r w:rsidR="00854AF2">
        <w:t xml:space="preserve"> (раздел </w:t>
      </w:r>
      <w:r w:rsidR="00854AF2">
        <w:fldChar w:fldCharType="begin"/>
      </w:r>
      <w:r w:rsidR="00854AF2">
        <w:instrText xml:space="preserve"> REF _Ref513051936 \r \h </w:instrText>
      </w:r>
      <w:r w:rsidR="00854AF2">
        <w:fldChar w:fldCharType="separate"/>
      </w:r>
      <w:r w:rsidR="00D01514">
        <w:t>1.3.4.2</w:t>
      </w:r>
      <w:r w:rsidR="00854AF2">
        <w:fldChar w:fldCharType="end"/>
      </w:r>
      <w:r w:rsidR="00854AF2">
        <w:t>)</w:t>
      </w:r>
      <w:r w:rsidR="00AF3345">
        <w:t>.</w:t>
      </w:r>
    </w:p>
    <w:p w14:paraId="5E0008F7" w14:textId="77777777" w:rsidR="004C3024" w:rsidRPr="002F7729" w:rsidRDefault="004C3024" w:rsidP="004C3024">
      <w:pPr>
        <w:ind w:left="709" w:firstLine="0"/>
      </w:pPr>
    </w:p>
    <w:p w14:paraId="48DA4394" w14:textId="79396BAD" w:rsidR="00AE1005" w:rsidRDefault="00AE1005" w:rsidP="008421B2">
      <w:pPr>
        <w:pStyle w:val="2"/>
      </w:pPr>
      <w:bookmarkStart w:id="14" w:name="_Toc514780517"/>
      <w:bookmarkStart w:id="15" w:name="_Toc517719189"/>
      <w:r>
        <w:t>Материалы активной зоны</w:t>
      </w:r>
      <w:r w:rsidR="0080383C">
        <w:t xml:space="preserve"> реактора на быстрых нейтронах.</w:t>
      </w:r>
      <w:bookmarkEnd w:id="14"/>
      <w:bookmarkEnd w:id="15"/>
    </w:p>
    <w:p w14:paraId="785F7109" w14:textId="77777777" w:rsidR="0033391D" w:rsidRDefault="008421B2" w:rsidP="0080383C">
      <w:pPr>
        <w:pStyle w:val="3"/>
      </w:pPr>
      <w:bookmarkStart w:id="16" w:name="_Toc514780518"/>
      <w:bookmarkStart w:id="17" w:name="_Toc517719190"/>
      <w:r>
        <w:t>Выбор материала для оболочек ТВЭЛ.</w:t>
      </w:r>
      <w:bookmarkEnd w:id="16"/>
      <w:bookmarkEnd w:id="17"/>
    </w:p>
    <w:p w14:paraId="0080522C" w14:textId="224B62E7" w:rsidR="008421B2" w:rsidRDefault="00A87ACB" w:rsidP="008421B2">
      <w:r>
        <w:t>Ферритно-мартенситные стали с содержанием хрома 9-12</w:t>
      </w:r>
      <w:r w:rsidR="004C3024">
        <w:t xml:space="preserve"> масс.</w:t>
      </w:r>
      <w:r>
        <w:t>% в настоящее время являются приоритетными кандидатными материалами для оболочек и чехлов быстрых реакторов так как характеризуются малой наведенной активностью, низким вакансионным распуханием (по сравнению с аустенитными сталями) и ползучестью, высокой степенью устойчивости к высокотемпературному и гелиевому охрупчиванию</w:t>
      </w:r>
      <w:r w:rsidR="00B2391C" w:rsidRPr="00B2391C">
        <w:t xml:space="preserve"> </w:t>
      </w:r>
      <w:r w:rsidR="00B2391C" w:rsidRPr="00FF74CF">
        <w:t>[</w:t>
      </w:r>
      <w:r w:rsidR="00B2391C">
        <w:rPr>
          <w:lang w:val="en-US"/>
        </w:rPr>
        <w:fldChar w:fldCharType="begin"/>
      </w:r>
      <w:r w:rsidR="00B2391C" w:rsidRPr="00FF74CF">
        <w:instrText xml:space="preserve"> </w:instrText>
      </w:r>
      <w:r w:rsidR="00B2391C">
        <w:rPr>
          <w:lang w:val="en-US"/>
        </w:rPr>
        <w:instrText>REF</w:instrText>
      </w:r>
      <w:r w:rsidR="00B2391C" w:rsidRPr="00FF74CF">
        <w:instrText xml:space="preserve"> </w:instrText>
      </w:r>
      <w:r w:rsidR="00B2391C">
        <w:rPr>
          <w:lang w:val="en-US"/>
        </w:rPr>
        <w:instrText>RKlueh</w:instrText>
      </w:r>
      <w:r w:rsidR="00B2391C" w:rsidRPr="00FF74CF">
        <w:instrText>_</w:instrText>
      </w:r>
      <w:r w:rsidR="00B2391C">
        <w:rPr>
          <w:lang w:val="en-US"/>
        </w:rPr>
        <w:instrText>FM</w:instrText>
      </w:r>
      <w:r w:rsidR="00B2391C" w:rsidRPr="00FF74CF">
        <w:instrText>_</w:instrText>
      </w:r>
      <w:r w:rsidR="00B2391C">
        <w:rPr>
          <w:lang w:val="en-US"/>
        </w:rPr>
        <w:instrText>steels</w:instrText>
      </w:r>
      <w:r w:rsidR="00B2391C" w:rsidRPr="00FF74CF">
        <w:instrText>_</w:instrText>
      </w:r>
      <w:r w:rsidR="00B2391C">
        <w:rPr>
          <w:lang w:val="en-US"/>
        </w:rPr>
        <w:instrText>for</w:instrText>
      </w:r>
      <w:r w:rsidR="00B2391C" w:rsidRPr="00FF74CF">
        <w:instrText>_</w:instrText>
      </w:r>
      <w:r w:rsidR="00B2391C">
        <w:rPr>
          <w:lang w:val="en-US"/>
        </w:rPr>
        <w:instrText>next</w:instrText>
      </w:r>
      <w:r w:rsidR="00B2391C" w:rsidRPr="00FF74CF">
        <w:instrText>_</w:instrText>
      </w:r>
      <w:r w:rsidR="00B2391C">
        <w:rPr>
          <w:lang w:val="en-US"/>
        </w:rPr>
        <w:instrText>gen</w:instrText>
      </w:r>
      <w:r w:rsidR="00B2391C" w:rsidRPr="00FF74CF">
        <w:instrText>_</w:instrText>
      </w:r>
      <w:r w:rsidR="00B2391C">
        <w:rPr>
          <w:lang w:val="en-US"/>
        </w:rPr>
        <w:instrText>react</w:instrText>
      </w:r>
      <w:r w:rsidR="00B2391C" w:rsidRPr="00FF74CF">
        <w:instrText xml:space="preserve"> \</w:instrText>
      </w:r>
      <w:r w:rsidR="00B2391C">
        <w:rPr>
          <w:lang w:val="en-US"/>
        </w:rPr>
        <w:instrText>n</w:instrText>
      </w:r>
      <w:r w:rsidR="00B2391C" w:rsidRPr="00FF74CF">
        <w:instrText xml:space="preserve"> \</w:instrText>
      </w:r>
      <w:r w:rsidR="00B2391C">
        <w:rPr>
          <w:lang w:val="en-US"/>
        </w:rPr>
        <w:instrText>h</w:instrText>
      </w:r>
      <w:r w:rsidR="00B2391C" w:rsidRPr="00FF74CF">
        <w:instrText xml:space="preserve"> </w:instrText>
      </w:r>
      <w:r w:rsidR="00B2391C">
        <w:rPr>
          <w:lang w:val="en-US"/>
        </w:rPr>
      </w:r>
      <w:r w:rsidR="00B2391C">
        <w:rPr>
          <w:lang w:val="en-US"/>
        </w:rPr>
        <w:fldChar w:fldCharType="separate"/>
      </w:r>
      <w:r w:rsidR="00D01514" w:rsidRPr="00D01514">
        <w:t>8</w:t>
      </w:r>
      <w:r w:rsidR="00B2391C">
        <w:rPr>
          <w:lang w:val="en-US"/>
        </w:rPr>
        <w:fldChar w:fldCharType="end"/>
      </w:r>
      <w:r w:rsidR="000B020A" w:rsidRPr="00FF74CF">
        <w:t>,</w:t>
      </w:r>
      <w:r w:rsidR="000B020A">
        <w:rPr>
          <w:lang w:val="en-US"/>
        </w:rPr>
        <w:fldChar w:fldCharType="begin"/>
      </w:r>
      <w:r w:rsidR="000B020A" w:rsidRPr="00FF74CF">
        <w:instrText xml:space="preserve"> </w:instrText>
      </w:r>
      <w:r w:rsidR="000B020A">
        <w:rPr>
          <w:lang w:val="en-US"/>
        </w:rPr>
        <w:instrText>REF</w:instrText>
      </w:r>
      <w:r w:rsidR="000B020A" w:rsidRPr="00FF74CF">
        <w:instrText xml:space="preserve"> </w:instrText>
      </w:r>
      <w:r w:rsidR="000B020A">
        <w:rPr>
          <w:lang w:val="en-US"/>
        </w:rPr>
        <w:instrText>FGarner</w:instrText>
      </w:r>
      <w:r w:rsidR="000B020A" w:rsidRPr="00FF74CF">
        <w:instrText>_</w:instrText>
      </w:r>
      <w:r w:rsidR="000B020A">
        <w:rPr>
          <w:lang w:val="en-US"/>
        </w:rPr>
        <w:instrText>Compars</w:instrText>
      </w:r>
      <w:r w:rsidR="000B020A" w:rsidRPr="00FF74CF">
        <w:instrText>_</w:instrText>
      </w:r>
      <w:r w:rsidR="000B020A">
        <w:rPr>
          <w:lang w:val="en-US"/>
        </w:rPr>
        <w:instrText>of</w:instrText>
      </w:r>
      <w:r w:rsidR="000B020A" w:rsidRPr="00FF74CF">
        <w:instrText>_</w:instrText>
      </w:r>
      <w:r w:rsidR="000B020A">
        <w:rPr>
          <w:lang w:val="en-US"/>
        </w:rPr>
        <w:instrText>swelling</w:instrText>
      </w:r>
      <w:r w:rsidR="000B020A" w:rsidRPr="00FF74CF">
        <w:instrText>_</w:instrText>
      </w:r>
      <w:r w:rsidR="000B020A">
        <w:rPr>
          <w:lang w:val="en-US"/>
        </w:rPr>
        <w:instrText>fcc</w:instrText>
      </w:r>
      <w:r w:rsidR="000B020A" w:rsidRPr="00FF74CF">
        <w:instrText>_</w:instrText>
      </w:r>
      <w:r w:rsidR="000B020A">
        <w:rPr>
          <w:lang w:val="en-US"/>
        </w:rPr>
        <w:instrText>bcc</w:instrText>
      </w:r>
      <w:r w:rsidR="000B020A" w:rsidRPr="00FF74CF">
        <w:instrText xml:space="preserve"> \</w:instrText>
      </w:r>
      <w:r w:rsidR="000B020A">
        <w:rPr>
          <w:lang w:val="en-US"/>
        </w:rPr>
        <w:instrText>n</w:instrText>
      </w:r>
      <w:r w:rsidR="000B020A" w:rsidRPr="00FF74CF">
        <w:instrText xml:space="preserve"> \</w:instrText>
      </w:r>
      <w:r w:rsidR="000B020A">
        <w:rPr>
          <w:lang w:val="en-US"/>
        </w:rPr>
        <w:instrText>h</w:instrText>
      </w:r>
      <w:r w:rsidR="000B020A" w:rsidRPr="00FF74CF">
        <w:instrText xml:space="preserve"> </w:instrText>
      </w:r>
      <w:r w:rsidR="000B020A">
        <w:rPr>
          <w:lang w:val="en-US"/>
        </w:rPr>
      </w:r>
      <w:r w:rsidR="000B020A">
        <w:rPr>
          <w:lang w:val="en-US"/>
        </w:rPr>
        <w:fldChar w:fldCharType="separate"/>
      </w:r>
      <w:r w:rsidR="00D01514" w:rsidRPr="00D01514">
        <w:t>9</w:t>
      </w:r>
      <w:r w:rsidR="000B020A">
        <w:rPr>
          <w:lang w:val="en-US"/>
        </w:rPr>
        <w:fldChar w:fldCharType="end"/>
      </w:r>
      <w:r w:rsidR="000B020A" w:rsidRPr="00FF74CF">
        <w:t>,</w:t>
      </w:r>
      <w:r w:rsidR="000B020A">
        <w:rPr>
          <w:lang w:val="en-US"/>
        </w:rPr>
        <w:fldChar w:fldCharType="begin"/>
      </w:r>
      <w:r w:rsidR="000B020A" w:rsidRPr="00FF74CF">
        <w:instrText xml:space="preserve"> </w:instrText>
      </w:r>
      <w:r w:rsidR="000B020A">
        <w:rPr>
          <w:lang w:val="en-US"/>
        </w:rPr>
        <w:instrText>REF</w:instrText>
      </w:r>
      <w:r w:rsidR="000B020A" w:rsidRPr="00FF74CF">
        <w:instrText xml:space="preserve"> </w:instrText>
      </w:r>
      <w:r w:rsidR="000B020A">
        <w:rPr>
          <w:lang w:val="en-US"/>
        </w:rPr>
        <w:instrText>RKlueh</w:instrText>
      </w:r>
      <w:r w:rsidR="000B020A" w:rsidRPr="00FF74CF">
        <w:instrText>_</w:instrText>
      </w:r>
      <w:r w:rsidR="000B020A">
        <w:rPr>
          <w:lang w:val="en-US"/>
        </w:rPr>
        <w:instrText>FM</w:instrText>
      </w:r>
      <w:r w:rsidR="000B020A" w:rsidRPr="00FF74CF">
        <w:instrText>_</w:instrText>
      </w:r>
      <w:r w:rsidR="000B020A">
        <w:rPr>
          <w:lang w:val="en-US"/>
        </w:rPr>
        <w:instrText>steel</w:instrText>
      </w:r>
      <w:r w:rsidR="000B020A" w:rsidRPr="00FF74CF">
        <w:instrText>_</w:instrText>
      </w:r>
      <w:r w:rsidR="000B020A">
        <w:rPr>
          <w:lang w:val="en-US"/>
        </w:rPr>
        <w:instrText>overwiew</w:instrText>
      </w:r>
      <w:r w:rsidR="000B020A" w:rsidRPr="00FF74CF">
        <w:instrText xml:space="preserve"> \</w:instrText>
      </w:r>
      <w:r w:rsidR="000B020A">
        <w:rPr>
          <w:lang w:val="en-US"/>
        </w:rPr>
        <w:instrText>n</w:instrText>
      </w:r>
      <w:r w:rsidR="000B020A" w:rsidRPr="00FF74CF">
        <w:instrText xml:space="preserve"> \</w:instrText>
      </w:r>
      <w:r w:rsidR="000B020A">
        <w:rPr>
          <w:lang w:val="en-US"/>
        </w:rPr>
        <w:instrText>h</w:instrText>
      </w:r>
      <w:r w:rsidR="000B020A" w:rsidRPr="00FF74CF">
        <w:instrText xml:space="preserve"> </w:instrText>
      </w:r>
      <w:r w:rsidR="000B020A">
        <w:rPr>
          <w:lang w:val="en-US"/>
        </w:rPr>
      </w:r>
      <w:r w:rsidR="000B020A">
        <w:rPr>
          <w:lang w:val="en-US"/>
        </w:rPr>
        <w:fldChar w:fldCharType="separate"/>
      </w:r>
      <w:r w:rsidR="00D01514" w:rsidRPr="00D01514">
        <w:t>10</w:t>
      </w:r>
      <w:r w:rsidR="000B020A">
        <w:rPr>
          <w:lang w:val="en-US"/>
        </w:rPr>
        <w:fldChar w:fldCharType="end"/>
      </w:r>
      <w:r w:rsidR="00B2391C" w:rsidRPr="00FF74CF">
        <w:t>]</w:t>
      </w:r>
      <w:r w:rsidR="00CD279C">
        <w:t>.</w:t>
      </w:r>
    </w:p>
    <w:p w14:paraId="4C6B5ABD" w14:textId="37FE23C6" w:rsidR="00BD3BB8" w:rsidRDefault="00BD3BB8" w:rsidP="00BD3BB8">
      <w:r>
        <w:t>«Рыхлая» ОЦК кристаллическая решетка феррит</w:t>
      </w:r>
      <w:r w:rsidR="00350CE6">
        <w:t>н</w:t>
      </w:r>
      <w:r>
        <w:t>о</w:t>
      </w:r>
      <w:r w:rsidR="00350CE6">
        <w:t>-</w:t>
      </w:r>
      <w:r>
        <w:t>мартенситных сталей</w:t>
      </w:r>
      <w:r w:rsidR="00350CE6">
        <w:t xml:space="preserve"> </w:t>
      </w:r>
      <w:r>
        <w:t>(координационное число – количество ближайших</w:t>
      </w:r>
      <w:r w:rsidR="00350CE6">
        <w:t xml:space="preserve"> </w:t>
      </w:r>
      <w:r>
        <w:t xml:space="preserve">соседей – К = 8) более устойчива, </w:t>
      </w:r>
      <w:r>
        <w:lastRenderedPageBreak/>
        <w:t>обладает высокой</w:t>
      </w:r>
      <w:r w:rsidR="00350CE6">
        <w:t xml:space="preserve"> </w:t>
      </w:r>
      <w:r>
        <w:t>энтропией S по сравнению с ГЦК-структурой аустенитных сталей (К=12), имеющей низкую энтальпию</w:t>
      </w:r>
      <w:r w:rsidR="00350CE6">
        <w:t xml:space="preserve"> </w:t>
      </w:r>
      <w:r>
        <w:t>Н и более высокий термодинамической потенциал G</w:t>
      </w:r>
      <w:r w:rsidR="00350CE6">
        <w:t xml:space="preserve"> </w:t>
      </w:r>
      <w:r>
        <w:t>при данной температуре Т (энтальпия системы характеризует изменение ее внутренней энергии при</w:t>
      </w:r>
      <w:r w:rsidR="00350CE6">
        <w:t xml:space="preserve"> </w:t>
      </w:r>
      <w:r>
        <w:t>изменении агрегатного состояния под внешним воздействием). Переходные металлы с ОЦК и ГЦК</w:t>
      </w:r>
      <w:r w:rsidR="00350CE6">
        <w:t xml:space="preserve"> </w:t>
      </w:r>
      <w:r>
        <w:t>кристаллическими решетками еще до конца не изучены</w:t>
      </w:r>
      <w:r w:rsidR="00350CE6">
        <w:t xml:space="preserve"> </w:t>
      </w:r>
      <w:r w:rsidR="00350CE6" w:rsidRPr="00350CE6">
        <w:t>[</w:t>
      </w:r>
      <w:r w:rsidR="00350CE6">
        <w:fldChar w:fldCharType="begin"/>
      </w:r>
      <w:r w:rsidR="00350CE6">
        <w:instrText xml:space="preserve"> REF ВВоеводин_Фазовая_стаб_дисп_упроч_стале \n \h </w:instrText>
      </w:r>
      <w:r w:rsidR="00350CE6">
        <w:fldChar w:fldCharType="separate"/>
      </w:r>
      <w:r w:rsidR="00D01514">
        <w:t>11</w:t>
      </w:r>
      <w:r w:rsidR="00350CE6">
        <w:fldChar w:fldCharType="end"/>
      </w:r>
      <w:r w:rsidR="00350CE6" w:rsidRPr="00350CE6">
        <w:t>]</w:t>
      </w:r>
      <w:r>
        <w:t>.</w:t>
      </w:r>
    </w:p>
    <w:p w14:paraId="55DD04AD" w14:textId="628E669C" w:rsidR="0080383C" w:rsidRDefault="0080383C" w:rsidP="0080383C">
      <w:pPr>
        <w:pStyle w:val="3"/>
      </w:pPr>
      <w:bookmarkStart w:id="18" w:name="_Ref513051817"/>
      <w:bookmarkStart w:id="19" w:name="_Toc514780519"/>
      <w:bookmarkStart w:id="20" w:name="_Toc517719191"/>
      <w:r>
        <w:t>Сталь ЭП</w:t>
      </w:r>
      <w:r w:rsidR="00665D18">
        <w:t> - </w:t>
      </w:r>
      <w:r>
        <w:t>823</w:t>
      </w:r>
      <w:bookmarkEnd w:id="18"/>
      <w:bookmarkEnd w:id="19"/>
      <w:bookmarkEnd w:id="20"/>
    </w:p>
    <w:p w14:paraId="1B093E83" w14:textId="77777777" w:rsidR="0080383C" w:rsidRDefault="0080383C" w:rsidP="0080383C">
      <w:pPr>
        <w:rPr>
          <w:rFonts w:eastAsia="Times New Roman"/>
          <w:color w:val="000000" w:themeColor="text1"/>
          <w:lang w:eastAsia="ru-RU"/>
        </w:rPr>
      </w:pPr>
      <w:r>
        <w:rPr>
          <w:rFonts w:eastAsia="Times New Roman"/>
          <w:color w:val="000000" w:themeColor="text1"/>
          <w:lang w:eastAsia="ru-RU"/>
        </w:rPr>
        <w:t xml:space="preserve">Так как материал </w:t>
      </w:r>
      <w:r w:rsidR="007B207A">
        <w:rPr>
          <w:rFonts w:eastAsia="Times New Roman"/>
          <w:color w:val="000000" w:themeColor="text1"/>
          <w:lang w:eastAsia="ru-RU"/>
        </w:rPr>
        <w:t>должен</w:t>
      </w:r>
      <w:r>
        <w:rPr>
          <w:rFonts w:eastAsia="Times New Roman"/>
          <w:color w:val="000000" w:themeColor="text1"/>
          <w:lang w:eastAsia="ru-RU"/>
        </w:rPr>
        <w:t xml:space="preserve"> работать в условиях агрессивной среды расплавленного свинца, облучения потоками ионизирующего излучения и высокой температуры, то к нему существуют определенные требования, а именно, материал должен быть коррозионно стойким, радиационно стойким и жаропрочным. В соответствии с такими условиями работы нужно выбрать такие легирующие элементы, которые смогут обеспечить нужные характеристики выбранному материалу.</w:t>
      </w:r>
    </w:p>
    <w:p w14:paraId="4CAFE87A" w14:textId="2495A38B" w:rsidR="0080383C" w:rsidRDefault="0080383C" w:rsidP="0080383C">
      <w:pPr>
        <w:rPr>
          <w:rFonts w:eastAsia="Times New Roman"/>
          <w:lang w:eastAsia="ru-RU"/>
        </w:rPr>
      </w:pPr>
      <w:r w:rsidRPr="00EF0C32">
        <w:rPr>
          <w:rFonts w:eastAsia="Times New Roman"/>
          <w:lang w:eastAsia="ru-RU"/>
        </w:rPr>
        <w:t>Легирующие элементы</w:t>
      </w:r>
      <w:r w:rsidR="004C3024">
        <w:rPr>
          <w:rFonts w:eastAsia="Times New Roman"/>
          <w:lang w:eastAsia="ru-RU"/>
        </w:rPr>
        <w:t>, входящие в состав стали</w:t>
      </w:r>
      <w:r>
        <w:rPr>
          <w:rFonts w:eastAsia="Times New Roman"/>
          <w:lang w:eastAsia="ru-RU"/>
        </w:rPr>
        <w:t>:</w:t>
      </w:r>
    </w:p>
    <w:p w14:paraId="137675B4" w14:textId="77777777" w:rsidR="0080383C" w:rsidRPr="008D4E60" w:rsidRDefault="0080383C" w:rsidP="004C3024">
      <w:pPr>
        <w:pStyle w:val="a3"/>
        <w:numPr>
          <w:ilvl w:val="0"/>
          <w:numId w:val="5"/>
        </w:numPr>
        <w:ind w:left="709"/>
      </w:pPr>
      <w:r w:rsidRPr="008D4E60">
        <w:t>Углерод. Концентрации выбираются таким образом, чтобы получить ферритную фазу. Кроме этого, углерод образует карбиды с высокой прочностью межатомных связей.</w:t>
      </w:r>
    </w:p>
    <w:p w14:paraId="428E24A6" w14:textId="77777777" w:rsidR="0080383C" w:rsidRPr="00491F7B" w:rsidRDefault="0080383C" w:rsidP="004C3024">
      <w:pPr>
        <w:pStyle w:val="a3"/>
        <w:numPr>
          <w:ilvl w:val="0"/>
          <w:numId w:val="5"/>
        </w:numPr>
        <w:ind w:left="709"/>
      </w:pPr>
      <w:r w:rsidRPr="00491F7B">
        <w:t>Хром. Добавляют в сталь для того, чтобы повысить коррозионную стойкость.</w:t>
      </w:r>
    </w:p>
    <w:p w14:paraId="6220DF3A" w14:textId="77777777" w:rsidR="0080383C" w:rsidRPr="002E3B53" w:rsidRDefault="0080383C" w:rsidP="004C3024">
      <w:pPr>
        <w:pStyle w:val="a3"/>
        <w:numPr>
          <w:ilvl w:val="0"/>
          <w:numId w:val="5"/>
        </w:numPr>
        <w:ind w:left="709"/>
        <w:rPr>
          <w:color w:val="000000" w:themeColor="text1"/>
          <w:szCs w:val="24"/>
        </w:rPr>
      </w:pPr>
      <w:r w:rsidRPr="002E3B53">
        <w:rPr>
          <w:color w:val="000000" w:themeColor="text1"/>
          <w:szCs w:val="24"/>
        </w:rPr>
        <w:t xml:space="preserve">Молибден. </w:t>
      </w:r>
      <w:r w:rsidRPr="002E3B53">
        <w:rPr>
          <w:color w:val="000000" w:themeColor="text1"/>
          <w:szCs w:val="24"/>
          <w:shd w:val="clear" w:color="auto" w:fill="FFFFFF"/>
        </w:rPr>
        <w:t>Повышает сопротивление стали к ползучести при высоких температурах.</w:t>
      </w:r>
    </w:p>
    <w:p w14:paraId="222095A1" w14:textId="77777777" w:rsidR="0080383C" w:rsidRPr="008D4E60" w:rsidRDefault="0080383C" w:rsidP="004C3024">
      <w:pPr>
        <w:pStyle w:val="a3"/>
        <w:numPr>
          <w:ilvl w:val="0"/>
          <w:numId w:val="5"/>
        </w:numPr>
        <w:ind w:left="709"/>
      </w:pPr>
      <w:r w:rsidRPr="008D4E60">
        <w:t>Ванадий. Обеспечивает устойчивость стали к перегреву. Измельчает зерно и повышает прочность и вязкость</w:t>
      </w:r>
    </w:p>
    <w:p w14:paraId="571907FF" w14:textId="77777777" w:rsidR="0080383C" w:rsidRPr="008D4E60" w:rsidRDefault="0080383C" w:rsidP="004C3024">
      <w:pPr>
        <w:pStyle w:val="a3"/>
        <w:numPr>
          <w:ilvl w:val="0"/>
          <w:numId w:val="5"/>
        </w:numPr>
        <w:ind w:left="709"/>
      </w:pPr>
      <w:r w:rsidRPr="008D4E60">
        <w:t>Вольфрам. Совместно с углеродом способствует образованию карбидов и мартенсита, что приводит к высоким значениям твердости и увеличивает износостойкость.</w:t>
      </w:r>
    </w:p>
    <w:p w14:paraId="7654988D" w14:textId="77777777" w:rsidR="0080383C" w:rsidRPr="008D4E60" w:rsidRDefault="0080383C" w:rsidP="004C3024">
      <w:pPr>
        <w:pStyle w:val="a3"/>
        <w:numPr>
          <w:ilvl w:val="0"/>
          <w:numId w:val="5"/>
        </w:numPr>
        <w:ind w:left="709"/>
      </w:pPr>
      <w:r w:rsidRPr="008D4E60">
        <w:t xml:space="preserve">Бор. </w:t>
      </w:r>
      <w:r w:rsidRPr="007C7ACC">
        <w:t>Добавка бора к легированным сталям позволяет значительно снизить степень их легированности такими элементами, как хром, никель и молибден, при одновременном сохранении необходимого уровня прокаливаемости и других механических свойств.</w:t>
      </w:r>
    </w:p>
    <w:p w14:paraId="266D4E0A" w14:textId="12B1E2F7" w:rsidR="0080383C" w:rsidRDefault="0080383C" w:rsidP="0080383C">
      <w:pPr>
        <w:rPr>
          <w:rFonts w:eastAsia="Times New Roman"/>
          <w:lang w:eastAsia="ru-RU"/>
        </w:rPr>
      </w:pPr>
      <w:r w:rsidRPr="00E058FB">
        <w:rPr>
          <w:rFonts w:eastAsia="Times New Roman"/>
          <w:lang w:eastAsia="ru-RU"/>
        </w:rPr>
        <w:t xml:space="preserve">Состав стали представлен в </w:t>
      </w:r>
      <w:r w:rsidRPr="00FF74CF">
        <w:rPr>
          <w:rFonts w:eastAsia="Times New Roman"/>
          <w:lang w:eastAsia="ru-RU"/>
        </w:rPr>
        <w:t>таблице</w:t>
      </w:r>
      <w:r w:rsidR="00FF74CF" w:rsidRPr="00FF74CF">
        <w:rPr>
          <w:rFonts w:eastAsia="Times New Roman"/>
          <w:lang w:eastAsia="ru-RU"/>
        </w:rPr>
        <w:t xml:space="preserve"> 1.</w:t>
      </w:r>
      <w:r w:rsidR="006842E3">
        <w:rPr>
          <w:rFonts w:eastAsia="Times New Roman"/>
          <w:lang w:eastAsia="ru-RU"/>
        </w:rPr>
        <w:t>4</w:t>
      </w:r>
      <w:r w:rsidRPr="00E058FB">
        <w:rPr>
          <w:rFonts w:eastAsia="Times New Roman"/>
          <w:lang w:eastAsia="ru-RU"/>
        </w:rPr>
        <w:t xml:space="preserve">. </w:t>
      </w:r>
    </w:p>
    <w:p w14:paraId="4D5CD567" w14:textId="77777777" w:rsidR="004C3024" w:rsidRPr="00E058FB" w:rsidRDefault="004C3024" w:rsidP="0080383C">
      <w:pPr>
        <w:rPr>
          <w:rFonts w:eastAsia="Times New Roman"/>
          <w:lang w:eastAsia="ru-RU"/>
        </w:rPr>
      </w:pPr>
    </w:p>
    <w:p w14:paraId="4A579000" w14:textId="799C0730" w:rsidR="0080383C" w:rsidRPr="007F0F83" w:rsidRDefault="0080383C" w:rsidP="0080383C">
      <w:pPr>
        <w:pStyle w:val="af9"/>
      </w:pPr>
      <w:r w:rsidRPr="0099728C">
        <w:rPr>
          <w:rFonts w:eastAsia="Times New Roman"/>
          <w:lang w:eastAsia="ru-RU"/>
        </w:rPr>
        <w:t>Таблица</w:t>
      </w:r>
      <w:r w:rsidR="00FF74CF" w:rsidRPr="0099728C">
        <w:rPr>
          <w:rFonts w:eastAsia="Times New Roman"/>
          <w:lang w:eastAsia="ru-RU"/>
        </w:rPr>
        <w:t xml:space="preserve"> 1.</w:t>
      </w:r>
      <w:r w:rsidR="006842E3">
        <w:rPr>
          <w:rFonts w:eastAsia="Times New Roman"/>
          <w:lang w:eastAsia="ru-RU"/>
        </w:rPr>
        <w:t>4</w:t>
      </w:r>
      <w:r w:rsidR="00217581">
        <w:rPr>
          <w:rFonts w:eastAsia="Times New Roman"/>
          <w:lang w:eastAsia="ru-RU"/>
        </w:rPr>
        <w:t xml:space="preserve"> </w:t>
      </w:r>
      <w:r w:rsidRPr="007F0F83">
        <w:rPr>
          <w:rFonts w:eastAsia="Times New Roman"/>
          <w:lang w:eastAsia="ru-RU"/>
        </w:rPr>
        <w:t xml:space="preserve">– Химический состав ферритно-мартенситной стали ЭП-823 </w:t>
      </w:r>
      <w:r w:rsidRPr="007F0F83">
        <w:t>[</w:t>
      </w:r>
      <w:r w:rsidRPr="007F0F83">
        <w:fldChar w:fldCharType="begin"/>
      </w:r>
      <w:r w:rsidRPr="007F0F83">
        <w:instrText xml:space="preserve"> REF БКалин_Материаловедение_6Т \n \h  \* MERGEFORMAT </w:instrText>
      </w:r>
      <w:r w:rsidRPr="007F0F83">
        <w:fldChar w:fldCharType="separate"/>
      </w:r>
      <w:r w:rsidR="00D01514">
        <w:t>13</w:t>
      </w:r>
      <w:r w:rsidRPr="007F0F83">
        <w:fldChar w:fldCharType="end"/>
      </w:r>
      <w:r w:rsidRPr="007F0F83">
        <w:t>]</w:t>
      </w:r>
    </w:p>
    <w:tbl>
      <w:tblPr>
        <w:tblStyle w:val="a4"/>
        <w:tblW w:w="9571" w:type="dxa"/>
        <w:tblLayout w:type="fixed"/>
        <w:tblLook w:val="04A0" w:firstRow="1" w:lastRow="0" w:firstColumn="1" w:lastColumn="0" w:noHBand="0" w:noVBand="1"/>
      </w:tblPr>
      <w:tblGrid>
        <w:gridCol w:w="1865"/>
        <w:gridCol w:w="1220"/>
        <w:gridCol w:w="1276"/>
        <w:gridCol w:w="992"/>
        <w:gridCol w:w="1035"/>
        <w:gridCol w:w="563"/>
        <w:gridCol w:w="963"/>
        <w:gridCol w:w="703"/>
        <w:gridCol w:w="954"/>
      </w:tblGrid>
      <w:tr w:rsidR="0080383C" w:rsidRPr="009A3DE5" w14:paraId="2E819BCE" w14:textId="77777777" w:rsidTr="004C3024">
        <w:tc>
          <w:tcPr>
            <w:tcW w:w="1865" w:type="dxa"/>
          </w:tcPr>
          <w:p w14:paraId="1C3C3CF3" w14:textId="77777777" w:rsidR="0080383C" w:rsidRPr="009A3DE5" w:rsidRDefault="0080383C" w:rsidP="009A3DE5">
            <w:pPr>
              <w:pStyle w:val="afa"/>
            </w:pPr>
            <w:r w:rsidRPr="009A3DE5">
              <w:t>Марка стали</w:t>
            </w:r>
          </w:p>
        </w:tc>
        <w:tc>
          <w:tcPr>
            <w:tcW w:w="7706" w:type="dxa"/>
            <w:gridSpan w:val="8"/>
            <w:vAlign w:val="center"/>
          </w:tcPr>
          <w:p w14:paraId="4DFAEDCC" w14:textId="7BE4DFC8" w:rsidR="0080383C" w:rsidRPr="009A3DE5" w:rsidRDefault="0080383C" w:rsidP="009A3DE5">
            <w:pPr>
              <w:pStyle w:val="afa"/>
            </w:pPr>
            <w:r w:rsidRPr="009A3DE5">
              <w:t xml:space="preserve">Содержание основных легирующих элементов, </w:t>
            </w:r>
            <w:proofErr w:type="gramStart"/>
            <w:r w:rsidR="004C3024">
              <w:t>масс.%</w:t>
            </w:r>
            <w:proofErr w:type="gramEnd"/>
          </w:p>
        </w:tc>
      </w:tr>
      <w:tr w:rsidR="0080383C" w:rsidRPr="009A3DE5" w14:paraId="5A5EB209" w14:textId="77777777" w:rsidTr="004C3024">
        <w:trPr>
          <w:trHeight w:val="173"/>
        </w:trPr>
        <w:tc>
          <w:tcPr>
            <w:tcW w:w="1865" w:type="dxa"/>
            <w:vMerge w:val="restart"/>
            <w:vAlign w:val="center"/>
          </w:tcPr>
          <w:p w14:paraId="3D42E881" w14:textId="77777777" w:rsidR="0080383C" w:rsidRPr="009A3DE5" w:rsidRDefault="0080383C" w:rsidP="009A3DE5">
            <w:pPr>
              <w:pStyle w:val="afa"/>
            </w:pPr>
            <w:r w:rsidRPr="009A3DE5">
              <w:t>16Х12МВСБФР</w:t>
            </w:r>
          </w:p>
          <w:p w14:paraId="4ADE7F52" w14:textId="77777777" w:rsidR="0080383C" w:rsidRPr="009A3DE5" w:rsidRDefault="0080383C" w:rsidP="009A3DE5">
            <w:pPr>
              <w:pStyle w:val="afa"/>
            </w:pPr>
            <w:r w:rsidRPr="009A3DE5">
              <w:t>(ЭП-823)</w:t>
            </w:r>
          </w:p>
        </w:tc>
        <w:tc>
          <w:tcPr>
            <w:tcW w:w="1220" w:type="dxa"/>
            <w:vAlign w:val="center"/>
          </w:tcPr>
          <w:p w14:paraId="54C73A30" w14:textId="77777777" w:rsidR="0080383C" w:rsidRPr="009A3DE5" w:rsidRDefault="0080383C" w:rsidP="009A3DE5">
            <w:pPr>
              <w:pStyle w:val="afa"/>
            </w:pPr>
            <w:r w:rsidRPr="009A3DE5">
              <w:t>C</w:t>
            </w:r>
          </w:p>
        </w:tc>
        <w:tc>
          <w:tcPr>
            <w:tcW w:w="1276" w:type="dxa"/>
            <w:vAlign w:val="center"/>
          </w:tcPr>
          <w:p w14:paraId="7A1035A0" w14:textId="77777777" w:rsidR="0080383C" w:rsidRPr="009A3DE5" w:rsidRDefault="0080383C" w:rsidP="009A3DE5">
            <w:pPr>
              <w:pStyle w:val="afa"/>
            </w:pPr>
            <w:r w:rsidRPr="009A3DE5">
              <w:t>Cr</w:t>
            </w:r>
          </w:p>
        </w:tc>
        <w:tc>
          <w:tcPr>
            <w:tcW w:w="992" w:type="dxa"/>
            <w:vAlign w:val="center"/>
          </w:tcPr>
          <w:p w14:paraId="5AE6346F" w14:textId="77777777" w:rsidR="0080383C" w:rsidRPr="009A3DE5" w:rsidRDefault="0080383C" w:rsidP="009A3DE5">
            <w:pPr>
              <w:pStyle w:val="afa"/>
            </w:pPr>
            <w:r w:rsidRPr="009A3DE5">
              <w:t>Mo</w:t>
            </w:r>
          </w:p>
        </w:tc>
        <w:tc>
          <w:tcPr>
            <w:tcW w:w="1035" w:type="dxa"/>
            <w:vAlign w:val="center"/>
          </w:tcPr>
          <w:p w14:paraId="4C766329" w14:textId="77777777" w:rsidR="0080383C" w:rsidRPr="009A3DE5" w:rsidRDefault="0080383C" w:rsidP="009A3DE5">
            <w:pPr>
              <w:pStyle w:val="afa"/>
            </w:pPr>
            <w:r w:rsidRPr="009A3DE5">
              <w:t>V</w:t>
            </w:r>
          </w:p>
        </w:tc>
        <w:tc>
          <w:tcPr>
            <w:tcW w:w="563" w:type="dxa"/>
            <w:vAlign w:val="center"/>
          </w:tcPr>
          <w:p w14:paraId="74C6F7C1" w14:textId="77777777" w:rsidR="0080383C" w:rsidRPr="009A3DE5" w:rsidRDefault="0080383C" w:rsidP="009A3DE5">
            <w:pPr>
              <w:pStyle w:val="afa"/>
            </w:pPr>
            <w:r w:rsidRPr="009A3DE5">
              <w:t>W</w:t>
            </w:r>
          </w:p>
        </w:tc>
        <w:tc>
          <w:tcPr>
            <w:tcW w:w="963" w:type="dxa"/>
            <w:vAlign w:val="center"/>
          </w:tcPr>
          <w:p w14:paraId="101B9B7B" w14:textId="77777777" w:rsidR="0080383C" w:rsidRPr="009A3DE5" w:rsidRDefault="0080383C" w:rsidP="009A3DE5">
            <w:pPr>
              <w:pStyle w:val="afa"/>
            </w:pPr>
            <w:r w:rsidRPr="009A3DE5">
              <w:t>Nb</w:t>
            </w:r>
          </w:p>
        </w:tc>
        <w:tc>
          <w:tcPr>
            <w:tcW w:w="703" w:type="dxa"/>
            <w:vAlign w:val="center"/>
          </w:tcPr>
          <w:p w14:paraId="0E28749C" w14:textId="77777777" w:rsidR="0080383C" w:rsidRPr="009A3DE5" w:rsidRDefault="0080383C" w:rsidP="009A3DE5">
            <w:pPr>
              <w:pStyle w:val="afa"/>
            </w:pPr>
            <w:r w:rsidRPr="009A3DE5">
              <w:t>B</w:t>
            </w:r>
          </w:p>
        </w:tc>
        <w:tc>
          <w:tcPr>
            <w:tcW w:w="954" w:type="dxa"/>
          </w:tcPr>
          <w:p w14:paraId="410E3D9E" w14:textId="77777777" w:rsidR="0080383C" w:rsidRPr="009A3DE5" w:rsidRDefault="0080383C" w:rsidP="009A3DE5">
            <w:pPr>
              <w:pStyle w:val="afa"/>
            </w:pPr>
            <w:r w:rsidRPr="009A3DE5">
              <w:t>Другие</w:t>
            </w:r>
          </w:p>
        </w:tc>
      </w:tr>
      <w:tr w:rsidR="0080383C" w:rsidRPr="009A3DE5" w14:paraId="0940C5FF" w14:textId="77777777" w:rsidTr="004C3024">
        <w:trPr>
          <w:trHeight w:val="172"/>
        </w:trPr>
        <w:tc>
          <w:tcPr>
            <w:tcW w:w="1865" w:type="dxa"/>
            <w:vMerge/>
          </w:tcPr>
          <w:p w14:paraId="7DE0E2BA" w14:textId="77777777" w:rsidR="0080383C" w:rsidRPr="009A3DE5" w:rsidRDefault="0080383C" w:rsidP="009A3DE5">
            <w:pPr>
              <w:pStyle w:val="afa"/>
            </w:pPr>
          </w:p>
        </w:tc>
        <w:tc>
          <w:tcPr>
            <w:tcW w:w="1220" w:type="dxa"/>
            <w:vAlign w:val="center"/>
          </w:tcPr>
          <w:p w14:paraId="3766E325" w14:textId="77777777" w:rsidR="0080383C" w:rsidRPr="009A3DE5" w:rsidRDefault="0080383C" w:rsidP="009A3DE5">
            <w:pPr>
              <w:pStyle w:val="afa"/>
            </w:pPr>
            <w:r w:rsidRPr="009A3DE5">
              <w:t>0,14-0,18</w:t>
            </w:r>
          </w:p>
        </w:tc>
        <w:tc>
          <w:tcPr>
            <w:tcW w:w="1276" w:type="dxa"/>
            <w:vAlign w:val="center"/>
          </w:tcPr>
          <w:p w14:paraId="0124D9BD" w14:textId="77777777" w:rsidR="0080383C" w:rsidRPr="009A3DE5" w:rsidRDefault="0080383C" w:rsidP="009A3DE5">
            <w:pPr>
              <w:pStyle w:val="afa"/>
            </w:pPr>
            <w:r w:rsidRPr="009A3DE5">
              <w:t>10,0-12,0</w:t>
            </w:r>
          </w:p>
        </w:tc>
        <w:tc>
          <w:tcPr>
            <w:tcW w:w="992" w:type="dxa"/>
            <w:vAlign w:val="center"/>
          </w:tcPr>
          <w:p w14:paraId="7DC1CC39" w14:textId="77777777" w:rsidR="0080383C" w:rsidRPr="009A3DE5" w:rsidRDefault="0080383C" w:rsidP="009A3DE5">
            <w:pPr>
              <w:pStyle w:val="afa"/>
            </w:pPr>
            <w:r w:rsidRPr="009A3DE5">
              <w:t>0,6-0,9</w:t>
            </w:r>
          </w:p>
        </w:tc>
        <w:tc>
          <w:tcPr>
            <w:tcW w:w="1035" w:type="dxa"/>
            <w:vAlign w:val="center"/>
          </w:tcPr>
          <w:p w14:paraId="0EC49921" w14:textId="77777777" w:rsidR="0080383C" w:rsidRPr="009A3DE5" w:rsidRDefault="0080383C" w:rsidP="009A3DE5">
            <w:pPr>
              <w:pStyle w:val="afa"/>
            </w:pPr>
            <w:r w:rsidRPr="009A3DE5">
              <w:t>0,2-0,4</w:t>
            </w:r>
          </w:p>
        </w:tc>
        <w:tc>
          <w:tcPr>
            <w:tcW w:w="563" w:type="dxa"/>
            <w:vAlign w:val="center"/>
          </w:tcPr>
          <w:p w14:paraId="27332DBA" w14:textId="77777777" w:rsidR="0080383C" w:rsidRPr="009A3DE5" w:rsidRDefault="0080383C" w:rsidP="009A3DE5">
            <w:pPr>
              <w:pStyle w:val="afa"/>
            </w:pPr>
            <w:r w:rsidRPr="009A3DE5">
              <w:t>0,7</w:t>
            </w:r>
          </w:p>
        </w:tc>
        <w:tc>
          <w:tcPr>
            <w:tcW w:w="963" w:type="dxa"/>
            <w:vAlign w:val="center"/>
          </w:tcPr>
          <w:p w14:paraId="716E0EE3" w14:textId="77777777" w:rsidR="0080383C" w:rsidRPr="009A3DE5" w:rsidRDefault="0080383C" w:rsidP="009A3DE5">
            <w:pPr>
              <w:pStyle w:val="afa"/>
            </w:pPr>
            <w:r w:rsidRPr="009A3DE5">
              <w:t>0,2-0,4</w:t>
            </w:r>
          </w:p>
        </w:tc>
        <w:tc>
          <w:tcPr>
            <w:tcW w:w="703" w:type="dxa"/>
            <w:vAlign w:val="center"/>
          </w:tcPr>
          <w:p w14:paraId="263DFDE6" w14:textId="77777777" w:rsidR="0080383C" w:rsidRPr="009A3DE5" w:rsidRDefault="0080383C" w:rsidP="009A3DE5">
            <w:pPr>
              <w:pStyle w:val="afa"/>
            </w:pPr>
            <w:r w:rsidRPr="009A3DE5">
              <w:t>0,0-0,6</w:t>
            </w:r>
          </w:p>
        </w:tc>
        <w:tc>
          <w:tcPr>
            <w:tcW w:w="954" w:type="dxa"/>
            <w:vAlign w:val="center"/>
          </w:tcPr>
          <w:p w14:paraId="33421588" w14:textId="77777777" w:rsidR="0080383C" w:rsidRPr="009A3DE5" w:rsidRDefault="0080383C" w:rsidP="009A3DE5">
            <w:pPr>
              <w:pStyle w:val="afa"/>
            </w:pPr>
            <w:r w:rsidRPr="009A3DE5">
              <w:t>0,5-0,8Ni; 1,1-1,3Si</w:t>
            </w:r>
          </w:p>
        </w:tc>
      </w:tr>
    </w:tbl>
    <w:p w14:paraId="14F874F9" w14:textId="215A8528" w:rsidR="0080383C" w:rsidRDefault="004C3024" w:rsidP="004C3024">
      <w:pPr>
        <w:rPr>
          <w:rFonts w:eastAsia="Times New Roman"/>
          <w:lang w:eastAsia="ru-RU"/>
        </w:rPr>
      </w:pPr>
      <w:r w:rsidRPr="007F0F83">
        <w:rPr>
          <w:rFonts w:eastAsia="Times New Roman"/>
          <w:lang w:eastAsia="ru-RU"/>
        </w:rPr>
        <w:lastRenderedPageBreak/>
        <w:t xml:space="preserve">Ферритно-мартенситные стали обладают такими преимуществами, как слабая подверженность распуханию под действием нейтронного облучения, более высокая теплопроводность и меньший коэффициент термического расширения </w:t>
      </w:r>
      <w:r w:rsidRPr="00491F7B">
        <w:rPr>
          <w:rFonts w:eastAsia="Times New Roman"/>
          <w:lang w:eastAsia="ru-RU"/>
        </w:rPr>
        <w:sym w:font="Symbol" w:char="F05B"/>
      </w:r>
      <w:r w:rsidRPr="00491F7B">
        <w:rPr>
          <w:rFonts w:eastAsia="Times New Roman"/>
          <w:lang w:eastAsia="ru-RU"/>
        </w:rPr>
        <w:fldChar w:fldCharType="begin"/>
      </w:r>
      <w:r w:rsidRPr="00491F7B">
        <w:rPr>
          <w:rFonts w:eastAsia="Times New Roman"/>
          <w:lang w:eastAsia="ru-RU"/>
        </w:rPr>
        <w:instrText xml:space="preserve"> REF ВВоеводин_Проблемы_рад_стойк_констр_мат \n \h </w:instrText>
      </w:r>
      <w:r>
        <w:rPr>
          <w:rFonts w:eastAsia="Times New Roman"/>
          <w:lang w:eastAsia="ru-RU"/>
        </w:rPr>
        <w:instrText xml:space="preserve"> \* MERGEFORMAT </w:instrText>
      </w:r>
      <w:r w:rsidRPr="00491F7B">
        <w:rPr>
          <w:rFonts w:eastAsia="Times New Roman"/>
          <w:lang w:eastAsia="ru-RU"/>
        </w:rPr>
      </w:r>
      <w:r w:rsidRPr="00491F7B">
        <w:rPr>
          <w:rFonts w:eastAsia="Times New Roman"/>
          <w:lang w:eastAsia="ru-RU"/>
        </w:rPr>
        <w:fldChar w:fldCharType="separate"/>
      </w:r>
      <w:r w:rsidR="00D01514">
        <w:rPr>
          <w:rFonts w:eastAsia="Times New Roman"/>
          <w:lang w:eastAsia="ru-RU"/>
        </w:rPr>
        <w:t>12</w:t>
      </w:r>
      <w:r w:rsidRPr="00491F7B">
        <w:rPr>
          <w:rFonts w:eastAsia="Times New Roman"/>
          <w:lang w:eastAsia="ru-RU"/>
        </w:rPr>
        <w:fldChar w:fldCharType="end"/>
      </w:r>
      <w:r w:rsidRPr="00491F7B">
        <w:rPr>
          <w:rFonts w:eastAsia="Times New Roman"/>
          <w:lang w:eastAsia="ru-RU"/>
        </w:rPr>
        <w:sym w:font="Symbol" w:char="F05D"/>
      </w:r>
      <w:r w:rsidRPr="00202DEE">
        <w:rPr>
          <w:rFonts w:eastAsia="Times New Roman"/>
          <w:lang w:eastAsia="ru-RU"/>
        </w:rPr>
        <w:t>.</w:t>
      </w:r>
      <w:r w:rsidRPr="00E058FB">
        <w:rPr>
          <w:rFonts w:eastAsia="Times New Roman"/>
          <w:lang w:eastAsia="ru-RU"/>
        </w:rPr>
        <w:t xml:space="preserve"> С другой стороны, они подвержены низкотемпературному охрупчиванию и имеют меньшую стойкость к повышенным температурам</w:t>
      </w:r>
      <w:r w:rsidRPr="008B5389">
        <w:rPr>
          <w:szCs w:val="24"/>
        </w:rPr>
        <w:t xml:space="preserve"> </w:t>
      </w:r>
      <w:r w:rsidRPr="00491F7B">
        <w:rPr>
          <w:szCs w:val="24"/>
        </w:rPr>
        <w:t>[</w:t>
      </w:r>
      <w:r w:rsidRPr="00491F7B">
        <w:rPr>
          <w:szCs w:val="24"/>
        </w:rPr>
        <w:fldChar w:fldCharType="begin"/>
      </w:r>
      <w:r w:rsidRPr="00491F7B">
        <w:rPr>
          <w:szCs w:val="24"/>
        </w:rPr>
        <w:instrText xml:space="preserve"> REF БКалин_Материаловедение_6Т \n \h </w:instrText>
      </w:r>
      <w:r>
        <w:rPr>
          <w:szCs w:val="24"/>
        </w:rPr>
        <w:instrText xml:space="preserve"> \* MERGEFORMAT </w:instrText>
      </w:r>
      <w:r w:rsidRPr="00491F7B">
        <w:rPr>
          <w:szCs w:val="24"/>
        </w:rPr>
      </w:r>
      <w:r w:rsidRPr="00491F7B">
        <w:rPr>
          <w:szCs w:val="24"/>
        </w:rPr>
        <w:fldChar w:fldCharType="separate"/>
      </w:r>
      <w:r w:rsidR="00D01514">
        <w:rPr>
          <w:szCs w:val="24"/>
        </w:rPr>
        <w:t>13</w:t>
      </w:r>
      <w:r w:rsidRPr="00491F7B">
        <w:rPr>
          <w:szCs w:val="24"/>
        </w:rPr>
        <w:fldChar w:fldCharType="end"/>
      </w:r>
      <w:r w:rsidRPr="00491F7B">
        <w:rPr>
          <w:szCs w:val="24"/>
        </w:rPr>
        <w:t>]</w:t>
      </w:r>
      <w:r w:rsidRPr="00491F7B">
        <w:rPr>
          <w:rFonts w:eastAsia="Times New Roman"/>
          <w:lang w:eastAsia="ru-RU"/>
        </w:rPr>
        <w:t>.</w:t>
      </w:r>
    </w:p>
    <w:p w14:paraId="7FCF4510" w14:textId="77777777" w:rsidR="004C3024" w:rsidRDefault="004C3024" w:rsidP="004C3024"/>
    <w:p w14:paraId="1AAC23D0" w14:textId="7967A011" w:rsidR="0080383C" w:rsidRDefault="0080383C" w:rsidP="0080383C">
      <w:pPr>
        <w:pStyle w:val="3"/>
      </w:pPr>
      <w:bookmarkStart w:id="21" w:name="_Toc514780520"/>
      <w:bookmarkStart w:id="22" w:name="_Toc517719192"/>
      <w:r>
        <w:t>Влияние облучения высокоэнергетическими частицами на</w:t>
      </w:r>
      <w:r w:rsidR="00A74C21">
        <w:t xml:space="preserve"> </w:t>
      </w:r>
      <w:r w:rsidR="00364A49">
        <w:t>структуру и свойства</w:t>
      </w:r>
      <w:r w:rsidR="005C1A5A">
        <w:t xml:space="preserve"> ферритно-мартенситных</w:t>
      </w:r>
      <w:r>
        <w:t xml:space="preserve"> стал</w:t>
      </w:r>
      <w:r w:rsidR="005C1A5A">
        <w:t>ей</w:t>
      </w:r>
      <w:r>
        <w:t>.</w:t>
      </w:r>
      <w:bookmarkEnd w:id="21"/>
      <w:bookmarkEnd w:id="22"/>
    </w:p>
    <w:p w14:paraId="58E6B49C" w14:textId="79785383" w:rsidR="005D10FD" w:rsidRDefault="005D10FD" w:rsidP="005D10FD">
      <w:r>
        <w:t>И</w:t>
      </w:r>
      <w:r w:rsidRPr="005D10FD">
        <w:t>звестно, что под влиянием ядерны</w:t>
      </w:r>
      <w:r>
        <w:t>х</w:t>
      </w:r>
      <w:r w:rsidRPr="005D10FD">
        <w:t xml:space="preserve"> </w:t>
      </w:r>
      <w:r>
        <w:t>ча</w:t>
      </w:r>
      <w:r w:rsidRPr="005D10FD">
        <w:t>стиц</w:t>
      </w:r>
      <w:r>
        <w:t>,</w:t>
      </w:r>
      <w:r w:rsidRPr="005D10FD">
        <w:t xml:space="preserve"> особенно быстрых нейтронов</w:t>
      </w:r>
      <w:r>
        <w:t>,</w:t>
      </w:r>
      <w:r w:rsidRPr="005D10FD">
        <w:t xml:space="preserve"> происходит значительное изменение физических и механических свойств различных материалов причем величина этих изменений определяется главным </w:t>
      </w:r>
      <w:r>
        <w:t xml:space="preserve">образом энергией частиц, интегральной дозой и температурой облучения </w:t>
      </w:r>
      <w:r w:rsidRPr="005D10FD">
        <w:t>[</w:t>
      </w:r>
      <w:r>
        <w:fldChar w:fldCharType="begin"/>
      </w:r>
      <w:r>
        <w:instrText xml:space="preserve"> REF ШИбрагимов_Иссле_свойст_облуч_желез \n \h </w:instrText>
      </w:r>
      <w:r>
        <w:fldChar w:fldCharType="separate"/>
      </w:r>
      <w:r w:rsidR="00D01514">
        <w:t>14</w:t>
      </w:r>
      <w:r>
        <w:fldChar w:fldCharType="end"/>
      </w:r>
      <w:r w:rsidRPr="005D10FD">
        <w:t>]</w:t>
      </w:r>
      <w:r>
        <w:t xml:space="preserve">. </w:t>
      </w:r>
    </w:p>
    <w:p w14:paraId="25AB9A8B" w14:textId="77777777" w:rsidR="005D10FD" w:rsidRPr="008A5181" w:rsidRDefault="005D10FD" w:rsidP="005D10FD">
      <w:r>
        <w:t>И</w:t>
      </w:r>
      <w:r w:rsidRPr="005D10FD">
        <w:t>зменение механических свойств металлических материалов под действием тяжелых ядерных частиц имеет некоторое сходство с упрочнением</w:t>
      </w:r>
      <w:r>
        <w:t xml:space="preserve"> при</w:t>
      </w:r>
      <w:r w:rsidRPr="005D10FD">
        <w:t xml:space="preserve"> холодной деформации</w:t>
      </w:r>
      <w:r w:rsidR="00E71816">
        <w:t>. Причину</w:t>
      </w:r>
      <w:r w:rsidRPr="005D10FD">
        <w:t xml:space="preserve"> изменени</w:t>
      </w:r>
      <w:r w:rsidR="00E71816">
        <w:t>я</w:t>
      </w:r>
      <w:r w:rsidRPr="005D10FD">
        <w:t xml:space="preserve"> свойств в обоих случаях можно было бы искать в появлении нарушени</w:t>
      </w:r>
      <w:r w:rsidR="00E71816">
        <w:t>я</w:t>
      </w:r>
      <w:r w:rsidRPr="005D10FD">
        <w:t xml:space="preserve"> правильности кристаллического строения материалов и дефектов в решетке</w:t>
      </w:r>
      <w:r w:rsidR="00E71816">
        <w:t>.</w:t>
      </w:r>
      <w:r w:rsidRPr="005D10FD">
        <w:t xml:space="preserve"> </w:t>
      </w:r>
    </w:p>
    <w:p w14:paraId="4354801E" w14:textId="6EC5EFD6" w:rsidR="00F87A83" w:rsidRDefault="00F87A83" w:rsidP="00F87A83">
      <w:r>
        <w:t>До настоящего времени было достоверно установлено</w:t>
      </w:r>
      <w:r w:rsidR="000B020A" w:rsidRPr="000B020A">
        <w:t xml:space="preserve"> [</w:t>
      </w:r>
      <w:r w:rsidR="000B020A">
        <w:fldChar w:fldCharType="begin"/>
      </w:r>
      <w:r w:rsidR="000B020A">
        <w:instrText xml:space="preserve"> REF FGarner_Compars_of_swelling_fcc_bcc \n \h </w:instrText>
      </w:r>
      <w:r w:rsidR="000B020A">
        <w:fldChar w:fldCharType="separate"/>
      </w:r>
      <w:r w:rsidR="00D01514">
        <w:t>9</w:t>
      </w:r>
      <w:r w:rsidR="000B020A">
        <w:fldChar w:fldCharType="end"/>
      </w:r>
      <w:r w:rsidR="000B020A" w:rsidRPr="000B020A">
        <w:t>]</w:t>
      </w:r>
      <w:r>
        <w:t>, что ОЦК-железо и ферритные сплавы на его основе обладают иммунитетом к высокой скорости распухания, которую демонстрируют сплавы на основе железа с ГЦК-решеткой</w:t>
      </w:r>
      <w:r w:rsidRPr="003E59CA">
        <w:t xml:space="preserve">. </w:t>
      </w:r>
      <w:r>
        <w:t>Для бинарного сплава Fe-12</w:t>
      </w:r>
      <w:r w:rsidR="00217581">
        <w:t xml:space="preserve"> </w:t>
      </w:r>
      <w:proofErr w:type="gramStart"/>
      <w:r w:rsidR="004C3024">
        <w:t>масс.%</w:t>
      </w:r>
      <w:proofErr w:type="gramEnd"/>
      <w:r w:rsidR="00217581">
        <w:t xml:space="preserve"> </w:t>
      </w:r>
      <w:r>
        <w:t>Cr известно, что скорость распухания на</w:t>
      </w:r>
      <w:r w:rsidRPr="00F87A83">
        <w:t xml:space="preserve"> </w:t>
      </w:r>
      <w:r>
        <w:t>стационарной стадии распухания составляет</w:t>
      </w:r>
      <w:r w:rsidRPr="00F87A83">
        <w:t xml:space="preserve"> </w:t>
      </w:r>
      <w:r>
        <w:t>0,2 %/сна. Для стали HT-9 и сплава Fe</w:t>
      </w:r>
      <w:r w:rsidR="00217581">
        <w:noBreakHyphen/>
      </w:r>
      <w:r>
        <w:t>9</w:t>
      </w:r>
      <w:r w:rsidR="00217581">
        <w:t> </w:t>
      </w:r>
      <w:proofErr w:type="gramStart"/>
      <w:r w:rsidR="004C3024">
        <w:t>масс.%</w:t>
      </w:r>
      <w:proofErr w:type="gramEnd"/>
      <w:r w:rsidR="00217581">
        <w:t xml:space="preserve"> </w:t>
      </w:r>
      <w:r>
        <w:t>Cr-1</w:t>
      </w:r>
      <w:r w:rsidR="00217581" w:rsidRPr="00217581">
        <w:t xml:space="preserve"> </w:t>
      </w:r>
      <w:r w:rsidR="004C3024">
        <w:t>масс.%</w:t>
      </w:r>
      <w:r w:rsidR="00217581">
        <w:t xml:space="preserve"> </w:t>
      </w:r>
      <w:r>
        <w:t>Mo скорость распухания сравнима со скоростью распухания, демонстрируемой чистым сплавом Fe-12</w:t>
      </w:r>
      <w:r w:rsidR="006842E3" w:rsidRPr="006842E3">
        <w:t xml:space="preserve"> </w:t>
      </w:r>
      <w:r w:rsidR="004C3024">
        <w:t>масс.%</w:t>
      </w:r>
      <w:r w:rsidR="006842E3">
        <w:t xml:space="preserve"> </w:t>
      </w:r>
      <w:r>
        <w:t>Cr, но после более значительного инкубационного периода.</w:t>
      </w:r>
    </w:p>
    <w:p w14:paraId="1BC3CC87" w14:textId="15961963" w:rsidR="00AC112B" w:rsidRDefault="00AC112B" w:rsidP="00F87A83">
      <w:r>
        <w:t xml:space="preserve">В работе </w:t>
      </w:r>
      <w:r w:rsidRPr="005D57FA">
        <w:t>[</w:t>
      </w:r>
      <w:r w:rsidR="005D57FA">
        <w:rPr>
          <w:lang w:val="en-US"/>
        </w:rPr>
        <w:fldChar w:fldCharType="begin"/>
      </w:r>
      <w:r w:rsidR="005D57FA" w:rsidRPr="005D57FA">
        <w:instrText xml:space="preserve"> </w:instrText>
      </w:r>
      <w:r w:rsidR="005D57FA">
        <w:rPr>
          <w:lang w:val="en-US"/>
        </w:rPr>
        <w:instrText>REF</w:instrText>
      </w:r>
      <w:r w:rsidR="005D57FA" w:rsidRPr="005D57FA">
        <w:instrText xml:space="preserve"> ШИбрагимов_Иссле_свойст_облуч_желез \</w:instrText>
      </w:r>
      <w:r w:rsidR="005D57FA">
        <w:rPr>
          <w:lang w:val="en-US"/>
        </w:rPr>
        <w:instrText>n</w:instrText>
      </w:r>
      <w:r w:rsidR="005D57FA" w:rsidRPr="005D57FA">
        <w:instrText xml:space="preserve"> \</w:instrText>
      </w:r>
      <w:r w:rsidR="005D57FA">
        <w:rPr>
          <w:lang w:val="en-US"/>
        </w:rPr>
        <w:instrText>h</w:instrText>
      </w:r>
      <w:r w:rsidR="005D57FA" w:rsidRPr="005D57FA">
        <w:instrText xml:space="preserve"> </w:instrText>
      </w:r>
      <w:r w:rsidR="005D57FA">
        <w:rPr>
          <w:lang w:val="en-US"/>
        </w:rPr>
      </w:r>
      <w:r w:rsidR="005D57FA">
        <w:rPr>
          <w:lang w:val="en-US"/>
        </w:rPr>
        <w:fldChar w:fldCharType="separate"/>
      </w:r>
      <w:r w:rsidR="00D01514" w:rsidRPr="00D01514">
        <w:t>14</w:t>
      </w:r>
      <w:r w:rsidR="005D57FA">
        <w:rPr>
          <w:lang w:val="en-US"/>
        </w:rPr>
        <w:fldChar w:fldCharType="end"/>
      </w:r>
      <w:r w:rsidRPr="005D57FA">
        <w:t>]</w:t>
      </w:r>
      <w:r w:rsidR="005D57FA" w:rsidRPr="005D57FA">
        <w:t xml:space="preserve"> </w:t>
      </w:r>
      <w:r w:rsidR="005D57FA">
        <w:t xml:space="preserve">изучалось влияние быстрых нейтронов на структуру и свойства </w:t>
      </w:r>
      <w:r w:rsidR="00247A96">
        <w:t xml:space="preserve">чистого </w:t>
      </w:r>
      <w:r w:rsidR="005D57FA">
        <w:t xml:space="preserve">железа и некоторых сталей, химический состав которых приведен в </w:t>
      </w:r>
      <w:r w:rsidR="005D57FA" w:rsidRPr="0099728C">
        <w:t>таблице</w:t>
      </w:r>
      <w:r w:rsidR="0099728C" w:rsidRPr="0099728C">
        <w:t> 1.</w:t>
      </w:r>
      <w:r w:rsidR="006842E3">
        <w:t>5</w:t>
      </w:r>
      <w:r w:rsidR="005D57FA">
        <w:t>.</w:t>
      </w:r>
    </w:p>
    <w:p w14:paraId="187FDE3E" w14:textId="77777777" w:rsidR="00946933" w:rsidRDefault="00946933" w:rsidP="00F87A83"/>
    <w:p w14:paraId="418A116A" w14:textId="76C5AF92" w:rsidR="00712AAE" w:rsidRPr="00712AAE" w:rsidRDefault="00712AAE" w:rsidP="00712AAE">
      <w:pPr>
        <w:pStyle w:val="af9"/>
        <w:rPr>
          <w:lang w:val="en-US"/>
        </w:rPr>
      </w:pPr>
      <w:r w:rsidRPr="0099728C">
        <w:t>Таблица</w:t>
      </w:r>
      <w:r w:rsidR="0099728C" w:rsidRPr="0099728C">
        <w:t xml:space="preserve"> 1.</w:t>
      </w:r>
      <w:r w:rsidR="006842E3">
        <w:t>5</w:t>
      </w:r>
      <w:r>
        <w:t xml:space="preserve"> – Хим. состав сталей </w:t>
      </w:r>
      <w:r>
        <w:rPr>
          <w:lang w:val="en-US"/>
        </w:rPr>
        <w:t>[</w:t>
      </w:r>
      <w:r>
        <w:rPr>
          <w:lang w:val="en-US"/>
        </w:rPr>
        <w:fldChar w:fldCharType="begin"/>
      </w:r>
      <w:r>
        <w:rPr>
          <w:lang w:val="en-US"/>
        </w:rPr>
        <w:instrText xml:space="preserve"> REF ШИбрагимов_Иссле_свойст_облуч_желез \n \h </w:instrText>
      </w:r>
      <w:r>
        <w:rPr>
          <w:lang w:val="en-US"/>
        </w:rPr>
      </w:r>
      <w:r>
        <w:rPr>
          <w:lang w:val="en-US"/>
        </w:rPr>
        <w:fldChar w:fldCharType="separate"/>
      </w:r>
      <w:r w:rsidR="00D01514">
        <w:rPr>
          <w:lang w:val="en-US"/>
        </w:rPr>
        <w:t>14</w:t>
      </w:r>
      <w:r>
        <w:rPr>
          <w:lang w:val="en-US"/>
        </w:rPr>
        <w:fldChar w:fldCharType="end"/>
      </w:r>
      <w:r>
        <w:rPr>
          <w:lang w:val="en-US"/>
        </w:rPr>
        <w:t>].</w:t>
      </w:r>
    </w:p>
    <w:tbl>
      <w:tblPr>
        <w:tblStyle w:val="a4"/>
        <w:tblW w:w="0" w:type="auto"/>
        <w:tblLook w:val="04A0" w:firstRow="1" w:lastRow="0" w:firstColumn="1" w:lastColumn="0" w:noHBand="0" w:noVBand="1"/>
      </w:tblPr>
      <w:tblGrid>
        <w:gridCol w:w="1643"/>
        <w:gridCol w:w="1534"/>
        <w:gridCol w:w="1551"/>
        <w:gridCol w:w="1551"/>
        <w:gridCol w:w="1570"/>
        <w:gridCol w:w="1496"/>
      </w:tblGrid>
      <w:tr w:rsidR="005D57FA" w14:paraId="0D232ADB" w14:textId="77777777" w:rsidTr="003F51D7">
        <w:tc>
          <w:tcPr>
            <w:tcW w:w="1521" w:type="dxa"/>
            <w:vMerge w:val="restart"/>
          </w:tcPr>
          <w:p w14:paraId="68CAD617" w14:textId="77777777" w:rsidR="005D57FA" w:rsidRDefault="005D57FA" w:rsidP="00712AAE">
            <w:pPr>
              <w:pStyle w:val="afa"/>
            </w:pPr>
            <w:r>
              <w:t>Марка стали</w:t>
            </w:r>
          </w:p>
        </w:tc>
        <w:tc>
          <w:tcPr>
            <w:tcW w:w="7824" w:type="dxa"/>
            <w:gridSpan w:val="5"/>
          </w:tcPr>
          <w:p w14:paraId="48840E3E" w14:textId="21E47135" w:rsidR="005D57FA" w:rsidRPr="005D57FA" w:rsidRDefault="005D57FA" w:rsidP="00712AAE">
            <w:pPr>
              <w:pStyle w:val="afa"/>
              <w:rPr>
                <w:lang w:val="en-US"/>
              </w:rPr>
            </w:pPr>
            <w:r>
              <w:t xml:space="preserve">Содержание основных элементов, </w:t>
            </w:r>
            <w:proofErr w:type="gramStart"/>
            <w:r w:rsidR="004C3024">
              <w:t>масс.%</w:t>
            </w:r>
            <w:proofErr w:type="gramEnd"/>
          </w:p>
        </w:tc>
      </w:tr>
      <w:tr w:rsidR="005D57FA" w14:paraId="2EA9D6F4" w14:textId="77777777" w:rsidTr="005D57FA">
        <w:tc>
          <w:tcPr>
            <w:tcW w:w="1521" w:type="dxa"/>
            <w:vMerge/>
          </w:tcPr>
          <w:p w14:paraId="192FCE3B" w14:textId="77777777" w:rsidR="005D57FA" w:rsidRDefault="005D57FA" w:rsidP="00712AAE">
            <w:pPr>
              <w:pStyle w:val="afa"/>
            </w:pPr>
          </w:p>
        </w:tc>
        <w:tc>
          <w:tcPr>
            <w:tcW w:w="1557" w:type="dxa"/>
          </w:tcPr>
          <w:p w14:paraId="5A076986" w14:textId="77777777" w:rsidR="005D57FA" w:rsidRPr="005D57FA" w:rsidRDefault="005D57FA" w:rsidP="00712AAE">
            <w:pPr>
              <w:pStyle w:val="afa"/>
              <w:rPr>
                <w:lang w:val="en-US"/>
              </w:rPr>
            </w:pPr>
            <w:r>
              <w:rPr>
                <w:lang w:val="en-US"/>
              </w:rPr>
              <w:t>C</w:t>
            </w:r>
          </w:p>
        </w:tc>
        <w:tc>
          <w:tcPr>
            <w:tcW w:w="1575" w:type="dxa"/>
          </w:tcPr>
          <w:p w14:paraId="69682D71" w14:textId="77777777" w:rsidR="005D57FA" w:rsidRPr="005D57FA" w:rsidRDefault="005D57FA" w:rsidP="00712AAE">
            <w:pPr>
              <w:pStyle w:val="afa"/>
              <w:rPr>
                <w:lang w:val="en-US"/>
              </w:rPr>
            </w:pPr>
            <w:r>
              <w:rPr>
                <w:lang w:val="en-US"/>
              </w:rPr>
              <w:t>Cr</w:t>
            </w:r>
          </w:p>
        </w:tc>
        <w:tc>
          <w:tcPr>
            <w:tcW w:w="1575" w:type="dxa"/>
          </w:tcPr>
          <w:p w14:paraId="5CA43A3D" w14:textId="77777777" w:rsidR="005D57FA" w:rsidRPr="005D57FA" w:rsidRDefault="005D57FA" w:rsidP="00712AAE">
            <w:pPr>
              <w:pStyle w:val="afa"/>
              <w:rPr>
                <w:lang w:val="en-US"/>
              </w:rPr>
            </w:pPr>
            <w:r>
              <w:rPr>
                <w:lang w:val="en-US"/>
              </w:rPr>
              <w:t>Ni</w:t>
            </w:r>
          </w:p>
        </w:tc>
        <w:tc>
          <w:tcPr>
            <w:tcW w:w="1596" w:type="dxa"/>
          </w:tcPr>
          <w:p w14:paraId="235B2F79" w14:textId="77777777" w:rsidR="005D57FA" w:rsidRPr="005D57FA" w:rsidRDefault="005D57FA" w:rsidP="00712AAE">
            <w:pPr>
              <w:pStyle w:val="afa"/>
              <w:rPr>
                <w:lang w:val="en-US"/>
              </w:rPr>
            </w:pPr>
            <w:r>
              <w:rPr>
                <w:lang w:val="en-US"/>
              </w:rPr>
              <w:t>Mo</w:t>
            </w:r>
          </w:p>
        </w:tc>
        <w:tc>
          <w:tcPr>
            <w:tcW w:w="1521" w:type="dxa"/>
          </w:tcPr>
          <w:p w14:paraId="7C38EB5A" w14:textId="77777777" w:rsidR="005D57FA" w:rsidRDefault="005D57FA" w:rsidP="00712AAE">
            <w:pPr>
              <w:pStyle w:val="afa"/>
              <w:rPr>
                <w:lang w:val="en-US"/>
              </w:rPr>
            </w:pPr>
            <w:r>
              <w:rPr>
                <w:lang w:val="en-US"/>
              </w:rPr>
              <w:t>Ti</w:t>
            </w:r>
          </w:p>
        </w:tc>
      </w:tr>
      <w:tr w:rsidR="005D57FA" w14:paraId="21FF4AA8" w14:textId="77777777" w:rsidTr="005D57FA">
        <w:tc>
          <w:tcPr>
            <w:tcW w:w="1521" w:type="dxa"/>
          </w:tcPr>
          <w:p w14:paraId="44A820D6" w14:textId="77777777" w:rsidR="005D57FA" w:rsidRPr="005D57FA" w:rsidRDefault="005D57FA" w:rsidP="00712AAE">
            <w:pPr>
              <w:pStyle w:val="afa"/>
            </w:pPr>
            <w:r>
              <w:rPr>
                <w:lang w:val="en-US"/>
              </w:rPr>
              <w:t>1</w:t>
            </w:r>
            <w:r>
              <w:t>Х18Н9</w:t>
            </w:r>
          </w:p>
        </w:tc>
        <w:tc>
          <w:tcPr>
            <w:tcW w:w="1557" w:type="dxa"/>
          </w:tcPr>
          <w:p w14:paraId="0100958D" w14:textId="77777777" w:rsidR="005D57FA" w:rsidRDefault="005D57FA" w:rsidP="00712AAE">
            <w:pPr>
              <w:pStyle w:val="afa"/>
            </w:pPr>
            <w:r>
              <w:t>0,14</w:t>
            </w:r>
          </w:p>
        </w:tc>
        <w:tc>
          <w:tcPr>
            <w:tcW w:w="1575" w:type="dxa"/>
          </w:tcPr>
          <w:p w14:paraId="0E75F39B" w14:textId="77777777" w:rsidR="005D57FA" w:rsidRDefault="005D57FA" w:rsidP="00712AAE">
            <w:pPr>
              <w:pStyle w:val="afa"/>
            </w:pPr>
            <w:r>
              <w:t>16,0</w:t>
            </w:r>
          </w:p>
        </w:tc>
        <w:tc>
          <w:tcPr>
            <w:tcW w:w="1575" w:type="dxa"/>
          </w:tcPr>
          <w:p w14:paraId="5E0F2952" w14:textId="77777777" w:rsidR="005D57FA" w:rsidRDefault="005D57FA" w:rsidP="00712AAE">
            <w:pPr>
              <w:pStyle w:val="afa"/>
            </w:pPr>
            <w:r>
              <w:t>9,5</w:t>
            </w:r>
          </w:p>
        </w:tc>
        <w:tc>
          <w:tcPr>
            <w:tcW w:w="1596" w:type="dxa"/>
          </w:tcPr>
          <w:p w14:paraId="06B113FC" w14:textId="77777777" w:rsidR="005D57FA" w:rsidRDefault="005D57FA" w:rsidP="00712AAE">
            <w:pPr>
              <w:pStyle w:val="afa"/>
            </w:pPr>
            <w:r>
              <w:t>-</w:t>
            </w:r>
          </w:p>
        </w:tc>
        <w:tc>
          <w:tcPr>
            <w:tcW w:w="1521" w:type="dxa"/>
          </w:tcPr>
          <w:p w14:paraId="5258569B" w14:textId="77777777" w:rsidR="005D57FA" w:rsidRDefault="005D57FA" w:rsidP="00712AAE">
            <w:pPr>
              <w:pStyle w:val="afa"/>
            </w:pPr>
            <w:r>
              <w:t>-</w:t>
            </w:r>
          </w:p>
        </w:tc>
      </w:tr>
      <w:tr w:rsidR="005D57FA" w14:paraId="4521D7F4" w14:textId="77777777" w:rsidTr="005D57FA">
        <w:tc>
          <w:tcPr>
            <w:tcW w:w="1521" w:type="dxa"/>
          </w:tcPr>
          <w:p w14:paraId="59DFDA68" w14:textId="77777777" w:rsidR="005D57FA" w:rsidRDefault="005D57FA" w:rsidP="00712AAE">
            <w:pPr>
              <w:pStyle w:val="afa"/>
            </w:pPr>
            <w:r>
              <w:t>1Х18Н9Т</w:t>
            </w:r>
          </w:p>
        </w:tc>
        <w:tc>
          <w:tcPr>
            <w:tcW w:w="1557" w:type="dxa"/>
          </w:tcPr>
          <w:p w14:paraId="7BCABDA4" w14:textId="77777777" w:rsidR="005D57FA" w:rsidRDefault="005D57FA" w:rsidP="00712AAE">
            <w:pPr>
              <w:pStyle w:val="afa"/>
            </w:pPr>
            <w:r>
              <w:t>0,11</w:t>
            </w:r>
          </w:p>
        </w:tc>
        <w:tc>
          <w:tcPr>
            <w:tcW w:w="1575" w:type="dxa"/>
          </w:tcPr>
          <w:p w14:paraId="2BDA3211" w14:textId="77777777" w:rsidR="005D57FA" w:rsidRDefault="005D57FA" w:rsidP="00712AAE">
            <w:pPr>
              <w:pStyle w:val="afa"/>
            </w:pPr>
            <w:r>
              <w:t>16,7</w:t>
            </w:r>
          </w:p>
        </w:tc>
        <w:tc>
          <w:tcPr>
            <w:tcW w:w="1575" w:type="dxa"/>
          </w:tcPr>
          <w:p w14:paraId="6CBF88D2" w14:textId="77777777" w:rsidR="005D57FA" w:rsidRDefault="005D57FA" w:rsidP="00712AAE">
            <w:pPr>
              <w:pStyle w:val="afa"/>
            </w:pPr>
            <w:r>
              <w:t>9,2</w:t>
            </w:r>
          </w:p>
        </w:tc>
        <w:tc>
          <w:tcPr>
            <w:tcW w:w="1596" w:type="dxa"/>
          </w:tcPr>
          <w:p w14:paraId="0AF0C78B" w14:textId="77777777" w:rsidR="005D57FA" w:rsidRDefault="005D57FA" w:rsidP="00712AAE">
            <w:pPr>
              <w:pStyle w:val="afa"/>
            </w:pPr>
            <w:r>
              <w:t>-</w:t>
            </w:r>
          </w:p>
        </w:tc>
        <w:tc>
          <w:tcPr>
            <w:tcW w:w="1521" w:type="dxa"/>
          </w:tcPr>
          <w:p w14:paraId="5223DEA9" w14:textId="77777777" w:rsidR="005D57FA" w:rsidRDefault="005D57FA" w:rsidP="00712AAE">
            <w:pPr>
              <w:pStyle w:val="afa"/>
            </w:pPr>
            <w:r>
              <w:t>0,6</w:t>
            </w:r>
          </w:p>
        </w:tc>
      </w:tr>
      <w:tr w:rsidR="005D57FA" w14:paraId="2C13A36E" w14:textId="77777777" w:rsidTr="005D57FA">
        <w:tc>
          <w:tcPr>
            <w:tcW w:w="1521" w:type="dxa"/>
          </w:tcPr>
          <w:p w14:paraId="3E668E52" w14:textId="77777777" w:rsidR="005D57FA" w:rsidRDefault="005D57FA" w:rsidP="00712AAE">
            <w:pPr>
              <w:pStyle w:val="afa"/>
            </w:pPr>
            <w:r>
              <w:t>1Х18Н12</w:t>
            </w:r>
          </w:p>
        </w:tc>
        <w:tc>
          <w:tcPr>
            <w:tcW w:w="1557" w:type="dxa"/>
          </w:tcPr>
          <w:p w14:paraId="7F6EC217" w14:textId="77777777" w:rsidR="005D57FA" w:rsidRDefault="005D57FA" w:rsidP="00712AAE">
            <w:pPr>
              <w:pStyle w:val="afa"/>
            </w:pPr>
            <w:r>
              <w:t>0,09</w:t>
            </w:r>
          </w:p>
        </w:tc>
        <w:tc>
          <w:tcPr>
            <w:tcW w:w="1575" w:type="dxa"/>
          </w:tcPr>
          <w:p w14:paraId="5718F88C" w14:textId="77777777" w:rsidR="005D57FA" w:rsidRDefault="005D57FA" w:rsidP="00712AAE">
            <w:pPr>
              <w:pStyle w:val="afa"/>
            </w:pPr>
            <w:r>
              <w:t>16,6</w:t>
            </w:r>
          </w:p>
        </w:tc>
        <w:tc>
          <w:tcPr>
            <w:tcW w:w="1575" w:type="dxa"/>
          </w:tcPr>
          <w:p w14:paraId="7403E700" w14:textId="77777777" w:rsidR="005D57FA" w:rsidRDefault="005D57FA" w:rsidP="00712AAE">
            <w:pPr>
              <w:pStyle w:val="afa"/>
            </w:pPr>
            <w:r>
              <w:t>12,0</w:t>
            </w:r>
          </w:p>
        </w:tc>
        <w:tc>
          <w:tcPr>
            <w:tcW w:w="1596" w:type="dxa"/>
          </w:tcPr>
          <w:p w14:paraId="54C1EA87" w14:textId="77777777" w:rsidR="005D57FA" w:rsidRDefault="005D57FA" w:rsidP="00712AAE">
            <w:pPr>
              <w:pStyle w:val="afa"/>
            </w:pPr>
            <w:r>
              <w:t>-</w:t>
            </w:r>
          </w:p>
        </w:tc>
        <w:tc>
          <w:tcPr>
            <w:tcW w:w="1521" w:type="dxa"/>
          </w:tcPr>
          <w:p w14:paraId="2E4F1CE1" w14:textId="77777777" w:rsidR="005D57FA" w:rsidRDefault="005D57FA" w:rsidP="00712AAE">
            <w:pPr>
              <w:pStyle w:val="afa"/>
            </w:pPr>
            <w:r>
              <w:t>-</w:t>
            </w:r>
          </w:p>
        </w:tc>
      </w:tr>
      <w:tr w:rsidR="005D57FA" w14:paraId="38B0A862" w14:textId="77777777" w:rsidTr="005D57FA">
        <w:tc>
          <w:tcPr>
            <w:tcW w:w="1521" w:type="dxa"/>
          </w:tcPr>
          <w:p w14:paraId="08717593" w14:textId="77777777" w:rsidR="005D57FA" w:rsidRDefault="005D57FA" w:rsidP="00712AAE">
            <w:pPr>
              <w:pStyle w:val="afa"/>
            </w:pPr>
            <w:r>
              <w:t>1Х18Н12М2Т</w:t>
            </w:r>
          </w:p>
        </w:tc>
        <w:tc>
          <w:tcPr>
            <w:tcW w:w="1557" w:type="dxa"/>
          </w:tcPr>
          <w:p w14:paraId="03B84E3D" w14:textId="77777777" w:rsidR="005D57FA" w:rsidRDefault="005D57FA" w:rsidP="00712AAE">
            <w:pPr>
              <w:pStyle w:val="afa"/>
            </w:pPr>
            <w:r>
              <w:t>0,1</w:t>
            </w:r>
          </w:p>
        </w:tc>
        <w:tc>
          <w:tcPr>
            <w:tcW w:w="1575" w:type="dxa"/>
          </w:tcPr>
          <w:p w14:paraId="509E38B9" w14:textId="77777777" w:rsidR="005D57FA" w:rsidRDefault="005D57FA" w:rsidP="00712AAE">
            <w:pPr>
              <w:pStyle w:val="afa"/>
            </w:pPr>
            <w:r>
              <w:t>17,2</w:t>
            </w:r>
          </w:p>
        </w:tc>
        <w:tc>
          <w:tcPr>
            <w:tcW w:w="1575" w:type="dxa"/>
          </w:tcPr>
          <w:p w14:paraId="60F304BF" w14:textId="77777777" w:rsidR="005D57FA" w:rsidRDefault="005D57FA" w:rsidP="00712AAE">
            <w:pPr>
              <w:pStyle w:val="afa"/>
            </w:pPr>
            <w:r>
              <w:t>12,4</w:t>
            </w:r>
          </w:p>
        </w:tc>
        <w:tc>
          <w:tcPr>
            <w:tcW w:w="1596" w:type="dxa"/>
          </w:tcPr>
          <w:p w14:paraId="6609F0AC" w14:textId="77777777" w:rsidR="005D57FA" w:rsidRDefault="005D57FA" w:rsidP="00712AAE">
            <w:pPr>
              <w:pStyle w:val="afa"/>
            </w:pPr>
            <w:r>
              <w:t>2,1</w:t>
            </w:r>
          </w:p>
        </w:tc>
        <w:tc>
          <w:tcPr>
            <w:tcW w:w="1521" w:type="dxa"/>
          </w:tcPr>
          <w:p w14:paraId="2662D5CC" w14:textId="77777777" w:rsidR="005D57FA" w:rsidRDefault="005D57FA" w:rsidP="00712AAE">
            <w:pPr>
              <w:pStyle w:val="afa"/>
            </w:pPr>
            <w:r>
              <w:t>0,5</w:t>
            </w:r>
          </w:p>
        </w:tc>
      </w:tr>
      <w:tr w:rsidR="005D57FA" w14:paraId="64EF2F3B" w14:textId="77777777" w:rsidTr="005D57FA">
        <w:tc>
          <w:tcPr>
            <w:tcW w:w="1521" w:type="dxa"/>
          </w:tcPr>
          <w:p w14:paraId="6C38970F" w14:textId="77777777" w:rsidR="005D57FA" w:rsidRDefault="005D57FA" w:rsidP="00712AAE">
            <w:pPr>
              <w:pStyle w:val="afa"/>
            </w:pPr>
            <w:r>
              <w:t>1Х18Н17</w:t>
            </w:r>
          </w:p>
        </w:tc>
        <w:tc>
          <w:tcPr>
            <w:tcW w:w="1557" w:type="dxa"/>
          </w:tcPr>
          <w:p w14:paraId="52080406" w14:textId="77777777" w:rsidR="005D57FA" w:rsidRDefault="005D57FA" w:rsidP="00712AAE">
            <w:pPr>
              <w:pStyle w:val="afa"/>
            </w:pPr>
            <w:r>
              <w:t>1,12</w:t>
            </w:r>
          </w:p>
        </w:tc>
        <w:tc>
          <w:tcPr>
            <w:tcW w:w="1575" w:type="dxa"/>
          </w:tcPr>
          <w:p w14:paraId="188F3179" w14:textId="77777777" w:rsidR="005D57FA" w:rsidRDefault="005D57FA" w:rsidP="00712AAE">
            <w:pPr>
              <w:pStyle w:val="afa"/>
            </w:pPr>
            <w:r>
              <w:t>16,1</w:t>
            </w:r>
          </w:p>
        </w:tc>
        <w:tc>
          <w:tcPr>
            <w:tcW w:w="1575" w:type="dxa"/>
          </w:tcPr>
          <w:p w14:paraId="4869B9E3" w14:textId="77777777" w:rsidR="005D57FA" w:rsidRDefault="005D57FA" w:rsidP="00712AAE">
            <w:pPr>
              <w:pStyle w:val="afa"/>
            </w:pPr>
            <w:r>
              <w:t>16,9</w:t>
            </w:r>
          </w:p>
        </w:tc>
        <w:tc>
          <w:tcPr>
            <w:tcW w:w="1596" w:type="dxa"/>
          </w:tcPr>
          <w:p w14:paraId="1B0D0585" w14:textId="77777777" w:rsidR="005D57FA" w:rsidRDefault="005D57FA" w:rsidP="00712AAE">
            <w:pPr>
              <w:pStyle w:val="afa"/>
            </w:pPr>
            <w:r>
              <w:t>-</w:t>
            </w:r>
          </w:p>
        </w:tc>
        <w:tc>
          <w:tcPr>
            <w:tcW w:w="1521" w:type="dxa"/>
          </w:tcPr>
          <w:p w14:paraId="5D9980CD" w14:textId="77777777" w:rsidR="005D57FA" w:rsidRDefault="005D57FA" w:rsidP="00712AAE">
            <w:pPr>
              <w:pStyle w:val="afa"/>
            </w:pPr>
            <w:r>
              <w:t>-</w:t>
            </w:r>
          </w:p>
        </w:tc>
      </w:tr>
    </w:tbl>
    <w:p w14:paraId="46F3E6D1" w14:textId="77777777" w:rsidR="005D57FA" w:rsidRDefault="005D57FA" w:rsidP="00F87A83"/>
    <w:p w14:paraId="15EAA77C" w14:textId="538A726E" w:rsidR="00712AAE" w:rsidRDefault="00712AAE" w:rsidP="00F87A83">
      <w:r>
        <w:lastRenderedPageBreak/>
        <w:t xml:space="preserve">Средняя интегральная доза облучения быстрыми нейтронами составляла </w:t>
      </w:r>
      <m:oMath>
        <m:r>
          <w:rPr>
            <w:rFonts w:ascii="Cambria Math" w:hAnsi="Cambria Math"/>
          </w:rPr>
          <m:t>1.8 * </m:t>
        </m:r>
        <m:sSup>
          <m:sSupPr>
            <m:ctrlPr>
              <w:rPr>
                <w:rFonts w:ascii="Cambria Math" w:hAnsi="Cambria Math"/>
                <w:i/>
              </w:rPr>
            </m:ctrlPr>
          </m:sSupPr>
          <m:e>
            <m:r>
              <w:rPr>
                <w:rFonts w:ascii="Cambria Math" w:hAnsi="Cambria Math"/>
              </w:rPr>
              <m:t>10</m:t>
            </m:r>
          </m:e>
          <m:sup>
            <m:r>
              <w:rPr>
                <w:rFonts w:ascii="Cambria Math" w:hAnsi="Cambria Math"/>
              </w:rPr>
              <m:t>12</m:t>
            </m:r>
          </m:sup>
        </m:sSup>
        <m:r>
          <w:rPr>
            <w:rFonts w:ascii="Cambria Math" w:hAnsi="Cambria Math"/>
          </w:rPr>
          <m:t xml:space="preserve"> </m:t>
        </m:r>
        <m:f>
          <m:fPr>
            <m:ctrlPr>
              <w:rPr>
                <w:rFonts w:ascii="Cambria Math" w:hAnsi="Cambria Math"/>
                <w:i/>
              </w:rPr>
            </m:ctrlPr>
          </m:fPr>
          <m:num>
            <m:r>
              <w:rPr>
                <w:rFonts w:ascii="Cambria Math" w:hAnsi="Cambria Math"/>
              </w:rPr>
              <m:t>нейтронов</m:t>
            </m:r>
          </m:num>
          <m:den>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rPr>
                  <m:t>2</m:t>
                </m:r>
              </m:sup>
            </m:sSup>
          </m:den>
        </m:f>
      </m:oMath>
      <w:r w:rsidR="00D87536">
        <w:t xml:space="preserve"> с температурой 70</w:t>
      </w:r>
      <w:r w:rsidR="00946933">
        <w:t xml:space="preserve"> </w:t>
      </w:r>
      <w:r w:rsidR="003415C1">
        <w:rPr>
          <w:rFonts w:cs="Times New Roman"/>
        </w:rPr>
        <w:t>˚</w:t>
      </w:r>
      <w:r w:rsidR="003415C1">
        <w:rPr>
          <w:lang w:val="en-US"/>
        </w:rPr>
        <w:t>C</w:t>
      </w:r>
      <w:r>
        <w:t>. Облучение проводилось в зоне реактора БР-2.</w:t>
      </w:r>
    </w:p>
    <w:p w14:paraId="6628056E" w14:textId="189A3E7C" w:rsidR="00712AAE" w:rsidRDefault="002C2AA8" w:rsidP="00F87A83">
      <w:r>
        <w:t>По результатам эксперимента было показано, что в результате облучения быстрыми нейтронами прочность и твердость возрастают, а относительное удлинение падает. Степень изменения свойств зависит от природы облученного материала, причем усложнение состава сталей путем легирования различными элементами не оказывает существенного влияния на величину изменения.</w:t>
      </w:r>
      <w:r w:rsidR="003D7B1B">
        <w:t xml:space="preserve">  Изменения свойств происходят из-за образования в решетке материала различного рода дефектов.</w:t>
      </w:r>
      <w:r w:rsidR="00071587">
        <w:t xml:space="preserve"> Микроструктура железа до и после облучения показана на </w:t>
      </w:r>
      <w:r w:rsidR="00071587" w:rsidRPr="0099728C">
        <w:t>рисунке</w:t>
      </w:r>
      <w:r w:rsidR="0099728C" w:rsidRPr="0099728C">
        <w:t> 1.6</w:t>
      </w:r>
      <w:r w:rsidR="00071587" w:rsidRPr="0099728C">
        <w:t>.</w:t>
      </w:r>
    </w:p>
    <w:p w14:paraId="705BEA65" w14:textId="77777777" w:rsidR="00946933" w:rsidRDefault="00946933" w:rsidP="00F87A83"/>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46933" w14:paraId="462C7923" w14:textId="77777777" w:rsidTr="00946933">
        <w:tc>
          <w:tcPr>
            <w:tcW w:w="4672" w:type="dxa"/>
          </w:tcPr>
          <w:p w14:paraId="23E66AD8" w14:textId="77777777" w:rsidR="00946933" w:rsidRDefault="00946933" w:rsidP="00946933">
            <w:pPr>
              <w:pStyle w:val="afb"/>
            </w:pPr>
            <w:r w:rsidRPr="00071587">
              <w:rPr>
                <w:noProof/>
              </w:rPr>
              <w:drawing>
                <wp:inline distT="0" distB="0" distL="0" distR="0" wp14:anchorId="15E585C6" wp14:editId="51F6421E">
                  <wp:extent cx="1851660" cy="17995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2402"/>
                          <a:stretch/>
                        </pic:blipFill>
                        <pic:spPr bwMode="auto">
                          <a:xfrm>
                            <a:off x="0" y="0"/>
                            <a:ext cx="1852082" cy="1800000"/>
                          </a:xfrm>
                          <a:prstGeom prst="rect">
                            <a:avLst/>
                          </a:prstGeom>
                          <a:ln>
                            <a:noFill/>
                          </a:ln>
                          <a:extLst>
                            <a:ext uri="{53640926-AAD7-44D8-BBD7-CCE9431645EC}">
                              <a14:shadowObscured xmlns:a14="http://schemas.microsoft.com/office/drawing/2010/main"/>
                            </a:ext>
                          </a:extLst>
                        </pic:spPr>
                      </pic:pic>
                    </a:graphicData>
                  </a:graphic>
                </wp:inline>
              </w:drawing>
            </w:r>
          </w:p>
          <w:p w14:paraId="12463721" w14:textId="599DB908" w:rsidR="00946933" w:rsidRDefault="00946933" w:rsidP="00946933">
            <w:pPr>
              <w:pStyle w:val="afb"/>
            </w:pPr>
            <w:r>
              <w:t>а</w:t>
            </w:r>
          </w:p>
        </w:tc>
        <w:tc>
          <w:tcPr>
            <w:tcW w:w="4673" w:type="dxa"/>
          </w:tcPr>
          <w:p w14:paraId="5E7C1FC2" w14:textId="77777777" w:rsidR="00946933" w:rsidRDefault="00946933" w:rsidP="00946933">
            <w:pPr>
              <w:pStyle w:val="afb"/>
            </w:pPr>
            <w:r w:rsidRPr="00071587">
              <w:rPr>
                <w:noProof/>
              </w:rPr>
              <w:drawing>
                <wp:inline distT="0" distB="0" distL="0" distR="0" wp14:anchorId="6A6BF066" wp14:editId="57ECCBF4">
                  <wp:extent cx="1710858" cy="1799590"/>
                  <wp:effectExtent l="0" t="0" r="3810" b="0"/>
                  <wp:docPr id="18483" name="Рисунок 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021"/>
                          <a:stretch/>
                        </pic:blipFill>
                        <pic:spPr bwMode="auto">
                          <a:xfrm>
                            <a:off x="0" y="0"/>
                            <a:ext cx="1711248" cy="1800000"/>
                          </a:xfrm>
                          <a:prstGeom prst="rect">
                            <a:avLst/>
                          </a:prstGeom>
                          <a:ln>
                            <a:noFill/>
                          </a:ln>
                          <a:extLst>
                            <a:ext uri="{53640926-AAD7-44D8-BBD7-CCE9431645EC}">
                              <a14:shadowObscured xmlns:a14="http://schemas.microsoft.com/office/drawing/2010/main"/>
                            </a:ext>
                          </a:extLst>
                        </pic:spPr>
                      </pic:pic>
                    </a:graphicData>
                  </a:graphic>
                </wp:inline>
              </w:drawing>
            </w:r>
          </w:p>
          <w:p w14:paraId="2ABD95E7" w14:textId="5ADB43B2" w:rsidR="00946933" w:rsidRDefault="00946933" w:rsidP="00946933">
            <w:pPr>
              <w:pStyle w:val="afb"/>
            </w:pPr>
            <w:r>
              <w:t>б</w:t>
            </w:r>
          </w:p>
        </w:tc>
      </w:tr>
    </w:tbl>
    <w:p w14:paraId="79548C67" w14:textId="75AA643B" w:rsidR="00946933" w:rsidRPr="00946933" w:rsidRDefault="00946933" w:rsidP="00946933">
      <w:pPr>
        <w:pStyle w:val="afb"/>
        <w:rPr>
          <w:sz w:val="20"/>
          <w:szCs w:val="20"/>
        </w:rPr>
      </w:pPr>
      <w:r w:rsidRPr="00946933">
        <w:rPr>
          <w:sz w:val="20"/>
          <w:szCs w:val="20"/>
        </w:rPr>
        <w:t>а – до облучения</w:t>
      </w:r>
    </w:p>
    <w:p w14:paraId="24D42CC3" w14:textId="5133491B" w:rsidR="00946933" w:rsidRDefault="00946933" w:rsidP="00946933">
      <w:pPr>
        <w:pStyle w:val="afb"/>
        <w:rPr>
          <w:sz w:val="20"/>
          <w:szCs w:val="20"/>
        </w:rPr>
      </w:pPr>
      <w:r w:rsidRPr="00946933">
        <w:rPr>
          <w:sz w:val="20"/>
          <w:szCs w:val="20"/>
        </w:rPr>
        <w:t>б – после облучения</w:t>
      </w:r>
    </w:p>
    <w:p w14:paraId="3788816D" w14:textId="77777777" w:rsidR="00946933" w:rsidRPr="00946933" w:rsidRDefault="00946933" w:rsidP="00946933">
      <w:pPr>
        <w:pStyle w:val="afb"/>
        <w:rPr>
          <w:sz w:val="20"/>
          <w:szCs w:val="20"/>
        </w:rPr>
      </w:pPr>
    </w:p>
    <w:p w14:paraId="69BB46B2" w14:textId="672FB01A" w:rsidR="00071587" w:rsidRDefault="00071587" w:rsidP="00071587">
      <w:pPr>
        <w:pStyle w:val="afb"/>
      </w:pPr>
      <w:r w:rsidRPr="0099728C">
        <w:t>Рисунок</w:t>
      </w:r>
      <w:r w:rsidR="0099728C" w:rsidRPr="0099728C">
        <w:t xml:space="preserve"> 1.6</w:t>
      </w:r>
      <w:r w:rsidRPr="00071587">
        <w:t xml:space="preserve"> – Микроструктура железа (</w:t>
      </w:r>
      <w:r w:rsidR="0069703E">
        <w:t xml:space="preserve">увеличение </w:t>
      </w:r>
      <w:r w:rsidRPr="00071587">
        <w:t>x400) [</w:t>
      </w:r>
      <w:r w:rsidRPr="00071587">
        <w:fldChar w:fldCharType="begin"/>
      </w:r>
      <w:r w:rsidRPr="00071587">
        <w:instrText xml:space="preserve"> REF ШИбрагимов_Иссле_свойст_облуч_желез \n \h </w:instrText>
      </w:r>
      <w:r>
        <w:instrText xml:space="preserve"> \* MERGEFORMAT </w:instrText>
      </w:r>
      <w:r w:rsidRPr="00071587">
        <w:fldChar w:fldCharType="separate"/>
      </w:r>
      <w:r w:rsidR="00D01514">
        <w:t>14</w:t>
      </w:r>
      <w:r w:rsidRPr="00071587">
        <w:fldChar w:fldCharType="end"/>
      </w:r>
      <w:r w:rsidRPr="00071587">
        <w:t>].</w:t>
      </w:r>
    </w:p>
    <w:p w14:paraId="6A2495F8" w14:textId="77777777" w:rsidR="00946933" w:rsidRDefault="00946933" w:rsidP="00071587">
      <w:pPr>
        <w:pStyle w:val="afb"/>
      </w:pPr>
    </w:p>
    <w:p w14:paraId="5094153F" w14:textId="6E4A68A9" w:rsidR="00071587" w:rsidRPr="00071587" w:rsidRDefault="00071587" w:rsidP="00071587">
      <w:r>
        <w:t>По результатам исследования микроструктуры сталей и железа,</w:t>
      </w:r>
      <w:r w:rsidR="005B46D4">
        <w:t xml:space="preserve"> в результате облучения и последующей термической обработки (отжиг в течении часа при температуре 760</w:t>
      </w:r>
      <w:r w:rsidR="00946933">
        <w:t xml:space="preserve"> </w:t>
      </w:r>
      <w:r w:rsidR="005B46D4">
        <w:rPr>
          <w:rFonts w:cs="Times New Roman"/>
        </w:rPr>
        <w:t>˚</w:t>
      </w:r>
      <w:r w:rsidR="005B46D4">
        <w:rPr>
          <w:lang w:val="en-US"/>
        </w:rPr>
        <w:t>C</w:t>
      </w:r>
      <w:r w:rsidR="005B46D4" w:rsidRPr="005B46D4">
        <w:t xml:space="preserve"> </w:t>
      </w:r>
      <w:r w:rsidR="005B46D4">
        <w:t>для железа и отжиг в течении часа при температуре 1100</w:t>
      </w:r>
      <w:r w:rsidR="00946933">
        <w:t xml:space="preserve"> </w:t>
      </w:r>
      <w:r w:rsidR="005B46D4">
        <w:rPr>
          <w:rFonts w:cs="Times New Roman"/>
        </w:rPr>
        <w:t>˚</w:t>
      </w:r>
      <w:r w:rsidR="005B46D4">
        <w:rPr>
          <w:lang w:val="en-US"/>
        </w:rPr>
        <w:t>C</w:t>
      </w:r>
      <w:r w:rsidR="005B46D4">
        <w:t xml:space="preserve"> и последующая закалка для сталей) заметных изменений в структуре нет.</w:t>
      </w:r>
    </w:p>
    <w:p w14:paraId="5BFFF205" w14:textId="771067DE" w:rsidR="005E4ADF" w:rsidRDefault="00CA327D" w:rsidP="008421B2">
      <w:r>
        <w:t xml:space="preserve">В работе </w:t>
      </w:r>
      <w:r w:rsidRPr="0020730B">
        <w:t>[</w:t>
      </w:r>
      <w:r w:rsidR="002B1F6A">
        <w:fldChar w:fldCharType="begin"/>
      </w:r>
      <w:r w:rsidR="002B1F6A">
        <w:instrText xml:space="preserve"> REF ОБородин_Рад_распух_ЭП450_НТ9_при_облуч \n \h </w:instrText>
      </w:r>
      <w:r w:rsidR="002B1F6A">
        <w:fldChar w:fldCharType="separate"/>
      </w:r>
      <w:r w:rsidR="00D01514">
        <w:t>15</w:t>
      </w:r>
      <w:r w:rsidR="002B1F6A">
        <w:fldChar w:fldCharType="end"/>
      </w:r>
      <w:r w:rsidRPr="0020730B">
        <w:t xml:space="preserve">] </w:t>
      </w:r>
      <w:r>
        <w:t xml:space="preserve">рассмотрено распухание </w:t>
      </w:r>
      <w:r w:rsidR="0020730B">
        <w:t>ферритно-мартенситных сталей ЭП</w:t>
      </w:r>
      <w:r w:rsidR="00F40370">
        <w:t> </w:t>
      </w:r>
      <w:r w:rsidR="0020730B">
        <w:t>-</w:t>
      </w:r>
      <w:r w:rsidR="00F40370">
        <w:t> </w:t>
      </w:r>
      <w:r w:rsidR="0020730B">
        <w:t>450 и НТ-9 под действием сверхвысоких доз облучения</w:t>
      </w:r>
      <w:r w:rsidR="0020327D">
        <w:t xml:space="preserve"> ионами хрома</w:t>
      </w:r>
      <w:r w:rsidR="0020730B">
        <w:t>.</w:t>
      </w:r>
      <w:r w:rsidR="00A11014" w:rsidRPr="00A11014">
        <w:t xml:space="preserve"> </w:t>
      </w:r>
      <w:r w:rsidR="00A11014">
        <w:t xml:space="preserve">Химический состав сталей представлен в </w:t>
      </w:r>
      <w:r w:rsidR="00A11014" w:rsidRPr="0099728C">
        <w:t>таблице</w:t>
      </w:r>
      <w:r w:rsidR="0099728C" w:rsidRPr="0099728C">
        <w:t xml:space="preserve"> 1.</w:t>
      </w:r>
      <w:r w:rsidR="006842E3">
        <w:t>6</w:t>
      </w:r>
      <w:r w:rsidR="00A11014">
        <w:t>.</w:t>
      </w:r>
    </w:p>
    <w:p w14:paraId="7F830F4B" w14:textId="61EEAF19" w:rsidR="00343B91" w:rsidRDefault="00343B91" w:rsidP="008421B2"/>
    <w:p w14:paraId="1CC03FDB" w14:textId="165E6C02" w:rsidR="00343B91" w:rsidRDefault="00343B91" w:rsidP="008421B2"/>
    <w:p w14:paraId="3F624C16" w14:textId="77777777" w:rsidR="00343B91" w:rsidRDefault="00343B91" w:rsidP="008421B2"/>
    <w:p w14:paraId="04F48562" w14:textId="498FF4E9" w:rsidR="00A11014" w:rsidRDefault="00A11014" w:rsidP="00A11014">
      <w:pPr>
        <w:pStyle w:val="af9"/>
      </w:pPr>
      <w:r>
        <w:lastRenderedPageBreak/>
        <w:t>Таблица</w:t>
      </w:r>
      <w:r w:rsidR="0099728C">
        <w:t xml:space="preserve"> 1.</w:t>
      </w:r>
      <w:r w:rsidR="006842E3">
        <w:t>6</w:t>
      </w:r>
      <w:r>
        <w:t xml:space="preserve"> – Хим. состав сталей </w:t>
      </w:r>
      <w:r w:rsidRPr="008A5181">
        <w:t>[</w:t>
      </w:r>
      <w:r>
        <w:rPr>
          <w:lang w:val="en-US"/>
        </w:rPr>
        <w:fldChar w:fldCharType="begin"/>
      </w:r>
      <w:r w:rsidRPr="008A5181">
        <w:instrText xml:space="preserve"> </w:instrText>
      </w:r>
      <w:r>
        <w:rPr>
          <w:lang w:val="en-US"/>
        </w:rPr>
        <w:instrText>REF</w:instrText>
      </w:r>
      <w:r w:rsidRPr="008A5181">
        <w:instrText xml:space="preserve"> ОБородин_Рад_распух_ЭП450_НТ9_при_облуч \</w:instrText>
      </w:r>
      <w:r>
        <w:rPr>
          <w:lang w:val="en-US"/>
        </w:rPr>
        <w:instrText>n</w:instrText>
      </w:r>
      <w:r w:rsidRPr="008A5181">
        <w:instrText xml:space="preserve"> \</w:instrText>
      </w:r>
      <w:r>
        <w:rPr>
          <w:lang w:val="en-US"/>
        </w:rPr>
        <w:instrText>h</w:instrText>
      </w:r>
      <w:r w:rsidRPr="008A5181">
        <w:instrText xml:space="preserve"> </w:instrText>
      </w:r>
      <w:r>
        <w:rPr>
          <w:lang w:val="en-US"/>
        </w:rPr>
      </w:r>
      <w:r>
        <w:rPr>
          <w:lang w:val="en-US"/>
        </w:rPr>
        <w:fldChar w:fldCharType="separate"/>
      </w:r>
      <w:r w:rsidR="00D01514" w:rsidRPr="00D01514">
        <w:t>15</w:t>
      </w:r>
      <w:r>
        <w:rPr>
          <w:lang w:val="en-US"/>
        </w:rPr>
        <w:fldChar w:fldCharType="end"/>
      </w:r>
      <w:r w:rsidRPr="008A5181">
        <w:t>].</w:t>
      </w:r>
    </w:p>
    <w:tbl>
      <w:tblPr>
        <w:tblStyle w:val="a4"/>
        <w:tblW w:w="0" w:type="auto"/>
        <w:tblLook w:val="04A0" w:firstRow="1" w:lastRow="0" w:firstColumn="1" w:lastColumn="0" w:noHBand="0" w:noVBand="1"/>
      </w:tblPr>
      <w:tblGrid>
        <w:gridCol w:w="1190"/>
        <w:gridCol w:w="960"/>
        <w:gridCol w:w="917"/>
        <w:gridCol w:w="1011"/>
        <w:gridCol w:w="924"/>
        <w:gridCol w:w="1011"/>
        <w:gridCol w:w="833"/>
        <w:gridCol w:w="833"/>
        <w:gridCol w:w="833"/>
        <w:gridCol w:w="833"/>
      </w:tblGrid>
      <w:tr w:rsidR="009A3DE5" w14:paraId="04A081D7" w14:textId="2D75EEEB" w:rsidTr="009A3DE5">
        <w:tc>
          <w:tcPr>
            <w:tcW w:w="1190" w:type="dxa"/>
            <w:vMerge w:val="restart"/>
          </w:tcPr>
          <w:p w14:paraId="73E509E8" w14:textId="673DFB7B" w:rsidR="009A3DE5" w:rsidRDefault="009A3DE5" w:rsidP="004029FB">
            <w:pPr>
              <w:pStyle w:val="afa"/>
            </w:pPr>
            <w:r>
              <w:t>Марка стали</w:t>
            </w:r>
          </w:p>
        </w:tc>
        <w:tc>
          <w:tcPr>
            <w:tcW w:w="8155" w:type="dxa"/>
            <w:gridSpan w:val="9"/>
          </w:tcPr>
          <w:p w14:paraId="205B7AB3" w14:textId="16767157" w:rsidR="009A3DE5" w:rsidRDefault="009A3DE5" w:rsidP="004029FB">
            <w:pPr>
              <w:pStyle w:val="afa"/>
            </w:pPr>
            <w:r>
              <w:t xml:space="preserve">Состав, </w:t>
            </w:r>
            <w:proofErr w:type="gramStart"/>
            <w:r w:rsidR="004C3024">
              <w:t>масс.%</w:t>
            </w:r>
            <w:proofErr w:type="gramEnd"/>
          </w:p>
        </w:tc>
      </w:tr>
      <w:tr w:rsidR="009A3DE5" w14:paraId="208CA097" w14:textId="707EE9E2" w:rsidTr="009A3DE5">
        <w:tc>
          <w:tcPr>
            <w:tcW w:w="1190" w:type="dxa"/>
            <w:vMerge/>
          </w:tcPr>
          <w:p w14:paraId="1CA1C1B1" w14:textId="77777777" w:rsidR="009A3DE5" w:rsidRDefault="009A3DE5" w:rsidP="004029FB">
            <w:pPr>
              <w:pStyle w:val="afa"/>
            </w:pPr>
          </w:p>
        </w:tc>
        <w:tc>
          <w:tcPr>
            <w:tcW w:w="960" w:type="dxa"/>
          </w:tcPr>
          <w:p w14:paraId="049059B4" w14:textId="1166489A" w:rsidR="009A3DE5" w:rsidRPr="009A3DE5" w:rsidRDefault="009A3DE5" w:rsidP="004029FB">
            <w:pPr>
              <w:pStyle w:val="afa"/>
              <w:rPr>
                <w:lang w:val="en-US"/>
              </w:rPr>
            </w:pPr>
            <w:r>
              <w:rPr>
                <w:lang w:val="en-US"/>
              </w:rPr>
              <w:t>Cr</w:t>
            </w:r>
          </w:p>
        </w:tc>
        <w:tc>
          <w:tcPr>
            <w:tcW w:w="917" w:type="dxa"/>
          </w:tcPr>
          <w:p w14:paraId="30CDFCEC" w14:textId="1BFBED7A" w:rsidR="009A3DE5" w:rsidRPr="009A3DE5" w:rsidRDefault="009A3DE5" w:rsidP="004029FB">
            <w:pPr>
              <w:pStyle w:val="afa"/>
              <w:rPr>
                <w:lang w:val="en-US"/>
              </w:rPr>
            </w:pPr>
            <w:r>
              <w:rPr>
                <w:lang w:val="en-US"/>
              </w:rPr>
              <w:t>C</w:t>
            </w:r>
          </w:p>
        </w:tc>
        <w:tc>
          <w:tcPr>
            <w:tcW w:w="1011" w:type="dxa"/>
          </w:tcPr>
          <w:p w14:paraId="696CBBDB" w14:textId="58D38383" w:rsidR="009A3DE5" w:rsidRPr="009A3DE5" w:rsidRDefault="009A3DE5" w:rsidP="004029FB">
            <w:pPr>
              <w:pStyle w:val="afa"/>
              <w:rPr>
                <w:lang w:val="en-US"/>
              </w:rPr>
            </w:pPr>
            <w:r>
              <w:rPr>
                <w:lang w:val="en-US"/>
              </w:rPr>
              <w:t>Mo</w:t>
            </w:r>
          </w:p>
        </w:tc>
        <w:tc>
          <w:tcPr>
            <w:tcW w:w="924" w:type="dxa"/>
          </w:tcPr>
          <w:p w14:paraId="0B6F9D66" w14:textId="45692370" w:rsidR="009A3DE5" w:rsidRPr="009A3DE5" w:rsidRDefault="009A3DE5" w:rsidP="004029FB">
            <w:pPr>
              <w:pStyle w:val="afa"/>
              <w:rPr>
                <w:lang w:val="en-US"/>
              </w:rPr>
            </w:pPr>
            <w:r>
              <w:rPr>
                <w:lang w:val="en-US"/>
              </w:rPr>
              <w:t>V</w:t>
            </w:r>
          </w:p>
        </w:tc>
        <w:tc>
          <w:tcPr>
            <w:tcW w:w="1011" w:type="dxa"/>
          </w:tcPr>
          <w:p w14:paraId="53F6078D" w14:textId="1671206D" w:rsidR="009A3DE5" w:rsidRPr="009A3DE5" w:rsidRDefault="009A3DE5" w:rsidP="004029FB">
            <w:pPr>
              <w:pStyle w:val="afa"/>
              <w:rPr>
                <w:lang w:val="en-US"/>
              </w:rPr>
            </w:pPr>
            <w:r>
              <w:rPr>
                <w:lang w:val="en-US"/>
              </w:rPr>
              <w:t>Mn</w:t>
            </w:r>
          </w:p>
        </w:tc>
        <w:tc>
          <w:tcPr>
            <w:tcW w:w="833" w:type="dxa"/>
          </w:tcPr>
          <w:p w14:paraId="67123059" w14:textId="1D4DACE8" w:rsidR="009A3DE5" w:rsidRDefault="009A3DE5" w:rsidP="004029FB">
            <w:pPr>
              <w:pStyle w:val="afa"/>
              <w:rPr>
                <w:lang w:val="en-US"/>
              </w:rPr>
            </w:pPr>
            <w:r>
              <w:rPr>
                <w:lang w:val="en-US"/>
              </w:rPr>
              <w:t>Si</w:t>
            </w:r>
          </w:p>
        </w:tc>
        <w:tc>
          <w:tcPr>
            <w:tcW w:w="833" w:type="dxa"/>
          </w:tcPr>
          <w:p w14:paraId="2BABD0E5" w14:textId="35BC6322" w:rsidR="009A3DE5" w:rsidRDefault="009A3DE5" w:rsidP="004029FB">
            <w:pPr>
              <w:pStyle w:val="afa"/>
              <w:rPr>
                <w:lang w:val="en-US"/>
              </w:rPr>
            </w:pPr>
            <w:r>
              <w:rPr>
                <w:lang w:val="en-US"/>
              </w:rPr>
              <w:t>Ni</w:t>
            </w:r>
          </w:p>
        </w:tc>
        <w:tc>
          <w:tcPr>
            <w:tcW w:w="833" w:type="dxa"/>
          </w:tcPr>
          <w:p w14:paraId="6511395D" w14:textId="39A8FAF6" w:rsidR="009A3DE5" w:rsidRDefault="009A3DE5" w:rsidP="004029FB">
            <w:pPr>
              <w:pStyle w:val="afa"/>
              <w:rPr>
                <w:lang w:val="en-US"/>
              </w:rPr>
            </w:pPr>
            <w:r>
              <w:rPr>
                <w:lang w:val="en-US"/>
              </w:rPr>
              <w:t>Nb</w:t>
            </w:r>
          </w:p>
        </w:tc>
        <w:tc>
          <w:tcPr>
            <w:tcW w:w="833" w:type="dxa"/>
          </w:tcPr>
          <w:p w14:paraId="4FDF8088" w14:textId="22B086F6" w:rsidR="009A3DE5" w:rsidRDefault="009A3DE5" w:rsidP="004029FB">
            <w:pPr>
              <w:pStyle w:val="afa"/>
              <w:rPr>
                <w:lang w:val="en-US"/>
              </w:rPr>
            </w:pPr>
            <w:r>
              <w:rPr>
                <w:lang w:val="en-US"/>
              </w:rPr>
              <w:t>W</w:t>
            </w:r>
          </w:p>
        </w:tc>
      </w:tr>
      <w:tr w:rsidR="009A3DE5" w14:paraId="115696FB" w14:textId="77777777" w:rsidTr="009A3DE5">
        <w:tc>
          <w:tcPr>
            <w:tcW w:w="1190" w:type="dxa"/>
          </w:tcPr>
          <w:p w14:paraId="21387423" w14:textId="42DD9F72" w:rsidR="009A3DE5" w:rsidRPr="009A3DE5" w:rsidRDefault="009A3DE5" w:rsidP="004029FB">
            <w:pPr>
              <w:pStyle w:val="afa"/>
            </w:pPr>
            <w:r>
              <w:t>ЭП-450</w:t>
            </w:r>
          </w:p>
        </w:tc>
        <w:tc>
          <w:tcPr>
            <w:tcW w:w="960" w:type="dxa"/>
          </w:tcPr>
          <w:p w14:paraId="0DCC31FE" w14:textId="432F5D83" w:rsidR="009A3DE5" w:rsidRPr="009A3DE5" w:rsidRDefault="009A3DE5" w:rsidP="004029FB">
            <w:pPr>
              <w:pStyle w:val="afa"/>
            </w:pPr>
            <w:r>
              <w:t>11,2</w:t>
            </w:r>
          </w:p>
        </w:tc>
        <w:tc>
          <w:tcPr>
            <w:tcW w:w="917" w:type="dxa"/>
          </w:tcPr>
          <w:p w14:paraId="6DA6977E" w14:textId="5A35C4F9" w:rsidR="009A3DE5" w:rsidRPr="009A3DE5" w:rsidRDefault="009A3DE5" w:rsidP="004029FB">
            <w:pPr>
              <w:pStyle w:val="afa"/>
            </w:pPr>
            <w:r>
              <w:t>0,11</w:t>
            </w:r>
          </w:p>
        </w:tc>
        <w:tc>
          <w:tcPr>
            <w:tcW w:w="1011" w:type="dxa"/>
          </w:tcPr>
          <w:p w14:paraId="2B0E9BC9" w14:textId="02172E47" w:rsidR="009A3DE5" w:rsidRPr="009A3DE5" w:rsidRDefault="009A3DE5" w:rsidP="004029FB">
            <w:pPr>
              <w:pStyle w:val="afa"/>
            </w:pPr>
            <w:r>
              <w:t>1,33</w:t>
            </w:r>
          </w:p>
        </w:tc>
        <w:tc>
          <w:tcPr>
            <w:tcW w:w="924" w:type="dxa"/>
          </w:tcPr>
          <w:p w14:paraId="6A7B2DC8" w14:textId="32725490" w:rsidR="009A3DE5" w:rsidRPr="009A3DE5" w:rsidRDefault="009A3DE5" w:rsidP="004029FB">
            <w:pPr>
              <w:pStyle w:val="afa"/>
            </w:pPr>
            <w:r>
              <w:t>0,2</w:t>
            </w:r>
          </w:p>
        </w:tc>
        <w:tc>
          <w:tcPr>
            <w:tcW w:w="1011" w:type="dxa"/>
          </w:tcPr>
          <w:p w14:paraId="1298419A" w14:textId="1A75C0CE" w:rsidR="009A3DE5" w:rsidRPr="009A3DE5" w:rsidRDefault="009A3DE5" w:rsidP="004029FB">
            <w:pPr>
              <w:pStyle w:val="afa"/>
            </w:pPr>
            <w:r>
              <w:t>0,6</w:t>
            </w:r>
          </w:p>
        </w:tc>
        <w:tc>
          <w:tcPr>
            <w:tcW w:w="833" w:type="dxa"/>
          </w:tcPr>
          <w:p w14:paraId="761972A8" w14:textId="1D98BD40" w:rsidR="009A3DE5" w:rsidRPr="009A3DE5" w:rsidRDefault="009A3DE5" w:rsidP="004029FB">
            <w:pPr>
              <w:pStyle w:val="afa"/>
            </w:pPr>
            <w:r>
              <w:t>0,6</w:t>
            </w:r>
          </w:p>
        </w:tc>
        <w:tc>
          <w:tcPr>
            <w:tcW w:w="833" w:type="dxa"/>
          </w:tcPr>
          <w:p w14:paraId="49507C56" w14:textId="088DE1AA" w:rsidR="009A3DE5" w:rsidRPr="009A3DE5" w:rsidRDefault="009A3DE5" w:rsidP="004029FB">
            <w:pPr>
              <w:pStyle w:val="afa"/>
            </w:pPr>
            <w:r>
              <w:t>0,08</w:t>
            </w:r>
          </w:p>
        </w:tc>
        <w:tc>
          <w:tcPr>
            <w:tcW w:w="833" w:type="dxa"/>
          </w:tcPr>
          <w:p w14:paraId="2FBEB8E6" w14:textId="15BA3F9E" w:rsidR="009A3DE5" w:rsidRPr="009A3DE5" w:rsidRDefault="009A3DE5" w:rsidP="004029FB">
            <w:pPr>
              <w:pStyle w:val="afa"/>
            </w:pPr>
            <w:r>
              <w:t>0,5</w:t>
            </w:r>
          </w:p>
        </w:tc>
        <w:tc>
          <w:tcPr>
            <w:tcW w:w="833" w:type="dxa"/>
          </w:tcPr>
          <w:p w14:paraId="42C8183C" w14:textId="3E633384" w:rsidR="009A3DE5" w:rsidRPr="004029FB" w:rsidRDefault="004029FB" w:rsidP="004029FB">
            <w:pPr>
              <w:pStyle w:val="afa"/>
            </w:pPr>
            <w:r>
              <w:t>-</w:t>
            </w:r>
          </w:p>
        </w:tc>
      </w:tr>
      <w:tr w:rsidR="009A3DE5" w14:paraId="2B9C5482" w14:textId="77777777" w:rsidTr="009A3DE5">
        <w:tc>
          <w:tcPr>
            <w:tcW w:w="1190" w:type="dxa"/>
          </w:tcPr>
          <w:p w14:paraId="7798930D" w14:textId="2D4B7029" w:rsidR="009A3DE5" w:rsidRDefault="009A3DE5" w:rsidP="004029FB">
            <w:pPr>
              <w:pStyle w:val="afa"/>
            </w:pPr>
            <w:r>
              <w:t>НТ-9</w:t>
            </w:r>
          </w:p>
        </w:tc>
        <w:tc>
          <w:tcPr>
            <w:tcW w:w="960" w:type="dxa"/>
          </w:tcPr>
          <w:p w14:paraId="334E49BE" w14:textId="42CD5AF5" w:rsidR="009A3DE5" w:rsidRPr="009A3DE5" w:rsidRDefault="009A3DE5" w:rsidP="004029FB">
            <w:pPr>
              <w:pStyle w:val="afa"/>
            </w:pPr>
            <w:r>
              <w:t>12,1</w:t>
            </w:r>
          </w:p>
        </w:tc>
        <w:tc>
          <w:tcPr>
            <w:tcW w:w="917" w:type="dxa"/>
          </w:tcPr>
          <w:p w14:paraId="5D6FC6C7" w14:textId="388D6496" w:rsidR="009A3DE5" w:rsidRPr="009A3DE5" w:rsidRDefault="009A3DE5" w:rsidP="004029FB">
            <w:pPr>
              <w:pStyle w:val="afa"/>
            </w:pPr>
            <w:r>
              <w:t>0,2</w:t>
            </w:r>
          </w:p>
        </w:tc>
        <w:tc>
          <w:tcPr>
            <w:tcW w:w="1011" w:type="dxa"/>
          </w:tcPr>
          <w:p w14:paraId="2429A872" w14:textId="5C45F2EB" w:rsidR="009A3DE5" w:rsidRPr="009A3DE5" w:rsidRDefault="009A3DE5" w:rsidP="004029FB">
            <w:pPr>
              <w:pStyle w:val="afa"/>
            </w:pPr>
            <w:r>
              <w:t>1,04</w:t>
            </w:r>
          </w:p>
        </w:tc>
        <w:tc>
          <w:tcPr>
            <w:tcW w:w="924" w:type="dxa"/>
          </w:tcPr>
          <w:p w14:paraId="6D2FE352" w14:textId="6F88DB4D" w:rsidR="009A3DE5" w:rsidRPr="009A3DE5" w:rsidRDefault="009A3DE5" w:rsidP="004029FB">
            <w:pPr>
              <w:pStyle w:val="afa"/>
            </w:pPr>
            <w:r>
              <w:t>0,28</w:t>
            </w:r>
          </w:p>
        </w:tc>
        <w:tc>
          <w:tcPr>
            <w:tcW w:w="1011" w:type="dxa"/>
          </w:tcPr>
          <w:p w14:paraId="6130ACAF" w14:textId="6F65C37F" w:rsidR="009A3DE5" w:rsidRPr="009A3DE5" w:rsidRDefault="009A3DE5" w:rsidP="004029FB">
            <w:pPr>
              <w:pStyle w:val="afa"/>
            </w:pPr>
            <w:r>
              <w:t>0,57</w:t>
            </w:r>
          </w:p>
        </w:tc>
        <w:tc>
          <w:tcPr>
            <w:tcW w:w="833" w:type="dxa"/>
          </w:tcPr>
          <w:p w14:paraId="235DA4FF" w14:textId="6BB2291E" w:rsidR="009A3DE5" w:rsidRPr="009A3DE5" w:rsidRDefault="009A3DE5" w:rsidP="004029FB">
            <w:pPr>
              <w:pStyle w:val="afa"/>
            </w:pPr>
            <w:r>
              <w:t>0,17</w:t>
            </w:r>
          </w:p>
        </w:tc>
        <w:tc>
          <w:tcPr>
            <w:tcW w:w="833" w:type="dxa"/>
          </w:tcPr>
          <w:p w14:paraId="5A8F81EF" w14:textId="50F5F8DD" w:rsidR="009A3DE5" w:rsidRPr="009A3DE5" w:rsidRDefault="009A3DE5" w:rsidP="004029FB">
            <w:pPr>
              <w:pStyle w:val="afa"/>
            </w:pPr>
            <w:r>
              <w:t>0,51</w:t>
            </w:r>
          </w:p>
        </w:tc>
        <w:tc>
          <w:tcPr>
            <w:tcW w:w="833" w:type="dxa"/>
          </w:tcPr>
          <w:p w14:paraId="4E78899C" w14:textId="2EC7B478" w:rsidR="009A3DE5" w:rsidRPr="004029FB" w:rsidRDefault="004029FB" w:rsidP="004029FB">
            <w:pPr>
              <w:pStyle w:val="afa"/>
            </w:pPr>
            <w:r>
              <w:t>-</w:t>
            </w:r>
          </w:p>
        </w:tc>
        <w:tc>
          <w:tcPr>
            <w:tcW w:w="833" w:type="dxa"/>
          </w:tcPr>
          <w:p w14:paraId="01441312" w14:textId="6C771254" w:rsidR="009A3DE5" w:rsidRPr="009A3DE5" w:rsidRDefault="009A3DE5" w:rsidP="004029FB">
            <w:pPr>
              <w:pStyle w:val="afa"/>
            </w:pPr>
            <w:r>
              <w:t>0,45</w:t>
            </w:r>
          </w:p>
        </w:tc>
      </w:tr>
    </w:tbl>
    <w:p w14:paraId="29AE7744" w14:textId="77777777" w:rsidR="00A11014" w:rsidRDefault="00A11014" w:rsidP="002B1F6A"/>
    <w:p w14:paraId="2522428C" w14:textId="75070DFC" w:rsidR="002B1F6A" w:rsidRDefault="0020327D" w:rsidP="002B1F6A">
      <w:r>
        <w:t xml:space="preserve">Облучение образцов проводилось в температурном интервале </w:t>
      </w:r>
      <m:oMath>
        <m:r>
          <w:rPr>
            <w:rFonts w:ascii="Cambria Math" w:hAnsi="Cambria Math"/>
          </w:rPr>
          <m:t xml:space="preserve">430÷550 </m:t>
        </m:r>
        <m:r>
          <w:rPr>
            <w:rFonts w:ascii="Cambria Math" w:hAnsi="Cambria Math" w:cs="Times New Roman"/>
          </w:rPr>
          <m:t>˚</m:t>
        </m:r>
        <m:r>
          <w:rPr>
            <w:rFonts w:ascii="Cambria Math" w:hAnsi="Cambria Math"/>
          </w:rPr>
          <m:t>С</m:t>
        </m:r>
      </m:oMath>
      <w:r>
        <w:t xml:space="preserve"> и при дозах от 50 до 300 сна.</w:t>
      </w:r>
      <w:r w:rsidR="002B1F6A" w:rsidRPr="002B1F6A">
        <w:t xml:space="preserve"> </w:t>
      </w:r>
    </w:p>
    <w:p w14:paraId="2E5FBC58" w14:textId="78BC026A" w:rsidR="002B1F6A" w:rsidRDefault="002B1F6A" w:rsidP="002B1F6A">
      <w:r>
        <w:t xml:space="preserve">Установлено, что максимум распухания стали </w:t>
      </w:r>
      <w:r w:rsidR="00D2692B">
        <w:t>ЭП-450,</w:t>
      </w:r>
      <w:r>
        <w:t xml:space="preserve"> находится в области около 480 </w:t>
      </w:r>
      <w:r>
        <w:rPr>
          <w:rFonts w:cs="Times New Roman"/>
        </w:rPr>
        <w:t>˚</w:t>
      </w:r>
      <w:r>
        <w:t>С (</w:t>
      </w:r>
      <w:r w:rsidRPr="0099728C">
        <w:t>рисунок</w:t>
      </w:r>
      <w:r w:rsidR="0099728C" w:rsidRPr="0099728C">
        <w:t xml:space="preserve"> 1.7</w:t>
      </w:r>
      <w:r>
        <w:t xml:space="preserve">). </w:t>
      </w:r>
    </w:p>
    <w:p w14:paraId="5FB58C39" w14:textId="77777777" w:rsidR="00343B91" w:rsidRDefault="00343B91" w:rsidP="002B1F6A"/>
    <w:p w14:paraId="29C93A63" w14:textId="10184523" w:rsidR="002B1F6A" w:rsidRDefault="002B1F6A" w:rsidP="003A66EB">
      <w:pPr>
        <w:pStyle w:val="afb"/>
      </w:pPr>
      <w:r>
        <w:rPr>
          <w:noProof/>
        </w:rPr>
        <w:drawing>
          <wp:inline distT="0" distB="0" distL="0" distR="0" wp14:anchorId="5B8DC4B5" wp14:editId="6B39E26D">
            <wp:extent cx="2641162" cy="1800000"/>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1162" cy="1800000"/>
                    </a:xfrm>
                    <a:prstGeom prst="rect">
                      <a:avLst/>
                    </a:prstGeom>
                  </pic:spPr>
                </pic:pic>
              </a:graphicData>
            </a:graphic>
          </wp:inline>
        </w:drawing>
      </w:r>
    </w:p>
    <w:p w14:paraId="0E2115B4" w14:textId="77777777" w:rsidR="00343B91" w:rsidRDefault="00343B91" w:rsidP="003A66EB">
      <w:pPr>
        <w:pStyle w:val="afb"/>
      </w:pPr>
    </w:p>
    <w:p w14:paraId="27D1A735" w14:textId="28C1C2F4" w:rsidR="002B1F6A" w:rsidRDefault="002B1F6A" w:rsidP="002B1F6A">
      <w:pPr>
        <w:pStyle w:val="afb"/>
      </w:pPr>
      <w:r w:rsidRPr="0099728C">
        <w:t>Рисунок</w:t>
      </w:r>
      <w:r w:rsidR="0099728C" w:rsidRPr="0099728C">
        <w:t xml:space="preserve"> 1.7</w:t>
      </w:r>
      <w:r>
        <w:t xml:space="preserve"> – Зависимости распухания сталей ЭП-450 (Т=480</w:t>
      </w:r>
      <w:r w:rsidRPr="002B1F6A">
        <w:rPr>
          <w:rFonts w:cs="Times New Roman"/>
        </w:rPr>
        <w:t>˚</w:t>
      </w:r>
      <w:r>
        <w:rPr>
          <w:lang w:val="en-US"/>
        </w:rPr>
        <w:t>C</w:t>
      </w:r>
      <w:r>
        <w:t>) и НТ-9 (Т=4</w:t>
      </w:r>
      <w:r w:rsidRPr="002B1F6A">
        <w:t>5</w:t>
      </w:r>
      <w:r>
        <w:t>0</w:t>
      </w:r>
      <w:r w:rsidRPr="002B1F6A">
        <w:rPr>
          <w:rFonts w:cs="Times New Roman"/>
        </w:rPr>
        <w:t>˚</w:t>
      </w:r>
      <w:r>
        <w:rPr>
          <w:lang w:val="en-US"/>
        </w:rPr>
        <w:t>C</w:t>
      </w:r>
      <w:r>
        <w:t>)</w:t>
      </w:r>
      <w:r w:rsidRPr="002B1F6A">
        <w:t xml:space="preserve"> [</w:t>
      </w:r>
      <w:r>
        <w:fldChar w:fldCharType="begin"/>
      </w:r>
      <w:r>
        <w:instrText xml:space="preserve"> REF ОБородин_Рад_распух_ЭП450_НТ9_при_облуч \n \h </w:instrText>
      </w:r>
      <w:r>
        <w:fldChar w:fldCharType="separate"/>
      </w:r>
      <w:r w:rsidR="00D01514">
        <w:t>15</w:t>
      </w:r>
      <w:r>
        <w:fldChar w:fldCharType="end"/>
      </w:r>
      <w:r w:rsidRPr="002B1F6A">
        <w:t>].</w:t>
      </w:r>
    </w:p>
    <w:p w14:paraId="458E2205" w14:textId="77777777" w:rsidR="00343B91" w:rsidRPr="002B1F6A" w:rsidRDefault="00343B91" w:rsidP="002B1F6A">
      <w:pPr>
        <w:pStyle w:val="afb"/>
      </w:pPr>
    </w:p>
    <w:p w14:paraId="31085B6B" w14:textId="211F5C09" w:rsidR="0020327D" w:rsidRDefault="002B1F6A" w:rsidP="002B1F6A">
      <w:r>
        <w:t>После продолжительного инкубационного периода ~150 сна наблюда</w:t>
      </w:r>
      <w:r w:rsidR="00572633">
        <w:t>л</w:t>
      </w:r>
      <w:r>
        <w:t xml:space="preserve">ся переход к стационарной стадии распухания со скоростью 0,14 %/сна. </w:t>
      </w:r>
      <w:r w:rsidR="00572633">
        <w:t>Также, в работе было п</w:t>
      </w:r>
      <w:r>
        <w:t>оказано, что распухание стали с ОЦК</w:t>
      </w:r>
      <w:r w:rsidR="00F40370">
        <w:t xml:space="preserve"> решеткой</w:t>
      </w:r>
      <w:r>
        <w:t xml:space="preserve"> может достигать величины свыше 20</w:t>
      </w:r>
      <w:r w:rsidR="0090122C">
        <w:t> </w:t>
      </w:r>
      <w:r>
        <w:t>%.</w:t>
      </w:r>
    </w:p>
    <w:p w14:paraId="28A7F66F" w14:textId="33D63FF5" w:rsidR="00A4479E" w:rsidRPr="001D19F1" w:rsidRDefault="001D19F1" w:rsidP="002B1F6A">
      <w:r>
        <w:t>Так как начальное соотношение феррита и сорбита у стали ЭП</w:t>
      </w:r>
      <w:r w:rsidRPr="001D19F1">
        <w:t>-</w:t>
      </w:r>
      <w:r w:rsidR="00AF7869" w:rsidRPr="00AF7869">
        <w:t>450</w:t>
      </w:r>
      <w:r>
        <w:t xml:space="preserve"> </w:t>
      </w:r>
      <w:r w:rsidRPr="001D19F1">
        <w:t>~</w:t>
      </w:r>
      <w:r>
        <w:t xml:space="preserve">1:1, а американская сталь </w:t>
      </w:r>
      <w:r>
        <w:rPr>
          <w:lang w:val="en-US"/>
        </w:rPr>
        <w:t>HT</w:t>
      </w:r>
      <w:r w:rsidRPr="001D19F1">
        <w:t xml:space="preserve">-9 </w:t>
      </w:r>
      <w:r>
        <w:t xml:space="preserve">состоит полностью из сорбита, то при облучении нейтронами ферритная фаза распухает сильнее, чем сорбитная и сталь ЭП – 450 распухает сильнее </w:t>
      </w:r>
      <w:r>
        <w:rPr>
          <w:lang w:val="en-US"/>
        </w:rPr>
        <w:t>HT </w:t>
      </w:r>
      <w:r>
        <w:t>–</w:t>
      </w:r>
      <w:r>
        <w:rPr>
          <w:lang w:val="en-US"/>
        </w:rPr>
        <w:t> </w:t>
      </w:r>
      <w:r w:rsidRPr="001D19F1">
        <w:t>9.</w:t>
      </w:r>
      <w:r w:rsidR="00F6231B">
        <w:t xml:space="preserve"> Начиная с 200 сна</w:t>
      </w:r>
      <w:r w:rsidR="004D4515">
        <w:t xml:space="preserve">, распухает как ферритная фаза, так и сорбитная. Сильное увеличение скорости распухания стали ЭП-450 связано с быстрым ростом размера пор. </w:t>
      </w:r>
    </w:p>
    <w:p w14:paraId="4742C1E2" w14:textId="17A3A87A" w:rsidR="00101F84" w:rsidRDefault="002B1F6A" w:rsidP="0020327D">
      <w:r w:rsidRPr="00A4479E">
        <w:t>В работе [</w:t>
      </w:r>
      <w:r w:rsidR="00CA24D0">
        <w:fldChar w:fldCharType="begin"/>
      </w:r>
      <w:r w:rsidR="00CA24D0">
        <w:instrText xml:space="preserve"> REF SPorollo_Swelling_rad_creep_fm_steels \n \h </w:instrText>
      </w:r>
      <w:r w:rsidR="00CA24D0">
        <w:fldChar w:fldCharType="separate"/>
      </w:r>
      <w:r w:rsidR="00D01514">
        <w:t>16</w:t>
      </w:r>
      <w:r w:rsidR="00CA24D0">
        <w:fldChar w:fldCharType="end"/>
      </w:r>
      <w:r w:rsidRPr="00A4479E">
        <w:t xml:space="preserve">] облучались стали </w:t>
      </w:r>
      <w:r w:rsidR="00F25C98" w:rsidRPr="00A4479E">
        <w:t>ЭП-450</w:t>
      </w:r>
      <w:r w:rsidR="001D19F1">
        <w:t xml:space="preserve"> и</w:t>
      </w:r>
      <w:r w:rsidR="00F25C98" w:rsidRPr="00A4479E">
        <w:t xml:space="preserve"> ЭП-823</w:t>
      </w:r>
      <w:r w:rsidR="00572633" w:rsidRPr="00A4479E">
        <w:t xml:space="preserve"> </w:t>
      </w:r>
      <w:r w:rsidR="00F25C98" w:rsidRPr="00A4479E">
        <w:t>в реакторе БН-350 при температурах 305-</w:t>
      </w:r>
      <w:r w:rsidR="00857C2A" w:rsidRPr="00A4479E">
        <w:t>700</w:t>
      </w:r>
      <w:r w:rsidR="00F25C98" w:rsidRPr="00A4479E">
        <w:rPr>
          <w:rFonts w:cs="Times New Roman"/>
        </w:rPr>
        <w:t>˚</w:t>
      </w:r>
      <w:r w:rsidR="00F25C98" w:rsidRPr="00A4479E">
        <w:rPr>
          <w:lang w:val="en-US"/>
        </w:rPr>
        <w:t>C</w:t>
      </w:r>
      <w:r w:rsidR="007C782F" w:rsidRPr="00A4479E">
        <w:t xml:space="preserve"> и при дозах </w:t>
      </w:r>
      <w:r w:rsidR="00857C2A" w:rsidRPr="00A4479E">
        <w:t>20</w:t>
      </w:r>
      <w:r w:rsidR="007C782F" w:rsidRPr="00A4479E">
        <w:t>-89 сна.</w:t>
      </w:r>
      <w:r w:rsidR="00343B91">
        <w:t xml:space="preserve"> </w:t>
      </w:r>
      <w:r w:rsidR="009C46A1">
        <w:t>Было установлено что максимальна</w:t>
      </w:r>
      <w:r w:rsidR="0087352C">
        <w:t xml:space="preserve">я </w:t>
      </w:r>
      <w:r w:rsidR="00757E50">
        <w:t>ползучесть</w:t>
      </w:r>
      <w:r w:rsidR="00881A66">
        <w:t xml:space="preserve"> </w:t>
      </w:r>
      <w:r w:rsidR="0087352C">
        <w:t xml:space="preserve">стали </w:t>
      </w:r>
      <w:r w:rsidR="0084250E">
        <w:t>ЭП</w:t>
      </w:r>
      <w:r w:rsidR="0087352C">
        <w:rPr>
          <w:lang w:val="en-US"/>
        </w:rPr>
        <w:t> </w:t>
      </w:r>
      <w:r w:rsidR="0087352C">
        <w:t>–</w:t>
      </w:r>
      <w:r w:rsidR="0087352C">
        <w:rPr>
          <w:lang w:val="en-US"/>
        </w:rPr>
        <w:t> </w:t>
      </w:r>
      <w:r w:rsidR="0087352C" w:rsidRPr="0087352C">
        <w:t xml:space="preserve">450 </w:t>
      </w:r>
      <w:r w:rsidR="0087352C">
        <w:t xml:space="preserve">в размере 1.1% наблюдалась при температуре 310 </w:t>
      </w:r>
      <w:r w:rsidR="0087352C">
        <w:rPr>
          <w:rFonts w:cs="Times New Roman"/>
        </w:rPr>
        <w:t>˚</w:t>
      </w:r>
      <w:r w:rsidR="0087352C">
        <w:rPr>
          <w:lang w:val="en-US"/>
        </w:rPr>
        <w:t>C</w:t>
      </w:r>
      <w:r w:rsidR="0087352C" w:rsidRPr="0087352C">
        <w:t xml:space="preserve"> </w:t>
      </w:r>
      <w:r w:rsidR="0087352C">
        <w:t>и дозе в 61 сна</w:t>
      </w:r>
      <w:r w:rsidR="00757E50">
        <w:t xml:space="preserve"> (</w:t>
      </w:r>
      <w:r w:rsidR="00757E50" w:rsidRPr="0099728C">
        <w:t>рисунок</w:t>
      </w:r>
      <w:r w:rsidR="0099728C" w:rsidRPr="0099728C">
        <w:t xml:space="preserve"> 1.8</w:t>
      </w:r>
      <w:r w:rsidR="00757E50">
        <w:t>)</w:t>
      </w:r>
      <w:r w:rsidR="0087352C">
        <w:t xml:space="preserve">. </w:t>
      </w:r>
    </w:p>
    <w:p w14:paraId="6714E0ED" w14:textId="584A8542" w:rsidR="00757E50" w:rsidRDefault="00757E50" w:rsidP="00757E50">
      <w:pPr>
        <w:pStyle w:val="afb"/>
      </w:pPr>
    </w:p>
    <w:p w14:paraId="2DE7BE5F" w14:textId="48E712DD" w:rsidR="00EA61F6" w:rsidRDefault="00EA61F6" w:rsidP="00757E50">
      <w:pPr>
        <w:pStyle w:val="afb"/>
      </w:pPr>
      <w:r>
        <w:rPr>
          <w:noProof/>
        </w:rPr>
        <w:lastRenderedPageBreak/>
        <w:drawing>
          <wp:inline distT="0" distB="0" distL="0" distR="0" wp14:anchorId="4CD71BE8" wp14:editId="700094B9">
            <wp:extent cx="2198779" cy="216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98779" cy="2160000"/>
                    </a:xfrm>
                    <a:prstGeom prst="rect">
                      <a:avLst/>
                    </a:prstGeom>
                    <a:noFill/>
                    <a:ln>
                      <a:noFill/>
                    </a:ln>
                  </pic:spPr>
                </pic:pic>
              </a:graphicData>
            </a:graphic>
          </wp:inline>
        </w:drawing>
      </w:r>
    </w:p>
    <w:p w14:paraId="63CB7A1B" w14:textId="77777777" w:rsidR="00343B91" w:rsidRDefault="00343B91" w:rsidP="00757E50">
      <w:pPr>
        <w:pStyle w:val="afb"/>
      </w:pPr>
    </w:p>
    <w:p w14:paraId="2705DE88" w14:textId="4AD0884A" w:rsidR="00757E50" w:rsidRDefault="00757E50" w:rsidP="00757E50">
      <w:pPr>
        <w:pStyle w:val="afb"/>
      </w:pPr>
      <w:r>
        <w:t>Рисунок</w:t>
      </w:r>
      <w:r w:rsidR="0099728C">
        <w:t xml:space="preserve"> 1.8</w:t>
      </w:r>
      <w:r>
        <w:t xml:space="preserve"> – </w:t>
      </w:r>
      <w:r w:rsidRPr="0099728C">
        <w:t xml:space="preserve">Ползучесть стали </w:t>
      </w:r>
      <w:r w:rsidR="0084250E" w:rsidRPr="0099728C">
        <w:t>ЭП</w:t>
      </w:r>
      <w:r w:rsidRPr="0099728C">
        <w:t xml:space="preserve"> – 450</w:t>
      </w:r>
      <w:r w:rsidR="0084250E" w:rsidRPr="0099728C">
        <w:t xml:space="preserve"> при температуре (</w:t>
      </w:r>
      <w:r w:rsidR="0084250E" w:rsidRPr="0099728C">
        <w:rPr>
          <w:rFonts w:cs="Times New Roman"/>
        </w:rPr>
        <w:t>˚</w:t>
      </w:r>
      <w:r w:rsidR="0084250E" w:rsidRPr="0099728C">
        <w:rPr>
          <w:lang w:val="en-US"/>
        </w:rPr>
        <w:t>C</w:t>
      </w:r>
      <w:r w:rsidR="0084250E" w:rsidRPr="0099728C">
        <w:t>)</w:t>
      </w:r>
      <w:r w:rsidRPr="0099728C">
        <w:t xml:space="preserve"> после облучения</w:t>
      </w:r>
      <w:r w:rsidR="0084250E" w:rsidRPr="0099728C">
        <w:t xml:space="preserve"> дозами (сна): 310, 61 (черный круг), 335, 89 (белый круг), 329, 81 (белый квадрат), 330, 20 (черный квадрат), EI-852, 310, 61 (</w:t>
      </w:r>
      <w:r w:rsidR="00C00F5F" w:rsidRPr="0099728C">
        <w:t>белый треугольник</w:t>
      </w:r>
      <w:r w:rsidR="0084250E" w:rsidRPr="0099728C">
        <w:t>), 305, 69 (</w:t>
      </w:r>
      <w:r w:rsidR="00C00F5F" w:rsidRPr="0099728C">
        <w:t>черный треугольник</w:t>
      </w:r>
      <w:r w:rsidR="0084250E" w:rsidRPr="0099728C">
        <w:t>)</w:t>
      </w:r>
      <w:r w:rsidR="00CA24D0" w:rsidRPr="00CA24D0">
        <w:t xml:space="preserve"> [</w:t>
      </w:r>
      <w:r w:rsidR="00CA24D0">
        <w:fldChar w:fldCharType="begin"/>
      </w:r>
      <w:r w:rsidR="00CA24D0">
        <w:instrText xml:space="preserve"> REF SPorollo_Swelling_rad_creep_fm_steels \n \h </w:instrText>
      </w:r>
      <w:r w:rsidR="00CA24D0">
        <w:fldChar w:fldCharType="separate"/>
      </w:r>
      <w:r w:rsidR="00D01514">
        <w:t>16</w:t>
      </w:r>
      <w:r w:rsidR="00CA24D0">
        <w:fldChar w:fldCharType="end"/>
      </w:r>
      <w:r w:rsidR="00CA24D0" w:rsidRPr="00CA24D0">
        <w:t>]</w:t>
      </w:r>
      <w:r w:rsidR="0084250E" w:rsidRPr="00CA24D0">
        <w:t>.</w:t>
      </w:r>
    </w:p>
    <w:p w14:paraId="7C7BED56" w14:textId="77777777" w:rsidR="00343B91" w:rsidRDefault="00343B91" w:rsidP="00655317"/>
    <w:p w14:paraId="748E5D5E" w14:textId="7815EEED" w:rsidR="00343B91" w:rsidRDefault="00343B91" w:rsidP="00655317">
      <w:r w:rsidRPr="0087352C">
        <w:t xml:space="preserve">Увеличение дозы и температуры облучения до 89 </w:t>
      </w:r>
      <w:r>
        <w:t>сна</w:t>
      </w:r>
      <w:r w:rsidRPr="0087352C">
        <w:t xml:space="preserve"> и 335 </w:t>
      </w:r>
      <w:r>
        <w:rPr>
          <w:rFonts w:cs="Times New Roman"/>
        </w:rPr>
        <w:t>˚</w:t>
      </w:r>
      <w:r w:rsidRPr="0087352C">
        <w:t xml:space="preserve">C не привело к </w:t>
      </w:r>
      <w:r>
        <w:t>увеличению</w:t>
      </w:r>
      <w:r w:rsidRPr="0087352C">
        <w:t xml:space="preserve"> </w:t>
      </w:r>
      <w:r>
        <w:t>ползучест</w:t>
      </w:r>
      <w:r w:rsidRPr="0087352C">
        <w:t xml:space="preserve">и. В обоих случаях зависимости </w:t>
      </w:r>
      <w:r>
        <w:t>ползучест</w:t>
      </w:r>
      <w:r w:rsidRPr="0087352C">
        <w:t xml:space="preserve">и </w:t>
      </w:r>
      <w:r>
        <w:t>от дозы</w:t>
      </w:r>
      <w:r w:rsidRPr="0087352C">
        <w:t xml:space="preserve"> излучения линейна и зависимости одинаковы. Отклонения от линейности наблюдаются для той же стали, облученной при 320 и 330 </w:t>
      </w:r>
      <w:r>
        <w:rPr>
          <w:rFonts w:cs="Times New Roman"/>
        </w:rPr>
        <w:t>˚</w:t>
      </w:r>
      <w:r w:rsidRPr="0087352C">
        <w:t xml:space="preserve">С. Максимальная </w:t>
      </w:r>
      <w:r>
        <w:t>ползучесть</w:t>
      </w:r>
      <w:r w:rsidRPr="0087352C">
        <w:t xml:space="preserve"> для стали </w:t>
      </w:r>
      <w:r>
        <w:t xml:space="preserve">ЭП – </w:t>
      </w:r>
      <w:r w:rsidRPr="0087352C">
        <w:t xml:space="preserve">823 не превышала 0,45%, а зависимость </w:t>
      </w:r>
      <w:r>
        <w:t xml:space="preserve">также </w:t>
      </w:r>
      <w:r w:rsidRPr="0087352C">
        <w:t>линейна.</w:t>
      </w:r>
    </w:p>
    <w:p w14:paraId="2736D99B" w14:textId="394CE42B" w:rsidR="00655317" w:rsidRDefault="005C7CE7" w:rsidP="00655317">
      <w:r w:rsidRPr="005C7CE7">
        <w:t xml:space="preserve">Ползучесть стали </w:t>
      </w:r>
      <w:r>
        <w:t>ЭП</w:t>
      </w:r>
      <w:r w:rsidRPr="005C7CE7">
        <w:t xml:space="preserve">-450 и </w:t>
      </w:r>
      <w:r>
        <w:t>ЭП</w:t>
      </w:r>
      <w:r w:rsidRPr="005C7CE7">
        <w:t xml:space="preserve">-823 в промежуточном диапазоне температур облучения показана на </w:t>
      </w:r>
      <w:r w:rsidRPr="0099728C">
        <w:t>рисунке</w:t>
      </w:r>
      <w:r w:rsidR="0099728C" w:rsidRPr="0099728C">
        <w:t xml:space="preserve"> 1.9</w:t>
      </w:r>
      <w:r w:rsidRPr="005C7CE7">
        <w:t xml:space="preserve">. </w:t>
      </w:r>
    </w:p>
    <w:p w14:paraId="55DA1D10" w14:textId="77777777" w:rsidR="00343B91" w:rsidRDefault="00343B91" w:rsidP="00655317">
      <w:pPr>
        <w:rPr>
          <w:highlight w:val="yellow"/>
        </w:rPr>
      </w:pPr>
    </w:p>
    <w:p w14:paraId="2879B44F" w14:textId="090256F3" w:rsidR="00343B91" w:rsidRDefault="00E664C0" w:rsidP="00343B91">
      <w:pPr>
        <w:pStyle w:val="afb"/>
      </w:pPr>
      <w:r>
        <w:rPr>
          <w:noProof/>
        </w:rPr>
        <w:drawing>
          <wp:inline distT="0" distB="0" distL="0" distR="0" wp14:anchorId="6396EDBF" wp14:editId="1C463F50">
            <wp:extent cx="2700000" cy="2160000"/>
            <wp:effectExtent l="0" t="0" r="571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0000" cy="2160000"/>
                    </a:xfrm>
                    <a:prstGeom prst="rect">
                      <a:avLst/>
                    </a:prstGeom>
                    <a:noFill/>
                    <a:ln>
                      <a:noFill/>
                    </a:ln>
                  </pic:spPr>
                </pic:pic>
              </a:graphicData>
            </a:graphic>
          </wp:inline>
        </w:drawing>
      </w:r>
    </w:p>
    <w:p w14:paraId="39CE5768" w14:textId="77777777" w:rsidR="00343B91" w:rsidRDefault="00343B91" w:rsidP="00343B91">
      <w:pPr>
        <w:pStyle w:val="afb"/>
      </w:pPr>
    </w:p>
    <w:p w14:paraId="7D29B97D" w14:textId="287B5B74" w:rsidR="005C7CE7" w:rsidRDefault="005C7CE7" w:rsidP="005C7CE7">
      <w:pPr>
        <w:pStyle w:val="afb"/>
      </w:pPr>
      <w:r w:rsidRPr="0099728C">
        <w:t>Рисунок</w:t>
      </w:r>
      <w:r w:rsidR="0099728C" w:rsidRPr="0099728C">
        <w:t xml:space="preserve"> 1.9</w:t>
      </w:r>
      <w:r w:rsidRPr="0099728C">
        <w:t xml:space="preserve"> – Ползучесть стал</w:t>
      </w:r>
      <w:r w:rsidR="00A4479E" w:rsidRPr="0099728C">
        <w:t>и ЭП-450 в зависимости от напряжений при температурах 390(черный квадрат), 480(белый круг), 550</w:t>
      </w:r>
      <w:r w:rsidR="00A4479E" w:rsidRPr="0099728C">
        <w:rPr>
          <w:rFonts w:cs="Times New Roman"/>
        </w:rPr>
        <w:t>˚</w:t>
      </w:r>
      <w:r w:rsidR="00A4479E" w:rsidRPr="0099728C">
        <w:rPr>
          <w:lang w:val="en-US"/>
        </w:rPr>
        <w:t>C</w:t>
      </w:r>
      <w:r w:rsidR="00A4479E" w:rsidRPr="0099728C">
        <w:t xml:space="preserve"> (черный круг), и стали ЭП-823 при температурах 390(белый треугольник), 480(черный треугольник) при дозах облучения 60 сна</w:t>
      </w:r>
      <w:r w:rsidR="00A4479E">
        <w:t xml:space="preserve"> </w:t>
      </w:r>
      <w:r w:rsidR="00A4479E" w:rsidRPr="00A4479E">
        <w:t>[</w:t>
      </w:r>
      <w:r w:rsidR="00CA24D0">
        <w:fldChar w:fldCharType="begin"/>
      </w:r>
      <w:r w:rsidR="00CA24D0">
        <w:instrText xml:space="preserve"> REF SPorollo_Swelling_rad_creep_fm_steels \n \h </w:instrText>
      </w:r>
      <w:r w:rsidR="00CA24D0">
        <w:fldChar w:fldCharType="separate"/>
      </w:r>
      <w:r w:rsidR="00D01514">
        <w:t>16</w:t>
      </w:r>
      <w:r w:rsidR="00CA24D0">
        <w:fldChar w:fldCharType="end"/>
      </w:r>
      <w:r w:rsidR="00A4479E" w:rsidRPr="00A4479E">
        <w:t>]</w:t>
      </w:r>
      <w:r w:rsidR="00A4479E">
        <w:t>.</w:t>
      </w:r>
    </w:p>
    <w:p w14:paraId="4568D5B2" w14:textId="77777777" w:rsidR="00343B91" w:rsidRPr="00A4479E" w:rsidRDefault="00343B91" w:rsidP="005C7CE7">
      <w:pPr>
        <w:pStyle w:val="afb"/>
      </w:pPr>
    </w:p>
    <w:p w14:paraId="21C2BCF3" w14:textId="51851CD6" w:rsidR="00356962" w:rsidRDefault="00356962" w:rsidP="00356962">
      <w:pPr>
        <w:rPr>
          <w:highlight w:val="yellow"/>
        </w:rPr>
      </w:pPr>
      <w:r w:rsidRPr="005C7CE7">
        <w:t>Очевидно, что за исключением напряжения 294 МПа зависимость ползучести от напряжения отклоняется от линейности</w:t>
      </w:r>
      <w:r>
        <w:t>. Ползучесть</w:t>
      </w:r>
      <w:r w:rsidRPr="005C7CE7">
        <w:t xml:space="preserve"> обеих сталей, испытываемых при одинаковых условиях, в большинстве случаев близка</w:t>
      </w:r>
      <w:r>
        <w:t xml:space="preserve">, но у стали ЭП – 450 она, все-таки, чуть больше на </w:t>
      </w:r>
      <m:oMath>
        <m:r>
          <w:rPr>
            <w:rFonts w:ascii="Cambria Math" w:hAnsi="Cambria Math"/>
          </w:rPr>
          <m:t>0,4÷0,6%</m:t>
        </m:r>
      </m:oMath>
      <w:r>
        <w:t>.</w:t>
      </w:r>
    </w:p>
    <w:p w14:paraId="44BDE539" w14:textId="6B87CCEC" w:rsidR="005C7CE7" w:rsidRDefault="00652C42" w:rsidP="00652C42">
      <w:r>
        <w:t xml:space="preserve">В своём исследовании авторы делают несколько важных умозаключений. Во-первых, </w:t>
      </w:r>
      <w:r w:rsidRPr="00652C42">
        <w:t>феррит</w:t>
      </w:r>
      <w:r w:rsidR="00356962">
        <w:t>но</w:t>
      </w:r>
      <w:r w:rsidRPr="00652C42">
        <w:t>-мартенситной стали</w:t>
      </w:r>
      <w:r>
        <w:t xml:space="preserve"> и в их </w:t>
      </w:r>
      <w:r w:rsidRPr="00652C42">
        <w:t xml:space="preserve">работе такое сравнение может быть сделано только </w:t>
      </w:r>
      <w:r w:rsidR="007B7420">
        <w:t>для</w:t>
      </w:r>
      <w:r w:rsidRPr="00652C42">
        <w:t xml:space="preserve"> стали </w:t>
      </w:r>
      <w:r w:rsidR="007B7420">
        <w:t>ЭП</w:t>
      </w:r>
      <w:r w:rsidRPr="00652C42">
        <w:t>-450</w:t>
      </w:r>
      <w:r w:rsidR="007B7420">
        <w:t>. Для стали ЭП-823 не хватает данных.</w:t>
      </w:r>
      <w:r w:rsidR="002545B7">
        <w:t xml:space="preserve"> Во-вторых, у авторов имеется «банк данных» по ползучестям различных сталей и добавляя в этот «банк» данные по стали ЭП-823 в диапазоне 305-550</w:t>
      </w:r>
      <w:r w:rsidR="002545B7">
        <w:rPr>
          <w:rFonts w:cs="Times New Roman"/>
        </w:rPr>
        <w:t>˚</w:t>
      </w:r>
      <w:r w:rsidR="002545B7">
        <w:rPr>
          <w:lang w:val="en-US"/>
        </w:rPr>
        <w:t>C</w:t>
      </w:r>
      <w:r w:rsidR="002545B7">
        <w:t xml:space="preserve"> можно сделать вывод, что экспериментальные результаты не выходят</w:t>
      </w:r>
      <w:r w:rsidR="00A80442">
        <w:t xml:space="preserve"> «за рамки», которые установлены другими сталями. Поэтому, даже если и нет подробных исследований ползучести стали ЭП-823, ёе можно описать так</w:t>
      </w:r>
      <w:r w:rsidR="00D2416C">
        <w:t>, проведя аппроксимацию уже известных данных</w:t>
      </w:r>
      <w:r w:rsidR="00A80442">
        <w:t>:</w:t>
      </w:r>
    </w:p>
    <w:p w14:paraId="53CD7B22" w14:textId="77777777" w:rsidR="00951D55" w:rsidRDefault="00951D55" w:rsidP="00652C42"/>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5529"/>
        <w:gridCol w:w="1553"/>
      </w:tblGrid>
      <w:tr w:rsidR="00A80442" w14:paraId="592159FD" w14:textId="77777777" w:rsidTr="00343B91">
        <w:tc>
          <w:tcPr>
            <w:tcW w:w="2263" w:type="dxa"/>
          </w:tcPr>
          <w:p w14:paraId="440F9C71" w14:textId="77777777" w:rsidR="00A80442" w:rsidRDefault="00A80442" w:rsidP="00652C42">
            <w:pPr>
              <w:ind w:firstLine="0"/>
            </w:pPr>
          </w:p>
        </w:tc>
        <w:tc>
          <w:tcPr>
            <w:tcW w:w="5529" w:type="dxa"/>
          </w:tcPr>
          <w:p w14:paraId="25F161A3" w14:textId="079393AB" w:rsidR="00A80442" w:rsidRDefault="00A80442" w:rsidP="00652C42">
            <w:pPr>
              <w:ind w:firstLine="0"/>
            </w:pPr>
            <m:oMath>
              <m:r>
                <w:rPr>
                  <w:rFonts w:ascii="Cambria Math" w:hAnsi="Cambria Math"/>
                </w:rPr>
                <m:t>B=(4,864*</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+1,45*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T</m:t>
              </m:r>
            </m:oMath>
            <w:r w:rsidR="00343B91">
              <w:t>)</w:t>
            </w:r>
            <m:oMath>
              <m:r>
                <w:rPr>
                  <w:rFonts w:ascii="Cambria Math" w:hAnsi="Cambria Math"/>
                  <w:lang w:val="en-US"/>
                </w:rPr>
                <m:t xml:space="preserve"> </m:t>
              </m:r>
              <m:sSup>
                <m:sSupPr>
                  <m:ctrlPr>
                    <w:rPr>
                      <w:rFonts w:ascii="Cambria Math" w:hAnsi="Cambria Math"/>
                      <w:i/>
                      <w:lang w:val="en-US"/>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1</m:t>
                  </m:r>
                </m:num>
                <m:den>
                  <m:r>
                    <w:rPr>
                      <w:rFonts w:ascii="Cambria Math" w:hAnsi="Cambria Math"/>
                    </w:rPr>
                    <m:t>сна*МПа</m:t>
                  </m:r>
                </m:den>
              </m:f>
            </m:oMath>
          </w:p>
        </w:tc>
        <w:tc>
          <w:tcPr>
            <w:tcW w:w="1553" w:type="dxa"/>
            <w:vAlign w:val="center"/>
          </w:tcPr>
          <w:p w14:paraId="383B61BD" w14:textId="13467F4B" w:rsidR="00A80442" w:rsidRPr="00A80442" w:rsidRDefault="00A80442" w:rsidP="00A80442">
            <w:pPr>
              <w:ind w:firstLine="0"/>
              <w:jc w:val="right"/>
              <w:rPr>
                <w:lang w:val="en-US"/>
              </w:rPr>
            </w:pPr>
            <w:r w:rsidRPr="0099728C">
              <w:rPr>
                <w:lang w:val="en-US"/>
              </w:rPr>
              <w:t>(</w:t>
            </w:r>
            <w:r w:rsidR="0099728C" w:rsidRPr="0099728C">
              <w:t>1.1</w:t>
            </w:r>
            <w:r w:rsidRPr="0099728C">
              <w:rPr>
                <w:lang w:val="en-US"/>
              </w:rPr>
              <w:t>)</w:t>
            </w:r>
          </w:p>
        </w:tc>
      </w:tr>
    </w:tbl>
    <w:p w14:paraId="07844303" w14:textId="77777777" w:rsidR="00652C42" w:rsidRDefault="00652C42" w:rsidP="00343B91">
      <w:pPr>
        <w:ind w:firstLine="0"/>
      </w:pPr>
    </w:p>
    <w:p w14:paraId="780B7146" w14:textId="2E83F8B0" w:rsidR="00655317" w:rsidRDefault="00655317" w:rsidP="00655317">
      <w:r>
        <w:t xml:space="preserve">В работе </w:t>
      </w:r>
      <w:r w:rsidRPr="00655317">
        <w:t>[</w:t>
      </w:r>
      <w:r w:rsidR="001465B5">
        <w:fldChar w:fldCharType="begin"/>
      </w:r>
      <w:r w:rsidR="001465B5">
        <w:instrText xml:space="preserve"> REF SPorollo_Micros_mech_prop_fm_steel_823 \n \h </w:instrText>
      </w:r>
      <w:r w:rsidR="001465B5">
        <w:fldChar w:fldCharType="separate"/>
      </w:r>
      <w:r w:rsidR="00D01514">
        <w:t>17</w:t>
      </w:r>
      <w:r w:rsidR="001465B5">
        <w:fldChar w:fldCharType="end"/>
      </w:r>
      <w:r w:rsidRPr="00655317">
        <w:t xml:space="preserve">] </w:t>
      </w:r>
      <w:r>
        <w:t>исследовалась отдельно сталь</w:t>
      </w:r>
      <w:r w:rsidRPr="00655317">
        <w:t xml:space="preserve"> </w:t>
      </w:r>
      <w:r>
        <w:t xml:space="preserve">ЭП-823, а именно </w:t>
      </w:r>
      <w:r>
        <w:rPr>
          <w:rFonts w:eastAsia="Times New Roman"/>
          <w:lang w:eastAsia="ru-RU"/>
        </w:rPr>
        <w:t xml:space="preserve">предел прочности и относительное удлинение данной стали под действием </w:t>
      </w:r>
      <w:r w:rsidR="00405363">
        <w:t>облучения высокими дозами потоков нейтронов на установке БОР-60</w:t>
      </w:r>
      <w:r>
        <w:t xml:space="preserve">. Результаты исследований приведены на </w:t>
      </w:r>
      <w:r w:rsidRPr="0099728C">
        <w:t>рисунке</w:t>
      </w:r>
      <w:r w:rsidR="0099728C" w:rsidRPr="0099728C">
        <w:t xml:space="preserve"> 1.10</w:t>
      </w:r>
      <w:r>
        <w:t>.</w:t>
      </w:r>
    </w:p>
    <w:p w14:paraId="096CC71F" w14:textId="77777777" w:rsidR="00343B91" w:rsidRDefault="00343B91" w:rsidP="00655317"/>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4608"/>
      </w:tblGrid>
      <w:tr w:rsidR="001465B5" w14:paraId="562555EB" w14:textId="77777777" w:rsidTr="003F51D7">
        <w:tc>
          <w:tcPr>
            <w:tcW w:w="4785" w:type="dxa"/>
            <w:vAlign w:val="center"/>
          </w:tcPr>
          <w:p w14:paraId="6A058A8E"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70C4B89D" wp14:editId="2E2323F6">
                  <wp:extent cx="2864597" cy="1800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4597" cy="1800000"/>
                          </a:xfrm>
                          <a:prstGeom prst="rect">
                            <a:avLst/>
                          </a:prstGeom>
                          <a:noFill/>
                        </pic:spPr>
                      </pic:pic>
                    </a:graphicData>
                  </a:graphic>
                </wp:inline>
              </w:drawing>
            </w:r>
          </w:p>
        </w:tc>
        <w:tc>
          <w:tcPr>
            <w:tcW w:w="4786" w:type="dxa"/>
            <w:vAlign w:val="center"/>
          </w:tcPr>
          <w:p w14:paraId="71A15ACD"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6D088E80" wp14:editId="2293D1C2">
                  <wp:extent cx="2729777" cy="1800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29777" cy="1800000"/>
                          </a:xfrm>
                          <a:prstGeom prst="rect">
                            <a:avLst/>
                          </a:prstGeom>
                          <a:noFill/>
                        </pic:spPr>
                      </pic:pic>
                    </a:graphicData>
                  </a:graphic>
                </wp:inline>
              </w:drawing>
            </w:r>
          </w:p>
        </w:tc>
      </w:tr>
      <w:tr w:rsidR="001465B5" w14:paraId="13D084BF" w14:textId="77777777" w:rsidTr="003F51D7">
        <w:tc>
          <w:tcPr>
            <w:tcW w:w="4785" w:type="dxa"/>
          </w:tcPr>
          <w:p w14:paraId="715E047D" w14:textId="77777777" w:rsidR="001465B5" w:rsidRDefault="001465B5" w:rsidP="003F51D7">
            <w:pPr>
              <w:pStyle w:val="afb"/>
            </w:pPr>
            <w:r>
              <w:t>а</w:t>
            </w:r>
          </w:p>
        </w:tc>
        <w:tc>
          <w:tcPr>
            <w:tcW w:w="4786" w:type="dxa"/>
          </w:tcPr>
          <w:p w14:paraId="3EDF33BC" w14:textId="77777777" w:rsidR="001465B5" w:rsidRDefault="001465B5" w:rsidP="003F51D7">
            <w:pPr>
              <w:pStyle w:val="afb"/>
            </w:pPr>
            <w:r>
              <w:t>б</w:t>
            </w:r>
          </w:p>
        </w:tc>
      </w:tr>
    </w:tbl>
    <w:p w14:paraId="01FF5B1B" w14:textId="77777777" w:rsidR="00343B91" w:rsidRPr="00343B91" w:rsidRDefault="001465B5" w:rsidP="001465B5">
      <w:pPr>
        <w:pStyle w:val="afb"/>
        <w:rPr>
          <w:sz w:val="20"/>
          <w:szCs w:val="20"/>
        </w:rPr>
      </w:pPr>
      <w:r w:rsidRPr="00343B91">
        <w:rPr>
          <w:sz w:val="20"/>
          <w:szCs w:val="20"/>
        </w:rPr>
        <w:t>а – предел прочности</w:t>
      </w:r>
    </w:p>
    <w:p w14:paraId="418157DF" w14:textId="3C56D567" w:rsidR="001465B5" w:rsidRPr="00343B91" w:rsidRDefault="001465B5" w:rsidP="001465B5">
      <w:pPr>
        <w:pStyle w:val="afb"/>
        <w:rPr>
          <w:sz w:val="20"/>
          <w:szCs w:val="20"/>
        </w:rPr>
      </w:pPr>
      <w:r w:rsidRPr="00343B91">
        <w:rPr>
          <w:sz w:val="20"/>
          <w:szCs w:val="20"/>
        </w:rPr>
        <w:t>б – относительное удлинение</w:t>
      </w:r>
    </w:p>
    <w:p w14:paraId="6A45ABE8" w14:textId="77777777" w:rsidR="00343B91" w:rsidRDefault="00343B91" w:rsidP="001465B5">
      <w:pPr>
        <w:pStyle w:val="afb"/>
      </w:pPr>
    </w:p>
    <w:p w14:paraId="1A14E09A" w14:textId="47034C0D" w:rsidR="001465B5" w:rsidRDefault="001465B5" w:rsidP="001465B5">
      <w:pPr>
        <w:pStyle w:val="afb"/>
        <w:rPr>
          <w:szCs w:val="24"/>
        </w:rPr>
      </w:pPr>
      <w:r w:rsidRPr="0099728C">
        <w:t>Рисунок</w:t>
      </w:r>
      <w:r w:rsidR="0099728C" w:rsidRPr="0099728C">
        <w:t xml:space="preserve"> 1.10</w:t>
      </w:r>
      <w:r w:rsidRPr="00D443DE">
        <w:t xml:space="preserve"> – </w:t>
      </w:r>
      <w:r>
        <w:t>С</w:t>
      </w:r>
      <w:r w:rsidRPr="00D443DE">
        <w:t>тал</w:t>
      </w:r>
      <w:r>
        <w:t>ь</w:t>
      </w:r>
      <w:r w:rsidRPr="00D443DE">
        <w:t xml:space="preserve"> ЭП-823 до и после облучения при различных температурах </w:t>
      </w:r>
      <w:r w:rsidRPr="00D443DE">
        <w:rPr>
          <w:szCs w:val="24"/>
        </w:rPr>
        <w:t>[</w:t>
      </w:r>
      <w:r>
        <w:rPr>
          <w:szCs w:val="24"/>
        </w:rPr>
        <w:fldChar w:fldCharType="begin"/>
      </w:r>
      <w:r>
        <w:rPr>
          <w:szCs w:val="24"/>
        </w:rPr>
        <w:instrText xml:space="preserve"> REF SPorollo_Micros_mech_prop_fm_steel_823 \n \h </w:instrText>
      </w:r>
      <w:r>
        <w:rPr>
          <w:szCs w:val="24"/>
        </w:rPr>
      </w:r>
      <w:r>
        <w:rPr>
          <w:szCs w:val="24"/>
        </w:rPr>
        <w:fldChar w:fldCharType="separate"/>
      </w:r>
      <w:r w:rsidR="00D01514">
        <w:rPr>
          <w:szCs w:val="24"/>
        </w:rPr>
        <w:t>17</w:t>
      </w:r>
      <w:r>
        <w:rPr>
          <w:szCs w:val="24"/>
        </w:rPr>
        <w:fldChar w:fldCharType="end"/>
      </w:r>
      <w:r w:rsidRPr="00D443DE">
        <w:rPr>
          <w:szCs w:val="24"/>
        </w:rPr>
        <w:t>]</w:t>
      </w:r>
      <w:r>
        <w:rPr>
          <w:szCs w:val="24"/>
        </w:rPr>
        <w:t xml:space="preserve"> </w:t>
      </w:r>
    </w:p>
    <w:p w14:paraId="563CA6E0" w14:textId="77777777" w:rsidR="00343B91" w:rsidRPr="00D443DE" w:rsidRDefault="00343B91" w:rsidP="001465B5">
      <w:pPr>
        <w:pStyle w:val="afb"/>
      </w:pPr>
    </w:p>
    <w:p w14:paraId="2DF93E93" w14:textId="163C218A" w:rsidR="00655317" w:rsidRDefault="001465B5" w:rsidP="001465B5">
      <w:pPr>
        <w:rPr>
          <w:rFonts w:eastAsia="Times New Roman"/>
          <w:lang w:eastAsia="ru-RU"/>
        </w:rPr>
      </w:pPr>
      <w:r>
        <w:rPr>
          <w:rFonts w:eastAsia="Times New Roman"/>
          <w:lang w:eastAsia="ru-RU"/>
        </w:rPr>
        <w:t>Видно, что п</w:t>
      </w:r>
      <w:r w:rsidRPr="00BA01DF">
        <w:rPr>
          <w:rFonts w:eastAsia="Times New Roman"/>
          <w:lang w:eastAsia="ru-RU"/>
        </w:rPr>
        <w:t xml:space="preserve">редел прочности и относительное удлинение стали под действием облучения значительно изменяются при температурах до </w:t>
      </w:r>
      <m:oMath>
        <m:r>
          <w:rPr>
            <w:rFonts w:ascii="Cambria Math" w:eastAsia="Times New Roman" w:hAnsi="Cambria Math"/>
            <w:lang w:eastAsia="ru-RU"/>
          </w:rPr>
          <m:t>T=460 °С</m:t>
        </m:r>
      </m:oMath>
      <w:r w:rsidRPr="00BA01DF">
        <w:rPr>
          <w:rFonts w:eastAsia="Times New Roman"/>
          <w:lang w:eastAsia="ru-RU"/>
        </w:rPr>
        <w:t>.</w:t>
      </w:r>
      <w:r w:rsidRPr="00C82AFD">
        <w:rPr>
          <w:rFonts w:eastAsia="Times New Roman"/>
          <w:lang w:eastAsia="ru-RU"/>
        </w:rPr>
        <w:t xml:space="preserve"> </w:t>
      </w:r>
      <w:r w:rsidRPr="00E058FB">
        <w:rPr>
          <w:rFonts w:eastAsia="Times New Roman"/>
          <w:lang w:eastAsia="ru-RU"/>
        </w:rPr>
        <w:t>При более высоких температурах, механические свойства облученной и необлученной сталей сопоставимы</w:t>
      </w:r>
      <w:r>
        <w:rPr>
          <w:rFonts w:eastAsia="Times New Roman"/>
          <w:lang w:eastAsia="ru-RU"/>
        </w:rPr>
        <w:t>.</w:t>
      </w:r>
    </w:p>
    <w:p w14:paraId="1BDF57A5" w14:textId="7B8091EC" w:rsidR="00F75CC2" w:rsidRPr="00F75CC2" w:rsidRDefault="00F75CC2" w:rsidP="001465B5">
      <w:pPr>
        <w:rPr>
          <w:rFonts w:eastAsia="Times New Roman"/>
          <w:lang w:eastAsia="ru-RU"/>
        </w:rPr>
      </w:pPr>
      <w:r>
        <w:rPr>
          <w:rFonts w:eastAsia="Times New Roman"/>
          <w:lang w:eastAsia="ru-RU"/>
        </w:rPr>
        <w:t xml:space="preserve">К сожалению, сравнить радиационное распухание сталей ЭП-450 и ЭП-823 </w:t>
      </w:r>
      <w:r w:rsidR="00AF4603">
        <w:rPr>
          <w:rFonts w:eastAsia="Times New Roman"/>
          <w:lang w:eastAsia="ru-RU"/>
        </w:rPr>
        <w:t xml:space="preserve">при облучении высокими дозами (свыше 100 сна) не представляется возможным из-за того, что поиск литературных данных не дал результатов. </w:t>
      </w:r>
    </w:p>
    <w:p w14:paraId="4DE263F2" w14:textId="3E7C1CB4" w:rsidR="00405363" w:rsidRDefault="00405363" w:rsidP="00405363">
      <w:r>
        <w:t xml:space="preserve">Также в этой работе исследуется структура стали ЭП-823. Исходная структура стали была смесью многогранных зерен феррита </w:t>
      </w:r>
      <m:oMath>
        <m:r>
          <w:rPr>
            <w:rFonts w:ascii="Cambria Math" w:hAnsi="Cambria Math"/>
          </w:rPr>
          <m:t>(10-20%)</m:t>
        </m:r>
      </m:oMath>
      <w:r>
        <w:t xml:space="preserve"> и закаленного мартенсита </w:t>
      </w:r>
      <m:oMath>
        <m:r>
          <w:rPr>
            <w:rFonts w:ascii="Cambria Math" w:hAnsi="Cambria Math"/>
          </w:rPr>
          <m:t>(90-80%)</m:t>
        </m:r>
      </m:oMath>
      <w:r>
        <w:t xml:space="preserve">. </w:t>
      </w:r>
      <w:r w:rsidRPr="007332C8">
        <w:t>Мартенситные зерна состоят из субгранул, имеющих форму равноориентированных тонких пластин</w:t>
      </w:r>
      <w:r>
        <w:t xml:space="preserve"> </w:t>
      </w:r>
      <m:oMath>
        <m:r>
          <w:rPr>
            <w:rFonts w:ascii="Cambria Math" w:hAnsi="Cambria Math"/>
          </w:rPr>
          <m:t>0,5-1,0 мкм</m:t>
        </m:r>
      </m:oMath>
      <w:r>
        <w:t xml:space="preserve"> толщиной. </w:t>
      </w:r>
      <w:r w:rsidRPr="007332C8">
        <w:t xml:space="preserve">Границы зерен как феррита, так и мартенсита, а также субграницы в мартенсите были частично заполнены карбидами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rsidRPr="007332C8">
        <w:t>.</w:t>
      </w:r>
      <w:r>
        <w:t xml:space="preserve"> Облучение проводилось в диапазоне температур </w:t>
      </w:r>
      <m:oMath>
        <m:r>
          <w:rPr>
            <w:rFonts w:ascii="Cambria Math" w:hAnsi="Cambria Math"/>
          </w:rPr>
          <m:t>465-680 ℃</m:t>
        </m:r>
      </m:oMath>
      <w:r>
        <w:t xml:space="preserve"> и в диапазоне доз </w:t>
      </w:r>
      <m:oMath>
        <m:r>
          <w:rPr>
            <w:rFonts w:ascii="Cambria Math" w:hAnsi="Cambria Math"/>
          </w:rPr>
          <m:t>33-63 сна</m:t>
        </m:r>
      </m:oMath>
      <w:r>
        <w:t xml:space="preserve">. Диапазон выбирался таким образом, чтобы проследить за структурными изменениями стали. </w:t>
      </w:r>
    </w:p>
    <w:p w14:paraId="01210CE4" w14:textId="6FDACD4B" w:rsidR="00405363" w:rsidRDefault="00405363" w:rsidP="00405363">
      <w:r w:rsidRPr="00C82AFD">
        <w:t xml:space="preserve">На </w:t>
      </w:r>
      <w:r w:rsidRPr="0099728C">
        <w:t>рисунке</w:t>
      </w:r>
      <w:r w:rsidR="0099728C" w:rsidRPr="0099728C">
        <w:t xml:space="preserve"> 1.11</w:t>
      </w:r>
      <w:r w:rsidRPr="00C82AFD">
        <w:t xml:space="preserve"> представлено светло и темнопольное исследование стали ЭП-823</w:t>
      </w:r>
      <w:r>
        <w:t xml:space="preserve"> </w:t>
      </w:r>
      <w:r w:rsidRPr="00107150">
        <w:t xml:space="preserve">облученной нейтронами при </w:t>
      </w:r>
      <m:oMath>
        <m:r>
          <w:rPr>
            <w:rFonts w:ascii="Cambria Math" w:hAnsi="Cambria Math"/>
          </w:rPr>
          <m:t>465-535 °</m:t>
        </m:r>
        <m:r>
          <w:rPr>
            <w:rFonts w:ascii="Cambria Math" w:hAnsi="Cambria Math"/>
            <w:lang w:val="en-US"/>
          </w:rPr>
          <m:t>C</m:t>
        </m:r>
      </m:oMath>
      <w:r w:rsidRPr="00107150">
        <w:t xml:space="preserve"> (доза </w:t>
      </w:r>
      <m:oMath>
        <m:r>
          <w:rPr>
            <w:rFonts w:ascii="Cambria Math" w:hAnsi="Cambria Math"/>
          </w:rPr>
          <m:t>63 сна</m:t>
        </m:r>
      </m:oMath>
      <w:r w:rsidRPr="00107150">
        <w:t>)</w:t>
      </w:r>
      <w:r>
        <w:t>.</w:t>
      </w:r>
    </w:p>
    <w:p w14:paraId="3802A1FE" w14:textId="77777777" w:rsidR="00343B91" w:rsidRPr="00C82AFD" w:rsidRDefault="00343B91" w:rsidP="00405363"/>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9"/>
        <w:gridCol w:w="4636"/>
      </w:tblGrid>
      <w:tr w:rsidR="00405363" w14:paraId="2B3DE6E4" w14:textId="77777777" w:rsidTr="003F51D7">
        <w:tc>
          <w:tcPr>
            <w:tcW w:w="9571" w:type="dxa"/>
            <w:gridSpan w:val="2"/>
          </w:tcPr>
          <w:p w14:paraId="6BF82F5D" w14:textId="77777777" w:rsidR="00405363" w:rsidRDefault="00405363" w:rsidP="003F51D7">
            <w:pPr>
              <w:ind w:firstLine="0"/>
              <w:jc w:val="center"/>
            </w:pPr>
            <w:r>
              <w:rPr>
                <w:noProof/>
                <w:lang w:eastAsia="ru-RU"/>
              </w:rPr>
              <w:drawing>
                <wp:inline distT="0" distB="0" distL="0" distR="0" wp14:anchorId="18BEBBCC" wp14:editId="235B141F">
                  <wp:extent cx="3758006" cy="216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3758006" cy="2160000"/>
                          </a:xfrm>
                          <a:prstGeom prst="rect">
                            <a:avLst/>
                          </a:prstGeom>
                        </pic:spPr>
                      </pic:pic>
                    </a:graphicData>
                  </a:graphic>
                </wp:inline>
              </w:drawing>
            </w:r>
          </w:p>
        </w:tc>
      </w:tr>
      <w:tr w:rsidR="00405363" w:rsidRPr="00E9435C" w14:paraId="74D229AA" w14:textId="77777777" w:rsidTr="003F51D7">
        <w:tc>
          <w:tcPr>
            <w:tcW w:w="4785" w:type="dxa"/>
          </w:tcPr>
          <w:p w14:paraId="00CF919F" w14:textId="77777777" w:rsidR="00405363" w:rsidRPr="00E9435C" w:rsidRDefault="00405363" w:rsidP="003F51D7">
            <w:pPr>
              <w:pStyle w:val="afb"/>
            </w:pPr>
            <w:r w:rsidRPr="00E9435C">
              <w:t>а</w:t>
            </w:r>
          </w:p>
        </w:tc>
        <w:tc>
          <w:tcPr>
            <w:tcW w:w="4786" w:type="dxa"/>
          </w:tcPr>
          <w:p w14:paraId="36123D9B" w14:textId="77777777" w:rsidR="00405363" w:rsidRPr="00E9435C" w:rsidRDefault="00405363" w:rsidP="003F51D7">
            <w:pPr>
              <w:pStyle w:val="afb"/>
            </w:pPr>
            <w:r w:rsidRPr="00E9435C">
              <w:t>б</w:t>
            </w:r>
          </w:p>
        </w:tc>
      </w:tr>
    </w:tbl>
    <w:p w14:paraId="29B8F046" w14:textId="77777777" w:rsidR="00343B91" w:rsidRPr="00343B91" w:rsidRDefault="00405363" w:rsidP="00405363">
      <w:pPr>
        <w:pStyle w:val="afb"/>
        <w:rPr>
          <w:sz w:val="20"/>
          <w:szCs w:val="20"/>
        </w:rPr>
      </w:pPr>
      <w:r w:rsidRPr="00343B91">
        <w:rPr>
          <w:sz w:val="20"/>
          <w:szCs w:val="20"/>
        </w:rPr>
        <w:t>а – светлопольное изображение</w:t>
      </w:r>
    </w:p>
    <w:p w14:paraId="3D955991" w14:textId="1417455F" w:rsidR="00405363" w:rsidRDefault="00405363" w:rsidP="00405363">
      <w:pPr>
        <w:pStyle w:val="afb"/>
        <w:rPr>
          <w:sz w:val="20"/>
          <w:szCs w:val="20"/>
        </w:rPr>
      </w:pPr>
      <w:r w:rsidRPr="00343B91">
        <w:rPr>
          <w:sz w:val="20"/>
          <w:szCs w:val="20"/>
        </w:rPr>
        <w:t>б – темнопольное изображение</w:t>
      </w:r>
    </w:p>
    <w:p w14:paraId="5BCD1A9D" w14:textId="77777777" w:rsidR="00343B91" w:rsidRPr="00E9435C" w:rsidRDefault="00343B91" w:rsidP="00405363">
      <w:pPr>
        <w:pStyle w:val="afb"/>
      </w:pPr>
    </w:p>
    <w:p w14:paraId="2599DE6D" w14:textId="05F33432" w:rsidR="00405363" w:rsidRDefault="00405363" w:rsidP="00405363">
      <w:pPr>
        <w:pStyle w:val="afb"/>
      </w:pPr>
      <w:r w:rsidRPr="0099728C">
        <w:t>Рисунок</w:t>
      </w:r>
      <w:r w:rsidR="0099728C" w:rsidRPr="0099728C">
        <w:t xml:space="preserve"> 1.11</w:t>
      </w:r>
      <w:r w:rsidRPr="00E9435C">
        <w:t xml:space="preserve"> – Выделения </w:t>
      </w:r>
      <m:oMath>
        <m:r>
          <w:rPr>
            <w:rFonts w:ascii="Cambria Math" w:hAnsi="Cambria Math"/>
          </w:rPr>
          <m:t>χ</m:t>
        </m:r>
        <m:r>
          <m:rPr>
            <m:sty m:val="p"/>
          </m:rPr>
          <w:rPr>
            <w:rFonts w:ascii="Cambria Math" w:hAnsi="Cambria Math"/>
          </w:rPr>
          <m:t>-фазы</m:t>
        </m:r>
      </m:oMath>
      <w:r w:rsidRPr="00E9435C">
        <w:t xml:space="preserve"> и </w:t>
      </w:r>
      <m:oMath>
        <m:sSub>
          <m:sSubPr>
            <m:ctrlPr>
              <w:rPr>
                <w:rFonts w:ascii="Cambria Math" w:hAnsi="Cambria Math"/>
              </w:rPr>
            </m:ctrlPr>
          </m:sSubPr>
          <m:e>
            <m:r>
              <w:rPr>
                <w:rFonts w:ascii="Cambria Math" w:hAnsi="Cambria Math"/>
              </w:rPr>
              <m:t>M</m:t>
            </m:r>
          </m:e>
          <m:sub>
            <m:r>
              <m:rPr>
                <m:sty m:val="p"/>
              </m:rPr>
              <w:rPr>
                <w:rFonts w:ascii="Cambria Math" w:hAnsi="Cambria Math"/>
              </w:rPr>
              <m:t>6</m:t>
            </m:r>
          </m:sub>
        </m:sSub>
        <m:r>
          <w:rPr>
            <w:rFonts w:ascii="Cambria Math" w:hAnsi="Cambria Math"/>
          </w:rPr>
          <m:t>C</m:t>
        </m:r>
      </m:oMath>
      <w:r w:rsidRPr="00E9435C">
        <w:t xml:space="preserve"> карбидов в стали ЭП-823 облученной нейтронами при </w:t>
      </w:r>
      <m:oMath>
        <m:r>
          <m:rPr>
            <m:sty m:val="p"/>
          </m:rPr>
          <w:rPr>
            <w:rFonts w:ascii="Cambria Math" w:hAnsi="Cambria Math"/>
          </w:rPr>
          <m:t>465</m:t>
        </m:r>
      </m:oMath>
      <w:r w:rsidRPr="00E9435C">
        <w:t>-</w:t>
      </w:r>
      <m:oMath>
        <m:r>
          <m:rPr>
            <m:sty m:val="p"/>
          </m:rPr>
          <w:rPr>
            <w:rFonts w:ascii="Cambria Math" w:hAnsi="Cambria Math"/>
          </w:rPr>
          <m:t>535 °</m:t>
        </m:r>
        <m:r>
          <w:rPr>
            <w:rFonts w:ascii="Cambria Math" w:hAnsi="Cambria Math"/>
          </w:rPr>
          <m:t>C</m:t>
        </m:r>
      </m:oMath>
      <w:r w:rsidRPr="00E9435C">
        <w:t xml:space="preserve"> (доза </w:t>
      </w:r>
      <m:oMath>
        <m:r>
          <m:rPr>
            <m:sty m:val="p"/>
          </m:rPr>
          <w:rPr>
            <w:rFonts w:ascii="Cambria Math" w:hAnsi="Cambria Math"/>
          </w:rPr>
          <m:t>63 сна</m:t>
        </m:r>
      </m:oMath>
      <w:r w:rsidRPr="00E9435C">
        <w:t>) [</w:t>
      </w:r>
      <w:r>
        <w:fldChar w:fldCharType="begin"/>
      </w:r>
      <w:r>
        <w:instrText xml:space="preserve"> REF SPorollo_Micros_mech_prop_fm_steel_823 \n \h </w:instrText>
      </w:r>
      <w:r>
        <w:fldChar w:fldCharType="separate"/>
      </w:r>
      <w:r w:rsidR="00D01514">
        <w:t>17</w:t>
      </w:r>
      <w:r>
        <w:fldChar w:fldCharType="end"/>
      </w:r>
      <w:r w:rsidRPr="00E9435C">
        <w:t>]</w:t>
      </w:r>
    </w:p>
    <w:p w14:paraId="43599320" w14:textId="77777777" w:rsidR="00343B91" w:rsidRPr="00E9435C" w:rsidRDefault="00343B91" w:rsidP="00405363">
      <w:pPr>
        <w:pStyle w:val="afb"/>
      </w:pPr>
    </w:p>
    <w:p w14:paraId="1AF6D1C5" w14:textId="77777777" w:rsidR="00405363" w:rsidRDefault="00405363" w:rsidP="00405363">
      <w:r w:rsidRPr="00C82AFD">
        <w:lastRenderedPageBreak/>
        <w:t xml:space="preserve">После облучения при </w:t>
      </w:r>
      <m:oMath>
        <m:r>
          <w:rPr>
            <w:rFonts w:ascii="Cambria Math" w:hAnsi="Cambria Math"/>
          </w:rPr>
          <m:t>465</m:t>
        </m:r>
      </m:oMath>
      <w:r w:rsidRPr="00E9435C">
        <w:t>-</w:t>
      </w:r>
      <m:oMath>
        <m:r>
          <w:rPr>
            <w:rFonts w:ascii="Cambria Math" w:hAnsi="Cambria Math"/>
          </w:rPr>
          <m:t>535 ℃</m:t>
        </m:r>
      </m:oMath>
      <w:r w:rsidRPr="00C82AFD">
        <w:t xml:space="preserve"> два типа выделений сформировались в ферритные зерна</w:t>
      </w:r>
      <w:r w:rsidRPr="007332C8">
        <w:t xml:space="preserve"> со средним диаметром </w:t>
      </w:r>
      <m:oMath>
        <m:r>
          <w:rPr>
            <w:rFonts w:ascii="Cambria Math" w:hAnsi="Cambria Math"/>
          </w:rPr>
          <m:t>13</m:t>
        </m:r>
      </m:oMath>
      <w:r w:rsidRPr="007332C8">
        <w:t xml:space="preserve"> и </w:t>
      </w:r>
      <m:oMath>
        <m:r>
          <w:rPr>
            <w:rFonts w:ascii="Cambria Math" w:hAnsi="Cambria Math"/>
          </w:rPr>
          <m:t>48 нм</m:t>
        </m:r>
      </m:oMath>
      <w:r>
        <w:t>,</w:t>
      </w:r>
      <w:r w:rsidRPr="007332C8">
        <w:t xml:space="preserve"> за исключением </w:t>
      </w:r>
      <w:r w:rsidRPr="000923E8">
        <w:t xml:space="preserve">зоны шириной </w:t>
      </w:r>
      <m:oMath>
        <m:r>
          <w:rPr>
            <w:rFonts w:ascii="Cambria Math" w:hAnsi="Cambria Math"/>
          </w:rPr>
          <m:t>~ 200 нм</m:t>
        </m:r>
      </m:oMath>
      <w:r w:rsidRPr="000923E8">
        <w:t>.</w:t>
      </w:r>
    </w:p>
    <w:p w14:paraId="09DA21B3" w14:textId="5E6E0DE3" w:rsidR="00405363" w:rsidRDefault="00405363" w:rsidP="00405363">
      <w:r w:rsidRPr="00C82AFD">
        <w:t xml:space="preserve">На </w:t>
      </w:r>
      <w:r w:rsidRPr="0099728C">
        <w:t>рисунке</w:t>
      </w:r>
      <w:r w:rsidR="0099728C" w:rsidRPr="0099728C">
        <w:t xml:space="preserve"> 1.12</w:t>
      </w:r>
      <w:r w:rsidRPr="00C82AFD">
        <w:t xml:space="preserve"> представлено светлопольное исследование стали ЭП-823</w:t>
      </w:r>
      <w:r>
        <w:t xml:space="preserve"> облученной нейтронами</w:t>
      </w:r>
      <w:r w:rsidRPr="000D08C2">
        <w:t xml:space="preserve"> </w:t>
      </w:r>
      <w:r w:rsidRPr="00D443DE">
        <w:t xml:space="preserve">при </w:t>
      </w:r>
      <m:oMath>
        <m:r>
          <w:rPr>
            <w:rFonts w:ascii="Cambria Math" w:hAnsi="Cambria Math"/>
          </w:rPr>
          <m:t>580-680 °</m:t>
        </m:r>
        <m:r>
          <w:rPr>
            <w:rFonts w:ascii="Cambria Math" w:hAnsi="Cambria Math"/>
            <w:lang w:val="en-US"/>
          </w:rPr>
          <m:t>C</m:t>
        </m:r>
      </m:oMath>
      <w:r w:rsidRPr="00D443DE">
        <w:t xml:space="preserve"> (доза </w:t>
      </w:r>
      <m:oMath>
        <m:r>
          <w:rPr>
            <w:rFonts w:ascii="Cambria Math" w:hAnsi="Cambria Math"/>
          </w:rPr>
          <m:t>33 сна</m:t>
        </m:r>
      </m:oMath>
      <w:r w:rsidRPr="00D443DE">
        <w:t>)</w:t>
      </w:r>
      <w:r>
        <w:t>.</w:t>
      </w:r>
    </w:p>
    <w:p w14:paraId="3F17A072" w14:textId="77777777" w:rsidR="00343B91" w:rsidRDefault="00343B91" w:rsidP="00405363"/>
    <w:p w14:paraId="104B8D2C" w14:textId="08730D3C" w:rsidR="00405363" w:rsidRDefault="00405363" w:rsidP="00405363">
      <w:pPr>
        <w:ind w:firstLine="0"/>
        <w:jc w:val="center"/>
      </w:pPr>
      <w:r>
        <w:rPr>
          <w:noProof/>
          <w:lang w:eastAsia="ru-RU"/>
        </w:rPr>
        <w:drawing>
          <wp:inline distT="0" distB="0" distL="0" distR="0" wp14:anchorId="297329F5" wp14:editId="0CECE199">
            <wp:extent cx="2424970" cy="180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424970" cy="1800000"/>
                    </a:xfrm>
                    <a:prstGeom prst="rect">
                      <a:avLst/>
                    </a:prstGeom>
                  </pic:spPr>
                </pic:pic>
              </a:graphicData>
            </a:graphic>
          </wp:inline>
        </w:drawing>
      </w:r>
    </w:p>
    <w:p w14:paraId="40CF65C7" w14:textId="77777777" w:rsidR="00343B91" w:rsidRDefault="00343B91" w:rsidP="00405363">
      <w:pPr>
        <w:ind w:firstLine="0"/>
        <w:jc w:val="center"/>
      </w:pPr>
    </w:p>
    <w:p w14:paraId="3D738CDA" w14:textId="76EDBCAD" w:rsidR="00405363" w:rsidRDefault="00405363" w:rsidP="00405363">
      <w:pPr>
        <w:pStyle w:val="afb"/>
      </w:pPr>
      <w:r w:rsidRPr="0099728C">
        <w:t>Рисунок</w:t>
      </w:r>
      <w:r w:rsidR="0099728C" w:rsidRPr="0099728C">
        <w:t xml:space="preserve"> 1.12</w:t>
      </w:r>
      <w:r w:rsidRPr="00D443DE">
        <w:t xml:space="preserve"> –</w:t>
      </w:r>
      <w:r>
        <w:t xml:space="preserve"> Выделения </w:t>
      </w:r>
      <m:oMath>
        <m:r>
          <w:rPr>
            <w:rFonts w:ascii="Cambria Math" w:hAnsi="Cambria Math"/>
          </w:rPr>
          <m:t>χ-фазы</m:t>
        </m:r>
      </m:oMath>
      <w:r>
        <w:t xml:space="preserve"> в </w:t>
      </w:r>
      <w:r w:rsidRPr="00D443DE">
        <w:t xml:space="preserve">стали ЭП-823 облученной нейтронами при </w:t>
      </w:r>
      <m:oMath>
        <m:r>
          <w:rPr>
            <w:rFonts w:ascii="Cambria Math" w:hAnsi="Cambria Math"/>
          </w:rPr>
          <m:t>580</m:t>
        </m:r>
      </m:oMath>
      <w:r w:rsidRPr="00E9435C">
        <w:t>-</w:t>
      </w:r>
      <m:oMath>
        <m:r>
          <w:rPr>
            <w:rFonts w:ascii="Cambria Math" w:hAnsi="Cambria Math"/>
          </w:rPr>
          <m:t>680 °</m:t>
        </m:r>
        <m:r>
          <w:rPr>
            <w:rFonts w:ascii="Cambria Math" w:hAnsi="Cambria Math"/>
            <w:lang w:val="en-US"/>
          </w:rPr>
          <m:t>C</m:t>
        </m:r>
      </m:oMath>
      <w:r w:rsidRPr="00D443DE">
        <w:t xml:space="preserve"> (доза </w:t>
      </w:r>
      <m:oMath>
        <m:r>
          <w:rPr>
            <w:rFonts w:ascii="Cambria Math" w:hAnsi="Cambria Math"/>
          </w:rPr>
          <m:t>33 сна</m:t>
        </m:r>
      </m:oMath>
      <w:r w:rsidRPr="00D443DE">
        <w:t>)</w:t>
      </w:r>
      <w:r>
        <w:t xml:space="preserve"> </w:t>
      </w:r>
      <w:r w:rsidRPr="00257C28">
        <w:t>[</w:t>
      </w:r>
      <w:r>
        <w:fldChar w:fldCharType="begin"/>
      </w:r>
      <w:r>
        <w:instrText xml:space="preserve"> REF SPorollo_Micros_mech_prop_fm_steel_823 \n \h </w:instrText>
      </w:r>
      <w:r>
        <w:fldChar w:fldCharType="separate"/>
      </w:r>
      <w:r w:rsidR="00D01514">
        <w:t>17</w:t>
      </w:r>
      <w:r>
        <w:fldChar w:fldCharType="end"/>
      </w:r>
      <w:r w:rsidRPr="00257C28">
        <w:t>]</w:t>
      </w:r>
    </w:p>
    <w:p w14:paraId="29DDDA66" w14:textId="77777777" w:rsidR="00343B91" w:rsidRDefault="00343B91" w:rsidP="00405363">
      <w:pPr>
        <w:pStyle w:val="afb"/>
        <w:rPr>
          <w:highlight w:val="yellow"/>
        </w:rPr>
      </w:pPr>
    </w:p>
    <w:p w14:paraId="6F90189D" w14:textId="2F3A9018" w:rsidR="00405363" w:rsidRPr="0099728C" w:rsidRDefault="00405363" w:rsidP="00343B91">
      <w:r>
        <w:t xml:space="preserve">После облучения при </w:t>
      </w:r>
      <m:oMath>
        <m:r>
          <w:rPr>
            <w:rFonts w:ascii="Cambria Math" w:hAnsi="Cambria Math"/>
          </w:rPr>
          <m:t>580</m:t>
        </m:r>
      </m:oMath>
      <w:r w:rsidRPr="00E9435C">
        <w:t>-</w:t>
      </w:r>
      <m:oMath>
        <m:r>
          <w:rPr>
            <w:rFonts w:ascii="Cambria Math" w:hAnsi="Cambria Math"/>
          </w:rPr>
          <m:t>680 ℃</m:t>
        </m:r>
      </m:oMath>
      <w:r>
        <w:t xml:space="preserve"> формировались </w:t>
      </w:r>
      <w:r w:rsidRPr="00107150">
        <w:t>равноосные</w:t>
      </w:r>
      <w:r w:rsidRPr="00DB389F">
        <w:t xml:space="preserve"> </w:t>
      </w:r>
      <w:r>
        <w:t xml:space="preserve">выделения </w:t>
      </w:r>
      <m:oMath>
        <m:r>
          <w:rPr>
            <w:rFonts w:ascii="Cambria Math" w:hAnsi="Cambria Math"/>
          </w:rPr>
          <m:t>χ</m:t>
        </m:r>
      </m:oMath>
      <w:r>
        <w:t>- </w:t>
      </w:r>
      <m:oMath>
        <m:r>
          <w:rPr>
            <w:rFonts w:ascii="Cambria Math" w:hAnsi="Cambria Math"/>
          </w:rPr>
          <m:t>фазы</m:t>
        </m:r>
      </m:oMath>
      <w:r>
        <w:t xml:space="preserve"> со средним </w:t>
      </w:r>
      <w:r w:rsidRPr="000D08C2">
        <w:t xml:space="preserve">диаметром </w:t>
      </w:r>
      <m:oMath>
        <m:r>
          <w:rPr>
            <w:rFonts w:ascii="Cambria Math" w:hAnsi="Cambria Math"/>
          </w:rPr>
          <m:t>130 нм</m:t>
        </m:r>
      </m:oMath>
      <w:r w:rsidRPr="000D08C2">
        <w:t>.</w:t>
      </w:r>
      <w:r>
        <w:t xml:space="preserve"> В мартенсите образование дополнительных выделений не наблюдалось.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X</m:t>
        </m:r>
      </m:oMath>
      <w:r w:rsidRPr="00DB389F">
        <w:t xml:space="preserve"> </w:t>
      </w:r>
      <w:r>
        <w:t xml:space="preserve">полностью растворились. На границах зерен размер карбидов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t xml:space="preserve"> увеличился с образованием </w:t>
      </w:r>
      <w:r w:rsidRPr="00107150">
        <w:t>непрерывных цепочек</w:t>
      </w:r>
      <w:r>
        <w:t xml:space="preserve"> толщиной </w:t>
      </w:r>
      <m:oMath>
        <m:r>
          <w:rPr>
            <w:rFonts w:ascii="Cambria Math" w:hAnsi="Cambria Math"/>
          </w:rPr>
          <m:t>150 нм</m:t>
        </m:r>
      </m:oMath>
      <w:r w:rsidR="00247A96">
        <w:t>.</w:t>
      </w:r>
      <w:r w:rsidRPr="00DB389F">
        <w:t xml:space="preserve"> Степень захвата карбидов субграницами</w:t>
      </w:r>
      <w:r>
        <w:t xml:space="preserve"> </w:t>
      </w:r>
      <w:r w:rsidRPr="00DB389F">
        <w:t>в мартенсите значительно увеличилась, причем размеры</w:t>
      </w:r>
      <w:r>
        <w:t xml:space="preserve"> карбидов</w:t>
      </w:r>
      <w:r w:rsidRPr="00DB389F">
        <w:t xml:space="preserve"> также увеличились.</w:t>
      </w:r>
      <w:r w:rsidR="00343B91">
        <w:t xml:space="preserve"> </w:t>
      </w:r>
      <w:r w:rsidRPr="007E7A05">
        <w:t xml:space="preserve">Облучение </w:t>
      </w:r>
      <w:r>
        <w:t>ферритно-мартенситной</w:t>
      </w:r>
      <w:r w:rsidRPr="007E7A05">
        <w:t xml:space="preserve"> стали </w:t>
      </w:r>
      <w:r>
        <w:t>ЭП</w:t>
      </w:r>
      <w:r w:rsidRPr="007E7A05">
        <w:t>-823</w:t>
      </w:r>
      <w:r>
        <w:t xml:space="preserve"> </w:t>
      </w:r>
      <w:r w:rsidRPr="007E7A05">
        <w:t xml:space="preserve">в диапазоне </w:t>
      </w:r>
      <w:r>
        <w:t>температур</w:t>
      </w:r>
      <w:r w:rsidRPr="007E7A05">
        <w:t xml:space="preserve"> </w:t>
      </w:r>
      <m:oMath>
        <m:r>
          <w:rPr>
            <w:rFonts w:ascii="Cambria Math" w:hAnsi="Cambria Math"/>
          </w:rPr>
          <m:t>365</m:t>
        </m:r>
      </m:oMath>
      <w:r w:rsidRPr="0004161C">
        <w:t>-</w:t>
      </w:r>
      <m:oMath>
        <m:r>
          <w:rPr>
            <w:rFonts w:ascii="Cambria Math" w:hAnsi="Cambria Math"/>
          </w:rPr>
          <m:t>680 ℃</m:t>
        </m:r>
      </m:oMath>
      <w:r w:rsidRPr="007E7A05">
        <w:t xml:space="preserve"> до</w:t>
      </w:r>
      <w:proofErr w:type="spellStart"/>
      <w:r>
        <w:t>зами</w:t>
      </w:r>
      <w:proofErr w:type="spellEnd"/>
      <w:r w:rsidRPr="007E7A05">
        <w:t xml:space="preserve"> </w:t>
      </w:r>
      <m:oMath>
        <m:r>
          <w:rPr>
            <w:rFonts w:ascii="Cambria Math" w:hAnsi="Cambria Math"/>
          </w:rPr>
          <m:t>33</m:t>
        </m:r>
      </m:oMath>
      <w:r w:rsidRPr="0004161C">
        <w:t>-</w:t>
      </w:r>
      <m:oMath>
        <m:r>
          <w:rPr>
            <w:rFonts w:ascii="Cambria Math" w:hAnsi="Cambria Math"/>
          </w:rPr>
          <m:t>63 сна</m:t>
        </m:r>
      </m:oMath>
      <w:r w:rsidRPr="007E7A05">
        <w:t xml:space="preserve"> приводит к довольно сильному охрупчиванию при температурах облучения</w:t>
      </w:r>
      <w:r>
        <w:t xml:space="preserve"> меньше</w:t>
      </w:r>
      <w:r w:rsidRPr="007E7A05">
        <w:t xml:space="preserve"> </w:t>
      </w:r>
      <m:oMath>
        <m:r>
          <w:rPr>
            <w:rFonts w:ascii="Cambria Math" w:hAnsi="Cambria Math"/>
          </w:rPr>
          <m:t>450 ℃</m:t>
        </m:r>
      </m:oMath>
      <w:r w:rsidRPr="007E7A05">
        <w:t>, но существенного изменения механических свойств</w:t>
      </w:r>
      <w:r>
        <w:t xml:space="preserve"> не наблюдалось</w:t>
      </w:r>
      <w:r w:rsidRPr="007E7A05">
        <w:t xml:space="preserve"> при температурах</w:t>
      </w:r>
      <w:r>
        <w:t xml:space="preserve"> больше </w:t>
      </w:r>
      <m:oMath>
        <m:r>
          <w:rPr>
            <w:rFonts w:ascii="Cambria Math" w:hAnsi="Cambria Math"/>
          </w:rPr>
          <m:t xml:space="preserve"> 450 ℃</m:t>
        </m:r>
      </m:oMath>
      <w:r w:rsidRPr="007E7A05">
        <w:t xml:space="preserve">. </w:t>
      </w:r>
    </w:p>
    <w:p w14:paraId="060D265D" w14:textId="680EF6E1" w:rsidR="00605055" w:rsidRDefault="00605055" w:rsidP="00605055">
      <w:r>
        <w:t xml:space="preserve">В работе </w:t>
      </w:r>
      <w:r w:rsidRPr="00605055">
        <w:t>[</w:t>
      </w:r>
      <w:r>
        <w:fldChar w:fldCharType="begin"/>
      </w:r>
      <w:r>
        <w:instrText xml:space="preserve"> REF АИванов_Струк_мех_свойс_823 \n \h </w:instrText>
      </w:r>
      <w:r>
        <w:fldChar w:fldCharType="separate"/>
      </w:r>
      <w:r w:rsidR="00D01514">
        <w:t>18</w:t>
      </w:r>
      <w:r>
        <w:fldChar w:fldCharType="end"/>
      </w:r>
      <w:r w:rsidRPr="00605055">
        <w:t xml:space="preserve">] </w:t>
      </w:r>
      <w:r>
        <w:t xml:space="preserve">проводилось металлографическое исследование стали ЭП-823. </w:t>
      </w:r>
      <w:r w:rsidRPr="00E058FB">
        <w:t xml:space="preserve">Результаты металлографического исследования стали ЭП-823 в исходном и в облученном состояниях приведены в </w:t>
      </w:r>
      <w:r w:rsidRPr="0023109A">
        <w:t>таблице</w:t>
      </w:r>
      <w:r w:rsidR="0023109A">
        <w:t xml:space="preserve"> 1.7</w:t>
      </w:r>
      <w:r w:rsidRPr="00E058FB">
        <w:t xml:space="preserve"> и на </w:t>
      </w:r>
      <w:r w:rsidRPr="0099728C">
        <w:t>рисунке</w:t>
      </w:r>
      <w:r w:rsidR="0099728C" w:rsidRPr="0099728C">
        <w:t xml:space="preserve"> 1.13</w:t>
      </w:r>
      <w:r w:rsidRPr="00E058FB">
        <w:t>.</w:t>
      </w:r>
    </w:p>
    <w:p w14:paraId="6B7CA193" w14:textId="77777777" w:rsidR="00343B91" w:rsidRPr="00E058FB" w:rsidRDefault="00343B91" w:rsidP="00605055"/>
    <w:p w14:paraId="418583D8" w14:textId="33D02ECD" w:rsidR="00605055" w:rsidRPr="00D443DE" w:rsidRDefault="00605055" w:rsidP="00605055">
      <w:pPr>
        <w:pStyle w:val="af9"/>
      </w:pPr>
      <w:r w:rsidRPr="0023109A">
        <w:t>Таблица</w:t>
      </w:r>
      <w:r w:rsidR="0023109A" w:rsidRPr="0023109A">
        <w:t xml:space="preserve"> 1.7</w:t>
      </w:r>
      <w:r w:rsidRPr="00D443DE">
        <w:t xml:space="preserve"> – Размер зерна и доля ферритной фазы в структуре стали ЭП-823 [</w:t>
      </w:r>
      <w:r>
        <w:fldChar w:fldCharType="begin"/>
      </w:r>
      <w:r>
        <w:instrText xml:space="preserve"> REF АИванов_Струк_мех_свойс_823 \n \h </w:instrText>
      </w:r>
      <w:r>
        <w:fldChar w:fldCharType="separate"/>
      </w:r>
      <w:r w:rsidR="00D01514">
        <w:t>18</w:t>
      </w:r>
      <w:r>
        <w:fldChar w:fldCharType="end"/>
      </w:r>
      <w:r w:rsidRPr="00D443DE">
        <w:t>]</w:t>
      </w:r>
    </w:p>
    <w:tbl>
      <w:tblPr>
        <w:tblStyle w:val="a4"/>
        <w:tblW w:w="0" w:type="auto"/>
        <w:tblLook w:val="04A0" w:firstRow="1" w:lastRow="0" w:firstColumn="1" w:lastColumn="0" w:noHBand="0" w:noVBand="1"/>
      </w:tblPr>
      <w:tblGrid>
        <w:gridCol w:w="1869"/>
        <w:gridCol w:w="1869"/>
        <w:gridCol w:w="1869"/>
        <w:gridCol w:w="1869"/>
        <w:gridCol w:w="1869"/>
      </w:tblGrid>
      <w:tr w:rsidR="00605055" w:rsidRPr="00ED0CD2" w14:paraId="75CAAE17" w14:textId="77777777" w:rsidTr="00405363">
        <w:tc>
          <w:tcPr>
            <w:tcW w:w="1869" w:type="dxa"/>
            <w:vAlign w:val="center"/>
          </w:tcPr>
          <w:p w14:paraId="3A1FC8F1" w14:textId="77777777" w:rsidR="00605055" w:rsidRPr="00ED0CD2" w:rsidRDefault="00605055" w:rsidP="003F51D7">
            <w:pPr>
              <w:pStyle w:val="afa"/>
            </w:pPr>
            <w:r w:rsidRPr="00ED0CD2">
              <w:t>Сталь</w:t>
            </w:r>
          </w:p>
        </w:tc>
        <w:tc>
          <w:tcPr>
            <w:tcW w:w="1869" w:type="dxa"/>
            <w:vAlign w:val="center"/>
          </w:tcPr>
          <w:p w14:paraId="706C865C" w14:textId="77777777" w:rsidR="00605055" w:rsidRPr="00ED0CD2" w:rsidRDefault="00605055" w:rsidP="003F51D7">
            <w:pPr>
              <w:pStyle w:val="afa"/>
            </w:pPr>
            <w:r w:rsidRPr="00ED0CD2">
              <w:t>Условия облучения</w:t>
            </w:r>
          </w:p>
        </w:tc>
        <w:tc>
          <w:tcPr>
            <w:tcW w:w="1869" w:type="dxa"/>
            <w:vAlign w:val="center"/>
          </w:tcPr>
          <w:p w14:paraId="0E6B7C33" w14:textId="77777777" w:rsidR="00605055" w:rsidRPr="00ED0CD2" w:rsidRDefault="00605055" w:rsidP="003F51D7">
            <w:pPr>
              <w:pStyle w:val="afa"/>
            </w:pPr>
            <w:r w:rsidRPr="00ED0CD2">
              <w:t>Балл зерна</w:t>
            </w:r>
          </w:p>
        </w:tc>
        <w:tc>
          <w:tcPr>
            <w:tcW w:w="1869" w:type="dxa"/>
            <w:vAlign w:val="center"/>
          </w:tcPr>
          <w:p w14:paraId="4C885EE8" w14:textId="77777777" w:rsidR="00605055" w:rsidRPr="00ED0CD2" w:rsidRDefault="00605055" w:rsidP="003F51D7">
            <w:pPr>
              <w:pStyle w:val="afa"/>
            </w:pPr>
            <w:r w:rsidRPr="00ED0CD2">
              <w:t>Диаметр зерна, мкм</w:t>
            </w:r>
          </w:p>
        </w:tc>
        <w:tc>
          <w:tcPr>
            <w:tcW w:w="1869" w:type="dxa"/>
            <w:vAlign w:val="center"/>
          </w:tcPr>
          <w:p w14:paraId="26ADD4D5" w14:textId="77777777" w:rsidR="00605055" w:rsidRPr="00ED0CD2" w:rsidRDefault="00605055" w:rsidP="003F51D7">
            <w:pPr>
              <w:pStyle w:val="afa"/>
            </w:pPr>
            <w:r w:rsidRPr="00ED0CD2">
              <w:t>Доля ферритной фазы, %</w:t>
            </w:r>
          </w:p>
        </w:tc>
      </w:tr>
      <w:tr w:rsidR="00605055" w:rsidRPr="00ED0CD2" w14:paraId="122AC702" w14:textId="77777777" w:rsidTr="00405363">
        <w:tc>
          <w:tcPr>
            <w:tcW w:w="1869" w:type="dxa"/>
            <w:vMerge w:val="restart"/>
            <w:vAlign w:val="center"/>
          </w:tcPr>
          <w:p w14:paraId="7B85A9D4" w14:textId="77777777" w:rsidR="00605055" w:rsidRPr="00ED0CD2" w:rsidRDefault="00605055" w:rsidP="003F51D7">
            <w:pPr>
              <w:pStyle w:val="afa"/>
            </w:pPr>
            <w:r w:rsidRPr="00ED0CD2">
              <w:t>ЭП-823</w:t>
            </w:r>
          </w:p>
        </w:tc>
        <w:tc>
          <w:tcPr>
            <w:tcW w:w="1869" w:type="dxa"/>
            <w:vAlign w:val="center"/>
          </w:tcPr>
          <w:p w14:paraId="51D1256C" w14:textId="77777777" w:rsidR="00605055" w:rsidRPr="00ED0CD2" w:rsidRDefault="00605055" w:rsidP="003F51D7">
            <w:pPr>
              <w:pStyle w:val="afa"/>
            </w:pPr>
            <w:r w:rsidRPr="00ED0CD2">
              <w:t>-</w:t>
            </w:r>
          </w:p>
        </w:tc>
        <w:tc>
          <w:tcPr>
            <w:tcW w:w="1869" w:type="dxa"/>
          </w:tcPr>
          <w:p w14:paraId="5F95805E" w14:textId="77777777" w:rsidR="00605055" w:rsidRPr="00ED0CD2" w:rsidRDefault="00605055" w:rsidP="003F51D7">
            <w:pPr>
              <w:pStyle w:val="afa"/>
            </w:pPr>
            <w:r w:rsidRPr="00ED0CD2">
              <w:t>8</w:t>
            </w:r>
            <w:r>
              <w:rPr>
                <w:lang w:val="en-US"/>
              </w:rPr>
              <w:t>,</w:t>
            </w:r>
            <w:r w:rsidRPr="00ED0CD2">
              <w:t>5</w:t>
            </w:r>
          </w:p>
        </w:tc>
        <w:tc>
          <w:tcPr>
            <w:tcW w:w="1869" w:type="dxa"/>
          </w:tcPr>
          <w:p w14:paraId="056A71B7" w14:textId="77777777" w:rsidR="00605055" w:rsidRPr="00ED0CD2" w:rsidRDefault="00605055" w:rsidP="003F51D7">
            <w:pPr>
              <w:pStyle w:val="afa"/>
            </w:pPr>
            <w:r w:rsidRPr="00ED0CD2">
              <w:t>18</w:t>
            </w:r>
          </w:p>
        </w:tc>
        <w:tc>
          <w:tcPr>
            <w:tcW w:w="1869" w:type="dxa"/>
          </w:tcPr>
          <w:p w14:paraId="5F992B9B" w14:textId="77777777" w:rsidR="00605055" w:rsidRPr="00ED0CD2" w:rsidRDefault="00605055" w:rsidP="003F51D7">
            <w:pPr>
              <w:pStyle w:val="afa"/>
            </w:pPr>
            <w:r w:rsidRPr="00ED0CD2">
              <w:t>1</w:t>
            </w:r>
            <w:r>
              <w:rPr>
                <w:lang w:val="en-US"/>
              </w:rPr>
              <w:t>,</w:t>
            </w:r>
            <w:r w:rsidRPr="00ED0CD2">
              <w:t>5</w:t>
            </w:r>
          </w:p>
        </w:tc>
      </w:tr>
      <w:tr w:rsidR="00605055" w:rsidRPr="00ED0CD2" w14:paraId="66C64FE3" w14:textId="77777777" w:rsidTr="00405363">
        <w:tc>
          <w:tcPr>
            <w:tcW w:w="1869" w:type="dxa"/>
            <w:vMerge/>
          </w:tcPr>
          <w:p w14:paraId="0E214835" w14:textId="77777777" w:rsidR="00605055" w:rsidRPr="00ED0CD2" w:rsidRDefault="00605055" w:rsidP="003F51D7">
            <w:pPr>
              <w:pStyle w:val="afa"/>
            </w:pPr>
          </w:p>
        </w:tc>
        <w:tc>
          <w:tcPr>
            <w:tcW w:w="1869" w:type="dxa"/>
          </w:tcPr>
          <w:p w14:paraId="2DDBE0BD" w14:textId="77777777" w:rsidR="00605055" w:rsidRPr="00ED0CD2" w:rsidRDefault="00605055" w:rsidP="003F51D7">
            <w:pPr>
              <w:pStyle w:val="afa"/>
            </w:pPr>
            <m:oMathPara>
              <m:oMath>
                <m:r>
                  <m:rPr>
                    <m:sty m:val="p"/>
                  </m:rPr>
                  <w:rPr>
                    <w:rFonts w:ascii="Cambria Math" w:hAnsi="Cambria Math"/>
                  </w:rPr>
                  <m:t>11 сна/495℃</m:t>
                </m:r>
              </m:oMath>
            </m:oMathPara>
          </w:p>
        </w:tc>
        <w:tc>
          <w:tcPr>
            <w:tcW w:w="1869" w:type="dxa"/>
          </w:tcPr>
          <w:p w14:paraId="67497113" w14:textId="77777777" w:rsidR="00605055" w:rsidRPr="00ED0CD2" w:rsidRDefault="00605055" w:rsidP="003F51D7">
            <w:pPr>
              <w:pStyle w:val="afa"/>
            </w:pPr>
            <w:r w:rsidRPr="00ED0CD2">
              <w:t>8</w:t>
            </w:r>
            <w:r>
              <w:rPr>
                <w:lang w:val="en-US"/>
              </w:rPr>
              <w:t>,</w:t>
            </w:r>
            <w:r w:rsidRPr="00ED0CD2">
              <w:t>5</w:t>
            </w:r>
          </w:p>
        </w:tc>
        <w:tc>
          <w:tcPr>
            <w:tcW w:w="1869" w:type="dxa"/>
          </w:tcPr>
          <w:p w14:paraId="0783CB82" w14:textId="77777777" w:rsidR="00605055" w:rsidRPr="00ED0CD2" w:rsidRDefault="00605055" w:rsidP="003F51D7">
            <w:pPr>
              <w:pStyle w:val="afa"/>
            </w:pPr>
            <w:r w:rsidRPr="00ED0CD2">
              <w:t>19</w:t>
            </w:r>
          </w:p>
        </w:tc>
        <w:tc>
          <w:tcPr>
            <w:tcW w:w="1869" w:type="dxa"/>
          </w:tcPr>
          <w:p w14:paraId="6622F964" w14:textId="77777777" w:rsidR="00605055" w:rsidRPr="00ED0CD2" w:rsidRDefault="00605055" w:rsidP="003F51D7">
            <w:pPr>
              <w:pStyle w:val="afa"/>
            </w:pPr>
            <w:r w:rsidRPr="00ED0CD2">
              <w:t>1</w:t>
            </w:r>
            <w:r>
              <w:rPr>
                <w:lang w:val="en-US"/>
              </w:rPr>
              <w:t>,</w:t>
            </w:r>
            <w:r w:rsidRPr="00ED0CD2">
              <w:t>5</w:t>
            </w:r>
          </w:p>
        </w:tc>
      </w:tr>
    </w:tbl>
    <w:p w14:paraId="3272BA8C" w14:textId="77777777" w:rsidR="00AC5F54" w:rsidRPr="00E058FB" w:rsidRDefault="00AC5F54" w:rsidP="00605055">
      <w:pPr>
        <w:rPr>
          <w:sz w:val="22"/>
        </w:rPr>
      </w:pPr>
    </w:p>
    <w:p w14:paraId="7C6D5FBE" w14:textId="766B674B" w:rsidR="00605055" w:rsidRDefault="00605055" w:rsidP="00605055">
      <w:pPr>
        <w:ind w:firstLine="0"/>
        <w:jc w:val="center"/>
        <w:rPr>
          <w:sz w:val="22"/>
        </w:rPr>
      </w:pPr>
      <w:r w:rsidRPr="00E058FB">
        <w:rPr>
          <w:noProof/>
          <w:lang w:eastAsia="ru-RU"/>
        </w:rPr>
        <w:lastRenderedPageBreak/>
        <w:drawing>
          <wp:inline distT="0" distB="0" distL="0" distR="0" wp14:anchorId="7E477C42" wp14:editId="54F3C67D">
            <wp:extent cx="2094924" cy="180000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094924" cy="1800000"/>
                    </a:xfrm>
                    <a:prstGeom prst="rect">
                      <a:avLst/>
                    </a:prstGeom>
                  </pic:spPr>
                </pic:pic>
              </a:graphicData>
            </a:graphic>
          </wp:inline>
        </w:drawing>
      </w:r>
    </w:p>
    <w:p w14:paraId="1166B1AB" w14:textId="77777777" w:rsidR="00AC5F54" w:rsidRPr="00E058FB" w:rsidRDefault="00AC5F54" w:rsidP="00605055">
      <w:pPr>
        <w:ind w:firstLine="0"/>
        <w:jc w:val="center"/>
        <w:rPr>
          <w:sz w:val="22"/>
        </w:rPr>
      </w:pPr>
    </w:p>
    <w:p w14:paraId="0AFF0838" w14:textId="22E6638A" w:rsidR="00605055" w:rsidRDefault="00605055" w:rsidP="00605055">
      <w:pPr>
        <w:pStyle w:val="afb"/>
        <w:rPr>
          <w:szCs w:val="24"/>
        </w:rPr>
      </w:pPr>
      <w:r w:rsidRPr="0099728C">
        <w:t>Рисунок</w:t>
      </w:r>
      <w:r w:rsidR="0099728C" w:rsidRPr="0099728C">
        <w:t xml:space="preserve"> 1.13</w:t>
      </w:r>
      <w:r w:rsidR="00E829ED">
        <w:t xml:space="preserve"> </w:t>
      </w:r>
      <w:r w:rsidRPr="00E829ED">
        <w:t>– Структура стали ЭП-823 после облучения</w:t>
      </w:r>
      <w:r w:rsidRPr="00D443DE">
        <w:t xml:space="preserve"> </w:t>
      </w:r>
      <w:r w:rsidRPr="00D443DE">
        <w:rPr>
          <w:szCs w:val="24"/>
        </w:rPr>
        <w:t>[</w:t>
      </w:r>
      <w:r>
        <w:fldChar w:fldCharType="begin"/>
      </w:r>
      <w:r>
        <w:rPr>
          <w:szCs w:val="24"/>
        </w:rPr>
        <w:instrText xml:space="preserve"> REF АИванов_Струк_мех_свойс_823 \n \h </w:instrText>
      </w:r>
      <w:r>
        <w:fldChar w:fldCharType="separate"/>
      </w:r>
      <w:r w:rsidR="00D01514">
        <w:rPr>
          <w:szCs w:val="24"/>
        </w:rPr>
        <w:t>18</w:t>
      </w:r>
      <w:r>
        <w:fldChar w:fldCharType="end"/>
      </w:r>
      <w:r w:rsidRPr="00D443DE">
        <w:rPr>
          <w:szCs w:val="24"/>
        </w:rPr>
        <w:t>]</w:t>
      </w:r>
    </w:p>
    <w:p w14:paraId="32735676" w14:textId="77777777" w:rsidR="00AC5F54" w:rsidRPr="00D443DE" w:rsidRDefault="00AC5F54" w:rsidP="00605055">
      <w:pPr>
        <w:pStyle w:val="afb"/>
      </w:pPr>
    </w:p>
    <w:p w14:paraId="74EAFA1F" w14:textId="35CB4E2B" w:rsidR="00605055" w:rsidRDefault="00605055" w:rsidP="00605055">
      <w:r w:rsidRPr="00E058FB">
        <w:t xml:space="preserve">Из </w:t>
      </w:r>
      <w:r>
        <w:t>представленных</w:t>
      </w:r>
      <w:r w:rsidRPr="00E058FB">
        <w:t xml:space="preserve"> данных следует, что:</w:t>
      </w:r>
    </w:p>
    <w:p w14:paraId="53828583" w14:textId="330C9B20" w:rsidR="00AC5F54" w:rsidRDefault="00AC5F54" w:rsidP="00AC5F54">
      <w:pPr>
        <w:pStyle w:val="a3"/>
        <w:numPr>
          <w:ilvl w:val="0"/>
          <w:numId w:val="45"/>
        </w:numPr>
        <w:ind w:left="709"/>
      </w:pPr>
      <w:r w:rsidRPr="00E058FB">
        <w:t>У стали ЭП-823 размер зерна составляет (18-21) мкм и соответствует (8-8,5) баллам</w:t>
      </w:r>
      <w:r>
        <w:t>;</w:t>
      </w:r>
    </w:p>
    <w:p w14:paraId="13DD8D17" w14:textId="77777777" w:rsidR="00AC5F54" w:rsidRPr="00E058FB" w:rsidRDefault="00AC5F54" w:rsidP="00AC5F54">
      <w:pPr>
        <w:pStyle w:val="a3"/>
        <w:numPr>
          <w:ilvl w:val="0"/>
          <w:numId w:val="45"/>
        </w:numPr>
        <w:ind w:left="709"/>
      </w:pPr>
      <w:r w:rsidRPr="00E058FB">
        <w:t>Ферритная фаза в стали ЭП-823 имеет размер от 2 до 8 мкм (</w:t>
      </w:r>
      <w:r w:rsidRPr="001A7FE5">
        <w:t>рисунок</w:t>
      </w:r>
      <w:r>
        <w:t> </w:t>
      </w:r>
      <w:r w:rsidRPr="001A7FE5">
        <w:t>1.13</w:t>
      </w:r>
      <w:r w:rsidRPr="00E058FB">
        <w:t>)</w:t>
      </w:r>
      <w:r>
        <w:t>;</w:t>
      </w:r>
    </w:p>
    <w:p w14:paraId="78FAE59E" w14:textId="34ACDB7C" w:rsidR="00AC5F54" w:rsidRDefault="00AC5F54" w:rsidP="00AC5F54">
      <w:pPr>
        <w:pStyle w:val="a3"/>
        <w:numPr>
          <w:ilvl w:val="0"/>
          <w:numId w:val="45"/>
        </w:numPr>
        <w:ind w:left="709"/>
      </w:pPr>
      <w:r w:rsidRPr="00E058FB">
        <w:t>В структуре стал</w:t>
      </w:r>
      <w:r>
        <w:t>и</w:t>
      </w:r>
      <w:r w:rsidRPr="00E058FB">
        <w:t xml:space="preserve"> наблюдается большое количество мелких глобулярных выделений размером от 0,2 до 3 мкм. Согласно данным рентгеновского анализа этими выделениями являются карбиды </w:t>
      </w:r>
      <m:oMath>
        <m:sSub>
          <m:sSubPr>
            <m:ctrlPr>
              <w:rPr>
                <w:rFonts w:ascii="Cambria Math" w:hAnsi="Cambria Math"/>
                <w:i/>
              </w:rPr>
            </m:ctrlPr>
          </m:sSubPr>
          <m:e>
            <m:r>
              <w:rPr>
                <w:rFonts w:ascii="Cambria Math" w:hAnsi="Cambria Math"/>
              </w:rPr>
              <m:t>М</m:t>
            </m:r>
          </m:e>
          <m:sub>
            <m:r>
              <w:rPr>
                <w:rFonts w:ascii="Cambria Math" w:hAnsi="Cambria Math"/>
              </w:rPr>
              <m:t>23</m:t>
            </m:r>
          </m:sub>
        </m:sSub>
        <m:sSub>
          <m:sSubPr>
            <m:ctrlPr>
              <w:rPr>
                <w:rFonts w:ascii="Cambria Math" w:hAnsi="Cambria Math"/>
                <w:i/>
              </w:rPr>
            </m:ctrlPr>
          </m:sSubPr>
          <m:e>
            <m:r>
              <w:rPr>
                <w:rFonts w:ascii="Cambria Math" w:hAnsi="Cambria Math"/>
              </w:rPr>
              <m:t>С</m:t>
            </m:r>
          </m:e>
          <m:sub>
            <m:r>
              <w:rPr>
                <w:rFonts w:ascii="Cambria Math" w:hAnsi="Cambria Math"/>
              </w:rPr>
              <m:t>6</m:t>
            </m:r>
          </m:sub>
        </m:sSub>
      </m:oMath>
      <w:r w:rsidRPr="00E058FB">
        <w:t xml:space="preserve"> и NbC.</w:t>
      </w:r>
    </w:p>
    <w:p w14:paraId="666CEA41" w14:textId="77777777" w:rsidR="00AC5F54" w:rsidRPr="00655317" w:rsidRDefault="00AC5F54" w:rsidP="00AC5F54">
      <w:pPr>
        <w:pStyle w:val="a3"/>
      </w:pPr>
    </w:p>
    <w:p w14:paraId="58082FF9" w14:textId="77777777" w:rsidR="0033391D" w:rsidRDefault="0033391D" w:rsidP="0080383C">
      <w:pPr>
        <w:pStyle w:val="3"/>
        <w:rPr>
          <w:rStyle w:val="20"/>
          <w:b/>
          <w:bCs/>
        </w:rPr>
      </w:pPr>
      <w:bookmarkStart w:id="23" w:name="_Toc514780521"/>
      <w:bookmarkStart w:id="24" w:name="_Toc517719193"/>
      <w:r w:rsidRPr="008421B2">
        <w:t>Физико-химическое взаимодействие стали со свинцовым</w:t>
      </w:r>
      <w:r w:rsidRPr="00FA28C2">
        <w:t xml:space="preserve"> теплоносителем</w:t>
      </w:r>
      <w:r w:rsidRPr="00FA28C2">
        <w:rPr>
          <w:rStyle w:val="20"/>
          <w:b/>
          <w:bCs/>
        </w:rPr>
        <w:t xml:space="preserve"> в</w:t>
      </w:r>
      <w:r>
        <w:rPr>
          <w:rStyle w:val="20"/>
          <w:b/>
          <w:bCs/>
        </w:rPr>
        <w:t xml:space="preserve"> активной зоне реактора.</w:t>
      </w:r>
      <w:bookmarkEnd w:id="23"/>
      <w:bookmarkEnd w:id="24"/>
    </w:p>
    <w:p w14:paraId="4D2556B2" w14:textId="77777777" w:rsidR="0033391D" w:rsidRDefault="008421B2" w:rsidP="0080383C">
      <w:pPr>
        <w:pStyle w:val="4"/>
      </w:pPr>
      <w:bookmarkStart w:id="25" w:name="_Toc514780522"/>
      <w:bookmarkStart w:id="26" w:name="_Toc517719194"/>
      <w:r>
        <w:t>Механизмы окисления чистого железа при взаимодействии с кислородом</w:t>
      </w:r>
      <w:r w:rsidR="003A2B60">
        <w:t>.</w:t>
      </w:r>
      <w:bookmarkEnd w:id="25"/>
      <w:bookmarkEnd w:id="26"/>
    </w:p>
    <w:p w14:paraId="2C7BD271" w14:textId="77777777" w:rsidR="003A2B60" w:rsidRPr="007B3B1B" w:rsidRDefault="003A2B60" w:rsidP="003A2B60">
      <w:r w:rsidRPr="007B3B1B">
        <w:t>При отсутствии облучения, то есть, в случае наличия системы сталь +</w:t>
      </w:r>
      <w:r w:rsidRPr="007B3B1B">
        <w:rPr>
          <w:lang w:val="en-US"/>
        </w:rPr>
        <w:t> </w:t>
      </w:r>
      <w:r w:rsidRPr="007B3B1B">
        <w:t>теплоноситель рост оксидной пленки проходит таким образом:</w:t>
      </w:r>
    </w:p>
    <w:p w14:paraId="2545027C" w14:textId="77E3EE89" w:rsidR="003A2B60" w:rsidRPr="007B3B1B" w:rsidRDefault="00AC5F54" w:rsidP="00AC5F54">
      <w:pPr>
        <w:pStyle w:val="a3"/>
        <w:numPr>
          <w:ilvl w:val="0"/>
          <w:numId w:val="41"/>
        </w:numPr>
        <w:ind w:left="709"/>
      </w:pPr>
      <w:r>
        <w:t>А</w:t>
      </w:r>
      <w:r w:rsidR="003A2B60" w:rsidRPr="007B3B1B">
        <w:t>дсорбция молекулярного кислорода на чистой поверхности металла;</w:t>
      </w:r>
    </w:p>
    <w:p w14:paraId="637D02D2" w14:textId="6CAB58E4" w:rsidR="003A2B60" w:rsidRPr="007B3B1B" w:rsidRDefault="00AC5F54" w:rsidP="00AC5F54">
      <w:pPr>
        <w:pStyle w:val="a3"/>
        <w:numPr>
          <w:ilvl w:val="0"/>
          <w:numId w:val="41"/>
        </w:numPr>
        <w:ind w:left="709"/>
      </w:pPr>
      <w:r>
        <w:t>Д</w:t>
      </w:r>
      <w:r w:rsidR="003A2B60" w:rsidRPr="007B3B1B">
        <w:t>иссоциация молекул кислорода на атомы и их хемосорбция;</w:t>
      </w:r>
    </w:p>
    <w:p w14:paraId="4DE21FD5" w14:textId="752CC5FF" w:rsidR="003A2B60" w:rsidRPr="007B3B1B" w:rsidRDefault="00AC5F54" w:rsidP="00AC5F54">
      <w:pPr>
        <w:pStyle w:val="a3"/>
        <w:numPr>
          <w:ilvl w:val="0"/>
          <w:numId w:val="41"/>
        </w:numPr>
        <w:ind w:left="709"/>
      </w:pPr>
      <w:r>
        <w:t>В</w:t>
      </w:r>
      <w:r w:rsidR="003A2B60" w:rsidRPr="007B3B1B">
        <w:t>озникновение зародышей оксидов на локальных участках поверхности;</w:t>
      </w:r>
    </w:p>
    <w:p w14:paraId="76EC1DA5" w14:textId="1E078494" w:rsidR="003A2B60" w:rsidRPr="007B3B1B" w:rsidRDefault="00AC5F54" w:rsidP="00AC5F54">
      <w:pPr>
        <w:pStyle w:val="a3"/>
        <w:numPr>
          <w:ilvl w:val="0"/>
          <w:numId w:val="41"/>
        </w:numPr>
        <w:ind w:left="709"/>
      </w:pPr>
      <w:r>
        <w:t>Ф</w:t>
      </w:r>
      <w:r w:rsidR="003A2B60" w:rsidRPr="007B3B1B">
        <w:t xml:space="preserve">ормирование и рост пленки оксида; </w:t>
      </w:r>
    </w:p>
    <w:p w14:paraId="5B3A3907" w14:textId="4285060C" w:rsidR="003A2B60" w:rsidRPr="007B3B1B" w:rsidRDefault="00AC5F54" w:rsidP="00AC5F54">
      <w:pPr>
        <w:pStyle w:val="a3"/>
        <w:numPr>
          <w:ilvl w:val="0"/>
          <w:numId w:val="41"/>
        </w:numPr>
        <w:ind w:left="709"/>
      </w:pPr>
      <w:r>
        <w:t>В</w:t>
      </w:r>
      <w:r w:rsidR="003A2B60" w:rsidRPr="007B3B1B">
        <w:t>ынос железа через пленку, который сопровождается обратным потоком вакансий, идущих вглубь матрицы;</w:t>
      </w:r>
    </w:p>
    <w:p w14:paraId="63AAA592" w14:textId="0445CAFC" w:rsidR="008708F0" w:rsidRDefault="00100C34" w:rsidP="002F7729">
      <w:r>
        <w:t>Рассмотрим</w:t>
      </w:r>
      <w:r w:rsidR="003A2B60" w:rsidRPr="007B3B1B">
        <w:t xml:space="preserve"> подроб</w:t>
      </w:r>
      <w:r>
        <w:t>нее</w:t>
      </w:r>
      <w:r w:rsidR="003A2B60" w:rsidRPr="007B3B1B">
        <w:t xml:space="preserve"> окисление железа кислородом.</w:t>
      </w:r>
      <w:r w:rsidR="00902A4B">
        <w:t xml:space="preserve"> На рисунке 1.14 представлена диаграмма состояния железо-кислород.</w:t>
      </w:r>
    </w:p>
    <w:p w14:paraId="0488EA1C" w14:textId="77777777" w:rsidR="00AC5F54" w:rsidRPr="008708F0" w:rsidRDefault="00AC5F54" w:rsidP="002F7729"/>
    <w:p w14:paraId="790627F2" w14:textId="1389EF5E" w:rsidR="00100C34" w:rsidRDefault="00100C34" w:rsidP="00100C34">
      <w:pPr>
        <w:pStyle w:val="afb"/>
      </w:pPr>
      <w:r>
        <w:rPr>
          <w:noProof/>
        </w:rPr>
        <w:lastRenderedPageBreak/>
        <w:drawing>
          <wp:inline distT="0" distB="0" distL="0" distR="0" wp14:anchorId="4A365775" wp14:editId="003ECD4E">
            <wp:extent cx="2018053" cy="2880000"/>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8053" cy="2880000"/>
                    </a:xfrm>
                    <a:prstGeom prst="rect">
                      <a:avLst/>
                    </a:prstGeom>
                    <a:noFill/>
                  </pic:spPr>
                </pic:pic>
              </a:graphicData>
            </a:graphic>
          </wp:inline>
        </w:drawing>
      </w:r>
    </w:p>
    <w:p w14:paraId="2DB0AFA8" w14:textId="77777777" w:rsidR="00AC5F54" w:rsidRDefault="00AC5F54" w:rsidP="00100C34">
      <w:pPr>
        <w:pStyle w:val="afb"/>
      </w:pPr>
    </w:p>
    <w:p w14:paraId="7C377016" w14:textId="493A2117" w:rsidR="00100C34" w:rsidRDefault="00100C34" w:rsidP="003D1ABB">
      <w:pPr>
        <w:pStyle w:val="afb"/>
      </w:pPr>
      <w:r w:rsidRPr="001A7FE5">
        <w:t>Рисунок</w:t>
      </w:r>
      <w:r w:rsidR="001A7FE5" w:rsidRPr="001A7FE5">
        <w:t xml:space="preserve"> 1.14</w:t>
      </w:r>
      <w:r>
        <w:t xml:space="preserve"> – диаграмма состояний </w:t>
      </w:r>
      <w:r>
        <w:rPr>
          <w:lang w:val="en-US"/>
        </w:rPr>
        <w:t>Fe</w:t>
      </w:r>
      <w:r w:rsidRPr="00100C34">
        <w:t>-</w:t>
      </w:r>
      <w:r>
        <w:rPr>
          <w:lang w:val="en-US"/>
        </w:rPr>
        <w:t>O</w:t>
      </w:r>
      <w:r w:rsidRPr="00100C34">
        <w:t xml:space="preserve"> </w:t>
      </w:r>
      <w:r w:rsidRPr="0023109A">
        <w:t>[</w:t>
      </w:r>
      <w:r w:rsidR="0023109A" w:rsidRPr="0023109A">
        <w:fldChar w:fldCharType="begin"/>
      </w:r>
      <w:r w:rsidR="0023109A" w:rsidRPr="0023109A">
        <w:instrText xml:space="preserve"> REF Диаграмма_сост_железо_кислород \n \h </w:instrText>
      </w:r>
      <w:r w:rsidR="0023109A">
        <w:instrText xml:space="preserve"> \* MERGEFORMAT </w:instrText>
      </w:r>
      <w:r w:rsidR="0023109A" w:rsidRPr="0023109A">
        <w:fldChar w:fldCharType="separate"/>
      </w:r>
      <w:r w:rsidR="00D01514">
        <w:t>19</w:t>
      </w:r>
      <w:r w:rsidR="0023109A" w:rsidRPr="0023109A">
        <w:fldChar w:fldCharType="end"/>
      </w:r>
      <w:r w:rsidRPr="0023109A">
        <w:t>]</w:t>
      </w:r>
      <w:r w:rsidRPr="00100C34">
        <w:t>.</w:t>
      </w:r>
    </w:p>
    <w:p w14:paraId="7E5EB6B9" w14:textId="77777777" w:rsidR="00AC5F54" w:rsidRDefault="00AC5F54" w:rsidP="003D1ABB">
      <w:pPr>
        <w:pStyle w:val="afb"/>
      </w:pPr>
    </w:p>
    <w:p w14:paraId="2C1BE5DB" w14:textId="182D6DF6" w:rsidR="00902A4B" w:rsidRPr="00100C34" w:rsidRDefault="00902A4B" w:rsidP="00902A4B">
      <w:r w:rsidRPr="007B3B1B">
        <w:t>В соответствии с диаграммой состояний Fe–O</w:t>
      </w:r>
      <w:r>
        <w:t xml:space="preserve"> </w:t>
      </w:r>
      <w:r w:rsidRPr="007B3B1B">
        <w:t>при высоких температурах (</w:t>
      </w:r>
      <w:r w:rsidRPr="007B3B1B">
        <w:rPr>
          <w:rFonts w:ascii="Cambria Math" w:hAnsi="Cambria Math" w:cs="Cambria Math"/>
        </w:rPr>
        <w:t>𝑇</w:t>
      </w:r>
      <w:r w:rsidRPr="007B3B1B">
        <w:t>&gt; 570 °</w:t>
      </w:r>
      <w:r w:rsidRPr="00AC5F54">
        <w:rPr>
          <w:rFonts w:ascii="Cambria Math" w:hAnsi="Cambria Math" w:cs="Cambria Math"/>
        </w:rPr>
        <w:t>𝐶</w:t>
      </w:r>
      <w:r w:rsidRPr="007B3B1B">
        <w:t xml:space="preserve">) может сформироваться оксидная пленка, содержащая три основных устойчивых оксида: непосредственно примыкающая к поверхности закись железа </w:t>
      </w:r>
      <w:r w:rsidRPr="00F75CC2">
        <w:rPr>
          <w:rFonts w:ascii="Cambria Math" w:hAnsi="Cambria Math" w:cs="Cambria Math"/>
        </w:rPr>
        <w:t>𝐹𝑒𝑂</w:t>
      </w:r>
      <w:r w:rsidRPr="007B3B1B">
        <w:t xml:space="preserve"> (вюстит), закись–окись </w:t>
      </w:r>
      <w:r w:rsidRPr="007B3B1B">
        <w:rPr>
          <w:rFonts w:ascii="Cambria Math" w:hAnsi="Cambria Math" w:cs="Cambria Math"/>
        </w:rPr>
        <w:t>𝐹𝑒</w:t>
      </w:r>
      <w:r w:rsidRPr="007B3B1B">
        <w:rPr>
          <w:vertAlign w:val="subscript"/>
        </w:rPr>
        <w:t>3</w:t>
      </w:r>
      <w:r w:rsidRPr="007B3B1B">
        <w:rPr>
          <w:rFonts w:ascii="Cambria Math" w:hAnsi="Cambria Math" w:cs="Cambria Math"/>
        </w:rPr>
        <w:t>𝑂</w:t>
      </w:r>
      <w:r w:rsidRPr="007B3B1B">
        <w:rPr>
          <w:vertAlign w:val="subscript"/>
        </w:rPr>
        <w:t>4</w:t>
      </w:r>
      <w:r w:rsidRPr="007B3B1B">
        <w:t xml:space="preserve"> (магнетит) и, затем, внешняя часть оксидной пленки </w:t>
      </w:r>
      <w:r w:rsidRPr="007B3B1B">
        <w:rPr>
          <w:rFonts w:ascii="Cambria Math" w:hAnsi="Cambria Math" w:cs="Cambria Math"/>
        </w:rPr>
        <w:t>𝐹𝑒</w:t>
      </w:r>
      <w:r w:rsidRPr="007B3B1B">
        <w:rPr>
          <w:vertAlign w:val="subscript"/>
        </w:rPr>
        <w:t>2</w:t>
      </w:r>
      <w:r w:rsidRPr="007B3B1B">
        <w:rPr>
          <w:rFonts w:ascii="Cambria Math" w:hAnsi="Cambria Math" w:cs="Cambria Math"/>
        </w:rPr>
        <w:t>𝑂</w:t>
      </w:r>
      <w:r w:rsidRPr="007B3B1B">
        <w:rPr>
          <w:vertAlign w:val="subscript"/>
        </w:rPr>
        <w:t>3</w:t>
      </w:r>
      <w:r w:rsidRPr="007B3B1B">
        <w:t xml:space="preserve"> (гематит).</w:t>
      </w:r>
    </w:p>
    <w:p w14:paraId="6266326F" w14:textId="1294DE4E" w:rsidR="00E829ED" w:rsidRDefault="008E3548" w:rsidP="00E829ED">
      <w:pPr>
        <w:ind w:firstLine="708"/>
      </w:pPr>
      <w:r w:rsidRPr="008B46D3">
        <w:t>Все оксиды железа осн</w:t>
      </w:r>
      <w:r>
        <w:t>ованы на решетке с плотной упаковкой</w:t>
      </w:r>
      <w:r w:rsidRPr="008B46D3">
        <w:t xml:space="preserve">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-аниона, при этом меньшие катионы </w:t>
      </w:r>
      <w:r w:rsidRPr="0093774E">
        <w:rPr>
          <w:i/>
        </w:rPr>
        <w:t>Fe</w:t>
      </w:r>
      <w:r w:rsidRPr="008B46D3">
        <w:t xml:space="preserve"> занимают между собой октаэдрически</w:t>
      </w:r>
      <w:r>
        <w:t>е</w:t>
      </w:r>
      <w:r w:rsidRPr="008B46D3">
        <w:t xml:space="preserve"> и тетраэдрически</w:t>
      </w:r>
      <w:r>
        <w:t>е</w:t>
      </w:r>
      <w:r w:rsidRPr="008B46D3">
        <w:t xml:space="preserve"> </w:t>
      </w:r>
      <w:r>
        <w:t>позиции</w:t>
      </w:r>
      <w:r w:rsidRPr="008B46D3">
        <w:t xml:space="preserve"> (</w:t>
      </w:r>
      <w:r w:rsidRPr="001A7FE5">
        <w:t>рисунок</w:t>
      </w:r>
      <w:r w:rsidR="001A7FE5" w:rsidRPr="001A7FE5">
        <w:t xml:space="preserve"> 1.15</w:t>
      </w:r>
      <w:r w:rsidRPr="008B46D3">
        <w:t>).</w:t>
      </w:r>
    </w:p>
    <w:p w14:paraId="74211CFE" w14:textId="77777777" w:rsidR="00AC5F54" w:rsidRDefault="00AC5F54" w:rsidP="00E829ED">
      <w:pPr>
        <w:ind w:firstLine="708"/>
      </w:pPr>
    </w:p>
    <w:p w14:paraId="05A9B7C6" w14:textId="35622121" w:rsidR="00E829ED" w:rsidRDefault="00506152" w:rsidP="00E829ED">
      <w:pPr>
        <w:pStyle w:val="afb"/>
      </w:pPr>
      <w:r>
        <w:rPr>
          <w:noProof/>
        </w:rPr>
        <w:drawing>
          <wp:inline distT="0" distB="0" distL="0" distR="0" wp14:anchorId="44CCB239" wp14:editId="36237C71">
            <wp:extent cx="5934075" cy="157162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1571625"/>
                    </a:xfrm>
                    <a:prstGeom prst="rect">
                      <a:avLst/>
                    </a:prstGeom>
                    <a:noFill/>
                    <a:ln>
                      <a:noFill/>
                    </a:ln>
                  </pic:spPr>
                </pic:pic>
              </a:graphicData>
            </a:graphic>
          </wp:inline>
        </w:drawing>
      </w:r>
    </w:p>
    <w:p w14:paraId="109DB559" w14:textId="77777777" w:rsidR="00AC5F54" w:rsidRDefault="00AC5F54" w:rsidP="00E829ED">
      <w:pPr>
        <w:pStyle w:val="afb"/>
      </w:pPr>
    </w:p>
    <w:p w14:paraId="5AFBEC89" w14:textId="61B0A733" w:rsidR="00E829ED" w:rsidRDefault="00E829ED" w:rsidP="00E829ED">
      <w:pPr>
        <w:pStyle w:val="afb"/>
      </w:pPr>
      <w:r w:rsidRPr="001A7FE5">
        <w:t>Рисунок</w:t>
      </w:r>
      <w:r w:rsidR="001A7FE5" w:rsidRPr="001A7FE5">
        <w:t xml:space="preserve"> 1.15</w:t>
      </w:r>
      <w:r>
        <w:t xml:space="preserve"> - </w:t>
      </w:r>
      <w:r w:rsidRPr="0096026C">
        <w:t>Оксиды железа на решетке с плотной упаковкой O</w:t>
      </w:r>
      <w:r w:rsidRPr="0069703E">
        <w:rPr>
          <w:vertAlign w:val="subscript"/>
        </w:rPr>
        <w:t>2</w:t>
      </w:r>
      <w:r w:rsidRPr="0096026C">
        <w:t>-аниона с катионами металлов в октаэдрических и тетраэдрических координационных междоузлиях</w:t>
      </w:r>
      <w:r>
        <w:t xml:space="preserve"> </w:t>
      </w:r>
      <w:r w:rsidRPr="007628FB">
        <w:t>[</w:t>
      </w:r>
      <w:r w:rsidR="007628FB">
        <w:fldChar w:fldCharType="begin"/>
      </w:r>
      <w:r w:rsidR="007628FB">
        <w:instrText xml:space="preserve"> REF GParkinson_Iron_oxide_surf \n \h </w:instrText>
      </w:r>
      <w:r w:rsidR="007628FB">
        <w:fldChar w:fldCharType="separate"/>
      </w:r>
      <w:r w:rsidR="00D01514">
        <w:t>20</w:t>
      </w:r>
      <w:r w:rsidR="007628FB">
        <w:fldChar w:fldCharType="end"/>
      </w:r>
      <w:r w:rsidRPr="007628FB">
        <w:t>]</w:t>
      </w:r>
      <w:r w:rsidRPr="0096026C">
        <w:t xml:space="preserve">. </w:t>
      </w:r>
    </w:p>
    <w:p w14:paraId="59A433C1" w14:textId="77777777" w:rsidR="00AC5F54" w:rsidRDefault="00AC5F54" w:rsidP="00E829ED">
      <w:pPr>
        <w:pStyle w:val="afb"/>
      </w:pPr>
    </w:p>
    <w:p w14:paraId="3AAEC9C5" w14:textId="4FF0C298" w:rsidR="008E3548" w:rsidRDefault="008E3548" w:rsidP="00E829ED">
      <w:pPr>
        <w:ind w:firstLine="708"/>
      </w:pPr>
      <w:r w:rsidRPr="008B46D3">
        <w:lastRenderedPageBreak/>
        <w:t xml:space="preserve">В наиболее </w:t>
      </w:r>
      <w:r>
        <w:t>благоприятных</w:t>
      </w:r>
      <w:r w:rsidRPr="008B46D3">
        <w:t xml:space="preserve"> условиях формируется </w:t>
      </w:r>
      <w:r>
        <w:t>вюстит</w:t>
      </w:r>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В окислительных условиях образуется гематит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содержит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узлах. Между ними ес</w:t>
      </w:r>
      <w:r>
        <w:t>ть магнетит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t xml:space="preserve">), </w:t>
      </w:r>
      <w:r w:rsidRPr="008B46D3">
        <w:t xml:space="preserve">шпинель с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t xml:space="preserve">в тетраэдрических местах и </w:t>
      </w:r>
      <w:r w:rsidRPr="008B46D3">
        <w:t xml:space="preserve">смесь 50:50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и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местах. Наконец, когда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окисляется непосредственно,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превращается в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структуре шпинели. </w:t>
      </w:r>
      <w:r>
        <w:t>С</w:t>
      </w:r>
      <w:r w:rsidRPr="008B46D3">
        <w:t xml:space="preserve">труктура шпинели удивительно прочная и может вместить весь диапазон стехиометрии между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В крайнем случае весь </w:t>
      </w:r>
      <w:r w:rsidRPr="0093774E">
        <w:rPr>
          <w:i/>
        </w:rPr>
        <w:t>Fe</w:t>
      </w:r>
      <w:r w:rsidRPr="008B46D3">
        <w:t xml:space="preserve"> окисляется до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oMath>
      <w:r w:rsidRPr="008B46D3">
        <w:t>, и</w:t>
      </w:r>
      <w:r>
        <w:t xml:space="preserve"> образуется маггемит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w:t>
      </w:r>
      <w:r w:rsidRPr="0096026C">
        <w:t xml:space="preserve">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 xml:space="preserve"> превращается в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но существует отчасти потому, что для перехода от шпинели к структуре корунда требуется преобразование решетки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 из ГЦК в ГПУ. </w:t>
      </w:r>
      <w:r>
        <w:t>С другой стороны</w:t>
      </w:r>
      <w:r w:rsidRPr="008B46D3">
        <w:t xml:space="preserve">, </w:t>
      </w:r>
      <w:r>
        <w:t>изменение</w:t>
      </w:r>
      <w:r w:rsidRPr="008B46D3">
        <w:t xml:space="preserve"> между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xml:space="preserve"> является исключительно жидким, так как для этого требуется только перегруппировка катионов внутри ГЦК-решетки кислорода. </w:t>
      </w:r>
    </w:p>
    <w:p w14:paraId="5E7F51BF" w14:textId="77777777" w:rsidR="00100C34" w:rsidRDefault="00100C34" w:rsidP="00100C34">
      <w:r w:rsidRPr="00194515">
        <w:t>Коррозионная стойкость стали в жидкометаллическом свинцовом</w:t>
      </w:r>
      <w:r w:rsidRPr="007B3B1B">
        <w:t xml:space="preserve"> теплоносителе достигается благодаря образованию на поверхности стали оксидного покрытия, препятствующего переносу компонентов, стали в теплоноситель.</w:t>
      </w:r>
    </w:p>
    <w:p w14:paraId="556FFBA7" w14:textId="5617D3D6" w:rsidR="00C037EA" w:rsidRDefault="00C037EA" w:rsidP="00100C34">
      <w:r w:rsidRPr="00E058FB">
        <w:t xml:space="preserve">Схематичное изображение структуры пленки представлено на </w:t>
      </w:r>
      <w:r w:rsidRPr="001A7FE5">
        <w:t>рисунке</w:t>
      </w:r>
      <w:r w:rsidR="001A7FE5" w:rsidRPr="001A7FE5">
        <w:t xml:space="preserve"> 1.16</w:t>
      </w:r>
      <w:r w:rsidR="00AC5F54">
        <w:t>.</w:t>
      </w:r>
    </w:p>
    <w:p w14:paraId="6B269D98" w14:textId="77777777" w:rsidR="00AC5F54" w:rsidRDefault="00AC5F54" w:rsidP="00100C34">
      <w:pPr>
        <w:rPr>
          <w:highlight w:val="yellow"/>
        </w:rPr>
      </w:pPr>
    </w:p>
    <w:p w14:paraId="44162BC1" w14:textId="4378BCCA" w:rsidR="00C037EA" w:rsidRDefault="00E664C0" w:rsidP="00C037EA">
      <w:pPr>
        <w:pStyle w:val="afb"/>
      </w:pPr>
      <w:r>
        <w:rPr>
          <w:noProof/>
        </w:rPr>
        <w:drawing>
          <wp:inline distT="0" distB="0" distL="0" distR="0" wp14:anchorId="6D7D678F" wp14:editId="16EE655E">
            <wp:extent cx="2515592" cy="1440000"/>
            <wp:effectExtent l="0" t="0" r="0"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5592" cy="1440000"/>
                    </a:xfrm>
                    <a:prstGeom prst="rect">
                      <a:avLst/>
                    </a:prstGeom>
                    <a:noFill/>
                    <a:ln>
                      <a:noFill/>
                    </a:ln>
                  </pic:spPr>
                </pic:pic>
              </a:graphicData>
            </a:graphic>
          </wp:inline>
        </w:drawing>
      </w:r>
    </w:p>
    <w:p w14:paraId="09EF72DE" w14:textId="77777777" w:rsidR="00AC5F54" w:rsidRDefault="00AC5F54" w:rsidP="00C037EA">
      <w:pPr>
        <w:pStyle w:val="afb"/>
      </w:pPr>
    </w:p>
    <w:p w14:paraId="21996F25" w14:textId="42166E30" w:rsidR="00C037EA" w:rsidRDefault="00C037EA" w:rsidP="00C037EA">
      <w:pPr>
        <w:pStyle w:val="afb"/>
      </w:pPr>
      <w:r w:rsidRPr="001A7FE5">
        <w:t>Рисунок</w:t>
      </w:r>
      <w:r w:rsidR="001A7FE5" w:rsidRPr="001A7FE5">
        <w:t xml:space="preserve"> 1.16</w:t>
      </w:r>
      <w:r>
        <w:t xml:space="preserve"> – Схематическое изображение оксидной пленки.</w:t>
      </w:r>
    </w:p>
    <w:p w14:paraId="718E0279" w14:textId="77777777" w:rsidR="00AC5F54" w:rsidRPr="007B3B1B" w:rsidRDefault="00AC5F54" w:rsidP="00C037EA">
      <w:pPr>
        <w:pStyle w:val="afb"/>
      </w:pPr>
    </w:p>
    <w:p w14:paraId="1649A4BA" w14:textId="644F8A6C" w:rsidR="003D1ABB" w:rsidRDefault="003D1ABB" w:rsidP="003D1ABB">
      <w:r w:rsidRPr="00E664C0">
        <w:t>Основными факторами, определяющими массоперенос, являются коэффициент диффузии компонента в области, лимитирующей его передвижение, и градиент его концентрации в этой области. Обобщенная формула для прогнозирования толщины оксидной пленки имеет вид:</w:t>
      </w:r>
    </w:p>
    <w:p w14:paraId="5A7E31BE" w14:textId="77777777" w:rsidR="00951D55" w:rsidRPr="00E664C0" w:rsidRDefault="00951D55" w:rsidP="003D1ABB"/>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9"/>
        <w:gridCol w:w="3143"/>
        <w:gridCol w:w="3113"/>
      </w:tblGrid>
      <w:tr w:rsidR="003D1ABB" w:rsidRPr="00E664C0" w14:paraId="26AD262C" w14:textId="77777777" w:rsidTr="008E3548">
        <w:tc>
          <w:tcPr>
            <w:tcW w:w="3190" w:type="dxa"/>
          </w:tcPr>
          <w:p w14:paraId="22413596" w14:textId="77777777" w:rsidR="003D1ABB" w:rsidRPr="00E664C0" w:rsidRDefault="003D1ABB" w:rsidP="008E3548">
            <w:pPr>
              <w:ind w:firstLine="0"/>
            </w:pPr>
          </w:p>
        </w:tc>
        <w:tc>
          <w:tcPr>
            <w:tcW w:w="3190" w:type="dxa"/>
          </w:tcPr>
          <w:p w14:paraId="3AB16FF1" w14:textId="77777777" w:rsidR="003D1ABB" w:rsidRPr="00E664C0" w:rsidRDefault="003D1ABB" w:rsidP="008E3548">
            <w:pPr>
              <w:ind w:firstLine="0"/>
            </w:pPr>
            <m:oMath>
              <m:r>
                <w:rPr>
                  <w:rFonts w:ascii="Cambria Math" w:hAnsi="Cambria Math"/>
                </w:rPr>
                <m:t>δ=</m:t>
              </m:r>
              <m:r>
                <w:rPr>
                  <w:rFonts w:ascii="Cambria Math" w:hAnsi="Cambria Math"/>
                  <w:lang w:val="en-US"/>
                </w:rPr>
                <m:t>k</m:t>
              </m:r>
              <m:sSup>
                <m:sSupPr>
                  <m:ctrlPr>
                    <w:rPr>
                      <w:rFonts w:ascii="Cambria Math" w:hAnsi="Cambria Math"/>
                      <w:i/>
                      <w:lang w:val="en-US"/>
                    </w:rPr>
                  </m:ctrlPr>
                </m:sSupPr>
                <m:e>
                  <m:r>
                    <w:rPr>
                      <w:rFonts w:ascii="Cambria Math" w:hAnsi="Cambria Math"/>
                      <w:lang w:val="en-US"/>
                    </w:rPr>
                    <m:t>e</m:t>
                  </m:r>
                </m:e>
                <m:sup>
                  <m:d>
                    <m:dPr>
                      <m:ctrlPr>
                        <w:rPr>
                          <w:rFonts w:ascii="Cambria Math" w:hAnsi="Cambria Math"/>
                          <w:i/>
                          <w:lang w:val="en-US"/>
                        </w:rPr>
                      </m:ctrlPr>
                    </m:dPr>
                    <m:e>
                      <m:f>
                        <m:fPr>
                          <m:ctrlPr>
                            <w:rPr>
                              <w:rFonts w:ascii="Cambria Math" w:hAnsi="Cambria Math"/>
                              <w:i/>
                              <w:lang w:val="en-US"/>
                            </w:rPr>
                          </m:ctrlPr>
                        </m:fPr>
                        <m:num>
                          <m:r>
                            <w:rPr>
                              <w:rFonts w:ascii="Cambria Math" w:hAnsi="Cambria Math"/>
                            </w:rPr>
                            <m:t>-</m:t>
                          </m:r>
                          <m:r>
                            <w:rPr>
                              <w:rFonts w:ascii="Cambria Math" w:hAnsi="Cambria Math"/>
                              <w:lang w:val="en-US"/>
                            </w:rPr>
                            <m:t>nQ</m:t>
                          </m:r>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lang w:val="en-US"/>
                            </w:rPr>
                            <m:t>Vσ</m:t>
                          </m:r>
                        </m:num>
                        <m:den>
                          <m:r>
                            <w:rPr>
                              <w:rFonts w:ascii="Cambria Math" w:hAnsi="Cambria Math"/>
                              <w:lang w:val="en-US"/>
                            </w:rPr>
                            <m:t>RT</m:t>
                          </m:r>
                        </m:den>
                      </m:f>
                    </m:e>
                  </m:d>
                </m:sup>
              </m:sSup>
              <m:r>
                <w:rPr>
                  <w:rFonts w:ascii="Cambria Math" w:hAnsi="Cambria Math"/>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n</m:t>
                  </m:r>
                </m:sub>
              </m:sSub>
            </m:oMath>
            <w:r w:rsidRPr="00E664C0">
              <w:t>,</w:t>
            </w:r>
          </w:p>
        </w:tc>
        <w:tc>
          <w:tcPr>
            <w:tcW w:w="3191" w:type="dxa"/>
            <w:vAlign w:val="center"/>
          </w:tcPr>
          <w:p w14:paraId="44205016" w14:textId="248C269E" w:rsidR="003D1ABB" w:rsidRPr="00E664C0" w:rsidRDefault="003D1ABB" w:rsidP="008E3548">
            <w:pPr>
              <w:ind w:firstLine="0"/>
              <w:jc w:val="right"/>
            </w:pPr>
            <w:r w:rsidRPr="00E664C0">
              <w:t>(</w:t>
            </w:r>
            <w:r w:rsidR="001A7FE5">
              <w:t>1.2</w:t>
            </w:r>
            <w:r w:rsidRPr="00E664C0">
              <w:t>)</w:t>
            </w:r>
          </w:p>
        </w:tc>
      </w:tr>
    </w:tbl>
    <w:p w14:paraId="5B9E3914" w14:textId="2C9A2C87" w:rsidR="003D1ABB" w:rsidRPr="00E058FB" w:rsidRDefault="003D1ABB" w:rsidP="003D1ABB">
      <w:pPr>
        <w:ind w:firstLine="0"/>
      </w:pPr>
      <w:r w:rsidRPr="00E664C0">
        <w:lastRenderedPageBreak/>
        <w:t xml:space="preserve">где </w:t>
      </w:r>
      <w:r w:rsidRPr="00E664C0">
        <w:rPr>
          <w:i/>
        </w:rPr>
        <w:t>δ</w:t>
      </w:r>
      <w:r w:rsidRPr="00E664C0">
        <w:t xml:space="preserve"> – толщина пленки, </w:t>
      </w:r>
      <w:r w:rsidRPr="00E664C0">
        <w:rPr>
          <w:i/>
        </w:rPr>
        <w:t>τ</w:t>
      </w:r>
      <w:r w:rsidRPr="00E664C0">
        <w:t xml:space="preserve"> – время испытаний, </w:t>
      </w:r>
      <w:r w:rsidRPr="00E664C0">
        <w:rPr>
          <w:i/>
          <w:lang w:val="en-US"/>
        </w:rPr>
        <w:t>Q</w:t>
      </w:r>
      <w:r w:rsidRPr="00E664C0">
        <w:t xml:space="preserve"> – энергия активации процесса, </w:t>
      </w:r>
      <w:r w:rsidRPr="00E664C0">
        <w:rPr>
          <w:i/>
          <w:lang w:val="en-US"/>
        </w:rPr>
        <w:t>R</w:t>
      </w:r>
      <w:r w:rsidR="00B47473">
        <w:rPr>
          <w:i/>
        </w:rPr>
        <w:t xml:space="preserve"> </w:t>
      </w:r>
      <w:r w:rsidR="00B47473" w:rsidRPr="00B47473">
        <w:rPr>
          <w:i/>
        </w:rPr>
        <w:noBreakHyphen/>
      </w:r>
      <w:r w:rsidR="008056EF">
        <w:t xml:space="preserve"> </w:t>
      </w:r>
      <w:r w:rsidRPr="00E664C0">
        <w:t xml:space="preserve">газовая постоянная, </w:t>
      </w:r>
      <w:r w:rsidRPr="00E664C0">
        <w:rPr>
          <w:i/>
          <w:lang w:val="en-US"/>
        </w:rPr>
        <w:t>V</w:t>
      </w:r>
      <w:r w:rsidRPr="00E664C0">
        <w:t xml:space="preserve"> – активационный объем процесса перемещения дефектов структуры, </w:t>
      </w:r>
      <w:r w:rsidRPr="00E664C0">
        <w:rPr>
          <w:i/>
          <w:lang w:val="en-US"/>
        </w:rPr>
        <w:t>N</w:t>
      </w:r>
      <w:r w:rsidRPr="00E664C0">
        <w:rPr>
          <w:i/>
          <w:vertAlign w:val="subscript"/>
        </w:rPr>
        <w:t>А</w:t>
      </w:r>
      <w:r w:rsidRPr="00E664C0">
        <w:t xml:space="preserve"> – число Авогадро, </w:t>
      </w:r>
      <w:r w:rsidRPr="00E664C0">
        <w:rPr>
          <w:i/>
        </w:rPr>
        <w:t>σ</w:t>
      </w:r>
      <w:r w:rsidRPr="00E664C0">
        <w:t xml:space="preserve"> – напряжение, </w:t>
      </w:r>
      <w:r w:rsidRPr="00E664C0">
        <w:rPr>
          <w:i/>
          <w:lang w:val="en-US"/>
        </w:rPr>
        <w:t>k</w:t>
      </w:r>
      <w:r w:rsidRPr="00E664C0">
        <w:rPr>
          <w:i/>
        </w:rPr>
        <w:t xml:space="preserve">, </w:t>
      </w:r>
      <w:r w:rsidRPr="00E664C0">
        <w:rPr>
          <w:i/>
          <w:lang w:val="en-US"/>
        </w:rPr>
        <w:t>n</w:t>
      </w:r>
      <w:r w:rsidRPr="00E664C0">
        <w:t xml:space="preserve"> – константы.</w:t>
      </w:r>
      <w:r w:rsidRPr="00E058FB">
        <w:t xml:space="preserve"> </w:t>
      </w:r>
    </w:p>
    <w:p w14:paraId="60009EF6" w14:textId="301C705B" w:rsidR="003D1ABB" w:rsidRPr="00E058FB" w:rsidRDefault="003D1ABB" w:rsidP="003D1ABB">
      <w:r w:rsidRPr="00E058FB">
        <w:t xml:space="preserve">Наиболее характерны два типа физико-химического взаимодействия между оксидом и оболочкой. Первый из них определяется возникновением одной или нескольких слоистых зон между оксидом и оболочкой вследствие поверхностного взаимодействия без каких-либо межкристаллитных проникновений в оболочку. Второй тип взаимодействия характеризуется как наличием зон, так и межкристаллитной коррозией оболочки. </w:t>
      </w:r>
    </w:p>
    <w:p w14:paraId="12DF3663" w14:textId="7001D065" w:rsidR="008708F0" w:rsidRDefault="003D1ABB" w:rsidP="003D1ABB">
      <w:r w:rsidRPr="00E058FB">
        <w:t xml:space="preserve">Коррозионная стойкость стали в жидкометаллическом свинцовом теплоносителе достигается благодаря образованию на поверхности стали оксидного покрытия, препятствующего переносу компонентов, стали в теплоноситель. Поскольку сталь имеет сложный химический состав, растущая пленка </w:t>
      </w:r>
      <w:r>
        <w:t>имеет неоднородный состав.</w:t>
      </w:r>
    </w:p>
    <w:p w14:paraId="10A49706" w14:textId="77777777" w:rsidR="00AC5F54" w:rsidRPr="003D1ABB" w:rsidRDefault="00AC5F54" w:rsidP="003D1ABB"/>
    <w:p w14:paraId="1836207A" w14:textId="77777777" w:rsidR="003A2B60" w:rsidRDefault="003A2B60" w:rsidP="0080383C">
      <w:pPr>
        <w:pStyle w:val="4"/>
      </w:pPr>
      <w:bookmarkStart w:id="27" w:name="_Toc502011715"/>
      <w:bookmarkStart w:id="28" w:name="_Ref513051894"/>
      <w:bookmarkStart w:id="29" w:name="_Ref513051936"/>
      <w:bookmarkStart w:id="30" w:name="_Toc514780523"/>
      <w:bookmarkStart w:id="31" w:name="_Toc517719195"/>
      <w:r w:rsidRPr="00E311FC">
        <w:t>Физико</w:t>
      </w:r>
      <w:r w:rsidRPr="00FC3F33">
        <w:t>-химические аспекты взаимодействия стали со свинцом</w:t>
      </w:r>
      <w:bookmarkEnd w:id="27"/>
      <w:r w:rsidR="00BC4CF4">
        <w:t>.</w:t>
      </w:r>
      <w:bookmarkEnd w:id="28"/>
      <w:bookmarkEnd w:id="29"/>
      <w:bookmarkEnd w:id="30"/>
      <w:bookmarkEnd w:id="31"/>
    </w:p>
    <w:p w14:paraId="663279C3" w14:textId="47E35D2E" w:rsidR="007E1D0A" w:rsidRDefault="00422312" w:rsidP="00AC5F54">
      <w:r>
        <w:t>Следует отметить сразу, что научным сообществом очень плохо изучено влияние свинца (свинцового теплоносителя) на стал</w:t>
      </w:r>
      <w:r w:rsidR="002F7729">
        <w:t>ь</w:t>
      </w:r>
      <w:r>
        <w:t>, а точнее, на коррозионную</w:t>
      </w:r>
      <w:r w:rsidR="007E56A7">
        <w:t xml:space="preserve"> стойкость. </w:t>
      </w:r>
      <w:r w:rsidR="000B6FEB" w:rsidRPr="00A07BA6">
        <w:t>Важным параметром в случае свинцового теплоносителя является концентрация растворенного в нем кислорода.</w:t>
      </w:r>
    </w:p>
    <w:p w14:paraId="397625F3" w14:textId="35A33CC9" w:rsidR="00B1031E" w:rsidRDefault="007E1D0A" w:rsidP="007E1D0A">
      <w:pPr>
        <w:ind w:firstLine="708"/>
        <w:rPr>
          <w:rFonts w:cs="Times New Roman"/>
          <w:szCs w:val="26"/>
        </w:rPr>
      </w:pPr>
      <w:r w:rsidRPr="00F06F7D">
        <w:rPr>
          <w:rFonts w:cs="Times New Roman"/>
          <w:szCs w:val="26"/>
        </w:rPr>
        <w:t>Механизм роста оксидного покрытия напрямую зависит от концентрации кислорода в теплоносителе. Экспериментальное исследование при температуре 5</w:t>
      </w:r>
      <w:r w:rsidR="00B1031E">
        <w:rPr>
          <w:rFonts w:cs="Times New Roman"/>
          <w:szCs w:val="26"/>
        </w:rPr>
        <w:t>5</w:t>
      </w:r>
      <w:r w:rsidRPr="00F06F7D">
        <w:rPr>
          <w:rFonts w:cs="Times New Roman"/>
          <w:szCs w:val="26"/>
        </w:rPr>
        <w:t>0°С показывает, что при концентрации кислорода ниже 10</w:t>
      </w:r>
      <w:r w:rsidRPr="007E1D0A">
        <w:rPr>
          <w:rFonts w:cs="Times New Roman"/>
          <w:szCs w:val="26"/>
          <w:vertAlign w:val="superscript"/>
        </w:rPr>
        <w:t>-7</w:t>
      </w:r>
      <w:r w:rsidRPr="00F06F7D">
        <w:rPr>
          <w:rFonts w:cs="Times New Roman"/>
          <w:szCs w:val="26"/>
        </w:rPr>
        <w:t xml:space="preserve"> </w:t>
      </w:r>
      <w:proofErr w:type="gramStart"/>
      <w:r w:rsidR="004C3024">
        <w:rPr>
          <w:rFonts w:cs="Times New Roman"/>
          <w:szCs w:val="26"/>
        </w:rPr>
        <w:t>масс.%</w:t>
      </w:r>
      <w:proofErr w:type="gramEnd"/>
      <w:r w:rsidRPr="00F06F7D">
        <w:rPr>
          <w:rFonts w:cs="Times New Roman"/>
          <w:szCs w:val="26"/>
        </w:rPr>
        <w:t xml:space="preserve"> в свинце, коррозия определяется растворением компонентов сплава в стали</w:t>
      </w:r>
      <w:r w:rsidRPr="007E1D0A">
        <w:rPr>
          <w:rFonts w:cs="Times New Roman"/>
          <w:szCs w:val="26"/>
        </w:rPr>
        <w:t xml:space="preserve"> </w:t>
      </w:r>
      <w:r w:rsidRPr="00AA2783">
        <w:rPr>
          <w:rFonts w:cs="Times New Roman"/>
          <w:szCs w:val="26"/>
        </w:rPr>
        <w:t>[</w:t>
      </w:r>
      <w:r w:rsidR="00AA2783" w:rsidRPr="00AA2783">
        <w:rPr>
          <w:rFonts w:cs="Times New Roman"/>
          <w:szCs w:val="26"/>
        </w:rPr>
        <w:fldChar w:fldCharType="begin"/>
      </w:r>
      <w:r w:rsidR="00AA2783" w:rsidRPr="00AA2783">
        <w:rPr>
          <w:rFonts w:cs="Times New Roman"/>
          <w:szCs w:val="26"/>
        </w:rPr>
        <w:instrText xml:space="preserve"> REF GMuller_Investig_on_oxygen_control_liqui \n \h </w:instrText>
      </w:r>
      <w:r w:rsidR="00AA2783">
        <w:rPr>
          <w:rFonts w:cs="Times New Roman"/>
          <w:szCs w:val="26"/>
        </w:rPr>
        <w:instrText xml:space="preserve"> \* MERGEFORMAT </w:instrText>
      </w:r>
      <w:r w:rsidR="00AA2783" w:rsidRPr="00AA2783">
        <w:rPr>
          <w:rFonts w:cs="Times New Roman"/>
          <w:szCs w:val="26"/>
        </w:rPr>
      </w:r>
      <w:r w:rsidR="00AA2783" w:rsidRPr="00AA2783">
        <w:rPr>
          <w:rFonts w:cs="Times New Roman"/>
          <w:szCs w:val="26"/>
        </w:rPr>
        <w:fldChar w:fldCharType="separate"/>
      </w:r>
      <w:r w:rsidR="00D01514">
        <w:rPr>
          <w:rFonts w:cs="Times New Roman"/>
          <w:szCs w:val="26"/>
        </w:rPr>
        <w:t>21</w:t>
      </w:r>
      <w:r w:rsidR="00AA2783" w:rsidRPr="00AA2783">
        <w:rPr>
          <w:rFonts w:cs="Times New Roman"/>
          <w:szCs w:val="26"/>
        </w:rPr>
        <w:fldChar w:fldCharType="end"/>
      </w:r>
      <w:r w:rsidRPr="00AA2783">
        <w:rPr>
          <w:rFonts w:cs="Times New Roman"/>
          <w:szCs w:val="26"/>
        </w:rPr>
        <w:t>].</w:t>
      </w:r>
      <w:r w:rsidRPr="007E1D0A">
        <w:rPr>
          <w:rFonts w:cs="Times New Roman"/>
          <w:szCs w:val="26"/>
        </w:rPr>
        <w:t xml:space="preserve"> </w:t>
      </w:r>
      <w:r w:rsidRPr="00F06F7D">
        <w:rPr>
          <w:rFonts w:cs="Times New Roman"/>
          <w:szCs w:val="26"/>
        </w:rPr>
        <w:t>При уменьшении содержания кислорода наблюдается сильное увеличение коррозии. При содержании кислорода выше 10</w:t>
      </w:r>
      <w:r w:rsidRPr="007E1D0A">
        <w:rPr>
          <w:rFonts w:cs="Times New Roman"/>
          <w:szCs w:val="26"/>
          <w:vertAlign w:val="superscript"/>
        </w:rPr>
        <w:t>-6</w:t>
      </w:r>
      <w:r w:rsidRPr="00F06F7D">
        <w:rPr>
          <w:rFonts w:cs="Times New Roman"/>
          <w:szCs w:val="26"/>
        </w:rPr>
        <w:t xml:space="preserve"> </w:t>
      </w:r>
      <w:proofErr w:type="gramStart"/>
      <w:r w:rsidR="004C3024">
        <w:rPr>
          <w:rFonts w:cs="Times New Roman"/>
          <w:szCs w:val="26"/>
        </w:rPr>
        <w:t>масс.%</w:t>
      </w:r>
      <w:proofErr w:type="gramEnd"/>
      <w:r w:rsidRPr="00F06F7D">
        <w:rPr>
          <w:rFonts w:cs="Times New Roman"/>
          <w:szCs w:val="26"/>
        </w:rPr>
        <w:t xml:space="preserve"> процесс обусловлен окислением поверхности, что помогает </w:t>
      </w:r>
      <w:r w:rsidR="00217581" w:rsidRPr="00F06F7D">
        <w:rPr>
          <w:rFonts w:cs="Times New Roman"/>
          <w:szCs w:val="26"/>
        </w:rPr>
        <w:t>ограничить,</w:t>
      </w:r>
      <w:r w:rsidRPr="00F06F7D">
        <w:rPr>
          <w:rFonts w:cs="Times New Roman"/>
          <w:szCs w:val="26"/>
        </w:rPr>
        <w:t xml:space="preserve"> растворение компонентов стали в теплоносителе</w:t>
      </w:r>
      <w:r w:rsidR="00B1031E" w:rsidRPr="00B1031E">
        <w:rPr>
          <w:rFonts w:cs="Times New Roman"/>
          <w:szCs w:val="26"/>
        </w:rPr>
        <w:t xml:space="preserve"> (</w:t>
      </w:r>
      <w:r w:rsidR="00B1031E" w:rsidRPr="001A7FE5">
        <w:rPr>
          <w:rFonts w:cs="Times New Roman"/>
          <w:szCs w:val="26"/>
        </w:rPr>
        <w:t>рисунок</w:t>
      </w:r>
      <w:r w:rsidR="001A7FE5" w:rsidRPr="001A7FE5">
        <w:rPr>
          <w:rFonts w:cs="Times New Roman"/>
          <w:szCs w:val="26"/>
        </w:rPr>
        <w:t xml:space="preserve"> 1.17</w:t>
      </w:r>
      <w:r w:rsidR="00B1031E" w:rsidRPr="00B1031E">
        <w:rPr>
          <w:rFonts w:cs="Times New Roman"/>
          <w:szCs w:val="26"/>
        </w:rPr>
        <w:t>)</w:t>
      </w:r>
      <w:r w:rsidRPr="00F06F7D">
        <w:rPr>
          <w:rFonts w:cs="Times New Roman"/>
          <w:szCs w:val="26"/>
        </w:rPr>
        <w:t>.</w:t>
      </w:r>
    </w:p>
    <w:p w14:paraId="32C41438" w14:textId="787A9A0E" w:rsidR="00AC5F54" w:rsidRDefault="00AC5F54" w:rsidP="007E1D0A">
      <w:pPr>
        <w:ind w:firstLine="708"/>
        <w:rPr>
          <w:rFonts w:cs="Times New Roman"/>
          <w:szCs w:val="26"/>
        </w:rPr>
      </w:pPr>
    </w:p>
    <w:p w14:paraId="1274FDF4" w14:textId="77777777" w:rsidR="00AC5F54" w:rsidRDefault="00AC5F54" w:rsidP="007E1D0A">
      <w:pPr>
        <w:ind w:firstLine="708"/>
        <w:rPr>
          <w:rFonts w:cs="Times New Roman"/>
          <w:szCs w:val="26"/>
        </w:rPr>
      </w:pPr>
    </w:p>
    <w:p w14:paraId="049ABBA4" w14:textId="2D3F3EA7" w:rsidR="00B1031E" w:rsidRDefault="00913E28" w:rsidP="003A66EB">
      <w:pPr>
        <w:pStyle w:val="afb"/>
        <w:rPr>
          <w:rFonts w:cs="Times New Roman"/>
        </w:rPr>
      </w:pPr>
      <w:r>
        <w:rPr>
          <w:noProof/>
        </w:rPr>
        <w:lastRenderedPageBreak/>
        <w:drawing>
          <wp:inline distT="0" distB="0" distL="0" distR="0" wp14:anchorId="2F05CB36" wp14:editId="4B306B81">
            <wp:extent cx="3242081" cy="21600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2081" cy="2160000"/>
                    </a:xfrm>
                    <a:prstGeom prst="rect">
                      <a:avLst/>
                    </a:prstGeom>
                    <a:noFill/>
                    <a:ln>
                      <a:noFill/>
                    </a:ln>
                  </pic:spPr>
                </pic:pic>
              </a:graphicData>
            </a:graphic>
          </wp:inline>
        </w:drawing>
      </w:r>
    </w:p>
    <w:p w14:paraId="6E534B4E" w14:textId="77777777" w:rsidR="00AC5F54" w:rsidRDefault="00AC5F54" w:rsidP="003A66EB">
      <w:pPr>
        <w:pStyle w:val="afb"/>
        <w:rPr>
          <w:rFonts w:cs="Times New Roman"/>
        </w:rPr>
      </w:pPr>
    </w:p>
    <w:p w14:paraId="3F1D2652" w14:textId="3D275394" w:rsidR="00B1031E" w:rsidRDefault="00B1031E" w:rsidP="00B1031E">
      <w:pPr>
        <w:pStyle w:val="afb"/>
        <w:rPr>
          <w:rFonts w:cs="Times New Roman"/>
        </w:rPr>
      </w:pPr>
      <w:r w:rsidRPr="001A7FE5">
        <w:t>Рисунок</w:t>
      </w:r>
      <w:r w:rsidR="001A7FE5" w:rsidRPr="001A7FE5">
        <w:t xml:space="preserve"> 1.17</w:t>
      </w:r>
      <w:r>
        <w:t xml:space="preserve"> – Коррозионное поведение стали в расплаве свинца после 3000 часов при температуре 550</w:t>
      </w:r>
      <w:r w:rsidRPr="00F06F7D">
        <w:rPr>
          <w:rFonts w:cs="Times New Roman"/>
        </w:rPr>
        <w:t>°С</w:t>
      </w:r>
      <w:r>
        <w:rPr>
          <w:rFonts w:cs="Times New Roman"/>
        </w:rPr>
        <w:t xml:space="preserve">. Тип образовавшегося оксида – </w:t>
      </w:r>
      <w:r>
        <w:rPr>
          <w:rFonts w:cs="Times New Roman"/>
          <w:lang w:val="en-US"/>
        </w:rPr>
        <w:t>Me</w:t>
      </w:r>
      <w:r w:rsidRPr="00B1031E">
        <w:rPr>
          <w:rFonts w:cs="Times New Roman"/>
          <w:vertAlign w:val="subscript"/>
        </w:rPr>
        <w:t>3</w:t>
      </w:r>
      <w:r>
        <w:rPr>
          <w:rFonts w:cs="Times New Roman"/>
          <w:lang w:val="en-US"/>
        </w:rPr>
        <w:t>O</w:t>
      </w:r>
      <w:r w:rsidRPr="00B1031E">
        <w:rPr>
          <w:rFonts w:cs="Times New Roman"/>
          <w:vertAlign w:val="subscript"/>
        </w:rPr>
        <w:t xml:space="preserve">4 </w:t>
      </w:r>
      <w:r w:rsidRPr="00B1031E">
        <w:rPr>
          <w:rFonts w:cs="Times New Roman"/>
        </w:rPr>
        <w:t>[</w:t>
      </w:r>
      <w:r>
        <w:rPr>
          <w:rFonts w:cs="Times New Roman"/>
        </w:rPr>
        <w:fldChar w:fldCharType="begin"/>
      </w:r>
      <w:r>
        <w:rPr>
          <w:rFonts w:cs="Times New Roman"/>
        </w:rPr>
        <w:instrText xml:space="preserve"> REF GMuller_Investig_on_oxygen_control_liqui \n \h </w:instrText>
      </w:r>
      <w:r>
        <w:rPr>
          <w:rFonts w:cs="Times New Roman"/>
        </w:rPr>
      </w:r>
      <w:r>
        <w:rPr>
          <w:rFonts w:cs="Times New Roman"/>
        </w:rPr>
        <w:fldChar w:fldCharType="separate"/>
      </w:r>
      <w:r w:rsidR="00D01514">
        <w:rPr>
          <w:rFonts w:cs="Times New Roman"/>
        </w:rPr>
        <w:t>21</w:t>
      </w:r>
      <w:r>
        <w:rPr>
          <w:rFonts w:cs="Times New Roman"/>
        </w:rPr>
        <w:fldChar w:fldCharType="end"/>
      </w:r>
      <w:r w:rsidRPr="00B1031E">
        <w:rPr>
          <w:rFonts w:cs="Times New Roman"/>
        </w:rPr>
        <w:t>].</w:t>
      </w:r>
    </w:p>
    <w:p w14:paraId="2F23DCB6" w14:textId="77777777" w:rsidR="00AC5F54" w:rsidRPr="00B1031E" w:rsidRDefault="00AC5F54" w:rsidP="00B1031E">
      <w:pPr>
        <w:pStyle w:val="afb"/>
      </w:pPr>
    </w:p>
    <w:p w14:paraId="5C53E3EA" w14:textId="247EB16E" w:rsidR="00F579E2" w:rsidRDefault="007E1D0A" w:rsidP="007E1D0A">
      <w:pPr>
        <w:ind w:firstLine="708"/>
        <w:rPr>
          <w:rFonts w:cs="Times New Roman"/>
          <w:szCs w:val="26"/>
          <w:lang w:val="x-none"/>
        </w:rPr>
      </w:pPr>
      <w:r w:rsidRPr="00F06F7D">
        <w:rPr>
          <w:rFonts w:cs="Times New Roman"/>
          <w:szCs w:val="26"/>
        </w:rPr>
        <w:t xml:space="preserve"> </w:t>
      </w:r>
      <w:r w:rsidRPr="00F06F7D">
        <w:rPr>
          <w:rFonts w:cs="Times New Roman"/>
          <w:szCs w:val="26"/>
          <w:lang w:val="x-none"/>
        </w:rPr>
        <w:t>Однако, важно выяснить особенности формирования оксида в широком интервале температур для оценки того или иного вида коррозии. Как следует из проведенных в работе</w:t>
      </w:r>
      <w:r w:rsidRPr="00F06F7D">
        <w:rPr>
          <w:rFonts w:cs="Times New Roman"/>
          <w:szCs w:val="26"/>
        </w:rPr>
        <w:t xml:space="preserve"> </w:t>
      </w:r>
      <w:r w:rsidRPr="00F06F7D">
        <w:rPr>
          <w:rFonts w:cs="Times New Roman"/>
          <w:szCs w:val="26"/>
          <w:lang w:val="x-none"/>
        </w:rPr>
        <w:t>[</w:t>
      </w:r>
      <w:r w:rsidR="00101792">
        <w:rPr>
          <w:rFonts w:cs="Times New Roman"/>
          <w:szCs w:val="26"/>
          <w:lang w:val="x-none"/>
        </w:rPr>
        <w:fldChar w:fldCharType="begin"/>
      </w:r>
      <w:r w:rsidR="00101792">
        <w:rPr>
          <w:rFonts w:cs="Times New Roman"/>
          <w:szCs w:val="26"/>
          <w:lang w:val="x-none"/>
        </w:rPr>
        <w:instrText xml:space="preserve"> REF ГЗеленский_Разраб_хромис_стали_с_пов_кор \n \h </w:instrText>
      </w:r>
      <w:r w:rsidR="00101792">
        <w:rPr>
          <w:rFonts w:cs="Times New Roman"/>
          <w:szCs w:val="26"/>
          <w:lang w:val="x-none"/>
        </w:rPr>
      </w:r>
      <w:r w:rsidR="00101792">
        <w:rPr>
          <w:rFonts w:cs="Times New Roman"/>
          <w:szCs w:val="26"/>
          <w:lang w:val="x-none"/>
        </w:rPr>
        <w:fldChar w:fldCharType="separate"/>
      </w:r>
      <w:r w:rsidR="00D01514">
        <w:rPr>
          <w:rFonts w:cs="Times New Roman"/>
          <w:szCs w:val="26"/>
          <w:lang w:val="x-none"/>
        </w:rPr>
        <w:t>6</w:t>
      </w:r>
      <w:r w:rsidR="00101792">
        <w:rPr>
          <w:rFonts w:cs="Times New Roman"/>
          <w:szCs w:val="26"/>
          <w:lang w:val="x-none"/>
        </w:rPr>
        <w:fldChar w:fldCharType="end"/>
      </w:r>
      <w:r w:rsidRPr="00F06F7D">
        <w:rPr>
          <w:rFonts w:cs="Times New Roman"/>
          <w:szCs w:val="26"/>
          <w:lang w:val="x-none"/>
        </w:rPr>
        <w:t>] термодинамических расчетов, в диапазоне температур 400 - 800</w:t>
      </w:r>
      <w:r w:rsidRPr="00F06F7D">
        <w:rPr>
          <w:rFonts w:cs="Times New Roman"/>
          <w:szCs w:val="26"/>
        </w:rPr>
        <w:t>°</w:t>
      </w:r>
      <w:r w:rsidRPr="00F06F7D">
        <w:rPr>
          <w:rFonts w:cs="Times New Roman"/>
          <w:szCs w:val="26"/>
          <w:lang w:val="x-none"/>
        </w:rPr>
        <w:t>С и при содержании кислорода в свинце ≥10</w:t>
      </w:r>
      <w:r w:rsidRPr="007E1D0A">
        <w:rPr>
          <w:rFonts w:cs="Times New Roman"/>
          <w:szCs w:val="26"/>
          <w:vertAlign w:val="superscript"/>
          <w:lang w:val="x-none"/>
        </w:rPr>
        <w:noBreakHyphen/>
        <w:t>11</w:t>
      </w:r>
      <w:r w:rsidRPr="00F06F7D">
        <w:rPr>
          <w:rFonts w:cs="Times New Roman"/>
          <w:szCs w:val="26"/>
          <w:lang w:val="en-US"/>
        </w:rPr>
        <w:t> </w:t>
      </w:r>
      <w:r w:rsidR="004C3024">
        <w:rPr>
          <w:rFonts w:cs="Times New Roman"/>
          <w:szCs w:val="26"/>
          <w:lang w:val="x-none"/>
        </w:rPr>
        <w:t>масс.%</w:t>
      </w:r>
      <w:r w:rsidRPr="00F06F7D">
        <w:rPr>
          <w:rFonts w:cs="Times New Roman"/>
          <w:szCs w:val="26"/>
          <w:lang w:val="x-none"/>
        </w:rPr>
        <w:t xml:space="preserve"> такие элементы, как Cr, </w:t>
      </w:r>
      <w:proofErr w:type="spellStart"/>
      <w:r w:rsidRPr="00F06F7D">
        <w:rPr>
          <w:rFonts w:cs="Times New Roman"/>
          <w:szCs w:val="26"/>
          <w:lang w:val="x-none"/>
        </w:rPr>
        <w:t>Mn</w:t>
      </w:r>
      <w:proofErr w:type="spellEnd"/>
      <w:r w:rsidRPr="00F06F7D">
        <w:rPr>
          <w:rFonts w:cs="Times New Roman"/>
          <w:szCs w:val="26"/>
          <w:lang w:val="x-none"/>
        </w:rPr>
        <w:t xml:space="preserve">, </w:t>
      </w:r>
      <w:proofErr w:type="spellStart"/>
      <w:r w:rsidRPr="00F06F7D">
        <w:rPr>
          <w:rFonts w:cs="Times New Roman"/>
          <w:szCs w:val="26"/>
          <w:lang w:val="x-none"/>
        </w:rPr>
        <w:t>Si</w:t>
      </w:r>
      <w:proofErr w:type="spellEnd"/>
      <w:r w:rsidRPr="00F06F7D">
        <w:rPr>
          <w:rFonts w:cs="Times New Roman"/>
          <w:szCs w:val="26"/>
          <w:lang w:val="x-none"/>
        </w:rPr>
        <w:t xml:space="preserve">, V и  Nb будут окисляться и их оксиды будут стабильны. Присутствующие нитриды </w:t>
      </w:r>
      <w:proofErr w:type="spellStart"/>
      <w:r w:rsidRPr="00F06F7D">
        <w:rPr>
          <w:rFonts w:cs="Times New Roman"/>
          <w:szCs w:val="26"/>
          <w:lang w:val="x-none"/>
        </w:rPr>
        <w:t>Mn</w:t>
      </w:r>
      <w:proofErr w:type="spellEnd"/>
      <w:r w:rsidRPr="00F06F7D">
        <w:rPr>
          <w:rFonts w:cs="Times New Roman"/>
          <w:szCs w:val="26"/>
          <w:lang w:val="x-none"/>
        </w:rPr>
        <w:t xml:space="preserve">, </w:t>
      </w:r>
      <w:proofErr w:type="spellStart"/>
      <w:r w:rsidRPr="00F06F7D">
        <w:rPr>
          <w:rFonts w:cs="Times New Roman"/>
          <w:szCs w:val="26"/>
          <w:lang w:val="x-none"/>
        </w:rPr>
        <w:t>Si</w:t>
      </w:r>
      <w:proofErr w:type="spellEnd"/>
      <w:r w:rsidRPr="00F06F7D">
        <w:rPr>
          <w:rFonts w:cs="Times New Roman"/>
          <w:szCs w:val="26"/>
          <w:lang w:val="x-none"/>
        </w:rPr>
        <w:t>, Fe и карбид Cr</w:t>
      </w:r>
      <w:r w:rsidRPr="00F06F7D">
        <w:rPr>
          <w:rFonts w:cs="Times New Roman"/>
          <w:szCs w:val="26"/>
          <w:vertAlign w:val="subscript"/>
          <w:lang w:val="x-none"/>
        </w:rPr>
        <w:t>23</w:t>
      </w:r>
      <w:r w:rsidRPr="00F06F7D">
        <w:rPr>
          <w:rFonts w:cs="Times New Roman"/>
          <w:szCs w:val="26"/>
          <w:lang w:val="x-none"/>
        </w:rPr>
        <w:t>C</w:t>
      </w:r>
      <w:r w:rsidRPr="00F06F7D">
        <w:rPr>
          <w:rFonts w:cs="Times New Roman"/>
          <w:szCs w:val="26"/>
          <w:vertAlign w:val="subscript"/>
          <w:lang w:val="x-none"/>
        </w:rPr>
        <w:t>6</w:t>
      </w:r>
      <w:r w:rsidRPr="00F06F7D">
        <w:rPr>
          <w:rFonts w:cs="Times New Roman"/>
          <w:szCs w:val="26"/>
          <w:lang w:val="x-none"/>
        </w:rPr>
        <w:t xml:space="preserve"> также будут стабильны. Поведение других элементов и их соединений будет зависеть от температуры и содержания кислорода в свинце. На </w:t>
      </w:r>
      <w:r w:rsidRPr="001A7FE5">
        <w:rPr>
          <w:rFonts w:cs="Times New Roman"/>
          <w:szCs w:val="26"/>
          <w:lang w:val="x-none"/>
        </w:rPr>
        <w:t>рис</w:t>
      </w:r>
      <w:r w:rsidRPr="001A7FE5">
        <w:rPr>
          <w:rFonts w:cs="Times New Roman"/>
          <w:szCs w:val="26"/>
        </w:rPr>
        <w:t>унке</w:t>
      </w:r>
      <w:r w:rsidR="001A7FE5" w:rsidRPr="001A7FE5">
        <w:rPr>
          <w:rFonts w:cs="Times New Roman"/>
          <w:szCs w:val="26"/>
        </w:rPr>
        <w:t xml:space="preserve"> 1.18</w:t>
      </w:r>
      <w:r w:rsidRPr="00F06F7D">
        <w:rPr>
          <w:rFonts w:cs="Times New Roman"/>
          <w:szCs w:val="26"/>
          <w:lang w:val="x-none"/>
        </w:rPr>
        <w:t xml:space="preserve"> в виде кривых приведены результаты проведенных расчетов для некоторых упомянутых выше элементов и их основных соединений при содержании кислорода в свинце в диапазоне 10</w:t>
      </w:r>
      <w:r w:rsidRPr="007E1D0A">
        <w:rPr>
          <w:rFonts w:cs="Times New Roman"/>
          <w:szCs w:val="26"/>
          <w:vertAlign w:val="superscript"/>
          <w:lang w:val="x-none"/>
        </w:rPr>
        <w:t>–11</w:t>
      </w:r>
      <w:r w:rsidRPr="00F06F7D">
        <w:rPr>
          <w:rFonts w:cs="Times New Roman"/>
          <w:szCs w:val="26"/>
          <w:lang w:val="x-none"/>
        </w:rPr>
        <w:t xml:space="preserve"> – 10</w:t>
      </w:r>
      <w:r w:rsidRPr="007E1D0A">
        <w:rPr>
          <w:rFonts w:cs="Times New Roman"/>
          <w:szCs w:val="26"/>
          <w:vertAlign w:val="superscript"/>
          <w:lang w:val="x-none"/>
        </w:rPr>
        <w:t>-2</w:t>
      </w:r>
      <w:r w:rsidRPr="00F06F7D">
        <w:rPr>
          <w:rFonts w:cs="Times New Roman"/>
          <w:szCs w:val="26"/>
          <w:lang w:val="x-none"/>
        </w:rPr>
        <w:t xml:space="preserve"> </w:t>
      </w:r>
      <w:r w:rsidR="004C3024">
        <w:rPr>
          <w:rFonts w:cs="Times New Roman"/>
          <w:szCs w:val="26"/>
          <w:lang w:val="x-none"/>
        </w:rPr>
        <w:t>масс.%</w:t>
      </w:r>
      <w:r w:rsidRPr="00F06F7D">
        <w:rPr>
          <w:rFonts w:cs="Times New Roman"/>
          <w:szCs w:val="26"/>
          <w:lang w:val="x-none"/>
        </w:rPr>
        <w:t xml:space="preserve"> и температурах 400</w:t>
      </w:r>
      <w:r w:rsidRPr="00F06F7D">
        <w:rPr>
          <w:rFonts w:cs="Times New Roman"/>
          <w:szCs w:val="26"/>
        </w:rPr>
        <w:t xml:space="preserve"> </w:t>
      </w:r>
      <w:r w:rsidRPr="00F06F7D">
        <w:rPr>
          <w:rFonts w:cs="Times New Roman"/>
          <w:szCs w:val="26"/>
          <w:lang w:val="x-none"/>
        </w:rPr>
        <w:t>– 800</w:t>
      </w:r>
      <w:r w:rsidRPr="00F06F7D">
        <w:rPr>
          <w:rFonts w:cs="Times New Roman"/>
          <w:szCs w:val="26"/>
        </w:rPr>
        <w:t>°</w:t>
      </w:r>
      <w:r w:rsidRPr="00F06F7D">
        <w:rPr>
          <w:rFonts w:cs="Times New Roman"/>
          <w:szCs w:val="26"/>
          <w:lang w:val="x-none"/>
        </w:rPr>
        <w:t>С.</w:t>
      </w:r>
    </w:p>
    <w:p w14:paraId="0A1E53C8" w14:textId="0F95C3E5" w:rsidR="00AC5F54" w:rsidRDefault="00AC5F54" w:rsidP="007E1D0A">
      <w:pPr>
        <w:ind w:firstLine="708"/>
        <w:rPr>
          <w:rFonts w:cs="Times New Roman"/>
          <w:szCs w:val="26"/>
          <w:lang w:val="x-none"/>
        </w:rPr>
      </w:pPr>
    </w:p>
    <w:p w14:paraId="7F88D3B9" w14:textId="3F2F4E80" w:rsidR="00AC5F54" w:rsidRDefault="00AC5F54" w:rsidP="007E1D0A">
      <w:pPr>
        <w:ind w:firstLine="708"/>
        <w:rPr>
          <w:rFonts w:cs="Times New Roman"/>
          <w:szCs w:val="26"/>
          <w:lang w:val="x-none"/>
        </w:rPr>
      </w:pPr>
    </w:p>
    <w:p w14:paraId="14E36CBA" w14:textId="73CEE872" w:rsidR="00AC5F54" w:rsidRDefault="00AC5F54" w:rsidP="007E1D0A">
      <w:pPr>
        <w:ind w:firstLine="708"/>
        <w:rPr>
          <w:rFonts w:cs="Times New Roman"/>
          <w:szCs w:val="26"/>
          <w:lang w:val="x-none"/>
        </w:rPr>
      </w:pPr>
    </w:p>
    <w:p w14:paraId="63B84530" w14:textId="77777777" w:rsidR="00AC5F54" w:rsidRDefault="00AC5F54" w:rsidP="007E1D0A">
      <w:pPr>
        <w:ind w:firstLine="708"/>
        <w:rPr>
          <w:rFonts w:cs="Times New Roman"/>
          <w:szCs w:val="26"/>
          <w:lang w:val="x-none"/>
        </w:rPr>
      </w:pPr>
    </w:p>
    <w:p w14:paraId="195B76D4" w14:textId="4880C485" w:rsidR="00F579E2" w:rsidRDefault="00F579E2" w:rsidP="003A66EB">
      <w:pPr>
        <w:pStyle w:val="afb"/>
        <w:rPr>
          <w:lang w:val="en-US"/>
        </w:rPr>
      </w:pPr>
      <w:r w:rsidRPr="00F06F7D">
        <w:rPr>
          <w:noProof/>
        </w:rPr>
        <w:lastRenderedPageBreak/>
        <w:drawing>
          <wp:inline distT="0" distB="0" distL="0" distR="0" wp14:anchorId="4C3C7815" wp14:editId="160A21C0">
            <wp:extent cx="3503414" cy="216000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l="3882" t="7350" r="3748" b="15144"/>
                    <a:stretch>
                      <a:fillRect/>
                    </a:stretch>
                  </pic:blipFill>
                  <pic:spPr bwMode="auto">
                    <a:xfrm>
                      <a:off x="0" y="0"/>
                      <a:ext cx="3503414" cy="2160000"/>
                    </a:xfrm>
                    <a:prstGeom prst="rect">
                      <a:avLst/>
                    </a:prstGeom>
                    <a:noFill/>
                    <a:ln>
                      <a:noFill/>
                    </a:ln>
                  </pic:spPr>
                </pic:pic>
              </a:graphicData>
            </a:graphic>
          </wp:inline>
        </w:drawing>
      </w:r>
    </w:p>
    <w:p w14:paraId="0F000A3F" w14:textId="77777777" w:rsidR="00AC5F54" w:rsidRDefault="00AC5F54" w:rsidP="003A66EB">
      <w:pPr>
        <w:pStyle w:val="afb"/>
        <w:rPr>
          <w:lang w:val="en-US"/>
        </w:rPr>
      </w:pPr>
    </w:p>
    <w:p w14:paraId="64EA6F4A" w14:textId="7B226286" w:rsidR="00F579E2" w:rsidRDefault="00F579E2" w:rsidP="00F579E2">
      <w:pPr>
        <w:pStyle w:val="afb"/>
      </w:pPr>
      <w:r w:rsidRPr="001A7FE5">
        <w:t>Рисунок</w:t>
      </w:r>
      <w:r w:rsidR="001A7FE5" w:rsidRPr="001A7FE5">
        <w:t xml:space="preserve"> 1.18</w:t>
      </w:r>
      <w:r w:rsidRPr="00F579E2">
        <w:t>– Температурная зависимость термодинамической стабильности основных соединений компонентов стали при различном содержании кислорода [</w:t>
      </w:r>
      <w:r w:rsidR="00C7364F">
        <w:fldChar w:fldCharType="begin"/>
      </w:r>
      <w:r w:rsidR="00C7364F">
        <w:instrText xml:space="preserve"> REF ГЗеленский_Разраб_хромис_стали_с_пов_кор \h </w:instrText>
      </w:r>
      <w:r w:rsidR="00C7364F">
        <w:fldChar w:fldCharType="end"/>
      </w:r>
      <w:r w:rsidR="00C7364F">
        <w:fldChar w:fldCharType="begin"/>
      </w:r>
      <w:r w:rsidR="00C7364F">
        <w:instrText xml:space="preserve"> REF ГЗеленский_Разраб_хромис_стали_с_пов_кор \n \h </w:instrText>
      </w:r>
      <w:r w:rsidR="00C7364F">
        <w:fldChar w:fldCharType="separate"/>
      </w:r>
      <w:r w:rsidR="00D01514">
        <w:t>6</w:t>
      </w:r>
      <w:r w:rsidR="00C7364F">
        <w:fldChar w:fldCharType="end"/>
      </w:r>
      <w:r w:rsidRPr="00F579E2">
        <w:t>].</w:t>
      </w:r>
    </w:p>
    <w:p w14:paraId="3FEDBB71" w14:textId="77777777" w:rsidR="00AC5F54" w:rsidRPr="00F579E2" w:rsidRDefault="00AC5F54" w:rsidP="00F579E2">
      <w:pPr>
        <w:pStyle w:val="afb"/>
      </w:pPr>
    </w:p>
    <w:p w14:paraId="10BC66A4" w14:textId="47D19DD6" w:rsidR="007E1D0A" w:rsidRPr="00F06F7D" w:rsidRDefault="007E1D0A" w:rsidP="007E1D0A">
      <w:pPr>
        <w:ind w:firstLine="708"/>
        <w:rPr>
          <w:rFonts w:cs="Times New Roman"/>
          <w:szCs w:val="26"/>
        </w:rPr>
      </w:pPr>
      <w:r w:rsidRPr="00F06F7D">
        <w:rPr>
          <w:rFonts w:cs="Times New Roman"/>
          <w:szCs w:val="26"/>
          <w:lang w:val="x-none"/>
        </w:rPr>
        <w:t xml:space="preserve">Если содержание кислорода в свинце выше равновесного значения (над кривой), то элемент взаимодействует с кислородом, образуя оксид. При содержании кислорода ниже равновесного значения (под кривой), окисления элемента не происходит, и свинец взаимодействует с данным элементом в соответствии с диаграммой состояния. Аналогично поведение соединений этого элемента, т.е. при содержании кислорода в свинце выше равновесного значения – соединение стабильно, при содержании кислорода ниже равновесного значения соединение разлагается, и данный элемент взаимодействует со свинцом. </w:t>
      </w:r>
    </w:p>
    <w:p w14:paraId="57D90F2D" w14:textId="2A044289" w:rsidR="003A2B60" w:rsidRPr="00A07BA6" w:rsidRDefault="007E1D0A" w:rsidP="00074092">
      <w:pPr>
        <w:ind w:firstLine="708"/>
      </w:pPr>
      <w:r w:rsidRPr="00F06F7D">
        <w:rPr>
          <w:rFonts w:cs="Times New Roman"/>
          <w:szCs w:val="26"/>
          <w:lang w:val="x-none"/>
        </w:rPr>
        <w:t>Так, например, при содержании кислорода в свинце 1∙10</w:t>
      </w:r>
      <w:r w:rsidRPr="007E1D0A">
        <w:rPr>
          <w:rFonts w:cs="Times New Roman"/>
          <w:szCs w:val="26"/>
          <w:vertAlign w:val="superscript"/>
          <w:lang w:val="x-none"/>
        </w:rPr>
        <w:t>-6</w:t>
      </w:r>
      <w:r w:rsidRPr="00F06F7D">
        <w:rPr>
          <w:rFonts w:cs="Times New Roman"/>
          <w:szCs w:val="26"/>
          <w:lang w:val="x-none"/>
        </w:rPr>
        <w:t xml:space="preserve"> </w:t>
      </w:r>
      <w:r w:rsidR="004C3024">
        <w:rPr>
          <w:rFonts w:cs="Times New Roman"/>
          <w:szCs w:val="26"/>
          <w:lang w:val="x-none"/>
        </w:rPr>
        <w:t>масс.%</w:t>
      </w:r>
      <w:r w:rsidRPr="00F06F7D">
        <w:rPr>
          <w:rFonts w:cs="Times New Roman"/>
          <w:szCs w:val="26"/>
          <w:lang w:val="x-none"/>
        </w:rPr>
        <w:t xml:space="preserve"> до температуры 620</w:t>
      </w:r>
      <w:r w:rsidR="0069703E">
        <w:rPr>
          <w:rFonts w:cs="Times New Roman"/>
          <w:szCs w:val="26"/>
        </w:rPr>
        <w:t xml:space="preserve"> </w:t>
      </w:r>
      <w:r w:rsidRPr="00F06F7D">
        <w:rPr>
          <w:rFonts w:cs="Times New Roman"/>
          <w:szCs w:val="26"/>
        </w:rPr>
        <w:t>°</w:t>
      </w:r>
      <w:r w:rsidRPr="00F06F7D">
        <w:rPr>
          <w:rFonts w:cs="Times New Roman"/>
          <w:szCs w:val="26"/>
          <w:lang w:val="x-none"/>
        </w:rPr>
        <w:t>С железо будет взаимодействовать с кислородом свинца, образуя Fe</w:t>
      </w:r>
      <w:r w:rsidRPr="00F06F7D">
        <w:rPr>
          <w:rFonts w:cs="Times New Roman"/>
          <w:szCs w:val="26"/>
          <w:vertAlign w:val="subscript"/>
          <w:lang w:val="x-none"/>
        </w:rPr>
        <w:t>3</w:t>
      </w:r>
      <w:r w:rsidRPr="00F06F7D">
        <w:rPr>
          <w:rFonts w:cs="Times New Roman"/>
          <w:szCs w:val="26"/>
          <w:lang w:val="x-none"/>
        </w:rPr>
        <w:t>O</w:t>
      </w:r>
      <w:r w:rsidRPr="00F06F7D">
        <w:rPr>
          <w:rFonts w:cs="Times New Roman"/>
          <w:szCs w:val="26"/>
          <w:vertAlign w:val="subscript"/>
          <w:lang w:val="x-none"/>
        </w:rPr>
        <w:t>4</w:t>
      </w:r>
      <w:r w:rsidRPr="00F06F7D">
        <w:rPr>
          <w:rFonts w:cs="Times New Roman"/>
          <w:szCs w:val="26"/>
          <w:lang w:val="x-none"/>
        </w:rPr>
        <w:t xml:space="preserve"> или FeO, а при более высоких температурах – непосредственно взаимодействовать со свинцом и растворяться.</w:t>
      </w:r>
      <w:r w:rsidR="00074092">
        <w:rPr>
          <w:rFonts w:cs="Times New Roman"/>
          <w:szCs w:val="26"/>
        </w:rPr>
        <w:t xml:space="preserve"> </w:t>
      </w:r>
      <w:r w:rsidR="00074092" w:rsidRPr="00074092">
        <w:rPr>
          <w:rFonts w:cs="Times New Roman"/>
          <w:szCs w:val="26"/>
        </w:rPr>
        <w:t>П</w:t>
      </w:r>
      <w:r w:rsidR="000B6FEB" w:rsidRPr="00074092">
        <w:t xml:space="preserve">ри концентрации кислорода выше </w:t>
      </w:r>
      <m:oMath>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-5</m:t>
            </m:r>
          </m:sup>
        </m:sSup>
        <m:r>
          <w:rPr>
            <w:rFonts w:ascii="Cambria Math" w:hAnsi="Cambria Math"/>
          </w:rPr>
          <m:t xml:space="preserve"> масс.%</m:t>
        </m:r>
      </m:oMath>
      <w:r w:rsidR="000B6FEB" w:rsidRPr="00074092">
        <w:t xml:space="preserve"> коррозионная активность свинца резко увеличивается.</w:t>
      </w:r>
    </w:p>
    <w:p w14:paraId="3D2814B4" w14:textId="77777777" w:rsidR="000B6FEB" w:rsidRPr="00A07BA6" w:rsidRDefault="00BC4CF4" w:rsidP="003A2B60">
      <w:r w:rsidRPr="00A07BA6">
        <w:t>Поскольку сталь имеет сложный химический состав, растущая пленка имеет неоднородный по толщине состав и именно это в значительной степени влияет на качество и стойкость покрытия.</w:t>
      </w:r>
    </w:p>
    <w:p w14:paraId="45AF11AF" w14:textId="52BFA4F9" w:rsidR="00600FA2" w:rsidRPr="00E058FB" w:rsidRDefault="00600FA2" w:rsidP="00600FA2">
      <w:r w:rsidRPr="00E058FB">
        <w:t>В настоящее время выделяют три основных этапа формирования пленки [</w:t>
      </w:r>
      <w:r w:rsidR="005E2DEF">
        <w:fldChar w:fldCharType="begin"/>
      </w:r>
      <w:r w:rsidR="005E2DEF">
        <w:instrText xml:space="preserve"> REF OEliseeve_Effect_temp_on_interact_EP823 \n \h </w:instrText>
      </w:r>
      <w:r w:rsidR="005E2DEF">
        <w:fldChar w:fldCharType="separate"/>
      </w:r>
      <w:r w:rsidR="00D01514">
        <w:t>22</w:t>
      </w:r>
      <w:r w:rsidR="005E2DEF">
        <w:fldChar w:fldCharType="end"/>
      </w:r>
      <w:r w:rsidR="005E2DEF" w:rsidRPr="005E2DEF">
        <w:t xml:space="preserve">, </w:t>
      </w:r>
      <w:r w:rsidR="005E2DEF">
        <w:fldChar w:fldCharType="begin"/>
      </w:r>
      <w:r w:rsidR="005E2DEF">
        <w:instrText xml:space="preserve"> REF QuanqiangShiJL_Oxidation_behavior_FM_ste \n \h </w:instrText>
      </w:r>
      <w:r w:rsidR="005E2DEF">
        <w:fldChar w:fldCharType="separate"/>
      </w:r>
      <w:r w:rsidR="00D01514">
        <w:t>23</w:t>
      </w:r>
      <w:r w:rsidR="005E2DEF">
        <w:fldChar w:fldCharType="end"/>
      </w:r>
      <w:r w:rsidRPr="00E058FB">
        <w:t xml:space="preserve">]. Все три этапа отображены на </w:t>
      </w:r>
      <w:r w:rsidRPr="001A7FE5">
        <w:t>рисунке</w:t>
      </w:r>
      <w:r w:rsidR="001A7FE5" w:rsidRPr="001A7FE5">
        <w:t xml:space="preserve"> 1.19</w:t>
      </w:r>
      <w:r w:rsidRPr="00E058FB">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26"/>
      </w:tblGrid>
      <w:tr w:rsidR="00600FA2" w14:paraId="1900C1B6" w14:textId="77777777" w:rsidTr="008E3548">
        <w:tc>
          <w:tcPr>
            <w:tcW w:w="3190" w:type="dxa"/>
          </w:tcPr>
          <w:p w14:paraId="68464DAC" w14:textId="77777777" w:rsidR="00600FA2" w:rsidRDefault="00600FA2" w:rsidP="008E3548">
            <w:pPr>
              <w:ind w:firstLine="0"/>
              <w:jc w:val="center"/>
              <w:rPr>
                <w:szCs w:val="24"/>
              </w:rPr>
            </w:pPr>
            <w:r w:rsidRPr="00C00FD7">
              <w:rPr>
                <w:noProof/>
                <w:szCs w:val="24"/>
                <w:lang w:eastAsia="ru-RU"/>
              </w:rPr>
              <w:lastRenderedPageBreak/>
              <w:drawing>
                <wp:inline distT="0" distB="0" distL="0" distR="0" wp14:anchorId="581425AE" wp14:editId="17F657E9">
                  <wp:extent cx="1752601" cy="1475740"/>
                  <wp:effectExtent l="0" t="0" r="0" b="0"/>
                  <wp:docPr id="20" name="Рисунок 4">
                    <a:extLst xmlns:a="http://schemas.openxmlformats.org/drawingml/2006/main">
                      <a:ext uri="{FF2B5EF4-FFF2-40B4-BE49-F238E27FC236}">
                        <a16:creationId xmlns:a16="http://schemas.microsoft.com/office/drawing/2014/main" id="{E10B03AD-F17A-4FED-91E0-8FF4087218D0}"/>
                      </a:ext>
                    </a:extLst>
                  </wp:docPr>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E10B03AD-F17A-4FED-91E0-8FF4087218D0}"/>
                              </a:ext>
                            </a:extLst>
                          </pic:cNvPr>
                          <pic:cNvPicPr/>
                        </pic:nvPicPr>
                        <pic:blipFill rotWithShape="1">
                          <a:blip r:embed="rId28" cstate="print">
                            <a:extLst>
                              <a:ext uri="{28A0092B-C50C-407E-A947-70E740481C1C}">
                                <a14:useLocalDpi xmlns:a14="http://schemas.microsoft.com/office/drawing/2010/main" val="0"/>
                              </a:ext>
                            </a:extLst>
                          </a:blip>
                          <a:srcRect l="4460" r="66646"/>
                          <a:stretch/>
                        </pic:blipFill>
                        <pic:spPr bwMode="auto">
                          <a:xfrm>
                            <a:off x="0" y="0"/>
                            <a:ext cx="1752601" cy="1475740"/>
                          </a:xfrm>
                          <a:prstGeom prst="rect">
                            <a:avLst/>
                          </a:prstGeom>
                          <a:noFill/>
                          <a:ln>
                            <a:noFill/>
                          </a:ln>
                        </pic:spPr>
                      </pic:pic>
                    </a:graphicData>
                  </a:graphic>
                </wp:inline>
              </w:drawing>
            </w:r>
          </w:p>
        </w:tc>
        <w:tc>
          <w:tcPr>
            <w:tcW w:w="3190" w:type="dxa"/>
          </w:tcPr>
          <w:p w14:paraId="6C1EBD49" w14:textId="77777777" w:rsidR="00600FA2" w:rsidRDefault="00600FA2" w:rsidP="008E3548">
            <w:pPr>
              <w:ind w:firstLine="0"/>
              <w:jc w:val="center"/>
              <w:rPr>
                <w:szCs w:val="24"/>
              </w:rPr>
            </w:pPr>
            <w:r w:rsidRPr="00C00FD7">
              <w:rPr>
                <w:noProof/>
                <w:szCs w:val="24"/>
                <w:lang w:eastAsia="ru-RU"/>
              </w:rPr>
              <w:drawing>
                <wp:inline distT="0" distB="0" distL="0" distR="0" wp14:anchorId="609734FF" wp14:editId="23D9130C">
                  <wp:extent cx="1752600" cy="1475740"/>
                  <wp:effectExtent l="0" t="0" r="0" b="0"/>
                  <wp:docPr id="13" name="Рисунок 3">
                    <a:extLst xmlns:a="http://schemas.openxmlformats.org/drawingml/2006/main">
                      <a:ext uri="{FF2B5EF4-FFF2-40B4-BE49-F238E27FC236}">
                        <a16:creationId xmlns:a16="http://schemas.microsoft.com/office/drawing/2014/main" id="{AF80E3AC-B14A-42FB-9505-57AC173C5B3F}"/>
                      </a:ext>
                    </a:extLst>
                  </wp:docPr>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AF80E3AC-B14A-42FB-9505-57AC173C5B3F}"/>
                              </a:ext>
                            </a:extLst>
                          </pic:cNvPr>
                          <pic:cNvPicPr/>
                        </pic:nvPicPr>
                        <pic:blipFill rotWithShape="1">
                          <a:blip r:embed="rId28" cstate="print">
                            <a:extLst>
                              <a:ext uri="{28A0092B-C50C-407E-A947-70E740481C1C}">
                                <a14:useLocalDpi xmlns:a14="http://schemas.microsoft.com/office/drawing/2010/main" val="0"/>
                              </a:ext>
                            </a:extLst>
                          </a:blip>
                          <a:srcRect l="37908" r="33197"/>
                          <a:stretch/>
                        </pic:blipFill>
                        <pic:spPr bwMode="auto">
                          <a:xfrm>
                            <a:off x="0" y="0"/>
                            <a:ext cx="1752600" cy="1475740"/>
                          </a:xfrm>
                          <a:prstGeom prst="rect">
                            <a:avLst/>
                          </a:prstGeom>
                          <a:noFill/>
                          <a:ln>
                            <a:noFill/>
                          </a:ln>
                        </pic:spPr>
                      </pic:pic>
                    </a:graphicData>
                  </a:graphic>
                </wp:inline>
              </w:drawing>
            </w:r>
          </w:p>
        </w:tc>
        <w:tc>
          <w:tcPr>
            <w:tcW w:w="3191" w:type="dxa"/>
          </w:tcPr>
          <w:p w14:paraId="725098BF" w14:textId="77777777" w:rsidR="00600FA2" w:rsidRDefault="00600FA2" w:rsidP="008E3548">
            <w:pPr>
              <w:ind w:firstLine="0"/>
              <w:jc w:val="center"/>
              <w:rPr>
                <w:szCs w:val="24"/>
              </w:rPr>
            </w:pPr>
            <w:r w:rsidRPr="00C00FD7">
              <w:rPr>
                <w:noProof/>
                <w:szCs w:val="24"/>
                <w:lang w:eastAsia="ru-RU"/>
              </w:rPr>
              <w:drawing>
                <wp:inline distT="0" distB="0" distL="0" distR="0" wp14:anchorId="59BC893A" wp14:editId="30E9560E">
                  <wp:extent cx="1765935" cy="1475740"/>
                  <wp:effectExtent l="0" t="0" r="5715" b="0"/>
                  <wp:docPr id="21" name="Рисунок 2">
                    <a:extLst xmlns:a="http://schemas.openxmlformats.org/drawingml/2006/main">
                      <a:ext uri="{FF2B5EF4-FFF2-40B4-BE49-F238E27FC236}">
                        <a16:creationId xmlns:a16="http://schemas.microsoft.com/office/drawing/2014/main" id="{E738DF07-5A4E-42E3-9B5C-4D89A301CA0B}"/>
                      </a:ext>
                    </a:extLst>
                  </wp:docPr>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E738DF07-5A4E-42E3-9B5C-4D89A301CA0B}"/>
                              </a:ext>
                            </a:extLst>
                          </pic:cNvPr>
                          <pic:cNvPicPr/>
                        </pic:nvPicPr>
                        <pic:blipFill rotWithShape="1">
                          <a:blip r:embed="rId28" cstate="print">
                            <a:extLst>
                              <a:ext uri="{28A0092B-C50C-407E-A947-70E740481C1C}">
                                <a14:useLocalDpi xmlns:a14="http://schemas.microsoft.com/office/drawing/2010/main" val="0"/>
                              </a:ext>
                            </a:extLst>
                          </a:blip>
                          <a:srcRect l="70886"/>
                          <a:stretch/>
                        </pic:blipFill>
                        <pic:spPr bwMode="auto">
                          <a:xfrm>
                            <a:off x="0" y="0"/>
                            <a:ext cx="1765935" cy="1475740"/>
                          </a:xfrm>
                          <a:prstGeom prst="rect">
                            <a:avLst/>
                          </a:prstGeom>
                          <a:noFill/>
                          <a:ln>
                            <a:noFill/>
                          </a:ln>
                        </pic:spPr>
                      </pic:pic>
                    </a:graphicData>
                  </a:graphic>
                </wp:inline>
              </w:drawing>
            </w:r>
          </w:p>
        </w:tc>
      </w:tr>
      <w:tr w:rsidR="00600FA2" w14:paraId="3AF8BA6F" w14:textId="77777777" w:rsidTr="008E3548">
        <w:tc>
          <w:tcPr>
            <w:tcW w:w="3190" w:type="dxa"/>
          </w:tcPr>
          <w:p w14:paraId="4D14335D" w14:textId="77777777" w:rsidR="00600FA2" w:rsidRDefault="00600FA2" w:rsidP="008E3548">
            <w:pPr>
              <w:pStyle w:val="afb"/>
            </w:pPr>
            <w:r>
              <w:t>а</w:t>
            </w:r>
          </w:p>
        </w:tc>
        <w:tc>
          <w:tcPr>
            <w:tcW w:w="3190" w:type="dxa"/>
          </w:tcPr>
          <w:p w14:paraId="1B03653B" w14:textId="77777777" w:rsidR="00600FA2" w:rsidRDefault="00600FA2" w:rsidP="008E3548">
            <w:pPr>
              <w:pStyle w:val="afb"/>
            </w:pPr>
            <w:r>
              <w:t>б</w:t>
            </w:r>
          </w:p>
        </w:tc>
        <w:tc>
          <w:tcPr>
            <w:tcW w:w="3191" w:type="dxa"/>
          </w:tcPr>
          <w:p w14:paraId="6C4F583B" w14:textId="77777777" w:rsidR="00600FA2" w:rsidRDefault="00600FA2" w:rsidP="008E3548">
            <w:pPr>
              <w:pStyle w:val="afb"/>
            </w:pPr>
            <w:r>
              <w:t>в</w:t>
            </w:r>
          </w:p>
        </w:tc>
      </w:tr>
    </w:tbl>
    <w:p w14:paraId="27964C26" w14:textId="77777777" w:rsidR="00AC5F54" w:rsidRPr="00AC5F54" w:rsidRDefault="00600FA2" w:rsidP="00600FA2">
      <w:pPr>
        <w:pStyle w:val="afb"/>
        <w:spacing w:after="0"/>
        <w:rPr>
          <w:sz w:val="20"/>
          <w:szCs w:val="20"/>
        </w:rPr>
      </w:pPr>
      <w:r w:rsidRPr="00AC5F54">
        <w:rPr>
          <w:sz w:val="20"/>
          <w:szCs w:val="20"/>
        </w:rPr>
        <w:t>а – первая стадия</w:t>
      </w:r>
    </w:p>
    <w:p w14:paraId="26ABFFA0" w14:textId="2F7A5DCA" w:rsidR="00AC5F54" w:rsidRPr="00AC5F54" w:rsidRDefault="00600FA2" w:rsidP="00600FA2">
      <w:pPr>
        <w:pStyle w:val="afb"/>
        <w:spacing w:after="0"/>
        <w:rPr>
          <w:sz w:val="20"/>
          <w:szCs w:val="20"/>
        </w:rPr>
      </w:pPr>
      <w:r w:rsidRPr="00AC5F54">
        <w:rPr>
          <w:sz w:val="20"/>
          <w:szCs w:val="20"/>
        </w:rPr>
        <w:t>б – вторая стадия</w:t>
      </w:r>
    </w:p>
    <w:p w14:paraId="7314F67C" w14:textId="046CDEDC" w:rsidR="00600FA2" w:rsidRPr="00AC5F54" w:rsidRDefault="00600FA2" w:rsidP="00600FA2">
      <w:pPr>
        <w:pStyle w:val="afb"/>
        <w:spacing w:after="0"/>
        <w:rPr>
          <w:sz w:val="20"/>
          <w:szCs w:val="20"/>
        </w:rPr>
      </w:pPr>
      <w:r w:rsidRPr="00AC5F54">
        <w:rPr>
          <w:sz w:val="20"/>
          <w:szCs w:val="20"/>
        </w:rPr>
        <w:t>в – третья стадия</w:t>
      </w:r>
    </w:p>
    <w:p w14:paraId="5FAE548B" w14:textId="77777777" w:rsidR="00AC5F54" w:rsidRPr="00C00FD7" w:rsidRDefault="00AC5F54" w:rsidP="00600FA2">
      <w:pPr>
        <w:pStyle w:val="afb"/>
        <w:spacing w:after="0"/>
      </w:pPr>
    </w:p>
    <w:p w14:paraId="0640DBCD" w14:textId="3FFF30EF" w:rsidR="00600FA2" w:rsidRDefault="00600FA2" w:rsidP="00600FA2">
      <w:pPr>
        <w:pStyle w:val="afb"/>
      </w:pPr>
      <w:r w:rsidRPr="001A7FE5">
        <w:t>Рисунок</w:t>
      </w:r>
      <w:r w:rsidR="001A7FE5" w:rsidRPr="001A7FE5">
        <w:t xml:space="preserve"> 1.19</w:t>
      </w:r>
      <w:r w:rsidRPr="00C00FD7">
        <w:t xml:space="preserve"> – Схема формирования двойного оксидного слоя на поверхности образца стали ЭП-823 при контакте с жидким свинцом [</w:t>
      </w:r>
      <w:r w:rsidR="005E2DEF">
        <w:fldChar w:fldCharType="begin"/>
      </w:r>
      <w:r w:rsidR="005E2DEF">
        <w:instrText xml:space="preserve"> REF OEliseeve_Effect_temp_on_interact_EP823 \n \h </w:instrText>
      </w:r>
      <w:r w:rsidR="005E2DEF">
        <w:fldChar w:fldCharType="separate"/>
      </w:r>
      <w:r w:rsidR="00D01514">
        <w:t>22</w:t>
      </w:r>
      <w:r w:rsidR="005E2DEF">
        <w:fldChar w:fldCharType="end"/>
      </w:r>
      <w:r w:rsidRPr="00C00FD7">
        <w:t>].</w:t>
      </w:r>
    </w:p>
    <w:p w14:paraId="45EE357A" w14:textId="77777777" w:rsidR="00AC5F54" w:rsidRPr="00C00FD7" w:rsidRDefault="00AC5F54" w:rsidP="00600FA2">
      <w:pPr>
        <w:pStyle w:val="afb"/>
      </w:pPr>
    </w:p>
    <w:p w14:paraId="013CF88E" w14:textId="537497E3" w:rsidR="00600FA2" w:rsidRPr="00E058FB" w:rsidRDefault="00600FA2" w:rsidP="00600FA2">
      <w:r w:rsidRPr="00E058FB">
        <w:t xml:space="preserve">На первом этапе градиент химических потенциалов в системе индуцирует поток железа </w:t>
      </w:r>
      <m:oMath>
        <m:sSubSup>
          <m:sSubSupPr>
            <m:ctrlPr>
              <w:rPr>
                <w:rFonts w:ascii="Cambria Math" w:hAnsi="Cambria Math"/>
                <w:i/>
              </w:rPr>
            </m:ctrlPr>
          </m:sSubSupPr>
          <m:e>
            <m:r>
              <w:rPr>
                <w:rFonts w:ascii="Cambria Math" w:hAnsi="Cambria Math"/>
              </w:rPr>
              <m:t>J</m:t>
            </m:r>
          </m:e>
          <m:sub>
            <m:r>
              <w:rPr>
                <w:rFonts w:ascii="Cambria Math" w:hAnsi="Cambria Math"/>
              </w:rPr>
              <m:t>Fe</m:t>
            </m:r>
          </m:sub>
          <m:sup>
            <m:r>
              <w:rPr>
                <w:rFonts w:ascii="Cambria Math" w:hAnsi="Cambria Math"/>
              </w:rPr>
              <m:t>Pb</m:t>
            </m:r>
          </m:sup>
        </m:sSubSup>
      </m:oMath>
      <w:r w:rsidRPr="00E058FB">
        <w:t xml:space="preserve"> и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Pb</m:t>
            </m:r>
          </m:sup>
        </m:sSubSup>
      </m:oMath>
      <w:r w:rsidRPr="00E058FB">
        <w:t xml:space="preserve">. В результате в приповерхностных слоях образуются зародыши магнетита, а также движение катионов железа вызывает поток вакансий </w:t>
      </w:r>
      <m:oMath>
        <m:sSubSup>
          <m:sSubSupPr>
            <m:ctrlPr>
              <w:rPr>
                <w:rFonts w:ascii="Cambria Math" w:hAnsi="Cambria Math"/>
                <w:i/>
              </w:rPr>
            </m:ctrlPr>
          </m:sSubSupPr>
          <m:e>
            <m:r>
              <w:rPr>
                <w:rFonts w:ascii="Cambria Math" w:hAnsi="Cambria Math"/>
              </w:rPr>
              <m:t>J</m:t>
            </m:r>
          </m:e>
          <m:sub>
            <m:r>
              <w:rPr>
                <w:rFonts w:ascii="Cambria Math" w:hAnsi="Cambria Math"/>
              </w:rPr>
              <m:t>Vac</m:t>
            </m:r>
          </m:sub>
          <m:sup>
            <m:r>
              <w:rPr>
                <w:rFonts w:ascii="Cambria Math" w:hAnsi="Cambria Math"/>
              </w:rPr>
              <m:t>Fe</m:t>
            </m:r>
          </m:sup>
        </m:sSubSup>
      </m:oMath>
      <w:r w:rsidRPr="00E058FB">
        <w:t>, направленный в объем материала (</w:t>
      </w:r>
      <w:r w:rsidRPr="001A7FE5">
        <w:t>рисунок</w:t>
      </w:r>
      <w:r w:rsidR="001A7FE5" w:rsidRPr="001A7FE5">
        <w:t xml:space="preserve"> 1.19</w:t>
      </w:r>
      <w:r w:rsidRPr="001A7FE5">
        <w:t xml:space="preserve"> а</w:t>
      </w:r>
      <w:r w:rsidRPr="00E058FB">
        <w:t xml:space="preserve">). Вакансии осаждаются на структурных дефектах (границы зерен, дислокации) и в результате вблизи поверхности образуются микроканалы. Интенсивный рост пор приводит к частичному распаду магнетита, в результате чего появляется поток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Fe</m:t>
            </m:r>
          </m:sup>
        </m:sSubSup>
      </m:oMath>
      <w:r w:rsidRPr="00E058FB">
        <w:t xml:space="preserve">. Освободившийся кислород по микроканалам диффундирует вглубь поверхности и образует оксиды с </w:t>
      </w:r>
      <w:proofErr w:type="spellStart"/>
      <w:r w:rsidRPr="00E058FB">
        <w:t>Si</w:t>
      </w:r>
      <w:proofErr w:type="spellEnd"/>
      <w:r w:rsidRPr="00E058FB">
        <w:t xml:space="preserve"> и Cr, у которых сродство к кислороду выше, чем у железа. Затем, по мере накопления кислорода образуются оксиды железа (Fe, Cr)</w:t>
      </w:r>
      <w:r w:rsidRPr="00E058FB">
        <w:rPr>
          <w:vertAlign w:val="subscript"/>
        </w:rPr>
        <w:t>3</w:t>
      </w:r>
      <w:r w:rsidRPr="00E058FB">
        <w:rPr>
          <w:lang w:val="nb-NO"/>
        </w:rPr>
        <w:t>O</w:t>
      </w:r>
      <w:r w:rsidRPr="00E058FB">
        <w:rPr>
          <w:vertAlign w:val="subscript"/>
        </w:rPr>
        <w:t>4</w:t>
      </w:r>
      <w:r w:rsidRPr="00E058FB">
        <w:t>, которые замедляют диффузию катионов железа в теплоноситель.</w:t>
      </w:r>
    </w:p>
    <w:p w14:paraId="1B181217" w14:textId="4938C5A7" w:rsidR="00600FA2" w:rsidRPr="00E058FB" w:rsidRDefault="00600FA2" w:rsidP="00600FA2">
      <w:r w:rsidRPr="00E058FB">
        <w:t xml:space="preserve">В то же время на поверхности магнетита конденсируются комплексы </w:t>
      </w:r>
      <w:proofErr w:type="spellStart"/>
      <w:r w:rsidRPr="00E058FB">
        <w:t>Pb</w:t>
      </w:r>
      <w:proofErr w:type="spellEnd"/>
      <w:r w:rsidRPr="00E058FB">
        <w:t xml:space="preserve">- O, которые, вступая в контакт с магнетитом, образуют плюмбоферриты- (Fe, </w:t>
      </w:r>
      <w:proofErr w:type="spellStart"/>
      <w:r w:rsidRPr="00E058FB">
        <w:t>Pb</w:t>
      </w:r>
      <w:proofErr w:type="spellEnd"/>
      <w:r w:rsidRPr="00E058FB">
        <w:t>)</w:t>
      </w:r>
      <w:r w:rsidRPr="00E058FB">
        <w:rPr>
          <w:vertAlign w:val="subscript"/>
        </w:rPr>
        <w:t>3</w:t>
      </w:r>
      <w:r w:rsidRPr="00E058FB">
        <w:rPr>
          <w:lang w:val="nb-NO"/>
        </w:rPr>
        <w:t>O</w:t>
      </w:r>
      <w:r w:rsidRPr="00E058FB">
        <w:rPr>
          <w:vertAlign w:val="subscript"/>
        </w:rPr>
        <w:t>4</w:t>
      </w:r>
      <w:r w:rsidRPr="00E058FB">
        <w:t xml:space="preserve">. Этот этап отображен на </w:t>
      </w:r>
      <w:r w:rsidRPr="001A7FE5">
        <w:t>рисунке</w:t>
      </w:r>
      <w:r w:rsidR="001A7FE5" w:rsidRPr="001A7FE5">
        <w:t xml:space="preserve"> 1.19 </w:t>
      </w:r>
      <w:r w:rsidRPr="001A7FE5">
        <w:t>б</w:t>
      </w:r>
      <w:r w:rsidRPr="00E058FB">
        <w:t xml:space="preserve">. </w:t>
      </w:r>
    </w:p>
    <w:p w14:paraId="057AC02C" w14:textId="77777777" w:rsidR="00BC4CF4" w:rsidRDefault="00600FA2" w:rsidP="005E2DEF">
      <w:r w:rsidRPr="00E058FB">
        <w:t xml:space="preserve"> В отличие от хромистой шпинели плюмбоферриты лишены защитных свойств и поэтому перенос вещества через поверхность раздела свинец-плюмбоферрит ускоряется. Однако внутренний слой хромистой шпинели все еще замедляет диффузию железа к поверхности. В результате этого в пленке образуется все больше и больше вакансий, что приводит к накоплению пор. Скорость формирования шпинели во внутреннем слое, и соответственно (Fe, </w:t>
      </w:r>
      <w:proofErr w:type="spellStart"/>
      <w:r w:rsidRPr="00E058FB">
        <w:t>Pb</w:t>
      </w:r>
      <w:proofErr w:type="spellEnd"/>
      <w:r w:rsidRPr="00E058FB">
        <w:t>)</w:t>
      </w:r>
      <w:r w:rsidRPr="00E058FB">
        <w:rPr>
          <w:vertAlign w:val="subscript"/>
        </w:rPr>
        <w:t>3</w:t>
      </w:r>
      <w:r w:rsidRPr="00E058FB">
        <w:t>O</w:t>
      </w:r>
      <w:r w:rsidRPr="00E058FB">
        <w:rPr>
          <w:vertAlign w:val="subscript"/>
        </w:rPr>
        <w:t>4</w:t>
      </w:r>
      <w:r w:rsidRPr="00E058FB">
        <w:t xml:space="preserve"> во внешнем слое определяются температурой, концентрацией кислорода в свинце, хрома и кремния в стали.</w:t>
      </w:r>
    </w:p>
    <w:p w14:paraId="512AFF5C" w14:textId="77777777" w:rsidR="00BE64FB" w:rsidRDefault="00BE64FB" w:rsidP="0080383C">
      <w:pPr>
        <w:pStyle w:val="4"/>
      </w:pPr>
      <w:bookmarkStart w:id="32" w:name="_Ref513051897"/>
      <w:bookmarkStart w:id="33" w:name="_Toc514780524"/>
      <w:bookmarkStart w:id="34" w:name="_Toc517719196"/>
      <w:r>
        <w:lastRenderedPageBreak/>
        <w:t>Взаимодействие стали ЭП-823 со свинцом.</w:t>
      </w:r>
      <w:bookmarkEnd w:id="32"/>
      <w:bookmarkEnd w:id="33"/>
      <w:bookmarkEnd w:id="34"/>
    </w:p>
    <w:p w14:paraId="7993446C" w14:textId="2D21634F" w:rsidR="007E56A7" w:rsidRDefault="007E56A7" w:rsidP="007E56A7">
      <w:r>
        <w:t xml:space="preserve">В работе </w:t>
      </w:r>
      <w:r w:rsidRPr="002B5E7F">
        <w:t>[</w:t>
      </w:r>
      <w:r>
        <w:rPr>
          <w:lang w:val="en-US"/>
        </w:rPr>
        <w:fldChar w:fldCharType="begin"/>
      </w:r>
      <w:r w:rsidRPr="002B5E7F">
        <w:instrText xml:space="preserve"> </w:instrText>
      </w:r>
      <w:r>
        <w:rPr>
          <w:lang w:val="en-US"/>
        </w:rPr>
        <w:instrText>REF</w:instrText>
      </w:r>
      <w:r w:rsidRPr="002B5E7F">
        <w:instrText xml:space="preserve"> ВЦисар_Корр_стойк_сталей_в_распл_свинца \</w:instrText>
      </w:r>
      <w:r>
        <w:rPr>
          <w:lang w:val="en-US"/>
        </w:rPr>
        <w:instrText>n</w:instrText>
      </w:r>
      <w:r w:rsidRPr="002B5E7F">
        <w:instrText xml:space="preserve"> \</w:instrText>
      </w:r>
      <w:r>
        <w:rPr>
          <w:lang w:val="en-US"/>
        </w:rPr>
        <w:instrText>h</w:instrText>
      </w:r>
      <w:r w:rsidRPr="002B5E7F">
        <w:instrText xml:space="preserve"> </w:instrText>
      </w:r>
      <w:r>
        <w:rPr>
          <w:lang w:val="en-US"/>
        </w:rPr>
      </w:r>
      <w:r>
        <w:rPr>
          <w:lang w:val="en-US"/>
        </w:rPr>
        <w:fldChar w:fldCharType="separate"/>
      </w:r>
      <w:r w:rsidR="00D01514" w:rsidRPr="00D01514">
        <w:t>24</w:t>
      </w:r>
      <w:r>
        <w:rPr>
          <w:lang w:val="en-US"/>
        </w:rPr>
        <w:fldChar w:fldCharType="end"/>
      </w:r>
      <w:r w:rsidRPr="002B5E7F">
        <w:t>]</w:t>
      </w:r>
      <w:r>
        <w:t xml:space="preserve"> исследовались стали </w:t>
      </w:r>
      <w:r w:rsidR="002B5E7F">
        <w:t>Армко-Fe, 20Х13, ЭП</w:t>
      </w:r>
      <w:r w:rsidR="00B941CB">
        <w:t>-</w:t>
      </w:r>
      <w:r w:rsidR="002B5E7F">
        <w:t>823, Х18Н10Т на коррозионную устойчивость в расплаве свинца при 550</w:t>
      </w:r>
      <w:r w:rsidR="002B5E7F">
        <w:rPr>
          <w:rFonts w:cs="Times New Roman"/>
        </w:rPr>
        <w:t>˚</w:t>
      </w:r>
      <w:r w:rsidR="002B5E7F">
        <w:rPr>
          <w:lang w:val="en-US"/>
        </w:rPr>
        <w:t>C</w:t>
      </w:r>
      <w:r w:rsidR="002B5E7F" w:rsidRPr="002B5E7F">
        <w:t xml:space="preserve">. </w:t>
      </w:r>
      <w:r w:rsidR="002B5E7F">
        <w:t>Образцы выдерживались в расплаве от 1000 до 2000 часов. После выдержки образцы исследовали в растровом микроскопе. По результатам эксперимента на всех поверхностях образовался оксид. Толщина оксида в зависимости от времени выдержки</w:t>
      </w:r>
      <w:r w:rsidR="000E3637">
        <w:t xml:space="preserve"> менялась таким образом как показано на </w:t>
      </w:r>
      <w:r w:rsidR="000E3637" w:rsidRPr="001A7FE5">
        <w:t>рисунке</w:t>
      </w:r>
      <w:r w:rsidR="001A7FE5" w:rsidRPr="001A7FE5">
        <w:t xml:space="preserve"> 1.20</w:t>
      </w:r>
      <w:r w:rsidR="000E3637" w:rsidRPr="001A7FE5">
        <w:t>.</w:t>
      </w:r>
    </w:p>
    <w:p w14:paraId="1306B762" w14:textId="77777777" w:rsidR="00C5003C" w:rsidRDefault="00C5003C" w:rsidP="007E56A7"/>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C5F54" w14:paraId="03689E87" w14:textId="77777777" w:rsidTr="00AC5F54">
        <w:tc>
          <w:tcPr>
            <w:tcW w:w="4672" w:type="dxa"/>
          </w:tcPr>
          <w:p w14:paraId="638DD345" w14:textId="77777777" w:rsidR="00AC5F54" w:rsidRDefault="00AC5F54" w:rsidP="00AC5F54">
            <w:pPr>
              <w:pStyle w:val="afb"/>
            </w:pPr>
            <w:r>
              <w:rPr>
                <w:noProof/>
              </w:rPr>
              <w:drawing>
                <wp:inline distT="0" distB="0" distL="0" distR="0" wp14:anchorId="664BFDE9" wp14:editId="4A633459">
                  <wp:extent cx="1932872" cy="1440000"/>
                  <wp:effectExtent l="0" t="0" r="0" b="8255"/>
                  <wp:docPr id="18494" name="Рисунок 1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29">
                            <a:extLst>
                              <a:ext uri="{28A0092B-C50C-407E-A947-70E740481C1C}">
                                <a14:useLocalDpi xmlns:a14="http://schemas.microsoft.com/office/drawing/2010/main" val="0"/>
                              </a:ext>
                            </a:extLst>
                          </a:blip>
                          <a:srcRect r="48825"/>
                          <a:stretch/>
                        </pic:blipFill>
                        <pic:spPr bwMode="auto">
                          <a:xfrm>
                            <a:off x="0" y="0"/>
                            <a:ext cx="1932872"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3A9DB86C" w14:textId="52EEFBCC" w:rsidR="00AC5F54" w:rsidRDefault="00AC5F54" w:rsidP="00AC5F54">
            <w:pPr>
              <w:pStyle w:val="afb"/>
            </w:pPr>
            <w:r>
              <w:t>а</w:t>
            </w:r>
          </w:p>
        </w:tc>
        <w:tc>
          <w:tcPr>
            <w:tcW w:w="4673" w:type="dxa"/>
          </w:tcPr>
          <w:p w14:paraId="3C530DD0" w14:textId="77777777" w:rsidR="00AC5F54" w:rsidRDefault="00AC5F54" w:rsidP="00AC5F54">
            <w:pPr>
              <w:pStyle w:val="afb"/>
            </w:pPr>
            <w:r>
              <w:rPr>
                <w:noProof/>
              </w:rPr>
              <w:drawing>
                <wp:inline distT="0" distB="0" distL="0" distR="0" wp14:anchorId="25A2504F" wp14:editId="0FDC6AFF">
                  <wp:extent cx="1783124" cy="1440000"/>
                  <wp:effectExtent l="0" t="0" r="7620" b="8255"/>
                  <wp:docPr id="18495" name="Рисунок 1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29">
                            <a:extLst>
                              <a:ext uri="{28A0092B-C50C-407E-A947-70E740481C1C}">
                                <a14:useLocalDpi xmlns:a14="http://schemas.microsoft.com/office/drawing/2010/main" val="0"/>
                              </a:ext>
                            </a:extLst>
                          </a:blip>
                          <a:srcRect l="52790"/>
                          <a:stretch/>
                        </pic:blipFill>
                        <pic:spPr bwMode="auto">
                          <a:xfrm>
                            <a:off x="0" y="0"/>
                            <a:ext cx="1783124"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4FB8E651" w14:textId="5945B88E" w:rsidR="00AC5F54" w:rsidRDefault="00AC5F54" w:rsidP="00AC5F54">
            <w:pPr>
              <w:pStyle w:val="afb"/>
            </w:pPr>
            <w:r>
              <w:t>б</w:t>
            </w:r>
          </w:p>
        </w:tc>
      </w:tr>
    </w:tbl>
    <w:p w14:paraId="21B4DD38" w14:textId="1BCE5E53" w:rsidR="000E3637" w:rsidRPr="00C5003C" w:rsidRDefault="00C5003C" w:rsidP="003A66EB">
      <w:pPr>
        <w:pStyle w:val="afb"/>
        <w:rPr>
          <w:sz w:val="20"/>
          <w:szCs w:val="20"/>
        </w:rPr>
      </w:pPr>
      <w:r w:rsidRPr="00C5003C">
        <w:rPr>
          <w:sz w:val="20"/>
          <w:szCs w:val="20"/>
        </w:rPr>
        <w:t>а – кинетика роста</w:t>
      </w:r>
    </w:p>
    <w:p w14:paraId="570544AF" w14:textId="1535C5C5" w:rsidR="00C5003C" w:rsidRPr="00C5003C" w:rsidRDefault="00C5003C" w:rsidP="003A66EB">
      <w:pPr>
        <w:pStyle w:val="afb"/>
        <w:rPr>
          <w:sz w:val="20"/>
          <w:szCs w:val="20"/>
        </w:rPr>
      </w:pPr>
      <w:r w:rsidRPr="00C5003C">
        <w:rPr>
          <w:sz w:val="20"/>
          <w:szCs w:val="20"/>
        </w:rPr>
        <w:t>б – скорость коррозии</w:t>
      </w:r>
    </w:p>
    <w:p w14:paraId="358C9A3E" w14:textId="77777777" w:rsidR="00AC5F54" w:rsidRPr="00C5003C" w:rsidRDefault="00AC5F54" w:rsidP="003A66EB">
      <w:pPr>
        <w:pStyle w:val="afb"/>
        <w:rPr>
          <w:sz w:val="20"/>
          <w:szCs w:val="20"/>
        </w:rPr>
      </w:pPr>
    </w:p>
    <w:p w14:paraId="32977C18" w14:textId="0B70D9E2" w:rsidR="000E3637" w:rsidRDefault="000E3637" w:rsidP="000E3637">
      <w:pPr>
        <w:pStyle w:val="afb"/>
      </w:pPr>
      <w:r w:rsidRPr="00782CF3">
        <w:t>Рисунок</w:t>
      </w:r>
      <w:r w:rsidR="00782CF3" w:rsidRPr="00782CF3">
        <w:t xml:space="preserve"> 1.20</w:t>
      </w:r>
      <w:r w:rsidRPr="000E3637">
        <w:t xml:space="preserve"> – Кинетика роста оксида и скорость коррозии Армко-Fe и сталей 20Х13, ЭП</w:t>
      </w:r>
      <w:r w:rsidR="00B941CB">
        <w:t>-</w:t>
      </w:r>
      <w:r w:rsidRPr="000E3637">
        <w:t>823 и Х18Н10Т в зависимости от содержания хрома в материалах после выдержки в расплаве насыщенного кислородом свинца (</w:t>
      </w:r>
      <m:oMath>
        <m:sSub>
          <m:sSubPr>
            <m:ctrlPr>
              <w:rPr>
                <w:rFonts w:ascii="Cambria Math" w:hAnsi="Cambria Math"/>
                <w:i/>
              </w:rPr>
            </m:ctrlPr>
          </m:sSubPr>
          <m:e>
            <m:r>
              <w:rPr>
                <w:rFonts w:ascii="Cambria Math" w:hAnsi="Cambria Math"/>
              </w:rPr>
              <m:t>С</m:t>
            </m:r>
          </m:e>
          <m:sub>
            <m:r>
              <w:rPr>
                <w:rFonts w:ascii="Cambria Math" w:hAnsi="Cambria Math"/>
                <w:vertAlign w:val="subscript"/>
              </w:rPr>
              <m:t>[</m:t>
            </m:r>
            <m:r>
              <m:rPr>
                <m:sty m:val="p"/>
              </m:rPr>
              <w:rPr>
                <w:rFonts w:ascii="Cambria Math" w:hAnsi="Cambria Math"/>
                <w:vertAlign w:val="subscript"/>
                <w:lang w:val="en-US"/>
              </w:rPr>
              <m:t>O</m:t>
            </m:r>
            <m:r>
              <m:rPr>
                <m:sty m:val="p"/>
              </m:rPr>
              <w:rPr>
                <w:rFonts w:ascii="Cambria Math" w:hAnsi="Cambria Math"/>
                <w:vertAlign w:val="subscript"/>
              </w:rPr>
              <m:t>]</m:t>
            </m:r>
          </m:sub>
        </m:sSub>
        <m:r>
          <w:rPr>
            <w:rFonts w:ascii="Cambria Math" w:hAnsi="Cambria Math"/>
          </w:rPr>
          <m:t>= 1,3×</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-3</m:t>
            </m:r>
          </m:sup>
        </m:sSup>
        <m:r>
          <w:rPr>
            <w:rFonts w:ascii="Cambria Math" w:hAnsi="Cambria Math"/>
          </w:rPr>
          <m:t xml:space="preserve"> масс.%</m:t>
        </m:r>
      </m:oMath>
      <w:r w:rsidRPr="000E3637">
        <w:t>) при 550 °С в течени</w:t>
      </w:r>
      <w:r w:rsidR="00D55B53">
        <w:t>и</w:t>
      </w:r>
      <w:r w:rsidRPr="000E3637">
        <w:t xml:space="preserve"> 2000</w:t>
      </w:r>
      <w:r w:rsidR="00D55B53">
        <w:rPr>
          <w:lang w:val="en-US"/>
        </w:rPr>
        <w:t> </w:t>
      </w:r>
      <w:r w:rsidRPr="000E3637">
        <w:t>ч</w:t>
      </w:r>
      <w:r w:rsidR="003A66EB" w:rsidRPr="003A66EB">
        <w:t xml:space="preserve"> [</w:t>
      </w:r>
      <w:r w:rsidR="003A66EB">
        <w:fldChar w:fldCharType="begin"/>
      </w:r>
      <w:r w:rsidR="003A66EB">
        <w:instrText xml:space="preserve"> REF ВЦисар_Корр_стойк_сталей_в_распл_свинца \n \h </w:instrText>
      </w:r>
      <w:r w:rsidR="003A66EB">
        <w:fldChar w:fldCharType="separate"/>
      </w:r>
      <w:r w:rsidR="00D01514">
        <w:t>24</w:t>
      </w:r>
      <w:r w:rsidR="003A66EB">
        <w:fldChar w:fldCharType="end"/>
      </w:r>
      <w:r w:rsidR="003A66EB" w:rsidRPr="003A66EB">
        <w:t>].</w:t>
      </w:r>
    </w:p>
    <w:p w14:paraId="2BB73F6B" w14:textId="77777777" w:rsidR="00C5003C" w:rsidRPr="003A66EB" w:rsidRDefault="00C5003C" w:rsidP="00C5003C"/>
    <w:p w14:paraId="78807AE2" w14:textId="3008B7C6" w:rsidR="00B475A2" w:rsidRDefault="00B475A2" w:rsidP="00B475A2">
      <w:r>
        <w:t>За 1000 ч на поверхности всех исследуемых материалов формируется оксид, состоящий из двух слоев, растущих в противоположных направлениях (</w:t>
      </w:r>
      <w:r w:rsidRPr="00782CF3">
        <w:t>рисунок</w:t>
      </w:r>
      <w:r w:rsidR="00782CF3" w:rsidRPr="00782CF3">
        <w:t> 1.21</w:t>
      </w:r>
      <w:r>
        <w:t xml:space="preserve">). </w:t>
      </w:r>
    </w:p>
    <w:p w14:paraId="597F00D8" w14:textId="77777777" w:rsidR="00C5003C" w:rsidRDefault="00C5003C" w:rsidP="00B475A2"/>
    <w:p w14:paraId="73F72BF5" w14:textId="7850371B" w:rsidR="00B475A2" w:rsidRDefault="00B475A2" w:rsidP="00B475A2">
      <w:pPr>
        <w:pStyle w:val="afb"/>
      </w:pPr>
      <w:r w:rsidRPr="003A66EB">
        <w:rPr>
          <w:noProof/>
        </w:rPr>
        <w:drawing>
          <wp:inline distT="0" distB="0" distL="0" distR="0" wp14:anchorId="68A683C7" wp14:editId="571A5E41">
            <wp:extent cx="5940425" cy="1102995"/>
            <wp:effectExtent l="0" t="0" r="3175" b="1905"/>
            <wp:docPr id="8" name="Рисунок 3">
              <a:extLst xmlns:a="http://schemas.openxmlformats.org/drawingml/2006/main">
                <a:ext uri="{FF2B5EF4-FFF2-40B4-BE49-F238E27FC236}">
                  <a16:creationId xmlns:a16="http://schemas.microsoft.com/office/drawing/2014/main" id="{7A340DFC-55AB-46EE-A584-4287F0581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7A340DFC-55AB-46EE-A584-4287F0581024}"/>
                        </a:ext>
                      </a:extLst>
                    </pic:cNvPr>
                    <pic:cNvPicPr>
                      <a:picLocks noChangeAspect="1"/>
                    </pic:cNvPicPr>
                  </pic:nvPicPr>
                  <pic:blipFill>
                    <a:blip r:embed="rId30"/>
                    <a:stretch>
                      <a:fillRect/>
                    </a:stretch>
                  </pic:blipFill>
                  <pic:spPr>
                    <a:xfrm>
                      <a:off x="0" y="0"/>
                      <a:ext cx="5940425" cy="1102995"/>
                    </a:xfrm>
                    <a:prstGeom prst="rect">
                      <a:avLst/>
                    </a:prstGeom>
                  </pic:spPr>
                </pic:pic>
              </a:graphicData>
            </a:graphic>
          </wp:inline>
        </w:drawing>
      </w:r>
    </w:p>
    <w:p w14:paraId="385F0271" w14:textId="77777777" w:rsidR="00C5003C" w:rsidRDefault="00C5003C" w:rsidP="00B475A2">
      <w:pPr>
        <w:pStyle w:val="afb"/>
      </w:pPr>
    </w:p>
    <w:p w14:paraId="6C5E3995" w14:textId="17ED073C" w:rsidR="00B475A2" w:rsidRDefault="00B475A2" w:rsidP="00B475A2">
      <w:pPr>
        <w:pStyle w:val="afb"/>
        <w:rPr>
          <w:rFonts w:ascii="Cambria Math" w:hAnsi="Cambria Math" w:cs="Cambria Math"/>
        </w:rPr>
      </w:pPr>
      <w:r w:rsidRPr="00782CF3">
        <w:t>Рисунок</w:t>
      </w:r>
      <w:r w:rsidR="00782CF3" w:rsidRPr="00782CF3">
        <w:t xml:space="preserve"> 1.21</w:t>
      </w:r>
      <w:r>
        <w:t xml:space="preserve"> – </w:t>
      </w:r>
      <w:r w:rsidRPr="003A66EB">
        <w:t xml:space="preserve">Структура </w:t>
      </w:r>
      <w:r>
        <w:t>пленок</w:t>
      </w:r>
      <w:r w:rsidRPr="003A66EB">
        <w:t xml:space="preserve"> на поверхности Армко-Fe и сталей 20Х13, ЭП</w:t>
      </w:r>
      <w:r w:rsidR="00B941CB">
        <w:noBreakHyphen/>
      </w:r>
      <w:r w:rsidRPr="003A66EB">
        <w:t>823 и Х18Н10Т после выдержки в расплаве кислородсодержащего свинца в течение 1000</w:t>
      </w:r>
      <w:r w:rsidR="00B633AB">
        <w:rPr>
          <w:lang w:val="en-US"/>
        </w:rPr>
        <w:t> </w:t>
      </w:r>
      <w:r w:rsidRPr="003A66EB">
        <w:t xml:space="preserve">ч. Х=0 – начальная граница раздела </w:t>
      </w:r>
      <w:r>
        <w:rPr>
          <w:rFonts w:ascii="Cambria Math" w:hAnsi="Cambria Math" w:cs="Cambria Math"/>
        </w:rPr>
        <w:t>«</w:t>
      </w:r>
      <w:r w:rsidRPr="003A66EB">
        <w:rPr>
          <w:rFonts w:cs="Times New Roman"/>
        </w:rPr>
        <w:t>твердый</w:t>
      </w:r>
      <w:r w:rsidRPr="003A66EB">
        <w:t xml:space="preserve"> </w:t>
      </w:r>
      <w:r w:rsidRPr="003A66EB">
        <w:rPr>
          <w:rFonts w:cs="Times New Roman"/>
        </w:rPr>
        <w:t>металл</w:t>
      </w:r>
      <w:r w:rsidRPr="003A66EB">
        <w:t>/</w:t>
      </w:r>
      <w:r w:rsidRPr="003A66EB">
        <w:rPr>
          <w:rFonts w:cs="Times New Roman"/>
        </w:rPr>
        <w:t>жидкий</w:t>
      </w:r>
      <w:r w:rsidRPr="003A66EB">
        <w:t xml:space="preserve"> </w:t>
      </w:r>
      <w:r w:rsidRPr="003A66EB">
        <w:rPr>
          <w:rFonts w:cs="Times New Roman"/>
        </w:rPr>
        <w:t>с</w:t>
      </w:r>
      <w:r w:rsidRPr="003A66EB">
        <w:t>винец</w:t>
      </w:r>
      <w:r>
        <w:rPr>
          <w:rFonts w:ascii="Cambria Math" w:hAnsi="Cambria Math" w:cs="Cambria Math"/>
        </w:rPr>
        <w:t xml:space="preserve">» </w:t>
      </w:r>
      <w:r w:rsidRPr="003A66EB">
        <w:rPr>
          <w:rFonts w:ascii="Cambria Math" w:hAnsi="Cambria Math" w:cs="Cambria Math"/>
        </w:rPr>
        <w:t>[</w:t>
      </w:r>
      <w:r>
        <w:rPr>
          <w:rFonts w:ascii="Cambria Math" w:hAnsi="Cambria Math" w:cs="Cambria Math"/>
        </w:rPr>
        <w:fldChar w:fldCharType="begin"/>
      </w:r>
      <w:r>
        <w:rPr>
          <w:rFonts w:ascii="Cambria Math" w:hAnsi="Cambria Math" w:cs="Cambria Math"/>
        </w:rPr>
        <w:instrText xml:space="preserve"> REF ВЦисар_Корр_стойк_сталей_в_распл_свинца \n \h </w:instrText>
      </w:r>
      <w:r>
        <w:rPr>
          <w:rFonts w:ascii="Cambria Math" w:hAnsi="Cambria Math" w:cs="Cambria Math"/>
        </w:rPr>
      </w:r>
      <w:r>
        <w:rPr>
          <w:rFonts w:ascii="Cambria Math" w:hAnsi="Cambria Math" w:cs="Cambria Math"/>
        </w:rPr>
        <w:fldChar w:fldCharType="separate"/>
      </w:r>
      <w:r w:rsidR="00D01514">
        <w:rPr>
          <w:rFonts w:ascii="Cambria Math" w:hAnsi="Cambria Math" w:cs="Cambria Math"/>
        </w:rPr>
        <w:t>24</w:t>
      </w:r>
      <w:r>
        <w:rPr>
          <w:rFonts w:ascii="Cambria Math" w:hAnsi="Cambria Math" w:cs="Cambria Math"/>
        </w:rPr>
        <w:fldChar w:fldCharType="end"/>
      </w:r>
      <w:r w:rsidRPr="003A66EB">
        <w:rPr>
          <w:rFonts w:ascii="Cambria Math" w:hAnsi="Cambria Math" w:cs="Cambria Math"/>
        </w:rPr>
        <w:t>].</w:t>
      </w:r>
    </w:p>
    <w:p w14:paraId="4419C9A4" w14:textId="77777777" w:rsidR="00C5003C" w:rsidRPr="003A66EB" w:rsidRDefault="00C5003C" w:rsidP="00C5003C"/>
    <w:p w14:paraId="75D3F266" w14:textId="274B0BA0" w:rsidR="00B475A2" w:rsidRDefault="00B475A2" w:rsidP="00B475A2">
      <w:r>
        <w:t>Внешняя, пористая часть пленки со столбчатой структурой растет от начальной границы раздела «твердый металл/жидкий свинец» в сторону расплава, а внутренняя, более компактная, растет в сторону матрицы. Толщина окалины уменьшается в ряду армко-Fe→20Х13→ЭП</w:t>
      </w:r>
      <w:r w:rsidR="00CD5345">
        <w:t>-</w:t>
      </w:r>
      <w:r>
        <w:t>823→Х18Н10Т.</w:t>
      </w:r>
    </w:p>
    <w:p w14:paraId="5F073B33" w14:textId="50F8DC63" w:rsidR="003A66EB" w:rsidRDefault="003A66EB" w:rsidP="003A66EB">
      <w:r w:rsidRPr="003A66EB">
        <w:t xml:space="preserve">Согласно данным </w:t>
      </w:r>
      <w:r w:rsidRPr="00CD5345">
        <w:t>рентгеноспектрального</w:t>
      </w:r>
      <w:r w:rsidRPr="003A66EB">
        <w:t xml:space="preserve"> анализа внешняя столбчатая часть </w:t>
      </w:r>
      <w:r>
        <w:t>оксидной пленки</w:t>
      </w:r>
      <w:r w:rsidRPr="003A66EB">
        <w:t xml:space="preserve"> всех сталей содержит железо и кислород </w:t>
      </w:r>
      <w:r w:rsidRPr="00CD5345">
        <w:t>(рисунок</w:t>
      </w:r>
      <w:r w:rsidR="00CD5345" w:rsidRPr="00CD5345">
        <w:t xml:space="preserve"> 1.22</w:t>
      </w:r>
      <w:r w:rsidRPr="003A66EB">
        <w:t xml:space="preserve">). </w:t>
      </w:r>
    </w:p>
    <w:p w14:paraId="3376EF04" w14:textId="12D5B68E" w:rsidR="00B475A2" w:rsidRDefault="00B475A2" w:rsidP="00B475A2">
      <w:pPr>
        <w:pStyle w:val="afb"/>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CD5345" w14:paraId="564F17C4" w14:textId="77777777" w:rsidTr="00CD5345">
        <w:trPr>
          <w:jc w:val="center"/>
        </w:trPr>
        <w:tc>
          <w:tcPr>
            <w:tcW w:w="3115" w:type="dxa"/>
            <w:vAlign w:val="center"/>
          </w:tcPr>
          <w:p w14:paraId="5B57DD8E" w14:textId="77777777" w:rsidR="00CD5345" w:rsidRDefault="00CD5345" w:rsidP="00CD5345">
            <w:pPr>
              <w:pStyle w:val="afb"/>
            </w:pPr>
            <w:r w:rsidRPr="00B475A2">
              <w:rPr>
                <w:noProof/>
              </w:rPr>
              <w:drawing>
                <wp:inline distT="0" distB="0" distL="0" distR="0" wp14:anchorId="25254B3B" wp14:editId="67726EEC">
                  <wp:extent cx="1494871" cy="2520000"/>
                  <wp:effectExtent l="0" t="0" r="0" b="0"/>
                  <wp:docPr id="18482"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r="66075"/>
                          <a:stretch/>
                        </pic:blipFill>
                        <pic:spPr bwMode="auto">
                          <a:xfrm>
                            <a:off x="0" y="0"/>
                            <a:ext cx="1494871" cy="2520000"/>
                          </a:xfrm>
                          <a:prstGeom prst="rect">
                            <a:avLst/>
                          </a:prstGeom>
                          <a:ln>
                            <a:noFill/>
                          </a:ln>
                          <a:extLst>
                            <a:ext uri="{53640926-AAD7-44D8-BBD7-CCE9431645EC}">
                              <a14:shadowObscured xmlns:a14="http://schemas.microsoft.com/office/drawing/2010/main"/>
                            </a:ext>
                          </a:extLst>
                        </pic:spPr>
                      </pic:pic>
                    </a:graphicData>
                  </a:graphic>
                </wp:inline>
              </w:drawing>
            </w:r>
          </w:p>
          <w:p w14:paraId="4ABEE08D" w14:textId="54DB70DE" w:rsidR="00CD5345" w:rsidRDefault="00CD5345" w:rsidP="00CD5345">
            <w:pPr>
              <w:pStyle w:val="afb"/>
            </w:pPr>
            <w:r>
              <w:t>а</w:t>
            </w:r>
          </w:p>
        </w:tc>
        <w:tc>
          <w:tcPr>
            <w:tcW w:w="3115" w:type="dxa"/>
            <w:vAlign w:val="center"/>
          </w:tcPr>
          <w:p w14:paraId="07A8280F" w14:textId="77777777" w:rsidR="00CD5345" w:rsidRDefault="00CD5345" w:rsidP="00CD5345">
            <w:pPr>
              <w:pStyle w:val="afb"/>
            </w:pPr>
            <w:r w:rsidRPr="00B475A2">
              <w:rPr>
                <w:noProof/>
              </w:rPr>
              <w:drawing>
                <wp:inline distT="0" distB="0" distL="0" distR="0" wp14:anchorId="7C72B58B" wp14:editId="04C17002">
                  <wp:extent cx="1482534" cy="2520000"/>
                  <wp:effectExtent l="0" t="0" r="3810" b="0"/>
                  <wp:docPr id="18485"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l="34773" r="31583"/>
                          <a:stretch/>
                        </pic:blipFill>
                        <pic:spPr bwMode="auto">
                          <a:xfrm>
                            <a:off x="0" y="0"/>
                            <a:ext cx="1482534" cy="2520000"/>
                          </a:xfrm>
                          <a:prstGeom prst="rect">
                            <a:avLst/>
                          </a:prstGeom>
                          <a:ln>
                            <a:noFill/>
                          </a:ln>
                          <a:extLst>
                            <a:ext uri="{53640926-AAD7-44D8-BBD7-CCE9431645EC}">
                              <a14:shadowObscured xmlns:a14="http://schemas.microsoft.com/office/drawing/2010/main"/>
                            </a:ext>
                          </a:extLst>
                        </pic:spPr>
                      </pic:pic>
                    </a:graphicData>
                  </a:graphic>
                </wp:inline>
              </w:drawing>
            </w:r>
          </w:p>
          <w:p w14:paraId="17B95FA3" w14:textId="5915692B" w:rsidR="00CD5345" w:rsidRDefault="00CD5345" w:rsidP="00CD5345">
            <w:pPr>
              <w:pStyle w:val="afb"/>
            </w:pPr>
            <w:r>
              <w:t>б</w:t>
            </w:r>
          </w:p>
        </w:tc>
        <w:tc>
          <w:tcPr>
            <w:tcW w:w="3115" w:type="dxa"/>
            <w:vAlign w:val="center"/>
          </w:tcPr>
          <w:p w14:paraId="65CF3E0D" w14:textId="77777777" w:rsidR="00CD5345" w:rsidRDefault="00CD5345" w:rsidP="00CD5345">
            <w:pPr>
              <w:pStyle w:val="afb"/>
            </w:pPr>
            <w:r w:rsidRPr="00B475A2">
              <w:rPr>
                <w:noProof/>
              </w:rPr>
              <w:drawing>
                <wp:inline distT="0" distB="0" distL="0" distR="0" wp14:anchorId="393B7598" wp14:editId="777952F5">
                  <wp:extent cx="1360663" cy="2520000"/>
                  <wp:effectExtent l="0" t="0" r="0" b="0"/>
                  <wp:docPr id="18491"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l="69121"/>
                          <a:stretch/>
                        </pic:blipFill>
                        <pic:spPr bwMode="auto">
                          <a:xfrm>
                            <a:off x="0" y="0"/>
                            <a:ext cx="1360663" cy="2520000"/>
                          </a:xfrm>
                          <a:prstGeom prst="rect">
                            <a:avLst/>
                          </a:prstGeom>
                          <a:ln>
                            <a:noFill/>
                          </a:ln>
                          <a:extLst>
                            <a:ext uri="{53640926-AAD7-44D8-BBD7-CCE9431645EC}">
                              <a14:shadowObscured xmlns:a14="http://schemas.microsoft.com/office/drawing/2010/main"/>
                            </a:ext>
                          </a:extLst>
                        </pic:spPr>
                      </pic:pic>
                    </a:graphicData>
                  </a:graphic>
                </wp:inline>
              </w:drawing>
            </w:r>
          </w:p>
          <w:p w14:paraId="3D969E99" w14:textId="5A8C7853" w:rsidR="00CD5345" w:rsidRDefault="00CD5345" w:rsidP="00CD5345">
            <w:pPr>
              <w:pStyle w:val="afb"/>
            </w:pPr>
            <w:r>
              <w:t>в</w:t>
            </w:r>
          </w:p>
        </w:tc>
      </w:tr>
    </w:tbl>
    <w:p w14:paraId="03AEE56B" w14:textId="77777777" w:rsidR="00C5003C" w:rsidRPr="00C5003C" w:rsidRDefault="00CD5345" w:rsidP="00B475A2">
      <w:pPr>
        <w:pStyle w:val="afb"/>
        <w:rPr>
          <w:sz w:val="20"/>
          <w:szCs w:val="20"/>
        </w:rPr>
      </w:pPr>
      <w:r w:rsidRPr="00C5003C">
        <w:rPr>
          <w:sz w:val="20"/>
          <w:szCs w:val="20"/>
        </w:rPr>
        <w:t>а – сталь 20Х13</w:t>
      </w:r>
    </w:p>
    <w:p w14:paraId="591DF788" w14:textId="77777777" w:rsidR="00C5003C" w:rsidRPr="00C5003C" w:rsidRDefault="00CD5345" w:rsidP="00B475A2">
      <w:pPr>
        <w:pStyle w:val="afb"/>
        <w:rPr>
          <w:sz w:val="20"/>
          <w:szCs w:val="20"/>
        </w:rPr>
      </w:pPr>
      <w:r w:rsidRPr="00C5003C">
        <w:rPr>
          <w:sz w:val="20"/>
          <w:szCs w:val="20"/>
        </w:rPr>
        <w:t>б – сталь Х18Н10Т</w:t>
      </w:r>
    </w:p>
    <w:p w14:paraId="3C8D25B8" w14:textId="6DADF9C4" w:rsidR="00CD5345" w:rsidRPr="00C5003C" w:rsidRDefault="00CD5345" w:rsidP="00B475A2">
      <w:pPr>
        <w:pStyle w:val="afb"/>
        <w:rPr>
          <w:sz w:val="20"/>
          <w:szCs w:val="20"/>
        </w:rPr>
      </w:pPr>
      <w:r w:rsidRPr="00C5003C">
        <w:rPr>
          <w:sz w:val="20"/>
          <w:szCs w:val="20"/>
        </w:rPr>
        <w:t>в – сталь ЭП-823</w:t>
      </w:r>
    </w:p>
    <w:p w14:paraId="4653BA7B" w14:textId="77777777" w:rsidR="00C5003C" w:rsidRPr="00C5003C" w:rsidRDefault="00C5003C" w:rsidP="00B475A2">
      <w:pPr>
        <w:pStyle w:val="afb"/>
        <w:rPr>
          <w:sz w:val="20"/>
          <w:szCs w:val="20"/>
        </w:rPr>
      </w:pPr>
    </w:p>
    <w:p w14:paraId="74BC3DF9" w14:textId="298CE63A" w:rsidR="00B475A2" w:rsidRDefault="00B475A2" w:rsidP="00B475A2">
      <w:pPr>
        <w:pStyle w:val="afb"/>
      </w:pPr>
      <w:r w:rsidRPr="00CD5345">
        <w:t>Рисунок</w:t>
      </w:r>
      <w:r w:rsidR="00CD5345" w:rsidRPr="00CD5345">
        <w:t xml:space="preserve"> 1.22</w:t>
      </w:r>
      <w:r>
        <w:t xml:space="preserve"> – </w:t>
      </w:r>
      <w:r w:rsidRPr="00B475A2">
        <w:t>Морфология и распределение элементов в зоне взаимодействия расплава свинца с</w:t>
      </w:r>
      <w:r w:rsidR="00CD5345">
        <w:t xml:space="preserve"> различными</w:t>
      </w:r>
      <w:r w:rsidRPr="00B475A2">
        <w:t xml:space="preserve"> сталями после выдержки при 550 °С в течение 2000</w:t>
      </w:r>
      <w:r w:rsidR="00CD5345">
        <w:t> </w:t>
      </w:r>
      <w:r w:rsidRPr="00B475A2">
        <w:t>ч</w:t>
      </w:r>
      <w:r>
        <w:t xml:space="preserve"> </w:t>
      </w:r>
      <w:r w:rsidRPr="00B475A2">
        <w:t>[</w:t>
      </w:r>
      <w:r>
        <w:fldChar w:fldCharType="begin"/>
      </w:r>
      <w:r>
        <w:instrText xml:space="preserve"> REF ВЦисар_Корр_стойк_сталей_в_распл_свинца \n \h </w:instrText>
      </w:r>
      <w:r>
        <w:fldChar w:fldCharType="separate"/>
      </w:r>
      <w:r w:rsidR="00D01514">
        <w:t>24</w:t>
      </w:r>
      <w:r>
        <w:fldChar w:fldCharType="end"/>
      </w:r>
      <w:r w:rsidRPr="00B475A2">
        <w:t>].</w:t>
      </w:r>
    </w:p>
    <w:p w14:paraId="65D9A1D7" w14:textId="77777777" w:rsidR="00C5003C" w:rsidRPr="00B475A2" w:rsidRDefault="00C5003C" w:rsidP="00B475A2">
      <w:pPr>
        <w:pStyle w:val="afb"/>
      </w:pPr>
    </w:p>
    <w:p w14:paraId="74A26B45" w14:textId="5E8523A4" w:rsidR="003A66EB" w:rsidRDefault="003A66EB" w:rsidP="003A66EB">
      <w:r w:rsidRPr="003A66EB">
        <w:t>Хром и кремний обогащают внутреннюю часть окалины, образованной на поверхности образцов 20Х13 (</w:t>
      </w:r>
      <w:r w:rsidRPr="00CD5345">
        <w:t xml:space="preserve">рисунок </w:t>
      </w:r>
      <w:r w:rsidR="00CD5345" w:rsidRPr="00CD5345">
        <w:t xml:space="preserve">1.22 </w:t>
      </w:r>
      <w:r w:rsidRPr="00CD5345">
        <w:t>а</w:t>
      </w:r>
      <w:r w:rsidRPr="003A66EB">
        <w:t xml:space="preserve">). Далее следует зона внутреннего окисления, характеризующаяся скачкообразным увеличением концентрации хрома и кремния и соответствующим падением концентрации железа. Судя по изображению в режиме BEI (отражённые электроны) и распределению элементов, свинец не проникает ни в </w:t>
      </w:r>
      <w:r>
        <w:t>оксид</w:t>
      </w:r>
      <w:r w:rsidRPr="003A66EB">
        <w:t>, ни в матрицу стали 20Х13 (</w:t>
      </w:r>
      <w:r w:rsidRPr="00CD5345">
        <w:t>рисунок</w:t>
      </w:r>
      <w:r w:rsidR="00CD5345" w:rsidRPr="00CD5345">
        <w:t xml:space="preserve"> 1.22</w:t>
      </w:r>
      <w:r w:rsidRPr="00CD5345">
        <w:t xml:space="preserve"> а</w:t>
      </w:r>
      <w:r w:rsidRPr="003A66EB">
        <w:t>).</w:t>
      </w:r>
    </w:p>
    <w:p w14:paraId="15FA32FA" w14:textId="22C15B67" w:rsidR="00B475A2" w:rsidRDefault="003A66EB" w:rsidP="003A66EB">
      <w:r w:rsidRPr="003A66EB">
        <w:lastRenderedPageBreak/>
        <w:t>На поверхности стали ЭП</w:t>
      </w:r>
      <w:r w:rsidR="00CD5345">
        <w:t>-</w:t>
      </w:r>
      <w:r w:rsidRPr="003A66EB">
        <w:t xml:space="preserve">823 вначале (~ 1100 ч) формируется двухслойная </w:t>
      </w:r>
      <w:r w:rsidR="00B475A2">
        <w:t>оксидная пленка</w:t>
      </w:r>
      <w:r w:rsidRPr="003A66EB">
        <w:t xml:space="preserve"> (</w:t>
      </w:r>
      <w:r w:rsidRPr="00B941CB">
        <w:t>рис</w:t>
      </w:r>
      <w:r w:rsidR="00B475A2" w:rsidRPr="00B941CB">
        <w:t>унок</w:t>
      </w:r>
      <w:r w:rsidR="00B941CB" w:rsidRPr="00B941CB">
        <w:t xml:space="preserve"> 1.23</w:t>
      </w:r>
      <w:r w:rsidRPr="003A66EB">
        <w:t xml:space="preserve">). </w:t>
      </w:r>
    </w:p>
    <w:p w14:paraId="6EDC3C88" w14:textId="77777777" w:rsidR="00C5003C" w:rsidRDefault="00C5003C" w:rsidP="003A66EB"/>
    <w:p w14:paraId="3A824C81" w14:textId="120B1D81" w:rsidR="00B475A2" w:rsidRDefault="00B475A2" w:rsidP="00B475A2">
      <w:pPr>
        <w:pStyle w:val="afb"/>
      </w:pPr>
      <w:r w:rsidRPr="00B475A2">
        <w:rPr>
          <w:noProof/>
        </w:rPr>
        <w:drawing>
          <wp:inline distT="0" distB="0" distL="0" distR="0" wp14:anchorId="251284AB" wp14:editId="0D109BE7">
            <wp:extent cx="1779138" cy="1440000"/>
            <wp:effectExtent l="0" t="0" r="0" b="8255"/>
            <wp:docPr id="10" name="Рисунок 3">
              <a:extLst xmlns:a="http://schemas.openxmlformats.org/drawingml/2006/main">
                <a:ext uri="{FF2B5EF4-FFF2-40B4-BE49-F238E27FC236}">
                  <a16:creationId xmlns:a16="http://schemas.microsoft.com/office/drawing/2014/main" id="{2D86CA43-9F3F-4663-9CF6-D5E59DA4F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2D86CA43-9F3F-4663-9CF6-D5E59DA4F505}"/>
                        </a:ext>
                      </a:extLst>
                    </pic:cNvPr>
                    <pic:cNvPicPr>
                      <a:picLocks noChangeAspect="1"/>
                    </pic:cNvPicPr>
                  </pic:nvPicPr>
                  <pic:blipFill rotWithShape="1">
                    <a:blip r:embed="rId32"/>
                    <a:srcRect t="2370"/>
                    <a:stretch/>
                  </pic:blipFill>
                  <pic:spPr>
                    <a:xfrm>
                      <a:off x="0" y="0"/>
                      <a:ext cx="1779138" cy="1440000"/>
                    </a:xfrm>
                    <a:prstGeom prst="rect">
                      <a:avLst/>
                    </a:prstGeom>
                  </pic:spPr>
                </pic:pic>
              </a:graphicData>
            </a:graphic>
          </wp:inline>
        </w:drawing>
      </w:r>
    </w:p>
    <w:p w14:paraId="4F778726" w14:textId="77777777" w:rsidR="00C5003C" w:rsidRDefault="00C5003C" w:rsidP="00B475A2">
      <w:pPr>
        <w:pStyle w:val="afb"/>
      </w:pPr>
    </w:p>
    <w:p w14:paraId="33BDC6BB" w14:textId="5F7B2787" w:rsidR="00B475A2" w:rsidRDefault="00B475A2" w:rsidP="00B475A2">
      <w:pPr>
        <w:pStyle w:val="afb"/>
      </w:pPr>
      <w:r w:rsidRPr="00B941CB">
        <w:t>Рисунок</w:t>
      </w:r>
      <w:r w:rsidR="00B941CB" w:rsidRPr="00B941CB">
        <w:t xml:space="preserve"> 1.23</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w:t>
      </w:r>
      <w:r w:rsidR="00B941CB">
        <w:t>-</w:t>
      </w:r>
      <w:r w:rsidRPr="00B475A2">
        <w:t>823 через 1100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D01514" w:rsidRPr="00D01514">
        <w:t>24</w:t>
      </w:r>
      <w:r>
        <w:rPr>
          <w:lang w:val="en-US"/>
        </w:rPr>
        <w:fldChar w:fldCharType="end"/>
      </w:r>
      <w:r w:rsidRPr="00B475A2">
        <w:t>].</w:t>
      </w:r>
    </w:p>
    <w:p w14:paraId="0E83A40E" w14:textId="77777777" w:rsidR="00C5003C" w:rsidRPr="00B475A2" w:rsidRDefault="00C5003C" w:rsidP="00B475A2">
      <w:pPr>
        <w:pStyle w:val="afb"/>
      </w:pPr>
    </w:p>
    <w:p w14:paraId="127DD3EB" w14:textId="6B396EB9" w:rsidR="00B475A2" w:rsidRDefault="003A66EB" w:rsidP="003A66EB">
      <w:r w:rsidRPr="003A66EB">
        <w:t xml:space="preserve">Однако, достигая критической толщины (~ 18 мкм), она отслаивается. Насыщенный кислородом жидкий свинец попадает на поверхность стали, и окисление возобновляется. После выдержки в течение 2000 ч на образце видны две </w:t>
      </w:r>
      <w:r w:rsidR="00B475A2">
        <w:t>пленки</w:t>
      </w:r>
      <w:r w:rsidRPr="003A66EB">
        <w:t>, каждая из которых состоит из внешнего и внутреннего подслоев (</w:t>
      </w:r>
      <w:r w:rsidRPr="00B941CB">
        <w:t>рис</w:t>
      </w:r>
      <w:r w:rsidR="00B475A2" w:rsidRPr="00B941CB">
        <w:t>унок</w:t>
      </w:r>
      <w:r w:rsidR="00B941CB" w:rsidRPr="00B941CB">
        <w:t> 1.24</w:t>
      </w:r>
      <w:r w:rsidRPr="003A66EB">
        <w:t xml:space="preserve">). </w:t>
      </w:r>
    </w:p>
    <w:p w14:paraId="15598D8B" w14:textId="77777777" w:rsidR="00C5003C" w:rsidRDefault="00C5003C" w:rsidP="003A66EB"/>
    <w:p w14:paraId="0037AC00" w14:textId="2797DB59" w:rsidR="00B475A2" w:rsidRDefault="00B475A2" w:rsidP="00B475A2">
      <w:pPr>
        <w:pStyle w:val="afb"/>
      </w:pPr>
      <w:r w:rsidRPr="00B475A2">
        <w:rPr>
          <w:noProof/>
        </w:rPr>
        <w:drawing>
          <wp:inline distT="0" distB="0" distL="0" distR="0" wp14:anchorId="6DAFAF9C" wp14:editId="691864F8">
            <wp:extent cx="1387680" cy="2520000"/>
            <wp:effectExtent l="0" t="0" r="3175" b="0"/>
            <wp:docPr id="11" name="Рисунок 4">
              <a:extLst xmlns:a="http://schemas.openxmlformats.org/drawingml/2006/main">
                <a:ext uri="{FF2B5EF4-FFF2-40B4-BE49-F238E27FC236}">
                  <a16:creationId xmlns:a16="http://schemas.microsoft.com/office/drawing/2014/main" id="{D4566384-D2EA-4DE9-8C58-51D6549F3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D4566384-D2EA-4DE9-8C58-51D6549F328E}"/>
                        </a:ext>
                      </a:extLst>
                    </pic:cNvPr>
                    <pic:cNvPicPr>
                      <a:picLocks noChangeAspect="1"/>
                    </pic:cNvPicPr>
                  </pic:nvPicPr>
                  <pic:blipFill>
                    <a:blip r:embed="rId33"/>
                    <a:stretch>
                      <a:fillRect/>
                    </a:stretch>
                  </pic:blipFill>
                  <pic:spPr>
                    <a:xfrm>
                      <a:off x="0" y="0"/>
                      <a:ext cx="1387680" cy="2520000"/>
                    </a:xfrm>
                    <a:prstGeom prst="rect">
                      <a:avLst/>
                    </a:prstGeom>
                  </pic:spPr>
                </pic:pic>
              </a:graphicData>
            </a:graphic>
          </wp:inline>
        </w:drawing>
      </w:r>
    </w:p>
    <w:p w14:paraId="07C6B49C" w14:textId="77777777" w:rsidR="00C5003C" w:rsidRDefault="00C5003C" w:rsidP="00B475A2">
      <w:pPr>
        <w:pStyle w:val="afb"/>
      </w:pPr>
    </w:p>
    <w:p w14:paraId="72CE365E" w14:textId="5EAFAFDB" w:rsidR="00B475A2" w:rsidRDefault="00B475A2" w:rsidP="00B475A2">
      <w:pPr>
        <w:pStyle w:val="afb"/>
      </w:pPr>
      <w:r w:rsidRPr="00B941CB">
        <w:t>Рисунок</w:t>
      </w:r>
      <w:r w:rsidR="00B941CB" w:rsidRPr="00B941CB">
        <w:t xml:space="preserve"> 1.24</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w:t>
      </w:r>
      <w:r w:rsidR="00B941CB">
        <w:t>-</w:t>
      </w:r>
      <w:r w:rsidRPr="00B475A2">
        <w:t xml:space="preserve">823 через </w:t>
      </w:r>
      <w:r>
        <w:t>2000</w:t>
      </w:r>
      <w:r w:rsidRPr="00B475A2">
        <w:t xml:space="preserve">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D01514" w:rsidRPr="00D01514">
        <w:t>24</w:t>
      </w:r>
      <w:r>
        <w:rPr>
          <w:lang w:val="en-US"/>
        </w:rPr>
        <w:fldChar w:fldCharType="end"/>
      </w:r>
      <w:r w:rsidRPr="00B475A2">
        <w:t>].</w:t>
      </w:r>
    </w:p>
    <w:p w14:paraId="698CF1D8" w14:textId="77777777" w:rsidR="00C5003C" w:rsidRDefault="00C5003C" w:rsidP="00B475A2">
      <w:pPr>
        <w:pStyle w:val="afb"/>
      </w:pPr>
    </w:p>
    <w:p w14:paraId="6C08A118" w14:textId="4E36D9DE" w:rsidR="003A66EB" w:rsidRDefault="003A66EB" w:rsidP="003A66EB">
      <w:r w:rsidRPr="003A66EB">
        <w:t>В отличие от остальных материалов сталь ЭП</w:t>
      </w:r>
      <w:r w:rsidR="00B941CB">
        <w:t>-</w:t>
      </w:r>
      <w:r w:rsidRPr="003A66EB">
        <w:t xml:space="preserve">823 в данных условиях окисляется циклически. Второй слой </w:t>
      </w:r>
      <w:r w:rsidR="00AF3345">
        <w:t>оксида</w:t>
      </w:r>
      <w:r w:rsidRPr="003A66EB">
        <w:t xml:space="preserve"> по составу и структуре аналогичен предыдущему. Внешний оксидный слой (зона III) состоит в основном из железа и кислорода. Внутренний </w:t>
      </w:r>
      <w:r w:rsidRPr="003A66EB">
        <w:lastRenderedPageBreak/>
        <w:t>оксидный слой (зона II) обогащен хромом. Видно, что расплав проникает на границу раздела «</w:t>
      </w:r>
      <w:r w:rsidR="00DE53B1">
        <w:t>оксид</w:t>
      </w:r>
      <w:r w:rsidRPr="003A66EB">
        <w:t xml:space="preserve">/матрица», и в матрице фиксируется двойной пик хрома (зона I), т. е. после 2000 ч начинает формироваться новый (третий) слой </w:t>
      </w:r>
      <w:r w:rsidR="00DE53B1">
        <w:t>оксидной пленки</w:t>
      </w:r>
      <w:r w:rsidRPr="003A66EB">
        <w:t>.</w:t>
      </w:r>
    </w:p>
    <w:p w14:paraId="221901FE" w14:textId="5F26EB72" w:rsidR="00DE53B1" w:rsidRDefault="00DE53B1" w:rsidP="0080383C">
      <w:r>
        <w:t>На основании выявленных особенностей структуры и состава оксидных пленок можно заключить, что при контакте кислородсодержащего свинца со сталями на начальных этапах реализуется один и тот же механизм окисления. На поверхности образцов образуется двойная оксидная пленка на основе магнетита. Пленка растет в сторону расплава и матрицы симметрично относительно начальной границы раздела «твердый металл/жидкий свинец». Скорость окисления уменьшается с увеличением содержания хрома т.е. хром замедляет диффузию катионов через слой шпинели и уменьшает скорость роста пленки.</w:t>
      </w:r>
    </w:p>
    <w:p w14:paraId="7323578B" w14:textId="77777777" w:rsidR="00C5003C" w:rsidRDefault="00C5003C" w:rsidP="0080383C"/>
    <w:p w14:paraId="2859D0E7" w14:textId="3DC18D7F" w:rsidR="005374CB" w:rsidRPr="005374CB" w:rsidRDefault="00323636" w:rsidP="009C1160">
      <w:pPr>
        <w:pStyle w:val="4"/>
      </w:pPr>
      <w:bookmarkStart w:id="35" w:name="_Toc514780525"/>
      <w:bookmarkStart w:id="36" w:name="_Toc517719197"/>
      <w:r>
        <w:t>Влияние потоков высокоэнергетических частиц на оксидную пленку</w:t>
      </w:r>
      <w:r w:rsidR="005374CB">
        <w:t>.</w:t>
      </w:r>
      <w:bookmarkEnd w:id="35"/>
      <w:bookmarkEnd w:id="36"/>
    </w:p>
    <w:p w14:paraId="4C63D0D3" w14:textId="5F21A1C2" w:rsidR="00C06E33" w:rsidRPr="009C1160" w:rsidRDefault="005374CB" w:rsidP="003D5A8F">
      <w:r>
        <w:t>Как было показано ранее, некоторые авторы</w:t>
      </w:r>
      <w:r w:rsidRPr="005374CB">
        <w:t xml:space="preserve"> </w:t>
      </w:r>
      <w:r>
        <w:t xml:space="preserve">в своих </w:t>
      </w:r>
      <w:r w:rsidRPr="005374CB">
        <w:t>эксперимент</w:t>
      </w:r>
      <w:r>
        <w:t>ах</w:t>
      </w:r>
      <w:r w:rsidRPr="005374CB">
        <w:t xml:space="preserve"> провер</w:t>
      </w:r>
      <w:r>
        <w:t>яли</w:t>
      </w:r>
      <w:r w:rsidRPr="005374CB">
        <w:t xml:space="preserve"> коррозионно</w:t>
      </w:r>
      <w:r>
        <w:t>е</w:t>
      </w:r>
      <w:r w:rsidRPr="005374CB">
        <w:t xml:space="preserve"> поведени</w:t>
      </w:r>
      <w:r>
        <w:t>е</w:t>
      </w:r>
      <w:r w:rsidRPr="005374CB">
        <w:t xml:space="preserve"> стал</w:t>
      </w:r>
      <w:r>
        <w:t>ей</w:t>
      </w:r>
      <w:r w:rsidRPr="005374CB">
        <w:t xml:space="preserve"> при различных температурах, содержании кислорода и скоростях потока</w:t>
      </w:r>
      <w:r>
        <w:t xml:space="preserve"> теплоносителя. </w:t>
      </w:r>
      <w:r w:rsidRPr="005374CB">
        <w:t>Тем не менее, до сих пор не была разработана</w:t>
      </w:r>
      <w:r w:rsidR="003D5A8F">
        <w:t xml:space="preserve"> экспериментальная</w:t>
      </w:r>
      <w:r w:rsidRPr="005374CB">
        <w:t xml:space="preserve"> </w:t>
      </w:r>
      <w:r w:rsidR="003D5A8F">
        <w:t xml:space="preserve">установка </w:t>
      </w:r>
      <w:r w:rsidRPr="005374CB">
        <w:t>для проверки комбинированного эффекта коррозии и облучения</w:t>
      </w:r>
      <w:r w:rsidR="003D5A8F">
        <w:t xml:space="preserve"> потоками ионизирующего излучения</w:t>
      </w:r>
      <w:r w:rsidRPr="005374CB">
        <w:t xml:space="preserve"> в высокотемпературной среде</w:t>
      </w:r>
      <w:r w:rsidR="003D5A8F" w:rsidRPr="003D5A8F">
        <w:t xml:space="preserve"> [</w:t>
      </w:r>
      <w:r w:rsidR="003D5A8F">
        <w:fldChar w:fldCharType="begin"/>
      </w:r>
      <w:r w:rsidR="003D5A8F">
        <w:instrText xml:space="preserve"> REF SQvist_Safety_core_design_liqu_met_react \n \h </w:instrText>
      </w:r>
      <w:r w:rsidR="003D5A8F">
        <w:fldChar w:fldCharType="separate"/>
      </w:r>
      <w:r w:rsidR="00D01514">
        <w:t>25</w:t>
      </w:r>
      <w:r w:rsidR="003D5A8F">
        <w:fldChar w:fldCharType="end"/>
      </w:r>
      <w:r w:rsidR="003D5A8F" w:rsidRPr="003D5A8F">
        <w:t>]</w:t>
      </w:r>
      <w:r w:rsidRPr="005374CB">
        <w:t xml:space="preserve">. </w:t>
      </w:r>
      <w:r w:rsidR="003D5A8F">
        <w:t>Очевидно,</w:t>
      </w:r>
      <w:r w:rsidR="003D5A8F" w:rsidRPr="003D5A8F">
        <w:t xml:space="preserve"> </w:t>
      </w:r>
      <w:r w:rsidR="003D5A8F">
        <w:t xml:space="preserve">что такие испытания </w:t>
      </w:r>
      <w:r w:rsidRPr="005374CB">
        <w:t>необходим</w:t>
      </w:r>
      <w:r w:rsidR="003D5A8F">
        <w:t>о проводить</w:t>
      </w:r>
      <w:r w:rsidRPr="005374CB">
        <w:t xml:space="preserve"> в процессе создания базы данных для лицензирования любой стали</w:t>
      </w:r>
      <w:r w:rsidR="003D5A8F">
        <w:t xml:space="preserve">, которая будет использоваться в среде жидкометаллических быстрых реакторов. В идеале, такие исследования должны проводиться </w:t>
      </w:r>
      <w:r w:rsidR="00C06E33">
        <w:t>в уже существующем быстром реакторе со свинцовым теплоносителем. К сожалению, все проблемы, по большому счету, сводятся к стоимости и к доступности таких экспериментов.</w:t>
      </w:r>
    </w:p>
    <w:p w14:paraId="0B07A37F" w14:textId="5B7FA1F8" w:rsidR="004C0D80" w:rsidRDefault="00C06E33" w:rsidP="003D5A8F">
      <w:r w:rsidRPr="00C06E33">
        <w:t>Первый эксперимент по облучению и коррозии</w:t>
      </w:r>
      <w:r w:rsidR="004C0D80">
        <w:t xml:space="preserve"> (эксперимент </w:t>
      </w:r>
      <w:r w:rsidR="004C0D80">
        <w:rPr>
          <w:lang w:val="en-US"/>
        </w:rPr>
        <w:t>ICE</w:t>
      </w:r>
      <w:r w:rsidR="004C0D80" w:rsidRPr="004C0D80">
        <w:t>-</w:t>
      </w:r>
      <w:r w:rsidR="004C0D80">
        <w:rPr>
          <w:lang w:val="en-US"/>
        </w:rPr>
        <w:t>I</w:t>
      </w:r>
      <w:r w:rsidR="004C0D80">
        <w:t>)</w:t>
      </w:r>
      <w:r w:rsidRPr="00C06E33">
        <w:t xml:space="preserve"> [</w:t>
      </w:r>
      <w:r w:rsidR="000E3D0B">
        <w:fldChar w:fldCharType="begin"/>
      </w:r>
      <w:r w:rsidR="000E3D0B">
        <w:instrText xml:space="preserve"> REF PHosemann_Irradiation_corrosion_experime \n \h </w:instrText>
      </w:r>
      <w:r w:rsidR="000E3D0B">
        <w:fldChar w:fldCharType="separate"/>
      </w:r>
      <w:r w:rsidR="00D01514">
        <w:t>26</w:t>
      </w:r>
      <w:r w:rsidR="000E3D0B">
        <w:fldChar w:fldCharType="end"/>
      </w:r>
      <w:r w:rsidRPr="00C06E33">
        <w:t xml:space="preserve">] был первоначальной попыткой получения таких данных без использования ядерных реакторов и в качестве источника </w:t>
      </w:r>
      <w:r w:rsidR="004C0D80">
        <w:t>из</w:t>
      </w:r>
      <w:r w:rsidRPr="00C06E33">
        <w:t>лучения использовался пучок частиц протонов</w:t>
      </w:r>
      <w:r w:rsidR="00A14F4E">
        <w:t xml:space="preserve"> с энергией 5 МэВ</w:t>
      </w:r>
      <w:r w:rsidRPr="00C06E33">
        <w:t xml:space="preserve"> от обычного ионного ускорителя. Эксперимент</w:t>
      </w:r>
      <w:r w:rsidR="004C0D80">
        <w:t>альная установка</w:t>
      </w:r>
      <w:r w:rsidRPr="00C06E33">
        <w:t xml:space="preserve"> ICE-I работал</w:t>
      </w:r>
      <w:r w:rsidR="004C0D80">
        <w:t>а</w:t>
      </w:r>
      <w:r w:rsidRPr="00C06E33">
        <w:t xml:space="preserve"> при температуре 300</w:t>
      </w:r>
      <w:r w:rsidR="004C0D80">
        <w:rPr>
          <w:lang w:val="en-US"/>
        </w:rPr>
        <w:t> </w:t>
      </w:r>
      <w:r w:rsidRPr="00C06E33">
        <w:t>°</w:t>
      </w:r>
      <w:r w:rsidR="004C0D80">
        <w:rPr>
          <w:lang w:val="en-US"/>
        </w:rPr>
        <w:t> </w:t>
      </w:r>
      <w:r w:rsidRPr="00C06E33">
        <w:t>С, что значительно ниже температуры, ожидаемой в ядерном реакторе</w:t>
      </w:r>
      <w:r w:rsidR="004C0D80" w:rsidRPr="004C0D80">
        <w:t xml:space="preserve"> </w:t>
      </w:r>
      <w:r w:rsidR="004C0D80">
        <w:t>БРЕСТ</w:t>
      </w:r>
      <w:r w:rsidRPr="00C06E33">
        <w:t>. Также</w:t>
      </w:r>
      <w:r w:rsidR="004C0D80">
        <w:t xml:space="preserve">, в эксперименте, </w:t>
      </w:r>
      <w:r w:rsidRPr="00C06E33">
        <w:t>не контролировал</w:t>
      </w:r>
      <w:r w:rsidR="004C0D80">
        <w:t>ось</w:t>
      </w:r>
      <w:r w:rsidRPr="00C06E33">
        <w:t xml:space="preserve"> содержание кислорода. </w:t>
      </w:r>
      <w:r w:rsidR="00A14F4E">
        <w:t xml:space="preserve">Сталь, которая исследовалась – НТ – 9. Так как это одна из первых экспериментальных установок по наблюдению такого комбинированного явления, </w:t>
      </w:r>
      <w:r w:rsidR="00A14F4E" w:rsidRPr="005537E9">
        <w:t>считаю нужным</w:t>
      </w:r>
      <w:r w:rsidR="00A14F4E">
        <w:t xml:space="preserve"> показать схему установки (</w:t>
      </w:r>
      <w:r w:rsidR="00A14F4E" w:rsidRPr="00B941CB">
        <w:t>рисунок</w:t>
      </w:r>
      <w:r w:rsidR="00B941CB" w:rsidRPr="00B941CB">
        <w:t xml:space="preserve"> 1.25</w:t>
      </w:r>
      <w:r w:rsidR="00A14F4E">
        <w:t>).</w:t>
      </w:r>
    </w:p>
    <w:p w14:paraId="5EED4580" w14:textId="77777777" w:rsidR="00C5003C" w:rsidRDefault="00C5003C" w:rsidP="003D5A8F"/>
    <w:p w14:paraId="50AD005E" w14:textId="2BD22BFC" w:rsidR="00A14F4E" w:rsidRDefault="00A333C2" w:rsidP="00A14F4E">
      <w:pPr>
        <w:pStyle w:val="afb"/>
      </w:pPr>
      <w:r>
        <w:rPr>
          <w:noProof/>
        </w:rPr>
        <w:lastRenderedPageBreak/>
        <w:drawing>
          <wp:inline distT="0" distB="0" distL="0" distR="0" wp14:anchorId="64D2AF43" wp14:editId="2E927D15">
            <wp:extent cx="3662462" cy="25200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2462" cy="2520000"/>
                    </a:xfrm>
                    <a:prstGeom prst="rect">
                      <a:avLst/>
                    </a:prstGeom>
                    <a:noFill/>
                    <a:ln>
                      <a:noFill/>
                    </a:ln>
                  </pic:spPr>
                </pic:pic>
              </a:graphicData>
            </a:graphic>
          </wp:inline>
        </w:drawing>
      </w:r>
    </w:p>
    <w:p w14:paraId="38EE3E7C" w14:textId="77777777" w:rsidR="00C5003C" w:rsidRDefault="00C5003C" w:rsidP="00A14F4E">
      <w:pPr>
        <w:pStyle w:val="afb"/>
      </w:pPr>
    </w:p>
    <w:p w14:paraId="6FA3A58D" w14:textId="1AFC8A2F" w:rsidR="002804FE" w:rsidRDefault="00A14F4E" w:rsidP="002804FE">
      <w:pPr>
        <w:pStyle w:val="afb"/>
      </w:pPr>
      <w:r>
        <w:t>Рисунок</w:t>
      </w:r>
      <w:r w:rsidR="00B941CB">
        <w:t xml:space="preserve"> 1.25</w:t>
      </w:r>
      <w:r>
        <w:t xml:space="preserve"> – Схема</w:t>
      </w:r>
      <w:r w:rsidR="002804FE">
        <w:t xml:space="preserve">тическая иллюстрация экспериментальной установки </w:t>
      </w:r>
      <w:r w:rsidR="002804FE" w:rsidRPr="002804FE">
        <w:t>[</w:t>
      </w:r>
      <w:r w:rsidR="000E3D0B">
        <w:fldChar w:fldCharType="begin"/>
      </w:r>
      <w:r w:rsidR="000E3D0B">
        <w:instrText xml:space="preserve"> REF PHosemann_Irradiation_corrosion_experime \n \h </w:instrText>
      </w:r>
      <w:r w:rsidR="000E3D0B">
        <w:fldChar w:fldCharType="separate"/>
      </w:r>
      <w:r w:rsidR="00D01514">
        <w:t>26</w:t>
      </w:r>
      <w:r w:rsidR="000E3D0B">
        <w:fldChar w:fldCharType="end"/>
      </w:r>
      <w:r w:rsidR="002804FE" w:rsidRPr="002804FE">
        <w:t>].</w:t>
      </w:r>
    </w:p>
    <w:p w14:paraId="7807A28A" w14:textId="77777777" w:rsidR="00C5003C" w:rsidRPr="002804FE" w:rsidRDefault="00C5003C" w:rsidP="002804FE">
      <w:pPr>
        <w:pStyle w:val="afb"/>
      </w:pPr>
    </w:p>
    <w:p w14:paraId="614BFB89" w14:textId="7C3B5E63" w:rsidR="00C5003C" w:rsidRDefault="00C06E33" w:rsidP="00F23177">
      <w:r w:rsidRPr="00C06E33">
        <w:t xml:space="preserve">Хотя эксперимент ICE-I не дал значимых экспериментальных результатов, он сформировал концептуальную основу для конструкции </w:t>
      </w:r>
      <w:r w:rsidR="000E3D0B">
        <w:t>установки</w:t>
      </w:r>
      <w:r w:rsidRPr="00C06E33">
        <w:t xml:space="preserve"> ICE-II, описанной здесь [</w:t>
      </w:r>
      <w:r w:rsidR="000E3D0B">
        <w:fldChar w:fldCharType="begin"/>
      </w:r>
      <w:r w:rsidR="000E3D0B">
        <w:instrText xml:space="preserve"> REF SQvist_Proton_irrad_lead_steel_HT9 \n \h </w:instrText>
      </w:r>
      <w:r w:rsidR="000E3D0B">
        <w:fldChar w:fldCharType="separate"/>
      </w:r>
      <w:r w:rsidR="00D01514">
        <w:t>27</w:t>
      </w:r>
      <w:r w:rsidR="000E3D0B">
        <w:fldChar w:fldCharType="end"/>
      </w:r>
      <w:r w:rsidRPr="00C06E33">
        <w:t>].</w:t>
      </w:r>
      <w:r w:rsidR="000E3D0B" w:rsidRPr="000E3D0B">
        <w:t xml:space="preserve"> </w:t>
      </w:r>
      <w:r w:rsidR="000E3D0B">
        <w:t xml:space="preserve">Как и в первом эксперименте, авторы ставили перед собой задачу </w:t>
      </w:r>
      <w:r w:rsidR="00F23177" w:rsidRPr="00F23177">
        <w:t xml:space="preserve">исследования эффектов, вызванных воздействием облучения, на коррозионное поведение сталей, подверженных воздействию жидких металлов. </w:t>
      </w:r>
      <w:r w:rsidR="00F23177">
        <w:t>Налетающие</w:t>
      </w:r>
      <w:r w:rsidR="00F23177" w:rsidRPr="00F23177">
        <w:t xml:space="preserve"> частицы с высокой энергией создают первичные </w:t>
      </w:r>
      <w:r w:rsidR="00F23177">
        <w:t>выбитые</w:t>
      </w:r>
      <w:r w:rsidR="00F23177" w:rsidRPr="00F23177">
        <w:t xml:space="preserve"> атомы (</w:t>
      </w:r>
      <w:r w:rsidR="00F23177">
        <w:t>ПВА</w:t>
      </w:r>
      <w:r w:rsidR="00F23177" w:rsidRPr="00F23177">
        <w:t>), приводящие к каскадам смещени</w:t>
      </w:r>
      <w:r w:rsidR="00F23177">
        <w:t>й</w:t>
      </w:r>
      <w:r w:rsidR="00F23177" w:rsidRPr="00F23177">
        <w:t xml:space="preserve"> и создающие точечные дефекты (междоузлия и вакансии) внутри материала. </w:t>
      </w:r>
      <w:r w:rsidR="00F23177">
        <w:t xml:space="preserve">Межузельные атомы </w:t>
      </w:r>
      <w:r w:rsidR="00F23177" w:rsidRPr="00F23177">
        <w:t xml:space="preserve">быстро диффундируют и поглощаются границами зерен и </w:t>
      </w:r>
      <w:r w:rsidR="00F23177">
        <w:t>поверхностью</w:t>
      </w:r>
      <w:r w:rsidR="00F23177" w:rsidRPr="00F23177">
        <w:t xml:space="preserve">, оставляя </w:t>
      </w:r>
      <w:r w:rsidR="00F23177">
        <w:t xml:space="preserve">после себя </w:t>
      </w:r>
      <w:r w:rsidR="00F23177" w:rsidRPr="00F23177">
        <w:t>вакансии</w:t>
      </w:r>
      <w:r w:rsidR="00CB693A">
        <w:t>.</w:t>
      </w:r>
      <w:r w:rsidR="00F23177">
        <w:t xml:space="preserve"> </w:t>
      </w:r>
    </w:p>
    <w:p w14:paraId="3A71A707" w14:textId="1BB09B8C" w:rsidR="003D5A8F" w:rsidRDefault="00CB693A" w:rsidP="00F23177">
      <w:r>
        <w:t>П</w:t>
      </w:r>
      <w:r w:rsidR="00F23177">
        <w:t xml:space="preserve">овышенная концентрация вакансий приводит к </w:t>
      </w:r>
      <w:r>
        <w:t>увеличению радиационной</w:t>
      </w:r>
      <w:r w:rsidR="00F23177">
        <w:t>, что в некоторых материалах может привести к образованию новых фаз. Повышенная ваканси</w:t>
      </w:r>
      <w:r>
        <w:t>онная и междоузельная плотность</w:t>
      </w:r>
      <w:r w:rsidR="00F23177">
        <w:t xml:space="preserve"> внутри оксидного слоя</w:t>
      </w:r>
      <w:r>
        <w:t xml:space="preserve"> </w:t>
      </w:r>
      <w:r w:rsidR="00F23177">
        <w:t>улучшает перенос ионов из объем</w:t>
      </w:r>
      <w:r>
        <w:t>а</w:t>
      </w:r>
      <w:r w:rsidR="00F23177">
        <w:t xml:space="preserve"> стали через оксидный слой. Так как защита от коррозии основана на снижении скорости диффузии через пленки оксида, облучение, как ожидается, будет пагубно сказываться на защите от коррозии.</w:t>
      </w:r>
    </w:p>
    <w:p w14:paraId="7292DEAA" w14:textId="57F38736" w:rsidR="004501DC" w:rsidRDefault="004501DC" w:rsidP="00F23177">
      <w:r>
        <w:t xml:space="preserve">Главным отличием эксперимента </w:t>
      </w:r>
      <w:r>
        <w:rPr>
          <w:lang w:val="en-US"/>
        </w:rPr>
        <w:t>ICE</w:t>
      </w:r>
      <w:r w:rsidRPr="004501DC">
        <w:t>-</w:t>
      </w:r>
      <w:r>
        <w:rPr>
          <w:lang w:val="en-US"/>
        </w:rPr>
        <w:t>II</w:t>
      </w:r>
      <w:r w:rsidRPr="004501DC">
        <w:t xml:space="preserve"> </w:t>
      </w:r>
      <w:r w:rsidR="009815FB">
        <w:t>от</w:t>
      </w:r>
      <w:r>
        <w:t xml:space="preserve"> </w:t>
      </w:r>
      <w:r>
        <w:rPr>
          <w:lang w:val="en-US"/>
        </w:rPr>
        <w:t>ICE</w:t>
      </w:r>
      <w:r w:rsidRPr="004501DC">
        <w:t>-</w:t>
      </w:r>
      <w:r>
        <w:rPr>
          <w:lang w:val="en-US"/>
        </w:rPr>
        <w:t>I</w:t>
      </w:r>
      <w:r w:rsidRPr="004501DC">
        <w:t xml:space="preserve"> </w:t>
      </w:r>
      <w:r>
        <w:t xml:space="preserve">стала возможность контролирования концентрации кислорода в жидком свинце. Параметры эксперимента указаны в </w:t>
      </w:r>
      <w:r w:rsidRPr="00902A4B">
        <w:t>таблице</w:t>
      </w:r>
      <w:r w:rsidR="00902A4B" w:rsidRPr="00902A4B">
        <w:t xml:space="preserve"> 1.8</w:t>
      </w:r>
      <w:r>
        <w:t>.</w:t>
      </w:r>
    </w:p>
    <w:p w14:paraId="3496FEDB" w14:textId="1FBBE20A" w:rsidR="00C5003C" w:rsidRDefault="00C5003C" w:rsidP="00F23177"/>
    <w:p w14:paraId="64666906" w14:textId="47D7F654" w:rsidR="00C5003C" w:rsidRDefault="00C5003C" w:rsidP="00F23177"/>
    <w:p w14:paraId="4311C49D" w14:textId="77777777" w:rsidR="00C5003C" w:rsidRDefault="00C5003C" w:rsidP="00F23177"/>
    <w:p w14:paraId="730702E3" w14:textId="135EF8C1" w:rsidR="00F65735" w:rsidRPr="00F65735" w:rsidRDefault="00F65735" w:rsidP="00F65735">
      <w:pPr>
        <w:pStyle w:val="af9"/>
      </w:pPr>
      <w:r w:rsidRPr="00902A4B">
        <w:lastRenderedPageBreak/>
        <w:t>Таблица</w:t>
      </w:r>
      <w:r w:rsidR="00902A4B" w:rsidRPr="00902A4B">
        <w:t xml:space="preserve"> 1.8</w:t>
      </w:r>
      <w:r>
        <w:t xml:space="preserve"> – Параметры эксперимента </w:t>
      </w:r>
      <w:r>
        <w:rPr>
          <w:lang w:val="en-US"/>
        </w:rPr>
        <w:t>ICE</w:t>
      </w:r>
      <w:r w:rsidRPr="00F65735">
        <w:t>-</w:t>
      </w:r>
      <w:r>
        <w:rPr>
          <w:lang w:val="en-US"/>
        </w:rPr>
        <w:t>II</w:t>
      </w:r>
      <w:r w:rsidRPr="00F65735">
        <w:t xml:space="preserve"> [</w:t>
      </w:r>
      <w:r>
        <w:fldChar w:fldCharType="begin"/>
      </w:r>
      <w:r>
        <w:instrText xml:space="preserve"> REF SQvist_Proton_irrad_lead_steel_HT9 \n \h  \* MERGEFORMAT </w:instrText>
      </w:r>
      <w:r>
        <w:fldChar w:fldCharType="separate"/>
      </w:r>
      <w:r w:rsidR="00D01514">
        <w:t>27</w:t>
      </w:r>
      <w:r>
        <w:fldChar w:fldCharType="end"/>
      </w:r>
      <w:r w:rsidRPr="00F65735">
        <w:t>].</w:t>
      </w:r>
    </w:p>
    <w:tbl>
      <w:tblPr>
        <w:tblStyle w:val="a4"/>
        <w:tblW w:w="0" w:type="auto"/>
        <w:tblLook w:val="04A0" w:firstRow="1" w:lastRow="0" w:firstColumn="1" w:lastColumn="0" w:noHBand="0" w:noVBand="1"/>
      </w:tblPr>
      <w:tblGrid>
        <w:gridCol w:w="6941"/>
        <w:gridCol w:w="2404"/>
      </w:tblGrid>
      <w:tr w:rsidR="00F65735" w14:paraId="27D1A3D3" w14:textId="77777777" w:rsidTr="00F65735">
        <w:tc>
          <w:tcPr>
            <w:tcW w:w="6941" w:type="dxa"/>
          </w:tcPr>
          <w:p w14:paraId="5CA0F2BB" w14:textId="24A8697B" w:rsidR="00F65735" w:rsidRDefault="00F65735" w:rsidP="00F65735">
            <w:pPr>
              <w:pStyle w:val="afa"/>
            </w:pPr>
            <w:r>
              <w:t>Температура образца</w:t>
            </w:r>
          </w:p>
        </w:tc>
        <w:tc>
          <w:tcPr>
            <w:tcW w:w="2404" w:type="dxa"/>
          </w:tcPr>
          <w:p w14:paraId="258CDB9C" w14:textId="7126A86C" w:rsidR="00F65735" w:rsidRPr="00F65735" w:rsidRDefault="00F65735" w:rsidP="00F65735">
            <w:pPr>
              <w:pStyle w:val="afa"/>
              <w:rPr>
                <w:lang w:val="en-US"/>
              </w:rPr>
            </w:pPr>
            <w:r>
              <w:t xml:space="preserve">450 </w:t>
            </w:r>
            <w:r>
              <w:rPr>
                <w:rFonts w:cs="Times New Roman"/>
              </w:rPr>
              <w:t>˚</w:t>
            </w:r>
            <w:r>
              <w:rPr>
                <w:lang w:val="en-US"/>
              </w:rPr>
              <w:t>C</w:t>
            </w:r>
          </w:p>
        </w:tc>
      </w:tr>
      <w:tr w:rsidR="00F65735" w14:paraId="42BBED2B" w14:textId="77777777" w:rsidTr="00F65735">
        <w:tc>
          <w:tcPr>
            <w:tcW w:w="6941" w:type="dxa"/>
          </w:tcPr>
          <w:p w14:paraId="30869950" w14:textId="5300B9DC" w:rsidR="00F65735" w:rsidRDefault="00F65735" w:rsidP="00F65735">
            <w:pPr>
              <w:pStyle w:val="afa"/>
            </w:pPr>
            <w:r>
              <w:t>Температура свинцово-висмутового расплава</w:t>
            </w:r>
          </w:p>
        </w:tc>
        <w:tc>
          <w:tcPr>
            <w:tcW w:w="2404" w:type="dxa"/>
          </w:tcPr>
          <w:p w14:paraId="36B46CBA" w14:textId="3220B3EB" w:rsidR="00F65735" w:rsidRDefault="00F65735" w:rsidP="00F65735">
            <w:pPr>
              <w:pStyle w:val="afa"/>
            </w:pPr>
            <w:r>
              <w:t>4</w:t>
            </w:r>
            <w:r>
              <w:rPr>
                <w:lang w:val="en-US"/>
              </w:rPr>
              <w:t>2</w:t>
            </w:r>
            <w:r>
              <w:t xml:space="preserve">0 </w:t>
            </w:r>
            <w:r>
              <w:rPr>
                <w:rFonts w:cs="Times New Roman"/>
              </w:rPr>
              <w:t>˚</w:t>
            </w:r>
            <w:r>
              <w:rPr>
                <w:lang w:val="en-US"/>
              </w:rPr>
              <w:t>C</w:t>
            </w:r>
          </w:p>
        </w:tc>
      </w:tr>
      <w:tr w:rsidR="00F65735" w14:paraId="42539859" w14:textId="77777777" w:rsidTr="00F65735">
        <w:tc>
          <w:tcPr>
            <w:tcW w:w="6941" w:type="dxa"/>
          </w:tcPr>
          <w:p w14:paraId="3E865D0B" w14:textId="049E0294" w:rsidR="00F65735" w:rsidRDefault="00F65735" w:rsidP="00F65735">
            <w:pPr>
              <w:pStyle w:val="afa"/>
            </w:pPr>
            <w:r>
              <w:t>Энергия частиц</w:t>
            </w:r>
          </w:p>
        </w:tc>
        <w:tc>
          <w:tcPr>
            <w:tcW w:w="2404" w:type="dxa"/>
          </w:tcPr>
          <w:p w14:paraId="43AC4158" w14:textId="5E495560" w:rsidR="00F65735" w:rsidRDefault="00F65735" w:rsidP="00F65735">
            <w:pPr>
              <w:pStyle w:val="afa"/>
            </w:pPr>
            <w:r>
              <w:t>5</w:t>
            </w:r>
            <w:r w:rsidR="004175AC">
              <w:t>,</w:t>
            </w:r>
            <w:r>
              <w:t>5 МэВ</w:t>
            </w:r>
          </w:p>
        </w:tc>
      </w:tr>
      <w:tr w:rsidR="00F65735" w14:paraId="3035BE83" w14:textId="77777777" w:rsidTr="00F65735">
        <w:tc>
          <w:tcPr>
            <w:tcW w:w="6941" w:type="dxa"/>
          </w:tcPr>
          <w:p w14:paraId="1C085DD5" w14:textId="185FA1A0" w:rsidR="00F65735" w:rsidRDefault="00F65735" w:rsidP="00F65735">
            <w:pPr>
              <w:pStyle w:val="afa"/>
            </w:pPr>
            <w:r>
              <w:t>Ток частиц</w:t>
            </w:r>
          </w:p>
        </w:tc>
        <w:tc>
          <w:tcPr>
            <w:tcW w:w="2404" w:type="dxa"/>
          </w:tcPr>
          <w:p w14:paraId="08048382" w14:textId="49E92152" w:rsidR="00F65735" w:rsidRDefault="00F65735" w:rsidP="00F65735">
            <w:pPr>
              <w:pStyle w:val="afa"/>
            </w:pPr>
            <w:r>
              <w:t xml:space="preserve">2 </w:t>
            </w:r>
            <w:proofErr w:type="spellStart"/>
            <w:r w:rsidRPr="00F65735">
              <w:rPr>
                <w:rFonts w:cs="Times New Roman"/>
                <w:i/>
              </w:rPr>
              <w:t>μ</w:t>
            </w:r>
            <w:r>
              <w:rPr>
                <w:rFonts w:cs="Times New Roman"/>
              </w:rPr>
              <w:t>А</w:t>
            </w:r>
            <w:proofErr w:type="spellEnd"/>
          </w:p>
        </w:tc>
      </w:tr>
      <w:tr w:rsidR="00F65735" w14:paraId="083DF83C" w14:textId="77777777" w:rsidTr="00F65735">
        <w:tc>
          <w:tcPr>
            <w:tcW w:w="6941" w:type="dxa"/>
          </w:tcPr>
          <w:p w14:paraId="6D24EE49" w14:textId="50FFE15D" w:rsidR="00F65735" w:rsidRDefault="00F65735" w:rsidP="00F65735">
            <w:pPr>
              <w:pStyle w:val="afa"/>
            </w:pPr>
            <w:r>
              <w:t>Размеры пучка</w:t>
            </w:r>
          </w:p>
        </w:tc>
        <w:tc>
          <w:tcPr>
            <w:tcW w:w="2404" w:type="dxa"/>
          </w:tcPr>
          <w:p w14:paraId="3CD66719" w14:textId="22883EE5" w:rsidR="00F65735" w:rsidRDefault="00F65735" w:rsidP="00F65735">
            <w:pPr>
              <w:pStyle w:val="afa"/>
            </w:pPr>
            <w:r>
              <w:t>3х3 мм</w:t>
            </w:r>
          </w:p>
        </w:tc>
      </w:tr>
      <w:tr w:rsidR="00F65735" w14:paraId="59785921" w14:textId="77777777" w:rsidTr="00F65735">
        <w:tc>
          <w:tcPr>
            <w:tcW w:w="6941" w:type="dxa"/>
          </w:tcPr>
          <w:p w14:paraId="66ED8974" w14:textId="35C5C6D0" w:rsidR="00F65735" w:rsidRDefault="00F65735" w:rsidP="00F65735">
            <w:pPr>
              <w:pStyle w:val="afa"/>
            </w:pPr>
            <w:r>
              <w:t>Концентрация кислорода в свинце</w:t>
            </w:r>
          </w:p>
        </w:tc>
        <w:tc>
          <w:tcPr>
            <w:tcW w:w="2404" w:type="dxa"/>
          </w:tcPr>
          <w:p w14:paraId="41BF0D91" w14:textId="0321E27B" w:rsidR="00F65735" w:rsidRDefault="00F65735" w:rsidP="00F65735">
            <w:pPr>
              <w:pStyle w:val="afa"/>
            </w:pPr>
            <w:r w:rsidRPr="00F65735">
              <w:t>0</w:t>
            </w:r>
            <w:r w:rsidR="004175AC">
              <w:rPr>
                <w:lang w:val="en-US"/>
              </w:rPr>
              <w:t>,</w:t>
            </w:r>
            <w:r w:rsidRPr="00F65735">
              <w:t>0002</w:t>
            </w:r>
            <w:r w:rsidR="004175AC">
              <w:rPr>
                <w:lang w:val="en-US"/>
              </w:rPr>
              <w:t xml:space="preserve"> </w:t>
            </w:r>
            <w:proofErr w:type="gramStart"/>
            <w:r w:rsidR="004C3024">
              <w:t>масс.%</w:t>
            </w:r>
            <w:proofErr w:type="gramEnd"/>
          </w:p>
        </w:tc>
      </w:tr>
      <w:tr w:rsidR="00F65735" w14:paraId="44716F9C" w14:textId="77777777" w:rsidTr="00F65735">
        <w:tc>
          <w:tcPr>
            <w:tcW w:w="6941" w:type="dxa"/>
          </w:tcPr>
          <w:p w14:paraId="77A896B6" w14:textId="4E5EFDC6" w:rsidR="00F65735" w:rsidRDefault="00F65735" w:rsidP="00F65735">
            <w:pPr>
              <w:pStyle w:val="afa"/>
            </w:pPr>
            <w:r>
              <w:t>Время облучения</w:t>
            </w:r>
          </w:p>
        </w:tc>
        <w:tc>
          <w:tcPr>
            <w:tcW w:w="2404" w:type="dxa"/>
          </w:tcPr>
          <w:p w14:paraId="19AAB1BD" w14:textId="7C73FF21" w:rsidR="00F65735" w:rsidRDefault="00F65735" w:rsidP="00F65735">
            <w:pPr>
              <w:pStyle w:val="afa"/>
            </w:pPr>
            <w:r>
              <w:t>58 ч</w:t>
            </w:r>
          </w:p>
        </w:tc>
      </w:tr>
      <w:tr w:rsidR="00F65735" w14:paraId="331B776C" w14:textId="77777777" w:rsidTr="00F65735">
        <w:tc>
          <w:tcPr>
            <w:tcW w:w="6941" w:type="dxa"/>
          </w:tcPr>
          <w:p w14:paraId="6C2ED13F" w14:textId="2EF78E02" w:rsidR="00F65735" w:rsidRDefault="00F65735" w:rsidP="00F65735">
            <w:pPr>
              <w:pStyle w:val="afa"/>
            </w:pPr>
            <w:r>
              <w:t>Время контакта со свинцово-висмутовым расплавом</w:t>
            </w:r>
          </w:p>
        </w:tc>
        <w:tc>
          <w:tcPr>
            <w:tcW w:w="2404" w:type="dxa"/>
          </w:tcPr>
          <w:p w14:paraId="5B1E43CA" w14:textId="7EC1715D" w:rsidR="00F65735" w:rsidRDefault="00F65735" w:rsidP="00F65735">
            <w:pPr>
              <w:pStyle w:val="afa"/>
            </w:pPr>
            <w:r>
              <w:t>80 ч</w:t>
            </w:r>
          </w:p>
        </w:tc>
      </w:tr>
      <w:tr w:rsidR="00F65735" w14:paraId="4EA95BC7" w14:textId="77777777" w:rsidTr="00F65735">
        <w:tc>
          <w:tcPr>
            <w:tcW w:w="6941" w:type="dxa"/>
          </w:tcPr>
          <w:p w14:paraId="66D69C11" w14:textId="279DB440" w:rsidR="00F65735" w:rsidRDefault="00F65735" w:rsidP="00F65735">
            <w:pPr>
              <w:pStyle w:val="afa"/>
            </w:pPr>
            <w:r>
              <w:t>Максимальная доза</w:t>
            </w:r>
          </w:p>
        </w:tc>
        <w:tc>
          <w:tcPr>
            <w:tcW w:w="2404" w:type="dxa"/>
          </w:tcPr>
          <w:p w14:paraId="522E20B3" w14:textId="59125FAD" w:rsidR="00F65735" w:rsidRDefault="00F65735" w:rsidP="00F65735">
            <w:pPr>
              <w:pStyle w:val="afa"/>
            </w:pPr>
            <w:r>
              <w:t>22</w:t>
            </w:r>
            <w:r w:rsidR="004175AC">
              <w:rPr>
                <w:lang w:val="en-US"/>
              </w:rPr>
              <w:t>,</w:t>
            </w:r>
            <w:r>
              <w:t>1 сна</w:t>
            </w:r>
          </w:p>
        </w:tc>
      </w:tr>
    </w:tbl>
    <w:p w14:paraId="62994E3E" w14:textId="41D56086" w:rsidR="004501DC" w:rsidRDefault="004501DC" w:rsidP="00F23177"/>
    <w:p w14:paraId="31E4CCA6" w14:textId="2F170606" w:rsidR="009660BF" w:rsidRDefault="009660BF" w:rsidP="00F23177">
      <w:r>
        <w:t xml:space="preserve">На </w:t>
      </w:r>
      <w:r w:rsidRPr="00B941CB">
        <w:t>рисунке</w:t>
      </w:r>
      <w:r w:rsidR="00B941CB" w:rsidRPr="00B941CB">
        <w:t xml:space="preserve"> 1.26</w:t>
      </w:r>
      <w:r>
        <w:t xml:space="preserve"> схематически показано как выглядит образец и падающий на него поток излучения, а также профиль повреждения.</w:t>
      </w:r>
    </w:p>
    <w:p w14:paraId="214ED96A" w14:textId="77777777" w:rsidR="00C5003C" w:rsidRDefault="00C5003C" w:rsidP="00F23177"/>
    <w:p w14:paraId="50DA0055" w14:textId="05D0A1F1" w:rsidR="009660BF" w:rsidRDefault="00A333C2" w:rsidP="009660BF">
      <w:pPr>
        <w:pStyle w:val="afb"/>
      </w:pPr>
      <w:r>
        <w:rPr>
          <w:noProof/>
        </w:rPr>
        <w:drawing>
          <wp:inline distT="0" distB="0" distL="0" distR="0" wp14:anchorId="49CDE72A" wp14:editId="1EEA15A8">
            <wp:extent cx="3260930" cy="1080000"/>
            <wp:effectExtent l="0" t="0" r="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0930" cy="1080000"/>
                    </a:xfrm>
                    <a:prstGeom prst="rect">
                      <a:avLst/>
                    </a:prstGeom>
                    <a:noFill/>
                    <a:ln>
                      <a:noFill/>
                    </a:ln>
                  </pic:spPr>
                </pic:pic>
              </a:graphicData>
            </a:graphic>
          </wp:inline>
        </w:drawing>
      </w:r>
    </w:p>
    <w:p w14:paraId="2FE14962" w14:textId="77777777" w:rsidR="00C5003C" w:rsidRDefault="00C5003C" w:rsidP="009660BF">
      <w:pPr>
        <w:pStyle w:val="afb"/>
      </w:pPr>
    </w:p>
    <w:p w14:paraId="1A785847" w14:textId="04A6E973" w:rsidR="009660BF" w:rsidRDefault="009660BF" w:rsidP="009660BF">
      <w:pPr>
        <w:pStyle w:val="afb"/>
      </w:pPr>
      <w:r w:rsidRPr="00B941CB">
        <w:t>Рисунок</w:t>
      </w:r>
      <w:r w:rsidR="00B941CB" w:rsidRPr="00B941CB">
        <w:t xml:space="preserve"> 1.26</w:t>
      </w:r>
      <w:r>
        <w:t xml:space="preserve"> – Изображение образца и профиля повреждений </w:t>
      </w:r>
      <w:r w:rsidRPr="009660BF">
        <w:t>[</w:t>
      </w:r>
      <w:r>
        <w:fldChar w:fldCharType="begin"/>
      </w:r>
      <w:r>
        <w:instrText xml:space="preserve"> REF SQvist_Proton_irrad_lead_steel_HT9 \n \h </w:instrText>
      </w:r>
      <w:r>
        <w:fldChar w:fldCharType="separate"/>
      </w:r>
      <w:r w:rsidR="00D01514">
        <w:t>27</w:t>
      </w:r>
      <w:r>
        <w:fldChar w:fldCharType="end"/>
      </w:r>
      <w:r w:rsidRPr="009660BF">
        <w:t>].</w:t>
      </w:r>
    </w:p>
    <w:p w14:paraId="7B9E5FDD" w14:textId="3489C35C" w:rsidR="00C5003C" w:rsidRDefault="00C5003C" w:rsidP="00C5003C">
      <w:pPr>
        <w:pStyle w:val="afb"/>
        <w:jc w:val="both"/>
      </w:pPr>
    </w:p>
    <w:p w14:paraId="241882F4" w14:textId="5FBC35E2" w:rsidR="00C5003C" w:rsidRDefault="00C5003C" w:rsidP="00C5003C">
      <w:r>
        <w:t>Видно, что к центру образца профиль повреждений ПВА уменьшается, а по краям увеличивается.</w:t>
      </w:r>
    </w:p>
    <w:p w14:paraId="06F8BC14" w14:textId="23E4C8A0" w:rsidR="009660BF" w:rsidRDefault="009660BF" w:rsidP="009660BF">
      <w:r>
        <w:t xml:space="preserve">На </w:t>
      </w:r>
      <w:r w:rsidRPr="00B941CB">
        <w:t>рисунке</w:t>
      </w:r>
      <w:r w:rsidR="00B941CB" w:rsidRPr="00B941CB">
        <w:t xml:space="preserve"> 1.27</w:t>
      </w:r>
      <w:r>
        <w:t xml:space="preserve"> показаны изображения образца после испытаний.</w:t>
      </w:r>
    </w:p>
    <w:p w14:paraId="1AF16C88" w14:textId="77777777" w:rsidR="00C5003C" w:rsidRDefault="00C5003C" w:rsidP="009660BF"/>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660BF" w14:paraId="620A10F5" w14:textId="77777777" w:rsidTr="00B941CB">
        <w:tc>
          <w:tcPr>
            <w:tcW w:w="4672" w:type="dxa"/>
          </w:tcPr>
          <w:p w14:paraId="509C9BF8" w14:textId="77777777" w:rsidR="009660BF" w:rsidRDefault="009660BF" w:rsidP="00217581">
            <w:pPr>
              <w:pStyle w:val="afb"/>
            </w:pPr>
            <w:r>
              <w:rPr>
                <w:noProof/>
              </w:rPr>
              <w:drawing>
                <wp:inline distT="0" distB="0" distL="0" distR="0" wp14:anchorId="49BA1841" wp14:editId="02F8C5D5">
                  <wp:extent cx="1475201" cy="1440000"/>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75201" cy="1440000"/>
                          </a:xfrm>
                          <a:prstGeom prst="rect">
                            <a:avLst/>
                          </a:prstGeom>
                        </pic:spPr>
                      </pic:pic>
                    </a:graphicData>
                  </a:graphic>
                </wp:inline>
              </w:drawing>
            </w:r>
          </w:p>
          <w:p w14:paraId="54770305" w14:textId="2318654B" w:rsidR="00B941CB" w:rsidRDefault="00B941CB" w:rsidP="00217581">
            <w:pPr>
              <w:pStyle w:val="afb"/>
            </w:pPr>
            <w:r>
              <w:t>а</w:t>
            </w:r>
          </w:p>
        </w:tc>
        <w:tc>
          <w:tcPr>
            <w:tcW w:w="4673" w:type="dxa"/>
          </w:tcPr>
          <w:p w14:paraId="6DDC74BC" w14:textId="77777777" w:rsidR="009660BF" w:rsidRDefault="009660BF" w:rsidP="00217581">
            <w:pPr>
              <w:pStyle w:val="afb"/>
            </w:pPr>
            <w:r>
              <w:rPr>
                <w:noProof/>
              </w:rPr>
              <w:drawing>
                <wp:inline distT="0" distB="0" distL="0" distR="0" wp14:anchorId="4E835D06" wp14:editId="46F4612B">
                  <wp:extent cx="1526786" cy="1440000"/>
                  <wp:effectExtent l="0" t="0" r="0"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26786" cy="1440000"/>
                          </a:xfrm>
                          <a:prstGeom prst="rect">
                            <a:avLst/>
                          </a:prstGeom>
                        </pic:spPr>
                      </pic:pic>
                    </a:graphicData>
                  </a:graphic>
                </wp:inline>
              </w:drawing>
            </w:r>
          </w:p>
          <w:p w14:paraId="74BBC1E3" w14:textId="3D775419" w:rsidR="00B941CB" w:rsidRDefault="00B941CB" w:rsidP="00217581">
            <w:pPr>
              <w:pStyle w:val="afb"/>
            </w:pPr>
            <w:r>
              <w:t>б</w:t>
            </w:r>
          </w:p>
        </w:tc>
      </w:tr>
    </w:tbl>
    <w:p w14:paraId="017EF32B" w14:textId="77777777" w:rsidR="00C5003C" w:rsidRPr="00C5003C" w:rsidRDefault="00B941CB" w:rsidP="006B7BF7">
      <w:pPr>
        <w:pStyle w:val="afb"/>
        <w:rPr>
          <w:sz w:val="20"/>
          <w:szCs w:val="20"/>
        </w:rPr>
      </w:pPr>
      <w:r w:rsidRPr="00C5003C">
        <w:rPr>
          <w:sz w:val="20"/>
          <w:szCs w:val="20"/>
        </w:rPr>
        <w:t>а – сторона пучка</w:t>
      </w:r>
    </w:p>
    <w:p w14:paraId="497EF270" w14:textId="0718039F" w:rsidR="00B941CB" w:rsidRDefault="00B941CB" w:rsidP="006B7BF7">
      <w:pPr>
        <w:pStyle w:val="afb"/>
        <w:rPr>
          <w:sz w:val="20"/>
          <w:szCs w:val="20"/>
        </w:rPr>
      </w:pPr>
      <w:r w:rsidRPr="00C5003C">
        <w:rPr>
          <w:sz w:val="20"/>
          <w:szCs w:val="20"/>
        </w:rPr>
        <w:t>б – сторона теплоносителя</w:t>
      </w:r>
    </w:p>
    <w:p w14:paraId="3F4F8E05" w14:textId="77777777" w:rsidR="00C5003C" w:rsidRPr="00C5003C" w:rsidRDefault="00C5003C" w:rsidP="006B7BF7">
      <w:pPr>
        <w:pStyle w:val="afb"/>
        <w:rPr>
          <w:sz w:val="20"/>
          <w:szCs w:val="20"/>
        </w:rPr>
      </w:pPr>
    </w:p>
    <w:p w14:paraId="532D54D8" w14:textId="1E9C3220" w:rsidR="009660BF" w:rsidRDefault="006B7BF7" w:rsidP="006B7BF7">
      <w:pPr>
        <w:pStyle w:val="afb"/>
      </w:pPr>
      <w:r w:rsidRPr="00B941CB">
        <w:t>Рисунок</w:t>
      </w:r>
      <w:r w:rsidR="00B941CB" w:rsidRPr="00B941CB">
        <w:t xml:space="preserve"> 1.27</w:t>
      </w:r>
      <w:r>
        <w:t xml:space="preserve"> – Изображение образца НТ-9 после испытаний </w:t>
      </w:r>
      <w:r w:rsidRPr="006B7BF7">
        <w:t>[</w:t>
      </w:r>
      <w:r>
        <w:fldChar w:fldCharType="begin"/>
      </w:r>
      <w:r>
        <w:instrText xml:space="preserve"> REF SQvist_Proton_irrad_lead_steel_HT9 \n \h </w:instrText>
      </w:r>
      <w:r>
        <w:fldChar w:fldCharType="separate"/>
      </w:r>
      <w:r w:rsidR="00D01514">
        <w:t>27</w:t>
      </w:r>
      <w:r>
        <w:fldChar w:fldCharType="end"/>
      </w:r>
      <w:r w:rsidRPr="006B7BF7">
        <w:t>].</w:t>
      </w:r>
    </w:p>
    <w:p w14:paraId="48B11B58" w14:textId="30F2BAB2" w:rsidR="00532CAE" w:rsidRDefault="007C6636" w:rsidP="006B7BF7">
      <w:r>
        <w:lastRenderedPageBreak/>
        <w:t xml:space="preserve">Дальнейшее изучение данного образца было проведено в работе </w:t>
      </w:r>
      <w:r w:rsidRPr="007C6636">
        <w:t>[</w:t>
      </w:r>
      <w:r>
        <w:fldChar w:fldCharType="begin"/>
      </w:r>
      <w:r>
        <w:instrText xml:space="preserve"> REF DFrazer_Degr_HT9_under_ion_beam_corrosio \n \h </w:instrText>
      </w:r>
      <w:r>
        <w:fldChar w:fldCharType="separate"/>
      </w:r>
      <w:r w:rsidR="00D01514">
        <w:t>28</w:t>
      </w:r>
      <w:r>
        <w:fldChar w:fldCharType="end"/>
      </w:r>
      <w:r w:rsidRPr="007C6636">
        <w:t xml:space="preserve">]. На </w:t>
      </w:r>
      <w:r w:rsidRPr="00B941CB">
        <w:t>рисунке</w:t>
      </w:r>
      <w:r w:rsidR="00B941CB" w:rsidRPr="00B941CB">
        <w:t xml:space="preserve"> 1.28</w:t>
      </w:r>
      <w:r w:rsidRPr="007C6636">
        <w:t xml:space="preserve"> показан</w:t>
      </w:r>
      <w:r>
        <w:t>ы</w:t>
      </w:r>
      <w:r w:rsidRPr="007C6636">
        <w:t xml:space="preserve"> изображени</w:t>
      </w:r>
      <w:r>
        <w:t>я</w:t>
      </w:r>
      <w:r w:rsidRPr="007C6636">
        <w:t xml:space="preserve"> облученного</w:t>
      </w:r>
      <w:r>
        <w:t xml:space="preserve"> образца</w:t>
      </w:r>
      <w:r w:rsidRPr="007C6636">
        <w:t xml:space="preserve"> HT</w:t>
      </w:r>
      <w:r>
        <w:t>-</w:t>
      </w:r>
      <w:r w:rsidRPr="007C6636">
        <w:t>9</w:t>
      </w:r>
      <w:r>
        <w:t xml:space="preserve"> со стороны жидкого металла со сканирующего электронного микроскопа</w:t>
      </w:r>
      <w:r w:rsidRPr="007C6636">
        <w:t xml:space="preserve"> с </w:t>
      </w:r>
      <w:r>
        <w:t>малым</w:t>
      </w:r>
      <w:r w:rsidRPr="007C6636">
        <w:t xml:space="preserve"> увеличением </w:t>
      </w:r>
      <w:r>
        <w:t xml:space="preserve">в </w:t>
      </w:r>
      <w:r w:rsidRPr="007C6636">
        <w:t xml:space="preserve">области </w:t>
      </w:r>
      <w:r>
        <w:t>об</w:t>
      </w:r>
      <w:r w:rsidRPr="007C6636">
        <w:t>лучения</w:t>
      </w:r>
      <w:r>
        <w:t>.</w:t>
      </w:r>
      <w:r w:rsidRPr="007C6636">
        <w:t xml:space="preserve"> </w:t>
      </w:r>
    </w:p>
    <w:p w14:paraId="51BC8623" w14:textId="77777777" w:rsidR="006F1400" w:rsidRDefault="006F1400" w:rsidP="006B7BF7"/>
    <w:p w14:paraId="197E73A1" w14:textId="4872D670" w:rsidR="00532CAE" w:rsidRDefault="00A333C2" w:rsidP="00532CAE">
      <w:pPr>
        <w:pStyle w:val="afb"/>
      </w:pPr>
      <w:r>
        <w:rPr>
          <w:noProof/>
        </w:rPr>
        <w:drawing>
          <wp:inline distT="0" distB="0" distL="0" distR="0" wp14:anchorId="4CA7B26A" wp14:editId="4004438A">
            <wp:extent cx="2945798" cy="1800000"/>
            <wp:effectExtent l="0" t="0" r="698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5798" cy="1800000"/>
                    </a:xfrm>
                    <a:prstGeom prst="rect">
                      <a:avLst/>
                    </a:prstGeom>
                    <a:noFill/>
                    <a:ln>
                      <a:noFill/>
                    </a:ln>
                  </pic:spPr>
                </pic:pic>
              </a:graphicData>
            </a:graphic>
          </wp:inline>
        </w:drawing>
      </w:r>
    </w:p>
    <w:p w14:paraId="78996BD6" w14:textId="77777777" w:rsidR="006F1400" w:rsidRDefault="006F1400" w:rsidP="00532CAE">
      <w:pPr>
        <w:pStyle w:val="afb"/>
      </w:pPr>
    </w:p>
    <w:p w14:paraId="4E01597A" w14:textId="3D294B57" w:rsidR="00532CAE" w:rsidRDefault="00532CAE" w:rsidP="00532CAE">
      <w:pPr>
        <w:pStyle w:val="afb"/>
      </w:pPr>
      <w:r w:rsidRPr="00B941CB">
        <w:t>Рисунок</w:t>
      </w:r>
      <w:r w:rsidR="00B941CB" w:rsidRPr="00B941CB">
        <w:t xml:space="preserve"> 1.28</w:t>
      </w:r>
      <w:r>
        <w:t xml:space="preserve"> – Снимок СЭМ образца НТ-9 со стороны расплава жидкого металла </w:t>
      </w:r>
      <w:r w:rsidRPr="00532CAE">
        <w:t>[</w:t>
      </w:r>
      <w:r>
        <w:fldChar w:fldCharType="begin"/>
      </w:r>
      <w:r>
        <w:instrText xml:space="preserve"> REF DFrazer_Degr_HT9_under_ion_beam_corrosio \n \h </w:instrText>
      </w:r>
      <w:r>
        <w:fldChar w:fldCharType="separate"/>
      </w:r>
      <w:r w:rsidR="00D01514">
        <w:t>28</w:t>
      </w:r>
      <w:r>
        <w:fldChar w:fldCharType="end"/>
      </w:r>
      <w:r w:rsidRPr="00532CAE">
        <w:t>].</w:t>
      </w:r>
    </w:p>
    <w:p w14:paraId="75C6776F" w14:textId="77777777" w:rsidR="006F1400" w:rsidRPr="00532CAE" w:rsidRDefault="006F1400" w:rsidP="00532CAE">
      <w:pPr>
        <w:pStyle w:val="afb"/>
      </w:pPr>
    </w:p>
    <w:p w14:paraId="7BF0D393" w14:textId="59E0C4B9" w:rsidR="00294FCF" w:rsidRDefault="00532CAE" w:rsidP="006B7BF7">
      <w:r>
        <w:t>На снимке видна</w:t>
      </w:r>
      <w:r w:rsidR="007C6636" w:rsidRPr="007C6636">
        <w:t xml:space="preserve"> четкая область, в которой луч попадает в заднюю часть образц</w:t>
      </w:r>
      <w:r>
        <w:t>а</w:t>
      </w:r>
      <w:r w:rsidR="007C6636" w:rsidRPr="007C6636">
        <w:t>; в этом месте можно увидеть обесцвечивание (более темное серое</w:t>
      </w:r>
      <w:r>
        <w:t>).</w:t>
      </w:r>
      <w:r w:rsidR="007C6636" w:rsidRPr="007C6636">
        <w:t xml:space="preserve"> </w:t>
      </w:r>
      <w:r>
        <w:t>Т</w:t>
      </w:r>
      <w:r w:rsidR="007C6636" w:rsidRPr="007C6636">
        <w:t xml:space="preserve">онкий центр образца </w:t>
      </w:r>
      <w:r w:rsidR="00294FCF">
        <w:t>свидетельствует о</w:t>
      </w:r>
      <w:r w:rsidR="007C6636" w:rsidRPr="007C6636">
        <w:t xml:space="preserve"> радиационно</w:t>
      </w:r>
      <w:r w:rsidR="00294FCF">
        <w:t>м</w:t>
      </w:r>
      <w:r w:rsidR="007C6636" w:rsidRPr="007C6636">
        <w:t xml:space="preserve"> повреждени</w:t>
      </w:r>
      <w:r w:rsidR="00294FCF">
        <w:t>и</w:t>
      </w:r>
      <w:r w:rsidR="007C6636" w:rsidRPr="007C6636">
        <w:t>, создаваемого ионным пучком</w:t>
      </w:r>
      <w:r w:rsidR="00294FCF">
        <w:t>.</w:t>
      </w:r>
      <w:r w:rsidR="00294FCF" w:rsidRPr="00294FCF">
        <w:t xml:space="preserve"> </w:t>
      </w:r>
      <w:r w:rsidR="00294FCF">
        <w:t>О</w:t>
      </w:r>
      <w:r w:rsidR="00294FCF" w:rsidRPr="00294FCF">
        <w:t>ксидн</w:t>
      </w:r>
      <w:r w:rsidR="00294FCF">
        <w:t>ый</w:t>
      </w:r>
      <w:r w:rsidR="00294FCF" w:rsidRPr="00294FCF">
        <w:t xml:space="preserve"> сло</w:t>
      </w:r>
      <w:r w:rsidR="00294FCF">
        <w:t>й</w:t>
      </w:r>
      <w:r w:rsidR="00294FCF" w:rsidRPr="00294FCF">
        <w:t xml:space="preserve"> внутри облуч</w:t>
      </w:r>
      <w:r w:rsidR="00294FCF">
        <w:t>енной</w:t>
      </w:r>
      <w:r w:rsidR="00294FCF" w:rsidRPr="00294FCF">
        <w:t xml:space="preserve"> области можно увидеть на </w:t>
      </w:r>
      <w:r w:rsidR="00294FCF" w:rsidRPr="00B941CB">
        <w:t>рисунке</w:t>
      </w:r>
      <w:r w:rsidR="00B941CB" w:rsidRPr="00B941CB">
        <w:rPr>
          <w:lang w:val="en-US"/>
        </w:rPr>
        <w:t xml:space="preserve"> 1.29</w:t>
      </w:r>
      <w:r w:rsidR="00294FCF">
        <w:t>.</w:t>
      </w:r>
    </w:p>
    <w:p w14:paraId="1EE7E086" w14:textId="77777777" w:rsidR="006F1400" w:rsidRDefault="006F1400" w:rsidP="006B7BF7"/>
    <w:p w14:paraId="7FB6399B" w14:textId="409D3D10" w:rsidR="00F63FFB" w:rsidRDefault="00F63FFB" w:rsidP="00F63FFB">
      <w:pPr>
        <w:pStyle w:val="afb"/>
      </w:pPr>
      <w:r>
        <w:rPr>
          <w:noProof/>
        </w:rPr>
        <w:drawing>
          <wp:inline distT="0" distB="0" distL="0" distR="0" wp14:anchorId="7FB683AE" wp14:editId="43F42658">
            <wp:extent cx="2551352" cy="1800000"/>
            <wp:effectExtent l="0" t="0" r="190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1352" cy="1800000"/>
                    </a:xfrm>
                    <a:prstGeom prst="rect">
                      <a:avLst/>
                    </a:prstGeom>
                  </pic:spPr>
                </pic:pic>
              </a:graphicData>
            </a:graphic>
          </wp:inline>
        </w:drawing>
      </w:r>
    </w:p>
    <w:p w14:paraId="6B3C541E" w14:textId="77777777" w:rsidR="006F1400" w:rsidRDefault="006F1400" w:rsidP="00F63FFB">
      <w:pPr>
        <w:pStyle w:val="afb"/>
      </w:pPr>
    </w:p>
    <w:p w14:paraId="705CB409" w14:textId="3FDA59EB" w:rsidR="00F63FFB" w:rsidRDefault="00F63FFB" w:rsidP="00F63FFB">
      <w:pPr>
        <w:pStyle w:val="afb"/>
      </w:pPr>
      <w:r w:rsidRPr="00B941CB">
        <w:t>Рисунок</w:t>
      </w:r>
      <w:r w:rsidR="00B941CB" w:rsidRPr="00B941CB">
        <w:t xml:space="preserve"> 1.29</w:t>
      </w:r>
      <w:r>
        <w:t xml:space="preserve"> – Отслоение оксидного слоя от поверхности образца </w:t>
      </w:r>
      <w:r w:rsidRPr="00F63FFB">
        <w:t>[</w:t>
      </w:r>
      <w:r>
        <w:fldChar w:fldCharType="begin"/>
      </w:r>
      <w:r>
        <w:instrText xml:space="preserve"> REF DFrazer_Degr_HT9_under_ion_beam_corrosio \n \h </w:instrText>
      </w:r>
      <w:r>
        <w:fldChar w:fldCharType="separate"/>
      </w:r>
      <w:r w:rsidR="00D01514">
        <w:t>28</w:t>
      </w:r>
      <w:r>
        <w:fldChar w:fldCharType="end"/>
      </w:r>
      <w:r w:rsidRPr="00F63FFB">
        <w:t>].</w:t>
      </w:r>
    </w:p>
    <w:p w14:paraId="71C1ACF3" w14:textId="77777777" w:rsidR="006F1400" w:rsidRPr="00F63FFB" w:rsidRDefault="006F1400" w:rsidP="00F63FFB">
      <w:pPr>
        <w:pStyle w:val="afb"/>
      </w:pPr>
    </w:p>
    <w:p w14:paraId="3340207F" w14:textId="37B446F2" w:rsidR="006B7BF7" w:rsidRDefault="00294FCF" w:rsidP="006B7BF7">
      <w:r>
        <w:t xml:space="preserve">Это </w:t>
      </w:r>
      <w:r w:rsidR="00F63FFB">
        <w:t>свидетельствует о том</w:t>
      </w:r>
      <w:r w:rsidRPr="00294FCF">
        <w:t xml:space="preserve">, что при ионном облучении образовался довольно толстый, но </w:t>
      </w:r>
      <w:r w:rsidR="00F63FFB">
        <w:t>плохо</w:t>
      </w:r>
      <w:r w:rsidRPr="00294FCF">
        <w:t xml:space="preserve"> </w:t>
      </w:r>
      <w:r w:rsidRPr="00B941CB">
        <w:t>адгезивный</w:t>
      </w:r>
      <w:r w:rsidRPr="00294FCF">
        <w:t xml:space="preserve"> оксидный слой на </w:t>
      </w:r>
      <w:r w:rsidR="00F63FFB">
        <w:t>образце</w:t>
      </w:r>
      <w:r w:rsidRPr="00294FCF">
        <w:t xml:space="preserve">. </w:t>
      </w:r>
      <w:r w:rsidRPr="00F02EC3">
        <w:t>Изображен</w:t>
      </w:r>
      <w:r w:rsidR="00A920F6" w:rsidRPr="00F02EC3">
        <w:t>ие</w:t>
      </w:r>
      <w:r w:rsidRPr="00F02EC3">
        <w:t xml:space="preserve"> был</w:t>
      </w:r>
      <w:r w:rsidR="00A920F6" w:rsidRPr="00F02EC3">
        <w:t>о</w:t>
      </w:r>
      <w:r w:rsidRPr="00F02EC3">
        <w:t xml:space="preserve"> сделан</w:t>
      </w:r>
      <w:r w:rsidR="00A920F6" w:rsidRPr="00F02EC3">
        <w:t>о</w:t>
      </w:r>
      <w:r w:rsidRPr="00F02EC3">
        <w:t xml:space="preserve"> в област</w:t>
      </w:r>
      <w:r w:rsidR="00A920F6" w:rsidRPr="00F02EC3">
        <w:t>и</w:t>
      </w:r>
      <w:r w:rsidRPr="00F02EC3">
        <w:t>, не охваченн</w:t>
      </w:r>
      <w:r w:rsidR="00A920F6" w:rsidRPr="00F02EC3">
        <w:t>ой</w:t>
      </w:r>
      <w:r w:rsidRPr="00F02EC3">
        <w:t xml:space="preserve"> </w:t>
      </w:r>
      <w:r w:rsidR="00F63FFB" w:rsidRPr="00F02EC3">
        <w:t>жидким металлом</w:t>
      </w:r>
      <w:r w:rsidRPr="00F02EC3">
        <w:t>.</w:t>
      </w:r>
      <w:r w:rsidRPr="00294FCF">
        <w:t xml:space="preserve"> Следует отметить, что хотя </w:t>
      </w:r>
      <w:r w:rsidR="00F63FFB">
        <w:t>жидкий металл</w:t>
      </w:r>
      <w:r w:rsidRPr="00294FCF">
        <w:t xml:space="preserve"> был </w:t>
      </w:r>
      <w:r w:rsidRPr="00294FCF">
        <w:lastRenderedPageBreak/>
        <w:t>найден повсюду на образце, он не покрывал образец сплошной пленкой; другими словами, основной оксид виден без очистки поверхности образца</w:t>
      </w:r>
      <w:r w:rsidR="00A920F6">
        <w:t xml:space="preserve"> от</w:t>
      </w:r>
      <w:r w:rsidR="00F63FFB">
        <w:t xml:space="preserve"> жидкого металла</w:t>
      </w:r>
      <w:r w:rsidRPr="00294FCF">
        <w:t>.</w:t>
      </w:r>
    </w:p>
    <w:p w14:paraId="11C1346E" w14:textId="2E14E74E" w:rsidR="00A920F6" w:rsidRDefault="00A920F6" w:rsidP="006B7BF7">
      <w:r>
        <w:t>Также была выявлена слоистая структура сформировавшегося оксида в обеих регионах: облученном и не облученном (</w:t>
      </w:r>
      <w:r w:rsidRPr="00B941CB">
        <w:t>рисунок</w:t>
      </w:r>
      <w:r w:rsidR="00B941CB" w:rsidRPr="00B941CB">
        <w:t xml:space="preserve"> 1.30</w:t>
      </w:r>
      <w:r>
        <w:t>).</w:t>
      </w:r>
    </w:p>
    <w:p w14:paraId="72FA6D14" w14:textId="77777777" w:rsidR="006F1400" w:rsidRDefault="006F1400" w:rsidP="006B7BF7"/>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927DE" w:rsidRPr="00A920F6" w14:paraId="0482CFFC" w14:textId="77777777" w:rsidTr="00A920F6">
        <w:tc>
          <w:tcPr>
            <w:tcW w:w="4672" w:type="dxa"/>
          </w:tcPr>
          <w:p w14:paraId="74239BCA" w14:textId="49421F76" w:rsidR="00A920F6" w:rsidRPr="00A920F6" w:rsidRDefault="00A927DE" w:rsidP="00A920F6">
            <w:pPr>
              <w:pStyle w:val="afb"/>
            </w:pPr>
            <w:r>
              <w:rPr>
                <w:noProof/>
              </w:rPr>
              <w:drawing>
                <wp:inline distT="0" distB="0" distL="0" distR="0" wp14:anchorId="089C7135" wp14:editId="5ADE5EB2">
                  <wp:extent cx="1873077" cy="1800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3077" cy="1800000"/>
                          </a:xfrm>
                          <a:prstGeom prst="rect">
                            <a:avLst/>
                          </a:prstGeom>
                          <a:noFill/>
                          <a:ln>
                            <a:noFill/>
                          </a:ln>
                        </pic:spPr>
                      </pic:pic>
                    </a:graphicData>
                  </a:graphic>
                </wp:inline>
              </w:drawing>
            </w:r>
          </w:p>
        </w:tc>
        <w:tc>
          <w:tcPr>
            <w:tcW w:w="4673" w:type="dxa"/>
          </w:tcPr>
          <w:p w14:paraId="151C94BD" w14:textId="2D6CA394" w:rsidR="00A920F6" w:rsidRPr="00A920F6" w:rsidRDefault="00A927DE" w:rsidP="00A920F6">
            <w:pPr>
              <w:pStyle w:val="afb"/>
            </w:pPr>
            <w:r>
              <w:rPr>
                <w:noProof/>
              </w:rPr>
              <w:drawing>
                <wp:inline distT="0" distB="0" distL="0" distR="0" wp14:anchorId="2F7A2EFB" wp14:editId="4D97010A">
                  <wp:extent cx="1868936" cy="18000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68936" cy="1800000"/>
                          </a:xfrm>
                          <a:prstGeom prst="rect">
                            <a:avLst/>
                          </a:prstGeom>
                          <a:noFill/>
                          <a:ln>
                            <a:noFill/>
                          </a:ln>
                        </pic:spPr>
                      </pic:pic>
                    </a:graphicData>
                  </a:graphic>
                </wp:inline>
              </w:drawing>
            </w:r>
          </w:p>
        </w:tc>
      </w:tr>
      <w:tr w:rsidR="00A927DE" w:rsidRPr="00A920F6" w14:paraId="5ABFF619" w14:textId="77777777" w:rsidTr="00A920F6">
        <w:tc>
          <w:tcPr>
            <w:tcW w:w="4672" w:type="dxa"/>
          </w:tcPr>
          <w:p w14:paraId="2971A84D" w14:textId="44543F37" w:rsidR="00A920F6" w:rsidRPr="00A920F6" w:rsidRDefault="006F1400" w:rsidP="00A920F6">
            <w:pPr>
              <w:pStyle w:val="afb"/>
            </w:pPr>
            <w:r>
              <w:t>а</w:t>
            </w:r>
          </w:p>
        </w:tc>
        <w:tc>
          <w:tcPr>
            <w:tcW w:w="4673" w:type="dxa"/>
          </w:tcPr>
          <w:p w14:paraId="08525CD4" w14:textId="75DA1ABF" w:rsidR="00A920F6" w:rsidRPr="00A920F6" w:rsidRDefault="006F1400" w:rsidP="00A920F6">
            <w:pPr>
              <w:pStyle w:val="afb"/>
            </w:pPr>
            <w:r>
              <w:t>б</w:t>
            </w:r>
          </w:p>
        </w:tc>
      </w:tr>
    </w:tbl>
    <w:p w14:paraId="4CDB1A2A" w14:textId="0E95949E" w:rsidR="006F1400" w:rsidRPr="006F1400" w:rsidRDefault="006F1400" w:rsidP="00A920F6">
      <w:pPr>
        <w:pStyle w:val="afb"/>
        <w:rPr>
          <w:sz w:val="20"/>
          <w:szCs w:val="20"/>
        </w:rPr>
      </w:pPr>
      <w:r w:rsidRPr="006F1400">
        <w:rPr>
          <w:sz w:val="20"/>
          <w:szCs w:val="20"/>
        </w:rPr>
        <w:t>а – не облученная зона</w:t>
      </w:r>
    </w:p>
    <w:p w14:paraId="1B73392F" w14:textId="051FF91F" w:rsidR="006F1400" w:rsidRPr="006F1400" w:rsidRDefault="006F1400" w:rsidP="00A920F6">
      <w:pPr>
        <w:pStyle w:val="afb"/>
        <w:rPr>
          <w:sz w:val="20"/>
          <w:szCs w:val="20"/>
        </w:rPr>
      </w:pPr>
      <w:r w:rsidRPr="006F1400">
        <w:rPr>
          <w:sz w:val="20"/>
          <w:szCs w:val="20"/>
        </w:rPr>
        <w:t>б – облученная зона</w:t>
      </w:r>
    </w:p>
    <w:p w14:paraId="36A4DAED" w14:textId="77777777" w:rsidR="006F1400" w:rsidRDefault="006F1400" w:rsidP="00A920F6">
      <w:pPr>
        <w:pStyle w:val="afb"/>
      </w:pPr>
    </w:p>
    <w:p w14:paraId="054D7D59" w14:textId="590290A3" w:rsidR="00A920F6" w:rsidRDefault="00A920F6" w:rsidP="00A920F6">
      <w:pPr>
        <w:pStyle w:val="afb"/>
      </w:pPr>
      <w:r w:rsidRPr="00B941CB">
        <w:t>Рисунок</w:t>
      </w:r>
      <w:r w:rsidR="00B941CB" w:rsidRPr="00B941CB">
        <w:t xml:space="preserve"> 1.31</w:t>
      </w:r>
      <w:r>
        <w:t xml:space="preserve"> - </w:t>
      </w:r>
      <w:r w:rsidRPr="00A920F6">
        <w:t>Сечение SEM-изображения многослойной оксидной структуры в</w:t>
      </w:r>
      <w:r>
        <w:t xml:space="preserve"> образце НТ-9 </w:t>
      </w:r>
      <w:r w:rsidRPr="00A920F6">
        <w:t>[</w:t>
      </w:r>
      <w:r>
        <w:fldChar w:fldCharType="begin"/>
      </w:r>
      <w:r>
        <w:instrText xml:space="preserve"> REF DFrazer_Degr_HT9_under_ion_beam_corrosio \n \h </w:instrText>
      </w:r>
      <w:r>
        <w:fldChar w:fldCharType="separate"/>
      </w:r>
      <w:r w:rsidR="00D01514">
        <w:t>28</w:t>
      </w:r>
      <w:r>
        <w:fldChar w:fldCharType="end"/>
      </w:r>
      <w:r w:rsidRPr="00A920F6">
        <w:t>].</w:t>
      </w:r>
    </w:p>
    <w:p w14:paraId="16417227" w14:textId="77777777" w:rsidR="006F1400" w:rsidRDefault="006F1400" w:rsidP="00A920F6">
      <w:pPr>
        <w:pStyle w:val="afb"/>
      </w:pPr>
    </w:p>
    <w:p w14:paraId="74BC32F5" w14:textId="69F23D59" w:rsidR="00A920F6" w:rsidRDefault="00A920F6" w:rsidP="00A920F6">
      <w:r w:rsidRPr="00A920F6">
        <w:t>Толщина оксидного слоя в необлученной зоне составляет приблизительно 1</w:t>
      </w:r>
      <w:r>
        <w:rPr>
          <w:lang w:val="en-US"/>
        </w:rPr>
        <w:t> </w:t>
      </w:r>
      <w:r w:rsidR="00E53FC3">
        <w:t>мк</w:t>
      </w:r>
      <w:r w:rsidRPr="00A920F6">
        <w:t>м и примерно 13</w:t>
      </w:r>
      <w:r>
        <w:rPr>
          <w:lang w:val="en-US"/>
        </w:rPr>
        <w:t> </w:t>
      </w:r>
      <w:r w:rsidRPr="00A920F6">
        <w:t>м</w:t>
      </w:r>
      <w:r w:rsidR="00E53FC3">
        <w:t>к</w:t>
      </w:r>
      <w:r w:rsidRPr="00A920F6">
        <w:t>м в облученной зоне.</w:t>
      </w:r>
      <w:r w:rsidR="00BE1D7C">
        <w:t xml:space="preserve"> Также явно заметна пористость образца в зоне облучения.</w:t>
      </w:r>
    </w:p>
    <w:p w14:paraId="65EB4EA6" w14:textId="68FFBE22" w:rsidR="00772B45" w:rsidRDefault="00BE1D7C" w:rsidP="00A920F6">
      <w:r>
        <w:t xml:space="preserve">В зоне облучения проводилась </w:t>
      </w:r>
      <w:r>
        <w:rPr>
          <w:lang w:val="en-US"/>
        </w:rPr>
        <w:t>EDS</w:t>
      </w:r>
      <w:r w:rsidRPr="00BE1D7C">
        <w:t xml:space="preserve"> </w:t>
      </w:r>
      <w:r>
        <w:t>спектроскопия (</w:t>
      </w:r>
      <w:r w:rsidR="002313BA">
        <w:t>э</w:t>
      </w:r>
      <w:r w:rsidRPr="00BE1D7C">
        <w:t>нергодисперсионная рентгеновская спектроскопия</w:t>
      </w:r>
      <w:r>
        <w:t>)</w:t>
      </w:r>
      <w:r w:rsidR="002313BA">
        <w:t xml:space="preserve"> результаты которой показаны на </w:t>
      </w:r>
      <w:r w:rsidR="002313BA" w:rsidRPr="00B941CB">
        <w:t>рисунке</w:t>
      </w:r>
      <w:r w:rsidR="00B941CB" w:rsidRPr="00B941CB">
        <w:t xml:space="preserve"> 1.32</w:t>
      </w:r>
      <w:r w:rsidR="002313BA">
        <w:t>.</w:t>
      </w:r>
    </w:p>
    <w:p w14:paraId="7104CC1F" w14:textId="0D652E93" w:rsidR="002313BA" w:rsidRDefault="00137009" w:rsidP="002313BA">
      <w:pPr>
        <w:pStyle w:val="afb"/>
      </w:pPr>
      <w:r>
        <w:rPr>
          <w:noProof/>
        </w:rPr>
        <w:lastRenderedPageBreak/>
        <w:drawing>
          <wp:inline distT="0" distB="0" distL="0" distR="0" wp14:anchorId="0BEFBC9F" wp14:editId="61FBA13B">
            <wp:extent cx="2502476" cy="25200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2476" cy="2520000"/>
                    </a:xfrm>
                    <a:prstGeom prst="rect">
                      <a:avLst/>
                    </a:prstGeom>
                    <a:noFill/>
                    <a:ln>
                      <a:noFill/>
                    </a:ln>
                  </pic:spPr>
                </pic:pic>
              </a:graphicData>
            </a:graphic>
          </wp:inline>
        </w:drawing>
      </w:r>
    </w:p>
    <w:p w14:paraId="7DB88495" w14:textId="77777777" w:rsidR="006F1400" w:rsidRDefault="006F1400" w:rsidP="002313BA">
      <w:pPr>
        <w:pStyle w:val="afb"/>
      </w:pPr>
    </w:p>
    <w:p w14:paraId="2CB43C0B" w14:textId="37B602EA" w:rsidR="002313BA" w:rsidRDefault="002313BA" w:rsidP="002313BA">
      <w:pPr>
        <w:pStyle w:val="afb"/>
      </w:pPr>
      <w:r>
        <w:t>Рисунок</w:t>
      </w:r>
      <w:r w:rsidR="00B941CB" w:rsidRPr="00B941CB">
        <w:t xml:space="preserve"> 1.32</w:t>
      </w:r>
      <w:r>
        <w:t xml:space="preserve"> – </w:t>
      </w:r>
      <w:r>
        <w:rPr>
          <w:lang w:val="en-US"/>
        </w:rPr>
        <w:t>EDS</w:t>
      </w:r>
      <w:r w:rsidRPr="002313BA">
        <w:t xml:space="preserve"> </w:t>
      </w:r>
      <w:r>
        <w:t xml:space="preserve">спектроскопия облученной зоны </w:t>
      </w:r>
      <w:r w:rsidRPr="002313BA">
        <w:t>[</w:t>
      </w:r>
      <w:r>
        <w:fldChar w:fldCharType="begin"/>
      </w:r>
      <w:r>
        <w:instrText xml:space="preserve"> REF DFrazer_Degr_HT9_under_ion_beam_corrosio \n \h </w:instrText>
      </w:r>
      <w:r>
        <w:fldChar w:fldCharType="separate"/>
      </w:r>
      <w:r w:rsidR="00D01514">
        <w:t>28</w:t>
      </w:r>
      <w:r>
        <w:fldChar w:fldCharType="end"/>
      </w:r>
      <w:r w:rsidRPr="002313BA">
        <w:t>].</w:t>
      </w:r>
    </w:p>
    <w:p w14:paraId="1E3113DB" w14:textId="77777777" w:rsidR="006F1400" w:rsidRPr="002313BA" w:rsidRDefault="006F1400" w:rsidP="002313BA">
      <w:pPr>
        <w:pStyle w:val="afb"/>
      </w:pPr>
    </w:p>
    <w:p w14:paraId="05CB3901" w14:textId="04D01032" w:rsidR="002313BA" w:rsidRPr="00BE1D7C" w:rsidRDefault="002313BA" w:rsidP="00A920F6">
      <w:r w:rsidRPr="002313BA">
        <w:t>EDS облученной зоны показыва</w:t>
      </w:r>
      <w:r>
        <w:t>ет</w:t>
      </w:r>
      <w:r w:rsidRPr="002313BA">
        <w:t xml:space="preserve"> обогащение </w:t>
      </w:r>
      <w:proofErr w:type="spellStart"/>
      <w:r w:rsidRPr="002313BA">
        <w:t>Ni</w:t>
      </w:r>
      <w:proofErr w:type="spellEnd"/>
      <w:r w:rsidRPr="002313BA">
        <w:t xml:space="preserve"> на границе раздела оксид</w:t>
      </w:r>
      <w:r>
        <w:t> - </w:t>
      </w:r>
      <w:r w:rsidRPr="002313BA">
        <w:t>желез</w:t>
      </w:r>
      <w:r>
        <w:t>о</w:t>
      </w:r>
      <w:r w:rsidRPr="002313BA">
        <w:t xml:space="preserve"> и присутствие </w:t>
      </w:r>
      <w:proofErr w:type="spellStart"/>
      <w:r w:rsidRPr="002313BA">
        <w:t>Mn</w:t>
      </w:r>
      <w:proofErr w:type="spellEnd"/>
      <w:r w:rsidRPr="002313BA">
        <w:t xml:space="preserve"> во внутренней оксидной структуре. </w:t>
      </w:r>
      <w:r>
        <w:t>Т</w:t>
      </w:r>
      <w:r w:rsidRPr="002313BA">
        <w:t xml:space="preserve">акже </w:t>
      </w:r>
      <w:r>
        <w:t>видна</w:t>
      </w:r>
      <w:r w:rsidRPr="002313BA">
        <w:t xml:space="preserve"> многослойн</w:t>
      </w:r>
      <w:r>
        <w:t>ая</w:t>
      </w:r>
      <w:r w:rsidRPr="002313BA">
        <w:t xml:space="preserve"> структуру оксида с богатым Fe внешним слоем и внутренним слоем, богатым Cr и Fe.</w:t>
      </w:r>
    </w:p>
    <w:p w14:paraId="0576620D" w14:textId="02AC7CBA" w:rsidR="00772B45" w:rsidRDefault="00772B45" w:rsidP="00A920F6">
      <w:r>
        <w:t xml:space="preserve">В заключении авторы пишут о том, что </w:t>
      </w:r>
      <w:r w:rsidRPr="00772B45">
        <w:t xml:space="preserve">пассивные защитные оксидные структуры можно выращивать на сталях в </w:t>
      </w:r>
      <w:r>
        <w:t>жидких металлах</w:t>
      </w:r>
      <w:r w:rsidRPr="00772B45">
        <w:t xml:space="preserve"> при облучении; однако коррози</w:t>
      </w:r>
      <w:r w:rsidR="00BE1D7C">
        <w:t>я</w:t>
      </w:r>
      <w:r w:rsidRPr="00772B45">
        <w:t xml:space="preserve"> значительно увеличивается за счет облучения, а оксидные слои от</w:t>
      </w:r>
      <w:r w:rsidR="00BE1D7C">
        <w:t>слаиваются</w:t>
      </w:r>
      <w:r w:rsidRPr="00772B45">
        <w:t xml:space="preserve"> от поверхности. Поскольку оксидные слои в зоне облучения пористы</w:t>
      </w:r>
      <w:r w:rsidR="00BE1D7C">
        <w:t>е</w:t>
      </w:r>
      <w:r w:rsidRPr="00772B45">
        <w:t xml:space="preserve"> и измерялась только конечная толщина оксида, </w:t>
      </w:r>
      <w:r w:rsidR="00BE1D7C">
        <w:t xml:space="preserve">авторам было </w:t>
      </w:r>
      <w:r w:rsidRPr="00772B45">
        <w:t>трудно оценить скорость окисления образца.</w:t>
      </w:r>
    </w:p>
    <w:p w14:paraId="4CAED1B9" w14:textId="77777777" w:rsidR="00532663" w:rsidRDefault="00532663" w:rsidP="00532663">
      <w:r>
        <w:br w:type="page"/>
      </w:r>
    </w:p>
    <w:p w14:paraId="69B080CB" w14:textId="0C8CA12D" w:rsidR="00532663" w:rsidRDefault="00532663" w:rsidP="00532663">
      <w:pPr>
        <w:pStyle w:val="1"/>
      </w:pPr>
      <w:bookmarkStart w:id="37" w:name="_Toc514780527"/>
      <w:bookmarkStart w:id="38" w:name="_Toc517719198"/>
      <w:r>
        <w:lastRenderedPageBreak/>
        <w:t>Мето</w:t>
      </w:r>
      <w:r w:rsidR="0017005F">
        <w:t>до</w:t>
      </w:r>
      <w:r>
        <w:t>логия исследований</w:t>
      </w:r>
      <w:bookmarkEnd w:id="37"/>
      <w:bookmarkEnd w:id="38"/>
    </w:p>
    <w:p w14:paraId="1C4461A5" w14:textId="77777777" w:rsidR="0017005F" w:rsidRDefault="0017005F" w:rsidP="0017005F">
      <w:pPr>
        <w:pStyle w:val="2"/>
      </w:pPr>
      <w:bookmarkStart w:id="39" w:name="_Toc514780528"/>
      <w:bookmarkStart w:id="40" w:name="_Toc517719199"/>
      <w:r>
        <w:t>Обоснование выбора компьютерного моделирования как основного метода исследования.</w:t>
      </w:r>
      <w:bookmarkEnd w:id="39"/>
      <w:bookmarkEnd w:id="40"/>
    </w:p>
    <w:p w14:paraId="0662AC85" w14:textId="77777777" w:rsidR="0017005F" w:rsidRDefault="0017005F" w:rsidP="0017005F">
      <w:r>
        <w:t>Как было показано ранее, окисление стали в окружении жидкометаллического теплоносителя – сложный, многостадийный процесс, и если взаимодействие стали со свинцом хоть как-то изучено, то влияние облучения на процесс роста оксидной пленки совершенно не ясен. Такие исследования не проводились по нескольким причинам:</w:t>
      </w:r>
    </w:p>
    <w:p w14:paraId="128118ED" w14:textId="6B334514" w:rsidR="0017005F" w:rsidRDefault="0017005F" w:rsidP="006F1400">
      <w:pPr>
        <w:pStyle w:val="a3"/>
        <w:numPr>
          <w:ilvl w:val="0"/>
          <w:numId w:val="17"/>
        </w:numPr>
        <w:ind w:left="709"/>
      </w:pPr>
      <w:r>
        <w:t>Дороговизна исследований. Для облучения образцов нужно иметь высокоэнергетический нейтронный источник вкупе со свинцовым теплоносителем, который будет омывать образец. То есть, нужен готовый исследовательский реактор</w:t>
      </w:r>
      <w:r w:rsidR="00001BA2" w:rsidRPr="00B941CB">
        <w:t>;</w:t>
      </w:r>
    </w:p>
    <w:p w14:paraId="7DA5EED2" w14:textId="4C266984" w:rsidR="0017005F" w:rsidRDefault="0017005F" w:rsidP="006F1400">
      <w:pPr>
        <w:pStyle w:val="a3"/>
        <w:numPr>
          <w:ilvl w:val="0"/>
          <w:numId w:val="17"/>
        </w:numPr>
        <w:ind w:left="709"/>
      </w:pPr>
      <w:r>
        <w:t>Время исследований. Пленка растет довольно быстро, и если нужно исследовать начальные стадии процесса окисления, то такое исследование невозможно реализовать физически так как такой процесс занимает слишком короткий промежуток времени</w:t>
      </w:r>
      <w:r w:rsidR="00001BA2" w:rsidRPr="00B941CB">
        <w:t>;</w:t>
      </w:r>
    </w:p>
    <w:p w14:paraId="61C7ED5E" w14:textId="77777777" w:rsidR="0017005F" w:rsidRDefault="0017005F" w:rsidP="006F1400">
      <w:pPr>
        <w:pStyle w:val="a3"/>
        <w:numPr>
          <w:ilvl w:val="0"/>
          <w:numId w:val="17"/>
        </w:numPr>
        <w:ind w:left="709"/>
      </w:pPr>
      <w:r>
        <w:t>Невозможность поддерживать постоянные условия испытания. Тут имеется ввиду, что для построения хоть какой-то вразумительной модели нужно «накопить статистику». В реальных исследованиях даже малые доли отклонения от заданных параметров, к примеру, состав стали или флюенс нейтронов, могут приводить к совершенно разным результатам.</w:t>
      </w:r>
    </w:p>
    <w:p w14:paraId="4DEA0B62" w14:textId="77777777" w:rsidR="0017005F" w:rsidRDefault="0017005F" w:rsidP="0017005F">
      <w:pPr>
        <w:ind w:firstLine="708"/>
      </w:pPr>
      <w:r>
        <w:t>Таким образом мы приходим к очевидному выводу, что нужно использовать компьютерное моделирование. Оно имеет ряд преимуществ, а именно:</w:t>
      </w:r>
    </w:p>
    <w:p w14:paraId="26C39F72" w14:textId="1E2108FC" w:rsidR="0017005F" w:rsidRDefault="0017005F" w:rsidP="006F1400">
      <w:pPr>
        <w:pStyle w:val="a3"/>
        <w:numPr>
          <w:ilvl w:val="0"/>
          <w:numId w:val="18"/>
        </w:numPr>
        <w:ind w:left="709"/>
      </w:pPr>
      <w:r>
        <w:t>Возможность контроля всех параметров системы</w:t>
      </w:r>
      <w:r w:rsidR="00001BA2" w:rsidRPr="00B941CB">
        <w:t>;</w:t>
      </w:r>
    </w:p>
    <w:p w14:paraId="0BD42355" w14:textId="00A44FA9" w:rsidR="0017005F" w:rsidRDefault="0017005F" w:rsidP="006F1400">
      <w:pPr>
        <w:pStyle w:val="a3"/>
        <w:numPr>
          <w:ilvl w:val="0"/>
          <w:numId w:val="18"/>
        </w:numPr>
        <w:ind w:left="709"/>
      </w:pPr>
      <w:r>
        <w:t>Возможность наблюдения начальных стадий окисления</w:t>
      </w:r>
      <w:r w:rsidR="00001BA2" w:rsidRPr="00B941CB">
        <w:t>;</w:t>
      </w:r>
    </w:p>
    <w:p w14:paraId="77ABFE36" w14:textId="467789F8" w:rsidR="0017005F" w:rsidRDefault="0017005F" w:rsidP="006F1400">
      <w:pPr>
        <w:pStyle w:val="a3"/>
        <w:numPr>
          <w:ilvl w:val="0"/>
          <w:numId w:val="18"/>
        </w:numPr>
        <w:ind w:left="709"/>
      </w:pPr>
      <w:r>
        <w:t>Дешевизна исследований.</w:t>
      </w:r>
    </w:p>
    <w:p w14:paraId="72F4CD0D" w14:textId="77777777" w:rsidR="00951D55" w:rsidRDefault="00951D55" w:rsidP="00951D55">
      <w:pPr>
        <w:pStyle w:val="a3"/>
      </w:pPr>
    </w:p>
    <w:p w14:paraId="3349DCBD" w14:textId="194B453D" w:rsidR="00532663" w:rsidRDefault="00532663" w:rsidP="00532663">
      <w:pPr>
        <w:pStyle w:val="2"/>
      </w:pPr>
      <w:bookmarkStart w:id="41" w:name="_Toc514780529"/>
      <w:bookmarkStart w:id="42" w:name="_Toc517719200"/>
      <w:r>
        <w:t>Компьютерное моделирование.</w:t>
      </w:r>
      <w:bookmarkEnd w:id="41"/>
      <w:bookmarkEnd w:id="42"/>
    </w:p>
    <w:p w14:paraId="33A61534" w14:textId="77777777" w:rsidR="00174B21" w:rsidRPr="009A5A63" w:rsidRDefault="00174B21" w:rsidP="00174B21">
      <w:r w:rsidRPr="009A5A63">
        <w:t>В настоящее время в физике конденсированного состояния существует несколько основных методов компьютерного моделирования структурно-энергетических трансформаций на атомном уровне: динамический метод (метод молекулярной динамики), вариационный метод (или метод молекулярной статики), метод статистических испытаний (или метод Монте-Карло) и их различные сочетания.</w:t>
      </w:r>
    </w:p>
    <w:p w14:paraId="05883DDE" w14:textId="77777777" w:rsidR="00D61855" w:rsidRPr="009A5A63" w:rsidRDefault="00D61855" w:rsidP="009A5A63">
      <w:r w:rsidRPr="009A5A63">
        <w:t>Если расположить современные методы моделирования, используемые в физике, по возрастанию размеров моделируемых систем и времени моделирования, то картина получится следующей:</w:t>
      </w:r>
    </w:p>
    <w:p w14:paraId="56BA162F" w14:textId="5DD86A71" w:rsidR="00D61855" w:rsidRPr="009A5A63" w:rsidRDefault="00D61855" w:rsidP="006F1400">
      <w:pPr>
        <w:pStyle w:val="a3"/>
        <w:numPr>
          <w:ilvl w:val="0"/>
          <w:numId w:val="21"/>
        </w:numPr>
        <w:ind w:left="709"/>
      </w:pPr>
      <w:r w:rsidRPr="009A5A63">
        <w:lastRenderedPageBreak/>
        <w:t>Ab initio методы</w:t>
      </w:r>
      <w:r w:rsidR="00001BA2" w:rsidRPr="00B941CB">
        <w:t>;</w:t>
      </w:r>
    </w:p>
    <w:p w14:paraId="3BF1ED2E" w14:textId="5278554E" w:rsidR="00D61855" w:rsidRPr="009A5A63" w:rsidRDefault="00D61855" w:rsidP="006F1400">
      <w:pPr>
        <w:pStyle w:val="a3"/>
        <w:numPr>
          <w:ilvl w:val="0"/>
          <w:numId w:val="21"/>
        </w:numPr>
        <w:ind w:left="709"/>
      </w:pPr>
      <w:r w:rsidRPr="009A5A63">
        <w:t>Ab initio методы, использующие приближения</w:t>
      </w:r>
      <w:r w:rsidR="00001BA2" w:rsidRPr="00B941CB">
        <w:t>;</w:t>
      </w:r>
    </w:p>
    <w:p w14:paraId="4B24CAF6" w14:textId="6D6D6C85" w:rsidR="00D61855" w:rsidRPr="009A5A63" w:rsidRDefault="00D61855" w:rsidP="006F1400">
      <w:pPr>
        <w:pStyle w:val="a3"/>
        <w:numPr>
          <w:ilvl w:val="0"/>
          <w:numId w:val="21"/>
        </w:numPr>
        <w:ind w:left="709"/>
      </w:pPr>
      <w:r w:rsidRPr="009A5A63">
        <w:t>Методы использующие полуэмпирические потенциалы</w:t>
      </w:r>
      <w:r w:rsidR="00001BA2" w:rsidRPr="00B941CB">
        <w:t>;</w:t>
      </w:r>
    </w:p>
    <w:p w14:paraId="5D8B239F" w14:textId="19E92CB2" w:rsidR="00D61855" w:rsidRPr="009A5A63" w:rsidRDefault="00D61855" w:rsidP="006F1400">
      <w:pPr>
        <w:pStyle w:val="a3"/>
        <w:numPr>
          <w:ilvl w:val="0"/>
          <w:numId w:val="21"/>
        </w:numPr>
        <w:ind w:left="709"/>
      </w:pPr>
      <w:r w:rsidRPr="009A5A63">
        <w:t>Метод Монте-Карло</w:t>
      </w:r>
      <w:r w:rsidR="00001BA2" w:rsidRPr="00B941CB">
        <w:t>;</w:t>
      </w:r>
    </w:p>
    <w:p w14:paraId="316DF74A" w14:textId="367BCD05" w:rsidR="001D4773" w:rsidRPr="00951D55" w:rsidRDefault="00D61855" w:rsidP="006F1400">
      <w:pPr>
        <w:pStyle w:val="a3"/>
        <w:numPr>
          <w:ilvl w:val="0"/>
          <w:numId w:val="21"/>
        </w:numPr>
        <w:ind w:left="709"/>
      </w:pPr>
      <w:r w:rsidRPr="009A5A63">
        <w:t>Методы конечных элементов</w:t>
      </w:r>
      <w:r w:rsidR="00001BA2">
        <w:rPr>
          <w:lang w:val="en-US"/>
        </w:rPr>
        <w:t>.</w:t>
      </w:r>
    </w:p>
    <w:p w14:paraId="4674FE0D" w14:textId="77777777" w:rsidR="00951D55" w:rsidRPr="009674B8" w:rsidRDefault="00951D55" w:rsidP="00951D55">
      <w:pPr>
        <w:pStyle w:val="a3"/>
      </w:pPr>
    </w:p>
    <w:p w14:paraId="60CADB9F" w14:textId="77777777" w:rsidR="009674B8" w:rsidRDefault="009674B8" w:rsidP="009674B8">
      <w:pPr>
        <w:pStyle w:val="2"/>
      </w:pPr>
      <w:bookmarkStart w:id="43" w:name="_Toc514780526"/>
      <w:bookmarkStart w:id="44" w:name="_Toc517719201"/>
      <w:r>
        <w:t>Постановка задачи.</w:t>
      </w:r>
      <w:bookmarkEnd w:id="43"/>
      <w:bookmarkEnd w:id="44"/>
    </w:p>
    <w:p w14:paraId="61584870" w14:textId="7CDFB82C" w:rsidR="009674B8" w:rsidRDefault="009674B8" w:rsidP="009674B8">
      <w:pPr>
        <w:ind w:firstLine="708"/>
      </w:pPr>
      <w:r>
        <w:t>В соответствии с существующей проблемой, поставлена задача: «Как свинец взаимодействует с хромистой сталью под облучением?». Такую задачу следует разбить на подзадачи:</w:t>
      </w:r>
    </w:p>
    <w:p w14:paraId="12DFDD30" w14:textId="079AD4E9" w:rsidR="009674B8" w:rsidRDefault="009674B8" w:rsidP="006F1400">
      <w:pPr>
        <w:pStyle w:val="a3"/>
        <w:numPr>
          <w:ilvl w:val="0"/>
          <w:numId w:val="44"/>
        </w:numPr>
        <w:ind w:left="709"/>
      </w:pPr>
      <w:r>
        <w:t xml:space="preserve">Первопринципное моделирование системы свинец-кислород-железо (разделы </w:t>
      </w:r>
      <w:r>
        <w:fldChar w:fldCharType="begin"/>
      </w:r>
      <w:r>
        <w:instrText xml:space="preserve"> REF _Ref517645355 \r \h </w:instrText>
      </w:r>
      <w:r>
        <w:fldChar w:fldCharType="separate"/>
      </w:r>
      <w:r w:rsidR="00D01514">
        <w:t>3.3.1</w:t>
      </w:r>
      <w:r>
        <w:fldChar w:fldCharType="end"/>
      </w:r>
      <w:r>
        <w:t xml:space="preserve">, </w:t>
      </w:r>
      <w:r>
        <w:fldChar w:fldCharType="begin"/>
      </w:r>
      <w:r>
        <w:instrText xml:space="preserve"> REF _Ref516142570 \r \h </w:instrText>
      </w:r>
      <w:r>
        <w:fldChar w:fldCharType="separate"/>
      </w:r>
      <w:r w:rsidR="00D01514">
        <w:t>3.3.2</w:t>
      </w:r>
      <w:r>
        <w:fldChar w:fldCharType="end"/>
      </w:r>
      <w:r>
        <w:t>);</w:t>
      </w:r>
    </w:p>
    <w:p w14:paraId="31352E84" w14:textId="0D3CF8FA" w:rsidR="009674B8" w:rsidRDefault="009674B8" w:rsidP="006F1400">
      <w:pPr>
        <w:pStyle w:val="a3"/>
        <w:numPr>
          <w:ilvl w:val="0"/>
          <w:numId w:val="44"/>
        </w:numPr>
        <w:ind w:left="709"/>
      </w:pPr>
      <w:r>
        <w:t xml:space="preserve">Молекулярно-статическое моделирование взаимодействия кислорода с железом (разделы </w:t>
      </w:r>
      <w:r>
        <w:fldChar w:fldCharType="begin"/>
      </w:r>
      <w:r>
        <w:instrText xml:space="preserve"> REF _Ref517645384 \r \h </w:instrText>
      </w:r>
      <w:r>
        <w:fldChar w:fldCharType="separate"/>
      </w:r>
      <w:r w:rsidR="00D01514">
        <w:t>3.3.3</w:t>
      </w:r>
      <w:r>
        <w:fldChar w:fldCharType="end"/>
      </w:r>
      <w:r>
        <w:t xml:space="preserve">, </w:t>
      </w:r>
      <w:r>
        <w:fldChar w:fldCharType="begin"/>
      </w:r>
      <w:r>
        <w:instrText xml:space="preserve"> REF _Ref517645385 \r \h </w:instrText>
      </w:r>
      <w:r>
        <w:fldChar w:fldCharType="separate"/>
      </w:r>
      <w:r w:rsidR="00D01514">
        <w:t>3.3.4</w:t>
      </w:r>
      <w:r>
        <w:fldChar w:fldCharType="end"/>
      </w:r>
      <w:r>
        <w:t>);</w:t>
      </w:r>
    </w:p>
    <w:p w14:paraId="60463AA5" w14:textId="5D748B80" w:rsidR="009674B8" w:rsidRDefault="009674B8" w:rsidP="006F1400">
      <w:pPr>
        <w:pStyle w:val="a3"/>
        <w:numPr>
          <w:ilvl w:val="0"/>
          <w:numId w:val="44"/>
        </w:numPr>
        <w:ind w:left="709"/>
      </w:pPr>
      <w:r>
        <w:t xml:space="preserve">Молекулярно-динамическое моделирование образования и роста оксидной пленки (раздел </w:t>
      </w:r>
      <w:r>
        <w:fldChar w:fldCharType="begin"/>
      </w:r>
      <w:r>
        <w:instrText xml:space="preserve"> REF _Ref517645406 \r \h </w:instrText>
      </w:r>
      <w:r>
        <w:fldChar w:fldCharType="separate"/>
      </w:r>
      <w:r w:rsidR="00D01514">
        <w:t>3.4</w:t>
      </w:r>
      <w:r>
        <w:fldChar w:fldCharType="end"/>
      </w:r>
      <w:r>
        <w:t>);</w:t>
      </w:r>
    </w:p>
    <w:p w14:paraId="5BE7A5A7" w14:textId="36471E11" w:rsidR="009674B8" w:rsidRDefault="009674B8" w:rsidP="006F1400">
      <w:pPr>
        <w:pStyle w:val="a3"/>
        <w:numPr>
          <w:ilvl w:val="0"/>
          <w:numId w:val="44"/>
        </w:numPr>
        <w:ind w:left="709"/>
      </w:pPr>
      <w:r>
        <w:t xml:space="preserve">Молекулярно-динамическое моделирование каскадообразования и отжига дефектов в пленке и на поверхности изучаемых систем (раздел </w:t>
      </w:r>
      <w:r>
        <w:fldChar w:fldCharType="begin"/>
      </w:r>
      <w:r>
        <w:instrText xml:space="preserve"> REF _Ref517645417 \r \h </w:instrText>
      </w:r>
      <w:r>
        <w:fldChar w:fldCharType="separate"/>
      </w:r>
      <w:r w:rsidR="00D01514">
        <w:t>3.5</w:t>
      </w:r>
      <w:r>
        <w:fldChar w:fldCharType="end"/>
      </w:r>
      <w:r>
        <w:t>).</w:t>
      </w:r>
    </w:p>
    <w:p w14:paraId="6159360F" w14:textId="77777777" w:rsidR="00951D55" w:rsidRDefault="00951D55" w:rsidP="00951D55">
      <w:pPr>
        <w:pStyle w:val="a3"/>
      </w:pPr>
    </w:p>
    <w:p w14:paraId="62B4ADD1" w14:textId="77777777" w:rsidR="001D4773" w:rsidRDefault="001D4773" w:rsidP="001D4773">
      <w:pPr>
        <w:pStyle w:val="2"/>
      </w:pPr>
      <w:bookmarkStart w:id="45" w:name="_Toc514780530"/>
      <w:bookmarkStart w:id="46" w:name="_Toc517719202"/>
      <w:r>
        <w:t>Периодические граничные условия</w:t>
      </w:r>
      <w:bookmarkEnd w:id="45"/>
      <w:bookmarkEnd w:id="46"/>
    </w:p>
    <w:p w14:paraId="487D2642" w14:textId="29FAF437" w:rsidR="001D4773" w:rsidRDefault="001D4773" w:rsidP="001D4773">
      <w:r>
        <w:t>Так как невозможно решать уравнения Ньютона</w:t>
      </w:r>
      <w:r w:rsidR="00F02EC3">
        <w:t xml:space="preserve">, </w:t>
      </w:r>
      <w:r>
        <w:t xml:space="preserve">Лагранжа или первопринципные расчеты для макромасштабных твердых тел из-за ограничения компьютерных мощностей (в одном моле вещества содержится </w:t>
      </w:r>
      <w:r>
        <w:rPr>
          <w:lang w:val="en-US"/>
        </w:rPr>
        <w:t>N</w:t>
      </w:r>
      <w:r w:rsidRPr="00FD6493">
        <w:rPr>
          <w:vertAlign w:val="subscript"/>
          <w:lang w:val="en-US"/>
        </w:rPr>
        <w:t>A</w:t>
      </w:r>
      <w:r>
        <w:rPr>
          <w:rFonts w:cs="Times New Roman"/>
        </w:rPr>
        <w:t>≈</w:t>
      </w:r>
      <w:r w:rsidRPr="00FD6493">
        <w:t>10</w:t>
      </w:r>
      <w:r w:rsidRPr="00FD6493">
        <w:rPr>
          <w:vertAlign w:val="superscript"/>
        </w:rPr>
        <w:t>23</w:t>
      </w:r>
      <w:r w:rsidRPr="00FD6493">
        <w:t xml:space="preserve"> </w:t>
      </w:r>
      <w:r>
        <w:t>атомов для каждого из которых пришлось бы решать уравнения движения) приходится прибегать к некоторым упрощениям. Одним из таких упрощений является введение периодических граничных условий. Периодическими граничными условиями называются такие условия, при которых частица при достижении одной из границ расчетной ячейки (пространства) переносится на противоположную границу. Все остальное бесконечное пространство заполняется аналогичными копиями исходной ячейки. Так, в случае плоскости, ее окружают восемь идентичных плоскостей</w:t>
      </w:r>
      <w:r w:rsidRPr="004D0961">
        <w:t xml:space="preserve"> </w:t>
      </w:r>
      <w:r w:rsidRPr="00001BA2">
        <w:t>(рисунок</w:t>
      </w:r>
      <w:r w:rsidR="00001BA2" w:rsidRPr="00001BA2">
        <w:t xml:space="preserve"> 2.1</w:t>
      </w:r>
      <w:r w:rsidRPr="00001BA2">
        <w:t>)</w:t>
      </w:r>
      <w:r>
        <w:t xml:space="preserve">. </w:t>
      </w:r>
    </w:p>
    <w:p w14:paraId="1B779B3A" w14:textId="75A9AE7F" w:rsidR="006F1400" w:rsidRDefault="006F1400" w:rsidP="001D4773"/>
    <w:p w14:paraId="09982DA2" w14:textId="77777777" w:rsidR="006F1400" w:rsidRDefault="006F1400" w:rsidP="001D4773"/>
    <w:p w14:paraId="04318B12" w14:textId="2E1B5E1E" w:rsidR="001D4773" w:rsidRDefault="001D4773" w:rsidP="003A66EB">
      <w:pPr>
        <w:pStyle w:val="afb"/>
      </w:pPr>
      <w:r>
        <w:rPr>
          <w:noProof/>
        </w:rPr>
        <w:lastRenderedPageBreak/>
        <w:drawing>
          <wp:inline distT="0" distB="0" distL="0" distR="0" wp14:anchorId="40F9B36F" wp14:editId="48B3A9C7">
            <wp:extent cx="1833411" cy="180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411" cy="1800000"/>
                    </a:xfrm>
                    <a:prstGeom prst="rect">
                      <a:avLst/>
                    </a:prstGeom>
                  </pic:spPr>
                </pic:pic>
              </a:graphicData>
            </a:graphic>
          </wp:inline>
        </w:drawing>
      </w:r>
    </w:p>
    <w:p w14:paraId="6AF67C90" w14:textId="77777777" w:rsidR="006F1400" w:rsidRDefault="006F1400" w:rsidP="003A66EB">
      <w:pPr>
        <w:pStyle w:val="afb"/>
      </w:pPr>
    </w:p>
    <w:p w14:paraId="7BB0E3E3" w14:textId="0D158E16" w:rsidR="001D4773" w:rsidRDefault="001D4773" w:rsidP="001D4773">
      <w:pPr>
        <w:pStyle w:val="afb"/>
      </w:pPr>
      <w:r w:rsidRPr="00001BA2">
        <w:t>Рисунок</w:t>
      </w:r>
      <w:r w:rsidR="00001BA2" w:rsidRPr="00001BA2">
        <w:t xml:space="preserve"> 2.1</w:t>
      </w:r>
      <w:r w:rsidRPr="00001BA2">
        <w:t xml:space="preserve"> –</w:t>
      </w:r>
      <w:r>
        <w:t xml:space="preserve"> Графическое изображение граничных условий для двумерного случая (красным выделена расчетная ячейка)</w:t>
      </w:r>
    </w:p>
    <w:p w14:paraId="0EF89984" w14:textId="77777777" w:rsidR="006F1400" w:rsidRPr="00FD6493" w:rsidRDefault="006F1400" w:rsidP="001D4773">
      <w:pPr>
        <w:pStyle w:val="afb"/>
      </w:pPr>
    </w:p>
    <w:p w14:paraId="4C237E10" w14:textId="72262747" w:rsidR="001D4773" w:rsidRDefault="00001BA2" w:rsidP="001D4773">
      <w:pPr>
        <w:ind w:firstLine="0"/>
      </w:pPr>
      <w:r>
        <w:t>В трехмерном пространстве – двадцать шесть (если все границы периодические).</w:t>
      </w:r>
    </w:p>
    <w:p w14:paraId="3CBDD630" w14:textId="77777777" w:rsidR="006F1400" w:rsidRPr="009A5A63" w:rsidRDefault="006F1400" w:rsidP="001D4773">
      <w:pPr>
        <w:ind w:firstLine="0"/>
      </w:pPr>
    </w:p>
    <w:p w14:paraId="08A81CBC" w14:textId="77777777" w:rsidR="00D61855" w:rsidRDefault="00D61855" w:rsidP="008E3FD4">
      <w:pPr>
        <w:pStyle w:val="2"/>
      </w:pPr>
      <w:bookmarkStart w:id="47" w:name="_Toc514780531"/>
      <w:bookmarkStart w:id="48" w:name="_Toc517719203"/>
      <w:r>
        <w:t>Молекулярная статика.</w:t>
      </w:r>
      <w:bookmarkEnd w:id="47"/>
      <w:bookmarkEnd w:id="48"/>
    </w:p>
    <w:p w14:paraId="34630182" w14:textId="77777777" w:rsidR="00A96D00" w:rsidRPr="00A96D00" w:rsidRDefault="00A96D00" w:rsidP="008E3FD4">
      <w:pPr>
        <w:pStyle w:val="3"/>
      </w:pPr>
      <w:bookmarkStart w:id="49" w:name="_Toc514780532"/>
      <w:bookmarkStart w:id="50" w:name="_Toc517719204"/>
      <w:r>
        <w:t>Основы метода.</w:t>
      </w:r>
      <w:bookmarkEnd w:id="49"/>
      <w:bookmarkEnd w:id="50"/>
    </w:p>
    <w:p w14:paraId="553DAE51" w14:textId="77777777" w:rsidR="00C03A8E" w:rsidRDefault="00C03A8E" w:rsidP="00C03A8E">
      <w:r>
        <w:t>М</w:t>
      </w:r>
      <w:r w:rsidRPr="009B5DE6">
        <w:t>олекулярная статика</w:t>
      </w:r>
      <w:r>
        <w:t xml:space="preserve"> (МС, вариационный метод)</w:t>
      </w:r>
      <w:r w:rsidRPr="009B5DE6">
        <w:t xml:space="preserve"> – метод</w:t>
      </w:r>
      <w:r>
        <w:t xml:space="preserve"> компьютерного моделирования</w:t>
      </w:r>
      <w:r w:rsidRPr="009B5DE6">
        <w:t xml:space="preserve">, который реализует нахождение конфигурации атомной системы с минимальной энергией. Это математические методы минимизации для конкретного случая, когда минимизируемой функцией является полная потенциальная энергия системы. Саму же энергию удобно рассматривать как многомерную поверхность, заданную на пространстве всех атомных координат (саму область изменения всех атомных координат принято называть фазовым пространством). Получаемое в результате минимизации энергии расположение атомов физически представляет собой равновесную структуру, которую атомная система приняла бы при температуре абсолютного нуля. </w:t>
      </w:r>
    </w:p>
    <w:p w14:paraId="3A554E51" w14:textId="5854FB4A" w:rsidR="00827D54" w:rsidRDefault="00AC6928" w:rsidP="00B603F6">
      <w:r>
        <w:t>П</w:t>
      </w:r>
      <w:r w:rsidR="003C5A3D">
        <w:t>еред молекулярно- статическим моделированием стоит задача поиска</w:t>
      </w:r>
      <w:r w:rsidR="003C5A3D" w:rsidRPr="003C5A3D">
        <w:t xml:space="preserve"> </w:t>
      </w:r>
      <w:r w:rsidR="003C5A3D">
        <w:t xml:space="preserve">минимума некоторой функции </w:t>
      </w:r>
      <w:r w:rsidR="00827D54">
        <w:rPr>
          <w:lang w:val="en-US"/>
        </w:rPr>
        <w:t>U</w:t>
      </w:r>
      <w:r w:rsidR="003C5A3D">
        <w:t>, которая однозначно зависит от некоторого числа независимых</w:t>
      </w:r>
      <w:r w:rsidR="00827D54">
        <w:t xml:space="preserve"> переменных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27D54" w:rsidRPr="00827D54">
        <w:t xml:space="preserve">. </w:t>
      </w:r>
      <w:r w:rsidR="00827D54">
        <w:t xml:space="preserve">Для атомных систем </w:t>
      </w:r>
      <w:r w:rsidR="00827D54">
        <w:rPr>
          <w:lang w:val="en-US"/>
        </w:rPr>
        <w:t>N</w:t>
      </w:r>
      <w:r w:rsidR="00827D54" w:rsidRPr="00827D54">
        <w:t xml:space="preserve"> </w:t>
      </w:r>
      <w:r w:rsidR="00827D54">
        <w:t>равно утроенному числу атомов. Под минимумом подразумевается нахождение значений всех переменных, которые обеспечивают:</w:t>
      </w:r>
    </w:p>
    <w:p w14:paraId="4F393201" w14:textId="77777777" w:rsidR="00951D55" w:rsidRDefault="00951D55" w:rsidP="00B603F6"/>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BC4EBA" w14:paraId="772D03D6" w14:textId="77777777" w:rsidTr="00BC4EBA">
        <w:tc>
          <w:tcPr>
            <w:tcW w:w="3115" w:type="dxa"/>
          </w:tcPr>
          <w:p w14:paraId="767FC0BB" w14:textId="77777777" w:rsidR="00BC4EBA" w:rsidRDefault="00BC4EBA" w:rsidP="00B603F6">
            <w:pPr>
              <w:ind w:firstLine="0"/>
            </w:pPr>
          </w:p>
        </w:tc>
        <w:tc>
          <w:tcPr>
            <w:tcW w:w="3115" w:type="dxa"/>
          </w:tcPr>
          <w:p w14:paraId="1E11B129" w14:textId="231D87AF" w:rsidR="00BC4EBA" w:rsidRPr="00BC4EBA" w:rsidRDefault="00631686" w:rsidP="00BC4EBA">
            <m:oMathPara>
              <m:oMath>
                <m:f>
                  <m:fPr>
                    <m:ctrlPr>
                      <w:rPr>
                        <w:rFonts w:ascii="Cambria Math" w:hAnsi="Cambria Math"/>
                        <w:i/>
                      </w:rPr>
                    </m:ctrlPr>
                  </m:fPr>
                  <m:num>
                    <m:r>
                      <w:rPr>
                        <w:rFonts w:ascii="Cambria Math" w:hAnsi="Cambria Math"/>
                      </w:rPr>
                      <m:t>∂</m:t>
                    </m:r>
                    <m:r>
                      <w:rPr>
                        <w:rFonts w:ascii="Cambria Math" w:hAnsi="Cambria Math"/>
                        <w:lang w:val="en-US"/>
                      </w:rPr>
                      <m:t>U</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=0</m:t>
                </m:r>
              </m:oMath>
            </m:oMathPara>
          </w:p>
        </w:tc>
        <w:tc>
          <w:tcPr>
            <w:tcW w:w="3115" w:type="dxa"/>
          </w:tcPr>
          <w:p w14:paraId="27C622AD" w14:textId="72D5DB2E" w:rsidR="00BC4EBA" w:rsidRPr="00BC4EBA" w:rsidRDefault="00BC4EBA" w:rsidP="00BC4EBA">
            <w:pPr>
              <w:ind w:firstLine="0"/>
              <w:jc w:val="right"/>
              <w:rPr>
                <w:lang w:val="en-US"/>
              </w:rPr>
            </w:pPr>
            <w:r w:rsidRPr="00001BA2">
              <w:rPr>
                <w:lang w:val="en-US"/>
              </w:rPr>
              <w:t>(</w:t>
            </w:r>
            <w:r w:rsidR="00001BA2" w:rsidRPr="00001BA2">
              <w:rPr>
                <w:lang w:val="en-US"/>
              </w:rPr>
              <w:t>2.1</w:t>
            </w:r>
            <w:r w:rsidRPr="00001BA2">
              <w:rPr>
                <w:lang w:val="en-US"/>
              </w:rPr>
              <w:t>)</w:t>
            </w:r>
          </w:p>
        </w:tc>
      </w:tr>
    </w:tbl>
    <w:p w14:paraId="219CB417" w14:textId="77777777" w:rsidR="00BC4EBA" w:rsidRPr="00827D54" w:rsidRDefault="00BC4EBA" w:rsidP="00BC4EBA">
      <w:pPr>
        <w:ind w:firstLine="0"/>
      </w:pPr>
    </w:p>
    <w:p w14:paraId="4AD8F929" w14:textId="59CED1F8" w:rsidR="00827D54" w:rsidRDefault="00827D54" w:rsidP="00827D54">
      <w:r w:rsidRPr="00827D54">
        <w:lastRenderedPageBreak/>
        <w:t>Для многомерной функции нахождение минимума проводится с помощью численных алгоритмов: которые последовательно изменяют координаты атомов таким образом, чтобы каждая последующая создаваемая атомная конфигурация обладала меньшей энергией, чем предыдущая. Итерационная процедура</w:t>
      </w:r>
      <w:r w:rsidR="00FB64B3">
        <w:t xml:space="preserve">, представленная на </w:t>
      </w:r>
      <w:r w:rsidR="00FB64B3" w:rsidRPr="00001BA2">
        <w:t>рисунке</w:t>
      </w:r>
      <w:r w:rsidR="00001BA2" w:rsidRPr="00001BA2">
        <w:t xml:space="preserve"> 2.2</w:t>
      </w:r>
      <w:r w:rsidR="00FB64B3">
        <w:t>,</w:t>
      </w:r>
      <w:r w:rsidRPr="00827D54">
        <w:t xml:space="preserve"> проводится до тех пор, пока не будет достигнуто минимально возможное значение функции.</w:t>
      </w:r>
    </w:p>
    <w:p w14:paraId="6E59EB76" w14:textId="77777777" w:rsidR="006F1400" w:rsidRDefault="006F1400" w:rsidP="00827D54"/>
    <w:p w14:paraId="00DB87F8" w14:textId="6324C24C" w:rsidR="00FB64B3" w:rsidRDefault="003F1228" w:rsidP="00FB64B3">
      <w:pPr>
        <w:pStyle w:val="afb"/>
      </w:pPr>
      <w:r>
        <w:rPr>
          <w:noProof/>
        </w:rPr>
        <w:drawing>
          <wp:inline distT="0" distB="0" distL="0" distR="0" wp14:anchorId="3ED8DA44" wp14:editId="60E61566">
            <wp:extent cx="3273052" cy="2160000"/>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73052" cy="2160000"/>
                    </a:xfrm>
                    <a:prstGeom prst="rect">
                      <a:avLst/>
                    </a:prstGeom>
                    <a:noFill/>
                  </pic:spPr>
                </pic:pic>
              </a:graphicData>
            </a:graphic>
          </wp:inline>
        </w:drawing>
      </w:r>
    </w:p>
    <w:p w14:paraId="143ECBD5" w14:textId="77777777" w:rsidR="006F1400" w:rsidRDefault="006F1400" w:rsidP="00FB64B3">
      <w:pPr>
        <w:pStyle w:val="afb"/>
      </w:pPr>
    </w:p>
    <w:p w14:paraId="00FBE20E" w14:textId="1A66A957" w:rsidR="00FB64B3" w:rsidRDefault="00FB64B3" w:rsidP="00FB64B3">
      <w:pPr>
        <w:pStyle w:val="afb"/>
      </w:pPr>
      <w:r w:rsidRPr="00001BA2">
        <w:t>Рисунок</w:t>
      </w:r>
      <w:r w:rsidR="00001BA2" w:rsidRPr="00001BA2">
        <w:t xml:space="preserve"> 2.2</w:t>
      </w:r>
      <w:r>
        <w:t xml:space="preserve"> – Итерационная процедура нахождения минимума энергии.</w:t>
      </w:r>
    </w:p>
    <w:p w14:paraId="6F7B2AC5" w14:textId="77777777" w:rsidR="006F1400" w:rsidRDefault="006F1400" w:rsidP="00FB64B3">
      <w:pPr>
        <w:pStyle w:val="afb"/>
      </w:pPr>
    </w:p>
    <w:p w14:paraId="5A1BE5F6" w14:textId="77777777" w:rsidR="00AC6928" w:rsidRDefault="00AC6928" w:rsidP="00AC6928">
      <w:r>
        <w:t>Становится понятно, что методами молекулярной статики можно пользоваться для моделирования одномоментных состояний</w:t>
      </w:r>
      <w:r w:rsidRPr="002D19D0">
        <w:t xml:space="preserve"> </w:t>
      </w:r>
      <w:r>
        <w:t>систем, например, для расчета подлета молекулы кислорода к поверхности и дальнейшей её диссоциации, а также для моделирования прохождения атома кислорода по решетке железа.</w:t>
      </w:r>
    </w:p>
    <w:p w14:paraId="7B520084" w14:textId="77777777" w:rsidR="003F1228" w:rsidRPr="003F1228" w:rsidRDefault="00AC6928" w:rsidP="003F1228">
      <w:r>
        <w:t>Но остается открытым вопрос об алгоритмах минимизации энергии, их</w:t>
      </w:r>
      <w:r w:rsidR="003F1228" w:rsidRPr="003F1228">
        <w:t xml:space="preserve"> принято разделять на:</w:t>
      </w:r>
    </w:p>
    <w:p w14:paraId="13EAB9FF" w14:textId="0E23EA5F" w:rsidR="003F1228" w:rsidRPr="003F1228" w:rsidRDefault="003F1228" w:rsidP="006F1400">
      <w:pPr>
        <w:pStyle w:val="a3"/>
        <w:numPr>
          <w:ilvl w:val="0"/>
          <w:numId w:val="30"/>
        </w:numPr>
        <w:ind w:left="709"/>
      </w:pPr>
      <w:r>
        <w:t>И</w:t>
      </w:r>
      <w:r w:rsidRPr="003F1228">
        <w:t>спользую</w:t>
      </w:r>
      <w:r>
        <w:t>щие</w:t>
      </w:r>
      <w:r w:rsidRPr="003F1228">
        <w:t xml:space="preserve"> производные энергии по координатам</w:t>
      </w:r>
      <w:r w:rsidR="008C30FE">
        <w:t>;</w:t>
      </w:r>
    </w:p>
    <w:p w14:paraId="2EEE30CC" w14:textId="77777777" w:rsidR="003F1228" w:rsidRPr="003F1228" w:rsidRDefault="003F1228" w:rsidP="006F1400">
      <w:pPr>
        <w:pStyle w:val="a3"/>
        <w:numPr>
          <w:ilvl w:val="0"/>
          <w:numId w:val="30"/>
        </w:numPr>
        <w:ind w:left="709"/>
      </w:pPr>
      <w:r>
        <w:t>Не использующие производные.</w:t>
      </w:r>
    </w:p>
    <w:p w14:paraId="02D2CEB1" w14:textId="7BBF1A52" w:rsidR="003F1228" w:rsidRPr="003F1228" w:rsidRDefault="003F1228" w:rsidP="003F1228">
      <w:r w:rsidRPr="003F1228">
        <w:t>Методы использующие производные</w:t>
      </w:r>
      <w:r w:rsidR="006F1400">
        <w:t>, в свою очередь,</w:t>
      </w:r>
      <w:r w:rsidRPr="003F1228">
        <w:t xml:space="preserve"> делятся на:</w:t>
      </w:r>
    </w:p>
    <w:p w14:paraId="6C5001D6" w14:textId="2E3784DD" w:rsidR="003F1228" w:rsidRDefault="003F1228" w:rsidP="006F1400">
      <w:pPr>
        <w:pStyle w:val="a3"/>
        <w:numPr>
          <w:ilvl w:val="0"/>
          <w:numId w:val="31"/>
        </w:numPr>
        <w:ind w:left="709"/>
      </w:pPr>
      <w:r>
        <w:t>И</w:t>
      </w:r>
      <w:r w:rsidRPr="003F1228">
        <w:t>спользую</w:t>
      </w:r>
      <w:r>
        <w:t>щие первые</w:t>
      </w:r>
      <w:r w:rsidRPr="003F1228">
        <w:t xml:space="preserve"> производные</w:t>
      </w:r>
      <w:r w:rsidR="008C30FE">
        <w:t>;</w:t>
      </w:r>
    </w:p>
    <w:p w14:paraId="54636F05" w14:textId="6D61BD7D" w:rsidR="003F1228" w:rsidRPr="003F1228" w:rsidRDefault="003F1228" w:rsidP="006F1400">
      <w:pPr>
        <w:pStyle w:val="a3"/>
        <w:numPr>
          <w:ilvl w:val="0"/>
          <w:numId w:val="31"/>
        </w:numPr>
        <w:ind w:left="709"/>
      </w:pPr>
      <w:r>
        <w:t>И</w:t>
      </w:r>
      <w:r w:rsidRPr="003F1228">
        <w:t>спользую</w:t>
      </w:r>
      <w:r>
        <w:t>щие</w:t>
      </w:r>
      <w:r w:rsidRPr="003F1228">
        <w:t xml:space="preserve"> комбинацию первых и вторых производных. </w:t>
      </w:r>
    </w:p>
    <w:p w14:paraId="05A7028A" w14:textId="77777777" w:rsidR="00FB64B3" w:rsidRDefault="003F1228" w:rsidP="003F1228">
      <w:r w:rsidRPr="003F1228">
        <w:t>Можно выделить три основных группы методов нахождения минимума функции многих переменных:</w:t>
      </w:r>
    </w:p>
    <w:p w14:paraId="731914F0" w14:textId="4FB97FF1" w:rsidR="003F1228" w:rsidRDefault="003F1228" w:rsidP="006F1400">
      <w:pPr>
        <w:pStyle w:val="a3"/>
        <w:numPr>
          <w:ilvl w:val="0"/>
          <w:numId w:val="32"/>
        </w:numPr>
        <w:ind w:left="709"/>
      </w:pPr>
      <w:r>
        <w:t>Методы поиска</w:t>
      </w:r>
      <w:r w:rsidR="008C30FE">
        <w:t>;</w:t>
      </w:r>
    </w:p>
    <w:p w14:paraId="24452CDB" w14:textId="1A6E282E" w:rsidR="003F1228" w:rsidRDefault="003F1228" w:rsidP="006F1400">
      <w:pPr>
        <w:pStyle w:val="a3"/>
        <w:numPr>
          <w:ilvl w:val="0"/>
          <w:numId w:val="32"/>
        </w:numPr>
        <w:ind w:left="709"/>
      </w:pPr>
      <w:r>
        <w:t>Градиентные методы</w:t>
      </w:r>
      <w:r w:rsidR="008C30FE">
        <w:t>;</w:t>
      </w:r>
    </w:p>
    <w:p w14:paraId="0CD6962B" w14:textId="53460B49" w:rsidR="00AC6928" w:rsidRDefault="00AC6928" w:rsidP="006F1400">
      <w:pPr>
        <w:pStyle w:val="a3"/>
        <w:numPr>
          <w:ilvl w:val="0"/>
          <w:numId w:val="32"/>
        </w:numPr>
        <w:ind w:left="709"/>
      </w:pPr>
      <w:r>
        <w:lastRenderedPageBreak/>
        <w:t>Метод Ньютона</w:t>
      </w:r>
      <w:r w:rsidR="008C30FE">
        <w:t>.</w:t>
      </w:r>
    </w:p>
    <w:p w14:paraId="412BE442" w14:textId="77777777" w:rsidR="006F1400" w:rsidRDefault="006F1400" w:rsidP="006F1400">
      <w:pPr>
        <w:pStyle w:val="a3"/>
      </w:pPr>
    </w:p>
    <w:p w14:paraId="1F4BA379" w14:textId="77777777" w:rsidR="00B33D63" w:rsidRDefault="00B33D63" w:rsidP="008E3FD4">
      <w:pPr>
        <w:pStyle w:val="3"/>
      </w:pPr>
      <w:bookmarkStart w:id="51" w:name="_Toc514780533"/>
      <w:bookmarkStart w:id="52" w:name="_Toc517719205"/>
      <w:r>
        <w:t>Метод</w:t>
      </w:r>
      <w:r w:rsidR="008D3F56">
        <w:t>ы</w:t>
      </w:r>
      <w:r>
        <w:t xml:space="preserve"> поиска</w:t>
      </w:r>
      <w:bookmarkEnd w:id="51"/>
      <w:bookmarkEnd w:id="52"/>
    </w:p>
    <w:p w14:paraId="541AE96D" w14:textId="38308331" w:rsidR="00BD5C59" w:rsidRDefault="008D3F56" w:rsidP="00A959DF">
      <w:r w:rsidRPr="00A959DF">
        <w:t xml:space="preserve">Метод поиска </w:t>
      </w:r>
      <w:r w:rsidR="00D078D0" w:rsidRPr="00A959DF">
        <w:t>–</w:t>
      </w:r>
      <w:r w:rsidRPr="00A959DF">
        <w:t xml:space="preserve"> </w:t>
      </w:r>
      <w:r w:rsidR="00D078D0" w:rsidRPr="00A959DF">
        <w:t xml:space="preserve">один из простейших методов нахождения нуля функции. </w:t>
      </w:r>
      <w:r w:rsidR="00A959DF">
        <w:t xml:space="preserve">В данном методе не рассчитываются производные функции. Следствием этого </w:t>
      </w:r>
      <w:r w:rsidR="00A959DF" w:rsidRPr="00A959DF">
        <w:t>его можно использовать для функций, которые не являются непрерывными или дифференцируемыми.</w:t>
      </w:r>
      <w:r w:rsidR="00A959DF">
        <w:t xml:space="preserve"> Хорошим примером метода поиска может служить метод Х</w:t>
      </w:r>
      <w:r w:rsidR="00BD5C59">
        <w:t>ука-</w:t>
      </w:r>
      <w:r w:rsidR="00A959DF">
        <w:t>Д</w:t>
      </w:r>
      <w:r w:rsidR="00BD5C59">
        <w:t>живса</w:t>
      </w:r>
      <w:r w:rsidR="00A959DF">
        <w:t xml:space="preserve">. </w:t>
      </w:r>
      <w:r w:rsidR="00A959DF" w:rsidRPr="00A959DF">
        <w:t xml:space="preserve">На начальном этапе задаётся стартовая точка </w:t>
      </w:r>
      <m:oMath>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oMath>
      <w:r w:rsidR="00A959DF" w:rsidRPr="00A959DF">
        <w:t xml:space="preserve"> и шаги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h</m:t>
            </m:r>
            <m:ctrlPr>
              <w:rPr>
                <w:rFonts w:ascii="Cambria Math" w:hAnsi="Cambria Math"/>
                <w:i/>
              </w:rPr>
            </m:ctrlPr>
          </m:e>
          <m:sub>
            <m:r>
              <m:rPr>
                <m:sty m:val="p"/>
              </m:rPr>
              <w:rPr>
                <w:rFonts w:ascii="Cambria Math" w:hAnsi="Cambria Math"/>
              </w:rPr>
              <m:t>2</m:t>
            </m:r>
          </m:sub>
        </m:sSub>
      </m:oMath>
      <w:r w:rsidR="00A959DF" w:rsidRPr="00A959DF">
        <w:t xml:space="preserve"> по координатам.</w:t>
      </w:r>
      <w:r w:rsidR="008C30FE">
        <w:t xml:space="preserve"> Вычисляя значения функции в точках </w:t>
      </w:r>
      <m:oMath>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h</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oMath>
      <w:r w:rsidR="008C30FE" w:rsidRPr="008C30FE">
        <w:t xml:space="preserve"> переходим в точку с наименьшим значением функции. </w:t>
      </w:r>
      <w:r w:rsidR="008C30FE">
        <w:t>Последовательным расчетом всех значений функции, алгоритм приходит к минимуму.</w:t>
      </w:r>
    </w:p>
    <w:p w14:paraId="3825BC47" w14:textId="77777777" w:rsidR="006F1400" w:rsidRPr="008C30FE" w:rsidRDefault="006F1400" w:rsidP="00A959DF"/>
    <w:p w14:paraId="4747A613" w14:textId="77777777" w:rsidR="00B33D63" w:rsidRDefault="00B33D63" w:rsidP="008E3FD4">
      <w:pPr>
        <w:pStyle w:val="3"/>
      </w:pPr>
      <w:bookmarkStart w:id="53" w:name="_Toc514780534"/>
      <w:bookmarkStart w:id="54" w:name="_Toc517719206"/>
      <w:r>
        <w:t>Градиентный метод</w:t>
      </w:r>
      <w:bookmarkEnd w:id="53"/>
      <w:bookmarkEnd w:id="54"/>
    </w:p>
    <w:p w14:paraId="22BAFA86" w14:textId="794AD3AF" w:rsidR="00B33D63" w:rsidRDefault="00483703" w:rsidP="006F1400">
      <w:pPr>
        <w:ind w:firstLine="708"/>
      </w:pPr>
      <w:r>
        <w:t xml:space="preserve">Градиентный метод или градиентный спуск - </w:t>
      </w:r>
      <w:r w:rsidRPr="00483703">
        <w:t>метод нахождения локального экстремума (минимума или максимума) функции с помощью движения вдоль градиента</w:t>
      </w:r>
      <w:r>
        <w:t xml:space="preserve"> </w:t>
      </w:r>
      <w:r w:rsidRPr="00483703">
        <w:t>[</w:t>
      </w:r>
      <w:r>
        <w:fldChar w:fldCharType="begin"/>
      </w:r>
      <w:r>
        <w:instrText xml:space="preserve"> REF ФУоссерман_Нейрокомпьютерная_техника \n \h </w:instrText>
      </w:r>
      <w:r>
        <w:fldChar w:fldCharType="separate"/>
      </w:r>
      <w:r w:rsidR="00D01514">
        <w:t>30</w:t>
      </w:r>
      <w:r>
        <w:fldChar w:fldCharType="end"/>
      </w:r>
      <w:r w:rsidRPr="00483703">
        <w:t>].</w:t>
      </w:r>
      <w:r>
        <w:t xml:space="preserve"> Итак, пусть</w:t>
      </w:r>
      <w:r w:rsidR="00201BA7" w:rsidRPr="00201BA7">
        <w:t xml:space="preserve"> </w:t>
      </w:r>
      <w:r w:rsidR="00201BA7">
        <w:t xml:space="preserve">нужно найти минимум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00201BA7" w:rsidRPr="00201BA7">
        <w:t xml:space="preserve">. </w:t>
      </w:r>
      <w:r w:rsidR="00201BA7">
        <w:t>Основная идея состоит в том, чтобы идти в направлении наискорейшего спуска, а это направление задаётся антиградиентом:</w:t>
      </w:r>
    </w:p>
    <w:p w14:paraId="46A7E9C5" w14:textId="77777777" w:rsidR="00951D55" w:rsidRDefault="00951D55" w:rsidP="006F1400">
      <w:pPr>
        <w:ind w:firstLine="708"/>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201BA7" w14:paraId="58EC47EE" w14:textId="77777777" w:rsidTr="00BC3D92">
        <w:tc>
          <w:tcPr>
            <w:tcW w:w="2263" w:type="dxa"/>
            <w:vAlign w:val="center"/>
          </w:tcPr>
          <w:p w14:paraId="7A29B56D" w14:textId="77777777" w:rsidR="00201BA7" w:rsidRDefault="00201BA7" w:rsidP="00201BA7">
            <w:pPr>
              <w:ind w:firstLine="0"/>
              <w:jc w:val="right"/>
            </w:pPr>
          </w:p>
        </w:tc>
        <w:tc>
          <w:tcPr>
            <w:tcW w:w="3967" w:type="dxa"/>
            <w:vAlign w:val="center"/>
          </w:tcPr>
          <w:p w14:paraId="2D221321" w14:textId="77777777" w:rsidR="00201BA7" w:rsidRDefault="00631686" w:rsidP="00201BA7">
            <w:pPr>
              <w:ind w:firstLine="0"/>
              <w:jc w:val="right"/>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0F44AEA2" w14:textId="4168EF5B" w:rsidR="00201BA7" w:rsidRPr="00201BA7" w:rsidRDefault="00201BA7" w:rsidP="00201BA7">
            <w:pPr>
              <w:ind w:firstLine="0"/>
              <w:jc w:val="right"/>
              <w:rPr>
                <w:lang w:val="en-US"/>
              </w:rPr>
            </w:pPr>
            <w:r w:rsidRPr="008C30FE">
              <w:rPr>
                <w:lang w:val="en-US"/>
              </w:rPr>
              <w:t>(</w:t>
            </w:r>
            <w:r w:rsidR="008C30FE" w:rsidRPr="008C30FE">
              <w:t>2.2</w:t>
            </w:r>
            <w:r w:rsidRPr="008C30FE">
              <w:rPr>
                <w:lang w:val="en-US"/>
              </w:rPr>
              <w:t>)</w:t>
            </w:r>
          </w:p>
        </w:tc>
      </w:tr>
    </w:tbl>
    <w:p w14:paraId="091476E0" w14:textId="77777777" w:rsidR="00951D55" w:rsidRDefault="00951D55" w:rsidP="00BE1382">
      <w:pPr>
        <w:ind w:firstLine="0"/>
      </w:pPr>
    </w:p>
    <w:p w14:paraId="7B904F72" w14:textId="32BFF486" w:rsidR="00201BA7" w:rsidRDefault="00201BA7" w:rsidP="00BE1382">
      <w:pPr>
        <w:ind w:firstLine="0"/>
      </w:pPr>
      <w:r>
        <w:t xml:space="preserve">где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oMath>
      <w:r>
        <w:t xml:space="preserve"> выбирается:</w:t>
      </w:r>
    </w:p>
    <w:p w14:paraId="6A44CE62" w14:textId="77777777" w:rsidR="00201BA7" w:rsidRDefault="00201BA7" w:rsidP="006F1400">
      <w:pPr>
        <w:pStyle w:val="a3"/>
        <w:numPr>
          <w:ilvl w:val="0"/>
          <w:numId w:val="38"/>
        </w:numPr>
        <w:ind w:left="709"/>
      </w:pPr>
      <w:r>
        <w:t>Постоянной, в этом случае метод может расходиться;</w:t>
      </w:r>
    </w:p>
    <w:p w14:paraId="6CAE7D1C" w14:textId="77777777" w:rsidR="00201BA7" w:rsidRDefault="00201BA7" w:rsidP="006F1400">
      <w:pPr>
        <w:pStyle w:val="a3"/>
        <w:numPr>
          <w:ilvl w:val="0"/>
          <w:numId w:val="38"/>
        </w:numPr>
        <w:ind w:left="709"/>
      </w:pPr>
      <w:r>
        <w:t>Дробным шагом, то есть длина шага в процессе спуска делится на некое число;</w:t>
      </w:r>
    </w:p>
    <w:p w14:paraId="7D029082" w14:textId="77777777" w:rsidR="00201BA7" w:rsidRDefault="00201BA7" w:rsidP="006F1400">
      <w:pPr>
        <w:pStyle w:val="a3"/>
        <w:numPr>
          <w:ilvl w:val="0"/>
          <w:numId w:val="38"/>
        </w:numPr>
        <w:ind w:left="709"/>
      </w:pPr>
      <w:r>
        <w:t xml:space="preserve">Наискорейшим спуском: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lang w:val="en-US"/>
          </w:rPr>
          <m:t>argmi</m:t>
        </m:r>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λ</m:t>
            </m:r>
          </m:sub>
        </m:sSub>
        <m:r>
          <w:rPr>
            <w:rFonts w:ascii="Cambria Math" w:hAnsi="Cambria Math"/>
            <w:lang w:val="en-US"/>
          </w:rPr>
          <m:t>f</m:t>
        </m:r>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j+1</m:t>
                </m:r>
              </m:e>
            </m:d>
          </m:sup>
        </m:sSup>
        <m:r>
          <w:rPr>
            <w:rFonts w:ascii="Cambria Math" w:hAnsi="Cambria Math"/>
          </w:rPr>
          <m:t>)</m:t>
        </m:r>
      </m:oMath>
      <w:r w:rsidR="00BC3D92" w:rsidRPr="00BC3D92">
        <w:t>.</w:t>
      </w:r>
    </w:p>
    <w:p w14:paraId="666EB672" w14:textId="41A98F0D" w:rsidR="00BC3D92" w:rsidRDefault="00BC3D92" w:rsidP="00BC3D92">
      <w:r>
        <w:t xml:space="preserve">Иллюстрация работы алгоритма (в двумерном случае) показана на </w:t>
      </w:r>
      <w:r w:rsidRPr="008C30FE">
        <w:t>рисунке</w:t>
      </w:r>
      <w:r w:rsidR="008C30FE" w:rsidRPr="008C30FE">
        <w:t> 2.3</w:t>
      </w:r>
      <w:r>
        <w:t>.</w:t>
      </w:r>
    </w:p>
    <w:p w14:paraId="20E1CD20" w14:textId="712119B5" w:rsidR="006F1400" w:rsidRDefault="006F1400" w:rsidP="00BC3D92"/>
    <w:p w14:paraId="1DE426A6" w14:textId="54AB6560" w:rsidR="00951D55" w:rsidRDefault="00951D55" w:rsidP="00BC3D92"/>
    <w:p w14:paraId="4E5D011F" w14:textId="6100D5A8" w:rsidR="00951D55" w:rsidRDefault="00951D55" w:rsidP="00BC3D92"/>
    <w:p w14:paraId="78116E3C" w14:textId="77777777" w:rsidR="00951D55" w:rsidRDefault="00951D55" w:rsidP="00BC3D92"/>
    <w:p w14:paraId="405A30EB" w14:textId="11871194" w:rsidR="00BC3D92" w:rsidRDefault="00BC3D92" w:rsidP="00BC3D92">
      <w:pPr>
        <w:pStyle w:val="afb"/>
      </w:pPr>
      <w:r>
        <w:rPr>
          <w:noProof/>
        </w:rPr>
        <w:lastRenderedPageBreak/>
        <w:drawing>
          <wp:inline distT="0" distB="0" distL="0" distR="0" wp14:anchorId="76A4417B" wp14:editId="3EA67959">
            <wp:extent cx="1642336" cy="1800000"/>
            <wp:effectExtent l="0" t="0" r="0" b="0"/>
            <wp:docPr id="32" name="Рисунок 32" descr="https://upload.wikimedia.org/wikipedia/commons/thumb/7/79/Gradient_descent.png/250px-Gradient_des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upload.wikimedia.org/wikipedia/commons/thumb/7/79/Gradient_descent.png/250px-Gradient_desce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2336" cy="1800000"/>
                    </a:xfrm>
                    <a:prstGeom prst="rect">
                      <a:avLst/>
                    </a:prstGeom>
                    <a:noFill/>
                    <a:ln>
                      <a:noFill/>
                    </a:ln>
                  </pic:spPr>
                </pic:pic>
              </a:graphicData>
            </a:graphic>
          </wp:inline>
        </w:drawing>
      </w:r>
    </w:p>
    <w:p w14:paraId="05BA2326" w14:textId="77777777" w:rsidR="006F1400" w:rsidRDefault="006F1400" w:rsidP="00BC3D92">
      <w:pPr>
        <w:pStyle w:val="afb"/>
      </w:pPr>
    </w:p>
    <w:p w14:paraId="5F138AB9" w14:textId="50E32E1D" w:rsidR="00BC3D92" w:rsidRDefault="00BC3D92" w:rsidP="00BC3D92">
      <w:pPr>
        <w:pStyle w:val="afb"/>
      </w:pPr>
      <w:r w:rsidRPr="008C30FE">
        <w:t>Рисунок</w:t>
      </w:r>
      <w:r w:rsidR="008C30FE" w:rsidRPr="008C30FE">
        <w:t xml:space="preserve"> 2.3</w:t>
      </w:r>
      <w:r>
        <w:t xml:space="preserve"> - </w:t>
      </w:r>
      <w:r w:rsidRPr="00BC3D92">
        <w:t>Иллюстрация последовательных приближений к точке экстремума в направлении наискорейшего спуска (красн</w:t>
      </w:r>
      <w:r>
        <w:t>ым</w:t>
      </w:r>
      <w:r w:rsidRPr="00BC3D92">
        <w:t>) в случае дробного шага. Синим отмечены линии уровня.</w:t>
      </w:r>
    </w:p>
    <w:p w14:paraId="366CE90D" w14:textId="77777777" w:rsidR="006F1400" w:rsidRDefault="006F1400" w:rsidP="00BC3D92">
      <w:pPr>
        <w:pStyle w:val="afb"/>
      </w:pPr>
    </w:p>
    <w:p w14:paraId="0BBDD5DE" w14:textId="521EFBD4" w:rsidR="00BC3D92" w:rsidRDefault="00BC3D92" w:rsidP="00BC3D92">
      <w:r>
        <w:t>Имеется одна очень важная проблема.</w:t>
      </w:r>
      <w:r w:rsidR="00832380">
        <w:t xml:space="preserve"> Необходимо учитывать, что в процессе поиска минимума система может попасть в локальный минимум и не факт, что этот минимум является глобальным</w:t>
      </w:r>
      <w:r>
        <w:t xml:space="preserve"> (</w:t>
      </w:r>
      <w:r w:rsidRPr="008C30FE">
        <w:t>рисунок</w:t>
      </w:r>
      <w:r w:rsidR="008C30FE" w:rsidRPr="008C30FE">
        <w:t xml:space="preserve"> 2.4</w:t>
      </w:r>
      <w:r>
        <w:t xml:space="preserve">). </w:t>
      </w:r>
    </w:p>
    <w:p w14:paraId="18FF9944" w14:textId="77777777" w:rsidR="006F1400" w:rsidRDefault="006F1400" w:rsidP="00BC3D92"/>
    <w:p w14:paraId="0CC26664" w14:textId="20A7974D" w:rsidR="00BC3D92" w:rsidRDefault="00137009" w:rsidP="00BC3D92">
      <w:pPr>
        <w:pStyle w:val="afb"/>
      </w:pPr>
      <w:r>
        <w:rPr>
          <w:noProof/>
        </w:rPr>
        <w:drawing>
          <wp:inline distT="0" distB="0" distL="0" distR="0" wp14:anchorId="08F5631A" wp14:editId="44F490EA">
            <wp:extent cx="2244156" cy="1800000"/>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4156" cy="1800000"/>
                    </a:xfrm>
                    <a:prstGeom prst="rect">
                      <a:avLst/>
                    </a:prstGeom>
                    <a:noFill/>
                    <a:ln>
                      <a:noFill/>
                    </a:ln>
                  </pic:spPr>
                </pic:pic>
              </a:graphicData>
            </a:graphic>
          </wp:inline>
        </w:drawing>
      </w:r>
    </w:p>
    <w:p w14:paraId="58643765" w14:textId="77777777" w:rsidR="006F1400" w:rsidRDefault="006F1400" w:rsidP="00BC3D92">
      <w:pPr>
        <w:pStyle w:val="afb"/>
      </w:pPr>
    </w:p>
    <w:p w14:paraId="18DEBB69" w14:textId="17ADF00A" w:rsidR="00BC3D92" w:rsidRDefault="00BC3D92" w:rsidP="00BC3D92">
      <w:pPr>
        <w:pStyle w:val="afb"/>
      </w:pPr>
      <w:r w:rsidRPr="008C30FE">
        <w:t>Рисунок</w:t>
      </w:r>
      <w:r w:rsidR="008C30FE" w:rsidRPr="008C30FE">
        <w:t xml:space="preserve"> 2.4</w:t>
      </w:r>
      <w:r>
        <w:t xml:space="preserve"> - </w:t>
      </w:r>
      <w:r w:rsidRPr="00BC3D92">
        <w:t xml:space="preserve">Метод градиентного спуска может застрять в локальном </w:t>
      </w:r>
      <w:r w:rsidR="00CB51A0" w:rsidRPr="00BC3D92">
        <w:t>минимуме,</w:t>
      </w:r>
      <w:r w:rsidRPr="00BC3D92">
        <w:t xml:space="preserve"> так и не попав в глобальный минимум</w:t>
      </w:r>
    </w:p>
    <w:p w14:paraId="06DE7B04" w14:textId="09AFDB45" w:rsidR="006F1400" w:rsidRDefault="006F1400" w:rsidP="00BC3D92">
      <w:pPr>
        <w:pStyle w:val="afb"/>
      </w:pPr>
    </w:p>
    <w:p w14:paraId="3A7BA515" w14:textId="1D4C6D2D" w:rsidR="006F1400" w:rsidRDefault="006F1400" w:rsidP="006F1400">
      <w:r>
        <w:t>Поэтому, обычно требуются дополнительные исследования является найденный минимум локальным или глобальным.</w:t>
      </w:r>
    </w:p>
    <w:p w14:paraId="1805128B" w14:textId="77777777" w:rsidR="006F1400" w:rsidRDefault="006F1400" w:rsidP="006F1400"/>
    <w:p w14:paraId="23D2B3C4" w14:textId="77777777" w:rsidR="00AC6928" w:rsidRDefault="00AC6928" w:rsidP="008E3FD4">
      <w:pPr>
        <w:pStyle w:val="3"/>
      </w:pPr>
      <w:bookmarkStart w:id="55" w:name="_Toc514780535"/>
      <w:bookmarkStart w:id="56" w:name="_Toc517719207"/>
      <w:r>
        <w:t>Метод Ньютона</w:t>
      </w:r>
      <w:bookmarkEnd w:id="55"/>
      <w:bookmarkEnd w:id="56"/>
    </w:p>
    <w:p w14:paraId="65473972" w14:textId="00C150D0" w:rsidR="00AC6928" w:rsidRDefault="00AC6928" w:rsidP="00AC6928">
      <w:r>
        <w:t>Метод Ньютона – итерационный метод нахождения нуля заданной функции. Поиск осу</w:t>
      </w:r>
      <w:r w:rsidRPr="00BE1382">
        <w:t xml:space="preserve">ществляется путём построения последовательных приближений и основан на </w:t>
      </w:r>
      <w:r w:rsidRPr="00BE1382">
        <w:lastRenderedPageBreak/>
        <w:t>принципах простой итерации.</w:t>
      </w:r>
      <w:r>
        <w:t xml:space="preserve"> Теперь ближе к сути, в двумерном случае все просто:</w:t>
      </w:r>
      <w:r w:rsidRPr="00BE1382">
        <w:t xml:space="preserve"> задаётся начальное приближение вблизи предположительного корня, после чего строится касательная к графику исследуемой функции в точке приближения, для которой находится пересечение с осью абсцисс. Эта точка берётся в качестве следующего приближения. И так далее, пока не будет достигнута необходимая точность.</w:t>
      </w:r>
      <w:r>
        <w:t xml:space="preserve"> На </w:t>
      </w:r>
      <w:r w:rsidRPr="00702827">
        <w:t>рисунке</w:t>
      </w:r>
      <w:r w:rsidR="00702827" w:rsidRPr="00702827">
        <w:t xml:space="preserve"> 2.5</w:t>
      </w:r>
      <w:r>
        <w:t xml:space="preserve"> проиллюстрирована идея метода.</w:t>
      </w:r>
    </w:p>
    <w:p w14:paraId="7873C30C" w14:textId="15A52502" w:rsidR="00AC6928" w:rsidRDefault="00AC6928" w:rsidP="00AC6928">
      <w:pPr>
        <w:pStyle w:val="afb"/>
      </w:pPr>
      <w:r>
        <w:rPr>
          <w:noProof/>
        </w:rPr>
        <w:drawing>
          <wp:inline distT="0" distB="0" distL="0" distR="0" wp14:anchorId="414AA067" wp14:editId="7DFA23C5">
            <wp:extent cx="2184466" cy="1800000"/>
            <wp:effectExtent l="0" t="0" r="6350" b="0"/>
            <wp:docPr id="29" name="Рисунок 29" descr="https://upload.wikimedia.org/wikipedia/commons/thumb/8/8c/Newton_iteration.svg/300px-Newton_iter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upload.wikimedia.org/wikipedia/commons/thumb/8/8c/Newton_iteration.svg/300px-Newton_iteration.sv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4466" cy="1800000"/>
                    </a:xfrm>
                    <a:prstGeom prst="rect">
                      <a:avLst/>
                    </a:prstGeom>
                    <a:noFill/>
                    <a:ln>
                      <a:noFill/>
                    </a:ln>
                  </pic:spPr>
                </pic:pic>
              </a:graphicData>
            </a:graphic>
          </wp:inline>
        </w:drawing>
      </w:r>
    </w:p>
    <w:p w14:paraId="7B896E47" w14:textId="77777777" w:rsidR="006F1400" w:rsidRDefault="006F1400" w:rsidP="00AC6928">
      <w:pPr>
        <w:pStyle w:val="afb"/>
      </w:pPr>
    </w:p>
    <w:p w14:paraId="0C0E8E23" w14:textId="5D8BB994" w:rsidR="00AC6928" w:rsidRDefault="00AC6928" w:rsidP="00AC6928">
      <w:pPr>
        <w:pStyle w:val="afb"/>
      </w:pPr>
      <w:r w:rsidRPr="00702827">
        <w:t>Рисунок</w:t>
      </w:r>
      <w:r w:rsidR="00702827" w:rsidRPr="00702827">
        <w:t xml:space="preserve"> 2.5</w:t>
      </w:r>
      <w:r>
        <w:t xml:space="preserve"> - </w:t>
      </w:r>
      <w:r w:rsidRPr="00135851">
        <w:t>Иллюстрация метода Ньютона (синим изображена функция</w:t>
      </w:r>
      <w:r>
        <w:t xml:space="preserve"> </w:t>
      </w:r>
      <m:oMath>
        <m:r>
          <w:rPr>
            <w:rFonts w:ascii="Cambria Math" w:hAnsi="Cambria Math"/>
            <w:lang w:val="en-US"/>
          </w:rPr>
          <m:t>f</m:t>
        </m:r>
        <m:r>
          <w:rPr>
            <w:rFonts w:ascii="Cambria Math" w:hAnsi="Cambria Math"/>
          </w:rPr>
          <m:t>(</m:t>
        </m:r>
        <m:r>
          <w:rPr>
            <w:rFonts w:ascii="Cambria Math" w:hAnsi="Cambria Math"/>
            <w:lang w:val="en-US"/>
          </w:rPr>
          <m:t>x</m:t>
        </m:r>
        <m:r>
          <w:rPr>
            <w:rFonts w:ascii="Cambria Math" w:hAnsi="Cambria Math"/>
          </w:rPr>
          <m:t>)</m:t>
        </m:r>
      </m:oMath>
      <w:r w:rsidRPr="00135851">
        <w:t xml:space="preserve">, нуль которой необходимо найти, красным — касательная в точке очередного приближения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sub>
        </m:sSub>
      </m:oMath>
      <w:r w:rsidRPr="00135851">
        <w:t xml:space="preserve">). </w:t>
      </w:r>
      <w:r>
        <w:t>П</w:t>
      </w:r>
      <w:r w:rsidRPr="00135851">
        <w:t xml:space="preserve">оследующее приближение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r>
              <w:rPr>
                <w:rFonts w:ascii="Cambria Math" w:hAnsi="Cambria Math"/>
              </w:rPr>
              <m:t>+1</m:t>
            </m:r>
          </m:sub>
        </m:sSub>
      </m:oMath>
      <w:r w:rsidRPr="00135851">
        <w:t xml:space="preserve"> лучше предыдущего</w:t>
      </w:r>
      <w:r w:rsidRPr="008D3F56">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135851">
        <w:t>.</w:t>
      </w:r>
    </w:p>
    <w:p w14:paraId="545B40CD" w14:textId="77777777" w:rsidR="006F1400" w:rsidRPr="00BE1382" w:rsidRDefault="006F1400" w:rsidP="00AC6928">
      <w:pPr>
        <w:pStyle w:val="afb"/>
      </w:pPr>
    </w:p>
    <w:p w14:paraId="256F820C" w14:textId="4FBEFCB1" w:rsidR="00AC6928" w:rsidRDefault="00AC6928" w:rsidP="00AC6928">
      <w:r>
        <w:t xml:space="preserve">Алгоритм </w:t>
      </w:r>
      <w:r w:rsidRPr="00E573BF">
        <w:t xml:space="preserve">нахождения численного решения уравнения </w:t>
      </w:r>
      <m:oMath>
        <m:r>
          <w:rPr>
            <w:rFonts w:ascii="Cambria Math" w:hAnsi="Cambria Math"/>
          </w:rPr>
          <m:t>f(x)=0</m:t>
        </m:r>
      </m:oMath>
      <w:r w:rsidRPr="00E573BF">
        <w:t xml:space="preserve"> сводится к итерационной процедуре вычисления</w:t>
      </w:r>
      <w:r w:rsidRPr="00483703">
        <w:t xml:space="preserve"> [</w:t>
      </w:r>
      <w:r>
        <w:fldChar w:fldCharType="begin"/>
      </w:r>
      <w:r>
        <w:instrText xml:space="preserve"> REF НБахвалов_Численные_методы \n \h </w:instrText>
      </w:r>
      <w:r>
        <w:fldChar w:fldCharType="separate"/>
      </w:r>
      <w:r w:rsidR="00D01514">
        <w:t>29</w:t>
      </w:r>
      <w:r>
        <w:fldChar w:fldCharType="end"/>
      </w:r>
      <w:r w:rsidRPr="00483703">
        <w:t>]</w:t>
      </w:r>
      <w:r w:rsidRPr="00E573BF">
        <w:t>:</w:t>
      </w:r>
    </w:p>
    <w:p w14:paraId="6CF0E6BE" w14:textId="77777777" w:rsidR="00951D55" w:rsidRDefault="00951D55" w:rsidP="00AC6928"/>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694"/>
        <w:gridCol w:w="3821"/>
      </w:tblGrid>
      <w:tr w:rsidR="00AC6928" w14:paraId="27493972" w14:textId="77777777" w:rsidTr="00702827">
        <w:tc>
          <w:tcPr>
            <w:tcW w:w="2830" w:type="dxa"/>
            <w:vAlign w:val="center"/>
          </w:tcPr>
          <w:p w14:paraId="41DCDC14" w14:textId="77777777" w:rsidR="00AC6928" w:rsidRDefault="00AC6928" w:rsidP="00702827">
            <w:pPr>
              <w:ind w:firstLine="0"/>
              <w:jc w:val="right"/>
              <w:rPr>
                <w:rFonts w:eastAsia="Times New Roman" w:cs="Times New Roman"/>
              </w:rPr>
            </w:pPr>
          </w:p>
        </w:tc>
        <w:tc>
          <w:tcPr>
            <w:tcW w:w="2694" w:type="dxa"/>
            <w:vAlign w:val="center"/>
          </w:tcPr>
          <w:p w14:paraId="50F3BD50" w14:textId="77777777" w:rsidR="00AC6928" w:rsidRPr="00E573BF" w:rsidRDefault="00631686" w:rsidP="00702827">
            <w:pPr>
              <w:ind w:firstLine="0"/>
              <w:jc w:val="left"/>
            </w:pPr>
            <m:oMathPara>
              <m:oMathParaPr>
                <m:jc m:val="right"/>
              </m:oMathPara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num>
                  <m:den>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en>
                </m:f>
              </m:oMath>
            </m:oMathPara>
          </w:p>
        </w:tc>
        <w:tc>
          <w:tcPr>
            <w:tcW w:w="3821" w:type="dxa"/>
            <w:vAlign w:val="center"/>
          </w:tcPr>
          <w:p w14:paraId="31B27BEE" w14:textId="6F52860E" w:rsidR="00AC6928" w:rsidRPr="00E573BF" w:rsidRDefault="00AC6928" w:rsidP="00702827">
            <w:pPr>
              <w:ind w:firstLine="0"/>
              <w:jc w:val="right"/>
              <w:rPr>
                <w:lang w:val="en-US"/>
              </w:rPr>
            </w:pPr>
            <w:r w:rsidRPr="00702827">
              <w:rPr>
                <w:lang w:val="en-US"/>
              </w:rPr>
              <w:t>(</w:t>
            </w:r>
            <w:r w:rsidR="00702827" w:rsidRPr="00702827">
              <w:t>2.3</w:t>
            </w:r>
            <w:r w:rsidRPr="00702827">
              <w:rPr>
                <w:lang w:val="en-US"/>
              </w:rPr>
              <w:t>)</w:t>
            </w:r>
          </w:p>
        </w:tc>
      </w:tr>
    </w:tbl>
    <w:p w14:paraId="1C62C12A" w14:textId="77777777" w:rsidR="00951D55" w:rsidRDefault="00951D55" w:rsidP="00AC6928"/>
    <w:p w14:paraId="532E985D" w14:textId="13992986" w:rsidR="00AC6928" w:rsidRDefault="00AC6928" w:rsidP="00AC6928">
      <w:r>
        <w:t xml:space="preserve">В многомерном случае, когда нужно найти минимум функции многих переменных </w:t>
      </w:r>
      <m:oMath>
        <m:r>
          <w:rPr>
            <w:rFonts w:ascii="Cambria Math" w:hAnsi="Cambria Math"/>
            <w:lang w:val="en-US"/>
          </w:rPr>
          <m:t>f</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=0</m:t>
        </m:r>
      </m:oMath>
      <w:r>
        <w:t>, алгоритм принимает такой вид:</w:t>
      </w:r>
    </w:p>
    <w:p w14:paraId="75DAB52B" w14:textId="77777777" w:rsidR="00951D55" w:rsidRDefault="00951D55" w:rsidP="00AC6928"/>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825"/>
        <w:gridCol w:w="3115"/>
      </w:tblGrid>
      <w:tr w:rsidR="00AC6928" w14:paraId="6B4E276E" w14:textId="77777777" w:rsidTr="008E3FD4">
        <w:tc>
          <w:tcPr>
            <w:tcW w:w="2405" w:type="dxa"/>
            <w:vAlign w:val="center"/>
          </w:tcPr>
          <w:p w14:paraId="3D9814BB" w14:textId="77777777" w:rsidR="00AC6928" w:rsidRDefault="00AC6928" w:rsidP="008E3FD4">
            <w:pPr>
              <w:ind w:firstLine="0"/>
              <w:jc w:val="right"/>
            </w:pPr>
          </w:p>
        </w:tc>
        <w:tc>
          <w:tcPr>
            <w:tcW w:w="3825" w:type="dxa"/>
            <w:vAlign w:val="center"/>
          </w:tcPr>
          <w:p w14:paraId="0E6027D2" w14:textId="77777777" w:rsidR="00AC6928" w:rsidRPr="00BE7D17" w:rsidRDefault="00631686" w:rsidP="008E3FD4">
            <w:pPr>
              <w:ind w:firstLine="0"/>
              <w:jc w:val="right"/>
              <w:rPr>
                <w:i/>
              </w:rPr>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19E46D9F" w14:textId="7C86778F" w:rsidR="00AC6928" w:rsidRPr="00BE7D17" w:rsidRDefault="00AC6928" w:rsidP="008E3FD4">
            <w:pPr>
              <w:ind w:firstLine="0"/>
              <w:jc w:val="right"/>
              <w:rPr>
                <w:lang w:val="en-US"/>
              </w:rPr>
            </w:pPr>
            <w:r w:rsidRPr="00702827">
              <w:rPr>
                <w:lang w:val="en-US"/>
              </w:rPr>
              <w:t>(</w:t>
            </w:r>
            <w:r w:rsidR="00702827" w:rsidRPr="00702827">
              <w:t>2.4</w:t>
            </w:r>
            <w:r w:rsidRPr="00702827">
              <w:rPr>
                <w:lang w:val="en-US"/>
              </w:rPr>
              <w:t>)</w:t>
            </w:r>
          </w:p>
        </w:tc>
      </w:tr>
    </w:tbl>
    <w:p w14:paraId="60A34BA7" w14:textId="77777777" w:rsidR="00951D55" w:rsidRDefault="00951D55" w:rsidP="00AC6928"/>
    <w:p w14:paraId="304B896B" w14:textId="739A42F2" w:rsidR="00AC6928" w:rsidRDefault="00AC6928" w:rsidP="00AC6928">
      <w:r>
        <w:t xml:space="preserve">тут, </w:t>
      </w:r>
      <m:oMath>
        <m:r>
          <w:rPr>
            <w:rFonts w:ascii="Cambria Math" w:hAnsi="Cambria Math"/>
          </w:rPr>
          <m:t>H(</m:t>
        </m:r>
        <m:acc>
          <m:accPr>
            <m:chr m:val="⃗"/>
            <m:ctrlPr>
              <w:rPr>
                <w:rFonts w:ascii="Cambria Math" w:hAnsi="Cambria Math"/>
                <w:i/>
              </w:rPr>
            </m:ctrlPr>
          </m:accPr>
          <m:e>
            <m:r>
              <w:rPr>
                <w:rFonts w:ascii="Cambria Math" w:hAnsi="Cambria Math"/>
              </w:rPr>
              <m:t>x</m:t>
            </m:r>
          </m:e>
        </m:acc>
        <m:r>
          <w:rPr>
            <w:rFonts w:ascii="Cambria Math" w:hAnsi="Cambria Math"/>
          </w:rPr>
          <m:t>)</m:t>
        </m:r>
      </m:oMath>
      <w:r w:rsidRPr="00BE7D17">
        <w:t xml:space="preserve"> – </w:t>
      </w:r>
      <w:r>
        <w:t xml:space="preserve">гессиан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Pr="00E239F9">
        <w:t>:</w:t>
      </w:r>
    </w:p>
    <w:p w14:paraId="000732BB" w14:textId="77777777" w:rsidR="00951D55" w:rsidRPr="00E239F9" w:rsidRDefault="00951D55" w:rsidP="00AC6928"/>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5874"/>
        <w:gridCol w:w="2625"/>
      </w:tblGrid>
      <w:tr w:rsidR="00AC6928" w14:paraId="27C450E7" w14:textId="77777777" w:rsidTr="008E3FD4">
        <w:tc>
          <w:tcPr>
            <w:tcW w:w="846" w:type="dxa"/>
            <w:vAlign w:val="center"/>
          </w:tcPr>
          <w:p w14:paraId="5CE39B6C" w14:textId="77777777" w:rsidR="00AC6928" w:rsidRDefault="00AC6928" w:rsidP="008E3FD4">
            <w:pPr>
              <w:ind w:firstLine="0"/>
              <w:jc w:val="right"/>
            </w:pPr>
          </w:p>
        </w:tc>
        <w:tc>
          <w:tcPr>
            <w:tcW w:w="5874" w:type="dxa"/>
            <w:vAlign w:val="center"/>
          </w:tcPr>
          <w:p w14:paraId="22CE5800" w14:textId="77777777" w:rsidR="00AC6928" w:rsidRDefault="00AC6928" w:rsidP="008E3FD4">
            <w:pPr>
              <w:ind w:firstLine="0"/>
              <w:jc w:val="right"/>
            </w:pPr>
            <m:oMathPara>
              <m:oMath>
                <m:r>
                  <w:rPr>
                    <w:rFonts w:ascii="Cambria Math" w:hAnsi="Cambria Math"/>
                  </w:rPr>
                  <m:t>H</m:t>
                </m:r>
                <m:d>
                  <m:dPr>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
                        </m:e>
                        <m:e>
                          <m:r>
                            <w:rPr>
                              <w:rFonts w:ascii="Cambria Math" w:hAnsi="Cambria Math"/>
                            </w:rPr>
                            <m:t xml:space="preserve">    </m:t>
                          </m:r>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den>
                                </m:f>
                                <m:r>
                                  <w:rPr>
                                    <w:rFonts w:ascii="Cambria Math" w:hAnsi="Cambria Math"/>
                                  </w:rPr>
                                  <m:t xml:space="preserve">   </m:t>
                                </m:r>
                              </m:e>
                              <m:e>
                                <m:r>
                                  <w:rPr>
                                    <w:rFonts w:ascii="Cambria Math" w:hAnsi="Cambria Math"/>
                                  </w:rPr>
                                  <m:t>…</m:t>
                                </m:r>
                              </m:e>
                            </m:mr>
                            <m:mr>
                              <m:e>
                                <m:r>
                                  <w:rPr>
                                    <w:rFonts w:ascii="Cambria Math" w:hAnsi="Cambria Math"/>
                                  </w:rPr>
                                  <m:t>⋮</m:t>
                                </m:r>
                              </m:e>
                              <m:e>
                                <m:r>
                                  <w:rPr>
                                    <w:rFonts w:ascii="Cambria Math" w:hAnsi="Cambria Math"/>
                                  </w:rPr>
                                  <m:t>⋱</m:t>
                                </m:r>
                              </m:e>
                            </m:mr>
                          </m:m>
                        </m:e>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r>
                                  <w:rPr>
                                    <w:rFonts w:ascii="Cambria Math" w:hAnsi="Cambria Math"/>
                                  </w:rPr>
                                  <m:t>⋮</m:t>
                                </m:r>
                              </m:e>
                            </m:mr>
                          </m:m>
                        </m:e>
                      </m:m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tc>
        <w:tc>
          <w:tcPr>
            <w:tcW w:w="2625" w:type="dxa"/>
            <w:vAlign w:val="center"/>
          </w:tcPr>
          <w:p w14:paraId="6112C2B4" w14:textId="6E32A0EE" w:rsidR="00AC6928" w:rsidRPr="00E239F9" w:rsidRDefault="00AC6928" w:rsidP="008E3FD4">
            <w:pPr>
              <w:ind w:firstLine="0"/>
              <w:jc w:val="right"/>
              <w:rPr>
                <w:lang w:val="en-US"/>
              </w:rPr>
            </w:pPr>
            <w:r w:rsidRPr="00702827">
              <w:rPr>
                <w:lang w:val="en-US"/>
              </w:rPr>
              <w:t>(</w:t>
            </w:r>
            <w:r w:rsidR="00702827" w:rsidRPr="00702827">
              <w:t>2.5</w:t>
            </w:r>
            <w:r w:rsidRPr="00702827">
              <w:rPr>
                <w:lang w:val="en-US"/>
              </w:rPr>
              <w:t>)</w:t>
            </w:r>
          </w:p>
        </w:tc>
      </w:tr>
    </w:tbl>
    <w:p w14:paraId="28F678EC" w14:textId="77777777" w:rsidR="00951D55" w:rsidRDefault="00951D55" w:rsidP="00AC6928"/>
    <w:p w14:paraId="31607BC5" w14:textId="2F31EA4E" w:rsidR="00AC6928" w:rsidRDefault="00AC6928" w:rsidP="00AC6928">
      <w:r w:rsidRPr="00D078D0">
        <w:t>Использование производных при нахождении минимумов функций - чрезвычайно полезно, поскольку они предоставляют информацию о форме энергетической поверхности</w:t>
      </w:r>
      <w:r>
        <w:t xml:space="preserve">, а именно позволяют </w:t>
      </w:r>
      <w:r w:rsidRPr="00D078D0">
        <w:t>значительно повысить эффективность нахождения минимума энергии</w:t>
      </w:r>
      <w:r>
        <w:t xml:space="preserve"> и </w:t>
      </w:r>
      <w:r w:rsidRPr="00D078D0">
        <w:t>чем выше порядок производных, используемых в алгоритме, тем точнее его предсказания.</w:t>
      </w:r>
    </w:p>
    <w:p w14:paraId="245351F3" w14:textId="52F10F08" w:rsidR="00AC6928" w:rsidRDefault="00AC6928" w:rsidP="00BD5C59">
      <w:pPr>
        <w:rPr>
          <w:highlight w:val="yellow"/>
        </w:rPr>
      </w:pPr>
      <w:r>
        <w:t xml:space="preserve">Хоть метод Ньютона и является самым быстросходящимся численным алгоритмом, но у него сразу видна проблема, ведь платой за скорость во время нахождения минимума </w:t>
      </w:r>
      <w:r w:rsidRPr="00E239F9">
        <w:t xml:space="preserve">является объем памяти, необходимый для хранения матрицы Гессе. Он пропорционален </w:t>
      </w:r>
      <w:r w:rsidRPr="00E239F9">
        <w:rPr>
          <w:i/>
          <w:iCs/>
        </w:rPr>
        <w:t>N</w:t>
      </w:r>
      <w:r w:rsidRPr="00E239F9">
        <w:rPr>
          <w:i/>
          <w:iCs/>
          <w:vertAlign w:val="superscript"/>
        </w:rPr>
        <w:t>2</w:t>
      </w:r>
      <w:r w:rsidRPr="00E239F9">
        <w:t>, что может быть непосильным для моделирования больших кристаллов.</w:t>
      </w:r>
      <w:r>
        <w:t xml:space="preserve"> Для решения данной проблемы были разработаны </w:t>
      </w:r>
      <w:r w:rsidRPr="00E239F9">
        <w:t xml:space="preserve">группа алгоритмов – производных метода Ньютона, которые называются квази-ньютоновские методы. </w:t>
      </w:r>
    </w:p>
    <w:p w14:paraId="4DB29F48" w14:textId="77777777" w:rsidR="00020CCC" w:rsidRDefault="00020CCC" w:rsidP="00020CCC">
      <w:r>
        <w:t>Сравнение градиентных методов и методов Ньютона:</w:t>
      </w:r>
    </w:p>
    <w:p w14:paraId="589562B9" w14:textId="1F2EB2E8" w:rsidR="00020CCC" w:rsidRPr="00CB51A0" w:rsidRDefault="00020CCC" w:rsidP="006F1400">
      <w:pPr>
        <w:pStyle w:val="a3"/>
        <w:numPr>
          <w:ilvl w:val="0"/>
          <w:numId w:val="39"/>
        </w:numPr>
        <w:ind w:left="709"/>
      </w:pPr>
      <w:r w:rsidRPr="00CB51A0">
        <w:t>Методы первого порядка не в состоянии строго следовать дну энергетической долины, если не применяются дополнительные процедуры возвращения системы в энергетическую долину после шагов в направлении вдоль или против градиента</w:t>
      </w:r>
      <w:r w:rsidR="00702827">
        <w:t>;</w:t>
      </w:r>
    </w:p>
    <w:p w14:paraId="75F93DAD" w14:textId="4EF429CC" w:rsidR="00020CCC" w:rsidRPr="00CB51A0" w:rsidRDefault="00020CCC" w:rsidP="006F1400">
      <w:pPr>
        <w:pStyle w:val="a3"/>
        <w:numPr>
          <w:ilvl w:val="0"/>
          <w:numId w:val="39"/>
        </w:numPr>
        <w:ind w:left="709"/>
      </w:pPr>
      <w:r w:rsidRPr="00CB51A0">
        <w:t>Знание же матрицы Гессе позволяет достаточно точно следовать дну энергетической долины, пока система приближается к стационарной точке</w:t>
      </w:r>
      <w:r w:rsidR="00702827">
        <w:t>;</w:t>
      </w:r>
    </w:p>
    <w:p w14:paraId="75C01A51" w14:textId="2E5EFE03" w:rsidR="00020CCC" w:rsidRPr="00CB51A0" w:rsidRDefault="00020CCC" w:rsidP="006F1400">
      <w:pPr>
        <w:pStyle w:val="a3"/>
        <w:numPr>
          <w:ilvl w:val="0"/>
          <w:numId w:val="39"/>
        </w:numPr>
        <w:ind w:left="709"/>
      </w:pPr>
      <w:r w:rsidRPr="00CB51A0">
        <w:t>Вблизи особых точек, где градиенты крайне малы, знание вторых производных особенно сильно повышает эффективность процедуры минимизации</w:t>
      </w:r>
      <w:r w:rsidR="00702827">
        <w:t>;</w:t>
      </w:r>
    </w:p>
    <w:p w14:paraId="65BE9B05" w14:textId="327281E8" w:rsidR="00020CCC" w:rsidRDefault="00020CCC" w:rsidP="006F1400">
      <w:pPr>
        <w:pStyle w:val="a3"/>
        <w:numPr>
          <w:ilvl w:val="0"/>
          <w:numId w:val="39"/>
        </w:numPr>
        <w:ind w:left="709"/>
      </w:pPr>
      <w:r w:rsidRPr="00CB51A0">
        <w:t>В то время, как градиентные алгоритмы могут длительное время кружить вокруг точки минимума, алгоритмы Ньютоновского типа определяют ее положение за считанное количество шагов</w:t>
      </w:r>
      <w:r w:rsidR="00702827">
        <w:t>;</w:t>
      </w:r>
    </w:p>
    <w:p w14:paraId="7301364C" w14:textId="066A0DAB" w:rsidR="00702827" w:rsidRDefault="00702827" w:rsidP="006F1400">
      <w:pPr>
        <w:pStyle w:val="a3"/>
        <w:numPr>
          <w:ilvl w:val="0"/>
          <w:numId w:val="39"/>
        </w:numPr>
        <w:ind w:left="709"/>
      </w:pPr>
      <w:r>
        <w:t>Методы поиска можно использовать как стартовые методы для продвижения к области минимума.</w:t>
      </w:r>
    </w:p>
    <w:p w14:paraId="5C4E09EC" w14:textId="6CDC9F9F" w:rsidR="00020CCC" w:rsidRDefault="00020CCC" w:rsidP="00020CCC">
      <w:r w:rsidRPr="00CB51A0">
        <w:t>Выбор наиболее подходящего алгоритма (или комбинации алгоритмов) для конкретной задачи определяется обычно совокупностью многих факторов</w:t>
      </w:r>
      <w:r>
        <w:t>.</w:t>
      </w:r>
      <w:r w:rsidRPr="00CB51A0">
        <w:rPr>
          <w:rFonts w:asciiTheme="minorHAnsi" w:hAnsi="Verdana"/>
          <w:color w:val="000000" w:themeColor="text1"/>
          <w:kern w:val="24"/>
          <w:sz w:val="36"/>
          <w:szCs w:val="36"/>
          <w:lang w:eastAsia="ru-RU"/>
        </w:rPr>
        <w:t xml:space="preserve"> </w:t>
      </w:r>
      <w:r w:rsidRPr="00CB51A0">
        <w:t>Лучшим алгоритмом минимизации для конкретной задачи будет тот, который дает ответ как можно быстрее на доступных компьютерных мощностях</w:t>
      </w:r>
      <w:r>
        <w:t>.</w:t>
      </w:r>
    </w:p>
    <w:p w14:paraId="66E49A8F" w14:textId="77777777" w:rsidR="006F1400" w:rsidRDefault="006F1400" w:rsidP="00020CCC"/>
    <w:p w14:paraId="2B7B970B" w14:textId="77777777" w:rsidR="00D61855" w:rsidRDefault="00D61855" w:rsidP="008E3FD4">
      <w:pPr>
        <w:pStyle w:val="2"/>
      </w:pPr>
      <w:bookmarkStart w:id="57" w:name="_Toc514780536"/>
      <w:bookmarkStart w:id="58" w:name="_Toc517719208"/>
      <w:r>
        <w:lastRenderedPageBreak/>
        <w:t>Молекулярная динамика.</w:t>
      </w:r>
      <w:bookmarkEnd w:id="57"/>
      <w:bookmarkEnd w:id="58"/>
    </w:p>
    <w:p w14:paraId="3F5E4A93" w14:textId="77777777" w:rsidR="00F472DD" w:rsidRPr="00F472DD" w:rsidRDefault="00F472DD" w:rsidP="008E3FD4">
      <w:pPr>
        <w:pStyle w:val="3"/>
      </w:pPr>
      <w:bookmarkStart w:id="59" w:name="_Toc514780537"/>
      <w:bookmarkStart w:id="60" w:name="_Toc517719209"/>
      <w:r>
        <w:t>Основы метода</w:t>
      </w:r>
      <w:bookmarkEnd w:id="59"/>
      <w:bookmarkEnd w:id="60"/>
    </w:p>
    <w:p w14:paraId="1F5FD17B" w14:textId="77777777" w:rsidR="00474749" w:rsidRPr="00474749" w:rsidRDefault="00EB03E3" w:rsidP="00474749">
      <w:r w:rsidRPr="00EB03E3">
        <w:t>Метод молекулярной динамики заключается в следующем. Рассматривается большой ансамбль частиц, имитирующих атомы или молекулы. Считается, что частицы взаимодействуют друг с другом и, кроме того, могут подвергаться внешнему воздействию. В подавляющем большинстве случаев частицы считаются материальными точками. Для всех частиц записываются уравнения движения, и полученная система уравнений решается численно.</w:t>
      </w:r>
    </w:p>
    <w:p w14:paraId="39F41AA0" w14:textId="2B4CAF52" w:rsidR="00056BC0" w:rsidRPr="00F83494" w:rsidRDefault="00F83494" w:rsidP="00056BC0">
      <w:r w:rsidRPr="00F83494">
        <w:t>Исходной посылкой метода молекулярной динамики (МД) является хорошо определенное микроскопическое описание физической системы</w:t>
      </w:r>
      <w:r>
        <w:t xml:space="preserve"> </w:t>
      </w:r>
      <w:r w:rsidRPr="00F83494">
        <w:t>[</w:t>
      </w:r>
      <w:r>
        <w:fldChar w:fldCharType="begin"/>
      </w:r>
      <w:r>
        <w:instrText xml:space="preserve"> REF DHeermann_Comp_simul_methods \n \h </w:instrText>
      </w:r>
      <w:r>
        <w:fldChar w:fldCharType="separate"/>
      </w:r>
      <w:r w:rsidR="00D01514">
        <w:t>31</w:t>
      </w:r>
      <w:r>
        <w:fldChar w:fldCharType="end"/>
      </w:r>
      <w:r w:rsidRPr="00F83494">
        <w:t>]. Она может состоять из нескольких или многих тел и описываться гамильтонианом, лагранжианом или непосредственно уравнениями движения Ньютона. Метод МД вычисляет характеристики системы используя уравнения движения, причем позволяет получать как статические, так и динамические характеристики.</w:t>
      </w:r>
    </w:p>
    <w:p w14:paraId="64AE35C7" w14:textId="6B0A4D44" w:rsidR="00D61855" w:rsidRDefault="00174B21" w:rsidP="00174B21">
      <w:r w:rsidRPr="00F83494">
        <w:t>Метод молекулярной динамики по сравнению с другими методами компьютерного моделирования обладает несколькими важными преимуществами. Во-первых, он позволяет решать задачи, касающиеся проблем структурно-энергетических трансформаций как в кристаллических, так и в некристаллических материалах, деформации и аморфизации атомных систем в условиях температурно-силовых воздействий. Во-вторых, он дает возможность соизмерять динамику исследуемых процессов с реальным временем.</w:t>
      </w:r>
      <w:r w:rsidR="00F472DD">
        <w:t xml:space="preserve"> Теперь нужно разобрать подробнее алгоритмы интегрирования уравнений движения.</w:t>
      </w:r>
    </w:p>
    <w:p w14:paraId="05432A6F" w14:textId="77777777" w:rsidR="006F1400" w:rsidRDefault="006F1400" w:rsidP="00174B21"/>
    <w:p w14:paraId="0A520257" w14:textId="77777777" w:rsidR="00F472DD" w:rsidRPr="00F83494" w:rsidRDefault="00F472DD" w:rsidP="008E3FD4">
      <w:pPr>
        <w:pStyle w:val="3"/>
      </w:pPr>
      <w:bookmarkStart w:id="61" w:name="_Toc514780538"/>
      <w:bookmarkStart w:id="62" w:name="_Toc517719210"/>
      <w:r>
        <w:t>Алгоритмы интегрирования уравнений движения.</w:t>
      </w:r>
      <w:bookmarkEnd w:id="61"/>
      <w:bookmarkEnd w:id="62"/>
    </w:p>
    <w:p w14:paraId="07307E6E" w14:textId="77777777" w:rsidR="00B603F6" w:rsidRPr="00852212" w:rsidRDefault="00B603F6" w:rsidP="00B603F6">
      <w:r w:rsidRPr="00852212">
        <w:t xml:space="preserve">Алгоритмы, позволяющие интегрировать уравнения движения, обычно построены на методе конечных разностей. Этот метод заключается в следующем: на пространственно-временной плоскости выбирают конечное число точек, которые образуют сетку с шагом по времени </w:t>
      </w:r>
      <m:oMath>
        <m:r>
          <w:rPr>
            <w:rFonts w:ascii="Cambria Math" w:hAnsi="Cambria Math"/>
          </w:rPr>
          <m:t>∆t</m:t>
        </m:r>
      </m:oMath>
      <w:r w:rsidRPr="00852212">
        <w:t xml:space="preserve">. Если значения в узлах этой сетки в момент времени </w:t>
      </w:r>
      <m:oMath>
        <m:r>
          <w:rPr>
            <w:rFonts w:ascii="Cambria Math" w:hAnsi="Cambria Math"/>
          </w:rPr>
          <m:t>t</m:t>
        </m:r>
      </m:oMath>
      <w:r w:rsidRPr="00852212">
        <w:t xml:space="preserve"> известны, то схема интегрирования позволяет определить значения в узлах в момент времени </w:t>
      </w:r>
      <m:oMath>
        <m:r>
          <w:rPr>
            <w:rFonts w:ascii="Cambria Math" w:hAnsi="Cambria Math"/>
          </w:rPr>
          <m:t>t+∆t</m:t>
        </m:r>
      </m:oMath>
      <w:r w:rsidRPr="00852212">
        <w:t>. Таким образом, повторяя процедуру, можно проследить эволюцию системы на всем необходимом временном интервале.</w:t>
      </w:r>
    </w:p>
    <w:p w14:paraId="6A6EE5A0" w14:textId="1289BAE5" w:rsidR="00B603F6" w:rsidRDefault="00B603F6" w:rsidP="00B603F6">
      <w:r w:rsidRPr="00852212">
        <w:t>Одним из самых используемых алгоритмов является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D01514">
        <w:t>32</w:t>
      </w:r>
      <w:r>
        <w:fldChar w:fldCharType="end"/>
      </w:r>
      <w:r w:rsidR="002D6FE3" w:rsidRPr="002D6FE3">
        <w:t xml:space="preserve">, </w:t>
      </w:r>
      <w:r w:rsidR="002D6FE3">
        <w:fldChar w:fldCharType="begin"/>
      </w:r>
      <w:r w:rsidR="002D6FE3">
        <w:instrText xml:space="preserve"> REF НБахвалов_Численные_методы \n \h </w:instrText>
      </w:r>
      <w:r w:rsidR="002D6FE3">
        <w:fldChar w:fldCharType="separate"/>
      </w:r>
      <w:r w:rsidR="00D01514">
        <w:t>29</w:t>
      </w:r>
      <w:r w:rsidR="002D6FE3">
        <w:fldChar w:fldCharType="end"/>
      </w:r>
      <w:r w:rsidRPr="00DC2C30">
        <w:sym w:font="Symbol" w:char="F05D"/>
      </w:r>
      <w:r w:rsidRPr="00DC2C30">
        <w:t>.</w:t>
      </w:r>
      <w:r>
        <w:t xml:space="preserve"> </w:t>
      </w:r>
      <w:r w:rsidRPr="00852212">
        <w:t xml:space="preserve">Данный алгоритм основан на разложении в ряд Тейлора третьего порядка для атомных позиций в моменты времени </w:t>
      </w:r>
      <m:oMath>
        <m:r>
          <w:rPr>
            <w:rFonts w:ascii="Cambria Math" w:hAnsi="Cambria Math"/>
          </w:rPr>
          <m:t>t+∆t</m:t>
        </m:r>
      </m:oMath>
      <w:r w:rsidRPr="00852212">
        <w:t xml:space="preserve"> и </w:t>
      </w:r>
      <m:oMath>
        <m:r>
          <w:rPr>
            <w:rFonts w:ascii="Cambria Math" w:hAnsi="Cambria Math"/>
          </w:rPr>
          <m:t>t-∆t</m:t>
        </m:r>
      </m:oMath>
      <w:r w:rsidRPr="00852212">
        <w:t>:</w:t>
      </w:r>
    </w:p>
    <w:p w14:paraId="48D3AFC5" w14:textId="77777777" w:rsidR="00951D55" w:rsidRPr="00852212" w:rsidRDefault="00951D55" w:rsidP="00B603F6"/>
    <w:tbl>
      <w:tblPr>
        <w:tblStyle w:val="a4"/>
        <w:tblW w:w="5000" w:type="pct"/>
        <w:tblLook w:val="04A0" w:firstRow="1" w:lastRow="0" w:firstColumn="1" w:lastColumn="0" w:noHBand="0" w:noVBand="1"/>
      </w:tblPr>
      <w:tblGrid>
        <w:gridCol w:w="1403"/>
        <w:gridCol w:w="6549"/>
        <w:gridCol w:w="1403"/>
      </w:tblGrid>
      <w:tr w:rsidR="00B603F6" w:rsidRPr="00852212" w14:paraId="19193C48" w14:textId="77777777" w:rsidTr="000B36C8">
        <w:tc>
          <w:tcPr>
            <w:tcW w:w="21600" w:type="dxa"/>
            <w:tcBorders>
              <w:top w:val="nil"/>
              <w:left w:val="nil"/>
              <w:bottom w:val="nil"/>
              <w:right w:val="nil"/>
            </w:tcBorders>
            <w:vAlign w:val="center"/>
          </w:tcPr>
          <w:p w14:paraId="3B6C16A6" w14:textId="77777777" w:rsidR="00B603F6" w:rsidRPr="00852212" w:rsidRDefault="00B603F6" w:rsidP="000B36C8"/>
        </w:tc>
        <w:tc>
          <w:tcPr>
            <w:tcW w:w="3500" w:type="pct"/>
            <w:tcBorders>
              <w:top w:val="nil"/>
              <w:left w:val="nil"/>
              <w:bottom w:val="nil"/>
              <w:right w:val="nil"/>
            </w:tcBorders>
            <w:vAlign w:val="center"/>
          </w:tcPr>
          <w:p w14:paraId="3CADAAE2" w14:textId="77777777" w:rsidR="00B603F6" w:rsidRPr="00852212" w:rsidRDefault="00631686"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6D816C00" w14:textId="08C00AEF" w:rsidR="00B603F6" w:rsidRPr="00DC2C30" w:rsidRDefault="00B603F6" w:rsidP="000B36C8">
            <w:pPr>
              <w:ind w:firstLine="369"/>
              <w:jc w:val="right"/>
              <w:rPr>
                <w:lang w:val="en-US"/>
              </w:rPr>
            </w:pPr>
            <w:r>
              <w:rPr>
                <w:lang w:val="en-US"/>
              </w:rPr>
              <w:t>(</w:t>
            </w:r>
            <w:r w:rsidR="00702827">
              <w:t>2.6</w:t>
            </w:r>
            <w:r>
              <w:t>)</w:t>
            </w:r>
          </w:p>
        </w:tc>
      </w:tr>
      <w:tr w:rsidR="00B603F6" w:rsidRPr="00852212" w14:paraId="4C4DF843" w14:textId="77777777" w:rsidTr="000B36C8">
        <w:tc>
          <w:tcPr>
            <w:tcW w:w="21600" w:type="dxa"/>
            <w:tcBorders>
              <w:top w:val="nil"/>
              <w:left w:val="nil"/>
              <w:bottom w:val="nil"/>
              <w:right w:val="nil"/>
            </w:tcBorders>
            <w:vAlign w:val="center"/>
          </w:tcPr>
          <w:p w14:paraId="782A486E" w14:textId="77777777" w:rsidR="00B603F6" w:rsidRPr="00852212" w:rsidRDefault="00B603F6" w:rsidP="000B36C8"/>
        </w:tc>
        <w:tc>
          <w:tcPr>
            <w:tcW w:w="3500" w:type="pct"/>
            <w:tcBorders>
              <w:top w:val="nil"/>
              <w:left w:val="nil"/>
              <w:bottom w:val="nil"/>
              <w:right w:val="nil"/>
            </w:tcBorders>
            <w:vAlign w:val="center"/>
          </w:tcPr>
          <w:p w14:paraId="09299F99" w14:textId="77777777" w:rsidR="00B603F6" w:rsidRPr="002303F1" w:rsidRDefault="00631686"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1CDC58F9" w14:textId="24523BC7" w:rsidR="00B603F6" w:rsidRPr="00DC2C30" w:rsidRDefault="00B603F6" w:rsidP="000B36C8">
            <w:pPr>
              <w:ind w:firstLine="369"/>
              <w:jc w:val="right"/>
              <w:rPr>
                <w:lang w:val="en-US"/>
              </w:rPr>
            </w:pPr>
            <w:r>
              <w:rPr>
                <w:lang w:val="en-US"/>
              </w:rPr>
              <w:t>(</w:t>
            </w:r>
            <w:r w:rsidR="00702827">
              <w:t>2.7</w:t>
            </w:r>
            <w:r>
              <w:rPr>
                <w:lang w:val="en-US"/>
              </w:rPr>
              <w:t>)</w:t>
            </w:r>
          </w:p>
        </w:tc>
      </w:tr>
    </w:tbl>
    <w:p w14:paraId="48EBA982" w14:textId="77777777" w:rsidR="00951D55" w:rsidRDefault="00951D55" w:rsidP="00B603F6"/>
    <w:p w14:paraId="6639F7D5" w14:textId="3CEF92F9" w:rsidR="00B603F6" w:rsidRDefault="00B603F6" w:rsidP="00B603F6">
      <w:r w:rsidRPr="00852212">
        <w:t>Складывая эти уравнения, получаем основное выражение алгоритма Верле:</w:t>
      </w:r>
    </w:p>
    <w:p w14:paraId="4DE622B0" w14:textId="77777777" w:rsidR="00951D55" w:rsidRPr="00852212" w:rsidRDefault="00951D55" w:rsidP="00B603F6"/>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5670E700" w14:textId="77777777" w:rsidTr="000B36C8">
        <w:tc>
          <w:tcPr>
            <w:tcW w:w="21600" w:type="dxa"/>
            <w:vAlign w:val="center"/>
          </w:tcPr>
          <w:p w14:paraId="58E589E2" w14:textId="77777777" w:rsidR="00B603F6" w:rsidRPr="00852212" w:rsidRDefault="00B603F6" w:rsidP="000B36C8"/>
        </w:tc>
        <w:tc>
          <w:tcPr>
            <w:tcW w:w="3500" w:type="pct"/>
            <w:vAlign w:val="center"/>
          </w:tcPr>
          <w:p w14:paraId="78E78554" w14:textId="77777777" w:rsidR="00B603F6" w:rsidRPr="00852212" w:rsidRDefault="00631686"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=2</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vAlign w:val="center"/>
          </w:tcPr>
          <w:p w14:paraId="64F2ECBC" w14:textId="63BF18B3" w:rsidR="00B603F6" w:rsidRPr="00DC2C30" w:rsidRDefault="00B603F6" w:rsidP="000B36C8">
            <w:pPr>
              <w:ind w:firstLine="369"/>
              <w:jc w:val="right"/>
              <w:rPr>
                <w:lang w:val="en-US"/>
              </w:rPr>
            </w:pPr>
            <w:r>
              <w:rPr>
                <w:lang w:val="en-US"/>
              </w:rPr>
              <w:t>(</w:t>
            </w:r>
            <w:r w:rsidR="00702827">
              <w:t>2.8</w:t>
            </w:r>
            <w:r>
              <w:rPr>
                <w:lang w:val="en-US"/>
              </w:rPr>
              <w:t>)</w:t>
            </w:r>
          </w:p>
        </w:tc>
      </w:tr>
    </w:tbl>
    <w:p w14:paraId="160AF1EB" w14:textId="77777777" w:rsidR="00951D55" w:rsidRDefault="00951D55" w:rsidP="00B603F6"/>
    <w:p w14:paraId="445ACAC2" w14:textId="10CD97AD" w:rsidR="00B603F6" w:rsidRDefault="00B603F6" w:rsidP="00B603F6">
      <w:r w:rsidRPr="00852212">
        <w:t>Также, вычитая эти уравнения можно получить скорость:</w:t>
      </w:r>
    </w:p>
    <w:p w14:paraId="3A40843E" w14:textId="77777777" w:rsidR="00951D55" w:rsidRPr="00852212" w:rsidRDefault="00951D55" w:rsidP="00B603F6"/>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2DA3F961" w14:textId="77777777" w:rsidTr="000B36C8">
        <w:tc>
          <w:tcPr>
            <w:tcW w:w="21600" w:type="dxa"/>
            <w:vAlign w:val="center"/>
          </w:tcPr>
          <w:p w14:paraId="6A21538F" w14:textId="77777777" w:rsidR="00B603F6" w:rsidRPr="00852212" w:rsidRDefault="00B603F6" w:rsidP="000B36C8"/>
        </w:tc>
        <w:tc>
          <w:tcPr>
            <w:tcW w:w="3500" w:type="pct"/>
            <w:vAlign w:val="center"/>
          </w:tcPr>
          <w:p w14:paraId="1B8F820C" w14:textId="77777777" w:rsidR="00B603F6" w:rsidRPr="00852212" w:rsidRDefault="00631686"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e>
                    </m:d>
                  </m:e>
                </m:d>
                <m:r>
                  <w:rPr>
                    <w:rFonts w:ascii="Cambria Math" w:hAnsi="Cambria Math"/>
                  </w:rPr>
                  <m:t>,</m:t>
                </m:r>
              </m:oMath>
            </m:oMathPara>
          </w:p>
        </w:tc>
        <w:tc>
          <w:tcPr>
            <w:tcW w:w="750" w:type="pct"/>
            <w:vAlign w:val="center"/>
          </w:tcPr>
          <w:p w14:paraId="6B7CCBD1" w14:textId="29FF5CF7" w:rsidR="00B603F6" w:rsidRPr="00702827" w:rsidRDefault="00B603F6" w:rsidP="000B36C8">
            <w:pPr>
              <w:ind w:firstLine="369"/>
              <w:jc w:val="right"/>
            </w:pPr>
            <w:r>
              <w:rPr>
                <w:lang w:val="en-US"/>
              </w:rPr>
              <w:t>(</w:t>
            </w:r>
            <w:r w:rsidR="00702827">
              <w:t>2.9</w:t>
            </w:r>
            <w:r>
              <w:rPr>
                <w:lang w:val="en-US"/>
              </w:rPr>
              <w:t>)</w:t>
            </w:r>
          </w:p>
        </w:tc>
      </w:tr>
    </w:tbl>
    <w:p w14:paraId="1229E109" w14:textId="77777777" w:rsidR="00951D55" w:rsidRDefault="00951D55" w:rsidP="00B603F6"/>
    <w:p w14:paraId="06A2B9CF" w14:textId="581E016F" w:rsidR="00B603F6" w:rsidRDefault="00B603F6" w:rsidP="00B603F6">
      <w:r w:rsidRPr="00852212">
        <w:t xml:space="preserve">Как видно из уравнений, для нахождения следующей позиции атома, необходимо знать две его предыдущие позиции по времени. Следовательно, данный алгоритм нельзя применять на первом шаге интегрирования уравнения. </w:t>
      </w:r>
    </w:p>
    <w:p w14:paraId="2BBEFD30" w14:textId="77777777" w:rsidR="0064155D" w:rsidRPr="00852212" w:rsidRDefault="0064155D" w:rsidP="0064155D">
      <w:r>
        <w:t>Устойчивость численного решения можно контролировать, следя за полной энергией и убеждаясь, что она не ушла от своего первоначального значения. Как правило, алгоритм Эйлера не может</w:t>
      </w:r>
      <w:r w:rsidRPr="0064155D">
        <w:t xml:space="preserve"> </w:t>
      </w:r>
      <w:r>
        <w:t>обеспечить сохранение энергии на временах, рассматриваемых при</w:t>
      </w:r>
      <w:r w:rsidRPr="0064155D">
        <w:t xml:space="preserve"> </w:t>
      </w:r>
      <w:r>
        <w:t>моделировании молекулярной динамики.</w:t>
      </w:r>
    </w:p>
    <w:p w14:paraId="5903DCBF" w14:textId="7C4B728E" w:rsidR="00B603F6" w:rsidRPr="0064155D" w:rsidRDefault="00B603F6" w:rsidP="00B603F6">
      <w:r w:rsidRPr="00852212">
        <w:t>Для совершения первого шага используются другие методы, например, скоростной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D01514">
        <w:t>32</w:t>
      </w:r>
      <w:r>
        <w:fldChar w:fldCharType="end"/>
      </w:r>
      <w:r w:rsidRPr="00DC2C30">
        <w:sym w:font="Symbol" w:char="F05D"/>
      </w:r>
      <w:r w:rsidRPr="00DC2C30">
        <w:t>.</w:t>
      </w:r>
    </w:p>
    <w:p w14:paraId="04388214" w14:textId="6BAAC459" w:rsidR="00B603F6" w:rsidRDefault="00B603F6" w:rsidP="00B603F6">
      <w:r w:rsidRPr="00852212">
        <w:t>В скоростном алгоритме Верле для вычисления координат, скоростей и ускорений атомов на шаге</w:t>
      </w:r>
      <m:oMath>
        <m:r>
          <w:rPr>
            <w:rFonts w:ascii="Cambria Math" w:hAnsi="Cambria Math"/>
          </w:rPr>
          <m:t xml:space="preserve"> (t+∆t)</m:t>
        </m:r>
      </m:oMath>
      <w:r w:rsidRPr="00852212">
        <w:t xml:space="preserve"> используются следующие соотношения:</w:t>
      </w:r>
    </w:p>
    <w:p w14:paraId="113B7F60" w14:textId="77777777" w:rsidR="00951D55" w:rsidRPr="00852212" w:rsidRDefault="00951D55" w:rsidP="00B603F6"/>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051F06" w14:paraId="6F3D2E1C" w14:textId="77777777" w:rsidTr="000B36C8">
        <w:tc>
          <w:tcPr>
            <w:tcW w:w="21600" w:type="dxa"/>
            <w:vAlign w:val="center"/>
          </w:tcPr>
          <w:p w14:paraId="06E2E1F5" w14:textId="77777777" w:rsidR="00B603F6" w:rsidRPr="00852212" w:rsidRDefault="00B603F6" w:rsidP="000B36C8"/>
        </w:tc>
        <w:tc>
          <w:tcPr>
            <w:tcW w:w="3500" w:type="pct"/>
            <w:vAlign w:val="center"/>
          </w:tcPr>
          <w:p w14:paraId="49031951" w14:textId="77777777" w:rsidR="00B603F6" w:rsidRPr="00DC2C30" w:rsidRDefault="00631686"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oMath>
            </m:oMathPara>
          </w:p>
        </w:tc>
        <w:tc>
          <w:tcPr>
            <w:tcW w:w="750" w:type="pct"/>
            <w:vAlign w:val="center"/>
          </w:tcPr>
          <w:p w14:paraId="16EF23CD" w14:textId="523FF41D" w:rsidR="00B603F6" w:rsidRPr="00DC2C30" w:rsidRDefault="00B603F6" w:rsidP="000B36C8">
            <w:pPr>
              <w:ind w:firstLine="369"/>
              <w:jc w:val="right"/>
              <w:rPr>
                <w:lang w:val="en-US"/>
              </w:rPr>
            </w:pPr>
            <w:r>
              <w:rPr>
                <w:lang w:val="en-US"/>
              </w:rPr>
              <w:t>(</w:t>
            </w:r>
            <w:r w:rsidR="00702827">
              <w:t>2.10</w:t>
            </w:r>
            <w:r>
              <w:rPr>
                <w:lang w:val="en-US"/>
              </w:rPr>
              <w:t>)</w:t>
            </w:r>
          </w:p>
        </w:tc>
      </w:tr>
      <w:tr w:rsidR="00B603F6" w:rsidRPr="00051F06" w14:paraId="74115FF4" w14:textId="77777777" w:rsidTr="000B36C8">
        <w:tc>
          <w:tcPr>
            <w:tcW w:w="21600" w:type="dxa"/>
            <w:vAlign w:val="center"/>
          </w:tcPr>
          <w:p w14:paraId="191EE2AF" w14:textId="77777777" w:rsidR="00B603F6" w:rsidRPr="00051F06" w:rsidRDefault="00B603F6" w:rsidP="000B36C8">
            <w:pPr>
              <w:rPr>
                <w:highlight w:val="yellow"/>
              </w:rPr>
            </w:pPr>
          </w:p>
        </w:tc>
        <w:tc>
          <w:tcPr>
            <w:tcW w:w="3500" w:type="pct"/>
            <w:vAlign w:val="center"/>
          </w:tcPr>
          <w:p w14:paraId="50EB0673" w14:textId="77777777" w:rsidR="00B603F6" w:rsidRPr="00DC2C30" w:rsidRDefault="00631686"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∆t,</m:t>
                </m:r>
              </m:oMath>
            </m:oMathPara>
          </w:p>
        </w:tc>
        <w:tc>
          <w:tcPr>
            <w:tcW w:w="750" w:type="pct"/>
            <w:vAlign w:val="center"/>
          </w:tcPr>
          <w:p w14:paraId="6363506D" w14:textId="1CBF394E" w:rsidR="00B603F6" w:rsidRPr="00DC2C30" w:rsidRDefault="00B603F6" w:rsidP="000B36C8">
            <w:pPr>
              <w:ind w:firstLine="369"/>
              <w:jc w:val="right"/>
              <w:rPr>
                <w:lang w:val="en-US"/>
              </w:rPr>
            </w:pPr>
            <w:r>
              <w:rPr>
                <w:lang w:val="en-US"/>
              </w:rPr>
              <w:t>(</w:t>
            </w:r>
            <w:r w:rsidR="00702827">
              <w:t>2.11</w:t>
            </w:r>
            <w:r>
              <w:rPr>
                <w:lang w:val="en-US"/>
              </w:rPr>
              <w:t>)</w:t>
            </w:r>
          </w:p>
        </w:tc>
      </w:tr>
      <w:tr w:rsidR="00B603F6" w:rsidRPr="00852212" w14:paraId="359C4748" w14:textId="77777777" w:rsidTr="000B36C8">
        <w:tc>
          <w:tcPr>
            <w:tcW w:w="21600" w:type="dxa"/>
            <w:vAlign w:val="center"/>
          </w:tcPr>
          <w:p w14:paraId="599B053B" w14:textId="77777777" w:rsidR="00B603F6" w:rsidRPr="00051F06" w:rsidRDefault="00B603F6" w:rsidP="000B36C8">
            <w:pPr>
              <w:rPr>
                <w:highlight w:val="yellow"/>
              </w:rPr>
            </w:pPr>
          </w:p>
        </w:tc>
        <w:tc>
          <w:tcPr>
            <w:tcW w:w="3500" w:type="pct"/>
            <w:vAlign w:val="center"/>
          </w:tcPr>
          <w:p w14:paraId="2B24905C" w14:textId="77777777" w:rsidR="00B603F6" w:rsidRPr="002303F1" w:rsidRDefault="00631686" w:rsidP="000B36C8">
            <w:pPr>
              <w:rPr>
                <w:rFonts w:ascii="Cambria Math" w:hAnsi="Cambria Math"/>
                <w:i/>
                <w:lang w:val="en-US"/>
              </w:rPr>
            </w:pPr>
            <m:oMathPara>
              <m:oMathParaPr>
                <m:jc m:val="center"/>
              </m:oMathParaPr>
              <m:oMath>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box>
                      <m:boxPr>
                        <m:opEmu m:val="1"/>
                        <m:ctrlPr>
                          <w:rPr>
                            <w:rFonts w:ascii="Cambria Math" w:hAnsi="Cambria Math"/>
                          </w:rPr>
                        </m:ctrlPr>
                      </m:boxPr>
                      <m:e>
                        <m:groupChr>
                          <m:groupChrPr>
                            <m:chr m:val="→"/>
                            <m:pos m:val="top"/>
                            <m:ctrlPr>
                              <w:rPr>
                                <w:rFonts w:ascii="Cambria Math" w:hAnsi="Cambria Math"/>
                              </w:rPr>
                            </m:ctrlPr>
                          </m:groupChrPr>
                          <m:e>
                            <m:r>
                              <m:rPr>
                                <m:sty m:val="p"/>
                              </m:rPr>
                              <w:rPr>
                                <w:rFonts w:ascii="Cambria Math" w:hAnsi="Cambria Math"/>
                              </w:rPr>
                              <m:t>∇</m:t>
                            </m:r>
                          </m:e>
                        </m:groupChr>
                      </m:e>
                    </m:box>
                    <m:d>
                      <m:dPr>
                        <m:ctrlPr>
                          <w:rPr>
                            <w:rFonts w:ascii="Cambria Math" w:hAnsi="Cambria Math"/>
                            <w:i/>
                          </w:rPr>
                        </m:ctrlPr>
                      </m:dPr>
                      <m:e>
                        <m:r>
                          <w:rPr>
                            <w:rFonts w:ascii="Cambria Math" w:hAnsi="Cambria Math"/>
                          </w:rPr>
                          <m:t>U</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e>
                        </m:d>
                      </m:e>
                    </m:d>
                  </m:num>
                  <m:den>
                    <m:r>
                      <w:rPr>
                        <w:rFonts w:ascii="Cambria Math" w:hAnsi="Cambria Math"/>
                      </w:rPr>
                      <m:t>m</m:t>
                    </m:r>
                  </m:den>
                </m:f>
                <m:r>
                  <w:rPr>
                    <w:rFonts w:ascii="Cambria Math" w:hAnsi="Cambria Math"/>
                  </w:rPr>
                  <m:t>,</m:t>
                </m:r>
              </m:oMath>
            </m:oMathPara>
          </w:p>
        </w:tc>
        <w:tc>
          <w:tcPr>
            <w:tcW w:w="750" w:type="pct"/>
            <w:vAlign w:val="center"/>
          </w:tcPr>
          <w:p w14:paraId="34C2F0CA" w14:textId="38D40BE7" w:rsidR="00B603F6" w:rsidRPr="00DC2C30" w:rsidRDefault="00B603F6" w:rsidP="000B36C8">
            <w:pPr>
              <w:ind w:firstLine="369"/>
              <w:jc w:val="right"/>
              <w:rPr>
                <w:lang w:val="en-US"/>
              </w:rPr>
            </w:pPr>
            <w:r>
              <w:t>(</w:t>
            </w:r>
            <w:r w:rsidR="00702827">
              <w:t>2.12</w:t>
            </w:r>
            <w:r>
              <w:rPr>
                <w:lang w:val="en-US"/>
              </w:rPr>
              <w:t>)</w:t>
            </w:r>
          </w:p>
        </w:tc>
      </w:tr>
      <w:tr w:rsidR="00B603F6" w:rsidRPr="00852212" w14:paraId="65D7BE1E" w14:textId="77777777" w:rsidTr="000B36C8">
        <w:tc>
          <w:tcPr>
            <w:tcW w:w="21600" w:type="dxa"/>
            <w:vAlign w:val="center"/>
          </w:tcPr>
          <w:p w14:paraId="47675D16" w14:textId="77777777" w:rsidR="00B603F6" w:rsidRPr="00852212" w:rsidRDefault="00B603F6" w:rsidP="000B36C8"/>
        </w:tc>
        <w:tc>
          <w:tcPr>
            <w:tcW w:w="3500" w:type="pct"/>
            <w:vAlign w:val="center"/>
          </w:tcPr>
          <w:p w14:paraId="636AFD37" w14:textId="77777777" w:rsidR="00B603F6" w:rsidRPr="00DC2C30" w:rsidRDefault="00631686" w:rsidP="000B36C8">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t+∆t</m:t>
                    </m:r>
                  </m:e>
                </m:d>
                <m:r>
                  <w:rPr>
                    <w:rFonts w:ascii="Cambria Math" w:hAnsi="Cambria Math"/>
                  </w:rPr>
                  <m:t>∆t,</m:t>
                </m:r>
              </m:oMath>
            </m:oMathPara>
          </w:p>
        </w:tc>
        <w:tc>
          <w:tcPr>
            <w:tcW w:w="750" w:type="pct"/>
            <w:vAlign w:val="center"/>
          </w:tcPr>
          <w:p w14:paraId="1A811A39" w14:textId="0D8B38EF" w:rsidR="00B603F6" w:rsidRPr="00DC2C30" w:rsidRDefault="00B603F6" w:rsidP="000B36C8">
            <w:pPr>
              <w:ind w:firstLine="369"/>
              <w:jc w:val="right"/>
              <w:rPr>
                <w:lang w:val="en-US"/>
              </w:rPr>
            </w:pPr>
            <w:r>
              <w:rPr>
                <w:lang w:val="en-US"/>
              </w:rPr>
              <w:t>(</w:t>
            </w:r>
            <w:r w:rsidR="00702827">
              <w:t>2.13</w:t>
            </w:r>
            <w:r>
              <w:rPr>
                <w:lang w:val="en-US"/>
              </w:rPr>
              <w:t>)</w:t>
            </w:r>
          </w:p>
        </w:tc>
      </w:tr>
    </w:tbl>
    <w:p w14:paraId="2D1C9579" w14:textId="77777777" w:rsidR="00951D55" w:rsidRDefault="00951D55" w:rsidP="00174B21"/>
    <w:p w14:paraId="20A574B2" w14:textId="32922EDD" w:rsidR="00B603F6" w:rsidRDefault="0064155D" w:rsidP="00174B21">
      <w:r w:rsidRPr="0064155D">
        <w:t xml:space="preserve">В данном алгоритме формула </w:t>
      </w:r>
      <w:r w:rsidRPr="00702827">
        <w:t>(</w:t>
      </w:r>
      <w:r w:rsidR="00702827" w:rsidRPr="00702827">
        <w:t>2.13</w:t>
      </w:r>
      <w:r w:rsidRPr="00702827">
        <w:t>)</w:t>
      </w:r>
      <w:r w:rsidRPr="0064155D">
        <w:t xml:space="preserve"> является </w:t>
      </w:r>
      <w:r w:rsidR="00702827">
        <w:t>очень</w:t>
      </w:r>
      <w:r w:rsidRPr="0064155D">
        <w:t xml:space="preserve"> важной поскольку на каждом шаге ускорение определяется с помощью градиента от потенциала взаимодействия, а он, как будет показано далее, является если не самым, то одним из самых главных параметров компьютерного моделирования.</w:t>
      </w:r>
    </w:p>
    <w:p w14:paraId="180A20D6" w14:textId="77777777" w:rsidR="006F1400" w:rsidRPr="0064155D" w:rsidRDefault="006F1400" w:rsidP="00174B21"/>
    <w:p w14:paraId="067A8471" w14:textId="77777777" w:rsidR="00174B21" w:rsidRDefault="00174B21" w:rsidP="008E3FD4">
      <w:pPr>
        <w:pStyle w:val="3"/>
      </w:pPr>
      <w:bookmarkStart w:id="63" w:name="_Toc514780539"/>
      <w:bookmarkStart w:id="64" w:name="_Toc517719211"/>
      <w:r>
        <w:t>Статистические ансамбли.</w:t>
      </w:r>
      <w:bookmarkEnd w:id="63"/>
      <w:bookmarkEnd w:id="64"/>
    </w:p>
    <w:p w14:paraId="2537AA3C" w14:textId="77777777" w:rsidR="00174B21" w:rsidRPr="00A42423" w:rsidRDefault="00174B21" w:rsidP="00174B21">
      <w:r w:rsidRPr="00A42423">
        <w:t>Статистическим ансамблем физической системы называется набор всевозможных состояний данной системы, отвечающих определённым критериям. Примерами статистического ансамбля являются:</w:t>
      </w:r>
    </w:p>
    <w:p w14:paraId="638A88B3" w14:textId="1C698702" w:rsidR="00A42423" w:rsidRDefault="00A42423" w:rsidP="006F1400">
      <w:pPr>
        <w:pStyle w:val="a3"/>
        <w:numPr>
          <w:ilvl w:val="0"/>
          <w:numId w:val="22"/>
        </w:numPr>
        <w:ind w:left="709"/>
      </w:pPr>
      <w:r>
        <w:t>Микроканонический ансамбль (N, V, E) в котором рассматривают замкнутые изолированные системы, в которых фиксированы число частиц N, объем V и полная энергия E. На микроскопическом уровне существует бесконечное число различных способов, или конфигураций, в которых может быть реализовано данное макросостояние. Большинство физических систем не являются полностью изолированными. Они могут обмениваться энергией и частицами с окружающей средой. При этом полагают, что рассматриваемая система мала по сравнению с окружающей ее системой, и любое изменение характеристик малой системы не сказывается на состоянии большой</w:t>
      </w:r>
      <w:r w:rsidR="00702827">
        <w:t>;</w:t>
      </w:r>
    </w:p>
    <w:p w14:paraId="54AB311D" w14:textId="5027FAF9" w:rsidR="00174B21" w:rsidRPr="00A42423" w:rsidRDefault="00174B21" w:rsidP="006F1400">
      <w:pPr>
        <w:pStyle w:val="a3"/>
        <w:numPr>
          <w:ilvl w:val="0"/>
          <w:numId w:val="22"/>
        </w:numPr>
        <w:ind w:left="709"/>
      </w:pPr>
      <w:r w:rsidRPr="00A42423">
        <w:t>Канонический ансамбль, описывающий состояния системы с постоянным числом частиц</w:t>
      </w:r>
      <w:r w:rsidR="001F59D8">
        <w:t xml:space="preserve"> </w:t>
      </w:r>
      <w:r w:rsidR="001F59D8">
        <w:rPr>
          <w:lang w:val="en-US"/>
        </w:rPr>
        <w:t>N</w:t>
      </w:r>
      <w:r w:rsidR="009363DF" w:rsidRPr="009363DF">
        <w:t xml:space="preserve">, </w:t>
      </w:r>
      <w:r w:rsidR="009363DF">
        <w:t xml:space="preserve">объемом </w:t>
      </w:r>
      <w:r w:rsidR="009363DF">
        <w:rPr>
          <w:lang w:val="en-US"/>
        </w:rPr>
        <w:t>V</w:t>
      </w:r>
      <w:r w:rsidR="009363DF">
        <w:t xml:space="preserve"> (или давление </w:t>
      </w:r>
      <w:r w:rsidR="009363DF">
        <w:rPr>
          <w:lang w:val="en-US"/>
        </w:rPr>
        <w:t>P</w:t>
      </w:r>
      <w:r w:rsidR="009363DF">
        <w:t xml:space="preserve">) и температурой </w:t>
      </w:r>
      <w:r w:rsidR="009363DF">
        <w:rPr>
          <w:lang w:val="en-US"/>
        </w:rPr>
        <w:t>T</w:t>
      </w:r>
      <w:r w:rsidR="009363DF">
        <w:t>. Способен обмениваться энергией с окружением</w:t>
      </w:r>
      <w:r w:rsidR="00702827">
        <w:t>;</w:t>
      </w:r>
    </w:p>
    <w:p w14:paraId="46880990" w14:textId="77777777" w:rsidR="009363DF" w:rsidRDefault="00174B21" w:rsidP="006F1400">
      <w:pPr>
        <w:pStyle w:val="a3"/>
        <w:numPr>
          <w:ilvl w:val="0"/>
          <w:numId w:val="22"/>
        </w:numPr>
        <w:ind w:left="709"/>
      </w:pPr>
      <w:r w:rsidRPr="00A42423">
        <w:t>Большой канонический ансамбль</w:t>
      </w:r>
      <w:r w:rsidR="009363DF" w:rsidRPr="009363DF">
        <w:t xml:space="preserve"> (T, V, μ)</w:t>
      </w:r>
      <w:r w:rsidRPr="00A42423">
        <w:t xml:space="preserve">, </w:t>
      </w:r>
      <w:r w:rsidR="009363DF">
        <w:t>способен обмениваться и энергией, и частицами. Его состояние задается температурой Т, объемом V и химическим потенциалом μ. Расчет термодинамических</w:t>
      </w:r>
      <w:r w:rsidR="009363DF" w:rsidRPr="009363DF">
        <w:t xml:space="preserve"> </w:t>
      </w:r>
      <w:r w:rsidR="009363DF">
        <w:t>характеристик, как правило, проводится в рамках канонического</w:t>
      </w:r>
      <w:r w:rsidR="009363DF" w:rsidRPr="009363DF">
        <w:t xml:space="preserve"> </w:t>
      </w:r>
      <w:r w:rsidR="009363DF">
        <w:t>ансамбля (NVT, NPT).</w:t>
      </w:r>
    </w:p>
    <w:p w14:paraId="6BE3C5F5" w14:textId="0B52F064" w:rsidR="00174B21" w:rsidRDefault="00174B21" w:rsidP="009363DF">
      <w:r w:rsidRPr="00B9292A">
        <w:t>Так как исследуемая система обменивается энергией с окружающей средой</w:t>
      </w:r>
      <w:r w:rsidR="00B9292A" w:rsidRPr="00B9292A">
        <w:t>,</w:t>
      </w:r>
      <w:r w:rsidRPr="00B9292A">
        <w:t xml:space="preserve"> имеет постоянный объем</w:t>
      </w:r>
      <w:r w:rsidR="00B9292A" w:rsidRPr="00B9292A">
        <w:t>, температуру</w:t>
      </w:r>
      <w:r w:rsidRPr="00B9292A">
        <w:t xml:space="preserve"> и постоянное количество</w:t>
      </w:r>
      <w:r w:rsidR="00EA1F5F" w:rsidRPr="00B9292A">
        <w:t xml:space="preserve"> частиц, то ансамбл</w:t>
      </w:r>
      <w:r w:rsidR="00B9292A" w:rsidRPr="00B9292A">
        <w:t>ь</w:t>
      </w:r>
      <w:r w:rsidR="00EA1F5F" w:rsidRPr="00B9292A">
        <w:t xml:space="preserve">, </w:t>
      </w:r>
      <w:r w:rsidR="00B9292A" w:rsidRPr="00B9292A">
        <w:t>соответственно</w:t>
      </w:r>
      <w:r w:rsidR="00EA1F5F" w:rsidRPr="00B9292A">
        <w:t xml:space="preserve"> – </w:t>
      </w:r>
      <w:r w:rsidR="00EA1F5F" w:rsidRPr="00B9292A">
        <w:rPr>
          <w:lang w:val="en-US"/>
        </w:rPr>
        <w:t>NVT</w:t>
      </w:r>
      <w:r w:rsidR="00EA1F5F" w:rsidRPr="00B9292A">
        <w:t>, или канонический.</w:t>
      </w:r>
    </w:p>
    <w:p w14:paraId="07DCD16C" w14:textId="77777777" w:rsidR="009D7CA8" w:rsidRPr="00A42423" w:rsidRDefault="009D7CA8" w:rsidP="009363DF"/>
    <w:p w14:paraId="1C2E3062" w14:textId="77777777" w:rsidR="00EA1F5F" w:rsidRDefault="00EA1F5F" w:rsidP="008E3FD4">
      <w:pPr>
        <w:pStyle w:val="3"/>
      </w:pPr>
      <w:bookmarkStart w:id="65" w:name="_Toc514780540"/>
      <w:bookmarkStart w:id="66" w:name="_Toc517719212"/>
      <w:r>
        <w:t>Термостат.</w:t>
      </w:r>
      <w:bookmarkEnd w:id="65"/>
      <w:bookmarkEnd w:id="66"/>
    </w:p>
    <w:p w14:paraId="3302D421" w14:textId="3C9F1DD8" w:rsidR="00DC29DC" w:rsidRDefault="00DC29DC" w:rsidP="00DC29DC">
      <w:r w:rsidRPr="00852212">
        <w:t xml:space="preserve">Для </w:t>
      </w:r>
      <w:r w:rsidRPr="00852212">
        <w:rPr>
          <w:iCs/>
        </w:rPr>
        <w:t>того</w:t>
      </w:r>
      <w:r w:rsidR="002079C8">
        <w:rPr>
          <w:iCs/>
        </w:rPr>
        <w:t>,</w:t>
      </w:r>
      <w:r w:rsidRPr="00852212">
        <w:t xml:space="preserve"> чтобы нагреть систему до необходимой температуры и поддерживать эту температуру в процессе моделирования, необходимо установить тепловой контакт системы с большим тепловым резервуаром. При этом вероятность нахождения системы в определенном энергетическом состоянии определяется распределением Больцмана, а импульсы распределены по закону Максвелла-Больцмана</w:t>
      </w:r>
      <w:r>
        <w:t xml:space="preserve"> </w:t>
      </w:r>
      <w:r w:rsidRPr="00DC2C30">
        <w:sym w:font="Symbol" w:char="F05B"/>
      </w:r>
      <w:r w:rsidR="002079C8">
        <w:fldChar w:fldCharType="begin"/>
      </w:r>
      <w:r w:rsidR="002079C8">
        <w:instrText xml:space="preserve"> REF БКалин_Материаловедение_4Т \n \h </w:instrText>
      </w:r>
      <w:r w:rsidR="002079C8">
        <w:fldChar w:fldCharType="separate"/>
      </w:r>
      <w:r w:rsidR="00D01514">
        <w:t>32</w:t>
      </w:r>
      <w:r w:rsidR="002079C8">
        <w:fldChar w:fldCharType="end"/>
      </w:r>
      <w:r w:rsidRPr="00DC2C30">
        <w:sym w:font="Symbol" w:char="F05D"/>
      </w:r>
      <w:r w:rsidRPr="00852212">
        <w:t>:</w:t>
      </w:r>
    </w:p>
    <w:p w14:paraId="3F48CDF9" w14:textId="77777777" w:rsidR="00951D55" w:rsidRPr="00852212" w:rsidRDefault="00951D55" w:rsidP="00DC29DC"/>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11DB7532" w14:textId="77777777" w:rsidTr="000B36C8">
        <w:tc>
          <w:tcPr>
            <w:tcW w:w="21600" w:type="dxa"/>
          </w:tcPr>
          <w:p w14:paraId="0E90B621" w14:textId="77777777" w:rsidR="00DC29DC" w:rsidRPr="00852212" w:rsidRDefault="00DC29DC" w:rsidP="000B36C8"/>
        </w:tc>
        <w:tc>
          <w:tcPr>
            <w:tcW w:w="3500" w:type="pct"/>
            <w:vAlign w:val="center"/>
          </w:tcPr>
          <w:p w14:paraId="60A7D60B" w14:textId="77777777" w:rsidR="00DC29DC" w:rsidRPr="00852212" w:rsidRDefault="00DC29DC" w:rsidP="000B36C8">
            <m:oMathPara>
              <m:oMath>
                <m:r>
                  <w:rPr>
                    <w:rFonts w:ascii="Cambria Math" w:hAnsi="Cambria Math"/>
                  </w:rPr>
                  <m:t>ρ</m:t>
                </m:r>
                <m:d>
                  <m:dPr>
                    <m:ctrlPr>
                      <w:rPr>
                        <w:rFonts w:ascii="Cambria Math" w:hAnsi="Cambria Math"/>
                        <w:i/>
                      </w:rPr>
                    </m:ctrlPr>
                  </m:dPr>
                  <m:e>
                    <m: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2πmkT</m:t>
                        </m:r>
                      </m:den>
                    </m:f>
                    <m:r>
                      <w:rPr>
                        <w:rFonts w:ascii="Cambria Math" w:hAnsi="Cambria Math"/>
                      </w:rPr>
                      <m:t>)</m:t>
                    </m:r>
                  </m:e>
                  <m:sup>
                    <m:r>
                      <w:rPr>
                        <w:rFonts w:ascii="Cambria Math" w:hAnsi="Cambria Math"/>
                      </w:rPr>
                      <m:t>3/2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2mkT</m:t>
                            </m:r>
                          </m:den>
                        </m:f>
                      </m:e>
                    </m:d>
                  </m:e>
                </m:func>
                <m:r>
                  <w:rPr>
                    <w:rFonts w:ascii="Cambria Math" w:hAnsi="Cambria Math"/>
                  </w:rPr>
                  <m:t>,</m:t>
                </m:r>
              </m:oMath>
            </m:oMathPara>
          </w:p>
        </w:tc>
        <w:tc>
          <w:tcPr>
            <w:tcW w:w="750" w:type="pct"/>
            <w:vAlign w:val="center"/>
          </w:tcPr>
          <w:p w14:paraId="21CB5DD5" w14:textId="15A219D2" w:rsidR="00DC29DC" w:rsidRPr="00DC2C30" w:rsidRDefault="00DC29DC" w:rsidP="000B36C8">
            <w:pPr>
              <w:ind w:firstLine="369"/>
              <w:jc w:val="right"/>
              <w:rPr>
                <w:lang w:val="en-US"/>
              </w:rPr>
            </w:pPr>
            <w:r>
              <w:rPr>
                <w:lang w:val="en-US"/>
              </w:rPr>
              <w:t>(</w:t>
            </w:r>
            <w:r w:rsidR="00702827">
              <w:t>2.14</w:t>
            </w:r>
            <w:r>
              <w:rPr>
                <w:lang w:val="en-US"/>
              </w:rPr>
              <w:t>)</w:t>
            </w:r>
          </w:p>
        </w:tc>
      </w:tr>
    </w:tbl>
    <w:p w14:paraId="2B2BB736" w14:textId="67128F83" w:rsidR="00DC29DC" w:rsidRDefault="00DC29DC" w:rsidP="00DC29DC">
      <w:r w:rsidRPr="00852212">
        <w:lastRenderedPageBreak/>
        <w:t>При таком распределении связь между кинетической энергией и температурой записывается в следующем виде:</w:t>
      </w:r>
    </w:p>
    <w:p w14:paraId="4E188E6C" w14:textId="77777777" w:rsidR="00951D55" w:rsidRPr="00852212" w:rsidRDefault="00951D55" w:rsidP="00DC29DC"/>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0EB4741A" w14:textId="77777777" w:rsidTr="000B36C8">
        <w:tc>
          <w:tcPr>
            <w:tcW w:w="21600" w:type="dxa"/>
          </w:tcPr>
          <w:p w14:paraId="4720675C" w14:textId="77777777" w:rsidR="00DC29DC" w:rsidRPr="00852212" w:rsidRDefault="00DC29DC" w:rsidP="000B36C8"/>
        </w:tc>
        <w:tc>
          <w:tcPr>
            <w:tcW w:w="3500" w:type="pct"/>
            <w:vAlign w:val="center"/>
          </w:tcPr>
          <w:p w14:paraId="412A1EF8" w14:textId="77777777" w:rsidR="00DC29DC" w:rsidRPr="00DC2C30" w:rsidRDefault="00631686" w:rsidP="000B36C8">
            <w:pPr>
              <w:rPr>
                <w:rFonts w:ascii="Cambria Math" w:hAnsi="Cambria Math"/>
                <w:oMath/>
              </w:rP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ν</m:t>
                            </m:r>
                          </m:e>
                          <m:sup>
                            <m:r>
                              <w:rPr>
                                <w:rFonts w:ascii="Cambria Math" w:hAnsi="Cambria Math"/>
                              </w:rPr>
                              <m:t>2</m:t>
                            </m:r>
                          </m:sup>
                        </m:sSup>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kT,</m:t>
                </m:r>
              </m:oMath>
            </m:oMathPara>
          </w:p>
        </w:tc>
        <w:tc>
          <w:tcPr>
            <w:tcW w:w="750" w:type="pct"/>
            <w:vAlign w:val="center"/>
          </w:tcPr>
          <w:p w14:paraId="07F2F52D" w14:textId="37CB47FB" w:rsidR="00DC29DC" w:rsidRPr="00852212" w:rsidRDefault="00DC29DC" w:rsidP="000B36C8">
            <w:pPr>
              <w:ind w:firstLine="369"/>
              <w:jc w:val="right"/>
            </w:pPr>
            <w:r>
              <w:t>(</w:t>
            </w:r>
            <w:r w:rsidR="00702827">
              <w:t>2.15</w:t>
            </w:r>
            <w:r>
              <w:t>)</w:t>
            </w:r>
          </w:p>
        </w:tc>
      </w:tr>
    </w:tbl>
    <w:p w14:paraId="2A0F168E" w14:textId="77777777" w:rsidR="00951D55" w:rsidRDefault="00951D55" w:rsidP="00DC29DC">
      <w:pPr>
        <w:ind w:firstLine="0"/>
      </w:pPr>
    </w:p>
    <w:p w14:paraId="3BD6B820" w14:textId="1F1CAC6A" w:rsidR="00DC29DC" w:rsidRPr="00852212" w:rsidRDefault="00DC29DC" w:rsidP="00DC29DC">
      <w:pPr>
        <w:ind w:firstLine="0"/>
      </w:pPr>
      <w:r w:rsidRPr="00852212">
        <w:t>где угловые скобки указывают на усреднение по всему атомному ансамблю. Алгоритмы, поддерживающие среднюю кинетическую энергию на уровне, соответствующей заданной температуре называют термостатами.</w:t>
      </w:r>
    </w:p>
    <w:p w14:paraId="376283AF" w14:textId="1FE11A55" w:rsidR="00DC29DC" w:rsidRDefault="00DC29DC" w:rsidP="00DC29DC">
      <w:r w:rsidRPr="00852212">
        <w:t>При расчетах в данной работе использовался термостат Берендсена</w:t>
      </w:r>
      <w:r>
        <w:t xml:space="preserve"> </w:t>
      </w:r>
      <w:r w:rsidRPr="00DC2C30">
        <w:sym w:font="Symbol" w:char="F05B"/>
      </w:r>
      <w:r>
        <w:fldChar w:fldCharType="begin"/>
      </w:r>
      <w:r>
        <w:instrText xml:space="preserve"> REF HBerendsen_Molecular_dynam_with_coupling \n \h </w:instrText>
      </w:r>
      <w:r>
        <w:fldChar w:fldCharType="separate"/>
      </w:r>
      <w:r w:rsidR="00D01514">
        <w:t>34</w:t>
      </w:r>
      <w:r>
        <w:fldChar w:fldCharType="end"/>
      </w:r>
      <w:r w:rsidR="002D6FE3" w:rsidRPr="002D6FE3">
        <w:t xml:space="preserve">, </w:t>
      </w:r>
      <w:r w:rsidR="002D6FE3">
        <w:fldChar w:fldCharType="begin"/>
      </w:r>
      <w:r w:rsidR="002D6FE3">
        <w:instrText xml:space="preserve"> REF WGunsteren_Comp_simul_of_molec_dynam \n \h </w:instrText>
      </w:r>
      <w:r w:rsidR="002D6FE3">
        <w:fldChar w:fldCharType="separate"/>
      </w:r>
      <w:r w:rsidR="00D01514">
        <w:t>35</w:t>
      </w:r>
      <w:r w:rsidR="002D6FE3">
        <w:fldChar w:fldCharType="end"/>
      </w:r>
      <w:r w:rsidRPr="00DC2C30">
        <w:sym w:font="Symbol" w:char="F05D"/>
      </w:r>
      <w:r w:rsidRPr="00DC2C30">
        <w:t>.</w:t>
      </w:r>
      <w:r w:rsidRPr="00852212">
        <w:t xml:space="preserve"> Данный термостат моделирует взаимодействие теплового резервуара с системой путем добавления в уравнения движения дополнительной силы трения:</w:t>
      </w:r>
    </w:p>
    <w:p w14:paraId="19BBF311" w14:textId="77777777" w:rsidR="00951D55" w:rsidRPr="00852212" w:rsidRDefault="00951D55" w:rsidP="00DC29DC"/>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0BD717A" w14:textId="77777777" w:rsidTr="000B36C8">
        <w:tc>
          <w:tcPr>
            <w:tcW w:w="21600" w:type="dxa"/>
          </w:tcPr>
          <w:p w14:paraId="5962A52B" w14:textId="77777777" w:rsidR="00DC29DC" w:rsidRPr="00852212" w:rsidRDefault="00DC29DC" w:rsidP="000B36C8"/>
        </w:tc>
        <w:tc>
          <w:tcPr>
            <w:tcW w:w="3500" w:type="pct"/>
            <w:vAlign w:val="center"/>
          </w:tcPr>
          <w:p w14:paraId="38673F3C" w14:textId="77777777" w:rsidR="00DC29DC" w:rsidRPr="002303F1" w:rsidRDefault="00631686" w:rsidP="000B36C8">
            <w:pPr>
              <w:jc w:val="center"/>
              <w:rPr>
                <w:lang w:val="en-US"/>
              </w:rPr>
            </w:pP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μ(t)</m:t>
              </m:r>
              <m:sSub>
                <m:sSubPr>
                  <m:ctrlPr>
                    <w:rPr>
                      <w:rFonts w:ascii="Cambria Math" w:hAnsi="Cambria Math"/>
                      <w:i/>
                    </w:rPr>
                  </m:ctrlPr>
                </m:sSubPr>
                <m:e>
                  <m:r>
                    <w:rPr>
                      <w:rFonts w:ascii="Cambria Math" w:hAnsi="Cambria Math"/>
                    </w:rPr>
                    <m:t>ν</m:t>
                  </m:r>
                </m:e>
                <m:sub>
                  <m:r>
                    <w:rPr>
                      <w:rFonts w:ascii="Cambria Math" w:hAnsi="Cambria Math"/>
                    </w:rPr>
                    <m:t>i</m:t>
                  </m:r>
                </m:sub>
              </m:sSub>
            </m:oMath>
            <w:r w:rsidR="00DC29DC">
              <w:rPr>
                <w:lang w:val="en-US"/>
              </w:rPr>
              <w:t>,</w:t>
            </w:r>
          </w:p>
        </w:tc>
        <w:tc>
          <w:tcPr>
            <w:tcW w:w="750" w:type="pct"/>
          </w:tcPr>
          <w:p w14:paraId="6BF1A7C0" w14:textId="315A121B" w:rsidR="00DC29DC" w:rsidRPr="00DC2C30" w:rsidRDefault="00DC29DC" w:rsidP="000B36C8">
            <w:pPr>
              <w:ind w:firstLine="369"/>
              <w:jc w:val="right"/>
              <w:rPr>
                <w:lang w:val="en-US"/>
              </w:rPr>
            </w:pPr>
            <w:r>
              <w:rPr>
                <w:lang w:val="en-US"/>
              </w:rPr>
              <w:t>(</w:t>
            </w:r>
            <w:r w:rsidR="00702827">
              <w:t>2.16</w:t>
            </w:r>
            <w:r>
              <w:rPr>
                <w:lang w:val="en-US"/>
              </w:rPr>
              <w:t>)</w:t>
            </w:r>
          </w:p>
        </w:tc>
      </w:tr>
    </w:tbl>
    <w:p w14:paraId="78B1B2F0" w14:textId="77777777" w:rsidR="00951D55" w:rsidRDefault="00951D55" w:rsidP="00DC29DC"/>
    <w:p w14:paraId="6EB7318E" w14:textId="542A9C98" w:rsidR="00DC29DC" w:rsidRDefault="00DC29DC" w:rsidP="00DC29DC">
      <w:r w:rsidRPr="00852212">
        <w:t xml:space="preserve">При этом коэффициент </w:t>
      </w:r>
      <w:r w:rsidRPr="00852212">
        <w:rPr>
          <w:i/>
        </w:rPr>
        <w:t>μ</w:t>
      </w:r>
      <w:r w:rsidRPr="00852212">
        <w:t>(</w:t>
      </w:r>
      <w:r w:rsidRPr="00852212">
        <w:rPr>
          <w:i/>
        </w:rPr>
        <w:t>t</w:t>
      </w:r>
      <w:r w:rsidRPr="00852212">
        <w:t>) выбирается таким образом, чтобы сила обеспечила изменение энергии по следующему закону:</w:t>
      </w:r>
    </w:p>
    <w:p w14:paraId="01C6535B" w14:textId="77777777" w:rsidR="00951D55" w:rsidRPr="00852212" w:rsidRDefault="00951D55" w:rsidP="00DC29DC"/>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A230DC3" w14:textId="77777777" w:rsidTr="000B36C8">
        <w:tc>
          <w:tcPr>
            <w:tcW w:w="21600" w:type="dxa"/>
            <w:vAlign w:val="center"/>
          </w:tcPr>
          <w:p w14:paraId="04F5056F" w14:textId="77777777" w:rsidR="00DC29DC" w:rsidRPr="00852212" w:rsidRDefault="00DC29DC" w:rsidP="000B36C8"/>
        </w:tc>
        <w:tc>
          <w:tcPr>
            <w:tcW w:w="3500" w:type="pct"/>
            <w:vAlign w:val="center"/>
          </w:tcPr>
          <w:p w14:paraId="46DE15B7" w14:textId="77777777" w:rsidR="00DC29DC" w:rsidRPr="00852212" w:rsidRDefault="00631686" w:rsidP="000B36C8">
            <m:oMathPara>
              <m:oMath>
                <m:f>
                  <m:fPr>
                    <m:ctrlPr>
                      <w:rPr>
                        <w:rFonts w:ascii="Cambria Math" w:hAnsi="Cambria Math"/>
                        <w:i/>
                      </w:rPr>
                    </m:ctrlPr>
                  </m:fPr>
                  <m:num>
                    <m:r>
                      <w:rPr>
                        <w:rFonts w:ascii="Cambria Math" w:hAnsi="Cambria Math"/>
                      </w:rPr>
                      <m:t>dE</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E</m:t>
                        </m:r>
                      </m:sub>
                    </m:sSub>
                  </m:den>
                </m:f>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oMath>
            </m:oMathPara>
          </w:p>
        </w:tc>
        <w:tc>
          <w:tcPr>
            <w:tcW w:w="750" w:type="pct"/>
            <w:vAlign w:val="center"/>
          </w:tcPr>
          <w:p w14:paraId="50F3F5A1" w14:textId="77210321" w:rsidR="00DC29DC" w:rsidRPr="00DC2C30" w:rsidRDefault="00DC29DC" w:rsidP="000B36C8">
            <w:pPr>
              <w:ind w:firstLine="369"/>
              <w:jc w:val="right"/>
              <w:rPr>
                <w:lang w:val="en-US"/>
              </w:rPr>
            </w:pPr>
            <w:r>
              <w:rPr>
                <w:lang w:val="en-US"/>
              </w:rPr>
              <w:t>(</w:t>
            </w:r>
            <w:r w:rsidR="00702827">
              <w:t>2.17</w:t>
            </w:r>
            <w:r>
              <w:rPr>
                <w:lang w:val="en-US"/>
              </w:rPr>
              <w:t>)</w:t>
            </w:r>
          </w:p>
        </w:tc>
      </w:tr>
    </w:tbl>
    <w:p w14:paraId="19B6DF79" w14:textId="77777777" w:rsidR="00951D55" w:rsidRDefault="00951D55" w:rsidP="00DC29DC">
      <w:pPr>
        <w:ind w:firstLine="0"/>
      </w:pPr>
    </w:p>
    <w:p w14:paraId="6DD3B75F" w14:textId="30787F42" w:rsidR="00DC29DC" w:rsidRPr="00852212" w:rsidRDefault="00DC29DC" w:rsidP="00DC29DC">
      <w:pPr>
        <w:ind w:firstLine="0"/>
      </w:pPr>
      <w:r>
        <w:t>где</w:t>
      </w:r>
      <w:r w:rsidRPr="00852212">
        <w:t xml:space="preserve"> </w:t>
      </w:r>
      <w:r w:rsidRPr="00852212">
        <w:rPr>
          <w:i/>
        </w:rPr>
        <w:t>Е</w:t>
      </w:r>
      <w:r w:rsidRPr="00852212">
        <w:t xml:space="preserve"> - энергия изолированной системы; </w:t>
      </w:r>
      <m:oMath>
        <m:sSub>
          <m:sSubPr>
            <m:ctrlPr>
              <w:rPr>
                <w:rFonts w:ascii="Cambria Math" w:hAnsi="Cambria Math"/>
                <w:i/>
              </w:rPr>
            </m:ctrlPr>
          </m:sSubPr>
          <m:e>
            <m:r>
              <w:rPr>
                <w:rFonts w:ascii="Cambria Math" w:hAnsi="Cambria Math"/>
              </w:rPr>
              <m:t>τ</m:t>
            </m:r>
          </m:e>
          <m:sub>
            <m:r>
              <w:rPr>
                <w:rFonts w:ascii="Cambria Math" w:hAnsi="Cambria Math"/>
              </w:rPr>
              <m:t>E</m:t>
            </m:r>
          </m:sub>
        </m:sSub>
      </m:oMath>
      <w:r w:rsidRPr="00852212">
        <w:t xml:space="preserve"> – характерное время взаимодействия системы с резервуаром (время релаксации системы до температуры резервуара); </w:t>
      </w:r>
      <w:r w:rsidRPr="00852212">
        <w:rPr>
          <w:i/>
        </w:rPr>
        <w:t>K</w:t>
      </w:r>
      <w:r w:rsidRPr="00852212">
        <w:t>- константа, равная средней кинетической энергии, соответствующей температуре резервуара</w:t>
      </w:r>
      <w:r w:rsidR="00702827">
        <w:t>;</w:t>
      </w:r>
      <w:r w:rsidR="00205816">
        <w:t xml:space="preserve">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205816">
        <w:t xml:space="preserve"> – кинетическая энергия.</w:t>
      </w:r>
    </w:p>
    <w:p w14:paraId="232674BA" w14:textId="6F0A4D57" w:rsidR="002079C8" w:rsidRPr="002079C8" w:rsidRDefault="002079C8" w:rsidP="002079C8">
      <w:pPr>
        <w:ind w:firstLine="708"/>
      </w:pPr>
      <w:r w:rsidRPr="002079C8">
        <w:t xml:space="preserve">Термостат применяется только к поступательным степеням свободы частиц, </w:t>
      </w:r>
      <w:r>
        <w:t>потому как это</w:t>
      </w:r>
      <w:r w:rsidRPr="002079C8">
        <w:t xml:space="preserve"> важн</w:t>
      </w:r>
      <w:r>
        <w:t>о</w:t>
      </w:r>
      <w:r w:rsidRPr="002079C8">
        <w:t xml:space="preserve"> для частиц конечного размера, которые имеют вращательные степени свободы</w:t>
      </w:r>
      <w:r>
        <w:t xml:space="preserve"> </w:t>
      </w:r>
      <w:r w:rsidRPr="002079C8">
        <w:t>[</w:t>
      </w:r>
      <w:r w:rsidR="000B36C8">
        <w:fldChar w:fldCharType="begin"/>
      </w:r>
      <w:r w:rsidR="000B36C8">
        <w:instrText xml:space="preserve"> REF SPlimpton_LAMMPS_manual \n \h </w:instrText>
      </w:r>
      <w:r w:rsidR="000B36C8">
        <w:fldChar w:fldCharType="separate"/>
      </w:r>
      <w:r w:rsidR="00D01514">
        <w:t>36</w:t>
      </w:r>
      <w:r w:rsidR="000B36C8">
        <w:fldChar w:fldCharType="end"/>
      </w:r>
      <w:r w:rsidRPr="002079C8">
        <w:t>]</w:t>
      </w:r>
      <w:r>
        <w:t>.</w:t>
      </w:r>
    </w:p>
    <w:p w14:paraId="1558CCDA" w14:textId="3D5ACC57" w:rsidR="00DC29DC" w:rsidRDefault="002079C8" w:rsidP="002079C8">
      <w:r w:rsidRPr="001655B6">
        <w:t xml:space="preserve">Для </w:t>
      </w:r>
      <w:r w:rsidR="00AC5B04" w:rsidRPr="001655B6">
        <w:t>моделирования в рамках</w:t>
      </w:r>
      <w:r w:rsidRPr="001655B6">
        <w:t xml:space="preserve"> </w:t>
      </w:r>
      <w:r w:rsidRPr="001655B6">
        <w:rPr>
          <w:lang w:val="en-US"/>
        </w:rPr>
        <w:t>NVT</w:t>
      </w:r>
      <w:r w:rsidRPr="001655B6">
        <w:t xml:space="preserve"> ансамбля будет</w:t>
      </w:r>
      <w:r w:rsidR="001655B6" w:rsidRPr="001655B6">
        <w:t xml:space="preserve"> </w:t>
      </w:r>
      <w:r w:rsidR="001655B6">
        <w:t>использована</w:t>
      </w:r>
      <w:r w:rsidR="00205816" w:rsidRPr="001655B6">
        <w:t xml:space="preserve"> корректировка скоростей </w:t>
      </w:r>
      <w:r w:rsidR="001655B6">
        <w:t>с помощью</w:t>
      </w:r>
      <w:r w:rsidRPr="001655B6">
        <w:t xml:space="preserve"> </w:t>
      </w:r>
      <w:r w:rsidR="00205816" w:rsidRPr="001655B6">
        <w:t>термостат</w:t>
      </w:r>
      <w:r w:rsidR="001655B6">
        <w:t>а</w:t>
      </w:r>
      <w:r w:rsidR="00205816" w:rsidRPr="001655B6">
        <w:t xml:space="preserve"> Берендсена, а в промежутках </w:t>
      </w:r>
      <w:r w:rsidR="001655B6">
        <w:t>между корректировками скоростей будет</w:t>
      </w:r>
      <w:r w:rsidR="00205816" w:rsidRPr="001655B6">
        <w:t xml:space="preserve"> </w:t>
      </w:r>
      <w:r w:rsidRPr="001655B6">
        <w:t xml:space="preserve">использоваться </w:t>
      </w:r>
      <w:r w:rsidRPr="001655B6">
        <w:rPr>
          <w:lang w:val="en-US"/>
        </w:rPr>
        <w:t>NVE</w:t>
      </w:r>
      <w:r w:rsidRPr="001655B6">
        <w:t xml:space="preserve"> (микроканонический) ансамбль.</w:t>
      </w:r>
    </w:p>
    <w:p w14:paraId="5F5DF09B" w14:textId="77777777" w:rsidR="009D7CA8" w:rsidRPr="001D4773" w:rsidRDefault="009D7CA8" w:rsidP="002079C8"/>
    <w:p w14:paraId="0AB79367" w14:textId="77777777" w:rsidR="003622D8" w:rsidRDefault="00C24631" w:rsidP="00C24631">
      <w:pPr>
        <w:pStyle w:val="2"/>
      </w:pPr>
      <w:bookmarkStart w:id="67" w:name="_Toc514780541"/>
      <w:bookmarkStart w:id="68" w:name="_Toc517719213"/>
      <w:r>
        <w:lastRenderedPageBreak/>
        <w:t>Описание межатомного взаимодействия</w:t>
      </w:r>
      <w:r w:rsidR="003622D8">
        <w:t>.</w:t>
      </w:r>
      <w:bookmarkEnd w:id="67"/>
      <w:bookmarkEnd w:id="68"/>
    </w:p>
    <w:p w14:paraId="3F9E7F7B" w14:textId="77777777" w:rsidR="00F472DD" w:rsidRDefault="00F472DD" w:rsidP="00F472DD">
      <w:pPr>
        <w:pStyle w:val="3"/>
      </w:pPr>
      <w:bookmarkStart w:id="69" w:name="_Toc514780542"/>
      <w:bookmarkStart w:id="70" w:name="_Toc517719214"/>
      <w:r w:rsidRPr="003622D8">
        <w:t>Энергии и силы</w:t>
      </w:r>
      <w:bookmarkEnd w:id="69"/>
      <w:bookmarkEnd w:id="70"/>
    </w:p>
    <w:p w14:paraId="3E8D59D7" w14:textId="0BC74978" w:rsidR="00F472DD" w:rsidRDefault="00F472DD" w:rsidP="00F472DD">
      <w:pPr>
        <w:ind w:firstLine="708"/>
      </w:pPr>
      <w:r>
        <w:t>В физике вообще и в микросистемах в частности главным параметром является энергия, будь то средняя кинетическая энергия по всей системе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E</m:t>
                </m:r>
              </m:e>
            </m:acc>
          </m:e>
          <m:sub>
            <m:r>
              <m:rPr>
                <m:sty m:val="p"/>
              </m:rPr>
              <w:rPr>
                <w:rFonts w:ascii="Cambria Math" w:hAnsi="Cambria Math"/>
              </w:rPr>
              <m:t>k</m:t>
            </m:r>
          </m:sub>
        </m:sSub>
      </m:oMath>
      <w:r>
        <w:t>) или потенциальная энергия (</w:t>
      </w:r>
      <w:r>
        <w:rPr>
          <w:lang w:val="en-US"/>
        </w:rPr>
        <w:t>U</w:t>
      </w:r>
      <w:r>
        <w:t xml:space="preserve">), потому как именно энергия есть одним из интегралов движения </w:t>
      </w:r>
      <w:r w:rsidRPr="00B07447">
        <w:t>замкнутой системы</w:t>
      </w:r>
      <w:r>
        <w:t xml:space="preserve"> </w:t>
      </w:r>
      <w:r w:rsidRPr="000A104D">
        <w:t>[</w:t>
      </w:r>
      <w:r>
        <w:fldChar w:fldCharType="begin"/>
      </w:r>
      <w:r>
        <w:instrText xml:space="preserve"> REF ЛЛандау_Теор_физика_механика \n \h </w:instrText>
      </w:r>
      <w:r>
        <w:fldChar w:fldCharType="separate"/>
      </w:r>
      <w:r w:rsidR="00D01514">
        <w:t>37</w:t>
      </w:r>
      <w:r>
        <w:fldChar w:fldCharType="end"/>
      </w:r>
      <w:r w:rsidRPr="000A104D">
        <w:t>]</w:t>
      </w:r>
      <w:r>
        <w:t xml:space="preserve">. Системы, в которых энергия сохраняется в процессе их эволюции называются консервативными. В консервативных системах полная энергия </w:t>
      </w:r>
      <w:r>
        <w:rPr>
          <w:lang w:val="en-US"/>
        </w:rPr>
        <w:t>E</w:t>
      </w:r>
      <w:r w:rsidRPr="0068261B">
        <w:t xml:space="preserve"> </w:t>
      </w:r>
      <w:r>
        <w:t xml:space="preserve">= </w:t>
      </w:r>
      <w:r>
        <w:rPr>
          <w:lang w:val="en-US"/>
        </w:rPr>
        <w:t>T</w:t>
      </w:r>
      <w:r w:rsidRPr="0068261B">
        <w:t xml:space="preserve"> + </w:t>
      </w:r>
      <w:r>
        <w:rPr>
          <w:lang w:val="en-US"/>
        </w:rPr>
        <w:t>U</w:t>
      </w:r>
      <w:r w:rsidRPr="0068261B">
        <w:t xml:space="preserve"> </w:t>
      </w:r>
      <w:r>
        <w:t xml:space="preserve">это суммы кинетической, зависящей от скоростей и потенциальной, зависящей от координат энергий. Во время моделирования очень важно следить за этими показателями. Как только полная энергия, рассчитанная в любой (кроме начального) момент моделирования, перестает быть равной самой себе в начальный момент – это значит, что в системе есть потери энергии или что моделирование больше не может правильно и точно описывать реальные системы. </w:t>
      </w:r>
    </w:p>
    <w:p w14:paraId="4FBC63DF" w14:textId="2B1E342B" w:rsidR="00F472DD" w:rsidRDefault="00F472DD" w:rsidP="00F472DD">
      <w:pPr>
        <w:ind w:firstLine="708"/>
        <w:rPr>
          <w:highlight w:val="yellow"/>
        </w:rPr>
      </w:pPr>
      <w:r>
        <w:t>В компьютерном моделировании допускаются незначительные потери, но такие, которые бы не нарушали общую картину, чтобы в двух соседних моментах времени не было резких скачков по энергии. Плавность перетекания (без скачков) полной энергии из одного момента времени в соседний достигается уменьшением шага моделирования, но тут, опять же, появляется проблема, связанная с тем, как сильно нужно уменьшить такой шаг</w:t>
      </w:r>
      <w:r w:rsidR="001655B6">
        <w:t>.</w:t>
      </w:r>
    </w:p>
    <w:p w14:paraId="095048E4" w14:textId="77777777" w:rsidR="00F472DD" w:rsidRDefault="00F472DD" w:rsidP="00F472DD">
      <w:pPr>
        <w:ind w:firstLine="708"/>
      </w:pPr>
      <w:r>
        <w:t xml:space="preserve">Сила, в свою очередь есть производная от энергии (импульса, но не суть важно). В зависимости от того как именно будет рассчитана сила, так и будут сдвигаться атомы во время моделирования. С другой стороны, положение атомов определяет энергию системы. </w:t>
      </w:r>
    </w:p>
    <w:p w14:paraId="6809155D" w14:textId="788440AD" w:rsidR="00F472DD" w:rsidRDefault="00F472DD" w:rsidP="00F472DD">
      <w:pPr>
        <w:ind w:firstLine="708"/>
      </w:pPr>
      <w:r>
        <w:t>Эти два параметра (сила и энергия) взаимосвязаны. Именно поэтому во время моделирования так важно за ними следить и контролировать динамику их изменений.</w:t>
      </w:r>
    </w:p>
    <w:p w14:paraId="04B225B6" w14:textId="77777777" w:rsidR="009D7CA8" w:rsidRDefault="009D7CA8" w:rsidP="00F472DD">
      <w:pPr>
        <w:ind w:firstLine="708"/>
      </w:pPr>
    </w:p>
    <w:p w14:paraId="455F6B81" w14:textId="77777777" w:rsidR="00020FA8" w:rsidRDefault="00020FA8" w:rsidP="00020FA8">
      <w:pPr>
        <w:pStyle w:val="3"/>
      </w:pPr>
      <w:bookmarkStart w:id="71" w:name="_Toc514780543"/>
      <w:bookmarkStart w:id="72" w:name="_Toc517719215"/>
      <w:r>
        <w:t>Полуэмпирические потенциалы.</w:t>
      </w:r>
      <w:bookmarkEnd w:id="71"/>
      <w:bookmarkEnd w:id="72"/>
    </w:p>
    <w:p w14:paraId="78ABFA71" w14:textId="17A7DCEE" w:rsidR="00020FA8" w:rsidRDefault="00020FA8" w:rsidP="00020FA8">
      <w:pPr>
        <w:spacing w:after="120"/>
      </w:pPr>
      <w:r w:rsidRPr="0053401B">
        <w:t xml:space="preserve">Важным аспектом моделирования смешанной системы металл-оксид является выбор корректного потенциала межатомного взаимодействия. Действительно, при моделировании чисто металлической системы стандартным является использование потенциалов, зависящих только от положений атомов. При этом полная энергия системы, состоящей из </w:t>
      </w:r>
      <w:r w:rsidRPr="008B5060">
        <w:rPr>
          <w:i/>
        </w:rPr>
        <w:t>N</w:t>
      </w:r>
      <w:r w:rsidRPr="0053401B">
        <w:t xml:space="preserve"> атомов, описывается с помощью разложения:</w:t>
      </w:r>
    </w:p>
    <w:p w14:paraId="1DD3643D" w14:textId="77777777" w:rsidR="00951D55" w:rsidRDefault="00951D55" w:rsidP="00020FA8">
      <w:pPr>
        <w:spacing w:after="120"/>
      </w:pPr>
    </w:p>
    <w:tbl>
      <w:tblPr>
        <w:tblStyle w:val="a4"/>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654"/>
        <w:gridCol w:w="1417"/>
      </w:tblGrid>
      <w:tr w:rsidR="00B07447" w14:paraId="703A185A" w14:textId="77777777" w:rsidTr="00B9292A">
        <w:tc>
          <w:tcPr>
            <w:tcW w:w="279" w:type="dxa"/>
            <w:vAlign w:val="center"/>
          </w:tcPr>
          <w:p w14:paraId="3D7C7C0B" w14:textId="77777777" w:rsidR="00B07447" w:rsidRDefault="00B07447" w:rsidP="00B07447">
            <w:pPr>
              <w:spacing w:after="120"/>
              <w:ind w:firstLine="0"/>
              <w:jc w:val="right"/>
            </w:pPr>
          </w:p>
        </w:tc>
        <w:tc>
          <w:tcPr>
            <w:tcW w:w="7654" w:type="dxa"/>
            <w:vAlign w:val="center"/>
          </w:tcPr>
          <w:p w14:paraId="6BAF7B20" w14:textId="5D94DA59" w:rsidR="00B07447" w:rsidRDefault="0039061D" w:rsidP="00B07447">
            <w:pPr>
              <w:spacing w:after="120"/>
              <w:ind w:left="172" w:right="320" w:hanging="172"/>
              <w:jc w:val="right"/>
            </w:pPr>
            <m:oMathPara>
              <m:oMath>
                <m:r>
                  <w:rPr>
                    <w:rFonts w:ascii="Cambria Math" w:eastAsia="Calibri" w:hAnsi="Cambria Math"/>
                    <w:color w:val="000000"/>
                    <w:kern w:val="24"/>
                    <w:sz w:val="28"/>
                  </w:rPr>
                  <m:t>U</m:t>
                </m:r>
                <m:d>
                  <m:dPr>
                    <m:ctrlPr>
                      <w:rPr>
                        <w:rFonts w:ascii="Cambria Math" w:hAnsi="Cambria Math"/>
                        <w:i/>
                        <w:iCs/>
                        <w:color w:val="000000"/>
                        <w:kern w:val="24"/>
                        <w:sz w:val="28"/>
                      </w:rPr>
                    </m:ctrlPr>
                  </m:dPr>
                  <m:e>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1</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2</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N</m:t>
                        </m:r>
                      </m:sub>
                    </m:sSub>
                  </m:e>
                </m:d>
                <m:r>
                  <w:rPr>
                    <w:rFonts w:ascii="Cambria Math" w:hAnsi="Cambria Math"/>
                    <w:color w:val="000000"/>
                    <w:kern w:val="24"/>
                    <w:sz w:val="28"/>
                  </w:rPr>
                  <m:t>=</m:t>
                </m:r>
                <m:nary>
                  <m:naryPr>
                    <m:chr m:val="∑"/>
                    <m:supHide m:val="1"/>
                    <m:ctrlPr>
                      <w:rPr>
                        <w:rFonts w:ascii="Cambria Math" w:hAnsi="Cambria Math"/>
                        <w:i/>
                        <w:iCs/>
                        <w:color w:val="000000"/>
                        <w:kern w:val="24"/>
                        <w:sz w:val="28"/>
                      </w:rPr>
                    </m:ctrlPr>
                  </m:naryPr>
                  <m:sub>
                    <m:r>
                      <w:rPr>
                        <w:rFonts w:ascii="Cambria Math" w:hAnsi="Cambria Math"/>
                        <w:color w:val="000000"/>
                        <w:kern w:val="24"/>
                        <w:sz w:val="28"/>
                      </w:rPr>
                      <m:t>i</m:t>
                    </m:r>
                  </m:sub>
                  <m:sup/>
                  <m:e>
                    <m:sSub>
                      <m:sSubPr>
                        <m:ctrlPr>
                          <w:rPr>
                            <w:rFonts w:ascii="Cambria Math" w:hAnsi="Cambria Math"/>
                            <w:i/>
                            <w:iCs/>
                            <w:color w:val="000000"/>
                            <w:kern w:val="24"/>
                            <w:sz w:val="28"/>
                          </w:rPr>
                        </m:ctrlPr>
                      </m:sSubPr>
                      <m:e>
                        <m:r>
                          <w:rPr>
                            <w:rFonts w:ascii="Cambria Math" w:hAnsi="Cambria Math"/>
                            <w:color w:val="000000"/>
                            <w:kern w:val="24"/>
                            <w:sz w:val="28"/>
                          </w:rPr>
                          <m:t>U</m:t>
                        </m:r>
                      </m:e>
                      <m:sub>
                        <m:r>
                          <w:rPr>
                            <w:rFonts w:ascii="Cambria Math" w:hAnsi="Cambria Math"/>
                            <w:color w:val="000000"/>
                            <w:kern w:val="24"/>
                            <w:sz w:val="28"/>
                          </w:rPr>
                          <m:t>1</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i</m:t>
                        </m:r>
                      </m:sub>
                    </m:sSub>
                    <m:r>
                      <w:rPr>
                        <w:rFonts w:ascii="Cambria Math" w:hAnsi="Cambria Math"/>
                        <w:color w:val="000000"/>
                        <w:kern w:val="24"/>
                        <w:sz w:val="28"/>
                      </w:rPr>
                      <m:t>)</m:t>
                    </m:r>
                  </m:e>
                </m:nary>
                <m:r>
                  <m:rPr>
                    <m:sty m:val="p"/>
                  </m:rPr>
                  <w:rPr>
                    <w:rFonts w:ascii="Cambria Math" w:hAnsi="Cambria Math"/>
                    <w:color w:val="000000"/>
                    <w:kern w:val="24"/>
                    <w:sz w:val="28"/>
                  </w:rPr>
                  <m:t>+</m:t>
                </m:r>
                <m:nary>
                  <m:naryPr>
                    <m:chr m:val="∑"/>
                    <m:supHide m:val="1"/>
                    <m:ctrlPr>
                      <w:rPr>
                        <w:rFonts w:ascii="Cambria Math" w:hAnsi="Cambria Math"/>
                        <w:i/>
                        <w:iCs/>
                        <w:color w:val="000000"/>
                        <w:kern w:val="24"/>
                        <w:sz w:val="28"/>
                      </w:rPr>
                    </m:ctrlPr>
                  </m:naryPr>
                  <m:sub>
                    <m:r>
                      <w:rPr>
                        <w:rFonts w:ascii="Cambria Math" w:hAnsi="Cambria Math"/>
                        <w:color w:val="000000"/>
                        <w:kern w:val="24"/>
                        <w:sz w:val="28"/>
                      </w:rPr>
                      <m:t>i</m:t>
                    </m:r>
                  </m:sub>
                  <m:sup/>
                  <m:e>
                    <m:nary>
                      <m:naryPr>
                        <m:chr m:val="∑"/>
                        <m:supHide m:val="1"/>
                        <m:ctrlPr>
                          <w:rPr>
                            <w:rFonts w:ascii="Cambria Math" w:hAnsi="Cambria Math"/>
                            <w:i/>
                            <w:iCs/>
                            <w:color w:val="000000"/>
                            <w:kern w:val="24"/>
                            <w:sz w:val="28"/>
                          </w:rPr>
                        </m:ctrlPr>
                      </m:naryPr>
                      <m:sub>
                        <m:r>
                          <w:rPr>
                            <w:rFonts w:ascii="Cambria Math" w:hAnsi="Cambria Math"/>
                            <w:color w:val="000000"/>
                            <w:kern w:val="24"/>
                            <w:sz w:val="28"/>
                          </w:rPr>
                          <m:t>j&gt;i</m:t>
                        </m:r>
                      </m:sub>
                      <m:sup/>
                      <m:e>
                        <m:sSub>
                          <m:sSubPr>
                            <m:ctrlPr>
                              <w:rPr>
                                <w:rFonts w:ascii="Cambria Math" w:hAnsi="Cambria Math"/>
                                <w:i/>
                                <w:iCs/>
                                <w:color w:val="000000"/>
                                <w:kern w:val="24"/>
                                <w:sz w:val="28"/>
                              </w:rPr>
                            </m:ctrlPr>
                          </m:sSubPr>
                          <m:e>
                            <m:r>
                              <w:rPr>
                                <w:rFonts w:ascii="Cambria Math" w:hAnsi="Cambria Math"/>
                                <w:color w:val="000000"/>
                                <w:kern w:val="24"/>
                                <w:sz w:val="28"/>
                              </w:rPr>
                              <m:t>U</m:t>
                            </m:r>
                          </m:e>
                          <m:sub>
                            <m:r>
                              <w:rPr>
                                <w:rFonts w:ascii="Cambria Math" w:hAnsi="Cambria Math"/>
                                <w:color w:val="000000"/>
                                <w:kern w:val="24"/>
                                <w:sz w:val="28"/>
                              </w:rPr>
                              <m:t>2</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i</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j</m:t>
                            </m:r>
                          </m:sub>
                        </m:sSub>
                        <m:r>
                          <w:rPr>
                            <w:rFonts w:ascii="Cambria Math" w:hAnsi="Cambria Math"/>
                            <w:color w:val="000000"/>
                            <w:kern w:val="24"/>
                            <w:sz w:val="28"/>
                          </w:rPr>
                          <m:t>)</m:t>
                        </m:r>
                      </m:e>
                    </m:nary>
                  </m:e>
                </m:nary>
                <m:r>
                  <w:rPr>
                    <w:rFonts w:ascii="Cambria Math" w:hAnsi="Cambria Math"/>
                    <w:color w:val="000000"/>
                    <w:kern w:val="24"/>
                    <w:sz w:val="28"/>
                  </w:rPr>
                  <m:t>+…,</m:t>
                </m:r>
              </m:oMath>
            </m:oMathPara>
          </w:p>
        </w:tc>
        <w:tc>
          <w:tcPr>
            <w:tcW w:w="1417" w:type="dxa"/>
            <w:vAlign w:val="center"/>
          </w:tcPr>
          <w:p w14:paraId="46135F41" w14:textId="799601CE" w:rsidR="00B07447" w:rsidRDefault="00B07447" w:rsidP="00B07447">
            <w:pPr>
              <w:spacing w:after="120"/>
              <w:ind w:firstLine="0"/>
              <w:jc w:val="right"/>
            </w:pPr>
            <w:r>
              <w:t>(2.18)</w:t>
            </w:r>
          </w:p>
        </w:tc>
      </w:tr>
    </w:tbl>
    <w:p w14:paraId="4AEAF9EF" w14:textId="77777777" w:rsidR="00951D55" w:rsidRDefault="00951D55" w:rsidP="0039061D">
      <w:pPr>
        <w:spacing w:after="120"/>
      </w:pPr>
    </w:p>
    <w:p w14:paraId="40E7FC3F" w14:textId="51B94077" w:rsidR="0039061D" w:rsidRDefault="00020FA8" w:rsidP="0039061D">
      <w:pPr>
        <w:spacing w:after="120"/>
      </w:pPr>
      <w:r w:rsidRPr="0053401B">
        <w:lastRenderedPageBreak/>
        <w:t xml:space="preserve">где </w:t>
      </w:r>
      <w:r w:rsidRPr="0053401B">
        <w:rPr>
          <w:i/>
        </w:rPr>
        <w:t>U</w:t>
      </w:r>
      <w:r w:rsidRPr="0053401B">
        <w:rPr>
          <w:vertAlign w:val="subscript"/>
        </w:rPr>
        <w:t>1</w:t>
      </w:r>
      <w:r>
        <w:rPr>
          <w:vertAlign w:val="subscript"/>
        </w:rPr>
        <w:t xml:space="preserve"> </w:t>
      </w:r>
      <w:r w:rsidRPr="0053401B">
        <w:t xml:space="preserve">- одночастичный потенциал, связанный с внешними полями или граничными условиями. </w:t>
      </w:r>
      <w:r w:rsidRPr="0053401B">
        <w:rPr>
          <w:i/>
        </w:rPr>
        <w:t>U</w:t>
      </w:r>
      <w:r w:rsidRPr="0053401B">
        <w:rPr>
          <w:vertAlign w:val="subscript"/>
        </w:rPr>
        <w:t>2</w:t>
      </w:r>
      <w:r>
        <w:rPr>
          <w:vertAlign w:val="subscript"/>
        </w:rPr>
        <w:t xml:space="preserve"> </w:t>
      </w:r>
      <w:r w:rsidRPr="0053401B">
        <w:t>- двухчастичный (парный) потенциал взаимодействия между атомами без учета других атомов, и т.д.</w:t>
      </w:r>
    </w:p>
    <w:p w14:paraId="1C0FF038" w14:textId="4CC4A922" w:rsidR="004563A4" w:rsidRPr="004563A4" w:rsidRDefault="0039061D" w:rsidP="0039061D">
      <w:pPr>
        <w:spacing w:after="120"/>
      </w:pPr>
      <w:r>
        <w:t>Для моделирования систем, в которых присутствуют оксиды нужно учитывать зарядовое распределение что будет учитываться определенным набором добавок к итоговому потенциалу, например так</w:t>
      </w:r>
      <w:r w:rsidR="004563A4">
        <w:t xml:space="preserve"> </w:t>
      </w:r>
      <m:oMath>
        <m:r>
          <w:rPr>
            <w:rFonts w:ascii="Cambria Math" w:eastAsia="Calibri" w:hAnsi="Cambria Math"/>
            <w:color w:val="000000"/>
            <w:kern w:val="24"/>
          </w:rPr>
          <m:t>U</m:t>
        </m:r>
        <m:d>
          <m:dPr>
            <m:ctrlPr>
              <w:rPr>
                <w:rFonts w:ascii="Cambria Math" w:hAnsi="Cambria Math"/>
                <w:i/>
                <w:iCs/>
                <w:color w:val="000000"/>
                <w:kern w:val="24"/>
              </w:rPr>
            </m:ctrlPr>
          </m:dPr>
          <m:e>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1</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2</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N</m:t>
                </m:r>
              </m:sub>
            </m:sSub>
          </m:e>
        </m:d>
        <m:r>
          <w:rPr>
            <w:rFonts w:ascii="Cambria Math" w:hAnsi="Cambria Math"/>
            <w:color w:val="000000"/>
            <w:kern w:val="24"/>
          </w:rPr>
          <m:t>=</m:t>
        </m:r>
        <m:sSub>
          <m:sSubPr>
            <m:ctrlPr>
              <w:rPr>
                <w:rFonts w:ascii="Cambria Math" w:hAnsi="Cambria Math"/>
                <w:i/>
                <w:iCs/>
                <w:color w:val="000000"/>
                <w:kern w:val="24"/>
                <w:lang w:val="en-US"/>
              </w:rPr>
            </m:ctrlPr>
          </m:sSubPr>
          <m:e>
            <m:r>
              <w:rPr>
                <w:rFonts w:ascii="Cambria Math" w:hAnsi="Cambria Math"/>
                <w:color w:val="000000"/>
                <w:kern w:val="24"/>
                <w:lang w:val="en-US"/>
              </w:rPr>
              <m:t>U</m:t>
            </m:r>
          </m:e>
          <m:sub>
            <m:r>
              <w:rPr>
                <w:rFonts w:ascii="Cambria Math" w:hAnsi="Cambria Math"/>
                <w:color w:val="000000"/>
                <w:kern w:val="24"/>
              </w:rPr>
              <m:t>ат</m:t>
            </m:r>
          </m:sub>
        </m:sSub>
        <m:r>
          <w:rPr>
            <w:rFonts w:ascii="Cambria Math" w:hAnsi="Cambria Math"/>
            <w:color w:val="000000"/>
            <w:kern w:val="24"/>
          </w:rPr>
          <m:t>+</m:t>
        </m:r>
        <m:sSub>
          <m:sSubPr>
            <m:ctrlPr>
              <w:rPr>
                <w:rFonts w:ascii="Cambria Math" w:hAnsi="Cambria Math"/>
                <w:i/>
                <w:iCs/>
                <w:color w:val="000000"/>
                <w:kern w:val="24"/>
                <w:lang w:val="en-US"/>
              </w:rPr>
            </m:ctrlPr>
          </m:sSubPr>
          <m:e>
            <m:r>
              <w:rPr>
                <w:rFonts w:ascii="Cambria Math" w:hAnsi="Cambria Math"/>
                <w:color w:val="000000"/>
                <w:kern w:val="24"/>
                <w:lang w:val="en-US"/>
              </w:rPr>
              <m:t>U</m:t>
            </m:r>
          </m:e>
          <m:sub>
            <m:r>
              <w:rPr>
                <w:rFonts w:ascii="Cambria Math" w:hAnsi="Cambria Math"/>
                <w:color w:val="000000"/>
                <w:kern w:val="24"/>
              </w:rPr>
              <m:t>зарядовая</m:t>
            </m:r>
          </m:sub>
        </m:sSub>
        <m:r>
          <w:rPr>
            <w:rFonts w:ascii="Cambria Math" w:hAnsi="Cambria Math"/>
            <w:color w:val="000000"/>
            <w:kern w:val="24"/>
          </w:rPr>
          <m:t>(</m:t>
        </m:r>
        <m:r>
          <w:rPr>
            <w:rFonts w:ascii="Cambria Math" w:hAnsi="Cambria Math"/>
            <w:color w:val="000000"/>
            <w:kern w:val="24"/>
            <w:lang w:val="en-US"/>
          </w:rPr>
          <m:t>q</m:t>
        </m:r>
        <m:r>
          <w:rPr>
            <w:rFonts w:ascii="Cambria Math" w:hAnsi="Cambria Math"/>
            <w:color w:val="000000"/>
            <w:kern w:val="24"/>
          </w:rPr>
          <m:t>)</m:t>
        </m:r>
      </m:oMath>
      <w:r w:rsidR="004563A4">
        <w:rPr>
          <w:iCs/>
          <w:color w:val="000000"/>
          <w:kern w:val="24"/>
        </w:rPr>
        <w:t xml:space="preserve">, </w:t>
      </w:r>
      <w:r w:rsidR="004563A4">
        <w:t xml:space="preserve">где </w:t>
      </w:r>
      <w:r w:rsidR="004563A4">
        <w:rPr>
          <w:lang w:val="en-US"/>
        </w:rPr>
        <w:t>U</w:t>
      </w:r>
      <w:r w:rsidR="004563A4" w:rsidRPr="004563A4">
        <w:rPr>
          <w:vertAlign w:val="subscript"/>
        </w:rPr>
        <w:t>ат</w:t>
      </w:r>
      <w:r w:rsidR="004563A4">
        <w:t xml:space="preserve"> –</w:t>
      </w:r>
      <w:r w:rsidR="004563A4" w:rsidRPr="004563A4">
        <w:t xml:space="preserve"> </w:t>
      </w:r>
      <w:r w:rsidR="004563A4">
        <w:t xml:space="preserve">суммарный многочастичный потенциал (2.18), а </w:t>
      </w:r>
      <w:r w:rsidR="004563A4">
        <w:rPr>
          <w:lang w:val="en-US"/>
        </w:rPr>
        <w:t>U</w:t>
      </w:r>
      <w:r w:rsidR="004563A4" w:rsidRPr="004563A4">
        <w:rPr>
          <w:vertAlign w:val="subscript"/>
        </w:rPr>
        <w:t>зарядовая</w:t>
      </w:r>
      <w:r w:rsidR="004563A4">
        <w:t xml:space="preserve"> – член, отвечающий за зарядовое распределение</w:t>
      </w:r>
    </w:p>
    <w:p w14:paraId="35F663C9" w14:textId="09A0FAE1" w:rsidR="00020FA8" w:rsidRDefault="00020FA8" w:rsidP="00020FA8">
      <w:r>
        <w:t>Разберем подробнее одночастичные и многочастичные потенциалы.</w:t>
      </w:r>
    </w:p>
    <w:p w14:paraId="7FC52F59" w14:textId="77777777" w:rsidR="009D7CA8" w:rsidRPr="00AE1D26" w:rsidRDefault="009D7CA8" w:rsidP="00020FA8"/>
    <w:p w14:paraId="485EDEB3" w14:textId="77777777" w:rsidR="00020FA8" w:rsidRDefault="00020FA8" w:rsidP="00020FA8">
      <w:pPr>
        <w:pStyle w:val="4"/>
      </w:pPr>
      <w:bookmarkStart w:id="73" w:name="_Toc514780544"/>
      <w:bookmarkStart w:id="74" w:name="_Toc517719216"/>
      <w:r>
        <w:t>Парные потенциалы.</w:t>
      </w:r>
      <w:bookmarkEnd w:id="73"/>
      <w:bookmarkEnd w:id="74"/>
    </w:p>
    <w:p w14:paraId="7A925A35" w14:textId="75DD0D8F" w:rsidR="00020FA8" w:rsidRDefault="00020FA8" w:rsidP="00020FA8">
      <w:r w:rsidRPr="00EB03E3">
        <w:t xml:space="preserve">В основе методов молекулярной динамики и динамики частиц лежат парные потенциалы взаимодействия типа Леннарда-Джонса. Понятие парного потенциала подразумевает, что взаимодействие двух частиц зависит только от их взаимного расположения и не зависит от положения каких-либо других частиц. Все потенциалы типа Леннарда-Джонса описывают взаимодействие, для которого характерно отталкивание при малых расстояниях и притяжение при больших. Эти потенциалы имеют вид, изображенный на </w:t>
      </w:r>
      <w:r w:rsidRPr="00B07447">
        <w:t>рисунке</w:t>
      </w:r>
      <w:r w:rsidR="00B07447" w:rsidRPr="00B07447">
        <w:t xml:space="preserve"> 2.6</w:t>
      </w:r>
      <w:r w:rsidRPr="00EB03E3">
        <w:t>.</w:t>
      </w:r>
    </w:p>
    <w:p w14:paraId="3C5E2B93" w14:textId="77777777" w:rsidR="009D7CA8" w:rsidRDefault="009D7CA8" w:rsidP="00020FA8"/>
    <w:p w14:paraId="5B9B93A5" w14:textId="259BF254" w:rsidR="00020FA8" w:rsidRDefault="00020FA8" w:rsidP="00020FA8">
      <w:pPr>
        <w:pStyle w:val="afb"/>
      </w:pPr>
      <w:r>
        <w:rPr>
          <w:noProof/>
        </w:rPr>
        <w:drawing>
          <wp:inline distT="0" distB="0" distL="0" distR="0" wp14:anchorId="68482828" wp14:editId="562BC36E">
            <wp:extent cx="2716364" cy="1800000"/>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6364" cy="1800000"/>
                    </a:xfrm>
                    <a:prstGeom prst="rect">
                      <a:avLst/>
                    </a:prstGeom>
                  </pic:spPr>
                </pic:pic>
              </a:graphicData>
            </a:graphic>
          </wp:inline>
        </w:drawing>
      </w:r>
    </w:p>
    <w:p w14:paraId="6AAC5A0D" w14:textId="77777777" w:rsidR="009D7CA8" w:rsidRDefault="009D7CA8" w:rsidP="00020FA8">
      <w:pPr>
        <w:pStyle w:val="afb"/>
      </w:pPr>
    </w:p>
    <w:p w14:paraId="7A7C0C76" w14:textId="4AE2C71B" w:rsidR="00020FA8" w:rsidRDefault="00020FA8" w:rsidP="00020FA8">
      <w:pPr>
        <w:pStyle w:val="afb"/>
      </w:pPr>
      <w:r w:rsidRPr="00B07447">
        <w:t>Рисунок</w:t>
      </w:r>
      <w:r w:rsidR="00B07447" w:rsidRPr="00B07447">
        <w:t xml:space="preserve"> 2.6</w:t>
      </w:r>
      <w:r>
        <w:t xml:space="preserve"> – Характерный вид парных потенциалов</w:t>
      </w:r>
    </w:p>
    <w:p w14:paraId="78FD39B6" w14:textId="77777777" w:rsidR="009D7CA8" w:rsidRPr="0090122C" w:rsidRDefault="009D7CA8" w:rsidP="00020FA8">
      <w:pPr>
        <w:pStyle w:val="afb"/>
      </w:pPr>
    </w:p>
    <w:p w14:paraId="03F6FDD0" w14:textId="7C382274" w:rsidR="00020FA8" w:rsidRDefault="00020FA8" w:rsidP="00020FA8">
      <w:pPr>
        <w:rPr>
          <w:highlight w:val="yellow"/>
        </w:rPr>
      </w:pPr>
      <w:r w:rsidRPr="00EB03E3">
        <w:t xml:space="preserve"> Они различаются равновесным расстоянием, глубиной и шириной потенциальной ямы, а также скоростью убывания на бесконечности. Потенциалы типа Леннарда-Джонса позволяют на качественном уровне правильно описывать многие физические явления и свойства веществ. Вместе с тем, хорошо известно, что парные потенциалы имеют </w:t>
      </w:r>
      <w:r w:rsidRPr="00EB03E3">
        <w:lastRenderedPageBreak/>
        <w:t xml:space="preserve">принципиальные недостатки. Одним из главных недостатков является то, что парные потенциалы, как правило, могут обеспечить устойчивость только достаточно плотно упакованных кристаллических решеток. Решетки с более низкой плотностью упаковки, такие как простая кубическая решетка, оказываются неустойчивыми для большинства парных потенциалов (обсуждается случай, когда взаимодействия всех атомов решетки описываются с помощью одного и того же потенциала). </w:t>
      </w:r>
    </w:p>
    <w:p w14:paraId="3573BA41" w14:textId="130C5009" w:rsidR="00020FA8" w:rsidRDefault="00020FA8" w:rsidP="00020FA8">
      <w:r w:rsidRPr="00C51AC7">
        <w:t xml:space="preserve">Влияние дальнейших соседних атомов может превратить безразличное положение равновесия в неустойчивое, если силы взаимодействия с дальнейшими соседними атомами будут не возвращающими, а дестабилизирующими. Именно это и происходит в моделях большинства </w:t>
      </w:r>
      <w:r w:rsidR="00B9292A" w:rsidRPr="00C51AC7">
        <w:t>не плотноупакованных</w:t>
      </w:r>
      <w:r w:rsidRPr="00C51AC7">
        <w:t xml:space="preserve"> решеток и многоатомных молекул, поскольку расстояния между дальнейшими соседними атомами оказываются на неустойчивом участке потенциала взаимодействия. Очевидно, что для решения проблемы надо вводить в рассмотрение взаимодействия, способные сопротивляться изменению углов между связями.</w:t>
      </w:r>
    </w:p>
    <w:p w14:paraId="5A67303A" w14:textId="77777777" w:rsidR="009D7CA8" w:rsidRDefault="009D7CA8" w:rsidP="00020FA8"/>
    <w:p w14:paraId="33BD111A" w14:textId="77777777" w:rsidR="00020FA8" w:rsidRDefault="00020FA8" w:rsidP="00020FA8">
      <w:pPr>
        <w:pStyle w:val="4"/>
      </w:pPr>
      <w:bookmarkStart w:id="75" w:name="_Toc514780545"/>
      <w:bookmarkStart w:id="76" w:name="_Toc517719217"/>
      <w:r>
        <w:t>Многочастичные потенциалы.</w:t>
      </w:r>
      <w:bookmarkEnd w:id="75"/>
      <w:bookmarkEnd w:id="76"/>
    </w:p>
    <w:p w14:paraId="7745E2D7" w14:textId="1E265571" w:rsidR="00F02EC3" w:rsidRPr="00C51AC7" w:rsidRDefault="00020FA8" w:rsidP="00F02EC3">
      <w:r w:rsidRPr="00C51AC7">
        <w:t xml:space="preserve">Традиционное решение перечисленных проблем состоит в применении многочастичных потенциалов взаимодействия. Подобные потенциалы зависят от углов между связями, что позволяет сделать устойчивыми структуры с низкой плотностью заполнения </w:t>
      </w:r>
    </w:p>
    <w:p w14:paraId="57BF677A" w14:textId="4D588A2B" w:rsidR="00020FA8" w:rsidRDefault="00020FA8" w:rsidP="0039061D">
      <w:r w:rsidRPr="00C51AC7">
        <w:t xml:space="preserve">К сожалению, как правило, форма многочастичных потенциалов оказывается весьма сложной, а физический смысл входящих в них констант </w:t>
      </w:r>
      <w:r w:rsidR="00F02EC3">
        <w:t>–</w:t>
      </w:r>
      <w:r w:rsidRPr="00C51AC7">
        <w:t xml:space="preserve"> туманным</w:t>
      </w:r>
      <w:r w:rsidR="00F02EC3">
        <w:t>.</w:t>
      </w:r>
    </w:p>
    <w:p w14:paraId="0A476B13" w14:textId="2794780D" w:rsidR="00EF2575" w:rsidRDefault="00EF2575" w:rsidP="0039061D">
      <w:r>
        <w:t>Как примеры многочастичных потенциалов можно выделить:</w:t>
      </w:r>
      <w:r w:rsidR="0039061D" w:rsidRPr="0039061D">
        <w:t xml:space="preserve"> </w:t>
      </w:r>
      <w:r w:rsidRPr="0039061D">
        <w:rPr>
          <w:lang w:val="en-US"/>
        </w:rPr>
        <w:t>ReaxFF</w:t>
      </w:r>
      <w:r w:rsidR="0039061D" w:rsidRPr="0039061D">
        <w:t xml:space="preserve">, </w:t>
      </w:r>
      <w:r w:rsidR="0039061D">
        <w:t>Метод погруженного атома (</w:t>
      </w:r>
      <w:r w:rsidR="0039061D">
        <w:rPr>
          <w:lang w:val="en-US"/>
        </w:rPr>
        <w:t>E</w:t>
      </w:r>
      <w:r>
        <w:rPr>
          <w:lang w:val="en-US"/>
        </w:rPr>
        <w:t>AM</w:t>
      </w:r>
      <w:r w:rsidR="0039061D" w:rsidRPr="0039061D">
        <w:t>)</w:t>
      </w:r>
      <w:r w:rsidR="00B07447">
        <w:t>.</w:t>
      </w:r>
    </w:p>
    <w:p w14:paraId="05CE5B93" w14:textId="77777777" w:rsidR="009D7CA8" w:rsidRPr="00F20D84" w:rsidRDefault="009D7CA8" w:rsidP="0039061D"/>
    <w:p w14:paraId="51AC9AA9" w14:textId="73EA6FF2" w:rsidR="00F20D84" w:rsidRDefault="00F20D84" w:rsidP="00F20D84">
      <w:pPr>
        <w:pStyle w:val="4"/>
        <w:rPr>
          <w:lang w:val="en-US"/>
        </w:rPr>
      </w:pPr>
      <w:bookmarkStart w:id="77" w:name="_Toc517719218"/>
      <w:r>
        <w:t xml:space="preserve">Потенциалы класса </w:t>
      </w:r>
      <w:r>
        <w:rPr>
          <w:lang w:val="en-US"/>
        </w:rPr>
        <w:t>ReaxFF.</w:t>
      </w:r>
      <w:bookmarkEnd w:id="77"/>
    </w:p>
    <w:p w14:paraId="5B4DCA62" w14:textId="2D68EE64" w:rsidR="003429DF" w:rsidRDefault="003429DF" w:rsidP="003429DF">
      <w:pPr>
        <w:ind w:firstLine="708"/>
      </w:pPr>
      <w:r>
        <w:t>П</w:t>
      </w:r>
      <w:r w:rsidRPr="0042225C">
        <w:t>отенциал</w:t>
      </w:r>
      <w:r>
        <w:t xml:space="preserve">ы класса </w:t>
      </w:r>
      <w:r>
        <w:rPr>
          <w:lang w:val="en-US"/>
        </w:rPr>
        <w:t>ReaxFF</w:t>
      </w:r>
      <w:r>
        <w:t xml:space="preserve"> (англ.</w:t>
      </w:r>
      <w:r w:rsidRPr="0042225C">
        <w:t xml:space="preserve"> </w:t>
      </w:r>
      <w:proofErr w:type="spellStart"/>
      <w:r w:rsidRPr="0042225C">
        <w:t>Reactive</w:t>
      </w:r>
      <w:proofErr w:type="spellEnd"/>
      <w:r w:rsidRPr="0042225C">
        <w:t xml:space="preserve"> </w:t>
      </w:r>
      <w:proofErr w:type="spellStart"/>
      <w:r w:rsidRPr="0042225C">
        <w:t>Force</w:t>
      </w:r>
      <w:proofErr w:type="spellEnd"/>
      <w:r w:rsidRPr="0042225C">
        <w:t xml:space="preserve"> </w:t>
      </w:r>
      <w:proofErr w:type="spellStart"/>
      <w:r w:rsidRPr="0042225C">
        <w:t>Field</w:t>
      </w:r>
      <w:proofErr w:type="spellEnd"/>
      <w:r w:rsidRPr="0042225C">
        <w:t xml:space="preserve">) </w:t>
      </w:r>
      <w:r>
        <w:t xml:space="preserve">относятся к классу </w:t>
      </w:r>
      <w:r w:rsidRPr="0042225C">
        <w:t>потенциало</w:t>
      </w:r>
      <w:r>
        <w:t>в</w:t>
      </w:r>
      <w:r w:rsidRPr="005816D0">
        <w:t xml:space="preserve"> «</w:t>
      </w:r>
      <w:r w:rsidRPr="0042225C">
        <w:t>реактивных силовых полей</w:t>
      </w:r>
      <w:r>
        <w:t>»</w:t>
      </w:r>
      <w:r w:rsidRPr="0042225C">
        <w:t>.</w:t>
      </w:r>
      <w:r>
        <w:t xml:space="preserve"> Это многочастичные потенциалы, учитывающие пространственное расположение соседних атомов, включая как расстояния до соседних атомов, так и углы между химическими связями. Кроме того, явно учитывается возможность ненулевого зарядового состояния атомов в изучаемой системе, причем характерной особенностью потенциалов является постоянная подстройка зарядов атомов под конкретное атомное окружение, в связи с чем п</w:t>
      </w:r>
      <w:r w:rsidRPr="0042225C">
        <w:t>отенциал</w:t>
      </w:r>
      <w:r>
        <w:t xml:space="preserve">ы класса </w:t>
      </w:r>
      <w:r>
        <w:rPr>
          <w:lang w:val="en-US"/>
        </w:rPr>
        <w:t>ReaxFF</w:t>
      </w:r>
      <w:r>
        <w:t xml:space="preserve"> также относят к классу потенциалов с переменным зарядом.</w:t>
      </w:r>
    </w:p>
    <w:p w14:paraId="2D8E322B" w14:textId="33832476" w:rsidR="00C425CC" w:rsidRDefault="00C425CC" w:rsidP="003429DF">
      <w:pPr>
        <w:ind w:firstLine="708"/>
      </w:pPr>
      <w:r>
        <w:lastRenderedPageBreak/>
        <w:t xml:space="preserve">Потенциал </w:t>
      </w:r>
      <w:r>
        <w:rPr>
          <w:lang w:val="en-US"/>
        </w:rPr>
        <w:t>ReaxFF</w:t>
      </w:r>
      <w:r w:rsidRPr="00C425CC">
        <w:t xml:space="preserve"> </w:t>
      </w:r>
      <w:r>
        <w:t>разбивает энергию системы на различные части</w:t>
      </w:r>
      <w:r w:rsidR="007B7927" w:rsidRPr="007B7927">
        <w:t xml:space="preserve"> [</w:t>
      </w:r>
      <w:r w:rsidR="009921AA">
        <w:fldChar w:fldCharType="begin"/>
      </w:r>
      <w:r w:rsidR="009921AA">
        <w:instrText xml:space="preserve"> REF AVanDuin_ReaxFF_for_hydrocarbonates \n \h </w:instrText>
      </w:r>
      <w:r w:rsidR="009921AA">
        <w:fldChar w:fldCharType="separate"/>
      </w:r>
      <w:r w:rsidR="00D01514">
        <w:t>38</w:t>
      </w:r>
      <w:r w:rsidR="009921AA">
        <w:fldChar w:fldCharType="end"/>
      </w:r>
      <w:r w:rsidR="007B7927" w:rsidRPr="007B7927">
        <w:t>]</w:t>
      </w:r>
      <w:r>
        <w:t>:</w:t>
      </w:r>
    </w:p>
    <w:p w14:paraId="491A8627" w14:textId="77777777" w:rsidR="00951D55" w:rsidRDefault="00951D55" w:rsidP="003429DF">
      <w:pPr>
        <w:ind w:firstLine="708"/>
      </w:pPr>
    </w:p>
    <w:tbl>
      <w:tblPr>
        <w:tblStyle w:val="a4"/>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376"/>
        <w:gridCol w:w="1418"/>
      </w:tblGrid>
      <w:tr w:rsidR="00C425CC" w14:paraId="0452329B" w14:textId="77777777" w:rsidTr="00B07447">
        <w:tc>
          <w:tcPr>
            <w:tcW w:w="562" w:type="dxa"/>
          </w:tcPr>
          <w:p w14:paraId="0E400036" w14:textId="77777777" w:rsidR="00C425CC" w:rsidRDefault="00C425CC" w:rsidP="00415F3C">
            <w:pPr>
              <w:pStyle w:val="afb"/>
            </w:pPr>
          </w:p>
        </w:tc>
        <w:tc>
          <w:tcPr>
            <w:tcW w:w="7376" w:type="dxa"/>
          </w:tcPr>
          <w:p w14:paraId="4854C194" w14:textId="52304CBD" w:rsidR="00CC4709" w:rsidRPr="00CF7475" w:rsidRDefault="00631686" w:rsidP="00CF7475">
            <w:pPr>
              <w:pStyle w:val="afb"/>
              <w:rPr>
                <w:rFonts w:eastAsiaTheme="minorEastAsia"/>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сисетмы</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связи</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недокоординатная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сверхкоординатная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валентности</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штрафная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торсионная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соединительная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Ван-дер-Ваальсова</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Кулона</m:t>
                    </m:r>
                  </m:sub>
                </m:sSub>
              </m:oMath>
            </m:oMathPara>
          </w:p>
        </w:tc>
        <w:tc>
          <w:tcPr>
            <w:tcW w:w="1418" w:type="dxa"/>
            <w:vAlign w:val="center"/>
          </w:tcPr>
          <w:p w14:paraId="769319D0" w14:textId="459657F3" w:rsidR="00C425CC" w:rsidRDefault="00415F3C" w:rsidP="00B07447">
            <w:pPr>
              <w:pStyle w:val="afb"/>
              <w:jc w:val="right"/>
            </w:pPr>
            <w:r>
              <w:t>(</w:t>
            </w:r>
            <w:r w:rsidR="00B07447">
              <w:t>2.19</w:t>
            </w:r>
            <w:r>
              <w:t>)</w:t>
            </w:r>
          </w:p>
        </w:tc>
      </w:tr>
    </w:tbl>
    <w:p w14:paraId="2CABB6E6" w14:textId="77777777" w:rsidR="00951D55" w:rsidRDefault="00951D55" w:rsidP="00A743EA">
      <w:pPr>
        <w:ind w:firstLine="0"/>
      </w:pPr>
    </w:p>
    <w:p w14:paraId="57BC95CD" w14:textId="1999645B" w:rsidR="00C425CC" w:rsidRDefault="00F02EC3" w:rsidP="00951D55">
      <w:pPr>
        <w:ind w:firstLine="708"/>
      </w:pPr>
      <w:r>
        <w:t>Изначально</w:t>
      </w:r>
      <w:r w:rsidR="00F83E3E">
        <w:t xml:space="preserve"> потенциал</w:t>
      </w:r>
      <w:r>
        <w:t xml:space="preserve"> </w:t>
      </w:r>
      <w:r w:rsidR="00F83E3E">
        <w:t xml:space="preserve">разрабатывался </w:t>
      </w:r>
      <w:r>
        <w:t>для углеводо</w:t>
      </w:r>
      <w:r w:rsidR="00F83E3E">
        <w:t xml:space="preserve">в, но было обнаружено, что комбинация ковалентных и ионных вкладов позволяют применять потенциал </w:t>
      </w:r>
      <w:r w:rsidR="00F83E3E">
        <w:rPr>
          <w:lang w:val="en-US"/>
        </w:rPr>
        <w:t>ReaxFF</w:t>
      </w:r>
      <w:r w:rsidR="00F83E3E" w:rsidRPr="00F83E3E">
        <w:t xml:space="preserve"> </w:t>
      </w:r>
      <w:r w:rsidR="00F83E3E">
        <w:t xml:space="preserve">к более широкому классу материалов, включая ковалентные, металлические и ионные системы. Моделирование с потенциалом </w:t>
      </w:r>
      <w:r w:rsidR="00F83E3E">
        <w:rPr>
          <w:lang w:val="en-US"/>
        </w:rPr>
        <w:t>ReaxFF</w:t>
      </w:r>
      <w:r w:rsidR="00F83E3E" w:rsidRPr="00F83E3E">
        <w:t xml:space="preserve"> </w:t>
      </w:r>
      <w:r w:rsidR="00F83E3E">
        <w:t>намного быстрее квантовых методов, а также была найдена возможность распараллеливания моделируемой системы, то дало возможность моделирования нано размерных объектов.</w:t>
      </w:r>
      <w:r w:rsidR="00CF7475">
        <w:t xml:space="preserve"> Для потенциала </w:t>
      </w:r>
      <w:r w:rsidR="00CF7475">
        <w:rPr>
          <w:lang w:val="en-US"/>
        </w:rPr>
        <w:t>ReaxFF</w:t>
      </w:r>
      <w:r w:rsidR="00CF7475" w:rsidRPr="00CF7475">
        <w:t xml:space="preserve"> </w:t>
      </w:r>
      <w:r w:rsidR="00CF7475">
        <w:t xml:space="preserve">были разработаны новые параметры, с помощью которых теперь можно моделировать системы, в которых присутствуют </w:t>
      </w:r>
      <w:r w:rsidR="00CF7475">
        <w:rPr>
          <w:lang w:val="en-US"/>
        </w:rPr>
        <w:t>Fe</w:t>
      </w:r>
      <w:r w:rsidR="00CF7475" w:rsidRPr="00CF7475">
        <w:t>/</w:t>
      </w:r>
      <w:r w:rsidR="00CF7475">
        <w:rPr>
          <w:lang w:val="en-US"/>
        </w:rPr>
        <w:t>O</w:t>
      </w:r>
      <w:r w:rsidR="00CF7475" w:rsidRPr="00CF7475">
        <w:t>/</w:t>
      </w:r>
      <w:r w:rsidR="00CF7475">
        <w:rPr>
          <w:lang w:val="en-US"/>
        </w:rPr>
        <w:t>H</w:t>
      </w:r>
      <w:r w:rsidR="00CF7475">
        <w:t>.</w:t>
      </w:r>
    </w:p>
    <w:p w14:paraId="26E563FC" w14:textId="77777777" w:rsidR="009D7CA8" w:rsidRPr="00CF7475" w:rsidRDefault="009D7CA8" w:rsidP="00A743EA">
      <w:pPr>
        <w:ind w:firstLine="0"/>
      </w:pPr>
    </w:p>
    <w:p w14:paraId="336DF883" w14:textId="383649BE" w:rsidR="00F20D84" w:rsidRDefault="00F20D84" w:rsidP="00F20D84">
      <w:pPr>
        <w:pStyle w:val="4"/>
        <w:rPr>
          <w:lang w:val="en-US"/>
        </w:rPr>
      </w:pPr>
      <w:bookmarkStart w:id="78" w:name="_Toc517719219"/>
      <w:r>
        <w:t xml:space="preserve">Потенциалы класса </w:t>
      </w:r>
      <w:r>
        <w:rPr>
          <w:lang w:val="en-US"/>
        </w:rPr>
        <w:t>EAM.</w:t>
      </w:r>
      <w:bookmarkEnd w:id="78"/>
    </w:p>
    <w:p w14:paraId="15B7CDE6" w14:textId="5294661A" w:rsidR="00F20D84" w:rsidRDefault="00415F3C" w:rsidP="00F20D84">
      <w:r>
        <w:t>Потенциалы</w:t>
      </w:r>
      <w:r w:rsidRPr="00415F3C">
        <w:t xml:space="preserve"> </w:t>
      </w:r>
      <w:r>
        <w:t>класса</w:t>
      </w:r>
      <w:r w:rsidRPr="00415F3C">
        <w:t xml:space="preserve"> </w:t>
      </w:r>
      <w:r>
        <w:rPr>
          <w:lang w:val="en-US"/>
        </w:rPr>
        <w:t>EAM</w:t>
      </w:r>
      <w:r w:rsidRPr="00415F3C">
        <w:t xml:space="preserve"> (англ.</w:t>
      </w:r>
      <w:r w:rsidRPr="00415F3C">
        <w:rPr>
          <w:lang w:val="en-US"/>
        </w:rPr>
        <w:t> embedded</w:t>
      </w:r>
      <w:r w:rsidRPr="00415F3C">
        <w:t xml:space="preserve"> </w:t>
      </w:r>
      <w:r w:rsidRPr="00415F3C">
        <w:rPr>
          <w:lang w:val="en-US"/>
        </w:rPr>
        <w:t>atom</w:t>
      </w:r>
      <w:r w:rsidRPr="00415F3C">
        <w:t xml:space="preserve"> </w:t>
      </w:r>
      <w:r w:rsidRPr="00415F3C">
        <w:rPr>
          <w:lang w:val="en-US"/>
        </w:rPr>
        <w:t>model</w:t>
      </w:r>
      <w:r w:rsidRPr="00415F3C">
        <w:t xml:space="preserve">) </w:t>
      </w:r>
      <w:r>
        <w:t xml:space="preserve">используются для </w:t>
      </w:r>
      <w:r w:rsidRPr="00415F3C">
        <w:t>приближенного описания энергии взаимодействия между двумя атомами. Энергия</w:t>
      </w:r>
      <w:r w:rsidR="00005B61" w:rsidRPr="00005B61">
        <w:t xml:space="preserve"> </w:t>
      </w:r>
      <w:r w:rsidR="00005B61">
        <w:noBreakHyphen/>
      </w:r>
      <w:r w:rsidR="00005B61" w:rsidRPr="00005B61">
        <w:t xml:space="preserve"> </w:t>
      </w:r>
      <w:r w:rsidR="007B7927" w:rsidRPr="007B7927">
        <w:t>это</w:t>
      </w:r>
      <w:r w:rsidRPr="00415F3C">
        <w:t xml:space="preserve"> функция </w:t>
      </w:r>
      <m:oMath>
        <m:r>
          <w:rPr>
            <w:rFonts w:ascii="Cambria Math" w:hAnsi="Cambria Math"/>
          </w:rPr>
          <m:t>F</m:t>
        </m:r>
      </m:oMath>
      <w:r w:rsidRPr="00415F3C">
        <w:t xml:space="preserve"> от суммы функций</w:t>
      </w:r>
      <m:oMath>
        <m:r>
          <w:rPr>
            <w:rFonts w:ascii="Cambria Math" w:hAnsi="Cambria Math"/>
          </w:rPr>
          <m:t>ρ(</m:t>
        </m:r>
        <m:sSub>
          <m:sSubPr>
            <m:ctrlPr>
              <w:rPr>
                <w:rFonts w:ascii="Cambria Math" w:hAnsi="Cambria Math"/>
                <w:i/>
              </w:rPr>
            </m:ctrlPr>
          </m:sSubPr>
          <m:e>
            <m:r>
              <w:rPr>
                <w:rFonts w:ascii="Cambria Math" w:hAnsi="Cambria Math"/>
                <w:lang w:val="en-US"/>
              </w:rPr>
              <m:t>r</m:t>
            </m:r>
          </m:e>
          <m:sub>
            <m:r>
              <w:rPr>
                <w:rFonts w:ascii="Cambria Math" w:hAnsi="Cambria Math"/>
                <w:lang w:val="en-US"/>
              </w:rPr>
              <m:t>ij</m:t>
            </m:r>
          </m:sub>
        </m:sSub>
        <m:r>
          <w:rPr>
            <w:rFonts w:ascii="Cambria Math" w:hAnsi="Cambria Math"/>
          </w:rPr>
          <m:t>)</m:t>
        </m:r>
      </m:oMath>
      <w:r w:rsidRPr="00415F3C">
        <w:t>, зависящих от расстояния между рассматриваемым i-м атомом и его j-ми соседями</w:t>
      </w:r>
      <w:r w:rsidR="007B7927" w:rsidRPr="007B7927">
        <w:t xml:space="preserve"> [</w:t>
      </w:r>
      <w:r w:rsidR="009921AA">
        <w:fldChar w:fldCharType="begin"/>
      </w:r>
      <w:r w:rsidR="009921AA">
        <w:instrText xml:space="preserve"> REF MDaw_Embedded_atom_method \n \h </w:instrText>
      </w:r>
      <w:r w:rsidR="009921AA">
        <w:fldChar w:fldCharType="separate"/>
      </w:r>
      <w:r w:rsidR="00D01514">
        <w:t>39</w:t>
      </w:r>
      <w:r w:rsidR="009921AA">
        <w:fldChar w:fldCharType="end"/>
      </w:r>
      <w:r w:rsidR="007B7927" w:rsidRPr="007B7927">
        <w:t>]</w:t>
      </w:r>
      <w:r w:rsidRPr="00415F3C">
        <w:t xml:space="preserve">. </w:t>
      </w:r>
    </w:p>
    <w:p w14:paraId="221DD767" w14:textId="77777777" w:rsidR="00951D55" w:rsidRDefault="00951D55" w:rsidP="00F20D84"/>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4675"/>
        <w:gridCol w:w="3115"/>
      </w:tblGrid>
      <w:tr w:rsidR="007B7927" w14:paraId="7C91A392" w14:textId="77777777" w:rsidTr="00B07447">
        <w:tc>
          <w:tcPr>
            <w:tcW w:w="1555" w:type="dxa"/>
            <w:vAlign w:val="center"/>
          </w:tcPr>
          <w:p w14:paraId="06DE3504" w14:textId="77777777" w:rsidR="007B7927" w:rsidRDefault="007B7927" w:rsidP="00B07447">
            <w:pPr>
              <w:ind w:firstLine="0"/>
              <w:jc w:val="right"/>
            </w:pPr>
          </w:p>
        </w:tc>
        <w:tc>
          <w:tcPr>
            <w:tcW w:w="4675" w:type="dxa"/>
            <w:vAlign w:val="center"/>
          </w:tcPr>
          <w:p w14:paraId="15A499B2" w14:textId="774D8131" w:rsidR="007B7927" w:rsidRDefault="00631686" w:rsidP="00B07447">
            <w:pPr>
              <w:ind w:firstLine="0"/>
              <w:jc w:val="right"/>
            </w:pPr>
            <m:oMathPara>
              <m:oMath>
                <m:sSub>
                  <m:sSubPr>
                    <m:ctrlPr>
                      <w:rPr>
                        <w:rFonts w:ascii="Cambria Math" w:hAnsi="Cambria Math"/>
                        <w:i/>
                      </w:rPr>
                    </m:ctrlPr>
                  </m:sSubPr>
                  <m:e>
                    <m:r>
                      <w:rPr>
                        <w:rFonts w:ascii="Cambria Math" w:hAnsi="Cambria Math"/>
                      </w:rPr>
                      <m:t>Е</m:t>
                    </m:r>
                  </m:e>
                  <m:sub>
                    <m:r>
                      <w:rPr>
                        <w:rFonts w:ascii="Cambria Math" w:hAnsi="Cambria Math"/>
                      </w:rPr>
                      <m:t>системы</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lang w:val="en-US"/>
                      </w:rPr>
                      <m:t>i</m:t>
                    </m:r>
                  </m:sub>
                  <m:sup/>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h,i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i,j</m:t>
                            </m:r>
                          </m:e>
                          <m:e>
                            <m:r>
                              <w:rPr>
                                <w:rFonts w:ascii="Cambria Math" w:hAnsi="Cambria Math"/>
                              </w:rPr>
                              <m:t>i≠j</m:t>
                            </m:r>
                          </m:e>
                        </m:eqArr>
                      </m:sub>
                      <m:sup/>
                      <m:e>
                        <m:sSub>
                          <m:sSubPr>
                            <m:ctrlPr>
                              <w:rPr>
                                <w:rFonts w:ascii="Cambria Math" w:hAnsi="Cambria Math"/>
                                <w:i/>
                              </w:rPr>
                            </m:ctrlPr>
                          </m:sSubPr>
                          <m:e>
                            <m:r>
                              <w:rPr>
                                <w:rFonts w:ascii="Cambria Math" w:hAnsi="Cambria Math"/>
                              </w:rPr>
                              <m:t>φ</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xml:space="preserve">) </m:t>
                        </m:r>
                      </m:e>
                    </m:nary>
                  </m:e>
                </m:nary>
              </m:oMath>
            </m:oMathPara>
          </w:p>
        </w:tc>
        <w:tc>
          <w:tcPr>
            <w:tcW w:w="3115" w:type="dxa"/>
            <w:vAlign w:val="center"/>
          </w:tcPr>
          <w:p w14:paraId="66A900D4" w14:textId="264601BA" w:rsidR="007B7927" w:rsidRPr="007B7927" w:rsidRDefault="007B7927" w:rsidP="00B07447">
            <w:pPr>
              <w:ind w:firstLine="0"/>
              <w:jc w:val="right"/>
              <w:rPr>
                <w:lang w:val="en-US"/>
              </w:rPr>
            </w:pPr>
            <w:r>
              <w:rPr>
                <w:lang w:val="en-US"/>
              </w:rPr>
              <w:t>(</w:t>
            </w:r>
            <w:r w:rsidR="00B07447">
              <w:t>2.20</w:t>
            </w:r>
            <w:r>
              <w:rPr>
                <w:lang w:val="en-US"/>
              </w:rPr>
              <w:t>)</w:t>
            </w:r>
          </w:p>
        </w:tc>
      </w:tr>
    </w:tbl>
    <w:p w14:paraId="5D62776E" w14:textId="77777777" w:rsidR="00951D55" w:rsidRDefault="00951D55" w:rsidP="00F20D84"/>
    <w:p w14:paraId="4460ADD6" w14:textId="6DDD49BB" w:rsidR="007B7927" w:rsidRDefault="00E8225B" w:rsidP="00F20D84">
      <w:r>
        <w:t>где</w:t>
      </w:r>
      <w:r w:rsidR="00CF7475">
        <w:t xml:space="preserve"> </w:t>
      </w:r>
      <m:oMath>
        <m:sSub>
          <m:sSubPr>
            <m:ctrlPr>
              <w:rPr>
                <w:rFonts w:ascii="Cambria Math" w:hAnsi="Cambria Math"/>
                <w:i/>
              </w:rPr>
            </m:ctrlPr>
          </m:sSubPr>
          <m:e>
            <m:r>
              <w:rPr>
                <w:rFonts w:ascii="Cambria Math" w:hAnsi="Cambria Math"/>
              </w:rPr>
              <m:t>ρ</m:t>
            </m:r>
          </m:e>
          <m:sub>
            <m:r>
              <w:rPr>
                <w:rFonts w:ascii="Cambria Math" w:hAnsi="Cambria Math"/>
              </w:rPr>
              <m:t>h,i</m:t>
            </m:r>
          </m:sub>
        </m:sSub>
      </m:oMath>
      <w:r w:rsidRPr="007B7927">
        <w:t xml:space="preserve"> </w:t>
      </w:r>
      <w:r w:rsidR="005415DF" w:rsidRPr="005415DF">
        <w:t>вклад в плотность заряда электронов от j-</w:t>
      </w:r>
      <w:proofErr w:type="spellStart"/>
      <w:r w:rsidR="005415DF" w:rsidRPr="005415DF">
        <w:t>го</w:t>
      </w:r>
      <w:proofErr w:type="spellEnd"/>
      <w:r w:rsidR="005415DF" w:rsidRPr="005415DF">
        <w:t xml:space="preserve"> атома в месте расположения i-</w:t>
      </w:r>
      <w:proofErr w:type="spellStart"/>
      <w:r w:rsidR="005415DF" w:rsidRPr="005415DF">
        <w:t>го</w:t>
      </w:r>
      <w:proofErr w:type="spellEnd"/>
      <w:r w:rsidR="005415DF" w:rsidRPr="005415DF">
        <w:t xml:space="preserve"> атома</w:t>
      </w:r>
      <w:r>
        <w:t>,</w:t>
      </w:r>
      <w:r w:rsidR="00CF7475">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F7475" w:rsidRPr="00CF7475">
        <w:t xml:space="preserve"> </w:t>
      </w:r>
      <w:r w:rsidR="00CF7475" w:rsidRPr="005415DF">
        <w:t xml:space="preserve">– </w:t>
      </w:r>
      <w:r w:rsidR="00CF7475">
        <w:t>функция «погружения»</w:t>
      </w:r>
      <w:r w:rsidR="005415DF">
        <w:t xml:space="preserve">, которая представляет энергию, необходимую для перемещения </w:t>
      </w:r>
      <w:proofErr w:type="spellStart"/>
      <w:r w:rsidR="005415DF">
        <w:rPr>
          <w:lang w:val="en-US"/>
        </w:rPr>
        <w:t>i</w:t>
      </w:r>
      <w:proofErr w:type="spellEnd"/>
      <w:r w:rsidR="005415DF" w:rsidRPr="005415DF">
        <w:t>-</w:t>
      </w:r>
      <w:r w:rsidR="005415DF">
        <w:t xml:space="preserve">го атома типа </w:t>
      </w:r>
      <w:r w:rsidR="005415DF">
        <w:rPr>
          <w:rFonts w:cs="Times New Roman"/>
        </w:rPr>
        <w:t>α</w:t>
      </w:r>
      <w:r w:rsidR="00CF7475">
        <w:t xml:space="preserve"> </w:t>
      </w:r>
      <w:r w:rsidR="005415DF">
        <w:t>в электронное облако</w:t>
      </w:r>
      <w:r w:rsidR="00CF7475">
        <w:t>,</w:t>
      </w:r>
      <w:r w:rsidRPr="00E8225B">
        <w:t xml:space="preserve"> </w:t>
      </w:r>
      <m:oMath>
        <m:sSub>
          <m:sSubPr>
            <m:ctrlPr>
              <w:rPr>
                <w:rFonts w:ascii="Cambria Math" w:hAnsi="Cambria Math"/>
                <w:i/>
              </w:rPr>
            </m:ctrlPr>
          </m:sSubPr>
          <m:e>
            <m:r>
              <w:rPr>
                <w:rFonts w:ascii="Cambria Math" w:hAnsi="Cambria Math"/>
              </w:rPr>
              <m:t>φ</m:t>
            </m:r>
          </m:e>
          <m:sub>
            <m:r>
              <w:rPr>
                <w:rFonts w:ascii="Cambria Math" w:hAnsi="Cambria Math"/>
              </w:rPr>
              <m:t>ij</m:t>
            </m:r>
          </m:sub>
        </m:sSub>
      </m:oMath>
      <w:r w:rsidRPr="00E8225B">
        <w:t xml:space="preserve"> – </w:t>
      </w:r>
      <w:r>
        <w:t>короткодействующий парный потенциал, который зависит от расстояния между атомами</w:t>
      </w:r>
      <w:r w:rsidR="005415DF">
        <w:t xml:space="preserve">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t>.</w:t>
      </w:r>
    </w:p>
    <w:p w14:paraId="0356977E" w14:textId="2D8DCE73" w:rsidR="005415DF" w:rsidRDefault="005415DF" w:rsidP="00F20D84">
      <w:r>
        <w:t>П</w:t>
      </w:r>
      <w:r w:rsidRPr="005415DF">
        <w:t>оскольку плотность электронного облака — это сумма вклада от большого количества атомов, на практике для уменьшения сложности и, соответственно, времени расчетов, часто ограничивают количество соседей так называемым «радиусом обрезания».</w:t>
      </w:r>
    </w:p>
    <w:p w14:paraId="3435CB40" w14:textId="77777777" w:rsidR="009D7CA8" w:rsidRPr="00E8225B" w:rsidRDefault="009D7CA8" w:rsidP="00F20D84"/>
    <w:p w14:paraId="64F194CD" w14:textId="77777777" w:rsidR="00020FA8" w:rsidRPr="0053401B" w:rsidRDefault="00020FA8" w:rsidP="00020FA8">
      <w:pPr>
        <w:pStyle w:val="4"/>
      </w:pPr>
      <w:bookmarkStart w:id="79" w:name="_Toc514780546"/>
      <w:bookmarkStart w:id="80" w:name="_Toc517719220"/>
      <w:r>
        <w:lastRenderedPageBreak/>
        <w:t>Выбор потенциала.</w:t>
      </w:r>
      <w:bookmarkEnd w:id="79"/>
      <w:bookmarkEnd w:id="80"/>
    </w:p>
    <w:p w14:paraId="22E66261" w14:textId="77777777" w:rsidR="00020FA8" w:rsidRDefault="00020FA8" w:rsidP="00020FA8">
      <w:pPr>
        <w:spacing w:after="120"/>
      </w:pPr>
      <w:r>
        <w:t>Д</w:t>
      </w:r>
      <w:r w:rsidRPr="0053401B">
        <w:t xml:space="preserve">ля описания керамических материалов с ионно-ковалентной связью используются потенциалы </w:t>
      </w:r>
      <w:r>
        <w:t>отличные от одночастичных или парных потенциалов</w:t>
      </w:r>
      <w:r w:rsidRPr="0053401B">
        <w:t>, явно учитывающие силы кулоновского взаимодействия межу атомами. В результате, ни те, ни другие типы потенциалов не пригодны для описания смешанных систем, где в одной части системы доминирует металлическая связь, а в другой - ионно-ковалентная.</w:t>
      </w:r>
      <w:r w:rsidRPr="00652B21">
        <w:t xml:space="preserve"> </w:t>
      </w:r>
      <w:r w:rsidRPr="0053401B">
        <w:t xml:space="preserve">Однако исследуемая система </w:t>
      </w:r>
      <w:r>
        <w:t>оксид</w:t>
      </w:r>
      <w:r w:rsidRPr="0053401B">
        <w:t>-железо имеет как металлические связи, так и ионные. Следовательно, используемый потенциал должен автоматически обеспечивать тот или иной заряд каждого атома в зависимости от его локального химического окружения. В последнее время появился ряд потенциалов, обеспечивающий такую возможность, хотя количество систем, для которых такие потенциалы уже существуют, достаточно ограничено. Поэтому первоочередной задачей моделирования был литературный поиск потенциалов</w:t>
      </w:r>
      <w:r>
        <w:t>,</w:t>
      </w:r>
      <w:r w:rsidRPr="0053401B">
        <w:t xml:space="preserve"> подходящих для конкретн</w:t>
      </w:r>
      <w:r>
        <w:t>ых</w:t>
      </w:r>
      <w:r w:rsidRPr="0053401B">
        <w:t xml:space="preserve"> исследуем</w:t>
      </w:r>
      <w:r>
        <w:t>ых</w:t>
      </w:r>
      <w:r w:rsidRPr="0053401B">
        <w:t xml:space="preserve"> систем</w:t>
      </w:r>
      <w:r>
        <w:t>:</w:t>
      </w:r>
      <w:r w:rsidRPr="0053401B">
        <w:t xml:space="preserve"> Fe-O</w:t>
      </w:r>
      <w:r>
        <w:t xml:space="preserve">, </w:t>
      </w:r>
      <w:r w:rsidRPr="0053401B">
        <w:t>Fe</w:t>
      </w:r>
      <w:r w:rsidRPr="00652B21">
        <w:t>-</w:t>
      </w:r>
      <w:r>
        <w:rPr>
          <w:lang w:val="en-US"/>
        </w:rPr>
        <w:t>Cr</w:t>
      </w:r>
      <w:r w:rsidRPr="0053401B">
        <w:t>-O</w:t>
      </w:r>
      <w:r w:rsidRPr="00652B21">
        <w:t xml:space="preserve">, </w:t>
      </w:r>
      <w:r w:rsidRPr="0053401B">
        <w:t>Fe</w:t>
      </w:r>
      <w:r w:rsidRPr="00652B21">
        <w:t>-</w:t>
      </w:r>
      <w:r>
        <w:rPr>
          <w:lang w:val="en-US"/>
        </w:rPr>
        <w:t>Cr</w:t>
      </w:r>
      <w:r w:rsidRPr="00652B21">
        <w:t>-</w:t>
      </w:r>
      <w:r>
        <w:rPr>
          <w:lang w:val="en-US"/>
        </w:rPr>
        <w:t>Al</w:t>
      </w:r>
      <w:r w:rsidRPr="0053401B">
        <w:t>-O и их тестирование.</w:t>
      </w:r>
    </w:p>
    <w:p w14:paraId="01076C3A" w14:textId="343F6310" w:rsidR="00BC4EBA" w:rsidRDefault="00020FA8" w:rsidP="00BC4EBA">
      <w:pPr>
        <w:spacing w:after="120"/>
      </w:pPr>
      <w:r w:rsidRPr="0053401B">
        <w:t>Поиск выявил три подходящих потенциала, описанных в работах</w:t>
      </w:r>
      <w:r w:rsidRPr="00DF695E">
        <w:t xml:space="preserve"> </w: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 xml:space="preserve"> </w:instrTex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w:instrText>
      </w:r>
      <w:r>
        <w:instrText>DATA</w:instrText>
      </w:r>
      <w:r w:rsidRPr="00373A19">
        <w:instrText xml:space="preserve"> </w:instrText>
      </w:r>
      <w:r>
        <w:fldChar w:fldCharType="end"/>
      </w:r>
      <w:r>
        <w:fldChar w:fldCharType="separate"/>
      </w:r>
      <w:r w:rsidRPr="00373A19">
        <w:rPr>
          <w:noProof/>
        </w:rPr>
        <w:t>[</w:t>
      </w:r>
      <w:r>
        <w:rPr>
          <w:noProof/>
        </w:rPr>
        <w:fldChar w:fldCharType="begin"/>
      </w:r>
      <w:r>
        <w:rPr>
          <w:noProof/>
        </w:rPr>
        <w:instrText xml:space="preserve"> REF XWZhou_Charge_transf_ionic_atom_pot \n \h </w:instrText>
      </w:r>
      <w:r>
        <w:rPr>
          <w:noProof/>
        </w:rPr>
      </w:r>
      <w:r>
        <w:rPr>
          <w:noProof/>
        </w:rPr>
        <w:fldChar w:fldCharType="separate"/>
      </w:r>
      <w:r w:rsidR="00D01514">
        <w:rPr>
          <w:noProof/>
        </w:rPr>
        <w:t>40</w:t>
      </w:r>
      <w:r>
        <w:rPr>
          <w:noProof/>
        </w:rPr>
        <w:fldChar w:fldCharType="end"/>
      </w:r>
      <w:r w:rsidRPr="009B1DC1">
        <w:rPr>
          <w:noProof/>
        </w:rPr>
        <w:t xml:space="preserve">, </w:t>
      </w:r>
      <w:r>
        <w:rPr>
          <w:noProof/>
        </w:rPr>
        <w:fldChar w:fldCharType="begin"/>
      </w:r>
      <w:r>
        <w:rPr>
          <w:noProof/>
        </w:rPr>
        <w:instrText xml:space="preserve"> REF MAryanpour_Develop_ReactFF_for_iron_oxy \n \h </w:instrText>
      </w:r>
      <w:r>
        <w:rPr>
          <w:noProof/>
        </w:rPr>
      </w:r>
      <w:r>
        <w:rPr>
          <w:noProof/>
        </w:rPr>
        <w:fldChar w:fldCharType="separate"/>
      </w:r>
      <w:r w:rsidR="00D01514">
        <w:rPr>
          <w:noProof/>
        </w:rPr>
        <w:t>41</w:t>
      </w:r>
      <w:r>
        <w:rPr>
          <w:noProof/>
        </w:rPr>
        <w:fldChar w:fldCharType="end"/>
      </w:r>
      <w:r w:rsidRPr="009B1DC1">
        <w:rPr>
          <w:noProof/>
        </w:rPr>
        <w:t xml:space="preserve">, </w:t>
      </w:r>
      <w:r>
        <w:rPr>
          <w:noProof/>
        </w:rPr>
        <w:fldChar w:fldCharType="begin"/>
      </w:r>
      <w:r>
        <w:rPr>
          <w:noProof/>
        </w:rPr>
        <w:instrText xml:space="preserve"> REF VTomar_Class_mol_dynam_pot_for_mech_str \n \h </w:instrText>
      </w:r>
      <w:r>
        <w:rPr>
          <w:noProof/>
        </w:rPr>
      </w:r>
      <w:r>
        <w:rPr>
          <w:noProof/>
        </w:rPr>
        <w:fldChar w:fldCharType="separate"/>
      </w:r>
      <w:r w:rsidR="00D01514">
        <w:rPr>
          <w:noProof/>
        </w:rPr>
        <w:t>42</w:t>
      </w:r>
      <w:r>
        <w:rPr>
          <w:noProof/>
        </w:rPr>
        <w:fldChar w:fldCharType="end"/>
      </w:r>
      <w:r w:rsidR="00BC4EBA" w:rsidRPr="00BC4EBA">
        <w:rPr>
          <w:noProof/>
        </w:rPr>
        <w:t xml:space="preserve">, </w:t>
      </w:r>
      <w:r w:rsidR="00BC4EBA">
        <w:rPr>
          <w:noProof/>
        </w:rPr>
        <w:fldChar w:fldCharType="begin"/>
      </w:r>
      <w:r w:rsidR="00BC4EBA">
        <w:rPr>
          <w:noProof/>
        </w:rPr>
        <w:instrText xml:space="preserve"> REF DSengupta_Comput_capabil_dynam_pot \n \h </w:instrText>
      </w:r>
      <w:r w:rsidR="00BC4EBA">
        <w:rPr>
          <w:noProof/>
        </w:rPr>
      </w:r>
      <w:r w:rsidR="00BC4EBA">
        <w:rPr>
          <w:noProof/>
        </w:rPr>
        <w:fldChar w:fldCharType="separate"/>
      </w:r>
      <w:r w:rsidR="00D01514">
        <w:rPr>
          <w:noProof/>
        </w:rPr>
        <w:t>43</w:t>
      </w:r>
      <w:r w:rsidR="00BC4EBA">
        <w:rPr>
          <w:noProof/>
        </w:rPr>
        <w:fldChar w:fldCharType="end"/>
      </w:r>
      <w:r w:rsidRPr="00373A19">
        <w:rPr>
          <w:noProof/>
        </w:rPr>
        <w:t>]</w:t>
      </w:r>
      <w:r>
        <w:fldChar w:fldCharType="end"/>
      </w:r>
      <w:r w:rsidRPr="0053401B">
        <w:t xml:space="preserve">. </w:t>
      </w:r>
      <w:r w:rsidR="0085210F" w:rsidRPr="009D15AA">
        <w:t>Т</w:t>
      </w:r>
      <w:r w:rsidRPr="009D15AA">
        <w:t xml:space="preserve">естирование потенциала, описанного в работе </w:t>
      </w:r>
      <w:r w:rsidRPr="009D15AA">
        <w:fldChar w:fldCharType="begin"/>
      </w:r>
      <w:r w:rsidRPr="009D15AA">
        <w:instrText xml:space="preserve"> ADDIN EN.CITE &lt;EndNote&gt;&lt;Cite&gt;&lt;Author&gt;X. W. Zhou&lt;/Author&gt;&lt;Year&gt;2005&lt;/Year&gt;&lt;RecNum&gt;21&lt;/RecNum&gt;&lt;DisplayText&gt;[4]&lt;/DisplayText&gt;&lt;record&gt;&lt;rec-number&gt;21&lt;/rec-number&gt;&lt;foreign-keys&gt;&lt;key app="EN" db-id="v5zfz00f202ppxefpv6pdfrqas90zv25w2pr" timestamp="1478860738"&gt;21&lt;/key&gt;&lt;/foreign-keys&gt;&lt;ref-type name="Journal Article"&gt;17&lt;/ref-type&gt;&lt;contributors&gt;&lt;authors&gt;&lt;author&gt;X. W. Zhou, H. N. G. Wadley&lt;/author&gt;&lt;/authors&gt;&lt;/contributors&gt;&lt;titles&gt;&lt;secondary-title&gt;J. Phys.: Condens. Matter &lt;/secondary-title&gt;&lt;/titles&gt;&lt;periodical&gt;&lt;full-title&gt;J. Phys.: Condens. Matter&lt;/full-title&gt;&lt;/periodical&gt;&lt;pages&gt;3619–3635&lt;/pages&gt;&lt;volume&gt;17&lt;/volume&gt;&lt;dates&gt;&lt;year&gt;2005&lt;/year&gt;&lt;/dates&gt;&lt;urls&gt;&lt;/urls&gt;&lt;/record&gt;&lt;/Cite&gt;&lt;/EndNote&gt;</w:instrText>
      </w:r>
      <w:r w:rsidRPr="009D15AA">
        <w:fldChar w:fldCharType="separate"/>
      </w:r>
      <w:r w:rsidRPr="009D15AA">
        <w:rPr>
          <w:noProof/>
        </w:rPr>
        <w:t>[</w:t>
      </w:r>
      <w:r w:rsidRPr="009D15AA">
        <w:rPr>
          <w:noProof/>
        </w:rPr>
        <w:fldChar w:fldCharType="begin"/>
      </w:r>
      <w:r w:rsidRPr="009D15AA">
        <w:rPr>
          <w:noProof/>
        </w:rPr>
        <w:instrText xml:space="preserve"> REF XWZhou_Charge_transf_ionic_atom_pot \n \h </w:instrText>
      </w:r>
      <w:r w:rsidR="00285B9F" w:rsidRPr="009D15AA">
        <w:rPr>
          <w:noProof/>
        </w:rPr>
        <w:instrText xml:space="preserve"> \* MERGEFORMAT </w:instrText>
      </w:r>
      <w:r w:rsidRPr="009D15AA">
        <w:rPr>
          <w:noProof/>
        </w:rPr>
      </w:r>
      <w:r w:rsidRPr="009D15AA">
        <w:rPr>
          <w:noProof/>
        </w:rPr>
        <w:fldChar w:fldCharType="separate"/>
      </w:r>
      <w:r w:rsidR="00D01514">
        <w:rPr>
          <w:noProof/>
        </w:rPr>
        <w:t>40</w:t>
      </w:r>
      <w:r w:rsidRPr="009D15AA">
        <w:rPr>
          <w:noProof/>
        </w:rPr>
        <w:fldChar w:fldCharType="end"/>
      </w:r>
      <w:r w:rsidRPr="009D15AA">
        <w:rPr>
          <w:noProof/>
        </w:rPr>
        <w:t>]</w:t>
      </w:r>
      <w:r w:rsidRPr="009D15AA">
        <w:fldChar w:fldCharType="end"/>
      </w:r>
      <w:r w:rsidRPr="009D15AA">
        <w:t xml:space="preserve">, продемонстрировало неустойчивость в электростатической составляющей при моделировании решетки чистого железа, что связано с некорректным описанием самого потенциала. Потенциал, </w:t>
      </w:r>
      <w:r w:rsidR="009D15AA" w:rsidRPr="009D15AA">
        <w:t>описанный</w:t>
      </w:r>
      <w:r w:rsidRPr="009D15AA">
        <w:t xml:space="preserve"> в работе </w:t>
      </w:r>
      <w:r w:rsidRPr="009D15AA">
        <w:fldChar w:fldCharType="begin"/>
      </w:r>
      <w:r w:rsidRPr="009D15AA">
        <w:instrText xml:space="preserve"> ADDIN EN.CITE &lt;EndNote&gt;&lt;Cite&gt;&lt;Author&gt;Vikas Tomar&lt;/Author&gt;&lt;Year&gt;2006&lt;/Year&gt;&lt;RecNum&gt;7&lt;/RecNum&gt;&lt;DisplayText&gt;[14]&lt;/DisplayText&gt;&lt;record&gt;&lt;rec-number&gt;7&lt;/rec-number&gt;&lt;foreign-keys&gt;&lt;key app="EN" db-id="sp5vev5f72vtake2f5avev2yt2td9v599sww" timestamp="1479192503"&gt;7&lt;/key&gt;&lt;/foreign-keys&gt;&lt;ref-type name="Journal Article"&gt;17&lt;/ref-type&gt;&lt;contributors&gt;&lt;authors&gt;&lt;author&gt;Vikas Tomar, Min Zhou&lt;/author&gt;&lt;/authors&gt;&lt;/contributors&gt;&lt;titles&gt;&lt;title&gt;&lt;style face="normal" font="default" size="100%"&gt;Classical molecular-dynamics potential for the mechanical strength of nanocrystalline composite fcc Al+&lt;/style&gt;&lt;style face="normal" font="default" charset="161" size="100%"&gt;α-Fe2O3&lt;/style&gt;&lt;/title&gt;&lt;secondary-title&gt;Phys. Rev. B&lt;/secondary-title&gt;&lt;/titles&gt;&lt;volume&gt;74&lt;/volume&gt;&lt;number&gt;174116&lt;/number&gt;&lt;dates&gt;&lt;year&gt;2006&lt;/year&gt;&lt;/dates&gt;&lt;urls&gt;&lt;/urls&gt;&lt;/record&gt;&lt;/Cite&gt;&lt;/EndNote&gt;</w:instrText>
      </w:r>
      <w:r w:rsidRPr="009D15AA">
        <w:fldChar w:fldCharType="separate"/>
      </w:r>
      <w:r w:rsidRPr="009D15AA">
        <w:rPr>
          <w:noProof/>
        </w:rPr>
        <w:t>[</w:t>
      </w:r>
      <w:r w:rsidRPr="009D15AA">
        <w:rPr>
          <w:noProof/>
        </w:rPr>
        <w:fldChar w:fldCharType="begin"/>
      </w:r>
      <w:r w:rsidRPr="009D15AA">
        <w:rPr>
          <w:noProof/>
        </w:rPr>
        <w:instrText xml:space="preserve"> REF VTomar_Class_mol_dynam_pot_for_mech_str \n \h </w:instrText>
      </w:r>
      <w:r w:rsidR="00285B9F" w:rsidRPr="009D15AA">
        <w:rPr>
          <w:noProof/>
        </w:rPr>
        <w:instrText xml:space="preserve"> \* MERGEFORMAT </w:instrText>
      </w:r>
      <w:r w:rsidRPr="009D15AA">
        <w:rPr>
          <w:noProof/>
        </w:rPr>
      </w:r>
      <w:r w:rsidRPr="009D15AA">
        <w:rPr>
          <w:noProof/>
        </w:rPr>
        <w:fldChar w:fldCharType="separate"/>
      </w:r>
      <w:r w:rsidR="00D01514">
        <w:rPr>
          <w:noProof/>
        </w:rPr>
        <w:t>42</w:t>
      </w:r>
      <w:r w:rsidRPr="009D15AA">
        <w:rPr>
          <w:noProof/>
        </w:rPr>
        <w:fldChar w:fldCharType="end"/>
      </w:r>
      <w:r w:rsidRPr="009D15AA">
        <w:rPr>
          <w:noProof/>
        </w:rPr>
        <w:t>]</w:t>
      </w:r>
      <w:r w:rsidRPr="009D15AA">
        <w:fldChar w:fldCharType="end"/>
      </w:r>
      <w:r w:rsidRPr="009D15AA">
        <w:t>, позволил воспроизвести структуру оксида (магнетит), но продемонстрировал потерю устойчивости решетки магнетита при нагреве</w:t>
      </w:r>
      <w:r w:rsidR="009D15AA" w:rsidRPr="009D15AA">
        <w:t xml:space="preserve"> [</w:t>
      </w:r>
      <w:r w:rsidR="00005B61">
        <w:t>данные аспиранта Ковальского</w:t>
      </w:r>
      <w:r w:rsidR="00005B61" w:rsidRPr="00005B61">
        <w:t xml:space="preserve"> </w:t>
      </w:r>
      <w:r w:rsidR="00005B61">
        <w:t>Сергея</w:t>
      </w:r>
      <w:r w:rsidR="00042FF8">
        <w:t xml:space="preserve"> Евгеньевича</w:t>
      </w:r>
      <w:r w:rsidR="00005B61">
        <w:t>, 20.11.2017</w:t>
      </w:r>
      <w:r w:rsidR="009D15AA" w:rsidRPr="009D15AA">
        <w:t>]</w:t>
      </w:r>
      <w:r w:rsidRPr="009D15AA">
        <w:t xml:space="preserve">. </w:t>
      </w:r>
      <w:r w:rsidR="009D15AA" w:rsidRPr="009D15AA">
        <w:t>Э</w:t>
      </w:r>
      <w:r w:rsidRPr="009D15AA">
        <w:t>то связано с неполной реализацией потенциала</w:t>
      </w:r>
      <w:r w:rsidRPr="0053401B">
        <w:t xml:space="preserve">. Более предпочтительным представилось использовать потенциал из работы </w:t>
      </w:r>
      <w:r>
        <w:fldChar w:fldCharType="begin"/>
      </w:r>
      <w:r>
        <w:instrText xml:space="preserve"> ADDIN EN.CITE &lt;EndNote&gt;&lt;Cite&gt;&lt;Author&gt;M. Aryanpour&lt;/Author&gt;&lt;Year&gt;2010&lt;/Year&gt;&lt;RecNum&gt;23&lt;/RecNum&gt;&lt;DisplayText&gt;[6]&lt;/DisplayText&gt;&lt;record&gt;&lt;rec-number&gt;23&lt;/rec-number&gt;&lt;foreign-keys&gt;&lt;key app="EN" db-id="v5zfz00f202ppxefpv6pdfrqas90zv25w2pr" timestamp="1478860932"&gt;23&lt;/key&gt;&lt;/foreign-keys&gt;&lt;ref-type name="Journal Article"&gt;17&lt;/ref-type&gt;&lt;contributors&gt;&lt;authors&gt;&lt;author&gt;M. Aryanpour, A. C. T. van Duin, J. D. Kubicki&lt;/author&gt;&lt;/authors&gt;&lt;/contributors&gt;&lt;titles&gt;&lt;secondary-title&gt;J. Phys. Chem. A&lt;/secondary-title&gt;&lt;/titles&gt;&lt;periodical&gt;&lt;full-title&gt;J. Phys. Chem. A&lt;/full-title&gt;&lt;/periodical&gt;&lt;pages&gt;6298–6307&lt;/pages&gt;&lt;volume&gt;&lt;style face="normal" font="default" charset="204" size="100%"&gt;114&lt;/style&gt;&lt;/volume&gt;&lt;dates&gt;&lt;year&gt;2010&lt;/year&gt;&lt;/dates&gt;&lt;urls&gt;&lt;/urls&gt;&lt;/record&gt;&lt;/Cite&gt;&lt;/EndNote&gt;</w:instrText>
      </w:r>
      <w:r>
        <w:fldChar w:fldCharType="separate"/>
      </w:r>
      <w:r>
        <w:rPr>
          <w:noProof/>
        </w:rPr>
        <w:t>[</w:t>
      </w:r>
      <w:r>
        <w:rPr>
          <w:noProof/>
        </w:rPr>
        <w:fldChar w:fldCharType="begin"/>
      </w:r>
      <w:r>
        <w:rPr>
          <w:noProof/>
        </w:rPr>
        <w:instrText xml:space="preserve"> REF MAryanpour_Develop_ReactFF_for_iron_oxy \n \h </w:instrText>
      </w:r>
      <w:r>
        <w:rPr>
          <w:noProof/>
        </w:rPr>
      </w:r>
      <w:r>
        <w:rPr>
          <w:noProof/>
        </w:rPr>
        <w:fldChar w:fldCharType="separate"/>
      </w:r>
      <w:r w:rsidR="00D01514">
        <w:rPr>
          <w:noProof/>
        </w:rPr>
        <w:t>41</w:t>
      </w:r>
      <w:r>
        <w:rPr>
          <w:noProof/>
        </w:rPr>
        <w:fldChar w:fldCharType="end"/>
      </w:r>
      <w:r>
        <w:rPr>
          <w:noProof/>
        </w:rPr>
        <w:t>]</w:t>
      </w:r>
      <w:r>
        <w:fldChar w:fldCharType="end"/>
      </w:r>
      <w:r w:rsidRPr="0053401B">
        <w:t>, при тестировании которого не возникло проблем, встреченных при работе с другими потенциалами. Соответственно, расчеты в данной работе</w:t>
      </w:r>
      <w:r w:rsidR="00BC4EBA">
        <w:t xml:space="preserve">, связанные с окислением чистого железа и окислением системы железо </w:t>
      </w:r>
      <w:r w:rsidR="004563A4">
        <w:t>-</w:t>
      </w:r>
      <w:r w:rsidR="00BC4EBA">
        <w:t xml:space="preserve"> хром</w:t>
      </w:r>
      <w:r w:rsidRPr="0053401B">
        <w:t xml:space="preserve"> выполнялись именно с ним</w:t>
      </w:r>
      <w:r w:rsidR="00BC4EBA">
        <w:t xml:space="preserve">. Для моделирования окисления системы железо </w:t>
      </w:r>
      <w:r w:rsidR="004563A4">
        <w:t>-</w:t>
      </w:r>
      <w:r w:rsidR="00BC4EBA">
        <w:t xml:space="preserve"> алюминий </w:t>
      </w:r>
      <w:r w:rsidR="004563A4">
        <w:t>-</w:t>
      </w:r>
      <w:r w:rsidR="00BC4EBA">
        <w:t xml:space="preserve"> хром использовался потенциал, описанный в статье </w:t>
      </w:r>
      <w:r w:rsidR="00BC4EBA" w:rsidRPr="00BC4EBA">
        <w:t>[</w:t>
      </w:r>
      <w:r w:rsidR="00BC4EBA">
        <w:fldChar w:fldCharType="begin"/>
      </w:r>
      <w:r w:rsidR="00BC4EBA">
        <w:instrText xml:space="preserve"> REF DSengupta_Comput_capabil_dynam_pot \n \h </w:instrText>
      </w:r>
      <w:r w:rsidR="00BC4EBA">
        <w:fldChar w:fldCharType="separate"/>
      </w:r>
      <w:r w:rsidR="00D01514">
        <w:t>43</w:t>
      </w:r>
      <w:r w:rsidR="00BC4EBA">
        <w:fldChar w:fldCharType="end"/>
      </w:r>
      <w:r w:rsidR="00BC4EBA" w:rsidRPr="00BC4EBA">
        <w:t xml:space="preserve">]. </w:t>
      </w:r>
      <w:r w:rsidR="00BC4EBA">
        <w:t xml:space="preserve">Этот потенциал является доработкой потенциала </w:t>
      </w:r>
      <w:r w:rsidR="00BC4EBA" w:rsidRPr="00BC4EBA">
        <w:t>[</w:t>
      </w:r>
      <w:r w:rsidR="00BC4EBA">
        <w:rPr>
          <w:lang w:val="en-US"/>
        </w:rPr>
        <w:fldChar w:fldCharType="begin"/>
      </w:r>
      <w:r w:rsidR="00BC4EBA" w:rsidRPr="00BC4EBA">
        <w:instrText xml:space="preserve"> </w:instrText>
      </w:r>
      <w:r w:rsidR="00BC4EBA">
        <w:rPr>
          <w:lang w:val="en-US"/>
        </w:rPr>
        <w:instrText>REF</w:instrText>
      </w:r>
      <w:r w:rsidR="00BC4EBA" w:rsidRPr="00BC4EBA">
        <w:instrText xml:space="preserve"> </w:instrText>
      </w:r>
      <w:r w:rsidR="00BC4EBA">
        <w:rPr>
          <w:lang w:val="en-US"/>
        </w:rPr>
        <w:instrText>MAryanpour</w:instrText>
      </w:r>
      <w:r w:rsidR="00BC4EBA" w:rsidRPr="00BC4EBA">
        <w:instrText>_</w:instrText>
      </w:r>
      <w:r w:rsidR="00BC4EBA">
        <w:rPr>
          <w:lang w:val="en-US"/>
        </w:rPr>
        <w:instrText>Develop</w:instrText>
      </w:r>
      <w:r w:rsidR="00BC4EBA" w:rsidRPr="00BC4EBA">
        <w:instrText>_</w:instrText>
      </w:r>
      <w:r w:rsidR="00BC4EBA">
        <w:rPr>
          <w:lang w:val="en-US"/>
        </w:rPr>
        <w:instrText>ReactFF</w:instrText>
      </w:r>
      <w:r w:rsidR="00BC4EBA" w:rsidRPr="00BC4EBA">
        <w:instrText>_</w:instrText>
      </w:r>
      <w:r w:rsidR="00BC4EBA">
        <w:rPr>
          <w:lang w:val="en-US"/>
        </w:rPr>
        <w:instrText>for</w:instrText>
      </w:r>
      <w:r w:rsidR="00BC4EBA" w:rsidRPr="00BC4EBA">
        <w:instrText>_</w:instrText>
      </w:r>
      <w:r w:rsidR="00BC4EBA">
        <w:rPr>
          <w:lang w:val="en-US"/>
        </w:rPr>
        <w:instrText>iron</w:instrText>
      </w:r>
      <w:r w:rsidR="00BC4EBA" w:rsidRPr="00BC4EBA">
        <w:instrText>_</w:instrText>
      </w:r>
      <w:r w:rsidR="00BC4EBA">
        <w:rPr>
          <w:lang w:val="en-US"/>
        </w:rPr>
        <w:instrText>oxy</w:instrText>
      </w:r>
      <w:r w:rsidR="00BC4EBA" w:rsidRPr="00BC4EBA">
        <w:instrText xml:space="preserve"> \</w:instrText>
      </w:r>
      <w:r w:rsidR="00BC4EBA">
        <w:rPr>
          <w:lang w:val="en-US"/>
        </w:rPr>
        <w:instrText>n</w:instrText>
      </w:r>
      <w:r w:rsidR="00BC4EBA" w:rsidRPr="00BC4EBA">
        <w:instrText xml:space="preserve"> \</w:instrText>
      </w:r>
      <w:r w:rsidR="00BC4EBA">
        <w:rPr>
          <w:lang w:val="en-US"/>
        </w:rPr>
        <w:instrText>h</w:instrText>
      </w:r>
      <w:r w:rsidR="00BC4EBA" w:rsidRPr="00BC4EBA">
        <w:instrText xml:space="preserve"> </w:instrText>
      </w:r>
      <w:r w:rsidR="00BC4EBA">
        <w:rPr>
          <w:lang w:val="en-US"/>
        </w:rPr>
      </w:r>
      <w:r w:rsidR="00BC4EBA">
        <w:rPr>
          <w:lang w:val="en-US"/>
        </w:rPr>
        <w:fldChar w:fldCharType="separate"/>
      </w:r>
      <w:r w:rsidR="00D01514" w:rsidRPr="001F0EDE">
        <w:t>41</w:t>
      </w:r>
      <w:r w:rsidR="00BC4EBA">
        <w:rPr>
          <w:lang w:val="en-US"/>
        </w:rPr>
        <w:fldChar w:fldCharType="end"/>
      </w:r>
      <w:r w:rsidR="00BC4EBA" w:rsidRPr="00BC4EBA">
        <w:t>]</w:t>
      </w:r>
      <w:r w:rsidR="00BC4EBA">
        <w:t xml:space="preserve">, в который, к уже существующим элементам, добавили элемент </w:t>
      </w:r>
      <w:r w:rsidR="00BC4EBA">
        <w:rPr>
          <w:lang w:val="en-US"/>
        </w:rPr>
        <w:t>Al</w:t>
      </w:r>
      <w:r w:rsidR="00BC4EBA" w:rsidRPr="00BC4EBA">
        <w:t>.</w:t>
      </w:r>
    </w:p>
    <w:p w14:paraId="557ACD48" w14:textId="77777777" w:rsidR="009D7CA8" w:rsidRPr="00BC4EBA" w:rsidRDefault="009D7CA8" w:rsidP="00BC4EBA">
      <w:pPr>
        <w:spacing w:after="120"/>
      </w:pPr>
    </w:p>
    <w:p w14:paraId="5C088D37" w14:textId="77777777" w:rsidR="00C24631" w:rsidRDefault="00C24631" w:rsidP="00C24631">
      <w:pPr>
        <w:pStyle w:val="3"/>
      </w:pPr>
      <w:bookmarkStart w:id="81" w:name="_Toc514780547"/>
      <w:bookmarkStart w:id="82" w:name="_Toc517719221"/>
      <w:r>
        <w:rPr>
          <w:lang w:val="en-US"/>
        </w:rPr>
        <w:t xml:space="preserve">Ab-initio </w:t>
      </w:r>
      <w:r>
        <w:t>моделирование</w:t>
      </w:r>
      <w:bookmarkEnd w:id="81"/>
      <w:bookmarkEnd w:id="82"/>
    </w:p>
    <w:p w14:paraId="38EEBAAE" w14:textId="64F90189" w:rsidR="00D31293" w:rsidRDefault="00D31293" w:rsidP="00C24631">
      <w:r w:rsidRPr="00D31293">
        <w:t xml:space="preserve">Для того, чтобы уйти от необходимости эмпирического описания взаимодействия между атомами, весьма привлекательно использование методов, называемых обычно первопринципными методами. </w:t>
      </w:r>
      <w:r w:rsidR="00C2538A">
        <w:t>Такие методы</w:t>
      </w:r>
      <w:r w:rsidRPr="00D31293">
        <w:t xml:space="preserve"> исходят из того, что взаимодействие между атомами обеспечивается электронами, а поведение электронов однозначно описывается </w:t>
      </w:r>
      <w:r w:rsidRPr="00D31293">
        <w:lastRenderedPageBreak/>
        <w:t>законами квантовой механики. Поэтому для описания межатомного взаимодействия достаточно знать решения основных квантово-механических уравнений (уравнения Шредингера или в более сложном варианте – уравнения Дирака) для электронов в поле ядер атомов. Дополнительным бонусом такого решения является возможность автоматически получить детальное представление об электронной структуре изучаемых твердых тел.</w:t>
      </w:r>
    </w:p>
    <w:p w14:paraId="3FBCC953" w14:textId="3279C6F7" w:rsidR="00C2538A" w:rsidRDefault="00C2538A" w:rsidP="00C24631">
      <w:r w:rsidRPr="00C2538A">
        <w:t>К сожалению, прямолинейная реализация этой задачи, даже с учетом мощности современных компьютеров, оказывается возможной в лучшем случае для небольших молекул, состоящих из достаточно легких атомов. Действительно, атомы содержат десятки, а то и сотни электронов, так что для описания даже сотни атомов приходится рассматривать тысячи и десятки тысяч электронов. Уравнения квантовой механики для многоэлектронных систем крайне сложны для решения в силу их нелинейности и принципиальной необходимости учитывать взаимодействия всех атомов и электронов между собой.</w:t>
      </w:r>
      <w:r w:rsidR="004563A4">
        <w:t xml:space="preserve"> Одним из выходов из данной ситуации является использование некоторых приближений.</w:t>
      </w:r>
    </w:p>
    <w:p w14:paraId="4F1E6C51" w14:textId="619D9992" w:rsidR="00C24631" w:rsidRDefault="00C24631" w:rsidP="00C24631">
      <w:r>
        <w:t>Теория функционала плотности (</w:t>
      </w:r>
      <w:r w:rsidRPr="003C4569">
        <w:rPr>
          <w:i/>
        </w:rPr>
        <w:t>англ.</w:t>
      </w:r>
      <w:r>
        <w:t xml:space="preserve"> Density</w:t>
      </w:r>
      <w:r w:rsidRPr="004C0E73">
        <w:t xml:space="preserve"> </w:t>
      </w:r>
      <w:r>
        <w:t>functional</w:t>
      </w:r>
      <w:r w:rsidRPr="004C0E73">
        <w:t xml:space="preserve"> </w:t>
      </w:r>
      <w:r>
        <w:t>theory или DFT) — это квантово-механический первопринципный (</w:t>
      </w:r>
      <w:r>
        <w:rPr>
          <w:lang w:val="en-US"/>
        </w:rPr>
        <w:t>ab</w:t>
      </w:r>
      <w:r w:rsidRPr="00775362">
        <w:t>-</w:t>
      </w:r>
      <w:r>
        <w:rPr>
          <w:lang w:val="en-US"/>
        </w:rPr>
        <w:t>initio</w:t>
      </w:r>
      <w:r>
        <w:t xml:space="preserve">) метод моделирования, позволяющий приближенно решить уравнение Шредингера. В основе метода заложено то, что все свойства электронной структуры в основном состоянии можно восстановить, зная только пространственное распределение одноэлектронной плотности </w:t>
      </w:r>
      <w:r>
        <w:fldChar w:fldCharType="begin"/>
      </w:r>
      <w:r>
        <w:instrText xml:space="preserve"> ADDIN EN.CITE &lt;EndNote&gt;&lt;Cite&gt;&lt;Author&gt;В.&lt;/Author&gt;&lt;Year&gt;2002&lt;/Year&gt;&lt;RecNum&gt;24&lt;/RecNum&gt;&lt;DisplayText&gt;[7]&lt;/DisplayText&gt;&lt;record&gt;&lt;rec-number&gt;24&lt;/rec-number&gt;&lt;foreign-keys&gt;&lt;key app="EN" db-id="eftewvwvmf9xfiexxanxxffewde2a95tsd2d" timestamp="0"&gt;24&lt;/key&gt;&lt;/foreign-keys&gt;&lt;ref-type name="Journal Article"&gt;17&lt;/ref-type&gt;&lt;contributors&gt;&lt;authors&gt;&lt;author&gt;&lt;style face="normal" font="default" charset="204" size="100%"&gt;Кон В.&lt;/style&gt;&lt;/author&gt;&lt;/authors&gt;&lt;/contributors&gt;&lt;titles&gt;&lt;title&gt;&lt;style face="normal" font="default" charset="204" size="100%"&gt;Электронная структура вещества-волновые функции и функционалы плотности &lt;/style&gt;&lt;/title&gt;&lt;secondary-title&gt;&lt;style face="normal" font="default" charset="204" size="100%"&gt;Успехи физических наук&lt;/style&gt;&lt;/secondary-title&gt;&lt;/titles&gt;&lt;volume&gt;&lt;style face="normal" font="default" charset="204" size="100%"&gt;172&lt;/style&gt;&lt;/volume&gt;&lt;number&gt;&lt;style face="normal" font="default" charset="204" size="100%"&gt;3&lt;/style&gt;&lt;/number&gt;&lt;dates&gt;&lt;year&gt;&lt;style face="normal" font="default" charset="204" size="100%"&gt;2002&lt;/style&gt;&lt;/year&gt;&lt;/dates&gt;&lt;urls&gt;&lt;/urls&gt;&lt;/record&gt;&lt;/Cite&gt;&lt;/EndNote&gt;</w:instrText>
      </w:r>
      <w:r>
        <w:fldChar w:fldCharType="separate"/>
      </w:r>
      <w:r>
        <w:rPr>
          <w:noProof/>
        </w:rPr>
        <w:t>[</w:t>
      </w:r>
      <w:r>
        <w:rPr>
          <w:noProof/>
        </w:rPr>
        <w:fldChar w:fldCharType="begin"/>
      </w:r>
      <w:r>
        <w:rPr>
          <w:noProof/>
        </w:rPr>
        <w:instrText xml:space="preserve"> REF ВКон_Электронная_структ_вещества \n \h </w:instrText>
      </w:r>
      <w:r>
        <w:rPr>
          <w:noProof/>
        </w:rPr>
      </w:r>
      <w:r>
        <w:rPr>
          <w:noProof/>
        </w:rPr>
        <w:fldChar w:fldCharType="separate"/>
      </w:r>
      <w:r w:rsidR="00D01514">
        <w:rPr>
          <w:noProof/>
        </w:rPr>
        <w:t>44</w:t>
      </w:r>
      <w:r>
        <w:rPr>
          <w:noProof/>
        </w:rPr>
        <w:fldChar w:fldCharType="end"/>
      </w:r>
      <w:r>
        <w:rPr>
          <w:noProof/>
        </w:rPr>
        <w:t>]</w:t>
      </w:r>
      <w:r>
        <w:fldChar w:fldCharType="end"/>
      </w:r>
      <w:r>
        <w:t>. В рамках модели</w:t>
      </w:r>
      <w:r w:rsidRPr="004C0E73">
        <w:t xml:space="preserve"> </w:t>
      </w:r>
      <w:r>
        <w:t>DFT гамильтониан для системы валентных электронов содержит кинетическую энергию невзаимодействующих электронов, энергии взаимодействия между электронами и ядрами и обменно-корреляционного функционала, учитывающего квантово-механические и электрические корреляции в пространственном расположении электронов.</w:t>
      </w:r>
    </w:p>
    <w:p w14:paraId="368DF9E1" w14:textId="258C9167" w:rsidR="002C2690" w:rsidRDefault="007A64F1" w:rsidP="00C24631">
      <w:r w:rsidRPr="007A64F1">
        <w:t xml:space="preserve">Согласно приближению Борна </w:t>
      </w:r>
      <w:r>
        <w:t>-</w:t>
      </w:r>
      <w:r w:rsidRPr="007A64F1">
        <w:t xml:space="preserve"> Оппенгеймера, которое применяется в большинстве расчётов электронной структуры, ядра, входящие в состав рассматриваемой системы, считаются неподвижными. Электростатический потенциал V, создаваемый этими «неподвижными» ядрами, является внешним для электронов. Стационарное состояние электронов описывается волновой функцией, которая является решением уравнения Шрёдингера</w:t>
      </w:r>
      <w:r w:rsidR="00590D41" w:rsidRPr="00590D41">
        <w:t>:</w:t>
      </w:r>
    </w:p>
    <w:p w14:paraId="1CB2D91D" w14:textId="77777777" w:rsidR="00951D55" w:rsidRPr="00590D41" w:rsidRDefault="00951D55" w:rsidP="00C24631"/>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654"/>
        <w:gridCol w:w="1418"/>
      </w:tblGrid>
      <w:tr w:rsidR="007A64F1" w14:paraId="43241C5A" w14:textId="77777777" w:rsidTr="00590D41">
        <w:tc>
          <w:tcPr>
            <w:tcW w:w="279" w:type="dxa"/>
            <w:vAlign w:val="center"/>
          </w:tcPr>
          <w:p w14:paraId="4A19BF0E" w14:textId="77777777" w:rsidR="007A64F1" w:rsidRDefault="007A64F1" w:rsidP="00590D41">
            <w:pPr>
              <w:ind w:firstLine="0"/>
              <w:jc w:val="right"/>
            </w:pPr>
          </w:p>
        </w:tc>
        <w:tc>
          <w:tcPr>
            <w:tcW w:w="7654" w:type="dxa"/>
            <w:vAlign w:val="center"/>
          </w:tcPr>
          <w:p w14:paraId="58C35D31" w14:textId="0F8FC3D1" w:rsidR="007A64F1" w:rsidRPr="007A64F1" w:rsidRDefault="007A64F1" w:rsidP="00590D41">
            <w:pPr>
              <w:ind w:firstLine="0"/>
              <w:jc w:val="right"/>
              <w:rPr>
                <w:i/>
              </w:rPr>
            </w:pPr>
            <m:oMathPara>
              <m:oMath>
                <m:r>
                  <w:rPr>
                    <w:rFonts w:ascii="Cambria Math" w:hAnsi="Cambria Math"/>
                    <w:sz w:val="22"/>
                    <w:lang w:val="en-US"/>
                  </w:rPr>
                  <m:t>H</m:t>
                </m:r>
                <m:r>
                  <w:rPr>
                    <w:rFonts w:ascii="Cambria Math" w:hAnsi="Cambria Math"/>
                    <w:sz w:val="22"/>
                  </w:rPr>
                  <m:t>Ψ</m:t>
                </m:r>
                <m:d>
                  <m:dPr>
                    <m:ctrlPr>
                      <w:rPr>
                        <w:rFonts w:ascii="Cambria Math" w:hAnsi="Cambria Math"/>
                        <w:i/>
                        <w:sz w:val="22"/>
                      </w:rPr>
                    </m:ctrlPr>
                  </m:dPr>
                  <m:e>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e>
                    </m:acc>
                    <m: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N</m:t>
                            </m:r>
                          </m:sub>
                        </m:sSub>
                      </m:e>
                    </m:acc>
                  </m:e>
                </m:d>
                <m:r>
                  <w:rPr>
                    <w:rFonts w:ascii="Cambria Math" w:hAnsi="Cambria Math"/>
                    <w:sz w:val="22"/>
                  </w:rPr>
                  <m:t>=</m:t>
                </m:r>
                <m:d>
                  <m:dPr>
                    <m:ctrlPr>
                      <w:rPr>
                        <w:rFonts w:ascii="Cambria Math" w:hAnsi="Cambria Math"/>
                        <w:i/>
                        <w:sz w:val="22"/>
                      </w:rPr>
                    </m:ctrlPr>
                  </m:dPr>
                  <m:e>
                    <m:r>
                      <w:rPr>
                        <w:rFonts w:ascii="Cambria Math" w:hAnsi="Cambria Math"/>
                        <w:sz w:val="22"/>
                      </w:rPr>
                      <m:t>T+V+U</m:t>
                    </m:r>
                  </m:e>
                </m:d>
                <m:r>
                  <w:rPr>
                    <w:rFonts w:ascii="Cambria Math" w:hAnsi="Cambria Math"/>
                    <w:sz w:val="22"/>
                  </w:rPr>
                  <m:t>Ψ=(</m:t>
                </m:r>
                <m:nary>
                  <m:naryPr>
                    <m:chr m:val="∑"/>
                    <m:limLoc m:val="undOvr"/>
                    <m:ctrlPr>
                      <w:rPr>
                        <w:rFonts w:ascii="Cambria Math" w:hAnsi="Cambria Math"/>
                        <w:i/>
                        <w:sz w:val="22"/>
                      </w:rPr>
                    </m:ctrlPr>
                  </m:naryPr>
                  <m:sub>
                    <m:r>
                      <w:rPr>
                        <w:rFonts w:ascii="Cambria Math" w:hAnsi="Cambria Math"/>
                        <w:sz w:val="22"/>
                      </w:rPr>
                      <m:t>i</m:t>
                    </m:r>
                  </m:sub>
                  <m:sup>
                    <m:r>
                      <w:rPr>
                        <w:rFonts w:ascii="Cambria Math" w:hAnsi="Cambria Math"/>
                        <w:sz w:val="22"/>
                      </w:rPr>
                      <m:t>N</m:t>
                    </m:r>
                  </m:sup>
                  <m:e>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r>
                              <w:rPr>
                                <w:rFonts w:ascii="Cambria Math" w:hAnsi="Cambria Math"/>
                                <w:sz w:val="22"/>
                              </w:rPr>
                              <m:t>ℏ</m:t>
                            </m:r>
                          </m:e>
                          <m:sup>
                            <m:r>
                              <w:rPr>
                                <w:rFonts w:ascii="Cambria Math" w:hAnsi="Cambria Math"/>
                                <w:sz w:val="22"/>
                              </w:rPr>
                              <m:t>2</m:t>
                            </m:r>
                          </m:sup>
                        </m:sSup>
                      </m:num>
                      <m:den>
                        <m:r>
                          <w:rPr>
                            <w:rFonts w:ascii="Cambria Math" w:hAnsi="Cambria Math"/>
                            <w:sz w:val="22"/>
                          </w:rPr>
                          <m:t>2m</m:t>
                        </m:r>
                      </m:den>
                    </m:f>
                  </m:e>
                </m:nary>
                <m:sSubSup>
                  <m:sSubSupPr>
                    <m:ctrlPr>
                      <w:rPr>
                        <w:rFonts w:ascii="Cambria Math" w:hAnsi="Cambria Math"/>
                        <w:i/>
                        <w:sz w:val="22"/>
                      </w:rPr>
                    </m:ctrlPr>
                  </m:sSubSupPr>
                  <m:e>
                    <m:r>
                      <m:rPr>
                        <m:sty m:val="p"/>
                      </m:rPr>
                      <w:rPr>
                        <w:rFonts w:ascii="Cambria Math" w:hAnsi="Cambria Math"/>
                        <w:sz w:val="22"/>
                      </w:rPr>
                      <m:t>∇</m:t>
                    </m:r>
                    <m:ctrlPr>
                      <w:rPr>
                        <w:rFonts w:ascii="Cambria Math" w:hAnsi="Cambria Math"/>
                        <w:sz w:val="22"/>
                      </w:rPr>
                    </m:ctrlPr>
                  </m:e>
                  <m:sub>
                    <m:r>
                      <w:rPr>
                        <w:rFonts w:ascii="Cambria Math" w:hAnsi="Cambria Math"/>
                        <w:sz w:val="22"/>
                      </w:rPr>
                      <m:t>i</m:t>
                    </m:r>
                  </m:sub>
                  <m:sup>
                    <m:r>
                      <w:rPr>
                        <w:rFonts w:ascii="Cambria Math" w:hAnsi="Cambria Math"/>
                        <w:sz w:val="22"/>
                      </w:rPr>
                      <m:t>2</m:t>
                    </m:r>
                  </m:sup>
                </m:sSubSup>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i</m:t>
                    </m:r>
                  </m:sub>
                  <m:sup>
                    <m:r>
                      <w:rPr>
                        <w:rFonts w:ascii="Cambria Math" w:hAnsi="Cambria Math"/>
                        <w:sz w:val="22"/>
                      </w:rPr>
                      <m:t>N</m:t>
                    </m:r>
                  </m:sup>
                  <m:e>
                    <m:r>
                      <w:rPr>
                        <w:rFonts w:ascii="Cambria Math" w:hAnsi="Cambria Math"/>
                        <w:sz w:val="22"/>
                      </w:rPr>
                      <m:t>V</m:t>
                    </m:r>
                    <m:d>
                      <m:dPr>
                        <m:ctrlPr>
                          <w:rPr>
                            <w:rFonts w:ascii="Cambria Math" w:hAnsi="Cambria Math"/>
                            <w:i/>
                            <w:sz w:val="22"/>
                          </w:rPr>
                        </m:ctrlPr>
                      </m:dPr>
                      <m:e>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i</m:t>
                                </m:r>
                              </m:sub>
                            </m:sSub>
                          </m:e>
                        </m:acc>
                      </m:e>
                    </m:d>
                  </m:e>
                </m:nary>
                <m:r>
                  <w:rPr>
                    <w:rFonts w:ascii="Cambria Math" w:hAnsi="Cambria Math"/>
                    <w:sz w:val="22"/>
                  </w:rPr>
                  <m:t>+</m:t>
                </m:r>
                <m:nary>
                  <m:naryPr>
                    <m:chr m:val="∑"/>
                    <m:limLoc m:val="undOvr"/>
                    <m:supHide m:val="1"/>
                    <m:ctrlPr>
                      <w:rPr>
                        <w:rFonts w:ascii="Cambria Math" w:hAnsi="Cambria Math"/>
                        <w:i/>
                        <w:sz w:val="22"/>
                      </w:rPr>
                    </m:ctrlPr>
                  </m:naryPr>
                  <m:sub>
                    <m:r>
                      <w:rPr>
                        <w:rFonts w:ascii="Cambria Math" w:hAnsi="Cambria Math"/>
                        <w:sz w:val="22"/>
                      </w:rPr>
                      <m:t>i&lt;j</m:t>
                    </m:r>
                  </m:sub>
                  <m:sup/>
                  <m:e>
                    <m:r>
                      <w:rPr>
                        <w:rFonts w:ascii="Cambria Math" w:hAnsi="Cambria Math"/>
                        <w:sz w:val="22"/>
                      </w:rPr>
                      <m:t>U(</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i</m:t>
                            </m:r>
                          </m:sub>
                        </m:sSub>
                      </m:e>
                    </m:acc>
                    <m: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j</m:t>
                            </m:r>
                          </m:sub>
                        </m:sSub>
                      </m:e>
                    </m:acc>
                    <m:r>
                      <w:rPr>
                        <w:rFonts w:ascii="Cambria Math" w:hAnsi="Cambria Math"/>
                        <w:sz w:val="22"/>
                      </w:rPr>
                      <m:t>)</m:t>
                    </m:r>
                  </m:e>
                </m:nary>
                <m:r>
                  <w:rPr>
                    <w:rFonts w:ascii="Cambria Math" w:hAnsi="Cambria Math"/>
                    <w:sz w:val="22"/>
                  </w:rPr>
                  <m:t>)Ψ</m:t>
                </m:r>
              </m:oMath>
            </m:oMathPara>
          </w:p>
        </w:tc>
        <w:tc>
          <w:tcPr>
            <w:tcW w:w="1418" w:type="dxa"/>
            <w:vAlign w:val="center"/>
          </w:tcPr>
          <w:p w14:paraId="59DB0A39" w14:textId="4FE77DBA" w:rsidR="007A64F1" w:rsidRPr="00590D41" w:rsidRDefault="00590D41" w:rsidP="00590D41">
            <w:pPr>
              <w:ind w:firstLine="0"/>
              <w:jc w:val="right"/>
              <w:rPr>
                <w:lang w:val="en-US"/>
              </w:rPr>
            </w:pPr>
            <w:r>
              <w:rPr>
                <w:lang w:val="en-US"/>
              </w:rPr>
              <w:t>(2.21)</w:t>
            </w:r>
          </w:p>
        </w:tc>
      </w:tr>
    </w:tbl>
    <w:p w14:paraId="7265B939" w14:textId="77777777" w:rsidR="00951D55" w:rsidRDefault="00951D55" w:rsidP="00C24631"/>
    <w:p w14:paraId="33516066" w14:textId="143FE5F6" w:rsidR="002C2690" w:rsidRDefault="00590D41" w:rsidP="00C24631">
      <w:r w:rsidRPr="00590D41">
        <w:t xml:space="preserve">где H — гамильтониан электронной подсистемы; N — количество электронов; U описывает электрон-электронное взаимодействие. Операторы T и U одинаковы для всех систем, в то время как вид V зависит от конкретной системы. Как видно, основное отличие </w:t>
      </w:r>
      <w:r w:rsidRPr="00590D41">
        <w:lastRenderedPageBreak/>
        <w:t>одночастичной задачи от задачи многих тел состоит в наличии слагаемого, описывающего электрон-электронное взаимодействие, U.</w:t>
      </w:r>
    </w:p>
    <w:p w14:paraId="205D968C" w14:textId="437FBC03" w:rsidR="00590D41" w:rsidRDefault="00590D41" w:rsidP="00C24631">
      <w:r w:rsidRPr="00590D41">
        <w:t>Плотность частиц, с помощью которой и строится формализм теории функционала плотности, задается выражением:</w:t>
      </w:r>
    </w:p>
    <w:p w14:paraId="165CA61E" w14:textId="77777777" w:rsidR="00951D55" w:rsidRDefault="00951D55" w:rsidP="00C24631"/>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
        <w:gridCol w:w="7515"/>
        <w:gridCol w:w="1559"/>
      </w:tblGrid>
      <w:tr w:rsidR="000471F1" w14:paraId="1EED4317" w14:textId="77777777" w:rsidTr="000471F1">
        <w:tc>
          <w:tcPr>
            <w:tcW w:w="277" w:type="dxa"/>
          </w:tcPr>
          <w:p w14:paraId="5952F412" w14:textId="77777777" w:rsidR="000471F1" w:rsidRDefault="000471F1" w:rsidP="00C24631">
            <w:pPr>
              <w:ind w:firstLine="0"/>
            </w:pPr>
          </w:p>
        </w:tc>
        <w:tc>
          <w:tcPr>
            <w:tcW w:w="7515" w:type="dxa"/>
          </w:tcPr>
          <w:p w14:paraId="5E6A3BFE" w14:textId="15D722E7" w:rsidR="000471F1" w:rsidRPr="000471F1" w:rsidRDefault="000471F1" w:rsidP="00C24631">
            <w:pPr>
              <w:ind w:firstLine="0"/>
              <w:rPr>
                <w:i/>
              </w:rPr>
            </w:pPr>
            <m:oMathPara>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=N</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d</m:t>
                        </m:r>
                      </m:e>
                      <m:sup>
                        <m:r>
                          <w:rPr>
                            <w:rFonts w:ascii="Cambria Math" w:hAnsi="Cambria Math"/>
                          </w:rPr>
                          <m:t>3</m:t>
                        </m:r>
                      </m:sup>
                    </m:sSup>
                    <m:sSub>
                      <m:sSubPr>
                        <m:ctrlPr>
                          <w:rPr>
                            <w:rFonts w:ascii="Cambria Math" w:hAnsi="Cambria Math"/>
                            <w:i/>
                          </w:rPr>
                        </m:ctrlPr>
                      </m:sSubPr>
                      <m:e>
                        <m:r>
                          <w:rPr>
                            <w:rFonts w:ascii="Cambria Math" w:hAnsi="Cambria Math"/>
                          </w:rPr>
                          <m:t>r</m:t>
                        </m:r>
                      </m:e>
                      <m:sub>
                        <m:r>
                          <w:rPr>
                            <w:rFonts w:ascii="Cambria Math" w:hAnsi="Cambria Math"/>
                          </w:rPr>
                          <m:t>2</m:t>
                        </m:r>
                      </m:sub>
                    </m:sSub>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d</m:t>
                            </m:r>
                          </m:e>
                          <m:sup>
                            <m:r>
                              <w:rPr>
                                <w:rFonts w:ascii="Cambria Math" w:hAnsi="Cambria Math"/>
                              </w:rPr>
                              <m:t>3</m:t>
                            </m:r>
                          </m:sup>
                        </m:sSup>
                        <m:sSub>
                          <m:sSubPr>
                            <m:ctrlPr>
                              <w:rPr>
                                <w:rFonts w:ascii="Cambria Math" w:hAnsi="Cambria Math"/>
                                <w:i/>
                              </w:rPr>
                            </m:ctrlPr>
                          </m:sSubPr>
                          <m:e>
                            <m:r>
                              <w:rPr>
                                <w:rFonts w:ascii="Cambria Math" w:hAnsi="Cambria Math"/>
                              </w:rPr>
                              <m:t>r</m:t>
                            </m:r>
                          </m:e>
                          <m:sub>
                            <m:r>
                              <w:rPr>
                                <w:rFonts w:ascii="Cambria Math" w:hAnsi="Cambria Math"/>
                              </w:rPr>
                              <m:t>3</m:t>
                            </m:r>
                          </m:sub>
                        </m:sSub>
                        <m:nary>
                          <m:naryPr>
                            <m:limLoc m:val="undOvr"/>
                            <m:subHide m:val="1"/>
                            <m:supHide m:val="1"/>
                            <m:ctrlPr>
                              <w:rPr>
                                <w:rFonts w:ascii="Cambria Math" w:hAnsi="Cambria Math"/>
                                <w:i/>
                              </w:rPr>
                            </m:ctrlPr>
                          </m:naryPr>
                          <m:sub/>
                          <m:sup/>
                          <m:e>
                            <m:r>
                              <w:rPr>
                                <w:rFonts w:ascii="Cambria Math" w:hAnsi="Cambria Math"/>
                              </w:rPr>
                              <m:t>…</m:t>
                            </m:r>
                            <m:nary>
                              <m:naryPr>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d</m:t>
                                    </m:r>
                                  </m:e>
                                  <m:sub>
                                    <m:r>
                                      <w:rPr>
                                        <w:rFonts w:ascii="Cambria Math" w:hAnsi="Cambria Math"/>
                                      </w:rPr>
                                      <m:t>N</m:t>
                                    </m:r>
                                  </m:sub>
                                  <m:sup>
                                    <m:r>
                                      <w:rPr>
                                        <w:rFonts w:ascii="Cambria Math" w:hAnsi="Cambria Math"/>
                                      </w:rPr>
                                      <m:t>3</m:t>
                                    </m:r>
                                  </m:sup>
                                </m:sSubSup>
                                <m:sSup>
                                  <m:sSupPr>
                                    <m:ctrlPr>
                                      <w:rPr>
                                        <w:rFonts w:ascii="Cambria Math" w:hAnsi="Cambria Math"/>
                                        <w:i/>
                                      </w:rPr>
                                    </m:ctrlPr>
                                  </m:sSupPr>
                                  <m:e>
                                    <m:r>
                                      <w:rPr>
                                        <w:rFonts w:ascii="Cambria Math" w:hAnsi="Cambria Math"/>
                                      </w:rPr>
                                      <m:t>Ψ</m:t>
                                    </m:r>
                                  </m:e>
                                  <m:sup>
                                    <m:r>
                                      <w:rPr>
                                        <w:rFonts w:ascii="Cambria Math" w:hAnsi="Cambria Math"/>
                                      </w:rPr>
                                      <m:t>*</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)Ψ(</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m:t>
                                </m:r>
                              </m:e>
                            </m:nary>
                          </m:e>
                        </m:nary>
                      </m:e>
                    </m:nary>
                  </m:e>
                </m:nary>
              </m:oMath>
            </m:oMathPara>
          </w:p>
        </w:tc>
        <w:tc>
          <w:tcPr>
            <w:tcW w:w="1559" w:type="dxa"/>
            <w:vAlign w:val="center"/>
          </w:tcPr>
          <w:p w14:paraId="2C8C56DE" w14:textId="3CFAEF65" w:rsidR="000471F1" w:rsidRPr="000471F1" w:rsidRDefault="000471F1" w:rsidP="000471F1">
            <w:pPr>
              <w:ind w:firstLine="0"/>
              <w:jc w:val="right"/>
              <w:rPr>
                <w:lang w:val="en-US"/>
              </w:rPr>
            </w:pPr>
            <w:r>
              <w:rPr>
                <w:lang w:val="en-US"/>
              </w:rPr>
              <w:t>(2.22)</w:t>
            </w:r>
          </w:p>
        </w:tc>
      </w:tr>
    </w:tbl>
    <w:p w14:paraId="516B227F" w14:textId="77777777" w:rsidR="00951D55" w:rsidRDefault="00951D55" w:rsidP="00C24631"/>
    <w:p w14:paraId="20E0F54B" w14:textId="16174C03" w:rsidR="000471F1" w:rsidRDefault="000471F1" w:rsidP="00C24631">
      <w:r w:rsidRPr="000471F1">
        <w:t xml:space="preserve">это выражение может быть обращено: по заданной плотности частиц в основном состоянии, </w:t>
      </w:r>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0471F1">
        <w:t xml:space="preserve">, можно найти соответствующую волновую функцию основного состояния </w:t>
      </w:r>
      <m:oMath>
        <m:sSub>
          <m:sSubPr>
            <m:ctrlPr>
              <w:rPr>
                <w:rFonts w:ascii="Cambria Math" w:hAnsi="Cambria Math"/>
                <w:i/>
              </w:rPr>
            </m:ctrlPr>
          </m:sSubPr>
          <m:e>
            <m:r>
              <w:rPr>
                <w:rFonts w:ascii="Cambria Math" w:hAnsi="Cambria Math"/>
              </w:rPr>
              <m:t>Ψ</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m:t>
        </m:r>
      </m:oMath>
      <w:r w:rsidRPr="000471F1">
        <w:t xml:space="preserve">. Иными словами, </w:t>
      </w:r>
      <m:oMath>
        <m:sSub>
          <m:sSubPr>
            <m:ctrlPr>
              <w:rPr>
                <w:rFonts w:ascii="Cambria Math" w:hAnsi="Cambria Math"/>
                <w:i/>
              </w:rPr>
            </m:ctrlPr>
          </m:sSubPr>
          <m:e>
            <m:r>
              <w:rPr>
                <w:rFonts w:ascii="Cambria Math" w:hAnsi="Cambria Math"/>
              </w:rPr>
              <m:t>Ψ</m:t>
            </m:r>
          </m:e>
          <m:sub>
            <m:r>
              <w:rPr>
                <w:rFonts w:ascii="Cambria Math" w:hAnsi="Cambria Math"/>
              </w:rPr>
              <m:t>0</m:t>
            </m:r>
          </m:sub>
        </m:sSub>
      </m:oMath>
      <w:r w:rsidRPr="000471F1">
        <w:t xml:space="preserve"> </w:t>
      </w:r>
      <w:r w:rsidR="00D1566C" w:rsidRPr="00D1566C">
        <w:t>-</w:t>
      </w:r>
      <w:r w:rsidRPr="000471F1">
        <w:t xml:space="preserve"> единственный функционал от </w:t>
      </w:r>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0471F1">
        <w:t>, то есть</w:t>
      </w:r>
      <w:r w:rsidR="00D1566C" w:rsidRPr="00D1566C">
        <w:t xml:space="preserve"> для энергии основного состояния можно записать:</w:t>
      </w:r>
    </w:p>
    <w:p w14:paraId="16CBDBD2" w14:textId="77777777" w:rsidR="00951D55" w:rsidRPr="00D1566C" w:rsidRDefault="00951D55" w:rsidP="00C24631"/>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820"/>
        <w:gridCol w:w="3115"/>
      </w:tblGrid>
      <w:tr w:rsidR="00D1566C" w14:paraId="101381FA" w14:textId="77777777" w:rsidTr="00B9292A">
        <w:tc>
          <w:tcPr>
            <w:tcW w:w="2410" w:type="dxa"/>
            <w:vAlign w:val="center"/>
          </w:tcPr>
          <w:p w14:paraId="098E32C6" w14:textId="77777777" w:rsidR="00D1566C" w:rsidRDefault="00D1566C" w:rsidP="00D1566C">
            <w:pPr>
              <w:ind w:firstLine="0"/>
              <w:jc w:val="right"/>
            </w:pPr>
          </w:p>
        </w:tc>
        <w:tc>
          <w:tcPr>
            <w:tcW w:w="3820" w:type="dxa"/>
            <w:vAlign w:val="center"/>
          </w:tcPr>
          <w:p w14:paraId="2F3E92B3" w14:textId="58B6F001" w:rsidR="00D1566C" w:rsidRPr="00D1566C" w:rsidRDefault="00631686" w:rsidP="00D1566C">
            <w:pPr>
              <w:ind w:firstLine="0"/>
              <w:jc w:val="right"/>
              <w:rPr>
                <w:i/>
              </w:rPr>
            </w:pPr>
            <m:oMathPara>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]|T+U+V|</m:t>
                    </m:r>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e>
                </m:d>
              </m:oMath>
            </m:oMathPara>
          </w:p>
        </w:tc>
        <w:tc>
          <w:tcPr>
            <w:tcW w:w="3115" w:type="dxa"/>
            <w:vAlign w:val="center"/>
          </w:tcPr>
          <w:p w14:paraId="0E8E9C6C" w14:textId="6F18DC3D" w:rsidR="00D1566C" w:rsidRPr="00D1566C" w:rsidRDefault="00D1566C" w:rsidP="00D1566C">
            <w:pPr>
              <w:ind w:firstLine="0"/>
              <w:jc w:val="right"/>
              <w:rPr>
                <w:lang w:val="en-US"/>
              </w:rPr>
            </w:pPr>
            <w:r>
              <w:rPr>
                <w:lang w:val="en-US"/>
              </w:rPr>
              <w:t>(2.23)</w:t>
            </w:r>
          </w:p>
        </w:tc>
      </w:tr>
    </w:tbl>
    <w:p w14:paraId="5455C2E0" w14:textId="77777777" w:rsidR="00951D55" w:rsidRDefault="00951D55" w:rsidP="00C24631"/>
    <w:p w14:paraId="22EC58A0" w14:textId="7921E4C3" w:rsidR="00D1566C" w:rsidRDefault="00E20BE2" w:rsidP="00C24631">
      <w:r w:rsidRPr="00E20BE2">
        <w:t xml:space="preserve">где вклад внешнего потенциала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|V|</m:t>
            </m:r>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e>
        </m:d>
      </m:oMath>
      <w:r w:rsidRPr="00E20BE2">
        <w:t xml:space="preserve"> может быть переписан через плотность частиц:</w:t>
      </w:r>
    </w:p>
    <w:p w14:paraId="2452016E" w14:textId="77777777" w:rsidR="00951D55" w:rsidRDefault="00951D55" w:rsidP="00C24631"/>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E20BE2" w14:paraId="44919846" w14:textId="77777777" w:rsidTr="00E20BE2">
        <w:tc>
          <w:tcPr>
            <w:tcW w:w="3115" w:type="dxa"/>
            <w:vAlign w:val="center"/>
          </w:tcPr>
          <w:p w14:paraId="6A9C5BEA" w14:textId="77777777" w:rsidR="00E20BE2" w:rsidRDefault="00E20BE2" w:rsidP="00E20BE2">
            <w:pPr>
              <w:ind w:firstLine="0"/>
              <w:jc w:val="right"/>
            </w:pPr>
          </w:p>
        </w:tc>
        <w:tc>
          <w:tcPr>
            <w:tcW w:w="3115" w:type="dxa"/>
            <w:vAlign w:val="center"/>
          </w:tcPr>
          <w:p w14:paraId="0B7F041E" w14:textId="47E1133D" w:rsidR="00E20BE2" w:rsidRDefault="00E20BE2" w:rsidP="00E20BE2">
            <w:pPr>
              <w:ind w:firstLine="0"/>
              <w:jc w:val="right"/>
            </w:pPr>
            <m:oMathPara>
              <m:oMath>
                <m:r>
                  <w:rPr>
                    <w:rFonts w:ascii="Cambria Math" w:hAnsi="Cambria Math"/>
                  </w:rPr>
                  <m:t>V</m:t>
                </m:r>
                <m:d>
                  <m:dPr>
                    <m:begChr m:val="["/>
                    <m:endChr m:val="]"/>
                    <m:ctrlPr>
                      <w:rPr>
                        <w:rFonts w:ascii="Cambria Math" w:hAnsi="Cambria Math"/>
                        <w:i/>
                      </w:rPr>
                    </m:ctrlPr>
                  </m:dPr>
                  <m:e>
                    <m:r>
                      <w:rPr>
                        <w:rFonts w:ascii="Cambria Math" w:hAnsi="Cambria Math"/>
                      </w:rPr>
                      <m:t>n</m:t>
                    </m:r>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V</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sSup>
                      <m:sSupPr>
                        <m:ctrlPr>
                          <w:rPr>
                            <w:rFonts w:ascii="Cambria Math" w:hAnsi="Cambria Math"/>
                            <w:i/>
                          </w:rPr>
                        </m:ctrlPr>
                      </m:sSupPr>
                      <m:e>
                        <m:r>
                          <w:rPr>
                            <w:rFonts w:ascii="Cambria Math" w:hAnsi="Cambria Math"/>
                          </w:rPr>
                          <m:t>d</m:t>
                        </m:r>
                      </m:e>
                      <m:sup>
                        <m:r>
                          <w:rPr>
                            <w:rFonts w:ascii="Cambria Math" w:hAnsi="Cambria Math"/>
                          </w:rPr>
                          <m:t>3</m:t>
                        </m:r>
                      </m:sup>
                    </m:sSup>
                    <m:r>
                      <w:rPr>
                        <w:rFonts w:ascii="Cambria Math" w:hAnsi="Cambria Math"/>
                      </w:rPr>
                      <m:t>r</m:t>
                    </m:r>
                  </m:e>
                </m:nary>
              </m:oMath>
            </m:oMathPara>
          </w:p>
        </w:tc>
        <w:tc>
          <w:tcPr>
            <w:tcW w:w="3115" w:type="dxa"/>
            <w:vAlign w:val="center"/>
          </w:tcPr>
          <w:p w14:paraId="22CD99CA" w14:textId="02AA4F0B" w:rsidR="00E20BE2" w:rsidRPr="00E20BE2" w:rsidRDefault="00E20BE2" w:rsidP="00E20BE2">
            <w:pPr>
              <w:ind w:firstLine="0"/>
              <w:jc w:val="right"/>
              <w:rPr>
                <w:lang w:val="en-US"/>
              </w:rPr>
            </w:pPr>
            <w:r>
              <w:rPr>
                <w:lang w:val="en-US"/>
              </w:rPr>
              <w:t>(2.24)</w:t>
            </w:r>
          </w:p>
        </w:tc>
      </w:tr>
    </w:tbl>
    <w:p w14:paraId="1B74CC76" w14:textId="77777777" w:rsidR="00951D55" w:rsidRDefault="00951D55" w:rsidP="00C24631"/>
    <w:p w14:paraId="66895C30" w14:textId="6AD48589" w:rsidR="00E20BE2" w:rsidRDefault="00E20BE2" w:rsidP="00C24631">
      <w:r w:rsidRPr="00E20BE2">
        <w:t xml:space="preserve">Вариационная задача отыскания минимума функционала энергии E[n] может быть решена </w:t>
      </w:r>
      <w:r>
        <w:t>путем</w:t>
      </w:r>
      <w:r w:rsidRPr="00E20BE2">
        <w:t>,</w:t>
      </w:r>
      <w:r>
        <w:t xml:space="preserve"> в котором</w:t>
      </w:r>
      <w:r w:rsidRPr="00E20BE2">
        <w:t xml:space="preserve"> функционал энергии может быть записан как эффективный функционал плотности частиц в одночастичной системе:</w:t>
      </w:r>
    </w:p>
    <w:p w14:paraId="7613BB39" w14:textId="77777777" w:rsidR="00951D55" w:rsidRDefault="00951D55" w:rsidP="00C24631"/>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E20BE2" w14:paraId="038D4AE6" w14:textId="77777777" w:rsidTr="00E20BE2">
        <w:tc>
          <w:tcPr>
            <w:tcW w:w="2263" w:type="dxa"/>
            <w:vAlign w:val="center"/>
          </w:tcPr>
          <w:p w14:paraId="6A590DC9" w14:textId="77777777" w:rsidR="00E20BE2" w:rsidRDefault="00E20BE2" w:rsidP="00E20BE2">
            <w:pPr>
              <w:ind w:firstLine="0"/>
              <w:jc w:val="right"/>
            </w:pPr>
          </w:p>
        </w:tc>
        <w:tc>
          <w:tcPr>
            <w:tcW w:w="3967" w:type="dxa"/>
            <w:vAlign w:val="center"/>
          </w:tcPr>
          <w:p w14:paraId="7572CA6F" w14:textId="67D13871" w:rsidR="00E20BE2" w:rsidRDefault="00631686" w:rsidP="00E20BE2">
            <w:pPr>
              <w:ind w:firstLine="0"/>
              <w:jc w:val="right"/>
            </w:pPr>
            <m:oMathPara>
              <m:oMath>
                <m:sSub>
                  <m:sSubPr>
                    <m:ctrlPr>
                      <w:rPr>
                        <w:rFonts w:ascii="Cambria Math" w:hAnsi="Cambria Math"/>
                        <w:i/>
                      </w:rPr>
                    </m:ctrlPr>
                  </m:sSubPr>
                  <m:e>
                    <m:r>
                      <w:rPr>
                        <w:rFonts w:ascii="Cambria Math" w:hAnsi="Cambria Math"/>
                      </w:rPr>
                      <m:t>E</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e>
                </m:d>
              </m:oMath>
            </m:oMathPara>
          </w:p>
        </w:tc>
        <w:tc>
          <w:tcPr>
            <w:tcW w:w="3115" w:type="dxa"/>
            <w:vAlign w:val="center"/>
          </w:tcPr>
          <w:p w14:paraId="4FCCEC2D" w14:textId="057AC1B9" w:rsidR="00E20BE2" w:rsidRPr="00E20BE2" w:rsidRDefault="00E20BE2" w:rsidP="00E20BE2">
            <w:pPr>
              <w:ind w:firstLine="0"/>
              <w:jc w:val="right"/>
              <w:rPr>
                <w:lang w:val="en-US"/>
              </w:rPr>
            </w:pPr>
            <w:r>
              <w:rPr>
                <w:lang w:val="en-US"/>
              </w:rPr>
              <w:t>(2.25)</w:t>
            </w:r>
          </w:p>
        </w:tc>
      </w:tr>
    </w:tbl>
    <w:p w14:paraId="6E344699" w14:textId="77777777" w:rsidR="00951D55" w:rsidRDefault="00951D55" w:rsidP="00C24631"/>
    <w:p w14:paraId="34E57D31" w14:textId="1D542790" w:rsidR="00E20BE2" w:rsidRDefault="00E20BE2" w:rsidP="00C24631">
      <w:r w:rsidRPr="00E20BE2">
        <w:t xml:space="preserve">где </w:t>
      </w:r>
      <m:oMath>
        <m:sSub>
          <m:sSubPr>
            <m:ctrlPr>
              <w:rPr>
                <w:rFonts w:ascii="Cambria Math" w:hAnsi="Cambria Math"/>
                <w:i/>
              </w:rPr>
            </m:ctrlPr>
          </m:sSubPr>
          <m:e>
            <m:r>
              <w:rPr>
                <w:rFonts w:ascii="Cambria Math" w:hAnsi="Cambria Math"/>
              </w:rPr>
              <m:t>T</m:t>
            </m:r>
          </m:e>
          <m:sub>
            <m:r>
              <w:rPr>
                <w:rFonts w:ascii="Cambria Math" w:hAnsi="Cambria Math"/>
                <w:lang w:val="en-US"/>
              </w:rPr>
              <m:t>s</m:t>
            </m:r>
          </m:sub>
        </m:sSub>
      </m:oMath>
      <w:r w:rsidR="0054095D" w:rsidRPr="0054095D">
        <w:t xml:space="preserve"> </w:t>
      </w:r>
      <w:r w:rsidRPr="00E20BE2">
        <w:t xml:space="preserve">означает кинетическую энергию свободной частицы, а </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4095D">
        <w:noBreakHyphen/>
      </w:r>
      <w:r w:rsidRPr="00E20BE2">
        <w:t>эффективный внешний потенциал для электронной подсистемы</w:t>
      </w:r>
      <w:r w:rsidR="0054095D" w:rsidRPr="0054095D">
        <w:t>:</w:t>
      </w:r>
    </w:p>
    <w:p w14:paraId="407E811A" w14:textId="77777777" w:rsidR="00951D55" w:rsidRPr="0054095D" w:rsidRDefault="00951D55" w:rsidP="00C24631"/>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54095D" w14:paraId="53CC5034" w14:textId="77777777" w:rsidTr="0054095D">
        <w:tc>
          <w:tcPr>
            <w:tcW w:w="3115" w:type="dxa"/>
            <w:vAlign w:val="center"/>
          </w:tcPr>
          <w:p w14:paraId="4E355EA0" w14:textId="77777777" w:rsidR="0054095D" w:rsidRDefault="0054095D" w:rsidP="0054095D">
            <w:pPr>
              <w:ind w:firstLine="0"/>
              <w:jc w:val="right"/>
            </w:pPr>
          </w:p>
        </w:tc>
        <w:tc>
          <w:tcPr>
            <w:tcW w:w="3115" w:type="dxa"/>
            <w:vAlign w:val="center"/>
          </w:tcPr>
          <w:p w14:paraId="707BF65D" w14:textId="1C750834" w:rsidR="0054095D" w:rsidRPr="0054095D" w:rsidRDefault="00631686" w:rsidP="0054095D">
            <w:pPr>
              <w:ind w:firstLine="0"/>
              <w:jc w:val="right"/>
              <w:rPr>
                <w:i/>
              </w:rPr>
            </w:pPr>
            <m:oMathPara>
              <m:oMath>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=V+U+T-</m:t>
                </m:r>
                <m:sSub>
                  <m:sSubPr>
                    <m:ctrlPr>
                      <w:rPr>
                        <w:rFonts w:ascii="Cambria Math" w:hAnsi="Cambria Math"/>
                        <w:i/>
                      </w:rPr>
                    </m:ctrlPr>
                  </m:sSubPr>
                  <m:e>
                    <m:r>
                      <w:rPr>
                        <w:rFonts w:ascii="Cambria Math" w:hAnsi="Cambria Math"/>
                      </w:rPr>
                      <m:t>T</m:t>
                    </m:r>
                  </m:e>
                  <m:sub>
                    <m:r>
                      <w:rPr>
                        <w:rFonts w:ascii="Cambria Math" w:hAnsi="Cambria Math"/>
                      </w:rPr>
                      <m:t>s</m:t>
                    </m:r>
                  </m:sub>
                </m:sSub>
              </m:oMath>
            </m:oMathPara>
          </w:p>
        </w:tc>
        <w:tc>
          <w:tcPr>
            <w:tcW w:w="3115" w:type="dxa"/>
            <w:vAlign w:val="center"/>
          </w:tcPr>
          <w:p w14:paraId="5EA7509C" w14:textId="2AEA71EE" w:rsidR="0054095D" w:rsidRPr="0054095D" w:rsidRDefault="0054095D" w:rsidP="0054095D">
            <w:pPr>
              <w:ind w:firstLine="0"/>
              <w:jc w:val="right"/>
              <w:rPr>
                <w:lang w:val="en-US"/>
              </w:rPr>
            </w:pPr>
            <w:r>
              <w:rPr>
                <w:lang w:val="en-US"/>
              </w:rPr>
              <w:t>(2.26)</w:t>
            </w:r>
          </w:p>
        </w:tc>
      </w:tr>
    </w:tbl>
    <w:p w14:paraId="311AD098" w14:textId="77777777" w:rsidR="00951D55" w:rsidRDefault="00951D55" w:rsidP="00C24631"/>
    <w:p w14:paraId="6183A672" w14:textId="6CC12045" w:rsidR="0054095D" w:rsidRDefault="0054095D" w:rsidP="00C24631">
      <w:r w:rsidRPr="0054095D">
        <w:t>Решение уравнений Кона - Шэма для вспомогательной системы, из которой исключено электрон-электронное взаимодействие:</w:t>
      </w:r>
    </w:p>
    <w:p w14:paraId="47FFFB17" w14:textId="77777777" w:rsidR="00951D55" w:rsidRDefault="00951D55" w:rsidP="00C24631"/>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250"/>
        <w:gridCol w:w="3115"/>
      </w:tblGrid>
      <w:tr w:rsidR="0054095D" w14:paraId="0516F3C2" w14:textId="77777777" w:rsidTr="0054095D">
        <w:tc>
          <w:tcPr>
            <w:tcW w:w="1980" w:type="dxa"/>
            <w:vAlign w:val="center"/>
          </w:tcPr>
          <w:p w14:paraId="66DF04E6" w14:textId="77777777" w:rsidR="0054095D" w:rsidRDefault="0054095D" w:rsidP="0054095D">
            <w:pPr>
              <w:ind w:firstLine="0"/>
              <w:jc w:val="right"/>
            </w:pPr>
          </w:p>
        </w:tc>
        <w:tc>
          <w:tcPr>
            <w:tcW w:w="4250" w:type="dxa"/>
            <w:vAlign w:val="center"/>
          </w:tcPr>
          <w:p w14:paraId="14CBCB2B" w14:textId="04663CD7" w:rsidR="0054095D" w:rsidRPr="0054095D" w:rsidRDefault="00631686" w:rsidP="0054095D">
            <w:pPr>
              <w:ind w:firstLine="0"/>
              <w:jc w:val="right"/>
              <w:rPr>
                <w:i/>
              </w:rPr>
            </w:pPr>
            <m:oMathPara>
              <m:oMath>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hAnsi="Cambria Math"/>
                          </w:rPr>
                          <m:t>2m</m:t>
                        </m:r>
                      </m:den>
                    </m:f>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m:oMathPara>
          </w:p>
        </w:tc>
        <w:tc>
          <w:tcPr>
            <w:tcW w:w="3115" w:type="dxa"/>
            <w:vAlign w:val="center"/>
          </w:tcPr>
          <w:p w14:paraId="693DDB67" w14:textId="66A8F2FE" w:rsidR="0054095D" w:rsidRPr="0054095D" w:rsidRDefault="0054095D" w:rsidP="0054095D">
            <w:pPr>
              <w:ind w:firstLine="0"/>
              <w:jc w:val="right"/>
              <w:rPr>
                <w:lang w:val="en-US"/>
              </w:rPr>
            </w:pPr>
            <w:r>
              <w:rPr>
                <w:lang w:val="en-US"/>
              </w:rPr>
              <w:t>(2.27)</w:t>
            </w:r>
          </w:p>
        </w:tc>
      </w:tr>
    </w:tbl>
    <w:p w14:paraId="0E718EDA" w14:textId="77777777" w:rsidR="00951D55" w:rsidRDefault="00951D55" w:rsidP="00951D55"/>
    <w:p w14:paraId="44C89E08" w14:textId="35820BAD" w:rsidR="0054095D" w:rsidRDefault="0054095D" w:rsidP="00951D55">
      <w:r w:rsidRPr="0054095D">
        <w:t xml:space="preserve">даёт орбитали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54095D">
        <w:t xml:space="preserve">, по которым восстанавливается электронная плотность </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e>
              <m:sup>
                <m:r>
                  <w:rPr>
                    <w:rFonts w:ascii="Cambria Math" w:hAnsi="Cambria Math"/>
                  </w:rPr>
                  <m:t>2</m:t>
                </m:r>
              </m:sup>
            </m:sSup>
          </m:e>
        </m:nary>
      </m:oMath>
      <w:r w:rsidRPr="0054095D">
        <w:t xml:space="preserve"> исходной многочастичной системы</w:t>
      </w:r>
      <w:r w:rsidR="005323A9" w:rsidRPr="005323A9">
        <w:t xml:space="preserve">. Эффективный одночастичный потенциал </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323A9" w:rsidRPr="005323A9">
        <w:t xml:space="preserve"> записывается как:</w:t>
      </w:r>
    </w:p>
    <w:p w14:paraId="5906B474" w14:textId="77777777" w:rsidR="00951D55" w:rsidRDefault="00951D55" w:rsidP="00951D55"/>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237"/>
        <w:gridCol w:w="1985"/>
      </w:tblGrid>
      <w:tr w:rsidR="005323A9" w14:paraId="2E26DC08" w14:textId="77777777" w:rsidTr="005323A9">
        <w:tc>
          <w:tcPr>
            <w:tcW w:w="1129" w:type="dxa"/>
            <w:vAlign w:val="center"/>
          </w:tcPr>
          <w:p w14:paraId="2660AD99" w14:textId="77777777" w:rsidR="005323A9" w:rsidRDefault="005323A9" w:rsidP="005323A9">
            <w:pPr>
              <w:ind w:firstLine="0"/>
              <w:jc w:val="right"/>
            </w:pPr>
          </w:p>
        </w:tc>
        <w:tc>
          <w:tcPr>
            <w:tcW w:w="6237" w:type="dxa"/>
            <w:vAlign w:val="center"/>
          </w:tcPr>
          <w:p w14:paraId="65F080A6" w14:textId="746862E7" w:rsidR="005323A9" w:rsidRPr="005323A9" w:rsidRDefault="00631686" w:rsidP="005323A9">
            <w:pPr>
              <w:ind w:firstLine="0"/>
              <w:jc w:val="right"/>
              <w:rPr>
                <w:i/>
              </w:rPr>
            </w:pPr>
            <m:oMathPara>
              <m:oMath>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=V+</m:t>
                </m:r>
                <m:nary>
                  <m:naryPr>
                    <m:limLoc m:val="undOvr"/>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num>
                      <m:den>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den>
                    </m:f>
                    <m:sSup>
                      <m:sSupPr>
                        <m:ctrlPr>
                          <w:rPr>
                            <w:rFonts w:ascii="Cambria Math" w:hAnsi="Cambria Math"/>
                            <w:i/>
                          </w:rPr>
                        </m:ctrlPr>
                      </m:sSupPr>
                      <m:e>
                        <m:r>
                          <w:rPr>
                            <w:rFonts w:ascii="Cambria Math" w:hAnsi="Cambria Math"/>
                          </w:rPr>
                          <m:t>d</m:t>
                        </m:r>
                      </m:e>
                      <m:sup>
                        <m:r>
                          <w:rPr>
                            <w:rFonts w:ascii="Cambria Math" w:hAnsi="Cambria Math"/>
                          </w:rPr>
                          <m:t>3</m:t>
                        </m:r>
                      </m:sup>
                    </m:sSup>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e>
                </m:nary>
              </m:oMath>
            </m:oMathPara>
          </w:p>
        </w:tc>
        <w:tc>
          <w:tcPr>
            <w:tcW w:w="1985" w:type="dxa"/>
            <w:vAlign w:val="center"/>
          </w:tcPr>
          <w:p w14:paraId="568457BD" w14:textId="175DCEAB" w:rsidR="005323A9" w:rsidRPr="005323A9" w:rsidRDefault="005323A9" w:rsidP="005323A9">
            <w:pPr>
              <w:ind w:firstLine="0"/>
              <w:jc w:val="right"/>
              <w:rPr>
                <w:lang w:val="en-US"/>
              </w:rPr>
            </w:pPr>
            <w:r>
              <w:rPr>
                <w:lang w:val="en-US"/>
              </w:rPr>
              <w:t>(2.28)</w:t>
            </w:r>
          </w:p>
        </w:tc>
      </w:tr>
    </w:tbl>
    <w:p w14:paraId="17259136" w14:textId="77777777" w:rsidR="00951D55" w:rsidRDefault="00951D55" w:rsidP="005D4027"/>
    <w:p w14:paraId="20FBF1E3" w14:textId="7145A05A" w:rsidR="005D4027" w:rsidRDefault="005D4027" w:rsidP="005D4027">
      <w:r>
        <w:t xml:space="preserve">где второе слагаемое </w:t>
      </w:r>
      <w:r w:rsidRPr="005D4027">
        <w:t>-</w:t>
      </w:r>
      <w:r>
        <w:t xml:space="preserve"> слагаемое Хартри </w:t>
      </w:r>
      <w:r w:rsidRPr="005D4027">
        <w:t>-</w:t>
      </w:r>
      <w:r>
        <w:t xml:space="preserve"> описывает электрон-электронное кулоновское отталкивание, а последнее слагаемое </w:t>
      </w:r>
      <m:oMath>
        <m:sSub>
          <m:sSubPr>
            <m:ctrlPr>
              <w:rPr>
                <w:rFonts w:ascii="Cambria Math" w:hAnsi="Cambria Math"/>
                <w:i/>
              </w:rPr>
            </m:ctrlPr>
          </m:sSubPr>
          <m:e>
            <m:r>
              <w:rPr>
                <w:rFonts w:ascii="Cambria Math" w:hAnsi="Cambria Math"/>
              </w:rPr>
              <m:t>V</m:t>
            </m:r>
          </m:e>
          <m:sub>
            <m:r>
              <w:rPr>
                <w:rFonts w:ascii="Cambria Math" w:hAnsi="Cambria Math"/>
              </w:rPr>
              <m:t>XC</m:t>
            </m:r>
          </m:sub>
        </m:sSub>
      </m:oMath>
      <w:r>
        <w:t xml:space="preserve"> называется обменно-корреляционным потенциалом</w:t>
      </w:r>
      <w:r w:rsidRPr="005D4027">
        <w:t xml:space="preserve"> </w:t>
      </w:r>
      <w:r>
        <w:t>и включает все многочастичные взаимодействия.</w:t>
      </w:r>
    </w:p>
    <w:p w14:paraId="466FB5D8" w14:textId="7D2D4121" w:rsidR="005323A9" w:rsidRPr="005323A9" w:rsidRDefault="005D4027" w:rsidP="005D4027">
      <w:r>
        <w:t xml:space="preserve">Поскольку слагаемое Хартри и член </w:t>
      </w:r>
      <m:oMath>
        <m:sSub>
          <m:sSubPr>
            <m:ctrlPr>
              <w:rPr>
                <w:rFonts w:ascii="Cambria Math" w:hAnsi="Cambria Math"/>
                <w:i/>
              </w:rPr>
            </m:ctrlPr>
          </m:sSubPr>
          <m:e>
            <m:r>
              <w:rPr>
                <w:rFonts w:ascii="Cambria Math" w:hAnsi="Cambria Math"/>
              </w:rPr>
              <m:t>V</m:t>
            </m:r>
          </m:e>
          <m:sub>
            <m:r>
              <w:rPr>
                <w:rFonts w:ascii="Cambria Math" w:hAnsi="Cambria Math"/>
              </w:rPr>
              <m:t>XC</m:t>
            </m:r>
          </m:sub>
        </m:sSub>
      </m:oMath>
      <w:r>
        <w:t xml:space="preserve"> зависят от плотности </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xml:space="preserve">, которая зависит от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которая, в свою очередь, зависит от</w:t>
      </w:r>
      <w:r w:rsidRPr="005D4027">
        <w:t xml:space="preserve">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lang w:val="en-US"/>
              </w:rPr>
              <m:t>s</m:t>
            </m:r>
          </m:sub>
        </m:sSub>
      </m:oMath>
      <w:r>
        <w:t xml:space="preserve">, решение самосогласованных уравнений Кона </w:t>
      </w:r>
      <w:r w:rsidRPr="005D4027">
        <w:t>-</w:t>
      </w:r>
      <w:r>
        <w:t xml:space="preserve"> Шэма может быть произведено с помощью итеративной процедуры последовательных приближений. Как правило, отталкиваясь от начального приближения для </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xml:space="preserve"> рассчитывается соответствующее слагаемое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lang w:val="en-US"/>
              </w:rPr>
              <m:t>s</m:t>
            </m:r>
          </m:sub>
        </m:sSub>
      </m:oMath>
      <w:r>
        <w:t>, для которого затем решаются уравнения Кона</w:t>
      </w:r>
      <w:r>
        <w:noBreakHyphen/>
        <w:t xml:space="preserve">Шэма, из которых получается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Отсюда можно получить следующее приближение для плотности и т. д.</w:t>
      </w:r>
    </w:p>
    <w:p w14:paraId="5D2E4A7F" w14:textId="389E7496" w:rsidR="00C24631" w:rsidRDefault="00C24631" w:rsidP="00C24631">
      <w:r w:rsidRPr="00775362">
        <w:t xml:space="preserve">Достоинством расчётов из первых принципов является точное описание атомного взаимодействия с учётом квантовых эффектов. Недостатком — невозможность расчёта за разумное время микроскопических систем с достаточно большим числом частиц, например, атомов (практически редко более </w:t>
      </w:r>
      <w:r w:rsidR="004563A4">
        <w:t>тысячи атомов</w:t>
      </w:r>
      <w:r w:rsidRPr="00775362">
        <w:t>), а также невозможность его использования для изучения каскадообразующих процессов, динамики окисления и т.д. Поэтому данный метод</w:t>
      </w:r>
      <w:r>
        <w:t xml:space="preserve"> обычно</w:t>
      </w:r>
      <w:r w:rsidRPr="00775362">
        <w:t xml:space="preserve"> используется в качестве верификации подходов, используемых в молекулярной динамике. Для моделирования механизмов окисления предпочтительно использовать классическ</w:t>
      </w:r>
      <w:r>
        <w:t>ую</w:t>
      </w:r>
      <w:r w:rsidRPr="00775362">
        <w:t xml:space="preserve"> </w:t>
      </w:r>
      <w:r>
        <w:t>молекулярную динамику</w:t>
      </w:r>
      <w:r w:rsidRPr="00775362">
        <w:t xml:space="preserve"> с полуэмпирическими потенциалами.</w:t>
      </w:r>
    </w:p>
    <w:p w14:paraId="31EB7A21" w14:textId="77777777" w:rsidR="009D7CA8" w:rsidRPr="00775362" w:rsidRDefault="009D7CA8" w:rsidP="00C24631"/>
    <w:p w14:paraId="33235F4D" w14:textId="77777777" w:rsidR="00EA1F5F" w:rsidRDefault="00A96D00" w:rsidP="008E3FD4">
      <w:pPr>
        <w:pStyle w:val="2"/>
        <w:rPr>
          <w:lang w:val="en-US"/>
        </w:rPr>
      </w:pPr>
      <w:bookmarkStart w:id="83" w:name="_Toc514780549"/>
      <w:bookmarkStart w:id="84" w:name="_Toc517719222"/>
      <w:r>
        <w:t>Пакет молекулярно-динамического моделирования.</w:t>
      </w:r>
      <w:bookmarkEnd w:id="83"/>
      <w:bookmarkEnd w:id="84"/>
    </w:p>
    <w:p w14:paraId="6F0BD07B" w14:textId="77777777" w:rsidR="009210F5" w:rsidRPr="00CA48C7" w:rsidRDefault="009210F5" w:rsidP="00EA1F5F">
      <w:r w:rsidRPr="00CA48C7">
        <w:t xml:space="preserve">По итогам был выбран пакет </w:t>
      </w:r>
      <w:r w:rsidRPr="00CA48C7">
        <w:rPr>
          <w:lang w:val="en-US"/>
        </w:rPr>
        <w:t>LAMMPS</w:t>
      </w:r>
      <w:r w:rsidRPr="00CA48C7">
        <w:t xml:space="preserve">, </w:t>
      </w:r>
      <w:r w:rsidR="00CA48C7" w:rsidRPr="00CA48C7">
        <w:t>из-за того, что эта программа подходит по всем требованиям.</w:t>
      </w:r>
    </w:p>
    <w:p w14:paraId="3349F1C6" w14:textId="47FCCFAA" w:rsidR="00CA48C7" w:rsidRDefault="00EA1F5F" w:rsidP="00EA1F5F">
      <w:r w:rsidRPr="00CA48C7">
        <w:rPr>
          <w:lang w:val="en-US"/>
        </w:rPr>
        <w:lastRenderedPageBreak/>
        <w:t>LAMMPS</w:t>
      </w:r>
      <w:r w:rsidRPr="00CA48C7">
        <w:t xml:space="preserve"> – </w:t>
      </w:r>
      <w:r w:rsidR="00CA48C7" w:rsidRPr="00CA48C7">
        <w:t>свободный пакет для классической молекулярной динамики. Пакет может применяться для крупных расчётов (до десятков миллионов атомов). Для работы на многопроцессорных системах используется интерфейс MPI</w:t>
      </w:r>
      <w:r w:rsidR="004750FD">
        <w:rPr>
          <w:lang w:val="en-US"/>
        </w:rPr>
        <w:t xml:space="preserve"> [</w:t>
      </w:r>
      <w:r w:rsidR="004750FD">
        <w:rPr>
          <w:lang w:val="en-US"/>
        </w:rPr>
        <w:fldChar w:fldCharType="begin"/>
      </w:r>
      <w:r w:rsidR="004750FD">
        <w:rPr>
          <w:lang w:val="en-US"/>
        </w:rPr>
        <w:instrText xml:space="preserve"> REF LAMMPS_site \n \h </w:instrText>
      </w:r>
      <w:r w:rsidR="004750FD">
        <w:rPr>
          <w:lang w:val="en-US"/>
        </w:rPr>
      </w:r>
      <w:r w:rsidR="004750FD">
        <w:rPr>
          <w:lang w:val="en-US"/>
        </w:rPr>
        <w:fldChar w:fldCharType="separate"/>
      </w:r>
      <w:r w:rsidR="00D01514">
        <w:rPr>
          <w:lang w:val="en-US"/>
        </w:rPr>
        <w:t>45</w:t>
      </w:r>
      <w:r w:rsidR="004750FD">
        <w:rPr>
          <w:lang w:val="en-US"/>
        </w:rPr>
        <w:fldChar w:fldCharType="end"/>
      </w:r>
      <w:r w:rsidR="004750FD">
        <w:rPr>
          <w:lang w:val="en-US"/>
        </w:rPr>
        <w:t>]</w:t>
      </w:r>
      <w:r w:rsidR="00CA48C7" w:rsidRPr="00CA48C7">
        <w:t>.</w:t>
      </w:r>
    </w:p>
    <w:p w14:paraId="36CD12C5" w14:textId="77777777" w:rsidR="00EA1F5F" w:rsidRPr="00CA48C7" w:rsidRDefault="00CA48C7" w:rsidP="00EA1F5F">
      <w:r>
        <w:t>Особенности</w:t>
      </w:r>
      <w:r w:rsidR="00EA1F5F" w:rsidRPr="00CA48C7">
        <w:t>:</w:t>
      </w:r>
    </w:p>
    <w:p w14:paraId="7455E13C" w14:textId="7CB5E6F9" w:rsidR="00EA1F5F" w:rsidRDefault="00EA1F5F" w:rsidP="009D7CA8">
      <w:pPr>
        <w:pStyle w:val="a3"/>
        <w:numPr>
          <w:ilvl w:val="0"/>
          <w:numId w:val="23"/>
        </w:numPr>
        <w:ind w:left="709"/>
      </w:pPr>
      <w:r w:rsidRPr="00CA48C7">
        <w:t>Простота написания скриптов и низкий порог вхождения</w:t>
      </w:r>
      <w:r w:rsidR="00B07447">
        <w:t>;</w:t>
      </w:r>
    </w:p>
    <w:p w14:paraId="1DAEBA8D" w14:textId="4151E925" w:rsidR="00CA48C7" w:rsidRDefault="00CA48C7" w:rsidP="009D7CA8">
      <w:pPr>
        <w:pStyle w:val="a3"/>
        <w:numPr>
          <w:ilvl w:val="0"/>
          <w:numId w:val="23"/>
        </w:numPr>
        <w:ind w:left="709"/>
      </w:pPr>
      <w:r>
        <w:t>Можно скомпилировать как параллельную версию LAMMPS (использует MPI), так и версию для запуска в однопроцессорном режиме</w:t>
      </w:r>
      <w:r w:rsidR="00B07447">
        <w:t>;</w:t>
      </w:r>
    </w:p>
    <w:p w14:paraId="53378186" w14:textId="68D825C2" w:rsidR="00CA48C7" w:rsidRDefault="00CA48C7" w:rsidP="009D7CA8">
      <w:pPr>
        <w:pStyle w:val="a3"/>
        <w:numPr>
          <w:ilvl w:val="0"/>
          <w:numId w:val="23"/>
        </w:numPr>
        <w:ind w:left="709"/>
      </w:pPr>
      <w:r>
        <w:t xml:space="preserve">В LAMMPS реализована поддержка большинства двухчастичных и многочастичных короткодействующих потенциалов (потенциалы </w:t>
      </w:r>
      <w:r w:rsidR="004B609C">
        <w:t>Леннарда</w:t>
      </w:r>
      <w:r>
        <w:t>-Джонса, Морзе, Юкавы, EAM, AI-REBO)</w:t>
      </w:r>
      <w:r w:rsidR="00B07447">
        <w:t>;</w:t>
      </w:r>
    </w:p>
    <w:p w14:paraId="1370C467" w14:textId="1AA54869" w:rsidR="00CA48C7" w:rsidRDefault="00CA48C7" w:rsidP="009D7CA8">
      <w:pPr>
        <w:pStyle w:val="a3"/>
        <w:numPr>
          <w:ilvl w:val="0"/>
          <w:numId w:val="23"/>
        </w:numPr>
        <w:ind w:left="709"/>
      </w:pPr>
      <w:r>
        <w:t>Использование списков соседей при расчетах короткодействующих сил</w:t>
      </w:r>
      <w:r w:rsidR="00B07447">
        <w:t>;</w:t>
      </w:r>
    </w:p>
    <w:p w14:paraId="682B6B46" w14:textId="5816F277" w:rsidR="00CA48C7" w:rsidRDefault="00CA48C7" w:rsidP="009D7CA8">
      <w:pPr>
        <w:pStyle w:val="a3"/>
        <w:numPr>
          <w:ilvl w:val="0"/>
          <w:numId w:val="23"/>
        </w:numPr>
        <w:ind w:left="709"/>
      </w:pPr>
      <w:r>
        <w:t>Использование пространственной декомпозиции при расчетах на многопроцессорных системах</w:t>
      </w:r>
      <w:r w:rsidR="00B07447">
        <w:t>;</w:t>
      </w:r>
    </w:p>
    <w:p w14:paraId="64BF3DAF" w14:textId="2E163F9B" w:rsidR="00CA48C7" w:rsidRDefault="00CA48C7" w:rsidP="009D7CA8">
      <w:pPr>
        <w:pStyle w:val="a3"/>
        <w:numPr>
          <w:ilvl w:val="0"/>
          <w:numId w:val="23"/>
        </w:numPr>
        <w:ind w:left="709"/>
      </w:pPr>
      <w:r>
        <w:t>Есть возможность записи атомных конфигураций в текстовый или бинарный файл. Начальная конфигурация атомов для расчета может быть как сгенерирована в программе, так и прочитана из бинарного/текстового файла</w:t>
      </w:r>
      <w:r w:rsidR="00B07447">
        <w:t>;</w:t>
      </w:r>
    </w:p>
    <w:p w14:paraId="17AE59F0" w14:textId="6D825119" w:rsidR="00CA48C7" w:rsidRDefault="00CA48C7" w:rsidP="009D7CA8">
      <w:pPr>
        <w:pStyle w:val="a3"/>
        <w:numPr>
          <w:ilvl w:val="0"/>
          <w:numId w:val="23"/>
        </w:numPr>
        <w:ind w:left="709"/>
      </w:pPr>
      <w:r>
        <w:t xml:space="preserve">Есть встроенные возможности анализа атомной конфигурации </w:t>
      </w:r>
      <w:r w:rsidR="00774FF6">
        <w:t>«</w:t>
      </w:r>
      <w:r>
        <w:t>на лету</w:t>
      </w:r>
      <w:r w:rsidR="00774FF6">
        <w:t>»</w:t>
      </w:r>
      <w:r>
        <w:t xml:space="preserve">: построение парной корреляционной функции, определение координационного числа, параметра центральной симметрии и </w:t>
      </w:r>
      <w:proofErr w:type="spellStart"/>
      <w:r>
        <w:t>др</w:t>
      </w:r>
      <w:proofErr w:type="spellEnd"/>
      <w:r w:rsidR="00B07447">
        <w:t>;</w:t>
      </w:r>
    </w:p>
    <w:p w14:paraId="16BD0D3A" w14:textId="3A82D550" w:rsidR="00CA48C7" w:rsidRDefault="00CA48C7" w:rsidP="009D7CA8">
      <w:pPr>
        <w:pStyle w:val="a3"/>
        <w:numPr>
          <w:ilvl w:val="0"/>
          <w:numId w:val="23"/>
        </w:numPr>
        <w:ind w:left="709"/>
      </w:pPr>
      <w:r>
        <w:t>Встроенные термостаты, баростаты, методы добавления внешних сил и потенциальных стенок.</w:t>
      </w:r>
    </w:p>
    <w:p w14:paraId="483E3B7F" w14:textId="77777777" w:rsidR="009D7CA8" w:rsidRDefault="009D7CA8" w:rsidP="009D7CA8">
      <w:pPr>
        <w:pStyle w:val="a3"/>
      </w:pPr>
    </w:p>
    <w:p w14:paraId="6DB13705" w14:textId="77777777" w:rsidR="00EA1F5F" w:rsidRDefault="00EA1F5F" w:rsidP="00EA1F5F">
      <w:pPr>
        <w:pStyle w:val="2"/>
      </w:pPr>
      <w:bookmarkStart w:id="85" w:name="_Toc514780550"/>
      <w:bookmarkStart w:id="86" w:name="_Toc517719223"/>
      <w:r>
        <w:t>Обработка и визуализация выходных данных.</w:t>
      </w:r>
      <w:bookmarkEnd w:id="85"/>
      <w:bookmarkEnd w:id="86"/>
    </w:p>
    <w:p w14:paraId="4298A990" w14:textId="77777777" w:rsidR="009E5E42" w:rsidRDefault="003622D8" w:rsidP="009E5E42">
      <w:pPr>
        <w:pStyle w:val="3"/>
      </w:pPr>
      <w:bookmarkStart w:id="87" w:name="_Toc514780551"/>
      <w:bookmarkStart w:id="88" w:name="_Toc517719224"/>
      <w:r>
        <w:t>П</w:t>
      </w:r>
      <w:r w:rsidR="00EA1F5F">
        <w:t xml:space="preserve">акет </w:t>
      </w:r>
      <w:r w:rsidR="00EA1F5F">
        <w:rPr>
          <w:lang w:val="en-US"/>
        </w:rPr>
        <w:t>Ovito</w:t>
      </w:r>
      <w:r w:rsidR="00EA1F5F">
        <w:t>.</w:t>
      </w:r>
      <w:bookmarkEnd w:id="87"/>
      <w:bookmarkEnd w:id="88"/>
    </w:p>
    <w:p w14:paraId="75ADBEC5" w14:textId="7107A73F" w:rsidR="00B028A9" w:rsidRDefault="009E5E42" w:rsidP="009E5E42">
      <w:r w:rsidRPr="009E5E42">
        <w:rPr>
          <w:lang w:val="en-US"/>
        </w:rPr>
        <w:t>OVITO</w:t>
      </w:r>
      <w:r w:rsidRPr="009E5E42">
        <w:t xml:space="preserve"> </w:t>
      </w:r>
      <w:r>
        <w:t>-</w:t>
      </w:r>
      <w:r w:rsidRPr="009E5E42">
        <w:t xml:space="preserve"> это программное обеспечение для визуализации и анализа данных атомистической симуляции. </w:t>
      </w:r>
      <w:r w:rsidR="00B028A9">
        <w:t xml:space="preserve">Вид рабочего пространства показан на </w:t>
      </w:r>
      <w:r w:rsidR="00B028A9" w:rsidRPr="00B07447">
        <w:t>рисунке</w:t>
      </w:r>
      <w:r w:rsidR="00B07447" w:rsidRPr="00B07447">
        <w:t xml:space="preserve"> 2.7</w:t>
      </w:r>
      <w:r w:rsidR="00B028A9">
        <w:t>.</w:t>
      </w:r>
    </w:p>
    <w:p w14:paraId="4DA805C3" w14:textId="77777777" w:rsidR="009D7CA8" w:rsidRDefault="009D7CA8" w:rsidP="009E5E42"/>
    <w:p w14:paraId="257C7405" w14:textId="02CDCD85" w:rsidR="00B028A9" w:rsidRDefault="00AC6928" w:rsidP="00B028A9">
      <w:pPr>
        <w:pStyle w:val="afb"/>
      </w:pPr>
      <w:r>
        <w:rPr>
          <w:noProof/>
        </w:rPr>
        <w:lastRenderedPageBreak/>
        <w:drawing>
          <wp:inline distT="0" distB="0" distL="0" distR="0" wp14:anchorId="3D39884F" wp14:editId="34888C44">
            <wp:extent cx="4024456" cy="21600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4456" cy="2160000"/>
                    </a:xfrm>
                    <a:prstGeom prst="rect">
                      <a:avLst/>
                    </a:prstGeom>
                  </pic:spPr>
                </pic:pic>
              </a:graphicData>
            </a:graphic>
          </wp:inline>
        </w:drawing>
      </w:r>
    </w:p>
    <w:p w14:paraId="2C521ACB" w14:textId="77777777" w:rsidR="009D7CA8" w:rsidRDefault="009D7CA8" w:rsidP="00B028A9">
      <w:pPr>
        <w:pStyle w:val="afb"/>
      </w:pPr>
    </w:p>
    <w:p w14:paraId="327B9F63" w14:textId="41F1D6A4" w:rsidR="00B028A9" w:rsidRPr="001F0EDE" w:rsidRDefault="00B028A9" w:rsidP="00B028A9">
      <w:pPr>
        <w:pStyle w:val="afb"/>
      </w:pPr>
      <w:r w:rsidRPr="00B07447">
        <w:t>Рисунок</w:t>
      </w:r>
      <w:r w:rsidR="00B07447" w:rsidRPr="00B07447">
        <w:t xml:space="preserve"> 2.7</w:t>
      </w:r>
      <w:r>
        <w:t xml:space="preserve"> – Рабочее пространство </w:t>
      </w:r>
      <w:r>
        <w:rPr>
          <w:lang w:val="en-US"/>
        </w:rPr>
        <w:t>OVITO</w:t>
      </w:r>
    </w:p>
    <w:p w14:paraId="75C43262" w14:textId="77777777" w:rsidR="009D7CA8" w:rsidRPr="0090122C" w:rsidRDefault="009D7CA8" w:rsidP="00B028A9">
      <w:pPr>
        <w:pStyle w:val="afb"/>
      </w:pPr>
    </w:p>
    <w:p w14:paraId="4B9E5BF3" w14:textId="77777777" w:rsidR="006169AF" w:rsidRDefault="009E5E42" w:rsidP="009E5E42">
      <w:r w:rsidRPr="009E5E42">
        <w:t xml:space="preserve">Будучи </w:t>
      </w:r>
      <w:r w:rsidR="00C82481" w:rsidRPr="009E5E42">
        <w:t>единым интегрированным приложением,</w:t>
      </w:r>
      <w:r w:rsidRPr="009E5E42">
        <w:t xml:space="preserve"> оно подходит и для анализа, и для визуализации крупномасштабных атомистических наборов данных, произведённых молекулярной динамикой/статикой и кодом симуляции Монте-Карло. </w:t>
      </w:r>
      <w:r w:rsidR="006169AF" w:rsidRPr="009E5E42">
        <w:t>Его название — это</w:t>
      </w:r>
      <w:r w:rsidRPr="009E5E42">
        <w:t xml:space="preserve"> акроним от </w:t>
      </w:r>
      <w:r w:rsidRPr="009E5E42">
        <w:rPr>
          <w:lang w:val="en-US"/>
        </w:rPr>
        <w:t>Open</w:t>
      </w:r>
      <w:r w:rsidRPr="009E5E42">
        <w:t xml:space="preserve"> </w:t>
      </w:r>
      <w:r w:rsidRPr="009E5E42">
        <w:rPr>
          <w:lang w:val="en-US"/>
        </w:rPr>
        <w:t>Visualization</w:t>
      </w:r>
      <w:r w:rsidRPr="009E5E42">
        <w:t xml:space="preserve"> </w:t>
      </w:r>
      <w:r w:rsidRPr="009E5E42">
        <w:rPr>
          <w:lang w:val="en-US"/>
        </w:rPr>
        <w:t>Tool</w:t>
      </w:r>
      <w:r w:rsidRPr="009E5E42">
        <w:t>, подчёркивающий, что программное обеспечение было спроектировано с учётом гибкости и расширяемости.</w:t>
      </w:r>
    </w:p>
    <w:p w14:paraId="153A61F5" w14:textId="77777777" w:rsidR="006169AF" w:rsidRDefault="006169AF" w:rsidP="009E5E42">
      <w:pPr>
        <w:rPr>
          <w:lang w:val="en-US"/>
        </w:rPr>
      </w:pPr>
      <w:r>
        <w:t xml:space="preserve">Особенности </w:t>
      </w:r>
      <w:r>
        <w:rPr>
          <w:lang w:val="en-US"/>
        </w:rPr>
        <w:t>OVITO:</w:t>
      </w:r>
    </w:p>
    <w:p w14:paraId="7BCC9DF6" w14:textId="77777777" w:rsidR="006169AF" w:rsidRDefault="006169AF" w:rsidP="009D7CA8">
      <w:pPr>
        <w:pStyle w:val="a3"/>
        <w:numPr>
          <w:ilvl w:val="0"/>
          <w:numId w:val="33"/>
        </w:numPr>
        <w:ind w:left="709"/>
      </w:pPr>
      <w:r>
        <w:t xml:space="preserve">Возможность рендеринга видео с помощью графической библиотеки </w:t>
      </w:r>
      <w:r>
        <w:rPr>
          <w:lang w:val="en-US"/>
        </w:rPr>
        <w:t>OpenGL</w:t>
      </w:r>
      <w:r w:rsidR="00F43AAE" w:rsidRPr="00F43AAE">
        <w:t>;</w:t>
      </w:r>
    </w:p>
    <w:p w14:paraId="73D4DBC7" w14:textId="77777777" w:rsidR="006169AF" w:rsidRDefault="006169AF" w:rsidP="009D7CA8">
      <w:pPr>
        <w:pStyle w:val="a3"/>
        <w:numPr>
          <w:ilvl w:val="0"/>
          <w:numId w:val="33"/>
        </w:numPr>
        <w:ind w:left="709"/>
      </w:pPr>
      <w:r>
        <w:t>Богатый набор возможностей по обработке и анализу данных, полученных в результате моделирования</w:t>
      </w:r>
      <w:r w:rsidR="00F43AAE" w:rsidRPr="00F43AAE">
        <w:t>;</w:t>
      </w:r>
    </w:p>
    <w:p w14:paraId="48005369" w14:textId="77777777" w:rsidR="006169AF" w:rsidRDefault="006169AF" w:rsidP="009D7CA8">
      <w:pPr>
        <w:pStyle w:val="a3"/>
        <w:numPr>
          <w:ilvl w:val="1"/>
          <w:numId w:val="33"/>
        </w:numPr>
        <w:ind w:left="1134"/>
      </w:pPr>
      <w:r>
        <w:t>Координационный (структурный) анализ</w:t>
      </w:r>
      <w:r w:rsidR="00F43AAE">
        <w:rPr>
          <w:lang w:val="en-US"/>
        </w:rPr>
        <w:t>;</w:t>
      </w:r>
    </w:p>
    <w:p w14:paraId="4F8CAF32" w14:textId="77777777" w:rsidR="006169AF" w:rsidRDefault="006169AF" w:rsidP="009D7CA8">
      <w:pPr>
        <w:pStyle w:val="a3"/>
        <w:numPr>
          <w:ilvl w:val="1"/>
          <w:numId w:val="33"/>
        </w:numPr>
        <w:ind w:left="1134"/>
      </w:pPr>
      <w:r>
        <w:t>Дислокационный анализ</w:t>
      </w:r>
      <w:r w:rsidR="00F43AAE">
        <w:rPr>
          <w:lang w:val="en-US"/>
        </w:rPr>
        <w:t>;</w:t>
      </w:r>
    </w:p>
    <w:p w14:paraId="6329F903" w14:textId="54C4F9C7" w:rsidR="00F43AAE" w:rsidRPr="00F43AAE" w:rsidRDefault="00F43AAE" w:rsidP="009D7CA8">
      <w:pPr>
        <w:pStyle w:val="a3"/>
        <w:numPr>
          <w:ilvl w:val="1"/>
          <w:numId w:val="33"/>
        </w:numPr>
        <w:ind w:left="1134"/>
      </w:pPr>
      <w:r>
        <w:t>Различные сортировки</w:t>
      </w:r>
      <w:r>
        <w:rPr>
          <w:lang w:val="en-US"/>
        </w:rPr>
        <w:t>;</w:t>
      </w:r>
    </w:p>
    <w:p w14:paraId="5C42DEDA" w14:textId="796B7228" w:rsidR="00F43AAE" w:rsidRDefault="00F43AAE" w:rsidP="009D7CA8">
      <w:pPr>
        <w:pStyle w:val="a3"/>
        <w:numPr>
          <w:ilvl w:val="0"/>
          <w:numId w:val="33"/>
        </w:numPr>
        <w:ind w:left="709"/>
      </w:pPr>
      <w:r>
        <w:t>Позволяет работать с объемными файлами, что нужно при работе с каскадами</w:t>
      </w:r>
      <w:r w:rsidRPr="00F43AAE">
        <w:t xml:space="preserve"> (</w:t>
      </w:r>
      <w:r>
        <w:t>миллионы атомов</w:t>
      </w:r>
      <w:r w:rsidRPr="00F43AAE">
        <w:t>)</w:t>
      </w:r>
      <w:r>
        <w:t>.</w:t>
      </w:r>
    </w:p>
    <w:p w14:paraId="2A0751E2" w14:textId="77777777" w:rsidR="009D7CA8" w:rsidRPr="006169AF" w:rsidRDefault="009D7CA8" w:rsidP="009D7CA8">
      <w:pPr>
        <w:pStyle w:val="a3"/>
      </w:pPr>
    </w:p>
    <w:p w14:paraId="0C6C2737" w14:textId="77777777" w:rsidR="00EA1F5F" w:rsidRPr="009E5E42" w:rsidRDefault="003622D8" w:rsidP="006169AF">
      <w:pPr>
        <w:pStyle w:val="3"/>
      </w:pPr>
      <w:bookmarkStart w:id="89" w:name="_Toc514780552"/>
      <w:bookmarkStart w:id="90" w:name="_Toc517719225"/>
      <w:r>
        <w:t>П</w:t>
      </w:r>
      <w:r w:rsidR="00EA1F5F">
        <w:t xml:space="preserve">акет </w:t>
      </w:r>
      <w:r w:rsidR="00EA1F5F" w:rsidRPr="009E5E42">
        <w:rPr>
          <w:lang w:val="en-US"/>
        </w:rPr>
        <w:t>Origin</w:t>
      </w:r>
      <w:r w:rsidR="00EA1F5F" w:rsidRPr="009E5E42">
        <w:t>.</w:t>
      </w:r>
      <w:bookmarkEnd w:id="89"/>
      <w:bookmarkEnd w:id="90"/>
    </w:p>
    <w:p w14:paraId="2C29308A" w14:textId="668A0556" w:rsidR="005A79EF" w:rsidRDefault="005A79EF" w:rsidP="005A79EF">
      <w:r w:rsidRPr="005A79EF">
        <w:rPr>
          <w:bCs/>
          <w:lang w:val="en-US"/>
        </w:rPr>
        <w:t>Origin</w:t>
      </w:r>
      <w:r w:rsidRPr="005A79EF">
        <w:rPr>
          <w:lang w:val="en-US"/>
        </w:rPr>
        <w:t xml:space="preserve"> — </w:t>
      </w:r>
      <w:r>
        <w:t>пакет</w:t>
      </w:r>
      <w:r w:rsidRPr="005A79EF">
        <w:rPr>
          <w:lang w:val="en-US"/>
        </w:rPr>
        <w:t xml:space="preserve"> </w:t>
      </w:r>
      <w:r>
        <w:t>программ</w:t>
      </w:r>
      <w:r w:rsidRPr="005A79EF">
        <w:rPr>
          <w:lang w:val="en-US"/>
        </w:rPr>
        <w:t xml:space="preserve"> </w:t>
      </w:r>
      <w:r>
        <w:t>фирмы</w:t>
      </w:r>
      <w:r w:rsidRPr="005A79EF">
        <w:rPr>
          <w:lang w:val="en-US"/>
        </w:rPr>
        <w:t xml:space="preserve"> </w:t>
      </w:r>
      <w:r w:rsidR="00B949CC" w:rsidRPr="005A79EF">
        <w:rPr>
          <w:lang w:val="en-US"/>
        </w:rPr>
        <w:t>Origin Lab</w:t>
      </w:r>
      <w:r w:rsidRPr="005A79EF">
        <w:rPr>
          <w:lang w:val="en-US"/>
        </w:rPr>
        <w:t xml:space="preserve"> Corporation</w:t>
      </w:r>
      <w:r>
        <w:rPr>
          <w:lang w:val="en-US"/>
        </w:rPr>
        <w:t xml:space="preserve">. </w:t>
      </w:r>
      <w:r>
        <w:t xml:space="preserve">Рабочее пространство показано на </w:t>
      </w:r>
      <w:r w:rsidRPr="00E05046">
        <w:t>рисунке</w:t>
      </w:r>
      <w:r w:rsidR="00E05046" w:rsidRPr="00E05046">
        <w:t xml:space="preserve"> 2.8</w:t>
      </w:r>
      <w:r>
        <w:t xml:space="preserve">. </w:t>
      </w:r>
    </w:p>
    <w:p w14:paraId="57FB9C17" w14:textId="77777777" w:rsidR="009D7CA8" w:rsidRDefault="009D7CA8" w:rsidP="005A79EF"/>
    <w:p w14:paraId="4337E384" w14:textId="1524FFEE" w:rsidR="005A79EF" w:rsidRDefault="00A96D00" w:rsidP="005A79EF">
      <w:pPr>
        <w:pStyle w:val="afb"/>
      </w:pPr>
      <w:r>
        <w:rPr>
          <w:noProof/>
        </w:rPr>
        <w:lastRenderedPageBreak/>
        <w:drawing>
          <wp:inline distT="0" distB="0" distL="0" distR="0" wp14:anchorId="1DF038C9" wp14:editId="5D74D7DC">
            <wp:extent cx="3985562" cy="21600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85562" cy="2160000"/>
                    </a:xfrm>
                    <a:prstGeom prst="rect">
                      <a:avLst/>
                    </a:prstGeom>
                  </pic:spPr>
                </pic:pic>
              </a:graphicData>
            </a:graphic>
          </wp:inline>
        </w:drawing>
      </w:r>
    </w:p>
    <w:p w14:paraId="477B12D8" w14:textId="77777777" w:rsidR="009D7CA8" w:rsidRDefault="009D7CA8" w:rsidP="005A79EF">
      <w:pPr>
        <w:pStyle w:val="afb"/>
      </w:pPr>
    </w:p>
    <w:p w14:paraId="5220206F" w14:textId="6AA0151D" w:rsidR="005A79EF" w:rsidRDefault="005A79EF" w:rsidP="005A79EF">
      <w:pPr>
        <w:pStyle w:val="afb"/>
      </w:pPr>
      <w:r w:rsidRPr="00E05046">
        <w:t>Рисунок</w:t>
      </w:r>
      <w:r w:rsidR="00E05046" w:rsidRPr="00E05046">
        <w:t xml:space="preserve"> 2.8</w:t>
      </w:r>
      <w:r>
        <w:t xml:space="preserve"> – Рабочее пространство </w:t>
      </w:r>
      <w:r>
        <w:rPr>
          <w:lang w:val="en-US"/>
        </w:rPr>
        <w:t>Origin</w:t>
      </w:r>
      <w:r w:rsidRPr="005A79EF">
        <w:t>.</w:t>
      </w:r>
    </w:p>
    <w:p w14:paraId="1A56F5EB" w14:textId="77777777" w:rsidR="009D7CA8" w:rsidRPr="005A79EF" w:rsidRDefault="009D7CA8" w:rsidP="005A79EF">
      <w:pPr>
        <w:pStyle w:val="afb"/>
      </w:pPr>
    </w:p>
    <w:p w14:paraId="3589283A" w14:textId="0AA77F4C" w:rsidR="005A79EF" w:rsidRDefault="005A79EF" w:rsidP="005A79EF">
      <w:r w:rsidRPr="005A79EF">
        <w:rPr>
          <w:lang w:val="en-US"/>
        </w:rPr>
        <w:t>Origin</w:t>
      </w:r>
      <w:r w:rsidRPr="005A79EF">
        <w:t xml:space="preserve"> создана для </w:t>
      </w:r>
      <w:r w:rsidR="00B949CC">
        <w:t>обработки</w:t>
      </w:r>
      <w:r w:rsidRPr="005A79EF">
        <w:t xml:space="preserve"> двумерной, трёхмерной научной графики, которая создаётся с помощью готовых шаблонов, доступных для редактирования пользователем. </w:t>
      </w:r>
      <w:r>
        <w:t>Особенности:</w:t>
      </w:r>
    </w:p>
    <w:p w14:paraId="69D9141B" w14:textId="0EE345CF" w:rsidR="005A79EF" w:rsidRDefault="005A79EF" w:rsidP="005A79EF">
      <w:pPr>
        <w:pStyle w:val="a3"/>
        <w:numPr>
          <w:ilvl w:val="0"/>
          <w:numId w:val="35"/>
        </w:numPr>
      </w:pPr>
      <w:r w:rsidRPr="005A79EF">
        <w:t xml:space="preserve">Можно экспортировать полученные графики и таблицы в ряд форматов, таких как </w:t>
      </w:r>
      <w:r w:rsidRPr="005A79EF">
        <w:rPr>
          <w:lang w:val="en-US"/>
        </w:rPr>
        <w:t>PDF</w:t>
      </w:r>
      <w:r w:rsidRPr="005A79EF">
        <w:t xml:space="preserve">, </w:t>
      </w:r>
      <w:r w:rsidRPr="005A79EF">
        <w:rPr>
          <w:lang w:val="en-US"/>
        </w:rPr>
        <w:t>EPS</w:t>
      </w:r>
      <w:r w:rsidRPr="005A79EF">
        <w:t xml:space="preserve">, </w:t>
      </w:r>
      <w:r w:rsidRPr="005A79EF">
        <w:rPr>
          <w:lang w:val="en-US"/>
        </w:rPr>
        <w:t>WMF</w:t>
      </w:r>
      <w:r w:rsidRPr="005A79EF">
        <w:t xml:space="preserve">, </w:t>
      </w:r>
      <w:r w:rsidRPr="005A79EF">
        <w:rPr>
          <w:lang w:val="en-US"/>
        </w:rPr>
        <w:t>TIFF</w:t>
      </w:r>
      <w:r w:rsidRPr="005A79EF">
        <w:t xml:space="preserve">, </w:t>
      </w:r>
      <w:r w:rsidRPr="005A79EF">
        <w:rPr>
          <w:lang w:val="en-US"/>
        </w:rPr>
        <w:t>JPEG</w:t>
      </w:r>
      <w:r w:rsidRPr="005A79EF">
        <w:t xml:space="preserve">, </w:t>
      </w:r>
      <w:r w:rsidRPr="005A79EF">
        <w:rPr>
          <w:lang w:val="en-US"/>
        </w:rPr>
        <w:t>GIF</w:t>
      </w:r>
      <w:r w:rsidRPr="005A79EF">
        <w:t xml:space="preserve"> и </w:t>
      </w:r>
      <w:proofErr w:type="spellStart"/>
      <w:r w:rsidRPr="005A79EF">
        <w:t>др</w:t>
      </w:r>
      <w:proofErr w:type="spellEnd"/>
      <w:r w:rsidR="00E05046">
        <w:t>;</w:t>
      </w:r>
    </w:p>
    <w:p w14:paraId="47E5443F" w14:textId="6B0B96EB" w:rsidR="005A79EF" w:rsidRDefault="005A79EF" w:rsidP="005A79EF">
      <w:pPr>
        <w:pStyle w:val="a3"/>
        <w:numPr>
          <w:ilvl w:val="0"/>
          <w:numId w:val="35"/>
        </w:numPr>
      </w:pPr>
      <w:r>
        <w:t>М</w:t>
      </w:r>
      <w:r w:rsidRPr="005A79EF">
        <w:t>ожно проводить численный анализ данных, включая различные статистические операции, обработку сигналов и т. п</w:t>
      </w:r>
      <w:r w:rsidR="00E05046">
        <w:t>;</w:t>
      </w:r>
    </w:p>
    <w:p w14:paraId="41780911" w14:textId="77777777" w:rsidR="005A79EF" w:rsidRPr="005A79EF" w:rsidRDefault="005A79EF" w:rsidP="005A79EF">
      <w:pPr>
        <w:pStyle w:val="a3"/>
        <w:numPr>
          <w:ilvl w:val="0"/>
          <w:numId w:val="35"/>
        </w:numPr>
      </w:pPr>
      <w:r>
        <w:t xml:space="preserve">Можно работать с таблицами как в </w:t>
      </w:r>
      <w:r>
        <w:rPr>
          <w:lang w:val="en-US"/>
        </w:rPr>
        <w:t>Excel</w:t>
      </w:r>
      <w:r>
        <w:t>.</w:t>
      </w:r>
    </w:p>
    <w:p w14:paraId="1C6D127D" w14:textId="77777777" w:rsidR="00B84741" w:rsidRDefault="00B84741">
      <w:pPr>
        <w:spacing w:after="160" w:line="259" w:lineRule="auto"/>
        <w:ind w:firstLine="0"/>
        <w:jc w:val="left"/>
        <w:rPr>
          <w:rFonts w:eastAsiaTheme="majorEastAsia" w:cstheme="majorBidi"/>
          <w:b/>
          <w:bCs/>
          <w:caps/>
          <w:color w:val="000000" w:themeColor="text1"/>
          <w:szCs w:val="36"/>
        </w:rPr>
      </w:pPr>
      <w:r>
        <w:br w:type="page"/>
      </w:r>
    </w:p>
    <w:p w14:paraId="3500A565" w14:textId="4C9F758A" w:rsidR="00EA1F5F" w:rsidRDefault="008E3FD4" w:rsidP="00EA1F5F">
      <w:pPr>
        <w:pStyle w:val="1"/>
      </w:pPr>
      <w:bookmarkStart w:id="91" w:name="_Toc514780553"/>
      <w:bookmarkStart w:id="92" w:name="_Toc517719226"/>
      <w:r>
        <w:lastRenderedPageBreak/>
        <w:t>Р</w:t>
      </w:r>
      <w:r w:rsidR="00A96D00">
        <w:t>езультаты и обсуждения</w:t>
      </w:r>
      <w:bookmarkEnd w:id="91"/>
      <w:bookmarkEnd w:id="92"/>
    </w:p>
    <w:p w14:paraId="74D5F3D2" w14:textId="77777777" w:rsidR="00E7638C" w:rsidRDefault="00E7638C" w:rsidP="00E7638C">
      <w:pPr>
        <w:pStyle w:val="2"/>
      </w:pPr>
      <w:bookmarkStart w:id="93" w:name="_Toc514780554"/>
      <w:bookmarkStart w:id="94" w:name="_Toc517719227"/>
      <w:r>
        <w:t>Верификация потенциала.</w:t>
      </w:r>
      <w:bookmarkEnd w:id="93"/>
      <w:bookmarkEnd w:id="94"/>
    </w:p>
    <w:p w14:paraId="4EF7C137" w14:textId="578EC9F3" w:rsidR="00E7638C" w:rsidRDefault="00E7638C" w:rsidP="00E7638C">
      <w:pPr>
        <w:ind w:firstLine="708"/>
        <w:rPr>
          <w:rFonts w:cs="Times New Roman"/>
          <w:szCs w:val="26"/>
        </w:rPr>
      </w:pPr>
      <w:r w:rsidRPr="00F06F7D">
        <w:rPr>
          <w:rFonts w:cs="Times New Roman"/>
          <w:szCs w:val="26"/>
        </w:rPr>
        <w:t xml:space="preserve">Для </w:t>
      </w:r>
      <w:r>
        <w:rPr>
          <w:rFonts w:cs="Times New Roman"/>
          <w:szCs w:val="26"/>
        </w:rPr>
        <w:t>начальной верификации потенциала</w:t>
      </w:r>
      <w:r w:rsidRPr="00F06F7D">
        <w:rPr>
          <w:rFonts w:cs="Times New Roman"/>
          <w:szCs w:val="26"/>
        </w:rPr>
        <w:t xml:space="preserve"> нужно задать кристаллическую решетку ОЦК-железа. Для этого нужно сгенерировать массив данных с координатами атомов. Проблема состоит в том, что не ясно какой параметр решетки </w:t>
      </w:r>
      <w:r w:rsidRPr="00F06F7D">
        <w:rPr>
          <w:rFonts w:cs="Times New Roman"/>
          <w:i/>
          <w:szCs w:val="26"/>
          <w:lang w:val="en-US"/>
        </w:rPr>
        <w:t>a</w:t>
      </w:r>
      <w:r w:rsidRPr="00F06F7D">
        <w:rPr>
          <w:rFonts w:cs="Times New Roman"/>
          <w:i/>
          <w:szCs w:val="26"/>
        </w:rPr>
        <w:t>(</w:t>
      </w:r>
      <w:r>
        <w:rPr>
          <w:rFonts w:cs="Times New Roman"/>
          <w:i/>
          <w:szCs w:val="26"/>
        </w:rPr>
        <w:t>Α</w:t>
      </w:r>
      <w:r w:rsidRPr="00F06F7D">
        <w:rPr>
          <w:rFonts w:cs="Times New Roman"/>
          <w:i/>
          <w:szCs w:val="26"/>
        </w:rPr>
        <w:t xml:space="preserve">) </w:t>
      </w:r>
      <w:r w:rsidRPr="00F06F7D">
        <w:rPr>
          <w:rFonts w:cs="Times New Roman"/>
          <w:szCs w:val="26"/>
        </w:rPr>
        <w:t xml:space="preserve">использовать. Для этого нужно посчитать полную энергию </w:t>
      </w:r>
      <w:r w:rsidR="0046535E">
        <w:rPr>
          <w:rFonts w:cs="Times New Roman"/>
          <w:szCs w:val="26"/>
        </w:rPr>
        <w:t>от</w:t>
      </w:r>
      <w:r w:rsidRPr="00F06F7D">
        <w:rPr>
          <w:rFonts w:cs="Times New Roman"/>
          <w:szCs w:val="26"/>
        </w:rPr>
        <w:t>релаксирова</w:t>
      </w:r>
      <w:r w:rsidR="0046535E">
        <w:rPr>
          <w:rFonts w:cs="Times New Roman"/>
          <w:szCs w:val="26"/>
        </w:rPr>
        <w:t>нной</w:t>
      </w:r>
      <w:r w:rsidRPr="00F06F7D">
        <w:rPr>
          <w:rFonts w:cs="Times New Roman"/>
          <w:szCs w:val="26"/>
        </w:rPr>
        <w:t xml:space="preserve"> системы для разных </w:t>
      </w:r>
      <w:r w:rsidRPr="00F550DF">
        <w:rPr>
          <w:rFonts w:cs="Times New Roman"/>
          <w:szCs w:val="26"/>
        </w:rPr>
        <w:t>параметров решетки</w:t>
      </w:r>
      <w:r w:rsidRPr="00F06F7D">
        <w:rPr>
          <w:rFonts w:cs="Times New Roman"/>
          <w:i/>
          <w:szCs w:val="26"/>
        </w:rPr>
        <w:t xml:space="preserve">, </w:t>
      </w:r>
      <w:r w:rsidRPr="00F06F7D">
        <w:rPr>
          <w:rFonts w:cs="Times New Roman"/>
          <w:szCs w:val="26"/>
        </w:rPr>
        <w:t xml:space="preserve">а потом найти минимум на такой зависимости. </w:t>
      </w:r>
      <w:r>
        <w:rPr>
          <w:rFonts w:cs="Times New Roman"/>
          <w:szCs w:val="26"/>
        </w:rPr>
        <w:t>Н</w:t>
      </w:r>
      <w:r w:rsidRPr="00F06F7D">
        <w:rPr>
          <w:rFonts w:cs="Times New Roman"/>
          <w:szCs w:val="26"/>
        </w:rPr>
        <w:t xml:space="preserve">а </w:t>
      </w:r>
      <w:r w:rsidRPr="00E05046">
        <w:rPr>
          <w:rFonts w:cs="Times New Roman"/>
          <w:szCs w:val="26"/>
        </w:rPr>
        <w:t>рисунке</w:t>
      </w:r>
      <w:r w:rsidR="00E05046" w:rsidRPr="00E05046">
        <w:rPr>
          <w:rFonts w:cs="Times New Roman"/>
          <w:szCs w:val="26"/>
        </w:rPr>
        <w:t xml:space="preserve"> 3.1</w:t>
      </w:r>
      <w:r>
        <w:rPr>
          <w:rFonts w:cs="Times New Roman"/>
          <w:szCs w:val="26"/>
        </w:rPr>
        <w:t xml:space="preserve"> видно, что</w:t>
      </w:r>
      <w:r w:rsidRPr="00F06F7D">
        <w:rPr>
          <w:rFonts w:cs="Times New Roman"/>
          <w:szCs w:val="26"/>
        </w:rPr>
        <w:t xml:space="preserve"> минимум имеет место быть в точке </w:t>
      </w:r>
      <m:oMath>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=2.87 Å</m:t>
        </m:r>
      </m:oMath>
      <w:r w:rsidRPr="00F06F7D">
        <w:rPr>
          <w:rFonts w:cs="Times New Roman"/>
          <w:szCs w:val="26"/>
        </w:rPr>
        <w:t>, что совпадает с табличными значениями</w:t>
      </w:r>
      <w:r>
        <w:rPr>
          <w:rFonts w:cs="Times New Roman"/>
          <w:szCs w:val="26"/>
        </w:rPr>
        <w:t>.</w:t>
      </w:r>
    </w:p>
    <w:p w14:paraId="1BE6552F" w14:textId="77777777" w:rsidR="009D7CA8" w:rsidRPr="00F06F7D" w:rsidRDefault="009D7CA8" w:rsidP="00E7638C">
      <w:pPr>
        <w:ind w:firstLine="708"/>
        <w:rPr>
          <w:rFonts w:cs="Times New Roman"/>
          <w:szCs w:val="26"/>
        </w:rPr>
      </w:pPr>
    </w:p>
    <w:p w14:paraId="11BC33A0" w14:textId="4837ABBF" w:rsidR="00E7638C" w:rsidRPr="00F06F7D" w:rsidRDefault="00FA512D" w:rsidP="00E7638C">
      <w:pPr>
        <w:pStyle w:val="afb"/>
        <w:rPr>
          <w:rFonts w:cs="Times New Roman"/>
        </w:rPr>
      </w:pPr>
      <w:r w:rsidRPr="00F06F7D">
        <w:rPr>
          <w:rFonts w:cs="Times New Roman"/>
        </w:rPr>
        <w:object w:dxaOrig="7294" w:dyaOrig="5569" w14:anchorId="79FEA296">
          <v:shape id="_x0000_i1026" type="#_x0000_t75" style="width:309pt;height:236.4pt" o:ole="">
            <v:imagedata r:id="rId51" o:title=""/>
          </v:shape>
          <o:OLEObject Type="Embed" ProgID="Origin50.Graph" ShapeID="_x0000_i1026" DrawAspect="Content" ObjectID="_1591534230" r:id="rId52"/>
        </w:object>
      </w:r>
    </w:p>
    <w:p w14:paraId="7C153007" w14:textId="6E5EA0BF" w:rsidR="00E7638C" w:rsidRDefault="00E7638C" w:rsidP="00E7638C">
      <w:pPr>
        <w:pStyle w:val="afb"/>
        <w:rPr>
          <w:rFonts w:cs="Times New Roman"/>
        </w:rPr>
      </w:pPr>
      <w:r w:rsidRPr="00E05046">
        <w:rPr>
          <w:rFonts w:cs="Times New Roman"/>
        </w:rPr>
        <w:t>Рисунок</w:t>
      </w:r>
      <w:r w:rsidR="00E05046" w:rsidRPr="00E05046">
        <w:rPr>
          <w:rFonts w:cs="Times New Roman"/>
        </w:rPr>
        <w:t xml:space="preserve"> 3.1</w:t>
      </w:r>
      <w:r>
        <w:rPr>
          <w:rFonts w:cs="Times New Roman"/>
        </w:rPr>
        <w:t xml:space="preserve"> </w:t>
      </w:r>
      <w:r w:rsidRPr="00F06F7D">
        <w:rPr>
          <w:rFonts w:cs="Times New Roman"/>
        </w:rPr>
        <w:t>–  Зависимость полной энергии кристалла от параметра решетки</w:t>
      </w:r>
      <w:r w:rsidR="009E4116">
        <w:rPr>
          <w:rFonts w:cs="Times New Roman"/>
        </w:rPr>
        <w:t>.</w:t>
      </w:r>
    </w:p>
    <w:p w14:paraId="3F49B3D3" w14:textId="77777777" w:rsidR="009D7CA8" w:rsidRDefault="009D7CA8" w:rsidP="00E7638C">
      <w:pPr>
        <w:pStyle w:val="afb"/>
        <w:rPr>
          <w:rFonts w:cs="Times New Roman"/>
        </w:rPr>
      </w:pPr>
    </w:p>
    <w:p w14:paraId="78B4D04D" w14:textId="098489FC" w:rsidR="00F2767F" w:rsidRDefault="00F2767F" w:rsidP="00F2767F">
      <w:r>
        <w:t xml:space="preserve">Параметры аппроксимации представлены в </w:t>
      </w:r>
      <w:r w:rsidRPr="00005B61">
        <w:t>таблице</w:t>
      </w:r>
      <w:r w:rsidR="00005B61" w:rsidRPr="00005B61">
        <w:t xml:space="preserve"> 3.1</w:t>
      </w:r>
      <w:r w:rsidRPr="00005B61">
        <w:t>.</w:t>
      </w:r>
    </w:p>
    <w:p w14:paraId="3CAE4457" w14:textId="77777777" w:rsidR="009D7CA8" w:rsidRPr="00005B61" w:rsidRDefault="009D7CA8" w:rsidP="00F2767F"/>
    <w:p w14:paraId="4BA81754" w14:textId="666D8216" w:rsidR="00F2767F" w:rsidRDefault="00F2767F" w:rsidP="00F2767F">
      <w:pPr>
        <w:pStyle w:val="af9"/>
      </w:pPr>
      <w:r w:rsidRPr="00005B61">
        <w:t>Таблица</w:t>
      </w:r>
      <w:r w:rsidR="00005B61" w:rsidRPr="00005B61">
        <w:t xml:space="preserve"> 3.1</w:t>
      </w:r>
      <w:r>
        <w:t xml:space="preserve"> – Параметры аппроксимации</w:t>
      </w:r>
    </w:p>
    <w:tbl>
      <w:tblPr>
        <w:tblStyle w:val="a4"/>
        <w:tblW w:w="0" w:type="auto"/>
        <w:tblLook w:val="04A0" w:firstRow="1" w:lastRow="0" w:firstColumn="1" w:lastColumn="0" w:noHBand="0" w:noVBand="1"/>
      </w:tblPr>
      <w:tblGrid>
        <w:gridCol w:w="3115"/>
        <w:gridCol w:w="3115"/>
        <w:gridCol w:w="3115"/>
      </w:tblGrid>
      <w:tr w:rsidR="00F2767F" w14:paraId="44F268AA" w14:textId="77777777" w:rsidTr="006A0638">
        <w:tc>
          <w:tcPr>
            <w:tcW w:w="3115" w:type="dxa"/>
          </w:tcPr>
          <w:p w14:paraId="0A93C703" w14:textId="77777777" w:rsidR="00F2767F" w:rsidRDefault="00F2767F" w:rsidP="006A0638">
            <w:pPr>
              <w:pStyle w:val="afa"/>
            </w:pPr>
            <w:r>
              <w:t>Уравнение</w:t>
            </w:r>
          </w:p>
        </w:tc>
        <w:tc>
          <w:tcPr>
            <w:tcW w:w="6230" w:type="dxa"/>
            <w:gridSpan w:val="2"/>
          </w:tcPr>
          <w:p w14:paraId="62467B3B" w14:textId="77777777" w:rsidR="00F2767F" w:rsidRPr="00D97515" w:rsidRDefault="00F2767F" w:rsidP="006A0638">
            <w:pPr>
              <w:pStyle w:val="afa"/>
            </w:pPr>
            <m:oMathPara>
              <m:oMath>
                <m:r>
                  <m:rPr>
                    <m:sty m:val="p"/>
                  </m:rPr>
                  <w:rPr>
                    <w:rFonts w:ascii="Cambria Math" w:hAnsi="Cambria Math"/>
                  </w:rPr>
                  <m:t>y=I+</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oMath>
            </m:oMathPara>
          </w:p>
        </w:tc>
      </w:tr>
      <w:tr w:rsidR="00F2767F" w14:paraId="110F4B2D" w14:textId="77777777" w:rsidTr="006A0638">
        <w:tc>
          <w:tcPr>
            <w:tcW w:w="3115" w:type="dxa"/>
          </w:tcPr>
          <w:p w14:paraId="22A6209F" w14:textId="77777777" w:rsidR="00F2767F" w:rsidRDefault="00F2767F" w:rsidP="006A0638">
            <w:pPr>
              <w:pStyle w:val="afa"/>
            </w:pPr>
            <w:r>
              <w:t>Параметры</w:t>
            </w:r>
          </w:p>
        </w:tc>
        <w:tc>
          <w:tcPr>
            <w:tcW w:w="3115" w:type="dxa"/>
          </w:tcPr>
          <w:p w14:paraId="5A3E2596" w14:textId="77777777" w:rsidR="00F2767F" w:rsidRDefault="00F2767F" w:rsidP="006A0638">
            <w:pPr>
              <w:pStyle w:val="afa"/>
            </w:pPr>
            <w:r>
              <w:t>Значение</w:t>
            </w:r>
          </w:p>
        </w:tc>
        <w:tc>
          <w:tcPr>
            <w:tcW w:w="3115" w:type="dxa"/>
          </w:tcPr>
          <w:p w14:paraId="1D34E3AE" w14:textId="77777777" w:rsidR="00F2767F" w:rsidRDefault="00F2767F" w:rsidP="006A0638">
            <w:pPr>
              <w:pStyle w:val="afa"/>
            </w:pPr>
            <w:r>
              <w:t>Ошибка</w:t>
            </w:r>
          </w:p>
        </w:tc>
      </w:tr>
      <w:tr w:rsidR="00F2767F" w14:paraId="66AEE9CD" w14:textId="77777777" w:rsidTr="006A0638">
        <w:tc>
          <w:tcPr>
            <w:tcW w:w="3115" w:type="dxa"/>
          </w:tcPr>
          <w:p w14:paraId="12C3C355" w14:textId="77777777" w:rsidR="00F2767F" w:rsidRPr="00D97515" w:rsidRDefault="00F2767F" w:rsidP="00F2767F">
            <w:pPr>
              <w:pStyle w:val="afa"/>
              <w:rPr>
                <w:lang w:val="en-US"/>
              </w:rPr>
            </w:pPr>
            <w:r>
              <w:rPr>
                <w:lang w:val="en-US"/>
              </w:rPr>
              <w:t>I</w:t>
            </w:r>
          </w:p>
        </w:tc>
        <w:tc>
          <w:tcPr>
            <w:tcW w:w="3115" w:type="dxa"/>
          </w:tcPr>
          <w:p w14:paraId="7B296061" w14:textId="25C133FC" w:rsidR="00F2767F" w:rsidRDefault="00F2767F" w:rsidP="00F2767F">
            <w:pPr>
              <w:pStyle w:val="afa"/>
            </w:pPr>
            <w:r w:rsidRPr="0027299C">
              <w:t>100168</w:t>
            </w:r>
            <w:r w:rsidR="009C1E13">
              <w:rPr>
                <w:lang w:val="en-US"/>
              </w:rPr>
              <w:t>,</w:t>
            </w:r>
            <w:r w:rsidRPr="0027299C">
              <w:t>68684</w:t>
            </w:r>
          </w:p>
        </w:tc>
        <w:tc>
          <w:tcPr>
            <w:tcW w:w="3115" w:type="dxa"/>
          </w:tcPr>
          <w:p w14:paraId="7D635488" w14:textId="125154A2" w:rsidR="00F2767F" w:rsidRDefault="00F2767F" w:rsidP="00F2767F">
            <w:pPr>
              <w:pStyle w:val="afa"/>
            </w:pPr>
            <w:r w:rsidRPr="0027299C">
              <w:t>4532</w:t>
            </w:r>
            <w:r w:rsidR="009C1E13">
              <w:rPr>
                <w:lang w:val="en-US"/>
              </w:rPr>
              <w:t>,</w:t>
            </w:r>
            <w:r w:rsidRPr="0027299C">
              <w:t>1435</w:t>
            </w:r>
          </w:p>
        </w:tc>
      </w:tr>
      <w:tr w:rsidR="00F2767F" w14:paraId="6B7AF3EC" w14:textId="77777777" w:rsidTr="006A0638">
        <w:tc>
          <w:tcPr>
            <w:tcW w:w="3115" w:type="dxa"/>
          </w:tcPr>
          <w:p w14:paraId="5F4C5C2D" w14:textId="77777777" w:rsidR="00F2767F" w:rsidRPr="00D97515" w:rsidRDefault="00F2767F" w:rsidP="00F2767F">
            <w:pPr>
              <w:pStyle w:val="afa"/>
              <w:rPr>
                <w:lang w:val="en-US"/>
              </w:rPr>
            </w:pPr>
            <w:r>
              <w:rPr>
                <w:lang w:val="en-US"/>
              </w:rPr>
              <w:t>B</w:t>
            </w:r>
            <w:r w:rsidRPr="00D97515">
              <w:rPr>
                <w:vertAlign w:val="subscript"/>
                <w:lang w:val="en-US"/>
              </w:rPr>
              <w:t>1</w:t>
            </w:r>
          </w:p>
        </w:tc>
        <w:tc>
          <w:tcPr>
            <w:tcW w:w="3115" w:type="dxa"/>
          </w:tcPr>
          <w:p w14:paraId="0F790A1C" w14:textId="5392223B" w:rsidR="00F2767F" w:rsidRDefault="00F2767F" w:rsidP="00F2767F">
            <w:pPr>
              <w:pStyle w:val="afa"/>
            </w:pPr>
            <w:r w:rsidRPr="0027299C">
              <w:t>-75374</w:t>
            </w:r>
            <w:r w:rsidR="009C1E13">
              <w:rPr>
                <w:lang w:val="en-US"/>
              </w:rPr>
              <w:t>,</w:t>
            </w:r>
            <w:r w:rsidRPr="0027299C">
              <w:t>32668</w:t>
            </w:r>
          </w:p>
        </w:tc>
        <w:tc>
          <w:tcPr>
            <w:tcW w:w="3115" w:type="dxa"/>
          </w:tcPr>
          <w:p w14:paraId="31858CE5" w14:textId="10F8865C" w:rsidR="00F2767F" w:rsidRDefault="00F2767F" w:rsidP="00F2767F">
            <w:pPr>
              <w:pStyle w:val="afa"/>
            </w:pPr>
            <w:r w:rsidRPr="0027299C">
              <w:t>3172</w:t>
            </w:r>
            <w:r w:rsidR="009C1E13">
              <w:rPr>
                <w:lang w:val="en-US"/>
              </w:rPr>
              <w:t>,</w:t>
            </w:r>
            <w:r w:rsidRPr="0027299C">
              <w:t>09198</w:t>
            </w:r>
          </w:p>
        </w:tc>
      </w:tr>
      <w:tr w:rsidR="00F2767F" w14:paraId="58A92706" w14:textId="77777777" w:rsidTr="006A0638">
        <w:tc>
          <w:tcPr>
            <w:tcW w:w="3115" w:type="dxa"/>
          </w:tcPr>
          <w:p w14:paraId="66EC908E" w14:textId="77777777" w:rsidR="00F2767F" w:rsidRPr="00D97515" w:rsidRDefault="00F2767F" w:rsidP="00F2767F">
            <w:pPr>
              <w:pStyle w:val="afa"/>
              <w:rPr>
                <w:lang w:val="en-US"/>
              </w:rPr>
            </w:pPr>
            <w:r>
              <w:rPr>
                <w:lang w:val="en-US"/>
              </w:rPr>
              <w:t>B</w:t>
            </w:r>
            <w:r w:rsidRPr="00D97515">
              <w:rPr>
                <w:vertAlign w:val="subscript"/>
                <w:lang w:val="en-US"/>
              </w:rPr>
              <w:t>2</w:t>
            </w:r>
          </w:p>
        </w:tc>
        <w:tc>
          <w:tcPr>
            <w:tcW w:w="3115" w:type="dxa"/>
          </w:tcPr>
          <w:p w14:paraId="1C72801D" w14:textId="0BC72F11" w:rsidR="00F2767F" w:rsidRDefault="00F2767F" w:rsidP="00F2767F">
            <w:pPr>
              <w:pStyle w:val="afa"/>
            </w:pPr>
            <w:r w:rsidRPr="0027299C">
              <w:t>13127</w:t>
            </w:r>
            <w:r w:rsidR="009C1E13">
              <w:rPr>
                <w:lang w:val="en-US"/>
              </w:rPr>
              <w:t>,</w:t>
            </w:r>
            <w:r w:rsidRPr="0027299C">
              <w:t>9297</w:t>
            </w:r>
          </w:p>
        </w:tc>
        <w:tc>
          <w:tcPr>
            <w:tcW w:w="3115" w:type="dxa"/>
          </w:tcPr>
          <w:p w14:paraId="6FA99AEB" w14:textId="29B5D1B2" w:rsidR="00F2767F" w:rsidRDefault="00F2767F" w:rsidP="00F2767F">
            <w:pPr>
              <w:pStyle w:val="afa"/>
            </w:pPr>
            <w:r w:rsidRPr="0027299C">
              <w:t>554</w:t>
            </w:r>
            <w:r w:rsidR="009C1E13">
              <w:rPr>
                <w:lang w:val="en-US"/>
              </w:rPr>
              <w:t>,</w:t>
            </w:r>
            <w:r w:rsidRPr="0027299C">
              <w:t>39776</w:t>
            </w:r>
          </w:p>
        </w:tc>
      </w:tr>
    </w:tbl>
    <w:p w14:paraId="6C4B028B" w14:textId="77777777" w:rsidR="00F2767F" w:rsidRDefault="00F2767F" w:rsidP="00F2767F"/>
    <w:p w14:paraId="7AF237B9" w14:textId="130CA36B" w:rsidR="00F2767F" w:rsidRPr="009C1E13" w:rsidRDefault="009C1E13" w:rsidP="009C1E13">
      <w:pPr>
        <w:rPr>
          <w:i/>
        </w:rPr>
      </w:pPr>
      <w:r>
        <w:t xml:space="preserve">Тогда,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r>
          <m:rPr>
            <m:sty m:val="p"/>
          </m:rPr>
          <w:rPr>
            <w:rFonts w:ascii="Cambria Math" w:hAnsi="Cambria Math"/>
          </w:rPr>
          <m:t>=I-</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B</m:t>
                </m:r>
              </m:e>
              <m:sub>
                <m:r>
                  <m:rPr>
                    <m:sty m:val="p"/>
                  </m:rPr>
                  <w:rPr>
                    <w:rFonts w:ascii="Cambria Math" w:hAnsi="Cambria Math"/>
                  </w:rPr>
                  <m:t>1</m:t>
                </m:r>
              </m:sub>
              <m:sup>
                <m:r>
                  <m:rPr>
                    <m:sty m:val="p"/>
                  </m:rPr>
                  <w:rPr>
                    <w:rFonts w:ascii="Cambria Math" w:hAnsi="Cambria Math"/>
                  </w:rPr>
                  <m:t>2</m:t>
                </m:r>
              </m:sup>
            </m:sSubSup>
          </m:num>
          <m:den>
            <m:r>
              <m:rPr>
                <m:sty m:val="p"/>
              </m:rPr>
              <w:rPr>
                <w:rFonts w:ascii="Cambria Math" w:hAnsi="Cambria Math"/>
              </w:rPr>
              <m:t>4</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den>
        </m:f>
        <m:r>
          <m:rPr>
            <m:sty m:val="p"/>
          </m:rPr>
          <w:rPr>
            <w:rFonts w:ascii="Cambria Math" w:hAnsi="Cambria Math"/>
          </w:rPr>
          <m:t xml:space="preserve">=-8029,6 эВ, </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0</m:t>
            </m:r>
          </m:sub>
        </m:sSub>
        <m:r>
          <m:rPr>
            <m:sty m:val="p"/>
          </m:rPr>
          <w:rPr>
            <w:rFonts w:ascii="Cambria Math" w:hAnsi="Cambria Math"/>
          </w:rPr>
          <m:t>=2,87 Å</m:t>
        </m:r>
      </m:oMath>
    </w:p>
    <w:p w14:paraId="20014ECF" w14:textId="42AAF927" w:rsidR="00E7638C" w:rsidRPr="00FF5CEF" w:rsidRDefault="00E7638C" w:rsidP="00E7638C">
      <w:pPr>
        <w:ind w:firstLine="708"/>
        <w:rPr>
          <w:rFonts w:cs="Times New Roman"/>
          <w:szCs w:val="26"/>
        </w:rPr>
      </w:pPr>
      <w:r>
        <w:rPr>
          <w:rFonts w:cs="Times New Roman"/>
          <w:szCs w:val="26"/>
        </w:rPr>
        <w:lastRenderedPageBreak/>
        <w:t xml:space="preserve">Вторым шагом для подтверждения правильности выбора потенциала является расчет объемного модуля упругости. </w:t>
      </w:r>
      <w:r w:rsidRPr="005415DF">
        <w:rPr>
          <w:rFonts w:cs="Times New Roman"/>
          <w:szCs w:val="26"/>
        </w:rPr>
        <w:t>Для достаточно малых деформаций напряжение пропорционально деформации.</w:t>
      </w:r>
      <m:oMath>
        <m:r>
          <m:rPr>
            <m:sty m:val="p"/>
          </m:rPr>
          <w:rPr>
            <w:rFonts w:ascii="Cambria Math" w:hAnsi="Cambria Math" w:cs="Times New Roman"/>
            <w:szCs w:val="26"/>
            <w:lang w:val="en-US"/>
          </w:rPr>
          <m:t>B</m:t>
        </m:r>
        <m:r>
          <m:rPr>
            <m:sty m:val="p"/>
          </m:rPr>
          <w:rPr>
            <w:rFonts w:ascii="Cambria Math" w:hAnsi="Cambria Math" w:cs="Times New Roman"/>
            <w:szCs w:val="26"/>
          </w:rPr>
          <m:t xml:space="preserve">= </m:t>
        </m:r>
        <m:f>
          <m:fPr>
            <m:ctrlPr>
              <w:rPr>
                <w:rFonts w:ascii="Cambria Math" w:hAnsi="Cambria Math" w:cs="Times New Roman"/>
                <w:szCs w:val="26"/>
                <w:lang w:val="en-US"/>
              </w:rPr>
            </m:ctrlPr>
          </m:fPr>
          <m:num>
            <m:sSup>
              <m:sSupPr>
                <m:ctrlPr>
                  <w:rPr>
                    <w:rFonts w:ascii="Cambria Math" w:hAnsi="Cambria Math" w:cs="Times New Roman"/>
                    <w:szCs w:val="26"/>
                  </w:rPr>
                </m:ctrlPr>
              </m:sSupPr>
              <m:e>
                <m:r>
                  <m:rPr>
                    <m:sty m:val="p"/>
                  </m:rPr>
                  <w:rPr>
                    <w:rFonts w:ascii="Cambria Math" w:hAnsi="Cambria Math" w:cs="Times New Roman"/>
                    <w:szCs w:val="26"/>
                  </w:rPr>
                  <m:t>∂</m:t>
                </m:r>
                <m:ctrlPr>
                  <w:rPr>
                    <w:rFonts w:ascii="Cambria Math" w:hAnsi="Cambria Math" w:cs="Times New Roman"/>
                    <w:szCs w:val="26"/>
                    <w:lang w:val="en-US"/>
                  </w:rPr>
                </m:ctrlPr>
              </m:e>
              <m:sup>
                <m:r>
                  <m:rPr>
                    <m:sty m:val="p"/>
                  </m:rPr>
                  <w:rPr>
                    <w:rFonts w:ascii="Cambria Math" w:hAnsi="Cambria Math" w:cs="Times New Roman"/>
                    <w:szCs w:val="26"/>
                  </w:rPr>
                  <m:t>2</m:t>
                </m:r>
              </m:sup>
            </m:sSup>
            <m:r>
              <m:rPr>
                <m:sty m:val="p"/>
              </m:rPr>
              <w:rPr>
                <w:rFonts w:ascii="Cambria Math" w:hAnsi="Cambria Math" w:cs="Times New Roman"/>
                <w:szCs w:val="26"/>
                <w:lang w:val="en-US"/>
              </w:rPr>
              <m:t>E</m:t>
            </m:r>
          </m:num>
          <m:den>
            <m:r>
              <m:rPr>
                <m:sty m:val="p"/>
              </m:rPr>
              <w:rPr>
                <w:rFonts w:ascii="Cambria Math" w:hAnsi="Cambria Math" w:cs="Times New Roman"/>
                <w:szCs w:val="26"/>
              </w:rPr>
              <m:t>∂</m:t>
            </m:r>
            <m:sSup>
              <m:sSupPr>
                <m:ctrlPr>
                  <w:rPr>
                    <w:rFonts w:ascii="Cambria Math" w:hAnsi="Cambria Math" w:cs="Times New Roman"/>
                    <w:szCs w:val="26"/>
                    <w:lang w:val="en-US"/>
                  </w:rPr>
                </m:ctrlPr>
              </m:sSupPr>
              <m:e>
                <m:r>
                  <m:rPr>
                    <m:sty m:val="p"/>
                  </m:rPr>
                  <w:rPr>
                    <w:rFonts w:ascii="Cambria Math" w:hAnsi="Cambria Math" w:cs="Times New Roman"/>
                    <w:szCs w:val="26"/>
                    <w:lang w:val="en-US"/>
                  </w:rPr>
                  <m:t>V</m:t>
                </m:r>
              </m:e>
              <m:sup>
                <m:r>
                  <m:rPr>
                    <m:sty m:val="p"/>
                  </m:rPr>
                  <w:rPr>
                    <w:rFonts w:ascii="Cambria Math" w:hAnsi="Cambria Math" w:cs="Times New Roman"/>
                    <w:szCs w:val="26"/>
                  </w:rPr>
                  <m:t>2</m:t>
                </m:r>
              </m:sup>
            </m:sSup>
          </m:den>
        </m:f>
        <m:r>
          <m:rPr>
            <m:sty m:val="p"/>
          </m:rPr>
          <w:rPr>
            <w:rFonts w:ascii="Cambria Math" w:hAnsi="Cambria Math" w:cs="Times New Roman"/>
            <w:szCs w:val="26"/>
          </w:rPr>
          <m:t>*</m:t>
        </m:r>
        <m:r>
          <m:rPr>
            <m:sty m:val="p"/>
          </m:rPr>
          <w:rPr>
            <w:rFonts w:ascii="Cambria Math" w:hAnsi="Cambria Math" w:cs="Times New Roman"/>
            <w:szCs w:val="26"/>
            <w:lang w:val="en-US"/>
          </w:rPr>
          <m:t>V</m:t>
        </m:r>
      </m:oMath>
      <w:r w:rsidRPr="00F06F7D">
        <w:rPr>
          <w:rFonts w:cs="Times New Roman"/>
          <w:szCs w:val="26"/>
        </w:rPr>
        <w:t xml:space="preserve"> – объемный модуль упругости</w:t>
      </w:r>
      <w:r w:rsidR="00D03A62">
        <w:rPr>
          <w:rFonts w:cs="Times New Roman"/>
          <w:szCs w:val="26"/>
        </w:rPr>
        <w:t xml:space="preserve"> </w:t>
      </w:r>
      <w:r w:rsidR="007E191E" w:rsidRPr="00FF5CEF">
        <w:rPr>
          <w:rFonts w:cs="Times New Roman"/>
          <w:szCs w:val="26"/>
        </w:rPr>
        <w:t>[</w:t>
      </w:r>
      <w:r w:rsidR="00D03A62">
        <w:rPr>
          <w:rFonts w:cs="Times New Roman"/>
          <w:szCs w:val="26"/>
        </w:rPr>
        <w:fldChar w:fldCharType="begin"/>
      </w:r>
      <w:r w:rsidR="00D03A62">
        <w:rPr>
          <w:rFonts w:cs="Times New Roman"/>
          <w:szCs w:val="26"/>
        </w:rPr>
        <w:instrText xml:space="preserve"> REF ГХантингтон_Упругие_постоянные_кристалло \n \h </w:instrText>
      </w:r>
      <w:r w:rsidR="00D03A62">
        <w:rPr>
          <w:rFonts w:cs="Times New Roman"/>
          <w:szCs w:val="26"/>
        </w:rPr>
      </w:r>
      <w:r w:rsidR="00D03A62">
        <w:rPr>
          <w:rFonts w:cs="Times New Roman"/>
          <w:szCs w:val="26"/>
        </w:rPr>
        <w:fldChar w:fldCharType="separate"/>
      </w:r>
      <w:r w:rsidR="00D01514">
        <w:rPr>
          <w:rFonts w:cs="Times New Roman"/>
          <w:szCs w:val="26"/>
        </w:rPr>
        <w:t>46</w:t>
      </w:r>
      <w:r w:rsidR="00D03A62">
        <w:rPr>
          <w:rFonts w:cs="Times New Roman"/>
          <w:szCs w:val="26"/>
        </w:rPr>
        <w:fldChar w:fldCharType="end"/>
      </w:r>
      <w:r w:rsidR="007E191E" w:rsidRPr="00FF5CEF">
        <w:rPr>
          <w:rFonts w:cs="Times New Roman"/>
          <w:szCs w:val="26"/>
        </w:rPr>
        <w:t>]</w:t>
      </w:r>
    </w:p>
    <w:p w14:paraId="6D391E7B" w14:textId="53F40573" w:rsidR="00E7638C" w:rsidRDefault="00E7638C" w:rsidP="00E7638C">
      <w:pPr>
        <w:rPr>
          <w:rFonts w:cs="Times New Roman"/>
          <w:szCs w:val="26"/>
        </w:rPr>
      </w:pPr>
      <w:r w:rsidRPr="00F06F7D">
        <w:rPr>
          <w:rFonts w:cs="Times New Roman"/>
          <w:szCs w:val="26"/>
        </w:rPr>
        <w:t xml:space="preserve">На </w:t>
      </w:r>
      <w:r w:rsidRPr="00E05046">
        <w:rPr>
          <w:rFonts w:cs="Times New Roman"/>
          <w:szCs w:val="26"/>
        </w:rPr>
        <w:t>рисунке</w:t>
      </w:r>
      <w:r w:rsidR="00E05046" w:rsidRPr="00E05046">
        <w:rPr>
          <w:rFonts w:cs="Times New Roman"/>
          <w:szCs w:val="26"/>
        </w:rPr>
        <w:t xml:space="preserve"> 3.2</w:t>
      </w:r>
      <w:r w:rsidRPr="00F06F7D">
        <w:rPr>
          <w:rFonts w:cs="Times New Roman"/>
          <w:szCs w:val="26"/>
        </w:rPr>
        <w:t xml:space="preserve"> показана зависимость полной энергии от объема</w:t>
      </w:r>
      <w:r w:rsidR="009D7CA8">
        <w:rPr>
          <w:rFonts w:cs="Times New Roman"/>
          <w:szCs w:val="26"/>
        </w:rPr>
        <w:t>.</w:t>
      </w:r>
    </w:p>
    <w:p w14:paraId="5381DE39" w14:textId="77777777" w:rsidR="009D7CA8" w:rsidRPr="00F06F7D" w:rsidRDefault="009D7CA8" w:rsidP="00E7638C">
      <w:pPr>
        <w:rPr>
          <w:rFonts w:cs="Times New Roman"/>
          <w:szCs w:val="26"/>
        </w:rPr>
      </w:pPr>
    </w:p>
    <w:p w14:paraId="4353593B" w14:textId="602E4739" w:rsidR="00E7638C" w:rsidRPr="00F06F7D" w:rsidRDefault="00FA512D" w:rsidP="00E7638C">
      <w:pPr>
        <w:pStyle w:val="afb"/>
        <w:rPr>
          <w:rFonts w:cs="Times New Roman"/>
        </w:rPr>
      </w:pPr>
      <w:r w:rsidRPr="00F06F7D">
        <w:rPr>
          <w:rFonts w:cs="Times New Roman"/>
        </w:rPr>
        <w:object w:dxaOrig="7294" w:dyaOrig="5569" w14:anchorId="3D632656">
          <v:shape id="_x0000_i1027" type="#_x0000_t75" style="width:294.6pt;height:225pt" o:ole="">
            <v:imagedata r:id="rId53" o:title=""/>
          </v:shape>
          <o:OLEObject Type="Embed" ProgID="Origin50.Graph" ShapeID="_x0000_i1027" DrawAspect="Content" ObjectID="_1591534231" r:id="rId54"/>
        </w:object>
      </w:r>
    </w:p>
    <w:p w14:paraId="6F9312B5" w14:textId="38371B8E" w:rsidR="00E7638C" w:rsidRDefault="00E7638C" w:rsidP="00E7638C">
      <w:pPr>
        <w:pStyle w:val="afb"/>
        <w:rPr>
          <w:rFonts w:eastAsiaTheme="minorEastAsia" w:cs="Times New Roman"/>
        </w:rPr>
      </w:pPr>
      <w:r w:rsidRPr="00E05046">
        <w:rPr>
          <w:rFonts w:cs="Times New Roman"/>
        </w:rPr>
        <w:t>Рисунок</w:t>
      </w:r>
      <w:r w:rsidR="00E05046" w:rsidRPr="00E05046">
        <w:rPr>
          <w:rFonts w:cs="Times New Roman"/>
        </w:rPr>
        <w:t xml:space="preserve"> 3.2</w:t>
      </w:r>
      <w:r w:rsidRPr="00F06F7D">
        <w:rPr>
          <w:rFonts w:cs="Times New Roman"/>
        </w:rPr>
        <w:t xml:space="preserve"> – </w:t>
      </w:r>
      <w:r w:rsidRPr="00F06F7D">
        <w:rPr>
          <w:rFonts w:eastAsiaTheme="minorEastAsia" w:cs="Times New Roman"/>
        </w:rPr>
        <w:t>Зависимость полной энергии от объема</w:t>
      </w:r>
      <w:r w:rsidR="009E4116">
        <w:rPr>
          <w:rFonts w:eastAsiaTheme="minorEastAsia" w:cs="Times New Roman"/>
        </w:rPr>
        <w:t>.</w:t>
      </w:r>
    </w:p>
    <w:p w14:paraId="1D8CEE5D" w14:textId="77777777" w:rsidR="009D7CA8" w:rsidRDefault="009D7CA8" w:rsidP="00E7638C">
      <w:pPr>
        <w:pStyle w:val="afb"/>
        <w:rPr>
          <w:rFonts w:eastAsiaTheme="minorEastAsia" w:cs="Times New Roman"/>
        </w:rPr>
      </w:pPr>
    </w:p>
    <w:p w14:paraId="4D17EC60" w14:textId="42A137D5" w:rsidR="00D97515" w:rsidRDefault="00D97515" w:rsidP="00D97515">
      <w:r>
        <w:t xml:space="preserve">Параметры аппроксимации представлены в </w:t>
      </w:r>
      <w:r w:rsidRPr="00042FF8">
        <w:t>таблице</w:t>
      </w:r>
      <w:r w:rsidR="00005B61" w:rsidRPr="00042FF8">
        <w:t xml:space="preserve"> 3.2</w:t>
      </w:r>
      <w:r w:rsidRPr="00042FF8">
        <w:t>.</w:t>
      </w:r>
    </w:p>
    <w:p w14:paraId="3DE7BC3F" w14:textId="77777777" w:rsidR="009D7CA8" w:rsidRPr="00042FF8" w:rsidRDefault="009D7CA8" w:rsidP="00D97515"/>
    <w:p w14:paraId="20E4AF02" w14:textId="164830E7" w:rsidR="00D97515" w:rsidRDefault="00D97515" w:rsidP="00D97515">
      <w:pPr>
        <w:pStyle w:val="af9"/>
      </w:pPr>
      <w:r w:rsidRPr="00042FF8">
        <w:t>Таблица</w:t>
      </w:r>
      <w:r w:rsidR="00042FF8" w:rsidRPr="00042FF8">
        <w:t xml:space="preserve"> 3.2</w:t>
      </w:r>
      <w:r>
        <w:t xml:space="preserve"> – Параметры аппроксимации</w:t>
      </w:r>
    </w:p>
    <w:tbl>
      <w:tblPr>
        <w:tblStyle w:val="a4"/>
        <w:tblW w:w="0" w:type="auto"/>
        <w:tblLook w:val="04A0" w:firstRow="1" w:lastRow="0" w:firstColumn="1" w:lastColumn="0" w:noHBand="0" w:noVBand="1"/>
      </w:tblPr>
      <w:tblGrid>
        <w:gridCol w:w="3115"/>
        <w:gridCol w:w="3115"/>
        <w:gridCol w:w="3115"/>
      </w:tblGrid>
      <w:tr w:rsidR="00D97515" w14:paraId="3C4777E9" w14:textId="77777777" w:rsidTr="006A0638">
        <w:tc>
          <w:tcPr>
            <w:tcW w:w="3115" w:type="dxa"/>
          </w:tcPr>
          <w:p w14:paraId="5CFAA943" w14:textId="5B5A2514" w:rsidR="00D97515" w:rsidRDefault="00D97515" w:rsidP="00D97515">
            <w:pPr>
              <w:pStyle w:val="afa"/>
            </w:pPr>
            <w:r>
              <w:t>Уравнение</w:t>
            </w:r>
          </w:p>
        </w:tc>
        <w:tc>
          <w:tcPr>
            <w:tcW w:w="6230" w:type="dxa"/>
            <w:gridSpan w:val="2"/>
          </w:tcPr>
          <w:p w14:paraId="0284D0B6" w14:textId="5CE698DE" w:rsidR="00D97515" w:rsidRPr="00D97515" w:rsidRDefault="00D97515" w:rsidP="00D97515">
            <w:pPr>
              <w:pStyle w:val="afa"/>
            </w:pPr>
            <m:oMathPara>
              <m:oMath>
                <m:r>
                  <m:rPr>
                    <m:sty m:val="p"/>
                  </m:rPr>
                  <w:rPr>
                    <w:rFonts w:ascii="Cambria Math" w:hAnsi="Cambria Math"/>
                  </w:rPr>
                  <m:t>y=I+</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oMath>
            </m:oMathPara>
          </w:p>
        </w:tc>
      </w:tr>
      <w:tr w:rsidR="00D97515" w14:paraId="00423D39" w14:textId="77777777" w:rsidTr="00D97515">
        <w:tc>
          <w:tcPr>
            <w:tcW w:w="3115" w:type="dxa"/>
          </w:tcPr>
          <w:p w14:paraId="1CCFFC6B" w14:textId="493AF811" w:rsidR="00D97515" w:rsidRDefault="00F2767F" w:rsidP="00D97515">
            <w:pPr>
              <w:pStyle w:val="afa"/>
            </w:pPr>
            <w:r>
              <w:t>Параметры</w:t>
            </w:r>
          </w:p>
        </w:tc>
        <w:tc>
          <w:tcPr>
            <w:tcW w:w="3115" w:type="dxa"/>
          </w:tcPr>
          <w:p w14:paraId="72134605" w14:textId="308CBB42" w:rsidR="00D97515" w:rsidRDefault="00D97515" w:rsidP="00D97515">
            <w:pPr>
              <w:pStyle w:val="afa"/>
            </w:pPr>
            <w:r>
              <w:t>Значение</w:t>
            </w:r>
          </w:p>
        </w:tc>
        <w:tc>
          <w:tcPr>
            <w:tcW w:w="3115" w:type="dxa"/>
          </w:tcPr>
          <w:p w14:paraId="68723403" w14:textId="7F4FA2B0" w:rsidR="00D97515" w:rsidRDefault="00D97515" w:rsidP="00D97515">
            <w:pPr>
              <w:pStyle w:val="afa"/>
            </w:pPr>
            <w:r>
              <w:t>Ошибка</w:t>
            </w:r>
          </w:p>
        </w:tc>
      </w:tr>
      <w:tr w:rsidR="00D97515" w14:paraId="7A08CCB6" w14:textId="77777777" w:rsidTr="00D97515">
        <w:tc>
          <w:tcPr>
            <w:tcW w:w="3115" w:type="dxa"/>
          </w:tcPr>
          <w:p w14:paraId="0D06D042" w14:textId="2D21423C" w:rsidR="00D97515" w:rsidRPr="00D97515" w:rsidRDefault="00D97515" w:rsidP="00D97515">
            <w:pPr>
              <w:pStyle w:val="afa"/>
              <w:rPr>
                <w:lang w:val="en-US"/>
              </w:rPr>
            </w:pPr>
            <w:r>
              <w:rPr>
                <w:lang w:val="en-US"/>
              </w:rPr>
              <w:t>I</w:t>
            </w:r>
          </w:p>
        </w:tc>
        <w:tc>
          <w:tcPr>
            <w:tcW w:w="3115" w:type="dxa"/>
          </w:tcPr>
          <w:p w14:paraId="59702222" w14:textId="4B03CD0E" w:rsidR="00D97515" w:rsidRDefault="00D97515" w:rsidP="00D97515">
            <w:pPr>
              <w:pStyle w:val="afa"/>
            </w:pPr>
            <w:r w:rsidRPr="000D64BA">
              <w:t>7</w:t>
            </w:r>
            <w:r w:rsidR="009C1E13">
              <w:rPr>
                <w:lang w:val="en-US"/>
              </w:rPr>
              <w:t>,</w:t>
            </w:r>
            <w:r w:rsidRPr="000D64BA">
              <w:t>12768E-16</w:t>
            </w:r>
          </w:p>
        </w:tc>
        <w:tc>
          <w:tcPr>
            <w:tcW w:w="3115" w:type="dxa"/>
          </w:tcPr>
          <w:p w14:paraId="3DDA47FF" w14:textId="0D0A0051" w:rsidR="00D97515" w:rsidRDefault="00D97515" w:rsidP="00D97515">
            <w:pPr>
              <w:pStyle w:val="afa"/>
            </w:pPr>
            <w:r w:rsidRPr="000D64BA">
              <w:t>1</w:t>
            </w:r>
            <w:r w:rsidR="009C1E13">
              <w:rPr>
                <w:lang w:val="en-US"/>
              </w:rPr>
              <w:t>,</w:t>
            </w:r>
            <w:r w:rsidRPr="000D64BA">
              <w:t>43202E-16</w:t>
            </w:r>
          </w:p>
        </w:tc>
      </w:tr>
      <w:tr w:rsidR="00D97515" w14:paraId="2D0C7742" w14:textId="77777777" w:rsidTr="00D97515">
        <w:tc>
          <w:tcPr>
            <w:tcW w:w="3115" w:type="dxa"/>
          </w:tcPr>
          <w:p w14:paraId="3BC9A2B7" w14:textId="676B5333" w:rsidR="00D97515" w:rsidRPr="00D97515" w:rsidRDefault="00D97515" w:rsidP="00D97515">
            <w:pPr>
              <w:pStyle w:val="afa"/>
              <w:rPr>
                <w:lang w:val="en-US"/>
              </w:rPr>
            </w:pPr>
            <w:r>
              <w:rPr>
                <w:lang w:val="en-US"/>
              </w:rPr>
              <w:t>B</w:t>
            </w:r>
            <w:r w:rsidRPr="00D97515">
              <w:rPr>
                <w:vertAlign w:val="subscript"/>
                <w:lang w:val="en-US"/>
              </w:rPr>
              <w:t>1</w:t>
            </w:r>
          </w:p>
        </w:tc>
        <w:tc>
          <w:tcPr>
            <w:tcW w:w="3115" w:type="dxa"/>
          </w:tcPr>
          <w:p w14:paraId="41742052" w14:textId="4E553AFA" w:rsidR="00D97515" w:rsidRDefault="00D97515" w:rsidP="00D97515">
            <w:pPr>
              <w:pStyle w:val="afa"/>
            </w:pPr>
            <w:r w:rsidRPr="000D64BA">
              <w:t>-1</w:t>
            </w:r>
            <w:r w:rsidR="009C1E13">
              <w:rPr>
                <w:lang w:val="en-US"/>
              </w:rPr>
              <w:t>,</w:t>
            </w:r>
            <w:r w:rsidRPr="000D64BA">
              <w:t>66772E11</w:t>
            </w:r>
          </w:p>
        </w:tc>
        <w:tc>
          <w:tcPr>
            <w:tcW w:w="3115" w:type="dxa"/>
          </w:tcPr>
          <w:p w14:paraId="1F08BB77" w14:textId="3FD9445A" w:rsidR="00D97515" w:rsidRDefault="00D97515" w:rsidP="00D97515">
            <w:pPr>
              <w:pStyle w:val="afa"/>
            </w:pPr>
            <w:r w:rsidRPr="000D64BA">
              <w:t>1</w:t>
            </w:r>
            <w:r w:rsidR="009C1E13">
              <w:rPr>
                <w:lang w:val="en-US"/>
              </w:rPr>
              <w:t>,</w:t>
            </w:r>
            <w:r w:rsidRPr="000D64BA">
              <w:t>21453E10</w:t>
            </w:r>
          </w:p>
        </w:tc>
      </w:tr>
      <w:tr w:rsidR="00D97515" w14:paraId="1DFF86B7" w14:textId="77777777" w:rsidTr="00D97515">
        <w:tc>
          <w:tcPr>
            <w:tcW w:w="3115" w:type="dxa"/>
          </w:tcPr>
          <w:p w14:paraId="083356ED" w14:textId="5C862DE2" w:rsidR="00D97515" w:rsidRPr="00D97515" w:rsidRDefault="00D97515" w:rsidP="00D97515">
            <w:pPr>
              <w:pStyle w:val="afa"/>
              <w:rPr>
                <w:lang w:val="en-US"/>
              </w:rPr>
            </w:pPr>
            <w:r>
              <w:rPr>
                <w:lang w:val="en-US"/>
              </w:rPr>
              <w:t>B</w:t>
            </w:r>
            <w:r w:rsidRPr="00D97515">
              <w:rPr>
                <w:vertAlign w:val="subscript"/>
                <w:lang w:val="en-US"/>
              </w:rPr>
              <w:t>2</w:t>
            </w:r>
          </w:p>
        </w:tc>
        <w:tc>
          <w:tcPr>
            <w:tcW w:w="3115" w:type="dxa"/>
          </w:tcPr>
          <w:p w14:paraId="349A83D0" w14:textId="27E4353D" w:rsidR="00D97515" w:rsidRDefault="00D97515" w:rsidP="00D97515">
            <w:pPr>
              <w:pStyle w:val="afa"/>
            </w:pPr>
            <w:r w:rsidRPr="000D64BA">
              <w:t>3</w:t>
            </w:r>
            <w:r w:rsidR="009C1E13">
              <w:rPr>
                <w:lang w:val="en-US"/>
              </w:rPr>
              <w:t>,</w:t>
            </w:r>
            <w:r w:rsidRPr="000D64BA">
              <w:t>48215E36</w:t>
            </w:r>
          </w:p>
        </w:tc>
        <w:tc>
          <w:tcPr>
            <w:tcW w:w="3115" w:type="dxa"/>
          </w:tcPr>
          <w:p w14:paraId="26BF8FE2" w14:textId="20A5C26D" w:rsidR="00D97515" w:rsidRDefault="00D97515" w:rsidP="00D97515">
            <w:pPr>
              <w:pStyle w:val="afa"/>
            </w:pPr>
            <w:r w:rsidRPr="000D64BA">
              <w:t>2</w:t>
            </w:r>
            <w:r w:rsidR="009C1E13">
              <w:rPr>
                <w:lang w:val="en-US"/>
              </w:rPr>
              <w:t>,</w:t>
            </w:r>
            <w:r w:rsidRPr="000D64BA">
              <w:t>54869E35</w:t>
            </w:r>
          </w:p>
        </w:tc>
      </w:tr>
    </w:tbl>
    <w:p w14:paraId="1ABE3354" w14:textId="1583743D" w:rsidR="00D97515" w:rsidRDefault="00D97515" w:rsidP="00D97515"/>
    <w:p w14:paraId="7841A7A1" w14:textId="4659E142" w:rsidR="00E7638C" w:rsidRDefault="00F2767F" w:rsidP="00F2767F">
      <w:pPr>
        <w:rPr>
          <w:rFonts w:cs="Times New Roman"/>
          <w:szCs w:val="26"/>
        </w:rPr>
      </w:pPr>
      <w:r>
        <w:t xml:space="preserve">Тогда, объемный модуль упругости </w:t>
      </w:r>
      <m:oMath>
        <m:r>
          <m:rPr>
            <m:sty m:val="p"/>
          </m:rPr>
          <w:rPr>
            <w:rFonts w:ascii="Cambria Math" w:hAnsi="Cambria Math" w:cs="Times New Roman"/>
            <w:szCs w:val="26"/>
            <w:lang w:val="en-US"/>
          </w:rPr>
          <m:t>B</m:t>
        </m:r>
        <m:r>
          <m:rPr>
            <m:sty m:val="p"/>
          </m:rPr>
          <w:rPr>
            <w:rFonts w:ascii="Cambria Math" w:hAnsi="Cambria Math" w:cs="Times New Roman"/>
            <w:szCs w:val="26"/>
          </w:rPr>
          <m:t>=2*</m:t>
        </m:r>
        <m:sSub>
          <m:sSubPr>
            <m:ctrlPr>
              <w:rPr>
                <w:rFonts w:ascii="Cambria Math" w:hAnsi="Cambria Math" w:cs="Times New Roman"/>
                <w:szCs w:val="26"/>
              </w:rPr>
            </m:ctrlPr>
          </m:sSubPr>
          <m:e>
            <m:r>
              <m:rPr>
                <m:sty m:val="p"/>
              </m:rPr>
              <w:rPr>
                <w:rFonts w:ascii="Cambria Math" w:hAnsi="Cambria Math" w:cs="Times New Roman"/>
                <w:szCs w:val="26"/>
                <w:lang w:val="en-US"/>
              </w:rPr>
              <m:t>B</m:t>
            </m:r>
          </m:e>
          <m:sub>
            <m:r>
              <m:rPr>
                <m:sty m:val="p"/>
              </m:rPr>
              <w:rPr>
                <w:rFonts w:ascii="Cambria Math" w:hAnsi="Cambria Math" w:cs="Times New Roman"/>
                <w:szCs w:val="26"/>
              </w:rPr>
              <m:t>2</m:t>
            </m:r>
          </m:sub>
        </m:sSub>
        <m:r>
          <m:rPr>
            <m:sty m:val="p"/>
          </m:rPr>
          <w:rPr>
            <w:rFonts w:ascii="Cambria Math" w:hAnsi="Cambria Math" w:cs="Times New Roman"/>
            <w:szCs w:val="26"/>
          </w:rPr>
          <m:t>*</m:t>
        </m:r>
        <m:sSub>
          <m:sSubPr>
            <m:ctrlPr>
              <w:rPr>
                <w:rFonts w:ascii="Cambria Math" w:hAnsi="Cambria Math" w:cs="Times New Roman"/>
                <w:szCs w:val="26"/>
              </w:rPr>
            </m:ctrlPr>
          </m:sSubPr>
          <m:e>
            <m:r>
              <m:rPr>
                <m:sty m:val="p"/>
              </m:rPr>
              <w:rPr>
                <w:rFonts w:ascii="Cambria Math" w:hAnsi="Cambria Math" w:cs="Times New Roman"/>
                <w:szCs w:val="26"/>
              </w:rPr>
              <m:t>V</m:t>
            </m:r>
          </m:e>
          <m:sub>
            <m:r>
              <m:rPr>
                <m:sty m:val="p"/>
              </m:rPr>
              <w:rPr>
                <w:rFonts w:ascii="Cambria Math" w:hAnsi="Cambria Math" w:cs="Times New Roman"/>
                <w:szCs w:val="26"/>
              </w:rPr>
              <m:t>0</m:t>
            </m:r>
          </m:sub>
        </m:sSub>
        <m:r>
          <m:rPr>
            <m:sty m:val="p"/>
          </m:rPr>
          <w:rPr>
            <w:rFonts w:ascii="Cambria Math" w:hAnsi="Cambria Math" w:cs="Times New Roman"/>
            <w:szCs w:val="26"/>
          </w:rPr>
          <m:t>=162*</m:t>
        </m:r>
        <m:sSup>
          <m:sSupPr>
            <m:ctrlPr>
              <w:rPr>
                <w:rFonts w:ascii="Cambria Math" w:hAnsi="Cambria Math" w:cs="Times New Roman"/>
                <w:szCs w:val="26"/>
              </w:rPr>
            </m:ctrlPr>
          </m:sSupPr>
          <m:e>
            <m:r>
              <m:rPr>
                <m:sty m:val="p"/>
              </m:rPr>
              <w:rPr>
                <w:rFonts w:ascii="Cambria Math" w:hAnsi="Cambria Math" w:cs="Times New Roman"/>
                <w:szCs w:val="26"/>
              </w:rPr>
              <m:t>10</m:t>
            </m:r>
          </m:e>
          <m:sup>
            <m:r>
              <m:rPr>
                <m:sty m:val="p"/>
              </m:rPr>
              <w:rPr>
                <w:rFonts w:ascii="Cambria Math" w:hAnsi="Cambria Math" w:cs="Times New Roman"/>
                <w:szCs w:val="26"/>
              </w:rPr>
              <m:t>9</m:t>
            </m:r>
          </m:sup>
        </m:sSup>
        <m:r>
          <m:rPr>
            <m:sty m:val="p"/>
          </m:rPr>
          <w:rPr>
            <w:rFonts w:ascii="Cambria Math" w:hAnsi="Cambria Math" w:cs="Times New Roman"/>
            <w:szCs w:val="26"/>
          </w:rPr>
          <m:t xml:space="preserve"> Па</m:t>
        </m:r>
      </m:oMath>
      <w:r>
        <w:rPr>
          <w:szCs w:val="26"/>
        </w:rPr>
        <w:t>, что</w:t>
      </w:r>
      <w:r w:rsidR="00E7638C" w:rsidRPr="00F06F7D">
        <w:rPr>
          <w:rFonts w:cs="Times New Roman"/>
          <w:szCs w:val="26"/>
        </w:rPr>
        <w:t xml:space="preserve"> </w:t>
      </w:r>
      <w:r>
        <w:rPr>
          <w:rFonts w:cs="Times New Roman"/>
          <w:szCs w:val="26"/>
        </w:rPr>
        <w:t xml:space="preserve"> </w:t>
      </w:r>
      <w:r w:rsidR="00E7638C" w:rsidRPr="00F06F7D">
        <w:rPr>
          <w:rFonts w:cs="Times New Roman"/>
          <w:szCs w:val="26"/>
        </w:rPr>
        <w:t xml:space="preserve">отличается в пределах </w:t>
      </w:r>
      <w:r w:rsidR="00D03A62">
        <w:rPr>
          <w:rFonts w:cs="Times New Roman"/>
          <w:szCs w:val="26"/>
        </w:rPr>
        <w:t xml:space="preserve">4% </w:t>
      </w:r>
      <w:r w:rsidR="00E7638C" w:rsidRPr="00F06F7D">
        <w:rPr>
          <w:rFonts w:cs="Times New Roman"/>
          <w:szCs w:val="26"/>
        </w:rPr>
        <w:t xml:space="preserve">от полученных из </w:t>
      </w:r>
      <w:r w:rsidR="007E191E">
        <w:rPr>
          <w:rFonts w:cs="Times New Roman"/>
          <w:szCs w:val="26"/>
        </w:rPr>
        <w:t>литературных источников</w:t>
      </w:r>
      <w:r w:rsidR="00E7638C" w:rsidRPr="00F06F7D">
        <w:rPr>
          <w:rFonts w:cs="Times New Roman"/>
          <w:szCs w:val="26"/>
        </w:rPr>
        <w:t xml:space="preserve"> данных</w:t>
      </w:r>
      <w:r w:rsidR="00D03A62">
        <w:rPr>
          <w:rFonts w:cs="Times New Roman"/>
          <w:szCs w:val="26"/>
        </w:rPr>
        <w:t xml:space="preserve"> </w:t>
      </w:r>
      <m:oMath>
        <m:r>
          <m:rPr>
            <m:sty m:val="p"/>
          </m:rPr>
          <w:rPr>
            <w:rFonts w:ascii="Cambria Math" w:hAnsi="Cambria Math" w:cs="Times New Roman"/>
            <w:szCs w:val="26"/>
            <w:lang w:val="en-US"/>
          </w:rPr>
          <m:t>B</m:t>
        </m:r>
        <m:r>
          <w:rPr>
            <w:rFonts w:ascii="Cambria Math" w:hAnsi="Cambria Math" w:cs="Times New Roman"/>
            <w:szCs w:val="26"/>
          </w:rPr>
          <m:t>= 170 ГПа</m:t>
        </m:r>
      </m:oMath>
      <w:r w:rsidR="007E191E">
        <w:rPr>
          <w:rFonts w:cs="Times New Roman"/>
          <w:szCs w:val="26"/>
        </w:rPr>
        <w:t xml:space="preserve"> </w:t>
      </w:r>
      <w:r w:rsidR="007E191E" w:rsidRPr="007E191E">
        <w:rPr>
          <w:rFonts w:cs="Times New Roman"/>
          <w:szCs w:val="26"/>
        </w:rPr>
        <w:t>[</w:t>
      </w:r>
      <w:r w:rsidR="007E191E">
        <w:rPr>
          <w:rFonts w:cs="Times New Roman"/>
          <w:szCs w:val="26"/>
        </w:rPr>
        <w:fldChar w:fldCharType="begin"/>
      </w:r>
      <w:r w:rsidR="007E191E">
        <w:rPr>
          <w:rFonts w:cs="Times New Roman"/>
          <w:szCs w:val="26"/>
        </w:rPr>
        <w:instrText xml:space="preserve"> REF Pewriodictable_com_iron \n \h </w:instrText>
      </w:r>
      <w:r w:rsidR="007E191E">
        <w:rPr>
          <w:rFonts w:cs="Times New Roman"/>
          <w:szCs w:val="26"/>
        </w:rPr>
      </w:r>
      <w:r w:rsidR="007E191E">
        <w:rPr>
          <w:rFonts w:cs="Times New Roman"/>
          <w:szCs w:val="26"/>
        </w:rPr>
        <w:fldChar w:fldCharType="separate"/>
      </w:r>
      <w:r w:rsidR="00D01514">
        <w:rPr>
          <w:rFonts w:cs="Times New Roman"/>
          <w:szCs w:val="26"/>
        </w:rPr>
        <w:t>47</w:t>
      </w:r>
      <w:r w:rsidR="007E191E">
        <w:rPr>
          <w:rFonts w:cs="Times New Roman"/>
          <w:szCs w:val="26"/>
        </w:rPr>
        <w:fldChar w:fldCharType="end"/>
      </w:r>
      <w:r w:rsidR="007E191E" w:rsidRPr="007E191E">
        <w:rPr>
          <w:rFonts w:cs="Times New Roman"/>
          <w:szCs w:val="26"/>
        </w:rPr>
        <w:t xml:space="preserve">], </w:t>
      </w:r>
      <w:r w:rsidR="002D4FF7">
        <w:rPr>
          <w:rFonts w:cs="Times New Roman"/>
          <w:szCs w:val="26"/>
        </w:rPr>
        <w:t>и точное совпадение</w:t>
      </w:r>
      <w:r w:rsidR="007E191E">
        <w:rPr>
          <w:rFonts w:cs="Times New Roman"/>
          <w:szCs w:val="26"/>
        </w:rPr>
        <w:t xml:space="preserve"> для </w:t>
      </w:r>
      <m:oMath>
        <m:r>
          <m:rPr>
            <m:sty m:val="p"/>
          </m:rPr>
          <w:rPr>
            <w:rFonts w:ascii="Cambria Math" w:hAnsi="Cambria Math" w:cs="Times New Roman"/>
            <w:szCs w:val="26"/>
            <w:lang w:val="en-US"/>
          </w:rPr>
          <m:t>B</m:t>
        </m:r>
        <m:r>
          <w:rPr>
            <w:rFonts w:ascii="Cambria Math" w:hAnsi="Cambria Math" w:cs="Times New Roman"/>
            <w:szCs w:val="26"/>
          </w:rPr>
          <m:t>= 162 ГПа</m:t>
        </m:r>
      </m:oMath>
      <w:r w:rsidR="007E191E">
        <w:rPr>
          <w:rFonts w:cs="Times New Roman"/>
          <w:szCs w:val="26"/>
        </w:rPr>
        <w:t xml:space="preserve"> </w:t>
      </w:r>
      <w:r w:rsidR="007E191E" w:rsidRPr="007E191E">
        <w:rPr>
          <w:rFonts w:cs="Times New Roman"/>
          <w:szCs w:val="26"/>
        </w:rPr>
        <w:t>[</w:t>
      </w:r>
      <w:r w:rsidR="002D4FF7">
        <w:rPr>
          <w:rFonts w:cs="Times New Roman"/>
          <w:szCs w:val="26"/>
        </w:rPr>
        <w:fldChar w:fldCharType="begin"/>
      </w:r>
      <w:r w:rsidR="002D4FF7">
        <w:rPr>
          <w:rFonts w:cs="Times New Roman"/>
          <w:szCs w:val="26"/>
        </w:rPr>
        <w:instrText xml:space="preserve"> REF PDorogokupets_Thermodyn_of_iron \n \h </w:instrText>
      </w:r>
      <w:r w:rsidR="002D4FF7">
        <w:rPr>
          <w:rFonts w:cs="Times New Roman"/>
          <w:szCs w:val="26"/>
        </w:rPr>
      </w:r>
      <w:r w:rsidR="002D4FF7">
        <w:rPr>
          <w:rFonts w:cs="Times New Roman"/>
          <w:szCs w:val="26"/>
        </w:rPr>
        <w:fldChar w:fldCharType="separate"/>
      </w:r>
      <w:r w:rsidR="00D01514">
        <w:rPr>
          <w:rFonts w:cs="Times New Roman"/>
          <w:szCs w:val="26"/>
        </w:rPr>
        <w:t>48</w:t>
      </w:r>
      <w:r w:rsidR="002D4FF7">
        <w:rPr>
          <w:rFonts w:cs="Times New Roman"/>
          <w:szCs w:val="26"/>
        </w:rPr>
        <w:fldChar w:fldCharType="end"/>
      </w:r>
      <w:r w:rsidR="007E191E" w:rsidRPr="007E191E">
        <w:rPr>
          <w:rFonts w:cs="Times New Roman"/>
          <w:szCs w:val="26"/>
        </w:rPr>
        <w:t>]</w:t>
      </w:r>
      <w:r w:rsidR="00AA1F02" w:rsidRPr="00AA1F02">
        <w:rPr>
          <w:rFonts w:cs="Times New Roman"/>
          <w:szCs w:val="26"/>
        </w:rPr>
        <w:t>.</w:t>
      </w:r>
    </w:p>
    <w:p w14:paraId="36E7E4A3" w14:textId="77777777" w:rsidR="009D7CA8" w:rsidRPr="00AA1F02" w:rsidRDefault="009D7CA8" w:rsidP="00F2767F">
      <w:pPr>
        <w:rPr>
          <w:rFonts w:cs="Times New Roman"/>
          <w:szCs w:val="26"/>
        </w:rPr>
      </w:pPr>
    </w:p>
    <w:p w14:paraId="09C8D1B0" w14:textId="77777777" w:rsidR="00E7638C" w:rsidRDefault="00E7638C" w:rsidP="00E7638C">
      <w:pPr>
        <w:pStyle w:val="2"/>
      </w:pPr>
      <w:bookmarkStart w:id="95" w:name="_Toc514780555"/>
      <w:bookmarkStart w:id="96" w:name="_Toc517719228"/>
      <w:r>
        <w:t>Подбор параметров моделируемой системы.</w:t>
      </w:r>
      <w:bookmarkEnd w:id="95"/>
      <w:bookmarkEnd w:id="96"/>
    </w:p>
    <w:p w14:paraId="78210CB3" w14:textId="77777777" w:rsidR="00E7638C" w:rsidRDefault="00E7638C" w:rsidP="00E7638C">
      <w:r>
        <w:t xml:space="preserve">После выбора потенциала проводилась верификация модели, т.е. выбор параметров системы так как моделирование процессов на поверхности железа предполагает использование расчетных ячеек с конечной толщиной кристаллита по крайней мере в одном </w:t>
      </w:r>
      <w:r>
        <w:lastRenderedPageBreak/>
        <w:t>направлении. При конечной толщине моделируемого кристаллита происходит релаксация атомных слоев перпендикулярно свободной поверхности и поэтому кристаллит должен быть достаточно толстым, чтобы параметры решетки в его центральной области на отличались от случая объемного кристалла. Поэтому первой задачей было определение минимальной толщины слоя железа в направлении, перпендикулярном свободной поверхности.</w:t>
      </w:r>
    </w:p>
    <w:p w14:paraId="26F11EF9" w14:textId="793B21F2" w:rsidR="00E7638C" w:rsidRDefault="00E7638C" w:rsidP="00E7638C">
      <w:pPr>
        <w:rPr>
          <w:rFonts w:eastAsia="Calibri" w:cs="Times New Roman"/>
          <w:szCs w:val="26"/>
        </w:rPr>
      </w:pPr>
      <w:r>
        <w:t>Для этого были проведены расчеты зависимости полной энергии кристалла от числа атомных слоев между свободными поверхностями (то есть от толщины кристалла), но</w:t>
      </w:r>
      <w:r w:rsidRPr="00F06F7D">
        <w:rPr>
          <w:rFonts w:eastAsia="Calibri" w:cs="Times New Roman"/>
          <w:szCs w:val="26"/>
        </w:rPr>
        <w:t xml:space="preserve"> </w:t>
      </w:r>
      <w:r>
        <w:rPr>
          <w:rFonts w:eastAsia="Calibri" w:cs="Times New Roman"/>
          <w:szCs w:val="26"/>
        </w:rPr>
        <w:t xml:space="preserve">так как </w:t>
      </w:r>
      <w:r w:rsidRPr="00F06F7D">
        <w:rPr>
          <w:rFonts w:eastAsia="Calibri" w:cs="Times New Roman"/>
          <w:szCs w:val="26"/>
        </w:rPr>
        <w:t>из-за большего числа атомов в расчетной ячейке трудно заметить отклонение зависимости от линейной</w:t>
      </w:r>
      <w:r>
        <w:rPr>
          <w:rFonts w:eastAsia="Calibri" w:cs="Times New Roman"/>
          <w:szCs w:val="26"/>
        </w:rPr>
        <w:t xml:space="preserve"> была рассчитана</w:t>
      </w:r>
      <w:r w:rsidRPr="00F06F7D">
        <w:rPr>
          <w:rFonts w:eastAsia="Calibri" w:cs="Times New Roman"/>
          <w:szCs w:val="26"/>
        </w:rPr>
        <w:t xml:space="preserve"> зависимость от толщины слоя для полной энергии кристаллита, нормированной на число атомов в нем.</w:t>
      </w:r>
      <w:r>
        <w:rPr>
          <w:rFonts w:eastAsia="Calibri" w:cs="Times New Roman"/>
          <w:szCs w:val="26"/>
        </w:rPr>
        <w:t xml:space="preserve"> Данный расчет показан на </w:t>
      </w:r>
      <w:r w:rsidRPr="00E05046">
        <w:rPr>
          <w:rFonts w:eastAsia="Calibri" w:cs="Times New Roman"/>
          <w:szCs w:val="26"/>
        </w:rPr>
        <w:t>рисунке</w:t>
      </w:r>
      <w:r w:rsidR="00E05046" w:rsidRPr="00E05046">
        <w:rPr>
          <w:rFonts w:eastAsia="Calibri" w:cs="Times New Roman"/>
          <w:szCs w:val="26"/>
        </w:rPr>
        <w:t xml:space="preserve"> 3.3</w:t>
      </w:r>
      <w:r>
        <w:rPr>
          <w:rFonts w:eastAsia="Calibri" w:cs="Times New Roman"/>
          <w:szCs w:val="26"/>
        </w:rPr>
        <w:t>.</w:t>
      </w:r>
      <w:r w:rsidRPr="00F06F7D">
        <w:rPr>
          <w:rFonts w:eastAsia="Calibri" w:cs="Times New Roman"/>
          <w:szCs w:val="26"/>
        </w:rPr>
        <w:t xml:space="preserve"> </w:t>
      </w:r>
    </w:p>
    <w:p w14:paraId="6C922DDB" w14:textId="77777777" w:rsidR="009D7CA8" w:rsidRDefault="009D7CA8" w:rsidP="00E7638C">
      <w:pPr>
        <w:rPr>
          <w:rFonts w:eastAsia="Calibri" w:cs="Times New Roman"/>
          <w:szCs w:val="26"/>
        </w:rPr>
      </w:pPr>
    </w:p>
    <w:p w14:paraId="0B3DF853" w14:textId="0ADD19C4" w:rsidR="00E7638C" w:rsidRDefault="009E4116" w:rsidP="00E7638C">
      <w:pPr>
        <w:pStyle w:val="afb"/>
        <w:rPr>
          <w:rFonts w:eastAsia="Calibri" w:cs="Times New Roman"/>
        </w:rPr>
      </w:pPr>
      <w:r w:rsidRPr="00F06F7D">
        <w:rPr>
          <w:rFonts w:eastAsia="Calibri" w:cs="Times New Roman"/>
        </w:rPr>
        <w:object w:dxaOrig="7294" w:dyaOrig="5569" w14:anchorId="1FC28756">
          <v:shape id="_x0000_i1028" type="#_x0000_t75" style="width:318.6pt;height:244.2pt" o:ole="">
            <v:imagedata r:id="rId55" o:title=""/>
          </v:shape>
          <o:OLEObject Type="Embed" ProgID="Origin50.Graph" ShapeID="_x0000_i1028" DrawAspect="Content" ObjectID="_1591534232" r:id="rId56"/>
        </w:object>
      </w:r>
    </w:p>
    <w:p w14:paraId="5F3239A9" w14:textId="77777777" w:rsidR="009D7CA8" w:rsidRPr="00F06F7D" w:rsidRDefault="009D7CA8" w:rsidP="00E7638C">
      <w:pPr>
        <w:pStyle w:val="afb"/>
        <w:rPr>
          <w:rFonts w:eastAsia="Calibri" w:cs="Times New Roman"/>
        </w:rPr>
      </w:pPr>
    </w:p>
    <w:p w14:paraId="636C2EAA" w14:textId="589520BA" w:rsidR="00E7638C" w:rsidRDefault="00E7638C" w:rsidP="00E7638C">
      <w:pPr>
        <w:pStyle w:val="afb"/>
        <w:rPr>
          <w:rFonts w:eastAsia="Calibri" w:cs="Times New Roman"/>
        </w:rPr>
      </w:pPr>
      <w:r w:rsidRPr="00E05046">
        <w:rPr>
          <w:rFonts w:eastAsia="Calibri" w:cs="Times New Roman"/>
        </w:rPr>
        <w:t>Рисунок</w:t>
      </w:r>
      <w:r w:rsidR="00E05046" w:rsidRPr="00E05046">
        <w:rPr>
          <w:rFonts w:eastAsia="Calibri" w:cs="Times New Roman"/>
        </w:rPr>
        <w:t xml:space="preserve"> 3.3</w:t>
      </w:r>
      <w:r w:rsidRPr="00F06F7D">
        <w:rPr>
          <w:rFonts w:eastAsia="Calibri" w:cs="Times New Roman"/>
        </w:rPr>
        <w:t>– Зависимость полной энергии, приходящейся на один атом расчетного кристаллита от толщины слоя железа.</w:t>
      </w:r>
    </w:p>
    <w:p w14:paraId="6C155EA7" w14:textId="77777777" w:rsidR="009D7CA8" w:rsidRDefault="009D7CA8" w:rsidP="00E7638C">
      <w:pPr>
        <w:pStyle w:val="afb"/>
        <w:rPr>
          <w:rFonts w:eastAsia="Calibri" w:cs="Times New Roman"/>
        </w:rPr>
      </w:pPr>
    </w:p>
    <w:p w14:paraId="48471789" w14:textId="24DAF0D9" w:rsidR="00E7638C" w:rsidRDefault="00E7638C" w:rsidP="00E7638C">
      <w:pPr>
        <w:ind w:firstLine="708"/>
        <w:rPr>
          <w:rFonts w:eastAsia="Calibri" w:cs="Times New Roman"/>
          <w:szCs w:val="26"/>
        </w:rPr>
      </w:pPr>
      <w:r w:rsidRPr="00F06F7D">
        <w:rPr>
          <w:rFonts w:eastAsia="Calibri" w:cs="Times New Roman"/>
          <w:szCs w:val="26"/>
        </w:rPr>
        <w:t xml:space="preserve">Можно видеть, что для тонких слоев эта энергия довольно велика и только с постепенным увеличением числа слоев асимптотически стремится к постоянному значению. Видно, что критическая толщина ячейки составляет около 50 Å, однако может быть уменьшена, если зафиксировать несколько слоев на "обратной" от свободной поверхности стороне кристаллита так, чтобы расстояние между ними в точности равнялось </w:t>
      </w:r>
      <w:r w:rsidRPr="00F06F7D">
        <w:rPr>
          <w:rFonts w:eastAsia="Calibri" w:cs="Times New Roman"/>
          <w:szCs w:val="26"/>
        </w:rPr>
        <w:lastRenderedPageBreak/>
        <w:t xml:space="preserve">величине для объемного кристаллита. Соответственно, для повышения эффективности расчета при </w:t>
      </w:r>
      <w:r w:rsidRPr="00F06F7D">
        <w:rPr>
          <w:rFonts w:eastAsia="Calibri" w:cs="Times New Roman"/>
          <w:bCs/>
          <w:color w:val="222222"/>
          <w:szCs w:val="26"/>
          <w:shd w:val="clear" w:color="auto" w:fill="FFFFFF"/>
        </w:rPr>
        <w:t>изучении адсорбции кислорода на железе</w:t>
      </w:r>
      <w:r w:rsidRPr="00F06F7D">
        <w:rPr>
          <w:rFonts w:eastAsia="Calibri" w:cs="Times New Roman"/>
          <w:szCs w:val="26"/>
        </w:rPr>
        <w:t xml:space="preserve"> была использована ячейка с толщиной ~</w:t>
      </w:r>
      <w:r>
        <w:rPr>
          <w:rFonts w:eastAsia="Calibri" w:cs="Times New Roman"/>
          <w:szCs w:val="26"/>
        </w:rPr>
        <w:t>38</w:t>
      </w:r>
      <w:r w:rsidRPr="00F06F7D">
        <w:rPr>
          <w:rFonts w:eastAsia="Calibri" w:cs="Times New Roman"/>
          <w:szCs w:val="26"/>
        </w:rPr>
        <w:t xml:space="preserve"> Å. </w:t>
      </w:r>
    </w:p>
    <w:p w14:paraId="7E56703F" w14:textId="77777777" w:rsidR="009D7CA8" w:rsidRPr="00E7638C" w:rsidRDefault="009D7CA8" w:rsidP="00E7638C">
      <w:pPr>
        <w:ind w:firstLine="708"/>
        <w:rPr>
          <w:rFonts w:eastAsia="Calibri" w:cs="Times New Roman"/>
          <w:szCs w:val="26"/>
        </w:rPr>
      </w:pPr>
    </w:p>
    <w:p w14:paraId="6A5EAC32" w14:textId="40FA5A26" w:rsidR="00EA1F5F" w:rsidRDefault="00EA1F5F" w:rsidP="00EA1F5F">
      <w:pPr>
        <w:pStyle w:val="2"/>
      </w:pPr>
      <w:bookmarkStart w:id="97" w:name="_Toc514780556"/>
      <w:bookmarkStart w:id="98" w:name="_Toc517719229"/>
      <w:r>
        <w:t>Расчет энергетически выгодных состояний</w:t>
      </w:r>
      <w:r w:rsidR="00E7256F" w:rsidRPr="00F550DF">
        <w:t xml:space="preserve"> </w:t>
      </w:r>
      <w:r w:rsidR="00E7256F">
        <w:t>и положений</w:t>
      </w:r>
      <w:r w:rsidR="00F550DF">
        <w:t xml:space="preserve"> при подлете молекулы кислорода к поверхности чистого железа и дальнейшем движении по решетке</w:t>
      </w:r>
      <w:r>
        <w:t>.</w:t>
      </w:r>
      <w:bookmarkEnd w:id="97"/>
      <w:bookmarkEnd w:id="98"/>
    </w:p>
    <w:p w14:paraId="5F614A01" w14:textId="3C2593E0" w:rsidR="000E4AAB" w:rsidRDefault="000E4AAB" w:rsidP="000E4AAB">
      <w:pPr>
        <w:pStyle w:val="3"/>
        <w:rPr>
          <w:rFonts w:cs="Times New Roman"/>
          <w:color w:val="auto"/>
        </w:rPr>
      </w:pPr>
      <w:bookmarkStart w:id="99" w:name="_Ref517645355"/>
      <w:bookmarkStart w:id="100" w:name="_Toc517719230"/>
      <w:r w:rsidRPr="00A61D31">
        <w:rPr>
          <w:rFonts w:cs="Times New Roman"/>
          <w:color w:val="auto"/>
        </w:rPr>
        <w:t xml:space="preserve">Моделирование взаимодействия поверхности стали с </w:t>
      </w:r>
      <w:r>
        <w:rPr>
          <w:rFonts w:cs="Times New Roman"/>
          <w:color w:val="auto"/>
        </w:rPr>
        <w:t xml:space="preserve">молекулярным </w:t>
      </w:r>
      <w:r w:rsidRPr="00A61D31">
        <w:rPr>
          <w:rFonts w:cs="Times New Roman"/>
          <w:color w:val="auto"/>
        </w:rPr>
        <w:t>кислородом</w:t>
      </w:r>
      <w:r w:rsidR="001F3D61">
        <w:rPr>
          <w:rFonts w:cs="Times New Roman"/>
          <w:color w:val="auto"/>
        </w:rPr>
        <w:t xml:space="preserve"> </w:t>
      </w:r>
      <w:r w:rsidR="001F3D61">
        <w:rPr>
          <w:rFonts w:cs="Times New Roman"/>
          <w:color w:val="auto"/>
          <w:lang w:val="en-US"/>
        </w:rPr>
        <w:t>ab</w:t>
      </w:r>
      <w:r w:rsidR="001F3D61" w:rsidRPr="001F3D61">
        <w:rPr>
          <w:rFonts w:cs="Times New Roman"/>
          <w:color w:val="auto"/>
        </w:rPr>
        <w:t>-</w:t>
      </w:r>
      <w:r w:rsidR="001F3D61">
        <w:rPr>
          <w:rFonts w:cs="Times New Roman"/>
          <w:color w:val="auto"/>
          <w:lang w:val="en-US"/>
        </w:rPr>
        <w:t>initio</w:t>
      </w:r>
      <w:r w:rsidR="001F3D61" w:rsidRPr="001F3D61">
        <w:rPr>
          <w:rFonts w:cs="Times New Roman"/>
          <w:color w:val="auto"/>
        </w:rPr>
        <w:t xml:space="preserve"> </w:t>
      </w:r>
      <w:r w:rsidR="001F3D61">
        <w:rPr>
          <w:rFonts w:cs="Times New Roman"/>
          <w:color w:val="auto"/>
        </w:rPr>
        <w:t>методами</w:t>
      </w:r>
      <w:r>
        <w:rPr>
          <w:rFonts w:cs="Times New Roman"/>
          <w:color w:val="auto"/>
        </w:rPr>
        <w:t>.</w:t>
      </w:r>
      <w:bookmarkEnd w:id="99"/>
      <w:bookmarkEnd w:id="100"/>
    </w:p>
    <w:p w14:paraId="78DA8356" w14:textId="17941584" w:rsidR="001F3D61" w:rsidRDefault="001F3D61" w:rsidP="001F3D61">
      <w:r>
        <w:t xml:space="preserve">Одним из важных вопросов изучения механизма роста и последующего отслоения оксидной пленки на поверхности реакторной стали является выяснение механизмов взаимодействия, растворенного в теплоносителе кислорода с поверхностью как чистого металла, так и уже образовавшейся оксидной пленки. Согласно экспериментальным данным, полученным с помощью измерения показаний датчиков активности кислорода при изменении температуры в режиме термоциклирования свинцового </w:t>
      </w:r>
      <w:r w:rsidRPr="00AD7159">
        <w:t>теплоносителя [</w:t>
      </w:r>
      <w:r w:rsidR="00AD7159" w:rsidRPr="00AD7159">
        <w:fldChar w:fldCharType="begin"/>
      </w:r>
      <w:r w:rsidR="00AD7159" w:rsidRPr="00AD7159">
        <w:instrText xml:space="preserve"> REF ОЛаврова_Распред_кисл_в_теплонос \n \h </w:instrText>
      </w:r>
      <w:r w:rsidR="00AD7159">
        <w:instrText xml:space="preserve"> \* MERGEFORMAT </w:instrText>
      </w:r>
      <w:r w:rsidR="00AD7159" w:rsidRPr="00AD7159">
        <w:fldChar w:fldCharType="separate"/>
      </w:r>
      <w:r w:rsidR="00D01514">
        <w:t>49</w:t>
      </w:r>
      <w:r w:rsidR="00AD7159" w:rsidRPr="00AD7159">
        <w:fldChar w:fldCharType="end"/>
      </w:r>
      <w:r w:rsidRPr="00AD7159">
        <w:t>],</w:t>
      </w:r>
      <w:r>
        <w:t xml:space="preserve"> кислород в теплоносителе присутствует в формах O; PbO и O</w:t>
      </w:r>
      <w:r w:rsidRPr="000E4AAB">
        <w:rPr>
          <w:vertAlign w:val="subscript"/>
        </w:rPr>
        <w:t>2</w:t>
      </w:r>
      <w:r>
        <w:t>. Концентрации этих форм связаны между собой константами равновесия, а суммарное их содержание определяет общую концентрацию. C повышением температуры возрастания концентрации свободных форм O и O</w:t>
      </w:r>
      <w:r w:rsidRPr="001F3D61">
        <w:rPr>
          <w:vertAlign w:val="subscript"/>
        </w:rPr>
        <w:t>2</w:t>
      </w:r>
      <w:r>
        <w:t xml:space="preserve"> за счет распада молекул PbO, обеспечивая повышение окислительного потенциала системы, при том, что суммарное содержание кислорода в этих формах в отсутствие источника кислорода не меняется. В данном разделе приведены результаты </w:t>
      </w:r>
      <w:r>
        <w:rPr>
          <w:lang w:val="en-US"/>
        </w:rPr>
        <w:t>ab</w:t>
      </w:r>
      <w:r w:rsidRPr="000E4AAB">
        <w:t>-</w:t>
      </w:r>
      <w:r>
        <w:rPr>
          <w:lang w:val="en-US"/>
        </w:rPr>
        <w:t>initio</w:t>
      </w:r>
      <w:r>
        <w:t xml:space="preserve"> моделирования взаимодействия молекул кислорода с поверхностью чистого железа, а в </w:t>
      </w:r>
      <w:r w:rsidRPr="004B609C">
        <w:t>разделе</w:t>
      </w:r>
      <w:r w:rsidR="004B609C" w:rsidRPr="004B609C">
        <w:t xml:space="preserve"> </w:t>
      </w:r>
      <w:r w:rsidR="004B609C" w:rsidRPr="004B609C">
        <w:fldChar w:fldCharType="begin"/>
      </w:r>
      <w:r w:rsidR="004B609C" w:rsidRPr="004B609C">
        <w:instrText xml:space="preserve"> REF _Ref516142570 \r \h </w:instrText>
      </w:r>
      <w:r w:rsidR="004B609C">
        <w:instrText xml:space="preserve"> \* MERGEFORMAT </w:instrText>
      </w:r>
      <w:r w:rsidR="004B609C" w:rsidRPr="004B609C">
        <w:fldChar w:fldCharType="separate"/>
      </w:r>
      <w:r w:rsidR="00D01514">
        <w:t>3.3.2</w:t>
      </w:r>
      <w:r w:rsidR="004B609C" w:rsidRPr="004B609C">
        <w:fldChar w:fldCharType="end"/>
      </w:r>
      <w:r>
        <w:t xml:space="preserve"> приведены данные по взаимодействию поверхности железа с </w:t>
      </w:r>
      <w:r>
        <w:rPr>
          <w:lang w:val="en-US"/>
        </w:rPr>
        <w:t>PbO</w:t>
      </w:r>
      <w:r w:rsidRPr="0002072F">
        <w:t>.</w:t>
      </w:r>
      <w:r>
        <w:t xml:space="preserve"> Это представляет интерес с точки зрения описания начальных стадий окисления стали. В рамках проведенного исследования была оценена эффективность взаимодействия указанных молекул с поверхностью в зависимости от расстояния молекулы до поверхности. </w:t>
      </w:r>
    </w:p>
    <w:p w14:paraId="6D53362C" w14:textId="20533C5E" w:rsidR="000E4AAB" w:rsidRDefault="001F3D61" w:rsidP="001F3D61">
      <w:r>
        <w:t>Моделирование проводилось с помощью теории функционала плотности. Был использован обменно-корреляционный функционал с приближением локальной электронной плотности (LDA). Энергия обрезания была выбрана равной 500 эВ. Параметр разбиения по k-точкам в обратном пространстве был подобран соответственно новым расчетным ячейкам и составил 4х4х2. Оптимальный параметр решетки железа составил 2,76 Å.</w:t>
      </w:r>
    </w:p>
    <w:p w14:paraId="6FBD82A9" w14:textId="59C79E4F" w:rsidR="00175B9A" w:rsidRDefault="001F3D61" w:rsidP="001F3D61">
      <w:r w:rsidRPr="001F3D61">
        <w:t xml:space="preserve">Перед моделированием зависимости полной энергии системы от расстояния между молекулой кислорода и поверхностью железа было необходимо подобрать оптимальное межатомное расстояние для молекулы кислорода. Для этого проведена минимизация </w:t>
      </w:r>
      <w:r w:rsidRPr="001F3D61">
        <w:lastRenderedPageBreak/>
        <w:t xml:space="preserve">энергии в зависимости от межатомного расстояния. На </w:t>
      </w:r>
      <w:r w:rsidRPr="00E05046">
        <w:t>рисунке</w:t>
      </w:r>
      <w:r w:rsidR="00E05046" w:rsidRPr="00E05046">
        <w:t xml:space="preserve"> 3.4</w:t>
      </w:r>
      <w:r w:rsidRPr="001F3D61">
        <w:t xml:space="preserve"> представлен график зависимости полной энергии системы от межатомного расстояния в молекуле кислорода.</w:t>
      </w:r>
    </w:p>
    <w:p w14:paraId="5A1132A3" w14:textId="77777777" w:rsidR="009D7CA8" w:rsidRDefault="009D7CA8" w:rsidP="001F3D61"/>
    <w:p w14:paraId="47A060F0" w14:textId="3C50B900" w:rsidR="00175B9A" w:rsidRDefault="00AD6D82" w:rsidP="00175B9A">
      <w:pPr>
        <w:pStyle w:val="afb"/>
      </w:pPr>
      <w:r>
        <w:object w:dxaOrig="7295" w:dyaOrig="5570" w14:anchorId="3F5FF344">
          <v:shape id="_x0000_i1029" type="#_x0000_t75" style="width:236.4pt;height:180pt" o:ole="">
            <v:imagedata r:id="rId57" o:title=""/>
          </v:shape>
          <o:OLEObject Type="Embed" ProgID="Origin50.Graph" ShapeID="_x0000_i1029" DrawAspect="Content" ObjectID="_1591534233" r:id="rId58"/>
        </w:object>
      </w:r>
    </w:p>
    <w:p w14:paraId="04AFA319" w14:textId="60D06D4E" w:rsidR="0044795C" w:rsidRDefault="0044795C" w:rsidP="0044795C">
      <w:pPr>
        <w:pStyle w:val="afb"/>
      </w:pPr>
      <w:r w:rsidRPr="00E05046">
        <w:t>Рисунок</w:t>
      </w:r>
      <w:r w:rsidR="00E05046" w:rsidRPr="00E05046">
        <w:t xml:space="preserve"> 3.4</w:t>
      </w:r>
      <w:r>
        <w:t xml:space="preserve"> </w:t>
      </w:r>
      <w:r w:rsidRPr="0044795C">
        <w:t>– Зависимость полной энергии системы от межатомного расстояния в молекуле кислорода</w:t>
      </w:r>
      <w:r>
        <w:t xml:space="preserve"> </w:t>
      </w:r>
      <w:r w:rsidR="00462411" w:rsidRPr="00462411">
        <w:t>[данные предоставлены Ибрагимовой Риной Алиевной, 20.11.2017]</w:t>
      </w:r>
      <w:r w:rsidRPr="00E05046">
        <w:t>.</w:t>
      </w:r>
    </w:p>
    <w:p w14:paraId="36FE3E3A" w14:textId="77777777" w:rsidR="009D7CA8" w:rsidRPr="0044795C" w:rsidRDefault="009D7CA8" w:rsidP="0044795C">
      <w:pPr>
        <w:pStyle w:val="afb"/>
      </w:pPr>
    </w:p>
    <w:p w14:paraId="343FAD87" w14:textId="30ACC991" w:rsidR="001F3D61" w:rsidRDefault="001F3D61" w:rsidP="001F3D61">
      <w:r w:rsidRPr="001F3D61">
        <w:t xml:space="preserve">Расчеты показали, что оптимальное расстояние r между атомами в молекуле кислорода, соответствующее минимуму энергии, равно для использованных параметров моделирования 1,305 Å. </w:t>
      </w:r>
      <w:r w:rsidRPr="00175B9A">
        <w:t>Полученное значение межатомного расстояния в молекуле кислорода использовалось для последующих расчетов.</w:t>
      </w:r>
    </w:p>
    <w:p w14:paraId="775E235C" w14:textId="4434B6BC" w:rsidR="0044795C" w:rsidRDefault="0044795C" w:rsidP="009D7CA8">
      <w:r w:rsidRPr="0044795C">
        <w:t xml:space="preserve">Для определения характера взаимодействия поверхности с кислородом была посчитана система, состоящая из атомов железа со свободной поверхностью и молекулы кислорода. Использованная расчетная ячейка, содержавшая 72 атома железа и одну молекулу кислорода вблизи поверхности показана на </w:t>
      </w:r>
      <w:r w:rsidRPr="00E05046">
        <w:t>рисунке</w:t>
      </w:r>
      <w:r w:rsidR="00E05046" w:rsidRPr="00E05046">
        <w:t xml:space="preserve"> 3.5</w:t>
      </w:r>
      <w:r w:rsidRPr="0044795C">
        <w:t>.</w:t>
      </w:r>
    </w:p>
    <w:p w14:paraId="35532CAE" w14:textId="77777777" w:rsidR="009D7CA8" w:rsidRPr="0044795C" w:rsidRDefault="009D7CA8" w:rsidP="009D7CA8">
      <w:pPr>
        <w:rPr>
          <w:rFonts w:eastAsia="Times New Roman" w:cs="Times New Roman"/>
          <w:szCs w:val="24"/>
          <w:lang w:eastAsia="ru-RU"/>
        </w:rPr>
      </w:pPr>
    </w:p>
    <w:p w14:paraId="717F86C4" w14:textId="52E5D5A5" w:rsidR="0044795C" w:rsidRDefault="0044795C" w:rsidP="0044795C">
      <w:pPr>
        <w:pStyle w:val="afb"/>
      </w:pPr>
      <w:r w:rsidRPr="0044795C">
        <w:rPr>
          <w:noProof/>
        </w:rPr>
        <w:drawing>
          <wp:inline distT="0" distB="0" distL="0" distR="0" wp14:anchorId="7ED7757A" wp14:editId="50D8B583">
            <wp:extent cx="1654177" cy="1800000"/>
            <wp:effectExtent l="0" t="0" r="3175" b="0"/>
            <wp:docPr id="5" name="Рисунок 3" descr="Fe_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descr="Fe_O-O.png"/>
                    <pic:cNvPicPr>
                      <a:picLocks noChangeAspect="1"/>
                    </pic:cNvPicPr>
                  </pic:nvPicPr>
                  <pic:blipFill rotWithShape="1">
                    <a:blip r:embed="rId59" cstate="print">
                      <a:extLst>
                        <a:ext uri="{28A0092B-C50C-407E-A947-70E740481C1C}">
                          <a14:useLocalDpi xmlns:a14="http://schemas.microsoft.com/office/drawing/2010/main" val="0"/>
                        </a:ext>
                      </a:extLst>
                    </a:blip>
                    <a:srcRect l="8216" t="7191" r="54132" b="4045"/>
                    <a:stretch/>
                  </pic:blipFill>
                  <pic:spPr bwMode="auto">
                    <a:xfrm>
                      <a:off x="0" y="0"/>
                      <a:ext cx="1654177" cy="1800000"/>
                    </a:xfrm>
                    <a:prstGeom prst="rect">
                      <a:avLst/>
                    </a:prstGeom>
                    <a:ln>
                      <a:noFill/>
                    </a:ln>
                    <a:extLst>
                      <a:ext uri="{53640926-AAD7-44D8-BBD7-CCE9431645EC}">
                        <a14:shadowObscured xmlns:a14="http://schemas.microsoft.com/office/drawing/2010/main"/>
                      </a:ext>
                    </a:extLst>
                  </pic:spPr>
                </pic:pic>
              </a:graphicData>
            </a:graphic>
          </wp:inline>
        </w:drawing>
      </w:r>
    </w:p>
    <w:p w14:paraId="5641EAE4" w14:textId="77777777" w:rsidR="009D7CA8" w:rsidRPr="0044795C" w:rsidRDefault="009D7CA8" w:rsidP="0044795C">
      <w:pPr>
        <w:pStyle w:val="afb"/>
      </w:pPr>
    </w:p>
    <w:p w14:paraId="6E3ECC56" w14:textId="7A31E8BD" w:rsidR="009D7CA8" w:rsidRDefault="0044795C" w:rsidP="009D7CA8">
      <w:pPr>
        <w:pStyle w:val="afb"/>
      </w:pPr>
      <w:r w:rsidRPr="00E05046">
        <w:t>Рисунок</w:t>
      </w:r>
      <w:r w:rsidR="00E05046" w:rsidRPr="00E05046">
        <w:t xml:space="preserve"> 3.5</w:t>
      </w:r>
      <w:r w:rsidRPr="0044795C">
        <w:t xml:space="preserve"> – Расчетная ячейка железа с молекулой кислорода </w:t>
      </w:r>
      <w:r w:rsidR="0015080D" w:rsidRPr="0015080D">
        <w:t>[данные предоставлены Ибрагимовой Риной Алиевной, 20.11.2017]</w:t>
      </w:r>
      <w:r w:rsidRPr="0044795C">
        <w:t>.</w:t>
      </w:r>
    </w:p>
    <w:p w14:paraId="3C44FE0C" w14:textId="2F186250" w:rsidR="0044795C" w:rsidRDefault="0044795C" w:rsidP="005415DF">
      <w:r w:rsidRPr="005907CF">
        <w:lastRenderedPageBreak/>
        <w:t>Были посчитаны системы с различным расстоянием от молекулы кислорода до поверхности железа (</w:t>
      </w:r>
      <w:r w:rsidRPr="00E05046">
        <w:t>рисунок</w:t>
      </w:r>
      <w:r w:rsidR="00E05046" w:rsidRPr="00E05046">
        <w:t xml:space="preserve"> 3.6</w:t>
      </w:r>
      <w:r w:rsidRPr="005907CF">
        <w:t xml:space="preserve">). </w:t>
      </w:r>
    </w:p>
    <w:p w14:paraId="55805733" w14:textId="77777777" w:rsidR="009D7CA8" w:rsidRPr="0044795C" w:rsidRDefault="009D7CA8" w:rsidP="005415DF"/>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6"/>
        <w:gridCol w:w="2336"/>
        <w:gridCol w:w="2336"/>
        <w:gridCol w:w="2337"/>
      </w:tblGrid>
      <w:tr w:rsidR="00A052C0" w14:paraId="2A4A8530" w14:textId="36C904FF" w:rsidTr="00A052C0">
        <w:tc>
          <w:tcPr>
            <w:tcW w:w="2336" w:type="dxa"/>
          </w:tcPr>
          <w:p w14:paraId="35471731" w14:textId="77777777" w:rsidR="00A052C0" w:rsidRDefault="00A052C0" w:rsidP="00A052C0">
            <w:pPr>
              <w:pStyle w:val="afb"/>
            </w:pPr>
            <w:r>
              <w:rPr>
                <w:noProof/>
              </w:rPr>
              <w:drawing>
                <wp:inline distT="0" distB="0" distL="0" distR="0" wp14:anchorId="65915D90" wp14:editId="222C5860">
                  <wp:extent cx="1189990" cy="1799364"/>
                  <wp:effectExtent l="0" t="0" r="0" b="0"/>
                  <wp:docPr id="33" name="Рисунок 1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8479"/>
                          <pic:cNvPicPr>
                            <a:picLocks noChangeAspect="1"/>
                          </pic:cNvPicPr>
                        </pic:nvPicPr>
                        <pic:blipFill rotWithShape="1">
                          <a:blip r:embed="rId60" cstate="print">
                            <a:extLst>
                              <a:ext uri="{28A0092B-C50C-407E-A947-70E740481C1C}">
                                <a14:useLocalDpi xmlns:a14="http://schemas.microsoft.com/office/drawing/2010/main" val="0"/>
                              </a:ext>
                            </a:extLst>
                          </a:blip>
                          <a:srcRect l="19973" t="14104" r="53750"/>
                          <a:stretch/>
                        </pic:blipFill>
                        <pic:spPr bwMode="auto">
                          <a:xfrm>
                            <a:off x="0" y="0"/>
                            <a:ext cx="1190411"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5793541B" w14:textId="449C9CD6" w:rsidR="00A052C0" w:rsidRPr="00ED300D" w:rsidRDefault="00A052C0" w:rsidP="00A052C0">
            <w:pPr>
              <w:pStyle w:val="afb"/>
            </w:pPr>
            <w:r>
              <w:t>а</w:t>
            </w:r>
          </w:p>
        </w:tc>
        <w:tc>
          <w:tcPr>
            <w:tcW w:w="2336" w:type="dxa"/>
          </w:tcPr>
          <w:p w14:paraId="05AFF55E" w14:textId="77777777" w:rsidR="00A052C0" w:rsidRDefault="00A052C0" w:rsidP="00A052C0">
            <w:pPr>
              <w:pStyle w:val="afb"/>
            </w:pPr>
            <w:r>
              <w:rPr>
                <w:noProof/>
              </w:rPr>
              <w:drawing>
                <wp:inline distT="0" distB="0" distL="0" distR="0" wp14:anchorId="047C2182" wp14:editId="372C416B">
                  <wp:extent cx="1295759" cy="1800000"/>
                  <wp:effectExtent l="0" t="0" r="0" b="0"/>
                  <wp:docPr id="38" name="Рисунок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8480"/>
                          <pic:cNvPicPr>
                            <a:picLocks noChangeAspect="1"/>
                          </pic:cNvPicPr>
                        </pic:nvPicPr>
                        <pic:blipFill rotWithShape="1">
                          <a:blip r:embed="rId61" cstate="print">
                            <a:extLst>
                              <a:ext uri="{28A0092B-C50C-407E-A947-70E740481C1C}">
                                <a14:useLocalDpi xmlns:a14="http://schemas.microsoft.com/office/drawing/2010/main" val="0"/>
                              </a:ext>
                            </a:extLst>
                          </a:blip>
                          <a:srcRect l="18867" t="17111" r="53532"/>
                          <a:stretch/>
                        </pic:blipFill>
                        <pic:spPr bwMode="auto">
                          <a:xfrm>
                            <a:off x="0" y="0"/>
                            <a:ext cx="1295759"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4A0E867F" w14:textId="4A64CD3F" w:rsidR="00A052C0" w:rsidRDefault="00A052C0" w:rsidP="00A052C0">
            <w:pPr>
              <w:pStyle w:val="afb"/>
            </w:pPr>
            <w:r>
              <w:t>б</w:t>
            </w:r>
          </w:p>
        </w:tc>
        <w:tc>
          <w:tcPr>
            <w:tcW w:w="2336" w:type="dxa"/>
          </w:tcPr>
          <w:p w14:paraId="34284F51" w14:textId="77777777" w:rsidR="00A052C0" w:rsidRDefault="00A052C0" w:rsidP="00A052C0">
            <w:pPr>
              <w:pStyle w:val="afb"/>
            </w:pPr>
            <w:r>
              <w:rPr>
                <w:noProof/>
              </w:rPr>
              <w:drawing>
                <wp:inline distT="0" distB="0" distL="0" distR="0" wp14:anchorId="4B7EE2BE" wp14:editId="5DCD7328">
                  <wp:extent cx="1418590" cy="1799503"/>
                  <wp:effectExtent l="0" t="0" r="0" b="0"/>
                  <wp:docPr id="41" name="Рисунок 1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8482"/>
                          <pic:cNvPicPr>
                            <a:picLocks noChangeAspect="1"/>
                          </pic:cNvPicPr>
                        </pic:nvPicPr>
                        <pic:blipFill rotWithShape="1">
                          <a:blip r:embed="rId62" cstate="print">
                            <a:extLst>
                              <a:ext uri="{28A0092B-C50C-407E-A947-70E740481C1C}">
                                <a14:useLocalDpi xmlns:a14="http://schemas.microsoft.com/office/drawing/2010/main" val="0"/>
                              </a:ext>
                            </a:extLst>
                          </a:blip>
                          <a:srcRect l="19725" t="25209" r="53014"/>
                          <a:stretch/>
                        </pic:blipFill>
                        <pic:spPr bwMode="auto">
                          <a:xfrm>
                            <a:off x="0" y="0"/>
                            <a:ext cx="1418982"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61182463" w14:textId="0977943F" w:rsidR="00A052C0" w:rsidRDefault="00A052C0" w:rsidP="00A052C0">
            <w:pPr>
              <w:pStyle w:val="afb"/>
              <w:rPr>
                <w:noProof/>
              </w:rPr>
            </w:pPr>
            <w:r>
              <w:t>в</w:t>
            </w:r>
          </w:p>
        </w:tc>
        <w:tc>
          <w:tcPr>
            <w:tcW w:w="2337" w:type="dxa"/>
          </w:tcPr>
          <w:p w14:paraId="2DC7A118" w14:textId="77777777" w:rsidR="00A052C0" w:rsidRDefault="00A052C0" w:rsidP="00A052C0">
            <w:pPr>
              <w:pStyle w:val="afb"/>
            </w:pPr>
            <w:r>
              <w:rPr>
                <w:noProof/>
              </w:rPr>
              <w:drawing>
                <wp:inline distT="0" distB="0" distL="0" distR="0" wp14:anchorId="536E54F3" wp14:editId="4ABDC51E">
                  <wp:extent cx="1530058" cy="1800000"/>
                  <wp:effectExtent l="0" t="0" r="0" b="0"/>
                  <wp:docPr id="18524" name="Рисунок 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 name="Рисунок 18481"/>
                          <pic:cNvPicPr>
                            <a:picLocks noChangeAspect="1"/>
                          </pic:cNvPicPr>
                        </pic:nvPicPr>
                        <pic:blipFill rotWithShape="1">
                          <a:blip r:embed="rId63" cstate="print">
                            <a:extLst>
                              <a:ext uri="{28A0092B-C50C-407E-A947-70E740481C1C}">
                                <a14:useLocalDpi xmlns:a14="http://schemas.microsoft.com/office/drawing/2010/main" val="0"/>
                              </a:ext>
                            </a:extLst>
                          </a:blip>
                          <a:srcRect l="18610" t="28441" r="53252"/>
                          <a:stretch/>
                        </pic:blipFill>
                        <pic:spPr bwMode="auto">
                          <a:xfrm>
                            <a:off x="0" y="0"/>
                            <a:ext cx="1530058"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58D17CAF" w14:textId="5E7BEE35" w:rsidR="00A052C0" w:rsidRDefault="00A052C0" w:rsidP="00A052C0">
            <w:pPr>
              <w:pStyle w:val="afb"/>
              <w:rPr>
                <w:noProof/>
              </w:rPr>
            </w:pPr>
            <w:r>
              <w:t>г</w:t>
            </w:r>
          </w:p>
        </w:tc>
      </w:tr>
    </w:tbl>
    <w:p w14:paraId="51097290" w14:textId="77777777" w:rsidR="009D7CA8" w:rsidRPr="009D7CA8" w:rsidRDefault="00ED300D" w:rsidP="00E05046">
      <w:pPr>
        <w:pStyle w:val="afb"/>
        <w:rPr>
          <w:sz w:val="20"/>
          <w:szCs w:val="20"/>
        </w:rPr>
      </w:pPr>
      <w:r w:rsidRPr="009D7CA8">
        <w:rPr>
          <w:sz w:val="20"/>
          <w:szCs w:val="20"/>
        </w:rPr>
        <w:t>а – 3,97 Å</w:t>
      </w:r>
    </w:p>
    <w:p w14:paraId="344F49E7" w14:textId="77777777" w:rsidR="009D7CA8" w:rsidRPr="009D7CA8" w:rsidRDefault="00ED300D" w:rsidP="00E05046">
      <w:pPr>
        <w:pStyle w:val="afb"/>
        <w:rPr>
          <w:sz w:val="20"/>
          <w:szCs w:val="20"/>
        </w:rPr>
      </w:pPr>
      <w:r w:rsidRPr="009D7CA8">
        <w:rPr>
          <w:sz w:val="20"/>
          <w:szCs w:val="20"/>
        </w:rPr>
        <w:t>б – 2,98 Å</w:t>
      </w:r>
    </w:p>
    <w:p w14:paraId="1ED8F69C" w14:textId="77777777" w:rsidR="009D7CA8" w:rsidRPr="009D7CA8" w:rsidRDefault="00E05046" w:rsidP="00E05046">
      <w:pPr>
        <w:pStyle w:val="afb"/>
        <w:rPr>
          <w:sz w:val="20"/>
          <w:szCs w:val="20"/>
        </w:rPr>
      </w:pPr>
      <w:r w:rsidRPr="009D7CA8">
        <w:rPr>
          <w:sz w:val="20"/>
          <w:szCs w:val="20"/>
        </w:rPr>
        <w:t>в</w:t>
      </w:r>
      <w:r w:rsidR="00ED300D" w:rsidRPr="009D7CA8">
        <w:rPr>
          <w:sz w:val="20"/>
          <w:szCs w:val="20"/>
        </w:rPr>
        <w:t xml:space="preserve"> – 1,97 Å</w:t>
      </w:r>
    </w:p>
    <w:p w14:paraId="43A6B9CA" w14:textId="047974D9" w:rsidR="0044795C" w:rsidRPr="009D7CA8" w:rsidRDefault="00E05046" w:rsidP="00E05046">
      <w:pPr>
        <w:pStyle w:val="afb"/>
        <w:rPr>
          <w:sz w:val="20"/>
          <w:szCs w:val="20"/>
        </w:rPr>
      </w:pPr>
      <w:r w:rsidRPr="009D7CA8">
        <w:rPr>
          <w:sz w:val="20"/>
          <w:szCs w:val="20"/>
        </w:rPr>
        <w:t>г</w:t>
      </w:r>
      <w:r w:rsidR="00ED300D" w:rsidRPr="009D7CA8">
        <w:rPr>
          <w:sz w:val="20"/>
          <w:szCs w:val="20"/>
        </w:rPr>
        <w:t xml:space="preserve"> - 1,50 Å</w:t>
      </w:r>
    </w:p>
    <w:p w14:paraId="428468D2" w14:textId="77777777" w:rsidR="009D7CA8" w:rsidRPr="00E05046" w:rsidRDefault="009D7CA8" w:rsidP="00E05046">
      <w:pPr>
        <w:pStyle w:val="afb"/>
      </w:pPr>
    </w:p>
    <w:p w14:paraId="079F353D" w14:textId="6CB61EC5" w:rsidR="0044795C" w:rsidRDefault="00ED300D" w:rsidP="00ED300D">
      <w:pPr>
        <w:pStyle w:val="afb"/>
      </w:pPr>
      <w:r w:rsidRPr="00DE0C2C">
        <w:t>Рисунок</w:t>
      </w:r>
      <w:r w:rsidR="00DE0C2C" w:rsidRPr="00DE0C2C">
        <w:t xml:space="preserve"> 3.6</w:t>
      </w:r>
      <w:r>
        <w:t xml:space="preserve"> </w:t>
      </w:r>
      <w:r w:rsidRPr="00ED300D">
        <w:t>– Взаимодействие поверхности железа с молекулой кислорода на</w:t>
      </w:r>
      <w:r>
        <w:t xml:space="preserve"> различных</w:t>
      </w:r>
      <w:r w:rsidRPr="00ED300D">
        <w:t xml:space="preserve"> расстояни</w:t>
      </w:r>
      <w:r>
        <w:t xml:space="preserve">ях </w:t>
      </w:r>
      <w:r w:rsidR="0015080D" w:rsidRPr="0015080D">
        <w:t>[данные предоставлены Ибрагимовой Риной Алиевной, 20.11.2017]</w:t>
      </w:r>
      <w:r w:rsidRPr="00ED300D">
        <w:t>.</w:t>
      </w:r>
    </w:p>
    <w:p w14:paraId="21C76DA5" w14:textId="77777777" w:rsidR="009D7CA8" w:rsidRPr="00ED300D" w:rsidRDefault="009D7CA8" w:rsidP="00ED300D">
      <w:pPr>
        <w:pStyle w:val="afb"/>
      </w:pPr>
    </w:p>
    <w:p w14:paraId="349A5051" w14:textId="498EC2D3" w:rsidR="0044795C" w:rsidRDefault="00ED300D" w:rsidP="001F3D61">
      <w:r w:rsidRPr="00ED300D">
        <w:t xml:space="preserve">На </w:t>
      </w:r>
      <w:r w:rsidRPr="00DE0C2C">
        <w:t>рисунке</w:t>
      </w:r>
      <w:r w:rsidR="00DE0C2C" w:rsidRPr="00DE0C2C">
        <w:t xml:space="preserve"> 3.6</w:t>
      </w:r>
      <w:r w:rsidRPr="00DE0C2C">
        <w:t xml:space="preserve"> </w:t>
      </w:r>
      <w:r w:rsidR="00DE0C2C">
        <w:t>(</w:t>
      </w:r>
      <w:r w:rsidRPr="00DE0C2C">
        <w:t>а</w:t>
      </w:r>
      <w:r w:rsidR="00DE0C2C">
        <w:t>)</w:t>
      </w:r>
      <w:r w:rsidRPr="00ED300D">
        <w:t xml:space="preserve"> молекула кислорода находится на наибольшем из рассмотренных расстоянии от поверхности (3,97 Å) и не взаимодействует с поверхностью. На </w:t>
      </w:r>
      <w:r w:rsidRPr="00DE0C2C">
        <w:t>рисунке</w:t>
      </w:r>
      <w:r w:rsidR="00DE0C2C" w:rsidRPr="00DE0C2C">
        <w:t xml:space="preserve"> 3.6</w:t>
      </w:r>
      <w:r w:rsidRPr="00ED300D">
        <w:t xml:space="preserve"> </w:t>
      </w:r>
      <w:r w:rsidR="00DE0C2C">
        <w:t>(</w:t>
      </w:r>
      <w:r w:rsidRPr="00ED300D">
        <w:t>б</w:t>
      </w:r>
      <w:r w:rsidR="00DE0C2C">
        <w:t>)</w:t>
      </w:r>
      <w:r w:rsidRPr="00ED300D">
        <w:t xml:space="preserve"> молекула кислорода на расстоянии от поверхности 2,98 Å, при этом взаимодействия с поверхностью также не наблюдается. На </w:t>
      </w:r>
      <w:r w:rsidRPr="00DE0C2C">
        <w:t>рисунке</w:t>
      </w:r>
      <w:r w:rsidR="00DE0C2C" w:rsidRPr="00DE0C2C">
        <w:t> 3.6</w:t>
      </w:r>
      <w:r w:rsidRPr="00ED300D">
        <w:t xml:space="preserve"> </w:t>
      </w:r>
      <w:r w:rsidR="00DE0C2C">
        <w:t>(</w:t>
      </w:r>
      <w:r w:rsidRPr="00ED300D">
        <w:t>в</w:t>
      </w:r>
      <w:r w:rsidR="00DE0C2C">
        <w:t>)</w:t>
      </w:r>
      <w:r w:rsidRPr="00ED300D">
        <w:t xml:space="preserve"> молекула кислорода находится на расстоянии 1,97 Å от поверхности, межатомное расстояние в молекуле увеличилось, наблюдается создание химической связи с атомами железа. </w:t>
      </w:r>
      <w:r w:rsidRPr="00DE0C2C">
        <w:t>Рисунок</w:t>
      </w:r>
      <w:r w:rsidR="00DE0C2C" w:rsidRPr="00DE0C2C">
        <w:t xml:space="preserve"> 3.6</w:t>
      </w:r>
      <w:r w:rsidRPr="00ED300D">
        <w:t xml:space="preserve"> </w:t>
      </w:r>
      <w:r w:rsidR="00DE0C2C">
        <w:t>(</w:t>
      </w:r>
      <w:r w:rsidRPr="00ED300D">
        <w:t>г</w:t>
      </w:r>
      <w:r w:rsidR="00DE0C2C">
        <w:t>)</w:t>
      </w:r>
      <w:r w:rsidRPr="00ED300D">
        <w:t xml:space="preserve"> показывает взаимодействие молекулы кислорода с поверхностью на расстоянии 1,50 Å, межатомное расстояние кислорода значительно увеличилось. Кроме того, сравнение значений полной энергии показывает, что создание связи с атомами железа, а также увеличение межатомного расстояния молекулы кислорода соответствует минимуму энергии. В </w:t>
      </w:r>
      <w:r w:rsidRPr="00DE0C2C">
        <w:t>таблице</w:t>
      </w:r>
      <w:r w:rsidR="00DE0C2C" w:rsidRPr="00DE0C2C">
        <w:t xml:space="preserve"> 3.</w:t>
      </w:r>
      <w:r w:rsidR="00042FF8">
        <w:t>3</w:t>
      </w:r>
      <w:r w:rsidRPr="00ED300D">
        <w:t xml:space="preserve"> приведены энергии в зависимости от расстояния. </w:t>
      </w:r>
    </w:p>
    <w:p w14:paraId="04D502C1" w14:textId="77777777" w:rsidR="009D7CA8" w:rsidRDefault="009D7CA8" w:rsidP="001F3D61"/>
    <w:p w14:paraId="7A983CF2" w14:textId="6006B73E" w:rsidR="00DA14C4" w:rsidRPr="00DA14C4" w:rsidRDefault="00DA14C4" w:rsidP="00DA14C4">
      <w:pPr>
        <w:pStyle w:val="af9"/>
      </w:pPr>
      <w:r w:rsidRPr="00DE0C2C">
        <w:t>Таблица</w:t>
      </w:r>
      <w:r w:rsidR="00DE0C2C" w:rsidRPr="00DE0C2C">
        <w:t xml:space="preserve"> 3.</w:t>
      </w:r>
      <w:r w:rsidR="00042FF8">
        <w:t>3</w:t>
      </w:r>
      <w:r w:rsidRPr="005907CF">
        <w:t xml:space="preserve"> – Полная энергии поверхности железа в зависимости от расстояния до молекулы кислорода</w:t>
      </w:r>
      <w:r>
        <w:t xml:space="preserve"> </w:t>
      </w:r>
      <w:r w:rsidR="0015080D" w:rsidRPr="0015080D">
        <w:t>[данные предоставлены Ибрагимовой Риной Алиевной, 20.11.2017]</w:t>
      </w:r>
      <w:r>
        <w:t>.</w:t>
      </w:r>
    </w:p>
    <w:tbl>
      <w:tblPr>
        <w:tblStyle w:val="a4"/>
        <w:tblpPr w:leftFromText="180" w:rightFromText="180" w:vertAnchor="text" w:horzAnchor="margin" w:tblpY="186"/>
        <w:tblW w:w="9214" w:type="dxa"/>
        <w:tblLook w:val="04A0" w:firstRow="1" w:lastRow="0" w:firstColumn="1" w:lastColumn="0" w:noHBand="0" w:noVBand="1"/>
      </w:tblPr>
      <w:tblGrid>
        <w:gridCol w:w="4607"/>
        <w:gridCol w:w="4607"/>
      </w:tblGrid>
      <w:tr w:rsidR="00DA14C4" w:rsidRPr="00042FF8" w14:paraId="47BC2619" w14:textId="77777777" w:rsidTr="0058443C">
        <w:trPr>
          <w:trHeight w:val="412"/>
        </w:trPr>
        <w:tc>
          <w:tcPr>
            <w:tcW w:w="4607" w:type="dxa"/>
            <w:tcBorders>
              <w:bottom w:val="single" w:sz="4" w:space="0" w:color="auto"/>
            </w:tcBorders>
            <w:vAlign w:val="center"/>
          </w:tcPr>
          <w:p w14:paraId="12D6F699" w14:textId="77777777" w:rsidR="00DA14C4" w:rsidRPr="00042FF8" w:rsidRDefault="00DA14C4" w:rsidP="00042FF8">
            <w:pPr>
              <w:pStyle w:val="afa"/>
            </w:pPr>
            <w:r w:rsidRPr="00042FF8">
              <w:lastRenderedPageBreak/>
              <w:t>Расстояние до поверхности r, Å</w:t>
            </w:r>
          </w:p>
        </w:tc>
        <w:tc>
          <w:tcPr>
            <w:tcW w:w="4607" w:type="dxa"/>
            <w:tcBorders>
              <w:bottom w:val="single" w:sz="4" w:space="0" w:color="auto"/>
            </w:tcBorders>
            <w:vAlign w:val="center"/>
          </w:tcPr>
          <w:p w14:paraId="5BBEF4A4" w14:textId="77777777" w:rsidR="00DA14C4" w:rsidRPr="00042FF8" w:rsidRDefault="00DA14C4" w:rsidP="00042FF8">
            <w:pPr>
              <w:pStyle w:val="afa"/>
            </w:pPr>
            <w:r w:rsidRPr="00042FF8">
              <w:t>Полная энергия E, эВ</w:t>
            </w:r>
          </w:p>
        </w:tc>
      </w:tr>
      <w:tr w:rsidR="00DA14C4" w:rsidRPr="00042FF8" w14:paraId="17ECA2A8" w14:textId="77777777" w:rsidTr="0058443C">
        <w:trPr>
          <w:trHeight w:val="216"/>
        </w:trPr>
        <w:tc>
          <w:tcPr>
            <w:tcW w:w="4607" w:type="dxa"/>
            <w:tcBorders>
              <w:bottom w:val="nil"/>
            </w:tcBorders>
            <w:vAlign w:val="center"/>
          </w:tcPr>
          <w:p w14:paraId="180E63DA" w14:textId="77777777" w:rsidR="00DA14C4" w:rsidRPr="00042FF8" w:rsidRDefault="00DA14C4" w:rsidP="00042FF8">
            <w:pPr>
              <w:pStyle w:val="afa"/>
            </w:pPr>
            <w:r w:rsidRPr="00042FF8">
              <w:t>1,50</w:t>
            </w:r>
          </w:p>
        </w:tc>
        <w:tc>
          <w:tcPr>
            <w:tcW w:w="4607" w:type="dxa"/>
            <w:tcBorders>
              <w:bottom w:val="nil"/>
            </w:tcBorders>
            <w:vAlign w:val="center"/>
          </w:tcPr>
          <w:p w14:paraId="7B1962B5" w14:textId="77777777" w:rsidR="00DA14C4" w:rsidRPr="00042FF8" w:rsidRDefault="00DA14C4" w:rsidP="00042FF8">
            <w:pPr>
              <w:pStyle w:val="afa"/>
            </w:pPr>
            <w:r w:rsidRPr="00042FF8">
              <w:t>-645,166</w:t>
            </w:r>
          </w:p>
        </w:tc>
      </w:tr>
      <w:tr w:rsidR="00DA14C4" w:rsidRPr="00042FF8" w14:paraId="7E4DD679" w14:textId="77777777" w:rsidTr="0058443C">
        <w:trPr>
          <w:trHeight w:val="226"/>
        </w:trPr>
        <w:tc>
          <w:tcPr>
            <w:tcW w:w="4607" w:type="dxa"/>
            <w:tcBorders>
              <w:top w:val="nil"/>
              <w:bottom w:val="nil"/>
            </w:tcBorders>
            <w:vAlign w:val="center"/>
          </w:tcPr>
          <w:p w14:paraId="6C28C5E5" w14:textId="77777777" w:rsidR="00DA14C4" w:rsidRPr="00042FF8" w:rsidRDefault="00DA14C4" w:rsidP="00042FF8">
            <w:pPr>
              <w:pStyle w:val="afa"/>
            </w:pPr>
            <w:r w:rsidRPr="00042FF8">
              <w:t>1,97</w:t>
            </w:r>
          </w:p>
        </w:tc>
        <w:tc>
          <w:tcPr>
            <w:tcW w:w="4607" w:type="dxa"/>
            <w:tcBorders>
              <w:top w:val="nil"/>
              <w:bottom w:val="nil"/>
            </w:tcBorders>
            <w:vAlign w:val="center"/>
          </w:tcPr>
          <w:p w14:paraId="733CCB3D" w14:textId="77777777" w:rsidR="00DA14C4" w:rsidRPr="00042FF8" w:rsidRDefault="00DA14C4" w:rsidP="00042FF8">
            <w:pPr>
              <w:pStyle w:val="afa"/>
            </w:pPr>
            <w:r w:rsidRPr="00042FF8">
              <w:t>-645,128</w:t>
            </w:r>
          </w:p>
        </w:tc>
      </w:tr>
      <w:tr w:rsidR="00DA14C4" w:rsidRPr="00042FF8" w14:paraId="1FFDBB4E" w14:textId="77777777" w:rsidTr="0058443C">
        <w:trPr>
          <w:trHeight w:val="216"/>
        </w:trPr>
        <w:tc>
          <w:tcPr>
            <w:tcW w:w="4607" w:type="dxa"/>
            <w:tcBorders>
              <w:top w:val="nil"/>
              <w:bottom w:val="nil"/>
            </w:tcBorders>
            <w:vAlign w:val="center"/>
          </w:tcPr>
          <w:p w14:paraId="0B29CEC8" w14:textId="77777777" w:rsidR="00DA14C4" w:rsidRPr="00042FF8" w:rsidRDefault="00DA14C4" w:rsidP="00042FF8">
            <w:pPr>
              <w:pStyle w:val="afa"/>
            </w:pPr>
            <w:r w:rsidRPr="00042FF8">
              <w:t>2,98</w:t>
            </w:r>
          </w:p>
        </w:tc>
        <w:tc>
          <w:tcPr>
            <w:tcW w:w="4607" w:type="dxa"/>
            <w:tcBorders>
              <w:top w:val="nil"/>
              <w:bottom w:val="nil"/>
            </w:tcBorders>
            <w:vAlign w:val="center"/>
          </w:tcPr>
          <w:p w14:paraId="5DEE74A5" w14:textId="77777777" w:rsidR="00DA14C4" w:rsidRPr="00042FF8" w:rsidRDefault="00DA14C4" w:rsidP="00042FF8">
            <w:pPr>
              <w:pStyle w:val="afa"/>
            </w:pPr>
            <w:r w:rsidRPr="00042FF8">
              <w:t>-642,787</w:t>
            </w:r>
          </w:p>
        </w:tc>
      </w:tr>
      <w:tr w:rsidR="00DA14C4" w:rsidRPr="00042FF8" w14:paraId="2290CC0A" w14:textId="77777777" w:rsidTr="0058443C">
        <w:trPr>
          <w:trHeight w:val="216"/>
        </w:trPr>
        <w:tc>
          <w:tcPr>
            <w:tcW w:w="4607" w:type="dxa"/>
            <w:tcBorders>
              <w:top w:val="nil"/>
            </w:tcBorders>
            <w:vAlign w:val="center"/>
          </w:tcPr>
          <w:p w14:paraId="64075F3F" w14:textId="77777777" w:rsidR="00DA14C4" w:rsidRPr="00042FF8" w:rsidRDefault="00DA14C4" w:rsidP="00042FF8">
            <w:pPr>
              <w:pStyle w:val="afa"/>
            </w:pPr>
            <w:r w:rsidRPr="00042FF8">
              <w:t>3,97</w:t>
            </w:r>
          </w:p>
        </w:tc>
        <w:tc>
          <w:tcPr>
            <w:tcW w:w="4607" w:type="dxa"/>
            <w:tcBorders>
              <w:top w:val="nil"/>
            </w:tcBorders>
            <w:vAlign w:val="center"/>
          </w:tcPr>
          <w:p w14:paraId="09DDF1C5" w14:textId="77777777" w:rsidR="00DA14C4" w:rsidRPr="00042FF8" w:rsidRDefault="00DA14C4" w:rsidP="00042FF8">
            <w:pPr>
              <w:pStyle w:val="afa"/>
            </w:pPr>
            <w:r w:rsidRPr="00042FF8">
              <w:t>-641,770</w:t>
            </w:r>
          </w:p>
        </w:tc>
      </w:tr>
    </w:tbl>
    <w:p w14:paraId="60A18663" w14:textId="558A660A" w:rsidR="00DA14C4" w:rsidRDefault="00DA14C4" w:rsidP="001F3D61"/>
    <w:p w14:paraId="3979806C" w14:textId="7AD76161" w:rsidR="00DA14C4" w:rsidRDefault="00DA14C4" w:rsidP="001F3D61">
      <w:r w:rsidRPr="00DA14C4">
        <w:t xml:space="preserve">Как видно из полученной зависимости, минимальной энергией обладает </w:t>
      </w:r>
      <w:r w:rsidR="00BD5289" w:rsidRPr="00DA14C4">
        <w:t>конфигурация,</w:t>
      </w:r>
      <w:r w:rsidR="00DE0C2C">
        <w:t xml:space="preserve"> изображенная на рисунке 3.6</w:t>
      </w:r>
      <w:r w:rsidRPr="00DA14C4">
        <w:t xml:space="preserve"> </w:t>
      </w:r>
      <w:r>
        <w:t>(</w:t>
      </w:r>
      <w:r w:rsidRPr="00DA14C4">
        <w:t>г).</w:t>
      </w:r>
      <w:r>
        <w:t xml:space="preserve"> Это визуализируется на </w:t>
      </w:r>
      <w:r w:rsidRPr="00DE0C2C">
        <w:t>рисунке</w:t>
      </w:r>
      <w:r w:rsidR="00DE0C2C" w:rsidRPr="00DE0C2C">
        <w:t xml:space="preserve"> 3.7</w:t>
      </w:r>
      <w:r w:rsidRPr="00DA14C4">
        <w:t xml:space="preserve">, где </w:t>
      </w:r>
      <w:r w:rsidRPr="00ED300D">
        <w:t>показана зависимость энергии от расстояния между молекулой и поверхностью.</w:t>
      </w:r>
    </w:p>
    <w:p w14:paraId="33BFBA14" w14:textId="77777777" w:rsidR="009D7CA8" w:rsidRDefault="009D7CA8" w:rsidP="001F3D61"/>
    <w:p w14:paraId="63DE344E" w14:textId="5D526436" w:rsidR="00DA14C4" w:rsidRDefault="00AD6AD9" w:rsidP="00DA14C4">
      <w:pPr>
        <w:pStyle w:val="afb"/>
      </w:pPr>
      <w:r>
        <w:object w:dxaOrig="7295" w:dyaOrig="5570" w14:anchorId="0DDB37B5">
          <v:shape id="_x0000_i1030" type="#_x0000_t75" style="width:243pt;height:184.8pt" o:ole="">
            <v:imagedata r:id="rId64" o:title=""/>
          </v:shape>
          <o:OLEObject Type="Embed" ProgID="Origin50.Graph" ShapeID="_x0000_i1030" DrawAspect="Content" ObjectID="_1591534234" r:id="rId65"/>
        </w:object>
      </w:r>
    </w:p>
    <w:p w14:paraId="3CDB4861" w14:textId="77777777" w:rsidR="009D7CA8" w:rsidRDefault="009D7CA8" w:rsidP="00DA14C4">
      <w:pPr>
        <w:pStyle w:val="afb"/>
      </w:pPr>
    </w:p>
    <w:p w14:paraId="7FDC697F" w14:textId="43748622" w:rsidR="00DA14C4" w:rsidRDefault="00DA14C4" w:rsidP="00DA14C4">
      <w:pPr>
        <w:pStyle w:val="afb"/>
      </w:pPr>
      <w:r w:rsidRPr="00DE0C2C">
        <w:t>Рисунок</w:t>
      </w:r>
      <w:r w:rsidR="00DE0C2C" w:rsidRPr="00DE0C2C">
        <w:t xml:space="preserve"> 3.7</w:t>
      </w:r>
      <w:r w:rsidRPr="00DA14C4">
        <w:t xml:space="preserve"> – Зависимость полной энергии системы от расстояния от молекулы кислорода до поверхности железа</w:t>
      </w:r>
      <w:r>
        <w:t xml:space="preserve"> </w:t>
      </w:r>
      <w:r w:rsidR="0015080D" w:rsidRPr="0015080D">
        <w:t>[данные предоставлены Ибрагимовой Риной Алиевной, 20.11.2017]</w:t>
      </w:r>
      <w:r w:rsidRPr="00DA14C4">
        <w:t>.</w:t>
      </w:r>
    </w:p>
    <w:p w14:paraId="684A9879" w14:textId="77777777" w:rsidR="009D7CA8" w:rsidRDefault="009D7CA8" w:rsidP="00DA14C4">
      <w:pPr>
        <w:pStyle w:val="afb"/>
      </w:pPr>
    </w:p>
    <w:p w14:paraId="061D5790" w14:textId="10C836CC" w:rsidR="00DA14C4" w:rsidRDefault="00DA14C4" w:rsidP="00DA14C4">
      <w:r w:rsidRPr="00DA14C4">
        <w:t xml:space="preserve">Для демонстрации наличия химического взаимодействия между молекулой кислорода и поверхностью, на </w:t>
      </w:r>
      <w:r w:rsidRPr="00DE0C2C">
        <w:t>рисунке</w:t>
      </w:r>
      <w:r w:rsidR="00DE0C2C" w:rsidRPr="00DE0C2C">
        <w:t xml:space="preserve"> 3.8</w:t>
      </w:r>
      <w:r w:rsidRPr="00DA14C4">
        <w:t xml:space="preserve"> показано распределение зарядовой плотности для конфигурации, изображённой на </w:t>
      </w:r>
      <w:r w:rsidRPr="00DE0C2C">
        <w:t>рисунке</w:t>
      </w:r>
      <w:r w:rsidR="00DE0C2C" w:rsidRPr="00DE0C2C">
        <w:t xml:space="preserve"> 3.6</w:t>
      </w:r>
      <w:r w:rsidRPr="00DE0C2C">
        <w:t xml:space="preserve"> (г)</w:t>
      </w:r>
      <w:r w:rsidRPr="00DA14C4">
        <w:t xml:space="preserve">. </w:t>
      </w:r>
    </w:p>
    <w:p w14:paraId="6BEAE59B" w14:textId="77777777" w:rsidR="009D7CA8" w:rsidRDefault="009D7CA8" w:rsidP="00DA14C4"/>
    <w:p w14:paraId="6C113531" w14:textId="2D775FAC" w:rsidR="00DA14C4" w:rsidRDefault="00DA14C4" w:rsidP="00DA14C4">
      <w:pPr>
        <w:pStyle w:val="afb"/>
      </w:pPr>
      <w:r w:rsidRPr="005907CF">
        <w:rPr>
          <w:noProof/>
        </w:rPr>
        <w:drawing>
          <wp:inline distT="0" distB="0" distL="0" distR="0" wp14:anchorId="0DAE0320" wp14:editId="01FFE5CE">
            <wp:extent cx="1768054" cy="1440000"/>
            <wp:effectExtent l="0" t="0" r="3810" b="8255"/>
            <wp:docPr id="18487" name="Рисунок 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 name="O2 379.tif"/>
                    <pic:cNvPicPr/>
                  </pic:nvPicPr>
                  <pic:blipFill rotWithShape="1">
                    <a:blip r:embed="rId66" cstate="print">
                      <a:extLst>
                        <a:ext uri="{28A0092B-C50C-407E-A947-70E740481C1C}">
                          <a14:useLocalDpi xmlns:a14="http://schemas.microsoft.com/office/drawing/2010/main" val="0"/>
                        </a:ext>
                      </a:extLst>
                    </a:blip>
                    <a:srcRect l="6043" t="13762" r="44993"/>
                    <a:stretch/>
                  </pic:blipFill>
                  <pic:spPr bwMode="auto">
                    <a:xfrm>
                      <a:off x="0" y="0"/>
                      <a:ext cx="1768054" cy="1440000"/>
                    </a:xfrm>
                    <a:prstGeom prst="rect">
                      <a:avLst/>
                    </a:prstGeom>
                    <a:ln>
                      <a:noFill/>
                    </a:ln>
                    <a:extLst>
                      <a:ext uri="{53640926-AAD7-44D8-BBD7-CCE9431645EC}">
                        <a14:shadowObscured xmlns:a14="http://schemas.microsoft.com/office/drawing/2010/main"/>
                      </a:ext>
                    </a:extLst>
                  </pic:spPr>
                </pic:pic>
              </a:graphicData>
            </a:graphic>
          </wp:inline>
        </w:drawing>
      </w:r>
    </w:p>
    <w:p w14:paraId="579E26C5" w14:textId="77777777" w:rsidR="009D7CA8" w:rsidRDefault="009D7CA8" w:rsidP="00DA14C4">
      <w:pPr>
        <w:pStyle w:val="afb"/>
      </w:pPr>
    </w:p>
    <w:p w14:paraId="7B487527" w14:textId="694232DF" w:rsidR="00DA14C4" w:rsidRDefault="00DA14C4" w:rsidP="00DA14C4">
      <w:pPr>
        <w:pStyle w:val="afb"/>
      </w:pPr>
      <w:r w:rsidRPr="00DE0C2C">
        <w:lastRenderedPageBreak/>
        <w:t>Рисунок</w:t>
      </w:r>
      <w:r w:rsidR="00DE0C2C" w:rsidRPr="00DE0C2C">
        <w:t xml:space="preserve"> 3.8</w:t>
      </w:r>
      <w:r w:rsidRPr="00DA14C4">
        <w:t xml:space="preserve"> – Зарядовая плотность взаимодействия свободной поверхности железа с молекулой кислорода </w:t>
      </w:r>
      <w:r w:rsidR="0015080D" w:rsidRPr="0015080D">
        <w:t>[данные предоставлены Ибрагимовой Риной Алиевной, 20.11.2017]</w:t>
      </w:r>
      <w:r w:rsidRPr="00DA14C4">
        <w:t>.</w:t>
      </w:r>
    </w:p>
    <w:p w14:paraId="2BA69704" w14:textId="77777777" w:rsidR="009D7CA8" w:rsidRPr="00DA14C4" w:rsidRDefault="009D7CA8" w:rsidP="00DA14C4">
      <w:pPr>
        <w:pStyle w:val="afb"/>
      </w:pPr>
    </w:p>
    <w:p w14:paraId="27869218" w14:textId="30FC2D8D" w:rsidR="00DA14C4" w:rsidRDefault="00DA14C4" w:rsidP="00DA14C4">
      <w:r w:rsidRPr="00DA14C4">
        <w:t xml:space="preserve">Можно вдеть перераспределение зарядовой плотности между атомом железа и атомами кислорода. Такое поведение говорит о захвате молекулы свободной поверхностью железа. </w:t>
      </w:r>
    </w:p>
    <w:p w14:paraId="556C3D6F" w14:textId="77777777" w:rsidR="009D7CA8" w:rsidRDefault="009D7CA8" w:rsidP="00DA14C4">
      <w:pPr>
        <w:rPr>
          <w:highlight w:val="yellow"/>
        </w:rPr>
      </w:pPr>
    </w:p>
    <w:p w14:paraId="5017A028" w14:textId="2F292FF8" w:rsidR="001A74E5" w:rsidRDefault="001A74E5" w:rsidP="001A74E5">
      <w:pPr>
        <w:pStyle w:val="3"/>
        <w:rPr>
          <w:rFonts w:cs="Times New Roman"/>
          <w:color w:val="auto"/>
        </w:rPr>
      </w:pPr>
      <w:bookmarkStart w:id="101" w:name="_Ref516142570"/>
      <w:bookmarkStart w:id="102" w:name="_Toc517719231"/>
      <w:r w:rsidRPr="00702AAE">
        <w:rPr>
          <w:rFonts w:cs="Times New Roman"/>
          <w:color w:val="auto"/>
        </w:rPr>
        <w:t xml:space="preserve">Моделирование взаимодействия поверхности стали с </w:t>
      </w:r>
      <w:r w:rsidR="00155A61">
        <w:rPr>
          <w:rFonts w:cs="Times New Roman"/>
          <w:color w:val="auto"/>
        </w:rPr>
        <w:t xml:space="preserve">молекулой </w:t>
      </w:r>
      <w:r w:rsidR="00155A61">
        <w:rPr>
          <w:rFonts w:cs="Times New Roman"/>
          <w:color w:val="auto"/>
          <w:lang w:val="en-US"/>
        </w:rPr>
        <w:t>Pb</w:t>
      </w:r>
      <w:r w:rsidR="00155A61">
        <w:rPr>
          <w:rFonts w:cs="Times New Roman"/>
          <w:color w:val="auto"/>
        </w:rPr>
        <w:noBreakHyphen/>
      </w:r>
      <w:r w:rsidR="00155A61">
        <w:rPr>
          <w:rFonts w:cs="Times New Roman"/>
          <w:color w:val="auto"/>
          <w:lang w:val="en-US"/>
        </w:rPr>
        <w:t>O</w:t>
      </w:r>
      <w:r w:rsidRPr="001A74E5">
        <w:rPr>
          <w:rFonts w:cs="Times New Roman"/>
          <w:color w:val="auto"/>
        </w:rPr>
        <w:t xml:space="preserve"> </w:t>
      </w:r>
      <w:r>
        <w:rPr>
          <w:rFonts w:cs="Times New Roman"/>
          <w:color w:val="auto"/>
        </w:rPr>
        <w:t xml:space="preserve">методами </w:t>
      </w:r>
      <w:r>
        <w:rPr>
          <w:rFonts w:cs="Times New Roman"/>
          <w:color w:val="auto"/>
          <w:lang w:val="en-US"/>
        </w:rPr>
        <w:t>ab</w:t>
      </w:r>
      <w:r w:rsidRPr="001A74E5">
        <w:rPr>
          <w:rFonts w:cs="Times New Roman"/>
          <w:color w:val="auto"/>
        </w:rPr>
        <w:t>-</w:t>
      </w:r>
      <w:r>
        <w:rPr>
          <w:rFonts w:cs="Times New Roman"/>
          <w:color w:val="auto"/>
          <w:lang w:val="en-US"/>
        </w:rPr>
        <w:t>initio</w:t>
      </w:r>
      <w:r w:rsidRPr="001A74E5">
        <w:rPr>
          <w:rFonts w:cs="Times New Roman"/>
          <w:color w:val="auto"/>
        </w:rPr>
        <w:t>.</w:t>
      </w:r>
      <w:bookmarkEnd w:id="101"/>
      <w:bookmarkEnd w:id="102"/>
    </w:p>
    <w:p w14:paraId="4B6DEA26" w14:textId="347DA28B" w:rsidR="001A74E5" w:rsidRDefault="001A74E5" w:rsidP="001A74E5">
      <w:r w:rsidRPr="005907CF">
        <w:t xml:space="preserve">Следующим этапом изучения взаимодействия поверхности железа с компонентами теплоносителя является рассмотрение взаимодействия поверхности с </w:t>
      </w:r>
      <w:r>
        <w:t xml:space="preserve">молекулой </w:t>
      </w:r>
      <w:r w:rsidRPr="005907CF">
        <w:t>оксид</w:t>
      </w:r>
      <w:r>
        <w:t>а</w:t>
      </w:r>
      <w:r w:rsidRPr="005907CF">
        <w:t xml:space="preserve"> свинца </w:t>
      </w:r>
      <w:r w:rsidRPr="005907CF">
        <w:rPr>
          <w:lang w:val="en-US"/>
        </w:rPr>
        <w:t>PbO</w:t>
      </w:r>
      <w:r w:rsidRPr="005907CF">
        <w:t>. Для расчетов была использована расчетная ячейка состоящая из 72 атомов железа, 1 атома свинца и 1 атома кислорода. Межатомное расстояние молекулы оксида свинца найдено путем расчета миним</w:t>
      </w:r>
      <w:r>
        <w:t xml:space="preserve">ума полной энергии. На </w:t>
      </w:r>
      <w:r w:rsidRPr="00DE0C2C">
        <w:t>рисунке</w:t>
      </w:r>
      <w:r w:rsidR="00DE0C2C" w:rsidRPr="00DE0C2C">
        <w:t xml:space="preserve"> 3.9</w:t>
      </w:r>
      <w:r>
        <w:t xml:space="preserve"> </w:t>
      </w:r>
      <w:r w:rsidRPr="005907CF">
        <w:t>показана зависимость полной энергии от межатомного расстояния в молекуле. Межатомное расстояние в молекуле оксида свинца равняется 1,95 Å.</w:t>
      </w:r>
    </w:p>
    <w:p w14:paraId="52D17275" w14:textId="77777777" w:rsidR="009D7CA8" w:rsidRPr="005907CF" w:rsidRDefault="009D7CA8" w:rsidP="001A74E5"/>
    <w:p w14:paraId="52BC7EBB" w14:textId="4A9E9A12" w:rsidR="001A74E5" w:rsidRDefault="00AD6D82" w:rsidP="001A74E5">
      <w:pPr>
        <w:pStyle w:val="afb"/>
      </w:pPr>
      <w:r>
        <w:object w:dxaOrig="7295" w:dyaOrig="5570" w14:anchorId="68D1FB74">
          <v:shape id="_x0000_i1031" type="#_x0000_t75" style="width:236.4pt;height:180.6pt" o:ole="">
            <v:imagedata r:id="rId67" o:title=""/>
          </v:shape>
          <o:OLEObject Type="Embed" ProgID="Origin50.Graph" ShapeID="_x0000_i1031" DrawAspect="Content" ObjectID="_1591534235" r:id="rId68"/>
        </w:object>
      </w:r>
    </w:p>
    <w:p w14:paraId="41898F2A" w14:textId="77777777" w:rsidR="009D7CA8" w:rsidRPr="005907CF" w:rsidRDefault="009D7CA8" w:rsidP="001A74E5">
      <w:pPr>
        <w:pStyle w:val="afb"/>
      </w:pPr>
    </w:p>
    <w:p w14:paraId="2456BE5A" w14:textId="554603F1" w:rsidR="001A74E5" w:rsidRDefault="001A74E5" w:rsidP="001A74E5">
      <w:pPr>
        <w:pStyle w:val="afb"/>
      </w:pPr>
      <w:r w:rsidRPr="00DE0C2C">
        <w:t>Рисунок</w:t>
      </w:r>
      <w:r w:rsidR="00DE0C2C" w:rsidRPr="00DE0C2C">
        <w:t xml:space="preserve"> 3.9</w:t>
      </w:r>
      <w:r w:rsidRPr="00AB7597">
        <w:t xml:space="preserve"> – Зависимость полной энергии системы от межатомного расстояния в молекуле оксида свинца</w:t>
      </w:r>
      <w:r>
        <w:t xml:space="preserve"> </w:t>
      </w:r>
      <w:r w:rsidR="0015080D" w:rsidRPr="0015080D">
        <w:t>[данные предоставлены Ибрагимовой Риной Алиевной, 20.11.2017]</w:t>
      </w:r>
      <w:r w:rsidRPr="001A74E5">
        <w:t>.</w:t>
      </w:r>
    </w:p>
    <w:p w14:paraId="7A120B8A" w14:textId="77777777" w:rsidR="009D7CA8" w:rsidRPr="001A74E5" w:rsidRDefault="009D7CA8" w:rsidP="001A74E5">
      <w:pPr>
        <w:pStyle w:val="afb"/>
      </w:pPr>
    </w:p>
    <w:p w14:paraId="2ED1442F" w14:textId="2151A8EB" w:rsidR="001A74E5" w:rsidRDefault="001A74E5" w:rsidP="001A74E5">
      <w:r>
        <w:t>Д</w:t>
      </w:r>
      <w:r w:rsidRPr="005907CF">
        <w:t xml:space="preserve">алее были проведены расчеты для системы, состоящей из </w:t>
      </w:r>
      <w:r>
        <w:t xml:space="preserve">кристаллита </w:t>
      </w:r>
      <w:r w:rsidRPr="005907CF">
        <w:t xml:space="preserve">железа и молекулы оксида свинца в зависимости от расстояния </w:t>
      </w:r>
      <w:r>
        <w:t xml:space="preserve">молекулы </w:t>
      </w:r>
      <w:r w:rsidRPr="005907CF">
        <w:t xml:space="preserve">над поверхностью. Полученные </w:t>
      </w:r>
      <w:r>
        <w:t xml:space="preserve">результаты показаны на рисунке </w:t>
      </w:r>
      <w:r w:rsidR="00DE0C2C">
        <w:t>3</w:t>
      </w:r>
      <w:r>
        <w:t>.</w:t>
      </w:r>
      <w:r w:rsidR="00DE0C2C">
        <w:t>10</w:t>
      </w:r>
      <w:r>
        <w:t xml:space="preserve">. </w:t>
      </w:r>
    </w:p>
    <w:p w14:paraId="54C9F58B" w14:textId="77777777" w:rsidR="009D7CA8" w:rsidRDefault="009D7CA8" w:rsidP="001A74E5"/>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2336"/>
        <w:gridCol w:w="2336"/>
        <w:gridCol w:w="2337"/>
      </w:tblGrid>
      <w:tr w:rsidR="00A052C0" w:rsidRPr="009D7CA8" w14:paraId="57E9D33C" w14:textId="0C44808B" w:rsidTr="00A052C0">
        <w:tc>
          <w:tcPr>
            <w:tcW w:w="2336" w:type="dxa"/>
          </w:tcPr>
          <w:p w14:paraId="3B6E26BA" w14:textId="77777777" w:rsidR="00A052C0" w:rsidRPr="009D7CA8" w:rsidRDefault="00A052C0" w:rsidP="009D7CA8">
            <w:pPr>
              <w:pStyle w:val="afb"/>
            </w:pPr>
            <w:r w:rsidRPr="009D7CA8">
              <w:rPr>
                <w:noProof/>
              </w:rPr>
              <w:drawing>
                <wp:inline distT="0" distB="0" distL="0" distR="0" wp14:anchorId="7E3887C5" wp14:editId="7980C22F">
                  <wp:extent cx="910408" cy="1439545"/>
                  <wp:effectExtent l="0" t="0" r="4445" b="8255"/>
                  <wp:docPr id="6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CAR465.tif"/>
                          <pic:cNvPicPr/>
                        </pic:nvPicPr>
                        <pic:blipFill rotWithShape="1">
                          <a:blip r:embed="rId69" cstate="print">
                            <a:extLst>
                              <a:ext uri="{28A0092B-C50C-407E-A947-70E740481C1C}">
                                <a14:useLocalDpi xmlns:a14="http://schemas.microsoft.com/office/drawing/2010/main" val="0"/>
                              </a:ext>
                            </a:extLst>
                          </a:blip>
                          <a:srcRect l="21939" t="15306" r="53285"/>
                          <a:stretch/>
                        </pic:blipFill>
                        <pic:spPr bwMode="auto">
                          <a:xfrm>
                            <a:off x="0" y="0"/>
                            <a:ext cx="910696" cy="1440000"/>
                          </a:xfrm>
                          <a:prstGeom prst="rect">
                            <a:avLst/>
                          </a:prstGeom>
                          <a:ln>
                            <a:noFill/>
                          </a:ln>
                          <a:extLst>
                            <a:ext uri="{53640926-AAD7-44D8-BBD7-CCE9431645EC}">
                              <a14:shadowObscured xmlns:a14="http://schemas.microsoft.com/office/drawing/2010/main"/>
                            </a:ext>
                          </a:extLst>
                        </pic:spPr>
                      </pic:pic>
                    </a:graphicData>
                  </a:graphic>
                </wp:inline>
              </w:drawing>
            </w:r>
          </w:p>
          <w:p w14:paraId="55980273" w14:textId="68352DD6" w:rsidR="00A052C0" w:rsidRPr="009D7CA8" w:rsidRDefault="00A052C0" w:rsidP="009D7CA8">
            <w:pPr>
              <w:pStyle w:val="afb"/>
            </w:pPr>
            <w:r w:rsidRPr="009D7CA8">
              <w:t>а</w:t>
            </w:r>
          </w:p>
        </w:tc>
        <w:tc>
          <w:tcPr>
            <w:tcW w:w="2336" w:type="dxa"/>
          </w:tcPr>
          <w:p w14:paraId="34F8A44D" w14:textId="77777777" w:rsidR="00A052C0" w:rsidRPr="009D7CA8" w:rsidRDefault="00A052C0" w:rsidP="009D7CA8">
            <w:pPr>
              <w:pStyle w:val="afb"/>
            </w:pPr>
            <w:r w:rsidRPr="009D7CA8">
              <w:rPr>
                <w:noProof/>
              </w:rPr>
              <w:drawing>
                <wp:inline distT="0" distB="0" distL="0" distR="0" wp14:anchorId="29BB4103" wp14:editId="1DB122E1">
                  <wp:extent cx="1069358" cy="1440000"/>
                  <wp:effectExtent l="0" t="0" r="0" b="8255"/>
                  <wp:docPr id="7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TCAR431.tif"/>
                          <pic:cNvPicPr/>
                        </pic:nvPicPr>
                        <pic:blipFill rotWithShape="1">
                          <a:blip r:embed="rId70" cstate="print">
                            <a:extLst>
                              <a:ext uri="{28A0092B-C50C-407E-A947-70E740481C1C}">
                                <a14:useLocalDpi xmlns:a14="http://schemas.microsoft.com/office/drawing/2010/main" val="0"/>
                              </a:ext>
                            </a:extLst>
                          </a:blip>
                          <a:srcRect l="21290" t="20757" r="51546"/>
                          <a:stretch/>
                        </pic:blipFill>
                        <pic:spPr bwMode="auto">
                          <a:xfrm>
                            <a:off x="0" y="0"/>
                            <a:ext cx="1069358" cy="1440000"/>
                          </a:xfrm>
                          <a:prstGeom prst="rect">
                            <a:avLst/>
                          </a:prstGeom>
                          <a:ln>
                            <a:noFill/>
                          </a:ln>
                          <a:extLst>
                            <a:ext uri="{53640926-AAD7-44D8-BBD7-CCE9431645EC}">
                              <a14:shadowObscured xmlns:a14="http://schemas.microsoft.com/office/drawing/2010/main"/>
                            </a:ext>
                          </a:extLst>
                        </pic:spPr>
                      </pic:pic>
                    </a:graphicData>
                  </a:graphic>
                </wp:inline>
              </w:drawing>
            </w:r>
          </w:p>
          <w:p w14:paraId="43A2CEF1" w14:textId="41C3E41B" w:rsidR="00A052C0" w:rsidRPr="009D7CA8" w:rsidRDefault="00A052C0" w:rsidP="009D7CA8">
            <w:pPr>
              <w:pStyle w:val="afb"/>
            </w:pPr>
            <w:r w:rsidRPr="009D7CA8">
              <w:t>б</w:t>
            </w:r>
          </w:p>
        </w:tc>
        <w:tc>
          <w:tcPr>
            <w:tcW w:w="2336" w:type="dxa"/>
          </w:tcPr>
          <w:p w14:paraId="3742EE9E" w14:textId="77777777" w:rsidR="00A052C0" w:rsidRPr="009D7CA8" w:rsidRDefault="00A052C0" w:rsidP="00A052C0">
            <w:pPr>
              <w:pStyle w:val="afb"/>
            </w:pPr>
            <w:r w:rsidRPr="009D7CA8">
              <w:rPr>
                <w:noProof/>
              </w:rPr>
              <w:drawing>
                <wp:inline distT="0" distB="0" distL="0" distR="0" wp14:anchorId="42B07E72" wp14:editId="07EFA872">
                  <wp:extent cx="1017905" cy="1439452"/>
                  <wp:effectExtent l="0" t="0" r="0" b="8890"/>
                  <wp:docPr id="7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CAR396.tif"/>
                          <pic:cNvPicPr/>
                        </pic:nvPicPr>
                        <pic:blipFill rotWithShape="1">
                          <a:blip r:embed="rId71" cstate="print">
                            <a:extLst>
                              <a:ext uri="{28A0092B-C50C-407E-A947-70E740481C1C}">
                                <a14:useLocalDpi xmlns:a14="http://schemas.microsoft.com/office/drawing/2010/main" val="0"/>
                              </a:ext>
                            </a:extLst>
                          </a:blip>
                          <a:srcRect l="21817" t="23076" r="53028" b="13"/>
                          <a:stretch/>
                        </pic:blipFill>
                        <pic:spPr bwMode="auto">
                          <a:xfrm>
                            <a:off x="0" y="0"/>
                            <a:ext cx="1018293" cy="1440000"/>
                          </a:xfrm>
                          <a:prstGeom prst="rect">
                            <a:avLst/>
                          </a:prstGeom>
                          <a:ln>
                            <a:noFill/>
                          </a:ln>
                          <a:extLst>
                            <a:ext uri="{53640926-AAD7-44D8-BBD7-CCE9431645EC}">
                              <a14:shadowObscured xmlns:a14="http://schemas.microsoft.com/office/drawing/2010/main"/>
                            </a:ext>
                          </a:extLst>
                        </pic:spPr>
                      </pic:pic>
                    </a:graphicData>
                  </a:graphic>
                </wp:inline>
              </w:drawing>
            </w:r>
          </w:p>
          <w:p w14:paraId="6AD17DC0" w14:textId="1DC8FD77" w:rsidR="00A052C0" w:rsidRPr="009D7CA8" w:rsidRDefault="00A052C0" w:rsidP="00A052C0">
            <w:pPr>
              <w:pStyle w:val="afb"/>
            </w:pPr>
            <w:r w:rsidRPr="009D7CA8">
              <w:t>в</w:t>
            </w:r>
          </w:p>
        </w:tc>
        <w:tc>
          <w:tcPr>
            <w:tcW w:w="2337" w:type="dxa"/>
          </w:tcPr>
          <w:p w14:paraId="619C7673" w14:textId="77777777" w:rsidR="00A052C0" w:rsidRPr="009D7CA8" w:rsidRDefault="00A052C0" w:rsidP="00A052C0">
            <w:pPr>
              <w:pStyle w:val="afb"/>
            </w:pPr>
            <w:r w:rsidRPr="009D7CA8">
              <w:rPr>
                <w:noProof/>
              </w:rPr>
              <w:drawing>
                <wp:inline distT="0" distB="0" distL="0" distR="0" wp14:anchorId="20909EC2" wp14:editId="672738B0">
                  <wp:extent cx="1046995" cy="1440000"/>
                  <wp:effectExtent l="0" t="0" r="1270" b="8255"/>
                  <wp:docPr id="8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CAR379.tif"/>
                          <pic:cNvPicPr/>
                        </pic:nvPicPr>
                        <pic:blipFill rotWithShape="1">
                          <a:blip r:embed="rId72" cstate="print">
                            <a:extLst>
                              <a:ext uri="{28A0092B-C50C-407E-A947-70E740481C1C}">
                                <a14:useLocalDpi xmlns:a14="http://schemas.microsoft.com/office/drawing/2010/main" val="0"/>
                              </a:ext>
                            </a:extLst>
                          </a:blip>
                          <a:srcRect l="22224" t="24644" r="52483"/>
                          <a:stretch/>
                        </pic:blipFill>
                        <pic:spPr bwMode="auto">
                          <a:xfrm>
                            <a:off x="0" y="0"/>
                            <a:ext cx="1046995" cy="1440000"/>
                          </a:xfrm>
                          <a:prstGeom prst="rect">
                            <a:avLst/>
                          </a:prstGeom>
                          <a:ln>
                            <a:noFill/>
                          </a:ln>
                          <a:extLst>
                            <a:ext uri="{53640926-AAD7-44D8-BBD7-CCE9431645EC}">
                              <a14:shadowObscured xmlns:a14="http://schemas.microsoft.com/office/drawing/2010/main"/>
                            </a:ext>
                          </a:extLst>
                        </pic:spPr>
                      </pic:pic>
                    </a:graphicData>
                  </a:graphic>
                </wp:inline>
              </w:drawing>
            </w:r>
          </w:p>
          <w:p w14:paraId="3B04189B" w14:textId="4A790A65" w:rsidR="00A052C0" w:rsidRPr="009D7CA8" w:rsidRDefault="00A052C0" w:rsidP="00A052C0">
            <w:pPr>
              <w:pStyle w:val="afb"/>
            </w:pPr>
            <w:r w:rsidRPr="009D7CA8">
              <w:t>г</w:t>
            </w:r>
          </w:p>
        </w:tc>
      </w:tr>
    </w:tbl>
    <w:p w14:paraId="0F6EC924" w14:textId="77777777" w:rsidR="009D7CA8" w:rsidRPr="009D7CA8" w:rsidRDefault="001A74E5" w:rsidP="00DE0C2C">
      <w:pPr>
        <w:pStyle w:val="afb"/>
        <w:rPr>
          <w:sz w:val="20"/>
          <w:szCs w:val="20"/>
        </w:rPr>
      </w:pPr>
      <w:r w:rsidRPr="009D7CA8">
        <w:rPr>
          <w:sz w:val="20"/>
          <w:szCs w:val="20"/>
        </w:rPr>
        <w:t>а - 3,97 Å</w:t>
      </w:r>
    </w:p>
    <w:p w14:paraId="6E8414FF" w14:textId="77777777" w:rsidR="009D7CA8" w:rsidRPr="009D7CA8" w:rsidRDefault="001A74E5" w:rsidP="00DE0C2C">
      <w:pPr>
        <w:pStyle w:val="afb"/>
        <w:rPr>
          <w:sz w:val="20"/>
          <w:szCs w:val="20"/>
        </w:rPr>
      </w:pPr>
      <w:r w:rsidRPr="009D7CA8">
        <w:rPr>
          <w:sz w:val="20"/>
          <w:szCs w:val="20"/>
        </w:rPr>
        <w:t>б - 2,98 Å</w:t>
      </w:r>
    </w:p>
    <w:p w14:paraId="6CA12DD4" w14:textId="77777777" w:rsidR="009D7CA8" w:rsidRPr="009D7CA8" w:rsidRDefault="001A74E5" w:rsidP="00DE0C2C">
      <w:pPr>
        <w:pStyle w:val="afb"/>
        <w:rPr>
          <w:sz w:val="20"/>
          <w:szCs w:val="20"/>
        </w:rPr>
      </w:pPr>
      <w:r w:rsidRPr="009D7CA8">
        <w:rPr>
          <w:sz w:val="20"/>
          <w:szCs w:val="20"/>
        </w:rPr>
        <w:t>в - 1,97 Å</w:t>
      </w:r>
    </w:p>
    <w:p w14:paraId="1A46BE3B" w14:textId="7E681838" w:rsidR="001A74E5" w:rsidRPr="009D7CA8" w:rsidRDefault="001A74E5" w:rsidP="00DE0C2C">
      <w:pPr>
        <w:pStyle w:val="afb"/>
        <w:rPr>
          <w:sz w:val="20"/>
          <w:szCs w:val="20"/>
        </w:rPr>
      </w:pPr>
      <w:r w:rsidRPr="009D7CA8">
        <w:rPr>
          <w:sz w:val="20"/>
          <w:szCs w:val="20"/>
        </w:rPr>
        <w:t xml:space="preserve">г - 1,50 Å </w:t>
      </w:r>
    </w:p>
    <w:p w14:paraId="7A76266F" w14:textId="77777777" w:rsidR="009D7CA8" w:rsidRPr="00DE0C2C" w:rsidRDefault="009D7CA8" w:rsidP="00DE0C2C">
      <w:pPr>
        <w:pStyle w:val="afb"/>
      </w:pPr>
    </w:p>
    <w:p w14:paraId="51984060" w14:textId="21AD678A" w:rsidR="001A74E5" w:rsidRDefault="001A74E5" w:rsidP="001A74E5">
      <w:pPr>
        <w:pStyle w:val="afb"/>
        <w:rPr>
          <w:noProof/>
        </w:rPr>
      </w:pPr>
      <w:r w:rsidRPr="00DE0C2C">
        <w:rPr>
          <w:noProof/>
        </w:rPr>
        <w:t>Рисунок</w:t>
      </w:r>
      <w:r w:rsidR="00DE0C2C" w:rsidRPr="00DE0C2C">
        <w:rPr>
          <w:noProof/>
        </w:rPr>
        <w:t xml:space="preserve"> 3.10</w:t>
      </w:r>
      <w:r>
        <w:rPr>
          <w:noProof/>
        </w:rPr>
        <w:t xml:space="preserve"> </w:t>
      </w:r>
      <w:r w:rsidRPr="00AB7597">
        <w:rPr>
          <w:noProof/>
        </w:rPr>
        <w:t xml:space="preserve">– </w:t>
      </w:r>
      <w:r w:rsidRPr="00AB7597">
        <w:t>Взаимодействие</w:t>
      </w:r>
      <w:r w:rsidRPr="00AB7597">
        <w:rPr>
          <w:noProof/>
        </w:rPr>
        <w:t xml:space="preserve"> поверхности железа с оксидом свинца на</w:t>
      </w:r>
      <w:r w:rsidR="002D33C7">
        <w:rPr>
          <w:noProof/>
        </w:rPr>
        <w:t xml:space="preserve"> различных</w:t>
      </w:r>
      <w:r w:rsidRPr="00AB7597">
        <w:rPr>
          <w:noProof/>
        </w:rPr>
        <w:t xml:space="preserve"> расстояни</w:t>
      </w:r>
      <w:r w:rsidR="002D33C7">
        <w:rPr>
          <w:noProof/>
        </w:rPr>
        <w:t>ях</w:t>
      </w:r>
      <w:r w:rsidRPr="00AB7597">
        <w:rPr>
          <w:noProof/>
        </w:rPr>
        <w:t xml:space="preserve"> </w:t>
      </w:r>
      <w:r w:rsidR="0015080D" w:rsidRPr="0015080D">
        <w:rPr>
          <w:noProof/>
        </w:rPr>
        <w:t>[данные предоставлены Ибрагимовой Риной Алиевной, 20.11.2017]</w:t>
      </w:r>
      <w:r w:rsidRPr="00DE0C2C">
        <w:rPr>
          <w:noProof/>
        </w:rPr>
        <w:t>.</w:t>
      </w:r>
    </w:p>
    <w:p w14:paraId="1469CC50" w14:textId="77777777" w:rsidR="009D7CA8" w:rsidRPr="001A74E5" w:rsidRDefault="009D7CA8" w:rsidP="001A74E5">
      <w:pPr>
        <w:pStyle w:val="afb"/>
      </w:pPr>
    </w:p>
    <w:p w14:paraId="58EA8E9F" w14:textId="4D8747AE" w:rsidR="001A74E5" w:rsidRPr="005907CF" w:rsidRDefault="001A74E5" w:rsidP="00C1756D">
      <w:r>
        <w:t xml:space="preserve">На </w:t>
      </w:r>
      <w:r w:rsidRPr="00DE0C2C">
        <w:t>рисунке</w:t>
      </w:r>
      <w:r>
        <w:t xml:space="preserve"> </w:t>
      </w:r>
      <w:r w:rsidR="00DE0C2C" w:rsidRPr="00DE0C2C">
        <w:rPr>
          <w:noProof/>
        </w:rPr>
        <w:t>3.10</w:t>
      </w:r>
      <w:r w:rsidR="00DE0C2C">
        <w:rPr>
          <w:noProof/>
        </w:rPr>
        <w:t xml:space="preserve"> </w:t>
      </w:r>
      <w:r w:rsidRPr="001A74E5">
        <w:t>(</w:t>
      </w:r>
      <w:r w:rsidRPr="005907CF">
        <w:t>а) показано положение молекулы на расстоянии 3,97 Å при котором взаимодействия не про</w:t>
      </w:r>
      <w:r>
        <w:t>исходит. Следующ</w:t>
      </w:r>
      <w:r w:rsidR="00E21383">
        <w:t>ий</w:t>
      </w:r>
      <w:r>
        <w:t xml:space="preserve"> </w:t>
      </w:r>
      <w:r w:rsidR="00E21383">
        <w:t xml:space="preserve">рисунок </w:t>
      </w:r>
      <w:r w:rsidR="00E21383" w:rsidRPr="00DE0C2C">
        <w:rPr>
          <w:noProof/>
        </w:rPr>
        <w:t>3.10</w:t>
      </w:r>
      <w:r w:rsidRPr="005907CF">
        <w:t xml:space="preserve"> </w:t>
      </w:r>
      <w:r w:rsidRPr="002D33C7">
        <w:t>(</w:t>
      </w:r>
      <w:r w:rsidRPr="005907CF">
        <w:t xml:space="preserve">б) показывает положение молекулы на расстоянии </w:t>
      </w:r>
      <w:r w:rsidRPr="005907CF">
        <w:rPr>
          <w:color w:val="000000"/>
        </w:rPr>
        <w:t xml:space="preserve">2,98 </w:t>
      </w:r>
      <w:r w:rsidRPr="005907CF">
        <w:t>Å, при котором также не наблюдается взаимодейст</w:t>
      </w:r>
      <w:r>
        <w:t xml:space="preserve">вия с поверхностью. На </w:t>
      </w:r>
      <w:r w:rsidRPr="00DE0C2C">
        <w:t>рисунке</w:t>
      </w:r>
      <w:r w:rsidR="00DE0C2C">
        <w:t xml:space="preserve"> </w:t>
      </w:r>
      <w:r w:rsidR="00DE0C2C" w:rsidRPr="00DE0C2C">
        <w:rPr>
          <w:noProof/>
        </w:rPr>
        <w:t>3.10</w:t>
      </w:r>
      <w:r>
        <w:t xml:space="preserve"> </w:t>
      </w:r>
      <w:r w:rsidR="002D33C7" w:rsidRPr="002D33C7">
        <w:t>(</w:t>
      </w:r>
      <w:r w:rsidRPr="005907CF">
        <w:t xml:space="preserve">в) показана конфигурация системы при </w:t>
      </w:r>
      <w:r>
        <w:t>расположении</w:t>
      </w:r>
      <w:r w:rsidRPr="005907CF">
        <w:t xml:space="preserve"> молекулы на расстоянии </w:t>
      </w:r>
      <w:r w:rsidRPr="005907CF">
        <w:rPr>
          <w:noProof/>
        </w:rPr>
        <w:t>1,97 Å над поверхностью</w:t>
      </w:r>
      <w:r>
        <w:rPr>
          <w:noProof/>
        </w:rPr>
        <w:t xml:space="preserve"> и</w:t>
      </w:r>
      <w:r w:rsidRPr="005907CF">
        <w:rPr>
          <w:noProof/>
        </w:rPr>
        <w:t xml:space="preserve">, как видно из рисунка, кислород подходит ближе к поверхности и образует связь с атомом железа, при этом межатомное расстояние в молекуле незначительно увеличивается. На </w:t>
      </w:r>
      <w:r w:rsidRPr="00E21383">
        <w:rPr>
          <w:noProof/>
        </w:rPr>
        <w:t>рисунке</w:t>
      </w:r>
      <w:r w:rsidR="00E21383">
        <w:rPr>
          <w:noProof/>
        </w:rPr>
        <w:t xml:space="preserve"> </w:t>
      </w:r>
      <w:r w:rsidR="00E21383" w:rsidRPr="00DE0C2C">
        <w:rPr>
          <w:noProof/>
        </w:rPr>
        <w:t>3.10</w:t>
      </w:r>
      <w:r w:rsidRPr="005907CF">
        <w:rPr>
          <w:noProof/>
        </w:rPr>
        <w:t xml:space="preserve"> </w:t>
      </w:r>
      <w:r w:rsidR="002D33C7" w:rsidRPr="002D33C7">
        <w:rPr>
          <w:noProof/>
        </w:rPr>
        <w:t>(</w:t>
      </w:r>
      <w:r w:rsidRPr="005907CF">
        <w:rPr>
          <w:noProof/>
        </w:rPr>
        <w:t xml:space="preserve">г) молекула оксида свинца находится на расстоянии </w:t>
      </w:r>
      <w:r w:rsidRPr="005907CF">
        <w:rPr>
          <w:color w:val="000000"/>
        </w:rPr>
        <w:t>1,50</w:t>
      </w:r>
      <w:r w:rsidRPr="005907CF">
        <w:rPr>
          <w:noProof/>
        </w:rPr>
        <w:t xml:space="preserve"> Å над поверхностью. В таком положении атом кислорода спускается еще ниже и образует связи с двумя атомами железа, при этом можно говорить о диссоциации молекулы оксида свинца, поскольку межатомное расстояние в молекуле сильно увеличивается.</w:t>
      </w:r>
    </w:p>
    <w:p w14:paraId="396E4B3F" w14:textId="3570AC50" w:rsidR="001A74E5" w:rsidRDefault="001A74E5" w:rsidP="00C1756D">
      <w:r w:rsidRPr="005907CF">
        <w:t xml:space="preserve">В </w:t>
      </w:r>
      <w:r w:rsidRPr="00E21383">
        <w:rPr>
          <w:noProof/>
        </w:rPr>
        <w:t>таблице</w:t>
      </w:r>
      <w:r w:rsidR="00E21383" w:rsidRPr="00E21383">
        <w:rPr>
          <w:noProof/>
        </w:rPr>
        <w:t xml:space="preserve"> 3.</w:t>
      </w:r>
      <w:r w:rsidR="00042FF8">
        <w:rPr>
          <w:noProof/>
        </w:rPr>
        <w:t>4</w:t>
      </w:r>
      <w:r w:rsidRPr="005907CF">
        <w:t xml:space="preserve"> приведены полные энергии системы в зависимости от расстояния от молекулы до поверхности железа. </w:t>
      </w:r>
    </w:p>
    <w:p w14:paraId="3E8F4A49" w14:textId="1A21A877" w:rsidR="00A052C0" w:rsidRDefault="00A052C0" w:rsidP="00C1756D"/>
    <w:p w14:paraId="18489DD2" w14:textId="34DB4ACB" w:rsidR="00A052C0" w:rsidRDefault="00A052C0" w:rsidP="00C1756D"/>
    <w:p w14:paraId="5BD12EDA" w14:textId="77777777" w:rsidR="00A052C0" w:rsidRPr="005907CF" w:rsidRDefault="00A052C0" w:rsidP="00C1756D"/>
    <w:p w14:paraId="57496F6D" w14:textId="15494EE1" w:rsidR="001A74E5" w:rsidRDefault="001A74E5" w:rsidP="002D33C7">
      <w:pPr>
        <w:pStyle w:val="af9"/>
      </w:pPr>
      <w:r w:rsidRPr="00E21383">
        <w:lastRenderedPageBreak/>
        <w:t>Таблица</w:t>
      </w:r>
      <w:r w:rsidR="00E21383" w:rsidRPr="00E21383">
        <w:t xml:space="preserve"> 3.</w:t>
      </w:r>
      <w:r w:rsidR="00042FF8">
        <w:t>4</w:t>
      </w:r>
      <w:r w:rsidRPr="005907CF">
        <w:t xml:space="preserve">– Полная энергия </w:t>
      </w:r>
      <w:r>
        <w:t xml:space="preserve">системы </w:t>
      </w:r>
      <w:r w:rsidRPr="005907CF">
        <w:t>в зависимости от расстояния поверхности железа до молекулы оксида свинца</w:t>
      </w:r>
      <w:r w:rsidR="0015080D" w:rsidRPr="0015080D">
        <w:t xml:space="preserve"> [данные предоставлены Ибрагимовой Риной Алиевной, 20.11.2017]</w:t>
      </w:r>
      <w:r w:rsidR="002D33C7" w:rsidRPr="002D33C7">
        <w:t>.</w:t>
      </w:r>
    </w:p>
    <w:tbl>
      <w:tblPr>
        <w:tblStyle w:val="a4"/>
        <w:tblW w:w="0" w:type="auto"/>
        <w:tblLook w:val="04A0" w:firstRow="1" w:lastRow="0" w:firstColumn="1" w:lastColumn="0" w:noHBand="0" w:noVBand="1"/>
      </w:tblPr>
      <w:tblGrid>
        <w:gridCol w:w="4672"/>
        <w:gridCol w:w="4673"/>
      </w:tblGrid>
      <w:tr w:rsidR="00C73FB0" w14:paraId="5504F8C3" w14:textId="77777777" w:rsidTr="00C73FB0">
        <w:tc>
          <w:tcPr>
            <w:tcW w:w="4672" w:type="dxa"/>
            <w:tcBorders>
              <w:bottom w:val="single" w:sz="4" w:space="0" w:color="auto"/>
            </w:tcBorders>
          </w:tcPr>
          <w:p w14:paraId="138E3227" w14:textId="02504FB9" w:rsidR="00C73FB0" w:rsidRDefault="00C73FB0" w:rsidP="00C73FB0">
            <w:pPr>
              <w:pStyle w:val="afa"/>
            </w:pPr>
            <w:r w:rsidRPr="00C73FB0">
              <w:t>Расстояние до поверхности r, Å</w:t>
            </w:r>
          </w:p>
        </w:tc>
        <w:tc>
          <w:tcPr>
            <w:tcW w:w="4673" w:type="dxa"/>
            <w:tcBorders>
              <w:bottom w:val="single" w:sz="4" w:space="0" w:color="auto"/>
            </w:tcBorders>
          </w:tcPr>
          <w:p w14:paraId="5126B545" w14:textId="5E0F2B25" w:rsidR="00C73FB0" w:rsidRDefault="00C73FB0" w:rsidP="00C73FB0">
            <w:pPr>
              <w:pStyle w:val="afa"/>
            </w:pPr>
            <w:r w:rsidRPr="00C73FB0">
              <w:t>Полная энергия E, эВ</w:t>
            </w:r>
          </w:p>
        </w:tc>
      </w:tr>
      <w:tr w:rsidR="00C73FB0" w14:paraId="436514A1" w14:textId="77777777" w:rsidTr="00C73FB0">
        <w:tc>
          <w:tcPr>
            <w:tcW w:w="4672" w:type="dxa"/>
            <w:tcBorders>
              <w:bottom w:val="nil"/>
            </w:tcBorders>
            <w:vAlign w:val="center"/>
          </w:tcPr>
          <w:p w14:paraId="3AC82728" w14:textId="6BB24D12" w:rsidR="00C73FB0" w:rsidRDefault="00C73FB0" w:rsidP="00C73FB0">
            <w:pPr>
              <w:pStyle w:val="afa"/>
            </w:pPr>
            <w:r w:rsidRPr="00C73FB0">
              <w:t>1,50</w:t>
            </w:r>
          </w:p>
        </w:tc>
        <w:tc>
          <w:tcPr>
            <w:tcW w:w="4673" w:type="dxa"/>
            <w:tcBorders>
              <w:bottom w:val="nil"/>
            </w:tcBorders>
          </w:tcPr>
          <w:p w14:paraId="2B930CF6" w14:textId="32439411" w:rsidR="00C73FB0" w:rsidRDefault="00C73FB0" w:rsidP="00C73FB0">
            <w:pPr>
              <w:pStyle w:val="afa"/>
            </w:pPr>
            <w:r w:rsidRPr="00C73FB0">
              <w:t>-644,480</w:t>
            </w:r>
          </w:p>
        </w:tc>
      </w:tr>
      <w:tr w:rsidR="00C73FB0" w14:paraId="2D80F77D" w14:textId="77777777" w:rsidTr="00C73FB0">
        <w:tc>
          <w:tcPr>
            <w:tcW w:w="4672" w:type="dxa"/>
            <w:tcBorders>
              <w:top w:val="nil"/>
              <w:bottom w:val="nil"/>
            </w:tcBorders>
            <w:vAlign w:val="center"/>
          </w:tcPr>
          <w:p w14:paraId="17D54779" w14:textId="659412A3" w:rsidR="00C73FB0" w:rsidRDefault="00C73FB0" w:rsidP="00C73FB0">
            <w:pPr>
              <w:pStyle w:val="afa"/>
            </w:pPr>
            <w:r w:rsidRPr="00C73FB0">
              <w:t>1,97</w:t>
            </w:r>
          </w:p>
        </w:tc>
        <w:tc>
          <w:tcPr>
            <w:tcW w:w="4673" w:type="dxa"/>
            <w:tcBorders>
              <w:top w:val="nil"/>
              <w:bottom w:val="nil"/>
            </w:tcBorders>
          </w:tcPr>
          <w:p w14:paraId="6C239E68" w14:textId="7C9BD579" w:rsidR="00C73FB0" w:rsidRDefault="00C73FB0" w:rsidP="00C73FB0">
            <w:pPr>
              <w:pStyle w:val="afa"/>
            </w:pPr>
            <w:r w:rsidRPr="00C73FB0">
              <w:t>-645,011</w:t>
            </w:r>
          </w:p>
        </w:tc>
      </w:tr>
      <w:tr w:rsidR="00C73FB0" w14:paraId="27A6A540" w14:textId="77777777" w:rsidTr="00C73FB0">
        <w:tc>
          <w:tcPr>
            <w:tcW w:w="4672" w:type="dxa"/>
            <w:tcBorders>
              <w:top w:val="nil"/>
              <w:bottom w:val="nil"/>
            </w:tcBorders>
            <w:vAlign w:val="center"/>
          </w:tcPr>
          <w:p w14:paraId="47A34C0E" w14:textId="01597022" w:rsidR="00C73FB0" w:rsidRDefault="00C73FB0" w:rsidP="00C73FB0">
            <w:pPr>
              <w:pStyle w:val="afa"/>
            </w:pPr>
            <w:r w:rsidRPr="00C73FB0">
              <w:t>2,98</w:t>
            </w:r>
          </w:p>
        </w:tc>
        <w:tc>
          <w:tcPr>
            <w:tcW w:w="4673" w:type="dxa"/>
            <w:tcBorders>
              <w:top w:val="nil"/>
              <w:bottom w:val="nil"/>
            </w:tcBorders>
          </w:tcPr>
          <w:p w14:paraId="5EA9802A" w14:textId="5F2F6E7D" w:rsidR="00C73FB0" w:rsidRDefault="00C73FB0" w:rsidP="00C73FB0">
            <w:pPr>
              <w:pStyle w:val="afa"/>
            </w:pPr>
            <w:r w:rsidRPr="00C73FB0">
              <w:t>-641,940</w:t>
            </w:r>
          </w:p>
        </w:tc>
      </w:tr>
      <w:tr w:rsidR="00C73FB0" w14:paraId="139D9D7F" w14:textId="77777777" w:rsidTr="00C73FB0">
        <w:tc>
          <w:tcPr>
            <w:tcW w:w="4672" w:type="dxa"/>
            <w:tcBorders>
              <w:top w:val="nil"/>
            </w:tcBorders>
            <w:vAlign w:val="center"/>
          </w:tcPr>
          <w:p w14:paraId="3F1E417F" w14:textId="39AE9CB6" w:rsidR="00C73FB0" w:rsidRDefault="00C73FB0" w:rsidP="00C73FB0">
            <w:pPr>
              <w:pStyle w:val="afa"/>
            </w:pPr>
            <w:r w:rsidRPr="00C73FB0">
              <w:t>3,97</w:t>
            </w:r>
          </w:p>
        </w:tc>
        <w:tc>
          <w:tcPr>
            <w:tcW w:w="4673" w:type="dxa"/>
            <w:tcBorders>
              <w:top w:val="nil"/>
            </w:tcBorders>
          </w:tcPr>
          <w:p w14:paraId="06C3764A" w14:textId="7ABEB540" w:rsidR="00C73FB0" w:rsidRDefault="00C73FB0" w:rsidP="00C73FB0">
            <w:pPr>
              <w:pStyle w:val="afa"/>
            </w:pPr>
            <w:r w:rsidRPr="00C73FB0">
              <w:t>-641,013</w:t>
            </w:r>
          </w:p>
        </w:tc>
      </w:tr>
    </w:tbl>
    <w:p w14:paraId="67652479" w14:textId="77777777" w:rsidR="00C73FB0" w:rsidRPr="002D33C7" w:rsidRDefault="00C73FB0" w:rsidP="002D33C7">
      <w:pPr>
        <w:pStyle w:val="af9"/>
      </w:pPr>
    </w:p>
    <w:p w14:paraId="2F8D4EA0" w14:textId="02FF4AA0" w:rsidR="001A74E5" w:rsidRDefault="001A74E5" w:rsidP="002D33C7">
      <w:r>
        <w:t xml:space="preserve">На </w:t>
      </w:r>
      <w:r w:rsidRPr="00E21383">
        <w:t>рисунке</w:t>
      </w:r>
      <w:r w:rsidR="00E21383" w:rsidRPr="00E21383">
        <w:t xml:space="preserve"> 3.11</w:t>
      </w:r>
      <w:r w:rsidRPr="005907CF">
        <w:t xml:space="preserve"> показана зависимость энергии системы от расстояния между поверхностью и молекулой. Видно, что минимальной </w:t>
      </w:r>
      <w:r>
        <w:t xml:space="preserve">энергией обладает конфигурация </w:t>
      </w:r>
      <w:r w:rsidR="00E21383">
        <w:t>рисунка 3.</w:t>
      </w:r>
      <w:r w:rsidR="00E21383" w:rsidRPr="00E21383">
        <w:t>10</w:t>
      </w:r>
      <w:r w:rsidRPr="00E21383">
        <w:t xml:space="preserve"> </w:t>
      </w:r>
      <w:r w:rsidR="002D33C7" w:rsidRPr="00E21383">
        <w:t>(</w:t>
      </w:r>
      <w:r w:rsidRPr="00E21383">
        <w:t>в),</w:t>
      </w:r>
      <w:r w:rsidRPr="005907CF">
        <w:t xml:space="preserve"> в которой происходит смещение атома кислорода в сторону поверхности и образование связи с атомом железа. </w:t>
      </w:r>
    </w:p>
    <w:p w14:paraId="16DE7F0B" w14:textId="77777777" w:rsidR="00A052C0" w:rsidRPr="005907CF" w:rsidRDefault="00A052C0" w:rsidP="002D33C7"/>
    <w:p w14:paraId="5B0E1E5A" w14:textId="0935A95B" w:rsidR="001A74E5" w:rsidRPr="005907CF" w:rsidRDefault="00AD6AD9" w:rsidP="002D33C7">
      <w:pPr>
        <w:pStyle w:val="afb"/>
      </w:pPr>
      <w:r>
        <w:object w:dxaOrig="7295" w:dyaOrig="5570" w14:anchorId="666D4F5D">
          <v:shape id="_x0000_i1032" type="#_x0000_t75" style="width:259.2pt;height:198pt" o:ole="">
            <v:imagedata r:id="rId73" o:title=""/>
          </v:shape>
          <o:OLEObject Type="Embed" ProgID="Origin50.Graph" ShapeID="_x0000_i1032" DrawAspect="Content" ObjectID="_1591534236" r:id="rId74"/>
        </w:object>
      </w:r>
    </w:p>
    <w:p w14:paraId="47AF4573" w14:textId="70BC9533" w:rsidR="001A74E5" w:rsidRDefault="001A74E5" w:rsidP="002D33C7">
      <w:pPr>
        <w:pStyle w:val="afb"/>
      </w:pPr>
      <w:r w:rsidRPr="00E21383">
        <w:t>Рисунок</w:t>
      </w:r>
      <w:r w:rsidR="00E21383" w:rsidRPr="00E21383">
        <w:t xml:space="preserve"> 3.11</w:t>
      </w:r>
      <w:r w:rsidRPr="00DE66B5">
        <w:t xml:space="preserve"> – Зависимость полной энергии от расстояния между оксидом свинца и поверхностью железа</w:t>
      </w:r>
      <w:r w:rsidR="002D33C7" w:rsidRPr="002D33C7">
        <w:t xml:space="preserve"> </w:t>
      </w:r>
      <w:r w:rsidR="0015080D" w:rsidRPr="0015080D">
        <w:t>[данные предоставлены Ибрагимовой Риной Алиевной, 20.11.2017]</w:t>
      </w:r>
      <w:r w:rsidR="002D33C7" w:rsidRPr="002D33C7">
        <w:t>.</w:t>
      </w:r>
    </w:p>
    <w:p w14:paraId="0DB4ABF5" w14:textId="77777777" w:rsidR="00A052C0" w:rsidRPr="002D33C7" w:rsidRDefault="00A052C0" w:rsidP="002D33C7">
      <w:pPr>
        <w:pStyle w:val="afb"/>
      </w:pPr>
    </w:p>
    <w:p w14:paraId="2A08360E" w14:textId="6735952B" w:rsidR="001A74E5" w:rsidRDefault="001A74E5" w:rsidP="002D33C7">
      <w:pPr>
        <w:rPr>
          <w:noProof/>
        </w:rPr>
      </w:pPr>
      <w:r>
        <w:rPr>
          <w:noProof/>
        </w:rPr>
        <w:t xml:space="preserve">На </w:t>
      </w:r>
      <w:r w:rsidRPr="00E21383">
        <w:rPr>
          <w:noProof/>
        </w:rPr>
        <w:t>рисунке</w:t>
      </w:r>
      <w:r w:rsidR="00E21383" w:rsidRPr="00E21383">
        <w:rPr>
          <w:noProof/>
        </w:rPr>
        <w:t xml:space="preserve"> 3.12</w:t>
      </w:r>
      <w:r>
        <w:rPr>
          <w:noProof/>
        </w:rPr>
        <w:t xml:space="preserve"> </w:t>
      </w:r>
      <w:r w:rsidRPr="005907CF">
        <w:rPr>
          <w:noProof/>
        </w:rPr>
        <w:t>показаны распределения зарядовой плотности свободной поверхности железа с молеку</w:t>
      </w:r>
      <w:r>
        <w:rPr>
          <w:noProof/>
        </w:rPr>
        <w:t xml:space="preserve">лой кислорода для конфигураций </w:t>
      </w:r>
      <w:r w:rsidR="00E21383">
        <w:rPr>
          <w:noProof/>
        </w:rPr>
        <w:t>изображенных на рисунке 3.</w:t>
      </w:r>
      <w:r w:rsidR="00E21383" w:rsidRPr="00E21383">
        <w:rPr>
          <w:noProof/>
        </w:rPr>
        <w:t>10</w:t>
      </w:r>
      <w:r w:rsidRPr="00E21383">
        <w:rPr>
          <w:noProof/>
        </w:rPr>
        <w:t xml:space="preserve"> </w:t>
      </w:r>
      <w:r w:rsidR="002D33C7" w:rsidRPr="00E21383">
        <w:rPr>
          <w:noProof/>
        </w:rPr>
        <w:t>(</w:t>
      </w:r>
      <w:r w:rsidRPr="00E21383">
        <w:rPr>
          <w:noProof/>
        </w:rPr>
        <w:t xml:space="preserve">в) и </w:t>
      </w:r>
      <w:r w:rsidR="002D33C7" w:rsidRPr="00E21383">
        <w:rPr>
          <w:noProof/>
        </w:rPr>
        <w:t>(</w:t>
      </w:r>
      <w:r w:rsidRPr="00E21383">
        <w:rPr>
          <w:noProof/>
        </w:rPr>
        <w:t>г).</w:t>
      </w:r>
      <w:r>
        <w:rPr>
          <w:noProof/>
        </w:rPr>
        <w:t xml:space="preserve"> </w:t>
      </w:r>
    </w:p>
    <w:p w14:paraId="0DA8712F" w14:textId="120AD465" w:rsidR="00A052C0" w:rsidRDefault="00A052C0" w:rsidP="002D33C7">
      <w:pPr>
        <w:rPr>
          <w:noProof/>
        </w:rPr>
      </w:pPr>
    </w:p>
    <w:p w14:paraId="4482E2A2" w14:textId="77777777" w:rsidR="00A052C0" w:rsidRDefault="00A052C0" w:rsidP="002D33C7">
      <w:pPr>
        <w:rPr>
          <w:noProof/>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D33C7" w14:paraId="18F4BEDC" w14:textId="77777777" w:rsidTr="002D33C7">
        <w:tc>
          <w:tcPr>
            <w:tcW w:w="4672" w:type="dxa"/>
          </w:tcPr>
          <w:p w14:paraId="595E0749" w14:textId="77777777" w:rsidR="002D33C7" w:rsidRDefault="002D33C7" w:rsidP="002D33C7">
            <w:pPr>
              <w:pStyle w:val="afb"/>
              <w:rPr>
                <w:noProof/>
              </w:rPr>
            </w:pPr>
            <w:r w:rsidRPr="005907CF">
              <w:rPr>
                <w:noProof/>
              </w:rPr>
              <w:lastRenderedPageBreak/>
              <w:drawing>
                <wp:inline distT="0" distB="0" distL="0" distR="0" wp14:anchorId="7A45864A" wp14:editId="5BC2DDD6">
                  <wp:extent cx="1455420" cy="1348293"/>
                  <wp:effectExtent l="0" t="0" r="0" b="4445"/>
                  <wp:docPr id="18488" name="Рисунок 1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 name="PbO 396.tif"/>
                          <pic:cNvPicPr/>
                        </pic:nvPicPr>
                        <pic:blipFill rotWithShape="1">
                          <a:blip r:embed="rId75" cstate="print">
                            <a:extLst>
                              <a:ext uri="{28A0092B-C50C-407E-A947-70E740481C1C}">
                                <a14:useLocalDpi xmlns:a14="http://schemas.microsoft.com/office/drawing/2010/main" val="0"/>
                              </a:ext>
                            </a:extLst>
                          </a:blip>
                          <a:srcRect l="19900" t="44887" r="52588"/>
                          <a:stretch/>
                        </pic:blipFill>
                        <pic:spPr bwMode="auto">
                          <a:xfrm>
                            <a:off x="0" y="0"/>
                            <a:ext cx="1456365" cy="1349168"/>
                          </a:xfrm>
                          <a:prstGeom prst="rect">
                            <a:avLst/>
                          </a:prstGeom>
                          <a:ln>
                            <a:noFill/>
                          </a:ln>
                          <a:extLst>
                            <a:ext uri="{53640926-AAD7-44D8-BBD7-CCE9431645EC}">
                              <a14:shadowObscured xmlns:a14="http://schemas.microsoft.com/office/drawing/2010/main"/>
                            </a:ext>
                          </a:extLst>
                        </pic:spPr>
                      </pic:pic>
                    </a:graphicData>
                  </a:graphic>
                </wp:inline>
              </w:drawing>
            </w:r>
          </w:p>
          <w:p w14:paraId="7AC90EB0" w14:textId="16E93A96" w:rsidR="002D33C7" w:rsidRPr="002D33C7" w:rsidRDefault="002D33C7" w:rsidP="002D33C7">
            <w:pPr>
              <w:pStyle w:val="afb"/>
              <w:rPr>
                <w:noProof/>
              </w:rPr>
            </w:pPr>
            <w:r>
              <w:rPr>
                <w:noProof/>
              </w:rPr>
              <w:t>а</w:t>
            </w:r>
          </w:p>
        </w:tc>
        <w:tc>
          <w:tcPr>
            <w:tcW w:w="4673" w:type="dxa"/>
          </w:tcPr>
          <w:p w14:paraId="23137935" w14:textId="77777777" w:rsidR="002D33C7" w:rsidRDefault="002D33C7" w:rsidP="002D33C7">
            <w:pPr>
              <w:pStyle w:val="afb"/>
              <w:rPr>
                <w:noProof/>
              </w:rPr>
            </w:pPr>
            <w:r w:rsidRPr="005907CF">
              <w:rPr>
                <w:noProof/>
              </w:rPr>
              <w:drawing>
                <wp:inline distT="0" distB="0" distL="0" distR="0" wp14:anchorId="5A6A7AFB" wp14:editId="208CE33D">
                  <wp:extent cx="1333500" cy="1253132"/>
                  <wp:effectExtent l="0" t="0" r="0" b="4445"/>
                  <wp:docPr id="18489" name="Рисунок 1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 name="PbO 379.tif"/>
                          <pic:cNvPicPr/>
                        </pic:nvPicPr>
                        <pic:blipFill rotWithShape="1">
                          <a:blip r:embed="rId76" cstate="print">
                            <a:extLst>
                              <a:ext uri="{28A0092B-C50C-407E-A947-70E740481C1C}">
                                <a14:useLocalDpi xmlns:a14="http://schemas.microsoft.com/office/drawing/2010/main" val="0"/>
                              </a:ext>
                            </a:extLst>
                          </a:blip>
                          <a:srcRect l="19515" t="48778" r="55265"/>
                          <a:stretch/>
                        </pic:blipFill>
                        <pic:spPr bwMode="auto">
                          <a:xfrm>
                            <a:off x="0" y="0"/>
                            <a:ext cx="1334332" cy="1253914"/>
                          </a:xfrm>
                          <a:prstGeom prst="rect">
                            <a:avLst/>
                          </a:prstGeom>
                          <a:ln>
                            <a:noFill/>
                          </a:ln>
                          <a:extLst>
                            <a:ext uri="{53640926-AAD7-44D8-BBD7-CCE9431645EC}">
                              <a14:shadowObscured xmlns:a14="http://schemas.microsoft.com/office/drawing/2010/main"/>
                            </a:ext>
                          </a:extLst>
                        </pic:spPr>
                      </pic:pic>
                    </a:graphicData>
                  </a:graphic>
                </wp:inline>
              </w:drawing>
            </w:r>
          </w:p>
          <w:p w14:paraId="0E457060" w14:textId="3D1DA7E4" w:rsidR="002D33C7" w:rsidRDefault="002D33C7" w:rsidP="002D33C7">
            <w:pPr>
              <w:pStyle w:val="afb"/>
              <w:rPr>
                <w:noProof/>
              </w:rPr>
            </w:pPr>
            <w:r>
              <w:rPr>
                <w:noProof/>
              </w:rPr>
              <w:t>б</w:t>
            </w:r>
          </w:p>
        </w:tc>
      </w:tr>
    </w:tbl>
    <w:p w14:paraId="68A1DF05" w14:textId="77777777" w:rsidR="00A052C0" w:rsidRPr="00A052C0" w:rsidRDefault="002D33C7" w:rsidP="002D33C7">
      <w:pPr>
        <w:pStyle w:val="afb"/>
        <w:rPr>
          <w:noProof/>
          <w:sz w:val="20"/>
          <w:szCs w:val="20"/>
        </w:rPr>
      </w:pPr>
      <w:r w:rsidRPr="00A052C0">
        <w:rPr>
          <w:noProof/>
          <w:sz w:val="20"/>
          <w:szCs w:val="20"/>
        </w:rPr>
        <w:t>а - 1,97 Å</w:t>
      </w:r>
    </w:p>
    <w:p w14:paraId="7A67097F" w14:textId="04D4893F" w:rsidR="002D33C7" w:rsidRPr="00A052C0" w:rsidRDefault="002D33C7" w:rsidP="002D33C7">
      <w:pPr>
        <w:pStyle w:val="afb"/>
        <w:rPr>
          <w:noProof/>
          <w:sz w:val="20"/>
          <w:szCs w:val="20"/>
        </w:rPr>
      </w:pPr>
      <w:r w:rsidRPr="00A052C0">
        <w:rPr>
          <w:noProof/>
          <w:sz w:val="20"/>
          <w:szCs w:val="20"/>
        </w:rPr>
        <w:t>б - 1,50 Å</w:t>
      </w:r>
    </w:p>
    <w:p w14:paraId="05CD5549" w14:textId="77777777" w:rsidR="00A052C0" w:rsidRPr="00A052C0" w:rsidRDefault="00A052C0" w:rsidP="002D33C7">
      <w:pPr>
        <w:pStyle w:val="afb"/>
        <w:rPr>
          <w:noProof/>
          <w:sz w:val="20"/>
          <w:szCs w:val="20"/>
        </w:rPr>
      </w:pPr>
    </w:p>
    <w:p w14:paraId="7D48BA67" w14:textId="41B9CA15" w:rsidR="001A74E5" w:rsidRDefault="001A74E5" w:rsidP="002D33C7">
      <w:pPr>
        <w:pStyle w:val="afb"/>
        <w:rPr>
          <w:noProof/>
        </w:rPr>
      </w:pPr>
      <w:r w:rsidRPr="00E21383">
        <w:rPr>
          <w:noProof/>
        </w:rPr>
        <w:t>Рис</w:t>
      </w:r>
      <w:r w:rsidR="002D33C7" w:rsidRPr="00E21383">
        <w:rPr>
          <w:noProof/>
        </w:rPr>
        <w:t>у</w:t>
      </w:r>
      <w:r w:rsidRPr="00E21383">
        <w:rPr>
          <w:noProof/>
        </w:rPr>
        <w:t>нок</w:t>
      </w:r>
      <w:r w:rsidR="00E21383" w:rsidRPr="00E21383">
        <w:rPr>
          <w:noProof/>
        </w:rPr>
        <w:t xml:space="preserve"> 3.12</w:t>
      </w:r>
      <w:r w:rsidRPr="00AB7597">
        <w:rPr>
          <w:noProof/>
        </w:rPr>
        <w:t xml:space="preserve"> – </w:t>
      </w:r>
      <w:r w:rsidRPr="00AB7597">
        <w:t>Зарядовая</w:t>
      </w:r>
      <w:r w:rsidRPr="00AB7597">
        <w:rPr>
          <w:noProof/>
        </w:rPr>
        <w:t xml:space="preserve"> плотность взаимодействия свободной поверхности железа  с молекулой оксида свинца на</w:t>
      </w:r>
      <w:r w:rsidR="002D33C7" w:rsidRPr="002D33C7">
        <w:rPr>
          <w:noProof/>
        </w:rPr>
        <w:t xml:space="preserve"> </w:t>
      </w:r>
      <w:r w:rsidR="002D33C7">
        <w:rPr>
          <w:noProof/>
        </w:rPr>
        <w:t>различных расстояниях</w:t>
      </w:r>
      <w:r w:rsidRPr="00AB7597">
        <w:rPr>
          <w:noProof/>
        </w:rPr>
        <w:t xml:space="preserve"> </w:t>
      </w:r>
      <w:r w:rsidR="0015080D" w:rsidRPr="0015080D">
        <w:rPr>
          <w:noProof/>
        </w:rPr>
        <w:t>[данные предоставлены Ибрагимовой Риной Алиевной, 20.11.2017]</w:t>
      </w:r>
      <w:r w:rsidR="002D33C7" w:rsidRPr="002D33C7">
        <w:rPr>
          <w:noProof/>
        </w:rPr>
        <w:t>.</w:t>
      </w:r>
    </w:p>
    <w:p w14:paraId="0F8A4E24" w14:textId="77777777" w:rsidR="00A052C0" w:rsidRPr="002D33C7" w:rsidRDefault="00A052C0" w:rsidP="002D33C7">
      <w:pPr>
        <w:pStyle w:val="afb"/>
        <w:rPr>
          <w:noProof/>
        </w:rPr>
      </w:pPr>
    </w:p>
    <w:p w14:paraId="6A23F674" w14:textId="1D5E5967" w:rsidR="001A74E5" w:rsidRPr="005907CF" w:rsidRDefault="001A74E5" w:rsidP="002D33C7">
      <w:pPr>
        <w:rPr>
          <w:noProof/>
        </w:rPr>
      </w:pPr>
      <w:r w:rsidRPr="005907CF">
        <w:t xml:space="preserve">Как </w:t>
      </w:r>
      <w:r w:rsidRPr="005907CF">
        <w:rPr>
          <w:noProof/>
        </w:rPr>
        <w:t>видно</w:t>
      </w:r>
      <w:r w:rsidRPr="005907CF">
        <w:t xml:space="preserve"> из </w:t>
      </w:r>
      <w:r w:rsidR="002D33C7" w:rsidRPr="005907CF">
        <w:t>рисунка,</w:t>
      </w:r>
      <w:r w:rsidR="002D33C7" w:rsidRPr="005907CF">
        <w:rPr>
          <w:noProof/>
        </w:rPr>
        <w:t xml:space="preserve"> зарядовая</w:t>
      </w:r>
      <w:r w:rsidRPr="005907CF">
        <w:rPr>
          <w:noProof/>
        </w:rPr>
        <w:t xml:space="preserve"> плотность кислорода смещается к атому железа на поверхности в конфигурации </w:t>
      </w:r>
      <w:r w:rsidR="002D33C7">
        <w:rPr>
          <w:noProof/>
        </w:rPr>
        <w:t>(</w:t>
      </w:r>
      <w:r w:rsidRPr="005907CF">
        <w:rPr>
          <w:noProof/>
        </w:rPr>
        <w:t xml:space="preserve">а) и к двум атомам железа на поверхности в конфигурации </w:t>
      </w:r>
      <w:r w:rsidR="002D33C7">
        <w:rPr>
          <w:noProof/>
        </w:rPr>
        <w:t>(</w:t>
      </w:r>
      <w:r w:rsidRPr="005907CF">
        <w:rPr>
          <w:noProof/>
        </w:rPr>
        <w:t>б). При этом видно, что химическая свзяь между кислоро</w:t>
      </w:r>
      <w:r>
        <w:rPr>
          <w:noProof/>
        </w:rPr>
        <w:t>дом и атомом свинца отсутствует,</w:t>
      </w:r>
      <w:r w:rsidRPr="005907CF">
        <w:rPr>
          <w:noProof/>
        </w:rPr>
        <w:t xml:space="preserve"> то есть можно говорить о дис</w:t>
      </w:r>
      <w:r>
        <w:rPr>
          <w:noProof/>
        </w:rPr>
        <w:t>социации молекулы оксида свинца</w:t>
      </w:r>
      <w:r w:rsidRPr="005907CF">
        <w:rPr>
          <w:noProof/>
        </w:rPr>
        <w:t xml:space="preserve">. </w:t>
      </w:r>
      <w:r w:rsidRPr="005537E9">
        <w:rPr>
          <w:noProof/>
        </w:rPr>
        <w:t>Кроме того, видно образование слабой связи между железом и свинцом, которая</w:t>
      </w:r>
      <w:r w:rsidR="002D33C7" w:rsidRPr="005537E9">
        <w:rPr>
          <w:noProof/>
        </w:rPr>
        <w:t xml:space="preserve"> </w:t>
      </w:r>
      <w:r w:rsidRPr="005537E9">
        <w:rPr>
          <w:noProof/>
        </w:rPr>
        <w:t>в определнных ситуациях может способствовать захвату атома свинца поверхностью и формированию плюмбоферритов.</w:t>
      </w:r>
    </w:p>
    <w:p w14:paraId="288BA39A" w14:textId="5DC55480" w:rsidR="001A74E5" w:rsidRDefault="001A74E5" w:rsidP="00A76764">
      <w:pPr>
        <w:rPr>
          <w:noProof/>
        </w:rPr>
      </w:pPr>
      <w:r w:rsidRPr="005907CF">
        <w:rPr>
          <w:noProof/>
        </w:rPr>
        <w:t>На основе полученных данных моделирования взаимодействия поверхности железа с чистым кислородом</w:t>
      </w:r>
      <w:r>
        <w:rPr>
          <w:noProof/>
        </w:rPr>
        <w:t xml:space="preserve"> и</w:t>
      </w:r>
      <w:r w:rsidRPr="005907CF">
        <w:rPr>
          <w:noProof/>
        </w:rPr>
        <w:t xml:space="preserve"> оксидом свинца, можно </w:t>
      </w:r>
      <w:r>
        <w:rPr>
          <w:noProof/>
        </w:rPr>
        <w:t>заключить</w:t>
      </w:r>
      <w:r w:rsidRPr="005907CF">
        <w:rPr>
          <w:noProof/>
        </w:rPr>
        <w:t xml:space="preserve">, что при взаимодействии теплоносителя с поверхностью стали, происходит захват молекул поверхностью и последующая диссоциация. </w:t>
      </w:r>
      <w:r>
        <w:rPr>
          <w:noProof/>
        </w:rPr>
        <w:t>Дальнейшее</w:t>
      </w:r>
      <w:r w:rsidRPr="005907CF">
        <w:rPr>
          <w:noProof/>
        </w:rPr>
        <w:t xml:space="preserve"> оксиление проходит благодаря атомарному кислороду, который диффундирует в приповерхностные слои, </w:t>
      </w:r>
      <w:r>
        <w:rPr>
          <w:noProof/>
        </w:rPr>
        <w:t>тогда как</w:t>
      </w:r>
      <w:r w:rsidRPr="005907CF">
        <w:rPr>
          <w:noProof/>
        </w:rPr>
        <w:t xml:space="preserve"> свинец остается на поверхности. </w:t>
      </w:r>
      <w:r w:rsidR="009C1E13" w:rsidRPr="00FA512D">
        <w:rPr>
          <w:noProof/>
        </w:rPr>
        <w:t>Учитывая данное обстоятельство, для моделирования окисления поверхности в среде кислорода и свинца</w:t>
      </w:r>
      <w:r w:rsidR="00FA512D" w:rsidRPr="00FA512D">
        <w:rPr>
          <w:noProof/>
        </w:rPr>
        <w:t xml:space="preserve"> методами молекулярной динамики, достаточно ограничиваться исследованием окисления поверхности в атомсфере молекулярного кислорода.</w:t>
      </w:r>
    </w:p>
    <w:p w14:paraId="764792B4" w14:textId="77777777" w:rsidR="00A052C0" w:rsidRPr="009C1E13" w:rsidRDefault="00A052C0" w:rsidP="00A76764">
      <w:pPr>
        <w:rPr>
          <w:noProof/>
        </w:rPr>
      </w:pPr>
    </w:p>
    <w:p w14:paraId="4D00FAAA" w14:textId="0F5B6DED" w:rsidR="00F550DF" w:rsidRDefault="00F550DF" w:rsidP="00F550DF">
      <w:pPr>
        <w:pStyle w:val="3"/>
      </w:pPr>
      <w:bookmarkStart w:id="103" w:name="_Toc514780557"/>
      <w:bookmarkStart w:id="104" w:name="_Ref517645384"/>
      <w:bookmarkStart w:id="105" w:name="_Toc517719232"/>
      <w:r>
        <w:t>Адсорбция молекулы кислорода на поверхности чистого железа. Её диссоциация.</w:t>
      </w:r>
      <w:bookmarkEnd w:id="103"/>
      <w:bookmarkEnd w:id="104"/>
      <w:bookmarkEnd w:id="105"/>
    </w:p>
    <w:p w14:paraId="399D394E" w14:textId="52DEDB1B" w:rsidR="00BF65A8" w:rsidRPr="00BF65A8" w:rsidRDefault="00BF65A8" w:rsidP="00990203">
      <w:pPr>
        <w:ind w:firstLine="708"/>
        <w:rPr>
          <w:rFonts w:eastAsia="Calibri" w:cs="Times New Roman"/>
          <w:bCs/>
          <w:color w:val="222222"/>
          <w:szCs w:val="26"/>
          <w:shd w:val="clear" w:color="auto" w:fill="FFFFFF"/>
        </w:rPr>
      </w:pPr>
      <w:r>
        <w:rPr>
          <w:rFonts w:eastAsia="Calibri" w:cs="Times New Roman"/>
          <w:bCs/>
          <w:color w:val="222222"/>
          <w:szCs w:val="26"/>
          <w:shd w:val="clear" w:color="auto" w:fill="FFFFFF"/>
        </w:rPr>
        <w:t xml:space="preserve">Моделирование диссоциации проводилось методом протяжки, т.е. над поверхностью железа создавалась молекула кислорода </w:t>
      </w:r>
      <w:r>
        <w:rPr>
          <w:rFonts w:eastAsia="Calibri" w:cs="Times New Roman"/>
          <w:bCs/>
          <w:color w:val="222222"/>
          <w:szCs w:val="26"/>
          <w:shd w:val="clear" w:color="auto" w:fill="FFFFFF"/>
          <w:lang w:val="en-US"/>
        </w:rPr>
        <w:t>O</w:t>
      </w:r>
      <w:r w:rsidRPr="00BF65A8">
        <w:rPr>
          <w:rFonts w:eastAsia="Calibri" w:cs="Times New Roman"/>
          <w:bCs/>
          <w:color w:val="222222"/>
          <w:szCs w:val="26"/>
          <w:shd w:val="clear" w:color="auto" w:fill="FFFFFF"/>
          <w:vertAlign w:val="subscript"/>
        </w:rPr>
        <w:t xml:space="preserve">2 </w:t>
      </w:r>
      <w:r>
        <w:rPr>
          <w:rFonts w:eastAsia="Calibri" w:cs="Times New Roman"/>
          <w:bCs/>
          <w:color w:val="222222"/>
          <w:szCs w:val="26"/>
          <w:shd w:val="clear" w:color="auto" w:fill="FFFFFF"/>
        </w:rPr>
        <w:t xml:space="preserve">и, в дальнейшем, один из атомов </w:t>
      </w:r>
      <w:r>
        <w:rPr>
          <w:rFonts w:eastAsia="Calibri" w:cs="Times New Roman"/>
          <w:bCs/>
          <w:color w:val="222222"/>
          <w:szCs w:val="26"/>
          <w:shd w:val="clear" w:color="auto" w:fill="FFFFFF"/>
        </w:rPr>
        <w:lastRenderedPageBreak/>
        <w:t>«тянулся» к поверхности, второй же атом «подтягивался» к первому. Такое моделирование называется моделированием протяжкой.</w:t>
      </w:r>
    </w:p>
    <w:p w14:paraId="5FAC2E3D" w14:textId="32D40C49" w:rsidR="00990203" w:rsidRDefault="00990203" w:rsidP="00990203">
      <w:pPr>
        <w:ind w:firstLine="708"/>
        <w:rPr>
          <w:rFonts w:eastAsia="Calibri" w:cs="Times New Roman"/>
          <w:bCs/>
          <w:color w:val="222222"/>
          <w:szCs w:val="26"/>
          <w:shd w:val="clear" w:color="auto" w:fill="FFFFFF"/>
        </w:rPr>
      </w:pPr>
      <w:r w:rsidRPr="00F06F7D">
        <w:rPr>
          <w:rFonts w:eastAsia="Calibri" w:cs="Times New Roman"/>
          <w:bCs/>
          <w:color w:val="222222"/>
          <w:szCs w:val="26"/>
          <w:shd w:val="clear" w:color="auto" w:fill="FFFFFF"/>
        </w:rPr>
        <w:t xml:space="preserve">Прежде всего были проведены расчеты зависимости энергии молекулы кислорода от расстояния до свободной поверхности кристаллита железа типа (001). Поскольку молекула кислорода может иметь различные ориентации, в расчетах были использованы молекулы с тремя различными ориентациями относительно поверхности: диагональной, горизонтальной и вертикальной. Все остальные ориентации – это всевозможные комбинация указанных ранее ориентаций. На </w:t>
      </w:r>
      <w:r w:rsidRPr="00E21383">
        <w:rPr>
          <w:rFonts w:eastAsia="Calibri" w:cs="Times New Roman"/>
          <w:bCs/>
          <w:color w:val="222222"/>
          <w:szCs w:val="26"/>
          <w:shd w:val="clear" w:color="auto" w:fill="FFFFFF"/>
        </w:rPr>
        <w:t>рисунке</w:t>
      </w:r>
      <w:r w:rsidR="00E21383" w:rsidRPr="00E21383">
        <w:rPr>
          <w:rFonts w:eastAsia="Calibri" w:cs="Times New Roman"/>
          <w:bCs/>
          <w:color w:val="222222"/>
          <w:szCs w:val="26"/>
          <w:shd w:val="clear" w:color="auto" w:fill="FFFFFF"/>
        </w:rPr>
        <w:t xml:space="preserve"> 3.13</w:t>
      </w:r>
      <w:r w:rsidRPr="00F06F7D">
        <w:rPr>
          <w:rFonts w:eastAsia="Calibri" w:cs="Times New Roman"/>
          <w:bCs/>
          <w:color w:val="222222"/>
          <w:szCs w:val="26"/>
          <w:shd w:val="clear" w:color="auto" w:fill="FFFFFF"/>
        </w:rPr>
        <w:t xml:space="preserve"> показаны примеры начальных конфигураций модельных ячеек. </w:t>
      </w:r>
    </w:p>
    <w:p w14:paraId="0BE820F8" w14:textId="77777777" w:rsidR="00A052C0" w:rsidRPr="00F06F7D" w:rsidRDefault="00A052C0" w:rsidP="00990203">
      <w:pPr>
        <w:ind w:firstLine="708"/>
        <w:rPr>
          <w:rFonts w:eastAsia="Calibri" w:cs="Times New Roman"/>
          <w:bCs/>
          <w:color w:val="222222"/>
          <w:szCs w:val="26"/>
          <w:shd w:val="clear" w:color="auto" w:fill="FFFFFF"/>
        </w:rPr>
      </w:pPr>
    </w:p>
    <w:tbl>
      <w:tblPr>
        <w:tblW w:w="0" w:type="auto"/>
        <w:tblLook w:val="04A0" w:firstRow="1" w:lastRow="0" w:firstColumn="1" w:lastColumn="0" w:noHBand="0" w:noVBand="1"/>
      </w:tblPr>
      <w:tblGrid>
        <w:gridCol w:w="4604"/>
        <w:gridCol w:w="4605"/>
      </w:tblGrid>
      <w:tr w:rsidR="00990203" w:rsidRPr="00F06F7D" w14:paraId="4FCCD6B3" w14:textId="77777777" w:rsidTr="00A052C0">
        <w:trPr>
          <w:trHeight w:val="2797"/>
        </w:trPr>
        <w:tc>
          <w:tcPr>
            <w:tcW w:w="4604" w:type="dxa"/>
          </w:tcPr>
          <w:p w14:paraId="6B76D03F" w14:textId="54DB623A" w:rsidR="00990203" w:rsidRPr="00F06F7D" w:rsidRDefault="000C4B6F" w:rsidP="007635B3">
            <w:pPr>
              <w:pStyle w:val="afb"/>
              <w:rPr>
                <w:rFonts w:eastAsia="Calibri" w:cs="Times New Roman"/>
                <w:color w:val="222222"/>
                <w:shd w:val="clear" w:color="auto" w:fill="FFFFFF"/>
              </w:rPr>
            </w:pPr>
            <w:r>
              <w:rPr>
                <w:noProof/>
              </w:rPr>
              <w:drawing>
                <wp:inline distT="0" distB="0" distL="0" distR="0" wp14:anchorId="11E534BC" wp14:editId="036F1925">
                  <wp:extent cx="955826" cy="1440000"/>
                  <wp:effectExtent l="0" t="0" r="0" b="825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5826" cy="1440000"/>
                          </a:xfrm>
                          <a:prstGeom prst="rect">
                            <a:avLst/>
                          </a:prstGeom>
                          <a:noFill/>
                          <a:ln>
                            <a:noFill/>
                          </a:ln>
                        </pic:spPr>
                      </pic:pic>
                    </a:graphicData>
                  </a:graphic>
                </wp:inline>
              </w:drawing>
            </w:r>
          </w:p>
          <w:p w14:paraId="481FE4EA" w14:textId="65243E58" w:rsidR="00990203" w:rsidRPr="00111955" w:rsidRDefault="00990203" w:rsidP="007635B3">
            <w:pPr>
              <w:pStyle w:val="afb"/>
              <w:rPr>
                <w:rFonts w:eastAsia="Calibri" w:cs="Times New Roman"/>
                <w:color w:val="222222"/>
                <w:shd w:val="clear" w:color="auto" w:fill="FFFFFF"/>
              </w:rPr>
            </w:pPr>
            <w:r w:rsidRPr="00111955">
              <w:rPr>
                <w:rFonts w:eastAsia="Calibri" w:cs="Times New Roman"/>
                <w:color w:val="222222"/>
                <w:shd w:val="clear" w:color="auto" w:fill="FFFFFF"/>
                <w:lang w:val="en-US"/>
              </w:rPr>
              <w:t>a</w:t>
            </w:r>
          </w:p>
        </w:tc>
        <w:tc>
          <w:tcPr>
            <w:tcW w:w="4605" w:type="dxa"/>
          </w:tcPr>
          <w:p w14:paraId="0A9DD1BB" w14:textId="38D53BA2" w:rsidR="00990203" w:rsidRPr="00F06F7D" w:rsidRDefault="00111955" w:rsidP="007635B3">
            <w:pPr>
              <w:pStyle w:val="afb"/>
              <w:rPr>
                <w:rFonts w:eastAsia="Calibri" w:cs="Times New Roman"/>
                <w:color w:val="222222"/>
                <w:shd w:val="clear" w:color="auto" w:fill="FFFFFF"/>
              </w:rPr>
            </w:pPr>
            <w:r>
              <w:rPr>
                <w:rFonts w:eastAsia="Calibri" w:cs="Times New Roman"/>
                <w:noProof/>
              </w:rPr>
              <w:drawing>
                <wp:inline distT="0" distB="0" distL="0" distR="0" wp14:anchorId="7BE916CF" wp14:editId="71E56F5B">
                  <wp:extent cx="947478" cy="1440000"/>
                  <wp:effectExtent l="0" t="0" r="5080" b="82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47478" cy="1440000"/>
                          </a:xfrm>
                          <a:prstGeom prst="rect">
                            <a:avLst/>
                          </a:prstGeom>
                          <a:noFill/>
                          <a:ln>
                            <a:noFill/>
                          </a:ln>
                        </pic:spPr>
                      </pic:pic>
                    </a:graphicData>
                  </a:graphic>
                </wp:inline>
              </w:drawing>
            </w:r>
          </w:p>
          <w:p w14:paraId="6383BBE9" w14:textId="3A78A683" w:rsidR="00990203" w:rsidRPr="00111955" w:rsidRDefault="00990203" w:rsidP="007635B3">
            <w:pPr>
              <w:pStyle w:val="afb"/>
              <w:rPr>
                <w:rFonts w:eastAsia="Calibri" w:cs="Times New Roman"/>
                <w:color w:val="222222"/>
                <w:shd w:val="clear" w:color="auto" w:fill="FFFFFF"/>
              </w:rPr>
            </w:pPr>
            <w:r w:rsidRPr="00111955">
              <w:rPr>
                <w:rFonts w:eastAsia="Calibri" w:cs="Times New Roman"/>
                <w:color w:val="222222"/>
                <w:shd w:val="clear" w:color="auto" w:fill="FFFFFF"/>
              </w:rPr>
              <w:t>б</w:t>
            </w:r>
          </w:p>
        </w:tc>
      </w:tr>
    </w:tbl>
    <w:p w14:paraId="2622E802" w14:textId="77777777" w:rsidR="00A052C0" w:rsidRDefault="00A052C0" w:rsidP="00A052C0">
      <w:pPr>
        <w:pStyle w:val="afb"/>
        <w:rPr>
          <w:rFonts w:eastAsia="Calibri" w:cs="Times New Roman"/>
          <w:sz w:val="20"/>
          <w:szCs w:val="20"/>
        </w:rPr>
      </w:pPr>
    </w:p>
    <w:p w14:paraId="713836FC" w14:textId="1389BCF6" w:rsidR="00A052C0" w:rsidRPr="00A052C0" w:rsidRDefault="00111955" w:rsidP="00A052C0">
      <w:pPr>
        <w:pStyle w:val="afb"/>
        <w:rPr>
          <w:rFonts w:eastAsia="Calibri" w:cs="Times New Roman"/>
          <w:sz w:val="20"/>
          <w:szCs w:val="20"/>
        </w:rPr>
      </w:pPr>
      <w:r w:rsidRPr="00A052C0">
        <w:rPr>
          <w:rFonts w:eastAsia="Calibri" w:cs="Times New Roman"/>
          <w:sz w:val="20"/>
          <w:szCs w:val="20"/>
        </w:rPr>
        <w:t>а – диагональная</w:t>
      </w:r>
    </w:p>
    <w:p w14:paraId="1C719E46" w14:textId="1E95BED5" w:rsidR="00111955" w:rsidRPr="00A052C0" w:rsidRDefault="00111955" w:rsidP="00990203">
      <w:pPr>
        <w:pStyle w:val="afb"/>
        <w:rPr>
          <w:rFonts w:eastAsia="Calibri" w:cs="Times New Roman"/>
          <w:sz w:val="20"/>
          <w:szCs w:val="20"/>
        </w:rPr>
      </w:pPr>
      <w:r w:rsidRPr="00A052C0">
        <w:rPr>
          <w:rFonts w:eastAsia="Calibri" w:cs="Times New Roman"/>
          <w:sz w:val="20"/>
          <w:szCs w:val="20"/>
        </w:rPr>
        <w:t xml:space="preserve">б </w:t>
      </w:r>
      <w:r w:rsidR="00A052C0" w:rsidRPr="00A052C0">
        <w:rPr>
          <w:rFonts w:eastAsia="Calibri" w:cs="Times New Roman"/>
          <w:sz w:val="20"/>
          <w:szCs w:val="20"/>
        </w:rPr>
        <w:t>–</w:t>
      </w:r>
      <w:r w:rsidRPr="00A052C0">
        <w:rPr>
          <w:rFonts w:eastAsia="Calibri" w:cs="Times New Roman"/>
          <w:sz w:val="20"/>
          <w:szCs w:val="20"/>
        </w:rPr>
        <w:t xml:space="preserve"> горизонтальная</w:t>
      </w:r>
    </w:p>
    <w:p w14:paraId="33B25E54" w14:textId="77777777" w:rsidR="00A052C0" w:rsidRPr="00A052C0" w:rsidRDefault="00A052C0" w:rsidP="00990203">
      <w:pPr>
        <w:pStyle w:val="afb"/>
        <w:rPr>
          <w:rFonts w:eastAsia="Calibri" w:cs="Times New Roman"/>
          <w:sz w:val="20"/>
          <w:szCs w:val="20"/>
        </w:rPr>
      </w:pPr>
    </w:p>
    <w:p w14:paraId="005570F1" w14:textId="71C6BC9B" w:rsidR="00990203" w:rsidRDefault="00990203" w:rsidP="00990203">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3.13</w:t>
      </w:r>
      <w:r w:rsidRPr="00F06F7D">
        <w:rPr>
          <w:rFonts w:eastAsia="Calibri" w:cs="Times New Roman"/>
        </w:rPr>
        <w:t xml:space="preserve"> – </w:t>
      </w:r>
      <w:r w:rsidR="00111955">
        <w:rPr>
          <w:rFonts w:eastAsia="Calibri" w:cs="Times New Roman"/>
        </w:rPr>
        <w:t>М</w:t>
      </w:r>
      <w:r w:rsidRPr="00F06F7D">
        <w:rPr>
          <w:rFonts w:eastAsia="Calibri" w:cs="Times New Roman"/>
        </w:rPr>
        <w:t>олекул</w:t>
      </w:r>
      <w:r w:rsidR="00111955">
        <w:rPr>
          <w:rFonts w:eastAsia="Calibri" w:cs="Times New Roman"/>
        </w:rPr>
        <w:t>а</w:t>
      </w:r>
      <w:r w:rsidRPr="00F06F7D">
        <w:rPr>
          <w:rFonts w:eastAsia="Calibri" w:cs="Times New Roman"/>
        </w:rPr>
        <w:t xml:space="preserve"> кислорода (молекула кислорода имеет синий цвет)</w:t>
      </w:r>
      <w:r w:rsidR="00111955">
        <w:rPr>
          <w:rFonts w:eastAsia="Calibri" w:cs="Times New Roman"/>
        </w:rPr>
        <w:t xml:space="preserve"> при различных ориентациях</w:t>
      </w:r>
      <w:r w:rsidRPr="00F06F7D">
        <w:rPr>
          <w:rFonts w:eastAsia="Calibri" w:cs="Times New Roman"/>
        </w:rPr>
        <w:t>.</w:t>
      </w:r>
      <w:r w:rsidR="005537E9">
        <w:rPr>
          <w:rFonts w:eastAsia="Calibri" w:cs="Times New Roman"/>
        </w:rPr>
        <w:t xml:space="preserve"> Красным выделены атомы железа, синим – атомы к</w:t>
      </w:r>
      <w:r w:rsidR="00E21383">
        <w:rPr>
          <w:rFonts w:eastAsia="Calibri" w:cs="Times New Roman"/>
        </w:rPr>
        <w:t>и</w:t>
      </w:r>
      <w:r w:rsidR="005537E9">
        <w:rPr>
          <w:rFonts w:eastAsia="Calibri" w:cs="Times New Roman"/>
        </w:rPr>
        <w:t>слорода.</w:t>
      </w:r>
    </w:p>
    <w:p w14:paraId="703E6E3B" w14:textId="77777777" w:rsidR="00A052C0" w:rsidRPr="00F06F7D" w:rsidRDefault="00A052C0" w:rsidP="00990203">
      <w:pPr>
        <w:pStyle w:val="afb"/>
        <w:rPr>
          <w:rFonts w:eastAsia="Calibri" w:cs="Times New Roman"/>
        </w:rPr>
      </w:pPr>
    </w:p>
    <w:p w14:paraId="68DA6DD8" w14:textId="3B926B5B" w:rsidR="0097699D" w:rsidRDefault="00990203" w:rsidP="00990203">
      <w:pPr>
        <w:ind w:firstLine="708"/>
        <w:rPr>
          <w:rFonts w:eastAsia="Calibri" w:cs="Times New Roman"/>
          <w:szCs w:val="26"/>
        </w:rPr>
      </w:pPr>
      <w:r w:rsidRPr="00F06F7D">
        <w:rPr>
          <w:rFonts w:eastAsia="Calibri" w:cs="Times New Roman"/>
          <w:szCs w:val="26"/>
        </w:rPr>
        <w:t xml:space="preserve">На </w:t>
      </w:r>
      <w:r w:rsidRPr="00E21383">
        <w:rPr>
          <w:rFonts w:eastAsia="Calibri" w:cs="Times New Roman"/>
          <w:szCs w:val="26"/>
        </w:rPr>
        <w:t>рисунке</w:t>
      </w:r>
      <w:r w:rsidR="00E21383" w:rsidRPr="00E21383">
        <w:rPr>
          <w:rFonts w:eastAsia="Calibri" w:cs="Times New Roman"/>
          <w:szCs w:val="26"/>
        </w:rPr>
        <w:t xml:space="preserve"> 3.14</w:t>
      </w:r>
      <w:r w:rsidRPr="00F06F7D">
        <w:rPr>
          <w:rFonts w:eastAsia="Calibri" w:cs="Times New Roman"/>
          <w:szCs w:val="26"/>
        </w:rPr>
        <w:t xml:space="preserve"> представлена зависимость энергии системы для диагональной ориентации молекулы от расстояния до первого (самого нижнего) слоя атомов железа. </w:t>
      </w:r>
    </w:p>
    <w:p w14:paraId="1EB4DC53" w14:textId="242B68E0" w:rsidR="0097699D" w:rsidRDefault="008468A2" w:rsidP="0097699D">
      <w:pPr>
        <w:pStyle w:val="afb"/>
      </w:pPr>
      <w:r w:rsidRPr="0097699D">
        <w:object w:dxaOrig="7294" w:dyaOrig="5569" w14:anchorId="5BE71233">
          <v:shape id="_x0000_i1033" type="#_x0000_t75" style="width:303.6pt;height:231.6pt" o:ole="">
            <v:imagedata r:id="rId79" o:title=""/>
          </v:shape>
          <o:OLEObject Type="Embed" ProgID="Origin50.Graph" ShapeID="_x0000_i1033" DrawAspect="Content" ObjectID="_1591534237" r:id="rId80"/>
        </w:object>
      </w:r>
    </w:p>
    <w:p w14:paraId="30630C2D" w14:textId="77777777" w:rsidR="00A052C0" w:rsidRPr="0097699D" w:rsidRDefault="00A052C0" w:rsidP="0097699D">
      <w:pPr>
        <w:pStyle w:val="afb"/>
        <w:rPr>
          <w:rFonts w:eastAsia="Calibri"/>
        </w:rPr>
      </w:pPr>
    </w:p>
    <w:p w14:paraId="1B7530C0" w14:textId="62D6FA07" w:rsidR="0097699D" w:rsidRDefault="0097699D" w:rsidP="0097699D">
      <w:pPr>
        <w:pStyle w:val="afb"/>
        <w:rPr>
          <w:rFonts w:eastAsia="Calibri"/>
        </w:rPr>
      </w:pPr>
      <w:r w:rsidRPr="00E21383">
        <w:rPr>
          <w:rFonts w:eastAsia="Calibri"/>
        </w:rPr>
        <w:t>Рисунок</w:t>
      </w:r>
      <w:r w:rsidR="00E21383" w:rsidRPr="00E21383">
        <w:rPr>
          <w:rFonts w:eastAsia="Calibri"/>
        </w:rPr>
        <w:t xml:space="preserve"> 3.14</w:t>
      </w:r>
      <w:r w:rsidRPr="0097699D">
        <w:rPr>
          <w:rFonts w:eastAsia="Calibri"/>
        </w:rPr>
        <w:t xml:space="preserve"> - Зависимость энергии системы от расстояния до нижней поверхности кристаллита в случае перемещения молекулы кислорода с диагональной начальной ориентации </w:t>
      </w:r>
    </w:p>
    <w:p w14:paraId="6C42DD05" w14:textId="77777777" w:rsidR="00A052C0" w:rsidRPr="0097699D" w:rsidRDefault="00A052C0" w:rsidP="0097699D">
      <w:pPr>
        <w:pStyle w:val="afb"/>
        <w:rPr>
          <w:rFonts w:eastAsia="Calibri"/>
        </w:rPr>
      </w:pPr>
    </w:p>
    <w:p w14:paraId="79DBEBFF" w14:textId="77777777" w:rsidR="00990203" w:rsidRPr="00F06F7D" w:rsidRDefault="00990203" w:rsidP="00990203">
      <w:pPr>
        <w:ind w:firstLine="708"/>
        <w:rPr>
          <w:rFonts w:eastAsia="Calibri" w:cs="Times New Roman"/>
          <w:szCs w:val="26"/>
        </w:rPr>
      </w:pPr>
      <w:r w:rsidRPr="00F06F7D">
        <w:rPr>
          <w:rFonts w:eastAsia="Calibri" w:cs="Times New Roman"/>
          <w:szCs w:val="26"/>
        </w:rPr>
        <w:t xml:space="preserve">При этом свободная поверхность находится на высоте около </w:t>
      </w:r>
      <w:r w:rsidR="0097699D">
        <w:rPr>
          <w:rFonts w:eastAsia="Calibri" w:cs="Times New Roman"/>
          <w:szCs w:val="26"/>
        </w:rPr>
        <w:t>38</w:t>
      </w:r>
      <w:r w:rsidRPr="00F06F7D">
        <w:rPr>
          <w:rFonts w:eastAsia="Calibri" w:cs="Times New Roman"/>
          <w:szCs w:val="26"/>
        </w:rPr>
        <w:t xml:space="preserve"> Å. В процессе моделирования один из атомов молекулы последовательно сдвигается в направлении поверхности железа, но может двигаться параллельно поверхности, тогда как на подвижность второго атома кислорода ограничений не накладывается.</w:t>
      </w:r>
    </w:p>
    <w:p w14:paraId="04F982F6" w14:textId="77777777" w:rsidR="00990203" w:rsidRPr="00F06F7D" w:rsidRDefault="00990203" w:rsidP="00990203">
      <w:pPr>
        <w:ind w:firstLine="708"/>
        <w:rPr>
          <w:rFonts w:eastAsia="Calibri" w:cs="Times New Roman"/>
          <w:szCs w:val="26"/>
        </w:rPr>
      </w:pPr>
      <w:r w:rsidRPr="00F06F7D">
        <w:rPr>
          <w:rFonts w:eastAsia="Calibri" w:cs="Times New Roman"/>
          <w:szCs w:val="26"/>
        </w:rPr>
        <w:t xml:space="preserve">На графике видно, </w:t>
      </w:r>
      <w:r w:rsidR="00BF65A8" w:rsidRPr="00F06F7D">
        <w:rPr>
          <w:rFonts w:eastAsia="Calibri" w:cs="Times New Roman"/>
          <w:szCs w:val="26"/>
        </w:rPr>
        <w:t>что,</w:t>
      </w:r>
      <w:r w:rsidRPr="00F06F7D">
        <w:rPr>
          <w:rFonts w:eastAsia="Calibri" w:cs="Times New Roman"/>
          <w:szCs w:val="26"/>
        </w:rPr>
        <w:t xml:space="preserve"> когда молекула находится на высоте более 42 Å, полная энергия системы не изменяется, то есть молекула не взаимодействует с поверхностью. Однако по мере того, как расстояние от молекулы до поверхности уменьшается, суммарная энергия также начинает уменьшаться. Непосредственно над поверхностью наблюдается наличие минимума полной энергии, указывающего на возможность физисорбции молекулы кислорода у поверхности. При достижении поверхности молекула разрушается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вблизи траектории перемещаемого атома кислорода со своих позиций.</w:t>
      </w:r>
    </w:p>
    <w:p w14:paraId="7321CB71" w14:textId="5C25FA08" w:rsidR="00BF65A8" w:rsidRDefault="00990203" w:rsidP="00990203">
      <w:pPr>
        <w:ind w:firstLine="708"/>
        <w:rPr>
          <w:rFonts w:eastAsia="Calibri" w:cs="Times New Roman"/>
          <w:szCs w:val="26"/>
        </w:rPr>
      </w:pPr>
      <w:r w:rsidRPr="00F06F7D">
        <w:rPr>
          <w:rFonts w:eastAsia="Calibri" w:cs="Times New Roman"/>
          <w:szCs w:val="26"/>
        </w:rPr>
        <w:t xml:space="preserve">На </w:t>
      </w:r>
      <w:r w:rsidRPr="00E21383">
        <w:rPr>
          <w:rFonts w:eastAsia="Calibri" w:cs="Times New Roman"/>
          <w:szCs w:val="26"/>
        </w:rPr>
        <w:t>рисунке</w:t>
      </w:r>
      <w:r w:rsidR="00E21383" w:rsidRPr="00E21383">
        <w:rPr>
          <w:rFonts w:eastAsia="Calibri" w:cs="Times New Roman"/>
          <w:szCs w:val="26"/>
        </w:rPr>
        <w:t xml:space="preserve"> 3.15</w:t>
      </w:r>
      <w:r w:rsidRPr="00F06F7D">
        <w:rPr>
          <w:rFonts w:eastAsia="Calibri" w:cs="Times New Roman"/>
          <w:szCs w:val="26"/>
        </w:rPr>
        <w:t xml:space="preserve"> собраны зависимости энергии системы от расстояния до первого слоя атомов железа для всех трех начальных ориентаций молекул.</w:t>
      </w:r>
    </w:p>
    <w:p w14:paraId="37F5F06E" w14:textId="77777777" w:rsidR="00A052C0" w:rsidRDefault="00A052C0" w:rsidP="00990203">
      <w:pPr>
        <w:ind w:firstLine="708"/>
        <w:rPr>
          <w:rFonts w:eastAsia="Calibri" w:cs="Times New Roman"/>
          <w:szCs w:val="26"/>
        </w:rPr>
      </w:pPr>
    </w:p>
    <w:p w14:paraId="7286911A" w14:textId="71157889" w:rsidR="00BF65A8" w:rsidRDefault="00FA512D" w:rsidP="00BF65A8">
      <w:pPr>
        <w:pStyle w:val="afb"/>
        <w:rPr>
          <w:rFonts w:eastAsia="Calibri" w:cs="Times New Roman"/>
        </w:rPr>
      </w:pPr>
      <w:r w:rsidRPr="00F06F7D">
        <w:rPr>
          <w:rFonts w:eastAsia="Calibri" w:cs="Times New Roman"/>
        </w:rPr>
        <w:object w:dxaOrig="7294" w:dyaOrig="5569" w14:anchorId="4AB20585">
          <v:shape id="_x0000_i1034" type="#_x0000_t75" style="width:328.2pt;height:252pt" o:ole="">
            <v:imagedata r:id="rId81" o:title=""/>
          </v:shape>
          <o:OLEObject Type="Embed" ProgID="Origin50.Graph" ShapeID="_x0000_i1034" DrawAspect="Content" ObjectID="_1591534238" r:id="rId82"/>
        </w:object>
      </w:r>
    </w:p>
    <w:p w14:paraId="5FBE1209" w14:textId="77777777" w:rsidR="00A052C0" w:rsidRPr="00F06F7D" w:rsidRDefault="00A052C0" w:rsidP="00BF65A8">
      <w:pPr>
        <w:pStyle w:val="afb"/>
        <w:rPr>
          <w:rFonts w:eastAsia="Calibri" w:cs="Times New Roman"/>
        </w:rPr>
      </w:pPr>
    </w:p>
    <w:p w14:paraId="2F7997BE" w14:textId="19C6BD43" w:rsidR="00BF65A8" w:rsidRDefault="00BF65A8" w:rsidP="00BF65A8">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3.15</w:t>
      </w:r>
      <w:r>
        <w:rPr>
          <w:rFonts w:eastAsia="Calibri" w:cs="Times New Roman"/>
        </w:rPr>
        <w:t xml:space="preserve"> </w:t>
      </w:r>
      <w:r w:rsidRPr="00F06F7D">
        <w:rPr>
          <w:rFonts w:eastAsia="Calibri" w:cs="Times New Roman"/>
        </w:rPr>
        <w:t xml:space="preserve">– Зависимость энергии системы от расстояния смещаемого атома кислорода до первого слоя атомов железа для диагональной, горизонтальной и вертикальной начальной ориентации молекулы кислорода. </w:t>
      </w:r>
    </w:p>
    <w:p w14:paraId="78576C95" w14:textId="77777777" w:rsidR="00A052C0" w:rsidRPr="00F06F7D" w:rsidRDefault="00A052C0" w:rsidP="00BF65A8">
      <w:pPr>
        <w:pStyle w:val="afb"/>
        <w:rPr>
          <w:rFonts w:eastAsia="Calibri" w:cs="Times New Roman"/>
        </w:rPr>
      </w:pPr>
    </w:p>
    <w:p w14:paraId="66BF3341" w14:textId="77777777" w:rsidR="00990203" w:rsidRPr="00F06F7D" w:rsidRDefault="00990203" w:rsidP="00990203">
      <w:pPr>
        <w:ind w:firstLine="708"/>
        <w:rPr>
          <w:rFonts w:eastAsia="Calibri" w:cs="Times New Roman"/>
          <w:szCs w:val="26"/>
        </w:rPr>
      </w:pPr>
      <w:r w:rsidRPr="00F06F7D">
        <w:rPr>
          <w:rFonts w:eastAsia="Calibri" w:cs="Times New Roman"/>
          <w:szCs w:val="26"/>
        </w:rPr>
        <w:t>Видно, что общий характер наблюдаемой зависимости изменения энергии одинаков, однако для случая горизонтальной начальной ориентации молекулы амплитуда изменения энергии заметно меньше, чем при диагональной и вертикальной начальных ориентациях. Следует иметь в виду, что пики при расстояниях менее 38 Å во всех случаях соответствуют протягиванию одного атома кислорода, поскольку второй атом молекулы отрывается уже на поверхности и застревает в приповерхностном слое</w:t>
      </w:r>
      <w:r w:rsidR="00BF65A8">
        <w:rPr>
          <w:rFonts w:eastAsia="Calibri" w:cs="Times New Roman"/>
          <w:szCs w:val="26"/>
        </w:rPr>
        <w:t xml:space="preserve">. </w:t>
      </w:r>
      <w:r w:rsidRPr="00F06F7D">
        <w:rPr>
          <w:rFonts w:eastAsia="Calibri" w:cs="Times New Roman"/>
          <w:szCs w:val="26"/>
        </w:rPr>
        <w:t>Однако протягиваемый атом горизонтальной молекулы проходит через кристалл по несколько более эффективной траектории.</w:t>
      </w:r>
    </w:p>
    <w:p w14:paraId="501E3FA5" w14:textId="482BB6F1" w:rsidR="00990203" w:rsidRDefault="00990203" w:rsidP="00990203">
      <w:pPr>
        <w:ind w:firstLine="708"/>
        <w:rPr>
          <w:rFonts w:eastAsia="Calibri" w:cs="Times New Roman"/>
          <w:szCs w:val="26"/>
        </w:rPr>
      </w:pPr>
      <w:r w:rsidRPr="00F06F7D">
        <w:rPr>
          <w:rFonts w:eastAsia="Calibri" w:cs="Times New Roman"/>
          <w:szCs w:val="26"/>
        </w:rPr>
        <w:t>Приповерхностный минимум энергии, соответствующий физисорбции молекулы кислорода, был про</w:t>
      </w:r>
      <w:r w:rsidR="000A46A8">
        <w:rPr>
          <w:rFonts w:eastAsia="Calibri" w:cs="Times New Roman"/>
          <w:szCs w:val="26"/>
        </w:rPr>
        <w:t>считан</w:t>
      </w:r>
      <w:r w:rsidRPr="00F06F7D">
        <w:rPr>
          <w:rFonts w:eastAsia="Calibri" w:cs="Times New Roman"/>
          <w:szCs w:val="26"/>
        </w:rPr>
        <w:t xml:space="preserve"> более подробно</w:t>
      </w:r>
      <w:r w:rsidR="000A46A8">
        <w:rPr>
          <w:rFonts w:eastAsia="Calibri" w:cs="Times New Roman"/>
          <w:szCs w:val="26"/>
        </w:rPr>
        <w:t xml:space="preserve"> (врезка на </w:t>
      </w:r>
      <w:r w:rsidR="000A46A8" w:rsidRPr="00E21383">
        <w:rPr>
          <w:rFonts w:eastAsia="Calibri" w:cs="Times New Roman"/>
          <w:szCs w:val="26"/>
        </w:rPr>
        <w:t>рисунке</w:t>
      </w:r>
      <w:r w:rsidR="00E21383" w:rsidRPr="00E21383">
        <w:rPr>
          <w:rFonts w:eastAsia="Calibri" w:cs="Times New Roman"/>
          <w:szCs w:val="26"/>
        </w:rPr>
        <w:t xml:space="preserve"> 3.15</w:t>
      </w:r>
      <w:r w:rsidR="000A46A8">
        <w:rPr>
          <w:rFonts w:eastAsia="Calibri" w:cs="Times New Roman"/>
          <w:szCs w:val="26"/>
        </w:rPr>
        <w:t>)</w:t>
      </w:r>
      <w:r w:rsidRPr="00F06F7D">
        <w:rPr>
          <w:rFonts w:eastAsia="Calibri" w:cs="Times New Roman"/>
          <w:szCs w:val="26"/>
        </w:rPr>
        <w:t xml:space="preserve">. Величина энергии связи молекулы кислорода с поверхностью железа в этом состоянии составляет </w:t>
      </w:r>
      <m:oMath>
        <m:r>
          <m:rPr>
            <m:sty m:val="p"/>
          </m:rPr>
          <w:rPr>
            <w:rFonts w:ascii="Cambria Math" w:eastAsia="Calibri" w:hAnsi="Cambria Math" w:cs="Times New Roman"/>
            <w:szCs w:val="26"/>
            <w:lang w:val="en-US"/>
          </w:rPr>
          <m:t>ΔE</m:t>
        </m:r>
        <m:r>
          <w:rPr>
            <w:rFonts w:ascii="Cambria Math" w:eastAsia="Calibri" w:hAnsi="Cambria Math" w:cs="Times New Roman"/>
            <w:szCs w:val="26"/>
          </w:rPr>
          <m:t xml:space="preserve"> ≈ 1,2 эВ</m:t>
        </m:r>
      </m:oMath>
      <w:r w:rsidRPr="00F06F7D">
        <w:rPr>
          <w:rFonts w:eastAsia="Calibri" w:cs="Times New Roman"/>
          <w:szCs w:val="26"/>
        </w:rPr>
        <w:t>.</w:t>
      </w:r>
    </w:p>
    <w:p w14:paraId="337C8086" w14:textId="4CED87A4" w:rsidR="000A46A8" w:rsidRDefault="000A46A8" w:rsidP="000A46A8">
      <w:pPr>
        <w:ind w:firstLine="708"/>
        <w:rPr>
          <w:rFonts w:eastAsia="Calibri" w:cs="Times New Roman"/>
          <w:szCs w:val="26"/>
        </w:rPr>
      </w:pPr>
      <w:r>
        <w:rPr>
          <w:rFonts w:eastAsia="Calibri" w:cs="Times New Roman"/>
          <w:szCs w:val="26"/>
        </w:rPr>
        <w:t xml:space="preserve">На </w:t>
      </w:r>
      <w:r w:rsidRPr="00E21383">
        <w:rPr>
          <w:rFonts w:eastAsia="Calibri" w:cs="Times New Roman"/>
          <w:szCs w:val="26"/>
        </w:rPr>
        <w:t>рисунке</w:t>
      </w:r>
      <w:r w:rsidR="00E21383" w:rsidRPr="00E21383">
        <w:rPr>
          <w:rFonts w:eastAsia="Calibri" w:cs="Times New Roman"/>
          <w:szCs w:val="26"/>
        </w:rPr>
        <w:t xml:space="preserve"> 3.16</w:t>
      </w:r>
      <w:r w:rsidRPr="00F06F7D">
        <w:rPr>
          <w:rFonts w:eastAsia="Calibri" w:cs="Times New Roman"/>
          <w:szCs w:val="26"/>
        </w:rPr>
        <w:t xml:space="preserve"> показ</w:t>
      </w:r>
      <w:r>
        <w:rPr>
          <w:rFonts w:eastAsia="Calibri" w:cs="Times New Roman"/>
          <w:szCs w:val="26"/>
        </w:rPr>
        <w:t>аны</w:t>
      </w:r>
      <w:r w:rsidRPr="00F06F7D">
        <w:rPr>
          <w:rFonts w:eastAsia="Calibri" w:cs="Times New Roman"/>
          <w:szCs w:val="26"/>
        </w:rPr>
        <w:t xml:space="preserve"> последовательные стадии захвата молекул кислорода на поверхности железа. </w:t>
      </w:r>
    </w:p>
    <w:p w14:paraId="4F796DA0" w14:textId="77777777" w:rsidR="00A052C0" w:rsidRDefault="00A052C0" w:rsidP="000A46A8">
      <w:pPr>
        <w:ind w:firstLine="708"/>
        <w:rPr>
          <w:rFonts w:eastAsia="Calibri" w:cs="Times New Roman"/>
          <w:szCs w:val="26"/>
        </w:rPr>
      </w:pPr>
    </w:p>
    <w:tbl>
      <w:tblPr>
        <w:tblW w:w="8905" w:type="dxa"/>
        <w:tblLayout w:type="fixed"/>
        <w:tblLook w:val="04A0" w:firstRow="1" w:lastRow="0" w:firstColumn="1" w:lastColumn="0" w:noHBand="0" w:noVBand="1"/>
      </w:tblPr>
      <w:tblGrid>
        <w:gridCol w:w="2537"/>
        <w:gridCol w:w="3328"/>
        <w:gridCol w:w="3040"/>
      </w:tblGrid>
      <w:tr w:rsidR="000A46A8" w:rsidRPr="00F06F7D" w14:paraId="05C373D2" w14:textId="77777777" w:rsidTr="007635B3">
        <w:trPr>
          <w:trHeight w:val="1803"/>
        </w:trPr>
        <w:tc>
          <w:tcPr>
            <w:tcW w:w="2537" w:type="dxa"/>
            <w:vAlign w:val="center"/>
          </w:tcPr>
          <w:p w14:paraId="4A5B5784" w14:textId="4F55B439" w:rsidR="000A46A8" w:rsidRPr="00F06F7D" w:rsidRDefault="003654C9" w:rsidP="007635B3">
            <w:pPr>
              <w:pStyle w:val="afb"/>
              <w:rPr>
                <w:rFonts w:cs="Times New Roman"/>
              </w:rPr>
            </w:pPr>
            <w:r>
              <w:rPr>
                <w:rFonts w:eastAsia="Calibri" w:cs="Times New Roman"/>
                <w:noProof/>
              </w:rPr>
              <w:lastRenderedPageBreak/>
              <w:drawing>
                <wp:inline distT="0" distB="0" distL="0" distR="0" wp14:anchorId="664A930B" wp14:editId="7C751BFA">
                  <wp:extent cx="1295400" cy="885825"/>
                  <wp:effectExtent l="19050" t="19050" r="19050" b="285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3">
                            <a:extLst>
                              <a:ext uri="{28A0092B-C50C-407E-A947-70E740481C1C}">
                                <a14:useLocalDpi xmlns:a14="http://schemas.microsoft.com/office/drawing/2010/main" val="0"/>
                              </a:ext>
                            </a:extLst>
                          </a:blip>
                          <a:srcRect l="5845" t="1615" r="5843" b="4444"/>
                          <a:stretch/>
                        </pic:blipFill>
                        <pic:spPr bwMode="auto">
                          <a:xfrm>
                            <a:off x="0" y="0"/>
                            <a:ext cx="1295400" cy="8858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393DB1" w14:textId="7C17AD61" w:rsidR="000A46A8" w:rsidRPr="003654C9" w:rsidRDefault="003654C9" w:rsidP="007635B3">
            <w:pPr>
              <w:pStyle w:val="afb"/>
              <w:rPr>
                <w:rFonts w:cs="Times New Roman"/>
              </w:rPr>
            </w:pPr>
            <w:r>
              <w:rPr>
                <w:rFonts w:cs="Times New Roman"/>
              </w:rPr>
              <w:t>а</w:t>
            </w:r>
          </w:p>
        </w:tc>
        <w:tc>
          <w:tcPr>
            <w:tcW w:w="3328" w:type="dxa"/>
            <w:vAlign w:val="center"/>
          </w:tcPr>
          <w:p w14:paraId="080087DF" w14:textId="5C0620F1" w:rsidR="000A46A8" w:rsidRPr="00F06F7D" w:rsidRDefault="003654C9" w:rsidP="007635B3">
            <w:pPr>
              <w:pStyle w:val="afb"/>
              <w:rPr>
                <w:rFonts w:cs="Times New Roman"/>
              </w:rPr>
            </w:pPr>
            <w:r>
              <w:rPr>
                <w:rFonts w:eastAsia="Calibri" w:cs="Times New Roman"/>
                <w:noProof/>
              </w:rPr>
              <w:drawing>
                <wp:inline distT="0" distB="0" distL="0" distR="0" wp14:anchorId="653F855D" wp14:editId="1F760BA3">
                  <wp:extent cx="1971675" cy="885825"/>
                  <wp:effectExtent l="19050" t="19050" r="28575" b="2857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4">
                            <a:extLst>
                              <a:ext uri="{28A0092B-C50C-407E-A947-70E740481C1C}">
                                <a14:useLocalDpi xmlns:a14="http://schemas.microsoft.com/office/drawing/2010/main" val="0"/>
                              </a:ext>
                            </a:extLst>
                          </a:blip>
                          <a:srcRect t="7619" b="3809"/>
                          <a:stretch/>
                        </pic:blipFill>
                        <pic:spPr bwMode="auto">
                          <a:xfrm>
                            <a:off x="0" y="0"/>
                            <a:ext cx="1971675" cy="8858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691DF4" w14:textId="03158538" w:rsidR="000A46A8" w:rsidRPr="003654C9" w:rsidRDefault="003654C9" w:rsidP="007635B3">
            <w:pPr>
              <w:pStyle w:val="afb"/>
              <w:rPr>
                <w:rFonts w:cs="Times New Roman"/>
              </w:rPr>
            </w:pPr>
            <w:r>
              <w:rPr>
                <w:rFonts w:cs="Times New Roman"/>
              </w:rPr>
              <w:t>б</w:t>
            </w:r>
          </w:p>
        </w:tc>
        <w:tc>
          <w:tcPr>
            <w:tcW w:w="3040" w:type="dxa"/>
            <w:vAlign w:val="center"/>
          </w:tcPr>
          <w:p w14:paraId="36AEC600" w14:textId="3A172E06" w:rsidR="000A46A8" w:rsidRPr="00F06F7D" w:rsidRDefault="003654C9" w:rsidP="007635B3">
            <w:pPr>
              <w:pStyle w:val="afb"/>
              <w:rPr>
                <w:rFonts w:cs="Times New Roman"/>
              </w:rPr>
            </w:pPr>
            <w:r>
              <w:rPr>
                <w:rFonts w:eastAsia="Calibri" w:cs="Times New Roman"/>
                <w:noProof/>
              </w:rPr>
              <w:drawing>
                <wp:inline distT="0" distB="0" distL="0" distR="0" wp14:anchorId="57A0CAA6" wp14:editId="580018F3">
                  <wp:extent cx="1638300" cy="847725"/>
                  <wp:effectExtent l="19050" t="19050" r="19050" b="285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5">
                            <a:extLst>
                              <a:ext uri="{28A0092B-C50C-407E-A947-70E740481C1C}">
                                <a14:useLocalDpi xmlns:a14="http://schemas.microsoft.com/office/drawing/2010/main" val="0"/>
                              </a:ext>
                            </a:extLst>
                          </a:blip>
                          <a:srcRect l="2660" r="5851"/>
                          <a:stretch/>
                        </pic:blipFill>
                        <pic:spPr bwMode="auto">
                          <a:xfrm>
                            <a:off x="0" y="0"/>
                            <a:ext cx="1638300" cy="8477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EEB5DB" w14:textId="1FA91732" w:rsidR="000A46A8" w:rsidRPr="003654C9" w:rsidRDefault="003654C9" w:rsidP="007635B3">
            <w:pPr>
              <w:pStyle w:val="afb"/>
              <w:rPr>
                <w:rFonts w:cs="Times New Roman"/>
              </w:rPr>
            </w:pPr>
            <w:r>
              <w:rPr>
                <w:rFonts w:cs="Times New Roman"/>
              </w:rPr>
              <w:t>в</w:t>
            </w:r>
          </w:p>
        </w:tc>
      </w:tr>
      <w:tr w:rsidR="000A46A8" w:rsidRPr="00F06F7D" w14:paraId="317B6B29" w14:textId="77777777" w:rsidTr="007635B3">
        <w:trPr>
          <w:trHeight w:val="1238"/>
        </w:trPr>
        <w:tc>
          <w:tcPr>
            <w:tcW w:w="2537" w:type="dxa"/>
            <w:vAlign w:val="center"/>
          </w:tcPr>
          <w:p w14:paraId="363EE9ED" w14:textId="3D49F925" w:rsidR="000A46A8" w:rsidRPr="00F06F7D" w:rsidRDefault="003654C9" w:rsidP="007635B3">
            <w:pPr>
              <w:pStyle w:val="afb"/>
              <w:rPr>
                <w:rFonts w:cs="Times New Roman"/>
              </w:rPr>
            </w:pPr>
            <w:r>
              <w:rPr>
                <w:rFonts w:eastAsia="Calibri" w:cs="Times New Roman"/>
                <w:noProof/>
              </w:rPr>
              <w:drawing>
                <wp:inline distT="0" distB="0" distL="0" distR="0" wp14:anchorId="1C75F52C" wp14:editId="61E1CE24">
                  <wp:extent cx="1343025" cy="571500"/>
                  <wp:effectExtent l="19050" t="19050" r="28575" b="190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86">
                            <a:extLst>
                              <a:ext uri="{28A0092B-C50C-407E-A947-70E740481C1C}">
                                <a14:useLocalDpi xmlns:a14="http://schemas.microsoft.com/office/drawing/2010/main" val="0"/>
                              </a:ext>
                            </a:extLst>
                          </a:blip>
                          <a:srcRect l="5806" r="3226"/>
                          <a:stretch/>
                        </pic:blipFill>
                        <pic:spPr bwMode="auto">
                          <a:xfrm>
                            <a:off x="0" y="0"/>
                            <a:ext cx="1343025" cy="5715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A0EA23" w14:textId="4D84A9F9" w:rsidR="000A46A8" w:rsidRPr="003654C9" w:rsidRDefault="003654C9" w:rsidP="007635B3">
            <w:pPr>
              <w:pStyle w:val="afb"/>
              <w:rPr>
                <w:rFonts w:cs="Times New Roman"/>
              </w:rPr>
            </w:pPr>
            <w:r>
              <w:rPr>
                <w:rFonts w:cs="Times New Roman"/>
              </w:rPr>
              <w:t>г</w:t>
            </w:r>
          </w:p>
        </w:tc>
        <w:tc>
          <w:tcPr>
            <w:tcW w:w="3328" w:type="dxa"/>
            <w:vAlign w:val="center"/>
          </w:tcPr>
          <w:p w14:paraId="06430DAC" w14:textId="5A6BD637" w:rsidR="000A46A8" w:rsidRPr="00F06F7D" w:rsidRDefault="003654C9" w:rsidP="007635B3">
            <w:pPr>
              <w:pStyle w:val="afb"/>
              <w:rPr>
                <w:rFonts w:cs="Times New Roman"/>
              </w:rPr>
            </w:pPr>
            <w:r>
              <w:rPr>
                <w:rFonts w:eastAsia="Calibri" w:cs="Times New Roman"/>
                <w:noProof/>
              </w:rPr>
              <w:drawing>
                <wp:inline distT="0" distB="0" distL="0" distR="0" wp14:anchorId="545EF6BB" wp14:editId="58E1FD9E">
                  <wp:extent cx="1790700" cy="622935"/>
                  <wp:effectExtent l="19050" t="19050" r="19050" b="2476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7">
                            <a:extLst>
                              <a:ext uri="{28A0092B-C50C-407E-A947-70E740481C1C}">
                                <a14:useLocalDpi xmlns:a14="http://schemas.microsoft.com/office/drawing/2010/main" val="0"/>
                              </a:ext>
                            </a:extLst>
                          </a:blip>
                          <a:srcRect l="2899" t="7888" r="6280"/>
                          <a:stretch/>
                        </pic:blipFill>
                        <pic:spPr bwMode="auto">
                          <a:xfrm>
                            <a:off x="0" y="0"/>
                            <a:ext cx="1790700" cy="6229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702180" w14:textId="517B7F4D" w:rsidR="000A46A8" w:rsidRPr="003654C9" w:rsidRDefault="003654C9" w:rsidP="007635B3">
            <w:pPr>
              <w:pStyle w:val="afb"/>
              <w:rPr>
                <w:rFonts w:cs="Times New Roman"/>
              </w:rPr>
            </w:pPr>
            <w:r>
              <w:rPr>
                <w:rFonts w:cs="Times New Roman"/>
              </w:rPr>
              <w:t>д</w:t>
            </w:r>
          </w:p>
        </w:tc>
        <w:tc>
          <w:tcPr>
            <w:tcW w:w="3040" w:type="dxa"/>
            <w:vAlign w:val="center"/>
          </w:tcPr>
          <w:p w14:paraId="49C2172C" w14:textId="347F9B50" w:rsidR="000A46A8" w:rsidRPr="00F06F7D" w:rsidRDefault="003654C9" w:rsidP="007635B3">
            <w:pPr>
              <w:pStyle w:val="afb"/>
              <w:rPr>
                <w:rFonts w:cs="Times New Roman"/>
              </w:rPr>
            </w:pPr>
            <w:r>
              <w:rPr>
                <w:rFonts w:eastAsia="Calibri" w:cs="Times New Roman"/>
                <w:noProof/>
              </w:rPr>
              <w:drawing>
                <wp:inline distT="0" distB="0" distL="0" distR="0" wp14:anchorId="03866E8A" wp14:editId="4D4C3831">
                  <wp:extent cx="1590675" cy="581025"/>
                  <wp:effectExtent l="19050" t="19050" r="28575" b="2857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8">
                            <a:extLst>
                              <a:ext uri="{28A0092B-C50C-407E-A947-70E740481C1C}">
                                <a14:useLocalDpi xmlns:a14="http://schemas.microsoft.com/office/drawing/2010/main" val="0"/>
                              </a:ext>
                            </a:extLst>
                          </a:blip>
                          <a:srcRect l="5851" r="5320"/>
                          <a:stretch/>
                        </pic:blipFill>
                        <pic:spPr bwMode="auto">
                          <a:xfrm flipH="1" flipV="1">
                            <a:off x="0" y="0"/>
                            <a:ext cx="1590675" cy="581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FFCD80" w14:textId="7A14A3FD" w:rsidR="000A46A8" w:rsidRPr="003654C9" w:rsidRDefault="003654C9" w:rsidP="007635B3">
            <w:pPr>
              <w:pStyle w:val="afb"/>
              <w:rPr>
                <w:rFonts w:cs="Times New Roman"/>
              </w:rPr>
            </w:pPr>
            <w:r>
              <w:rPr>
                <w:rFonts w:cs="Times New Roman"/>
              </w:rPr>
              <w:t>е</w:t>
            </w:r>
          </w:p>
        </w:tc>
      </w:tr>
    </w:tbl>
    <w:p w14:paraId="5A40BF5F" w14:textId="006F852C" w:rsidR="003654C9" w:rsidRPr="00A052C0" w:rsidRDefault="003654C9" w:rsidP="000A46A8">
      <w:pPr>
        <w:pStyle w:val="afb"/>
        <w:rPr>
          <w:rFonts w:eastAsia="Calibri" w:cs="Times New Roman"/>
          <w:sz w:val="20"/>
          <w:szCs w:val="20"/>
        </w:rPr>
      </w:pPr>
      <m:oMath>
        <m:r>
          <w:rPr>
            <w:rFonts w:ascii="Cambria Math" w:eastAsia="Calibri" w:hAnsi="Cambria Math" w:cs="Times New Roman"/>
            <w:sz w:val="20"/>
            <w:szCs w:val="20"/>
          </w:rPr>
          <m:t>а÷е</m:t>
        </m:r>
      </m:oMath>
      <w:r w:rsidRPr="00A052C0">
        <w:rPr>
          <w:rFonts w:eastAsia="Calibri" w:cs="Times New Roman"/>
          <w:sz w:val="20"/>
          <w:szCs w:val="20"/>
        </w:rPr>
        <w:t xml:space="preserve"> – последовательные </w:t>
      </w:r>
      <w:r w:rsidR="00E21383" w:rsidRPr="00A052C0">
        <w:rPr>
          <w:rFonts w:eastAsia="Calibri" w:cs="Times New Roman"/>
          <w:sz w:val="20"/>
          <w:szCs w:val="20"/>
        </w:rPr>
        <w:t>шаги</w:t>
      </w:r>
    </w:p>
    <w:p w14:paraId="72599161" w14:textId="77777777" w:rsidR="00A052C0" w:rsidRPr="003654C9" w:rsidRDefault="00A052C0" w:rsidP="000A46A8">
      <w:pPr>
        <w:pStyle w:val="afb"/>
        <w:rPr>
          <w:rFonts w:eastAsia="Calibri" w:cs="Times New Roman"/>
        </w:rPr>
      </w:pPr>
    </w:p>
    <w:p w14:paraId="66CADE8E" w14:textId="735D9D39" w:rsidR="000A46A8" w:rsidRDefault="000A46A8" w:rsidP="000A46A8">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3.16</w:t>
      </w:r>
      <w:r w:rsidRPr="00F06F7D">
        <w:rPr>
          <w:rFonts w:eastAsia="Calibri" w:cs="Times New Roman"/>
        </w:rPr>
        <w:t>–Последовательные стадии продвижения кислорода в процессе моделирования</w:t>
      </w:r>
      <w:r w:rsidR="005537E9">
        <w:rPr>
          <w:rFonts w:eastAsia="Calibri" w:cs="Times New Roman"/>
        </w:rPr>
        <w:t>. Красным выделены атомы железа, синим – кислорода.</w:t>
      </w:r>
    </w:p>
    <w:p w14:paraId="6965860C" w14:textId="77777777" w:rsidR="00A052C0" w:rsidRPr="00F06F7D" w:rsidRDefault="00A052C0" w:rsidP="000A46A8">
      <w:pPr>
        <w:pStyle w:val="afb"/>
        <w:rPr>
          <w:rFonts w:eastAsia="Calibri" w:cs="Times New Roman"/>
        </w:rPr>
      </w:pPr>
    </w:p>
    <w:p w14:paraId="0FC8E58D" w14:textId="6B22D68E" w:rsidR="000A46A8" w:rsidRDefault="000A46A8" w:rsidP="000A46A8">
      <w:pPr>
        <w:ind w:firstLine="708"/>
        <w:rPr>
          <w:rFonts w:eastAsia="Calibri" w:cs="Times New Roman"/>
          <w:szCs w:val="26"/>
        </w:rPr>
      </w:pPr>
      <w:r w:rsidRPr="00F06F7D">
        <w:rPr>
          <w:rFonts w:eastAsia="Calibri" w:cs="Times New Roman"/>
          <w:szCs w:val="26"/>
        </w:rPr>
        <w:t xml:space="preserve">Хорошо видно, что вблизи поверхности, на третьем кадре, молекула немного вращается вокруг оси </w:t>
      </w:r>
      <w:r w:rsidRPr="00F06F7D">
        <w:rPr>
          <w:rFonts w:eastAsia="Calibri" w:cs="Times New Roman"/>
          <w:szCs w:val="26"/>
          <w:lang w:val="en-US"/>
        </w:rPr>
        <w:t>Z</w:t>
      </w:r>
      <w:r w:rsidRPr="00F06F7D">
        <w:rPr>
          <w:rFonts w:eastAsia="Calibri" w:cs="Times New Roman"/>
          <w:szCs w:val="26"/>
        </w:rPr>
        <w:t>. После адсорбции, когда нет взаимодействия между двумя атомами кислорода, второй (правый) атом остается на поверхности (потому что к нему никакая сила не приложена), а первый (левый) продолжает протягиваться через кристалл.</w:t>
      </w:r>
    </w:p>
    <w:p w14:paraId="328E0185" w14:textId="76D45B63" w:rsidR="00D00A72" w:rsidRDefault="00D00A72" w:rsidP="000A46A8">
      <w:pPr>
        <w:ind w:firstLine="708"/>
        <w:rPr>
          <w:rFonts w:eastAsia="Calibri" w:cs="Times New Roman"/>
          <w:szCs w:val="26"/>
        </w:rPr>
      </w:pPr>
      <w:r>
        <w:rPr>
          <w:rFonts w:eastAsia="Calibri" w:cs="Times New Roman"/>
          <w:szCs w:val="26"/>
        </w:rPr>
        <w:t>Также проводилось исследование на предмет связи кислорода с атомом хрома</w:t>
      </w:r>
      <w:r w:rsidR="00AF4866">
        <w:rPr>
          <w:rFonts w:eastAsia="Calibri" w:cs="Times New Roman"/>
          <w:szCs w:val="26"/>
        </w:rPr>
        <w:t xml:space="preserve"> и </w:t>
      </w:r>
      <w:r w:rsidR="00C85E7C">
        <w:rPr>
          <w:rFonts w:eastAsia="Calibri" w:cs="Times New Roman"/>
          <w:szCs w:val="26"/>
        </w:rPr>
        <w:t>с алюминием</w:t>
      </w:r>
      <w:r>
        <w:rPr>
          <w:rFonts w:eastAsia="Calibri" w:cs="Times New Roman"/>
          <w:szCs w:val="26"/>
        </w:rPr>
        <w:t xml:space="preserve">. Создавалась ячейка из железа со свободной поверхностью. Внутри ячейки помещался атом кислорода на глубине, порядка 20 </w:t>
      </w:r>
      <w:r w:rsidRPr="00F06F7D">
        <w:rPr>
          <w:rFonts w:eastAsia="Calibri" w:cs="Times New Roman"/>
          <w:szCs w:val="26"/>
        </w:rPr>
        <w:t>Å</w:t>
      </w:r>
      <w:r>
        <w:rPr>
          <w:rFonts w:eastAsia="Calibri" w:cs="Times New Roman"/>
          <w:szCs w:val="26"/>
        </w:rPr>
        <w:t>, на поверхности помещался атом хрома</w:t>
      </w:r>
      <w:r w:rsidR="003873D5">
        <w:rPr>
          <w:rFonts w:eastAsia="Calibri" w:cs="Times New Roman"/>
          <w:szCs w:val="26"/>
        </w:rPr>
        <w:t>, система минимизировалась</w:t>
      </w:r>
      <w:r>
        <w:rPr>
          <w:rFonts w:eastAsia="Calibri" w:cs="Times New Roman"/>
          <w:szCs w:val="26"/>
        </w:rPr>
        <w:t xml:space="preserve">. Полная энергия такой системы составила </w:t>
      </w:r>
      <m:oMath>
        <m:r>
          <m:rPr>
            <m:sty m:val="p"/>
          </m:rPr>
          <w:rPr>
            <w:rFonts w:ascii="Cambria Math" w:eastAsia="Calibri" w:hAnsi="Cambria Math" w:cs="Times New Roman"/>
            <w:szCs w:val="26"/>
          </w:rPr>
          <m:t xml:space="preserve">E=-800730.074 </m:t>
        </m:r>
        <m:r>
          <w:rPr>
            <w:rFonts w:ascii="Cambria Math" w:eastAsia="Calibri" w:hAnsi="Cambria Math" w:cs="Times New Roman"/>
            <w:szCs w:val="26"/>
          </w:rPr>
          <m:t>эВ</m:t>
        </m:r>
      </m:oMath>
      <w:r>
        <w:rPr>
          <w:rFonts w:eastAsia="Calibri" w:cs="Times New Roman"/>
          <w:szCs w:val="26"/>
        </w:rPr>
        <w:t xml:space="preserve">. Далее, атом кислорода помещался на поверхность рядом с хромом. Полная энергия такой системы составила </w:t>
      </w:r>
      <m:oMath>
        <m:r>
          <m:rPr>
            <m:sty m:val="p"/>
          </m:rPr>
          <w:rPr>
            <w:rFonts w:ascii="Cambria Math" w:eastAsia="Calibri" w:hAnsi="Cambria Math" w:cs="Times New Roman"/>
            <w:szCs w:val="26"/>
          </w:rPr>
          <m:t xml:space="preserve">E=-800923.942 </m:t>
        </m:r>
        <m:r>
          <w:rPr>
            <w:rFonts w:ascii="Cambria Math" w:eastAsia="Calibri" w:hAnsi="Cambria Math" w:cs="Times New Roman"/>
            <w:szCs w:val="26"/>
          </w:rPr>
          <m:t>эВ</m:t>
        </m:r>
      </m:oMath>
      <w:r>
        <w:rPr>
          <w:rFonts w:eastAsia="Calibri" w:cs="Times New Roman"/>
          <w:szCs w:val="26"/>
        </w:rPr>
        <w:t xml:space="preserve">, что на </w:t>
      </w:r>
      <m:oMath>
        <m:r>
          <w:rPr>
            <w:rFonts w:ascii="Cambria Math" w:eastAsia="Calibri" w:hAnsi="Cambria Math" w:cs="Times New Roman"/>
            <w:szCs w:val="26"/>
          </w:rPr>
          <m:t>193 эВ</m:t>
        </m:r>
      </m:oMath>
      <w:r w:rsidR="00C85E7C">
        <w:rPr>
          <w:rFonts w:eastAsia="Calibri" w:cs="Times New Roman"/>
          <w:szCs w:val="26"/>
        </w:rPr>
        <w:t xml:space="preserve"> меньше. В случае алюминия энергии были </w:t>
      </w:r>
      <m:oMath>
        <m:r>
          <m:rPr>
            <m:sty m:val="p"/>
          </m:rPr>
          <w:rPr>
            <w:rFonts w:ascii="Cambria Math" w:eastAsia="Calibri" w:hAnsi="Cambria Math" w:cs="Times New Roman"/>
            <w:szCs w:val="26"/>
          </w:rPr>
          <m:t xml:space="preserve">E=-800784.262 </m:t>
        </m:r>
        <m:r>
          <w:rPr>
            <w:rFonts w:ascii="Cambria Math" w:eastAsia="Calibri" w:hAnsi="Cambria Math" w:cs="Times New Roman"/>
            <w:szCs w:val="26"/>
          </w:rPr>
          <m:t>эВ</m:t>
        </m:r>
      </m:oMath>
      <w:r w:rsidR="00C85E7C" w:rsidRPr="00C85E7C">
        <w:rPr>
          <w:rFonts w:eastAsia="Calibri" w:cs="Times New Roman"/>
          <w:szCs w:val="26"/>
        </w:rPr>
        <w:t xml:space="preserve"> </w:t>
      </w:r>
      <w:r w:rsidR="00C85E7C">
        <w:rPr>
          <w:rFonts w:eastAsia="Calibri" w:cs="Times New Roman"/>
          <w:szCs w:val="26"/>
        </w:rPr>
        <w:t xml:space="preserve">и </w:t>
      </w:r>
      <m:oMath>
        <m:r>
          <m:rPr>
            <m:sty m:val="p"/>
          </m:rPr>
          <w:rPr>
            <w:rFonts w:ascii="Cambria Math" w:eastAsia="Calibri" w:hAnsi="Cambria Math" w:cs="Times New Roman"/>
            <w:szCs w:val="26"/>
            <w:lang w:val="en-US"/>
          </w:rPr>
          <m:t>E</m:t>
        </m:r>
        <m:r>
          <m:rPr>
            <m:sty m:val="p"/>
          </m:rPr>
          <w:rPr>
            <w:rFonts w:ascii="Cambria Math" w:eastAsia="Calibri" w:hAnsi="Cambria Math" w:cs="Times New Roman"/>
            <w:szCs w:val="26"/>
          </w:rPr>
          <m:t xml:space="preserve">=-800930.107 </m:t>
        </m:r>
        <m:r>
          <w:rPr>
            <w:rFonts w:ascii="Cambria Math" w:eastAsia="Calibri" w:hAnsi="Cambria Math" w:cs="Times New Roman"/>
            <w:szCs w:val="26"/>
          </w:rPr>
          <m:t>эВ</m:t>
        </m:r>
      </m:oMath>
      <w:r w:rsidR="001B49F9">
        <w:rPr>
          <w:rFonts w:eastAsia="Calibri" w:cs="Times New Roman"/>
          <w:szCs w:val="26"/>
        </w:rPr>
        <w:t xml:space="preserve">, что меньше на </w:t>
      </w:r>
      <m:oMath>
        <m:r>
          <w:rPr>
            <w:rFonts w:ascii="Cambria Math" w:eastAsia="Calibri" w:hAnsi="Cambria Math" w:cs="Times New Roman"/>
            <w:szCs w:val="26"/>
          </w:rPr>
          <m:t>146 эВ</m:t>
        </m:r>
      </m:oMath>
      <w:r w:rsidR="001B49F9">
        <w:rPr>
          <w:rFonts w:eastAsia="Calibri" w:cs="Times New Roman"/>
          <w:szCs w:val="26"/>
        </w:rPr>
        <w:t xml:space="preserve"> меньше. </w:t>
      </w:r>
      <w:r w:rsidR="00C85E7C">
        <w:rPr>
          <w:rFonts w:eastAsia="Calibri" w:cs="Times New Roman"/>
          <w:szCs w:val="26"/>
        </w:rPr>
        <w:t>В обеих случаях (хром-кислород, алюминий-кислород) энергия, когда кислород находится рядом с хромом или алюминием, становится ниже, а это значит, что атому кислорода выгоднее находиться рядом с хромом.</w:t>
      </w:r>
    </w:p>
    <w:p w14:paraId="4BC2EDC9" w14:textId="77777777" w:rsidR="00A052C0" w:rsidRPr="00A052C0" w:rsidRDefault="00A052C0" w:rsidP="000A46A8">
      <w:pPr>
        <w:ind w:firstLine="708"/>
        <w:rPr>
          <w:rFonts w:eastAsia="Calibri" w:cs="Times New Roman"/>
          <w:szCs w:val="26"/>
        </w:rPr>
      </w:pPr>
    </w:p>
    <w:p w14:paraId="291AFE48" w14:textId="77777777" w:rsidR="00990203" w:rsidRDefault="000A46A8" w:rsidP="000A46A8">
      <w:pPr>
        <w:pStyle w:val="3"/>
      </w:pPr>
      <w:bookmarkStart w:id="106" w:name="_Toc514780558"/>
      <w:bookmarkStart w:id="107" w:name="_Ref517645385"/>
      <w:bookmarkStart w:id="108" w:name="_Toc517719233"/>
      <w:r>
        <w:t>Движение атомарного кислорода по кристаллической решетке железа.</w:t>
      </w:r>
      <w:bookmarkEnd w:id="106"/>
      <w:bookmarkEnd w:id="107"/>
      <w:bookmarkEnd w:id="108"/>
    </w:p>
    <w:p w14:paraId="0B99E282" w14:textId="3AAEAE7E" w:rsidR="000A46A8" w:rsidRDefault="000A46A8" w:rsidP="000A46A8">
      <w:pPr>
        <w:ind w:firstLine="708"/>
        <w:rPr>
          <w:rFonts w:eastAsia="Calibri" w:cs="Times New Roman"/>
          <w:szCs w:val="26"/>
        </w:rPr>
      </w:pPr>
      <w:r w:rsidRPr="00F06F7D">
        <w:rPr>
          <w:rFonts w:eastAsia="Calibri" w:cs="Times New Roman"/>
          <w:szCs w:val="26"/>
        </w:rPr>
        <w:t xml:space="preserve">Подробно последовательные стадии движения принудительно перемещаемого атома кислорода по траектории в кристаллической решетке показаны на </w:t>
      </w:r>
      <w:r w:rsidRPr="00E21383">
        <w:rPr>
          <w:rFonts w:eastAsia="Calibri" w:cs="Times New Roman"/>
          <w:szCs w:val="26"/>
        </w:rPr>
        <w:t>рисунке</w:t>
      </w:r>
      <w:r w:rsidR="00E21383" w:rsidRPr="00E21383">
        <w:rPr>
          <w:rFonts w:eastAsia="Calibri" w:cs="Times New Roman"/>
          <w:szCs w:val="26"/>
        </w:rPr>
        <w:t xml:space="preserve"> 3.17</w:t>
      </w:r>
      <w:r w:rsidRPr="00F06F7D">
        <w:rPr>
          <w:rFonts w:eastAsia="Calibri" w:cs="Times New Roman"/>
          <w:szCs w:val="26"/>
        </w:rPr>
        <w:t xml:space="preserve">. </w:t>
      </w:r>
    </w:p>
    <w:tbl>
      <w:tblPr>
        <w:tblW w:w="0" w:type="auto"/>
        <w:tblLook w:val="04A0" w:firstRow="1" w:lastRow="0" w:firstColumn="1" w:lastColumn="0" w:noHBand="0" w:noVBand="1"/>
      </w:tblPr>
      <w:tblGrid>
        <w:gridCol w:w="3256"/>
        <w:gridCol w:w="3588"/>
        <w:gridCol w:w="2501"/>
      </w:tblGrid>
      <w:tr w:rsidR="000A46A8" w:rsidRPr="00F06F7D" w14:paraId="51268403" w14:textId="77777777" w:rsidTr="00466C3B">
        <w:tc>
          <w:tcPr>
            <w:tcW w:w="3256" w:type="dxa"/>
            <w:vAlign w:val="center"/>
          </w:tcPr>
          <w:p w14:paraId="29933A3E" w14:textId="77777777" w:rsidR="000A46A8" w:rsidRPr="00F06F7D" w:rsidRDefault="000A46A8" w:rsidP="000A46A8">
            <w:pPr>
              <w:pStyle w:val="afb"/>
              <w:rPr>
                <w:rFonts w:eastAsia="Calibri" w:cs="Times New Roman"/>
                <w:lang w:val="en-US"/>
              </w:rPr>
            </w:pPr>
            <w:r w:rsidRPr="00F06F7D">
              <w:rPr>
                <w:rFonts w:eastAsia="Calibri" w:cs="Times New Roman"/>
                <w:noProof/>
              </w:rPr>
              <w:lastRenderedPageBreak/>
              <w:drawing>
                <wp:inline distT="0" distB="0" distL="0" distR="0" wp14:anchorId="4DCCE2D5" wp14:editId="3D56615B">
                  <wp:extent cx="1080000" cy="2126250"/>
                  <wp:effectExtent l="0" t="0" r="635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80000" cy="2126250"/>
                          </a:xfrm>
                          <a:prstGeom prst="rect">
                            <a:avLst/>
                          </a:prstGeom>
                          <a:noFill/>
                          <a:ln>
                            <a:noFill/>
                          </a:ln>
                        </pic:spPr>
                      </pic:pic>
                    </a:graphicData>
                  </a:graphic>
                </wp:inline>
              </w:drawing>
            </w:r>
          </w:p>
          <w:p w14:paraId="102E2C07" w14:textId="6F938768" w:rsidR="000A46A8" w:rsidRPr="00111955" w:rsidRDefault="00111955" w:rsidP="000A46A8">
            <w:pPr>
              <w:pStyle w:val="afb"/>
              <w:rPr>
                <w:rFonts w:eastAsia="Calibri" w:cs="Times New Roman"/>
              </w:rPr>
            </w:pPr>
            <w:r>
              <w:rPr>
                <w:rFonts w:eastAsia="Calibri" w:cs="Times New Roman"/>
              </w:rPr>
              <w:t>а</w:t>
            </w:r>
          </w:p>
        </w:tc>
        <w:tc>
          <w:tcPr>
            <w:tcW w:w="3588" w:type="dxa"/>
            <w:vAlign w:val="center"/>
          </w:tcPr>
          <w:p w14:paraId="565BB14E" w14:textId="77777777" w:rsidR="000A46A8" w:rsidRPr="00F06F7D" w:rsidRDefault="000A46A8" w:rsidP="000A46A8">
            <w:pPr>
              <w:pStyle w:val="afb"/>
              <w:rPr>
                <w:rFonts w:eastAsia="Calibri" w:cs="Times New Roman"/>
                <w:lang w:val="en-US"/>
              </w:rPr>
            </w:pPr>
            <w:r w:rsidRPr="00F06F7D">
              <w:rPr>
                <w:rFonts w:eastAsia="Calibri" w:cs="Times New Roman"/>
                <w:noProof/>
              </w:rPr>
              <w:drawing>
                <wp:inline distT="0" distB="0" distL="0" distR="0" wp14:anchorId="14B04BA4" wp14:editId="6AAA2BD5">
                  <wp:extent cx="1010156" cy="2109041"/>
                  <wp:effectExtent l="0" t="0" r="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15154" cy="2119475"/>
                          </a:xfrm>
                          <a:prstGeom prst="rect">
                            <a:avLst/>
                          </a:prstGeom>
                          <a:noFill/>
                          <a:ln>
                            <a:noFill/>
                          </a:ln>
                        </pic:spPr>
                      </pic:pic>
                    </a:graphicData>
                  </a:graphic>
                </wp:inline>
              </w:drawing>
            </w:r>
          </w:p>
          <w:p w14:paraId="16ADCFFC" w14:textId="6DEB5B0E" w:rsidR="000A46A8" w:rsidRPr="00111955" w:rsidRDefault="00111955" w:rsidP="000A46A8">
            <w:pPr>
              <w:pStyle w:val="afb"/>
              <w:rPr>
                <w:rFonts w:eastAsia="Calibri" w:cs="Times New Roman"/>
              </w:rPr>
            </w:pPr>
            <w:r>
              <w:rPr>
                <w:rFonts w:eastAsia="Calibri" w:cs="Times New Roman"/>
              </w:rPr>
              <w:t>б</w:t>
            </w:r>
          </w:p>
        </w:tc>
        <w:tc>
          <w:tcPr>
            <w:tcW w:w="2501" w:type="dxa"/>
            <w:vAlign w:val="center"/>
          </w:tcPr>
          <w:p w14:paraId="2510B770" w14:textId="77777777" w:rsidR="00466C3B" w:rsidRDefault="000A46A8" w:rsidP="00466C3B">
            <w:pPr>
              <w:pStyle w:val="afb"/>
              <w:rPr>
                <w:rFonts w:eastAsia="Calibri" w:cs="Times New Roman"/>
                <w:noProof/>
              </w:rPr>
            </w:pPr>
            <w:r w:rsidRPr="00F06F7D">
              <w:rPr>
                <w:rFonts w:eastAsia="Calibri" w:cs="Times New Roman"/>
                <w:noProof/>
              </w:rPr>
              <w:drawing>
                <wp:inline distT="0" distB="0" distL="0" distR="0" wp14:anchorId="5D8E3A7E" wp14:editId="1FDFF3EF">
                  <wp:extent cx="1231832" cy="1980000"/>
                  <wp:effectExtent l="0" t="0" r="6985"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31832" cy="1980000"/>
                          </a:xfrm>
                          <a:prstGeom prst="rect">
                            <a:avLst/>
                          </a:prstGeom>
                          <a:noFill/>
                          <a:ln>
                            <a:noFill/>
                          </a:ln>
                        </pic:spPr>
                      </pic:pic>
                    </a:graphicData>
                  </a:graphic>
                </wp:inline>
              </w:drawing>
            </w:r>
          </w:p>
          <w:p w14:paraId="0D5A02B5" w14:textId="1F9A2F5B" w:rsidR="000A46A8" w:rsidRPr="00F06F7D" w:rsidRDefault="00111955" w:rsidP="000A46A8">
            <w:pPr>
              <w:pStyle w:val="afb"/>
              <w:rPr>
                <w:rFonts w:eastAsia="Calibri" w:cs="Times New Roman"/>
                <w:noProof/>
              </w:rPr>
            </w:pPr>
            <w:r>
              <w:rPr>
                <w:rFonts w:eastAsia="Calibri" w:cs="Times New Roman"/>
                <w:noProof/>
              </w:rPr>
              <w:t>в</w:t>
            </w:r>
          </w:p>
        </w:tc>
      </w:tr>
      <w:tr w:rsidR="000A46A8" w:rsidRPr="00F06F7D" w14:paraId="67A6EE3E" w14:textId="77777777" w:rsidTr="00466C3B">
        <w:tc>
          <w:tcPr>
            <w:tcW w:w="3256" w:type="dxa"/>
            <w:vAlign w:val="center"/>
          </w:tcPr>
          <w:p w14:paraId="4DA35203" w14:textId="77777777" w:rsidR="000A46A8"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6BD01952" wp14:editId="5B16E8ED">
                  <wp:extent cx="1080000" cy="1861579"/>
                  <wp:effectExtent l="0" t="0" r="635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80000" cy="1861579"/>
                          </a:xfrm>
                          <a:prstGeom prst="rect">
                            <a:avLst/>
                          </a:prstGeom>
                          <a:noFill/>
                          <a:ln>
                            <a:noFill/>
                          </a:ln>
                        </pic:spPr>
                      </pic:pic>
                    </a:graphicData>
                  </a:graphic>
                </wp:inline>
              </w:drawing>
            </w:r>
          </w:p>
          <w:p w14:paraId="0D8E1EA6" w14:textId="16E448A5" w:rsidR="000A46A8" w:rsidRPr="00111955" w:rsidRDefault="00111955" w:rsidP="00466C3B">
            <w:pPr>
              <w:pStyle w:val="afb"/>
              <w:rPr>
                <w:rFonts w:eastAsia="Calibri" w:cs="Times New Roman"/>
                <w:noProof/>
              </w:rPr>
            </w:pPr>
            <w:r>
              <w:rPr>
                <w:rFonts w:eastAsia="Calibri" w:cs="Times New Roman"/>
                <w:noProof/>
              </w:rPr>
              <w:t>г</w:t>
            </w:r>
          </w:p>
        </w:tc>
        <w:tc>
          <w:tcPr>
            <w:tcW w:w="3588" w:type="dxa"/>
            <w:vAlign w:val="center"/>
          </w:tcPr>
          <w:p w14:paraId="203A8CD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1F318026" wp14:editId="316727C1">
                  <wp:extent cx="1080000" cy="1933783"/>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80000" cy="1933783"/>
                          </a:xfrm>
                          <a:prstGeom prst="rect">
                            <a:avLst/>
                          </a:prstGeom>
                          <a:noFill/>
                          <a:ln>
                            <a:noFill/>
                          </a:ln>
                        </pic:spPr>
                      </pic:pic>
                    </a:graphicData>
                  </a:graphic>
                </wp:inline>
              </w:drawing>
            </w:r>
          </w:p>
          <w:p w14:paraId="0138DE7C" w14:textId="4208675E" w:rsidR="000A46A8" w:rsidRPr="00111955" w:rsidRDefault="00111955" w:rsidP="000A46A8">
            <w:pPr>
              <w:pStyle w:val="afb"/>
              <w:rPr>
                <w:rFonts w:eastAsia="Calibri" w:cs="Times New Roman"/>
                <w:noProof/>
              </w:rPr>
            </w:pPr>
            <w:r>
              <w:rPr>
                <w:rFonts w:eastAsia="Calibri" w:cs="Times New Roman"/>
                <w:noProof/>
              </w:rPr>
              <w:t>д</w:t>
            </w:r>
          </w:p>
        </w:tc>
        <w:tc>
          <w:tcPr>
            <w:tcW w:w="2501" w:type="dxa"/>
            <w:vAlign w:val="center"/>
          </w:tcPr>
          <w:p w14:paraId="7DBBE32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39ADF874" wp14:editId="3719D5AD">
                  <wp:extent cx="1080000" cy="2015493"/>
                  <wp:effectExtent l="0" t="0" r="635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2015493"/>
                          </a:xfrm>
                          <a:prstGeom prst="rect">
                            <a:avLst/>
                          </a:prstGeom>
                          <a:noFill/>
                          <a:ln>
                            <a:noFill/>
                          </a:ln>
                        </pic:spPr>
                      </pic:pic>
                    </a:graphicData>
                  </a:graphic>
                </wp:inline>
              </w:drawing>
            </w:r>
          </w:p>
          <w:p w14:paraId="2C057003" w14:textId="5A6C9E52" w:rsidR="000A46A8" w:rsidRPr="00111955" w:rsidRDefault="00111955" w:rsidP="000A46A8">
            <w:pPr>
              <w:pStyle w:val="afb"/>
              <w:rPr>
                <w:rFonts w:eastAsia="Calibri" w:cs="Times New Roman"/>
                <w:noProof/>
              </w:rPr>
            </w:pPr>
            <w:r>
              <w:rPr>
                <w:rFonts w:eastAsia="Calibri" w:cs="Times New Roman"/>
                <w:noProof/>
              </w:rPr>
              <w:t>е</w:t>
            </w:r>
          </w:p>
        </w:tc>
      </w:tr>
    </w:tbl>
    <w:p w14:paraId="4232A278" w14:textId="10290593" w:rsidR="00111955" w:rsidRPr="00A052C0" w:rsidRDefault="00111955" w:rsidP="00466C3B">
      <w:pPr>
        <w:pStyle w:val="afb"/>
        <w:rPr>
          <w:rFonts w:eastAsia="Calibri" w:cs="Times New Roman"/>
          <w:sz w:val="20"/>
          <w:szCs w:val="20"/>
        </w:rPr>
      </w:pPr>
      <m:oMath>
        <m:r>
          <w:rPr>
            <w:rFonts w:ascii="Cambria Math" w:eastAsia="Calibri" w:hAnsi="Cambria Math" w:cs="Times New Roman"/>
            <w:sz w:val="20"/>
            <w:szCs w:val="20"/>
          </w:rPr>
          <m:t>а÷е</m:t>
        </m:r>
      </m:oMath>
      <w:r w:rsidRPr="00A052C0">
        <w:rPr>
          <w:rFonts w:eastAsia="Calibri" w:cs="Times New Roman"/>
          <w:sz w:val="20"/>
          <w:szCs w:val="20"/>
        </w:rPr>
        <w:t xml:space="preserve"> – пошаговое </w:t>
      </w:r>
      <w:r w:rsidR="00710FCB" w:rsidRPr="00A052C0">
        <w:rPr>
          <w:rFonts w:eastAsia="Calibri" w:cs="Times New Roman"/>
          <w:sz w:val="20"/>
          <w:szCs w:val="20"/>
        </w:rPr>
        <w:t>перемещение атома кислорода в решетке</w:t>
      </w:r>
    </w:p>
    <w:p w14:paraId="10C78BCE" w14:textId="77777777" w:rsidR="00A052C0" w:rsidRPr="00111955" w:rsidRDefault="00A052C0" w:rsidP="00466C3B">
      <w:pPr>
        <w:pStyle w:val="afb"/>
        <w:rPr>
          <w:rFonts w:eastAsia="Calibri" w:cs="Times New Roman"/>
        </w:rPr>
      </w:pPr>
    </w:p>
    <w:p w14:paraId="0A0EA17C" w14:textId="62816ECA" w:rsidR="000A46A8" w:rsidRDefault="000A46A8" w:rsidP="00466C3B">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3.17</w:t>
      </w:r>
      <w:r w:rsidRPr="00F06F7D">
        <w:rPr>
          <w:rFonts w:eastAsia="Calibri" w:cs="Times New Roman"/>
        </w:rPr>
        <w:t xml:space="preserve"> - Перемещение атома кислорода в решетке</w:t>
      </w:r>
      <w:r w:rsidR="005537E9">
        <w:rPr>
          <w:rFonts w:eastAsia="Calibri" w:cs="Times New Roman"/>
        </w:rPr>
        <w:t>.</w:t>
      </w:r>
      <w:r w:rsidR="005537E9" w:rsidRPr="005537E9">
        <w:rPr>
          <w:rFonts w:eastAsia="Calibri" w:cs="Times New Roman"/>
        </w:rPr>
        <w:t xml:space="preserve"> </w:t>
      </w:r>
      <w:r w:rsidR="005537E9">
        <w:rPr>
          <w:rFonts w:eastAsia="Calibri" w:cs="Times New Roman"/>
        </w:rPr>
        <w:t>Красным выделены атомы железа, синим – кислорода.</w:t>
      </w:r>
    </w:p>
    <w:p w14:paraId="1A843106" w14:textId="77777777" w:rsidR="00A052C0" w:rsidRDefault="00A052C0" w:rsidP="00466C3B">
      <w:pPr>
        <w:pStyle w:val="afb"/>
        <w:rPr>
          <w:rFonts w:eastAsia="Calibri" w:cs="Times New Roman"/>
        </w:rPr>
      </w:pPr>
    </w:p>
    <w:p w14:paraId="6E55C72B" w14:textId="49C6CD16" w:rsidR="000A46A8" w:rsidRDefault="000A46A8" w:rsidP="000A46A8">
      <w:pPr>
        <w:ind w:firstLine="708"/>
        <w:rPr>
          <w:rFonts w:eastAsia="Calibri" w:cs="Times New Roman"/>
          <w:szCs w:val="26"/>
        </w:rPr>
      </w:pPr>
      <w:r w:rsidRPr="00F06F7D">
        <w:rPr>
          <w:rFonts w:eastAsia="Calibri" w:cs="Times New Roman"/>
          <w:szCs w:val="26"/>
        </w:rPr>
        <w:t xml:space="preserve">Сама траектория изображена синей линией. Видно, что в процессе движения происходят регулярные "сбросы" атома кислорода перпендикулярно направлению принудительного смещения, после чего этот атом оказывается в октаэдрических межузельных положениях. Так, когда атом перемещается между позициями </w:t>
      </w:r>
      <w:r w:rsidR="00710FCB">
        <w:rPr>
          <w:rFonts w:eastAsia="Calibri" w:cs="Times New Roman"/>
          <w:szCs w:val="26"/>
        </w:rPr>
        <w:t>рисунка 3.17 (в)</w:t>
      </w:r>
      <w:r w:rsidRPr="00F06F7D">
        <w:rPr>
          <w:rFonts w:eastAsia="Calibri" w:cs="Times New Roman"/>
          <w:szCs w:val="26"/>
        </w:rPr>
        <w:t xml:space="preserve"> и </w:t>
      </w:r>
      <w:r w:rsidR="00710FCB">
        <w:rPr>
          <w:rFonts w:eastAsia="Calibri" w:cs="Times New Roman"/>
          <w:szCs w:val="26"/>
        </w:rPr>
        <w:t>(г)</w:t>
      </w:r>
      <w:r w:rsidRPr="00F06F7D">
        <w:rPr>
          <w:rFonts w:eastAsia="Calibri" w:cs="Times New Roman"/>
          <w:szCs w:val="26"/>
        </w:rPr>
        <w:t xml:space="preserve"> это соответствует участку нарастания энергии системы на </w:t>
      </w:r>
      <w:r w:rsidRPr="00710FCB">
        <w:rPr>
          <w:rFonts w:eastAsia="Calibri" w:cs="Times New Roman"/>
          <w:szCs w:val="26"/>
        </w:rPr>
        <w:t>рис</w:t>
      </w:r>
      <w:r w:rsidR="00466C3B" w:rsidRPr="00710FCB">
        <w:rPr>
          <w:rFonts w:eastAsia="Calibri" w:cs="Times New Roman"/>
          <w:szCs w:val="26"/>
        </w:rPr>
        <w:t>унке</w:t>
      </w:r>
      <w:r w:rsidR="00710FCB" w:rsidRPr="00710FCB">
        <w:rPr>
          <w:rFonts w:eastAsia="Calibri" w:cs="Times New Roman"/>
          <w:szCs w:val="26"/>
        </w:rPr>
        <w:t xml:space="preserve"> 3.15</w:t>
      </w:r>
      <w:r w:rsidRPr="00F06F7D">
        <w:rPr>
          <w:rFonts w:eastAsia="Calibri" w:cs="Times New Roman"/>
          <w:szCs w:val="26"/>
        </w:rPr>
        <w:t xml:space="preserve">. После позиции </w:t>
      </w:r>
      <w:r w:rsidR="00710FCB">
        <w:rPr>
          <w:rFonts w:eastAsia="Calibri" w:cs="Times New Roman"/>
          <w:szCs w:val="26"/>
        </w:rPr>
        <w:t>рисунка 3.17 (г)</w:t>
      </w:r>
      <w:r w:rsidRPr="00F06F7D">
        <w:rPr>
          <w:rFonts w:eastAsia="Calibri" w:cs="Times New Roman"/>
          <w:szCs w:val="26"/>
        </w:rPr>
        <w:t xml:space="preserve"> происходит "сброс" атома кислорода в октаэдрическую позицию, чему соответствует резкий скачок вниз по энергии на </w:t>
      </w:r>
      <w:r w:rsidR="00710FCB" w:rsidRPr="00710FCB">
        <w:rPr>
          <w:rFonts w:eastAsia="Calibri" w:cs="Times New Roman"/>
          <w:szCs w:val="26"/>
        </w:rPr>
        <w:t>рисунке 3.15</w:t>
      </w:r>
      <w:r w:rsidRPr="00F06F7D">
        <w:rPr>
          <w:rFonts w:eastAsia="Calibri" w:cs="Times New Roman"/>
          <w:szCs w:val="26"/>
        </w:rPr>
        <w:t>.</w:t>
      </w:r>
    </w:p>
    <w:p w14:paraId="6BC6B481" w14:textId="4B0EFE72" w:rsidR="001F0D97" w:rsidRDefault="00743D55" w:rsidP="00743D55">
      <w:r>
        <w:rPr>
          <w:rFonts w:eastAsia="Calibri" w:cs="Times New Roman"/>
          <w:szCs w:val="26"/>
        </w:rPr>
        <w:t>Подводя итог на данном этапе можно сказать, что п</w:t>
      </w:r>
      <w:r w:rsidR="001F0D97" w:rsidRPr="00743D55">
        <w:rPr>
          <w:rFonts w:eastAsia="Calibri" w:cs="Times New Roman"/>
          <w:sz w:val="28"/>
          <w:szCs w:val="28"/>
        </w:rPr>
        <w:t xml:space="preserve">ри достижении поверхности молекула </w:t>
      </w:r>
      <w:r w:rsidR="003622D8" w:rsidRPr="00743D55">
        <w:rPr>
          <w:rFonts w:eastAsia="Calibri" w:cs="Times New Roman"/>
          <w:sz w:val="28"/>
          <w:szCs w:val="28"/>
        </w:rPr>
        <w:t>диссоциирует</w:t>
      </w:r>
      <w:r w:rsidR="001F0D97" w:rsidRPr="00743D55">
        <w:rPr>
          <w:rFonts w:eastAsia="Calibri" w:cs="Times New Roman"/>
          <w:sz w:val="28"/>
          <w:szCs w:val="28"/>
        </w:rPr>
        <w:t xml:space="preserve"> и инкорпорируется в кристаллит железа, что </w:t>
      </w:r>
      <w:r w:rsidR="001F0D97" w:rsidRPr="00743D55">
        <w:rPr>
          <w:rFonts w:eastAsia="Calibri" w:cs="Times New Roman"/>
          <w:sz w:val="28"/>
          <w:szCs w:val="28"/>
        </w:rPr>
        <w:lastRenderedPageBreak/>
        <w:t>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вблизи траектории перемещаемого атома кислорода со своих позиций.</w:t>
      </w:r>
      <w:r>
        <w:rPr>
          <w:rFonts w:eastAsia="Calibri" w:cs="Times New Roman"/>
          <w:sz w:val="28"/>
          <w:szCs w:val="28"/>
        </w:rPr>
        <w:t xml:space="preserve"> </w:t>
      </w:r>
      <w:r w:rsidR="001F0D97" w:rsidRPr="00743D55">
        <w:t>Кислород</w:t>
      </w:r>
      <w:r>
        <w:t>, в свою очередь,</w:t>
      </w:r>
      <w:r w:rsidR="001F0D97" w:rsidRPr="00743D55">
        <w:t xml:space="preserve"> движется по решетке по октаэдрическим позициям</w:t>
      </w:r>
      <w:r>
        <w:t>.</w:t>
      </w:r>
    </w:p>
    <w:p w14:paraId="194439FA" w14:textId="77777777" w:rsidR="00C1590F" w:rsidRPr="00743D55" w:rsidRDefault="00C1590F" w:rsidP="00743D55">
      <w:pPr>
        <w:rPr>
          <w:rFonts w:eastAsia="Calibri" w:cs="Times New Roman"/>
          <w:sz w:val="28"/>
          <w:szCs w:val="28"/>
        </w:rPr>
      </w:pPr>
    </w:p>
    <w:p w14:paraId="338428CC" w14:textId="128F0E4A" w:rsidR="000E4AAB" w:rsidRPr="00CA3D85" w:rsidRDefault="001F0D97" w:rsidP="00A76764">
      <w:pPr>
        <w:pStyle w:val="2"/>
      </w:pPr>
      <w:bookmarkStart w:id="109" w:name="_Toc514780559"/>
      <w:bookmarkStart w:id="110" w:name="_Ref517645406"/>
      <w:bookmarkStart w:id="111" w:name="_Toc517719234"/>
      <w:r>
        <w:t>Моделирование эволюции роста оксидной пленки на поверхности стали</w:t>
      </w:r>
      <w:r w:rsidR="00D4118C">
        <w:t xml:space="preserve"> методами молекулярной динамики</w:t>
      </w:r>
      <w:r>
        <w:t>.</w:t>
      </w:r>
      <w:bookmarkEnd w:id="109"/>
      <w:bookmarkEnd w:id="110"/>
      <w:bookmarkEnd w:id="111"/>
    </w:p>
    <w:p w14:paraId="3D717E80" w14:textId="17BF4C12" w:rsidR="00571F1E" w:rsidRDefault="00571F1E" w:rsidP="00571F1E">
      <w:pPr>
        <w:pStyle w:val="3"/>
      </w:pPr>
      <w:bookmarkStart w:id="112" w:name="_Toc514780560"/>
      <w:bookmarkStart w:id="113" w:name="_Toc517719235"/>
      <w:r>
        <w:t>Рост оксидной пленки на поверхности чистого железа.</w:t>
      </w:r>
      <w:bookmarkEnd w:id="112"/>
      <w:bookmarkEnd w:id="113"/>
    </w:p>
    <w:p w14:paraId="766F1344" w14:textId="7B374AF2" w:rsidR="00D4118C" w:rsidRPr="00A50694" w:rsidRDefault="00D4118C" w:rsidP="00D4118C">
      <w:r w:rsidRPr="00A50694">
        <w:rPr>
          <w:rFonts w:eastAsia="Calibri"/>
        </w:rPr>
        <w:t xml:space="preserve">Для расчетов начальной стадии формирования оксидной пленки на поверхности чистого ОЦК железа была использована </w:t>
      </w:r>
      <w:r w:rsidRPr="00A50694">
        <w:t xml:space="preserve">расчетная ячейка, содержащая кристаллит железа со свободной поверхностью, размеры расчетной ячейки составили 56х56х336 Å. По осям </w:t>
      </w:r>
      <w:r w:rsidRPr="00A50694">
        <w:rPr>
          <w:i/>
        </w:rPr>
        <w:t>х</w:t>
      </w:r>
      <w:r w:rsidRPr="00A50694">
        <w:t xml:space="preserve"> и </w:t>
      </w:r>
      <w:r w:rsidRPr="00A50694">
        <w:rPr>
          <w:i/>
        </w:rPr>
        <w:t>у</w:t>
      </w:r>
      <w:r w:rsidRPr="00A50694">
        <w:t xml:space="preserve"> использовались периодические граничные условия так что моделируемая система </w:t>
      </w:r>
      <w:r>
        <w:t xml:space="preserve">по этим направлениям </w:t>
      </w:r>
      <w:r w:rsidRPr="00A50694">
        <w:t>является бесконечной. Два нижних слоя кристалл</w:t>
      </w:r>
      <w:r>
        <w:t>и</w:t>
      </w:r>
      <w:r w:rsidRPr="00A50694">
        <w:t>та железа жестко фиксировались, тогда как на верхней границе свободной зоны атомы могли либо уходить из расчетной ячейк</w:t>
      </w:r>
      <w:r>
        <w:t>и</w:t>
      </w:r>
      <w:r w:rsidRPr="00A50694">
        <w:t>, либо отражались обратно в ячейку (в зависимости от конкретного расчета).</w:t>
      </w:r>
    </w:p>
    <w:p w14:paraId="4C24CC48" w14:textId="6970E823" w:rsidR="00643C57" w:rsidRDefault="00D4118C" w:rsidP="00643C57">
      <w:pPr>
        <w:rPr>
          <w:rFonts w:eastAsia="Calibri"/>
        </w:rPr>
      </w:pPr>
      <w:r w:rsidRPr="00A50694">
        <w:t xml:space="preserve"> Для моделирования взаимодействия кислорода с железом в свободно</w:t>
      </w:r>
      <w:r w:rsidR="00E770B7">
        <w:t>е</w:t>
      </w:r>
      <w:r w:rsidRPr="00A50694">
        <w:t xml:space="preserve"> пространство расчетной ячейки регулярно (с периодичностью 4 пс) добавлялось по </w:t>
      </w:r>
      <w:r w:rsidRPr="00A50694">
        <w:rPr>
          <w:rFonts w:eastAsia="Calibri"/>
        </w:rPr>
        <w:t xml:space="preserve">20 молекул кислорода, которые располагались изначально в случайных местах в </w:t>
      </w:r>
      <w:r w:rsidRPr="00A50694">
        <w:t xml:space="preserve">слое простирающемся от 2 до 10 Å </w:t>
      </w:r>
      <w:r w:rsidRPr="00A50694">
        <w:rPr>
          <w:rFonts w:eastAsia="Calibri"/>
        </w:rPr>
        <w:t xml:space="preserve">над свободной поверхностью кристалла железа, как показано на </w:t>
      </w:r>
      <w:r w:rsidRPr="00710FCB">
        <w:rPr>
          <w:rFonts w:eastAsia="Calibri"/>
        </w:rPr>
        <w:t>рисунке</w:t>
      </w:r>
      <w:r w:rsidR="00710FCB" w:rsidRPr="00710FCB">
        <w:rPr>
          <w:rFonts w:eastAsia="Calibri"/>
        </w:rPr>
        <w:t xml:space="preserve"> 3.18</w:t>
      </w:r>
      <w:r w:rsidRPr="00A50694">
        <w:rPr>
          <w:rFonts w:eastAsia="Calibri"/>
        </w:rPr>
        <w:t>.</w:t>
      </w:r>
    </w:p>
    <w:p w14:paraId="2B866906" w14:textId="77777777" w:rsidR="00C1590F" w:rsidRDefault="00C1590F" w:rsidP="00643C57">
      <w:pPr>
        <w:rPr>
          <w:rFonts w:eastAsia="Calibri"/>
        </w:rPr>
      </w:pPr>
    </w:p>
    <w:p w14:paraId="3ABDBD4C" w14:textId="336A7CA0" w:rsidR="00643C57" w:rsidRDefault="00643C57" w:rsidP="00643C57">
      <w:pPr>
        <w:pStyle w:val="afb"/>
      </w:pPr>
      <w:r w:rsidRPr="005907CF">
        <w:rPr>
          <w:noProof/>
        </w:rPr>
        <w:drawing>
          <wp:inline distT="0" distB="0" distL="0" distR="0" wp14:anchorId="43E9AB06" wp14:editId="4E41AE46">
            <wp:extent cx="2118113" cy="1440000"/>
            <wp:effectExtent l="0" t="0" r="0" b="8255"/>
            <wp:docPr id="18492" name="Рисунок 1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8113" cy="1440000"/>
                    </a:xfrm>
                    <a:prstGeom prst="rect">
                      <a:avLst/>
                    </a:prstGeom>
                    <a:ln>
                      <a:noFill/>
                    </a:ln>
                  </pic:spPr>
                </pic:pic>
              </a:graphicData>
            </a:graphic>
          </wp:inline>
        </w:drawing>
      </w:r>
    </w:p>
    <w:p w14:paraId="173BDF84" w14:textId="77777777" w:rsidR="00C1590F" w:rsidRPr="005907CF" w:rsidRDefault="00C1590F" w:rsidP="00643C57">
      <w:pPr>
        <w:pStyle w:val="afb"/>
      </w:pPr>
    </w:p>
    <w:p w14:paraId="4054A791" w14:textId="0AAD3F85" w:rsidR="00C1590F" w:rsidRDefault="00643C57" w:rsidP="00C1590F">
      <w:pPr>
        <w:pStyle w:val="afb"/>
      </w:pPr>
      <w:r w:rsidRPr="00710FCB">
        <w:t>Рисунок</w:t>
      </w:r>
      <w:r w:rsidR="00710FCB" w:rsidRPr="00710FCB">
        <w:t xml:space="preserve"> 3.18</w:t>
      </w:r>
      <w:r w:rsidRPr="00AB7597">
        <w:t xml:space="preserve"> –</w:t>
      </w:r>
      <w:r w:rsidRPr="00506448">
        <w:t xml:space="preserve"> Пример начальной конфигурации атомов в расчетной ячейке при моделировании взаимодействия молекулярного кислорода с поверхностью железа. Атомы железа и кислорода показаны синим </w:t>
      </w:r>
      <w:r>
        <w:t xml:space="preserve">и </w:t>
      </w:r>
      <w:r w:rsidRPr="00506448">
        <w:t>красным цветом</w:t>
      </w:r>
      <w:r>
        <w:t>, соответственно.</w:t>
      </w:r>
    </w:p>
    <w:p w14:paraId="4FA15553" w14:textId="77777777" w:rsidR="00C1590F" w:rsidRPr="00AB7597" w:rsidRDefault="00C1590F" w:rsidP="00643C57">
      <w:pPr>
        <w:pStyle w:val="afb"/>
      </w:pPr>
    </w:p>
    <w:p w14:paraId="6583F6DD" w14:textId="7ADD943D" w:rsidR="00D4118C" w:rsidRPr="00AB7597" w:rsidRDefault="00643C57" w:rsidP="00643C57">
      <w:r>
        <w:rPr>
          <w:rFonts w:eastAsia="Calibri"/>
        </w:rPr>
        <w:lastRenderedPageBreak/>
        <w:t>Созданным</w:t>
      </w:r>
      <w:r w:rsidR="00D4118C" w:rsidRPr="00A50694">
        <w:rPr>
          <w:rFonts w:eastAsia="Calibri"/>
        </w:rPr>
        <w:t xml:space="preserve"> молекулам придаются начальные импульсы, случайно направленные в пространстве и имеющие величины, генерируемые в соответствии с распределением Больцмана</w:t>
      </w:r>
      <w:r w:rsidR="00D4118C">
        <w:rPr>
          <w:rFonts w:eastAsia="Calibri"/>
        </w:rPr>
        <w:t xml:space="preserve"> при температуре моделирования.</w:t>
      </w:r>
      <w:r w:rsidR="00D4118C" w:rsidRPr="00A50694">
        <w:rPr>
          <w:rFonts w:eastAsia="Calibri"/>
        </w:rPr>
        <w:t xml:space="preserve"> Строго говоря, в используемой модели плотность кислорода оказывается значительно выше, чем в реальности, но поскольку молекулы кислорода взаимодействуют с поверхностью железа строго индивидуально, использование высоких концентраци</w:t>
      </w:r>
      <w:r w:rsidR="00CA3D85">
        <w:rPr>
          <w:rFonts w:eastAsia="Calibri"/>
        </w:rPr>
        <w:t>й</w:t>
      </w:r>
      <w:r w:rsidR="00D4118C" w:rsidRPr="00A50694">
        <w:rPr>
          <w:rFonts w:eastAsia="Calibri"/>
        </w:rPr>
        <w:t xml:space="preserve"> кислорода в газовой фазе является просто способом ускорить кинетику окисления, практически не влияя на физику процесса, Общее время моделирования составило </w:t>
      </w:r>
      <w:r w:rsidR="00F30DEC">
        <w:rPr>
          <w:rFonts w:eastAsia="Calibri"/>
        </w:rPr>
        <w:t>20</w:t>
      </w:r>
      <w:r w:rsidR="00D4118C">
        <w:rPr>
          <w:rFonts w:eastAsia="Calibri"/>
        </w:rPr>
        <w:t>0</w:t>
      </w:r>
      <w:r w:rsidR="00D4118C" w:rsidRPr="00A50694">
        <w:rPr>
          <w:rFonts w:eastAsia="Calibri"/>
        </w:rPr>
        <w:t xml:space="preserve"> </w:t>
      </w:r>
      <w:r w:rsidR="00D4118C">
        <w:rPr>
          <w:rFonts w:eastAsia="Calibri"/>
        </w:rPr>
        <w:t>п</w:t>
      </w:r>
      <w:r w:rsidR="00D4118C" w:rsidRPr="00A50694">
        <w:rPr>
          <w:rFonts w:eastAsia="Calibri"/>
        </w:rPr>
        <w:t>с.</w:t>
      </w:r>
    </w:p>
    <w:p w14:paraId="4BF5D542" w14:textId="6EFA992D" w:rsidR="00D4118C" w:rsidRDefault="00D4118C" w:rsidP="00643C57">
      <w:pPr>
        <w:rPr>
          <w:rFonts w:eastAsia="Calibri"/>
        </w:rPr>
      </w:pPr>
      <w:r w:rsidRPr="00247532">
        <w:rPr>
          <w:rFonts w:eastAsia="Calibri"/>
        </w:rPr>
        <w:t>Атомы кислорода попадая в расчетную ячейку, движутся хаотично в свободном пространстве до тех пор, пока не сталкиваются с поверхностью металла. В редких случаях наблюдется отражение молекул от поверхности, но как правило происходит довольно эффективный захват молекул. Качественно картина адсорбции атомов кислорода выглядит следующим образом: при столкновении с поверхностью молекулы кислорода диссоциируют на атомарный кислород, а образовавшиеся ионы кислорода преимущественно накаплива</w:t>
      </w:r>
      <w:r w:rsidR="00C67CEC">
        <w:rPr>
          <w:rFonts w:eastAsia="Calibri"/>
        </w:rPr>
        <w:t>ю</w:t>
      </w:r>
      <w:r w:rsidRPr="00247532">
        <w:rPr>
          <w:rFonts w:eastAsia="Calibri"/>
        </w:rPr>
        <w:t>тся в приповерхностных слоях металла. Согласно результатам моделирования, сначала атомы кислорода заполняют октаэдрические пустоты в решетке железа, образуя структуры типа вюстита (</w:t>
      </w:r>
      <w:r w:rsidRPr="00247532">
        <w:rPr>
          <w:rFonts w:eastAsia="Calibri"/>
          <w:lang w:val="de-DE"/>
        </w:rPr>
        <w:t>FeO</w:t>
      </w:r>
      <w:r w:rsidRPr="00247532">
        <w:rPr>
          <w:rFonts w:eastAsia="Calibri"/>
        </w:rPr>
        <w:t>). Однако при заполнении кислородом нескольких приповерхностных монослоев железа наблюдаются два четко выраженных эффекта. Прежде всего, в двух-трех верхних монослоях железа нарушается кристаллический порядок и поверхность выглядит скорее аморфной, чем кристаллической (</w:t>
      </w:r>
      <w:r w:rsidRPr="00710FCB">
        <w:rPr>
          <w:rFonts w:eastAsia="Calibri"/>
        </w:rPr>
        <w:t>рисунок</w:t>
      </w:r>
      <w:r w:rsidR="00710FCB" w:rsidRPr="00710FCB">
        <w:rPr>
          <w:rFonts w:eastAsia="Calibri"/>
        </w:rPr>
        <w:t xml:space="preserve"> 3.19</w:t>
      </w:r>
      <w:r w:rsidRPr="00247532">
        <w:rPr>
          <w:rFonts w:eastAsia="Calibri"/>
        </w:rPr>
        <w:t xml:space="preserve">). Часть атомов железа выдавливается над поверхностью и служат центрами эффективного захвата молекул кислорода. </w:t>
      </w:r>
    </w:p>
    <w:p w14:paraId="1ED34577" w14:textId="77777777" w:rsidR="00C1590F" w:rsidRDefault="00C1590F" w:rsidP="00643C57">
      <w:pPr>
        <w:rPr>
          <w:rFonts w:eastAsia="Calibri"/>
        </w:rPr>
      </w:pPr>
    </w:p>
    <w:p w14:paraId="3103147A" w14:textId="2A1CB249" w:rsidR="00D4118C" w:rsidRDefault="00D4118C" w:rsidP="00D4118C">
      <w:pPr>
        <w:pStyle w:val="afb"/>
        <w:rPr>
          <w:rFonts w:eastAsia="Calibri"/>
          <w:sz w:val="28"/>
        </w:rPr>
      </w:pPr>
      <w:r>
        <w:rPr>
          <w:noProof/>
        </w:rPr>
        <w:drawing>
          <wp:inline distT="0" distB="0" distL="0" distR="0" wp14:anchorId="4E2E1206" wp14:editId="49B45432">
            <wp:extent cx="2478022" cy="1440000"/>
            <wp:effectExtent l="0" t="0" r="0" b="8255"/>
            <wp:docPr id="60" name="Рисунок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475"/>
                    <pic:cNvPicPr>
                      <a:picLocks noChangeAspect="1" noChangeArrowheads="1"/>
                    </pic:cNvPicPr>
                  </pic:nvPicPr>
                  <pic:blipFill>
                    <a:blip r:embed="rId96" cstate="print"/>
                    <a:srcRect/>
                    <a:stretch>
                      <a:fillRect/>
                    </a:stretch>
                  </pic:blipFill>
                  <pic:spPr bwMode="auto">
                    <a:xfrm>
                      <a:off x="0" y="0"/>
                      <a:ext cx="2478022" cy="1440000"/>
                    </a:xfrm>
                    <a:prstGeom prst="rect">
                      <a:avLst/>
                    </a:prstGeom>
                    <a:noFill/>
                    <a:ln w="9525">
                      <a:noFill/>
                      <a:miter lim="800000"/>
                      <a:headEnd/>
                      <a:tailEnd/>
                    </a:ln>
                  </pic:spPr>
                </pic:pic>
              </a:graphicData>
            </a:graphic>
          </wp:inline>
        </w:drawing>
      </w:r>
    </w:p>
    <w:p w14:paraId="29F05C02" w14:textId="77777777" w:rsidR="00C1590F" w:rsidRDefault="00C1590F" w:rsidP="00D4118C">
      <w:pPr>
        <w:pStyle w:val="afb"/>
        <w:rPr>
          <w:rFonts w:eastAsia="Calibri"/>
          <w:sz w:val="28"/>
        </w:rPr>
      </w:pPr>
    </w:p>
    <w:p w14:paraId="5E355B71" w14:textId="05068921" w:rsidR="00D4118C" w:rsidRDefault="00D4118C" w:rsidP="00D4118C">
      <w:pPr>
        <w:pStyle w:val="afb"/>
      </w:pPr>
      <w:r w:rsidRPr="00710FCB">
        <w:t>Рисунок</w:t>
      </w:r>
      <w:r w:rsidR="00710FCB" w:rsidRPr="00710FCB">
        <w:t xml:space="preserve"> 3.19</w:t>
      </w:r>
      <w:r w:rsidR="00643C57">
        <w:t xml:space="preserve"> </w:t>
      </w:r>
      <w:r w:rsidRPr="00A50694">
        <w:t xml:space="preserve">– Иллюстрация начальной стадии формирования слоя оксида на поверхности (001) железа. Время моделирования соответствует </w:t>
      </w:r>
      <w:r>
        <w:t>150 пс</w:t>
      </w:r>
      <w:r w:rsidRPr="00A50694">
        <w:t>. Атомы железа и кислорода показаны синим и красным цветом, соответственно.</w:t>
      </w:r>
    </w:p>
    <w:p w14:paraId="66C766A4" w14:textId="77777777" w:rsidR="00C1590F" w:rsidRPr="00A50694" w:rsidRDefault="00C1590F" w:rsidP="00D4118C">
      <w:pPr>
        <w:pStyle w:val="afb"/>
      </w:pPr>
    </w:p>
    <w:p w14:paraId="4001F70F" w14:textId="670226FE" w:rsidR="00D4118C" w:rsidRPr="00247532" w:rsidRDefault="00D4118C" w:rsidP="00D4118C">
      <w:pPr>
        <w:rPr>
          <w:rFonts w:eastAsia="Calibri"/>
        </w:rPr>
      </w:pPr>
      <w:r w:rsidRPr="00247532">
        <w:rPr>
          <w:rFonts w:eastAsia="Calibri"/>
        </w:rPr>
        <w:lastRenderedPageBreak/>
        <w:t>При накоплении кислорода на большей глубине под поверхностью происход</w:t>
      </w:r>
      <w:r>
        <w:rPr>
          <w:rFonts w:eastAsia="Calibri"/>
        </w:rPr>
        <w:t>ит видимая трансформация структу</w:t>
      </w:r>
      <w:r w:rsidRPr="00247532">
        <w:rPr>
          <w:rFonts w:eastAsia="Calibri"/>
        </w:rPr>
        <w:t xml:space="preserve">ры материала: монослои оксида раздвигаются и разделяются слоями кислорода. </w:t>
      </w:r>
      <w:r>
        <w:rPr>
          <w:rFonts w:eastAsia="Calibri"/>
        </w:rPr>
        <w:t>П</w:t>
      </w:r>
      <w:r w:rsidRPr="00247532">
        <w:rPr>
          <w:rFonts w:eastAsia="Calibri"/>
        </w:rPr>
        <w:t xml:space="preserve">олучаемая при этом структура еще не является магнетитом, в ней сохраняется кристаллический порядок и видно четкое отличие от матрицы железа. При дальнейшем проникновении кислорода в матрицу железа наблюдается трансформация железа в оксид с новой структурой. </w:t>
      </w:r>
    </w:p>
    <w:p w14:paraId="3522D7B6" w14:textId="0AB98F80" w:rsidR="00643C57" w:rsidRDefault="00D4118C" w:rsidP="00643C57">
      <w:r w:rsidRPr="00247532">
        <w:rPr>
          <w:rFonts w:eastAsia="Calibri"/>
        </w:rPr>
        <w:t xml:space="preserve">Для количественной характеризации структуры оксидной пленки был проведен структурный анализа приповерхностной области кристаллита железа, модифицированной за счет взаимодействия с кислородом. На </w:t>
      </w:r>
      <w:r w:rsidRPr="00710FCB">
        <w:t>рисунке</w:t>
      </w:r>
      <w:r w:rsidR="00710FCB" w:rsidRPr="00710FCB">
        <w:t xml:space="preserve"> 3.20</w:t>
      </w:r>
      <w:r w:rsidRPr="00247532">
        <w:t xml:space="preserve"> представлена усредненн</w:t>
      </w:r>
      <w:r>
        <w:t>а</w:t>
      </w:r>
      <w:r w:rsidRPr="00247532">
        <w:t xml:space="preserve">я по многим атомам функция радиального распределения </w:t>
      </w:r>
      <w:r w:rsidRPr="00247532">
        <w:rPr>
          <w:lang w:val="de-DE"/>
        </w:rPr>
        <w:t>Fe</w:t>
      </w:r>
      <w:r w:rsidRPr="00247532">
        <w:t>-</w:t>
      </w:r>
      <w:r w:rsidRPr="00247532">
        <w:rPr>
          <w:lang w:val="de-DE"/>
        </w:rPr>
        <w:t>Fe</w:t>
      </w:r>
      <w:r w:rsidRPr="00247532">
        <w:t xml:space="preserve"> для атомов железа в приповерхностных слоях кристаллита в разные моменты времени моделирования.</w:t>
      </w:r>
    </w:p>
    <w:p w14:paraId="0BC2E6E3" w14:textId="77777777" w:rsidR="00C1590F" w:rsidRPr="00247532" w:rsidRDefault="00C1590F" w:rsidP="00643C57"/>
    <w:p w14:paraId="14BA20BC" w14:textId="4F204D95" w:rsidR="00643C57" w:rsidRDefault="003873D5" w:rsidP="00643C57">
      <w:pPr>
        <w:pStyle w:val="afb"/>
      </w:pPr>
      <w:r w:rsidRPr="005907CF">
        <w:object w:dxaOrig="7294" w:dyaOrig="5569" w14:anchorId="46B8A871">
          <v:shape id="_x0000_i1035" type="#_x0000_t75" style="width:266.4pt;height:204pt" o:ole="">
            <v:imagedata r:id="rId97" o:title=""/>
          </v:shape>
          <o:OLEObject Type="Embed" ProgID="Origin50.Graph" ShapeID="_x0000_i1035" DrawAspect="Content" ObjectID="_1591534239" r:id="rId98"/>
        </w:object>
      </w:r>
    </w:p>
    <w:p w14:paraId="254D3309" w14:textId="77777777" w:rsidR="00C1590F" w:rsidRPr="00D113ED" w:rsidRDefault="00C1590F" w:rsidP="00643C57">
      <w:pPr>
        <w:pStyle w:val="afb"/>
        <w:rPr>
          <w:sz w:val="28"/>
          <w:szCs w:val="28"/>
        </w:rPr>
      </w:pPr>
    </w:p>
    <w:p w14:paraId="03CEE768" w14:textId="1DAB94F2" w:rsidR="00D4118C" w:rsidRDefault="00643C57" w:rsidP="005D1C64">
      <w:pPr>
        <w:pStyle w:val="afb"/>
      </w:pPr>
      <w:r w:rsidRPr="00710FCB">
        <w:t>Рисунок</w:t>
      </w:r>
      <w:r w:rsidR="00710FCB" w:rsidRPr="00710FCB">
        <w:t xml:space="preserve"> 3.20</w:t>
      </w:r>
      <w:r w:rsidRPr="00A50694">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5A7DD5FD" w14:textId="77777777" w:rsidR="00C1590F" w:rsidRPr="00A50694" w:rsidRDefault="00C1590F" w:rsidP="005D1C64">
      <w:pPr>
        <w:pStyle w:val="afb"/>
      </w:pPr>
    </w:p>
    <w:p w14:paraId="04951586" w14:textId="28872F17" w:rsidR="00643C57" w:rsidRDefault="00D4118C" w:rsidP="00643C57">
      <w:r w:rsidRPr="00A50694">
        <w:t xml:space="preserve">На </w:t>
      </w:r>
      <w:r w:rsidRPr="00710FCB">
        <w:t>рисунке</w:t>
      </w:r>
      <w:r w:rsidR="00710FCB" w:rsidRPr="00710FCB">
        <w:t xml:space="preserve"> 3.21</w:t>
      </w:r>
      <w:r w:rsidRPr="00A50694">
        <w:t xml:space="preserve"> представлено сравнение радиальной функции распределения Fe-Fe для атомов приповерхностных слоёв (в момент </w:t>
      </w:r>
      <m:oMath>
        <m:r>
          <m:rPr>
            <m:sty m:val="p"/>
          </m:rPr>
          <w:rPr>
            <w:rFonts w:ascii="Cambria Math" w:hAnsi="Cambria Math"/>
          </w:rPr>
          <m:t>t</m:t>
        </m:r>
        <m:r>
          <w:rPr>
            <w:rFonts w:ascii="Cambria Math" w:hAnsi="Cambria Math"/>
          </w:rPr>
          <m:t xml:space="preserve"> = 150 пс</m:t>
        </m:r>
      </m:oMath>
      <w:r w:rsidRPr="00A50694">
        <w:t>) в сравнении со структурами чистого железа, вюстита и магнетита.</w:t>
      </w:r>
    </w:p>
    <w:p w14:paraId="65265993" w14:textId="77777777" w:rsidR="00C1590F" w:rsidRPr="00872744" w:rsidRDefault="00C1590F" w:rsidP="00643C57"/>
    <w:tbl>
      <w:tblPr>
        <w:tblW w:w="0" w:type="auto"/>
        <w:tblLook w:val="04A0" w:firstRow="1" w:lastRow="0" w:firstColumn="1" w:lastColumn="0" w:noHBand="0" w:noVBand="1"/>
      </w:tblPr>
      <w:tblGrid>
        <w:gridCol w:w="6873"/>
        <w:gridCol w:w="2482"/>
      </w:tblGrid>
      <w:tr w:rsidR="00643C57" w:rsidRPr="00A745D8" w14:paraId="7D84EEA2" w14:textId="77777777" w:rsidTr="007221CE">
        <w:tc>
          <w:tcPr>
            <w:tcW w:w="6873" w:type="dxa"/>
            <w:vMerge w:val="restart"/>
            <w:shd w:val="clear" w:color="auto" w:fill="auto"/>
            <w:vAlign w:val="bottom"/>
          </w:tcPr>
          <w:p w14:paraId="6667652F" w14:textId="155D4A22" w:rsidR="00643C57" w:rsidRPr="00A745D8" w:rsidRDefault="00EC330E" w:rsidP="007221CE">
            <w:pPr>
              <w:pStyle w:val="afb"/>
              <w:rPr>
                <w:sz w:val="28"/>
                <w:szCs w:val="28"/>
              </w:rPr>
            </w:pPr>
            <w:r w:rsidRPr="005907CF">
              <w:object w:dxaOrig="7294" w:dyaOrig="5569" w14:anchorId="2A0107CD">
                <v:shape id="_x0000_i1036" type="#_x0000_t75" style="width:269.4pt;height:205.8pt" o:ole="">
                  <v:imagedata r:id="rId99" o:title=""/>
                </v:shape>
                <o:OLEObject Type="Embed" ProgID="Origin50.Graph" ShapeID="_x0000_i1036" DrawAspect="Content" ObjectID="_1591534240" r:id="rId100"/>
              </w:object>
            </w:r>
          </w:p>
          <w:p w14:paraId="27A19C0F" w14:textId="314BEB3C" w:rsidR="00643C57" w:rsidRPr="00A745D8" w:rsidRDefault="00643C57" w:rsidP="007221CE">
            <w:pPr>
              <w:pStyle w:val="afb"/>
              <w:rPr>
                <w:sz w:val="28"/>
                <w:szCs w:val="28"/>
              </w:rPr>
            </w:pPr>
            <w:r w:rsidRPr="00A745D8">
              <w:rPr>
                <w:sz w:val="28"/>
                <w:szCs w:val="28"/>
              </w:rPr>
              <w:t>а</w:t>
            </w:r>
          </w:p>
        </w:tc>
        <w:tc>
          <w:tcPr>
            <w:tcW w:w="2482" w:type="dxa"/>
            <w:shd w:val="clear" w:color="auto" w:fill="auto"/>
          </w:tcPr>
          <w:p w14:paraId="4306993A" w14:textId="77777777" w:rsidR="00643C57" w:rsidRDefault="00643C57" w:rsidP="00B84741">
            <w:pPr>
              <w:pStyle w:val="afb"/>
            </w:pPr>
            <w:r w:rsidRPr="00B84741">
              <w:rPr>
                <w:noProof/>
              </w:rPr>
              <w:drawing>
                <wp:inline distT="0" distB="0" distL="0" distR="0" wp14:anchorId="6524184C" wp14:editId="2FF3854E">
                  <wp:extent cx="711771" cy="720000"/>
                  <wp:effectExtent l="19050" t="19050" r="12700" b="23495"/>
                  <wp:docPr id="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1" cstate="print"/>
                          <a:srcRect l="2306" t="2304" r="2809" b="2605"/>
                          <a:stretch>
                            <a:fillRect/>
                          </a:stretch>
                        </pic:blipFill>
                        <pic:spPr bwMode="auto">
                          <a:xfrm>
                            <a:off x="0" y="0"/>
                            <a:ext cx="711771" cy="720000"/>
                          </a:xfrm>
                          <a:prstGeom prst="rect">
                            <a:avLst/>
                          </a:prstGeom>
                          <a:noFill/>
                          <a:ln w="9525">
                            <a:solidFill>
                              <a:schemeClr val="tx1"/>
                            </a:solidFill>
                            <a:miter lim="800000"/>
                            <a:headEnd/>
                            <a:tailEnd/>
                          </a:ln>
                        </pic:spPr>
                      </pic:pic>
                    </a:graphicData>
                  </a:graphic>
                </wp:inline>
              </w:drawing>
            </w:r>
          </w:p>
          <w:p w14:paraId="7DECB912" w14:textId="6F3126E0" w:rsidR="00B60AA8" w:rsidRPr="00B84741" w:rsidRDefault="00B60AA8" w:rsidP="00B84741">
            <w:pPr>
              <w:pStyle w:val="afb"/>
            </w:pPr>
            <w:r>
              <w:t>б</w:t>
            </w:r>
          </w:p>
        </w:tc>
      </w:tr>
      <w:tr w:rsidR="00643C57" w:rsidRPr="00A745D8" w14:paraId="26224ECE" w14:textId="77777777" w:rsidTr="007221CE">
        <w:tc>
          <w:tcPr>
            <w:tcW w:w="6873" w:type="dxa"/>
            <w:vMerge/>
            <w:shd w:val="clear" w:color="auto" w:fill="auto"/>
          </w:tcPr>
          <w:p w14:paraId="6FC3A9DF" w14:textId="77777777" w:rsidR="00643C57" w:rsidRPr="00A745D8" w:rsidRDefault="00643C57" w:rsidP="007221CE">
            <w:pPr>
              <w:pStyle w:val="afb"/>
              <w:rPr>
                <w:sz w:val="28"/>
                <w:szCs w:val="28"/>
              </w:rPr>
            </w:pPr>
          </w:p>
        </w:tc>
        <w:tc>
          <w:tcPr>
            <w:tcW w:w="2482" w:type="dxa"/>
            <w:shd w:val="clear" w:color="auto" w:fill="auto"/>
          </w:tcPr>
          <w:p w14:paraId="536117B9" w14:textId="4B9AC221" w:rsidR="00643C57" w:rsidRDefault="00643C57" w:rsidP="00B84741">
            <w:pPr>
              <w:pStyle w:val="afb"/>
            </w:pPr>
            <w:r w:rsidRPr="00B84741">
              <w:t xml:space="preserve"> </w:t>
            </w:r>
            <w:r w:rsidRPr="00B84741">
              <w:rPr>
                <w:noProof/>
              </w:rPr>
              <w:drawing>
                <wp:inline distT="0" distB="0" distL="0" distR="0" wp14:anchorId="08AC0D88" wp14:editId="54A175E1">
                  <wp:extent cx="737246" cy="720000"/>
                  <wp:effectExtent l="19050" t="19050" r="24765" b="23495"/>
                  <wp:docPr id="7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2" cstate="print"/>
                          <a:srcRect l="4271" t="5270" r="3397" b="4500"/>
                          <a:stretch>
                            <a:fillRect/>
                          </a:stretch>
                        </pic:blipFill>
                        <pic:spPr bwMode="auto">
                          <a:xfrm>
                            <a:off x="0" y="0"/>
                            <a:ext cx="737246" cy="720000"/>
                          </a:xfrm>
                          <a:prstGeom prst="rect">
                            <a:avLst/>
                          </a:prstGeom>
                          <a:noFill/>
                          <a:ln w="9525">
                            <a:solidFill>
                              <a:schemeClr val="tx1"/>
                            </a:solidFill>
                            <a:miter lim="800000"/>
                            <a:headEnd/>
                            <a:tailEnd/>
                          </a:ln>
                        </pic:spPr>
                      </pic:pic>
                    </a:graphicData>
                  </a:graphic>
                </wp:inline>
              </w:drawing>
            </w:r>
          </w:p>
          <w:p w14:paraId="4058B4F1" w14:textId="4ED7E5E1" w:rsidR="00B60AA8" w:rsidRPr="00B84741" w:rsidRDefault="00B60AA8" w:rsidP="00B84741">
            <w:pPr>
              <w:pStyle w:val="afb"/>
            </w:pPr>
            <w:r>
              <w:t>в</w:t>
            </w:r>
          </w:p>
        </w:tc>
      </w:tr>
      <w:tr w:rsidR="00643C57" w:rsidRPr="00A745D8" w14:paraId="4596827D" w14:textId="77777777" w:rsidTr="007221CE">
        <w:tc>
          <w:tcPr>
            <w:tcW w:w="6873" w:type="dxa"/>
            <w:vMerge/>
            <w:shd w:val="clear" w:color="auto" w:fill="auto"/>
          </w:tcPr>
          <w:p w14:paraId="0D35F2BB" w14:textId="77777777" w:rsidR="00643C57" w:rsidRPr="00A745D8" w:rsidRDefault="00643C57" w:rsidP="007221CE">
            <w:pPr>
              <w:pStyle w:val="afb"/>
              <w:rPr>
                <w:sz w:val="28"/>
                <w:szCs w:val="28"/>
              </w:rPr>
            </w:pPr>
          </w:p>
        </w:tc>
        <w:tc>
          <w:tcPr>
            <w:tcW w:w="2482" w:type="dxa"/>
            <w:shd w:val="clear" w:color="auto" w:fill="auto"/>
          </w:tcPr>
          <w:p w14:paraId="6EC41BBB" w14:textId="72B1A976" w:rsidR="00643C57" w:rsidRDefault="00643C57" w:rsidP="00B84741">
            <w:pPr>
              <w:pStyle w:val="afb"/>
            </w:pPr>
            <w:r w:rsidRPr="00B84741">
              <w:rPr>
                <w:noProof/>
              </w:rPr>
              <w:drawing>
                <wp:inline distT="0" distB="0" distL="0" distR="0" wp14:anchorId="673624A2" wp14:editId="58F26A7B">
                  <wp:extent cx="715663" cy="720000"/>
                  <wp:effectExtent l="19050" t="19050" r="27305" b="23495"/>
                  <wp:docPr id="7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3" cstate="print"/>
                          <a:srcRect/>
                          <a:stretch>
                            <a:fillRect/>
                          </a:stretch>
                        </pic:blipFill>
                        <pic:spPr bwMode="auto">
                          <a:xfrm>
                            <a:off x="0" y="0"/>
                            <a:ext cx="715663" cy="720000"/>
                          </a:xfrm>
                          <a:prstGeom prst="rect">
                            <a:avLst/>
                          </a:prstGeom>
                          <a:noFill/>
                          <a:ln w="9525">
                            <a:solidFill>
                              <a:schemeClr val="tx1"/>
                            </a:solidFill>
                            <a:miter lim="800000"/>
                            <a:headEnd/>
                            <a:tailEnd/>
                          </a:ln>
                        </pic:spPr>
                      </pic:pic>
                    </a:graphicData>
                  </a:graphic>
                </wp:inline>
              </w:drawing>
            </w:r>
          </w:p>
          <w:p w14:paraId="69ADA4C1" w14:textId="7468C745" w:rsidR="00B60AA8" w:rsidRPr="00B84741" w:rsidRDefault="00B60AA8" w:rsidP="00B84741">
            <w:pPr>
              <w:pStyle w:val="afb"/>
            </w:pPr>
            <w:r>
              <w:t>г</w:t>
            </w:r>
          </w:p>
        </w:tc>
      </w:tr>
    </w:tbl>
    <w:p w14:paraId="1ADEC147" w14:textId="77777777" w:rsidR="00C1590F" w:rsidRPr="00C1590F" w:rsidRDefault="00B84741" w:rsidP="00643C57">
      <w:pPr>
        <w:pStyle w:val="afb"/>
        <w:rPr>
          <w:sz w:val="20"/>
          <w:szCs w:val="20"/>
        </w:rPr>
      </w:pPr>
      <w:r w:rsidRPr="00C1590F">
        <w:rPr>
          <w:sz w:val="20"/>
          <w:szCs w:val="20"/>
        </w:rPr>
        <w:t>а – структурный анализ</w:t>
      </w:r>
    </w:p>
    <w:p w14:paraId="7BA822C5" w14:textId="77777777" w:rsidR="00C1590F" w:rsidRPr="00C1590F" w:rsidRDefault="00B84741" w:rsidP="00643C57">
      <w:pPr>
        <w:pStyle w:val="afb"/>
        <w:rPr>
          <w:sz w:val="20"/>
          <w:szCs w:val="20"/>
        </w:rPr>
      </w:pPr>
      <w:r w:rsidRPr="00C1590F">
        <w:rPr>
          <w:sz w:val="20"/>
          <w:szCs w:val="20"/>
        </w:rPr>
        <w:t>б – чистое железо</w:t>
      </w:r>
    </w:p>
    <w:p w14:paraId="6AEBD9EF" w14:textId="77777777" w:rsidR="00C1590F" w:rsidRPr="00C1590F" w:rsidRDefault="00B84741" w:rsidP="00643C57">
      <w:pPr>
        <w:pStyle w:val="afb"/>
        <w:rPr>
          <w:sz w:val="20"/>
          <w:szCs w:val="20"/>
        </w:rPr>
      </w:pPr>
      <w:r w:rsidRPr="00C1590F">
        <w:rPr>
          <w:sz w:val="20"/>
          <w:szCs w:val="20"/>
        </w:rPr>
        <w:t>в – вюстит</w:t>
      </w:r>
    </w:p>
    <w:p w14:paraId="43061834" w14:textId="60DBCA46" w:rsidR="00B84741" w:rsidRPr="00C1590F" w:rsidRDefault="00B84741" w:rsidP="00643C57">
      <w:pPr>
        <w:pStyle w:val="afb"/>
        <w:rPr>
          <w:sz w:val="20"/>
          <w:szCs w:val="20"/>
        </w:rPr>
      </w:pPr>
      <w:r w:rsidRPr="00C1590F">
        <w:rPr>
          <w:sz w:val="20"/>
          <w:szCs w:val="20"/>
        </w:rPr>
        <w:t xml:space="preserve">г </w:t>
      </w:r>
      <w:r w:rsidR="00C1590F" w:rsidRPr="00C1590F">
        <w:rPr>
          <w:sz w:val="20"/>
          <w:szCs w:val="20"/>
        </w:rPr>
        <w:t>–</w:t>
      </w:r>
      <w:r w:rsidRPr="00C1590F">
        <w:rPr>
          <w:sz w:val="20"/>
          <w:szCs w:val="20"/>
        </w:rPr>
        <w:t xml:space="preserve"> магнетит</w:t>
      </w:r>
    </w:p>
    <w:p w14:paraId="46EA2F55" w14:textId="77777777" w:rsidR="00C1590F" w:rsidRPr="00C1590F" w:rsidRDefault="00C1590F" w:rsidP="00643C57">
      <w:pPr>
        <w:pStyle w:val="afb"/>
        <w:rPr>
          <w:sz w:val="20"/>
          <w:szCs w:val="20"/>
        </w:rPr>
      </w:pPr>
    </w:p>
    <w:p w14:paraId="3A18D159" w14:textId="61E18C4F" w:rsidR="00643C57" w:rsidRDefault="00643C57" w:rsidP="00643C57">
      <w:pPr>
        <w:pStyle w:val="afb"/>
      </w:pPr>
      <w:r w:rsidRPr="00710FCB">
        <w:t>Рисунок</w:t>
      </w:r>
      <w:r w:rsidR="00710FCB" w:rsidRPr="00710FCB">
        <w:t xml:space="preserve"> 3.21</w:t>
      </w:r>
      <w:r w:rsidRPr="00A50694">
        <w:t xml:space="preserve"> – Сравнение данных структурного анализа приповерхностных слоев с референсными структурами. Цветовая схема для </w:t>
      </w:r>
      <w:r>
        <w:t>а</w:t>
      </w:r>
      <w:r w:rsidRPr="00A50694">
        <w:t xml:space="preserve">томов аналогична </w:t>
      </w:r>
      <w:r w:rsidRPr="00710FCB">
        <w:t>рисунку</w:t>
      </w:r>
      <w:r w:rsidR="00710FCB" w:rsidRPr="00710FCB">
        <w:t xml:space="preserve"> 3.19</w:t>
      </w:r>
      <w:r w:rsidRPr="00A50694">
        <w:t>.</w:t>
      </w:r>
    </w:p>
    <w:p w14:paraId="24D08B1E" w14:textId="77777777" w:rsidR="00C1590F" w:rsidRPr="00A50694" w:rsidRDefault="00C1590F" w:rsidP="00643C57">
      <w:pPr>
        <w:pStyle w:val="afb"/>
      </w:pPr>
    </w:p>
    <w:p w14:paraId="588F9095" w14:textId="680E87A4" w:rsidR="006D3881" w:rsidRDefault="006D3881" w:rsidP="00D4118C">
      <w:r w:rsidRPr="00247532">
        <w:t xml:space="preserve">Кислород, попадая на поверхность и проникая вглубь перемещается по октаэдрическим позициям, следствием этого является рост вюстита. Видно, что в верхних слоях, в которые попадал кислород, за время моделирования началась видимая трансформация структуры с переходом от чистого железа к структуре оксида со заметно большим расстоянием между ближайшими соседями на железной подрешётке. Изменение структуры развивается постепенно со временем и чем больше кислорода попадает в приповерхностные слои, тем сильнее меняется функция радиального распределения атомов </w:t>
      </w:r>
      <m:oMath>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oMath>
      <w:r w:rsidRPr="00247532">
        <w:rPr>
          <w:i/>
        </w:rPr>
        <w:t>.</w:t>
      </w:r>
    </w:p>
    <w:p w14:paraId="33904557" w14:textId="3FA5D956" w:rsidR="00D4118C" w:rsidRDefault="00D4118C" w:rsidP="00D4118C">
      <w:r w:rsidRPr="00A50694">
        <w:t>Как можно видеть, наблюдается довольно хорошая корреляция с радиальной функцией распределения вюстита. От чистого железа структура оксидной пленки уже ушла, но в магнетит еще не трансформировалась.</w:t>
      </w:r>
    </w:p>
    <w:p w14:paraId="5447B5BD" w14:textId="6F75BE42" w:rsidR="00B84741" w:rsidRDefault="00D4118C" w:rsidP="00B84741">
      <w:r w:rsidRPr="00872744">
        <w:rPr>
          <w:rFonts w:eastAsia="Calibri"/>
        </w:rPr>
        <w:lastRenderedPageBreak/>
        <w:t xml:space="preserve">Следует отметить, что после окисления уже первых нескольких монослоев железа дальнейший захват кислорода из газовой фазы и проникновение атомов кислорода вглубь материала замедляются. Этот эффект иллюстрируется </w:t>
      </w:r>
      <w:r w:rsidRPr="00710FCB">
        <w:t>рисунком</w:t>
      </w:r>
      <w:r w:rsidR="00710FCB" w:rsidRPr="00710FCB">
        <w:t> 3.2</w:t>
      </w:r>
      <w:r w:rsidR="002B60D5">
        <w:t>2</w:t>
      </w:r>
      <w:r w:rsidRPr="00872744">
        <w:t>.</w:t>
      </w:r>
    </w:p>
    <w:p w14:paraId="1310EB4E" w14:textId="77777777" w:rsidR="00C1590F" w:rsidRPr="00872744" w:rsidRDefault="00C1590F" w:rsidP="00B84741"/>
    <w:p w14:paraId="5E13F5E4" w14:textId="0B1FD699" w:rsidR="00B84741" w:rsidRDefault="00EC330E" w:rsidP="00B84741">
      <w:pPr>
        <w:pStyle w:val="afb"/>
      </w:pPr>
      <w:r>
        <w:object w:dxaOrig="7295" w:dyaOrig="5570" w14:anchorId="42F832B1">
          <v:shape id="_x0000_i1037" type="#_x0000_t75" style="width:259.2pt;height:197.4pt" o:ole="">
            <v:imagedata r:id="rId104" o:title=""/>
          </v:shape>
          <o:OLEObject Type="Embed" ProgID="Origin50.Graph" ShapeID="_x0000_i1037" DrawAspect="Content" ObjectID="_1591534241" r:id="rId105"/>
        </w:object>
      </w:r>
    </w:p>
    <w:p w14:paraId="5F785517" w14:textId="77777777" w:rsidR="00C1590F" w:rsidRPr="00D113ED" w:rsidRDefault="00C1590F" w:rsidP="00B84741">
      <w:pPr>
        <w:pStyle w:val="afb"/>
        <w:rPr>
          <w:sz w:val="28"/>
          <w:szCs w:val="28"/>
        </w:rPr>
      </w:pPr>
    </w:p>
    <w:p w14:paraId="69B57C8C" w14:textId="26654553" w:rsidR="00282777" w:rsidRDefault="00B84741" w:rsidP="00F2767F">
      <w:pPr>
        <w:pStyle w:val="afb"/>
      </w:pPr>
      <w:r w:rsidRPr="00710FCB">
        <w:t>Рисунок</w:t>
      </w:r>
      <w:r w:rsidR="00710FCB" w:rsidRPr="00710FCB">
        <w:t xml:space="preserve"> 3.2</w:t>
      </w:r>
      <w:r w:rsidR="002B60D5">
        <w:t>2</w:t>
      </w:r>
      <w:r>
        <w:t xml:space="preserve"> </w:t>
      </w:r>
      <w:r w:rsidRPr="00A50694">
        <w:t>– Изменение толщины оксидной пленки в зависимости от времени моделирования</w:t>
      </w:r>
      <w:r w:rsidR="00282777">
        <w:t>.</w:t>
      </w:r>
    </w:p>
    <w:p w14:paraId="16213F32" w14:textId="77777777" w:rsidR="00C1590F" w:rsidRPr="00F2767F" w:rsidRDefault="00C1590F" w:rsidP="00F2767F">
      <w:pPr>
        <w:pStyle w:val="afb"/>
      </w:pPr>
    </w:p>
    <w:p w14:paraId="5BDFCE3D" w14:textId="3F418140" w:rsidR="00D4118C" w:rsidRPr="00A50694" w:rsidRDefault="00D4118C" w:rsidP="00B84741">
      <w:r w:rsidRPr="00872744">
        <w:rPr>
          <w:rFonts w:eastAsia="Calibri"/>
        </w:rPr>
        <w:t>Как можно судить исходя из наблюдаемых результатов, при больших временах моделирования рост слоя оксида лимитируется не захватом кислорода на поверхности, а диффузионным перемещением кислорода вглубь кристалла железа, которое крайне малоэффективно на временах моделирования.</w:t>
      </w:r>
      <w:r w:rsidRPr="00A50694">
        <w:t xml:space="preserve"> </w:t>
      </w:r>
    </w:p>
    <w:p w14:paraId="5AC3077D" w14:textId="148223EE" w:rsidR="00A76764" w:rsidRDefault="00A76764" w:rsidP="00A76764">
      <w:pPr>
        <w:ind w:firstLine="708"/>
      </w:pPr>
      <w:r w:rsidRPr="00A76764">
        <w:t>На рисунке</w:t>
      </w:r>
      <w:r w:rsidR="00356E6D">
        <w:t xml:space="preserve"> 3.2</w:t>
      </w:r>
      <w:r w:rsidR="002B60D5">
        <w:t>3</w:t>
      </w:r>
      <w:r w:rsidRPr="00A76764">
        <w:t xml:space="preserve"> приведены сравнительные графики концентрации кислорода и железа в приповерхностных слоях.</w:t>
      </w:r>
    </w:p>
    <w:p w14:paraId="3DE6D1BF" w14:textId="5B096BC5" w:rsidR="00C1590F" w:rsidRDefault="00C1590F" w:rsidP="00A76764">
      <w:pPr>
        <w:ind w:firstLine="708"/>
      </w:pPr>
    </w:p>
    <w:p w14:paraId="1378472D" w14:textId="77777777" w:rsidR="00C1590F" w:rsidRDefault="00C1590F" w:rsidP="00A76764">
      <w:pPr>
        <w:ind w:firstLine="708"/>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85"/>
      </w:tblGrid>
      <w:tr w:rsidR="00A76764" w14:paraId="5C068454" w14:textId="77777777" w:rsidTr="0058443C">
        <w:tc>
          <w:tcPr>
            <w:tcW w:w="4672" w:type="dxa"/>
            <w:vAlign w:val="center"/>
          </w:tcPr>
          <w:p w14:paraId="07032905" w14:textId="0F2A94FF" w:rsidR="00A76764" w:rsidRDefault="00FA512D" w:rsidP="0058443C">
            <w:pPr>
              <w:pStyle w:val="afb"/>
            </w:pPr>
            <w:r w:rsidRPr="00F06F7D">
              <w:object w:dxaOrig="7294" w:dyaOrig="5569" w14:anchorId="734F0CE5">
                <v:shape id="_x0000_i1038" type="#_x0000_t75" style="width:228pt;height:175.2pt" o:ole="">
                  <v:imagedata r:id="rId106" o:title=""/>
                </v:shape>
                <o:OLEObject Type="Embed" ProgID="Origin50.Graph" ShapeID="_x0000_i1038" DrawAspect="Content" ObjectID="_1591534242" r:id="rId107"/>
              </w:object>
            </w:r>
          </w:p>
        </w:tc>
        <w:tc>
          <w:tcPr>
            <w:tcW w:w="4673" w:type="dxa"/>
            <w:vAlign w:val="center"/>
          </w:tcPr>
          <w:p w14:paraId="1F4959CB" w14:textId="6198283F" w:rsidR="00A76764" w:rsidRDefault="00FA512D" w:rsidP="0058443C">
            <w:pPr>
              <w:pStyle w:val="afb"/>
            </w:pPr>
            <w:r w:rsidRPr="00F06F7D">
              <w:object w:dxaOrig="7294" w:dyaOrig="5569" w14:anchorId="3AAEB0D7">
                <v:shape id="_x0000_i1039" type="#_x0000_t75" style="width:228.6pt;height:174.6pt" o:ole="">
                  <v:imagedata r:id="rId108" o:title=""/>
                </v:shape>
                <o:OLEObject Type="Embed" ProgID="Origin50.Graph" ShapeID="_x0000_i1039" DrawAspect="Content" ObjectID="_1591534243" r:id="rId109"/>
              </w:object>
            </w:r>
          </w:p>
        </w:tc>
      </w:tr>
      <w:tr w:rsidR="00A76764" w14:paraId="692C644F" w14:textId="77777777" w:rsidTr="0058443C">
        <w:tc>
          <w:tcPr>
            <w:tcW w:w="4672" w:type="dxa"/>
            <w:vAlign w:val="center"/>
          </w:tcPr>
          <w:p w14:paraId="010F8494" w14:textId="77777777" w:rsidR="00A76764" w:rsidRPr="00F06F7D" w:rsidRDefault="00A76764" w:rsidP="0058443C">
            <w:pPr>
              <w:pStyle w:val="afb"/>
            </w:pPr>
            <w:r>
              <w:t>а</w:t>
            </w:r>
          </w:p>
        </w:tc>
        <w:tc>
          <w:tcPr>
            <w:tcW w:w="4673" w:type="dxa"/>
            <w:vAlign w:val="center"/>
          </w:tcPr>
          <w:p w14:paraId="4B5DD11F" w14:textId="77777777" w:rsidR="00A76764" w:rsidRPr="00F06F7D" w:rsidRDefault="00A76764" w:rsidP="0058443C">
            <w:pPr>
              <w:pStyle w:val="afb"/>
            </w:pPr>
            <w:r>
              <w:t>б</w:t>
            </w:r>
          </w:p>
        </w:tc>
      </w:tr>
    </w:tbl>
    <w:p w14:paraId="1AEEAF58" w14:textId="77777777" w:rsidR="00C1590F" w:rsidRPr="00C1590F" w:rsidRDefault="00C1590F" w:rsidP="00A76764">
      <w:pPr>
        <w:pStyle w:val="afb"/>
        <w:rPr>
          <w:sz w:val="20"/>
          <w:szCs w:val="20"/>
        </w:rPr>
      </w:pPr>
    </w:p>
    <w:p w14:paraId="79E05B5A" w14:textId="2F1D87C7" w:rsidR="00C1590F" w:rsidRPr="00C1590F" w:rsidRDefault="00A76764" w:rsidP="00A76764">
      <w:pPr>
        <w:pStyle w:val="afb"/>
        <w:rPr>
          <w:sz w:val="20"/>
          <w:szCs w:val="20"/>
          <w:lang w:val="en-US"/>
        </w:rPr>
      </w:pPr>
      <w:r w:rsidRPr="00C1590F">
        <w:rPr>
          <w:sz w:val="20"/>
          <w:szCs w:val="20"/>
        </w:rPr>
        <w:t>а – кислород</w:t>
      </w:r>
    </w:p>
    <w:p w14:paraId="67110C07" w14:textId="51C97279" w:rsidR="00A76764" w:rsidRPr="00C1590F" w:rsidRDefault="00A76764" w:rsidP="00A76764">
      <w:pPr>
        <w:pStyle w:val="afb"/>
        <w:rPr>
          <w:sz w:val="20"/>
          <w:szCs w:val="20"/>
        </w:rPr>
      </w:pPr>
      <w:r w:rsidRPr="00C1590F">
        <w:rPr>
          <w:sz w:val="20"/>
          <w:szCs w:val="20"/>
        </w:rPr>
        <w:t>б – железо</w:t>
      </w:r>
    </w:p>
    <w:p w14:paraId="38396BF1" w14:textId="77777777" w:rsidR="00C1590F" w:rsidRPr="00C1590F" w:rsidRDefault="00C1590F" w:rsidP="00A76764">
      <w:pPr>
        <w:pStyle w:val="afb"/>
        <w:rPr>
          <w:sz w:val="20"/>
          <w:szCs w:val="20"/>
        </w:rPr>
      </w:pPr>
    </w:p>
    <w:p w14:paraId="140766E0" w14:textId="4A14DED6" w:rsidR="00A76764" w:rsidRDefault="00A76764" w:rsidP="00A76764">
      <w:pPr>
        <w:pStyle w:val="afb"/>
        <w:rPr>
          <w:rFonts w:cs="Times New Roman"/>
        </w:rPr>
      </w:pPr>
      <w:r w:rsidRPr="00356E6D">
        <w:t>Рисунок</w:t>
      </w:r>
      <w:r w:rsidR="00356E6D" w:rsidRPr="00356E6D">
        <w:t xml:space="preserve"> 3.2</w:t>
      </w:r>
      <w:r w:rsidR="002B60D5">
        <w:t>3</w:t>
      </w:r>
      <w:r>
        <w:t xml:space="preserve"> - </w:t>
      </w:r>
      <w:r w:rsidRPr="00F06F7D">
        <w:rPr>
          <w:rFonts w:eastAsiaTheme="minorEastAsia" w:cs="Times New Roman"/>
        </w:rPr>
        <w:t>Концентраци</w:t>
      </w:r>
      <w:r>
        <w:rPr>
          <w:rFonts w:eastAsiaTheme="minorEastAsia" w:cs="Times New Roman"/>
        </w:rPr>
        <w:t>и</w:t>
      </w:r>
      <w:r w:rsidRPr="00F06F7D">
        <w:rPr>
          <w:rFonts w:eastAsiaTheme="minorEastAsia" w:cs="Times New Roman"/>
        </w:rPr>
        <w:t xml:space="preserve"> кислорода</w:t>
      </w:r>
      <w:r>
        <w:rPr>
          <w:rFonts w:eastAsiaTheme="minorEastAsia" w:cs="Times New Roman"/>
        </w:rPr>
        <w:t xml:space="preserve"> и железа</w:t>
      </w:r>
      <w:r w:rsidRPr="00F06F7D">
        <w:rPr>
          <w:rFonts w:eastAsiaTheme="minorEastAsia" w:cs="Times New Roman"/>
        </w:rPr>
        <w:t xml:space="preserve"> в приповерхностн</w:t>
      </w:r>
      <w:r>
        <w:rPr>
          <w:rFonts w:eastAsiaTheme="minorEastAsia" w:cs="Times New Roman"/>
        </w:rPr>
        <w:t>ых</w:t>
      </w:r>
      <w:r w:rsidRPr="00F06F7D">
        <w:rPr>
          <w:rFonts w:eastAsiaTheme="minorEastAsia" w:cs="Times New Roman"/>
        </w:rPr>
        <w:t xml:space="preserve"> сло</w:t>
      </w:r>
      <w:r>
        <w:rPr>
          <w:rFonts w:eastAsiaTheme="minorEastAsia" w:cs="Times New Roman"/>
        </w:rPr>
        <w:t>ях.</w:t>
      </w:r>
      <w:r w:rsidRPr="001526FD">
        <w:rPr>
          <w:rFonts w:cs="Times New Roman"/>
        </w:rPr>
        <w:t xml:space="preserve"> </w:t>
      </w:r>
      <w:r w:rsidRPr="00F06F7D">
        <w:rPr>
          <w:rFonts w:cs="Times New Roman"/>
        </w:rPr>
        <w:t>Отметка начала оси ординат соответствует начальному уровню поверхности (нулевой уровень).</w:t>
      </w:r>
    </w:p>
    <w:p w14:paraId="1DB58525" w14:textId="77777777" w:rsidR="00C1590F" w:rsidRDefault="00C1590F" w:rsidP="00A76764">
      <w:pPr>
        <w:pStyle w:val="afb"/>
        <w:rPr>
          <w:rFonts w:eastAsiaTheme="minorEastAsia" w:cs="Times New Roman"/>
        </w:rPr>
      </w:pPr>
    </w:p>
    <w:p w14:paraId="7B025C4A" w14:textId="59E4A708" w:rsidR="00A76764" w:rsidRDefault="00A76764" w:rsidP="00F2767F">
      <w:r w:rsidRPr="00F06F7D">
        <w:t>Видно, что в начале моделирования (</w:t>
      </w:r>
      <w:r w:rsidRPr="00356E6D">
        <w:t xml:space="preserve">рисунок </w:t>
      </w:r>
      <w:r w:rsidR="00356E6D" w:rsidRPr="00356E6D">
        <w:t>3.2</w:t>
      </w:r>
      <w:r w:rsidR="002B60D5">
        <w:t>3</w:t>
      </w:r>
      <w:r w:rsidR="00356E6D" w:rsidRPr="00356E6D">
        <w:t xml:space="preserve"> </w:t>
      </w:r>
      <w:r w:rsidRPr="00356E6D">
        <w:t>(б, черная полоса)</w:t>
      </w:r>
      <w:r w:rsidRPr="00F06F7D">
        <w:t xml:space="preserve">) поверхность определена довольно четко, не размыто. </w:t>
      </w:r>
      <w:r>
        <w:t>Во время</w:t>
      </w:r>
      <w:r w:rsidRPr="00F06F7D">
        <w:t xml:space="preserve"> моделирования уровень поверхности вырос, как было сказано ранее.</w:t>
      </w:r>
      <w:r w:rsidR="00EA089A" w:rsidRPr="00EA089A">
        <w:t xml:space="preserve"> </w:t>
      </w:r>
      <w:r w:rsidR="00EA089A">
        <w:t>С</w:t>
      </w:r>
      <w:r w:rsidR="00EA089A" w:rsidRPr="00872744">
        <w:t xml:space="preserve"> увеличением времени моделирования эффективность захвата атомов кислорода падает. К концу </w:t>
      </w:r>
      <w:r w:rsidR="00EA089A">
        <w:t>«</w:t>
      </w:r>
      <w:r w:rsidR="00EA089A" w:rsidRPr="00872744">
        <w:t>прогона</w:t>
      </w:r>
      <w:r w:rsidR="00EA089A">
        <w:t>»</w:t>
      </w:r>
      <w:r w:rsidR="00EA089A" w:rsidRPr="00872744">
        <w:t xml:space="preserve"> МД отношение Fe/O равнялось 1</w:t>
      </w:r>
      <w:r w:rsidR="00EA089A">
        <w:t>,</w:t>
      </w:r>
      <w:r w:rsidR="00EA089A" w:rsidRPr="00872744">
        <w:t>58, то есть пленка в целом оставалась еще субстехеометричной по кислороду</w:t>
      </w:r>
      <w:r w:rsidR="00EA089A">
        <w:t xml:space="preserve">, </w:t>
      </w:r>
      <w:r w:rsidR="00EA089A" w:rsidRPr="00872744">
        <w:t>даже если рассматриват</w:t>
      </w:r>
      <w:r w:rsidR="00EA089A">
        <w:t>ь</w:t>
      </w:r>
      <w:r w:rsidR="00EA089A" w:rsidRPr="00872744">
        <w:t xml:space="preserve"> ее структуру как вюстит </w:t>
      </w:r>
      <w:r w:rsidR="00EA089A" w:rsidRPr="00872744">
        <w:rPr>
          <w:lang w:val="en-US"/>
        </w:rPr>
        <w:t>FeO</w:t>
      </w:r>
      <w:r w:rsidR="00EA089A" w:rsidRPr="00872744">
        <w:t xml:space="preserve">. </w:t>
      </w:r>
    </w:p>
    <w:p w14:paraId="20CB1E9B" w14:textId="021F6736" w:rsidR="00254AFE" w:rsidRPr="004B3E74" w:rsidRDefault="00254AFE" w:rsidP="00A76764">
      <w:r>
        <w:t xml:space="preserve">В работе </w:t>
      </w:r>
      <w:r w:rsidRPr="000B400B">
        <w:t>[</w:t>
      </w:r>
      <w:r w:rsidR="0009101B">
        <w:fldChar w:fldCharType="begin"/>
      </w:r>
      <w:r w:rsidR="0009101B">
        <w:instrText xml:space="preserve"> REF BJeon_Nanoscale_oxidation_MD \n \h </w:instrText>
      </w:r>
      <w:r w:rsidR="0009101B">
        <w:fldChar w:fldCharType="separate"/>
      </w:r>
      <w:r w:rsidR="00D01514">
        <w:t>50</w:t>
      </w:r>
      <w:r w:rsidR="0009101B">
        <w:fldChar w:fldCharType="end"/>
      </w:r>
      <w:r w:rsidRPr="000B400B">
        <w:t>]</w:t>
      </w:r>
      <w:r w:rsidR="000B400B" w:rsidRPr="000B400B">
        <w:t xml:space="preserve"> </w:t>
      </w:r>
      <w:r w:rsidR="000B400B">
        <w:t>проводился похожий эксперимент по окислению чистого железа</w:t>
      </w:r>
      <w:r w:rsidR="00E1182C">
        <w:t xml:space="preserve"> с различными ориентациями (100, 110, 111)</w:t>
      </w:r>
      <w:r w:rsidR="000B400B">
        <w:t xml:space="preserve"> при температурах 300</w:t>
      </w:r>
      <w:r w:rsidR="000B400B">
        <w:rPr>
          <w:rFonts w:cs="Times New Roman"/>
        </w:rPr>
        <w:t>˚</w:t>
      </w:r>
      <w:r w:rsidR="000B400B">
        <w:t>К (</w:t>
      </w:r>
      <w:r w:rsidR="000B400B">
        <w:rPr>
          <w:rFonts w:cs="Times New Roman"/>
        </w:rPr>
        <w:t>≈</w:t>
      </w:r>
      <w:r w:rsidR="000B400B" w:rsidRPr="000B400B">
        <w:t>26</w:t>
      </w:r>
      <w:r w:rsidR="000B400B">
        <w:t xml:space="preserve"> </w:t>
      </w:r>
      <w:r w:rsidR="000B400B">
        <w:rPr>
          <w:rFonts w:cs="Times New Roman"/>
        </w:rPr>
        <w:t>˚</w:t>
      </w:r>
      <w:r w:rsidR="000B400B">
        <w:t>С) и 900</w:t>
      </w:r>
      <w:r w:rsidR="000B400B">
        <w:rPr>
          <w:rFonts w:cs="Times New Roman"/>
        </w:rPr>
        <w:t>˚</w:t>
      </w:r>
      <w:r w:rsidR="000B400B">
        <w:t>К (</w:t>
      </w:r>
      <w:r w:rsidR="000B400B">
        <w:rPr>
          <w:rFonts w:cs="Times New Roman"/>
        </w:rPr>
        <w:t>≈</w:t>
      </w:r>
      <w:r w:rsidR="000B400B">
        <w:t>620</w:t>
      </w:r>
      <w:r w:rsidR="000B400B">
        <w:rPr>
          <w:rFonts w:cs="Times New Roman"/>
        </w:rPr>
        <w:t>˚</w:t>
      </w:r>
      <w:r w:rsidR="000B400B">
        <w:t>С) в течении 1000 пс (1 нс).</w:t>
      </w:r>
      <w:r w:rsidR="004B3E74" w:rsidRPr="004B3E74">
        <w:t xml:space="preserve"> </w:t>
      </w:r>
      <w:r w:rsidR="004B3E74">
        <w:t xml:space="preserve">Потенциал, который использовали исследователи был такой </w:t>
      </w:r>
      <w:r w:rsidR="00EE49BF">
        <w:t>же,</w:t>
      </w:r>
      <w:r w:rsidR="004B3E74">
        <w:t xml:space="preserve"> как и в нашей работе </w:t>
      </w:r>
      <w:r w:rsidR="004B3E74" w:rsidRPr="0086690B">
        <w:t>[</w:t>
      </w:r>
      <w:r w:rsidR="004B3E74">
        <w:fldChar w:fldCharType="begin"/>
      </w:r>
      <w:r w:rsidR="004B3E74">
        <w:instrText xml:space="preserve"> REF AVanDuin_ReaxFF_for_hydrocarbonates \n \h </w:instrText>
      </w:r>
      <w:r w:rsidR="004B3E74">
        <w:fldChar w:fldCharType="separate"/>
      </w:r>
      <w:r w:rsidR="00D01514">
        <w:t>38</w:t>
      </w:r>
      <w:r w:rsidR="004B3E74">
        <w:fldChar w:fldCharType="end"/>
      </w:r>
      <w:r w:rsidR="004B3E74" w:rsidRPr="004B3E74">
        <w:t>]</w:t>
      </w:r>
      <w:r w:rsidR="004B3E74">
        <w:t>.</w:t>
      </w:r>
    </w:p>
    <w:p w14:paraId="6473A744" w14:textId="57C1A845" w:rsidR="00254AFE" w:rsidRDefault="0087504E" w:rsidP="00A76764">
      <w:r>
        <w:t xml:space="preserve">На </w:t>
      </w:r>
      <w:r w:rsidRPr="00356E6D">
        <w:t>рисунке</w:t>
      </w:r>
      <w:r w:rsidR="00356E6D" w:rsidRPr="00356E6D">
        <w:t xml:space="preserve"> 3.2</w:t>
      </w:r>
      <w:r w:rsidR="002B60D5">
        <w:t>4</w:t>
      </w:r>
      <w:r>
        <w:t xml:space="preserve"> представлен анализ количества захваченных атомов кислорода поверхностью</w:t>
      </w:r>
      <w:r w:rsidR="00820F87">
        <w:t xml:space="preserve"> за время моделирования.</w:t>
      </w:r>
    </w:p>
    <w:p w14:paraId="3B613203" w14:textId="77777777" w:rsidR="00C1590F" w:rsidRDefault="00C1590F" w:rsidP="00A76764"/>
    <w:p w14:paraId="22D61865" w14:textId="1AC879DB" w:rsidR="00820F87" w:rsidRDefault="0009101B" w:rsidP="0009101B">
      <w:pPr>
        <w:pStyle w:val="afb"/>
      </w:pPr>
      <w:r>
        <w:rPr>
          <w:noProof/>
        </w:rPr>
        <w:lastRenderedPageBreak/>
        <w:drawing>
          <wp:inline distT="0" distB="0" distL="0" distR="0" wp14:anchorId="78A0F812" wp14:editId="414F892D">
            <wp:extent cx="3030810" cy="21600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30810" cy="2160000"/>
                    </a:xfrm>
                    <a:prstGeom prst="rect">
                      <a:avLst/>
                    </a:prstGeom>
                    <a:noFill/>
                    <a:ln>
                      <a:noFill/>
                    </a:ln>
                  </pic:spPr>
                </pic:pic>
              </a:graphicData>
            </a:graphic>
          </wp:inline>
        </w:drawing>
      </w:r>
    </w:p>
    <w:p w14:paraId="17F77518" w14:textId="77777777" w:rsidR="00C1590F" w:rsidRDefault="00C1590F" w:rsidP="0009101B">
      <w:pPr>
        <w:pStyle w:val="afb"/>
      </w:pPr>
    </w:p>
    <w:p w14:paraId="2A95CF48" w14:textId="37F4E51B" w:rsidR="0009101B" w:rsidRDefault="0009101B" w:rsidP="0009101B">
      <w:pPr>
        <w:pStyle w:val="afb"/>
      </w:pPr>
      <w:r w:rsidRPr="00356E6D">
        <w:t>Рисунок</w:t>
      </w:r>
      <w:r w:rsidR="00356E6D" w:rsidRPr="00356E6D">
        <w:t xml:space="preserve"> 3.2</w:t>
      </w:r>
      <w:r w:rsidR="002B60D5">
        <w:t>4</w:t>
      </w:r>
      <w:r>
        <w:t xml:space="preserve"> – Температурный эффект на захват кислорода поверхностью. Стадии разделены на быстрое окисление, медленное окисление и насыщение </w:t>
      </w:r>
      <w:r w:rsidRPr="008D65F5">
        <w:t>[</w:t>
      </w:r>
      <w:r>
        <w:rPr>
          <w:lang w:val="en-US"/>
        </w:rPr>
        <w:fldChar w:fldCharType="begin"/>
      </w:r>
      <w:r w:rsidRPr="008D65F5">
        <w:instrText xml:space="preserve"> </w:instrText>
      </w:r>
      <w:r>
        <w:rPr>
          <w:lang w:val="en-US"/>
        </w:rPr>
        <w:instrText>REF</w:instrText>
      </w:r>
      <w:r w:rsidRPr="008D65F5">
        <w:instrText xml:space="preserve"> </w:instrText>
      </w:r>
      <w:r>
        <w:rPr>
          <w:lang w:val="en-US"/>
        </w:rPr>
        <w:instrText>BJeon</w:instrText>
      </w:r>
      <w:r w:rsidRPr="008D65F5">
        <w:instrText>_</w:instrText>
      </w:r>
      <w:r>
        <w:rPr>
          <w:lang w:val="en-US"/>
        </w:rPr>
        <w:instrText>Nanoscale</w:instrText>
      </w:r>
      <w:r w:rsidRPr="008D65F5">
        <w:instrText>_</w:instrText>
      </w:r>
      <w:r>
        <w:rPr>
          <w:lang w:val="en-US"/>
        </w:rPr>
        <w:instrText>oxidation</w:instrText>
      </w:r>
      <w:r w:rsidRPr="008D65F5">
        <w:instrText>_</w:instrText>
      </w:r>
      <w:r>
        <w:rPr>
          <w:lang w:val="en-US"/>
        </w:rPr>
        <w:instrText>MD</w:instrText>
      </w:r>
      <w:r w:rsidRPr="008D65F5">
        <w:instrText xml:space="preserve"> \</w:instrText>
      </w:r>
      <w:r>
        <w:rPr>
          <w:lang w:val="en-US"/>
        </w:rPr>
        <w:instrText>n</w:instrText>
      </w:r>
      <w:r w:rsidRPr="008D65F5">
        <w:instrText xml:space="preserve"> \</w:instrText>
      </w:r>
      <w:r>
        <w:rPr>
          <w:lang w:val="en-US"/>
        </w:rPr>
        <w:instrText>h</w:instrText>
      </w:r>
      <w:r w:rsidRPr="008D65F5">
        <w:instrText xml:space="preserve"> </w:instrText>
      </w:r>
      <w:r>
        <w:rPr>
          <w:lang w:val="en-US"/>
        </w:rPr>
      </w:r>
      <w:r>
        <w:rPr>
          <w:lang w:val="en-US"/>
        </w:rPr>
        <w:fldChar w:fldCharType="separate"/>
      </w:r>
      <w:r w:rsidR="00D01514" w:rsidRPr="001F0EDE">
        <w:t>50</w:t>
      </w:r>
      <w:r>
        <w:rPr>
          <w:lang w:val="en-US"/>
        </w:rPr>
        <w:fldChar w:fldCharType="end"/>
      </w:r>
      <w:r w:rsidRPr="008D65F5">
        <w:t>]</w:t>
      </w:r>
      <w:r>
        <w:t>.</w:t>
      </w:r>
    </w:p>
    <w:p w14:paraId="27CBB629" w14:textId="77777777" w:rsidR="00C1590F" w:rsidRDefault="00C1590F" w:rsidP="0009101B">
      <w:pPr>
        <w:pStyle w:val="afb"/>
      </w:pPr>
    </w:p>
    <w:p w14:paraId="593E1E39" w14:textId="541DCF91" w:rsidR="0009101B" w:rsidRDefault="008D65F5" w:rsidP="0009101B">
      <w:r>
        <w:t>Данный график, косвенно, подтверждает замедление роста пленки после определенного времени.</w:t>
      </w:r>
    </w:p>
    <w:p w14:paraId="1B72E69C" w14:textId="4D17F865" w:rsidR="00EB48B9" w:rsidRDefault="008D65F5" w:rsidP="00EB48B9">
      <w:r>
        <w:t xml:space="preserve">На </w:t>
      </w:r>
      <w:r w:rsidRPr="00356E6D">
        <w:t>рисунке</w:t>
      </w:r>
      <w:r w:rsidR="00356E6D" w:rsidRPr="00356E6D">
        <w:t xml:space="preserve"> 3.2</w:t>
      </w:r>
      <w:r w:rsidR="002B60D5">
        <w:t>5</w:t>
      </w:r>
      <w:r w:rsidRPr="00EB48B9">
        <w:t xml:space="preserve"> продемонстрирована </w:t>
      </w:r>
      <w:r w:rsidR="00EB48B9" w:rsidRPr="00EB48B9">
        <w:t>нестехиометричность пленки</w:t>
      </w:r>
      <w:r w:rsidR="00EB48B9">
        <w:t xml:space="preserve"> через 1 нс.</w:t>
      </w:r>
    </w:p>
    <w:p w14:paraId="2BA108B1" w14:textId="77777777" w:rsidR="00C1590F" w:rsidRDefault="00C1590F" w:rsidP="00EB48B9"/>
    <w:p w14:paraId="370F43C3" w14:textId="5BD74B83" w:rsidR="00EB48B9" w:rsidRDefault="00EB48B9" w:rsidP="00EB48B9">
      <w:pPr>
        <w:pStyle w:val="afb"/>
      </w:pPr>
      <w:r>
        <w:rPr>
          <w:noProof/>
        </w:rPr>
        <w:drawing>
          <wp:inline distT="0" distB="0" distL="0" distR="0" wp14:anchorId="49AD08F2" wp14:editId="10E6A5C7">
            <wp:extent cx="3640378" cy="21600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rotWithShape="1">
                    <a:blip r:embed="rId111">
                      <a:extLst>
                        <a:ext uri="{28A0092B-C50C-407E-A947-70E740481C1C}">
                          <a14:useLocalDpi xmlns:a14="http://schemas.microsoft.com/office/drawing/2010/main" val="0"/>
                        </a:ext>
                      </a:extLst>
                    </a:blip>
                    <a:srcRect b="28500"/>
                    <a:stretch/>
                  </pic:blipFill>
                  <pic:spPr bwMode="auto">
                    <a:xfrm>
                      <a:off x="0" y="0"/>
                      <a:ext cx="364037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D78B8EE" w14:textId="77777777" w:rsidR="00C1590F" w:rsidRDefault="00C1590F" w:rsidP="00EB48B9">
      <w:pPr>
        <w:pStyle w:val="afb"/>
      </w:pPr>
    </w:p>
    <w:p w14:paraId="55767E36" w14:textId="06609958" w:rsidR="00EB48B9" w:rsidRDefault="00EB48B9" w:rsidP="00EB48B9">
      <w:pPr>
        <w:pStyle w:val="afb"/>
      </w:pPr>
      <w:r w:rsidRPr="00356E6D">
        <w:t>Рисунок</w:t>
      </w:r>
      <w:r w:rsidR="00356E6D" w:rsidRPr="00356E6D">
        <w:t xml:space="preserve"> 3.2</w:t>
      </w:r>
      <w:r w:rsidR="002B60D5">
        <w:t>5</w:t>
      </w:r>
      <w:r>
        <w:t xml:space="preserve"> – Распределение заряда на поверхности </w:t>
      </w:r>
      <w:r w:rsidR="005A3CAC">
        <w:rPr>
          <w:lang w:val="en-US"/>
        </w:rPr>
        <w:t>Fe</w:t>
      </w:r>
      <w:r w:rsidR="005A3CAC">
        <w:t xml:space="preserve"> </w:t>
      </w:r>
      <w:r w:rsidR="005A3CAC" w:rsidRPr="005A3CAC">
        <w:t>(100), (110), (111)</w:t>
      </w:r>
      <w:r w:rsidR="005A3CAC">
        <w:t xml:space="preserve"> после 1 нс. Анионные заряды оксида имеют заряд </w:t>
      </w:r>
      <w:r w:rsidR="005A3CAC" w:rsidRPr="005A3CAC">
        <w:t xml:space="preserve">&lt;1 </w:t>
      </w:r>
      <w:r w:rsidR="005A3CAC">
        <w:t xml:space="preserve">эВ, свидетельствуя, что оксид нестехиометричен </w:t>
      </w:r>
      <w:r w:rsidR="005A3CAC" w:rsidRPr="005A3CAC">
        <w:t>[</w:t>
      </w:r>
      <w:r w:rsidR="005A3CAC">
        <w:fldChar w:fldCharType="begin"/>
      </w:r>
      <w:r w:rsidR="005A3CAC">
        <w:instrText xml:space="preserve"> REF BJeon_Nanoscale_oxidation_MD \n \h </w:instrText>
      </w:r>
      <w:r w:rsidR="005A3CAC">
        <w:fldChar w:fldCharType="separate"/>
      </w:r>
      <w:r w:rsidR="00D01514">
        <w:t>50</w:t>
      </w:r>
      <w:r w:rsidR="005A3CAC">
        <w:fldChar w:fldCharType="end"/>
      </w:r>
      <w:r w:rsidR="005A3CAC" w:rsidRPr="005A3CAC">
        <w:t>]</w:t>
      </w:r>
      <w:r w:rsidR="005A3CAC">
        <w:t>.</w:t>
      </w:r>
    </w:p>
    <w:p w14:paraId="0BD3DD95" w14:textId="77777777" w:rsidR="00C1590F" w:rsidRPr="005A3CAC" w:rsidRDefault="00C1590F" w:rsidP="00EB48B9">
      <w:pPr>
        <w:pStyle w:val="afb"/>
      </w:pPr>
    </w:p>
    <w:p w14:paraId="5DABB257" w14:textId="4C8DCE51" w:rsidR="0087504E" w:rsidRDefault="0087504E" w:rsidP="0087504E">
      <w:r>
        <w:t xml:space="preserve">На ранних стадиях окисления Fe </w:t>
      </w:r>
      <w:r w:rsidR="006C63FD" w:rsidRPr="006C63FD">
        <w:t>&lt;</w:t>
      </w:r>
      <w:r>
        <w:t>100</w:t>
      </w:r>
      <w:r w:rsidR="006C63FD" w:rsidRPr="006C63FD">
        <w:t>&gt;</w:t>
      </w:r>
      <w:r>
        <w:t xml:space="preserve">, </w:t>
      </w:r>
      <w:r w:rsidR="006C63FD" w:rsidRPr="006C63FD">
        <w:t>&lt;</w:t>
      </w:r>
      <w:r>
        <w:t>110</w:t>
      </w:r>
      <w:r w:rsidR="006C63FD" w:rsidRPr="006C63FD">
        <w:t>&gt;</w:t>
      </w:r>
      <w:r>
        <w:t xml:space="preserve"> и </w:t>
      </w:r>
      <w:r w:rsidR="006C63FD" w:rsidRPr="006C63FD">
        <w:t>&lt;</w:t>
      </w:r>
      <w:r>
        <w:t>111</w:t>
      </w:r>
      <w:r w:rsidR="006C63FD" w:rsidRPr="006C63FD">
        <w:t>&gt;</w:t>
      </w:r>
      <w:r>
        <w:t xml:space="preserve"> преобладает перенос кислорода внутрь через междоузельные участки, что приводит к нестехиометрическим (</w:t>
      </w:r>
      <m:oMath>
        <m:sSub>
          <m:sSubPr>
            <m:ctrlPr>
              <w:rPr>
                <w:rFonts w:ascii="Cambria Math" w:hAnsi="Cambria Math"/>
              </w:rPr>
            </m:ctrlPr>
          </m:sSubPr>
          <m:e>
            <m:r>
              <m:rPr>
                <m:sty m:val="p"/>
              </m:rPr>
              <w:rPr>
                <w:rFonts w:ascii="Cambria Math" w:hAnsi="Cambria Math"/>
              </w:rPr>
              <m:t>Fe</m:t>
            </m:r>
          </m:e>
          <m:sub>
            <m:r>
              <m:rPr>
                <m:sty m:val="p"/>
              </m:rPr>
              <w:rPr>
                <w:rFonts w:ascii="Cambria Math" w:hAnsi="Cambria Math"/>
              </w:rPr>
              <m:t>1-x</m:t>
            </m:r>
          </m:sub>
        </m:sSub>
        <m:r>
          <m:rPr>
            <m:sty m:val="p"/>
          </m:rPr>
          <w:rPr>
            <w:rFonts w:ascii="Cambria Math" w:hAnsi="Cambria Math"/>
          </w:rPr>
          <m:t>O</m:t>
        </m:r>
      </m:oMath>
      <w:r>
        <w:t>) оксидам. Авторы тоже наблюдали утолщение железной решетки при перемещении кислорода внутрь нее.</w:t>
      </w:r>
    </w:p>
    <w:p w14:paraId="4D100395" w14:textId="3509F584" w:rsidR="0087504E" w:rsidRDefault="0087504E" w:rsidP="0087504E">
      <w:r w:rsidRPr="005A3CAC">
        <w:lastRenderedPageBreak/>
        <w:t xml:space="preserve">По мере того, как нестехиометричность оксида растет, прохождение кислорода внутрь замедляется, а </w:t>
      </w:r>
      <w:r w:rsidR="008D65F5" w:rsidRPr="005A3CAC">
        <w:t>движение</w:t>
      </w:r>
      <w:r w:rsidRPr="005A3CAC">
        <w:t xml:space="preserve"> железных катионов к поверхности увеличивается.</w:t>
      </w:r>
    </w:p>
    <w:p w14:paraId="5A1C8C9D" w14:textId="747A3398" w:rsidR="005A3CAC" w:rsidRPr="005A3CAC" w:rsidRDefault="005A3CAC" w:rsidP="0087504E">
      <w:r>
        <w:t xml:space="preserve">Похожие результаты по окислению чистого железа были получены в работе </w:t>
      </w:r>
      <w:r w:rsidRPr="005A3CAC">
        <w:t>[</w:t>
      </w:r>
      <w:r w:rsidR="00BC6D20">
        <w:fldChar w:fldCharType="begin"/>
      </w:r>
      <w:r w:rsidR="00BC6D20">
        <w:instrText xml:space="preserve"> REF RSubbaraman_Atom_insig_early_stage_oxida \h </w:instrText>
      </w:r>
      <w:r w:rsidR="00BC6D20">
        <w:fldChar w:fldCharType="end"/>
      </w:r>
      <w:r w:rsidR="00BC6D20">
        <w:fldChar w:fldCharType="begin"/>
      </w:r>
      <w:r w:rsidR="00BC6D20">
        <w:instrText xml:space="preserve"> REF RSubbaraman_Atom_insig_early_stage_oxida \n \h </w:instrText>
      </w:r>
      <w:r w:rsidR="00BC6D20">
        <w:fldChar w:fldCharType="separate"/>
      </w:r>
      <w:r w:rsidR="00D01514">
        <w:t>52</w:t>
      </w:r>
      <w:r w:rsidR="00BC6D20">
        <w:fldChar w:fldCharType="end"/>
      </w:r>
      <w:r w:rsidRPr="005A3CAC">
        <w:t>].</w:t>
      </w:r>
      <w:r>
        <w:t xml:space="preserve"> В ней, рост оксида замедлялся со временем и оксид имел структуру, схожую со структурой вюстита </w:t>
      </w:r>
      <w:r w:rsidRPr="005A3CAC">
        <w:t>(</w:t>
      </w:r>
      <w:r>
        <w:rPr>
          <w:lang w:val="en-US"/>
        </w:rPr>
        <w:t>FeO</w:t>
      </w:r>
      <w:r w:rsidRPr="005A3CAC">
        <w:t>).</w:t>
      </w:r>
    </w:p>
    <w:p w14:paraId="3DC456BB" w14:textId="59E84B6F" w:rsidR="00D4118C" w:rsidRDefault="00D4118C" w:rsidP="00D4118C">
      <w:r w:rsidRPr="009F6B8C">
        <w:rPr>
          <w:rFonts w:eastAsia="Calibri"/>
        </w:rPr>
        <w:t>Таким</w:t>
      </w:r>
      <w:r w:rsidRPr="00872744">
        <w:t xml:space="preserve"> образом, проведенное</w:t>
      </w:r>
      <w:r w:rsidR="005A3CAC" w:rsidRPr="005A3CAC">
        <w:t xml:space="preserve"> </w:t>
      </w:r>
      <w:r w:rsidR="005A3CAC" w:rsidRPr="005537E9">
        <w:t>нами</w:t>
      </w:r>
      <w:r w:rsidRPr="00872744">
        <w:t xml:space="preserve"> моделирование позволяет сделать вывод, что прямое окисление поверхности </w:t>
      </w:r>
      <w:r w:rsidR="006C63FD" w:rsidRPr="006C63FD">
        <w:t>&lt;</w:t>
      </w:r>
      <w:r w:rsidRPr="00872744">
        <w:t>001</w:t>
      </w:r>
      <w:r w:rsidR="006C63FD" w:rsidRPr="006C63FD">
        <w:t>&gt;</w:t>
      </w:r>
      <w:r w:rsidRPr="00872744">
        <w:t xml:space="preserve"> кислородом, содержащимся в окружающей </w:t>
      </w:r>
      <w:r w:rsidR="00B84741" w:rsidRPr="00872744">
        <w:t>среде,</w:t>
      </w:r>
      <w:r w:rsidRPr="00872744">
        <w:t xml:space="preserve"> приводит к созданию первичного оксида со структурой близкой к структуре вюстита толщиной всего несколько моносло</w:t>
      </w:r>
      <w:r>
        <w:t>ё</w:t>
      </w:r>
      <w:r w:rsidRPr="00872744">
        <w:t xml:space="preserve">в. Дальнейшей рост слоя оксида </w:t>
      </w:r>
      <w:r w:rsidR="004607A7">
        <w:t>замедляется при насыщении кислородом верхних слоев</w:t>
      </w:r>
      <w:r w:rsidRPr="00872744">
        <w:t xml:space="preserve"> вследствие блокировки захвата кислорода на внешней поверхности и затрудненной диффузии из оксида вглубь чистого металла.</w:t>
      </w:r>
    </w:p>
    <w:p w14:paraId="3FA2C4E7" w14:textId="77777777" w:rsidR="00C1590F" w:rsidRPr="00872744" w:rsidRDefault="00C1590F" w:rsidP="00D4118C"/>
    <w:p w14:paraId="67F371E8" w14:textId="02155ADF" w:rsidR="00571F1E" w:rsidRDefault="00571F1E" w:rsidP="00571F1E">
      <w:pPr>
        <w:pStyle w:val="3"/>
      </w:pPr>
      <w:bookmarkStart w:id="114" w:name="_Toc514780561"/>
      <w:bookmarkStart w:id="115" w:name="_Toc517719236"/>
      <w:r>
        <w:t xml:space="preserve">Рост оксидной пленки на поверхности системы железо </w:t>
      </w:r>
      <w:r w:rsidR="00EA089A">
        <w:t>-</w:t>
      </w:r>
      <w:r>
        <w:t xml:space="preserve"> хром.</w:t>
      </w:r>
      <w:bookmarkEnd w:id="114"/>
      <w:bookmarkEnd w:id="115"/>
    </w:p>
    <w:p w14:paraId="78C61CD8" w14:textId="29398138" w:rsidR="00FF3CCE" w:rsidRPr="00F26309" w:rsidRDefault="00FF3CCE" w:rsidP="00FF3CCE">
      <w:r w:rsidRPr="00F26309">
        <w:t xml:space="preserve">Хотя железо является основным компонентом феррито-мартенситных сталей, последние содержат также значительное количество хрома. Поэтому в отчетном периоде были проведено изучение влияние содержания хрома в стали на эффективность окисления границы металла с внешней средой. В рамках модельного эксперимента сталь имитировалась неупорядоченным чистым сплавом </w:t>
      </w:r>
      <w:r w:rsidRPr="00F26309">
        <w:rPr>
          <w:lang w:val="de-DE"/>
        </w:rPr>
        <w:t>Fe</w:t>
      </w:r>
      <w:r>
        <w:t> </w:t>
      </w:r>
      <w:r w:rsidRPr="00F26309">
        <w:t>-</w:t>
      </w:r>
      <w:r>
        <w:t> </w:t>
      </w:r>
      <w:r w:rsidRPr="00F26309">
        <w:t>12</w:t>
      </w:r>
      <w:r>
        <w:t> </w:t>
      </w:r>
      <w:proofErr w:type="gramStart"/>
      <w:r w:rsidR="004C3024">
        <w:t>масс.%</w:t>
      </w:r>
      <w:proofErr w:type="gramEnd"/>
      <w:r>
        <w:t> </w:t>
      </w:r>
      <w:r w:rsidRPr="00F26309">
        <w:rPr>
          <w:lang w:val="de-DE"/>
        </w:rPr>
        <w:t>Cr</w:t>
      </w:r>
      <w:r w:rsidRPr="00F26309">
        <w:t xml:space="preserve">. </w:t>
      </w:r>
    </w:p>
    <w:p w14:paraId="634D8281" w14:textId="2AA7A8A5" w:rsidR="00FF3CCE" w:rsidRPr="00F26309" w:rsidRDefault="00FF3CCE" w:rsidP="00FF3CCE">
      <w:r w:rsidRPr="00F26309">
        <w:t xml:space="preserve">Использованная расчетная ячейка была идентичная описанной </w:t>
      </w:r>
      <w:r>
        <w:t>ранее</w:t>
      </w:r>
      <w:r w:rsidRPr="00F26309">
        <w:t>, но в металлическом кристаллите 12</w:t>
      </w:r>
      <w:r w:rsidR="00EE49BF" w:rsidRPr="00EE49BF">
        <w:t xml:space="preserve"> </w:t>
      </w:r>
      <w:proofErr w:type="gramStart"/>
      <w:r w:rsidR="004C3024">
        <w:t>масс.%</w:t>
      </w:r>
      <w:proofErr w:type="gramEnd"/>
      <w:r w:rsidRPr="00F26309">
        <w:t xml:space="preserve"> атомов железа были заменены на атомы хрома, равномерно и случайно распределенные по объему кристаллита. Процесс добавления кислорода в систему происходил аналогично модельному эксперименту с чистым железом. Общее время моделирования составило также 2</w:t>
      </w:r>
      <w:r>
        <w:t>00</w:t>
      </w:r>
      <w:r w:rsidRPr="00F26309">
        <w:t xml:space="preserve"> </w:t>
      </w:r>
      <w:r>
        <w:t>п</w:t>
      </w:r>
      <w:r w:rsidRPr="00F26309">
        <w:t>с.</w:t>
      </w:r>
    </w:p>
    <w:p w14:paraId="2F946867" w14:textId="6268BB1E" w:rsidR="00FF3CCE" w:rsidRDefault="00FF3CCE" w:rsidP="00FF3CCE">
      <w:r w:rsidRPr="00F26309">
        <w:t xml:space="preserve">На </w:t>
      </w:r>
      <w:r w:rsidRPr="00A61C83">
        <w:t>рисунке</w:t>
      </w:r>
      <w:r w:rsidR="00A61C83" w:rsidRPr="00A61C83">
        <w:t xml:space="preserve"> 3.2</w:t>
      </w:r>
      <w:r w:rsidR="002B60D5">
        <w:t>6</w:t>
      </w:r>
      <w:r w:rsidRPr="00F26309">
        <w:t xml:space="preserve"> представлена функция радиального распределения атомов железа в приповерхностных слоях в разные моменты времени (</w:t>
      </w:r>
      <w:r>
        <w:t>10</w:t>
      </w:r>
      <w:r w:rsidRPr="00F26309">
        <w:t xml:space="preserve">, </w:t>
      </w:r>
      <w:r>
        <w:t>50</w:t>
      </w:r>
      <w:r w:rsidRPr="00F26309">
        <w:t>, 1</w:t>
      </w:r>
      <w:r>
        <w:t>00</w:t>
      </w:r>
      <w:r w:rsidRPr="00F26309">
        <w:t xml:space="preserve"> и 15</w:t>
      </w:r>
      <w:r>
        <w:t>0</w:t>
      </w:r>
      <w:r w:rsidRPr="00F26309">
        <w:t xml:space="preserve"> </w:t>
      </w:r>
      <w:r>
        <w:t>п</w:t>
      </w:r>
      <w:r w:rsidRPr="00F26309">
        <w:t xml:space="preserve">с). </w:t>
      </w:r>
    </w:p>
    <w:p w14:paraId="66DF48A2" w14:textId="77777777" w:rsidR="00C1590F" w:rsidRPr="00F26309" w:rsidRDefault="00C1590F" w:rsidP="00FF3CCE"/>
    <w:p w14:paraId="6B761394" w14:textId="6CF00CB9" w:rsidR="00FF3CCE" w:rsidRDefault="00F30DEC" w:rsidP="00FF3CCE">
      <w:pPr>
        <w:pStyle w:val="afb"/>
      </w:pPr>
      <w:r w:rsidRPr="005907CF">
        <w:object w:dxaOrig="7294" w:dyaOrig="5569" w14:anchorId="18CF4B77">
          <v:shape id="_x0000_i1040" type="#_x0000_t75" style="width:269.4pt;height:205.2pt" o:ole="">
            <v:imagedata r:id="rId112" o:title=""/>
          </v:shape>
          <o:OLEObject Type="Embed" ProgID="Origin50.Graph" ShapeID="_x0000_i1040" DrawAspect="Content" ObjectID="_1591534244" r:id="rId113"/>
        </w:object>
      </w:r>
    </w:p>
    <w:p w14:paraId="5025036D" w14:textId="77777777" w:rsidR="00C1590F" w:rsidRPr="005907CF" w:rsidRDefault="00C1590F" w:rsidP="00FF3CCE">
      <w:pPr>
        <w:pStyle w:val="afb"/>
      </w:pPr>
    </w:p>
    <w:p w14:paraId="2BD9FEA4" w14:textId="37014DEE" w:rsidR="00FF3CCE" w:rsidRDefault="00FF3CCE" w:rsidP="00FF3CCE">
      <w:pPr>
        <w:pStyle w:val="afb"/>
      </w:pPr>
      <w:r w:rsidRPr="00A61C83">
        <w:t>Рисунок</w:t>
      </w:r>
      <w:r w:rsidR="00A61C83" w:rsidRPr="00A61C83">
        <w:t xml:space="preserve"> 3.2</w:t>
      </w:r>
      <w:r w:rsidR="002B60D5">
        <w:t>6</w:t>
      </w:r>
      <w:r w:rsidRPr="009F6B8C">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48177B6D" w14:textId="77777777" w:rsidR="00C1590F" w:rsidRPr="009F6B8C" w:rsidRDefault="00C1590F" w:rsidP="00FF3CCE">
      <w:pPr>
        <w:pStyle w:val="afb"/>
      </w:pPr>
    </w:p>
    <w:p w14:paraId="650AA661" w14:textId="5070089D" w:rsidR="00FF3CCE" w:rsidRPr="009F6B8C" w:rsidRDefault="00FF3CCE" w:rsidP="00FF3CCE">
      <w:r w:rsidRPr="009F6B8C">
        <w:t xml:space="preserve">Можно видеть, что качественно картина изменения структуры аналогична наблюдаемой для окисления чистого железа. Однако при наличии хрома структура меняется медленнее (в частности, первый пик ФРР для структуры железо </w:t>
      </w:r>
      <w:r w:rsidR="004144DA">
        <w:t>-</w:t>
      </w:r>
      <w:r w:rsidRPr="009F6B8C">
        <w:t xml:space="preserve"> хром </w:t>
      </w:r>
      <w:r w:rsidR="004144DA">
        <w:t>-</w:t>
      </w:r>
      <w:r w:rsidRPr="009F6B8C">
        <w:t xml:space="preserve"> атмосфера кислорода лежит левее чем</w:t>
      </w:r>
      <w:r>
        <w:t xml:space="preserve"> </w:t>
      </w:r>
      <w:r w:rsidRPr="009F6B8C">
        <w:t xml:space="preserve">аналогичный первый пик у структуры железо </w:t>
      </w:r>
      <w:r w:rsidR="004144DA">
        <w:t>-</w:t>
      </w:r>
      <w:r w:rsidRPr="009F6B8C">
        <w:t xml:space="preserve"> атмосфера кислорода). Иными словами, наличие хрома несколько тормозит кинетику роста слоя окисла. </w:t>
      </w:r>
    </w:p>
    <w:p w14:paraId="649DB80B" w14:textId="47E6E7E1" w:rsidR="00FF3CCE" w:rsidRDefault="00FF3CCE" w:rsidP="00FF3CCE">
      <w:r w:rsidRPr="00F26309">
        <w:t xml:space="preserve">На </w:t>
      </w:r>
      <w:r w:rsidRPr="00A61C83">
        <w:t>рисунке</w:t>
      </w:r>
      <w:r w:rsidR="00A61C83" w:rsidRPr="00A61C83">
        <w:t xml:space="preserve"> 3.2</w:t>
      </w:r>
      <w:r w:rsidR="002B60D5">
        <w:t>7</w:t>
      </w:r>
      <w:r w:rsidRPr="00F26309">
        <w:t xml:space="preserve"> представлен</w:t>
      </w:r>
      <w:r w:rsidR="00C869E7">
        <w:t xml:space="preserve">о сравнение </w:t>
      </w:r>
      <w:r w:rsidRPr="00F26309">
        <w:t>функций радиального распределения атомов чистого железа и сплава железо-хром</w:t>
      </w:r>
      <w:r>
        <w:t xml:space="preserve">, </w:t>
      </w:r>
      <m:oMath>
        <m:sSub>
          <m:sSubPr>
            <m:ctrlPr>
              <w:rPr>
                <w:rFonts w:ascii="Cambria Math" w:hAnsi="Cambria Math"/>
                <w:i/>
              </w:rPr>
            </m:ctrlPr>
          </m:sSubPr>
          <m:e>
            <m:r>
              <w:rPr>
                <w:rFonts w:ascii="Cambria Math" w:hAnsi="Cambria Math"/>
              </w:rPr>
              <m:t>g(r)</m:t>
            </m:r>
          </m:e>
          <m:sub>
            <m:r>
              <w:rPr>
                <w:rFonts w:ascii="Cambria Math" w:hAnsi="Cambria Math"/>
              </w:rPr>
              <m:t>Fe</m:t>
            </m:r>
            <m:r>
              <w:rPr>
                <w:rFonts w:ascii="Cambria Math" w:hAnsi="Cambria Math"/>
                <w:lang w:val="en-US"/>
              </w:rPr>
              <m:t>Fe</m:t>
            </m:r>
          </m:sub>
        </m:sSub>
        <m:r>
          <w:rPr>
            <w:rFonts w:ascii="Cambria Math" w:hAnsi="Cambria Math"/>
          </w:rPr>
          <m:t xml:space="preserve"> и </m:t>
        </m:r>
        <m:sSub>
          <m:sSubPr>
            <m:ctrlPr>
              <w:rPr>
                <w:rFonts w:ascii="Cambria Math" w:hAnsi="Cambria Math"/>
                <w:i/>
                <w:lang w:val="en-US"/>
              </w:rPr>
            </m:ctrlPr>
          </m:sSubPr>
          <m:e>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e>
          <m:sub>
            <m:r>
              <w:rPr>
                <w:rFonts w:ascii="Cambria Math" w:hAnsi="Cambria Math"/>
                <w:lang w:val="en-US"/>
              </w:rPr>
              <m:t>FeCr</m:t>
            </m:r>
          </m:sub>
        </m:sSub>
      </m:oMath>
      <w:r w:rsidRPr="00F26309">
        <w:t xml:space="preserve">. </w:t>
      </w:r>
    </w:p>
    <w:p w14:paraId="005A7012" w14:textId="288A0109" w:rsidR="00C1590F" w:rsidRDefault="00C1590F" w:rsidP="00FF3CCE"/>
    <w:p w14:paraId="51568D56" w14:textId="00790705" w:rsidR="00C1590F" w:rsidRDefault="00C1590F" w:rsidP="00FF3CCE"/>
    <w:p w14:paraId="3E0EF813" w14:textId="77777777" w:rsidR="00C1590F" w:rsidRDefault="00C1590F" w:rsidP="00FF3CCE"/>
    <w:p w14:paraId="641DD1C1" w14:textId="77777777" w:rsidR="00CE1479" w:rsidRPr="00F26309" w:rsidRDefault="00CE1479" w:rsidP="00FF3CCE"/>
    <w:tbl>
      <w:tblPr>
        <w:tblW w:w="9854" w:type="dxa"/>
        <w:tblLayout w:type="fixed"/>
        <w:tblLook w:val="04A0" w:firstRow="1" w:lastRow="0" w:firstColumn="1" w:lastColumn="0" w:noHBand="0" w:noVBand="1"/>
      </w:tblPr>
      <w:tblGrid>
        <w:gridCol w:w="4644"/>
        <w:gridCol w:w="2605"/>
        <w:gridCol w:w="2605"/>
      </w:tblGrid>
      <w:tr w:rsidR="00FF3CCE" w:rsidRPr="00C1590F" w14:paraId="2C3F2958" w14:textId="77777777" w:rsidTr="00C1590F">
        <w:trPr>
          <w:trHeight w:val="3250"/>
        </w:trPr>
        <w:tc>
          <w:tcPr>
            <w:tcW w:w="4644" w:type="dxa"/>
            <w:shd w:val="clear" w:color="auto" w:fill="auto"/>
          </w:tcPr>
          <w:p w14:paraId="07B190E1" w14:textId="1F1A69BE" w:rsidR="00CE1479" w:rsidRPr="00C1590F" w:rsidRDefault="00C1590F" w:rsidP="00C1590F">
            <w:pPr>
              <w:pStyle w:val="afb"/>
            </w:pPr>
            <w:r w:rsidRPr="00C1590F">
              <w:object w:dxaOrig="7294" w:dyaOrig="5569" w14:anchorId="638EC0D0">
                <v:shape id="_x0000_i1041" type="#_x0000_t75" style="width:204pt;height:133.8pt" o:ole="">
                  <v:imagedata r:id="rId114" o:title=""/>
                </v:shape>
                <o:OLEObject Type="Embed" ProgID="Origin50.Graph" ShapeID="_x0000_i1041" DrawAspect="Content" ObjectID="_1591534245" r:id="rId115"/>
              </w:object>
            </w:r>
          </w:p>
          <w:p w14:paraId="11AA71EA" w14:textId="420FC062" w:rsidR="00CE1479" w:rsidRPr="00C1590F" w:rsidRDefault="00CE1479" w:rsidP="00C1590F">
            <w:pPr>
              <w:pStyle w:val="afb"/>
            </w:pPr>
            <w:r w:rsidRPr="00C1590F">
              <w:t>а</w:t>
            </w:r>
          </w:p>
        </w:tc>
        <w:tc>
          <w:tcPr>
            <w:tcW w:w="2605" w:type="dxa"/>
            <w:shd w:val="clear" w:color="auto" w:fill="auto"/>
            <w:vAlign w:val="center"/>
          </w:tcPr>
          <w:p w14:paraId="4B69B083" w14:textId="77777777" w:rsidR="00FF3CCE" w:rsidRPr="00C1590F" w:rsidRDefault="00FF3CCE" w:rsidP="00C1590F">
            <w:pPr>
              <w:pStyle w:val="afb"/>
            </w:pPr>
            <w:r w:rsidRPr="00C1590F">
              <w:rPr>
                <w:noProof/>
              </w:rPr>
              <w:drawing>
                <wp:inline distT="0" distB="0" distL="0" distR="0" wp14:anchorId="6A5B924F" wp14:editId="6BC13B4D">
                  <wp:extent cx="1369180" cy="720000"/>
                  <wp:effectExtent l="19050" t="19050" r="21590" b="23495"/>
                  <wp:docPr id="13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16" cstate="print"/>
                          <a:srcRect/>
                          <a:stretch>
                            <a:fillRect/>
                          </a:stretch>
                        </pic:blipFill>
                        <pic:spPr bwMode="auto">
                          <a:xfrm>
                            <a:off x="0" y="0"/>
                            <a:ext cx="1369180" cy="720000"/>
                          </a:xfrm>
                          <a:prstGeom prst="rect">
                            <a:avLst/>
                          </a:prstGeom>
                          <a:noFill/>
                          <a:ln w="9525">
                            <a:solidFill>
                              <a:schemeClr val="tx1"/>
                            </a:solidFill>
                            <a:miter lim="800000"/>
                            <a:headEnd/>
                            <a:tailEnd/>
                          </a:ln>
                        </pic:spPr>
                      </pic:pic>
                    </a:graphicData>
                  </a:graphic>
                </wp:inline>
              </w:drawing>
            </w:r>
          </w:p>
          <w:p w14:paraId="52E0D168" w14:textId="30A579D1" w:rsidR="00CE1479" w:rsidRPr="00C1590F" w:rsidRDefault="00CE1479" w:rsidP="00C1590F">
            <w:pPr>
              <w:pStyle w:val="afb"/>
            </w:pPr>
            <w:r w:rsidRPr="00C1590F">
              <w:t>б</w:t>
            </w:r>
          </w:p>
        </w:tc>
        <w:tc>
          <w:tcPr>
            <w:tcW w:w="2605" w:type="dxa"/>
            <w:shd w:val="clear" w:color="auto" w:fill="auto"/>
            <w:vAlign w:val="center"/>
          </w:tcPr>
          <w:p w14:paraId="29E78740" w14:textId="77777777" w:rsidR="00FF3CCE" w:rsidRPr="00C1590F" w:rsidRDefault="00FF3CCE" w:rsidP="00C1590F">
            <w:pPr>
              <w:pStyle w:val="afb"/>
            </w:pPr>
            <w:r w:rsidRPr="00C1590F">
              <w:rPr>
                <w:noProof/>
              </w:rPr>
              <w:drawing>
                <wp:inline distT="0" distB="0" distL="0" distR="0" wp14:anchorId="2A0E191B" wp14:editId="3B86B678">
                  <wp:extent cx="1442717" cy="720000"/>
                  <wp:effectExtent l="19050" t="19050" r="24765" b="23495"/>
                  <wp:docPr id="1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rotWithShape="1">
                          <a:blip r:embed="rId117"/>
                          <a:srcRect r="9604"/>
                          <a:stretch/>
                        </pic:blipFill>
                        <pic:spPr bwMode="auto">
                          <a:xfrm>
                            <a:off x="0" y="0"/>
                            <a:ext cx="1442717" cy="720000"/>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15CE73DA" w14:textId="323C6BAE" w:rsidR="00CE1479" w:rsidRPr="00C1590F" w:rsidRDefault="00CE1479" w:rsidP="00C1590F">
            <w:pPr>
              <w:pStyle w:val="afb"/>
            </w:pPr>
            <w:r w:rsidRPr="00C1590F">
              <w:t>в</w:t>
            </w:r>
          </w:p>
        </w:tc>
      </w:tr>
      <w:tr w:rsidR="00FF3CCE" w:rsidRPr="00C1590F" w14:paraId="18537D34" w14:textId="77777777" w:rsidTr="00C1590F">
        <w:tc>
          <w:tcPr>
            <w:tcW w:w="4644" w:type="dxa"/>
            <w:shd w:val="clear" w:color="auto" w:fill="auto"/>
          </w:tcPr>
          <w:p w14:paraId="20DB5FE1" w14:textId="5C1FDC28" w:rsidR="00FF3CCE" w:rsidRPr="00C1590F" w:rsidRDefault="00C1590F" w:rsidP="00C1590F">
            <w:pPr>
              <w:pStyle w:val="afb"/>
            </w:pPr>
            <w:r w:rsidRPr="00C1590F">
              <w:object w:dxaOrig="7294" w:dyaOrig="5569" w14:anchorId="7687C852">
                <v:shape id="_x0000_i1042" type="#_x0000_t75" style="width:208.8pt;height:136.2pt" o:ole="">
                  <v:imagedata r:id="rId114" o:title=""/>
                </v:shape>
                <o:OLEObject Type="Embed" ProgID="Origin50.Graph" ShapeID="_x0000_i1042" DrawAspect="Content" ObjectID="_1591534246" r:id="rId118"/>
              </w:object>
            </w:r>
          </w:p>
          <w:p w14:paraId="0E21E2D3" w14:textId="1AFA03A5" w:rsidR="00CE1479" w:rsidRPr="00C1590F" w:rsidRDefault="00CE1479" w:rsidP="00C1590F">
            <w:pPr>
              <w:pStyle w:val="afb"/>
            </w:pPr>
            <w:r w:rsidRPr="00C1590F">
              <w:t>г</w:t>
            </w:r>
          </w:p>
        </w:tc>
        <w:tc>
          <w:tcPr>
            <w:tcW w:w="2605" w:type="dxa"/>
            <w:shd w:val="clear" w:color="auto" w:fill="auto"/>
            <w:vAlign w:val="center"/>
          </w:tcPr>
          <w:p w14:paraId="09A27DCA" w14:textId="77777777" w:rsidR="00FF3CCE" w:rsidRPr="00C1590F" w:rsidRDefault="00FF3CCE" w:rsidP="00C1590F">
            <w:pPr>
              <w:pStyle w:val="afb"/>
            </w:pPr>
            <w:r w:rsidRPr="00C1590F">
              <w:rPr>
                <w:noProof/>
              </w:rPr>
              <w:drawing>
                <wp:inline distT="0" distB="0" distL="0" distR="0" wp14:anchorId="03C28707" wp14:editId="1429CD22">
                  <wp:extent cx="1376640" cy="720000"/>
                  <wp:effectExtent l="19050" t="19050" r="14605" b="23495"/>
                  <wp:docPr id="1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9"/>
                          <a:srcRect/>
                          <a:stretch>
                            <a:fillRect/>
                          </a:stretch>
                        </pic:blipFill>
                        <pic:spPr bwMode="auto">
                          <a:xfrm>
                            <a:off x="0" y="0"/>
                            <a:ext cx="1376640" cy="720000"/>
                          </a:xfrm>
                          <a:prstGeom prst="rect">
                            <a:avLst/>
                          </a:prstGeom>
                          <a:noFill/>
                          <a:ln w="9525">
                            <a:solidFill>
                              <a:schemeClr val="tx1"/>
                            </a:solidFill>
                            <a:miter lim="800000"/>
                            <a:headEnd/>
                            <a:tailEnd/>
                          </a:ln>
                        </pic:spPr>
                      </pic:pic>
                    </a:graphicData>
                  </a:graphic>
                </wp:inline>
              </w:drawing>
            </w:r>
          </w:p>
          <w:p w14:paraId="45076190" w14:textId="39C074AB" w:rsidR="00CE1479" w:rsidRPr="00C1590F" w:rsidRDefault="00CE1479" w:rsidP="00C1590F">
            <w:pPr>
              <w:pStyle w:val="afb"/>
            </w:pPr>
            <w:r w:rsidRPr="00C1590F">
              <w:t>д</w:t>
            </w:r>
          </w:p>
        </w:tc>
        <w:tc>
          <w:tcPr>
            <w:tcW w:w="2605" w:type="dxa"/>
            <w:shd w:val="clear" w:color="auto" w:fill="auto"/>
            <w:vAlign w:val="center"/>
          </w:tcPr>
          <w:p w14:paraId="244EA12B" w14:textId="77777777" w:rsidR="00FF3CCE" w:rsidRPr="00C1590F" w:rsidRDefault="00FF3CCE" w:rsidP="00C1590F">
            <w:pPr>
              <w:pStyle w:val="afb"/>
            </w:pPr>
            <w:r w:rsidRPr="00C1590F">
              <w:rPr>
                <w:noProof/>
              </w:rPr>
              <w:drawing>
                <wp:inline distT="0" distB="0" distL="0" distR="0" wp14:anchorId="4488C9C3" wp14:editId="1E78DE1F">
                  <wp:extent cx="1345794" cy="720000"/>
                  <wp:effectExtent l="19050" t="19050" r="26035" b="23495"/>
                  <wp:docPr id="1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0"/>
                          <a:srcRect/>
                          <a:stretch>
                            <a:fillRect/>
                          </a:stretch>
                        </pic:blipFill>
                        <pic:spPr bwMode="auto">
                          <a:xfrm>
                            <a:off x="0" y="0"/>
                            <a:ext cx="1345794" cy="720000"/>
                          </a:xfrm>
                          <a:prstGeom prst="rect">
                            <a:avLst/>
                          </a:prstGeom>
                          <a:noFill/>
                          <a:ln w="9525">
                            <a:solidFill>
                              <a:schemeClr val="tx1"/>
                            </a:solidFill>
                            <a:miter lim="800000"/>
                            <a:headEnd/>
                            <a:tailEnd/>
                          </a:ln>
                        </pic:spPr>
                      </pic:pic>
                    </a:graphicData>
                  </a:graphic>
                </wp:inline>
              </w:drawing>
            </w:r>
          </w:p>
          <w:p w14:paraId="4736B1E5" w14:textId="7789A7CA" w:rsidR="00CE1479" w:rsidRPr="00C1590F" w:rsidRDefault="00CE1479" w:rsidP="00C1590F">
            <w:pPr>
              <w:pStyle w:val="afb"/>
            </w:pPr>
            <w:r w:rsidRPr="00C1590F">
              <w:t>е</w:t>
            </w:r>
          </w:p>
        </w:tc>
      </w:tr>
      <w:tr w:rsidR="00FF3CCE" w:rsidRPr="00C1590F" w14:paraId="201E91C4" w14:textId="77777777" w:rsidTr="00C1590F">
        <w:tc>
          <w:tcPr>
            <w:tcW w:w="4644" w:type="dxa"/>
            <w:shd w:val="clear" w:color="auto" w:fill="auto"/>
          </w:tcPr>
          <w:p w14:paraId="781FB757" w14:textId="3D088FF3" w:rsidR="00FF3CCE" w:rsidRPr="00C1590F" w:rsidRDefault="00C1590F" w:rsidP="00C1590F">
            <w:pPr>
              <w:pStyle w:val="afb"/>
            </w:pPr>
            <w:r w:rsidRPr="00C1590F">
              <w:object w:dxaOrig="7294" w:dyaOrig="5569" w14:anchorId="521CED0C">
                <v:shape id="_x0000_i1043" type="#_x0000_t75" style="width:198.6pt;height:124.2pt" o:ole="">
                  <v:imagedata r:id="rId121" o:title=""/>
                </v:shape>
                <o:OLEObject Type="Embed" ProgID="Origin50.Graph" ShapeID="_x0000_i1043" DrawAspect="Content" ObjectID="_1591534247" r:id="rId122"/>
              </w:object>
            </w:r>
          </w:p>
          <w:p w14:paraId="55F6F3A7" w14:textId="4F3BCEA0" w:rsidR="00CE1479" w:rsidRPr="00C1590F" w:rsidRDefault="00A76764" w:rsidP="00C1590F">
            <w:pPr>
              <w:pStyle w:val="afb"/>
            </w:pPr>
            <w:r w:rsidRPr="00C1590F">
              <w:t>ж</w:t>
            </w:r>
          </w:p>
        </w:tc>
        <w:tc>
          <w:tcPr>
            <w:tcW w:w="2605" w:type="dxa"/>
            <w:shd w:val="clear" w:color="auto" w:fill="auto"/>
            <w:vAlign w:val="center"/>
          </w:tcPr>
          <w:p w14:paraId="140D2949" w14:textId="77777777" w:rsidR="00FF3CCE" w:rsidRPr="00C1590F" w:rsidRDefault="00FF3CCE" w:rsidP="00C1590F">
            <w:pPr>
              <w:pStyle w:val="afb"/>
            </w:pPr>
            <w:r w:rsidRPr="00C1590F">
              <w:rPr>
                <w:noProof/>
              </w:rPr>
              <w:drawing>
                <wp:inline distT="0" distB="0" distL="0" distR="0" wp14:anchorId="7D36653D" wp14:editId="1B02208E">
                  <wp:extent cx="1326701" cy="1080000"/>
                  <wp:effectExtent l="19050" t="19050" r="26035" b="25400"/>
                  <wp:docPr id="13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3"/>
                          <a:srcRect/>
                          <a:stretch>
                            <a:fillRect/>
                          </a:stretch>
                        </pic:blipFill>
                        <pic:spPr bwMode="auto">
                          <a:xfrm>
                            <a:off x="0" y="0"/>
                            <a:ext cx="1326701" cy="1080000"/>
                          </a:xfrm>
                          <a:prstGeom prst="rect">
                            <a:avLst/>
                          </a:prstGeom>
                          <a:noFill/>
                          <a:ln w="9525">
                            <a:solidFill>
                              <a:schemeClr val="tx1"/>
                            </a:solidFill>
                            <a:miter lim="800000"/>
                            <a:headEnd/>
                            <a:tailEnd/>
                          </a:ln>
                        </pic:spPr>
                      </pic:pic>
                    </a:graphicData>
                  </a:graphic>
                </wp:inline>
              </w:drawing>
            </w:r>
          </w:p>
          <w:p w14:paraId="7DEE3D9B" w14:textId="3EB5604A" w:rsidR="00CE1479" w:rsidRPr="00C1590F" w:rsidRDefault="00A76764" w:rsidP="00C1590F">
            <w:pPr>
              <w:pStyle w:val="afb"/>
            </w:pPr>
            <w:r w:rsidRPr="00C1590F">
              <w:t>з</w:t>
            </w:r>
          </w:p>
        </w:tc>
        <w:tc>
          <w:tcPr>
            <w:tcW w:w="2605" w:type="dxa"/>
            <w:shd w:val="clear" w:color="auto" w:fill="auto"/>
            <w:vAlign w:val="center"/>
          </w:tcPr>
          <w:p w14:paraId="2220F192" w14:textId="77777777" w:rsidR="00FF3CCE" w:rsidRPr="00C1590F" w:rsidRDefault="00FF3CCE" w:rsidP="00C1590F">
            <w:pPr>
              <w:pStyle w:val="afb"/>
            </w:pPr>
            <w:r w:rsidRPr="00C1590F">
              <w:rPr>
                <w:noProof/>
              </w:rPr>
              <w:drawing>
                <wp:inline distT="0" distB="0" distL="0" distR="0" wp14:anchorId="0DF52BD9" wp14:editId="1383806C">
                  <wp:extent cx="1285211" cy="1080000"/>
                  <wp:effectExtent l="19050" t="19050" r="10795" b="25400"/>
                  <wp:docPr id="14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rotWithShape="1">
                          <a:blip r:embed="rId124"/>
                          <a:srcRect t="7304" b="3912"/>
                          <a:stretch/>
                        </pic:blipFill>
                        <pic:spPr bwMode="auto">
                          <a:xfrm>
                            <a:off x="0" y="0"/>
                            <a:ext cx="1285211" cy="1080000"/>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37BE71C0" w14:textId="30B22EAD" w:rsidR="00CE1479" w:rsidRPr="00C1590F" w:rsidRDefault="00A76764" w:rsidP="00C1590F">
            <w:pPr>
              <w:pStyle w:val="afb"/>
            </w:pPr>
            <w:r w:rsidRPr="00C1590F">
              <w:t>и</w:t>
            </w:r>
          </w:p>
        </w:tc>
      </w:tr>
      <w:tr w:rsidR="00FF3CCE" w:rsidRPr="00C1590F" w14:paraId="7242C8DF" w14:textId="77777777" w:rsidTr="00C1590F">
        <w:tc>
          <w:tcPr>
            <w:tcW w:w="4644" w:type="dxa"/>
            <w:shd w:val="clear" w:color="auto" w:fill="auto"/>
          </w:tcPr>
          <w:p w14:paraId="48CF8312" w14:textId="3971760C" w:rsidR="00FF3CCE" w:rsidRPr="00C1590F" w:rsidRDefault="00C1590F" w:rsidP="00C1590F">
            <w:pPr>
              <w:pStyle w:val="afb"/>
            </w:pPr>
            <w:r w:rsidRPr="00C1590F">
              <w:object w:dxaOrig="7294" w:dyaOrig="5569" w14:anchorId="3ABEB78E">
                <v:shape id="_x0000_i1044" type="#_x0000_t75" style="width:186pt;height:119.4pt" o:ole="">
                  <v:imagedata r:id="rId125" o:title=""/>
                </v:shape>
                <o:OLEObject Type="Embed" ProgID="Origin50.Graph" ShapeID="_x0000_i1044" DrawAspect="Content" ObjectID="_1591534248" r:id="rId126"/>
              </w:object>
            </w:r>
          </w:p>
          <w:p w14:paraId="4FCADCD3" w14:textId="36A0AE70" w:rsidR="00CE1479" w:rsidRPr="00C1590F" w:rsidRDefault="00A76764" w:rsidP="00C1590F">
            <w:pPr>
              <w:pStyle w:val="afb"/>
            </w:pPr>
            <w:r w:rsidRPr="00C1590F">
              <w:t>к</w:t>
            </w:r>
          </w:p>
        </w:tc>
        <w:tc>
          <w:tcPr>
            <w:tcW w:w="2605" w:type="dxa"/>
            <w:shd w:val="clear" w:color="auto" w:fill="auto"/>
            <w:vAlign w:val="center"/>
          </w:tcPr>
          <w:p w14:paraId="673B5ADE" w14:textId="77777777" w:rsidR="00FF3CCE" w:rsidRPr="00C1590F" w:rsidRDefault="00FF3CCE" w:rsidP="00C1590F">
            <w:pPr>
              <w:pStyle w:val="afb"/>
            </w:pPr>
            <w:r w:rsidRPr="00C1590F">
              <w:rPr>
                <w:noProof/>
              </w:rPr>
              <w:drawing>
                <wp:inline distT="0" distB="0" distL="0" distR="0" wp14:anchorId="3B86E9B5" wp14:editId="2479EA94">
                  <wp:extent cx="1328803" cy="1440000"/>
                  <wp:effectExtent l="19050" t="19050" r="24130" b="27305"/>
                  <wp:docPr id="14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27"/>
                          <a:srcRect/>
                          <a:stretch>
                            <a:fillRect/>
                          </a:stretch>
                        </pic:blipFill>
                        <pic:spPr bwMode="auto">
                          <a:xfrm>
                            <a:off x="0" y="0"/>
                            <a:ext cx="1328803" cy="1440000"/>
                          </a:xfrm>
                          <a:prstGeom prst="rect">
                            <a:avLst/>
                          </a:prstGeom>
                          <a:noFill/>
                          <a:ln w="9525">
                            <a:solidFill>
                              <a:schemeClr val="tx1"/>
                            </a:solidFill>
                            <a:miter lim="800000"/>
                            <a:headEnd/>
                            <a:tailEnd/>
                          </a:ln>
                        </pic:spPr>
                      </pic:pic>
                    </a:graphicData>
                  </a:graphic>
                </wp:inline>
              </w:drawing>
            </w:r>
          </w:p>
          <w:p w14:paraId="34867593" w14:textId="4D50D2C2" w:rsidR="00CE1479" w:rsidRPr="00C1590F" w:rsidRDefault="00A76764" w:rsidP="00C1590F">
            <w:pPr>
              <w:pStyle w:val="afb"/>
            </w:pPr>
            <w:r w:rsidRPr="00C1590F">
              <w:t>л</w:t>
            </w:r>
          </w:p>
        </w:tc>
        <w:tc>
          <w:tcPr>
            <w:tcW w:w="2605" w:type="dxa"/>
            <w:shd w:val="clear" w:color="auto" w:fill="auto"/>
            <w:vAlign w:val="center"/>
          </w:tcPr>
          <w:p w14:paraId="26C1B421" w14:textId="77777777" w:rsidR="00FF3CCE" w:rsidRPr="00C1590F" w:rsidRDefault="00FF3CCE" w:rsidP="00C1590F">
            <w:pPr>
              <w:pStyle w:val="afb"/>
            </w:pPr>
            <w:r w:rsidRPr="00C1590F">
              <w:rPr>
                <w:noProof/>
              </w:rPr>
              <w:drawing>
                <wp:inline distT="0" distB="0" distL="0" distR="0" wp14:anchorId="1703CE36" wp14:editId="0AA953A5">
                  <wp:extent cx="1345116" cy="1440000"/>
                  <wp:effectExtent l="19050" t="19050" r="26670" b="27305"/>
                  <wp:docPr id="1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28"/>
                          <a:srcRect/>
                          <a:stretch>
                            <a:fillRect/>
                          </a:stretch>
                        </pic:blipFill>
                        <pic:spPr bwMode="auto">
                          <a:xfrm>
                            <a:off x="0" y="0"/>
                            <a:ext cx="1345116" cy="1440000"/>
                          </a:xfrm>
                          <a:prstGeom prst="rect">
                            <a:avLst/>
                          </a:prstGeom>
                          <a:noFill/>
                          <a:ln w="9525">
                            <a:solidFill>
                              <a:schemeClr val="tx1"/>
                            </a:solidFill>
                            <a:miter lim="800000"/>
                            <a:headEnd/>
                            <a:tailEnd/>
                          </a:ln>
                        </pic:spPr>
                      </pic:pic>
                    </a:graphicData>
                  </a:graphic>
                </wp:inline>
              </w:drawing>
            </w:r>
          </w:p>
          <w:p w14:paraId="255969F6" w14:textId="44729E80" w:rsidR="00CE1479" w:rsidRPr="00C1590F" w:rsidRDefault="00A76764" w:rsidP="00C1590F">
            <w:pPr>
              <w:pStyle w:val="afb"/>
            </w:pPr>
            <w:r w:rsidRPr="00C1590F">
              <w:t>м</w:t>
            </w:r>
          </w:p>
        </w:tc>
      </w:tr>
    </w:tbl>
    <w:p w14:paraId="691CE325" w14:textId="7850762C" w:rsidR="00C1590F" w:rsidRDefault="00C1590F" w:rsidP="00FF3CCE">
      <w:pPr>
        <w:pStyle w:val="afb"/>
      </w:pPr>
    </w:p>
    <w:p w14:paraId="41D280C0" w14:textId="77777777" w:rsidR="00C1590F" w:rsidRPr="00043FA2" w:rsidRDefault="00C1590F" w:rsidP="00FF3CCE">
      <w:pPr>
        <w:pStyle w:val="afb"/>
        <w:rPr>
          <w:sz w:val="20"/>
          <w:szCs w:val="20"/>
        </w:rPr>
      </w:pPr>
    </w:p>
    <w:p w14:paraId="2F55D11C" w14:textId="0A43E10A" w:rsidR="00C1590F" w:rsidRPr="00043FA2" w:rsidRDefault="00CE1479" w:rsidP="00FF3CCE">
      <w:pPr>
        <w:pStyle w:val="afb"/>
        <w:rPr>
          <w:sz w:val="20"/>
          <w:szCs w:val="20"/>
        </w:rPr>
      </w:pPr>
      <w:r w:rsidRPr="00043FA2">
        <w:rPr>
          <w:sz w:val="20"/>
          <w:szCs w:val="20"/>
        </w:rPr>
        <w:lastRenderedPageBreak/>
        <w:t>а</w:t>
      </w:r>
      <w:r w:rsidR="00C00E7C" w:rsidRPr="00043FA2">
        <w:rPr>
          <w:sz w:val="20"/>
          <w:szCs w:val="20"/>
        </w:rPr>
        <w:t xml:space="preserve">, г, </w:t>
      </w:r>
      <w:r w:rsidR="00A76764" w:rsidRPr="00043FA2">
        <w:rPr>
          <w:sz w:val="20"/>
          <w:szCs w:val="20"/>
        </w:rPr>
        <w:t>ж</w:t>
      </w:r>
      <w:r w:rsidR="00C00E7C" w:rsidRPr="00043FA2">
        <w:rPr>
          <w:sz w:val="20"/>
          <w:szCs w:val="20"/>
        </w:rPr>
        <w:t xml:space="preserve">, </w:t>
      </w:r>
      <w:r w:rsidR="00A76764" w:rsidRPr="00043FA2">
        <w:rPr>
          <w:sz w:val="20"/>
          <w:szCs w:val="20"/>
        </w:rPr>
        <w:t>к</w:t>
      </w:r>
      <w:r w:rsidRPr="00043FA2">
        <w:rPr>
          <w:sz w:val="20"/>
          <w:szCs w:val="20"/>
        </w:rPr>
        <w:t> – структурны</w:t>
      </w:r>
      <w:r w:rsidR="00C00E7C" w:rsidRPr="00043FA2">
        <w:rPr>
          <w:sz w:val="20"/>
          <w:szCs w:val="20"/>
        </w:rPr>
        <w:t>е</w:t>
      </w:r>
      <w:r w:rsidRPr="00043FA2">
        <w:rPr>
          <w:sz w:val="20"/>
          <w:szCs w:val="20"/>
        </w:rPr>
        <w:t xml:space="preserve"> анализ</w:t>
      </w:r>
      <w:r w:rsidR="00C00E7C" w:rsidRPr="00043FA2">
        <w:rPr>
          <w:sz w:val="20"/>
          <w:szCs w:val="20"/>
        </w:rPr>
        <w:t>ы</w:t>
      </w:r>
      <w:r w:rsidRPr="00043FA2">
        <w:rPr>
          <w:sz w:val="20"/>
          <w:szCs w:val="20"/>
        </w:rPr>
        <w:t xml:space="preserve"> при t = 10</w:t>
      </w:r>
      <w:r w:rsidR="00C00E7C" w:rsidRPr="00043FA2">
        <w:rPr>
          <w:sz w:val="20"/>
          <w:szCs w:val="20"/>
        </w:rPr>
        <w:t>, 50, 100, 150</w:t>
      </w:r>
      <w:r w:rsidRPr="00043FA2">
        <w:rPr>
          <w:sz w:val="20"/>
          <w:szCs w:val="20"/>
        </w:rPr>
        <w:t xml:space="preserve"> пс</w:t>
      </w:r>
    </w:p>
    <w:p w14:paraId="0D451831" w14:textId="1E5EA111" w:rsidR="000A0CCE" w:rsidRPr="00043FA2" w:rsidRDefault="00C00E7C" w:rsidP="00FF3CCE">
      <w:pPr>
        <w:pStyle w:val="afb"/>
        <w:rPr>
          <w:sz w:val="20"/>
          <w:szCs w:val="20"/>
        </w:rPr>
      </w:pPr>
      <w:r w:rsidRPr="00043FA2">
        <w:rPr>
          <w:sz w:val="20"/>
          <w:szCs w:val="20"/>
        </w:rPr>
        <w:t xml:space="preserve">б, в, д, е, </w:t>
      </w:r>
      <w:r w:rsidR="00A76764" w:rsidRPr="00043FA2">
        <w:rPr>
          <w:sz w:val="20"/>
          <w:szCs w:val="20"/>
        </w:rPr>
        <w:t>з</w:t>
      </w:r>
      <w:r w:rsidRPr="00043FA2">
        <w:rPr>
          <w:sz w:val="20"/>
          <w:szCs w:val="20"/>
        </w:rPr>
        <w:t xml:space="preserve">, </w:t>
      </w:r>
      <w:r w:rsidR="00A76764" w:rsidRPr="00043FA2">
        <w:rPr>
          <w:sz w:val="20"/>
          <w:szCs w:val="20"/>
        </w:rPr>
        <w:t>и</w:t>
      </w:r>
      <w:r w:rsidRPr="00043FA2">
        <w:rPr>
          <w:sz w:val="20"/>
          <w:szCs w:val="20"/>
        </w:rPr>
        <w:t xml:space="preserve">, </w:t>
      </w:r>
      <w:r w:rsidR="00A76764" w:rsidRPr="00043FA2">
        <w:rPr>
          <w:sz w:val="20"/>
          <w:szCs w:val="20"/>
        </w:rPr>
        <w:t>л</w:t>
      </w:r>
      <w:r w:rsidRPr="00043FA2">
        <w:rPr>
          <w:sz w:val="20"/>
          <w:szCs w:val="20"/>
        </w:rPr>
        <w:t xml:space="preserve">, </w:t>
      </w:r>
      <w:r w:rsidR="00A76764" w:rsidRPr="00043FA2">
        <w:rPr>
          <w:sz w:val="20"/>
          <w:szCs w:val="20"/>
        </w:rPr>
        <w:t>м</w:t>
      </w:r>
      <w:r w:rsidRPr="00043FA2">
        <w:rPr>
          <w:sz w:val="20"/>
          <w:szCs w:val="20"/>
        </w:rPr>
        <w:t xml:space="preserve"> - состояние приповерхностных областей моделируемых кристаллитов в соответствующие моменты времени (дана проекция на плоскость x-z, нормаль к поверхности кристаллита направлена вверх)</w:t>
      </w:r>
    </w:p>
    <w:p w14:paraId="5608286D" w14:textId="77777777" w:rsidR="00C1590F" w:rsidRPr="00043FA2" w:rsidRDefault="00C1590F" w:rsidP="00FF3CCE">
      <w:pPr>
        <w:pStyle w:val="afb"/>
        <w:rPr>
          <w:sz w:val="20"/>
          <w:szCs w:val="20"/>
        </w:rPr>
      </w:pPr>
    </w:p>
    <w:p w14:paraId="0721104C" w14:textId="1203CF31" w:rsidR="00FF3CCE" w:rsidRDefault="00FF3CCE" w:rsidP="00FF3CCE">
      <w:pPr>
        <w:pStyle w:val="afb"/>
      </w:pPr>
      <w:r w:rsidRPr="00A61C83">
        <w:t>Рисунок</w:t>
      </w:r>
      <w:r w:rsidR="00A61C83" w:rsidRPr="00A61C83">
        <w:t xml:space="preserve"> 3.2</w:t>
      </w:r>
      <w:r w:rsidR="002B60D5">
        <w:t>7</w:t>
      </w:r>
      <w:r w:rsidRPr="00D228F4">
        <w:t xml:space="preserve"> – Сравнение радиальных функции распределения для атомов в приповерхностном слое оксида, в разные моменты </w:t>
      </w:r>
      <w:r w:rsidR="00C00E7C" w:rsidRPr="00D228F4">
        <w:t>времени.</w:t>
      </w:r>
      <w:r w:rsidRPr="00D228F4">
        <w:t xml:space="preserve"> Атомы кислорода показаны красным цветом, железа </w:t>
      </w:r>
      <w:r w:rsidR="00C00E7C">
        <w:t>-</w:t>
      </w:r>
      <w:r w:rsidRPr="00D228F4">
        <w:t xml:space="preserve"> синим и хрома - зелёный.</w:t>
      </w:r>
    </w:p>
    <w:p w14:paraId="37304C5D" w14:textId="77777777" w:rsidR="00C1590F" w:rsidRPr="00D228F4" w:rsidRDefault="00C1590F" w:rsidP="00FF3CCE">
      <w:pPr>
        <w:pStyle w:val="afb"/>
      </w:pPr>
    </w:p>
    <w:p w14:paraId="2FE15E31" w14:textId="57871698" w:rsidR="00BD5289" w:rsidRDefault="00BD5289" w:rsidP="00FF3CCE">
      <w:r>
        <w:t xml:space="preserve">Видно, что со временем исчезают </w:t>
      </w:r>
      <w:r w:rsidR="00DB64D1">
        <w:t>пики,</w:t>
      </w:r>
      <w:r>
        <w:t xml:space="preserve"> соответствующие железной </w:t>
      </w:r>
      <w:r w:rsidR="00DB64D1">
        <w:t>под</w:t>
      </w:r>
      <w:r>
        <w:t>решетке, это свидетельствует о том, что идет перестройка структуры в приповерхностном слое.</w:t>
      </w:r>
    </w:p>
    <w:p w14:paraId="1A7ADBB3" w14:textId="40F17940" w:rsidR="00FF3CCE" w:rsidRDefault="00FF3CCE" w:rsidP="00FF3CCE">
      <w:r w:rsidRPr="0016245C">
        <w:t xml:space="preserve">Толщина пленки оксида менялась со временем так, как показано на </w:t>
      </w:r>
      <w:r w:rsidRPr="000A0CCE">
        <w:t>рисунке</w:t>
      </w:r>
      <w:r w:rsidR="000A0CCE" w:rsidRPr="000A0CCE">
        <w:t> 3.</w:t>
      </w:r>
      <w:r w:rsidR="002B60D5">
        <w:t>28</w:t>
      </w:r>
      <w:r w:rsidRPr="0016245C">
        <w:t>.</w:t>
      </w:r>
    </w:p>
    <w:p w14:paraId="0AC568B7" w14:textId="77777777" w:rsidR="00C1590F" w:rsidRPr="0016245C" w:rsidRDefault="00C1590F" w:rsidP="00FF3CCE"/>
    <w:p w14:paraId="764B1C52" w14:textId="524EED80" w:rsidR="00FF3CCE" w:rsidRDefault="00886D2B" w:rsidP="00FF3CCE">
      <w:pPr>
        <w:pStyle w:val="afb"/>
      </w:pPr>
      <w:r>
        <w:object w:dxaOrig="7295" w:dyaOrig="5570" w14:anchorId="1E5A633F">
          <v:shape id="_x0000_i1045" type="#_x0000_t75" style="width:267.6pt;height:204.6pt" o:ole="">
            <v:imagedata r:id="rId129" o:title=""/>
          </v:shape>
          <o:OLEObject Type="Embed" ProgID="Origin50.Graph" ShapeID="_x0000_i1045" DrawAspect="Content" ObjectID="_1591534249" r:id="rId130"/>
        </w:object>
      </w:r>
    </w:p>
    <w:p w14:paraId="35ED5A64" w14:textId="77777777" w:rsidR="00C1590F" w:rsidRPr="005907CF" w:rsidRDefault="00C1590F" w:rsidP="00FF3CCE">
      <w:pPr>
        <w:pStyle w:val="afb"/>
      </w:pPr>
    </w:p>
    <w:p w14:paraId="3A8A5BC4" w14:textId="6DB1822C" w:rsidR="00FF3CCE" w:rsidRDefault="00FF3CCE" w:rsidP="00FF3CCE">
      <w:pPr>
        <w:pStyle w:val="afb"/>
      </w:pPr>
      <w:r w:rsidRPr="000A0CCE">
        <w:t>Рисунок</w:t>
      </w:r>
      <w:r w:rsidR="000A0CCE" w:rsidRPr="000A0CCE">
        <w:t xml:space="preserve"> 3.</w:t>
      </w:r>
      <w:r w:rsidR="002B60D5">
        <w:t>28</w:t>
      </w:r>
      <w:r w:rsidRPr="00D228F4">
        <w:t xml:space="preserve"> – Зависимость толщины оксидной пленки от времени окисления</w:t>
      </w:r>
      <w:r w:rsidR="00C00E7C">
        <w:t>.</w:t>
      </w:r>
    </w:p>
    <w:p w14:paraId="4DDBB5A3" w14:textId="77777777" w:rsidR="00C1590F" w:rsidRDefault="00C1590F" w:rsidP="00FF3CCE">
      <w:pPr>
        <w:pStyle w:val="afb"/>
      </w:pPr>
    </w:p>
    <w:p w14:paraId="1EEFB73E" w14:textId="0EB4A54A" w:rsidR="00DB64D1" w:rsidRDefault="00DB64D1" w:rsidP="00DB64D1">
      <w:pPr>
        <w:rPr>
          <w:rFonts w:eastAsia="Calibri"/>
        </w:rPr>
      </w:pPr>
      <w:r>
        <w:rPr>
          <w:rFonts w:eastAsia="Calibri"/>
        </w:rPr>
        <w:t>Со временем скорость роста пленки замедляется,</w:t>
      </w:r>
      <w:r w:rsidRPr="00DB64D1">
        <w:t xml:space="preserve"> </w:t>
      </w:r>
      <w:r w:rsidRPr="0016245C">
        <w:t>как и в случае моделирования без хрома</w:t>
      </w:r>
      <w:r>
        <w:rPr>
          <w:rFonts w:eastAsia="Calibri"/>
        </w:rPr>
        <w:t xml:space="preserve">, так как толщина пленки выходит на «плато». Можно предположить, что в дальнейшем пленка продолжит </w:t>
      </w:r>
      <w:r w:rsidR="00E74523">
        <w:rPr>
          <w:rFonts w:eastAsia="Calibri"/>
        </w:rPr>
        <w:t>расти,</w:t>
      </w:r>
      <w:r>
        <w:rPr>
          <w:rFonts w:eastAsia="Calibri"/>
        </w:rPr>
        <w:t xml:space="preserve"> но уже по механизму диффузии кислорода внутрь </w:t>
      </w:r>
      <w:r w:rsidR="00E74523">
        <w:rPr>
          <w:rFonts w:eastAsia="Calibri"/>
        </w:rPr>
        <w:t>материала,</w:t>
      </w:r>
      <w:r>
        <w:rPr>
          <w:rFonts w:eastAsia="Calibri"/>
        </w:rPr>
        <w:t xml:space="preserve"> а не </w:t>
      </w:r>
      <w:r w:rsidR="00E74523">
        <w:rPr>
          <w:rFonts w:eastAsia="Calibri"/>
        </w:rPr>
        <w:t>по механизму захвата атомов из атмосферы.</w:t>
      </w:r>
    </w:p>
    <w:p w14:paraId="0A408B1C" w14:textId="00D41E89" w:rsidR="00C678BE" w:rsidRDefault="00C678BE" w:rsidP="00FF3CCE">
      <w:r>
        <w:t>Сравнение двух аппроксимаций</w:t>
      </w:r>
      <w:r w:rsidR="00A8236F">
        <w:t xml:space="preserve"> изменения толщины пленки</w:t>
      </w:r>
      <w:r>
        <w:t xml:space="preserve"> представлено на </w:t>
      </w:r>
      <w:r w:rsidRPr="000A0CCE">
        <w:t>рисунке</w:t>
      </w:r>
      <w:r w:rsidR="000A0CCE" w:rsidRPr="000A0CCE">
        <w:t xml:space="preserve"> 3.</w:t>
      </w:r>
      <w:r w:rsidR="002B60D5">
        <w:t>29</w:t>
      </w:r>
      <w:r>
        <w:t>.</w:t>
      </w:r>
    </w:p>
    <w:p w14:paraId="64A42BF5" w14:textId="77777777" w:rsidR="00C1590F" w:rsidRDefault="00C1590F" w:rsidP="00FF3CCE"/>
    <w:p w14:paraId="1247DBCE" w14:textId="09374D12" w:rsidR="00C678BE" w:rsidRDefault="00886D2B" w:rsidP="00C678BE">
      <w:pPr>
        <w:jc w:val="center"/>
      </w:pPr>
      <w:r>
        <w:object w:dxaOrig="7295" w:dyaOrig="5570" w14:anchorId="1B2B54F2">
          <v:shape id="_x0000_i1046" type="#_x0000_t75" style="width:274.8pt;height:210pt" o:ole="">
            <v:imagedata r:id="rId131" o:title=""/>
          </v:shape>
          <o:OLEObject Type="Embed" ProgID="Origin50.Graph" ShapeID="_x0000_i1046" DrawAspect="Content" ObjectID="_1591534250" r:id="rId132"/>
        </w:object>
      </w:r>
    </w:p>
    <w:p w14:paraId="29945C2B" w14:textId="77777777" w:rsidR="00C1590F" w:rsidRDefault="00C1590F" w:rsidP="00C678BE">
      <w:pPr>
        <w:jc w:val="center"/>
      </w:pPr>
    </w:p>
    <w:p w14:paraId="5316FC61" w14:textId="3BA0B30A" w:rsidR="00C678BE" w:rsidRDefault="00133EB9" w:rsidP="00EC0FAB">
      <w:pPr>
        <w:pStyle w:val="afb"/>
      </w:pPr>
      <w:r w:rsidRPr="000A0CCE">
        <w:t>Рисунок</w:t>
      </w:r>
      <w:r w:rsidR="000A0CCE" w:rsidRPr="000A0CCE">
        <w:t xml:space="preserve"> 3.</w:t>
      </w:r>
      <w:r w:rsidR="002B60D5">
        <w:t>29</w:t>
      </w:r>
      <w:r>
        <w:t xml:space="preserve"> – Сравнение аппроксимаций </w:t>
      </w:r>
      <w:r w:rsidR="00C869E7">
        <w:t>толщины</w:t>
      </w:r>
      <w:r>
        <w:t xml:space="preserve"> оксидной пленки для систем железа без хрома и с хромом.</w:t>
      </w:r>
    </w:p>
    <w:p w14:paraId="1F01632C" w14:textId="77777777" w:rsidR="00C1590F" w:rsidRPr="00133EB9" w:rsidRDefault="00C1590F" w:rsidP="00EC0FAB">
      <w:pPr>
        <w:pStyle w:val="afb"/>
      </w:pPr>
    </w:p>
    <w:p w14:paraId="01B48F54" w14:textId="2F6A0246" w:rsidR="00E74523" w:rsidRDefault="00E74523" w:rsidP="00FF3CCE">
      <w:r>
        <w:t>Отметить нужно тот факт, что при наличии хрома</w:t>
      </w:r>
      <w:r w:rsidR="004144DA">
        <w:t xml:space="preserve"> в системе</w:t>
      </w:r>
      <w:r>
        <w:t xml:space="preserve"> пленка</w:t>
      </w:r>
      <w:r w:rsidR="004144DA">
        <w:t xml:space="preserve"> </w:t>
      </w:r>
      <w:r w:rsidR="002B60D5">
        <w:t>растет медленнее</w:t>
      </w:r>
      <w:r>
        <w:t xml:space="preserve">. </w:t>
      </w:r>
      <w:r w:rsidR="002B60D5">
        <w:t>Характер роста похож. На начальных этапах, до 100 пс, идет интенсивный рост оксида, после, замедление и выход на «плато».</w:t>
      </w:r>
    </w:p>
    <w:p w14:paraId="10E60D73" w14:textId="5DFBB501" w:rsidR="002B60D5" w:rsidRPr="00FC5541" w:rsidRDefault="002B60D5" w:rsidP="00FF3CCE">
      <w:r>
        <w:t xml:space="preserve">Такой результат согласуется с экспериментом по окислению стали ЭП-823, описанным в </w:t>
      </w:r>
      <w:r w:rsidR="00FC5541">
        <w:t xml:space="preserve">работе </w:t>
      </w:r>
      <w:r w:rsidR="00FC5541" w:rsidRPr="00FC5541">
        <w:t>[</w:t>
      </w:r>
      <w:r w:rsidR="00FC5541">
        <w:fldChar w:fldCharType="begin"/>
      </w:r>
      <w:r w:rsidR="00FC5541">
        <w:instrText xml:space="preserve"> REF ВЦисар_Корр_стойк_сталей_в_распл_свинца \n \h </w:instrText>
      </w:r>
      <w:r w:rsidR="00FC5541">
        <w:fldChar w:fldCharType="separate"/>
      </w:r>
      <w:r w:rsidR="00D01514">
        <w:t>24</w:t>
      </w:r>
      <w:r w:rsidR="00FC5541">
        <w:fldChar w:fldCharType="end"/>
      </w:r>
      <w:r w:rsidR="00FC5541" w:rsidRPr="00FC5541">
        <w:t>]</w:t>
      </w:r>
      <w:r w:rsidR="00FC5541">
        <w:t xml:space="preserve">, о чем говорилось ранее в разделе </w:t>
      </w:r>
      <w:r w:rsidR="00FC5541">
        <w:fldChar w:fldCharType="begin"/>
      </w:r>
      <w:r w:rsidR="00FC5541">
        <w:instrText xml:space="preserve"> REF _Ref513051897 \h </w:instrText>
      </w:r>
      <w:r w:rsidR="00FC5541">
        <w:fldChar w:fldCharType="separate"/>
      </w:r>
      <w:r w:rsidR="00D01514">
        <w:t>Взаимодействие стали ЭП-823 со свинцом.</w:t>
      </w:r>
      <w:r w:rsidR="00FC5541">
        <w:fldChar w:fldCharType="end"/>
      </w:r>
      <w:r w:rsidR="00FC5541">
        <w:fldChar w:fldCharType="begin"/>
      </w:r>
      <w:r w:rsidR="00FC5541">
        <w:instrText xml:space="preserve"> REF _Ref513051897 \n \h </w:instrText>
      </w:r>
      <w:r w:rsidR="00FC5541">
        <w:fldChar w:fldCharType="separate"/>
      </w:r>
      <w:r w:rsidR="00D01514">
        <w:t>1.3.4.3</w:t>
      </w:r>
      <w:r w:rsidR="00FC5541">
        <w:fldChar w:fldCharType="end"/>
      </w:r>
      <w:r w:rsidR="00FC5541">
        <w:t>.</w:t>
      </w:r>
    </w:p>
    <w:p w14:paraId="24B1AD59" w14:textId="0BFAC0EC" w:rsidR="00133417" w:rsidRDefault="008468A2" w:rsidP="00E54223">
      <w:r>
        <w:t xml:space="preserve">В работе </w:t>
      </w:r>
      <w:r w:rsidRPr="00CA734D">
        <w:t>[</w:t>
      </w:r>
      <w:r w:rsidR="000A1E77">
        <w:fldChar w:fldCharType="begin"/>
      </w:r>
      <w:r w:rsidR="000A1E77">
        <w:instrText xml:space="preserve"> REF NDas_Quantum_chemical_MD_Fe_Cr \n \h </w:instrText>
      </w:r>
      <w:r w:rsidR="000A1E77">
        <w:fldChar w:fldCharType="separate"/>
      </w:r>
      <w:r w:rsidR="00D01514">
        <w:t>51</w:t>
      </w:r>
      <w:r w:rsidR="000A1E77">
        <w:fldChar w:fldCharType="end"/>
      </w:r>
      <w:r w:rsidRPr="00CA734D">
        <w:t xml:space="preserve">] </w:t>
      </w:r>
      <w:r>
        <w:t xml:space="preserve">авторы </w:t>
      </w:r>
      <w:r w:rsidR="00CA734D">
        <w:t>проводили исследование по окислению</w:t>
      </w:r>
      <w:r w:rsidR="00A63C0E">
        <w:t xml:space="preserve"> молекулами воды</w:t>
      </w:r>
      <w:r w:rsidR="00CA734D">
        <w:t xml:space="preserve"> </w:t>
      </w:r>
      <w:r w:rsidR="00994F75">
        <w:t xml:space="preserve">поверхности систем </w:t>
      </w:r>
      <w:r w:rsidR="00A63C0E">
        <w:t xml:space="preserve">чистого ГЦК железа и системы железо – хром. Расчеты выполнялись с помощью </w:t>
      </w:r>
      <w:r w:rsidR="00A63C0E">
        <w:rPr>
          <w:lang w:val="en-US"/>
        </w:rPr>
        <w:t>DFT</w:t>
      </w:r>
      <w:r w:rsidR="00A63C0E" w:rsidRPr="00A63C0E">
        <w:t xml:space="preserve"> </w:t>
      </w:r>
      <w:r w:rsidR="00A63C0E">
        <w:t>методов, и как следствие, размер ячейки был мал. Для чистого железа количество атомов составило 48 штук и 6 молекул воды. Для системы железо</w:t>
      </w:r>
      <w:r w:rsidR="00A63C0E">
        <w:noBreakHyphen/>
        <w:t xml:space="preserve">хром количество атомов составило те же 48 штук, из которых 6 атомов были хромом и, как и раньше, 6 молекул воды над поверхностью. Температура моделирования 561 </w:t>
      </w:r>
      <w:r w:rsidR="00A63C0E">
        <w:rPr>
          <w:rFonts w:cs="Times New Roman"/>
        </w:rPr>
        <w:t>˚</w:t>
      </w:r>
      <w:r w:rsidR="00A63C0E">
        <w:t xml:space="preserve">К </w:t>
      </w:r>
      <w:r w:rsidR="00A63C0E">
        <w:rPr>
          <w:rFonts w:cs="Times New Roman"/>
        </w:rPr>
        <w:t>≈</w:t>
      </w:r>
      <w:r w:rsidR="00A63C0E">
        <w:t xml:space="preserve"> 287 </w:t>
      </w:r>
      <w:r w:rsidR="00A63C0E">
        <w:rPr>
          <w:rFonts w:cs="Times New Roman"/>
        </w:rPr>
        <w:t>˚</w:t>
      </w:r>
      <w:r w:rsidR="00A63C0E">
        <w:t xml:space="preserve">С. </w:t>
      </w:r>
      <w:r w:rsidR="00133417">
        <w:t>Общее время моделирования составило 1 пс.</w:t>
      </w:r>
      <w:r w:rsidR="00E54223">
        <w:t xml:space="preserve"> </w:t>
      </w:r>
      <w:r w:rsidR="00133417">
        <w:t xml:space="preserve">На </w:t>
      </w:r>
      <w:r w:rsidR="00133417" w:rsidRPr="00A90E4D">
        <w:t>рисунке</w:t>
      </w:r>
      <w:r w:rsidR="00A90E4D" w:rsidRPr="00A90E4D">
        <w:t xml:space="preserve"> 3.30</w:t>
      </w:r>
      <w:r w:rsidR="00133417">
        <w:t xml:space="preserve"> показано распределение зарядов в начале моделирования и через 1</w:t>
      </w:r>
      <w:r w:rsidR="00E54223">
        <w:t> </w:t>
      </w:r>
      <w:r w:rsidR="00133417">
        <w:t>пс.</w:t>
      </w:r>
    </w:p>
    <w:p w14:paraId="0B5084F2" w14:textId="77777777" w:rsidR="00C1590F" w:rsidRDefault="00C1590F" w:rsidP="00E54223"/>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6"/>
        <w:gridCol w:w="2336"/>
        <w:gridCol w:w="2336"/>
        <w:gridCol w:w="2337"/>
      </w:tblGrid>
      <w:tr w:rsidR="00C1590F" w14:paraId="46935F6A" w14:textId="78ED4961" w:rsidTr="00C1590F">
        <w:tc>
          <w:tcPr>
            <w:tcW w:w="2336" w:type="dxa"/>
          </w:tcPr>
          <w:p w14:paraId="2368FBC9" w14:textId="77777777" w:rsidR="00C1590F" w:rsidRDefault="00C1590F" w:rsidP="00133417">
            <w:pPr>
              <w:pStyle w:val="afb"/>
            </w:pPr>
            <w:r>
              <w:rPr>
                <w:noProof/>
              </w:rPr>
              <w:lastRenderedPageBreak/>
              <w:drawing>
                <wp:inline distT="0" distB="0" distL="0" distR="0" wp14:anchorId="3B783DED" wp14:editId="51F472F4">
                  <wp:extent cx="837032" cy="1260000"/>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37032" cy="1260000"/>
                          </a:xfrm>
                          <a:prstGeom prst="rect">
                            <a:avLst/>
                          </a:prstGeom>
                        </pic:spPr>
                      </pic:pic>
                    </a:graphicData>
                  </a:graphic>
                </wp:inline>
              </w:drawing>
            </w:r>
          </w:p>
          <w:p w14:paraId="57935420" w14:textId="0D902491" w:rsidR="00C1590F" w:rsidRDefault="00C1590F" w:rsidP="00133417">
            <w:pPr>
              <w:pStyle w:val="afb"/>
            </w:pPr>
            <w:r>
              <w:t>а</w:t>
            </w:r>
          </w:p>
        </w:tc>
        <w:tc>
          <w:tcPr>
            <w:tcW w:w="2336" w:type="dxa"/>
          </w:tcPr>
          <w:p w14:paraId="22021F38" w14:textId="77777777" w:rsidR="00C1590F" w:rsidRDefault="00C1590F" w:rsidP="00133417">
            <w:pPr>
              <w:pStyle w:val="afb"/>
            </w:pPr>
            <w:r>
              <w:rPr>
                <w:noProof/>
              </w:rPr>
              <w:drawing>
                <wp:inline distT="0" distB="0" distL="0" distR="0" wp14:anchorId="10E849A3" wp14:editId="61CF76BE">
                  <wp:extent cx="1422000" cy="1260000"/>
                  <wp:effectExtent l="0" t="0" r="698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2000" cy="1260000"/>
                          </a:xfrm>
                          <a:prstGeom prst="rect">
                            <a:avLst/>
                          </a:prstGeom>
                        </pic:spPr>
                      </pic:pic>
                    </a:graphicData>
                  </a:graphic>
                </wp:inline>
              </w:drawing>
            </w:r>
          </w:p>
          <w:p w14:paraId="4A0F433D" w14:textId="46747379" w:rsidR="00C1590F" w:rsidRDefault="00C1590F" w:rsidP="00133417">
            <w:pPr>
              <w:pStyle w:val="afb"/>
            </w:pPr>
            <w:r>
              <w:t>б</w:t>
            </w:r>
          </w:p>
        </w:tc>
        <w:tc>
          <w:tcPr>
            <w:tcW w:w="2336" w:type="dxa"/>
          </w:tcPr>
          <w:p w14:paraId="6EEDBA0B" w14:textId="77777777" w:rsidR="00C1590F" w:rsidRDefault="00C1590F" w:rsidP="00C1590F">
            <w:pPr>
              <w:pStyle w:val="afb"/>
            </w:pPr>
            <w:r>
              <w:rPr>
                <w:noProof/>
              </w:rPr>
              <w:drawing>
                <wp:inline distT="0" distB="0" distL="0" distR="0" wp14:anchorId="786F0309" wp14:editId="55D47065">
                  <wp:extent cx="913383" cy="1260000"/>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13383" cy="1260000"/>
                          </a:xfrm>
                          <a:prstGeom prst="rect">
                            <a:avLst/>
                          </a:prstGeom>
                        </pic:spPr>
                      </pic:pic>
                    </a:graphicData>
                  </a:graphic>
                </wp:inline>
              </w:drawing>
            </w:r>
          </w:p>
          <w:p w14:paraId="51EC3EEE" w14:textId="310719A1" w:rsidR="00C1590F" w:rsidRDefault="00C1590F" w:rsidP="00C1590F">
            <w:pPr>
              <w:pStyle w:val="afb"/>
              <w:rPr>
                <w:noProof/>
              </w:rPr>
            </w:pPr>
            <w:r>
              <w:t>в</w:t>
            </w:r>
          </w:p>
        </w:tc>
        <w:tc>
          <w:tcPr>
            <w:tcW w:w="2337" w:type="dxa"/>
          </w:tcPr>
          <w:p w14:paraId="3BAC91B8" w14:textId="77777777" w:rsidR="00C1590F" w:rsidRDefault="00C1590F" w:rsidP="00C1590F">
            <w:pPr>
              <w:pStyle w:val="afb"/>
            </w:pPr>
            <w:r>
              <w:rPr>
                <w:noProof/>
              </w:rPr>
              <w:drawing>
                <wp:inline distT="0" distB="0" distL="0" distR="0" wp14:anchorId="677216E0" wp14:editId="1EE4876A">
                  <wp:extent cx="1390667" cy="126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90667" cy="1260000"/>
                          </a:xfrm>
                          <a:prstGeom prst="rect">
                            <a:avLst/>
                          </a:prstGeom>
                        </pic:spPr>
                      </pic:pic>
                    </a:graphicData>
                  </a:graphic>
                </wp:inline>
              </w:drawing>
            </w:r>
          </w:p>
          <w:p w14:paraId="4225188E" w14:textId="665F0C91" w:rsidR="00C1590F" w:rsidRDefault="00C1590F" w:rsidP="00C1590F">
            <w:pPr>
              <w:pStyle w:val="afb"/>
              <w:rPr>
                <w:noProof/>
              </w:rPr>
            </w:pPr>
            <w:r>
              <w:t>г</w:t>
            </w:r>
          </w:p>
        </w:tc>
      </w:tr>
    </w:tbl>
    <w:p w14:paraId="575D6473" w14:textId="77777777" w:rsidR="00043FA2" w:rsidRPr="00043FA2" w:rsidRDefault="00043FA2" w:rsidP="00133417">
      <w:pPr>
        <w:pStyle w:val="afb"/>
        <w:rPr>
          <w:sz w:val="20"/>
          <w:szCs w:val="20"/>
        </w:rPr>
      </w:pPr>
    </w:p>
    <w:p w14:paraId="2688F682" w14:textId="2638428A" w:rsidR="00043FA2" w:rsidRPr="00043FA2" w:rsidRDefault="00E54223" w:rsidP="00133417">
      <w:pPr>
        <w:pStyle w:val="afb"/>
        <w:rPr>
          <w:sz w:val="20"/>
          <w:szCs w:val="20"/>
        </w:rPr>
      </w:pPr>
      <w:r w:rsidRPr="00043FA2">
        <w:rPr>
          <w:sz w:val="20"/>
          <w:szCs w:val="20"/>
        </w:rPr>
        <w:t>а – начальный момент моделирования системы чистого железа (желтым выделены атомы железа, синим и оранжевым выделены водород и кислород соответственно)</w:t>
      </w:r>
    </w:p>
    <w:p w14:paraId="5152DD93" w14:textId="77777777" w:rsidR="00043FA2" w:rsidRPr="00043FA2" w:rsidRDefault="00E54223" w:rsidP="00133417">
      <w:pPr>
        <w:pStyle w:val="afb"/>
        <w:rPr>
          <w:sz w:val="20"/>
          <w:szCs w:val="20"/>
        </w:rPr>
      </w:pPr>
      <w:r w:rsidRPr="00043FA2">
        <w:rPr>
          <w:sz w:val="20"/>
          <w:szCs w:val="20"/>
        </w:rPr>
        <w:t>б – система чистого железа через 1 пс</w:t>
      </w:r>
    </w:p>
    <w:p w14:paraId="31FC4CB5" w14:textId="77777777" w:rsidR="00043FA2" w:rsidRPr="00043FA2" w:rsidRDefault="00E54223" w:rsidP="00133417">
      <w:pPr>
        <w:pStyle w:val="afb"/>
        <w:rPr>
          <w:sz w:val="20"/>
          <w:szCs w:val="20"/>
        </w:rPr>
      </w:pPr>
      <w:r w:rsidRPr="00043FA2">
        <w:rPr>
          <w:sz w:val="20"/>
          <w:szCs w:val="20"/>
        </w:rPr>
        <w:t>в – начальный момент моделирования системы желез-хром (желтым выделены атомы железа, синим и оранжевым</w:t>
      </w:r>
      <w:r w:rsidRPr="00043FA2">
        <w:rPr>
          <w:sz w:val="20"/>
          <w:szCs w:val="20"/>
        </w:rPr>
        <w:noBreakHyphen/>
        <w:t>водород и кислород, красным - хром)</w:t>
      </w:r>
    </w:p>
    <w:p w14:paraId="33BC3519" w14:textId="1D1AEDAE" w:rsidR="00133417" w:rsidRPr="00043FA2" w:rsidRDefault="00E54223" w:rsidP="00133417">
      <w:pPr>
        <w:pStyle w:val="afb"/>
        <w:rPr>
          <w:sz w:val="20"/>
          <w:szCs w:val="20"/>
        </w:rPr>
      </w:pPr>
      <w:r w:rsidRPr="00043FA2">
        <w:rPr>
          <w:sz w:val="20"/>
          <w:szCs w:val="20"/>
        </w:rPr>
        <w:t>б – система железо-хром через 1 пс</w:t>
      </w:r>
    </w:p>
    <w:p w14:paraId="2D1CEFF3" w14:textId="77777777" w:rsidR="00043FA2" w:rsidRPr="00043FA2" w:rsidRDefault="00043FA2" w:rsidP="00133417">
      <w:pPr>
        <w:pStyle w:val="afb"/>
        <w:rPr>
          <w:sz w:val="20"/>
          <w:szCs w:val="20"/>
        </w:rPr>
      </w:pPr>
    </w:p>
    <w:p w14:paraId="27DFC2A4" w14:textId="6555DA6D" w:rsidR="00E54223" w:rsidRDefault="00E54223" w:rsidP="00133417">
      <w:pPr>
        <w:pStyle w:val="afb"/>
      </w:pPr>
      <w:r w:rsidRPr="00A90E4D">
        <w:t>Рисунок</w:t>
      </w:r>
      <w:r w:rsidR="00A90E4D" w:rsidRPr="00A90E4D">
        <w:t xml:space="preserve"> 3.30</w:t>
      </w:r>
      <w:r>
        <w:t xml:space="preserve"> – Зарядовое распределение двух систем в различные моменты времени</w:t>
      </w:r>
      <w:r w:rsidRPr="00E54223">
        <w:t xml:space="preserve"> [</w:t>
      </w:r>
      <w:r>
        <w:fldChar w:fldCharType="begin"/>
      </w:r>
      <w:r>
        <w:instrText xml:space="preserve"> REF NDas_Quantum_chemical_MD_Fe_Cr \n \h </w:instrText>
      </w:r>
      <w:r>
        <w:fldChar w:fldCharType="separate"/>
      </w:r>
      <w:r w:rsidR="00D01514">
        <w:t>51</w:t>
      </w:r>
      <w:r>
        <w:fldChar w:fldCharType="end"/>
      </w:r>
      <w:r w:rsidRPr="00E54223">
        <w:t>]</w:t>
      </w:r>
      <w:r>
        <w:t>.</w:t>
      </w:r>
    </w:p>
    <w:p w14:paraId="53280600" w14:textId="77777777" w:rsidR="00043FA2" w:rsidRDefault="00043FA2" w:rsidP="00133417">
      <w:pPr>
        <w:pStyle w:val="afb"/>
      </w:pPr>
    </w:p>
    <w:p w14:paraId="7D3ABAF6" w14:textId="58C81E34" w:rsidR="008468A2" w:rsidRDefault="001B49F9" w:rsidP="00FF3CCE">
      <w:r>
        <w:t>П</w:t>
      </w:r>
      <w:r w:rsidR="004C72B2" w:rsidRPr="004C72B2">
        <w:t>оверхностн</w:t>
      </w:r>
      <w:r w:rsidR="004C72B2">
        <w:t>ая</w:t>
      </w:r>
      <w:r w:rsidR="004C72B2" w:rsidRPr="004C72B2">
        <w:t xml:space="preserve"> </w:t>
      </w:r>
      <w:r w:rsidR="004C72B2">
        <w:t>структура системы</w:t>
      </w:r>
      <w:r w:rsidR="004C72B2" w:rsidRPr="004C72B2">
        <w:t xml:space="preserve"> Fe-Cr отлича</w:t>
      </w:r>
      <w:r w:rsidR="004C72B2">
        <w:t>ется</w:t>
      </w:r>
      <w:r w:rsidR="004C72B2" w:rsidRPr="004C72B2">
        <w:t xml:space="preserve"> от структур </w:t>
      </w:r>
      <w:r w:rsidR="004C72B2">
        <w:t xml:space="preserve">системы чистого железа </w:t>
      </w:r>
      <w:r w:rsidR="004C72B2" w:rsidRPr="004C72B2">
        <w:t>из-за высокой концентрации O, OH и H</w:t>
      </w:r>
      <w:r w:rsidR="004C72B2" w:rsidRPr="004C72B2">
        <w:rPr>
          <w:vertAlign w:val="subscript"/>
        </w:rPr>
        <w:t>2</w:t>
      </w:r>
      <w:r w:rsidR="004C72B2" w:rsidRPr="004C72B2">
        <w:t xml:space="preserve">O вокруг </w:t>
      </w:r>
      <w:r w:rsidR="004C72B2">
        <w:t>атомов хрома</w:t>
      </w:r>
      <w:r w:rsidR="004C72B2" w:rsidRPr="004C72B2">
        <w:t>, что свидетельствует о сильной связи Cr-O.</w:t>
      </w:r>
      <w:r w:rsidR="004C72B2">
        <w:t xml:space="preserve"> </w:t>
      </w:r>
      <w:r w:rsidR="00133417">
        <w:t>На п</w:t>
      </w:r>
      <w:r w:rsidR="004C72B2" w:rsidRPr="004C72B2">
        <w:t>оверхност</w:t>
      </w:r>
      <w:r w:rsidR="00133417">
        <w:t>и</w:t>
      </w:r>
      <w:r w:rsidR="004C72B2" w:rsidRPr="004C72B2">
        <w:t xml:space="preserve"> </w:t>
      </w:r>
      <w:r w:rsidR="00133417">
        <w:t xml:space="preserve">системы </w:t>
      </w:r>
      <w:r w:rsidR="004C72B2" w:rsidRPr="004C72B2">
        <w:t xml:space="preserve">Fe-Cr </w:t>
      </w:r>
      <w:r w:rsidR="00133417">
        <w:t>было замечено увеличение концентрации атомов хрома</w:t>
      </w:r>
      <w:r w:rsidR="004C72B2" w:rsidRPr="004C72B2">
        <w:t xml:space="preserve">, а также </w:t>
      </w:r>
      <w:r w:rsidR="00133417">
        <w:t>атомов кислорода, что говорит о том, что пленка становится защитной</w:t>
      </w:r>
      <w:r w:rsidR="004C72B2" w:rsidRPr="004C72B2">
        <w:t>.</w:t>
      </w:r>
    </w:p>
    <w:p w14:paraId="103B9A18" w14:textId="37E2E5F3" w:rsidR="009F1C6B" w:rsidRDefault="009F1C6B" w:rsidP="00FF3CCE">
      <w:r>
        <w:t>Таким образом,</w:t>
      </w:r>
      <w:r w:rsidR="007B1080">
        <w:t xml:space="preserve"> и </w:t>
      </w:r>
      <w:r w:rsidR="007B1080">
        <w:rPr>
          <w:lang w:val="en-US"/>
        </w:rPr>
        <w:t>DFT</w:t>
      </w:r>
      <w:r w:rsidR="007B1080">
        <w:t xml:space="preserve"> и МД расчеты говорят об одном и том же. Хром замедляет рост пленки</w:t>
      </w:r>
      <w:r w:rsidR="00185CD7">
        <w:t xml:space="preserve"> из-за большего сродства к кислороду.</w:t>
      </w:r>
    </w:p>
    <w:p w14:paraId="169C7D49" w14:textId="77777777" w:rsidR="00043FA2" w:rsidRPr="007B1080" w:rsidRDefault="00043FA2" w:rsidP="00FF3CCE"/>
    <w:p w14:paraId="005BB353" w14:textId="00645FCC" w:rsidR="00440F30" w:rsidRDefault="00440F30" w:rsidP="00440F30">
      <w:pPr>
        <w:pStyle w:val="4"/>
      </w:pPr>
      <w:bookmarkStart w:id="116" w:name="_Ref517687544"/>
      <w:bookmarkStart w:id="117" w:name="_Toc517719237"/>
      <w:r>
        <w:t xml:space="preserve">Рост оксидной пленки на поверхности системы железо </w:t>
      </w:r>
      <w:r w:rsidR="004B7C00">
        <w:t>-</w:t>
      </w:r>
      <w:r>
        <w:t xml:space="preserve"> обогащение хромом.</w:t>
      </w:r>
      <w:bookmarkEnd w:id="116"/>
      <w:bookmarkEnd w:id="117"/>
    </w:p>
    <w:p w14:paraId="58FB1E1D" w14:textId="4F96AB7C" w:rsidR="00440F30" w:rsidRDefault="00440F30" w:rsidP="00440F30">
      <w:r>
        <w:t>Для анализа ситуации, когда приповерхностные слои обогащены хромом, была смоделирована такая задача. Расчетная ячейка, как и раньше имела размеры 80х80х60 атомных слоев с периодическими граничными условиями. Ячейка прогревалась до 600</w:t>
      </w:r>
      <w:r>
        <w:rPr>
          <w:rFonts w:cs="Times New Roman"/>
        </w:rPr>
        <w:t xml:space="preserve"> ˚</w:t>
      </w:r>
      <w:r>
        <w:t>С</w:t>
      </w:r>
      <w:r w:rsidR="00690C28">
        <w:t xml:space="preserve">. </w:t>
      </w:r>
      <w:r>
        <w:t xml:space="preserve">Концентрация хрома </w:t>
      </w:r>
      <w:r>
        <w:rPr>
          <w:rFonts w:cs="Times New Roman"/>
        </w:rPr>
        <w:t>≈</w:t>
      </w:r>
      <w:r>
        <w:t xml:space="preserve">30 </w:t>
      </w:r>
      <w:r w:rsidR="004C3024">
        <w:t>масс.%</w:t>
      </w:r>
      <w:r>
        <w:t xml:space="preserve">. </w:t>
      </w:r>
      <w:r w:rsidR="00690C28">
        <w:t xml:space="preserve">Моделирование проводилось в течении </w:t>
      </w:r>
      <w:r w:rsidR="00804092">
        <w:t>2</w:t>
      </w:r>
      <w:r w:rsidR="00B71A5E">
        <w:t>00</w:t>
      </w:r>
      <w:r w:rsidR="00690C28">
        <w:t xml:space="preserve"> пс.</w:t>
      </w:r>
      <w:r w:rsidR="00080823">
        <w:t xml:space="preserve"> На </w:t>
      </w:r>
      <w:r w:rsidR="00080823" w:rsidRPr="00A90E4D">
        <w:t>рисунке</w:t>
      </w:r>
      <w:r w:rsidR="00A90E4D" w:rsidRPr="00A90E4D">
        <w:t xml:space="preserve"> 3.31</w:t>
      </w:r>
      <w:r w:rsidR="00080823">
        <w:t xml:space="preserve"> показаны сравнительные графики для двух систем</w:t>
      </w:r>
      <w:r w:rsidR="00DF3270">
        <w:t xml:space="preserve"> железо </w:t>
      </w:r>
      <w:r w:rsidR="00F30DEC">
        <w:t>-</w:t>
      </w:r>
      <w:r w:rsidR="00DF3270">
        <w:t xml:space="preserve"> 13</w:t>
      </w:r>
      <w:r w:rsidR="00EE49BF" w:rsidRPr="00EE49BF">
        <w:t xml:space="preserve"> </w:t>
      </w:r>
      <w:proofErr w:type="gramStart"/>
      <w:r w:rsidR="004C3024">
        <w:t>масс.%</w:t>
      </w:r>
      <w:proofErr w:type="gramEnd"/>
      <w:r w:rsidR="00EE49BF">
        <w:t xml:space="preserve"> </w:t>
      </w:r>
      <w:r w:rsidR="00DF3270">
        <w:t xml:space="preserve">хрома и железо </w:t>
      </w:r>
      <w:r w:rsidR="00F30DEC">
        <w:t>-</w:t>
      </w:r>
      <w:r w:rsidR="00DF3270">
        <w:t xml:space="preserve"> 30</w:t>
      </w:r>
      <w:r w:rsidR="00EE49BF" w:rsidRPr="00EE49BF">
        <w:t xml:space="preserve"> </w:t>
      </w:r>
      <w:r w:rsidR="004C3024">
        <w:t>масс.%</w:t>
      </w:r>
      <w:r w:rsidR="00EE49BF">
        <w:t xml:space="preserve"> </w:t>
      </w:r>
      <w:r w:rsidR="00DF3270">
        <w:t>хрома.</w:t>
      </w:r>
    </w:p>
    <w:p w14:paraId="623D9441" w14:textId="77777777" w:rsidR="00043FA2" w:rsidRDefault="00043FA2" w:rsidP="00440F30"/>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474"/>
      </w:tblGrid>
      <w:tr w:rsidR="00DF3270" w14:paraId="13792B4C" w14:textId="77777777" w:rsidTr="00EE5855">
        <w:tc>
          <w:tcPr>
            <w:tcW w:w="4871" w:type="dxa"/>
          </w:tcPr>
          <w:p w14:paraId="6D27B9FC" w14:textId="14F657A0" w:rsidR="00DF3270" w:rsidRDefault="0045459F" w:rsidP="00EE5855">
            <w:pPr>
              <w:pStyle w:val="afb"/>
            </w:pPr>
            <w:r>
              <w:object w:dxaOrig="7295" w:dyaOrig="5570" w14:anchorId="5940CA6A">
                <v:shape id="_x0000_i1047" type="#_x0000_t75" style="width:228pt;height:174pt" o:ole="">
                  <v:imagedata r:id="rId137" o:title=""/>
                </v:shape>
                <o:OLEObject Type="Embed" ProgID="Origin50.Graph" ShapeID="_x0000_i1047" DrawAspect="Content" ObjectID="_1591534251" r:id="rId138"/>
              </w:object>
            </w:r>
          </w:p>
          <w:p w14:paraId="6236875F" w14:textId="2816EFC2" w:rsidR="00EE5855" w:rsidRDefault="00EE5855" w:rsidP="00EE5855">
            <w:pPr>
              <w:pStyle w:val="afb"/>
            </w:pPr>
            <w:r>
              <w:t>а</w:t>
            </w:r>
          </w:p>
        </w:tc>
        <w:tc>
          <w:tcPr>
            <w:tcW w:w="4474" w:type="dxa"/>
          </w:tcPr>
          <w:p w14:paraId="00F04D29" w14:textId="1F9E8B01" w:rsidR="00DF3270" w:rsidRDefault="00BC7188" w:rsidP="00EE5855">
            <w:pPr>
              <w:pStyle w:val="afb"/>
              <w:ind w:left="-607"/>
            </w:pPr>
            <w:r>
              <w:object w:dxaOrig="7295" w:dyaOrig="5570" w14:anchorId="66BFD69F">
                <v:shape id="_x0000_i1048" type="#_x0000_t75" style="width:231pt;height:177pt" o:ole="">
                  <v:imagedata r:id="rId139" o:title=""/>
                </v:shape>
                <o:OLEObject Type="Embed" ProgID="Origin50.Graph" ShapeID="_x0000_i1048" DrawAspect="Content" ObjectID="_1591534252" r:id="rId140"/>
              </w:object>
            </w:r>
          </w:p>
          <w:p w14:paraId="60F433EE" w14:textId="1DCCBBE8" w:rsidR="00EE5855" w:rsidRDefault="00EE5855" w:rsidP="00EE5855">
            <w:pPr>
              <w:pStyle w:val="afb"/>
              <w:ind w:left="-607"/>
            </w:pPr>
            <w:r>
              <w:t>б</w:t>
            </w:r>
          </w:p>
        </w:tc>
      </w:tr>
    </w:tbl>
    <w:p w14:paraId="1E90C93D" w14:textId="77777777" w:rsidR="00043FA2" w:rsidRPr="00043FA2" w:rsidRDefault="00043FA2" w:rsidP="00EE5855">
      <w:pPr>
        <w:pStyle w:val="afb"/>
        <w:rPr>
          <w:sz w:val="20"/>
          <w:szCs w:val="20"/>
        </w:rPr>
      </w:pPr>
    </w:p>
    <w:p w14:paraId="7E560EFB" w14:textId="1F085AD1" w:rsidR="00043FA2" w:rsidRPr="00043FA2" w:rsidRDefault="00EE5855" w:rsidP="00EE5855">
      <w:pPr>
        <w:pStyle w:val="afb"/>
        <w:rPr>
          <w:sz w:val="20"/>
          <w:szCs w:val="20"/>
        </w:rPr>
      </w:pPr>
      <w:r w:rsidRPr="00043FA2">
        <w:rPr>
          <w:sz w:val="20"/>
          <w:szCs w:val="20"/>
        </w:rPr>
        <w:t>а – сравнение с различными структурами</w:t>
      </w:r>
    </w:p>
    <w:p w14:paraId="5941EAE0" w14:textId="4689C0F3" w:rsidR="00DF3270" w:rsidRPr="00043FA2" w:rsidRDefault="00EE5855" w:rsidP="00EE5855">
      <w:pPr>
        <w:pStyle w:val="afb"/>
        <w:rPr>
          <w:sz w:val="20"/>
          <w:szCs w:val="20"/>
        </w:rPr>
      </w:pPr>
      <w:r w:rsidRPr="00043FA2">
        <w:rPr>
          <w:sz w:val="20"/>
          <w:szCs w:val="20"/>
        </w:rPr>
        <w:t>б – сравнение двух систем</w:t>
      </w:r>
    </w:p>
    <w:p w14:paraId="2DBBF73B" w14:textId="77777777" w:rsidR="00043FA2" w:rsidRPr="00043FA2" w:rsidRDefault="00043FA2" w:rsidP="00EE5855">
      <w:pPr>
        <w:pStyle w:val="afb"/>
        <w:rPr>
          <w:sz w:val="20"/>
          <w:szCs w:val="20"/>
        </w:rPr>
      </w:pPr>
    </w:p>
    <w:p w14:paraId="6057DAB3" w14:textId="7F7AC58D" w:rsidR="00EE5855" w:rsidRDefault="00EE5855" w:rsidP="00EE5855">
      <w:pPr>
        <w:pStyle w:val="afb"/>
      </w:pPr>
      <w:r w:rsidRPr="00A90E4D">
        <w:t>Рисунок</w:t>
      </w:r>
      <w:r w:rsidR="00A90E4D" w:rsidRPr="00A90E4D">
        <w:t xml:space="preserve"> 3.31</w:t>
      </w:r>
      <w:r>
        <w:t xml:space="preserve"> – Структурный анализ приповерхностных слоев.</w:t>
      </w:r>
      <w:r w:rsidR="00251DD8" w:rsidRPr="00251DD8">
        <w:t xml:space="preserve"> </w:t>
      </w:r>
      <w:r w:rsidR="00251DD8">
        <w:t>Данные нормированы.</w:t>
      </w:r>
    </w:p>
    <w:p w14:paraId="23F9A816" w14:textId="77777777" w:rsidR="00043FA2" w:rsidRDefault="00043FA2" w:rsidP="00EE5855">
      <w:pPr>
        <w:pStyle w:val="afb"/>
      </w:pPr>
    </w:p>
    <w:p w14:paraId="0AAAC965" w14:textId="3D52BC67" w:rsidR="0057782A" w:rsidRDefault="0045459F" w:rsidP="00EE5855">
      <w:r>
        <w:t>К</w:t>
      </w:r>
      <w:r w:rsidRPr="009F6B8C">
        <w:t>ачественно</w:t>
      </w:r>
      <w:r>
        <w:t>,</w:t>
      </w:r>
      <w:r w:rsidRPr="009F6B8C">
        <w:t xml:space="preserve"> картина изменения структуры аналогична наблюдаемой для окисления </w:t>
      </w:r>
      <w:r>
        <w:t xml:space="preserve">системы с 13 </w:t>
      </w:r>
      <w:proofErr w:type="gramStart"/>
      <w:r w:rsidR="004C3024">
        <w:t>масс.%</w:t>
      </w:r>
      <w:proofErr w:type="gramEnd"/>
      <w:r>
        <w:t xml:space="preserve"> хрома</w:t>
      </w:r>
      <w:r w:rsidRPr="009F6B8C">
        <w:t>. Однако</w:t>
      </w:r>
      <w:r>
        <w:t>,</w:t>
      </w:r>
      <w:r w:rsidRPr="009F6B8C">
        <w:t xml:space="preserve"> </w:t>
      </w:r>
      <w:r>
        <w:t>если первые пики совпадают, то второй сдвинут немного правее (</w:t>
      </w:r>
      <w:r w:rsidRPr="00A90E4D">
        <w:t xml:space="preserve">рисунок </w:t>
      </w:r>
      <w:r w:rsidR="00A90E4D" w:rsidRPr="00A90E4D">
        <w:t xml:space="preserve">3.31 </w:t>
      </w:r>
      <w:r w:rsidRPr="00A90E4D">
        <w:t>б</w:t>
      </w:r>
      <w:r>
        <w:t>)</w:t>
      </w:r>
      <w:r w:rsidRPr="009F6B8C">
        <w:t xml:space="preserve">. Иными словами, </w:t>
      </w:r>
      <w:r>
        <w:t>высокая концентрация</w:t>
      </w:r>
      <w:r w:rsidRPr="009F6B8C">
        <w:t xml:space="preserve"> хрома несколько тормозит </w:t>
      </w:r>
      <w:r>
        <w:t>превращение в оксид</w:t>
      </w:r>
      <w:r w:rsidRPr="009F6B8C">
        <w:t>.</w:t>
      </w:r>
    </w:p>
    <w:p w14:paraId="545828D8" w14:textId="3BB22331" w:rsidR="0045459F" w:rsidRDefault="0045459F" w:rsidP="0045459F">
      <w:r>
        <w:t xml:space="preserve">На </w:t>
      </w:r>
      <w:r w:rsidRPr="00A90E4D">
        <w:t>рисунке</w:t>
      </w:r>
      <w:r w:rsidR="00A90E4D" w:rsidRPr="00A90E4D">
        <w:t xml:space="preserve"> 3.32</w:t>
      </w:r>
      <w:r>
        <w:t xml:space="preserve"> показано изменение толщины пленки во время моделирования.</w:t>
      </w:r>
    </w:p>
    <w:p w14:paraId="3BFCE86A" w14:textId="6C81863A" w:rsidR="00043FA2" w:rsidRDefault="00043FA2" w:rsidP="0045459F"/>
    <w:p w14:paraId="400752D6" w14:textId="7401A7A4" w:rsidR="00043FA2" w:rsidRDefault="00043FA2" w:rsidP="0045459F"/>
    <w:p w14:paraId="7E893EDA" w14:textId="77777777" w:rsidR="00043FA2" w:rsidRDefault="00043FA2" w:rsidP="0045459F"/>
    <w:p w14:paraId="31BA24B1" w14:textId="706D0DA3" w:rsidR="0045459F" w:rsidRDefault="00E55123" w:rsidP="00E55123">
      <w:pPr>
        <w:pStyle w:val="afb"/>
      </w:pPr>
      <w:r>
        <w:object w:dxaOrig="7295" w:dyaOrig="5570" w14:anchorId="408C3604">
          <v:shape id="_x0000_i1049" type="#_x0000_t75" style="width:272.4pt;height:207.6pt" o:ole="">
            <v:imagedata r:id="rId141" o:title=""/>
          </v:shape>
          <o:OLEObject Type="Embed" ProgID="Origin50.Graph" ShapeID="_x0000_i1049" DrawAspect="Content" ObjectID="_1591534253" r:id="rId142"/>
        </w:object>
      </w:r>
    </w:p>
    <w:p w14:paraId="22B10BF8" w14:textId="77777777" w:rsidR="00043FA2" w:rsidRDefault="00043FA2" w:rsidP="00E55123">
      <w:pPr>
        <w:pStyle w:val="afb"/>
      </w:pPr>
    </w:p>
    <w:p w14:paraId="4DE950E4" w14:textId="7D24F657" w:rsidR="00E55123" w:rsidRDefault="00E55123" w:rsidP="00E55123">
      <w:pPr>
        <w:pStyle w:val="afb"/>
        <w:rPr>
          <w:rFonts w:eastAsia="Calibri"/>
        </w:rPr>
      </w:pPr>
      <w:r w:rsidRPr="00A90E4D">
        <w:t>Рисунок</w:t>
      </w:r>
      <w:r w:rsidR="00A90E4D" w:rsidRPr="00A90E4D">
        <w:t xml:space="preserve"> 3.32</w:t>
      </w:r>
      <w:r>
        <w:t xml:space="preserve"> – Изменение толщины оксидной пленки на поверхности системы </w:t>
      </w:r>
      <w:r w:rsidRPr="00A50694">
        <w:rPr>
          <w:rFonts w:eastAsia="Calibri"/>
        </w:rPr>
        <w:t>желез</w:t>
      </w:r>
      <w:r>
        <w:rPr>
          <w:rFonts w:eastAsia="Calibri"/>
        </w:rPr>
        <w:t xml:space="preserve">о – </w:t>
      </w:r>
      <w:r w:rsidR="001C0F24">
        <w:rPr>
          <w:rFonts w:eastAsia="Calibri"/>
        </w:rPr>
        <w:t>30</w:t>
      </w:r>
      <w:r w:rsidRPr="00285DA7">
        <w:t xml:space="preserve"> </w:t>
      </w:r>
      <w:proofErr w:type="gramStart"/>
      <w:r w:rsidR="004C3024">
        <w:t>масс.%</w:t>
      </w:r>
      <w:proofErr w:type="gramEnd"/>
      <w:r>
        <w:t> </w:t>
      </w:r>
      <w:r>
        <w:rPr>
          <w:rFonts w:eastAsia="Calibri"/>
        </w:rPr>
        <w:t>хром.</w:t>
      </w:r>
    </w:p>
    <w:p w14:paraId="0E0B723A" w14:textId="77777777" w:rsidR="00043FA2" w:rsidRPr="00F2767F" w:rsidRDefault="00043FA2" w:rsidP="00E55123">
      <w:pPr>
        <w:pStyle w:val="afb"/>
        <w:rPr>
          <w:rFonts w:eastAsia="Calibri"/>
        </w:rPr>
      </w:pPr>
    </w:p>
    <w:p w14:paraId="1B5CB06F" w14:textId="4F2F2CEB" w:rsidR="00E55123" w:rsidRDefault="001C0F24" w:rsidP="001C0F24">
      <w:r>
        <w:t>Характер роста похож на окисление чистого железа или системы железо</w:t>
      </w:r>
      <w:r>
        <w:noBreakHyphen/>
        <w:t>13 </w:t>
      </w:r>
      <w:proofErr w:type="gramStart"/>
      <w:r w:rsidR="004C3024">
        <w:t>масс.%</w:t>
      </w:r>
      <w:proofErr w:type="gramEnd"/>
      <w:r>
        <w:t xml:space="preserve"> хрома. Вначале – интенсивный рост, после замедление.</w:t>
      </w:r>
    </w:p>
    <w:p w14:paraId="22A603BD" w14:textId="723D3032" w:rsidR="00BE3C6C" w:rsidRDefault="00BE3C6C" w:rsidP="00BE3C6C">
      <w:r>
        <w:t xml:space="preserve">На </w:t>
      </w:r>
      <w:r w:rsidRPr="00A90E4D">
        <w:t>рисунке</w:t>
      </w:r>
      <w:r w:rsidR="00A90E4D" w:rsidRPr="00A90E4D">
        <w:t xml:space="preserve"> 3.33</w:t>
      </w:r>
      <w:r>
        <w:t xml:space="preserve"> представлено сравнение аппроксимаций изменения толщины пленки для различных систем.</w:t>
      </w:r>
    </w:p>
    <w:p w14:paraId="306EE9DF" w14:textId="77777777" w:rsidR="00043FA2" w:rsidRPr="00BE3C6C" w:rsidRDefault="00043FA2" w:rsidP="00BE3C6C"/>
    <w:p w14:paraId="3825140F" w14:textId="2A0EE5A8" w:rsidR="001C0F24" w:rsidRDefault="00886D2B" w:rsidP="001C0F24">
      <w:pPr>
        <w:pStyle w:val="afb"/>
      </w:pPr>
      <w:r>
        <w:object w:dxaOrig="7295" w:dyaOrig="5570" w14:anchorId="37F6A7F4">
          <v:shape id="_x0000_i1050" type="#_x0000_t75" style="width:262.2pt;height:199.8pt" o:ole="">
            <v:imagedata r:id="rId143" o:title=""/>
          </v:shape>
          <o:OLEObject Type="Embed" ProgID="Origin50.Graph" ShapeID="_x0000_i1050" DrawAspect="Content" ObjectID="_1591534254" r:id="rId144"/>
        </w:object>
      </w:r>
    </w:p>
    <w:p w14:paraId="188D291D" w14:textId="77777777" w:rsidR="00043FA2" w:rsidRDefault="00043FA2" w:rsidP="001C0F24">
      <w:pPr>
        <w:pStyle w:val="afb"/>
      </w:pPr>
    </w:p>
    <w:p w14:paraId="58966320" w14:textId="7A6EF128" w:rsidR="00BE3C6C" w:rsidRDefault="00BE3C6C" w:rsidP="00BE3C6C">
      <w:pPr>
        <w:pStyle w:val="afb"/>
      </w:pPr>
      <w:r w:rsidRPr="00A90E4D">
        <w:t>Рисунок</w:t>
      </w:r>
      <w:r w:rsidR="00A90E4D" w:rsidRPr="00A90E4D">
        <w:t xml:space="preserve"> 3.33</w:t>
      </w:r>
      <w:r>
        <w:t xml:space="preserve"> - Сравнение аппроксимаций толщины оксидной пленки для систем железа без хрома, с </w:t>
      </w:r>
      <w:r w:rsidRPr="00BE3C6C">
        <w:t xml:space="preserve">13 </w:t>
      </w:r>
      <w:proofErr w:type="gramStart"/>
      <w:r w:rsidR="004C3024">
        <w:t>масс.%</w:t>
      </w:r>
      <w:proofErr w:type="gramEnd"/>
      <w:r>
        <w:t xml:space="preserve"> хрома и с 30 </w:t>
      </w:r>
      <w:r w:rsidR="004C3024">
        <w:t>масс.%</w:t>
      </w:r>
      <w:r>
        <w:t xml:space="preserve"> хрома.</w:t>
      </w:r>
    </w:p>
    <w:p w14:paraId="0D269182" w14:textId="77777777" w:rsidR="00043FA2" w:rsidRDefault="00043FA2" w:rsidP="00BE3C6C">
      <w:pPr>
        <w:pStyle w:val="afb"/>
      </w:pPr>
    </w:p>
    <w:p w14:paraId="0E69EEB6" w14:textId="1BA8D303" w:rsidR="001C0F24" w:rsidRDefault="00BE3C6C" w:rsidP="00EE5855">
      <w:r>
        <w:lastRenderedPageBreak/>
        <w:t>Видно сильное отличие, которое заключается в том, что при наличии 30 </w:t>
      </w:r>
      <w:proofErr w:type="gramStart"/>
      <w:r w:rsidR="004C3024">
        <w:t>масс.%</w:t>
      </w:r>
      <w:proofErr w:type="gramEnd"/>
      <w:r>
        <w:t xml:space="preserve"> хрома, пленка растет медленнее. Имеется ввиду, что хоть характер роста сохраняется (интенсивный вначале, первые 100 пс, и замедление роста после), но через 200 пс толщина пленки меньше в </w:t>
      </w:r>
      <w:r>
        <w:rPr>
          <w:rFonts w:cs="Times New Roman"/>
        </w:rPr>
        <w:t>≈</w:t>
      </w:r>
      <w:r>
        <w:t>1,5 раза.</w:t>
      </w:r>
    </w:p>
    <w:p w14:paraId="36B3E911" w14:textId="77777777" w:rsidR="00043FA2" w:rsidRPr="00080823" w:rsidRDefault="00043FA2" w:rsidP="00EE5855"/>
    <w:p w14:paraId="51CD71DC" w14:textId="04B1B7F9" w:rsidR="00C00E7C" w:rsidRDefault="00C00E7C" w:rsidP="00C82DF0">
      <w:pPr>
        <w:pStyle w:val="3"/>
      </w:pPr>
      <w:bookmarkStart w:id="118" w:name="_Toc514780562"/>
      <w:bookmarkStart w:id="119" w:name="_Ref517687517"/>
      <w:bookmarkStart w:id="120" w:name="_Toc517719238"/>
      <w:r>
        <w:t>Рост оксидной пленки на поверхности системы железо </w:t>
      </w:r>
      <w:r w:rsidR="00DE1D6B">
        <w:t>-</w:t>
      </w:r>
      <w:r>
        <w:t> хром </w:t>
      </w:r>
      <w:r w:rsidR="00DE1D6B">
        <w:t>-</w:t>
      </w:r>
      <w:r>
        <w:t> алюминий.</w:t>
      </w:r>
      <w:bookmarkEnd w:id="118"/>
      <w:bookmarkEnd w:id="119"/>
      <w:bookmarkEnd w:id="120"/>
    </w:p>
    <w:p w14:paraId="36E46DFE" w14:textId="7B1B2560" w:rsidR="00F742BC" w:rsidRPr="00A50694" w:rsidRDefault="00F742BC" w:rsidP="00F742BC">
      <w:r w:rsidRPr="00A50694">
        <w:rPr>
          <w:rFonts w:eastAsia="Calibri"/>
        </w:rPr>
        <w:t xml:space="preserve">Для расчетов начальной стадии формирования оксидной пленки на поверхности </w:t>
      </w:r>
      <w:r w:rsidR="00DE1D6B">
        <w:rPr>
          <w:rFonts w:eastAsia="Calibri"/>
        </w:rPr>
        <w:t>системы</w:t>
      </w:r>
      <w:r w:rsidRPr="00A50694">
        <w:rPr>
          <w:rFonts w:eastAsia="Calibri"/>
        </w:rPr>
        <w:t xml:space="preserve"> желез</w:t>
      </w:r>
      <w:r w:rsidR="00DE1D6B">
        <w:rPr>
          <w:rFonts w:eastAsia="Calibri"/>
        </w:rPr>
        <w:t xml:space="preserve">о – </w:t>
      </w:r>
      <w:r w:rsidR="00BF59D2">
        <w:rPr>
          <w:rFonts w:eastAsia="Calibri"/>
        </w:rPr>
        <w:t>30</w:t>
      </w:r>
      <w:r w:rsidR="00EE49BF">
        <w:t> </w:t>
      </w:r>
      <w:proofErr w:type="gramStart"/>
      <w:r w:rsidR="004C3024">
        <w:t>масс.%</w:t>
      </w:r>
      <w:proofErr w:type="gramEnd"/>
      <w:r w:rsidR="00EE49BF">
        <w:t> </w:t>
      </w:r>
      <w:r w:rsidR="00EE49BF">
        <w:rPr>
          <w:rFonts w:eastAsia="Calibri"/>
        </w:rPr>
        <w:t>хрома</w:t>
      </w:r>
      <w:r w:rsidR="00DE1D6B">
        <w:rPr>
          <w:rFonts w:eastAsia="Calibri"/>
        </w:rPr>
        <w:t xml:space="preserve"> – </w:t>
      </w:r>
      <w:r w:rsidR="00285DA7">
        <w:rPr>
          <w:rFonts w:eastAsia="Calibri"/>
        </w:rPr>
        <w:t>5</w:t>
      </w:r>
      <w:r w:rsidR="00285DA7" w:rsidRPr="00285DA7">
        <w:t xml:space="preserve"> </w:t>
      </w:r>
      <w:r w:rsidR="004C3024">
        <w:t>масс.%</w:t>
      </w:r>
      <w:r w:rsidR="00285DA7">
        <w:t> </w:t>
      </w:r>
      <w:r w:rsidR="00285DA7">
        <w:rPr>
          <w:rFonts w:eastAsia="Calibri"/>
        </w:rPr>
        <w:t>алюминия</w:t>
      </w:r>
      <w:r w:rsidRPr="00A50694">
        <w:rPr>
          <w:rFonts w:eastAsia="Calibri"/>
        </w:rPr>
        <w:t xml:space="preserve"> была использована </w:t>
      </w:r>
      <w:r w:rsidRPr="00A50694">
        <w:t xml:space="preserve">расчетная ячейка, содержащая кристаллит со свободной поверхностью, размеры </w:t>
      </w:r>
      <w:r w:rsidR="00DE1D6B">
        <w:t>кристаллита</w:t>
      </w:r>
      <w:r w:rsidRPr="00A50694">
        <w:t xml:space="preserve"> составили </w:t>
      </w:r>
      <w:r w:rsidR="00DE1D6B">
        <w:t>228</w:t>
      </w:r>
      <w:r w:rsidRPr="00A50694">
        <w:t>х</w:t>
      </w:r>
      <w:r w:rsidR="00DE1D6B">
        <w:t>228</w:t>
      </w:r>
      <w:r w:rsidRPr="00A50694">
        <w:t>х</w:t>
      </w:r>
      <w:r w:rsidR="00DE1D6B">
        <w:t>1</w:t>
      </w:r>
      <w:r w:rsidRPr="00A50694">
        <w:t xml:space="preserve">36 Å. По осям </w:t>
      </w:r>
      <w:r w:rsidRPr="00A50694">
        <w:rPr>
          <w:i/>
        </w:rPr>
        <w:t>х</w:t>
      </w:r>
      <w:r w:rsidRPr="00A50694">
        <w:t xml:space="preserve"> и </w:t>
      </w:r>
      <w:r w:rsidRPr="00A50694">
        <w:rPr>
          <w:i/>
        </w:rPr>
        <w:t>у</w:t>
      </w:r>
      <w:r w:rsidRPr="00A50694">
        <w:t xml:space="preserve"> использовались периодические граничные условия так что моделируемая система </w:t>
      </w:r>
      <w:r>
        <w:t xml:space="preserve">по этим направлениям </w:t>
      </w:r>
      <w:r w:rsidRPr="00A50694">
        <w:t xml:space="preserve">является бесконечной. </w:t>
      </w:r>
      <w:r w:rsidR="00DE1D6B">
        <w:t>Н</w:t>
      </w:r>
      <w:r w:rsidRPr="00A50694">
        <w:t>ижни</w:t>
      </w:r>
      <w:r w:rsidR="00DE1D6B">
        <w:t>е</w:t>
      </w:r>
      <w:r w:rsidRPr="00A50694">
        <w:t xml:space="preserve"> сло</w:t>
      </w:r>
      <w:r w:rsidR="00DE1D6B">
        <w:t>и</w:t>
      </w:r>
      <w:r w:rsidRPr="00A50694">
        <w:t xml:space="preserve"> кристалл</w:t>
      </w:r>
      <w:r>
        <w:t>и</w:t>
      </w:r>
      <w:r w:rsidRPr="00A50694">
        <w:t>та жестко фиксировались, тогда как на верхней границе свободной зоны атомы отражались обратно в ячейку</w:t>
      </w:r>
      <w:r w:rsidR="00DE1D6B">
        <w:t>.</w:t>
      </w:r>
    </w:p>
    <w:p w14:paraId="745C8369" w14:textId="2F00F5E3" w:rsidR="00F742BC" w:rsidRDefault="00F742BC" w:rsidP="00F742BC">
      <w:pPr>
        <w:rPr>
          <w:rFonts w:eastAsia="Calibri"/>
        </w:rPr>
      </w:pPr>
      <w:r w:rsidRPr="00A50694">
        <w:t xml:space="preserve">Для моделирования взаимодействия кислорода с </w:t>
      </w:r>
      <w:r w:rsidR="00DE1D6B">
        <w:t>поверхностью</w:t>
      </w:r>
      <w:r w:rsidRPr="00A50694">
        <w:t xml:space="preserve"> в свободно</w:t>
      </w:r>
      <w:r>
        <w:t>е</w:t>
      </w:r>
      <w:r w:rsidRPr="00A50694">
        <w:t xml:space="preserve"> пространство расчетной ячейки регулярно (с периодичностью 4 пс) добавлялось по </w:t>
      </w:r>
      <w:r w:rsidR="00DE1D6B">
        <w:rPr>
          <w:rFonts w:eastAsia="Calibri"/>
        </w:rPr>
        <w:t>150</w:t>
      </w:r>
      <w:r w:rsidRPr="00A50694">
        <w:rPr>
          <w:rFonts w:eastAsia="Calibri"/>
        </w:rPr>
        <w:t xml:space="preserve"> молекул кислорода, которые располагались изначально в случайных местах в </w:t>
      </w:r>
      <w:r w:rsidRPr="00A50694">
        <w:t xml:space="preserve">слое простирающемся от 2 до 10 Å </w:t>
      </w:r>
      <w:r w:rsidRPr="00A50694">
        <w:rPr>
          <w:rFonts w:eastAsia="Calibri"/>
        </w:rPr>
        <w:t xml:space="preserve">над свободной поверхностью, как показано на </w:t>
      </w:r>
      <w:r w:rsidRPr="00A90E4D">
        <w:rPr>
          <w:rFonts w:eastAsia="Calibri"/>
        </w:rPr>
        <w:t>рисунке</w:t>
      </w:r>
      <w:r w:rsidR="00A90E4D" w:rsidRPr="00A90E4D">
        <w:rPr>
          <w:rFonts w:eastAsia="Calibri"/>
        </w:rPr>
        <w:t xml:space="preserve"> 3.34</w:t>
      </w:r>
      <w:r w:rsidRPr="00A50694">
        <w:rPr>
          <w:rFonts w:eastAsia="Calibri"/>
        </w:rPr>
        <w:t>.</w:t>
      </w:r>
    </w:p>
    <w:p w14:paraId="52E5CE98" w14:textId="77777777" w:rsidR="00043FA2" w:rsidRDefault="00043FA2" w:rsidP="00F742BC">
      <w:pPr>
        <w:rPr>
          <w:rFonts w:eastAsia="Calibri"/>
        </w:rPr>
      </w:pPr>
    </w:p>
    <w:p w14:paraId="4E672214" w14:textId="60EFAAE8" w:rsidR="00B71A5E" w:rsidRDefault="00DE1D6B" w:rsidP="00DE1D6B">
      <w:pPr>
        <w:pStyle w:val="afb"/>
      </w:pPr>
      <w:r>
        <w:rPr>
          <w:noProof/>
        </w:rPr>
        <w:drawing>
          <wp:inline distT="0" distB="0" distL="0" distR="0" wp14:anchorId="6AF16976" wp14:editId="345C7D7E">
            <wp:extent cx="5940425" cy="528320"/>
            <wp:effectExtent l="0" t="0" r="3175" b="5080"/>
            <wp:docPr id="18478" name="Рисунок 1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528320"/>
                    </a:xfrm>
                    <a:prstGeom prst="rect">
                      <a:avLst/>
                    </a:prstGeom>
                  </pic:spPr>
                </pic:pic>
              </a:graphicData>
            </a:graphic>
          </wp:inline>
        </w:drawing>
      </w:r>
    </w:p>
    <w:p w14:paraId="657C6417" w14:textId="77777777" w:rsidR="00043FA2" w:rsidRDefault="00043FA2" w:rsidP="00DE1D6B">
      <w:pPr>
        <w:pStyle w:val="afb"/>
      </w:pPr>
    </w:p>
    <w:p w14:paraId="53460D5A" w14:textId="7018B014" w:rsidR="00DE1D6B" w:rsidRDefault="00DE1D6B" w:rsidP="00DE1D6B">
      <w:pPr>
        <w:pStyle w:val="afb"/>
        <w:rPr>
          <w:rFonts w:eastAsia="Calibri"/>
        </w:rPr>
      </w:pPr>
      <w:r w:rsidRPr="00A90E4D">
        <w:t>Рисунок</w:t>
      </w:r>
      <w:r w:rsidR="00A90E4D" w:rsidRPr="00A90E4D">
        <w:t xml:space="preserve"> 3.34</w:t>
      </w:r>
      <w:r>
        <w:t xml:space="preserve"> – Поверхность системы </w:t>
      </w:r>
      <w:r w:rsidRPr="00A50694">
        <w:rPr>
          <w:rFonts w:eastAsia="Calibri"/>
        </w:rPr>
        <w:t>желез</w:t>
      </w:r>
      <w:r>
        <w:rPr>
          <w:rFonts w:eastAsia="Calibri"/>
        </w:rPr>
        <w:t xml:space="preserve">о – </w:t>
      </w:r>
      <w:r w:rsidR="00BF59D2">
        <w:rPr>
          <w:rFonts w:eastAsia="Calibri"/>
        </w:rPr>
        <w:t>30</w:t>
      </w:r>
      <w:r w:rsidR="00285DA7" w:rsidRPr="00285DA7">
        <w:t xml:space="preserve"> </w:t>
      </w:r>
      <w:proofErr w:type="gramStart"/>
      <w:r w:rsidR="004C3024">
        <w:t>масс.%</w:t>
      </w:r>
      <w:proofErr w:type="gramEnd"/>
      <w:r w:rsidR="00285DA7">
        <w:t> </w:t>
      </w:r>
      <w:r w:rsidR="00285DA7">
        <w:rPr>
          <w:rFonts w:eastAsia="Calibri"/>
        </w:rPr>
        <w:t>хром</w:t>
      </w:r>
      <w:r>
        <w:rPr>
          <w:rFonts w:eastAsia="Calibri"/>
        </w:rPr>
        <w:t xml:space="preserve"> – </w:t>
      </w:r>
      <w:r w:rsidR="00285DA7">
        <w:rPr>
          <w:rFonts w:eastAsia="Calibri"/>
        </w:rPr>
        <w:t>5</w:t>
      </w:r>
      <w:r w:rsidR="00285DA7" w:rsidRPr="00285DA7">
        <w:t xml:space="preserve"> </w:t>
      </w:r>
      <w:r w:rsidR="004C3024">
        <w:t>масс.%</w:t>
      </w:r>
      <w:r w:rsidR="00285DA7">
        <w:t> </w:t>
      </w:r>
      <w:r w:rsidR="00285DA7">
        <w:rPr>
          <w:rFonts w:eastAsia="Calibri"/>
        </w:rPr>
        <w:t>алюминий</w:t>
      </w:r>
      <w:r>
        <w:rPr>
          <w:rFonts w:eastAsia="Calibri"/>
        </w:rPr>
        <w:t xml:space="preserve"> через 20 пс после начала моделирования. Синим выделены атомы железа, </w:t>
      </w:r>
      <w:r w:rsidR="00036C33">
        <w:rPr>
          <w:rFonts w:eastAsia="Calibri"/>
        </w:rPr>
        <w:t>зеленым – хрома, оранжевым – алюминия, красным – кислорода.</w:t>
      </w:r>
    </w:p>
    <w:p w14:paraId="7E27D46A" w14:textId="77777777" w:rsidR="00043FA2" w:rsidRDefault="00043FA2" w:rsidP="00DE1D6B">
      <w:pPr>
        <w:pStyle w:val="afb"/>
        <w:rPr>
          <w:rFonts w:eastAsia="Calibri"/>
        </w:rPr>
      </w:pPr>
    </w:p>
    <w:p w14:paraId="2E586B45" w14:textId="51D8E36E" w:rsidR="00036C33" w:rsidRDefault="009C635E" w:rsidP="009C635E">
      <w:r>
        <w:t xml:space="preserve">Общее время моделирования составило 200 пс. </w:t>
      </w:r>
      <w:r w:rsidR="00036C33">
        <w:t xml:space="preserve">На </w:t>
      </w:r>
      <w:r w:rsidR="00036C33" w:rsidRPr="00A90E4D">
        <w:t>рисунке</w:t>
      </w:r>
      <w:r w:rsidR="00A90E4D" w:rsidRPr="00A90E4D">
        <w:t xml:space="preserve"> 3.35</w:t>
      </w:r>
      <w:r w:rsidR="00036C33">
        <w:t xml:space="preserve"> показан структурный анализ приповерхностной зоны в различные моменты времени.</w:t>
      </w:r>
    </w:p>
    <w:p w14:paraId="41C9A366" w14:textId="77777777" w:rsidR="00B33EBF" w:rsidRDefault="00B33EBF" w:rsidP="00B33EBF"/>
    <w:p w14:paraId="6F8E50FA" w14:textId="590CEF1A" w:rsidR="00B33EBF" w:rsidRDefault="00D72331" w:rsidP="00B33EBF">
      <w:pPr>
        <w:pStyle w:val="afb"/>
      </w:pPr>
      <w:r>
        <w:object w:dxaOrig="7295" w:dyaOrig="5570" w14:anchorId="39D3BADC">
          <v:shape id="_x0000_i1051" type="#_x0000_t75" style="width:4in;height:219pt" o:ole="">
            <v:imagedata r:id="rId146" o:title=""/>
          </v:shape>
          <o:OLEObject Type="Embed" ProgID="Origin50.Graph" ShapeID="_x0000_i1051" DrawAspect="Content" ObjectID="_1591534255" r:id="rId147"/>
        </w:object>
      </w:r>
    </w:p>
    <w:p w14:paraId="603D9761" w14:textId="77777777" w:rsidR="00043FA2" w:rsidRDefault="00043FA2" w:rsidP="00B33EBF">
      <w:pPr>
        <w:pStyle w:val="afb"/>
      </w:pPr>
    </w:p>
    <w:p w14:paraId="41C56741" w14:textId="35E54366" w:rsidR="00B33EBF" w:rsidRDefault="00B33EBF" w:rsidP="00B33EBF">
      <w:pPr>
        <w:pStyle w:val="afb"/>
      </w:pPr>
      <w:r w:rsidRPr="00A90E4D">
        <w:t>Рисунок</w:t>
      </w:r>
      <w:r w:rsidR="00A90E4D" w:rsidRPr="00A90E4D">
        <w:t xml:space="preserve"> 3.35</w:t>
      </w:r>
      <w:r>
        <w:t xml:space="preserve"> – Сравнение структур железа в приповерхностном слое в различные моменты времени.</w:t>
      </w:r>
      <w:r w:rsidRPr="00251DD8">
        <w:t xml:space="preserve"> </w:t>
      </w:r>
      <w:r>
        <w:t>Данные нормированы.</w:t>
      </w:r>
    </w:p>
    <w:p w14:paraId="37576DC2" w14:textId="77777777" w:rsidR="00043FA2" w:rsidRDefault="00043FA2" w:rsidP="00B33EBF">
      <w:pPr>
        <w:pStyle w:val="afb"/>
      </w:pPr>
    </w:p>
    <w:p w14:paraId="4111B54C" w14:textId="68E4D504" w:rsidR="00A90E4D" w:rsidRDefault="00A90E4D" w:rsidP="00B33EBF">
      <w:r>
        <w:t xml:space="preserve">За первые 100 пс, как видно с рисунка 3.35, исчезают пики после второго, а первый смещается правее, что свидетельствует о начале превращения в вюстит. </w:t>
      </w:r>
    </w:p>
    <w:p w14:paraId="71F8193F" w14:textId="301A6CD1" w:rsidR="00B33EBF" w:rsidRDefault="00036C33" w:rsidP="00B33EBF">
      <w:r>
        <w:t>На рисунке</w:t>
      </w:r>
      <w:r w:rsidR="00A90E4D" w:rsidRPr="00A90E4D">
        <w:t xml:space="preserve"> 3.36</w:t>
      </w:r>
      <w:r>
        <w:t xml:space="preserve"> показан структурный анализ приповерхностной зоны через </w:t>
      </w:r>
      <w:r w:rsidR="009C635E" w:rsidRPr="009C635E">
        <w:t>200</w:t>
      </w:r>
      <w:r>
        <w:t xml:space="preserve"> пс после начала моделирования</w:t>
      </w:r>
      <w:r w:rsidR="00B762B6">
        <w:t xml:space="preserve"> в сравнении с референсными структурами</w:t>
      </w:r>
      <w:r>
        <w:t>.</w:t>
      </w:r>
      <w:r w:rsidR="00B33EBF" w:rsidRPr="00B33EBF">
        <w:t xml:space="preserve"> </w:t>
      </w:r>
    </w:p>
    <w:p w14:paraId="00CD5064" w14:textId="77777777" w:rsidR="00043FA2" w:rsidRDefault="00043FA2" w:rsidP="00B33EBF"/>
    <w:p w14:paraId="55ED73A8" w14:textId="5F91C439" w:rsidR="00B33EBF" w:rsidRDefault="00D72331" w:rsidP="00B33EBF">
      <w:pPr>
        <w:pStyle w:val="afb"/>
      </w:pPr>
      <w:r>
        <w:object w:dxaOrig="7295" w:dyaOrig="5570" w14:anchorId="77AE1B82">
          <v:shape id="_x0000_i1052" type="#_x0000_t75" style="width:297.6pt;height:226.8pt" o:ole="">
            <v:imagedata r:id="rId148" o:title=""/>
          </v:shape>
          <o:OLEObject Type="Embed" ProgID="Origin50.Graph" ShapeID="_x0000_i1052" DrawAspect="Content" ObjectID="_1591534256" r:id="rId149"/>
        </w:object>
      </w:r>
    </w:p>
    <w:p w14:paraId="7621ABE0" w14:textId="77777777" w:rsidR="00043FA2" w:rsidRDefault="00043FA2" w:rsidP="00B33EBF">
      <w:pPr>
        <w:pStyle w:val="afb"/>
      </w:pPr>
    </w:p>
    <w:p w14:paraId="117AD1EB" w14:textId="04CBAEA2" w:rsidR="00B33EBF" w:rsidRDefault="00B33EBF" w:rsidP="00B33EBF">
      <w:pPr>
        <w:pStyle w:val="afb"/>
      </w:pPr>
      <w:r w:rsidRPr="00A90E4D">
        <w:t>Рисунок</w:t>
      </w:r>
      <w:r w:rsidR="00A90E4D" w:rsidRPr="00A90E4D">
        <w:t xml:space="preserve"> 3.36</w:t>
      </w:r>
      <w:r>
        <w:t xml:space="preserve"> – Структурный анализ железа в приповерхностном слое и сравнение с референсными структурами.</w:t>
      </w:r>
      <w:r w:rsidRPr="00251DD8">
        <w:t xml:space="preserve"> </w:t>
      </w:r>
      <w:r>
        <w:t>Данные нормированы.</w:t>
      </w:r>
    </w:p>
    <w:p w14:paraId="14F732E1" w14:textId="77777777" w:rsidR="00043FA2" w:rsidRDefault="00043FA2" w:rsidP="00B33EBF">
      <w:pPr>
        <w:pStyle w:val="afb"/>
      </w:pPr>
    </w:p>
    <w:p w14:paraId="2AFC92AF" w14:textId="53F63CA5" w:rsidR="00B762B6" w:rsidRDefault="00B762B6" w:rsidP="00B71A5E">
      <w:r>
        <w:t>Видно, что началось превращение приповерхностного слоя из структуры железа в структуру вюстита.</w:t>
      </w:r>
    </w:p>
    <w:p w14:paraId="14E06903" w14:textId="6A6793CA" w:rsidR="00B71A5E" w:rsidRDefault="00B762B6" w:rsidP="00B71A5E">
      <w:r>
        <w:t xml:space="preserve">На </w:t>
      </w:r>
      <w:r w:rsidRPr="00A90E4D">
        <w:t>рисунке</w:t>
      </w:r>
      <w:r w:rsidR="00A90E4D" w:rsidRPr="00A90E4D">
        <w:t xml:space="preserve"> 3.37</w:t>
      </w:r>
      <w:r>
        <w:t xml:space="preserve"> показан структурный анализ приповерхностной зоны через 120 пс после начала моделирования в сравнении с системами, которые моделировались ранее.</w:t>
      </w:r>
    </w:p>
    <w:p w14:paraId="229D931D" w14:textId="77777777" w:rsidR="00043FA2" w:rsidRPr="00B762B6" w:rsidRDefault="00043FA2" w:rsidP="00B71A5E"/>
    <w:p w14:paraId="39D36A61" w14:textId="12217423" w:rsidR="00F30DEC" w:rsidRDefault="00BF59D2" w:rsidP="00251DD8">
      <w:pPr>
        <w:pStyle w:val="afb"/>
      </w:pPr>
      <w:r>
        <w:object w:dxaOrig="7295" w:dyaOrig="5570" w14:anchorId="35CAF48E">
          <v:shape id="_x0000_i1053" type="#_x0000_t75" style="width:334.2pt;height:255.6pt" o:ole="">
            <v:imagedata r:id="rId150" o:title=""/>
          </v:shape>
          <o:OLEObject Type="Embed" ProgID="Origin50.Graph" ShapeID="_x0000_i1053" DrawAspect="Content" ObjectID="_1591534257" r:id="rId151"/>
        </w:object>
      </w:r>
    </w:p>
    <w:p w14:paraId="287129D3" w14:textId="77777777" w:rsidR="00043FA2" w:rsidRDefault="00043FA2" w:rsidP="00251DD8">
      <w:pPr>
        <w:pStyle w:val="afb"/>
      </w:pPr>
    </w:p>
    <w:p w14:paraId="759C5EC8" w14:textId="185E4598" w:rsidR="00251DD8" w:rsidRDefault="00251DD8" w:rsidP="00251DD8">
      <w:pPr>
        <w:pStyle w:val="afb"/>
      </w:pPr>
      <w:r w:rsidRPr="00A90E4D">
        <w:t>Рисунок</w:t>
      </w:r>
      <w:r w:rsidR="00A90E4D" w:rsidRPr="00A90E4D">
        <w:t xml:space="preserve"> 3.37</w:t>
      </w:r>
      <w:r>
        <w:t xml:space="preserve"> – Сравнение структур железа в приповерхностном слое для разных моделируемых систем. Данные нормированы.</w:t>
      </w:r>
    </w:p>
    <w:p w14:paraId="73A085B3" w14:textId="77777777" w:rsidR="00043FA2" w:rsidRPr="00251DD8" w:rsidRDefault="00043FA2" w:rsidP="00251DD8">
      <w:pPr>
        <w:pStyle w:val="afb"/>
      </w:pPr>
    </w:p>
    <w:p w14:paraId="17D257FB" w14:textId="3AEBC793" w:rsidR="00F30DEC" w:rsidRDefault="00B762B6" w:rsidP="00B71A5E">
      <w:r>
        <w:t xml:space="preserve">Видно, что на системе с алюминием превращение в вюстит </w:t>
      </w:r>
      <w:r w:rsidR="00355E00">
        <w:t>еще более замедлено чем в системе железо</w:t>
      </w:r>
      <w:r w:rsidR="00355E00">
        <w:noBreakHyphen/>
        <w:t>30 </w:t>
      </w:r>
      <w:proofErr w:type="gramStart"/>
      <w:r w:rsidR="004C3024">
        <w:t>масс.%</w:t>
      </w:r>
      <w:proofErr w:type="gramEnd"/>
      <w:r w:rsidR="00355E00">
        <w:t> хрома</w:t>
      </w:r>
      <w:r>
        <w:t>. Первый пик совпадает, но второй и третий пока еще не сформировались.</w:t>
      </w:r>
    </w:p>
    <w:p w14:paraId="0E4A490E" w14:textId="626F71A0" w:rsidR="00251DD8" w:rsidRDefault="00282777" w:rsidP="00B71A5E">
      <w:r>
        <w:t xml:space="preserve">На следующем </w:t>
      </w:r>
      <w:r w:rsidRPr="00A90E4D">
        <w:t>рисунке</w:t>
      </w:r>
      <w:r w:rsidR="00A90E4D" w:rsidRPr="00A90E4D">
        <w:t xml:space="preserve"> 3.38</w:t>
      </w:r>
      <w:r>
        <w:t xml:space="preserve"> показано изменение толщины пленки во время моделирования.</w:t>
      </w:r>
    </w:p>
    <w:p w14:paraId="28B2569B" w14:textId="703607AE" w:rsidR="00251DD8" w:rsidRDefault="00D72331" w:rsidP="00B762B6">
      <w:pPr>
        <w:pStyle w:val="afb"/>
      </w:pPr>
      <w:r>
        <w:object w:dxaOrig="7295" w:dyaOrig="5570" w14:anchorId="4E2C0AC4">
          <v:shape id="_x0000_i1054" type="#_x0000_t75" style="width:304.2pt;height:232.2pt" o:ole="">
            <v:imagedata r:id="rId152" o:title=""/>
          </v:shape>
          <o:OLEObject Type="Embed" ProgID="Origin50.Graph" ShapeID="_x0000_i1054" DrawAspect="Content" ObjectID="_1591534258" r:id="rId153"/>
        </w:object>
      </w:r>
    </w:p>
    <w:p w14:paraId="63D18E87" w14:textId="77777777" w:rsidR="00043FA2" w:rsidRDefault="00043FA2" w:rsidP="00B762B6">
      <w:pPr>
        <w:pStyle w:val="afb"/>
      </w:pPr>
    </w:p>
    <w:p w14:paraId="1C4D3DCC" w14:textId="7955B5AB" w:rsidR="00ED7403" w:rsidRDefault="00282777" w:rsidP="00F2767F">
      <w:pPr>
        <w:pStyle w:val="afb"/>
        <w:rPr>
          <w:rFonts w:eastAsia="Calibri"/>
        </w:rPr>
      </w:pPr>
      <w:r w:rsidRPr="00A90E4D">
        <w:t xml:space="preserve">Рисунок </w:t>
      </w:r>
      <w:r w:rsidR="00A90E4D" w:rsidRPr="00A90E4D">
        <w:t>3.38</w:t>
      </w:r>
      <w:r w:rsidR="00A90E4D">
        <w:t xml:space="preserve"> </w:t>
      </w:r>
      <w:r>
        <w:t xml:space="preserve">– Изменение толщины оксидной пленки на поверхности системы </w:t>
      </w:r>
      <w:r w:rsidRPr="00A50694">
        <w:rPr>
          <w:rFonts w:eastAsia="Calibri"/>
        </w:rPr>
        <w:t>желез</w:t>
      </w:r>
      <w:r>
        <w:rPr>
          <w:rFonts w:eastAsia="Calibri"/>
        </w:rPr>
        <w:t xml:space="preserve">о – </w:t>
      </w:r>
      <w:r w:rsidR="00BF59D2">
        <w:rPr>
          <w:rFonts w:eastAsia="Calibri"/>
        </w:rPr>
        <w:t>30</w:t>
      </w:r>
      <w:r w:rsidR="00285DA7" w:rsidRPr="00285DA7">
        <w:t xml:space="preserve"> </w:t>
      </w:r>
      <w:proofErr w:type="gramStart"/>
      <w:r w:rsidR="004C3024">
        <w:t>масс.%</w:t>
      </w:r>
      <w:proofErr w:type="gramEnd"/>
      <w:r w:rsidR="00285DA7">
        <w:t> </w:t>
      </w:r>
      <w:r w:rsidR="00285DA7">
        <w:rPr>
          <w:rFonts w:eastAsia="Calibri"/>
        </w:rPr>
        <w:t>хром</w:t>
      </w:r>
      <w:r>
        <w:rPr>
          <w:rFonts w:eastAsia="Calibri"/>
        </w:rPr>
        <w:t xml:space="preserve"> – </w:t>
      </w:r>
      <w:r w:rsidR="00285DA7">
        <w:rPr>
          <w:rFonts w:eastAsia="Calibri"/>
        </w:rPr>
        <w:t>5</w:t>
      </w:r>
      <w:r w:rsidR="00285DA7" w:rsidRPr="00285DA7">
        <w:t xml:space="preserve"> </w:t>
      </w:r>
      <w:r w:rsidR="004C3024">
        <w:t>масс.%</w:t>
      </w:r>
      <w:r w:rsidR="00285DA7">
        <w:t> </w:t>
      </w:r>
      <w:r w:rsidR="00285DA7">
        <w:rPr>
          <w:rFonts w:eastAsia="Calibri"/>
        </w:rPr>
        <w:t>алюминий</w:t>
      </w:r>
      <w:r>
        <w:rPr>
          <w:rFonts w:eastAsia="Calibri"/>
        </w:rPr>
        <w:t>.</w:t>
      </w:r>
    </w:p>
    <w:p w14:paraId="68275F26" w14:textId="77777777" w:rsidR="00043FA2" w:rsidRPr="00F2767F" w:rsidRDefault="00043FA2" w:rsidP="00F2767F">
      <w:pPr>
        <w:pStyle w:val="afb"/>
        <w:rPr>
          <w:rFonts w:eastAsia="Calibri"/>
        </w:rPr>
      </w:pPr>
    </w:p>
    <w:p w14:paraId="47E0EAB0" w14:textId="69FE8F8F" w:rsidR="001C0F24" w:rsidRDefault="001C0F24" w:rsidP="00EC0FAB">
      <w:r>
        <w:t>Видно, что в начале окисление идет интенсивно, практически по линейному закону, но со временем рост пленки замедляется, выходя на «плато».</w:t>
      </w:r>
    </w:p>
    <w:p w14:paraId="6F9611F6" w14:textId="497A22B9" w:rsidR="009C635E" w:rsidRDefault="00EC0FAB" w:rsidP="00EC0FAB">
      <w:r>
        <w:t xml:space="preserve">На </w:t>
      </w:r>
      <w:r w:rsidRPr="00A90E4D">
        <w:t>рисунке</w:t>
      </w:r>
      <w:r w:rsidR="00A90E4D" w:rsidRPr="00A90E4D">
        <w:t xml:space="preserve"> 3.39</w:t>
      </w:r>
      <w:r>
        <w:t xml:space="preserve"> представлено сравнение аппроксимаций изменения толщины пленки для различных систем.</w:t>
      </w:r>
    </w:p>
    <w:p w14:paraId="6D92FEF4" w14:textId="77777777" w:rsidR="00043FA2" w:rsidRPr="0044319B" w:rsidRDefault="00043FA2" w:rsidP="00EC0FAB"/>
    <w:p w14:paraId="063DA7C2" w14:textId="3B4BB81F" w:rsidR="00EC0FAB" w:rsidRDefault="00114CA6" w:rsidP="00EC0FAB">
      <w:pPr>
        <w:pStyle w:val="afb"/>
      </w:pPr>
      <w:r>
        <w:object w:dxaOrig="7294" w:dyaOrig="5569" w14:anchorId="222CCD44">
          <v:shape id="_x0000_i1055" type="#_x0000_t75" style="width:278.4pt;height:213pt" o:ole="">
            <v:imagedata r:id="rId154" o:title=""/>
          </v:shape>
          <o:OLEObject Type="Embed" ProgID="Origin50.Graph" ShapeID="_x0000_i1055" DrawAspect="Content" ObjectID="_1591534259" r:id="rId155"/>
        </w:object>
      </w:r>
    </w:p>
    <w:p w14:paraId="18972494" w14:textId="77777777" w:rsidR="00043FA2" w:rsidRDefault="00043FA2" w:rsidP="00EC0FAB">
      <w:pPr>
        <w:pStyle w:val="afb"/>
      </w:pPr>
    </w:p>
    <w:p w14:paraId="66022AB3" w14:textId="43A92FF9" w:rsidR="00043FA2" w:rsidRDefault="00EC0FAB" w:rsidP="00043FA2">
      <w:pPr>
        <w:pStyle w:val="afb"/>
      </w:pPr>
      <w:r w:rsidRPr="00A90E4D">
        <w:t>Рисунок</w:t>
      </w:r>
      <w:r w:rsidR="00A90E4D" w:rsidRPr="00A90E4D">
        <w:t xml:space="preserve"> 3.39</w:t>
      </w:r>
      <w:r>
        <w:t xml:space="preserve"> - Сравнение аппроксимаций толщины оксидной пленки для систем железа без хрома, с хромом и с хромом и алюминием.</w:t>
      </w:r>
    </w:p>
    <w:p w14:paraId="2A269FDC" w14:textId="243F4E5B" w:rsidR="00EC0FAB" w:rsidRDefault="002C740A" w:rsidP="00EC0FAB">
      <w:pPr>
        <w:rPr>
          <w:highlight w:val="yellow"/>
        </w:rPr>
      </w:pPr>
      <w:r w:rsidRPr="00BF59D2">
        <w:lastRenderedPageBreak/>
        <w:t>Хоть характер окисления не меняется, н</w:t>
      </w:r>
      <w:r w:rsidR="00EC0FAB" w:rsidRPr="00BF59D2">
        <w:t xml:space="preserve">аличие 5 </w:t>
      </w:r>
      <w:proofErr w:type="gramStart"/>
      <w:r w:rsidR="004C3024">
        <w:t>масс.%</w:t>
      </w:r>
      <w:proofErr w:type="gramEnd"/>
      <w:r w:rsidR="00EC0FAB" w:rsidRPr="00BF59D2">
        <w:t xml:space="preserve"> алюминия</w:t>
      </w:r>
      <w:r w:rsidR="007C1682" w:rsidRPr="00BF59D2">
        <w:t xml:space="preserve"> </w:t>
      </w:r>
      <w:r w:rsidR="00BF59D2">
        <w:t xml:space="preserve">еще сильнее замедляет </w:t>
      </w:r>
      <w:r w:rsidR="007C1682" w:rsidRPr="00BF59D2">
        <w:t>скорость роста плен</w:t>
      </w:r>
      <w:r w:rsidR="00BF59D2">
        <w:t>ки по сравнению с системой железо</w:t>
      </w:r>
      <w:r w:rsidR="00BF59D2">
        <w:noBreakHyphen/>
        <w:t>30 </w:t>
      </w:r>
      <w:r w:rsidR="004C3024">
        <w:t>масс.%</w:t>
      </w:r>
      <w:r w:rsidR="00BF59D2">
        <w:t> хрома</w:t>
      </w:r>
      <w:r w:rsidR="007C1682" w:rsidRPr="00BF59D2">
        <w:t>.</w:t>
      </w:r>
    </w:p>
    <w:p w14:paraId="24056B93" w14:textId="4CA2373A" w:rsidR="002C740A" w:rsidRDefault="002C740A" w:rsidP="00EC0FAB">
      <w:r w:rsidRPr="00E26B8A">
        <w:t xml:space="preserve">На </w:t>
      </w:r>
      <w:r w:rsidRPr="00A90E4D">
        <w:t>рисунке</w:t>
      </w:r>
      <w:r w:rsidR="00A90E4D" w:rsidRPr="00A90E4D">
        <w:t xml:space="preserve"> 3.40</w:t>
      </w:r>
      <w:r w:rsidRPr="00E26B8A">
        <w:t xml:space="preserve"> представлено</w:t>
      </w:r>
      <w:r w:rsidR="00E26B8A" w:rsidRPr="00E26B8A">
        <w:t xml:space="preserve"> </w:t>
      </w:r>
      <w:r w:rsidR="00E26B8A" w:rsidRPr="00A76764">
        <w:t>график концентрации кислорода в приповерхностн</w:t>
      </w:r>
      <w:r w:rsidR="00E26B8A">
        <w:t>ом</w:t>
      </w:r>
      <w:r w:rsidR="00E26B8A" w:rsidRPr="00A76764">
        <w:t xml:space="preserve"> сло</w:t>
      </w:r>
      <w:r w:rsidR="00E26B8A">
        <w:t>е</w:t>
      </w:r>
      <w:r w:rsidR="00E26B8A" w:rsidRPr="00A76764">
        <w:t>.</w:t>
      </w:r>
    </w:p>
    <w:p w14:paraId="062D88C3" w14:textId="77777777" w:rsidR="00043FA2" w:rsidRDefault="00043FA2" w:rsidP="00EC0FAB">
      <w:pPr>
        <w:rPr>
          <w:highlight w:val="yellow"/>
        </w:rPr>
      </w:pPr>
    </w:p>
    <w:p w14:paraId="58A4E540" w14:textId="1BE44868" w:rsidR="002C740A" w:rsidRDefault="0045297A" w:rsidP="00E26B8A">
      <w:pPr>
        <w:pStyle w:val="afb"/>
      </w:pPr>
      <w:r>
        <w:object w:dxaOrig="7294" w:dyaOrig="5569" w14:anchorId="31857754">
          <v:shape id="_x0000_i1056" type="#_x0000_t75" style="width:301.8pt;height:230.4pt" o:ole="">
            <v:imagedata r:id="rId156" o:title=""/>
          </v:shape>
          <o:OLEObject Type="Embed" ProgID="Origin50.Graph" ShapeID="_x0000_i1056" DrawAspect="Content" ObjectID="_1591534260" r:id="rId157"/>
        </w:object>
      </w:r>
    </w:p>
    <w:p w14:paraId="1FBA6DAA" w14:textId="77777777" w:rsidR="00043FA2" w:rsidRDefault="00043FA2" w:rsidP="00E26B8A">
      <w:pPr>
        <w:pStyle w:val="afb"/>
      </w:pPr>
    </w:p>
    <w:p w14:paraId="16E17031" w14:textId="4E0DC8DB" w:rsidR="00E26B8A" w:rsidRDefault="00E26B8A" w:rsidP="00E26B8A">
      <w:pPr>
        <w:pStyle w:val="afb"/>
      </w:pPr>
      <w:r w:rsidRPr="00A90E4D">
        <w:t xml:space="preserve">Рисунок </w:t>
      </w:r>
      <w:r w:rsidR="00A90E4D" w:rsidRPr="00A90E4D">
        <w:t>3.40</w:t>
      </w:r>
      <w:r>
        <w:t>– Концентрация кислорода в приповерхностной зоне в различные моменты времени</w:t>
      </w:r>
      <w:r w:rsidR="00941ABD">
        <w:t>.</w:t>
      </w:r>
    </w:p>
    <w:p w14:paraId="01DF58F2" w14:textId="77777777" w:rsidR="00043FA2" w:rsidRDefault="00043FA2" w:rsidP="00E26B8A">
      <w:pPr>
        <w:pStyle w:val="afb"/>
      </w:pPr>
    </w:p>
    <w:p w14:paraId="34D79293" w14:textId="7063F827" w:rsidR="00E26B8A" w:rsidRDefault="00E26B8A" w:rsidP="00E26B8A">
      <w:r>
        <w:t xml:space="preserve">Во время окисления формируются концентрационные пики, в которых собирается кислород. Через 200 пс формируются 2 характерных пика, что свидетельствует о том, что оксид достиг толщины, как минимум 2-х атомных слоев. </w:t>
      </w:r>
    </w:p>
    <w:p w14:paraId="4633F1DF" w14:textId="77777777" w:rsidR="00043FA2" w:rsidRPr="00EC0FAB" w:rsidRDefault="00043FA2" w:rsidP="00E26B8A"/>
    <w:p w14:paraId="1440717B" w14:textId="6DEB1BA0" w:rsidR="00ED7403" w:rsidRPr="00251DD8" w:rsidRDefault="00EE1F99" w:rsidP="00ED7403">
      <w:pPr>
        <w:pStyle w:val="3"/>
      </w:pPr>
      <w:bookmarkStart w:id="121" w:name="_Toc517719239"/>
      <w:r>
        <w:t>Выводы раздела</w:t>
      </w:r>
      <w:r w:rsidR="00ED7403">
        <w:t>.</w:t>
      </w:r>
      <w:bookmarkEnd w:id="121"/>
    </w:p>
    <w:p w14:paraId="5E2BABC0" w14:textId="51D2D299" w:rsidR="001F0D97" w:rsidRDefault="001F0D97" w:rsidP="001F0D97">
      <w:r w:rsidRPr="00ED7403">
        <w:t>Молекулярно-динамическое моделирование продемонстрировало высокую эффективность захвата кислорода из газовой фазы чистым железом</w:t>
      </w:r>
      <w:r w:rsidR="00876D93" w:rsidRPr="00876D93">
        <w:t xml:space="preserve">. </w:t>
      </w:r>
      <w:r w:rsidR="00876D93">
        <w:t>С</w:t>
      </w:r>
      <w:r w:rsidRPr="00ED7403">
        <w:t>плав Fe-12</w:t>
      </w:r>
      <w:r w:rsidR="009967D6">
        <w:t xml:space="preserve"> </w:t>
      </w:r>
      <w:proofErr w:type="gramStart"/>
      <w:r w:rsidR="004C3024">
        <w:t>масс.%</w:t>
      </w:r>
      <w:proofErr w:type="gramEnd"/>
      <w:r w:rsidR="009967D6">
        <w:t xml:space="preserve"> </w:t>
      </w:r>
      <w:r w:rsidRPr="00ED7403">
        <w:t>Cr</w:t>
      </w:r>
      <w:r w:rsidR="00876D93">
        <w:t xml:space="preserve"> демонстрирует торможение окисления</w:t>
      </w:r>
      <w:r w:rsidRPr="00ED7403">
        <w:t xml:space="preserve">. Однако в обоих случаях эффективно преобразуются в оксид только несколько поверхностных атомных слоев металла, после чего рост оксида </w:t>
      </w:r>
      <w:r w:rsidR="00ED7403">
        <w:t>начинает замедляться</w:t>
      </w:r>
      <w:r w:rsidRPr="00ED7403">
        <w:t>. Влияние хрома сводится в основном к замедлению процесса формирования первичной оксидной пленки и уменьшению ее толщины. Кристаллическая структура образующего первичного оксида не является магнетитом, а значительно больше напоминает вюстит (FeO).</w:t>
      </w:r>
      <w:r w:rsidR="007B3D70">
        <w:t xml:space="preserve"> </w:t>
      </w:r>
      <w:r w:rsidR="00876D93">
        <w:t xml:space="preserve">Увеличение концентрации хрома до 30 </w:t>
      </w:r>
      <w:proofErr w:type="gramStart"/>
      <w:r w:rsidR="004C3024">
        <w:t>масс.%</w:t>
      </w:r>
      <w:proofErr w:type="gramEnd"/>
      <w:r w:rsidR="00876D93">
        <w:t xml:space="preserve"> и добавка </w:t>
      </w:r>
      <w:r w:rsidR="00876D93">
        <w:lastRenderedPageBreak/>
        <w:t xml:space="preserve">алюминия еще больше замедляет рост пленки. Структура приповерхностных слоев практически такая же ка как и в случае 13 </w:t>
      </w:r>
      <w:proofErr w:type="gramStart"/>
      <w:r w:rsidR="004C3024">
        <w:t>масс.%</w:t>
      </w:r>
      <w:proofErr w:type="gramEnd"/>
      <w:r w:rsidR="00876D93">
        <w:t xml:space="preserve"> хрома.</w:t>
      </w:r>
    </w:p>
    <w:p w14:paraId="1FE62894" w14:textId="77777777" w:rsidR="00043FA2" w:rsidRPr="004C3024" w:rsidRDefault="00043FA2" w:rsidP="001F0D97">
      <w:pPr>
        <w:rPr>
          <w:highlight w:val="yellow"/>
        </w:rPr>
      </w:pPr>
    </w:p>
    <w:p w14:paraId="4C68DD16" w14:textId="054424EB" w:rsidR="001F0D97" w:rsidRDefault="001F0D97" w:rsidP="001F0D97">
      <w:pPr>
        <w:pStyle w:val="2"/>
      </w:pPr>
      <w:bookmarkStart w:id="122" w:name="_Toc514780563"/>
      <w:bookmarkStart w:id="123" w:name="_Ref517645417"/>
      <w:bookmarkStart w:id="124" w:name="_Toc517719240"/>
      <w:r>
        <w:t>Моделирование облучения высокоэнергетическими частицами</w:t>
      </w:r>
      <w:r w:rsidR="0077767B">
        <w:t xml:space="preserve"> методами молекулярной динамики</w:t>
      </w:r>
      <w:r>
        <w:t>.</w:t>
      </w:r>
      <w:bookmarkEnd w:id="122"/>
      <w:bookmarkEnd w:id="123"/>
      <w:bookmarkEnd w:id="124"/>
    </w:p>
    <w:p w14:paraId="4779CB55" w14:textId="2CF6E171" w:rsidR="00215AEB" w:rsidRDefault="00537910" w:rsidP="00EE02E6">
      <w:r>
        <w:t xml:space="preserve">Ранее, на </w:t>
      </w:r>
      <w:r w:rsidRPr="00A4094B">
        <w:t>рисунке</w:t>
      </w:r>
      <w:r w:rsidR="00A4094B" w:rsidRPr="00A4094B">
        <w:t xml:space="preserve"> 1.1</w:t>
      </w:r>
      <w:r>
        <w:t xml:space="preserve"> было показано, что пик энергетического спектра нейтронов сдвинут в область </w:t>
      </w:r>
      <w:r>
        <w:rPr>
          <w:rFonts w:cs="Times New Roman"/>
        </w:rPr>
        <w:t>≈</w:t>
      </w:r>
      <w:r>
        <w:t>0,1 МэВ</w:t>
      </w:r>
      <w:r w:rsidR="00634A2E">
        <w:t xml:space="preserve">, а средняя энергия при этом, лежит в интервале </w:t>
      </w:r>
      <m:oMath>
        <m:r>
          <w:rPr>
            <w:rFonts w:ascii="Cambria Math" w:hAnsi="Cambria Math"/>
          </w:rPr>
          <m:t>1 ÷ 2 МэВ</m:t>
        </m:r>
      </m:oMath>
      <w:r w:rsidR="00634A2E">
        <w:t>.</w:t>
      </w:r>
      <w:r>
        <w:t xml:space="preserve"> </w:t>
      </w:r>
      <w:r w:rsidR="007E792F">
        <w:t xml:space="preserve">Пролетая по решетке, нейтрон может выбить атом из своего центра равновесия </w:t>
      </w:r>
      <w:r w:rsidR="00E950EC">
        <w:t>созда</w:t>
      </w:r>
      <w:r w:rsidR="007E792F">
        <w:t>вая при этом</w:t>
      </w:r>
      <w:r w:rsidR="00E950EC">
        <w:t xml:space="preserve"> первичный дефект ПВА (первично выбитый атом).</w:t>
      </w:r>
    </w:p>
    <w:p w14:paraId="48011CD3" w14:textId="1740897B" w:rsidR="00215AEB" w:rsidRDefault="002D2566" w:rsidP="00EE02E6">
      <w:r>
        <w:t>В случае упругого столкновения величина</w:t>
      </w:r>
      <w:r w:rsidR="00215AEB">
        <w:t xml:space="preserve"> кинетической</w:t>
      </w:r>
      <w:r>
        <w:t xml:space="preserve"> энергии</w:t>
      </w:r>
      <w:r w:rsidR="007E792F">
        <w:t>, переданной ПВА</w:t>
      </w:r>
      <w:r w:rsidR="00215AEB">
        <w:t>:</w:t>
      </w:r>
    </w:p>
    <w:p w14:paraId="21E6E464" w14:textId="77777777" w:rsidR="00951D55" w:rsidRDefault="00951D55" w:rsidP="00EE02E6"/>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215AEB" w14:paraId="74FE0520" w14:textId="77777777" w:rsidTr="00127B75">
        <w:tc>
          <w:tcPr>
            <w:tcW w:w="3115" w:type="dxa"/>
            <w:vAlign w:val="center"/>
          </w:tcPr>
          <w:p w14:paraId="2634C42E" w14:textId="77777777" w:rsidR="00215AEB" w:rsidRDefault="00215AEB" w:rsidP="00215AEB">
            <w:pPr>
              <w:ind w:firstLine="0"/>
              <w:jc w:val="right"/>
            </w:pPr>
          </w:p>
        </w:tc>
        <w:tc>
          <w:tcPr>
            <w:tcW w:w="3115" w:type="dxa"/>
            <w:vAlign w:val="center"/>
          </w:tcPr>
          <w:p w14:paraId="5156F22D" w14:textId="039DFFEB" w:rsidR="00215AEB" w:rsidRDefault="00127B75" w:rsidP="00215AEB">
            <w:pPr>
              <w:ind w:firstLine="0"/>
              <w:jc w:val="right"/>
            </w:pPr>
            <m:oMathPara>
              <m:oMath>
                <m:r>
                  <m:rPr>
                    <m:sty m:val="p"/>
                  </m:rPr>
                  <w:rPr>
                    <w:rFonts w:ascii="Cambria Math" w:hAnsi="Cambria Math"/>
                  </w:rPr>
                  <m:t>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e>
                        </m:d>
                      </m:e>
                      <m:sup>
                        <m:r>
                          <m:rPr>
                            <m:sty m:val="p"/>
                          </m:rPr>
                          <w:rPr>
                            <w:rFonts w:ascii="Cambria Math" w:hAnsi="Cambria Math"/>
                          </w:rPr>
                          <m:t>2</m:t>
                        </m:r>
                      </m:sup>
                    </m:sSup>
                  </m:den>
                </m:f>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f>
                      <m:fPr>
                        <m:ctrlPr>
                          <w:rPr>
                            <w:rFonts w:ascii="Cambria Math" w:hAnsi="Cambria Math"/>
                            <w:i/>
                          </w:rPr>
                        </m:ctrlPr>
                      </m:fPr>
                      <m:num>
                        <m:r>
                          <w:rPr>
                            <w:rFonts w:ascii="Cambria Math" w:hAnsi="Cambria Math"/>
                          </w:rPr>
                          <m:t>θ</m:t>
                        </m:r>
                      </m:num>
                      <m:den>
                        <m:r>
                          <w:rPr>
                            <w:rFonts w:ascii="Cambria Math" w:hAnsi="Cambria Math"/>
                          </w:rPr>
                          <m:t>2</m:t>
                        </m:r>
                      </m:den>
                    </m:f>
                  </m:e>
                </m:func>
              </m:oMath>
            </m:oMathPara>
          </w:p>
        </w:tc>
        <w:tc>
          <w:tcPr>
            <w:tcW w:w="3115" w:type="dxa"/>
            <w:vAlign w:val="center"/>
          </w:tcPr>
          <w:p w14:paraId="0F957D8B" w14:textId="02B34E6E" w:rsidR="00215AEB" w:rsidRDefault="00215AEB" w:rsidP="00215AEB">
            <w:pPr>
              <w:ind w:firstLine="0"/>
              <w:jc w:val="right"/>
            </w:pPr>
            <w:r w:rsidRPr="00F35983">
              <w:t>(</w:t>
            </w:r>
            <w:r w:rsidR="00F35983" w:rsidRPr="00F35983">
              <w:t>3.1</w:t>
            </w:r>
            <w:r w:rsidRPr="00F35983">
              <w:t>)</w:t>
            </w:r>
          </w:p>
        </w:tc>
      </w:tr>
    </w:tbl>
    <w:p w14:paraId="4133031C" w14:textId="77777777" w:rsidR="00951D55" w:rsidRDefault="00951D55" w:rsidP="00EE02E6"/>
    <w:p w14:paraId="2248F34F" w14:textId="31D4865A" w:rsidR="00EE02E6" w:rsidRDefault="00127B75" w:rsidP="00EE02E6">
      <w:r>
        <w:t xml:space="preserve">где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0</m:t>
            </m:r>
          </m:sub>
        </m:sSub>
      </m:oMath>
      <w:r w:rsidRPr="00127B75">
        <w:t xml:space="preserve"> – </w:t>
      </w:r>
      <w:r>
        <w:t xml:space="preserve">масса и энергия налетающей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 масса атома мишени, </w:t>
      </w:r>
      <m:oMath>
        <m:r>
          <w:rPr>
            <w:rFonts w:ascii="Cambria Math" w:hAnsi="Cambria Math"/>
          </w:rPr>
          <m:t>θ</m:t>
        </m:r>
      </m:oMath>
      <w:r>
        <w:t xml:space="preserve"> – угол рассеяния частиц.</w:t>
      </w:r>
    </w:p>
    <w:p w14:paraId="3D689EF7" w14:textId="5D0B2FE6" w:rsidR="00127B75" w:rsidRDefault="00127B75" w:rsidP="00EE02E6">
      <w:r>
        <w:t xml:space="preserve">Для нейтронов при </w:t>
      </w:r>
      <m:oMath>
        <m:r>
          <w:rPr>
            <w:rFonts w:ascii="Cambria Math" w:hAnsi="Cambria Math"/>
          </w:rPr>
          <m:t>θ=180°</m:t>
        </m:r>
      </m:oMath>
      <w:r>
        <w:t xml:space="preserve"> </w:t>
      </w:r>
      <w:r w:rsidR="00390E25">
        <w:t xml:space="preserve">максимальная </w:t>
      </w:r>
      <w:r w:rsidR="000D6BAB">
        <w:t>кинетическая энергия</w:t>
      </w:r>
      <w:r>
        <w:t>:</w:t>
      </w:r>
    </w:p>
    <w:p w14:paraId="11396585" w14:textId="77777777" w:rsidR="00951D55" w:rsidRDefault="00951D55" w:rsidP="00EE02E6"/>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4"/>
      </w:tblGrid>
      <w:tr w:rsidR="00127B75" w14:paraId="168408CE" w14:textId="77777777" w:rsidTr="00390E25">
        <w:tc>
          <w:tcPr>
            <w:tcW w:w="2405" w:type="dxa"/>
            <w:vAlign w:val="center"/>
          </w:tcPr>
          <w:p w14:paraId="2DF3E444" w14:textId="77777777" w:rsidR="00127B75" w:rsidRDefault="00127B75" w:rsidP="000D6BAB">
            <w:pPr>
              <w:ind w:firstLine="0"/>
              <w:jc w:val="right"/>
            </w:pPr>
          </w:p>
        </w:tc>
        <w:tc>
          <w:tcPr>
            <w:tcW w:w="4536" w:type="dxa"/>
            <w:vAlign w:val="center"/>
          </w:tcPr>
          <w:p w14:paraId="0088D0FC" w14:textId="1FE11D78" w:rsidR="00127B75" w:rsidRPr="00C57FBB" w:rsidRDefault="00631686" w:rsidP="000D6BAB">
            <w:pPr>
              <w:ind w:firstLine="0"/>
              <w:jc w:val="right"/>
              <w:rPr>
                <w:i/>
                <w:lang w:val="en-US"/>
              </w:rPr>
            </w:pPr>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макс</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e>
                        </m:d>
                      </m:e>
                      <m:sup>
                        <m:r>
                          <m:rPr>
                            <m:sty m:val="p"/>
                          </m:rPr>
                          <w:rPr>
                            <w:rFonts w:ascii="Cambria Math" w:hAnsi="Cambria Math"/>
                          </w:rPr>
                          <m:t>2</m:t>
                        </m:r>
                      </m:sup>
                    </m:sSup>
                  </m:den>
                </m:f>
                <m:sSub>
                  <m:sSubPr>
                    <m:ctrlPr>
                      <w:rPr>
                        <w:rFonts w:ascii="Cambria Math" w:hAnsi="Cambria Math"/>
                      </w:rPr>
                    </m:ctrlPr>
                  </m:sSubPr>
                  <m:e>
                    <m:r>
                      <m:rPr>
                        <m:sty m:val="p"/>
                      </m:rPr>
                      <w:rPr>
                        <w:rFonts w:ascii="Cambria Math" w:hAnsi="Cambria Math"/>
                      </w:rPr>
                      <m:t>Е</m:t>
                    </m:r>
                  </m:e>
                  <m:sub>
                    <m:r>
                      <m:rPr>
                        <m:sty m:val="p"/>
                      </m:rPr>
                      <w:rPr>
                        <w:rFonts w:ascii="Cambria Math" w:hAnsi="Cambria Math"/>
                      </w:rPr>
                      <m:t>0</m:t>
                    </m:r>
                  </m:sub>
                </m:sSub>
                <m:r>
                  <m:rPr>
                    <m:sty m:val="p"/>
                  </m:rPr>
                  <w:rPr>
                    <w:rFonts w:ascii="Cambria Math" w:hAnsi="Cambria Math"/>
                  </w:rPr>
                  <m:t>=</m:t>
                </m:r>
                <m:r>
                  <w:rPr>
                    <w:rFonts w:ascii="Cambria Math" w:hAnsi="Cambria Math"/>
                  </w:rPr>
                  <m:t xml:space="preserve">0.069 </m:t>
                </m:r>
                <m:sSub>
                  <m:sSubPr>
                    <m:ctrlPr>
                      <w:rPr>
                        <w:rFonts w:ascii="Cambria Math" w:hAnsi="Cambria Math"/>
                        <w:lang w:val="en-US"/>
                      </w:rPr>
                    </m:ctrlPr>
                  </m:sSubPr>
                  <m:e>
                    <m:r>
                      <m:rPr>
                        <m:sty m:val="p"/>
                      </m:rPr>
                      <w:rPr>
                        <w:rFonts w:ascii="Cambria Math" w:hAnsi="Cambria Math"/>
                        <w:lang w:val="en-US"/>
                      </w:rPr>
                      <m:t>E</m:t>
                    </m:r>
                    <m:ctrlPr>
                      <w:rPr>
                        <w:rFonts w:ascii="Cambria Math" w:hAnsi="Cambria Math"/>
                      </w:rPr>
                    </m:ctrlPr>
                  </m:e>
                  <m:sub>
                    <m:r>
                      <m:rPr>
                        <m:sty m:val="p"/>
                      </m:rPr>
                      <w:rPr>
                        <w:rFonts w:ascii="Cambria Math" w:hAnsi="Cambria Math"/>
                        <w:lang w:val="en-US"/>
                      </w:rPr>
                      <m:t>0</m:t>
                    </m:r>
                  </m:sub>
                </m:sSub>
              </m:oMath>
            </m:oMathPara>
          </w:p>
        </w:tc>
        <w:tc>
          <w:tcPr>
            <w:tcW w:w="2404" w:type="dxa"/>
            <w:vAlign w:val="center"/>
          </w:tcPr>
          <w:p w14:paraId="1BC60394" w14:textId="6DF6C50F" w:rsidR="00127B75" w:rsidRPr="000D6BAB" w:rsidRDefault="000D6BAB" w:rsidP="000D6BAB">
            <w:pPr>
              <w:ind w:firstLine="0"/>
              <w:jc w:val="right"/>
              <w:rPr>
                <w:lang w:val="en-US"/>
              </w:rPr>
            </w:pPr>
            <w:r w:rsidRPr="00F35983">
              <w:rPr>
                <w:lang w:val="en-US"/>
              </w:rPr>
              <w:t>(</w:t>
            </w:r>
            <w:r w:rsidR="00F35983" w:rsidRPr="00F35983">
              <w:t>3.2</w:t>
            </w:r>
            <w:r w:rsidRPr="00F35983">
              <w:rPr>
                <w:lang w:val="en-US"/>
              </w:rPr>
              <w:t>)</w:t>
            </w:r>
          </w:p>
        </w:tc>
      </w:tr>
    </w:tbl>
    <w:p w14:paraId="117E258A" w14:textId="77777777" w:rsidR="00951D55" w:rsidRDefault="00951D55" w:rsidP="00EE02E6"/>
    <w:p w14:paraId="416F177E" w14:textId="61F8666C" w:rsidR="00127B75" w:rsidRDefault="00C57FBB" w:rsidP="00EE02E6">
      <w:r>
        <w:t xml:space="preserve">то есть при энергии </w:t>
      </w:r>
      <m:oMath>
        <m:sSub>
          <m:sSubPr>
            <m:ctrlPr>
              <w:rPr>
                <w:rFonts w:ascii="Cambria Math" w:hAnsi="Cambria Math"/>
                <w:i/>
              </w:rPr>
            </m:ctrlPr>
          </m:sSubPr>
          <m:e>
            <m:r>
              <w:rPr>
                <w:rFonts w:ascii="Cambria Math" w:hAnsi="Cambria Math"/>
                <w:lang w:val="en-US"/>
              </w:rPr>
              <m:t>E</m:t>
            </m:r>
            <m:ctrlPr>
              <w:rPr>
                <w:rFonts w:ascii="Cambria Math" w:hAnsi="Cambria Math"/>
                <w:i/>
                <w:lang w:val="en-US"/>
              </w:rPr>
            </m:ctrlPr>
          </m:e>
          <m:sub>
            <m:r>
              <w:rPr>
                <w:rFonts w:ascii="Cambria Math" w:hAnsi="Cambria Math"/>
              </w:rPr>
              <m:t>0</m:t>
            </m:r>
          </m:sub>
        </m:sSub>
        <m:r>
          <w:rPr>
            <w:rFonts w:ascii="Cambria Math" w:hAnsi="Cambria Math"/>
          </w:rPr>
          <m:t>=0.1÷1 МэВ</m:t>
        </m:r>
      </m:oMath>
      <w:r>
        <w:t xml:space="preserve"> максимальная кинетическая энергия у ПВА будет </w:t>
      </w:r>
      <m:oMath>
        <m:sSub>
          <m:sSubPr>
            <m:ctrlPr>
              <w:rPr>
                <w:rFonts w:ascii="Cambria Math" w:hAnsi="Cambria Math"/>
                <w:i/>
              </w:rPr>
            </m:ctrlPr>
          </m:sSubPr>
          <m:e>
            <m:r>
              <w:rPr>
                <w:rFonts w:ascii="Cambria Math" w:hAnsi="Cambria Math"/>
              </w:rPr>
              <m:t>T</m:t>
            </m:r>
          </m:e>
          <m:sub>
            <m:r>
              <w:rPr>
                <w:rFonts w:ascii="Cambria Math" w:hAnsi="Cambria Math"/>
              </w:rPr>
              <m:t>макс</m:t>
            </m:r>
          </m:sub>
        </m:sSub>
        <m:r>
          <w:rPr>
            <w:rFonts w:ascii="Cambria Math" w:hAnsi="Cambria Math"/>
          </w:rPr>
          <m:t>=6,9÷69 кэВ</m:t>
        </m:r>
      </m:oMath>
      <w:r>
        <w:t>.</w:t>
      </w:r>
    </w:p>
    <w:p w14:paraId="75C99656" w14:textId="1A68C15E" w:rsidR="00C57FBB" w:rsidRDefault="00C57FBB" w:rsidP="00EE02E6">
      <w:r>
        <w:t xml:space="preserve">Согласно </w:t>
      </w:r>
      <w:r w:rsidR="00C856A1">
        <w:t>экспериментальным наблюдениям моделирования каскадов МД</w:t>
      </w:r>
      <w:r>
        <w:t xml:space="preserve">, </w:t>
      </w:r>
      <w:r w:rsidR="00AE14D1">
        <w:t>на 1 кэВ энергии ПВА в ячейке должно быть не мен</w:t>
      </w:r>
      <w:r w:rsidR="00C856A1">
        <w:t>е</w:t>
      </w:r>
      <w:r w:rsidR="00AE14D1">
        <w:t xml:space="preserve">е </w:t>
      </w:r>
      <w:r w:rsidR="00133EB9">
        <w:t>50</w:t>
      </w:r>
      <w:r w:rsidR="00AE14D1">
        <w:t xml:space="preserve"> тысяч атомов.</w:t>
      </w:r>
      <w:r w:rsidR="00AE14D1" w:rsidRPr="00AE14D1">
        <w:t xml:space="preserve"> </w:t>
      </w:r>
      <w:r w:rsidR="00AE14D1">
        <w:t xml:space="preserve">Таким образом, для </w:t>
      </w:r>
      <m:oMath>
        <m:sSub>
          <m:sSubPr>
            <m:ctrlPr>
              <w:rPr>
                <w:rFonts w:ascii="Cambria Math" w:hAnsi="Cambria Math"/>
                <w:i/>
              </w:rPr>
            </m:ctrlPr>
          </m:sSubPr>
          <m:e>
            <m:r>
              <w:rPr>
                <w:rFonts w:ascii="Cambria Math" w:hAnsi="Cambria Math"/>
              </w:rPr>
              <m:t>T</m:t>
            </m:r>
          </m:e>
          <m:sub>
            <m:r>
              <w:rPr>
                <w:rFonts w:ascii="Cambria Math" w:hAnsi="Cambria Math"/>
              </w:rPr>
              <m:t>макс</m:t>
            </m:r>
          </m:sub>
        </m:sSub>
        <m:r>
          <w:rPr>
            <w:rFonts w:ascii="Cambria Math" w:hAnsi="Cambria Math"/>
          </w:rPr>
          <m:t>=6,9÷69 кэВ</m:t>
        </m:r>
      </m:oMath>
      <w:r w:rsidR="00AE14D1">
        <w:t xml:space="preserve"> нужно </w:t>
      </w:r>
      <m:oMath>
        <m:r>
          <w:rPr>
            <w:rFonts w:ascii="Cambria Math" w:hAnsi="Cambria Math"/>
          </w:rPr>
          <m:t>350 ÷3500</m:t>
        </m:r>
      </m:oMath>
      <w:r w:rsidR="00133EB9" w:rsidRPr="00133EB9">
        <w:t xml:space="preserve"> тысяч</w:t>
      </w:r>
      <w:r w:rsidR="00133EB9">
        <w:t xml:space="preserve"> атомов в ячейке</w:t>
      </w:r>
      <w:r w:rsidR="00943AD3" w:rsidRPr="00133EB9">
        <w:t>,</w:t>
      </w:r>
      <w:r w:rsidR="00943AD3">
        <w:t xml:space="preserve"> но учитывая, что каскад проходит преимущественно по оси, совпадающей с направлением налетающей частицы, то кол-во атомов должно увеличиваться в несколько раз.</w:t>
      </w:r>
    </w:p>
    <w:p w14:paraId="3FCEF0F7" w14:textId="77777777" w:rsidR="00043FA2" w:rsidRPr="00A8236F" w:rsidRDefault="00043FA2" w:rsidP="00EE02E6"/>
    <w:p w14:paraId="1FF4E072" w14:textId="079321E6" w:rsidR="00D97CB2" w:rsidRDefault="00D97CB2" w:rsidP="00D97CB2">
      <w:pPr>
        <w:pStyle w:val="3"/>
      </w:pPr>
      <w:bookmarkStart w:id="125" w:name="_Toc517719241"/>
      <w:r>
        <w:t>Процесс каскадообразования в системе чистого железа.</w:t>
      </w:r>
      <w:bookmarkEnd w:id="125"/>
    </w:p>
    <w:p w14:paraId="38351D65" w14:textId="66589F6C" w:rsidR="00E03BCF" w:rsidRDefault="00E03BCF" w:rsidP="00E03BCF">
      <w:pPr>
        <w:pStyle w:val="4"/>
      </w:pPr>
      <w:bookmarkStart w:id="126" w:name="_Toc517719242"/>
      <w:r>
        <w:t>Каскад в объеме железа.</w:t>
      </w:r>
      <w:bookmarkEnd w:id="126"/>
    </w:p>
    <w:p w14:paraId="1FEB8465" w14:textId="77777777" w:rsidR="00C137A7" w:rsidRDefault="00C137A7" w:rsidP="00C137A7">
      <w:r>
        <w:t>Для того чтобы в дальнейшем сравнивать каскады в различных системах между собой нужно иметь отправную точку, или, «референс». Им может быть каскад в чистом железе.</w:t>
      </w:r>
    </w:p>
    <w:p w14:paraId="20A1779F" w14:textId="5CEAB939" w:rsidR="00D97CB2" w:rsidRPr="00337925" w:rsidRDefault="00D97CB2" w:rsidP="00D97CB2">
      <w:r w:rsidRPr="00337925">
        <w:lastRenderedPageBreak/>
        <w:t>Для моделирования каскада создавался кристаллит размерами 80х80х80 атомных слоев с периодическими граничными условиями, прогревался до 600</w:t>
      </w:r>
      <w:r w:rsidR="00AB0FCA" w:rsidRPr="00337925">
        <w:rPr>
          <w:rFonts w:cs="Times New Roman"/>
        </w:rPr>
        <w:t xml:space="preserve"> </w:t>
      </w:r>
      <w:r w:rsidRPr="00337925">
        <w:rPr>
          <w:rFonts w:cs="Times New Roman"/>
        </w:rPr>
        <w:t>˚</w:t>
      </w:r>
      <w:r w:rsidRPr="00337925">
        <w:t xml:space="preserve">С и в произвольной точке атому железа придавалась скорость равная энергии </w:t>
      </w:r>
      <w:r w:rsidRPr="00337925">
        <w:rPr>
          <w:rFonts w:cs="Times New Roman"/>
        </w:rPr>
        <w:t>≈</w:t>
      </w:r>
      <w:r w:rsidRPr="00337925">
        <w:t>10</w:t>
      </w:r>
      <w:r w:rsidR="00285DA7" w:rsidRPr="00337925">
        <w:t xml:space="preserve"> </w:t>
      </w:r>
      <w:r w:rsidRPr="00337925">
        <w:t xml:space="preserve">кэВ. После начала каскада происходил отжиг дефектов в течении </w:t>
      </w:r>
      <w:r w:rsidR="007755BF" w:rsidRPr="00337925">
        <w:t>7</w:t>
      </w:r>
      <w:r w:rsidRPr="00337925">
        <w:t xml:space="preserve"> пс.</w:t>
      </w:r>
    </w:p>
    <w:p w14:paraId="07D8D273" w14:textId="0010BD93" w:rsidR="00B138A4" w:rsidRDefault="00B138A4" w:rsidP="00D97CB2">
      <w:r w:rsidRPr="00337925">
        <w:t>Область, в которой проходил каскад показана на рисунке</w:t>
      </w:r>
      <w:r w:rsidR="00631686" w:rsidRPr="00337925">
        <w:t xml:space="preserve"> 3.41</w:t>
      </w:r>
      <w:r w:rsidRPr="00337925">
        <w:t>.</w:t>
      </w:r>
    </w:p>
    <w:p w14:paraId="1D45526C" w14:textId="77777777" w:rsidR="00337925" w:rsidRPr="00337925" w:rsidRDefault="00337925" w:rsidP="00D97CB2"/>
    <w:p w14:paraId="1C597B23" w14:textId="34AAB875" w:rsidR="00B138A4" w:rsidRPr="00337925" w:rsidRDefault="00B138A4" w:rsidP="00B138A4">
      <w:pPr>
        <w:pStyle w:val="afb"/>
      </w:pPr>
      <w:r w:rsidRPr="00337925">
        <w:rPr>
          <w:noProof/>
        </w:rPr>
        <w:drawing>
          <wp:inline distT="0" distB="0" distL="0" distR="0" wp14:anchorId="14734237" wp14:editId="66B98D45">
            <wp:extent cx="1288552" cy="1080000"/>
            <wp:effectExtent l="0" t="0" r="6985"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4606"/>
                    <a:stretch/>
                  </pic:blipFill>
                  <pic:spPr bwMode="auto">
                    <a:xfrm>
                      <a:off x="0" y="0"/>
                      <a:ext cx="1288552" cy="1080000"/>
                    </a:xfrm>
                    <a:prstGeom prst="rect">
                      <a:avLst/>
                    </a:prstGeom>
                    <a:ln>
                      <a:noFill/>
                    </a:ln>
                    <a:extLst>
                      <a:ext uri="{53640926-AAD7-44D8-BBD7-CCE9431645EC}">
                        <a14:shadowObscured xmlns:a14="http://schemas.microsoft.com/office/drawing/2010/main"/>
                      </a:ext>
                    </a:extLst>
                  </pic:spPr>
                </pic:pic>
              </a:graphicData>
            </a:graphic>
          </wp:inline>
        </w:drawing>
      </w:r>
    </w:p>
    <w:p w14:paraId="7F862ABF" w14:textId="4AA62AB2" w:rsidR="00C856A1" w:rsidRPr="00337925" w:rsidRDefault="00B138A4" w:rsidP="00C856A1">
      <w:pPr>
        <w:pStyle w:val="afb"/>
      </w:pPr>
      <w:r w:rsidRPr="00337925">
        <w:t>Рисунок</w:t>
      </w:r>
      <w:r w:rsidR="00631686" w:rsidRPr="00337925">
        <w:t xml:space="preserve"> 3.41</w:t>
      </w:r>
      <w:r w:rsidRPr="00337925">
        <w:t xml:space="preserve"> – Область кристаллита, в которой проходит каскад.</w:t>
      </w:r>
      <w:r w:rsidR="00AB0FCA" w:rsidRPr="00337925">
        <w:t xml:space="preserve"> Синим выделены атомы железа.</w:t>
      </w:r>
    </w:p>
    <w:p w14:paraId="6F3CE001" w14:textId="77777777" w:rsidR="00C846BA" w:rsidRPr="00337925" w:rsidRDefault="00C846BA" w:rsidP="00C856A1">
      <w:pPr>
        <w:pStyle w:val="afb"/>
      </w:pPr>
    </w:p>
    <w:p w14:paraId="108F2232" w14:textId="78205447" w:rsidR="00B138A4" w:rsidRPr="00337925" w:rsidRDefault="00984352" w:rsidP="00B138A4">
      <w:r w:rsidRPr="00337925">
        <w:t>На рисунке</w:t>
      </w:r>
      <w:r w:rsidR="00631686" w:rsidRPr="00337925">
        <w:t xml:space="preserve"> 3.42</w:t>
      </w:r>
      <w:r w:rsidR="007755BF" w:rsidRPr="00337925">
        <w:t xml:space="preserve"> представлены графики дефектного анализа в различные моменты времени. </w:t>
      </w:r>
    </w:p>
    <w:p w14:paraId="54F6CE58" w14:textId="77777777" w:rsidR="00C846BA" w:rsidRPr="00337925" w:rsidRDefault="00C846BA" w:rsidP="00B138A4"/>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6"/>
        <w:gridCol w:w="2336"/>
        <w:gridCol w:w="2336"/>
        <w:gridCol w:w="2337"/>
      </w:tblGrid>
      <w:tr w:rsidR="00C846BA" w:rsidRPr="00337925" w14:paraId="1E9A1F9C" w14:textId="2F8C6899" w:rsidTr="00C846BA">
        <w:trPr>
          <w:trHeight w:val="2627"/>
          <w:jc w:val="center"/>
        </w:trPr>
        <w:tc>
          <w:tcPr>
            <w:tcW w:w="2336" w:type="dxa"/>
            <w:vAlign w:val="center"/>
          </w:tcPr>
          <w:p w14:paraId="581E390D" w14:textId="7C4A4737" w:rsidR="00C846BA" w:rsidRPr="00337925" w:rsidRDefault="00C846BA" w:rsidP="00C846BA">
            <w:pPr>
              <w:pStyle w:val="afb"/>
            </w:pPr>
            <w:r w:rsidRPr="00337925">
              <w:rPr>
                <w:noProof/>
              </w:rPr>
              <w:drawing>
                <wp:inline distT="0" distB="0" distL="0" distR="0" wp14:anchorId="489B024B" wp14:editId="14DBFE1C">
                  <wp:extent cx="1340182" cy="1080000"/>
                  <wp:effectExtent l="19050" t="19050" r="12700" b="2540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340182" cy="1080000"/>
                          </a:xfrm>
                          <a:prstGeom prst="rect">
                            <a:avLst/>
                          </a:prstGeom>
                          <a:ln>
                            <a:solidFill>
                              <a:schemeClr val="tx1"/>
                            </a:solidFill>
                          </a:ln>
                        </pic:spPr>
                      </pic:pic>
                    </a:graphicData>
                  </a:graphic>
                </wp:inline>
              </w:drawing>
            </w:r>
          </w:p>
          <w:p w14:paraId="4307557E" w14:textId="1A7F8B61" w:rsidR="00C846BA" w:rsidRPr="00337925" w:rsidRDefault="00C846BA" w:rsidP="00C846BA">
            <w:pPr>
              <w:pStyle w:val="afb"/>
            </w:pPr>
            <w:r w:rsidRPr="00337925">
              <w:t>а</w:t>
            </w:r>
          </w:p>
        </w:tc>
        <w:tc>
          <w:tcPr>
            <w:tcW w:w="2336" w:type="dxa"/>
            <w:vAlign w:val="center"/>
          </w:tcPr>
          <w:p w14:paraId="1DE2BCB9" w14:textId="3C0048B3" w:rsidR="00C846BA" w:rsidRPr="00337925" w:rsidRDefault="00C846BA" w:rsidP="00C846BA">
            <w:pPr>
              <w:pStyle w:val="afb"/>
            </w:pPr>
            <w:r w:rsidRPr="00337925">
              <w:rPr>
                <w:noProof/>
              </w:rPr>
              <w:drawing>
                <wp:inline distT="0" distB="0" distL="0" distR="0" wp14:anchorId="71F1D337" wp14:editId="3F6696E9">
                  <wp:extent cx="1104325" cy="1080000"/>
                  <wp:effectExtent l="19050" t="19050" r="19685" b="2540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104325" cy="1080000"/>
                          </a:xfrm>
                          <a:prstGeom prst="rect">
                            <a:avLst/>
                          </a:prstGeom>
                          <a:ln>
                            <a:solidFill>
                              <a:schemeClr val="tx1"/>
                            </a:solidFill>
                          </a:ln>
                        </pic:spPr>
                      </pic:pic>
                    </a:graphicData>
                  </a:graphic>
                </wp:inline>
              </w:drawing>
            </w:r>
          </w:p>
          <w:p w14:paraId="0B678D08" w14:textId="1E6ED83B" w:rsidR="00C846BA" w:rsidRPr="00337925" w:rsidRDefault="00C846BA" w:rsidP="00C846BA">
            <w:pPr>
              <w:pStyle w:val="afb"/>
            </w:pPr>
            <w:r w:rsidRPr="00337925">
              <w:t>б</w:t>
            </w:r>
          </w:p>
        </w:tc>
        <w:tc>
          <w:tcPr>
            <w:tcW w:w="2336" w:type="dxa"/>
            <w:vAlign w:val="center"/>
          </w:tcPr>
          <w:p w14:paraId="6D9E0DAF" w14:textId="77777777" w:rsidR="00C846BA" w:rsidRPr="00337925" w:rsidRDefault="00C846BA" w:rsidP="00C846BA">
            <w:pPr>
              <w:pStyle w:val="afb"/>
            </w:pPr>
            <w:r w:rsidRPr="00337925">
              <w:rPr>
                <w:noProof/>
              </w:rPr>
              <w:drawing>
                <wp:inline distT="0" distB="0" distL="0" distR="0" wp14:anchorId="3EBCAC2D" wp14:editId="67260A38">
                  <wp:extent cx="1318235" cy="1080000"/>
                  <wp:effectExtent l="19050" t="19050" r="15875" b="2540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318235" cy="1080000"/>
                          </a:xfrm>
                          <a:prstGeom prst="rect">
                            <a:avLst/>
                          </a:prstGeom>
                          <a:ln>
                            <a:solidFill>
                              <a:schemeClr val="tx1"/>
                            </a:solidFill>
                          </a:ln>
                        </pic:spPr>
                      </pic:pic>
                    </a:graphicData>
                  </a:graphic>
                </wp:inline>
              </w:drawing>
            </w:r>
          </w:p>
          <w:p w14:paraId="4886DF49" w14:textId="1A729394" w:rsidR="00C846BA" w:rsidRPr="00337925" w:rsidRDefault="00C846BA" w:rsidP="00C846BA">
            <w:pPr>
              <w:pStyle w:val="afb"/>
            </w:pPr>
            <w:r w:rsidRPr="00337925">
              <w:t>в</w:t>
            </w:r>
          </w:p>
        </w:tc>
        <w:tc>
          <w:tcPr>
            <w:tcW w:w="2337" w:type="dxa"/>
            <w:vAlign w:val="center"/>
          </w:tcPr>
          <w:p w14:paraId="1EA966FE" w14:textId="77777777" w:rsidR="00C846BA" w:rsidRPr="00337925" w:rsidRDefault="00C846BA" w:rsidP="00C846BA">
            <w:pPr>
              <w:pStyle w:val="afb"/>
            </w:pPr>
            <w:r w:rsidRPr="00337925">
              <w:rPr>
                <w:noProof/>
              </w:rPr>
              <w:drawing>
                <wp:inline distT="0" distB="0" distL="0" distR="0" wp14:anchorId="444B73DE" wp14:editId="1DA8EEA2">
                  <wp:extent cx="1193684" cy="1080000"/>
                  <wp:effectExtent l="19050" t="19050" r="26035" b="2540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3684" cy="1080000"/>
                          </a:xfrm>
                          <a:prstGeom prst="rect">
                            <a:avLst/>
                          </a:prstGeom>
                          <a:ln>
                            <a:solidFill>
                              <a:schemeClr val="tx1"/>
                            </a:solidFill>
                          </a:ln>
                        </pic:spPr>
                      </pic:pic>
                    </a:graphicData>
                  </a:graphic>
                </wp:inline>
              </w:drawing>
            </w:r>
          </w:p>
          <w:p w14:paraId="3895915F" w14:textId="2D844E99" w:rsidR="00C846BA" w:rsidRPr="00337925" w:rsidRDefault="00C846BA" w:rsidP="00C846BA">
            <w:pPr>
              <w:pStyle w:val="afb"/>
            </w:pPr>
            <w:r w:rsidRPr="00337925">
              <w:t>г</w:t>
            </w:r>
          </w:p>
        </w:tc>
      </w:tr>
    </w:tbl>
    <w:p w14:paraId="311BFF6E" w14:textId="77777777" w:rsidR="00C846BA" w:rsidRPr="00337925" w:rsidRDefault="00C846BA" w:rsidP="00DB48CF">
      <w:pPr>
        <w:pStyle w:val="afb"/>
        <w:rPr>
          <w:sz w:val="20"/>
          <w:szCs w:val="20"/>
        </w:rPr>
      </w:pPr>
    </w:p>
    <w:p w14:paraId="7EC14A88" w14:textId="3740196B" w:rsidR="00C846BA" w:rsidRPr="00337925" w:rsidRDefault="007755BF" w:rsidP="00DB48CF">
      <w:pPr>
        <w:pStyle w:val="afb"/>
        <w:rPr>
          <w:sz w:val="20"/>
          <w:szCs w:val="20"/>
        </w:rPr>
      </w:pPr>
      <w:r w:rsidRPr="00337925">
        <w:rPr>
          <w:sz w:val="20"/>
          <w:szCs w:val="20"/>
        </w:rPr>
        <w:t>а – 0,5 пс</w:t>
      </w:r>
    </w:p>
    <w:p w14:paraId="508CE47E" w14:textId="77777777" w:rsidR="00C846BA" w:rsidRPr="00337925" w:rsidRDefault="007755BF" w:rsidP="00DB48CF">
      <w:pPr>
        <w:pStyle w:val="afb"/>
        <w:rPr>
          <w:sz w:val="20"/>
          <w:szCs w:val="20"/>
        </w:rPr>
      </w:pPr>
      <w:r w:rsidRPr="00337925">
        <w:rPr>
          <w:sz w:val="20"/>
          <w:szCs w:val="20"/>
        </w:rPr>
        <w:t>б – 1 пс</w:t>
      </w:r>
    </w:p>
    <w:p w14:paraId="41B005B7" w14:textId="7A1A2C63" w:rsidR="00C846BA" w:rsidRPr="00337925" w:rsidRDefault="00C846BA" w:rsidP="00DB48CF">
      <w:pPr>
        <w:pStyle w:val="afb"/>
        <w:rPr>
          <w:sz w:val="20"/>
          <w:szCs w:val="20"/>
        </w:rPr>
      </w:pPr>
      <w:r w:rsidRPr="00337925">
        <w:rPr>
          <w:sz w:val="20"/>
          <w:szCs w:val="20"/>
        </w:rPr>
        <w:t>в</w:t>
      </w:r>
      <w:r w:rsidR="007755BF" w:rsidRPr="00337925">
        <w:rPr>
          <w:sz w:val="20"/>
          <w:szCs w:val="20"/>
        </w:rPr>
        <w:t xml:space="preserve"> – 4 пс</w:t>
      </w:r>
    </w:p>
    <w:p w14:paraId="0DFA30E9" w14:textId="636566AC" w:rsidR="007755BF" w:rsidRPr="00337925" w:rsidRDefault="00C846BA" w:rsidP="00DB48CF">
      <w:pPr>
        <w:pStyle w:val="afb"/>
        <w:rPr>
          <w:sz w:val="20"/>
          <w:szCs w:val="20"/>
        </w:rPr>
      </w:pPr>
      <w:r w:rsidRPr="00337925">
        <w:rPr>
          <w:sz w:val="20"/>
          <w:szCs w:val="20"/>
        </w:rPr>
        <w:t>г</w:t>
      </w:r>
      <w:r w:rsidR="007755BF" w:rsidRPr="00337925">
        <w:rPr>
          <w:sz w:val="20"/>
          <w:szCs w:val="20"/>
        </w:rPr>
        <w:t xml:space="preserve"> – 7 пс</w:t>
      </w:r>
    </w:p>
    <w:p w14:paraId="36BE228C" w14:textId="77777777" w:rsidR="00C846BA" w:rsidRPr="00337925" w:rsidRDefault="00C846BA" w:rsidP="00DB48CF">
      <w:pPr>
        <w:pStyle w:val="afb"/>
        <w:rPr>
          <w:sz w:val="20"/>
          <w:szCs w:val="20"/>
        </w:rPr>
      </w:pPr>
    </w:p>
    <w:p w14:paraId="68181815" w14:textId="516C8748" w:rsidR="00DB48CF" w:rsidRPr="00337925" w:rsidRDefault="00DB48CF" w:rsidP="00DB48CF">
      <w:pPr>
        <w:pStyle w:val="afb"/>
      </w:pPr>
      <w:r w:rsidRPr="00337925">
        <w:t>Рисунок</w:t>
      </w:r>
      <w:r w:rsidR="00631686" w:rsidRPr="00337925">
        <w:t xml:space="preserve"> 3.42</w:t>
      </w:r>
      <w:r w:rsidRPr="00337925">
        <w:t xml:space="preserve"> – Дефектный анализ кристаллита. Тут, и в дальнейших таких анализах цветовое оформление меняется: синим выделены вакансии, красным – междоузлия, а не железо и кислород.</w:t>
      </w:r>
      <w:r w:rsidR="00FE7333" w:rsidRPr="00337925">
        <w:t xml:space="preserve"> Атомы кристалла убраны.</w:t>
      </w:r>
    </w:p>
    <w:p w14:paraId="5F499323" w14:textId="77777777" w:rsidR="00C846BA" w:rsidRPr="00337925" w:rsidRDefault="00C846BA" w:rsidP="00DB48CF">
      <w:pPr>
        <w:pStyle w:val="afb"/>
      </w:pPr>
    </w:p>
    <w:p w14:paraId="498D57D1" w14:textId="3BD95E70" w:rsidR="00C856A1" w:rsidRPr="00337925" w:rsidRDefault="00C856A1" w:rsidP="005A1F05">
      <w:r w:rsidRPr="00337925">
        <w:lastRenderedPageBreak/>
        <w:t>Во время каскада образуются Френкелевские пары, краудионы</w:t>
      </w:r>
      <w:r w:rsidR="00C5028A" w:rsidRPr="00337925">
        <w:t xml:space="preserve"> и иные дефекты. Краудионы образуются по оси, которая находится под небольшим углом к изначальной оси налетающей частицы. Со временем, большинство дефектов отжигаются. На рисунке</w:t>
      </w:r>
      <w:r w:rsidR="00631686" w:rsidRPr="00337925">
        <w:t xml:space="preserve"> 3.42</w:t>
      </w:r>
      <w:r w:rsidR="00C5028A" w:rsidRPr="00337925">
        <w:t xml:space="preserve"> (</w:t>
      </w:r>
      <w:r w:rsidR="00631686" w:rsidRPr="00337925">
        <w:t>г</w:t>
      </w:r>
      <w:r w:rsidR="00C5028A" w:rsidRPr="00337925">
        <w:t>) краудионы выглядят как плотное чередование красных и синих точек.</w:t>
      </w:r>
      <w:r w:rsidR="005A1F05" w:rsidRPr="00337925">
        <w:t xml:space="preserve"> Нужно сказать, что после отжига те дефекты, которые остались расположены равномерно по всему объему кристаллита, а не в области прохождения каскада. Оставшиеся дефекты – это, в большей степени, Френкелевские пары.</w:t>
      </w:r>
    </w:p>
    <w:p w14:paraId="29594E36" w14:textId="06084E57" w:rsidR="00082D53" w:rsidRPr="00337925" w:rsidRDefault="00082D53" w:rsidP="00082D53">
      <w:r w:rsidRPr="00337925">
        <w:t>В таблице</w:t>
      </w:r>
      <w:r w:rsidR="00631686" w:rsidRPr="00337925">
        <w:t xml:space="preserve"> 3.5</w:t>
      </w:r>
      <w:r w:rsidR="00782F5D" w:rsidRPr="00337925">
        <w:t xml:space="preserve"> представлены</w:t>
      </w:r>
      <w:r w:rsidR="009A76D3" w:rsidRPr="00337925">
        <w:t xml:space="preserve"> параметры каскада.</w:t>
      </w:r>
    </w:p>
    <w:p w14:paraId="6D67CA4B" w14:textId="77777777" w:rsidR="00C846BA" w:rsidRPr="00337925" w:rsidRDefault="00C846BA" w:rsidP="00082D53"/>
    <w:p w14:paraId="4F89EFFE" w14:textId="00E2F854" w:rsidR="00782F5D" w:rsidRPr="00337925" w:rsidRDefault="009A76D3" w:rsidP="00782F5D">
      <w:pPr>
        <w:pStyle w:val="af9"/>
      </w:pPr>
      <w:r w:rsidRPr="00337925">
        <w:t>Таблица</w:t>
      </w:r>
      <w:r w:rsidR="00631686" w:rsidRPr="00337925">
        <w:t xml:space="preserve"> 3.5</w:t>
      </w:r>
      <w:r w:rsidRPr="00337925">
        <w:t xml:space="preserve"> – Параметры каскада.</w:t>
      </w:r>
    </w:p>
    <w:tbl>
      <w:tblPr>
        <w:tblStyle w:val="a4"/>
        <w:tblW w:w="0" w:type="auto"/>
        <w:tblLook w:val="04A0" w:firstRow="1" w:lastRow="0" w:firstColumn="1" w:lastColumn="0" w:noHBand="0" w:noVBand="1"/>
      </w:tblPr>
      <w:tblGrid>
        <w:gridCol w:w="5807"/>
        <w:gridCol w:w="3538"/>
      </w:tblGrid>
      <w:tr w:rsidR="00551789" w:rsidRPr="00337925" w14:paraId="7CE8FCB6" w14:textId="77777777" w:rsidTr="00C856A1">
        <w:tc>
          <w:tcPr>
            <w:tcW w:w="5807" w:type="dxa"/>
          </w:tcPr>
          <w:p w14:paraId="166E23CE" w14:textId="45D6605A" w:rsidR="00551789" w:rsidRPr="00337925" w:rsidRDefault="00551789" w:rsidP="00551789">
            <w:pPr>
              <w:pStyle w:val="afa"/>
            </w:pPr>
            <w:r w:rsidRPr="00337925">
              <w:t>Общее кол-во атомов в ячейке</w:t>
            </w:r>
          </w:p>
        </w:tc>
        <w:tc>
          <w:tcPr>
            <w:tcW w:w="3538" w:type="dxa"/>
          </w:tcPr>
          <w:p w14:paraId="1A6056A7" w14:textId="0532F55C" w:rsidR="00551789" w:rsidRPr="00337925" w:rsidRDefault="00551789" w:rsidP="00551789">
            <w:pPr>
              <w:pStyle w:val="afa"/>
            </w:pPr>
            <w:r w:rsidRPr="00337925">
              <w:t>1024000</w:t>
            </w:r>
          </w:p>
        </w:tc>
      </w:tr>
      <w:tr w:rsidR="00782F5D" w:rsidRPr="00337925" w14:paraId="3C51049E" w14:textId="77777777" w:rsidTr="00C856A1">
        <w:tc>
          <w:tcPr>
            <w:tcW w:w="5807" w:type="dxa"/>
          </w:tcPr>
          <w:p w14:paraId="6D92A742" w14:textId="33699567" w:rsidR="00782F5D" w:rsidRPr="00337925" w:rsidRDefault="00782F5D" w:rsidP="00551789">
            <w:pPr>
              <w:pStyle w:val="afa"/>
            </w:pPr>
            <w:r w:rsidRPr="00337925">
              <w:t>Энергия</w:t>
            </w:r>
          </w:p>
        </w:tc>
        <w:tc>
          <w:tcPr>
            <w:tcW w:w="3538" w:type="dxa"/>
          </w:tcPr>
          <w:p w14:paraId="2E277F72" w14:textId="287EE3D3" w:rsidR="00782F5D" w:rsidRPr="00337925" w:rsidRDefault="00782F5D" w:rsidP="00551789">
            <w:pPr>
              <w:pStyle w:val="afa"/>
            </w:pPr>
            <w:r w:rsidRPr="00337925">
              <w:t>≈10 кэВ</w:t>
            </w:r>
          </w:p>
        </w:tc>
      </w:tr>
      <w:tr w:rsidR="00782F5D" w:rsidRPr="00337925" w14:paraId="3A5180AD" w14:textId="77777777" w:rsidTr="00C856A1">
        <w:tc>
          <w:tcPr>
            <w:tcW w:w="5807" w:type="dxa"/>
          </w:tcPr>
          <w:p w14:paraId="7621FFD4" w14:textId="1CDA1AD1" w:rsidR="00782F5D" w:rsidRPr="00337925" w:rsidRDefault="00782F5D" w:rsidP="00551789">
            <w:pPr>
              <w:pStyle w:val="afa"/>
            </w:pPr>
            <w:r w:rsidRPr="00337925">
              <w:t>Время отжига</w:t>
            </w:r>
          </w:p>
        </w:tc>
        <w:tc>
          <w:tcPr>
            <w:tcW w:w="3538" w:type="dxa"/>
          </w:tcPr>
          <w:p w14:paraId="116066B9" w14:textId="5D28EC0A" w:rsidR="00782F5D" w:rsidRPr="00337925" w:rsidRDefault="00782F5D" w:rsidP="00551789">
            <w:pPr>
              <w:pStyle w:val="afa"/>
            </w:pPr>
            <w:r w:rsidRPr="00337925">
              <w:t>7 пс</w:t>
            </w:r>
          </w:p>
        </w:tc>
      </w:tr>
      <w:tr w:rsidR="00F01CA7" w:rsidRPr="00337925" w14:paraId="745E8B42" w14:textId="77777777" w:rsidTr="00C856A1">
        <w:tc>
          <w:tcPr>
            <w:tcW w:w="5807" w:type="dxa"/>
          </w:tcPr>
          <w:p w14:paraId="3EAE9047" w14:textId="5D19A349" w:rsidR="00F01CA7" w:rsidRPr="00337925" w:rsidRDefault="00F01CA7" w:rsidP="00551789">
            <w:pPr>
              <w:pStyle w:val="afa"/>
            </w:pPr>
            <w:r w:rsidRPr="00337925">
              <w:t xml:space="preserve">Максимальный размер каскада по оси </w:t>
            </w:r>
            <w:r w:rsidRPr="00337925">
              <w:rPr>
                <w:lang w:val="en-US"/>
              </w:rPr>
              <w:t>Z</w:t>
            </w:r>
          </w:p>
        </w:tc>
        <w:tc>
          <w:tcPr>
            <w:tcW w:w="3538" w:type="dxa"/>
          </w:tcPr>
          <w:p w14:paraId="49E1BEB9" w14:textId="433A6625" w:rsidR="00F01CA7" w:rsidRPr="00337925" w:rsidRDefault="003C2968" w:rsidP="00551789">
            <w:pPr>
              <w:pStyle w:val="afa"/>
            </w:pPr>
            <w:r w:rsidRPr="00337925">
              <w:rPr>
                <w:rFonts w:cs="Times New Roman"/>
              </w:rPr>
              <w:t>≈</w:t>
            </w:r>
            <w:r w:rsidR="00F01CA7" w:rsidRPr="00337925">
              <w:t>3</w:t>
            </w:r>
            <w:r w:rsidR="00F01CA7" w:rsidRPr="00337925">
              <w:rPr>
                <w:lang w:val="en-US"/>
              </w:rPr>
              <w:t>6</w:t>
            </w:r>
            <w:r w:rsidR="00F01CA7" w:rsidRPr="00337925">
              <w:t xml:space="preserve"> Å</w:t>
            </w:r>
          </w:p>
        </w:tc>
      </w:tr>
      <w:tr w:rsidR="00782F5D" w:rsidRPr="00337925" w14:paraId="22C9F59C" w14:textId="77777777" w:rsidTr="00C856A1">
        <w:tc>
          <w:tcPr>
            <w:tcW w:w="5807" w:type="dxa"/>
          </w:tcPr>
          <w:p w14:paraId="7BB3693C" w14:textId="201873F0" w:rsidR="00782F5D" w:rsidRPr="00337925" w:rsidRDefault="00F01CA7" w:rsidP="00551789">
            <w:pPr>
              <w:pStyle w:val="afa"/>
            </w:pPr>
            <w:r w:rsidRPr="00337925">
              <w:t>Максимальный р</w:t>
            </w:r>
            <w:r w:rsidR="00782F5D" w:rsidRPr="00337925">
              <w:t>азмер каскада</w:t>
            </w:r>
            <w:r w:rsidRPr="00337925">
              <w:t xml:space="preserve"> по оси </w:t>
            </w:r>
            <w:r w:rsidRPr="00337925">
              <w:rPr>
                <w:lang w:val="en-US"/>
              </w:rPr>
              <w:t>X</w:t>
            </w:r>
          </w:p>
        </w:tc>
        <w:tc>
          <w:tcPr>
            <w:tcW w:w="3538" w:type="dxa"/>
          </w:tcPr>
          <w:p w14:paraId="2CD92E17" w14:textId="326D8364" w:rsidR="00782F5D" w:rsidRPr="00337925" w:rsidRDefault="003C2968" w:rsidP="00551789">
            <w:pPr>
              <w:pStyle w:val="afa"/>
            </w:pPr>
            <w:r w:rsidRPr="00337925">
              <w:rPr>
                <w:rFonts w:cs="Times New Roman"/>
                <w:lang w:val="en-US"/>
              </w:rPr>
              <w:t>≈</w:t>
            </w:r>
            <w:r w:rsidR="00F01CA7" w:rsidRPr="00337925">
              <w:rPr>
                <w:lang w:val="en-US"/>
              </w:rPr>
              <w:t>34</w:t>
            </w:r>
            <w:r w:rsidR="00782F5D" w:rsidRPr="00337925">
              <w:t xml:space="preserve"> Å</w:t>
            </w:r>
          </w:p>
        </w:tc>
      </w:tr>
      <w:tr w:rsidR="00782F5D" w:rsidRPr="00337925" w14:paraId="106F513C" w14:textId="77777777" w:rsidTr="00C856A1">
        <w:tc>
          <w:tcPr>
            <w:tcW w:w="5807" w:type="dxa"/>
          </w:tcPr>
          <w:p w14:paraId="22E7DEDF" w14:textId="15A3466F" w:rsidR="00782F5D" w:rsidRPr="00337925" w:rsidRDefault="00782F5D" w:rsidP="00551789">
            <w:pPr>
              <w:pStyle w:val="afa"/>
            </w:pPr>
            <w:r w:rsidRPr="00337925">
              <w:t>Вторичные каскады</w:t>
            </w:r>
          </w:p>
        </w:tc>
        <w:tc>
          <w:tcPr>
            <w:tcW w:w="3538" w:type="dxa"/>
          </w:tcPr>
          <w:p w14:paraId="345DE036" w14:textId="6C19A62E" w:rsidR="00782F5D" w:rsidRPr="00337925" w:rsidRDefault="00782F5D" w:rsidP="00551789">
            <w:pPr>
              <w:pStyle w:val="afa"/>
            </w:pPr>
            <w:r w:rsidRPr="00337925">
              <w:t>Нет</w:t>
            </w:r>
          </w:p>
        </w:tc>
      </w:tr>
      <w:tr w:rsidR="0031147E" w:rsidRPr="00337925" w14:paraId="5F30FF8C" w14:textId="77777777" w:rsidTr="00C856A1">
        <w:tc>
          <w:tcPr>
            <w:tcW w:w="5807" w:type="dxa"/>
          </w:tcPr>
          <w:p w14:paraId="285F4AEB" w14:textId="527C30EC" w:rsidR="0031147E" w:rsidRPr="00337925" w:rsidRDefault="0031147E" w:rsidP="00551789">
            <w:pPr>
              <w:pStyle w:val="afa"/>
            </w:pPr>
            <w:r w:rsidRPr="00337925">
              <w:t>Общее кол-во</w:t>
            </w:r>
            <w:r w:rsidR="00551789" w:rsidRPr="00337925">
              <w:t xml:space="preserve"> остаточных</w:t>
            </w:r>
            <w:r w:rsidRPr="00337925">
              <w:t xml:space="preserve"> вакансий и межузлий</w:t>
            </w:r>
          </w:p>
        </w:tc>
        <w:tc>
          <w:tcPr>
            <w:tcW w:w="3538" w:type="dxa"/>
          </w:tcPr>
          <w:p w14:paraId="6AC9EA5E" w14:textId="003F6658" w:rsidR="0031147E" w:rsidRPr="00337925" w:rsidRDefault="0031147E" w:rsidP="00551789">
            <w:pPr>
              <w:pStyle w:val="afa"/>
            </w:pPr>
            <w:r w:rsidRPr="00337925">
              <w:t>11994</w:t>
            </w:r>
          </w:p>
        </w:tc>
      </w:tr>
      <w:tr w:rsidR="00551789" w:rsidRPr="00337925" w14:paraId="18A6994D" w14:textId="77777777" w:rsidTr="00C856A1">
        <w:tc>
          <w:tcPr>
            <w:tcW w:w="5807" w:type="dxa"/>
          </w:tcPr>
          <w:p w14:paraId="7942DD0C" w14:textId="79270085" w:rsidR="00551789" w:rsidRPr="00337925" w:rsidRDefault="00551789" w:rsidP="00551789">
            <w:pPr>
              <w:pStyle w:val="afa"/>
            </w:pPr>
            <w:r w:rsidRPr="00337925">
              <w:t>Процентное соотношение от общего кол-ва атомов</w:t>
            </w:r>
          </w:p>
        </w:tc>
        <w:tc>
          <w:tcPr>
            <w:tcW w:w="3538" w:type="dxa"/>
          </w:tcPr>
          <w:p w14:paraId="15271D95" w14:textId="11761324" w:rsidR="00551789" w:rsidRPr="00337925" w:rsidRDefault="00551789" w:rsidP="00551789">
            <w:pPr>
              <w:pStyle w:val="afa"/>
            </w:pPr>
            <w:r w:rsidRPr="00337925">
              <w:t>1,17%</w:t>
            </w:r>
          </w:p>
        </w:tc>
      </w:tr>
    </w:tbl>
    <w:p w14:paraId="49D947AB" w14:textId="61FA0D3C" w:rsidR="00782F5D" w:rsidRPr="00337925" w:rsidRDefault="00782F5D" w:rsidP="00082D53"/>
    <w:p w14:paraId="30E2B90E" w14:textId="04C89DF3" w:rsidR="005B54B4" w:rsidRPr="00337925" w:rsidRDefault="00F56FE0" w:rsidP="00082D53">
      <w:r w:rsidRPr="00337925">
        <w:t>В работе</w:t>
      </w:r>
      <w:r w:rsidR="002633E5" w:rsidRPr="00337925">
        <w:t xml:space="preserve"> [</w:t>
      </w:r>
      <w:r w:rsidR="00E91098" w:rsidRPr="00337925">
        <w:fldChar w:fldCharType="begin"/>
      </w:r>
      <w:r w:rsidR="00E91098" w:rsidRPr="00337925">
        <w:instrText xml:space="preserve"> REF LMalerba_Mol_dyn_cascade_ferum \n \h </w:instrText>
      </w:r>
      <w:r w:rsidR="00337925">
        <w:instrText xml:space="preserve"> \* MERGEFORMAT </w:instrText>
      </w:r>
      <w:r w:rsidR="00E91098" w:rsidRPr="00337925">
        <w:fldChar w:fldCharType="separate"/>
      </w:r>
      <w:r w:rsidR="00D01514" w:rsidRPr="00337925">
        <w:t>53</w:t>
      </w:r>
      <w:r w:rsidR="00E91098" w:rsidRPr="00337925">
        <w:fldChar w:fldCharType="end"/>
      </w:r>
      <w:r w:rsidR="002633E5" w:rsidRPr="00337925">
        <w:t>] проводилось исследование каскадообразования в системе ОЦК железа с разными потенциалами межатомного взаимодействия</w:t>
      </w:r>
      <w:r w:rsidR="004E6004" w:rsidRPr="00337925">
        <w:t xml:space="preserve"> (</w:t>
      </w:r>
      <w:r w:rsidR="004E6004" w:rsidRPr="00337925">
        <w:rPr>
          <w:lang w:val="en-US"/>
        </w:rPr>
        <w:t>HV</w:t>
      </w:r>
      <w:r w:rsidR="004E6004" w:rsidRPr="00337925">
        <w:t>-</w:t>
      </w:r>
      <w:r w:rsidR="004E6004" w:rsidRPr="00337925">
        <w:rPr>
          <w:lang w:val="en-US"/>
        </w:rPr>
        <w:t>TB</w:t>
      </w:r>
      <w:r w:rsidR="004E6004" w:rsidRPr="00337925">
        <w:t xml:space="preserve">, </w:t>
      </w:r>
      <w:r w:rsidR="004E6004" w:rsidRPr="00337925">
        <w:rPr>
          <w:lang w:val="en-US"/>
        </w:rPr>
        <w:t>SP</w:t>
      </w:r>
      <w:r w:rsidR="004E6004" w:rsidRPr="00337925">
        <w:t>-</w:t>
      </w:r>
      <w:r w:rsidR="004E6004" w:rsidRPr="00337925">
        <w:rPr>
          <w:lang w:val="en-US"/>
        </w:rPr>
        <w:t>RB</w:t>
      </w:r>
      <w:r w:rsidR="004E6004" w:rsidRPr="00337925">
        <w:t xml:space="preserve">, </w:t>
      </w:r>
      <w:r w:rsidR="004E6004" w:rsidRPr="00337925">
        <w:rPr>
          <w:lang w:val="en-US"/>
        </w:rPr>
        <w:t>COWP</w:t>
      </w:r>
      <w:r w:rsidR="004E6004" w:rsidRPr="00337925">
        <w:t>)</w:t>
      </w:r>
      <w:r w:rsidR="002633E5" w:rsidRPr="00337925">
        <w:t xml:space="preserve">. </w:t>
      </w:r>
      <w:r w:rsidR="00CA1047" w:rsidRPr="00337925">
        <w:t>По итогам отжиг</w:t>
      </w:r>
      <w:r w:rsidR="00126F86" w:rsidRPr="00337925">
        <w:t xml:space="preserve">а большинство дефектов исчезало, что совпадает с нашими результатами. </w:t>
      </w:r>
      <w:r w:rsidR="002633E5" w:rsidRPr="00337925">
        <w:t>Главным выводом стало то, что</w:t>
      </w:r>
      <w:r w:rsidR="004E6004" w:rsidRPr="00337925">
        <w:t xml:space="preserve"> практически все потенциалы давали одни и те же результаты по прохождению каскадов, с энергией выше 2 кэВ. Другими словами, число Френкелевских пар, оставшихся после каскада, не зависело от выбранного потенциала.</w:t>
      </w:r>
      <w:r w:rsidR="005B54B4" w:rsidRPr="00337925">
        <w:t xml:space="preserve"> Это значит, что какой бы потенциал не был выбран (тот, который авторы выбирали или </w:t>
      </w:r>
      <w:r w:rsidR="005B54B4" w:rsidRPr="00337925">
        <w:rPr>
          <w:lang w:val="en-US"/>
        </w:rPr>
        <w:t>ReaxFF</w:t>
      </w:r>
      <w:r w:rsidR="005B54B4" w:rsidRPr="00337925">
        <w:t>) прохождение каскада будет практически идентичным</w:t>
      </w:r>
      <w:r w:rsidR="009433E2" w:rsidRPr="00337925">
        <w:t>.</w:t>
      </w:r>
    </w:p>
    <w:p w14:paraId="467A890B" w14:textId="77777777" w:rsidR="00C846BA" w:rsidRPr="00337925" w:rsidRDefault="00C846BA" w:rsidP="00082D53"/>
    <w:p w14:paraId="33BAC396" w14:textId="08750BEC" w:rsidR="00E03BCF" w:rsidRPr="00337925" w:rsidRDefault="00E03BCF" w:rsidP="00E03BCF">
      <w:pPr>
        <w:pStyle w:val="4"/>
      </w:pPr>
      <w:bookmarkStart w:id="127" w:name="_Toc517719243"/>
      <w:r w:rsidRPr="00337925">
        <w:t>Каскад в железе при наличии свободной поверхности.</w:t>
      </w:r>
      <w:bookmarkEnd w:id="127"/>
    </w:p>
    <w:p w14:paraId="35915016" w14:textId="7CA5400D" w:rsidR="00E03BCF" w:rsidRPr="00337925" w:rsidRDefault="00E03BCF" w:rsidP="00E03BCF">
      <w:r w:rsidRPr="00337925">
        <w:t>Для моделирования каскада в железе со свободной поверхностью создавался кристаллит размерами 80х80х80 атомных слоев с периодическими граничными условиями, прогревался до 600</w:t>
      </w:r>
      <w:r w:rsidRPr="00337925">
        <w:rPr>
          <w:rFonts w:cs="Times New Roman"/>
        </w:rPr>
        <w:t xml:space="preserve"> ˚</w:t>
      </w:r>
      <w:r w:rsidRPr="00337925">
        <w:t>С и в произвольной точке</w:t>
      </w:r>
      <w:r w:rsidR="00E16F18" w:rsidRPr="00337925">
        <w:t xml:space="preserve"> на поверхности</w:t>
      </w:r>
      <w:r w:rsidRPr="00337925">
        <w:t xml:space="preserve"> атому железа придавалась скорость равная энергии </w:t>
      </w:r>
      <w:r w:rsidRPr="00337925">
        <w:rPr>
          <w:rFonts w:cs="Times New Roman"/>
        </w:rPr>
        <w:t>≈</w:t>
      </w:r>
      <w:r w:rsidRPr="00337925">
        <w:t>10</w:t>
      </w:r>
      <w:r w:rsidR="00F35983" w:rsidRPr="00337925">
        <w:t xml:space="preserve"> </w:t>
      </w:r>
      <w:r w:rsidR="0045297A" w:rsidRPr="00337925">
        <w:t>кэВ,</w:t>
      </w:r>
      <w:r w:rsidR="00865413" w:rsidRPr="00337925">
        <w:t xml:space="preserve"> </w:t>
      </w:r>
      <w:r w:rsidR="00E16F18" w:rsidRPr="00337925">
        <w:t>направленная вниз (вглубь объема)</w:t>
      </w:r>
      <w:r w:rsidRPr="00337925">
        <w:t xml:space="preserve">. </w:t>
      </w:r>
      <w:r w:rsidR="0026096B" w:rsidRPr="00337925">
        <w:t>Отжига дефектов не происходило</w:t>
      </w:r>
      <w:r w:rsidRPr="00337925">
        <w:t>.</w:t>
      </w:r>
      <w:r w:rsidR="0026096B" w:rsidRPr="00337925">
        <w:t xml:space="preserve"> Общее время моделирования каскада составило 4пс.</w:t>
      </w:r>
    </w:p>
    <w:p w14:paraId="3C12E30B" w14:textId="7D296DF3" w:rsidR="007D4B3A" w:rsidRPr="00337925" w:rsidRDefault="0026096B" w:rsidP="0026096B">
      <w:r w:rsidRPr="00337925">
        <w:t xml:space="preserve">В течении прохождения каскада наблюдалось явление распыления поверхности в месте «удара» и в радиусе </w:t>
      </w:r>
      <w:r w:rsidRPr="00337925">
        <w:rPr>
          <w:rFonts w:cs="Times New Roman"/>
        </w:rPr>
        <w:t>≈</w:t>
      </w:r>
      <w:r w:rsidRPr="00337925">
        <w:t>10 Å вокруг него</w:t>
      </w:r>
      <w:r w:rsidR="007D4B3A" w:rsidRPr="00337925">
        <w:t>,</w:t>
      </w:r>
      <w:r w:rsidR="00D40E11" w:rsidRPr="00337925">
        <w:t xml:space="preserve"> а также «выгибание» или «вспучивание» поверхности вокруг места удара</w:t>
      </w:r>
      <w:proofErr w:type="gramStart"/>
      <w:r w:rsidR="00D40E11" w:rsidRPr="00337925">
        <w:t>.</w:t>
      </w:r>
      <w:proofErr w:type="gramEnd"/>
      <w:r w:rsidR="007D4B3A" w:rsidRPr="00337925">
        <w:t xml:space="preserve"> что продемонстрировано на рисунке</w:t>
      </w:r>
      <w:r w:rsidR="00631686" w:rsidRPr="00337925">
        <w:t xml:space="preserve"> 3.43</w:t>
      </w:r>
      <w:r w:rsidRPr="00337925">
        <w:t>.</w:t>
      </w:r>
    </w:p>
    <w:p w14:paraId="18A8CE4F" w14:textId="77777777" w:rsidR="00C846BA" w:rsidRPr="00337925" w:rsidRDefault="00C846BA" w:rsidP="0026096B"/>
    <w:p w14:paraId="197558F4" w14:textId="56DE3730" w:rsidR="007D4B3A" w:rsidRPr="00337925" w:rsidRDefault="007D4B3A" w:rsidP="007D4B3A">
      <w:pPr>
        <w:pStyle w:val="afb"/>
      </w:pPr>
      <w:r w:rsidRPr="00337925">
        <w:rPr>
          <w:noProof/>
        </w:rPr>
        <w:drawing>
          <wp:inline distT="0" distB="0" distL="0" distR="0" wp14:anchorId="70AB1FDD" wp14:editId="428BE374">
            <wp:extent cx="3040380" cy="540476"/>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53812" cy="560640"/>
                    </a:xfrm>
                    <a:prstGeom prst="rect">
                      <a:avLst/>
                    </a:prstGeom>
                    <a:ln>
                      <a:noFill/>
                    </a:ln>
                  </pic:spPr>
                </pic:pic>
              </a:graphicData>
            </a:graphic>
          </wp:inline>
        </w:drawing>
      </w:r>
    </w:p>
    <w:p w14:paraId="25F82260" w14:textId="77777777" w:rsidR="00C846BA" w:rsidRPr="00337925" w:rsidRDefault="00C846BA" w:rsidP="007D4B3A">
      <w:pPr>
        <w:pStyle w:val="afb"/>
      </w:pPr>
    </w:p>
    <w:p w14:paraId="034DB211" w14:textId="5C4D752E" w:rsidR="007D4B3A" w:rsidRPr="00337925" w:rsidRDefault="007D4B3A" w:rsidP="007D4B3A">
      <w:pPr>
        <w:pStyle w:val="afb"/>
      </w:pPr>
      <w:r w:rsidRPr="00337925">
        <w:t>Рисунок</w:t>
      </w:r>
      <w:r w:rsidR="00631686" w:rsidRPr="00337925">
        <w:t xml:space="preserve"> 3.43</w:t>
      </w:r>
      <w:r w:rsidRPr="00337925">
        <w:t xml:space="preserve"> – Область поверхности, где наблюдается её распыление и изгиб. Синим выделены атомы железа.</w:t>
      </w:r>
    </w:p>
    <w:p w14:paraId="58B094AE" w14:textId="77777777" w:rsidR="00C846BA" w:rsidRPr="00337925" w:rsidRDefault="00C846BA" w:rsidP="007D4B3A">
      <w:pPr>
        <w:pStyle w:val="afb"/>
      </w:pPr>
    </w:p>
    <w:p w14:paraId="1AA6EC0F" w14:textId="40DC5DCD" w:rsidR="00D40E11" w:rsidRPr="00337925" w:rsidRDefault="00D40E11" w:rsidP="00D40E11">
      <w:r w:rsidRPr="00337925">
        <w:t>Через 2,5 пс установился максимальный размер каскада, это видно на рисунке</w:t>
      </w:r>
      <w:r w:rsidR="00631686" w:rsidRPr="00337925">
        <w:t xml:space="preserve"> 3.44</w:t>
      </w:r>
      <w:r w:rsidRPr="00337925">
        <w:t>.</w:t>
      </w:r>
    </w:p>
    <w:p w14:paraId="2E654D93" w14:textId="77777777" w:rsidR="00C846BA" w:rsidRPr="00337925" w:rsidRDefault="00C846BA" w:rsidP="00D40E11"/>
    <w:p w14:paraId="1B6CF5AE" w14:textId="60CE1E99" w:rsidR="00D40E11" w:rsidRPr="00337925" w:rsidRDefault="00D40E11" w:rsidP="00D40E11">
      <w:pPr>
        <w:pStyle w:val="afb"/>
      </w:pPr>
      <w:r w:rsidRPr="00337925">
        <w:rPr>
          <w:noProof/>
        </w:rPr>
        <w:drawing>
          <wp:inline distT="0" distB="0" distL="0" distR="0" wp14:anchorId="0090E4A2" wp14:editId="678ECF63">
            <wp:extent cx="1896883" cy="1800000"/>
            <wp:effectExtent l="0" t="0" r="825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96883" cy="1800000"/>
                    </a:xfrm>
                    <a:prstGeom prst="rect">
                      <a:avLst/>
                    </a:prstGeom>
                    <a:ln>
                      <a:noFill/>
                    </a:ln>
                  </pic:spPr>
                </pic:pic>
              </a:graphicData>
            </a:graphic>
          </wp:inline>
        </w:drawing>
      </w:r>
    </w:p>
    <w:p w14:paraId="5E78AEFE" w14:textId="77777777" w:rsidR="00C846BA" w:rsidRPr="00337925" w:rsidRDefault="00C846BA" w:rsidP="00D40E11">
      <w:pPr>
        <w:pStyle w:val="afb"/>
      </w:pPr>
    </w:p>
    <w:p w14:paraId="75B71B36" w14:textId="27FC4C12" w:rsidR="00D40E11" w:rsidRPr="00337925" w:rsidRDefault="00D40E11" w:rsidP="00D40E11">
      <w:pPr>
        <w:pStyle w:val="afb"/>
      </w:pPr>
      <w:r w:rsidRPr="00337925">
        <w:t>Рисунок</w:t>
      </w:r>
      <w:r w:rsidR="00631686" w:rsidRPr="00337925">
        <w:t xml:space="preserve"> 3.44</w:t>
      </w:r>
      <w:r w:rsidRPr="00337925">
        <w:t xml:space="preserve"> – Область в которой проходит каскад. Синим выделены атомы железа.</w:t>
      </w:r>
    </w:p>
    <w:p w14:paraId="4A20A105" w14:textId="77777777" w:rsidR="00C846BA" w:rsidRPr="00337925" w:rsidRDefault="00C846BA" w:rsidP="00D40E11">
      <w:pPr>
        <w:pStyle w:val="afb"/>
      </w:pPr>
    </w:p>
    <w:p w14:paraId="17F0D96C" w14:textId="15517727" w:rsidR="005148FE" w:rsidRPr="00337925" w:rsidRDefault="00443255" w:rsidP="00443255">
      <w:r w:rsidRPr="00337925">
        <w:t>Видно распыление поверхности и ее изгиб, который не исчез в течении 2,5 пс. В дальнейшем, от места «удара», изгиб расходится как упругая волна к границам, и так как границы периодические, то нет отражений данной волны и она затухает.</w:t>
      </w:r>
    </w:p>
    <w:p w14:paraId="280D30BA" w14:textId="136134FA" w:rsidR="00D40E11" w:rsidRPr="00337925" w:rsidRDefault="00D40E11" w:rsidP="00D40E11">
      <w:r w:rsidRPr="00337925">
        <w:t>В таблице</w:t>
      </w:r>
      <w:r w:rsidR="00631686" w:rsidRPr="00337925">
        <w:t xml:space="preserve"> 3.6</w:t>
      </w:r>
      <w:r w:rsidRPr="00337925">
        <w:t xml:space="preserve"> представлены </w:t>
      </w:r>
      <w:r w:rsidR="009A76D3" w:rsidRPr="00337925">
        <w:t>параметры каскада.</w:t>
      </w:r>
    </w:p>
    <w:p w14:paraId="5D52029E" w14:textId="77777777" w:rsidR="00C846BA" w:rsidRPr="00337925" w:rsidRDefault="00C846BA" w:rsidP="00D40E11"/>
    <w:p w14:paraId="3419D145" w14:textId="366F16FE" w:rsidR="0026096B" w:rsidRPr="00337925" w:rsidRDefault="009A76D3" w:rsidP="00D40E11">
      <w:pPr>
        <w:pStyle w:val="af9"/>
      </w:pPr>
      <w:r w:rsidRPr="00337925">
        <w:t>Таблица</w:t>
      </w:r>
      <w:r w:rsidR="00631686" w:rsidRPr="00337925">
        <w:t xml:space="preserve"> 3.6</w:t>
      </w:r>
      <w:r w:rsidRPr="00337925">
        <w:t xml:space="preserve"> – Параметры каскада.</w:t>
      </w:r>
    </w:p>
    <w:tbl>
      <w:tblPr>
        <w:tblStyle w:val="a4"/>
        <w:tblW w:w="0" w:type="auto"/>
        <w:tblLook w:val="04A0" w:firstRow="1" w:lastRow="0" w:firstColumn="1" w:lastColumn="0" w:noHBand="0" w:noVBand="1"/>
      </w:tblPr>
      <w:tblGrid>
        <w:gridCol w:w="4672"/>
        <w:gridCol w:w="4673"/>
      </w:tblGrid>
      <w:tr w:rsidR="0026096B" w:rsidRPr="00337925" w14:paraId="346D272E" w14:textId="77777777" w:rsidTr="0026096B">
        <w:tc>
          <w:tcPr>
            <w:tcW w:w="4672" w:type="dxa"/>
          </w:tcPr>
          <w:p w14:paraId="7B238A2B" w14:textId="3F37F88A" w:rsidR="0026096B" w:rsidRPr="00337925" w:rsidRDefault="0026096B" w:rsidP="007D4B3A">
            <w:pPr>
              <w:pStyle w:val="afa"/>
            </w:pPr>
            <w:r w:rsidRPr="00337925">
              <w:t>Общее кол-во атомов в ячейке</w:t>
            </w:r>
          </w:p>
        </w:tc>
        <w:tc>
          <w:tcPr>
            <w:tcW w:w="4673" w:type="dxa"/>
          </w:tcPr>
          <w:p w14:paraId="1D788AAF" w14:textId="3D29F4B1" w:rsidR="0026096B" w:rsidRPr="00337925" w:rsidRDefault="007D4B3A" w:rsidP="007D4B3A">
            <w:pPr>
              <w:pStyle w:val="afa"/>
            </w:pPr>
            <w:r w:rsidRPr="00337925">
              <w:t>633600</w:t>
            </w:r>
          </w:p>
        </w:tc>
      </w:tr>
      <w:tr w:rsidR="0026096B" w:rsidRPr="00337925" w14:paraId="39C49025" w14:textId="77777777" w:rsidTr="0026096B">
        <w:tc>
          <w:tcPr>
            <w:tcW w:w="4672" w:type="dxa"/>
          </w:tcPr>
          <w:p w14:paraId="5A84CDC0" w14:textId="6C9F2EB2" w:rsidR="0026096B" w:rsidRPr="00337925" w:rsidRDefault="0026096B" w:rsidP="007D4B3A">
            <w:pPr>
              <w:pStyle w:val="afa"/>
            </w:pPr>
            <w:r w:rsidRPr="00337925">
              <w:t>Энергия</w:t>
            </w:r>
          </w:p>
        </w:tc>
        <w:tc>
          <w:tcPr>
            <w:tcW w:w="4673" w:type="dxa"/>
          </w:tcPr>
          <w:p w14:paraId="33D627E0" w14:textId="17E3124A" w:rsidR="0026096B" w:rsidRPr="00337925" w:rsidRDefault="0026096B" w:rsidP="007D4B3A">
            <w:pPr>
              <w:pStyle w:val="afa"/>
            </w:pPr>
            <w:r w:rsidRPr="00337925">
              <w:t>≈</w:t>
            </w:r>
            <w:r w:rsidR="00F35983" w:rsidRPr="00337925">
              <w:t>10</w:t>
            </w:r>
            <w:r w:rsidRPr="00337925">
              <w:t xml:space="preserve"> кэВ</w:t>
            </w:r>
          </w:p>
        </w:tc>
      </w:tr>
      <w:tr w:rsidR="00F01CA7" w:rsidRPr="00337925" w14:paraId="70EF7BBB" w14:textId="77777777" w:rsidTr="00125B95">
        <w:tc>
          <w:tcPr>
            <w:tcW w:w="4672" w:type="dxa"/>
          </w:tcPr>
          <w:p w14:paraId="26A97A31" w14:textId="1B817416" w:rsidR="00F01CA7" w:rsidRPr="00337925" w:rsidRDefault="00F01CA7" w:rsidP="00F01CA7">
            <w:pPr>
              <w:pStyle w:val="afa"/>
            </w:pPr>
            <w:r w:rsidRPr="00337925">
              <w:t>Глубина проникновения</w:t>
            </w:r>
          </w:p>
        </w:tc>
        <w:tc>
          <w:tcPr>
            <w:tcW w:w="4673" w:type="dxa"/>
          </w:tcPr>
          <w:p w14:paraId="4EC183F0" w14:textId="0D53C281" w:rsidR="00F01CA7" w:rsidRPr="00337925" w:rsidRDefault="003C2968" w:rsidP="00F01CA7">
            <w:pPr>
              <w:pStyle w:val="afa"/>
            </w:pPr>
            <w:r w:rsidRPr="00337925">
              <w:rPr>
                <w:rFonts w:cs="Times New Roman"/>
              </w:rPr>
              <w:t>≈</w:t>
            </w:r>
            <w:r w:rsidR="00F01CA7" w:rsidRPr="00337925">
              <w:t>39 Å</w:t>
            </w:r>
          </w:p>
        </w:tc>
      </w:tr>
      <w:tr w:rsidR="00F01CA7" w:rsidRPr="00337925" w14:paraId="7714971A" w14:textId="77777777" w:rsidTr="0026096B">
        <w:tc>
          <w:tcPr>
            <w:tcW w:w="4672" w:type="dxa"/>
          </w:tcPr>
          <w:p w14:paraId="53BEEDB6" w14:textId="7A54EDCF" w:rsidR="00F01CA7" w:rsidRPr="00337925" w:rsidRDefault="00F01CA7" w:rsidP="00F01CA7">
            <w:pPr>
              <w:pStyle w:val="afa"/>
            </w:pPr>
            <w:r w:rsidRPr="00337925">
              <w:t xml:space="preserve">Максимальный размер каскада по оси </w:t>
            </w:r>
            <w:r w:rsidRPr="00337925">
              <w:rPr>
                <w:lang w:val="en-US"/>
              </w:rPr>
              <w:t>X</w:t>
            </w:r>
          </w:p>
        </w:tc>
        <w:tc>
          <w:tcPr>
            <w:tcW w:w="4673" w:type="dxa"/>
          </w:tcPr>
          <w:p w14:paraId="5EB23E80" w14:textId="61598B1B" w:rsidR="00F01CA7" w:rsidRPr="00337925" w:rsidRDefault="003C2968" w:rsidP="00F01CA7">
            <w:pPr>
              <w:pStyle w:val="afa"/>
            </w:pPr>
            <w:r w:rsidRPr="00337925">
              <w:rPr>
                <w:rFonts w:cs="Times New Roman"/>
              </w:rPr>
              <w:t>≈</w:t>
            </w:r>
            <w:r w:rsidR="00F01CA7" w:rsidRPr="00337925">
              <w:t>47 Å</w:t>
            </w:r>
          </w:p>
        </w:tc>
      </w:tr>
      <w:tr w:rsidR="0026096B" w:rsidRPr="00337925" w14:paraId="0A2C41F9" w14:textId="77777777" w:rsidTr="0026096B">
        <w:tc>
          <w:tcPr>
            <w:tcW w:w="4672" w:type="dxa"/>
          </w:tcPr>
          <w:p w14:paraId="12D69CF9" w14:textId="5EEB9804" w:rsidR="0026096B" w:rsidRPr="00337925" w:rsidRDefault="0026096B" w:rsidP="007D4B3A">
            <w:pPr>
              <w:pStyle w:val="afa"/>
            </w:pPr>
            <w:r w:rsidRPr="00337925">
              <w:t>Вторичные каскады</w:t>
            </w:r>
          </w:p>
        </w:tc>
        <w:tc>
          <w:tcPr>
            <w:tcW w:w="4673" w:type="dxa"/>
          </w:tcPr>
          <w:p w14:paraId="4E50BB3F" w14:textId="0F33B1E4" w:rsidR="0026096B" w:rsidRPr="00337925" w:rsidRDefault="0026096B" w:rsidP="007D4B3A">
            <w:pPr>
              <w:pStyle w:val="afa"/>
            </w:pPr>
            <w:r w:rsidRPr="00337925">
              <w:t>Нет</w:t>
            </w:r>
          </w:p>
        </w:tc>
      </w:tr>
    </w:tbl>
    <w:p w14:paraId="21D58414" w14:textId="01C9C299" w:rsidR="0026096B" w:rsidRPr="00337925" w:rsidRDefault="0026096B" w:rsidP="0026096B"/>
    <w:p w14:paraId="343B1EA8" w14:textId="2E3B4F07" w:rsidR="00D40E11" w:rsidRPr="00337925" w:rsidRDefault="00D40E11" w:rsidP="0026096B">
      <w:r w:rsidRPr="00337925">
        <w:t>Из полученных данных можно явно сказать, что прохождение каскада в системе со свободной поверхностью идет иначе чем в объеме. По крайней мере каскад развивается по большему объему.</w:t>
      </w:r>
    </w:p>
    <w:p w14:paraId="34537B09" w14:textId="77777777" w:rsidR="00C846BA" w:rsidRPr="00337925" w:rsidRDefault="00C846BA" w:rsidP="0026096B"/>
    <w:p w14:paraId="6C950E14" w14:textId="21BA53D1" w:rsidR="001C346F" w:rsidRPr="00337925" w:rsidRDefault="001C346F" w:rsidP="00D602D1">
      <w:pPr>
        <w:pStyle w:val="4"/>
      </w:pPr>
      <w:bookmarkStart w:id="128" w:name="_Toc501903304"/>
      <w:bookmarkStart w:id="129" w:name="_Toc514780564"/>
      <w:bookmarkStart w:id="130" w:name="_Toc517719244"/>
      <w:r w:rsidRPr="00337925">
        <w:t xml:space="preserve">Моделирование воздействия облучения </w:t>
      </w:r>
      <w:r w:rsidR="00465C50" w:rsidRPr="00337925">
        <w:t xml:space="preserve">на </w:t>
      </w:r>
      <w:r w:rsidRPr="00337925">
        <w:t>начал</w:t>
      </w:r>
      <w:r w:rsidR="00465C50" w:rsidRPr="00337925">
        <w:t>о</w:t>
      </w:r>
      <w:r w:rsidRPr="00337925">
        <w:t xml:space="preserve"> формирования оксидной пленки на поверхности чистого железа</w:t>
      </w:r>
      <w:bookmarkEnd w:id="128"/>
      <w:r w:rsidRPr="00337925">
        <w:t>.</w:t>
      </w:r>
      <w:bookmarkEnd w:id="129"/>
      <w:bookmarkEnd w:id="130"/>
    </w:p>
    <w:p w14:paraId="3141A149" w14:textId="09EB8DD4" w:rsidR="0077767B" w:rsidRPr="00337925" w:rsidRDefault="0077767B" w:rsidP="007E792F">
      <w:r w:rsidRPr="00337925">
        <w:t xml:space="preserve">Расчетная ячейка представляла собой куб с длиной стороны 224 Å, в котором кристаллит ОЦК железа занимал нижнюю половину, а остальная область имитировала вакуум над поверхностью. Перед началом моделирования над поверхностью создавались молекулы кислорода в количестве 300 штук и им придавались импульсы в соответствии с заданной температурой. Для имитации каскада атомных столкновений выбирался атом железа на поверхности и ему придавался импульс, направленный вертикально вниз и соответствующий по величине энергии иона </w:t>
      </w:r>
      <w:r w:rsidR="00285DA7" w:rsidRPr="00337925">
        <w:t>10</w:t>
      </w:r>
      <w:r w:rsidRPr="00337925">
        <w:t xml:space="preserve"> кэВ. </w:t>
      </w:r>
    </w:p>
    <w:p w14:paraId="3DD52D49" w14:textId="0AEFAE78" w:rsidR="0077767B" w:rsidRPr="00337925" w:rsidRDefault="0077767B" w:rsidP="0077767B">
      <w:r w:rsidRPr="00337925">
        <w:t>Развитие волны повреждений для различных времен моделирования показано на рисунке</w:t>
      </w:r>
      <w:r w:rsidR="00631686" w:rsidRPr="00337925">
        <w:t xml:space="preserve"> 3.45</w:t>
      </w:r>
      <w:r w:rsidR="00C846BA" w:rsidRPr="00337925">
        <w:t>.</w:t>
      </w:r>
    </w:p>
    <w:p w14:paraId="77AEE864" w14:textId="77777777" w:rsidR="00C846BA" w:rsidRPr="00337925" w:rsidRDefault="00C846BA" w:rsidP="0077767B"/>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4"/>
        <w:gridCol w:w="3118"/>
        <w:gridCol w:w="3113"/>
      </w:tblGrid>
      <w:tr w:rsidR="0077767B" w:rsidRPr="00337925" w14:paraId="12388A7B" w14:textId="77777777" w:rsidTr="007221CE">
        <w:tc>
          <w:tcPr>
            <w:tcW w:w="3190" w:type="dxa"/>
          </w:tcPr>
          <w:p w14:paraId="3637131A" w14:textId="77777777" w:rsidR="0077767B" w:rsidRPr="00337925" w:rsidRDefault="0077767B" w:rsidP="007221CE">
            <w:pPr>
              <w:pStyle w:val="afb"/>
            </w:pPr>
            <w:r w:rsidRPr="00337925">
              <w:rPr>
                <w:noProof/>
              </w:rPr>
              <w:drawing>
                <wp:inline distT="0" distB="0" distL="0" distR="0" wp14:anchorId="11BEE0C0" wp14:editId="10FADF54">
                  <wp:extent cx="1402051" cy="1440000"/>
                  <wp:effectExtent l="19050" t="19050" r="27305" b="27305"/>
                  <wp:docPr id="76" name="Рисунок 1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1402051" cy="1440000"/>
                          </a:xfrm>
                          <a:prstGeom prst="rect">
                            <a:avLst/>
                          </a:prstGeom>
                          <a:ln>
                            <a:solidFill>
                              <a:schemeClr val="tx1"/>
                            </a:solidFill>
                          </a:ln>
                        </pic:spPr>
                      </pic:pic>
                    </a:graphicData>
                  </a:graphic>
                </wp:inline>
              </w:drawing>
            </w:r>
          </w:p>
          <w:p w14:paraId="79E48E27" w14:textId="0F9AAD32" w:rsidR="0077767B" w:rsidRPr="00337925" w:rsidRDefault="0077767B" w:rsidP="007221CE">
            <w:pPr>
              <w:pStyle w:val="afb"/>
            </w:pPr>
            <w:r w:rsidRPr="00337925">
              <w:t>а</w:t>
            </w:r>
          </w:p>
        </w:tc>
        <w:tc>
          <w:tcPr>
            <w:tcW w:w="3190" w:type="dxa"/>
          </w:tcPr>
          <w:p w14:paraId="502E79D5" w14:textId="77777777" w:rsidR="0077767B" w:rsidRPr="00337925" w:rsidRDefault="0077767B" w:rsidP="007221CE">
            <w:pPr>
              <w:pStyle w:val="afb"/>
            </w:pPr>
            <w:r w:rsidRPr="00337925">
              <w:rPr>
                <w:noProof/>
              </w:rPr>
              <w:drawing>
                <wp:inline distT="0" distB="0" distL="0" distR="0" wp14:anchorId="1E319706" wp14:editId="6B9D3553">
                  <wp:extent cx="1369909" cy="1440000"/>
                  <wp:effectExtent l="19050" t="19050" r="20955" b="27305"/>
                  <wp:docPr id="77" name="Рисунок 1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369909" cy="1440000"/>
                          </a:xfrm>
                          <a:prstGeom prst="rect">
                            <a:avLst/>
                          </a:prstGeom>
                          <a:ln>
                            <a:solidFill>
                              <a:schemeClr val="tx1"/>
                            </a:solidFill>
                          </a:ln>
                        </pic:spPr>
                      </pic:pic>
                    </a:graphicData>
                  </a:graphic>
                </wp:inline>
              </w:drawing>
            </w:r>
          </w:p>
          <w:p w14:paraId="2204D066" w14:textId="777E7524" w:rsidR="0077767B" w:rsidRPr="00337925" w:rsidRDefault="0077767B" w:rsidP="007221CE">
            <w:pPr>
              <w:pStyle w:val="afb"/>
            </w:pPr>
            <w:r w:rsidRPr="00337925">
              <w:t>б</w:t>
            </w:r>
          </w:p>
        </w:tc>
        <w:tc>
          <w:tcPr>
            <w:tcW w:w="3191" w:type="dxa"/>
          </w:tcPr>
          <w:p w14:paraId="1AFE9299" w14:textId="77777777" w:rsidR="004B77BA" w:rsidRPr="00337925" w:rsidRDefault="0077767B" w:rsidP="007221CE">
            <w:pPr>
              <w:pStyle w:val="afb"/>
            </w:pPr>
            <w:r w:rsidRPr="00337925">
              <w:rPr>
                <w:noProof/>
              </w:rPr>
              <w:drawing>
                <wp:inline distT="0" distB="0" distL="0" distR="0" wp14:anchorId="72E00D08" wp14:editId="29255C91">
                  <wp:extent cx="1338411" cy="1440000"/>
                  <wp:effectExtent l="19050" t="19050" r="14605" b="27305"/>
                  <wp:docPr id="12" name="Рисунок 1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1338411" cy="1440000"/>
                          </a:xfrm>
                          <a:prstGeom prst="rect">
                            <a:avLst/>
                          </a:prstGeom>
                          <a:ln>
                            <a:solidFill>
                              <a:schemeClr val="tx1"/>
                            </a:solidFill>
                          </a:ln>
                        </pic:spPr>
                      </pic:pic>
                    </a:graphicData>
                  </a:graphic>
                </wp:inline>
              </w:drawing>
            </w:r>
          </w:p>
          <w:p w14:paraId="2DBBA1BD" w14:textId="0658E2B9" w:rsidR="0077767B" w:rsidRPr="00337925" w:rsidRDefault="0077767B" w:rsidP="007221CE">
            <w:pPr>
              <w:pStyle w:val="afb"/>
            </w:pPr>
            <w:r w:rsidRPr="00337925">
              <w:t>в</w:t>
            </w:r>
          </w:p>
        </w:tc>
      </w:tr>
    </w:tbl>
    <w:p w14:paraId="1F14C030" w14:textId="77777777" w:rsidR="00C846BA" w:rsidRPr="00337925" w:rsidRDefault="00C846BA" w:rsidP="0077767B">
      <w:pPr>
        <w:pStyle w:val="afb"/>
        <w:rPr>
          <w:sz w:val="20"/>
          <w:szCs w:val="20"/>
        </w:rPr>
      </w:pPr>
    </w:p>
    <w:p w14:paraId="413AAA2E" w14:textId="14C68624" w:rsidR="00C846BA" w:rsidRPr="00337925" w:rsidRDefault="0077767B" w:rsidP="0077767B">
      <w:pPr>
        <w:pStyle w:val="afb"/>
        <w:rPr>
          <w:sz w:val="20"/>
          <w:szCs w:val="20"/>
        </w:rPr>
      </w:pPr>
      <w:r w:rsidRPr="00337925">
        <w:rPr>
          <w:sz w:val="20"/>
          <w:szCs w:val="20"/>
        </w:rPr>
        <w:t>а – время моделирования 0,25 пс</w:t>
      </w:r>
    </w:p>
    <w:p w14:paraId="5169CECC" w14:textId="77777777" w:rsidR="00C846BA" w:rsidRPr="00337925" w:rsidRDefault="0077767B" w:rsidP="0077767B">
      <w:pPr>
        <w:pStyle w:val="afb"/>
        <w:rPr>
          <w:sz w:val="20"/>
          <w:szCs w:val="20"/>
        </w:rPr>
      </w:pPr>
      <w:r w:rsidRPr="00337925">
        <w:rPr>
          <w:sz w:val="20"/>
          <w:szCs w:val="20"/>
        </w:rPr>
        <w:t>б - время моделирования 0,4 пс</w:t>
      </w:r>
    </w:p>
    <w:p w14:paraId="678F7CC7" w14:textId="632F42FF" w:rsidR="0077767B" w:rsidRPr="00337925" w:rsidRDefault="0077767B" w:rsidP="0077767B">
      <w:pPr>
        <w:pStyle w:val="afb"/>
        <w:rPr>
          <w:sz w:val="20"/>
          <w:szCs w:val="20"/>
        </w:rPr>
      </w:pPr>
      <w:r w:rsidRPr="00337925">
        <w:rPr>
          <w:sz w:val="20"/>
          <w:szCs w:val="20"/>
        </w:rPr>
        <w:t>в - время моделирования 0,8 пс</w:t>
      </w:r>
    </w:p>
    <w:p w14:paraId="272A1724" w14:textId="77777777" w:rsidR="00C846BA" w:rsidRPr="00337925" w:rsidRDefault="00C846BA" w:rsidP="0077767B">
      <w:pPr>
        <w:pStyle w:val="afb"/>
        <w:rPr>
          <w:sz w:val="20"/>
          <w:szCs w:val="20"/>
        </w:rPr>
      </w:pPr>
    </w:p>
    <w:p w14:paraId="1E255AB7" w14:textId="26CF332A" w:rsidR="0077767B" w:rsidRPr="00337925" w:rsidRDefault="0077767B" w:rsidP="0077767B">
      <w:pPr>
        <w:pStyle w:val="afb"/>
      </w:pPr>
      <w:r w:rsidRPr="00337925">
        <w:t>Рисунок</w:t>
      </w:r>
      <w:r w:rsidR="00631686" w:rsidRPr="00337925">
        <w:t xml:space="preserve"> 3.45</w:t>
      </w:r>
      <w:r w:rsidRPr="00337925">
        <w:t xml:space="preserve"> – Развитие каскада от первично выбитого атома железа с энергией </w:t>
      </w:r>
      <w:r w:rsidR="00285DA7" w:rsidRPr="00337925">
        <w:t>10</w:t>
      </w:r>
      <w:r w:rsidR="00E40F3E" w:rsidRPr="00337925">
        <w:t xml:space="preserve"> </w:t>
      </w:r>
      <w:r w:rsidRPr="00337925">
        <w:t>кэВ.</w:t>
      </w:r>
      <w:r w:rsidR="000C1F17" w:rsidRPr="00337925">
        <w:t xml:space="preserve"> Синим выделены атомы железа, красным – кислорода.</w:t>
      </w:r>
    </w:p>
    <w:p w14:paraId="242926EA" w14:textId="77777777" w:rsidR="00C846BA" w:rsidRPr="00337925" w:rsidRDefault="00C846BA" w:rsidP="0077767B">
      <w:pPr>
        <w:pStyle w:val="afb"/>
      </w:pPr>
    </w:p>
    <w:p w14:paraId="7B4CD13F" w14:textId="462C6C06" w:rsidR="00584D9F" w:rsidRPr="00337925" w:rsidRDefault="00584D9F" w:rsidP="00584D9F">
      <w:r w:rsidRPr="00337925">
        <w:t>Видно, что каскад, главным образом проходит внутрь, немного распыляя поверхность в месте удара. Кислород, при этом, продолжает захватываться поверхностью.</w:t>
      </w:r>
    </w:p>
    <w:p w14:paraId="1A15E3A4" w14:textId="3073A2AC" w:rsidR="0077767B" w:rsidRPr="00337925" w:rsidRDefault="0077767B" w:rsidP="0077767B">
      <w:r w:rsidRPr="00337925">
        <w:t>На рисунке</w:t>
      </w:r>
      <w:r w:rsidR="00631686" w:rsidRPr="00337925">
        <w:t xml:space="preserve"> 3.46</w:t>
      </w:r>
      <w:r w:rsidRPr="00337925">
        <w:t xml:space="preserve"> показана функция радиального распределения атомов железа для трех характерных зон: (а) в объеме ячейки вне каскада, (б) на части поверхности железо </w:t>
      </w:r>
      <w:r w:rsidR="00584D9F" w:rsidRPr="00337925">
        <w:t>-</w:t>
      </w:r>
      <w:r w:rsidRPr="00337925">
        <w:t xml:space="preserve"> </w:t>
      </w:r>
      <w:r w:rsidRPr="00337925">
        <w:lastRenderedPageBreak/>
        <w:t>кислород, не затронутой каскадом, и (в) на части поверхности, по которой происходит каскад.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77767B" w:rsidRPr="00337925" w14:paraId="5A13A660" w14:textId="77777777" w:rsidTr="0077767B">
        <w:tc>
          <w:tcPr>
            <w:tcW w:w="4672" w:type="dxa"/>
            <w:vAlign w:val="center"/>
          </w:tcPr>
          <w:p w14:paraId="6702588B" w14:textId="77777777" w:rsidR="0077767B" w:rsidRPr="00337925" w:rsidRDefault="0077767B" w:rsidP="0077767B">
            <w:pPr>
              <w:pStyle w:val="afb"/>
            </w:pPr>
            <w:r w:rsidRPr="00337925">
              <w:rPr>
                <w:noProof/>
              </w:rPr>
              <w:drawing>
                <wp:inline distT="0" distB="0" distL="0" distR="0" wp14:anchorId="4D846DA1" wp14:editId="6A7BF50E">
                  <wp:extent cx="2458856" cy="1878860"/>
                  <wp:effectExtent l="0" t="0" r="0" b="0"/>
                  <wp:docPr id="22" name="Image 13" descr="Fig3_14a.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14a.WMF"/>
                          <pic:cNvPicPr/>
                        </pic:nvPicPr>
                        <pic:blipFill>
                          <a:blip r:embed="rId168"/>
                          <a:stretch>
                            <a:fillRect/>
                          </a:stretch>
                        </pic:blipFill>
                        <pic:spPr>
                          <a:xfrm>
                            <a:off x="0" y="0"/>
                            <a:ext cx="2486160" cy="1899724"/>
                          </a:xfrm>
                          <a:prstGeom prst="rect">
                            <a:avLst/>
                          </a:prstGeom>
                        </pic:spPr>
                      </pic:pic>
                    </a:graphicData>
                  </a:graphic>
                </wp:inline>
              </w:drawing>
            </w:r>
          </w:p>
          <w:p w14:paraId="3A0D39CF" w14:textId="600BBB04" w:rsidR="0077767B" w:rsidRPr="00337925" w:rsidRDefault="0077767B" w:rsidP="0077767B">
            <w:pPr>
              <w:pStyle w:val="afb"/>
            </w:pPr>
            <w:r w:rsidRPr="00337925">
              <w:t>а</w:t>
            </w:r>
          </w:p>
        </w:tc>
        <w:tc>
          <w:tcPr>
            <w:tcW w:w="4673" w:type="dxa"/>
            <w:vAlign w:val="center"/>
          </w:tcPr>
          <w:p w14:paraId="04DBCE39" w14:textId="311543D7" w:rsidR="0077767B" w:rsidRPr="00337925" w:rsidRDefault="00C846BA" w:rsidP="0077767B">
            <w:pPr>
              <w:pStyle w:val="afb"/>
            </w:pPr>
            <w:r w:rsidRPr="00337925">
              <w:object w:dxaOrig="7294" w:dyaOrig="5569" w14:anchorId="32233709">
                <v:shape id="_x0000_i1057" type="#_x0000_t75" style="width:205.2pt;height:153.6pt" o:ole="">
                  <v:imagedata r:id="rId169" o:title=""/>
                </v:shape>
                <o:OLEObject Type="Embed" ProgID="Origin50.Graph" ShapeID="_x0000_i1057" DrawAspect="Content" ObjectID="_1591534261" r:id="rId170"/>
              </w:object>
            </w:r>
          </w:p>
          <w:p w14:paraId="286F8A26" w14:textId="7F83233D" w:rsidR="0077767B" w:rsidRPr="00337925" w:rsidRDefault="0077767B" w:rsidP="0077767B">
            <w:pPr>
              <w:pStyle w:val="afb"/>
            </w:pPr>
            <w:r w:rsidRPr="00337925">
              <w:t>б</w:t>
            </w:r>
          </w:p>
        </w:tc>
      </w:tr>
      <w:tr w:rsidR="0077767B" w:rsidRPr="00337925" w14:paraId="134D2428" w14:textId="77777777" w:rsidTr="0077767B">
        <w:tc>
          <w:tcPr>
            <w:tcW w:w="9345" w:type="dxa"/>
            <w:gridSpan w:val="2"/>
            <w:vAlign w:val="center"/>
          </w:tcPr>
          <w:p w14:paraId="19205EB7" w14:textId="20BAD025" w:rsidR="0077767B" w:rsidRPr="00337925" w:rsidRDefault="00C846BA" w:rsidP="0077767B">
            <w:pPr>
              <w:pStyle w:val="afb"/>
            </w:pPr>
            <w:r w:rsidRPr="00337925">
              <w:object w:dxaOrig="7295" w:dyaOrig="5570" w14:anchorId="36B0163F">
                <v:shape id="_x0000_i1058" type="#_x0000_t75" style="width:228pt;height:155.4pt" o:ole="">
                  <v:imagedata r:id="rId171" o:title=""/>
                </v:shape>
                <o:OLEObject Type="Embed" ProgID="Origin50.Graph" ShapeID="_x0000_i1058" DrawAspect="Content" ObjectID="_1591534262" r:id="rId172"/>
              </w:object>
            </w:r>
          </w:p>
          <w:p w14:paraId="14E79509" w14:textId="09DE4B81" w:rsidR="0077767B" w:rsidRPr="00337925" w:rsidRDefault="0077767B" w:rsidP="0077767B">
            <w:pPr>
              <w:pStyle w:val="afb"/>
            </w:pPr>
            <w:r w:rsidRPr="00337925">
              <w:t>в</w:t>
            </w:r>
          </w:p>
        </w:tc>
      </w:tr>
    </w:tbl>
    <w:p w14:paraId="63E3B581" w14:textId="77777777" w:rsidR="00C846BA" w:rsidRPr="00337925" w:rsidRDefault="00C846BA" w:rsidP="0077767B">
      <w:pPr>
        <w:pStyle w:val="afb"/>
        <w:rPr>
          <w:sz w:val="20"/>
          <w:szCs w:val="20"/>
        </w:rPr>
      </w:pPr>
    </w:p>
    <w:p w14:paraId="0BD1ED02" w14:textId="404CF870" w:rsidR="00C846BA" w:rsidRPr="00337925" w:rsidRDefault="0077767B" w:rsidP="0077767B">
      <w:pPr>
        <w:pStyle w:val="afb"/>
        <w:rPr>
          <w:sz w:val="20"/>
          <w:szCs w:val="20"/>
        </w:rPr>
      </w:pPr>
      <w:r w:rsidRPr="00337925">
        <w:rPr>
          <w:sz w:val="20"/>
          <w:szCs w:val="20"/>
        </w:rPr>
        <w:t xml:space="preserve">а </w:t>
      </w:r>
      <w:r w:rsidR="001C346F" w:rsidRPr="00337925">
        <w:rPr>
          <w:sz w:val="20"/>
          <w:szCs w:val="20"/>
        </w:rPr>
        <w:t>–</w:t>
      </w:r>
      <w:r w:rsidRPr="00337925">
        <w:rPr>
          <w:sz w:val="20"/>
          <w:szCs w:val="20"/>
        </w:rPr>
        <w:t xml:space="preserve"> </w:t>
      </w:r>
      <w:r w:rsidR="001C346F" w:rsidRPr="00337925">
        <w:rPr>
          <w:sz w:val="20"/>
          <w:szCs w:val="20"/>
        </w:rPr>
        <w:t>область вне каскада</w:t>
      </w:r>
    </w:p>
    <w:p w14:paraId="4521E4A2" w14:textId="77777777" w:rsidR="00C846BA" w:rsidRPr="00337925" w:rsidRDefault="001C346F" w:rsidP="0077767B">
      <w:pPr>
        <w:pStyle w:val="afb"/>
        <w:rPr>
          <w:sz w:val="20"/>
          <w:szCs w:val="20"/>
        </w:rPr>
      </w:pPr>
      <w:r w:rsidRPr="00337925">
        <w:rPr>
          <w:sz w:val="20"/>
          <w:szCs w:val="20"/>
        </w:rPr>
        <w:t>б – область поверхности без каскада</w:t>
      </w:r>
    </w:p>
    <w:p w14:paraId="027A926A" w14:textId="31B70761" w:rsidR="0077767B" w:rsidRPr="00337925" w:rsidRDefault="001C346F" w:rsidP="0077767B">
      <w:pPr>
        <w:pStyle w:val="afb"/>
        <w:rPr>
          <w:sz w:val="20"/>
          <w:szCs w:val="20"/>
        </w:rPr>
      </w:pPr>
      <w:r w:rsidRPr="00337925">
        <w:rPr>
          <w:sz w:val="20"/>
          <w:szCs w:val="20"/>
        </w:rPr>
        <w:t>в – область поверхности с каскадом</w:t>
      </w:r>
    </w:p>
    <w:p w14:paraId="55A2F532" w14:textId="77777777" w:rsidR="00C846BA" w:rsidRPr="00337925" w:rsidRDefault="00C846BA" w:rsidP="0077767B">
      <w:pPr>
        <w:pStyle w:val="afb"/>
        <w:rPr>
          <w:sz w:val="20"/>
          <w:szCs w:val="20"/>
        </w:rPr>
      </w:pPr>
    </w:p>
    <w:p w14:paraId="77EAAD3C" w14:textId="7B4B3BC9" w:rsidR="0077767B" w:rsidRPr="00337925" w:rsidRDefault="0077767B" w:rsidP="0077767B">
      <w:pPr>
        <w:pStyle w:val="afb"/>
      </w:pPr>
      <w:r w:rsidRPr="00337925">
        <w:t>Рисунок</w:t>
      </w:r>
      <w:r w:rsidR="00631686" w:rsidRPr="00337925">
        <w:t xml:space="preserve"> 3.46</w:t>
      </w:r>
      <w:r w:rsidRPr="00337925">
        <w:t xml:space="preserve"> – Структурный анализ железа для </w:t>
      </w:r>
      <w:r w:rsidR="001C346F" w:rsidRPr="00337925">
        <w:t>различных</w:t>
      </w:r>
      <w:r w:rsidR="006162C2" w:rsidRPr="00337925">
        <w:t xml:space="preserve"> областей расчетной ячейки после прохождения каскада</w:t>
      </w:r>
      <w:r w:rsidRPr="00337925">
        <w:t>.</w:t>
      </w:r>
    </w:p>
    <w:p w14:paraId="4D938A30" w14:textId="77777777" w:rsidR="00C846BA" w:rsidRPr="00337925" w:rsidRDefault="00C846BA" w:rsidP="0077767B">
      <w:pPr>
        <w:pStyle w:val="afb"/>
      </w:pPr>
    </w:p>
    <w:p w14:paraId="0104D5CE" w14:textId="68085C98" w:rsidR="0077767B" w:rsidRPr="00337925" w:rsidRDefault="0077767B" w:rsidP="0077767B">
      <w:r w:rsidRPr="00337925">
        <w:t>Как можно видеть, сам по себе каскад не оказывает особого влияния на рост оксидной пленки, однако изменение структуры поверхности в области каскада, хорошо заметно на рис</w:t>
      </w:r>
      <w:r w:rsidR="001C346F" w:rsidRPr="00337925">
        <w:t>унке</w:t>
      </w:r>
      <w:r w:rsidR="00631686" w:rsidRPr="00337925">
        <w:t xml:space="preserve"> 3.46</w:t>
      </w:r>
      <w:r w:rsidRPr="00337925">
        <w:t xml:space="preserve"> (в), может в дальнейшем сказаться на эффективности роста слоя оксида. Однако для выяснения долгосрочных последствий прохождения каскада на рост </w:t>
      </w:r>
      <w:r w:rsidRPr="00337925">
        <w:lastRenderedPageBreak/>
        <w:t>оксидной пленки необходимо дальнейшее моделирование в течение как минимум нескольких сотен пикосекунд.</w:t>
      </w:r>
    </w:p>
    <w:p w14:paraId="5861F4B2" w14:textId="77777777" w:rsidR="00C846BA" w:rsidRPr="00337925" w:rsidRDefault="00C846BA" w:rsidP="0077767B"/>
    <w:p w14:paraId="2C351F30" w14:textId="694FFF20" w:rsidR="005C40D6" w:rsidRPr="00337925" w:rsidRDefault="005C40D6" w:rsidP="005C40D6">
      <w:pPr>
        <w:pStyle w:val="3"/>
      </w:pPr>
      <w:bookmarkStart w:id="131" w:name="_Toc517719245"/>
      <w:r w:rsidRPr="00337925">
        <w:t xml:space="preserve">Моделирование каскадообразования в системе железо </w:t>
      </w:r>
      <w:r w:rsidR="000C1F17" w:rsidRPr="00337925">
        <w:t>-</w:t>
      </w:r>
      <w:r w:rsidRPr="00337925">
        <w:t xml:space="preserve"> хром.</w:t>
      </w:r>
      <w:bookmarkEnd w:id="131"/>
    </w:p>
    <w:p w14:paraId="127907FA" w14:textId="428A4417" w:rsidR="004E51AA" w:rsidRPr="00337925" w:rsidRDefault="004E51AA" w:rsidP="004E51AA">
      <w:pPr>
        <w:pStyle w:val="4"/>
      </w:pPr>
      <w:bookmarkStart w:id="132" w:name="_Toc517719246"/>
      <w:r w:rsidRPr="00337925">
        <w:t>Каскад в объеме системы железо – хром.</w:t>
      </w:r>
      <w:bookmarkEnd w:id="132"/>
    </w:p>
    <w:p w14:paraId="4833CE66" w14:textId="6DBF457F" w:rsidR="004E51AA" w:rsidRPr="00337925" w:rsidRDefault="004E51AA" w:rsidP="004E51AA">
      <w:r w:rsidRPr="00337925">
        <w:t xml:space="preserve">Концентрация хрома в этом эксперименте было </w:t>
      </w:r>
      <w:r w:rsidRPr="00337925">
        <w:rPr>
          <w:rFonts w:cs="Times New Roman"/>
        </w:rPr>
        <w:t>≈</w:t>
      </w:r>
      <w:r w:rsidRPr="00337925">
        <w:t xml:space="preserve">30 </w:t>
      </w:r>
      <w:r w:rsidR="004C3024" w:rsidRPr="00337925">
        <w:t>масс.%</w:t>
      </w:r>
      <w:r w:rsidRPr="00337925">
        <w:t xml:space="preserve">. Размер кристаллита 80х80х80 атомных слоев. Энергия налетающей частицы </w:t>
      </w:r>
      <w:r w:rsidRPr="00337925">
        <w:rPr>
          <w:rFonts w:cs="Times New Roman"/>
        </w:rPr>
        <w:t>≈</w:t>
      </w:r>
      <w:r w:rsidRPr="00337925">
        <w:t>6 кэВ.</w:t>
      </w:r>
    </w:p>
    <w:p w14:paraId="0681EAF6" w14:textId="3FCD12E0" w:rsidR="004E51AA" w:rsidRPr="00337925" w:rsidRDefault="004E51AA" w:rsidP="004E51AA">
      <w:r w:rsidRPr="00337925">
        <w:t>На рисунке</w:t>
      </w:r>
      <w:r w:rsidR="00631686" w:rsidRPr="00337925">
        <w:t xml:space="preserve"> 3.47</w:t>
      </w:r>
      <w:r w:rsidRPr="00337925">
        <w:t xml:space="preserve"> представлен дефектный анализ области прохождения каскада.</w:t>
      </w:r>
    </w:p>
    <w:p w14:paraId="1C6E9A5E" w14:textId="77777777" w:rsidR="00C846BA" w:rsidRPr="00337925" w:rsidRDefault="00C846BA" w:rsidP="004E51AA"/>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2336"/>
        <w:gridCol w:w="2336"/>
        <w:gridCol w:w="2337"/>
      </w:tblGrid>
      <w:tr w:rsidR="00C846BA" w:rsidRPr="00337925" w14:paraId="0CD6B03B" w14:textId="08E7E436" w:rsidTr="00C846BA">
        <w:tc>
          <w:tcPr>
            <w:tcW w:w="2336" w:type="dxa"/>
            <w:vAlign w:val="center"/>
          </w:tcPr>
          <w:p w14:paraId="411F92EB" w14:textId="77777777" w:rsidR="00C846BA" w:rsidRPr="00337925" w:rsidRDefault="00C846BA" w:rsidP="00C846BA">
            <w:pPr>
              <w:pStyle w:val="afb"/>
            </w:pPr>
            <w:r w:rsidRPr="00337925">
              <w:rPr>
                <w:noProof/>
              </w:rPr>
              <w:drawing>
                <wp:inline distT="0" distB="0" distL="0" distR="0" wp14:anchorId="564C47CD" wp14:editId="3B41F5FC">
                  <wp:extent cx="1117457" cy="1080000"/>
                  <wp:effectExtent l="19050" t="19050" r="26035" b="25400"/>
                  <wp:docPr id="18474" name="Рисунок 1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17457" cy="1080000"/>
                          </a:xfrm>
                          <a:prstGeom prst="rect">
                            <a:avLst/>
                          </a:prstGeom>
                          <a:ln>
                            <a:solidFill>
                              <a:schemeClr val="tx1"/>
                            </a:solidFill>
                          </a:ln>
                        </pic:spPr>
                      </pic:pic>
                    </a:graphicData>
                  </a:graphic>
                </wp:inline>
              </w:drawing>
            </w:r>
          </w:p>
          <w:p w14:paraId="73541A02" w14:textId="77777777" w:rsidR="00C846BA" w:rsidRPr="00337925" w:rsidRDefault="00C846BA" w:rsidP="00C846BA">
            <w:pPr>
              <w:pStyle w:val="afb"/>
            </w:pPr>
            <w:r w:rsidRPr="00337925">
              <w:t>а</w:t>
            </w:r>
          </w:p>
        </w:tc>
        <w:tc>
          <w:tcPr>
            <w:tcW w:w="2336" w:type="dxa"/>
            <w:vAlign w:val="center"/>
          </w:tcPr>
          <w:p w14:paraId="7C76BA5B" w14:textId="77777777" w:rsidR="00C846BA" w:rsidRPr="00337925" w:rsidRDefault="00C846BA" w:rsidP="00C846BA">
            <w:pPr>
              <w:pStyle w:val="afb"/>
            </w:pPr>
            <w:r w:rsidRPr="00337925">
              <w:rPr>
                <w:noProof/>
              </w:rPr>
              <w:drawing>
                <wp:inline distT="0" distB="0" distL="0" distR="0" wp14:anchorId="7BF062DA" wp14:editId="65DFD362">
                  <wp:extent cx="1064615" cy="1080000"/>
                  <wp:effectExtent l="19050" t="19050" r="21590" b="25400"/>
                  <wp:docPr id="18475" name="Рисунок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064615" cy="1080000"/>
                          </a:xfrm>
                          <a:prstGeom prst="rect">
                            <a:avLst/>
                          </a:prstGeom>
                          <a:ln>
                            <a:solidFill>
                              <a:schemeClr val="tx1"/>
                            </a:solidFill>
                          </a:ln>
                        </pic:spPr>
                      </pic:pic>
                    </a:graphicData>
                  </a:graphic>
                </wp:inline>
              </w:drawing>
            </w:r>
          </w:p>
          <w:p w14:paraId="71D82A2B" w14:textId="77777777" w:rsidR="00C846BA" w:rsidRPr="00337925" w:rsidRDefault="00C846BA" w:rsidP="00C846BA">
            <w:pPr>
              <w:pStyle w:val="afb"/>
            </w:pPr>
            <w:r w:rsidRPr="00337925">
              <w:t>б</w:t>
            </w:r>
          </w:p>
        </w:tc>
        <w:tc>
          <w:tcPr>
            <w:tcW w:w="2336" w:type="dxa"/>
            <w:vAlign w:val="center"/>
          </w:tcPr>
          <w:p w14:paraId="74C32988" w14:textId="77777777" w:rsidR="00C846BA" w:rsidRPr="00337925" w:rsidRDefault="00C846BA" w:rsidP="00C846BA">
            <w:pPr>
              <w:pStyle w:val="afb"/>
            </w:pPr>
            <w:r w:rsidRPr="00337925">
              <w:rPr>
                <w:noProof/>
              </w:rPr>
              <w:drawing>
                <wp:inline distT="0" distB="0" distL="0" distR="0" wp14:anchorId="44D438DD" wp14:editId="1C9650BA">
                  <wp:extent cx="1184625" cy="1080000"/>
                  <wp:effectExtent l="19050" t="19050" r="15875" b="25400"/>
                  <wp:docPr id="18476" name="Рисунок 1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184625" cy="1080000"/>
                          </a:xfrm>
                          <a:prstGeom prst="rect">
                            <a:avLst/>
                          </a:prstGeom>
                          <a:ln>
                            <a:solidFill>
                              <a:schemeClr val="tx1"/>
                            </a:solidFill>
                          </a:ln>
                        </pic:spPr>
                      </pic:pic>
                    </a:graphicData>
                  </a:graphic>
                </wp:inline>
              </w:drawing>
            </w:r>
          </w:p>
          <w:p w14:paraId="7EBDDE17" w14:textId="7E1D4B07" w:rsidR="00C846BA" w:rsidRPr="00337925" w:rsidRDefault="00C846BA" w:rsidP="00C846BA">
            <w:pPr>
              <w:pStyle w:val="afb"/>
              <w:rPr>
                <w:noProof/>
              </w:rPr>
            </w:pPr>
            <w:r w:rsidRPr="00337925">
              <w:t>в</w:t>
            </w:r>
          </w:p>
        </w:tc>
        <w:tc>
          <w:tcPr>
            <w:tcW w:w="2337" w:type="dxa"/>
            <w:vAlign w:val="center"/>
          </w:tcPr>
          <w:p w14:paraId="4DA3AC43" w14:textId="77777777" w:rsidR="00C846BA" w:rsidRPr="00337925" w:rsidRDefault="00C846BA" w:rsidP="00C846BA">
            <w:pPr>
              <w:pStyle w:val="afb"/>
            </w:pPr>
            <w:r w:rsidRPr="00337925">
              <w:rPr>
                <w:noProof/>
              </w:rPr>
              <w:drawing>
                <wp:inline distT="0" distB="0" distL="0" distR="0" wp14:anchorId="78784DD8" wp14:editId="3A4F53C7">
                  <wp:extent cx="1070663" cy="1080000"/>
                  <wp:effectExtent l="19050" t="19050" r="15240" b="25400"/>
                  <wp:docPr id="18477" name="Рисунок 1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70663" cy="1080000"/>
                          </a:xfrm>
                          <a:prstGeom prst="rect">
                            <a:avLst/>
                          </a:prstGeom>
                          <a:ln>
                            <a:solidFill>
                              <a:schemeClr val="tx1"/>
                            </a:solidFill>
                          </a:ln>
                        </pic:spPr>
                      </pic:pic>
                    </a:graphicData>
                  </a:graphic>
                </wp:inline>
              </w:drawing>
            </w:r>
          </w:p>
          <w:p w14:paraId="432A94C1" w14:textId="1B146520" w:rsidR="00C846BA" w:rsidRPr="00337925" w:rsidRDefault="00C846BA" w:rsidP="00C846BA">
            <w:pPr>
              <w:pStyle w:val="afb"/>
              <w:rPr>
                <w:noProof/>
              </w:rPr>
            </w:pPr>
            <w:r w:rsidRPr="00337925">
              <w:t>г</w:t>
            </w:r>
          </w:p>
        </w:tc>
      </w:tr>
    </w:tbl>
    <w:p w14:paraId="63B7FEE9" w14:textId="77777777" w:rsidR="00C846BA" w:rsidRPr="00337925" w:rsidRDefault="00C846BA" w:rsidP="004E51AA">
      <w:pPr>
        <w:pStyle w:val="afb"/>
        <w:rPr>
          <w:sz w:val="20"/>
          <w:szCs w:val="20"/>
        </w:rPr>
      </w:pPr>
    </w:p>
    <w:p w14:paraId="0BC2714F" w14:textId="3B0902AA" w:rsidR="00C846BA" w:rsidRPr="00337925" w:rsidRDefault="004E51AA" w:rsidP="004E51AA">
      <w:pPr>
        <w:pStyle w:val="afb"/>
        <w:rPr>
          <w:sz w:val="20"/>
          <w:szCs w:val="20"/>
        </w:rPr>
      </w:pPr>
      <w:r w:rsidRPr="00337925">
        <w:rPr>
          <w:sz w:val="20"/>
          <w:szCs w:val="20"/>
        </w:rPr>
        <w:t>а – 2 пс</w:t>
      </w:r>
    </w:p>
    <w:p w14:paraId="395992EB" w14:textId="77777777" w:rsidR="00C846BA" w:rsidRPr="00337925" w:rsidRDefault="004E51AA" w:rsidP="004E51AA">
      <w:pPr>
        <w:pStyle w:val="afb"/>
        <w:rPr>
          <w:sz w:val="20"/>
          <w:szCs w:val="20"/>
        </w:rPr>
      </w:pPr>
      <w:r w:rsidRPr="00337925">
        <w:rPr>
          <w:sz w:val="20"/>
          <w:szCs w:val="20"/>
        </w:rPr>
        <w:t>б – 4 пс</w:t>
      </w:r>
    </w:p>
    <w:p w14:paraId="6405A0BC" w14:textId="77777777" w:rsidR="00C846BA" w:rsidRPr="00337925" w:rsidRDefault="004E51AA" w:rsidP="004E51AA">
      <w:pPr>
        <w:pStyle w:val="afb"/>
        <w:rPr>
          <w:sz w:val="20"/>
          <w:szCs w:val="20"/>
        </w:rPr>
      </w:pPr>
      <w:r w:rsidRPr="00337925">
        <w:rPr>
          <w:sz w:val="20"/>
          <w:szCs w:val="20"/>
        </w:rPr>
        <w:t>в – 8 пс</w:t>
      </w:r>
    </w:p>
    <w:p w14:paraId="2407436C" w14:textId="46F43C8A" w:rsidR="004E51AA" w:rsidRPr="00337925" w:rsidRDefault="004E51AA" w:rsidP="004E51AA">
      <w:pPr>
        <w:pStyle w:val="afb"/>
        <w:rPr>
          <w:sz w:val="20"/>
          <w:szCs w:val="20"/>
        </w:rPr>
      </w:pPr>
      <w:r w:rsidRPr="00337925">
        <w:rPr>
          <w:sz w:val="20"/>
          <w:szCs w:val="20"/>
        </w:rPr>
        <w:t>г – 12 пс</w:t>
      </w:r>
    </w:p>
    <w:p w14:paraId="22C357B8" w14:textId="77777777" w:rsidR="00C846BA" w:rsidRPr="00337925" w:rsidRDefault="00C846BA" w:rsidP="004E51AA">
      <w:pPr>
        <w:pStyle w:val="afb"/>
        <w:rPr>
          <w:sz w:val="20"/>
          <w:szCs w:val="20"/>
        </w:rPr>
      </w:pPr>
    </w:p>
    <w:p w14:paraId="45B23E6E" w14:textId="58E64FD8" w:rsidR="004E51AA" w:rsidRPr="00337925" w:rsidRDefault="004E51AA" w:rsidP="004E51AA">
      <w:pPr>
        <w:pStyle w:val="afb"/>
      </w:pPr>
      <w:r w:rsidRPr="00337925">
        <w:t>Рисунок</w:t>
      </w:r>
      <w:r w:rsidR="00631686" w:rsidRPr="00337925">
        <w:t xml:space="preserve"> 3.47</w:t>
      </w:r>
      <w:r w:rsidRPr="00337925">
        <w:t xml:space="preserve"> – Дефектный анализ каскада. Синим выделены вакансии, красным – междоузлия. Атомы кристаллита удалены</w:t>
      </w:r>
    </w:p>
    <w:p w14:paraId="0DA1D4FB" w14:textId="77777777" w:rsidR="00C846BA" w:rsidRPr="00337925" w:rsidRDefault="00C846BA" w:rsidP="004E51AA">
      <w:pPr>
        <w:pStyle w:val="afb"/>
      </w:pPr>
    </w:p>
    <w:p w14:paraId="472B50C1" w14:textId="36B346C0" w:rsidR="001A5AA3" w:rsidRPr="00337925" w:rsidRDefault="001A5AA3" w:rsidP="004E51AA">
      <w:r w:rsidRPr="00337925">
        <w:t>Сравнивая этот эксперимент с каскадом в объеме железа, отличий практически нет (есть только статистические).</w:t>
      </w:r>
    </w:p>
    <w:p w14:paraId="6211E4A4" w14:textId="45DF8BCD" w:rsidR="004E51AA" w:rsidRPr="00337925" w:rsidRDefault="004E51AA" w:rsidP="004E51AA">
      <w:r w:rsidRPr="00337925">
        <w:t>Параметры каскада представлены в таблице</w:t>
      </w:r>
      <w:r w:rsidR="00337925" w:rsidRPr="00337925">
        <w:t xml:space="preserve"> 3.7</w:t>
      </w:r>
      <w:r w:rsidRPr="00337925">
        <w:t>.</w:t>
      </w:r>
    </w:p>
    <w:p w14:paraId="4972D54B" w14:textId="77777777" w:rsidR="003E3228" w:rsidRPr="00337925" w:rsidRDefault="003E3228" w:rsidP="004E51AA"/>
    <w:p w14:paraId="637D49E2" w14:textId="44720D42" w:rsidR="004E51AA" w:rsidRPr="00337925" w:rsidRDefault="004E51AA" w:rsidP="004E51AA">
      <w:pPr>
        <w:pStyle w:val="af9"/>
      </w:pPr>
      <w:r w:rsidRPr="00337925">
        <w:t xml:space="preserve">Таблица </w:t>
      </w:r>
      <w:r w:rsidR="00337925" w:rsidRPr="00337925">
        <w:t xml:space="preserve">3.7 </w:t>
      </w:r>
      <w:r w:rsidRPr="00337925">
        <w:t>– Параметры каскада.</w:t>
      </w:r>
    </w:p>
    <w:tbl>
      <w:tblPr>
        <w:tblStyle w:val="a4"/>
        <w:tblW w:w="0" w:type="auto"/>
        <w:tblLook w:val="04A0" w:firstRow="1" w:lastRow="0" w:firstColumn="1" w:lastColumn="0" w:noHBand="0" w:noVBand="1"/>
      </w:tblPr>
      <w:tblGrid>
        <w:gridCol w:w="6091"/>
        <w:gridCol w:w="3254"/>
      </w:tblGrid>
      <w:tr w:rsidR="004E51AA" w:rsidRPr="00337925" w14:paraId="069B819B" w14:textId="77777777" w:rsidTr="00284727">
        <w:tc>
          <w:tcPr>
            <w:tcW w:w="6091" w:type="dxa"/>
          </w:tcPr>
          <w:p w14:paraId="588848EE" w14:textId="77777777" w:rsidR="004E51AA" w:rsidRPr="00337925" w:rsidRDefault="004E51AA" w:rsidP="00284727">
            <w:pPr>
              <w:pStyle w:val="afa"/>
            </w:pPr>
            <w:r w:rsidRPr="00337925">
              <w:t>Общее кол-во атомов в ячейке</w:t>
            </w:r>
          </w:p>
        </w:tc>
        <w:tc>
          <w:tcPr>
            <w:tcW w:w="3254" w:type="dxa"/>
          </w:tcPr>
          <w:p w14:paraId="7F62A687" w14:textId="77777777" w:rsidR="004E51AA" w:rsidRPr="00337925" w:rsidRDefault="004E51AA" w:rsidP="00284727">
            <w:pPr>
              <w:pStyle w:val="afa"/>
            </w:pPr>
            <w:r w:rsidRPr="00337925">
              <w:t>1024000</w:t>
            </w:r>
          </w:p>
        </w:tc>
      </w:tr>
      <w:tr w:rsidR="004E51AA" w:rsidRPr="00337925" w14:paraId="2B3B970A" w14:textId="77777777" w:rsidTr="00284727">
        <w:tc>
          <w:tcPr>
            <w:tcW w:w="6091" w:type="dxa"/>
          </w:tcPr>
          <w:p w14:paraId="16C7D4D4" w14:textId="77777777" w:rsidR="004E51AA" w:rsidRPr="00337925" w:rsidRDefault="004E51AA" w:rsidP="00284727">
            <w:pPr>
              <w:pStyle w:val="afa"/>
            </w:pPr>
            <w:r w:rsidRPr="00337925">
              <w:t>Энергия</w:t>
            </w:r>
          </w:p>
        </w:tc>
        <w:tc>
          <w:tcPr>
            <w:tcW w:w="3254" w:type="dxa"/>
          </w:tcPr>
          <w:p w14:paraId="0B3C815E" w14:textId="77777777" w:rsidR="004E51AA" w:rsidRPr="00337925" w:rsidRDefault="004E51AA" w:rsidP="00284727">
            <w:pPr>
              <w:pStyle w:val="afa"/>
            </w:pPr>
            <w:r w:rsidRPr="00337925">
              <w:t>≈6 кэВ</w:t>
            </w:r>
          </w:p>
        </w:tc>
      </w:tr>
      <w:tr w:rsidR="004E51AA" w:rsidRPr="00337925" w14:paraId="7063528C" w14:textId="77777777" w:rsidTr="00284727">
        <w:tc>
          <w:tcPr>
            <w:tcW w:w="6091" w:type="dxa"/>
          </w:tcPr>
          <w:p w14:paraId="281E34B3" w14:textId="77777777" w:rsidR="004E51AA" w:rsidRPr="00337925" w:rsidRDefault="004E51AA" w:rsidP="00284727">
            <w:pPr>
              <w:pStyle w:val="afa"/>
            </w:pPr>
            <w:r w:rsidRPr="00337925">
              <w:t xml:space="preserve">Максимальный размер каскада по оси </w:t>
            </w:r>
            <w:r w:rsidRPr="00337925">
              <w:rPr>
                <w:lang w:val="en-US"/>
              </w:rPr>
              <w:t>Z</w:t>
            </w:r>
          </w:p>
        </w:tc>
        <w:tc>
          <w:tcPr>
            <w:tcW w:w="3254" w:type="dxa"/>
          </w:tcPr>
          <w:p w14:paraId="29D8773E" w14:textId="77777777" w:rsidR="004E51AA" w:rsidRPr="00337925" w:rsidRDefault="004E51AA" w:rsidP="00284727">
            <w:pPr>
              <w:pStyle w:val="afa"/>
            </w:pPr>
            <w:r w:rsidRPr="00337925">
              <w:rPr>
                <w:rFonts w:cs="Times New Roman"/>
              </w:rPr>
              <w:t>≈</w:t>
            </w:r>
            <w:r w:rsidRPr="00337925">
              <w:rPr>
                <w:lang w:val="en-US"/>
              </w:rPr>
              <w:t>60</w:t>
            </w:r>
            <w:r w:rsidRPr="00337925">
              <w:t xml:space="preserve"> Å</w:t>
            </w:r>
          </w:p>
        </w:tc>
      </w:tr>
      <w:tr w:rsidR="004E51AA" w:rsidRPr="00337925" w14:paraId="6C4F0D9D" w14:textId="77777777" w:rsidTr="00284727">
        <w:tc>
          <w:tcPr>
            <w:tcW w:w="6091" w:type="dxa"/>
          </w:tcPr>
          <w:p w14:paraId="2D62BA93" w14:textId="77777777" w:rsidR="004E51AA" w:rsidRPr="00337925" w:rsidRDefault="004E51AA" w:rsidP="00284727">
            <w:pPr>
              <w:pStyle w:val="afa"/>
            </w:pPr>
            <w:r w:rsidRPr="00337925">
              <w:t xml:space="preserve">Максимальный размер каскада по оси </w:t>
            </w:r>
            <w:r w:rsidRPr="00337925">
              <w:rPr>
                <w:lang w:val="en-US"/>
              </w:rPr>
              <w:t>X</w:t>
            </w:r>
          </w:p>
        </w:tc>
        <w:tc>
          <w:tcPr>
            <w:tcW w:w="3254" w:type="dxa"/>
          </w:tcPr>
          <w:p w14:paraId="3F9C5AAA" w14:textId="77777777" w:rsidR="004E51AA" w:rsidRPr="00337925" w:rsidRDefault="004E51AA" w:rsidP="00284727">
            <w:pPr>
              <w:pStyle w:val="afa"/>
            </w:pPr>
            <w:r w:rsidRPr="00337925">
              <w:rPr>
                <w:rFonts w:cs="Times New Roman"/>
              </w:rPr>
              <w:t>≈</w:t>
            </w:r>
            <w:r w:rsidRPr="00337925">
              <w:t>3</w:t>
            </w:r>
            <w:r w:rsidRPr="00337925">
              <w:rPr>
                <w:lang w:val="en-US"/>
              </w:rPr>
              <w:t>6</w:t>
            </w:r>
            <w:r w:rsidRPr="00337925">
              <w:t xml:space="preserve"> Å</w:t>
            </w:r>
          </w:p>
        </w:tc>
      </w:tr>
      <w:tr w:rsidR="004E51AA" w:rsidRPr="00337925" w14:paraId="5A1B4527" w14:textId="77777777" w:rsidTr="00284727">
        <w:tc>
          <w:tcPr>
            <w:tcW w:w="6091" w:type="dxa"/>
          </w:tcPr>
          <w:p w14:paraId="2FCA226B" w14:textId="77777777" w:rsidR="004E51AA" w:rsidRPr="00337925" w:rsidRDefault="004E51AA" w:rsidP="00284727">
            <w:pPr>
              <w:pStyle w:val="afa"/>
            </w:pPr>
            <w:r w:rsidRPr="00337925">
              <w:t>Вторичные каскады</w:t>
            </w:r>
          </w:p>
        </w:tc>
        <w:tc>
          <w:tcPr>
            <w:tcW w:w="3254" w:type="dxa"/>
          </w:tcPr>
          <w:p w14:paraId="78972960" w14:textId="77777777" w:rsidR="004E51AA" w:rsidRPr="00337925" w:rsidRDefault="004E51AA" w:rsidP="00284727">
            <w:pPr>
              <w:pStyle w:val="afa"/>
            </w:pPr>
            <w:r w:rsidRPr="00337925">
              <w:t>Нет</w:t>
            </w:r>
          </w:p>
        </w:tc>
      </w:tr>
      <w:tr w:rsidR="004E51AA" w:rsidRPr="00337925" w14:paraId="40E10C15" w14:textId="77777777" w:rsidTr="00284727">
        <w:tc>
          <w:tcPr>
            <w:tcW w:w="6091" w:type="dxa"/>
          </w:tcPr>
          <w:p w14:paraId="6338DDFB" w14:textId="77777777" w:rsidR="004E51AA" w:rsidRPr="00337925" w:rsidRDefault="004E51AA" w:rsidP="00284727">
            <w:pPr>
              <w:pStyle w:val="afa"/>
            </w:pPr>
            <w:r w:rsidRPr="00337925">
              <w:t>Время отжига</w:t>
            </w:r>
          </w:p>
        </w:tc>
        <w:tc>
          <w:tcPr>
            <w:tcW w:w="3254" w:type="dxa"/>
          </w:tcPr>
          <w:p w14:paraId="17A8C6D8" w14:textId="77777777" w:rsidR="004E51AA" w:rsidRPr="00337925" w:rsidRDefault="004E51AA" w:rsidP="00284727">
            <w:pPr>
              <w:pStyle w:val="afa"/>
              <w:rPr>
                <w:lang w:val="en-US"/>
              </w:rPr>
            </w:pPr>
            <w:r w:rsidRPr="00337925">
              <w:t>1</w:t>
            </w:r>
            <w:r w:rsidRPr="00337925">
              <w:rPr>
                <w:lang w:val="en-US"/>
              </w:rPr>
              <w:t>2</w:t>
            </w:r>
            <w:r w:rsidRPr="00337925">
              <w:t xml:space="preserve"> пс</w:t>
            </w:r>
          </w:p>
        </w:tc>
      </w:tr>
      <w:tr w:rsidR="004E51AA" w:rsidRPr="00337925" w14:paraId="45480C2D" w14:textId="77777777" w:rsidTr="00284727">
        <w:tc>
          <w:tcPr>
            <w:tcW w:w="6091" w:type="dxa"/>
          </w:tcPr>
          <w:p w14:paraId="149963A3" w14:textId="77777777" w:rsidR="004E51AA" w:rsidRPr="00337925" w:rsidRDefault="004E51AA" w:rsidP="00284727">
            <w:pPr>
              <w:pStyle w:val="afa"/>
            </w:pPr>
            <w:r w:rsidRPr="00337925">
              <w:lastRenderedPageBreak/>
              <w:t>Общее кол-во остаточных вакансий и межузлий</w:t>
            </w:r>
          </w:p>
        </w:tc>
        <w:tc>
          <w:tcPr>
            <w:tcW w:w="3254" w:type="dxa"/>
          </w:tcPr>
          <w:p w14:paraId="5B902E2B" w14:textId="77777777" w:rsidR="004E51AA" w:rsidRPr="00337925" w:rsidRDefault="004E51AA" w:rsidP="00284727">
            <w:pPr>
              <w:pStyle w:val="afa"/>
              <w:rPr>
                <w:lang w:val="en-US"/>
              </w:rPr>
            </w:pPr>
            <w:r w:rsidRPr="00337925">
              <w:rPr>
                <w:lang w:val="en-US"/>
              </w:rPr>
              <w:t>138</w:t>
            </w:r>
          </w:p>
        </w:tc>
      </w:tr>
      <w:tr w:rsidR="004E51AA" w:rsidRPr="00337925" w14:paraId="059C3FE8" w14:textId="77777777" w:rsidTr="00284727">
        <w:tc>
          <w:tcPr>
            <w:tcW w:w="6091" w:type="dxa"/>
          </w:tcPr>
          <w:p w14:paraId="7807EB0B" w14:textId="77777777" w:rsidR="004E51AA" w:rsidRPr="00337925" w:rsidRDefault="004E51AA" w:rsidP="00284727">
            <w:pPr>
              <w:pStyle w:val="afa"/>
            </w:pPr>
            <w:r w:rsidRPr="00337925">
              <w:t>Процентное соотношение от общего кол-ва атомов</w:t>
            </w:r>
          </w:p>
        </w:tc>
        <w:tc>
          <w:tcPr>
            <w:tcW w:w="3254" w:type="dxa"/>
          </w:tcPr>
          <w:p w14:paraId="62D0F6E3" w14:textId="77777777" w:rsidR="004E51AA" w:rsidRPr="00337925" w:rsidRDefault="004E51AA" w:rsidP="00284727">
            <w:pPr>
              <w:pStyle w:val="afa"/>
            </w:pPr>
            <w:r w:rsidRPr="00337925">
              <w:rPr>
                <w:lang w:val="en-US"/>
              </w:rPr>
              <w:t>0</w:t>
            </w:r>
            <w:r w:rsidRPr="00337925">
              <w:t>,</w:t>
            </w:r>
            <w:r w:rsidRPr="00337925">
              <w:rPr>
                <w:lang w:val="en-US"/>
              </w:rPr>
              <w:t>013</w:t>
            </w:r>
            <w:r w:rsidRPr="00337925">
              <w:t>%</w:t>
            </w:r>
          </w:p>
        </w:tc>
      </w:tr>
    </w:tbl>
    <w:p w14:paraId="3CFB5F05" w14:textId="271F00DB" w:rsidR="004E51AA" w:rsidRPr="00337925" w:rsidRDefault="004E51AA" w:rsidP="004E51AA">
      <w:pPr>
        <w:rPr>
          <w:lang w:val="en-US"/>
        </w:rPr>
      </w:pPr>
    </w:p>
    <w:p w14:paraId="3F2390B9" w14:textId="1F601FA3" w:rsidR="004E23D9" w:rsidRPr="00337925" w:rsidRDefault="004E23D9" w:rsidP="004E23D9">
      <w:pPr>
        <w:ind w:firstLine="708"/>
      </w:pPr>
      <w:r w:rsidRPr="00337925">
        <w:t>В работе [</w:t>
      </w:r>
      <w:r w:rsidRPr="00337925">
        <w:fldChar w:fldCharType="begin"/>
      </w:r>
      <w:r w:rsidRPr="00337925">
        <w:instrText xml:space="preserve"> REF DTerentyev_Displacement_casc_in_Fe_Cr \n \h </w:instrText>
      </w:r>
      <w:r w:rsidR="00337925">
        <w:instrText xml:space="preserve"> \* MERGEFORMAT </w:instrText>
      </w:r>
      <w:r w:rsidRPr="00337925">
        <w:fldChar w:fldCharType="separate"/>
      </w:r>
      <w:r w:rsidR="00D01514" w:rsidRPr="00337925">
        <w:t>54</w:t>
      </w:r>
      <w:r w:rsidRPr="00337925">
        <w:fldChar w:fldCharType="end"/>
      </w:r>
      <w:r w:rsidRPr="00337925">
        <w:t xml:space="preserve">] авторы проводили моделирование каскадообразования в системе железо – 10 </w:t>
      </w:r>
      <w:proofErr w:type="gramStart"/>
      <w:r w:rsidR="004C3024" w:rsidRPr="00337925">
        <w:t>масс.%</w:t>
      </w:r>
      <w:proofErr w:type="gramEnd"/>
      <w:r w:rsidRPr="00337925">
        <w:t xml:space="preserve"> хрома с потенциалом </w:t>
      </w:r>
      <w:r w:rsidRPr="00337925">
        <w:rPr>
          <w:lang w:val="en-US"/>
        </w:rPr>
        <w:t>EAM</w:t>
      </w:r>
      <w:r w:rsidRPr="00337925">
        <w:t xml:space="preserve">. Диапазон энергий от 1 кэВ до 50 кэВ. </w:t>
      </w:r>
      <w:r w:rsidR="001A5AA3" w:rsidRPr="00337925">
        <w:t xml:space="preserve">По итогам моделирования было выявлено, что </w:t>
      </w:r>
      <w:r w:rsidRPr="00337925">
        <w:t>хром не влияет на начальный этап формирования и распространения каскада</w:t>
      </w:r>
      <w:r w:rsidR="001A5AA3" w:rsidRPr="00337925">
        <w:t>, что и наблюдается в нашем эксперименте</w:t>
      </w:r>
      <w:r w:rsidRPr="00337925">
        <w:t>. После прохождения каскада, остается чуть больше пар Френкеля, чем в эксперименте без хрома (чистое ОЦК железо) а кластеры чуть меньше. Это связано, как утверждают авторы, с высоким сродством атомов хрома к междоузельным положениям. После прохождения каскада межузельные атомы путем коротких переносов по решетке попадают в ловушку к атомам хрома. Кластеры имеют тенденцию к росту в областях с повышенной концентрацией хрома, где их подвижность снижается.</w:t>
      </w:r>
    </w:p>
    <w:p w14:paraId="5273D4CF" w14:textId="45AA7812" w:rsidR="004E23D9" w:rsidRPr="00337925" w:rsidRDefault="004E23D9" w:rsidP="004E23D9">
      <w:pPr>
        <w:ind w:firstLine="708"/>
      </w:pPr>
      <w:r w:rsidRPr="00337925">
        <w:t>Похожее исследование проводилось и в работе [</w:t>
      </w:r>
      <w:r w:rsidRPr="00337925">
        <w:fldChar w:fldCharType="begin"/>
      </w:r>
      <w:r w:rsidRPr="00337925">
        <w:instrText xml:space="preserve"> REF LMalerba_Mol_dyn_simul_casc_Fe_Cr \n \h </w:instrText>
      </w:r>
      <w:r w:rsidR="00337925">
        <w:instrText xml:space="preserve"> \* MERGEFORMAT </w:instrText>
      </w:r>
      <w:r w:rsidRPr="00337925">
        <w:fldChar w:fldCharType="separate"/>
      </w:r>
      <w:r w:rsidR="00D01514" w:rsidRPr="00337925">
        <w:t>55</w:t>
      </w:r>
      <w:r w:rsidRPr="00337925">
        <w:fldChar w:fldCharType="end"/>
      </w:r>
      <w:r w:rsidRPr="00337925">
        <w:t>] где были точно такие же выводы, что хром не влияет на прохождение каскада.</w:t>
      </w:r>
    </w:p>
    <w:p w14:paraId="63D2B398" w14:textId="77777777" w:rsidR="003E3228" w:rsidRPr="00337925" w:rsidRDefault="003E3228" w:rsidP="004E23D9">
      <w:pPr>
        <w:ind w:firstLine="708"/>
      </w:pPr>
    </w:p>
    <w:p w14:paraId="3955C530" w14:textId="77AA6A06" w:rsidR="005C40D6" w:rsidRPr="00337925" w:rsidRDefault="00D602D1" w:rsidP="005C40D6">
      <w:pPr>
        <w:pStyle w:val="4"/>
      </w:pPr>
      <w:bookmarkStart w:id="133" w:name="_Toc517719247"/>
      <w:bookmarkStart w:id="134" w:name="_Ref517791487"/>
      <w:r w:rsidRPr="00337925">
        <w:t>Каскад в системе желез</w:t>
      </w:r>
      <w:r w:rsidR="00EE1F99" w:rsidRPr="00337925">
        <w:t>о</w:t>
      </w:r>
      <w:r w:rsidRPr="00337925">
        <w:t xml:space="preserve"> </w:t>
      </w:r>
      <w:r w:rsidR="000C1F17" w:rsidRPr="00337925">
        <w:t>-</w:t>
      </w:r>
      <w:r w:rsidRPr="00337925">
        <w:t xml:space="preserve"> хром при наличии свободной поверхности.</w:t>
      </w:r>
      <w:bookmarkEnd w:id="133"/>
      <w:bookmarkEnd w:id="134"/>
    </w:p>
    <w:p w14:paraId="6B839FBF" w14:textId="6BC9AD94" w:rsidR="00D602D1" w:rsidRPr="00337925" w:rsidRDefault="00D602D1" w:rsidP="00584D9F">
      <w:r w:rsidRPr="00337925">
        <w:t>Для моделирования каскада создавался кристаллит размерами 80х80х</w:t>
      </w:r>
      <w:r w:rsidR="00DB3ED9" w:rsidRPr="00337925">
        <w:t>6</w:t>
      </w:r>
      <w:r w:rsidRPr="00337925">
        <w:t>0 атомных слоев с периодическими граничными условиями, прогревался до 600</w:t>
      </w:r>
      <w:r w:rsidRPr="00337925">
        <w:rPr>
          <w:rFonts w:cs="Times New Roman"/>
        </w:rPr>
        <w:t xml:space="preserve"> ˚</w:t>
      </w:r>
      <w:r w:rsidRPr="00337925">
        <w:t xml:space="preserve">С и в произвольной точке атому железа придавалась скорость равная энергии </w:t>
      </w:r>
      <w:r w:rsidRPr="00337925">
        <w:rPr>
          <w:rFonts w:cs="Times New Roman"/>
        </w:rPr>
        <w:t>≈</w:t>
      </w:r>
      <w:r w:rsidR="000A6B3D" w:rsidRPr="00337925">
        <w:t xml:space="preserve">10 </w:t>
      </w:r>
      <w:r w:rsidRPr="00337925">
        <w:t xml:space="preserve">кэВ. После начала каскада происходил отжиг дефектов в течении </w:t>
      </w:r>
      <w:r w:rsidR="00493041" w:rsidRPr="00337925">
        <w:t>15</w:t>
      </w:r>
      <w:r w:rsidRPr="00337925">
        <w:t xml:space="preserve"> пс.</w:t>
      </w:r>
      <w:r w:rsidR="00DB3ED9" w:rsidRPr="00337925">
        <w:t xml:space="preserve"> Концентрация хрома </w:t>
      </w:r>
      <w:r w:rsidR="00DB3ED9" w:rsidRPr="00337925">
        <w:rPr>
          <w:rFonts w:cs="Times New Roman"/>
        </w:rPr>
        <w:t>≈</w:t>
      </w:r>
      <w:r w:rsidR="00DB3ED9" w:rsidRPr="00337925">
        <w:t xml:space="preserve">13 </w:t>
      </w:r>
      <w:r w:rsidR="004C3024" w:rsidRPr="00337925">
        <w:t>масс.%</w:t>
      </w:r>
      <w:r w:rsidR="00DB3ED9" w:rsidRPr="00337925">
        <w:t>.</w:t>
      </w:r>
      <w:r w:rsidR="00584D9F" w:rsidRPr="00337925">
        <w:t xml:space="preserve"> </w:t>
      </w:r>
      <w:r w:rsidR="00493041" w:rsidRPr="00337925">
        <w:t>На рисунке</w:t>
      </w:r>
      <w:r w:rsidR="00631686" w:rsidRPr="00337925">
        <w:t xml:space="preserve"> 3.48</w:t>
      </w:r>
      <w:r w:rsidR="00493041" w:rsidRPr="00337925">
        <w:t xml:space="preserve"> представлены результаты по моделирования каскада в течении 15 пс.</w:t>
      </w:r>
    </w:p>
    <w:p w14:paraId="3E08C746" w14:textId="77777777" w:rsidR="003E3228" w:rsidRPr="00337925" w:rsidRDefault="003E3228" w:rsidP="00584D9F"/>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2202"/>
        <w:gridCol w:w="2421"/>
        <w:gridCol w:w="2676"/>
      </w:tblGrid>
      <w:tr w:rsidR="003E3228" w:rsidRPr="00337925" w14:paraId="47C6ACFA" w14:textId="210EEC20" w:rsidTr="003E3228">
        <w:trPr>
          <w:trHeight w:val="1866"/>
        </w:trPr>
        <w:tc>
          <w:tcPr>
            <w:tcW w:w="2338" w:type="dxa"/>
            <w:vAlign w:val="center"/>
          </w:tcPr>
          <w:p w14:paraId="7085B861" w14:textId="77777777" w:rsidR="003E3228" w:rsidRPr="00337925" w:rsidRDefault="003E3228" w:rsidP="003E3228">
            <w:pPr>
              <w:pStyle w:val="afb"/>
              <w:ind w:left="-534"/>
            </w:pPr>
            <w:r w:rsidRPr="00337925">
              <w:rPr>
                <w:noProof/>
              </w:rPr>
              <w:drawing>
                <wp:inline distT="0" distB="0" distL="0" distR="0" wp14:anchorId="7B8E2299" wp14:editId="1C292015">
                  <wp:extent cx="1379220" cy="1079500"/>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6507" r="24053"/>
                          <a:stretch/>
                        </pic:blipFill>
                        <pic:spPr bwMode="auto">
                          <a:xfrm>
                            <a:off x="0" y="0"/>
                            <a:ext cx="1379859" cy="1080000"/>
                          </a:xfrm>
                          <a:prstGeom prst="rect">
                            <a:avLst/>
                          </a:prstGeom>
                          <a:ln>
                            <a:noFill/>
                          </a:ln>
                          <a:extLst>
                            <a:ext uri="{53640926-AAD7-44D8-BBD7-CCE9431645EC}">
                              <a14:shadowObscured xmlns:a14="http://schemas.microsoft.com/office/drawing/2010/main"/>
                            </a:ext>
                          </a:extLst>
                        </pic:spPr>
                      </pic:pic>
                    </a:graphicData>
                  </a:graphic>
                </wp:inline>
              </w:drawing>
            </w:r>
          </w:p>
          <w:p w14:paraId="130F76F7" w14:textId="54FF5CCB" w:rsidR="003E3228" w:rsidRPr="00337925" w:rsidRDefault="003E3228" w:rsidP="003E3228">
            <w:pPr>
              <w:pStyle w:val="afb"/>
            </w:pPr>
            <w:r w:rsidRPr="00337925">
              <w:t>а</w:t>
            </w:r>
          </w:p>
        </w:tc>
        <w:tc>
          <w:tcPr>
            <w:tcW w:w="2339" w:type="dxa"/>
            <w:vAlign w:val="center"/>
          </w:tcPr>
          <w:p w14:paraId="508CB63F" w14:textId="77777777" w:rsidR="003E3228" w:rsidRPr="00337925" w:rsidRDefault="003E3228" w:rsidP="003E3228">
            <w:pPr>
              <w:pStyle w:val="afb"/>
              <w:ind w:left="-33" w:right="-41"/>
            </w:pPr>
            <w:r w:rsidRPr="00337925">
              <w:rPr>
                <w:noProof/>
              </w:rPr>
              <w:drawing>
                <wp:inline distT="0" distB="0" distL="0" distR="0" wp14:anchorId="05AB9A29" wp14:editId="134055A8">
                  <wp:extent cx="1219200" cy="1079500"/>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8932" r="28825"/>
                          <a:stretch/>
                        </pic:blipFill>
                        <pic:spPr bwMode="auto">
                          <a:xfrm>
                            <a:off x="0" y="0"/>
                            <a:ext cx="1219765" cy="1080000"/>
                          </a:xfrm>
                          <a:prstGeom prst="rect">
                            <a:avLst/>
                          </a:prstGeom>
                          <a:ln>
                            <a:noFill/>
                          </a:ln>
                          <a:extLst>
                            <a:ext uri="{53640926-AAD7-44D8-BBD7-CCE9431645EC}">
                              <a14:shadowObscured xmlns:a14="http://schemas.microsoft.com/office/drawing/2010/main"/>
                            </a:ext>
                          </a:extLst>
                        </pic:spPr>
                      </pic:pic>
                    </a:graphicData>
                  </a:graphic>
                </wp:inline>
              </w:drawing>
            </w:r>
          </w:p>
          <w:p w14:paraId="53538FF6" w14:textId="41386820" w:rsidR="003E3228" w:rsidRPr="00337925" w:rsidRDefault="003E3228" w:rsidP="003E3228">
            <w:pPr>
              <w:pStyle w:val="afb"/>
            </w:pPr>
            <w:r w:rsidRPr="00337925">
              <w:t>б</w:t>
            </w:r>
          </w:p>
        </w:tc>
        <w:tc>
          <w:tcPr>
            <w:tcW w:w="2339" w:type="dxa"/>
            <w:vAlign w:val="center"/>
          </w:tcPr>
          <w:p w14:paraId="56129C1E" w14:textId="77777777" w:rsidR="003E3228" w:rsidRPr="00337925" w:rsidRDefault="003E3228" w:rsidP="003E3228">
            <w:pPr>
              <w:pStyle w:val="afb"/>
              <w:ind w:left="-45"/>
            </w:pPr>
            <w:r w:rsidRPr="00337925">
              <w:rPr>
                <w:noProof/>
              </w:rPr>
              <w:drawing>
                <wp:inline distT="0" distB="0" distL="0" distR="0" wp14:anchorId="3D2B6BD8" wp14:editId="3EF13E2A">
                  <wp:extent cx="1424940" cy="1079500"/>
                  <wp:effectExtent l="0" t="0" r="381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31100" r="30506"/>
                          <a:stretch/>
                        </pic:blipFill>
                        <pic:spPr bwMode="auto">
                          <a:xfrm>
                            <a:off x="0" y="0"/>
                            <a:ext cx="1425600" cy="1080000"/>
                          </a:xfrm>
                          <a:prstGeom prst="rect">
                            <a:avLst/>
                          </a:prstGeom>
                          <a:ln>
                            <a:noFill/>
                          </a:ln>
                          <a:extLst>
                            <a:ext uri="{53640926-AAD7-44D8-BBD7-CCE9431645EC}">
                              <a14:shadowObscured xmlns:a14="http://schemas.microsoft.com/office/drawing/2010/main"/>
                            </a:ext>
                          </a:extLst>
                        </pic:spPr>
                      </pic:pic>
                    </a:graphicData>
                  </a:graphic>
                </wp:inline>
              </w:drawing>
            </w:r>
          </w:p>
          <w:p w14:paraId="06436818" w14:textId="22FC1E84" w:rsidR="003E3228" w:rsidRPr="00337925" w:rsidRDefault="003E3228" w:rsidP="003E3228">
            <w:pPr>
              <w:pStyle w:val="afb"/>
              <w:rPr>
                <w:noProof/>
              </w:rPr>
            </w:pPr>
            <w:r w:rsidRPr="00337925">
              <w:t>в</w:t>
            </w:r>
          </w:p>
        </w:tc>
        <w:tc>
          <w:tcPr>
            <w:tcW w:w="2339" w:type="dxa"/>
            <w:vAlign w:val="center"/>
          </w:tcPr>
          <w:p w14:paraId="6E188F1B" w14:textId="77777777" w:rsidR="003E3228" w:rsidRPr="00337925" w:rsidRDefault="003E3228" w:rsidP="003E3228">
            <w:pPr>
              <w:pStyle w:val="afb"/>
            </w:pPr>
            <w:r w:rsidRPr="00337925">
              <w:rPr>
                <w:noProof/>
              </w:rPr>
              <w:drawing>
                <wp:inline distT="0" distB="0" distL="0" distR="0" wp14:anchorId="395B2503" wp14:editId="782E1B40">
                  <wp:extent cx="1562100" cy="1079500"/>
                  <wp:effectExtent l="0" t="0" r="0" b="635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5332" r="32702"/>
                          <a:stretch/>
                        </pic:blipFill>
                        <pic:spPr bwMode="auto">
                          <a:xfrm>
                            <a:off x="0" y="0"/>
                            <a:ext cx="1562824" cy="1080000"/>
                          </a:xfrm>
                          <a:prstGeom prst="rect">
                            <a:avLst/>
                          </a:prstGeom>
                          <a:ln>
                            <a:noFill/>
                          </a:ln>
                          <a:extLst>
                            <a:ext uri="{53640926-AAD7-44D8-BBD7-CCE9431645EC}">
                              <a14:shadowObscured xmlns:a14="http://schemas.microsoft.com/office/drawing/2010/main"/>
                            </a:ext>
                          </a:extLst>
                        </pic:spPr>
                      </pic:pic>
                    </a:graphicData>
                  </a:graphic>
                </wp:inline>
              </w:drawing>
            </w:r>
          </w:p>
          <w:p w14:paraId="548558B2" w14:textId="3F36EE27" w:rsidR="003E3228" w:rsidRPr="00337925" w:rsidRDefault="003E3228" w:rsidP="003E3228">
            <w:pPr>
              <w:pStyle w:val="afb"/>
              <w:rPr>
                <w:noProof/>
              </w:rPr>
            </w:pPr>
            <w:r w:rsidRPr="00337925">
              <w:t>г</w:t>
            </w:r>
          </w:p>
        </w:tc>
      </w:tr>
    </w:tbl>
    <w:p w14:paraId="54071C4C" w14:textId="77777777" w:rsidR="003E3228" w:rsidRPr="00337925" w:rsidRDefault="003E3228" w:rsidP="00493041">
      <w:pPr>
        <w:pStyle w:val="afb"/>
        <w:rPr>
          <w:sz w:val="20"/>
          <w:szCs w:val="20"/>
        </w:rPr>
      </w:pPr>
    </w:p>
    <w:p w14:paraId="51370ACE" w14:textId="7A135DEC" w:rsidR="003E3228" w:rsidRPr="00337925" w:rsidRDefault="00227481" w:rsidP="00493041">
      <w:pPr>
        <w:pStyle w:val="afb"/>
        <w:rPr>
          <w:sz w:val="20"/>
          <w:szCs w:val="20"/>
        </w:rPr>
      </w:pPr>
      <w:r w:rsidRPr="00337925">
        <w:rPr>
          <w:sz w:val="20"/>
          <w:szCs w:val="20"/>
        </w:rPr>
        <w:t xml:space="preserve">а </w:t>
      </w:r>
      <w:r w:rsidR="00493041" w:rsidRPr="00337925">
        <w:rPr>
          <w:sz w:val="20"/>
          <w:szCs w:val="20"/>
        </w:rPr>
        <w:t>–</w:t>
      </w:r>
      <w:r w:rsidRPr="00337925">
        <w:rPr>
          <w:sz w:val="20"/>
          <w:szCs w:val="20"/>
        </w:rPr>
        <w:t xml:space="preserve"> </w:t>
      </w:r>
      <w:r w:rsidR="00493041" w:rsidRPr="00337925">
        <w:rPr>
          <w:sz w:val="20"/>
          <w:szCs w:val="20"/>
        </w:rPr>
        <w:t>2 пс</w:t>
      </w:r>
    </w:p>
    <w:p w14:paraId="42A70B6B" w14:textId="77777777" w:rsidR="003E3228" w:rsidRPr="00337925" w:rsidRDefault="00493041" w:rsidP="00493041">
      <w:pPr>
        <w:pStyle w:val="afb"/>
        <w:rPr>
          <w:sz w:val="20"/>
          <w:szCs w:val="20"/>
        </w:rPr>
      </w:pPr>
      <w:r w:rsidRPr="00337925">
        <w:rPr>
          <w:sz w:val="20"/>
          <w:szCs w:val="20"/>
        </w:rPr>
        <w:t>б – 4 пс</w:t>
      </w:r>
    </w:p>
    <w:p w14:paraId="42315840" w14:textId="77777777" w:rsidR="003E3228" w:rsidRPr="00337925" w:rsidRDefault="00493041" w:rsidP="00493041">
      <w:pPr>
        <w:pStyle w:val="afb"/>
        <w:rPr>
          <w:sz w:val="20"/>
          <w:szCs w:val="20"/>
        </w:rPr>
      </w:pPr>
      <w:r w:rsidRPr="00337925">
        <w:rPr>
          <w:sz w:val="20"/>
          <w:szCs w:val="20"/>
        </w:rPr>
        <w:t>в – 8 пс</w:t>
      </w:r>
    </w:p>
    <w:p w14:paraId="7DCF1260" w14:textId="2FD5694D" w:rsidR="00227481" w:rsidRPr="00337925" w:rsidRDefault="00493041" w:rsidP="00493041">
      <w:pPr>
        <w:pStyle w:val="afb"/>
        <w:rPr>
          <w:sz w:val="20"/>
          <w:szCs w:val="20"/>
        </w:rPr>
      </w:pPr>
      <w:r w:rsidRPr="00337925">
        <w:rPr>
          <w:sz w:val="20"/>
          <w:szCs w:val="20"/>
        </w:rPr>
        <w:t>г – 15 пс</w:t>
      </w:r>
    </w:p>
    <w:p w14:paraId="293572B6" w14:textId="77777777" w:rsidR="003E3228" w:rsidRPr="00337925" w:rsidRDefault="003E3228" w:rsidP="00493041">
      <w:pPr>
        <w:pStyle w:val="afb"/>
        <w:rPr>
          <w:sz w:val="20"/>
          <w:szCs w:val="20"/>
        </w:rPr>
      </w:pPr>
    </w:p>
    <w:p w14:paraId="73EE4E56" w14:textId="0058D113" w:rsidR="00493041" w:rsidRPr="00337925" w:rsidRDefault="00493041" w:rsidP="00493041">
      <w:pPr>
        <w:pStyle w:val="afb"/>
      </w:pPr>
      <w:r w:rsidRPr="00337925">
        <w:lastRenderedPageBreak/>
        <w:t>Рисунок</w:t>
      </w:r>
      <w:r w:rsidR="00631686" w:rsidRPr="00337925">
        <w:t xml:space="preserve"> 3.48</w:t>
      </w:r>
      <w:r w:rsidRPr="00337925">
        <w:t xml:space="preserve"> – Процесс прохождения каскада в системе железо </w:t>
      </w:r>
      <w:r w:rsidR="000C1F17" w:rsidRPr="00337925">
        <w:t>-</w:t>
      </w:r>
      <w:r w:rsidRPr="00337925">
        <w:t xml:space="preserve"> хром. Синим выделены атомы железа, желтым – хрома.</w:t>
      </w:r>
    </w:p>
    <w:p w14:paraId="46EA8271" w14:textId="77777777" w:rsidR="003E3228" w:rsidRPr="00337925" w:rsidRDefault="003E3228" w:rsidP="00493041">
      <w:pPr>
        <w:pStyle w:val="afb"/>
      </w:pPr>
    </w:p>
    <w:p w14:paraId="08BB5CDB" w14:textId="0363590B" w:rsidR="00493041" w:rsidRPr="00337925" w:rsidRDefault="00493041" w:rsidP="00493041">
      <w:r w:rsidRPr="00337925">
        <w:t xml:space="preserve">Сразу можно заметить, что время отжига выросло, по сравнению с системой чистого железа, </w:t>
      </w:r>
      <w:r w:rsidR="008809E2" w:rsidRPr="00337925">
        <w:t>в 1,5 раза. Размер каскада тоже увеличился. Наблюдается распыление поверхности и её изгиб в первые моменты прохождения каскада. После отжига поверхность приобретает исходный, ровный вид. В таблице</w:t>
      </w:r>
      <w:r w:rsidR="00337925" w:rsidRPr="00337925">
        <w:t xml:space="preserve"> 3.8</w:t>
      </w:r>
      <w:r w:rsidR="008809E2" w:rsidRPr="00337925">
        <w:t xml:space="preserve"> представлен</w:t>
      </w:r>
      <w:r w:rsidR="009A76D3" w:rsidRPr="00337925">
        <w:t>ы параметры каскада</w:t>
      </w:r>
      <w:r w:rsidR="008809E2" w:rsidRPr="00337925">
        <w:t>.</w:t>
      </w:r>
    </w:p>
    <w:p w14:paraId="24740127" w14:textId="77777777" w:rsidR="003E3228" w:rsidRPr="00337925" w:rsidRDefault="003E3228" w:rsidP="00493041"/>
    <w:p w14:paraId="0BE62EF0" w14:textId="4FDBCB8A" w:rsidR="008809E2" w:rsidRPr="00337925" w:rsidRDefault="009A76D3" w:rsidP="008809E2">
      <w:pPr>
        <w:pStyle w:val="af9"/>
      </w:pPr>
      <w:r w:rsidRPr="00337925">
        <w:t>Таблица</w:t>
      </w:r>
      <w:r w:rsidR="00337925" w:rsidRPr="00337925">
        <w:t xml:space="preserve"> 3.8</w:t>
      </w:r>
      <w:r w:rsidRPr="00337925">
        <w:t xml:space="preserve"> – Параметры каскада.</w:t>
      </w:r>
    </w:p>
    <w:tbl>
      <w:tblPr>
        <w:tblStyle w:val="a4"/>
        <w:tblW w:w="0" w:type="auto"/>
        <w:tblLook w:val="04A0" w:firstRow="1" w:lastRow="0" w:firstColumn="1" w:lastColumn="0" w:noHBand="0" w:noVBand="1"/>
      </w:tblPr>
      <w:tblGrid>
        <w:gridCol w:w="4672"/>
        <w:gridCol w:w="4673"/>
      </w:tblGrid>
      <w:tr w:rsidR="008809E2" w:rsidRPr="00337925" w14:paraId="136BFC55" w14:textId="77777777" w:rsidTr="00125B95">
        <w:tc>
          <w:tcPr>
            <w:tcW w:w="4672" w:type="dxa"/>
          </w:tcPr>
          <w:p w14:paraId="60534C28" w14:textId="77777777" w:rsidR="008809E2" w:rsidRPr="00337925" w:rsidRDefault="008809E2" w:rsidP="00125B95">
            <w:pPr>
              <w:pStyle w:val="afa"/>
            </w:pPr>
            <w:r w:rsidRPr="00337925">
              <w:t>Общее кол-во атомов в ячейке</w:t>
            </w:r>
          </w:p>
        </w:tc>
        <w:tc>
          <w:tcPr>
            <w:tcW w:w="4673" w:type="dxa"/>
          </w:tcPr>
          <w:p w14:paraId="769D8108" w14:textId="082C7E1F" w:rsidR="008809E2" w:rsidRPr="00337925" w:rsidRDefault="008809E2" w:rsidP="00125B95">
            <w:pPr>
              <w:pStyle w:val="afa"/>
            </w:pPr>
            <w:r w:rsidRPr="00337925">
              <w:t>637700</w:t>
            </w:r>
          </w:p>
        </w:tc>
      </w:tr>
      <w:tr w:rsidR="008809E2" w:rsidRPr="00337925" w14:paraId="42872082" w14:textId="77777777" w:rsidTr="00125B95">
        <w:tc>
          <w:tcPr>
            <w:tcW w:w="4672" w:type="dxa"/>
          </w:tcPr>
          <w:p w14:paraId="30BBF610" w14:textId="77777777" w:rsidR="008809E2" w:rsidRPr="00337925" w:rsidRDefault="008809E2" w:rsidP="00125B95">
            <w:pPr>
              <w:pStyle w:val="afa"/>
            </w:pPr>
            <w:r w:rsidRPr="00337925">
              <w:t>Энергия</w:t>
            </w:r>
          </w:p>
        </w:tc>
        <w:tc>
          <w:tcPr>
            <w:tcW w:w="4673" w:type="dxa"/>
          </w:tcPr>
          <w:p w14:paraId="35DB8B98" w14:textId="73E57A6F" w:rsidR="008809E2" w:rsidRPr="00337925" w:rsidRDefault="008809E2" w:rsidP="00125B95">
            <w:pPr>
              <w:pStyle w:val="afa"/>
            </w:pPr>
            <w:r w:rsidRPr="00337925">
              <w:t>≈</w:t>
            </w:r>
            <w:r w:rsidR="000A6B3D" w:rsidRPr="00337925">
              <w:t>10</w:t>
            </w:r>
            <w:r w:rsidRPr="00337925">
              <w:t xml:space="preserve"> кэВ</w:t>
            </w:r>
          </w:p>
        </w:tc>
      </w:tr>
      <w:tr w:rsidR="008809E2" w:rsidRPr="00337925" w14:paraId="1041408E" w14:textId="77777777" w:rsidTr="00125B95">
        <w:tc>
          <w:tcPr>
            <w:tcW w:w="4672" w:type="dxa"/>
          </w:tcPr>
          <w:p w14:paraId="72237F32" w14:textId="4825952E" w:rsidR="008809E2" w:rsidRPr="00337925" w:rsidRDefault="008809E2" w:rsidP="00125B95">
            <w:pPr>
              <w:pStyle w:val="afa"/>
            </w:pPr>
            <w:r w:rsidRPr="00337925">
              <w:t>Глубина проникновения</w:t>
            </w:r>
          </w:p>
        </w:tc>
        <w:tc>
          <w:tcPr>
            <w:tcW w:w="4673" w:type="dxa"/>
          </w:tcPr>
          <w:p w14:paraId="56D3A3D7" w14:textId="3C962640" w:rsidR="008809E2" w:rsidRPr="00337925" w:rsidRDefault="003C2968" w:rsidP="00125B95">
            <w:pPr>
              <w:pStyle w:val="afa"/>
            </w:pPr>
            <w:r w:rsidRPr="00337925">
              <w:rPr>
                <w:rFonts w:cs="Times New Roman"/>
              </w:rPr>
              <w:t>≈</w:t>
            </w:r>
            <w:r w:rsidR="008809E2" w:rsidRPr="00337925">
              <w:t>74 Å</w:t>
            </w:r>
          </w:p>
        </w:tc>
      </w:tr>
      <w:tr w:rsidR="008809E2" w:rsidRPr="00337925" w14:paraId="6803751C" w14:textId="77777777" w:rsidTr="00125B95">
        <w:tc>
          <w:tcPr>
            <w:tcW w:w="4672" w:type="dxa"/>
          </w:tcPr>
          <w:p w14:paraId="54F6F058" w14:textId="42FB2C8E" w:rsidR="008809E2" w:rsidRPr="00337925" w:rsidRDefault="008809E2" w:rsidP="00125B95">
            <w:pPr>
              <w:pStyle w:val="afa"/>
            </w:pPr>
            <w:r w:rsidRPr="00337925">
              <w:t xml:space="preserve">Максимальный размер каскада по оси </w:t>
            </w:r>
            <w:r w:rsidRPr="00337925">
              <w:rPr>
                <w:lang w:val="en-US"/>
              </w:rPr>
              <w:t>X</w:t>
            </w:r>
          </w:p>
        </w:tc>
        <w:tc>
          <w:tcPr>
            <w:tcW w:w="4673" w:type="dxa"/>
          </w:tcPr>
          <w:p w14:paraId="206F46FF" w14:textId="674641B6" w:rsidR="008809E2" w:rsidRPr="00337925" w:rsidRDefault="003C2968" w:rsidP="00125B95">
            <w:pPr>
              <w:pStyle w:val="afa"/>
            </w:pPr>
            <w:r w:rsidRPr="00337925">
              <w:rPr>
                <w:rFonts w:cs="Times New Roman"/>
              </w:rPr>
              <w:t>≈</w:t>
            </w:r>
            <w:r w:rsidR="008809E2" w:rsidRPr="00337925">
              <w:t>51 Å</w:t>
            </w:r>
          </w:p>
        </w:tc>
      </w:tr>
      <w:tr w:rsidR="00F01CA7" w:rsidRPr="00337925" w14:paraId="0F0AB4AB" w14:textId="77777777" w:rsidTr="00125B95">
        <w:tc>
          <w:tcPr>
            <w:tcW w:w="4672" w:type="dxa"/>
          </w:tcPr>
          <w:p w14:paraId="15E6C040" w14:textId="564F8A11" w:rsidR="00F01CA7" w:rsidRPr="00337925" w:rsidRDefault="00F01CA7" w:rsidP="00125B95">
            <w:pPr>
              <w:pStyle w:val="afa"/>
            </w:pPr>
            <w:r w:rsidRPr="00337925">
              <w:t>Время отжига</w:t>
            </w:r>
          </w:p>
        </w:tc>
        <w:tc>
          <w:tcPr>
            <w:tcW w:w="4673" w:type="dxa"/>
          </w:tcPr>
          <w:p w14:paraId="506A09E7" w14:textId="5342062A" w:rsidR="00F01CA7" w:rsidRPr="00337925" w:rsidRDefault="00F01CA7" w:rsidP="00125B95">
            <w:pPr>
              <w:pStyle w:val="afa"/>
            </w:pPr>
            <w:r w:rsidRPr="00337925">
              <w:t>15 пс</w:t>
            </w:r>
          </w:p>
        </w:tc>
      </w:tr>
      <w:tr w:rsidR="008809E2" w:rsidRPr="00337925" w14:paraId="7358DAA2" w14:textId="77777777" w:rsidTr="00125B95">
        <w:tc>
          <w:tcPr>
            <w:tcW w:w="4672" w:type="dxa"/>
          </w:tcPr>
          <w:p w14:paraId="67B09028" w14:textId="77777777" w:rsidR="008809E2" w:rsidRPr="00337925" w:rsidRDefault="008809E2" w:rsidP="00125B95">
            <w:pPr>
              <w:pStyle w:val="afa"/>
            </w:pPr>
            <w:r w:rsidRPr="00337925">
              <w:t>Вторичные каскады</w:t>
            </w:r>
          </w:p>
        </w:tc>
        <w:tc>
          <w:tcPr>
            <w:tcW w:w="4673" w:type="dxa"/>
          </w:tcPr>
          <w:p w14:paraId="7B973854" w14:textId="77777777" w:rsidR="008809E2" w:rsidRPr="00337925" w:rsidRDefault="008809E2" w:rsidP="00125B95">
            <w:pPr>
              <w:pStyle w:val="afa"/>
            </w:pPr>
            <w:r w:rsidRPr="00337925">
              <w:t>Нет</w:t>
            </w:r>
          </w:p>
        </w:tc>
      </w:tr>
    </w:tbl>
    <w:p w14:paraId="4F1C4605" w14:textId="33B455F1" w:rsidR="008809E2" w:rsidRPr="00337925" w:rsidRDefault="008809E2" w:rsidP="00F01CA7"/>
    <w:p w14:paraId="3FC12165" w14:textId="6BBF25EC" w:rsidR="00E40F3E" w:rsidRPr="00337925" w:rsidRDefault="00F01CA7" w:rsidP="00E40F3E">
      <w:r w:rsidRPr="00337925">
        <w:t>После отжига было обнаружено, что в объеме</w:t>
      </w:r>
      <w:r w:rsidR="005A54A5" w:rsidRPr="00337925">
        <w:t xml:space="preserve">, на глубине в </w:t>
      </w:r>
      <w:r w:rsidR="005A54A5" w:rsidRPr="00337925">
        <w:rPr>
          <w:rFonts w:cs="Times New Roman"/>
        </w:rPr>
        <w:t>≈</w:t>
      </w:r>
      <w:r w:rsidR="005A54A5" w:rsidRPr="00337925">
        <w:t>50 Å, образовал</w:t>
      </w:r>
      <w:r w:rsidR="004919B2" w:rsidRPr="00337925">
        <w:t>ась</w:t>
      </w:r>
      <w:r w:rsidR="00917106" w:rsidRPr="00337925">
        <w:t xml:space="preserve"> </w:t>
      </w:r>
      <w:r w:rsidR="006F1B36" w:rsidRPr="00337925">
        <w:t>петля Франка-Рида</w:t>
      </w:r>
      <w:r w:rsidR="004919B2" w:rsidRPr="00337925">
        <w:t xml:space="preserve"> длиной </w:t>
      </w:r>
      <w:r w:rsidR="004919B2" w:rsidRPr="00337925">
        <w:rPr>
          <w:rFonts w:cs="Times New Roman"/>
        </w:rPr>
        <w:t>≈</w:t>
      </w:r>
      <w:r w:rsidR="004919B2" w:rsidRPr="00337925">
        <w:t>131 Å</w:t>
      </w:r>
      <w:r w:rsidR="005A54A5" w:rsidRPr="00337925">
        <w:t>, котор</w:t>
      </w:r>
      <w:r w:rsidR="004919B2" w:rsidRPr="00337925">
        <w:t>ая</w:t>
      </w:r>
      <w:r w:rsidR="006F1B36" w:rsidRPr="00337925">
        <w:t xml:space="preserve"> </w:t>
      </w:r>
      <w:r w:rsidR="00917106" w:rsidRPr="00337925">
        <w:t>существует</w:t>
      </w:r>
      <w:r w:rsidR="005A54A5" w:rsidRPr="00337925">
        <w:t xml:space="preserve"> в течении еще 70 пс</w:t>
      </w:r>
      <w:r w:rsidR="003764A1" w:rsidRPr="00337925">
        <w:t xml:space="preserve"> (рисунок</w:t>
      </w:r>
      <w:r w:rsidR="00631686" w:rsidRPr="00337925">
        <w:t xml:space="preserve"> 3.49</w:t>
      </w:r>
      <w:r w:rsidR="003764A1" w:rsidRPr="00337925">
        <w:t>)</w:t>
      </w:r>
      <w:r w:rsidR="005A54A5" w:rsidRPr="00337925">
        <w:t xml:space="preserve">, после этого временного отрезка, в течении которого </w:t>
      </w:r>
      <w:r w:rsidR="006F1B36" w:rsidRPr="00337925">
        <w:t>петля</w:t>
      </w:r>
      <w:r w:rsidR="005A54A5" w:rsidRPr="00337925">
        <w:t xml:space="preserve"> плавно перемещал</w:t>
      </w:r>
      <w:r w:rsidR="006F1B36" w:rsidRPr="00337925">
        <w:t>ась</w:t>
      </w:r>
      <w:r w:rsidR="005A54A5" w:rsidRPr="00337925">
        <w:t xml:space="preserve"> к поверхности, </w:t>
      </w:r>
      <w:r w:rsidR="006F1B36" w:rsidRPr="00337925">
        <w:t>она исчезла</w:t>
      </w:r>
      <w:r w:rsidR="005A54A5" w:rsidRPr="00337925">
        <w:t xml:space="preserve">. </w:t>
      </w:r>
    </w:p>
    <w:p w14:paraId="37BFAC4D" w14:textId="77777777" w:rsidR="003E3228" w:rsidRPr="00337925" w:rsidRDefault="003E3228" w:rsidP="00E40F3E"/>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F1B36" w:rsidRPr="00337925" w14:paraId="4DF5F09E" w14:textId="77777777" w:rsidTr="004919B2">
        <w:tc>
          <w:tcPr>
            <w:tcW w:w="4672" w:type="dxa"/>
            <w:vAlign w:val="center"/>
          </w:tcPr>
          <w:p w14:paraId="7CE26FA7" w14:textId="77777777" w:rsidR="006F1B36" w:rsidRPr="00337925" w:rsidRDefault="006F1B36" w:rsidP="004919B2">
            <w:pPr>
              <w:pStyle w:val="afb"/>
            </w:pPr>
            <w:r w:rsidRPr="00337925">
              <w:rPr>
                <w:noProof/>
              </w:rPr>
              <w:drawing>
                <wp:inline distT="0" distB="0" distL="0" distR="0" wp14:anchorId="0AD5721D" wp14:editId="558FE305">
                  <wp:extent cx="1933746" cy="1800000"/>
                  <wp:effectExtent l="0" t="0" r="0" b="0"/>
                  <wp:docPr id="18464" name="Рисунок 1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33746" cy="1800000"/>
                          </a:xfrm>
                          <a:prstGeom prst="rect">
                            <a:avLst/>
                          </a:prstGeom>
                          <a:ln>
                            <a:noFill/>
                          </a:ln>
                        </pic:spPr>
                      </pic:pic>
                    </a:graphicData>
                  </a:graphic>
                </wp:inline>
              </w:drawing>
            </w:r>
          </w:p>
          <w:p w14:paraId="51DC36ED" w14:textId="6F0AC19E" w:rsidR="00E74DAA" w:rsidRPr="00337925" w:rsidRDefault="004919B2" w:rsidP="004919B2">
            <w:pPr>
              <w:pStyle w:val="afb"/>
            </w:pPr>
            <w:r w:rsidRPr="00337925">
              <w:t>а</w:t>
            </w:r>
          </w:p>
        </w:tc>
        <w:tc>
          <w:tcPr>
            <w:tcW w:w="4673" w:type="dxa"/>
            <w:vAlign w:val="center"/>
          </w:tcPr>
          <w:p w14:paraId="2798D205" w14:textId="77777777" w:rsidR="006F1B36" w:rsidRPr="00337925" w:rsidRDefault="00E74DAA" w:rsidP="004919B2">
            <w:pPr>
              <w:pStyle w:val="afb"/>
            </w:pPr>
            <w:r w:rsidRPr="00337925">
              <w:rPr>
                <w:noProof/>
              </w:rPr>
              <w:drawing>
                <wp:inline distT="0" distB="0" distL="0" distR="0" wp14:anchorId="3C870966" wp14:editId="38123D94">
                  <wp:extent cx="1939850" cy="1800000"/>
                  <wp:effectExtent l="0" t="0" r="381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39850" cy="1800000"/>
                          </a:xfrm>
                          <a:prstGeom prst="rect">
                            <a:avLst/>
                          </a:prstGeom>
                          <a:ln>
                            <a:noFill/>
                          </a:ln>
                        </pic:spPr>
                      </pic:pic>
                    </a:graphicData>
                  </a:graphic>
                </wp:inline>
              </w:drawing>
            </w:r>
          </w:p>
          <w:p w14:paraId="08340023" w14:textId="044F3E04" w:rsidR="00E74DAA" w:rsidRPr="00337925" w:rsidRDefault="004919B2" w:rsidP="004919B2">
            <w:pPr>
              <w:pStyle w:val="afb"/>
            </w:pPr>
            <w:r w:rsidRPr="00337925">
              <w:t>б</w:t>
            </w:r>
          </w:p>
        </w:tc>
      </w:tr>
    </w:tbl>
    <w:p w14:paraId="5D48FF76" w14:textId="77777777" w:rsidR="003E3228" w:rsidRPr="00337925" w:rsidRDefault="003E3228" w:rsidP="005A54A5">
      <w:pPr>
        <w:pStyle w:val="afb"/>
        <w:rPr>
          <w:sz w:val="20"/>
          <w:szCs w:val="20"/>
        </w:rPr>
      </w:pPr>
    </w:p>
    <w:p w14:paraId="6CE86094" w14:textId="29CDF551" w:rsidR="003E3228" w:rsidRPr="00337925" w:rsidRDefault="004919B2" w:rsidP="005A54A5">
      <w:pPr>
        <w:pStyle w:val="afb"/>
        <w:rPr>
          <w:sz w:val="20"/>
          <w:szCs w:val="20"/>
        </w:rPr>
      </w:pPr>
      <w:r w:rsidRPr="00337925">
        <w:rPr>
          <w:sz w:val="20"/>
          <w:szCs w:val="20"/>
        </w:rPr>
        <w:t>а – петля в объеме кристаллита</w:t>
      </w:r>
    </w:p>
    <w:p w14:paraId="6D3743FA" w14:textId="547D464E" w:rsidR="005A54A5" w:rsidRPr="00337925" w:rsidRDefault="004919B2" w:rsidP="005A54A5">
      <w:pPr>
        <w:pStyle w:val="afb"/>
        <w:rPr>
          <w:sz w:val="20"/>
          <w:szCs w:val="20"/>
        </w:rPr>
      </w:pPr>
      <w:r w:rsidRPr="00337925">
        <w:rPr>
          <w:sz w:val="20"/>
          <w:szCs w:val="20"/>
        </w:rPr>
        <w:t xml:space="preserve">б – дислокационный анализ (зеленым выделена </w:t>
      </w:r>
      <w:r w:rsidR="00130707" w:rsidRPr="00337925">
        <w:rPr>
          <w:sz w:val="20"/>
          <w:szCs w:val="20"/>
        </w:rPr>
        <w:t>дислокационная линия</w:t>
      </w:r>
      <w:r w:rsidRPr="00337925">
        <w:rPr>
          <w:sz w:val="20"/>
          <w:szCs w:val="20"/>
        </w:rPr>
        <w:t xml:space="preserve"> ½ &lt;111&gt;)</w:t>
      </w:r>
    </w:p>
    <w:p w14:paraId="64FF0283" w14:textId="77777777" w:rsidR="003E3228" w:rsidRPr="00337925" w:rsidRDefault="003E3228" w:rsidP="005A54A5">
      <w:pPr>
        <w:pStyle w:val="afb"/>
        <w:rPr>
          <w:sz w:val="20"/>
          <w:szCs w:val="20"/>
        </w:rPr>
      </w:pPr>
    </w:p>
    <w:p w14:paraId="10EF48D3" w14:textId="6F13E425" w:rsidR="003764A1" w:rsidRPr="00337925" w:rsidRDefault="003764A1" w:rsidP="005A54A5">
      <w:pPr>
        <w:pStyle w:val="afb"/>
      </w:pPr>
      <w:r w:rsidRPr="00337925">
        <w:t>Рисунок</w:t>
      </w:r>
      <w:r w:rsidR="00631686" w:rsidRPr="00337925">
        <w:t xml:space="preserve"> 3.49</w:t>
      </w:r>
      <w:r w:rsidRPr="00337925">
        <w:t xml:space="preserve"> – </w:t>
      </w:r>
      <w:r w:rsidR="006F1B36" w:rsidRPr="00337925">
        <w:t>Петля Франка-Рида</w:t>
      </w:r>
      <w:r w:rsidRPr="00337925">
        <w:t>, образовавшаяся после отжига каскада. Синим выделены атомы железа, желтым – хрома.</w:t>
      </w:r>
    </w:p>
    <w:p w14:paraId="5BC6B61E" w14:textId="77777777" w:rsidR="003E3228" w:rsidRPr="00337925" w:rsidRDefault="003E3228" w:rsidP="005A54A5">
      <w:pPr>
        <w:pStyle w:val="afb"/>
      </w:pPr>
    </w:p>
    <w:p w14:paraId="1875F47C" w14:textId="4939FEB0" w:rsidR="003764A1" w:rsidRPr="00337925" w:rsidRDefault="003764A1" w:rsidP="003764A1">
      <w:r w:rsidRPr="00337925">
        <w:t xml:space="preserve">Структурный анализ </w:t>
      </w:r>
      <w:r w:rsidR="00130707" w:rsidRPr="00337925">
        <w:t>петли</w:t>
      </w:r>
      <w:r w:rsidRPr="00337925">
        <w:t xml:space="preserve"> показал, что</w:t>
      </w:r>
      <w:r w:rsidR="000A6B3D" w:rsidRPr="00337925">
        <w:t xml:space="preserve"> </w:t>
      </w:r>
      <w:r w:rsidR="00130707" w:rsidRPr="00337925">
        <w:t xml:space="preserve">она </w:t>
      </w:r>
      <w:r w:rsidRPr="00337925">
        <w:t>имеет структуру железа</w:t>
      </w:r>
      <w:r w:rsidR="00454777" w:rsidRPr="00337925">
        <w:t xml:space="preserve"> (рисунок</w:t>
      </w:r>
      <w:r w:rsidR="00631686" w:rsidRPr="00337925">
        <w:t xml:space="preserve"> 3.50</w:t>
      </w:r>
      <w:r w:rsidR="00454777" w:rsidRPr="00337925">
        <w:t>)</w:t>
      </w:r>
      <w:r w:rsidRPr="00337925">
        <w:t>.</w:t>
      </w:r>
    </w:p>
    <w:p w14:paraId="56F149D3" w14:textId="77777777" w:rsidR="003E3228" w:rsidRPr="00337925" w:rsidRDefault="003E3228" w:rsidP="003764A1"/>
    <w:p w14:paraId="72D0DE2C" w14:textId="01AA0D61" w:rsidR="00454777" w:rsidRPr="00337925" w:rsidRDefault="00F35983" w:rsidP="00454777">
      <w:pPr>
        <w:pStyle w:val="afb"/>
      </w:pPr>
      <w:r w:rsidRPr="00337925">
        <w:object w:dxaOrig="7294" w:dyaOrig="5569" w14:anchorId="4BCD677D">
          <v:shape id="_x0000_i1059" type="#_x0000_t75" style="width:261pt;height:199.2pt" o:ole="">
            <v:imagedata r:id="rId183" o:title=""/>
          </v:shape>
          <o:OLEObject Type="Embed" ProgID="Origin50.Graph" ShapeID="_x0000_i1059" DrawAspect="Content" ObjectID="_1591534263" r:id="rId184"/>
        </w:object>
      </w:r>
    </w:p>
    <w:p w14:paraId="73D00106" w14:textId="77777777" w:rsidR="003E3228" w:rsidRPr="00337925" w:rsidRDefault="003E3228" w:rsidP="00454777">
      <w:pPr>
        <w:pStyle w:val="afb"/>
      </w:pPr>
    </w:p>
    <w:p w14:paraId="7819C850" w14:textId="7662AC95" w:rsidR="00454777" w:rsidRPr="00337925" w:rsidRDefault="00454777" w:rsidP="00454777">
      <w:pPr>
        <w:pStyle w:val="afb"/>
      </w:pPr>
      <w:r w:rsidRPr="00337925">
        <w:t>Рисунок</w:t>
      </w:r>
      <w:r w:rsidR="00631686" w:rsidRPr="00337925">
        <w:t xml:space="preserve"> 3.50</w:t>
      </w:r>
      <w:r w:rsidRPr="00337925">
        <w:t xml:space="preserve"> – Структурный анализ </w:t>
      </w:r>
      <w:r w:rsidR="00130707" w:rsidRPr="00337925">
        <w:t>петли Франка-Рида</w:t>
      </w:r>
      <w:r w:rsidRPr="00337925">
        <w:t>.</w:t>
      </w:r>
    </w:p>
    <w:p w14:paraId="3E9615A9" w14:textId="77777777" w:rsidR="003E3228" w:rsidRPr="00337925" w:rsidRDefault="003E3228" w:rsidP="00454777">
      <w:pPr>
        <w:pStyle w:val="afb"/>
      </w:pPr>
    </w:p>
    <w:p w14:paraId="5F838AC4" w14:textId="154FFFD7" w:rsidR="003764A1" w:rsidRPr="00337925" w:rsidRDefault="00F546C9" w:rsidP="003764A1">
      <w:r w:rsidRPr="00337925">
        <w:t xml:space="preserve">К сожалению, из-за </w:t>
      </w:r>
      <w:r w:rsidR="00CB4324" w:rsidRPr="00337925">
        <w:t xml:space="preserve">того, что во время каскада по кристаллиту начинает распространяться </w:t>
      </w:r>
      <w:r w:rsidR="00FE29A8" w:rsidRPr="00337925">
        <w:t>упругая</w:t>
      </w:r>
      <w:r w:rsidR="00CB4324" w:rsidRPr="00337925">
        <w:t xml:space="preserve"> волна (рисунок</w:t>
      </w:r>
      <w:r w:rsidR="00631686" w:rsidRPr="00337925">
        <w:t xml:space="preserve"> 3.51</w:t>
      </w:r>
      <w:r w:rsidR="00CB4324" w:rsidRPr="00337925">
        <w:t>), невозможным становится дефектный анализ.</w:t>
      </w:r>
    </w:p>
    <w:p w14:paraId="40D9AFDF" w14:textId="77777777" w:rsidR="003E3228" w:rsidRPr="00337925" w:rsidRDefault="003E3228" w:rsidP="003764A1"/>
    <w:p w14:paraId="65AC7487" w14:textId="7A3CD9B9" w:rsidR="00CB4324" w:rsidRPr="00337925" w:rsidRDefault="00CB4324" w:rsidP="00CB4324">
      <w:pPr>
        <w:pStyle w:val="afb"/>
      </w:pPr>
      <w:r w:rsidRPr="00337925">
        <w:rPr>
          <w:noProof/>
        </w:rPr>
        <w:drawing>
          <wp:inline distT="0" distB="0" distL="0" distR="0" wp14:anchorId="1EE42372" wp14:editId="6545EDF6">
            <wp:extent cx="2959922" cy="1800000"/>
            <wp:effectExtent l="0" t="0" r="0" b="0"/>
            <wp:docPr id="18465" name="Рисунок 1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59922" cy="1800000"/>
                    </a:xfrm>
                    <a:prstGeom prst="rect">
                      <a:avLst/>
                    </a:prstGeom>
                    <a:ln>
                      <a:noFill/>
                    </a:ln>
                  </pic:spPr>
                </pic:pic>
              </a:graphicData>
            </a:graphic>
          </wp:inline>
        </w:drawing>
      </w:r>
    </w:p>
    <w:p w14:paraId="0B7974A3" w14:textId="77777777" w:rsidR="003E3228" w:rsidRPr="00337925" w:rsidRDefault="003E3228" w:rsidP="00CB4324">
      <w:pPr>
        <w:pStyle w:val="afb"/>
      </w:pPr>
    </w:p>
    <w:p w14:paraId="33A95F54" w14:textId="21F43FA8" w:rsidR="00440F30" w:rsidRPr="00337925" w:rsidRDefault="00CB4324" w:rsidP="00440F30">
      <w:pPr>
        <w:pStyle w:val="afb"/>
      </w:pPr>
      <w:r w:rsidRPr="00337925">
        <w:t xml:space="preserve">Рисунок </w:t>
      </w:r>
      <w:r w:rsidR="00631686" w:rsidRPr="00337925">
        <w:t xml:space="preserve">3.51 </w:t>
      </w:r>
      <w:r w:rsidRPr="00337925">
        <w:t xml:space="preserve">– </w:t>
      </w:r>
      <w:r w:rsidR="00584D9F" w:rsidRPr="00337925">
        <w:t>Упругая</w:t>
      </w:r>
      <w:r w:rsidRPr="00337925">
        <w:t xml:space="preserve"> волна после каскада. Синим выделены вакансии, красным – междоузлия.</w:t>
      </w:r>
      <w:r w:rsidR="00130707" w:rsidRPr="00337925">
        <w:t xml:space="preserve"> Атомы кристаллита удалены.</w:t>
      </w:r>
    </w:p>
    <w:p w14:paraId="352477CC" w14:textId="77777777" w:rsidR="003E3228" w:rsidRPr="00337925" w:rsidRDefault="003E3228" w:rsidP="00440F30">
      <w:pPr>
        <w:pStyle w:val="afb"/>
      </w:pPr>
    </w:p>
    <w:p w14:paraId="3624772C" w14:textId="4FFC460B" w:rsidR="00E0088B" w:rsidRPr="00337925" w:rsidRDefault="000A6B3D" w:rsidP="00E0088B">
      <w:r w:rsidRPr="00337925">
        <w:t xml:space="preserve">Также, проводилось исследование по прохождению каскада в системе, обогащенной хромом, данный эксперимент проводился для того, чтобы проверить ситуацию, когда </w:t>
      </w:r>
      <w:r w:rsidRPr="00337925">
        <w:lastRenderedPageBreak/>
        <w:t xml:space="preserve">приповерхностная зона материала обогащена хромом. </w:t>
      </w:r>
      <w:r w:rsidR="00E0088B" w:rsidRPr="00337925">
        <w:t>Для моделирования каскада создавался кристаллит размерами 80х80х60 атомных слоев с периодическими граничными условиями, прогревался до 600</w:t>
      </w:r>
      <w:r w:rsidR="00E0088B" w:rsidRPr="00337925">
        <w:rPr>
          <w:rFonts w:cs="Times New Roman"/>
        </w:rPr>
        <w:t xml:space="preserve"> ˚</w:t>
      </w:r>
      <w:r w:rsidR="00E0088B" w:rsidRPr="00337925">
        <w:t xml:space="preserve">С и в произвольной точке атому железа придавалась скорость равная энергии </w:t>
      </w:r>
      <w:r w:rsidR="00E0088B" w:rsidRPr="00337925">
        <w:rPr>
          <w:rFonts w:cs="Times New Roman"/>
        </w:rPr>
        <w:t>≈</w:t>
      </w:r>
      <w:r w:rsidR="00E0088B" w:rsidRPr="00337925">
        <w:t xml:space="preserve">10 кэВ. После начала каскада происходил отжиг дефектов в течении 15 пс. Концентрация хрома </w:t>
      </w:r>
      <w:r w:rsidR="00E0088B" w:rsidRPr="00337925">
        <w:rPr>
          <w:rFonts w:cs="Times New Roman"/>
        </w:rPr>
        <w:t>≈</w:t>
      </w:r>
      <w:r w:rsidR="00E0088B" w:rsidRPr="00337925">
        <w:t>30</w:t>
      </w:r>
      <w:r w:rsidR="00A122E4" w:rsidRPr="00337925">
        <w:rPr>
          <w:lang w:val="en-US"/>
        </w:rPr>
        <w:t> </w:t>
      </w:r>
      <w:r w:rsidR="004C3024" w:rsidRPr="00337925">
        <w:t>масс.%</w:t>
      </w:r>
      <w:r w:rsidR="00E0088B" w:rsidRPr="00337925">
        <w:t>. На рисунке</w:t>
      </w:r>
      <w:r w:rsidR="00631686" w:rsidRPr="00337925">
        <w:t xml:space="preserve"> 3.52</w:t>
      </w:r>
      <w:r w:rsidR="00E0088B" w:rsidRPr="00337925">
        <w:t xml:space="preserve"> представлены результаты по моделированию каскада в течении 15 пс.</w:t>
      </w:r>
    </w:p>
    <w:p w14:paraId="5BA8BAB0" w14:textId="77777777" w:rsidR="003E3228" w:rsidRPr="00337925" w:rsidRDefault="003E3228" w:rsidP="00E0088B"/>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8"/>
        <w:gridCol w:w="2339"/>
        <w:gridCol w:w="2339"/>
        <w:gridCol w:w="2339"/>
      </w:tblGrid>
      <w:tr w:rsidR="002419C8" w:rsidRPr="00337925" w14:paraId="4014B12B" w14:textId="7A655755" w:rsidTr="002419C8">
        <w:tc>
          <w:tcPr>
            <w:tcW w:w="2338" w:type="dxa"/>
            <w:vAlign w:val="center"/>
          </w:tcPr>
          <w:p w14:paraId="2FFCA58F" w14:textId="77777777" w:rsidR="002419C8" w:rsidRPr="00337925" w:rsidRDefault="002419C8" w:rsidP="002419C8">
            <w:pPr>
              <w:pStyle w:val="afb"/>
            </w:pPr>
            <w:r w:rsidRPr="00337925">
              <w:rPr>
                <w:noProof/>
              </w:rPr>
              <w:drawing>
                <wp:inline distT="0" distB="0" distL="0" distR="0" wp14:anchorId="4F8FF749" wp14:editId="77850DE1">
                  <wp:extent cx="1249680" cy="1799589"/>
                  <wp:effectExtent l="19050" t="19050" r="26670" b="107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r="9725"/>
                          <a:stretch/>
                        </pic:blipFill>
                        <pic:spPr bwMode="auto">
                          <a:xfrm>
                            <a:off x="0" y="0"/>
                            <a:ext cx="1249965" cy="1800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6818DF" w14:textId="77777777" w:rsidR="002419C8" w:rsidRPr="00337925" w:rsidRDefault="002419C8" w:rsidP="002419C8">
            <w:pPr>
              <w:pStyle w:val="afb"/>
            </w:pPr>
            <w:r w:rsidRPr="00337925">
              <w:t>а</w:t>
            </w:r>
          </w:p>
        </w:tc>
        <w:tc>
          <w:tcPr>
            <w:tcW w:w="2339" w:type="dxa"/>
            <w:vAlign w:val="center"/>
          </w:tcPr>
          <w:p w14:paraId="568EE625" w14:textId="77777777" w:rsidR="002419C8" w:rsidRPr="00337925" w:rsidRDefault="002419C8" w:rsidP="002419C8">
            <w:pPr>
              <w:pStyle w:val="afb"/>
            </w:pPr>
            <w:r w:rsidRPr="00337925">
              <w:rPr>
                <w:noProof/>
              </w:rPr>
              <w:drawing>
                <wp:inline distT="0" distB="0" distL="0" distR="0" wp14:anchorId="0732B42C" wp14:editId="3F36B3E2">
                  <wp:extent cx="960811" cy="1800000"/>
                  <wp:effectExtent l="19050" t="19050" r="10795"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960811" cy="1800000"/>
                          </a:xfrm>
                          <a:prstGeom prst="rect">
                            <a:avLst/>
                          </a:prstGeom>
                          <a:ln>
                            <a:solidFill>
                              <a:schemeClr val="tx1"/>
                            </a:solidFill>
                          </a:ln>
                        </pic:spPr>
                      </pic:pic>
                    </a:graphicData>
                  </a:graphic>
                </wp:inline>
              </w:drawing>
            </w:r>
          </w:p>
          <w:p w14:paraId="4320100E" w14:textId="77777777" w:rsidR="002419C8" w:rsidRPr="00337925" w:rsidRDefault="002419C8" w:rsidP="002419C8">
            <w:pPr>
              <w:pStyle w:val="afb"/>
            </w:pPr>
            <w:r w:rsidRPr="00337925">
              <w:t>б</w:t>
            </w:r>
          </w:p>
        </w:tc>
        <w:tc>
          <w:tcPr>
            <w:tcW w:w="2339" w:type="dxa"/>
            <w:vAlign w:val="center"/>
          </w:tcPr>
          <w:p w14:paraId="6D7486EA" w14:textId="77777777" w:rsidR="002419C8" w:rsidRPr="00337925" w:rsidRDefault="002419C8" w:rsidP="002419C8">
            <w:pPr>
              <w:pStyle w:val="afb"/>
              <w:rPr>
                <w:noProof/>
              </w:rPr>
            </w:pPr>
            <w:r w:rsidRPr="00337925">
              <w:rPr>
                <w:noProof/>
              </w:rPr>
              <w:drawing>
                <wp:inline distT="0" distB="0" distL="0" distR="0" wp14:anchorId="0BA258A7" wp14:editId="6E2FABC6">
                  <wp:extent cx="934406" cy="1800000"/>
                  <wp:effectExtent l="19050" t="19050" r="18415" b="10160"/>
                  <wp:docPr id="18493" name="Рисунок 1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34406" cy="1800000"/>
                          </a:xfrm>
                          <a:prstGeom prst="rect">
                            <a:avLst/>
                          </a:prstGeom>
                          <a:ln>
                            <a:solidFill>
                              <a:schemeClr val="tx1"/>
                            </a:solidFill>
                          </a:ln>
                        </pic:spPr>
                      </pic:pic>
                    </a:graphicData>
                  </a:graphic>
                </wp:inline>
              </w:drawing>
            </w:r>
          </w:p>
          <w:p w14:paraId="7CC26ABB" w14:textId="2A68A583" w:rsidR="002419C8" w:rsidRPr="00337925" w:rsidRDefault="002419C8" w:rsidP="002419C8">
            <w:pPr>
              <w:pStyle w:val="afb"/>
              <w:rPr>
                <w:noProof/>
              </w:rPr>
            </w:pPr>
            <w:r w:rsidRPr="00337925">
              <w:rPr>
                <w:noProof/>
              </w:rPr>
              <w:t>в</w:t>
            </w:r>
          </w:p>
        </w:tc>
        <w:tc>
          <w:tcPr>
            <w:tcW w:w="2339" w:type="dxa"/>
            <w:vAlign w:val="center"/>
          </w:tcPr>
          <w:p w14:paraId="35DDB21B" w14:textId="77777777" w:rsidR="002419C8" w:rsidRPr="00337925" w:rsidRDefault="002419C8" w:rsidP="002419C8">
            <w:pPr>
              <w:pStyle w:val="afb"/>
              <w:rPr>
                <w:noProof/>
              </w:rPr>
            </w:pPr>
            <w:r w:rsidRPr="00337925">
              <w:rPr>
                <w:noProof/>
              </w:rPr>
              <w:drawing>
                <wp:inline distT="0" distB="0" distL="0" distR="0" wp14:anchorId="3873DCF6" wp14:editId="4FF0896E">
                  <wp:extent cx="1063136" cy="1800000"/>
                  <wp:effectExtent l="19050" t="19050" r="22860" b="1016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63136" cy="1800000"/>
                          </a:xfrm>
                          <a:prstGeom prst="rect">
                            <a:avLst/>
                          </a:prstGeom>
                          <a:ln>
                            <a:solidFill>
                              <a:schemeClr val="tx1"/>
                            </a:solidFill>
                          </a:ln>
                        </pic:spPr>
                      </pic:pic>
                    </a:graphicData>
                  </a:graphic>
                </wp:inline>
              </w:drawing>
            </w:r>
          </w:p>
          <w:p w14:paraId="1CD44859" w14:textId="1506944C" w:rsidR="002419C8" w:rsidRPr="00337925" w:rsidRDefault="002419C8" w:rsidP="002419C8">
            <w:pPr>
              <w:pStyle w:val="afb"/>
              <w:rPr>
                <w:noProof/>
              </w:rPr>
            </w:pPr>
            <w:r w:rsidRPr="00337925">
              <w:rPr>
                <w:noProof/>
              </w:rPr>
              <w:t>г</w:t>
            </w:r>
          </w:p>
        </w:tc>
      </w:tr>
    </w:tbl>
    <w:p w14:paraId="7720335E" w14:textId="77777777" w:rsidR="002419C8" w:rsidRPr="00337925" w:rsidRDefault="002419C8" w:rsidP="00E0088B">
      <w:pPr>
        <w:pStyle w:val="afb"/>
        <w:rPr>
          <w:sz w:val="20"/>
          <w:szCs w:val="20"/>
        </w:rPr>
      </w:pPr>
    </w:p>
    <w:p w14:paraId="2197B329" w14:textId="26D29162" w:rsidR="002419C8" w:rsidRPr="00337925" w:rsidRDefault="00E0088B" w:rsidP="00E0088B">
      <w:pPr>
        <w:pStyle w:val="afb"/>
        <w:rPr>
          <w:sz w:val="20"/>
          <w:szCs w:val="20"/>
        </w:rPr>
      </w:pPr>
      <w:r w:rsidRPr="00337925">
        <w:rPr>
          <w:sz w:val="20"/>
          <w:szCs w:val="20"/>
        </w:rPr>
        <w:t>а, в – дефектный анализ через 0,5 пс и 10 пс после начала каскада (атомы кристаллита удалены, синим выделены вакансии, красным - межузлия)</w:t>
      </w:r>
    </w:p>
    <w:p w14:paraId="696C26AC" w14:textId="53C0F819" w:rsidR="00E0088B" w:rsidRPr="00337925" w:rsidRDefault="00E0088B" w:rsidP="00E0088B">
      <w:pPr>
        <w:pStyle w:val="afb"/>
        <w:rPr>
          <w:sz w:val="20"/>
          <w:szCs w:val="20"/>
        </w:rPr>
      </w:pPr>
      <w:r w:rsidRPr="00337925">
        <w:rPr>
          <w:sz w:val="20"/>
          <w:szCs w:val="20"/>
        </w:rPr>
        <w:t>б, г – кристаллит через 0,5 пс и 10 пс после начала каскада (синим выделены атомы железа, желтым - хрома)</w:t>
      </w:r>
    </w:p>
    <w:p w14:paraId="2CFAA682" w14:textId="77777777" w:rsidR="002419C8" w:rsidRPr="00337925" w:rsidRDefault="002419C8" w:rsidP="00E0088B">
      <w:pPr>
        <w:pStyle w:val="afb"/>
        <w:rPr>
          <w:sz w:val="20"/>
          <w:szCs w:val="20"/>
        </w:rPr>
      </w:pPr>
    </w:p>
    <w:p w14:paraId="75148746" w14:textId="6A21C614" w:rsidR="00E0088B" w:rsidRPr="00337925" w:rsidRDefault="00E0088B" w:rsidP="00E0088B">
      <w:pPr>
        <w:pStyle w:val="afb"/>
      </w:pPr>
      <w:r w:rsidRPr="00337925">
        <w:t>Рисунок</w:t>
      </w:r>
      <w:r w:rsidR="00631686" w:rsidRPr="00337925">
        <w:t xml:space="preserve"> 3.52</w:t>
      </w:r>
      <w:r w:rsidRPr="00337925">
        <w:t xml:space="preserve"> – Развитие каскада в кристаллите и дефектный анализ области с каскадом.</w:t>
      </w:r>
    </w:p>
    <w:p w14:paraId="3B0B5BE1" w14:textId="77777777" w:rsidR="002419C8" w:rsidRPr="00337925" w:rsidRDefault="002419C8" w:rsidP="00E0088B">
      <w:pPr>
        <w:pStyle w:val="afb"/>
      </w:pPr>
    </w:p>
    <w:p w14:paraId="2F966CC3" w14:textId="77FDEA55" w:rsidR="00E0088B" w:rsidRPr="00337925" w:rsidRDefault="002146BF" w:rsidP="00E0088B">
      <w:r w:rsidRPr="00337925">
        <w:t>Как видно на</w:t>
      </w:r>
      <w:r w:rsidR="00E0088B" w:rsidRPr="00337925">
        <w:t xml:space="preserve"> рисунк</w:t>
      </w:r>
      <w:r w:rsidRPr="00337925">
        <w:t>е</w:t>
      </w:r>
      <w:r w:rsidR="00631686" w:rsidRPr="00337925">
        <w:t xml:space="preserve"> 3.52</w:t>
      </w:r>
      <w:r w:rsidR="00E0088B" w:rsidRPr="00337925">
        <w:t xml:space="preserve"> (г), на поверхности образовался новый слой атомов, который не исчез во время отжига. Это связано с распылением поверхности. Можно предположить, что это повлияет на рост пленки в будущем.</w:t>
      </w:r>
    </w:p>
    <w:p w14:paraId="38D730B5" w14:textId="46236DC3" w:rsidR="00E0088B" w:rsidRPr="00337925" w:rsidRDefault="00E0088B" w:rsidP="00E0088B">
      <w:r w:rsidRPr="00337925">
        <w:t>Параметры каскада представлены в таблице</w:t>
      </w:r>
      <w:r w:rsidR="00337925" w:rsidRPr="00337925">
        <w:t xml:space="preserve"> 3.9</w:t>
      </w:r>
      <w:r w:rsidRPr="00337925">
        <w:t>.</w:t>
      </w:r>
    </w:p>
    <w:p w14:paraId="06C16A0C" w14:textId="77777777" w:rsidR="002419C8" w:rsidRPr="00337925" w:rsidRDefault="002419C8" w:rsidP="00E0088B"/>
    <w:p w14:paraId="32746E9D" w14:textId="17DD2811" w:rsidR="00E0088B" w:rsidRPr="00337925" w:rsidRDefault="00E0088B" w:rsidP="00E0088B">
      <w:pPr>
        <w:pStyle w:val="af9"/>
      </w:pPr>
      <w:r w:rsidRPr="00337925">
        <w:t>Таблица</w:t>
      </w:r>
      <w:r w:rsidR="00337925" w:rsidRPr="00337925">
        <w:t xml:space="preserve"> 3.9</w:t>
      </w:r>
      <w:r w:rsidRPr="00337925">
        <w:t xml:space="preserve"> – Параметры каскада.</w:t>
      </w:r>
    </w:p>
    <w:tbl>
      <w:tblPr>
        <w:tblStyle w:val="a4"/>
        <w:tblW w:w="0" w:type="auto"/>
        <w:tblLook w:val="04A0" w:firstRow="1" w:lastRow="0" w:firstColumn="1" w:lastColumn="0" w:noHBand="0" w:noVBand="1"/>
      </w:tblPr>
      <w:tblGrid>
        <w:gridCol w:w="6091"/>
        <w:gridCol w:w="3254"/>
      </w:tblGrid>
      <w:tr w:rsidR="00E0088B" w:rsidRPr="00337925" w14:paraId="4A330927" w14:textId="77777777" w:rsidTr="00285DA7">
        <w:tc>
          <w:tcPr>
            <w:tcW w:w="6091" w:type="dxa"/>
          </w:tcPr>
          <w:p w14:paraId="37C4553A" w14:textId="77777777" w:rsidR="00E0088B" w:rsidRPr="00337925" w:rsidRDefault="00E0088B" w:rsidP="00285DA7">
            <w:pPr>
              <w:pStyle w:val="afa"/>
            </w:pPr>
            <w:r w:rsidRPr="00337925">
              <w:t>Общее кол-во атомов в ячейке</w:t>
            </w:r>
          </w:p>
        </w:tc>
        <w:tc>
          <w:tcPr>
            <w:tcW w:w="3254" w:type="dxa"/>
          </w:tcPr>
          <w:p w14:paraId="020663E5" w14:textId="77777777" w:rsidR="00E0088B" w:rsidRPr="00337925" w:rsidRDefault="00E0088B" w:rsidP="00285DA7">
            <w:pPr>
              <w:pStyle w:val="afa"/>
            </w:pPr>
            <w:r w:rsidRPr="00337925">
              <w:t>601639</w:t>
            </w:r>
          </w:p>
        </w:tc>
      </w:tr>
      <w:tr w:rsidR="00E0088B" w:rsidRPr="00337925" w14:paraId="64D59ABC" w14:textId="77777777" w:rsidTr="00285DA7">
        <w:tc>
          <w:tcPr>
            <w:tcW w:w="6091" w:type="dxa"/>
          </w:tcPr>
          <w:p w14:paraId="22F30985" w14:textId="77777777" w:rsidR="00E0088B" w:rsidRPr="00337925" w:rsidRDefault="00E0088B" w:rsidP="00285DA7">
            <w:pPr>
              <w:pStyle w:val="afa"/>
            </w:pPr>
            <w:r w:rsidRPr="00337925">
              <w:t>Энергия</w:t>
            </w:r>
          </w:p>
        </w:tc>
        <w:tc>
          <w:tcPr>
            <w:tcW w:w="3254" w:type="dxa"/>
          </w:tcPr>
          <w:p w14:paraId="60C0F075" w14:textId="77777777" w:rsidR="00E0088B" w:rsidRPr="00337925" w:rsidRDefault="00E0088B" w:rsidP="00285DA7">
            <w:pPr>
              <w:pStyle w:val="afa"/>
            </w:pPr>
            <w:r w:rsidRPr="00337925">
              <w:t>≈10 кэВ</w:t>
            </w:r>
          </w:p>
        </w:tc>
      </w:tr>
      <w:tr w:rsidR="00E0088B" w:rsidRPr="00337925" w14:paraId="5898EE1A" w14:textId="77777777" w:rsidTr="00285DA7">
        <w:tc>
          <w:tcPr>
            <w:tcW w:w="6091" w:type="dxa"/>
          </w:tcPr>
          <w:p w14:paraId="719DFD27" w14:textId="77777777" w:rsidR="00E0088B" w:rsidRPr="00337925" w:rsidRDefault="00E0088B" w:rsidP="00285DA7">
            <w:pPr>
              <w:pStyle w:val="afa"/>
            </w:pPr>
            <w:r w:rsidRPr="00337925">
              <w:t>Глубина проникновения</w:t>
            </w:r>
          </w:p>
        </w:tc>
        <w:tc>
          <w:tcPr>
            <w:tcW w:w="3254" w:type="dxa"/>
          </w:tcPr>
          <w:p w14:paraId="5505BFB9" w14:textId="77777777" w:rsidR="00E0088B" w:rsidRPr="00337925" w:rsidRDefault="00E0088B" w:rsidP="00285DA7">
            <w:pPr>
              <w:pStyle w:val="afa"/>
            </w:pPr>
            <w:r w:rsidRPr="00337925">
              <w:rPr>
                <w:rFonts w:cs="Times New Roman"/>
              </w:rPr>
              <w:t>≈</w:t>
            </w:r>
            <w:r w:rsidRPr="00337925">
              <w:t>87 Å</w:t>
            </w:r>
          </w:p>
        </w:tc>
      </w:tr>
      <w:tr w:rsidR="00E0088B" w:rsidRPr="00337925" w14:paraId="0FAE346B" w14:textId="77777777" w:rsidTr="00285DA7">
        <w:tc>
          <w:tcPr>
            <w:tcW w:w="6091" w:type="dxa"/>
          </w:tcPr>
          <w:p w14:paraId="7DF349BC" w14:textId="77777777" w:rsidR="00E0088B" w:rsidRPr="00337925" w:rsidRDefault="00E0088B" w:rsidP="00285DA7">
            <w:pPr>
              <w:pStyle w:val="afa"/>
            </w:pPr>
            <w:r w:rsidRPr="00337925">
              <w:t xml:space="preserve">Максимальный размер каскада по оси </w:t>
            </w:r>
            <w:r w:rsidRPr="00337925">
              <w:rPr>
                <w:lang w:val="en-US"/>
              </w:rPr>
              <w:t>X</w:t>
            </w:r>
          </w:p>
        </w:tc>
        <w:tc>
          <w:tcPr>
            <w:tcW w:w="3254" w:type="dxa"/>
          </w:tcPr>
          <w:p w14:paraId="7960BFE2" w14:textId="77777777" w:rsidR="00E0088B" w:rsidRPr="00337925" w:rsidRDefault="00E0088B" w:rsidP="00285DA7">
            <w:pPr>
              <w:pStyle w:val="afa"/>
            </w:pPr>
            <w:r w:rsidRPr="00337925">
              <w:rPr>
                <w:rFonts w:cs="Times New Roman"/>
              </w:rPr>
              <w:t>≈</w:t>
            </w:r>
            <w:r w:rsidRPr="00337925">
              <w:t>26 Å</w:t>
            </w:r>
          </w:p>
        </w:tc>
      </w:tr>
      <w:tr w:rsidR="00E0088B" w:rsidRPr="00337925" w14:paraId="79E3F923" w14:textId="77777777" w:rsidTr="00285DA7">
        <w:tc>
          <w:tcPr>
            <w:tcW w:w="6091" w:type="dxa"/>
          </w:tcPr>
          <w:p w14:paraId="291DB554" w14:textId="77777777" w:rsidR="00E0088B" w:rsidRPr="00337925" w:rsidRDefault="00E0088B" w:rsidP="00285DA7">
            <w:pPr>
              <w:pStyle w:val="afa"/>
            </w:pPr>
            <w:r w:rsidRPr="00337925">
              <w:t>Вторичные каскады</w:t>
            </w:r>
          </w:p>
        </w:tc>
        <w:tc>
          <w:tcPr>
            <w:tcW w:w="3254" w:type="dxa"/>
          </w:tcPr>
          <w:p w14:paraId="73C223CA" w14:textId="77777777" w:rsidR="00E0088B" w:rsidRPr="00337925" w:rsidRDefault="00E0088B" w:rsidP="00285DA7">
            <w:pPr>
              <w:pStyle w:val="afa"/>
            </w:pPr>
            <w:r w:rsidRPr="00337925">
              <w:t>Нет</w:t>
            </w:r>
          </w:p>
        </w:tc>
      </w:tr>
      <w:tr w:rsidR="00E0088B" w:rsidRPr="00337925" w14:paraId="632B3AF6" w14:textId="77777777" w:rsidTr="00285DA7">
        <w:tc>
          <w:tcPr>
            <w:tcW w:w="6091" w:type="dxa"/>
          </w:tcPr>
          <w:p w14:paraId="39D99E30" w14:textId="77777777" w:rsidR="00E0088B" w:rsidRPr="00337925" w:rsidRDefault="00E0088B" w:rsidP="00285DA7">
            <w:pPr>
              <w:pStyle w:val="afa"/>
            </w:pPr>
            <w:r w:rsidRPr="00337925">
              <w:t>Время отжига</w:t>
            </w:r>
          </w:p>
        </w:tc>
        <w:tc>
          <w:tcPr>
            <w:tcW w:w="3254" w:type="dxa"/>
          </w:tcPr>
          <w:p w14:paraId="6C96759F" w14:textId="77777777" w:rsidR="00E0088B" w:rsidRPr="00337925" w:rsidRDefault="00E0088B" w:rsidP="00285DA7">
            <w:pPr>
              <w:pStyle w:val="afa"/>
              <w:rPr>
                <w:lang w:val="en-US"/>
              </w:rPr>
            </w:pPr>
            <w:r w:rsidRPr="00337925">
              <w:t>15 пс</w:t>
            </w:r>
          </w:p>
        </w:tc>
      </w:tr>
      <w:tr w:rsidR="00E0088B" w:rsidRPr="00337925" w14:paraId="438B2611" w14:textId="77777777" w:rsidTr="00285DA7">
        <w:tc>
          <w:tcPr>
            <w:tcW w:w="6091" w:type="dxa"/>
          </w:tcPr>
          <w:p w14:paraId="0C81E648" w14:textId="77777777" w:rsidR="00E0088B" w:rsidRPr="00337925" w:rsidRDefault="00E0088B" w:rsidP="00285DA7">
            <w:pPr>
              <w:pStyle w:val="afa"/>
            </w:pPr>
            <w:r w:rsidRPr="00337925">
              <w:t>Общее кол-во остаточных вакансий и межузлий</w:t>
            </w:r>
          </w:p>
        </w:tc>
        <w:tc>
          <w:tcPr>
            <w:tcW w:w="3254" w:type="dxa"/>
          </w:tcPr>
          <w:p w14:paraId="6E6C15BF" w14:textId="77777777" w:rsidR="00E0088B" w:rsidRPr="00337925" w:rsidRDefault="00E0088B" w:rsidP="00285DA7">
            <w:pPr>
              <w:pStyle w:val="afa"/>
            </w:pPr>
            <w:r w:rsidRPr="00337925">
              <w:t>2043</w:t>
            </w:r>
          </w:p>
        </w:tc>
      </w:tr>
      <w:tr w:rsidR="00E0088B" w:rsidRPr="00337925" w14:paraId="218FF8AA" w14:textId="77777777" w:rsidTr="00285DA7">
        <w:tc>
          <w:tcPr>
            <w:tcW w:w="6091" w:type="dxa"/>
          </w:tcPr>
          <w:p w14:paraId="4C402062" w14:textId="77777777" w:rsidR="00E0088B" w:rsidRPr="00337925" w:rsidRDefault="00E0088B" w:rsidP="00285DA7">
            <w:pPr>
              <w:pStyle w:val="afa"/>
            </w:pPr>
            <w:r w:rsidRPr="00337925">
              <w:t>Процентное соотношение от общего кол-ва атомов</w:t>
            </w:r>
          </w:p>
        </w:tc>
        <w:tc>
          <w:tcPr>
            <w:tcW w:w="3254" w:type="dxa"/>
          </w:tcPr>
          <w:p w14:paraId="53273102" w14:textId="77777777" w:rsidR="00E0088B" w:rsidRPr="00337925" w:rsidRDefault="00E0088B" w:rsidP="00285DA7">
            <w:pPr>
              <w:pStyle w:val="afa"/>
            </w:pPr>
            <w:r w:rsidRPr="00337925">
              <w:t>0,003%</w:t>
            </w:r>
          </w:p>
        </w:tc>
      </w:tr>
    </w:tbl>
    <w:p w14:paraId="2B434A8E" w14:textId="5DF165D6" w:rsidR="00E0088B" w:rsidRPr="00337925" w:rsidRDefault="00E0088B" w:rsidP="00E0088B">
      <w:pPr>
        <w:ind w:firstLine="0"/>
      </w:pPr>
    </w:p>
    <w:p w14:paraId="5753F124" w14:textId="256A41C7" w:rsidR="00C16FC4" w:rsidRPr="00337925" w:rsidRDefault="00AA3E18" w:rsidP="00D602D1">
      <w:pPr>
        <w:pStyle w:val="4"/>
      </w:pPr>
      <w:bookmarkStart w:id="135" w:name="_Toc514780565"/>
      <w:bookmarkStart w:id="136" w:name="_Toc517719248"/>
      <w:r w:rsidRPr="00337925">
        <w:t xml:space="preserve">Моделирование воздействия облучения на начало формирования оксидной пленки на поверхности </w:t>
      </w:r>
      <w:r w:rsidR="001C346F" w:rsidRPr="00337925">
        <w:t>системы железо</w:t>
      </w:r>
      <w:r w:rsidR="00C153EC" w:rsidRPr="00337925">
        <w:noBreakHyphen/>
      </w:r>
      <w:r w:rsidR="001C346F" w:rsidRPr="00337925">
        <w:t>хром.</w:t>
      </w:r>
      <w:bookmarkEnd w:id="135"/>
      <w:bookmarkEnd w:id="136"/>
    </w:p>
    <w:p w14:paraId="002DFB69" w14:textId="3A7BEF5C" w:rsidR="00A45F49" w:rsidRPr="00337925" w:rsidRDefault="00E40F3E" w:rsidP="00A45F49">
      <w:r w:rsidRPr="00337925">
        <w:t xml:space="preserve">Расчетная ячейка представляла собой куб 80х80х60 атомных слоев, в котором кристаллит железо </w:t>
      </w:r>
      <w:r w:rsidR="00130707" w:rsidRPr="00337925">
        <w:t>-</w:t>
      </w:r>
      <w:r w:rsidRPr="00337925">
        <w:t xml:space="preserve"> хром занимал нижнюю половину, а остальная область имитировала вакуум над поверхностью. Перед началом моделирования над поверхностью создавались молекулы кислорода в количестве 300 штук и им придавались импульсы в соответствии с заданной температурой. Для имитации каскада атомных столкновений выбирался атом железа на поверхности и ему придавался импульс, направленный вертикально вниз и соответствующий энергии иона </w:t>
      </w:r>
      <w:r w:rsidR="00227BAC" w:rsidRPr="00337925">
        <w:rPr>
          <w:rFonts w:cs="Times New Roman"/>
        </w:rPr>
        <w:t>≈</w:t>
      </w:r>
      <w:r w:rsidR="00285DA7" w:rsidRPr="00337925">
        <w:t>10</w:t>
      </w:r>
      <w:r w:rsidRPr="00337925">
        <w:t xml:space="preserve"> кэВ. </w:t>
      </w:r>
    </w:p>
    <w:p w14:paraId="51C8CCB6" w14:textId="658F28FA" w:rsidR="009571D1" w:rsidRPr="00337925" w:rsidRDefault="009571D1" w:rsidP="00A45F49">
      <w:r w:rsidRPr="00337925">
        <w:t xml:space="preserve">Так </w:t>
      </w:r>
      <w:r w:rsidR="002478DE" w:rsidRPr="00337925">
        <w:t>же,</w:t>
      </w:r>
      <w:r w:rsidRPr="00337925">
        <w:t xml:space="preserve"> как и в случае каскада в системе железо </w:t>
      </w:r>
      <w:r w:rsidR="00130707" w:rsidRPr="00337925">
        <w:t>-</w:t>
      </w:r>
      <w:r w:rsidRPr="00337925">
        <w:t xml:space="preserve"> </w:t>
      </w:r>
      <w:r w:rsidR="002478DE" w:rsidRPr="00337925">
        <w:t>хром,</w:t>
      </w:r>
      <w:r w:rsidRPr="00337925">
        <w:t xml:space="preserve"> но без кислорода, </w:t>
      </w:r>
      <w:r w:rsidR="00A45F49" w:rsidRPr="00337925">
        <w:t xml:space="preserve">развитие </w:t>
      </w:r>
      <w:r w:rsidRPr="00337925">
        <w:t>каскад</w:t>
      </w:r>
      <w:r w:rsidR="00A45F49" w:rsidRPr="00337925">
        <w:t>а</w:t>
      </w:r>
      <w:r w:rsidRPr="00337925">
        <w:t xml:space="preserve"> про</w:t>
      </w:r>
      <w:r w:rsidR="00A45F49" w:rsidRPr="00337925">
        <w:t xml:space="preserve">ходило, </w:t>
      </w:r>
      <w:r w:rsidRPr="00337925">
        <w:t>примерно</w:t>
      </w:r>
      <w:r w:rsidR="00A45F49" w:rsidRPr="00337925">
        <w:t>,</w:t>
      </w:r>
      <w:r w:rsidRPr="00337925">
        <w:t xml:space="preserve"> </w:t>
      </w:r>
      <w:r w:rsidR="002478DE" w:rsidRPr="00337925">
        <w:t xml:space="preserve">по тому же </w:t>
      </w:r>
      <w:r w:rsidR="00A45F49" w:rsidRPr="00337925">
        <w:t>сценарию</w:t>
      </w:r>
      <w:r w:rsidRPr="00337925">
        <w:t>.</w:t>
      </w:r>
      <w:r w:rsidR="00A45F49" w:rsidRPr="00337925">
        <w:t xml:space="preserve"> </w:t>
      </w:r>
      <w:r w:rsidR="002478DE" w:rsidRPr="00337925">
        <w:t>Отметим, лишь, ключевые моменты. После каскада поверхность «выгибается» и распыляется как показано на рисунке</w:t>
      </w:r>
      <w:r w:rsidR="00337925" w:rsidRPr="00337925">
        <w:t xml:space="preserve"> 3.53</w:t>
      </w:r>
      <w:r w:rsidR="002478DE" w:rsidRPr="00337925">
        <w:t>.</w:t>
      </w:r>
    </w:p>
    <w:p w14:paraId="443E4DDD" w14:textId="77777777" w:rsidR="002419C8" w:rsidRPr="00337925" w:rsidRDefault="002419C8" w:rsidP="00A45F49"/>
    <w:p w14:paraId="7355C9D4" w14:textId="253DF745" w:rsidR="002478DE" w:rsidRPr="00337925" w:rsidRDefault="002478DE" w:rsidP="002478DE">
      <w:pPr>
        <w:pStyle w:val="afb"/>
      </w:pPr>
      <w:r w:rsidRPr="00337925">
        <w:rPr>
          <w:noProof/>
        </w:rPr>
        <w:drawing>
          <wp:inline distT="0" distB="0" distL="0" distR="0" wp14:anchorId="4458A4D2" wp14:editId="446EC9CC">
            <wp:extent cx="3270502" cy="1440000"/>
            <wp:effectExtent l="0" t="0" r="6350" b="8255"/>
            <wp:docPr id="18467" name="Рисунок 1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70502" cy="1440000"/>
                    </a:xfrm>
                    <a:prstGeom prst="rect">
                      <a:avLst/>
                    </a:prstGeom>
                    <a:ln>
                      <a:noFill/>
                    </a:ln>
                  </pic:spPr>
                </pic:pic>
              </a:graphicData>
            </a:graphic>
          </wp:inline>
        </w:drawing>
      </w:r>
    </w:p>
    <w:p w14:paraId="5543DFB1" w14:textId="77777777" w:rsidR="002419C8" w:rsidRPr="00337925" w:rsidRDefault="002419C8" w:rsidP="002478DE">
      <w:pPr>
        <w:pStyle w:val="afb"/>
      </w:pPr>
    </w:p>
    <w:p w14:paraId="78CCA5BD" w14:textId="51ADF851" w:rsidR="002478DE" w:rsidRPr="00337925" w:rsidRDefault="002478DE" w:rsidP="002478DE">
      <w:pPr>
        <w:pStyle w:val="afb"/>
      </w:pPr>
      <w:r w:rsidRPr="00337925">
        <w:t>Рисунок</w:t>
      </w:r>
      <w:r w:rsidR="00337925" w:rsidRPr="00337925">
        <w:t xml:space="preserve"> 3.53</w:t>
      </w:r>
      <w:r w:rsidRPr="00337925">
        <w:t xml:space="preserve"> – Область каскада после 3 пс после начала каскада. Синим выделены атомы железа, красным – кислорода, желтым – хрома.</w:t>
      </w:r>
    </w:p>
    <w:p w14:paraId="4095A1DA" w14:textId="77777777" w:rsidR="002419C8" w:rsidRPr="00337925" w:rsidRDefault="002419C8" w:rsidP="002478DE">
      <w:pPr>
        <w:pStyle w:val="afb"/>
      </w:pPr>
    </w:p>
    <w:p w14:paraId="75468570" w14:textId="1FD79190" w:rsidR="002478DE" w:rsidRPr="00337925" w:rsidRDefault="002478DE" w:rsidP="002478DE">
      <w:r w:rsidRPr="00337925">
        <w:t>Общее время окисления поверхности составило 100 пс. На рисунке</w:t>
      </w:r>
      <w:r w:rsidR="00337925" w:rsidRPr="00337925">
        <w:t xml:space="preserve"> 3.54</w:t>
      </w:r>
      <w:r w:rsidRPr="00337925">
        <w:t xml:space="preserve"> показано состояние поверхности в этот момент.</w:t>
      </w:r>
    </w:p>
    <w:p w14:paraId="09491DF6" w14:textId="77777777" w:rsidR="002419C8" w:rsidRPr="00337925" w:rsidRDefault="002419C8" w:rsidP="002478DE"/>
    <w:p w14:paraId="0A717606" w14:textId="550F2109" w:rsidR="002478DE" w:rsidRPr="00337925" w:rsidRDefault="002478DE" w:rsidP="002478DE">
      <w:pPr>
        <w:pStyle w:val="afb"/>
      </w:pPr>
      <w:r w:rsidRPr="00337925">
        <w:rPr>
          <w:noProof/>
        </w:rPr>
        <w:drawing>
          <wp:inline distT="0" distB="0" distL="0" distR="0" wp14:anchorId="2CAA6E7C" wp14:editId="7ED4158B">
            <wp:extent cx="4937760" cy="466065"/>
            <wp:effectExtent l="0" t="0" r="0" b="0"/>
            <wp:docPr id="18468" name="Рисунок 1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06970" cy="472598"/>
                    </a:xfrm>
                    <a:prstGeom prst="rect">
                      <a:avLst/>
                    </a:prstGeom>
                    <a:ln>
                      <a:noFill/>
                    </a:ln>
                  </pic:spPr>
                </pic:pic>
              </a:graphicData>
            </a:graphic>
          </wp:inline>
        </w:drawing>
      </w:r>
    </w:p>
    <w:p w14:paraId="407338BA" w14:textId="77777777" w:rsidR="002419C8" w:rsidRPr="00337925" w:rsidRDefault="002419C8" w:rsidP="002478DE">
      <w:pPr>
        <w:pStyle w:val="afb"/>
      </w:pPr>
    </w:p>
    <w:p w14:paraId="6FD77282" w14:textId="239DE782" w:rsidR="002478DE" w:rsidRPr="00337925" w:rsidRDefault="002478DE" w:rsidP="002478DE">
      <w:pPr>
        <w:pStyle w:val="afb"/>
      </w:pPr>
      <w:r w:rsidRPr="00337925">
        <w:t>Рисунок</w:t>
      </w:r>
      <w:r w:rsidR="00337925" w:rsidRPr="00337925">
        <w:t xml:space="preserve"> 3.54</w:t>
      </w:r>
      <w:r w:rsidRPr="00337925">
        <w:t xml:space="preserve"> – Поверхность через 100 пс после начала прохождения каскада. Синим выделены атомы железа, красным – кислорода, желтым – хрома.</w:t>
      </w:r>
    </w:p>
    <w:p w14:paraId="754F9048" w14:textId="77777777" w:rsidR="002419C8" w:rsidRPr="00337925" w:rsidRDefault="002419C8" w:rsidP="002478DE">
      <w:pPr>
        <w:pStyle w:val="afb"/>
      </w:pPr>
    </w:p>
    <w:p w14:paraId="1E34EEEF" w14:textId="25158AF4" w:rsidR="00A45F49" w:rsidRPr="00337925" w:rsidRDefault="00A45F49" w:rsidP="00A45F49">
      <w:r w:rsidRPr="00337925">
        <w:lastRenderedPageBreak/>
        <w:t>Видна выросшая оксидная пленка, отсутствуют изгибы поверхности и, в целом, пленка, визуально, выглядит так же, как если бы каскада не было.</w:t>
      </w:r>
    </w:p>
    <w:p w14:paraId="323B41F5" w14:textId="66B039A9" w:rsidR="002478DE" w:rsidRPr="00337925" w:rsidRDefault="002478DE" w:rsidP="002478DE">
      <w:r w:rsidRPr="00337925">
        <w:t>Структурный анализ приповерхностного слоя показан на рисунке</w:t>
      </w:r>
      <w:r w:rsidR="00337925" w:rsidRPr="00337925">
        <w:t xml:space="preserve"> 3.55</w:t>
      </w:r>
      <w:r w:rsidRPr="00337925">
        <w:t>.</w:t>
      </w:r>
    </w:p>
    <w:p w14:paraId="427A9911" w14:textId="77777777" w:rsidR="002419C8" w:rsidRPr="00337925" w:rsidRDefault="002419C8" w:rsidP="002478DE"/>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478DE" w:rsidRPr="00337925" w14:paraId="391F7F1F" w14:textId="77777777" w:rsidTr="00287BD2">
        <w:tc>
          <w:tcPr>
            <w:tcW w:w="4672" w:type="dxa"/>
            <w:vAlign w:val="center"/>
          </w:tcPr>
          <w:p w14:paraId="303780B7" w14:textId="75B85AAF" w:rsidR="002478DE" w:rsidRPr="00337925" w:rsidRDefault="002419C8" w:rsidP="00287BD2">
            <w:pPr>
              <w:pStyle w:val="afb"/>
              <w:ind w:left="-534"/>
            </w:pPr>
            <w:r w:rsidRPr="00337925">
              <w:object w:dxaOrig="7294" w:dyaOrig="5569" w14:anchorId="56C91FF0">
                <v:shape id="_x0000_i1060" type="#_x0000_t75" style="width:201.6pt;height:153.6pt" o:ole="">
                  <v:imagedata r:id="rId192" o:title=""/>
                </v:shape>
                <o:OLEObject Type="Embed" ProgID="Origin50.Graph" ShapeID="_x0000_i1060" DrawAspect="Content" ObjectID="_1591534264" r:id="rId193"/>
              </w:object>
            </w:r>
          </w:p>
          <w:p w14:paraId="695D190C" w14:textId="5C51C2B9" w:rsidR="00287BD2" w:rsidRPr="00337925" w:rsidRDefault="00287BD2" w:rsidP="00287BD2">
            <w:pPr>
              <w:pStyle w:val="afb"/>
              <w:ind w:left="-534"/>
            </w:pPr>
            <w:r w:rsidRPr="00337925">
              <w:t>а</w:t>
            </w:r>
          </w:p>
        </w:tc>
        <w:tc>
          <w:tcPr>
            <w:tcW w:w="4673" w:type="dxa"/>
            <w:vAlign w:val="center"/>
          </w:tcPr>
          <w:p w14:paraId="156DF282" w14:textId="79787E61" w:rsidR="002478DE" w:rsidRPr="00337925" w:rsidRDefault="002419C8" w:rsidP="00287BD2">
            <w:pPr>
              <w:pStyle w:val="afb"/>
              <w:ind w:left="-435"/>
            </w:pPr>
            <w:r w:rsidRPr="00337925">
              <w:object w:dxaOrig="7294" w:dyaOrig="5569" w14:anchorId="7A30656D">
                <v:shape id="_x0000_i1061" type="#_x0000_t75" style="width:219.6pt;height:167.4pt" o:ole="">
                  <v:imagedata r:id="rId194" o:title=""/>
                </v:shape>
                <o:OLEObject Type="Embed" ProgID="Origin50.Graph" ShapeID="_x0000_i1061" DrawAspect="Content" ObjectID="_1591534265" r:id="rId195"/>
              </w:object>
            </w:r>
          </w:p>
          <w:p w14:paraId="3396BEB9" w14:textId="35FD2178" w:rsidR="00287BD2" w:rsidRPr="00337925" w:rsidRDefault="00287BD2" w:rsidP="00287BD2">
            <w:pPr>
              <w:pStyle w:val="afb"/>
              <w:ind w:left="-435"/>
            </w:pPr>
            <w:r w:rsidRPr="00337925">
              <w:t>б</w:t>
            </w:r>
          </w:p>
        </w:tc>
      </w:tr>
      <w:tr w:rsidR="002478DE" w:rsidRPr="00337925" w14:paraId="631C32AD" w14:textId="77777777" w:rsidTr="00287BD2">
        <w:tc>
          <w:tcPr>
            <w:tcW w:w="9345" w:type="dxa"/>
            <w:gridSpan w:val="2"/>
            <w:vAlign w:val="center"/>
          </w:tcPr>
          <w:p w14:paraId="6D443B68" w14:textId="29DDA3F0" w:rsidR="002478DE" w:rsidRPr="00337925" w:rsidRDefault="002419C8" w:rsidP="00287BD2">
            <w:pPr>
              <w:pStyle w:val="afb"/>
            </w:pPr>
            <w:r w:rsidRPr="00337925">
              <w:object w:dxaOrig="7294" w:dyaOrig="5569" w14:anchorId="7BC1EB04">
                <v:shape id="_x0000_i1062" type="#_x0000_t75" style="width:222.6pt;height:169.8pt" o:ole="">
                  <v:imagedata r:id="rId196" o:title=""/>
                </v:shape>
                <o:OLEObject Type="Embed" ProgID="Origin50.Graph" ShapeID="_x0000_i1062" DrawAspect="Content" ObjectID="_1591534266" r:id="rId197"/>
              </w:object>
            </w:r>
          </w:p>
          <w:p w14:paraId="646A7520" w14:textId="6DA7FED6" w:rsidR="00287BD2" w:rsidRPr="00337925" w:rsidRDefault="00287BD2" w:rsidP="00287BD2">
            <w:pPr>
              <w:pStyle w:val="afb"/>
            </w:pPr>
            <w:r w:rsidRPr="00337925">
              <w:t>в</w:t>
            </w:r>
          </w:p>
        </w:tc>
      </w:tr>
    </w:tbl>
    <w:p w14:paraId="3F8AF9D1" w14:textId="77777777" w:rsidR="002419C8" w:rsidRPr="00337925" w:rsidRDefault="002419C8" w:rsidP="002478DE">
      <w:pPr>
        <w:pStyle w:val="afb"/>
        <w:rPr>
          <w:sz w:val="20"/>
          <w:szCs w:val="20"/>
        </w:rPr>
      </w:pPr>
    </w:p>
    <w:p w14:paraId="7492C222" w14:textId="3D2E9806" w:rsidR="002419C8" w:rsidRPr="00337925" w:rsidRDefault="00287BD2" w:rsidP="002478DE">
      <w:pPr>
        <w:pStyle w:val="afb"/>
        <w:rPr>
          <w:sz w:val="20"/>
          <w:szCs w:val="20"/>
        </w:rPr>
      </w:pPr>
      <w:r w:rsidRPr="00337925">
        <w:rPr>
          <w:sz w:val="20"/>
          <w:szCs w:val="20"/>
        </w:rPr>
        <w:t>а – сравнение в различные моменты времени</w:t>
      </w:r>
    </w:p>
    <w:p w14:paraId="1CEE8091" w14:textId="77777777" w:rsidR="002419C8" w:rsidRPr="00337925" w:rsidRDefault="00287BD2" w:rsidP="002478DE">
      <w:pPr>
        <w:pStyle w:val="afb"/>
        <w:rPr>
          <w:sz w:val="20"/>
          <w:szCs w:val="20"/>
        </w:rPr>
      </w:pPr>
      <w:r w:rsidRPr="00337925">
        <w:rPr>
          <w:sz w:val="20"/>
          <w:szCs w:val="20"/>
        </w:rPr>
        <w:t>б – сравнение с различными структурами</w:t>
      </w:r>
    </w:p>
    <w:p w14:paraId="1E379152" w14:textId="04C6FEA4" w:rsidR="00287BD2" w:rsidRPr="00337925" w:rsidRDefault="00287BD2" w:rsidP="002478DE">
      <w:pPr>
        <w:pStyle w:val="afb"/>
        <w:rPr>
          <w:sz w:val="20"/>
          <w:szCs w:val="20"/>
        </w:rPr>
      </w:pPr>
      <w:r w:rsidRPr="00337925">
        <w:rPr>
          <w:sz w:val="20"/>
          <w:szCs w:val="20"/>
        </w:rPr>
        <w:t>в – сравнение окисления с каскадом и без каскада</w:t>
      </w:r>
    </w:p>
    <w:p w14:paraId="61238363" w14:textId="77777777" w:rsidR="002419C8" w:rsidRPr="00337925" w:rsidRDefault="002419C8" w:rsidP="002478DE">
      <w:pPr>
        <w:pStyle w:val="afb"/>
        <w:rPr>
          <w:sz w:val="20"/>
          <w:szCs w:val="20"/>
        </w:rPr>
      </w:pPr>
    </w:p>
    <w:p w14:paraId="07A1FF45" w14:textId="4F5A5844" w:rsidR="002478DE" w:rsidRPr="00337925" w:rsidRDefault="00287BD2" w:rsidP="002478DE">
      <w:pPr>
        <w:pStyle w:val="afb"/>
      </w:pPr>
      <w:r w:rsidRPr="00337925">
        <w:t>Рисунок</w:t>
      </w:r>
      <w:r w:rsidR="00337925" w:rsidRPr="00337925">
        <w:t xml:space="preserve"> 3.55</w:t>
      </w:r>
      <w:r w:rsidRPr="00337925">
        <w:t xml:space="preserve"> – Структурный анализ приповерхностного слоя</w:t>
      </w:r>
      <w:r w:rsidR="006162C2" w:rsidRPr="00337925">
        <w:t xml:space="preserve"> расчетной ячейки после прохождения каскада</w:t>
      </w:r>
      <w:r w:rsidRPr="00337925">
        <w:t>.</w:t>
      </w:r>
    </w:p>
    <w:p w14:paraId="5DCE9287" w14:textId="77777777" w:rsidR="002419C8" w:rsidRPr="00337925" w:rsidRDefault="002419C8" w:rsidP="002478DE">
      <w:pPr>
        <w:pStyle w:val="afb"/>
      </w:pPr>
    </w:p>
    <w:p w14:paraId="0ABC4832" w14:textId="266C6570" w:rsidR="00AC484E" w:rsidRPr="00337925" w:rsidRDefault="00A45F49" w:rsidP="004E51AA">
      <w:r w:rsidRPr="00337925">
        <w:lastRenderedPageBreak/>
        <w:t>Переход к структуре вюстита начался, что видно с рисунка</w:t>
      </w:r>
      <w:r w:rsidR="00337925" w:rsidRPr="00337925">
        <w:t xml:space="preserve"> 3.55</w:t>
      </w:r>
      <w:r w:rsidRPr="00337925">
        <w:t xml:space="preserve"> (б), а с рисунка</w:t>
      </w:r>
      <w:r w:rsidR="00337925" w:rsidRPr="00337925">
        <w:t xml:space="preserve"> 3.55</w:t>
      </w:r>
      <w:r w:rsidRPr="00337925">
        <w:t xml:space="preserve"> (в) видно, что </w:t>
      </w:r>
      <w:r w:rsidR="00F35983" w:rsidRPr="00337925">
        <w:t xml:space="preserve">структура практически не меняется, и поэтому, </w:t>
      </w:r>
      <w:r w:rsidRPr="00337925">
        <w:t xml:space="preserve">каскад </w:t>
      </w:r>
      <w:r w:rsidR="00337925" w:rsidRPr="00337925">
        <w:t>практически</w:t>
      </w:r>
      <w:r w:rsidRPr="00337925">
        <w:t xml:space="preserve"> не влияет на </w:t>
      </w:r>
      <w:r w:rsidR="005C7A65" w:rsidRPr="00337925">
        <w:t>рост оксидной пленки.</w:t>
      </w:r>
    </w:p>
    <w:p w14:paraId="55E72056" w14:textId="77777777" w:rsidR="002419C8" w:rsidRPr="00337925" w:rsidRDefault="002419C8" w:rsidP="004E51AA"/>
    <w:p w14:paraId="532FA8E0" w14:textId="7C141EBD" w:rsidR="00DB3ED9" w:rsidRPr="00337925" w:rsidRDefault="00081F14" w:rsidP="00081F14">
      <w:pPr>
        <w:pStyle w:val="4"/>
      </w:pPr>
      <w:bookmarkStart w:id="137" w:name="_Toc517719249"/>
      <w:r w:rsidRPr="00337925">
        <w:t xml:space="preserve">Каскады на поверхности системы железо </w:t>
      </w:r>
      <w:r w:rsidR="006F3573" w:rsidRPr="00337925">
        <w:t>–</w:t>
      </w:r>
      <w:r w:rsidRPr="00337925">
        <w:t xml:space="preserve"> хром</w:t>
      </w:r>
      <w:r w:rsidR="006F3573" w:rsidRPr="00337925">
        <w:t xml:space="preserve"> - оксид</w:t>
      </w:r>
      <w:r w:rsidR="004060A7" w:rsidRPr="00337925">
        <w:t>.</w:t>
      </w:r>
      <w:bookmarkEnd w:id="137"/>
    </w:p>
    <w:p w14:paraId="0F4413B7" w14:textId="37CD2BCC" w:rsidR="004060A7" w:rsidRPr="00337925" w:rsidRDefault="004060A7" w:rsidP="004060A7">
      <w:r w:rsidRPr="00337925">
        <w:t xml:space="preserve">После окисления системы железо </w:t>
      </w:r>
      <w:r w:rsidR="00130707" w:rsidRPr="00337925">
        <w:t>-</w:t>
      </w:r>
      <w:r w:rsidRPr="00337925">
        <w:t xml:space="preserve"> </w:t>
      </w:r>
      <w:r w:rsidR="00285DA7" w:rsidRPr="00337925">
        <w:t xml:space="preserve">30 </w:t>
      </w:r>
      <w:r w:rsidR="004C3024" w:rsidRPr="00337925">
        <w:t>масс.%</w:t>
      </w:r>
      <w:r w:rsidR="00285DA7" w:rsidRPr="00337925">
        <w:t> хрома</w:t>
      </w:r>
      <w:r w:rsidRPr="00337925">
        <w:t xml:space="preserve"> в течении 100 пс</w:t>
      </w:r>
      <w:r w:rsidR="00BC6C7C" w:rsidRPr="00337925">
        <w:t xml:space="preserve"> (раздел </w:t>
      </w:r>
      <w:r w:rsidR="00BC6C7C" w:rsidRPr="00337925">
        <w:fldChar w:fldCharType="begin"/>
      </w:r>
      <w:r w:rsidR="00BC6C7C" w:rsidRPr="00337925">
        <w:instrText xml:space="preserve"> REF _Ref517687544 \r \h </w:instrText>
      </w:r>
      <w:r w:rsidR="00337925">
        <w:instrText xml:space="preserve"> \* MERGEFORMAT </w:instrText>
      </w:r>
      <w:r w:rsidR="00BC6C7C" w:rsidRPr="00337925">
        <w:fldChar w:fldCharType="separate"/>
      </w:r>
      <w:r w:rsidR="00D01514" w:rsidRPr="00337925">
        <w:t>3.4.2.1</w:t>
      </w:r>
      <w:r w:rsidR="00BC6C7C" w:rsidRPr="00337925">
        <w:fldChar w:fldCharType="end"/>
      </w:r>
      <w:r w:rsidR="00BC6C7C" w:rsidRPr="00337925">
        <w:t>)</w:t>
      </w:r>
      <w:r w:rsidRPr="00337925">
        <w:t xml:space="preserve"> </w:t>
      </w:r>
      <w:r w:rsidR="00981B8A" w:rsidRPr="00337925">
        <w:t>н</w:t>
      </w:r>
      <w:r w:rsidRPr="00337925">
        <w:t xml:space="preserve">а поверхности, как и в других задачах, выбирался атом железа и ему придавался импульс, направленный вниз, равный энергии </w:t>
      </w:r>
      <w:r w:rsidRPr="00337925">
        <w:rPr>
          <w:rFonts w:cs="Times New Roman"/>
        </w:rPr>
        <w:t>≈</w:t>
      </w:r>
      <w:r w:rsidR="00285DA7" w:rsidRPr="00337925">
        <w:t>10</w:t>
      </w:r>
      <w:r w:rsidRPr="00337925">
        <w:t xml:space="preserve"> кэВ. Отжиг проводился в течении </w:t>
      </w:r>
      <w:r w:rsidR="009A76D3" w:rsidRPr="00337925">
        <w:t>15</w:t>
      </w:r>
      <w:r w:rsidRPr="00337925">
        <w:t xml:space="preserve"> пс.</w:t>
      </w:r>
    </w:p>
    <w:p w14:paraId="20C8811A" w14:textId="00837A2F" w:rsidR="00F80EAE" w:rsidRPr="00337925" w:rsidRDefault="003542A8" w:rsidP="003C2968">
      <w:r w:rsidRPr="00337925">
        <w:t>На рисунке</w:t>
      </w:r>
      <w:r w:rsidR="00337925" w:rsidRPr="00337925">
        <w:t xml:space="preserve"> 3.56</w:t>
      </w:r>
      <w:r w:rsidRPr="00337925">
        <w:t xml:space="preserve"> представлен дефектный анализ.</w:t>
      </w:r>
    </w:p>
    <w:p w14:paraId="3E8392C7" w14:textId="77777777" w:rsidR="002419C8" w:rsidRPr="00337925" w:rsidRDefault="002419C8" w:rsidP="003C2968"/>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118"/>
        <w:gridCol w:w="3119"/>
      </w:tblGrid>
      <w:tr w:rsidR="002419C8" w:rsidRPr="00337925" w14:paraId="3A9739B8" w14:textId="509EF01F" w:rsidTr="002419C8">
        <w:tc>
          <w:tcPr>
            <w:tcW w:w="3118" w:type="dxa"/>
            <w:vAlign w:val="center"/>
          </w:tcPr>
          <w:p w14:paraId="3F36AA6D" w14:textId="77777777" w:rsidR="002419C8" w:rsidRPr="00337925" w:rsidRDefault="002419C8" w:rsidP="002419C8">
            <w:pPr>
              <w:pStyle w:val="afb"/>
            </w:pPr>
            <w:r w:rsidRPr="00337925">
              <w:rPr>
                <w:noProof/>
              </w:rPr>
              <w:drawing>
                <wp:inline distT="0" distB="0" distL="0" distR="0" wp14:anchorId="4054BE0E" wp14:editId="4E414589">
                  <wp:extent cx="1706726" cy="1440000"/>
                  <wp:effectExtent l="19050" t="19050" r="27305" b="27305"/>
                  <wp:docPr id="18471" name="Рисунок 1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706726" cy="1440000"/>
                          </a:xfrm>
                          <a:prstGeom prst="rect">
                            <a:avLst/>
                          </a:prstGeom>
                          <a:ln>
                            <a:solidFill>
                              <a:schemeClr val="tx1"/>
                            </a:solidFill>
                          </a:ln>
                        </pic:spPr>
                      </pic:pic>
                    </a:graphicData>
                  </a:graphic>
                </wp:inline>
              </w:drawing>
            </w:r>
          </w:p>
          <w:p w14:paraId="073C9568" w14:textId="2F34E6CC" w:rsidR="002419C8" w:rsidRPr="00337925" w:rsidRDefault="002419C8" w:rsidP="002419C8">
            <w:pPr>
              <w:pStyle w:val="afb"/>
            </w:pPr>
            <w:r w:rsidRPr="00337925">
              <w:t>а</w:t>
            </w:r>
          </w:p>
        </w:tc>
        <w:tc>
          <w:tcPr>
            <w:tcW w:w="3118" w:type="dxa"/>
            <w:vAlign w:val="center"/>
          </w:tcPr>
          <w:p w14:paraId="7D6BB3BC" w14:textId="77777777" w:rsidR="002419C8" w:rsidRPr="00337925" w:rsidRDefault="002419C8" w:rsidP="002419C8">
            <w:pPr>
              <w:pStyle w:val="afb"/>
            </w:pPr>
            <w:r w:rsidRPr="00337925">
              <w:rPr>
                <w:noProof/>
              </w:rPr>
              <w:drawing>
                <wp:inline distT="0" distB="0" distL="0" distR="0" wp14:anchorId="29BC59F5" wp14:editId="42A13EA5">
                  <wp:extent cx="1664289" cy="1440000"/>
                  <wp:effectExtent l="19050" t="19050" r="12700" b="27305"/>
                  <wp:docPr id="18472" name="Рисунок 1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664289" cy="1440000"/>
                          </a:xfrm>
                          <a:prstGeom prst="rect">
                            <a:avLst/>
                          </a:prstGeom>
                          <a:ln>
                            <a:solidFill>
                              <a:schemeClr val="tx1"/>
                            </a:solidFill>
                          </a:ln>
                        </pic:spPr>
                      </pic:pic>
                    </a:graphicData>
                  </a:graphic>
                </wp:inline>
              </w:drawing>
            </w:r>
          </w:p>
          <w:p w14:paraId="3A3C690F" w14:textId="27DB1CDF" w:rsidR="002419C8" w:rsidRPr="00337925" w:rsidRDefault="002419C8" w:rsidP="002419C8">
            <w:pPr>
              <w:pStyle w:val="afb"/>
            </w:pPr>
            <w:r w:rsidRPr="00337925">
              <w:t>б</w:t>
            </w:r>
          </w:p>
        </w:tc>
        <w:tc>
          <w:tcPr>
            <w:tcW w:w="3119" w:type="dxa"/>
            <w:vAlign w:val="center"/>
          </w:tcPr>
          <w:p w14:paraId="077A1695" w14:textId="77777777" w:rsidR="002419C8" w:rsidRPr="00337925" w:rsidRDefault="002419C8" w:rsidP="002419C8">
            <w:pPr>
              <w:pStyle w:val="afb"/>
            </w:pPr>
            <w:r w:rsidRPr="00337925">
              <w:rPr>
                <w:noProof/>
              </w:rPr>
              <w:drawing>
                <wp:inline distT="0" distB="0" distL="0" distR="0" wp14:anchorId="143A85E8" wp14:editId="242FD832">
                  <wp:extent cx="1683742" cy="1440000"/>
                  <wp:effectExtent l="19050" t="19050" r="12065" b="27305"/>
                  <wp:docPr id="18473" name="Рисунок 18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83742" cy="1440000"/>
                          </a:xfrm>
                          <a:prstGeom prst="rect">
                            <a:avLst/>
                          </a:prstGeom>
                          <a:ln>
                            <a:solidFill>
                              <a:schemeClr val="tx1"/>
                            </a:solidFill>
                          </a:ln>
                        </pic:spPr>
                      </pic:pic>
                    </a:graphicData>
                  </a:graphic>
                </wp:inline>
              </w:drawing>
            </w:r>
          </w:p>
          <w:p w14:paraId="7C6EA475" w14:textId="71C1006F" w:rsidR="002419C8" w:rsidRPr="00337925" w:rsidRDefault="002419C8" w:rsidP="002419C8">
            <w:pPr>
              <w:pStyle w:val="afb"/>
              <w:rPr>
                <w:noProof/>
              </w:rPr>
            </w:pPr>
            <w:r w:rsidRPr="00337925">
              <w:t>в</w:t>
            </w:r>
          </w:p>
        </w:tc>
      </w:tr>
    </w:tbl>
    <w:p w14:paraId="55F79CAB" w14:textId="77777777" w:rsidR="002419C8" w:rsidRPr="00337925" w:rsidRDefault="002419C8" w:rsidP="003C2EB8">
      <w:pPr>
        <w:pStyle w:val="afb"/>
        <w:rPr>
          <w:sz w:val="20"/>
          <w:szCs w:val="20"/>
        </w:rPr>
      </w:pPr>
    </w:p>
    <w:p w14:paraId="6D2D1F55" w14:textId="77777777" w:rsidR="002419C8" w:rsidRPr="00337925" w:rsidRDefault="003542A8" w:rsidP="003C2EB8">
      <w:pPr>
        <w:pStyle w:val="afb"/>
        <w:rPr>
          <w:sz w:val="20"/>
          <w:szCs w:val="20"/>
        </w:rPr>
      </w:pPr>
      <w:r w:rsidRPr="00337925">
        <w:rPr>
          <w:sz w:val="20"/>
          <w:szCs w:val="20"/>
        </w:rPr>
        <w:t>а – 2 пс</w:t>
      </w:r>
    </w:p>
    <w:p w14:paraId="65B180BA" w14:textId="77777777" w:rsidR="002419C8" w:rsidRPr="00337925" w:rsidRDefault="003542A8" w:rsidP="003C2EB8">
      <w:pPr>
        <w:pStyle w:val="afb"/>
        <w:rPr>
          <w:sz w:val="20"/>
          <w:szCs w:val="20"/>
        </w:rPr>
      </w:pPr>
      <w:r w:rsidRPr="00337925">
        <w:rPr>
          <w:sz w:val="20"/>
          <w:szCs w:val="20"/>
        </w:rPr>
        <w:t>б – 4 пс</w:t>
      </w:r>
    </w:p>
    <w:p w14:paraId="511A4D39" w14:textId="65A45F19" w:rsidR="003542A8" w:rsidRPr="00337925" w:rsidRDefault="003542A8" w:rsidP="003C2EB8">
      <w:pPr>
        <w:pStyle w:val="afb"/>
        <w:rPr>
          <w:sz w:val="20"/>
          <w:szCs w:val="20"/>
        </w:rPr>
      </w:pPr>
      <w:r w:rsidRPr="00337925">
        <w:rPr>
          <w:sz w:val="20"/>
          <w:szCs w:val="20"/>
        </w:rPr>
        <w:t>в – 15 пс</w:t>
      </w:r>
    </w:p>
    <w:p w14:paraId="6DE121C3" w14:textId="77777777" w:rsidR="002419C8" w:rsidRPr="00337925" w:rsidRDefault="002419C8" w:rsidP="003C2EB8">
      <w:pPr>
        <w:pStyle w:val="afb"/>
        <w:rPr>
          <w:sz w:val="20"/>
          <w:szCs w:val="20"/>
        </w:rPr>
      </w:pPr>
    </w:p>
    <w:p w14:paraId="1672A9B6" w14:textId="79096924" w:rsidR="003542A8" w:rsidRPr="00337925" w:rsidRDefault="003542A8" w:rsidP="003C2EB8">
      <w:pPr>
        <w:pStyle w:val="afb"/>
      </w:pPr>
      <w:r w:rsidRPr="00337925">
        <w:t>Рисунок</w:t>
      </w:r>
      <w:r w:rsidR="00337925" w:rsidRPr="00337925">
        <w:t xml:space="preserve"> 3.56</w:t>
      </w:r>
      <w:r w:rsidRPr="00337925">
        <w:t xml:space="preserve"> – Дефектный анализ каскада.</w:t>
      </w:r>
      <w:r w:rsidR="003C2EB8" w:rsidRPr="00337925">
        <w:t xml:space="preserve"> Синим выделены вакансии, красным – междоузлия.</w:t>
      </w:r>
      <w:r w:rsidR="00130707" w:rsidRPr="00337925">
        <w:t xml:space="preserve"> Атомы кристаллита удалены.</w:t>
      </w:r>
    </w:p>
    <w:p w14:paraId="57B8F8A4" w14:textId="77777777" w:rsidR="002419C8" w:rsidRPr="00337925" w:rsidRDefault="002419C8" w:rsidP="003C2EB8">
      <w:pPr>
        <w:pStyle w:val="afb"/>
      </w:pPr>
    </w:p>
    <w:p w14:paraId="2D563154" w14:textId="5516021B" w:rsidR="00670314" w:rsidRPr="00337925" w:rsidRDefault="00670314" w:rsidP="00DC04DE">
      <w:r w:rsidRPr="00337925">
        <w:t xml:space="preserve">Видны дефекты в приповерхностной зоне, которые образуются из-за роста оксида. В объеме, же остаются дефекты после каскада. Видны краудионы и </w:t>
      </w:r>
      <w:r w:rsidR="00861FF7" w:rsidRPr="00337925">
        <w:t>Френкелевские пары.</w:t>
      </w:r>
      <w:r w:rsidR="00DC04DE" w:rsidRPr="00337925">
        <w:t xml:space="preserve"> В течении отжига не образовывалась петля Франка-Рида как это было в разделе</w:t>
      </w:r>
      <w:r w:rsidR="00337925" w:rsidRPr="00337925">
        <w:t xml:space="preserve"> </w:t>
      </w:r>
      <w:r w:rsidR="00337925" w:rsidRPr="00337925">
        <w:fldChar w:fldCharType="begin"/>
      </w:r>
      <w:r w:rsidR="00337925" w:rsidRPr="00337925">
        <w:instrText xml:space="preserve"> REF _Ref517791487 \r \h </w:instrText>
      </w:r>
      <w:r w:rsidR="00337925">
        <w:instrText xml:space="preserve"> \* MERGEFORMAT </w:instrText>
      </w:r>
      <w:r w:rsidR="00337925" w:rsidRPr="00337925">
        <w:fldChar w:fldCharType="separate"/>
      </w:r>
      <w:r w:rsidR="00337925" w:rsidRPr="00337925">
        <w:t>3.5.2.2</w:t>
      </w:r>
      <w:r w:rsidR="00337925" w:rsidRPr="00337925">
        <w:fldChar w:fldCharType="end"/>
      </w:r>
      <w:r w:rsidR="00DC04DE" w:rsidRPr="00337925">
        <w:t>. Не было замечено распыления поверхности и ее изгиба. Можно сделать вывод, что уже существующая пленка на поверхности блокирует распыление и изгиб поверхности.</w:t>
      </w:r>
    </w:p>
    <w:p w14:paraId="02879A57" w14:textId="47BC5AE4" w:rsidR="003C2EB8" w:rsidRPr="00337925" w:rsidRDefault="003C2EB8" w:rsidP="003C2EB8">
      <w:r w:rsidRPr="00337925">
        <w:t>Параметры каскада представлены в таблице</w:t>
      </w:r>
      <w:r w:rsidR="00337925" w:rsidRPr="00337925">
        <w:t xml:space="preserve"> 3.10</w:t>
      </w:r>
      <w:r w:rsidRPr="00337925">
        <w:t>.</w:t>
      </w:r>
    </w:p>
    <w:p w14:paraId="7FDC8D05" w14:textId="4B1AEB3B" w:rsidR="002419C8" w:rsidRPr="00337925" w:rsidRDefault="002419C8" w:rsidP="003C2EB8"/>
    <w:p w14:paraId="62BF1E5B" w14:textId="77777777" w:rsidR="002419C8" w:rsidRPr="00337925" w:rsidRDefault="002419C8" w:rsidP="003C2EB8"/>
    <w:p w14:paraId="2738A86A" w14:textId="38D3F3E1" w:rsidR="003C2EB8" w:rsidRPr="00337925" w:rsidRDefault="003C2EB8" w:rsidP="003C2EB8">
      <w:pPr>
        <w:pStyle w:val="af9"/>
      </w:pPr>
      <w:r w:rsidRPr="00337925">
        <w:lastRenderedPageBreak/>
        <w:t>Таблица</w:t>
      </w:r>
      <w:r w:rsidR="00337925" w:rsidRPr="00337925">
        <w:t xml:space="preserve"> 3.10</w:t>
      </w:r>
      <w:r w:rsidRPr="00337925">
        <w:t xml:space="preserve"> – Параметры каскада.</w:t>
      </w:r>
    </w:p>
    <w:tbl>
      <w:tblPr>
        <w:tblStyle w:val="a4"/>
        <w:tblW w:w="0" w:type="auto"/>
        <w:tblLook w:val="04A0" w:firstRow="1" w:lastRow="0" w:firstColumn="1" w:lastColumn="0" w:noHBand="0" w:noVBand="1"/>
      </w:tblPr>
      <w:tblGrid>
        <w:gridCol w:w="6091"/>
        <w:gridCol w:w="3254"/>
      </w:tblGrid>
      <w:tr w:rsidR="003C2EB8" w:rsidRPr="00337925" w14:paraId="0B4AA544" w14:textId="77777777" w:rsidTr="003C2EB8">
        <w:tc>
          <w:tcPr>
            <w:tcW w:w="6091" w:type="dxa"/>
          </w:tcPr>
          <w:p w14:paraId="43A1B5D0" w14:textId="77777777" w:rsidR="003C2EB8" w:rsidRPr="00337925" w:rsidRDefault="003C2EB8" w:rsidP="00125B95">
            <w:pPr>
              <w:pStyle w:val="afa"/>
            </w:pPr>
            <w:r w:rsidRPr="00337925">
              <w:t>Общее кол-во атомов в ячейке</w:t>
            </w:r>
          </w:p>
        </w:tc>
        <w:tc>
          <w:tcPr>
            <w:tcW w:w="3254" w:type="dxa"/>
          </w:tcPr>
          <w:p w14:paraId="2DC8CC19" w14:textId="77777777" w:rsidR="003C2EB8" w:rsidRPr="00337925" w:rsidRDefault="003C2EB8" w:rsidP="00125B95">
            <w:pPr>
              <w:pStyle w:val="afa"/>
            </w:pPr>
            <w:r w:rsidRPr="00337925">
              <w:t>617403</w:t>
            </w:r>
          </w:p>
        </w:tc>
      </w:tr>
      <w:tr w:rsidR="003C2EB8" w:rsidRPr="00337925" w14:paraId="6931A9D4" w14:textId="77777777" w:rsidTr="003C2EB8">
        <w:tc>
          <w:tcPr>
            <w:tcW w:w="6091" w:type="dxa"/>
          </w:tcPr>
          <w:p w14:paraId="49B2CE6F" w14:textId="77777777" w:rsidR="003C2EB8" w:rsidRPr="00337925" w:rsidRDefault="003C2EB8" w:rsidP="00125B95">
            <w:pPr>
              <w:pStyle w:val="afa"/>
            </w:pPr>
            <w:r w:rsidRPr="00337925">
              <w:t>Энергия</w:t>
            </w:r>
          </w:p>
        </w:tc>
        <w:tc>
          <w:tcPr>
            <w:tcW w:w="3254" w:type="dxa"/>
          </w:tcPr>
          <w:p w14:paraId="6BA66305" w14:textId="5BB4E8AF" w:rsidR="003C2EB8" w:rsidRPr="00337925" w:rsidRDefault="003C2EB8" w:rsidP="00125B95">
            <w:pPr>
              <w:pStyle w:val="afa"/>
            </w:pPr>
            <w:r w:rsidRPr="00337925">
              <w:t>≈</w:t>
            </w:r>
            <w:r w:rsidR="00285DA7" w:rsidRPr="00337925">
              <w:t>10</w:t>
            </w:r>
            <w:r w:rsidRPr="00337925">
              <w:t xml:space="preserve"> кэВ</w:t>
            </w:r>
          </w:p>
        </w:tc>
      </w:tr>
      <w:tr w:rsidR="003C2EB8" w:rsidRPr="00337925" w14:paraId="7A0FFCE6" w14:textId="77777777" w:rsidTr="003C2EB8">
        <w:tc>
          <w:tcPr>
            <w:tcW w:w="6091" w:type="dxa"/>
          </w:tcPr>
          <w:p w14:paraId="314D2353" w14:textId="77777777" w:rsidR="003C2EB8" w:rsidRPr="00337925" w:rsidRDefault="003C2EB8" w:rsidP="00125B95">
            <w:pPr>
              <w:pStyle w:val="afa"/>
            </w:pPr>
            <w:r w:rsidRPr="00337925">
              <w:t>Глубина проникновения</w:t>
            </w:r>
          </w:p>
        </w:tc>
        <w:tc>
          <w:tcPr>
            <w:tcW w:w="3254" w:type="dxa"/>
          </w:tcPr>
          <w:p w14:paraId="775103E9" w14:textId="77777777" w:rsidR="003C2EB8" w:rsidRPr="00337925" w:rsidRDefault="003C2EB8" w:rsidP="00125B95">
            <w:pPr>
              <w:pStyle w:val="afa"/>
            </w:pPr>
            <w:r w:rsidRPr="00337925">
              <w:rPr>
                <w:rFonts w:cs="Times New Roman"/>
              </w:rPr>
              <w:t>≈</w:t>
            </w:r>
            <w:r w:rsidRPr="00337925">
              <w:t>100 Å</w:t>
            </w:r>
          </w:p>
        </w:tc>
      </w:tr>
      <w:tr w:rsidR="003C2EB8" w:rsidRPr="00337925" w14:paraId="00666939" w14:textId="77777777" w:rsidTr="003C2EB8">
        <w:tc>
          <w:tcPr>
            <w:tcW w:w="6091" w:type="dxa"/>
          </w:tcPr>
          <w:p w14:paraId="5265FC1D" w14:textId="77777777" w:rsidR="003C2EB8" w:rsidRPr="00337925" w:rsidRDefault="003C2EB8" w:rsidP="00125B95">
            <w:pPr>
              <w:pStyle w:val="afa"/>
            </w:pPr>
            <w:r w:rsidRPr="00337925">
              <w:t xml:space="preserve">Максимальный размер каскада по оси </w:t>
            </w:r>
            <w:r w:rsidRPr="00337925">
              <w:rPr>
                <w:lang w:val="en-US"/>
              </w:rPr>
              <w:t>X</w:t>
            </w:r>
          </w:p>
        </w:tc>
        <w:tc>
          <w:tcPr>
            <w:tcW w:w="3254" w:type="dxa"/>
          </w:tcPr>
          <w:p w14:paraId="2D85C86B" w14:textId="77777777" w:rsidR="003C2EB8" w:rsidRPr="00337925" w:rsidRDefault="003C2EB8" w:rsidP="00125B95">
            <w:pPr>
              <w:pStyle w:val="afa"/>
            </w:pPr>
            <w:r w:rsidRPr="00337925">
              <w:rPr>
                <w:rFonts w:cs="Times New Roman"/>
              </w:rPr>
              <w:t>≈</w:t>
            </w:r>
            <w:r w:rsidRPr="00337925">
              <w:t>34 Å</w:t>
            </w:r>
          </w:p>
        </w:tc>
      </w:tr>
      <w:tr w:rsidR="003C2EB8" w:rsidRPr="00337925" w14:paraId="0E4E24E8" w14:textId="77777777" w:rsidTr="003C2EB8">
        <w:tc>
          <w:tcPr>
            <w:tcW w:w="6091" w:type="dxa"/>
          </w:tcPr>
          <w:p w14:paraId="73DF5398" w14:textId="77777777" w:rsidR="003C2EB8" w:rsidRPr="00337925" w:rsidRDefault="003C2EB8" w:rsidP="00125B95">
            <w:pPr>
              <w:pStyle w:val="afa"/>
            </w:pPr>
            <w:r w:rsidRPr="00337925">
              <w:t>Вторичные каскады</w:t>
            </w:r>
          </w:p>
        </w:tc>
        <w:tc>
          <w:tcPr>
            <w:tcW w:w="3254" w:type="dxa"/>
          </w:tcPr>
          <w:p w14:paraId="5996EEA5" w14:textId="77777777" w:rsidR="003C2EB8" w:rsidRPr="00337925" w:rsidRDefault="003C2EB8" w:rsidP="00125B95">
            <w:pPr>
              <w:pStyle w:val="afa"/>
            </w:pPr>
            <w:r w:rsidRPr="00337925">
              <w:t>Нет</w:t>
            </w:r>
          </w:p>
        </w:tc>
      </w:tr>
      <w:tr w:rsidR="003C2EB8" w:rsidRPr="00337925" w14:paraId="2F1915E9" w14:textId="77777777" w:rsidTr="003C2EB8">
        <w:tc>
          <w:tcPr>
            <w:tcW w:w="6091" w:type="dxa"/>
          </w:tcPr>
          <w:p w14:paraId="66EAA083" w14:textId="77777777" w:rsidR="003C2EB8" w:rsidRPr="00337925" w:rsidRDefault="003C2EB8" w:rsidP="00125B95">
            <w:pPr>
              <w:pStyle w:val="afa"/>
            </w:pPr>
            <w:r w:rsidRPr="00337925">
              <w:t>Время отжига</w:t>
            </w:r>
          </w:p>
        </w:tc>
        <w:tc>
          <w:tcPr>
            <w:tcW w:w="3254" w:type="dxa"/>
          </w:tcPr>
          <w:p w14:paraId="521C9F53" w14:textId="77777777" w:rsidR="003C2EB8" w:rsidRPr="00337925" w:rsidRDefault="003C2EB8" w:rsidP="00125B95">
            <w:pPr>
              <w:pStyle w:val="afa"/>
              <w:rPr>
                <w:lang w:val="en-US"/>
              </w:rPr>
            </w:pPr>
            <w:r w:rsidRPr="00337925">
              <w:t>15 пс</w:t>
            </w:r>
          </w:p>
        </w:tc>
      </w:tr>
      <w:tr w:rsidR="003C2EB8" w:rsidRPr="00337925" w14:paraId="7E74BF2B" w14:textId="77777777" w:rsidTr="003C2EB8">
        <w:tc>
          <w:tcPr>
            <w:tcW w:w="6091" w:type="dxa"/>
          </w:tcPr>
          <w:p w14:paraId="2B8638FA" w14:textId="6B10D19C" w:rsidR="003C2EB8" w:rsidRPr="00337925" w:rsidRDefault="003C2EB8" w:rsidP="003C2EB8">
            <w:pPr>
              <w:pStyle w:val="afa"/>
            </w:pPr>
            <w:r w:rsidRPr="00337925">
              <w:t>Общее кол-во остаточных вакансий и межузлий</w:t>
            </w:r>
          </w:p>
        </w:tc>
        <w:tc>
          <w:tcPr>
            <w:tcW w:w="3254" w:type="dxa"/>
          </w:tcPr>
          <w:p w14:paraId="57449E2B" w14:textId="721ADA32" w:rsidR="003C2EB8" w:rsidRPr="00337925" w:rsidRDefault="003C2EB8" w:rsidP="003C2EB8">
            <w:pPr>
              <w:pStyle w:val="afa"/>
            </w:pPr>
            <w:r w:rsidRPr="00337925">
              <w:t>8957</w:t>
            </w:r>
          </w:p>
        </w:tc>
      </w:tr>
      <w:tr w:rsidR="003C2EB8" w:rsidRPr="00337925" w14:paraId="7A510B53" w14:textId="77777777" w:rsidTr="003C2EB8">
        <w:tc>
          <w:tcPr>
            <w:tcW w:w="6091" w:type="dxa"/>
          </w:tcPr>
          <w:p w14:paraId="20EB17E2" w14:textId="43608793" w:rsidR="003C2EB8" w:rsidRPr="00337925" w:rsidRDefault="003C2EB8" w:rsidP="003C2EB8">
            <w:pPr>
              <w:pStyle w:val="afa"/>
            </w:pPr>
            <w:r w:rsidRPr="00337925">
              <w:t>Процентное соотношение от общего кол-ва атомов</w:t>
            </w:r>
          </w:p>
        </w:tc>
        <w:tc>
          <w:tcPr>
            <w:tcW w:w="3254" w:type="dxa"/>
          </w:tcPr>
          <w:p w14:paraId="76000873" w14:textId="4B4058F0" w:rsidR="003C2EB8" w:rsidRPr="00337925" w:rsidRDefault="003C2EB8" w:rsidP="003C2EB8">
            <w:pPr>
              <w:pStyle w:val="afa"/>
            </w:pPr>
            <w:r w:rsidRPr="00337925">
              <w:t>1,45%</w:t>
            </w:r>
          </w:p>
        </w:tc>
      </w:tr>
    </w:tbl>
    <w:p w14:paraId="706A4E8E" w14:textId="2AEC2A41" w:rsidR="003C2EB8" w:rsidRPr="00337925" w:rsidRDefault="003C2EB8" w:rsidP="003C2EB8"/>
    <w:p w14:paraId="411DC12D" w14:textId="57E050BB" w:rsidR="006F3573" w:rsidRPr="00337925" w:rsidRDefault="006F3573" w:rsidP="006F3573">
      <w:pPr>
        <w:pStyle w:val="3"/>
      </w:pPr>
      <w:bookmarkStart w:id="138" w:name="_Toc517719250"/>
      <w:r w:rsidRPr="00337925">
        <w:t>Моделирование каскадообразования в системе железо – хром – алюминий – оксид.</w:t>
      </w:r>
      <w:bookmarkEnd w:id="138"/>
    </w:p>
    <w:p w14:paraId="5385FC5C" w14:textId="485BAD36" w:rsidR="006F3573" w:rsidRPr="00337925" w:rsidRDefault="00637972" w:rsidP="006F3573">
      <w:r w:rsidRPr="00337925">
        <w:t xml:space="preserve">После моделирования </w:t>
      </w:r>
      <w:r w:rsidR="00BC6C7C" w:rsidRPr="00337925">
        <w:t xml:space="preserve">образования и роста оксидной пленки на поверхности системы железо – хром – алюминий – оксид (раздел </w:t>
      </w:r>
      <w:r w:rsidR="00BC6C7C" w:rsidRPr="00337925">
        <w:fldChar w:fldCharType="begin"/>
      </w:r>
      <w:r w:rsidR="00BC6C7C" w:rsidRPr="00337925">
        <w:instrText xml:space="preserve"> REF _Ref517687517 \r \h </w:instrText>
      </w:r>
      <w:r w:rsidR="00337925">
        <w:instrText xml:space="preserve"> \* MERGEFORMAT </w:instrText>
      </w:r>
      <w:r w:rsidR="00BC6C7C" w:rsidRPr="00337925">
        <w:fldChar w:fldCharType="separate"/>
      </w:r>
      <w:r w:rsidR="00D01514" w:rsidRPr="00337925">
        <w:t>3.4.3</w:t>
      </w:r>
      <w:r w:rsidR="00BC6C7C" w:rsidRPr="00337925">
        <w:fldChar w:fldCharType="end"/>
      </w:r>
      <w:r w:rsidR="00BC6C7C" w:rsidRPr="00337925">
        <w:t xml:space="preserve">), оксид достиг толщины </w:t>
      </w:r>
      <w:r w:rsidR="00BC6C7C" w:rsidRPr="00337925">
        <w:rPr>
          <w:rFonts w:cs="Times New Roman"/>
        </w:rPr>
        <w:t>≈</w:t>
      </w:r>
      <w:r w:rsidR="00BC6C7C" w:rsidRPr="00337925">
        <w:t xml:space="preserve">6 Å. Далее, на поверхности выбирался атом железа, которому придавался импульс, направленный вглубь кристаллита, равный энергии </w:t>
      </w:r>
      <w:r w:rsidR="00BC6C7C" w:rsidRPr="00337925">
        <w:rPr>
          <w:rFonts w:cs="Times New Roman"/>
        </w:rPr>
        <w:t>≈</w:t>
      </w:r>
      <w:r w:rsidR="00BC6C7C" w:rsidRPr="00337925">
        <w:t>10 кэВ. Далее проводился отжиг дефектов в течении 10 пс. На рисунке</w:t>
      </w:r>
      <w:r w:rsidR="00337925" w:rsidRPr="00337925">
        <w:t xml:space="preserve"> 3.57</w:t>
      </w:r>
      <w:r w:rsidR="00586F02" w:rsidRPr="00337925">
        <w:t xml:space="preserve"> изображена система в различные моменты времени.</w:t>
      </w:r>
    </w:p>
    <w:p w14:paraId="6ACBC547" w14:textId="77777777" w:rsidR="002419C8" w:rsidRPr="00337925" w:rsidRDefault="002419C8" w:rsidP="006F3573"/>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2"/>
        <w:gridCol w:w="2346"/>
        <w:gridCol w:w="2318"/>
        <w:gridCol w:w="2429"/>
      </w:tblGrid>
      <w:tr w:rsidR="00337925" w:rsidRPr="00337925" w14:paraId="44314102" w14:textId="48801896" w:rsidTr="00337925">
        <w:tc>
          <w:tcPr>
            <w:tcW w:w="2262" w:type="dxa"/>
          </w:tcPr>
          <w:p w14:paraId="51325FEB" w14:textId="77777777" w:rsidR="00337925" w:rsidRPr="00337925" w:rsidRDefault="00337925" w:rsidP="00337925">
            <w:pPr>
              <w:pStyle w:val="afb"/>
            </w:pPr>
            <w:r w:rsidRPr="00337925">
              <w:rPr>
                <w:noProof/>
              </w:rPr>
              <w:drawing>
                <wp:inline distT="0" distB="0" distL="0" distR="0" wp14:anchorId="68381AB1" wp14:editId="68FE75F6">
                  <wp:extent cx="1147003" cy="900000"/>
                  <wp:effectExtent l="19050" t="19050" r="15240" b="1460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147003" cy="900000"/>
                          </a:xfrm>
                          <a:prstGeom prst="rect">
                            <a:avLst/>
                          </a:prstGeom>
                          <a:ln>
                            <a:solidFill>
                              <a:schemeClr val="tx1"/>
                            </a:solidFill>
                          </a:ln>
                        </pic:spPr>
                      </pic:pic>
                    </a:graphicData>
                  </a:graphic>
                </wp:inline>
              </w:drawing>
            </w:r>
          </w:p>
          <w:p w14:paraId="116B6906" w14:textId="14968A2C" w:rsidR="00337925" w:rsidRPr="00337925" w:rsidRDefault="00337925" w:rsidP="00337925">
            <w:pPr>
              <w:pStyle w:val="afb"/>
            </w:pPr>
            <w:r w:rsidRPr="00337925">
              <w:t>а</w:t>
            </w:r>
          </w:p>
        </w:tc>
        <w:tc>
          <w:tcPr>
            <w:tcW w:w="2346" w:type="dxa"/>
          </w:tcPr>
          <w:p w14:paraId="577EADC4" w14:textId="77777777" w:rsidR="00337925" w:rsidRPr="00337925" w:rsidRDefault="00337925" w:rsidP="00337925">
            <w:pPr>
              <w:pStyle w:val="afb"/>
            </w:pPr>
            <w:r w:rsidRPr="00337925">
              <w:rPr>
                <w:noProof/>
              </w:rPr>
              <w:drawing>
                <wp:inline distT="0" distB="0" distL="0" distR="0" wp14:anchorId="4ECCCCDD" wp14:editId="3B284870">
                  <wp:extent cx="1191331" cy="900000"/>
                  <wp:effectExtent l="19050" t="19050" r="27940" b="14605"/>
                  <wp:docPr id="18466" name="Рисунок 18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6578" r="6840"/>
                          <a:stretch/>
                        </pic:blipFill>
                        <pic:spPr bwMode="auto">
                          <a:xfrm>
                            <a:off x="0" y="0"/>
                            <a:ext cx="1191331" cy="900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A8BB96" w14:textId="31DD2D64" w:rsidR="00337925" w:rsidRPr="00337925" w:rsidRDefault="00337925" w:rsidP="00337925">
            <w:pPr>
              <w:pStyle w:val="afb"/>
            </w:pPr>
            <w:r w:rsidRPr="00337925">
              <w:t>б</w:t>
            </w:r>
          </w:p>
        </w:tc>
        <w:tc>
          <w:tcPr>
            <w:tcW w:w="2318" w:type="dxa"/>
          </w:tcPr>
          <w:p w14:paraId="4E2F6466" w14:textId="77777777" w:rsidR="00337925" w:rsidRPr="00337925" w:rsidRDefault="00337925" w:rsidP="00337925">
            <w:pPr>
              <w:pStyle w:val="afb"/>
            </w:pPr>
            <w:r w:rsidRPr="00337925">
              <w:rPr>
                <w:noProof/>
              </w:rPr>
              <w:drawing>
                <wp:inline distT="0" distB="0" distL="0" distR="0" wp14:anchorId="20B5FBC0" wp14:editId="10958D65">
                  <wp:extent cx="1172414" cy="900000"/>
                  <wp:effectExtent l="19050" t="19050" r="27940" b="14605"/>
                  <wp:docPr id="18469" name="Рисунок 1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72414" cy="900000"/>
                          </a:xfrm>
                          <a:prstGeom prst="rect">
                            <a:avLst/>
                          </a:prstGeom>
                          <a:ln>
                            <a:solidFill>
                              <a:schemeClr val="tx1"/>
                            </a:solidFill>
                          </a:ln>
                        </pic:spPr>
                      </pic:pic>
                    </a:graphicData>
                  </a:graphic>
                </wp:inline>
              </w:drawing>
            </w:r>
          </w:p>
          <w:p w14:paraId="573471F9" w14:textId="0B2B8C67" w:rsidR="00337925" w:rsidRPr="00337925" w:rsidRDefault="00337925" w:rsidP="00337925">
            <w:pPr>
              <w:pStyle w:val="afb"/>
              <w:rPr>
                <w:noProof/>
              </w:rPr>
            </w:pPr>
            <w:r w:rsidRPr="00337925">
              <w:t>в</w:t>
            </w:r>
          </w:p>
        </w:tc>
        <w:tc>
          <w:tcPr>
            <w:tcW w:w="2429" w:type="dxa"/>
          </w:tcPr>
          <w:p w14:paraId="70366044" w14:textId="77777777" w:rsidR="00337925" w:rsidRPr="00337925" w:rsidRDefault="00337925" w:rsidP="00337925">
            <w:pPr>
              <w:pStyle w:val="afb"/>
            </w:pPr>
            <w:r w:rsidRPr="00337925">
              <w:rPr>
                <w:noProof/>
              </w:rPr>
              <w:drawing>
                <wp:inline distT="0" distB="0" distL="0" distR="0" wp14:anchorId="3F3440B2" wp14:editId="077D0740">
                  <wp:extent cx="1233909" cy="900000"/>
                  <wp:effectExtent l="19050" t="19050" r="23495" b="14605"/>
                  <wp:docPr id="18470" name="Рисунок 1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6318" r="2778"/>
                          <a:stretch/>
                        </pic:blipFill>
                        <pic:spPr bwMode="auto">
                          <a:xfrm>
                            <a:off x="0" y="0"/>
                            <a:ext cx="1233909" cy="900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3C031D" w14:textId="7117F58E" w:rsidR="00337925" w:rsidRPr="00337925" w:rsidRDefault="00337925" w:rsidP="00337925">
            <w:pPr>
              <w:pStyle w:val="afb"/>
              <w:rPr>
                <w:noProof/>
              </w:rPr>
            </w:pPr>
            <w:r w:rsidRPr="00337925">
              <w:t>г</w:t>
            </w:r>
          </w:p>
        </w:tc>
      </w:tr>
    </w:tbl>
    <w:p w14:paraId="37BAEB38" w14:textId="77777777" w:rsidR="002419C8" w:rsidRPr="00337925" w:rsidRDefault="002419C8" w:rsidP="006B45B7">
      <w:pPr>
        <w:pStyle w:val="afb"/>
        <w:rPr>
          <w:sz w:val="20"/>
          <w:szCs w:val="20"/>
        </w:rPr>
      </w:pPr>
    </w:p>
    <w:p w14:paraId="62251AB1" w14:textId="77777777" w:rsidR="002419C8" w:rsidRPr="00337925" w:rsidRDefault="00767D0D" w:rsidP="006B45B7">
      <w:pPr>
        <w:pStyle w:val="afb"/>
        <w:rPr>
          <w:sz w:val="20"/>
          <w:szCs w:val="20"/>
        </w:rPr>
      </w:pPr>
      <w:r w:rsidRPr="00337925">
        <w:rPr>
          <w:sz w:val="20"/>
          <w:szCs w:val="20"/>
        </w:rPr>
        <w:t>а</w:t>
      </w:r>
      <w:r w:rsidR="006B45B7" w:rsidRPr="00337925">
        <w:rPr>
          <w:sz w:val="20"/>
          <w:szCs w:val="20"/>
        </w:rPr>
        <w:t>, в</w:t>
      </w:r>
      <w:r w:rsidRPr="00337925">
        <w:rPr>
          <w:sz w:val="20"/>
          <w:szCs w:val="20"/>
        </w:rPr>
        <w:t xml:space="preserve"> – область каскада через 1</w:t>
      </w:r>
      <w:r w:rsidR="006B45B7" w:rsidRPr="00337925">
        <w:rPr>
          <w:sz w:val="20"/>
          <w:szCs w:val="20"/>
        </w:rPr>
        <w:t xml:space="preserve"> и 3</w:t>
      </w:r>
      <w:r w:rsidRPr="00337925">
        <w:rPr>
          <w:sz w:val="20"/>
          <w:szCs w:val="20"/>
        </w:rPr>
        <w:t xml:space="preserve"> пс (красным выделены атомы железа, синим – атомы кислорода, желтым – хрома, зеленым - алюминия)</w:t>
      </w:r>
    </w:p>
    <w:p w14:paraId="0E85534C" w14:textId="447DD271" w:rsidR="00BC6C7C" w:rsidRPr="00337925" w:rsidRDefault="00767D0D" w:rsidP="006B45B7">
      <w:pPr>
        <w:pStyle w:val="afb"/>
        <w:rPr>
          <w:sz w:val="20"/>
          <w:szCs w:val="20"/>
        </w:rPr>
      </w:pPr>
      <w:r w:rsidRPr="00337925">
        <w:rPr>
          <w:sz w:val="20"/>
          <w:szCs w:val="20"/>
        </w:rPr>
        <w:t>б</w:t>
      </w:r>
      <w:r w:rsidR="006B45B7" w:rsidRPr="00337925">
        <w:rPr>
          <w:sz w:val="20"/>
          <w:szCs w:val="20"/>
        </w:rPr>
        <w:t>, г</w:t>
      </w:r>
      <w:r w:rsidRPr="00337925">
        <w:rPr>
          <w:sz w:val="20"/>
          <w:szCs w:val="20"/>
        </w:rPr>
        <w:t xml:space="preserve"> – дефектный анализ через 1</w:t>
      </w:r>
      <w:r w:rsidR="006B45B7" w:rsidRPr="00337925">
        <w:rPr>
          <w:sz w:val="20"/>
          <w:szCs w:val="20"/>
        </w:rPr>
        <w:t xml:space="preserve"> и 3</w:t>
      </w:r>
      <w:r w:rsidRPr="00337925">
        <w:rPr>
          <w:sz w:val="20"/>
          <w:szCs w:val="20"/>
        </w:rPr>
        <w:t xml:space="preserve"> пс (атомы кристаллита удалены, красным выделены междоузлия, синим - вакансии)</w:t>
      </w:r>
      <w:r w:rsidR="006B45B7" w:rsidRPr="00337925">
        <w:rPr>
          <w:sz w:val="20"/>
          <w:szCs w:val="20"/>
        </w:rPr>
        <w:t>.</w:t>
      </w:r>
      <w:r w:rsidRPr="00337925">
        <w:rPr>
          <w:sz w:val="20"/>
          <w:szCs w:val="20"/>
        </w:rPr>
        <w:t xml:space="preserve"> </w:t>
      </w:r>
    </w:p>
    <w:p w14:paraId="29FF003C" w14:textId="77777777" w:rsidR="002419C8" w:rsidRPr="00337925" w:rsidRDefault="002419C8" w:rsidP="006B45B7">
      <w:pPr>
        <w:pStyle w:val="afb"/>
        <w:rPr>
          <w:sz w:val="20"/>
          <w:szCs w:val="20"/>
        </w:rPr>
      </w:pPr>
    </w:p>
    <w:p w14:paraId="68E5BF9D" w14:textId="5BBBA18C" w:rsidR="006B45B7" w:rsidRPr="00337925" w:rsidRDefault="006B45B7" w:rsidP="006B45B7">
      <w:pPr>
        <w:pStyle w:val="afb"/>
      </w:pPr>
      <w:r w:rsidRPr="00337925">
        <w:t>Рисунок</w:t>
      </w:r>
      <w:r w:rsidR="00337925" w:rsidRPr="00337925">
        <w:t xml:space="preserve"> 3.57</w:t>
      </w:r>
      <w:r w:rsidRPr="00337925">
        <w:t xml:space="preserve"> - Развитие каскада в кристаллите и дефектный анализ области с каскадом.</w:t>
      </w:r>
    </w:p>
    <w:p w14:paraId="69ABB71D" w14:textId="77777777" w:rsidR="002419C8" w:rsidRPr="00337925" w:rsidRDefault="002419C8" w:rsidP="006B45B7">
      <w:pPr>
        <w:pStyle w:val="afb"/>
      </w:pPr>
    </w:p>
    <w:p w14:paraId="76F40D26" w14:textId="1A4D943C" w:rsidR="003C1AA2" w:rsidRPr="00337925" w:rsidRDefault="003C1AA2" w:rsidP="003C1AA2">
      <w:pPr>
        <w:pStyle w:val="3"/>
      </w:pPr>
      <w:bookmarkStart w:id="139" w:name="_Toc517719251"/>
      <w:r w:rsidRPr="00337925">
        <w:t xml:space="preserve">Моделирование каскадообразования в системе железо </w:t>
      </w:r>
      <w:r w:rsidR="00130707" w:rsidRPr="00337925">
        <w:t>-</w:t>
      </w:r>
      <w:r w:rsidRPr="00337925">
        <w:t xml:space="preserve"> вюстит.</w:t>
      </w:r>
      <w:bookmarkEnd w:id="139"/>
    </w:p>
    <w:p w14:paraId="23E9A2EE" w14:textId="41BD5BA3" w:rsidR="003C1AA2" w:rsidRPr="00337925" w:rsidRDefault="003C1AA2" w:rsidP="003C1AA2">
      <w:pPr>
        <w:pStyle w:val="4"/>
      </w:pPr>
      <w:bookmarkStart w:id="140" w:name="_Toc517719252"/>
      <w:r w:rsidRPr="00337925">
        <w:t>Каскад в объеме вюстита</w:t>
      </w:r>
      <w:r w:rsidR="00A36076" w:rsidRPr="00337925">
        <w:t>.</w:t>
      </w:r>
      <w:bookmarkEnd w:id="140"/>
    </w:p>
    <w:p w14:paraId="28EE6781" w14:textId="1AA3D8B5" w:rsidR="00444DF2" w:rsidRPr="00337925" w:rsidRDefault="00444DF2" w:rsidP="00444DF2">
      <w:r w:rsidRPr="00337925">
        <w:t>Для моделирования каскада создавался кристаллит размерами 80х80х80 атомных слоев с периодическими граничными условиями, прогревался до 600</w:t>
      </w:r>
      <w:r w:rsidRPr="00337925">
        <w:rPr>
          <w:rFonts w:cs="Times New Roman"/>
        </w:rPr>
        <w:t xml:space="preserve"> ˚</w:t>
      </w:r>
      <w:r w:rsidRPr="00337925">
        <w:t xml:space="preserve">С и в произвольной </w:t>
      </w:r>
      <w:r w:rsidRPr="00337925">
        <w:lastRenderedPageBreak/>
        <w:t>точке атому железа придавал</w:t>
      </w:r>
      <w:r w:rsidR="00861FF7" w:rsidRPr="00337925">
        <w:t>ся импульс</w:t>
      </w:r>
      <w:r w:rsidRPr="00337925">
        <w:t xml:space="preserve"> равн</w:t>
      </w:r>
      <w:r w:rsidR="00861FF7" w:rsidRPr="00337925">
        <w:t>ый</w:t>
      </w:r>
      <w:r w:rsidRPr="00337925">
        <w:t xml:space="preserve"> энергии </w:t>
      </w:r>
      <w:r w:rsidRPr="00337925">
        <w:rPr>
          <w:rFonts w:cs="Times New Roman"/>
        </w:rPr>
        <w:t>≈</w:t>
      </w:r>
      <w:r w:rsidRPr="00337925">
        <w:t>10</w:t>
      </w:r>
      <w:r w:rsidR="00BC6C7C" w:rsidRPr="00337925">
        <w:t xml:space="preserve"> </w:t>
      </w:r>
      <w:r w:rsidRPr="00337925">
        <w:t xml:space="preserve">кэВ. После начала каскада происходил отжиг дефектов в течении </w:t>
      </w:r>
      <w:r w:rsidR="001C5A15" w:rsidRPr="00337925">
        <w:t>10</w:t>
      </w:r>
      <w:r w:rsidRPr="00337925">
        <w:t xml:space="preserve"> пс.</w:t>
      </w:r>
    </w:p>
    <w:p w14:paraId="5D05803A" w14:textId="37CA207F" w:rsidR="00444DF2" w:rsidRPr="00337925" w:rsidRDefault="00444DF2" w:rsidP="00444DF2">
      <w:r w:rsidRPr="00337925">
        <w:t>Область, в которой проходил каскад показана на рисунке</w:t>
      </w:r>
      <w:r w:rsidR="00337925" w:rsidRPr="00337925">
        <w:t xml:space="preserve"> 3.58</w:t>
      </w:r>
      <w:r w:rsidRPr="00337925">
        <w:t>.</w:t>
      </w:r>
    </w:p>
    <w:p w14:paraId="3DD7B1E4" w14:textId="77777777" w:rsidR="002419C8" w:rsidRPr="00337925" w:rsidRDefault="002419C8" w:rsidP="00444DF2"/>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1C5A15" w:rsidRPr="00337925" w14:paraId="03E1C7AF" w14:textId="77777777" w:rsidTr="001C5A15">
        <w:tc>
          <w:tcPr>
            <w:tcW w:w="4672" w:type="dxa"/>
            <w:vAlign w:val="center"/>
          </w:tcPr>
          <w:p w14:paraId="785AA83B" w14:textId="77777777" w:rsidR="001C5A15" w:rsidRPr="00337925" w:rsidRDefault="001C5A15" w:rsidP="001C5A15">
            <w:pPr>
              <w:pStyle w:val="afb"/>
            </w:pPr>
            <w:r w:rsidRPr="00337925">
              <w:rPr>
                <w:noProof/>
              </w:rPr>
              <w:drawing>
                <wp:inline distT="0" distB="0" distL="0" distR="0" wp14:anchorId="3670B976" wp14:editId="624B2A03">
                  <wp:extent cx="1042759" cy="1080000"/>
                  <wp:effectExtent l="0" t="0" r="5080" b="6350"/>
                  <wp:docPr id="18481" name="Рисунок 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42759" cy="1080000"/>
                          </a:xfrm>
                          <a:prstGeom prst="rect">
                            <a:avLst/>
                          </a:prstGeom>
                          <a:ln>
                            <a:noFill/>
                          </a:ln>
                        </pic:spPr>
                      </pic:pic>
                    </a:graphicData>
                  </a:graphic>
                </wp:inline>
              </w:drawing>
            </w:r>
          </w:p>
          <w:p w14:paraId="552989DB" w14:textId="48F4DBD0" w:rsidR="001C5A15" w:rsidRPr="00337925" w:rsidRDefault="001C5A15" w:rsidP="001C5A15">
            <w:pPr>
              <w:pStyle w:val="afb"/>
            </w:pPr>
            <w:r w:rsidRPr="00337925">
              <w:t>а</w:t>
            </w:r>
          </w:p>
        </w:tc>
        <w:tc>
          <w:tcPr>
            <w:tcW w:w="4673" w:type="dxa"/>
            <w:vAlign w:val="center"/>
          </w:tcPr>
          <w:p w14:paraId="571D9EE2" w14:textId="77777777" w:rsidR="001C5A15" w:rsidRPr="00337925" w:rsidRDefault="001C5A15" w:rsidP="001C5A15">
            <w:pPr>
              <w:pStyle w:val="afb"/>
            </w:pPr>
            <w:r w:rsidRPr="00337925">
              <w:rPr>
                <w:noProof/>
              </w:rPr>
              <w:drawing>
                <wp:inline distT="0" distB="0" distL="0" distR="0" wp14:anchorId="76AFDFB2" wp14:editId="3BF17BC9">
                  <wp:extent cx="1076288" cy="1080000"/>
                  <wp:effectExtent l="0" t="0" r="0" b="6350"/>
                  <wp:docPr id="18480" name="Рисунок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76288" cy="1080000"/>
                          </a:xfrm>
                          <a:prstGeom prst="rect">
                            <a:avLst/>
                          </a:prstGeom>
                          <a:ln>
                            <a:noFill/>
                          </a:ln>
                        </pic:spPr>
                      </pic:pic>
                    </a:graphicData>
                  </a:graphic>
                </wp:inline>
              </w:drawing>
            </w:r>
          </w:p>
          <w:p w14:paraId="359A84B4" w14:textId="26653685" w:rsidR="001C5A15" w:rsidRPr="00337925" w:rsidRDefault="001C5A15" w:rsidP="001C5A15">
            <w:pPr>
              <w:pStyle w:val="afb"/>
            </w:pPr>
            <w:r w:rsidRPr="00337925">
              <w:t>б</w:t>
            </w:r>
          </w:p>
        </w:tc>
      </w:tr>
    </w:tbl>
    <w:p w14:paraId="32DBCC26" w14:textId="77777777" w:rsidR="002419C8" w:rsidRPr="00337925" w:rsidRDefault="002419C8" w:rsidP="001C5A15">
      <w:pPr>
        <w:pStyle w:val="afb"/>
        <w:rPr>
          <w:sz w:val="20"/>
          <w:szCs w:val="20"/>
        </w:rPr>
      </w:pPr>
    </w:p>
    <w:p w14:paraId="47081878" w14:textId="1C9FA078" w:rsidR="002419C8" w:rsidRPr="00337925" w:rsidRDefault="001C5A15" w:rsidP="001C5A15">
      <w:pPr>
        <w:pStyle w:val="afb"/>
        <w:rPr>
          <w:sz w:val="20"/>
          <w:szCs w:val="20"/>
        </w:rPr>
      </w:pPr>
      <w:r w:rsidRPr="00337925">
        <w:rPr>
          <w:sz w:val="20"/>
          <w:szCs w:val="20"/>
        </w:rPr>
        <w:t>а – железо и кислород</w:t>
      </w:r>
    </w:p>
    <w:p w14:paraId="6B303334" w14:textId="35339C41" w:rsidR="00A36076" w:rsidRPr="00337925" w:rsidRDefault="001C5A15" w:rsidP="001C5A15">
      <w:pPr>
        <w:pStyle w:val="afb"/>
        <w:rPr>
          <w:sz w:val="20"/>
          <w:szCs w:val="20"/>
        </w:rPr>
      </w:pPr>
      <w:r w:rsidRPr="00337925">
        <w:rPr>
          <w:sz w:val="20"/>
          <w:szCs w:val="20"/>
        </w:rPr>
        <w:t>б – кислород удален</w:t>
      </w:r>
    </w:p>
    <w:p w14:paraId="17FE4A46" w14:textId="77777777" w:rsidR="002419C8" w:rsidRPr="00337925" w:rsidRDefault="002419C8" w:rsidP="001C5A15">
      <w:pPr>
        <w:pStyle w:val="afb"/>
        <w:rPr>
          <w:sz w:val="20"/>
          <w:szCs w:val="20"/>
        </w:rPr>
      </w:pPr>
    </w:p>
    <w:p w14:paraId="3DC486DB" w14:textId="2868B08A" w:rsidR="001C5A15" w:rsidRPr="00337925" w:rsidRDefault="001C5A15" w:rsidP="001C5A15">
      <w:pPr>
        <w:pStyle w:val="afb"/>
      </w:pPr>
      <w:r w:rsidRPr="00337925">
        <w:t>Рисунок</w:t>
      </w:r>
      <w:r w:rsidR="00337925" w:rsidRPr="00337925">
        <w:t xml:space="preserve"> 3.58</w:t>
      </w:r>
      <w:r w:rsidRPr="00337925">
        <w:t xml:space="preserve"> – Область кристаллита, где проходит каскад. Синим выделены атомы железа, красным – кислорода.</w:t>
      </w:r>
    </w:p>
    <w:p w14:paraId="2ED7CB01" w14:textId="77777777" w:rsidR="002419C8" w:rsidRPr="00337925" w:rsidRDefault="002419C8" w:rsidP="001C5A15">
      <w:pPr>
        <w:pStyle w:val="afb"/>
      </w:pPr>
    </w:p>
    <w:p w14:paraId="525ECF14" w14:textId="21A45F76" w:rsidR="001C5A15" w:rsidRPr="00337925" w:rsidRDefault="001C5A15" w:rsidP="001C5A15">
      <w:r w:rsidRPr="00337925">
        <w:t>Из-за того, что в системе очень сильно нарушается стехиометрия (рисунок</w:t>
      </w:r>
      <w:r w:rsidR="00337925" w:rsidRPr="00337925">
        <w:t xml:space="preserve"> 3.59</w:t>
      </w:r>
      <w:r w:rsidRPr="00337925">
        <w:t>),</w:t>
      </w:r>
      <w:r w:rsidR="008B4B33" w:rsidRPr="00337925">
        <w:t xml:space="preserve"> наблюдать прохождение каскада не представляется возможным.</w:t>
      </w:r>
    </w:p>
    <w:p w14:paraId="7614B4F8" w14:textId="77777777" w:rsidR="002419C8" w:rsidRPr="00337925" w:rsidRDefault="002419C8" w:rsidP="001C5A15"/>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B4B33" w:rsidRPr="00337925" w14:paraId="012E5058" w14:textId="77777777" w:rsidTr="008B4B33">
        <w:tc>
          <w:tcPr>
            <w:tcW w:w="4672" w:type="dxa"/>
            <w:vAlign w:val="center"/>
          </w:tcPr>
          <w:p w14:paraId="4A071466" w14:textId="77777777" w:rsidR="008B4B33" w:rsidRPr="00337925" w:rsidRDefault="008B4B33" w:rsidP="00457407">
            <w:pPr>
              <w:pStyle w:val="afb"/>
            </w:pPr>
            <w:r w:rsidRPr="00337925">
              <w:rPr>
                <w:noProof/>
              </w:rPr>
              <w:drawing>
                <wp:inline distT="0" distB="0" distL="0" distR="0" wp14:anchorId="4E0188C9" wp14:editId="13183DBD">
                  <wp:extent cx="1111369" cy="1080000"/>
                  <wp:effectExtent l="0" t="0" r="0" b="6350"/>
                  <wp:docPr id="18484" name="Рисунок 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11369" cy="1080000"/>
                          </a:xfrm>
                          <a:prstGeom prst="rect">
                            <a:avLst/>
                          </a:prstGeom>
                          <a:ln>
                            <a:noFill/>
                          </a:ln>
                        </pic:spPr>
                      </pic:pic>
                    </a:graphicData>
                  </a:graphic>
                </wp:inline>
              </w:drawing>
            </w:r>
          </w:p>
          <w:p w14:paraId="62DF5FD3" w14:textId="0CA6731C" w:rsidR="008B4B33" w:rsidRPr="00337925" w:rsidRDefault="008B4B33" w:rsidP="00457407">
            <w:pPr>
              <w:pStyle w:val="afb"/>
            </w:pPr>
            <w:r w:rsidRPr="00337925">
              <w:t>а</w:t>
            </w:r>
          </w:p>
        </w:tc>
        <w:tc>
          <w:tcPr>
            <w:tcW w:w="4673" w:type="dxa"/>
            <w:vAlign w:val="center"/>
          </w:tcPr>
          <w:p w14:paraId="4A0C0C34" w14:textId="77777777" w:rsidR="008B4B33" w:rsidRPr="00337925" w:rsidRDefault="008B4B33" w:rsidP="00457407">
            <w:pPr>
              <w:pStyle w:val="afb"/>
            </w:pPr>
            <w:r w:rsidRPr="00337925">
              <w:rPr>
                <w:noProof/>
              </w:rPr>
              <w:drawing>
                <wp:inline distT="0" distB="0" distL="0" distR="0" wp14:anchorId="75F12067" wp14:editId="20C1A9E2">
                  <wp:extent cx="1921154" cy="1080000"/>
                  <wp:effectExtent l="0" t="0" r="3175" b="6350"/>
                  <wp:docPr id="18486" name="Рисунок 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21154" cy="1080000"/>
                          </a:xfrm>
                          <a:prstGeom prst="rect">
                            <a:avLst/>
                          </a:prstGeom>
                          <a:noFill/>
                          <a:ln>
                            <a:noFill/>
                          </a:ln>
                        </pic:spPr>
                      </pic:pic>
                    </a:graphicData>
                  </a:graphic>
                </wp:inline>
              </w:drawing>
            </w:r>
          </w:p>
          <w:p w14:paraId="2E6C05FC" w14:textId="36065061" w:rsidR="008B4B33" w:rsidRPr="00337925" w:rsidRDefault="008B4B33" w:rsidP="00457407">
            <w:pPr>
              <w:pStyle w:val="afb"/>
            </w:pPr>
            <w:r w:rsidRPr="00337925">
              <w:t>б</w:t>
            </w:r>
          </w:p>
        </w:tc>
      </w:tr>
    </w:tbl>
    <w:p w14:paraId="7857C490" w14:textId="77777777" w:rsidR="002419C8" w:rsidRPr="00337925" w:rsidRDefault="002419C8" w:rsidP="00457407">
      <w:pPr>
        <w:pStyle w:val="afb"/>
        <w:rPr>
          <w:sz w:val="20"/>
          <w:szCs w:val="20"/>
        </w:rPr>
      </w:pPr>
    </w:p>
    <w:p w14:paraId="371D9995" w14:textId="0599CCF0" w:rsidR="002419C8" w:rsidRPr="00337925" w:rsidRDefault="008B4B33" w:rsidP="00457407">
      <w:pPr>
        <w:pStyle w:val="afb"/>
        <w:rPr>
          <w:sz w:val="20"/>
          <w:szCs w:val="20"/>
        </w:rPr>
      </w:pPr>
      <w:r w:rsidRPr="00337925">
        <w:rPr>
          <w:sz w:val="20"/>
          <w:szCs w:val="20"/>
        </w:rPr>
        <w:t xml:space="preserve">а </w:t>
      </w:r>
      <w:r w:rsidR="00457407" w:rsidRPr="00337925">
        <w:rPr>
          <w:sz w:val="20"/>
          <w:szCs w:val="20"/>
        </w:rPr>
        <w:t>–</w:t>
      </w:r>
      <w:r w:rsidRPr="00337925">
        <w:rPr>
          <w:sz w:val="20"/>
          <w:szCs w:val="20"/>
        </w:rPr>
        <w:t xml:space="preserve"> </w:t>
      </w:r>
      <w:r w:rsidR="00457407" w:rsidRPr="00337925">
        <w:rPr>
          <w:sz w:val="20"/>
          <w:szCs w:val="20"/>
        </w:rPr>
        <w:t>область каскада</w:t>
      </w:r>
    </w:p>
    <w:p w14:paraId="0EB7E33E" w14:textId="5A1CBD0D" w:rsidR="008B4B33" w:rsidRPr="00337925" w:rsidRDefault="00457407" w:rsidP="00457407">
      <w:pPr>
        <w:pStyle w:val="afb"/>
        <w:rPr>
          <w:sz w:val="20"/>
          <w:szCs w:val="20"/>
        </w:rPr>
      </w:pPr>
      <w:r w:rsidRPr="00337925">
        <w:rPr>
          <w:sz w:val="20"/>
          <w:szCs w:val="20"/>
        </w:rPr>
        <w:t>б – легенда</w:t>
      </w:r>
    </w:p>
    <w:p w14:paraId="1B8D7590" w14:textId="77777777" w:rsidR="002419C8" w:rsidRPr="00337925" w:rsidRDefault="002419C8" w:rsidP="00457407">
      <w:pPr>
        <w:pStyle w:val="afb"/>
        <w:rPr>
          <w:sz w:val="20"/>
          <w:szCs w:val="20"/>
        </w:rPr>
      </w:pPr>
    </w:p>
    <w:p w14:paraId="276C1810" w14:textId="1F7654E6" w:rsidR="00457407" w:rsidRPr="00337925" w:rsidRDefault="00457407" w:rsidP="00457407">
      <w:pPr>
        <w:pStyle w:val="afb"/>
      </w:pPr>
      <w:r w:rsidRPr="00337925">
        <w:t>Рисунок</w:t>
      </w:r>
      <w:r w:rsidR="00337925" w:rsidRPr="00337925">
        <w:t xml:space="preserve"> 3.59</w:t>
      </w:r>
      <w:r w:rsidRPr="00337925">
        <w:t xml:space="preserve"> – Область каскада в которой атомы покрашены в цвета по их зарядам и легенда для цветов. </w:t>
      </w:r>
    </w:p>
    <w:p w14:paraId="6FB5AC48" w14:textId="77777777" w:rsidR="002419C8" w:rsidRPr="00337925" w:rsidRDefault="002419C8" w:rsidP="00457407">
      <w:pPr>
        <w:pStyle w:val="afb"/>
      </w:pPr>
    </w:p>
    <w:p w14:paraId="63041AB0" w14:textId="49DB915D" w:rsidR="008B4B33" w:rsidRPr="00337925" w:rsidRDefault="00457407" w:rsidP="001C5A15">
      <w:r w:rsidRPr="00337925">
        <w:lastRenderedPageBreak/>
        <w:t xml:space="preserve">Таким образом становится понятно, что прямой анализ прохождения каскада невозможен. Возможно только </w:t>
      </w:r>
      <w:r w:rsidR="005C7A65" w:rsidRPr="00337925">
        <w:t>наблюдать</w:t>
      </w:r>
      <w:r w:rsidRPr="00337925">
        <w:t xml:space="preserve"> как образуются дефекты (рисунок</w:t>
      </w:r>
      <w:r w:rsidR="00337925" w:rsidRPr="00337925">
        <w:t xml:space="preserve"> 3.60</w:t>
      </w:r>
      <w:r w:rsidRPr="00337925">
        <w:t>).</w:t>
      </w:r>
    </w:p>
    <w:p w14:paraId="2244613A" w14:textId="77777777" w:rsidR="002419C8" w:rsidRPr="00337925" w:rsidRDefault="002419C8" w:rsidP="001C5A15"/>
    <w:p w14:paraId="0DA8EA48" w14:textId="3452A751" w:rsidR="00457407" w:rsidRPr="00337925" w:rsidRDefault="00457407" w:rsidP="00457407">
      <w:pPr>
        <w:pStyle w:val="afb"/>
      </w:pPr>
      <w:r w:rsidRPr="00337925">
        <w:rPr>
          <w:noProof/>
        </w:rPr>
        <w:drawing>
          <wp:inline distT="0" distB="0" distL="0" distR="0" wp14:anchorId="153ED113" wp14:editId="39410D61">
            <wp:extent cx="1795394" cy="1800000"/>
            <wp:effectExtent l="0" t="0" r="0" b="0"/>
            <wp:docPr id="18490" name="Рисунок 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95394" cy="1800000"/>
                    </a:xfrm>
                    <a:prstGeom prst="rect">
                      <a:avLst/>
                    </a:prstGeom>
                    <a:ln>
                      <a:noFill/>
                    </a:ln>
                  </pic:spPr>
                </pic:pic>
              </a:graphicData>
            </a:graphic>
          </wp:inline>
        </w:drawing>
      </w:r>
    </w:p>
    <w:p w14:paraId="61E99F92" w14:textId="77777777" w:rsidR="002419C8" w:rsidRPr="00337925" w:rsidRDefault="002419C8" w:rsidP="00457407">
      <w:pPr>
        <w:pStyle w:val="afb"/>
      </w:pPr>
    </w:p>
    <w:p w14:paraId="6ABF3C66" w14:textId="2DA85F16" w:rsidR="00457407" w:rsidRPr="00337925" w:rsidRDefault="00457407" w:rsidP="00457407">
      <w:pPr>
        <w:pStyle w:val="afb"/>
      </w:pPr>
      <w:r w:rsidRPr="00337925">
        <w:t>Рисунок</w:t>
      </w:r>
      <w:r w:rsidR="00337925" w:rsidRPr="00337925">
        <w:t xml:space="preserve"> 3.60</w:t>
      </w:r>
      <w:r w:rsidRPr="00337925">
        <w:t xml:space="preserve"> – Вся расчетная ячейка, в которой проходит каскад через 1 пс после начала. Синим выделены вакансии, красным – междоузлия. Атомы кристаллита удалены.</w:t>
      </w:r>
    </w:p>
    <w:p w14:paraId="1E57E2F3" w14:textId="77777777" w:rsidR="002419C8" w:rsidRPr="00337925" w:rsidRDefault="002419C8" w:rsidP="00457407">
      <w:pPr>
        <w:pStyle w:val="afb"/>
      </w:pPr>
    </w:p>
    <w:p w14:paraId="67E7F634" w14:textId="3931E7DB" w:rsidR="00457407" w:rsidRPr="00337925" w:rsidRDefault="00457407" w:rsidP="001C5A15">
      <w:r w:rsidRPr="00337925">
        <w:t>В дальнейшем, в течении 10 пс отжига, дефектный анализ не дает результатов так как он дает очень «зашумленные» результаты.</w:t>
      </w:r>
      <w:r w:rsidR="00A2307E" w:rsidRPr="00337925">
        <w:t xml:space="preserve"> Косвенные параметры каскада приведены в таблице</w:t>
      </w:r>
      <w:r w:rsidR="00337925" w:rsidRPr="00337925">
        <w:t xml:space="preserve"> 3.11</w:t>
      </w:r>
    </w:p>
    <w:p w14:paraId="1C68736A" w14:textId="77777777" w:rsidR="002419C8" w:rsidRPr="00337925" w:rsidRDefault="002419C8" w:rsidP="001C5A15"/>
    <w:p w14:paraId="505FD5EF" w14:textId="7789A6D5" w:rsidR="00A2307E" w:rsidRPr="00337925" w:rsidRDefault="00A2307E" w:rsidP="00A2307E">
      <w:pPr>
        <w:pStyle w:val="af9"/>
      </w:pPr>
      <w:r w:rsidRPr="00337925">
        <w:t>Таблица</w:t>
      </w:r>
      <w:r w:rsidR="00337925" w:rsidRPr="00337925">
        <w:t xml:space="preserve"> 3.11</w:t>
      </w:r>
      <w:r w:rsidRPr="00337925">
        <w:t xml:space="preserve"> – Параметры каскада.</w:t>
      </w:r>
    </w:p>
    <w:tbl>
      <w:tblPr>
        <w:tblStyle w:val="a4"/>
        <w:tblW w:w="0" w:type="auto"/>
        <w:tblLook w:val="04A0" w:firstRow="1" w:lastRow="0" w:firstColumn="1" w:lastColumn="0" w:noHBand="0" w:noVBand="1"/>
      </w:tblPr>
      <w:tblGrid>
        <w:gridCol w:w="6091"/>
        <w:gridCol w:w="3254"/>
      </w:tblGrid>
      <w:tr w:rsidR="00A2307E" w:rsidRPr="00337925" w14:paraId="0A2CACE6" w14:textId="77777777" w:rsidTr="00A8236F">
        <w:tc>
          <w:tcPr>
            <w:tcW w:w="6091" w:type="dxa"/>
          </w:tcPr>
          <w:p w14:paraId="079F067F" w14:textId="77777777" w:rsidR="00A2307E" w:rsidRPr="00337925" w:rsidRDefault="00A2307E" w:rsidP="00A8236F">
            <w:pPr>
              <w:pStyle w:val="afa"/>
            </w:pPr>
            <w:r w:rsidRPr="00337925">
              <w:t>Общее кол-во атомов в ячейке</w:t>
            </w:r>
          </w:p>
        </w:tc>
        <w:tc>
          <w:tcPr>
            <w:tcW w:w="3254" w:type="dxa"/>
          </w:tcPr>
          <w:p w14:paraId="7AC8F35A" w14:textId="58370393" w:rsidR="00A2307E" w:rsidRPr="00337925" w:rsidRDefault="00A2307E" w:rsidP="00A8236F">
            <w:pPr>
              <w:pStyle w:val="afa"/>
            </w:pPr>
            <w:r w:rsidRPr="00337925">
              <w:t>512000</w:t>
            </w:r>
          </w:p>
        </w:tc>
      </w:tr>
      <w:tr w:rsidR="00A2307E" w:rsidRPr="00337925" w14:paraId="4C2690FE" w14:textId="77777777" w:rsidTr="00A8236F">
        <w:tc>
          <w:tcPr>
            <w:tcW w:w="6091" w:type="dxa"/>
          </w:tcPr>
          <w:p w14:paraId="6EF1A7ED" w14:textId="77777777" w:rsidR="00A2307E" w:rsidRPr="00337925" w:rsidRDefault="00A2307E" w:rsidP="00A8236F">
            <w:pPr>
              <w:pStyle w:val="afa"/>
            </w:pPr>
            <w:r w:rsidRPr="00337925">
              <w:t>Энергия</w:t>
            </w:r>
          </w:p>
        </w:tc>
        <w:tc>
          <w:tcPr>
            <w:tcW w:w="3254" w:type="dxa"/>
          </w:tcPr>
          <w:p w14:paraId="47C42E07" w14:textId="5BCACBCF" w:rsidR="00A2307E" w:rsidRPr="00337925" w:rsidRDefault="00A2307E" w:rsidP="00A8236F">
            <w:pPr>
              <w:pStyle w:val="afa"/>
            </w:pPr>
            <w:r w:rsidRPr="00337925">
              <w:t>≈10 кэВ</w:t>
            </w:r>
          </w:p>
        </w:tc>
      </w:tr>
      <w:tr w:rsidR="00A2307E" w:rsidRPr="00337925" w14:paraId="04913AC6" w14:textId="77777777" w:rsidTr="00A8236F">
        <w:tc>
          <w:tcPr>
            <w:tcW w:w="6091" w:type="dxa"/>
          </w:tcPr>
          <w:p w14:paraId="7E9540ED" w14:textId="0888F0EF" w:rsidR="00A2307E" w:rsidRPr="00337925" w:rsidRDefault="00A2307E" w:rsidP="00A8236F">
            <w:pPr>
              <w:pStyle w:val="afa"/>
            </w:pPr>
            <w:r w:rsidRPr="00337925">
              <w:t xml:space="preserve">Максимальный размер каскада по оси </w:t>
            </w:r>
            <w:r w:rsidRPr="00337925">
              <w:rPr>
                <w:lang w:val="en-US"/>
              </w:rPr>
              <w:t>Z</w:t>
            </w:r>
          </w:p>
        </w:tc>
        <w:tc>
          <w:tcPr>
            <w:tcW w:w="3254" w:type="dxa"/>
          </w:tcPr>
          <w:p w14:paraId="3EE8D070" w14:textId="12F1EC5A" w:rsidR="00A2307E" w:rsidRPr="00337925" w:rsidRDefault="00A2307E" w:rsidP="00A8236F">
            <w:pPr>
              <w:pStyle w:val="afa"/>
            </w:pPr>
            <w:r w:rsidRPr="00337925">
              <w:rPr>
                <w:rFonts w:cs="Times New Roman"/>
              </w:rPr>
              <w:t>≈</w:t>
            </w:r>
            <w:r w:rsidRPr="00337925">
              <w:t>60 Å</w:t>
            </w:r>
          </w:p>
        </w:tc>
      </w:tr>
      <w:tr w:rsidR="00A2307E" w:rsidRPr="00337925" w14:paraId="408C268B" w14:textId="77777777" w:rsidTr="00A8236F">
        <w:tc>
          <w:tcPr>
            <w:tcW w:w="6091" w:type="dxa"/>
          </w:tcPr>
          <w:p w14:paraId="5288687D" w14:textId="77777777" w:rsidR="00A2307E" w:rsidRPr="00337925" w:rsidRDefault="00A2307E" w:rsidP="00A8236F">
            <w:pPr>
              <w:pStyle w:val="afa"/>
            </w:pPr>
            <w:r w:rsidRPr="00337925">
              <w:t xml:space="preserve">Максимальный размер каскада по оси </w:t>
            </w:r>
            <w:r w:rsidRPr="00337925">
              <w:rPr>
                <w:lang w:val="en-US"/>
              </w:rPr>
              <w:t>X</w:t>
            </w:r>
          </w:p>
        </w:tc>
        <w:tc>
          <w:tcPr>
            <w:tcW w:w="3254" w:type="dxa"/>
          </w:tcPr>
          <w:p w14:paraId="561D63D8" w14:textId="5FC9E71C" w:rsidR="00A2307E" w:rsidRPr="00337925" w:rsidRDefault="00A2307E" w:rsidP="00A8236F">
            <w:pPr>
              <w:pStyle w:val="afa"/>
            </w:pPr>
            <w:r w:rsidRPr="00337925">
              <w:rPr>
                <w:rFonts w:cs="Times New Roman"/>
              </w:rPr>
              <w:t>≈</w:t>
            </w:r>
            <w:r w:rsidRPr="00337925">
              <w:t>27 Å</w:t>
            </w:r>
          </w:p>
        </w:tc>
      </w:tr>
      <w:tr w:rsidR="00A2307E" w:rsidRPr="00337925" w14:paraId="4E1C386B" w14:textId="77777777" w:rsidTr="00A8236F">
        <w:tc>
          <w:tcPr>
            <w:tcW w:w="6091" w:type="dxa"/>
          </w:tcPr>
          <w:p w14:paraId="5BAF6A80" w14:textId="77777777" w:rsidR="00A2307E" w:rsidRPr="00337925" w:rsidRDefault="00A2307E" w:rsidP="00A8236F">
            <w:pPr>
              <w:pStyle w:val="afa"/>
            </w:pPr>
            <w:r w:rsidRPr="00337925">
              <w:t>Вторичные каскады</w:t>
            </w:r>
          </w:p>
        </w:tc>
        <w:tc>
          <w:tcPr>
            <w:tcW w:w="3254" w:type="dxa"/>
          </w:tcPr>
          <w:p w14:paraId="73959FB1" w14:textId="77777777" w:rsidR="00A2307E" w:rsidRPr="00337925" w:rsidRDefault="00A2307E" w:rsidP="00A8236F">
            <w:pPr>
              <w:pStyle w:val="afa"/>
            </w:pPr>
            <w:r w:rsidRPr="00337925">
              <w:t>Нет</w:t>
            </w:r>
          </w:p>
        </w:tc>
      </w:tr>
      <w:tr w:rsidR="00A2307E" w:rsidRPr="00337925" w14:paraId="15C96EC8" w14:textId="77777777" w:rsidTr="00A8236F">
        <w:tc>
          <w:tcPr>
            <w:tcW w:w="6091" w:type="dxa"/>
          </w:tcPr>
          <w:p w14:paraId="2BAD4919" w14:textId="77777777" w:rsidR="00A2307E" w:rsidRPr="00337925" w:rsidRDefault="00A2307E" w:rsidP="00A8236F">
            <w:pPr>
              <w:pStyle w:val="afa"/>
            </w:pPr>
            <w:r w:rsidRPr="00337925">
              <w:t>Время отжига</w:t>
            </w:r>
          </w:p>
        </w:tc>
        <w:tc>
          <w:tcPr>
            <w:tcW w:w="3254" w:type="dxa"/>
          </w:tcPr>
          <w:p w14:paraId="31DA10F6" w14:textId="0D40F16C" w:rsidR="00A2307E" w:rsidRPr="00337925" w:rsidRDefault="00A2307E" w:rsidP="00A8236F">
            <w:pPr>
              <w:pStyle w:val="afa"/>
              <w:rPr>
                <w:lang w:val="en-US"/>
              </w:rPr>
            </w:pPr>
            <w:r w:rsidRPr="00337925">
              <w:t>10 пс</w:t>
            </w:r>
          </w:p>
        </w:tc>
      </w:tr>
    </w:tbl>
    <w:p w14:paraId="75FCF0DF" w14:textId="77777777" w:rsidR="00A2307E" w:rsidRPr="00337925" w:rsidRDefault="00A2307E" w:rsidP="001C5A15"/>
    <w:p w14:paraId="6984F080" w14:textId="0D96D740" w:rsidR="00C03066" w:rsidRPr="00337925" w:rsidRDefault="005814D2" w:rsidP="00C03066">
      <w:pPr>
        <w:pStyle w:val="4"/>
      </w:pPr>
      <w:bookmarkStart w:id="141" w:name="_Toc517719253"/>
      <w:r w:rsidRPr="00337925">
        <w:t>Прохождение каскада в системе железо – вюстит.</w:t>
      </w:r>
      <w:bookmarkEnd w:id="141"/>
    </w:p>
    <w:p w14:paraId="092078FC" w14:textId="4B76F989" w:rsidR="004E4782" w:rsidRPr="00337925" w:rsidRDefault="00EF12EC" w:rsidP="004E4782">
      <w:r w:rsidRPr="00337925">
        <w:t xml:space="preserve">Для того чтобы </w:t>
      </w:r>
      <w:r w:rsidR="000C2321" w:rsidRPr="00337925">
        <w:t>проанализировать</w:t>
      </w:r>
      <w:r w:rsidR="00516153" w:rsidRPr="00337925">
        <w:t>,</w:t>
      </w:r>
      <w:r w:rsidRPr="00337925">
        <w:t xml:space="preserve"> как будет </w:t>
      </w:r>
      <w:r w:rsidR="00516153" w:rsidRPr="00337925">
        <w:t>проходить каскад в пленке вюстита</w:t>
      </w:r>
      <w:r w:rsidR="000C2321" w:rsidRPr="00337925">
        <w:t>,</w:t>
      </w:r>
      <w:r w:rsidR="00516153" w:rsidRPr="00337925">
        <w:t xml:space="preserve"> </w:t>
      </w:r>
      <w:r w:rsidR="000C2321" w:rsidRPr="00337925">
        <w:t xml:space="preserve">с размерами порядка 30 Å, </w:t>
      </w:r>
      <w:r w:rsidR="00516153" w:rsidRPr="00337925">
        <w:t xml:space="preserve">на поверхности железа нужно создать уже готовую пленку на поверхности железа, а потом ее прогреть и облучить. </w:t>
      </w:r>
    </w:p>
    <w:p w14:paraId="15CFB12E" w14:textId="6A99903E" w:rsidR="00516153" w:rsidRPr="00337925" w:rsidRDefault="00516153" w:rsidP="004E4782">
      <w:r w:rsidRPr="00337925">
        <w:t xml:space="preserve">Как и раньше, на поверхности вюстита выбирался атом железа и ему придавался импульс, соответствующий энергии </w:t>
      </w:r>
      <w:r w:rsidRPr="00337925">
        <w:rPr>
          <w:rFonts w:cs="Times New Roman"/>
        </w:rPr>
        <w:t>≈</w:t>
      </w:r>
      <w:r w:rsidR="00514EBE" w:rsidRPr="00337925">
        <w:t>10</w:t>
      </w:r>
      <w:r w:rsidRPr="00337925">
        <w:t xml:space="preserve"> кэВ.</w:t>
      </w:r>
    </w:p>
    <w:p w14:paraId="1480D7CF" w14:textId="120513D4" w:rsidR="005457CB" w:rsidRPr="00337925" w:rsidRDefault="005457CB" w:rsidP="005457CB">
      <w:r w:rsidRPr="00337925">
        <w:t xml:space="preserve">Через 4 пс каскад достиг максимального размера </w:t>
      </w:r>
      <w:r w:rsidR="00514EBE" w:rsidRPr="00337925">
        <w:t xml:space="preserve">как </w:t>
      </w:r>
      <w:r w:rsidRPr="00337925">
        <w:t>изображено на рисунке</w:t>
      </w:r>
      <w:r w:rsidR="00337925" w:rsidRPr="00337925">
        <w:t xml:space="preserve"> 3.61</w:t>
      </w:r>
      <w:r w:rsidR="00514EBE" w:rsidRPr="00337925">
        <w:t>.</w:t>
      </w:r>
    </w:p>
    <w:p w14:paraId="6A48A4F8" w14:textId="77777777" w:rsidR="002419C8" w:rsidRPr="00337925" w:rsidRDefault="002419C8" w:rsidP="005457CB"/>
    <w:p w14:paraId="44E2A0E6" w14:textId="7FED9BFA" w:rsidR="005457CB" w:rsidRPr="00337925" w:rsidRDefault="00514EBE" w:rsidP="005457CB">
      <w:pPr>
        <w:pStyle w:val="afb"/>
      </w:pPr>
      <w:r w:rsidRPr="00337925">
        <w:rPr>
          <w:noProof/>
        </w:rPr>
        <w:lastRenderedPageBreak/>
        <w:drawing>
          <wp:inline distT="0" distB="0" distL="0" distR="0" wp14:anchorId="349452B6" wp14:editId="7EBDFB18">
            <wp:extent cx="1606154" cy="1440000"/>
            <wp:effectExtent l="0" t="0" r="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20306" r="25336" b="33945"/>
                    <a:stretch/>
                  </pic:blipFill>
                  <pic:spPr bwMode="auto">
                    <a:xfrm>
                      <a:off x="0" y="0"/>
                      <a:ext cx="1606154" cy="1440000"/>
                    </a:xfrm>
                    <a:prstGeom prst="rect">
                      <a:avLst/>
                    </a:prstGeom>
                    <a:ln>
                      <a:noFill/>
                    </a:ln>
                    <a:extLst>
                      <a:ext uri="{53640926-AAD7-44D8-BBD7-CCE9431645EC}">
                        <a14:shadowObscured xmlns:a14="http://schemas.microsoft.com/office/drawing/2010/main"/>
                      </a:ext>
                    </a:extLst>
                  </pic:spPr>
                </pic:pic>
              </a:graphicData>
            </a:graphic>
          </wp:inline>
        </w:drawing>
      </w:r>
    </w:p>
    <w:p w14:paraId="5985B683" w14:textId="77777777" w:rsidR="002419C8" w:rsidRPr="00337925" w:rsidRDefault="002419C8" w:rsidP="005457CB">
      <w:pPr>
        <w:pStyle w:val="afb"/>
      </w:pPr>
    </w:p>
    <w:p w14:paraId="6DBD44D7" w14:textId="54CB70F3" w:rsidR="005457CB" w:rsidRPr="00337925" w:rsidRDefault="005457CB" w:rsidP="005457CB">
      <w:pPr>
        <w:pStyle w:val="afb"/>
      </w:pPr>
      <w:r w:rsidRPr="00337925">
        <w:t>Рисунок</w:t>
      </w:r>
      <w:r w:rsidR="00337925" w:rsidRPr="00337925">
        <w:t xml:space="preserve"> 3.61</w:t>
      </w:r>
      <w:r w:rsidRPr="00337925">
        <w:t xml:space="preserve"> – Каскад в системе железо </w:t>
      </w:r>
      <w:r w:rsidR="006120A6" w:rsidRPr="00337925">
        <w:t>-</w:t>
      </w:r>
      <w:r w:rsidRPr="00337925">
        <w:t xml:space="preserve"> вюстит. Синим выделены атомы железа, красным – кислорода.</w:t>
      </w:r>
    </w:p>
    <w:p w14:paraId="1499D638" w14:textId="77777777" w:rsidR="002419C8" w:rsidRPr="00337925" w:rsidRDefault="002419C8" w:rsidP="005457CB">
      <w:pPr>
        <w:pStyle w:val="afb"/>
      </w:pPr>
    </w:p>
    <w:p w14:paraId="2B443D6A" w14:textId="1A445DCB" w:rsidR="00E73D52" w:rsidRPr="00337925" w:rsidRDefault="005C7A65" w:rsidP="00E73D52">
      <w:r w:rsidRPr="00337925">
        <w:t>Видны упругие волны, из-за которых</w:t>
      </w:r>
      <w:r w:rsidR="00E73D52" w:rsidRPr="00337925">
        <w:t xml:space="preserve"> не представляется возможной </w:t>
      </w:r>
      <w:r w:rsidR="004C01AE" w:rsidRPr="00337925">
        <w:t>реализация дефектного анализа</w:t>
      </w:r>
      <w:r w:rsidR="00E73D52" w:rsidRPr="00337925">
        <w:t>.</w:t>
      </w:r>
    </w:p>
    <w:p w14:paraId="06C09F2B" w14:textId="23F05566" w:rsidR="005457CB" w:rsidRPr="00337925" w:rsidRDefault="006F7F49" w:rsidP="005457CB">
      <w:r w:rsidRPr="00337925">
        <w:t>Следует отметить, что по сравнению с каскадом в чистом железе не наблюдается ни распыления, ни изгибов поверхности. Параметры каскада приведены в таблице</w:t>
      </w:r>
      <w:r w:rsidR="00337925" w:rsidRPr="00337925">
        <w:t xml:space="preserve"> 3.12</w:t>
      </w:r>
      <w:r w:rsidRPr="00337925">
        <w:t>.</w:t>
      </w:r>
    </w:p>
    <w:p w14:paraId="448ED5E2" w14:textId="77777777" w:rsidR="008339D5" w:rsidRPr="00337925" w:rsidRDefault="008339D5" w:rsidP="005457CB"/>
    <w:p w14:paraId="34ED92EE" w14:textId="092F8542" w:rsidR="006F7F49" w:rsidRPr="00337925" w:rsidRDefault="006F7F49" w:rsidP="006F7F49">
      <w:pPr>
        <w:pStyle w:val="af9"/>
      </w:pPr>
      <w:r w:rsidRPr="00337925">
        <w:t>Таблица</w:t>
      </w:r>
      <w:r w:rsidR="00337925" w:rsidRPr="00337925">
        <w:t xml:space="preserve"> 3.12</w:t>
      </w:r>
      <w:r w:rsidRPr="00337925">
        <w:t xml:space="preserve"> – Параметры каскада.</w:t>
      </w:r>
    </w:p>
    <w:tbl>
      <w:tblPr>
        <w:tblStyle w:val="a4"/>
        <w:tblW w:w="0" w:type="auto"/>
        <w:tblLook w:val="04A0" w:firstRow="1" w:lastRow="0" w:firstColumn="1" w:lastColumn="0" w:noHBand="0" w:noVBand="1"/>
      </w:tblPr>
      <w:tblGrid>
        <w:gridCol w:w="6091"/>
        <w:gridCol w:w="3254"/>
      </w:tblGrid>
      <w:tr w:rsidR="006F7F49" w:rsidRPr="00337925" w14:paraId="18034366" w14:textId="77777777" w:rsidTr="00FE7333">
        <w:tc>
          <w:tcPr>
            <w:tcW w:w="6091" w:type="dxa"/>
          </w:tcPr>
          <w:p w14:paraId="0FD82EF1" w14:textId="77777777" w:rsidR="006F7F49" w:rsidRPr="00337925" w:rsidRDefault="006F7F49" w:rsidP="00FE7333">
            <w:pPr>
              <w:pStyle w:val="afa"/>
            </w:pPr>
            <w:r w:rsidRPr="00337925">
              <w:t>Общее кол-во атомов в ячейке</w:t>
            </w:r>
          </w:p>
        </w:tc>
        <w:tc>
          <w:tcPr>
            <w:tcW w:w="3254" w:type="dxa"/>
          </w:tcPr>
          <w:p w14:paraId="738D8A65" w14:textId="57EF581D" w:rsidR="006F7F49" w:rsidRPr="00337925" w:rsidRDefault="006F7F49" w:rsidP="00FE7333">
            <w:pPr>
              <w:pStyle w:val="afa"/>
            </w:pPr>
            <w:r w:rsidRPr="00337925">
              <w:t>2638801</w:t>
            </w:r>
          </w:p>
        </w:tc>
      </w:tr>
      <w:tr w:rsidR="006F7F49" w:rsidRPr="00337925" w14:paraId="0D1FA1E9" w14:textId="77777777" w:rsidTr="00FE7333">
        <w:tc>
          <w:tcPr>
            <w:tcW w:w="6091" w:type="dxa"/>
          </w:tcPr>
          <w:p w14:paraId="503D5986" w14:textId="77777777" w:rsidR="006F7F49" w:rsidRPr="00337925" w:rsidRDefault="006F7F49" w:rsidP="00FE7333">
            <w:pPr>
              <w:pStyle w:val="afa"/>
            </w:pPr>
            <w:r w:rsidRPr="00337925">
              <w:t>Энергия</w:t>
            </w:r>
          </w:p>
        </w:tc>
        <w:tc>
          <w:tcPr>
            <w:tcW w:w="3254" w:type="dxa"/>
          </w:tcPr>
          <w:p w14:paraId="5CA04FBB" w14:textId="1F1AC722" w:rsidR="006F7F49" w:rsidRPr="00337925" w:rsidRDefault="006F7F49" w:rsidP="00FE7333">
            <w:pPr>
              <w:pStyle w:val="afa"/>
            </w:pPr>
            <w:r w:rsidRPr="00337925">
              <w:t>≈1</w:t>
            </w:r>
            <w:r w:rsidR="000C2321" w:rsidRPr="00337925">
              <w:t>0</w:t>
            </w:r>
            <w:r w:rsidRPr="00337925">
              <w:t xml:space="preserve"> кэВ</w:t>
            </w:r>
          </w:p>
        </w:tc>
      </w:tr>
      <w:tr w:rsidR="006F7F49" w:rsidRPr="00337925" w14:paraId="1DDF126E" w14:textId="77777777" w:rsidTr="00FE7333">
        <w:tc>
          <w:tcPr>
            <w:tcW w:w="6091" w:type="dxa"/>
          </w:tcPr>
          <w:p w14:paraId="11932D7B" w14:textId="1642BB77" w:rsidR="006F7F49" w:rsidRPr="00337925" w:rsidRDefault="006F7F49" w:rsidP="00FE7333">
            <w:pPr>
              <w:pStyle w:val="afa"/>
            </w:pPr>
            <w:r w:rsidRPr="00337925">
              <w:t>Глубина проникновения каскада</w:t>
            </w:r>
          </w:p>
        </w:tc>
        <w:tc>
          <w:tcPr>
            <w:tcW w:w="3254" w:type="dxa"/>
          </w:tcPr>
          <w:p w14:paraId="5644863F" w14:textId="655F5B69" w:rsidR="006F7F49" w:rsidRPr="00337925" w:rsidRDefault="006F7F49" w:rsidP="00FE7333">
            <w:pPr>
              <w:pStyle w:val="afa"/>
            </w:pPr>
            <w:r w:rsidRPr="00337925">
              <w:rPr>
                <w:rFonts w:cs="Times New Roman"/>
              </w:rPr>
              <w:t>≈</w:t>
            </w:r>
            <w:r w:rsidR="000C2321" w:rsidRPr="00337925">
              <w:t>13</w:t>
            </w:r>
            <w:r w:rsidRPr="00337925">
              <w:t>8 Å</w:t>
            </w:r>
          </w:p>
        </w:tc>
      </w:tr>
      <w:tr w:rsidR="006F7F49" w:rsidRPr="00337925" w14:paraId="4266DCC8" w14:textId="77777777" w:rsidTr="00FE7333">
        <w:tc>
          <w:tcPr>
            <w:tcW w:w="6091" w:type="dxa"/>
          </w:tcPr>
          <w:p w14:paraId="11D2BCE3" w14:textId="7C8A0DF7" w:rsidR="006F7F49" w:rsidRPr="00337925" w:rsidRDefault="006F7F49" w:rsidP="00FE7333">
            <w:pPr>
              <w:pStyle w:val="afa"/>
            </w:pPr>
            <w:r w:rsidRPr="00337925">
              <w:t xml:space="preserve">Максимальный размер первичного каскада по оси </w:t>
            </w:r>
            <w:r w:rsidRPr="00337925">
              <w:rPr>
                <w:lang w:val="en-US"/>
              </w:rPr>
              <w:t>X</w:t>
            </w:r>
          </w:p>
        </w:tc>
        <w:tc>
          <w:tcPr>
            <w:tcW w:w="3254" w:type="dxa"/>
          </w:tcPr>
          <w:p w14:paraId="5CA50969" w14:textId="427E39EF" w:rsidR="006F7F49" w:rsidRPr="00337925" w:rsidRDefault="006F7F49" w:rsidP="00FE7333">
            <w:pPr>
              <w:pStyle w:val="afa"/>
            </w:pPr>
            <w:r w:rsidRPr="00337925">
              <w:rPr>
                <w:rFonts w:cs="Times New Roman"/>
              </w:rPr>
              <w:t>≈4</w:t>
            </w:r>
            <w:r w:rsidR="000C2321" w:rsidRPr="00337925">
              <w:rPr>
                <w:rFonts w:cs="Times New Roman"/>
              </w:rPr>
              <w:t>6</w:t>
            </w:r>
            <w:r w:rsidRPr="00337925">
              <w:t xml:space="preserve"> Å</w:t>
            </w:r>
          </w:p>
        </w:tc>
      </w:tr>
      <w:tr w:rsidR="006F7F49" w:rsidRPr="00337925" w14:paraId="1A1FE777" w14:textId="77777777" w:rsidTr="00FE7333">
        <w:tc>
          <w:tcPr>
            <w:tcW w:w="6091" w:type="dxa"/>
          </w:tcPr>
          <w:p w14:paraId="7F30C41D" w14:textId="77777777" w:rsidR="006F7F49" w:rsidRPr="00337925" w:rsidRDefault="006F7F49" w:rsidP="00FE7333">
            <w:pPr>
              <w:pStyle w:val="afa"/>
            </w:pPr>
            <w:r w:rsidRPr="00337925">
              <w:t>Вторичные каскады</w:t>
            </w:r>
          </w:p>
        </w:tc>
        <w:tc>
          <w:tcPr>
            <w:tcW w:w="3254" w:type="dxa"/>
          </w:tcPr>
          <w:p w14:paraId="0CE0761D" w14:textId="2094C0F8" w:rsidR="006F7F49" w:rsidRPr="00337925" w:rsidRDefault="000C2321" w:rsidP="00FE7333">
            <w:pPr>
              <w:pStyle w:val="afa"/>
            </w:pPr>
            <w:r w:rsidRPr="00337925">
              <w:t>Нет</w:t>
            </w:r>
          </w:p>
        </w:tc>
      </w:tr>
      <w:tr w:rsidR="006F7F49" w14:paraId="5BF57EC3" w14:textId="77777777" w:rsidTr="00FE7333">
        <w:tc>
          <w:tcPr>
            <w:tcW w:w="6091" w:type="dxa"/>
          </w:tcPr>
          <w:p w14:paraId="54FF8B28" w14:textId="77777777" w:rsidR="006F7F49" w:rsidRPr="00337925" w:rsidRDefault="006F7F49" w:rsidP="006F7F49">
            <w:pPr>
              <w:pStyle w:val="afa"/>
            </w:pPr>
            <w:r w:rsidRPr="00337925">
              <w:t>Время отжига</w:t>
            </w:r>
          </w:p>
        </w:tc>
        <w:tc>
          <w:tcPr>
            <w:tcW w:w="3254" w:type="dxa"/>
          </w:tcPr>
          <w:p w14:paraId="6A8A6FF2" w14:textId="77777777" w:rsidR="006F7F49" w:rsidRPr="000C2321" w:rsidRDefault="006F7F49" w:rsidP="006F7F49">
            <w:pPr>
              <w:pStyle w:val="afa"/>
              <w:rPr>
                <w:lang w:val="en-US"/>
              </w:rPr>
            </w:pPr>
            <w:r w:rsidRPr="00337925">
              <w:t>15 пс</w:t>
            </w:r>
          </w:p>
        </w:tc>
      </w:tr>
    </w:tbl>
    <w:p w14:paraId="77DBE70B" w14:textId="77777777" w:rsidR="006F7F49" w:rsidRPr="00E73D52" w:rsidRDefault="006F7F49" w:rsidP="006F7F49">
      <w:pPr>
        <w:pStyle w:val="af9"/>
      </w:pPr>
    </w:p>
    <w:p w14:paraId="206305EF" w14:textId="77777777" w:rsidR="00652B21" w:rsidRPr="00DB3ED9" w:rsidRDefault="00652B21">
      <w:pPr>
        <w:spacing w:after="160" w:line="259" w:lineRule="auto"/>
        <w:ind w:firstLine="0"/>
        <w:jc w:val="left"/>
      </w:pPr>
      <w:r w:rsidRPr="00DB3ED9">
        <w:br w:type="page"/>
      </w:r>
    </w:p>
    <w:p w14:paraId="1D14FE64" w14:textId="125D6D7C" w:rsidR="00227BAC" w:rsidRDefault="00F958E3" w:rsidP="00227BAC">
      <w:pPr>
        <w:pStyle w:val="1"/>
      </w:pPr>
      <w:bookmarkStart w:id="142" w:name="_Toc517719254"/>
      <w:bookmarkStart w:id="143" w:name="_Toc514780566"/>
      <w:r>
        <w:lastRenderedPageBreak/>
        <w:t>Выводы</w:t>
      </w:r>
      <w:bookmarkEnd w:id="142"/>
    </w:p>
    <w:p w14:paraId="68552493" w14:textId="77777777" w:rsidR="00227BAC" w:rsidRDefault="00227BAC" w:rsidP="00227BAC"/>
    <w:p w14:paraId="6245250E" w14:textId="496FFD4C" w:rsidR="00227BAC" w:rsidRDefault="00227BAC" w:rsidP="00227BAC">
      <w:pPr>
        <w:rPr>
          <w:rFonts w:eastAsiaTheme="majorEastAsia"/>
        </w:rPr>
      </w:pPr>
      <w:r>
        <w:br w:type="page"/>
      </w:r>
    </w:p>
    <w:p w14:paraId="11E76F14" w14:textId="43F958F7" w:rsidR="00652B21" w:rsidRPr="004C1FA6" w:rsidRDefault="00652B21" w:rsidP="00652B21">
      <w:pPr>
        <w:pStyle w:val="1"/>
      </w:pPr>
      <w:bookmarkStart w:id="144" w:name="_Toc517719255"/>
      <w:r w:rsidRPr="004C1FA6">
        <w:lastRenderedPageBreak/>
        <w:t>Список использованных источников</w:t>
      </w:r>
      <w:bookmarkEnd w:id="143"/>
      <w:bookmarkEnd w:id="144"/>
    </w:p>
    <w:p w14:paraId="5C65668B" w14:textId="4164CB84" w:rsidR="00840288" w:rsidRDefault="00840288" w:rsidP="00840288">
      <w:pPr>
        <w:pStyle w:val="a3"/>
        <w:numPr>
          <w:ilvl w:val="0"/>
          <w:numId w:val="26"/>
        </w:numPr>
        <w:ind w:left="0" w:firstLine="0"/>
        <w:rPr>
          <w:rFonts w:eastAsia="Times New Roman" w:cs="Times New Roman"/>
          <w:noProof/>
          <w:szCs w:val="26"/>
        </w:rPr>
      </w:pPr>
      <w:r w:rsidRPr="00840288">
        <w:rPr>
          <w:rFonts w:eastAsia="Times New Roman" w:cs="Times New Roman"/>
          <w:noProof/>
          <w:szCs w:val="26"/>
        </w:rPr>
        <w:t>Взаимодействие не</w:t>
      </w:r>
      <w:bookmarkStart w:id="145" w:name="Взаимодействие_нейтрона_с_электроном"/>
      <w:bookmarkEnd w:id="145"/>
      <w:r w:rsidRPr="00840288">
        <w:rPr>
          <w:rFonts w:eastAsia="Times New Roman" w:cs="Times New Roman"/>
          <w:noProof/>
          <w:szCs w:val="26"/>
        </w:rPr>
        <w:t>йтрона с электроном //Успехи физических наук. – 1953. – Т. 49. – №. 2. – С. 301-304.</w:t>
      </w:r>
    </w:p>
    <w:p w14:paraId="6E2298B8" w14:textId="637D63AA" w:rsidR="004C1FA6" w:rsidRPr="006A0638" w:rsidRDefault="006A0638" w:rsidP="004C1FA6">
      <w:pPr>
        <w:pStyle w:val="a3"/>
        <w:numPr>
          <w:ilvl w:val="0"/>
          <w:numId w:val="26"/>
        </w:numPr>
        <w:ind w:left="0" w:firstLine="0"/>
        <w:rPr>
          <w:rFonts w:eastAsia="Times New Roman" w:cs="Times New Roman"/>
          <w:noProof/>
          <w:szCs w:val="26"/>
        </w:rPr>
      </w:pPr>
      <w:r w:rsidRPr="006A0638">
        <w:rPr>
          <w:rFonts w:eastAsia="Times New Roman" w:cs="Times New Roman"/>
          <w:noProof/>
          <w:szCs w:val="26"/>
        </w:rPr>
        <w:t>Ядерная физика в интернете. Взаимодействие нейтронов с веществом</w:t>
      </w:r>
      <w:r w:rsidR="00EC2A7F" w:rsidRPr="00EC2A7F">
        <w:rPr>
          <w:rFonts w:eastAsia="Times New Roman" w:cs="Times New Roman"/>
          <w:noProof/>
          <w:szCs w:val="26"/>
        </w:rPr>
        <w:t xml:space="preserve"> (</w:t>
      </w:r>
      <w:r w:rsidR="00EC2A7F">
        <w:rPr>
          <w:rFonts w:eastAsia="Times New Roman" w:cs="Times New Roman"/>
          <w:noProof/>
          <w:szCs w:val="26"/>
        </w:rPr>
        <w:t>Электронный ресурс</w:t>
      </w:r>
      <w:r w:rsidR="00EC2A7F" w:rsidRPr="00EC2A7F">
        <w:rPr>
          <w:rFonts w:eastAsia="Times New Roman" w:cs="Times New Roman"/>
          <w:noProof/>
          <w:szCs w:val="26"/>
        </w:rPr>
        <w:t>).</w:t>
      </w:r>
      <w:r w:rsidRPr="006A0638">
        <w:rPr>
          <w:rFonts w:eastAsia="Times New Roman" w:cs="Times New Roman"/>
          <w:noProof/>
          <w:szCs w:val="26"/>
        </w:rPr>
        <w:t xml:space="preserve"> – </w:t>
      </w:r>
      <w:r w:rsidRPr="006A0638">
        <w:rPr>
          <w:rFonts w:eastAsia="Times New Roman" w:cs="Times New Roman"/>
          <w:noProof/>
          <w:szCs w:val="26"/>
          <w:lang w:val="en-US"/>
        </w:rPr>
        <w:t>URL</w:t>
      </w:r>
      <w:r w:rsidRPr="006A0638">
        <w:rPr>
          <w:rFonts w:eastAsia="Times New Roman" w:cs="Times New Roman"/>
          <w:noProof/>
          <w:szCs w:val="26"/>
        </w:rPr>
        <w:t xml:space="preserve">: </w:t>
      </w:r>
      <w:r w:rsidRPr="006A0638">
        <w:rPr>
          <w:rFonts w:eastAsia="Times New Roman" w:cs="Times New Roman"/>
          <w:noProof/>
          <w:szCs w:val="26"/>
          <w:lang w:val="en-US"/>
        </w:rPr>
        <w:t>http</w:t>
      </w:r>
      <w:r w:rsidRPr="006A0638">
        <w:rPr>
          <w:rFonts w:eastAsia="Times New Roman" w:cs="Times New Roman"/>
          <w:noProof/>
          <w:szCs w:val="26"/>
        </w:rPr>
        <w:t>://</w:t>
      </w:r>
      <w:r w:rsidRPr="006A0638">
        <w:rPr>
          <w:rFonts w:eastAsia="Times New Roman" w:cs="Times New Roman"/>
          <w:noProof/>
          <w:szCs w:val="26"/>
          <w:lang w:val="en-US"/>
        </w:rPr>
        <w:t>nuclp</w:t>
      </w:r>
      <w:bookmarkStart w:id="146" w:name="Nuclphys_snip_msu_ru_neutrons"/>
      <w:bookmarkEnd w:id="146"/>
      <w:r w:rsidRPr="006A0638">
        <w:rPr>
          <w:rFonts w:eastAsia="Times New Roman" w:cs="Times New Roman"/>
          <w:noProof/>
          <w:szCs w:val="26"/>
          <w:lang w:val="en-US"/>
        </w:rPr>
        <w:t>hys</w:t>
      </w:r>
      <w:r w:rsidRPr="006A0638">
        <w:rPr>
          <w:rFonts w:eastAsia="Times New Roman" w:cs="Times New Roman"/>
          <w:noProof/>
          <w:szCs w:val="26"/>
        </w:rPr>
        <w:t>.</w:t>
      </w:r>
      <w:r w:rsidRPr="006A0638">
        <w:rPr>
          <w:rFonts w:eastAsia="Times New Roman" w:cs="Times New Roman"/>
          <w:noProof/>
          <w:szCs w:val="26"/>
          <w:lang w:val="en-US"/>
        </w:rPr>
        <w:t>sinp</w:t>
      </w:r>
      <w:r w:rsidRPr="006A0638">
        <w:rPr>
          <w:rFonts w:eastAsia="Times New Roman" w:cs="Times New Roman"/>
          <w:noProof/>
          <w:szCs w:val="26"/>
        </w:rPr>
        <w:t>.</w:t>
      </w:r>
      <w:r w:rsidRPr="006A0638">
        <w:rPr>
          <w:rFonts w:eastAsia="Times New Roman" w:cs="Times New Roman"/>
          <w:noProof/>
          <w:szCs w:val="26"/>
          <w:lang w:val="en-US"/>
        </w:rPr>
        <w:t>msu</w:t>
      </w:r>
      <w:r w:rsidRPr="006A0638">
        <w:rPr>
          <w:rFonts w:eastAsia="Times New Roman" w:cs="Times New Roman"/>
          <w:noProof/>
          <w:szCs w:val="26"/>
        </w:rPr>
        <w:t>.</w:t>
      </w:r>
      <w:r w:rsidRPr="006A0638">
        <w:rPr>
          <w:rFonts w:eastAsia="Times New Roman" w:cs="Times New Roman"/>
          <w:noProof/>
          <w:szCs w:val="26"/>
          <w:lang w:val="en-US"/>
        </w:rPr>
        <w:t>ru</w:t>
      </w:r>
      <w:r w:rsidRPr="006A0638">
        <w:rPr>
          <w:rFonts w:eastAsia="Times New Roman" w:cs="Times New Roman"/>
          <w:noProof/>
          <w:szCs w:val="26"/>
        </w:rPr>
        <w:t>/</w:t>
      </w:r>
      <w:r w:rsidRPr="006A0638">
        <w:rPr>
          <w:rFonts w:eastAsia="Times New Roman" w:cs="Times New Roman"/>
          <w:noProof/>
          <w:szCs w:val="26"/>
          <w:lang w:val="en-US"/>
        </w:rPr>
        <w:t>partmat</w:t>
      </w:r>
      <w:r w:rsidRPr="006A0638">
        <w:rPr>
          <w:rFonts w:eastAsia="Times New Roman" w:cs="Times New Roman"/>
          <w:noProof/>
          <w:szCs w:val="26"/>
        </w:rPr>
        <w:t>/</w:t>
      </w:r>
      <w:r w:rsidRPr="006A0638">
        <w:rPr>
          <w:rFonts w:eastAsia="Times New Roman" w:cs="Times New Roman"/>
          <w:noProof/>
          <w:szCs w:val="26"/>
          <w:lang w:val="en-US"/>
        </w:rPr>
        <w:t>pm</w:t>
      </w:r>
      <w:r w:rsidRPr="006A0638">
        <w:rPr>
          <w:rFonts w:eastAsia="Times New Roman" w:cs="Times New Roman"/>
          <w:noProof/>
          <w:szCs w:val="26"/>
        </w:rPr>
        <w:t>04.</w:t>
      </w:r>
      <w:r w:rsidRPr="006A0638">
        <w:rPr>
          <w:rFonts w:eastAsia="Times New Roman" w:cs="Times New Roman"/>
          <w:noProof/>
          <w:szCs w:val="26"/>
          <w:lang w:val="en-US"/>
        </w:rPr>
        <w:t>htm</w:t>
      </w:r>
      <w:r w:rsidRPr="006A0638">
        <w:rPr>
          <w:rFonts w:eastAsia="Times New Roman" w:cs="Times New Roman"/>
          <w:noProof/>
          <w:szCs w:val="26"/>
        </w:rPr>
        <w:t xml:space="preserve"> (дата обращения 16.06.2018).</w:t>
      </w:r>
    </w:p>
    <w:p w14:paraId="34595A03" w14:textId="5E1531C1" w:rsidR="0058443C" w:rsidRPr="002C4FA9" w:rsidRDefault="0058443C" w:rsidP="0058443C">
      <w:pPr>
        <w:pStyle w:val="a3"/>
        <w:numPr>
          <w:ilvl w:val="0"/>
          <w:numId w:val="26"/>
        </w:numPr>
        <w:ind w:left="0" w:firstLine="0"/>
        <w:rPr>
          <w:rFonts w:eastAsia="Times New Roman" w:cs="Times New Roman"/>
          <w:noProof/>
          <w:szCs w:val="26"/>
          <w:lang w:val="en-US"/>
        </w:rPr>
      </w:pPr>
      <w:r w:rsidRPr="002C4FA9">
        <w:rPr>
          <w:rFonts w:eastAsia="Times New Roman" w:cs="Times New Roman"/>
          <w:noProof/>
          <w:szCs w:val="26"/>
          <w:lang w:val="en-US"/>
        </w:rPr>
        <w:t>Report from the Inter</w:t>
      </w:r>
      <w:bookmarkStart w:id="147" w:name="IAEA"/>
      <w:bookmarkEnd w:id="147"/>
      <w:r w:rsidRPr="002C4FA9">
        <w:rPr>
          <w:rFonts w:eastAsia="Times New Roman" w:cs="Times New Roman"/>
          <w:noProof/>
          <w:szCs w:val="26"/>
          <w:lang w:val="en-US"/>
        </w:rPr>
        <w:t>national Atomic Energy Agency (IAEA) Nuclear Power Reactors in the World - 2015 Edition. – 2017</w:t>
      </w:r>
    </w:p>
    <w:p w14:paraId="1D7F9DD0" w14:textId="1F8B5C33" w:rsidR="0058443C" w:rsidRPr="00EC2A7F" w:rsidRDefault="00EC2A7F" w:rsidP="0058443C">
      <w:pPr>
        <w:pStyle w:val="a3"/>
        <w:numPr>
          <w:ilvl w:val="0"/>
          <w:numId w:val="26"/>
        </w:numPr>
        <w:ind w:left="0" w:firstLine="0"/>
        <w:rPr>
          <w:rFonts w:eastAsia="Times New Roman" w:cs="Times New Roman"/>
          <w:noProof/>
          <w:szCs w:val="26"/>
        </w:rPr>
      </w:pPr>
      <w:r w:rsidRPr="00EC2A7F">
        <w:rPr>
          <w:rFonts w:eastAsia="Times New Roman" w:cs="Times New Roman"/>
          <w:noProof/>
          <w:szCs w:val="26"/>
        </w:rPr>
        <w:t>Ядерная физика в интернете. Деление ядер</w:t>
      </w:r>
      <w:r>
        <w:rPr>
          <w:rFonts w:eastAsia="Times New Roman" w:cs="Times New Roman"/>
          <w:noProof/>
          <w:szCs w:val="26"/>
        </w:rPr>
        <w:t xml:space="preserve"> (Электронный ресурс)</w:t>
      </w:r>
      <w:r w:rsidRPr="00EC2A7F">
        <w:rPr>
          <w:rFonts w:eastAsia="Times New Roman" w:cs="Times New Roman"/>
          <w:noProof/>
          <w:szCs w:val="26"/>
        </w:rPr>
        <w:t xml:space="preserve">. – </w:t>
      </w:r>
      <w:r w:rsidRPr="00EC2A7F">
        <w:rPr>
          <w:rFonts w:eastAsia="Times New Roman" w:cs="Times New Roman"/>
          <w:noProof/>
          <w:szCs w:val="26"/>
          <w:lang w:val="en-US"/>
        </w:rPr>
        <w:t>URL</w:t>
      </w:r>
      <w:r w:rsidRPr="00EC2A7F">
        <w:rPr>
          <w:rFonts w:eastAsia="Times New Roman" w:cs="Times New Roman"/>
          <w:noProof/>
          <w:szCs w:val="26"/>
        </w:rPr>
        <w:t>: </w:t>
      </w:r>
      <w:r w:rsidR="0058443C" w:rsidRPr="00EC2A7F">
        <w:rPr>
          <w:rFonts w:eastAsia="Times New Roman" w:cs="Times New Roman"/>
          <w:noProof/>
          <w:szCs w:val="26"/>
          <w:lang w:val="en-US"/>
        </w:rPr>
        <w:t>http</w:t>
      </w:r>
      <w:r w:rsidR="0058443C" w:rsidRPr="00EC2A7F">
        <w:rPr>
          <w:rFonts w:eastAsia="Times New Roman" w:cs="Times New Roman"/>
          <w:noProof/>
          <w:szCs w:val="26"/>
        </w:rPr>
        <w:t>://</w:t>
      </w:r>
      <w:r w:rsidR="0058443C" w:rsidRPr="00EC2A7F">
        <w:rPr>
          <w:rFonts w:eastAsia="Times New Roman" w:cs="Times New Roman"/>
          <w:noProof/>
          <w:szCs w:val="26"/>
          <w:lang w:val="en-US"/>
        </w:rPr>
        <w:t>nuclphys</w:t>
      </w:r>
      <w:r w:rsidR="0058443C" w:rsidRPr="00EC2A7F">
        <w:rPr>
          <w:rFonts w:eastAsia="Times New Roman" w:cs="Times New Roman"/>
          <w:noProof/>
          <w:szCs w:val="26"/>
        </w:rPr>
        <w:t>.</w:t>
      </w:r>
      <w:r w:rsidR="0058443C" w:rsidRPr="00EC2A7F">
        <w:rPr>
          <w:rFonts w:eastAsia="Times New Roman" w:cs="Times New Roman"/>
          <w:noProof/>
          <w:szCs w:val="26"/>
          <w:lang w:val="en-US"/>
        </w:rPr>
        <w:t>sinp</w:t>
      </w:r>
      <w:r w:rsidR="0058443C" w:rsidRPr="00EC2A7F">
        <w:rPr>
          <w:rFonts w:eastAsia="Times New Roman" w:cs="Times New Roman"/>
          <w:noProof/>
          <w:szCs w:val="26"/>
        </w:rPr>
        <w:t>.</w:t>
      </w:r>
      <w:r w:rsidR="0058443C" w:rsidRPr="00EC2A7F">
        <w:rPr>
          <w:rFonts w:eastAsia="Times New Roman" w:cs="Times New Roman"/>
          <w:noProof/>
          <w:szCs w:val="26"/>
          <w:lang w:val="en-US"/>
        </w:rPr>
        <w:t>msu</w:t>
      </w:r>
      <w:r w:rsidR="0058443C" w:rsidRPr="00EC2A7F">
        <w:rPr>
          <w:rFonts w:eastAsia="Times New Roman" w:cs="Times New Roman"/>
          <w:noProof/>
          <w:szCs w:val="26"/>
        </w:rPr>
        <w:t>.</w:t>
      </w:r>
      <w:r w:rsidR="0058443C" w:rsidRPr="00EC2A7F">
        <w:rPr>
          <w:rFonts w:eastAsia="Times New Roman" w:cs="Times New Roman"/>
          <w:noProof/>
          <w:szCs w:val="26"/>
          <w:lang w:val="en-US"/>
        </w:rPr>
        <w:t>ru</w:t>
      </w:r>
      <w:r w:rsidR="0058443C" w:rsidRPr="00EC2A7F">
        <w:rPr>
          <w:rFonts w:eastAsia="Times New Roman" w:cs="Times New Roman"/>
          <w:noProof/>
          <w:szCs w:val="26"/>
        </w:rPr>
        <w:t>/</w:t>
      </w:r>
      <w:r w:rsidR="0058443C" w:rsidRPr="00EC2A7F">
        <w:rPr>
          <w:rFonts w:eastAsia="Times New Roman" w:cs="Times New Roman"/>
          <w:noProof/>
          <w:szCs w:val="26"/>
          <w:lang w:val="en-US"/>
        </w:rPr>
        <w:t>sem</w:t>
      </w:r>
      <w:r w:rsidR="0058443C" w:rsidRPr="00EC2A7F">
        <w:rPr>
          <w:rFonts w:eastAsia="Times New Roman" w:cs="Times New Roman"/>
          <w:noProof/>
          <w:szCs w:val="26"/>
        </w:rPr>
        <w:t>2/</w:t>
      </w:r>
      <w:r w:rsidR="0058443C" w:rsidRPr="00EC2A7F">
        <w:rPr>
          <w:rFonts w:eastAsia="Times New Roman" w:cs="Times New Roman"/>
          <w:noProof/>
          <w:szCs w:val="26"/>
          <w:lang w:val="en-US"/>
        </w:rPr>
        <w:t>s</w:t>
      </w:r>
      <w:bookmarkStart w:id="148" w:name="Nuclphys_snip_msu_ru"/>
      <w:bookmarkEnd w:id="148"/>
      <w:r w:rsidR="0058443C" w:rsidRPr="00EC2A7F">
        <w:rPr>
          <w:rFonts w:eastAsia="Times New Roman" w:cs="Times New Roman"/>
          <w:noProof/>
          <w:szCs w:val="26"/>
          <w:lang w:val="en-US"/>
        </w:rPr>
        <w:t>em</w:t>
      </w:r>
      <w:r w:rsidR="0058443C" w:rsidRPr="00EC2A7F">
        <w:rPr>
          <w:rFonts w:eastAsia="Times New Roman" w:cs="Times New Roman"/>
          <w:noProof/>
          <w:szCs w:val="26"/>
        </w:rPr>
        <w:t>12.</w:t>
      </w:r>
      <w:r w:rsidRPr="00EC2A7F">
        <w:rPr>
          <w:rFonts w:eastAsia="Times New Roman" w:cs="Times New Roman"/>
          <w:noProof/>
          <w:szCs w:val="26"/>
          <w:lang w:val="en-US"/>
        </w:rPr>
        <w:t>html</w:t>
      </w:r>
      <w:r w:rsidRPr="00EC2A7F">
        <w:rPr>
          <w:rFonts w:eastAsia="Times New Roman" w:cs="Times New Roman"/>
          <w:noProof/>
          <w:szCs w:val="26"/>
        </w:rPr>
        <w:t xml:space="preserve"> (дата обращения 16.06.2018).</w:t>
      </w:r>
    </w:p>
    <w:p w14:paraId="5A3FCF4E" w14:textId="1C0DE502" w:rsidR="0058443C" w:rsidRPr="00A979E9" w:rsidRDefault="00EC2A7F" w:rsidP="0058443C">
      <w:pPr>
        <w:pStyle w:val="a3"/>
        <w:numPr>
          <w:ilvl w:val="0"/>
          <w:numId w:val="26"/>
        </w:numPr>
        <w:ind w:left="0" w:firstLine="0"/>
        <w:rPr>
          <w:rFonts w:eastAsia="Times New Roman" w:cs="Times New Roman"/>
          <w:noProof/>
          <w:szCs w:val="26"/>
          <w:lang w:val="en-US"/>
        </w:rPr>
      </w:pPr>
      <w:r w:rsidRPr="00800DA3">
        <w:rPr>
          <w:rFonts w:eastAsia="Times New Roman" w:cs="Times New Roman"/>
          <w:noProof/>
          <w:szCs w:val="26"/>
          <w:lang w:val="en-US"/>
        </w:rPr>
        <w:t>Nuclear Power. What</w:t>
      </w:r>
      <w:r w:rsidRPr="00A979E9">
        <w:rPr>
          <w:rFonts w:eastAsia="Times New Roman" w:cs="Times New Roman"/>
          <w:noProof/>
          <w:szCs w:val="26"/>
          <w:lang w:val="en-US"/>
        </w:rPr>
        <w:t xml:space="preserve"> </w:t>
      </w:r>
      <w:r w:rsidRPr="00800DA3">
        <w:rPr>
          <w:rFonts w:eastAsia="Times New Roman" w:cs="Times New Roman"/>
          <w:noProof/>
          <w:szCs w:val="26"/>
          <w:lang w:val="en-US"/>
        </w:rPr>
        <w:t>is</w:t>
      </w:r>
      <w:r w:rsidRPr="00A979E9">
        <w:rPr>
          <w:rFonts w:eastAsia="Times New Roman" w:cs="Times New Roman"/>
          <w:noProof/>
          <w:szCs w:val="26"/>
          <w:lang w:val="en-US"/>
        </w:rPr>
        <w:t xml:space="preserve"> </w:t>
      </w:r>
      <w:r w:rsidRPr="00800DA3">
        <w:rPr>
          <w:rFonts w:eastAsia="Times New Roman" w:cs="Times New Roman"/>
          <w:noProof/>
          <w:szCs w:val="26"/>
          <w:lang w:val="en-US"/>
        </w:rPr>
        <w:t>radiation</w:t>
      </w:r>
      <w:r w:rsidR="00800DA3" w:rsidRPr="00A979E9">
        <w:rPr>
          <w:rFonts w:eastAsia="Times New Roman" w:cs="Times New Roman"/>
          <w:noProof/>
          <w:szCs w:val="26"/>
          <w:lang w:val="en-US"/>
        </w:rPr>
        <w:t xml:space="preserve"> (</w:t>
      </w:r>
      <w:r w:rsidR="00800DA3" w:rsidRPr="00800DA3">
        <w:rPr>
          <w:rFonts w:eastAsia="Times New Roman" w:cs="Times New Roman"/>
          <w:noProof/>
          <w:szCs w:val="26"/>
        </w:rPr>
        <w:t>Электрнный</w:t>
      </w:r>
      <w:r w:rsidR="00800DA3" w:rsidRPr="00A979E9">
        <w:rPr>
          <w:rFonts w:eastAsia="Times New Roman" w:cs="Times New Roman"/>
          <w:noProof/>
          <w:szCs w:val="26"/>
          <w:lang w:val="en-US"/>
        </w:rPr>
        <w:t xml:space="preserve"> </w:t>
      </w:r>
      <w:r w:rsidR="00800DA3" w:rsidRPr="00800DA3">
        <w:rPr>
          <w:rFonts w:eastAsia="Times New Roman" w:cs="Times New Roman"/>
          <w:noProof/>
          <w:szCs w:val="26"/>
        </w:rPr>
        <w:t>ресурс</w:t>
      </w:r>
      <w:r w:rsidR="00800DA3" w:rsidRPr="00A979E9">
        <w:rPr>
          <w:rFonts w:eastAsia="Times New Roman" w:cs="Times New Roman"/>
          <w:noProof/>
          <w:szCs w:val="26"/>
          <w:lang w:val="en-US"/>
        </w:rPr>
        <w:t>)</w:t>
      </w:r>
      <w:r w:rsidRPr="00A979E9">
        <w:rPr>
          <w:rFonts w:eastAsia="Times New Roman" w:cs="Times New Roman"/>
          <w:noProof/>
          <w:szCs w:val="26"/>
          <w:lang w:val="en-US"/>
        </w:rPr>
        <w:t xml:space="preserve">. </w:t>
      </w:r>
      <w:r w:rsidR="00800DA3" w:rsidRPr="00A979E9">
        <w:rPr>
          <w:rFonts w:eastAsia="Times New Roman" w:cs="Times New Roman"/>
          <w:noProof/>
          <w:szCs w:val="26"/>
          <w:lang w:val="en-US"/>
        </w:rPr>
        <w:t xml:space="preserve">– </w:t>
      </w:r>
      <w:r w:rsidR="00800DA3" w:rsidRPr="00800DA3">
        <w:rPr>
          <w:rFonts w:eastAsia="Times New Roman" w:cs="Times New Roman"/>
          <w:noProof/>
          <w:szCs w:val="26"/>
          <w:lang w:val="en-US"/>
        </w:rPr>
        <w:t>URL</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 https</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w</w:t>
      </w:r>
      <w:bookmarkStart w:id="149" w:name="Nuclear_power_net"/>
      <w:bookmarkEnd w:id="149"/>
      <w:r w:rsidR="00800DA3" w:rsidRPr="00800DA3">
        <w:rPr>
          <w:rFonts w:eastAsia="Times New Roman" w:cs="Times New Roman"/>
          <w:noProof/>
          <w:szCs w:val="26"/>
          <w:lang w:val="en-US"/>
        </w:rPr>
        <w:t>ww</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nuclear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power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net</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nuclear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power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reactor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physics</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atomic</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nuclear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physics</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radiation</w:t>
      </w:r>
      <w:r w:rsidR="00800DA3" w:rsidRPr="00A979E9">
        <w:rPr>
          <w:rFonts w:eastAsia="Times New Roman" w:cs="Times New Roman"/>
          <w:noProof/>
          <w:szCs w:val="26"/>
          <w:lang w:val="en-US"/>
        </w:rPr>
        <w:t>/ (</w:t>
      </w:r>
      <w:r w:rsidR="00800DA3" w:rsidRPr="00800DA3">
        <w:rPr>
          <w:rFonts w:eastAsia="Times New Roman" w:cs="Times New Roman"/>
          <w:noProof/>
          <w:szCs w:val="26"/>
        </w:rPr>
        <w:t>дата</w:t>
      </w:r>
      <w:r w:rsidR="00800DA3" w:rsidRPr="00A979E9">
        <w:rPr>
          <w:rFonts w:eastAsia="Times New Roman" w:cs="Times New Roman"/>
          <w:noProof/>
          <w:szCs w:val="26"/>
          <w:lang w:val="en-US"/>
        </w:rPr>
        <w:t xml:space="preserve"> </w:t>
      </w:r>
      <w:r w:rsidR="00800DA3" w:rsidRPr="00800DA3">
        <w:rPr>
          <w:rFonts w:eastAsia="Times New Roman" w:cs="Times New Roman"/>
          <w:noProof/>
          <w:szCs w:val="26"/>
        </w:rPr>
        <w:t>обращения</w:t>
      </w:r>
      <w:r w:rsidR="00800DA3" w:rsidRPr="00A979E9">
        <w:rPr>
          <w:rFonts w:eastAsia="Times New Roman" w:cs="Times New Roman"/>
          <w:noProof/>
          <w:szCs w:val="26"/>
          <w:lang w:val="en-US"/>
        </w:rPr>
        <w:t xml:space="preserve"> 16.06.2018).</w:t>
      </w:r>
    </w:p>
    <w:p w14:paraId="2667DFF6" w14:textId="4984E510" w:rsidR="0058443C" w:rsidRDefault="00C2251E" w:rsidP="00C2251E">
      <w:pPr>
        <w:pStyle w:val="a3"/>
        <w:numPr>
          <w:ilvl w:val="0"/>
          <w:numId w:val="26"/>
        </w:numPr>
        <w:ind w:left="0" w:firstLine="0"/>
        <w:rPr>
          <w:rFonts w:eastAsia="Times New Roman" w:cs="Times New Roman"/>
          <w:noProof/>
          <w:szCs w:val="26"/>
        </w:rPr>
      </w:pPr>
      <w:r w:rsidRPr="00E76761">
        <w:rPr>
          <w:rFonts w:eastAsia="Times New Roman" w:cs="Times New Roman"/>
          <w:noProof/>
          <w:szCs w:val="26"/>
        </w:rPr>
        <w:t>Зеленский Г. К., Иолтух</w:t>
      </w:r>
      <w:bookmarkStart w:id="150" w:name="ГЗеленский_Разраб_хромис_стали_с_пов_кор"/>
      <w:bookmarkEnd w:id="150"/>
      <w:r w:rsidRPr="00E76761">
        <w:rPr>
          <w:rFonts w:eastAsia="Times New Roman" w:cs="Times New Roman"/>
          <w:noProof/>
          <w:szCs w:val="26"/>
        </w:rPr>
        <w:t xml:space="preserve">овский А. Г., Мещеринова И. А. Разработка хромистой стали с повышенной коррозионной стойкостью для оболочек твэлов со свинцовым теплоносителем. Докл. на 7-й Российской конф. по реакторному материаловедению //Труды VII Российской конференции по реакторному материаловедению, Димитровград. – 2003. – С. 166. </w:t>
      </w:r>
    </w:p>
    <w:p w14:paraId="627E1C57" w14:textId="77777777" w:rsidR="00C2251E"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Бекман И.Н. Перспек</w:t>
      </w:r>
      <w:bookmarkStart w:id="151" w:name="ИБекман_Перспективные_ядерные_реакторы"/>
      <w:bookmarkEnd w:id="151"/>
      <w:r w:rsidRPr="00491F7B">
        <w:rPr>
          <w:rFonts w:eastAsia="Times New Roman" w:cs="Times New Roman"/>
          <w:noProof/>
          <w:szCs w:val="26"/>
        </w:rPr>
        <w:t>тивные ядерные реакторы // Наука и материалы – 1985.– С. 22-28.</w:t>
      </w:r>
    </w:p>
    <w:p w14:paraId="4B7B677B" w14:textId="77777777" w:rsidR="00C2251E" w:rsidRPr="00C2251E" w:rsidRDefault="00C2251E" w:rsidP="00C2251E">
      <w:pPr>
        <w:pStyle w:val="a3"/>
        <w:numPr>
          <w:ilvl w:val="0"/>
          <w:numId w:val="26"/>
        </w:numPr>
        <w:ind w:left="0" w:firstLine="0"/>
        <w:rPr>
          <w:rFonts w:eastAsia="Times New Roman" w:cs="Times New Roman"/>
          <w:noProof/>
          <w:szCs w:val="26"/>
          <w:lang w:val="en-US"/>
        </w:rPr>
      </w:pPr>
      <w:r w:rsidRPr="00B2391C">
        <w:rPr>
          <w:rFonts w:eastAsia="Times New Roman" w:cs="Times New Roman"/>
          <w:noProof/>
          <w:szCs w:val="26"/>
          <w:lang w:val="en-US"/>
        </w:rPr>
        <w:t>Klueh R. L., N</w:t>
      </w:r>
      <w:bookmarkStart w:id="152" w:name="RKlueh_FM_steels_for_next_gen_react"/>
      <w:bookmarkEnd w:id="152"/>
      <w:r w:rsidRPr="00B2391C">
        <w:rPr>
          <w:rFonts w:eastAsia="Times New Roman" w:cs="Times New Roman"/>
          <w:noProof/>
          <w:szCs w:val="26"/>
          <w:lang w:val="en-US"/>
        </w:rPr>
        <w:t xml:space="preserve">elson A. T. Ferritic/martensitic steels for next-generation reactors //Journal of Nuclear Materials. – 2007. – </w:t>
      </w:r>
      <w:r w:rsidRPr="00B2391C">
        <w:rPr>
          <w:rFonts w:eastAsia="Times New Roman" w:cs="Times New Roman"/>
          <w:noProof/>
          <w:szCs w:val="26"/>
        </w:rPr>
        <w:t>Т</w:t>
      </w:r>
      <w:r w:rsidRPr="00B2391C">
        <w:rPr>
          <w:rFonts w:eastAsia="Times New Roman" w:cs="Times New Roman"/>
          <w:noProof/>
          <w:szCs w:val="26"/>
          <w:lang w:val="en-US"/>
        </w:rPr>
        <w:t xml:space="preserve">. 371. – №. </w:t>
      </w:r>
      <w:r w:rsidRPr="00C2251E">
        <w:rPr>
          <w:rFonts w:eastAsia="Times New Roman" w:cs="Times New Roman"/>
          <w:noProof/>
          <w:szCs w:val="26"/>
          <w:lang w:val="en-US"/>
        </w:rPr>
        <w:t xml:space="preserve">1-3. – </w:t>
      </w:r>
      <w:r w:rsidRPr="00B2391C">
        <w:rPr>
          <w:rFonts w:eastAsia="Times New Roman" w:cs="Times New Roman"/>
          <w:noProof/>
          <w:szCs w:val="26"/>
        </w:rPr>
        <w:t>С</w:t>
      </w:r>
      <w:r w:rsidRPr="00C2251E">
        <w:rPr>
          <w:rFonts w:eastAsia="Times New Roman" w:cs="Times New Roman"/>
          <w:noProof/>
          <w:szCs w:val="26"/>
          <w:lang w:val="en-US"/>
        </w:rPr>
        <w:t>. 37-52.</w:t>
      </w:r>
    </w:p>
    <w:p w14:paraId="6421F75E" w14:textId="6A944C98" w:rsidR="00C2251E" w:rsidRDefault="00C2251E" w:rsidP="00C2251E">
      <w:pPr>
        <w:pStyle w:val="a3"/>
        <w:numPr>
          <w:ilvl w:val="0"/>
          <w:numId w:val="26"/>
        </w:numPr>
        <w:ind w:left="0" w:firstLine="0"/>
        <w:rPr>
          <w:rFonts w:eastAsia="Times New Roman" w:cs="Times New Roman"/>
          <w:noProof/>
          <w:szCs w:val="26"/>
          <w:lang w:val="en-US"/>
        </w:rPr>
      </w:pPr>
      <w:r w:rsidRPr="00F87A83">
        <w:rPr>
          <w:rFonts w:eastAsia="Times New Roman" w:cs="Times New Roman"/>
          <w:noProof/>
          <w:szCs w:val="26"/>
          <w:lang w:val="en-US"/>
        </w:rPr>
        <w:t>M.B. Tol</w:t>
      </w:r>
      <w:bookmarkStart w:id="153" w:name="FGarner_Compars_of_swelling_fcc_bcc"/>
      <w:bookmarkEnd w:id="153"/>
      <w:r w:rsidRPr="00F87A83">
        <w:rPr>
          <w:rFonts w:eastAsia="Times New Roman" w:cs="Times New Roman"/>
          <w:noProof/>
          <w:szCs w:val="26"/>
          <w:lang w:val="en-US"/>
        </w:rPr>
        <w:t>oczko, B.H. Sencer.Comparison of swelling and irradiation creep behavior of fcc-austenitic and bcc</w:t>
      </w:r>
      <w:r>
        <w:rPr>
          <w:rFonts w:eastAsia="Times New Roman" w:cs="Times New Roman"/>
          <w:noProof/>
          <w:szCs w:val="26"/>
          <w:lang w:val="en-US"/>
        </w:rPr>
        <w:t xml:space="preserve"> </w:t>
      </w:r>
      <w:r w:rsidRPr="00F87A83">
        <w:rPr>
          <w:rFonts w:eastAsia="Times New Roman" w:cs="Times New Roman"/>
          <w:noProof/>
          <w:szCs w:val="26"/>
          <w:lang w:val="en-US"/>
        </w:rPr>
        <w:t>ferritic/martensitic alloys at high neutron exposure //J. Nucl. Mater. 2000, v. 276, p. 123-142.</w:t>
      </w:r>
    </w:p>
    <w:p w14:paraId="7DBAE088" w14:textId="3FC465C1" w:rsidR="00C2251E" w:rsidRDefault="00C2251E" w:rsidP="00C2251E">
      <w:pPr>
        <w:pStyle w:val="a3"/>
        <w:numPr>
          <w:ilvl w:val="0"/>
          <w:numId w:val="26"/>
        </w:numPr>
        <w:ind w:left="0" w:firstLine="0"/>
        <w:rPr>
          <w:rFonts w:eastAsia="Times New Roman" w:cs="Times New Roman"/>
          <w:noProof/>
          <w:szCs w:val="26"/>
          <w:lang w:val="en-US"/>
        </w:rPr>
      </w:pPr>
      <w:r w:rsidRPr="00B2391C">
        <w:rPr>
          <w:rFonts w:eastAsia="Times New Roman" w:cs="Times New Roman"/>
          <w:noProof/>
          <w:szCs w:val="26"/>
          <w:lang w:val="en-US"/>
        </w:rPr>
        <w:t>Klueh R. L. et al. Ferritic/marte</w:t>
      </w:r>
      <w:bookmarkStart w:id="154" w:name="RKlueh_FM_steel_overwiew"/>
      <w:bookmarkEnd w:id="154"/>
      <w:r w:rsidRPr="00B2391C">
        <w:rPr>
          <w:rFonts w:eastAsia="Times New Roman" w:cs="Times New Roman"/>
          <w:noProof/>
          <w:szCs w:val="26"/>
          <w:lang w:val="en-US"/>
        </w:rPr>
        <w:t>nsitic steels–overview of recent results //Journal of Nuclear Materials. – 2002. – Т. 307. – С. 455-465.</w:t>
      </w:r>
    </w:p>
    <w:p w14:paraId="6C8075FA" w14:textId="681F8439" w:rsidR="00350CE6" w:rsidRPr="00350CE6" w:rsidRDefault="00350CE6" w:rsidP="00350CE6">
      <w:pPr>
        <w:pStyle w:val="a3"/>
        <w:numPr>
          <w:ilvl w:val="0"/>
          <w:numId w:val="26"/>
        </w:numPr>
        <w:ind w:left="0" w:firstLine="0"/>
        <w:rPr>
          <w:rFonts w:eastAsia="Times New Roman" w:cs="Times New Roman"/>
          <w:noProof/>
          <w:szCs w:val="26"/>
        </w:rPr>
      </w:pPr>
      <w:r w:rsidRPr="00350CE6">
        <w:rPr>
          <w:rFonts w:eastAsia="Times New Roman" w:cs="Times New Roman"/>
          <w:noProof/>
          <w:szCs w:val="26"/>
        </w:rPr>
        <w:t>Воеводин В. Н. и др. Фазовая стаби</w:t>
      </w:r>
      <w:bookmarkStart w:id="155" w:name="ВВоеводин_Фазовая_стаб_дисп_упроч_стале"/>
      <w:bookmarkEnd w:id="155"/>
      <w:r w:rsidRPr="00350CE6">
        <w:rPr>
          <w:rFonts w:eastAsia="Times New Roman" w:cs="Times New Roman"/>
          <w:noProof/>
          <w:szCs w:val="26"/>
        </w:rPr>
        <w:t>льность дисперсно-упрочненных оксидами частиц в ДУО ферритомартенситных сталях //Вопросы атомной науки и техники. – 2011.</w:t>
      </w:r>
    </w:p>
    <w:p w14:paraId="0103F43E" w14:textId="77777777" w:rsidR="00C2251E" w:rsidRPr="00491F7B"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Воеводин В. Н., Неклюдов И. М. Проб</w:t>
      </w:r>
      <w:bookmarkStart w:id="156" w:name="ВВоеводин_Проблемы_рад_стойк_констр_мат"/>
      <w:bookmarkEnd w:id="156"/>
      <w:r w:rsidRPr="00491F7B">
        <w:rPr>
          <w:rFonts w:eastAsia="Times New Roman" w:cs="Times New Roman"/>
          <w:noProof/>
          <w:szCs w:val="26"/>
        </w:rPr>
        <w:t>лемы радиационной стойкости конструкционных материалов ядерной энергетики // Вісник Харківського Університету. Серія фізична «Ядра, частинки, поля». – 2006. – С. 3 22.</w:t>
      </w:r>
    </w:p>
    <w:p w14:paraId="18316758" w14:textId="77777777" w:rsidR="00C2251E"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 xml:space="preserve">Калин Б.А., Платонов П.А., Тузов Ю.В., Чернов И.И., Штромбах Я.И. Физическое материаловедение: Учебник для </w:t>
      </w:r>
      <w:bookmarkStart w:id="157" w:name="БКалин_Материаловедение_6Т"/>
      <w:bookmarkEnd w:id="157"/>
      <w:r w:rsidRPr="00491F7B">
        <w:rPr>
          <w:rFonts w:eastAsia="Times New Roman" w:cs="Times New Roman"/>
          <w:noProof/>
          <w:szCs w:val="26"/>
        </w:rPr>
        <w:t>вузов. В 7 т. // Под общей ред. Б.А. Калина. Том 6. Конструкционные материалы ядерной техники/– М.: НИЯУ МИФИ, 2012. – 640 с.</w:t>
      </w:r>
    </w:p>
    <w:p w14:paraId="1532C8C1" w14:textId="77777777" w:rsidR="00C2251E" w:rsidRPr="0058443C" w:rsidRDefault="00C2251E" w:rsidP="00C2251E">
      <w:pPr>
        <w:pStyle w:val="a3"/>
        <w:numPr>
          <w:ilvl w:val="0"/>
          <w:numId w:val="26"/>
        </w:numPr>
        <w:ind w:left="0" w:firstLine="0"/>
        <w:rPr>
          <w:rFonts w:eastAsia="Times New Roman" w:cs="Times New Roman"/>
          <w:noProof/>
          <w:szCs w:val="26"/>
        </w:rPr>
      </w:pPr>
      <w:r w:rsidRPr="005D10FD">
        <w:rPr>
          <w:rFonts w:eastAsia="Times New Roman" w:cs="Times New Roman"/>
          <w:noProof/>
          <w:szCs w:val="26"/>
        </w:rPr>
        <w:lastRenderedPageBreak/>
        <w:t>Ибрагим</w:t>
      </w:r>
      <w:bookmarkStart w:id="158" w:name="ШИбрагимов_Иссле_свойст_облуч_желез"/>
      <w:bookmarkEnd w:id="158"/>
      <w:r w:rsidRPr="005D10FD">
        <w:rPr>
          <w:rFonts w:eastAsia="Times New Roman" w:cs="Times New Roman"/>
          <w:noProof/>
          <w:szCs w:val="26"/>
        </w:rPr>
        <w:t xml:space="preserve">ов Ш. Ш., Кармилов А. Г. Исследование свойств облученного нейтронами железа //Физика металлов и металловедение. – 1963. – Т. 16. – №. </w:t>
      </w:r>
      <w:r w:rsidRPr="0058443C">
        <w:rPr>
          <w:rFonts w:eastAsia="Times New Roman" w:cs="Times New Roman"/>
          <w:noProof/>
          <w:szCs w:val="26"/>
        </w:rPr>
        <w:t>1. – С. 40.</w:t>
      </w:r>
    </w:p>
    <w:p w14:paraId="7E1D1830" w14:textId="77777777" w:rsidR="00C2251E" w:rsidRDefault="00C2251E" w:rsidP="00C2251E">
      <w:pPr>
        <w:pStyle w:val="a3"/>
        <w:numPr>
          <w:ilvl w:val="0"/>
          <w:numId w:val="26"/>
        </w:numPr>
        <w:ind w:left="0" w:firstLine="0"/>
        <w:rPr>
          <w:rFonts w:eastAsia="Times New Roman" w:cs="Times New Roman"/>
          <w:noProof/>
          <w:szCs w:val="26"/>
        </w:rPr>
      </w:pPr>
      <w:r w:rsidRPr="002B1F6A">
        <w:rPr>
          <w:rFonts w:eastAsia="Times New Roman" w:cs="Times New Roman"/>
          <w:noProof/>
          <w:szCs w:val="26"/>
        </w:rPr>
        <w:t>Бородин О. В.</w:t>
      </w:r>
      <w:bookmarkStart w:id="159" w:name="ОБородин_Рад_распух_ЭП450_НТ9_при_облуч"/>
      <w:bookmarkEnd w:id="159"/>
      <w:r w:rsidRPr="002B1F6A">
        <w:rPr>
          <w:rFonts w:eastAsia="Times New Roman" w:cs="Times New Roman"/>
          <w:noProof/>
          <w:szCs w:val="26"/>
        </w:rPr>
        <w:t xml:space="preserve"> и др. Радиационное распухание ферритно-мартенситных сталей ЭП-450 и НТ-9 при облучении металлическими ионами до сверхвысоких доз //Вопросы атомной науки и техники. – 2011.</w:t>
      </w:r>
    </w:p>
    <w:p w14:paraId="463E10C4" w14:textId="77777777" w:rsidR="008254B4" w:rsidRDefault="008254B4" w:rsidP="008254B4">
      <w:pPr>
        <w:pStyle w:val="a3"/>
        <w:numPr>
          <w:ilvl w:val="0"/>
          <w:numId w:val="26"/>
        </w:numPr>
        <w:ind w:left="0" w:firstLine="0"/>
        <w:rPr>
          <w:rFonts w:eastAsia="Times New Roman" w:cs="Times New Roman"/>
          <w:noProof/>
          <w:szCs w:val="26"/>
        </w:rPr>
      </w:pPr>
      <w:r w:rsidRPr="00A4479E">
        <w:rPr>
          <w:rFonts w:eastAsia="Times New Roman" w:cs="Times New Roman"/>
          <w:noProof/>
          <w:szCs w:val="26"/>
          <w:lang w:val="en-US"/>
        </w:rPr>
        <w:t>Porollo S. I. et al. Sw</w:t>
      </w:r>
      <w:bookmarkStart w:id="160" w:name="SPorollo_Swelling_rad_creep_fm_steels"/>
      <w:bookmarkEnd w:id="160"/>
      <w:r w:rsidRPr="00A4479E">
        <w:rPr>
          <w:rFonts w:eastAsia="Times New Roman" w:cs="Times New Roman"/>
          <w:noProof/>
          <w:szCs w:val="26"/>
          <w:lang w:val="en-US"/>
        </w:rPr>
        <w:t xml:space="preserve">elling and Radiation Creep of Ferrite-Martensite Steel Irradiated in the Bn-350 Reactor in a Wide Range of Temperature and Damaging Dose //Atomic Energy. – 2016. – </w:t>
      </w:r>
      <w:r w:rsidRPr="00A4479E">
        <w:rPr>
          <w:rFonts w:eastAsia="Times New Roman" w:cs="Times New Roman"/>
          <w:noProof/>
          <w:szCs w:val="26"/>
        </w:rPr>
        <w:t>Т</w:t>
      </w:r>
      <w:r w:rsidRPr="00A4479E">
        <w:rPr>
          <w:rFonts w:eastAsia="Times New Roman" w:cs="Times New Roman"/>
          <w:noProof/>
          <w:szCs w:val="26"/>
          <w:lang w:val="en-US"/>
        </w:rPr>
        <w:t xml:space="preserve">. 120. – №. </w:t>
      </w:r>
      <w:r w:rsidRPr="00A4479E">
        <w:rPr>
          <w:rFonts w:eastAsia="Times New Roman" w:cs="Times New Roman"/>
          <w:noProof/>
          <w:szCs w:val="26"/>
        </w:rPr>
        <w:t>3. – С. 189-198.</w:t>
      </w:r>
    </w:p>
    <w:p w14:paraId="718332DB" w14:textId="77777777" w:rsidR="008254B4" w:rsidRPr="001465B5" w:rsidRDefault="008254B4" w:rsidP="008254B4">
      <w:pPr>
        <w:pStyle w:val="a3"/>
        <w:numPr>
          <w:ilvl w:val="0"/>
          <w:numId w:val="26"/>
        </w:numPr>
        <w:ind w:left="0" w:firstLine="0"/>
        <w:rPr>
          <w:rFonts w:eastAsia="Times New Roman" w:cs="Times New Roman"/>
          <w:noProof/>
          <w:szCs w:val="26"/>
          <w:lang w:val="en-US"/>
        </w:rPr>
      </w:pPr>
      <w:r w:rsidRPr="001465B5">
        <w:rPr>
          <w:rFonts w:eastAsia="Times New Roman" w:cs="Times New Roman"/>
          <w:noProof/>
          <w:szCs w:val="26"/>
          <w:lang w:val="en-US"/>
        </w:rPr>
        <w:t>Porollo S.I</w:t>
      </w:r>
      <w:bookmarkStart w:id="161" w:name="SPorollo_Micros_mech_prop_fm_steel_823"/>
      <w:bookmarkEnd w:id="161"/>
      <w:r w:rsidRPr="001465B5">
        <w:rPr>
          <w:rFonts w:eastAsia="Times New Roman" w:cs="Times New Roman"/>
          <w:noProof/>
          <w:szCs w:val="26"/>
          <w:lang w:val="en-US"/>
        </w:rPr>
        <w:t>., Dvoriashin A.M., Konobeev Yu.V., Garner F.A. Microstructure and mechanical properties of ferritic/martensitic steel EP-823 after neutron irradiation to high doses in BOR-60 – Journal of Nuclear Materials. – 2004. – P. 314–318.</w:t>
      </w:r>
    </w:p>
    <w:p w14:paraId="38AC34E0" w14:textId="19AADEC1" w:rsidR="008254B4" w:rsidRDefault="008254B4" w:rsidP="008254B4">
      <w:pPr>
        <w:pStyle w:val="a3"/>
        <w:numPr>
          <w:ilvl w:val="0"/>
          <w:numId w:val="26"/>
        </w:numPr>
        <w:ind w:left="0" w:firstLine="0"/>
        <w:rPr>
          <w:szCs w:val="26"/>
        </w:rPr>
      </w:pPr>
      <w:r w:rsidRPr="00605055">
        <w:rPr>
          <w:szCs w:val="26"/>
        </w:rPr>
        <w:t xml:space="preserve">Иванов А.А., </w:t>
      </w:r>
      <w:proofErr w:type="spellStart"/>
      <w:r w:rsidRPr="00605055">
        <w:rPr>
          <w:szCs w:val="26"/>
        </w:rPr>
        <w:t>Шулепин</w:t>
      </w:r>
      <w:proofErr w:type="spellEnd"/>
      <w:r w:rsidRPr="00605055">
        <w:rPr>
          <w:szCs w:val="26"/>
        </w:rPr>
        <w:t xml:space="preserve"> С.В., </w:t>
      </w:r>
      <w:proofErr w:type="spellStart"/>
      <w:r w:rsidRPr="00605055">
        <w:rPr>
          <w:szCs w:val="26"/>
        </w:rPr>
        <w:t>Двор</w:t>
      </w:r>
      <w:bookmarkStart w:id="162" w:name="АИванов_Струк_мех_свойс_823"/>
      <w:bookmarkEnd w:id="162"/>
      <w:r w:rsidRPr="00605055">
        <w:rPr>
          <w:szCs w:val="26"/>
        </w:rPr>
        <w:t>яшин</w:t>
      </w:r>
      <w:proofErr w:type="spellEnd"/>
      <w:r w:rsidRPr="00605055">
        <w:rPr>
          <w:szCs w:val="26"/>
        </w:rPr>
        <w:t xml:space="preserve"> А.М., Конобеев Ю.В., Иванов С.Н., Алексеев Ю.В., </w:t>
      </w:r>
      <w:proofErr w:type="spellStart"/>
      <w:r w:rsidRPr="00605055">
        <w:rPr>
          <w:szCs w:val="26"/>
        </w:rPr>
        <w:t>Поролло</w:t>
      </w:r>
      <w:proofErr w:type="spellEnd"/>
      <w:r w:rsidRPr="00605055">
        <w:rPr>
          <w:szCs w:val="26"/>
        </w:rPr>
        <w:t xml:space="preserve"> С.И. Структура и механические свойства стали ЭП-823, 20</w:t>
      </w:r>
      <w:r>
        <w:rPr>
          <w:szCs w:val="26"/>
        </w:rPr>
        <w:t>Х</w:t>
      </w:r>
      <w:r w:rsidRPr="00605055">
        <w:rPr>
          <w:szCs w:val="26"/>
        </w:rPr>
        <w:t>12</w:t>
      </w:r>
      <w:r>
        <w:rPr>
          <w:szCs w:val="26"/>
        </w:rPr>
        <w:t>МН</w:t>
      </w:r>
      <w:r w:rsidRPr="00605055">
        <w:rPr>
          <w:szCs w:val="26"/>
        </w:rPr>
        <w:t xml:space="preserve"> и опытных вариантов 12%-</w:t>
      </w:r>
      <w:proofErr w:type="spellStart"/>
      <w:r w:rsidRPr="00605055">
        <w:rPr>
          <w:szCs w:val="26"/>
        </w:rPr>
        <w:t>ных</w:t>
      </w:r>
      <w:proofErr w:type="spellEnd"/>
      <w:r w:rsidRPr="00605055">
        <w:rPr>
          <w:szCs w:val="26"/>
        </w:rPr>
        <w:t xml:space="preserve"> хромистых сталей после облучения в реакторе БН-350/–М.: Перспективные материалы, 2010. – 120 с. </w:t>
      </w:r>
    </w:p>
    <w:p w14:paraId="4B305F5D" w14:textId="6CC34722" w:rsidR="0023109A" w:rsidRPr="00605055" w:rsidRDefault="0023109A" w:rsidP="0023109A">
      <w:pPr>
        <w:pStyle w:val="a3"/>
        <w:numPr>
          <w:ilvl w:val="0"/>
          <w:numId w:val="26"/>
        </w:numPr>
        <w:ind w:left="0" w:firstLine="0"/>
        <w:rPr>
          <w:szCs w:val="26"/>
        </w:rPr>
      </w:pPr>
      <w:r w:rsidRPr="0023109A">
        <w:rPr>
          <w:szCs w:val="26"/>
        </w:rPr>
        <w:t>Диаграмма состо</w:t>
      </w:r>
      <w:bookmarkStart w:id="163" w:name="Диаграмма_сост_железо_кислород"/>
      <w:bookmarkEnd w:id="163"/>
      <w:r w:rsidRPr="0023109A">
        <w:rPr>
          <w:szCs w:val="26"/>
        </w:rPr>
        <w:t>яния железо-кислород</w:t>
      </w:r>
      <w:r>
        <w:rPr>
          <w:szCs w:val="26"/>
        </w:rPr>
        <w:t xml:space="preserve"> (Электронный ресурс</w:t>
      </w:r>
      <w:r w:rsidRPr="00EC2A7F">
        <w:rPr>
          <w:rFonts w:eastAsia="Times New Roman" w:cs="Times New Roman"/>
          <w:noProof/>
          <w:szCs w:val="26"/>
        </w:rPr>
        <w:t>).</w:t>
      </w:r>
      <w:r w:rsidRPr="006A0638">
        <w:rPr>
          <w:rFonts w:eastAsia="Times New Roman" w:cs="Times New Roman"/>
          <w:noProof/>
          <w:szCs w:val="26"/>
        </w:rPr>
        <w:t xml:space="preserve"> – </w:t>
      </w:r>
      <w:r w:rsidRPr="006A0638">
        <w:rPr>
          <w:rFonts w:eastAsia="Times New Roman" w:cs="Times New Roman"/>
          <w:noProof/>
          <w:szCs w:val="26"/>
          <w:lang w:val="en-US"/>
        </w:rPr>
        <w:t>URL</w:t>
      </w:r>
      <w:r w:rsidRPr="006A0638">
        <w:rPr>
          <w:rFonts w:eastAsia="Times New Roman" w:cs="Times New Roman"/>
          <w:noProof/>
          <w:szCs w:val="26"/>
        </w:rPr>
        <w:t xml:space="preserve">: </w:t>
      </w:r>
      <w:r w:rsidRPr="0023109A">
        <w:rPr>
          <w:rFonts w:eastAsia="Times New Roman" w:cs="Times New Roman"/>
          <w:noProof/>
          <w:szCs w:val="26"/>
          <w:lang w:val="en-US"/>
        </w:rPr>
        <w:t>http</w:t>
      </w:r>
      <w:r w:rsidRPr="0023109A">
        <w:rPr>
          <w:rFonts w:eastAsia="Times New Roman" w:cs="Times New Roman"/>
          <w:noProof/>
          <w:szCs w:val="26"/>
        </w:rPr>
        <w:t>://</w:t>
      </w:r>
      <w:r w:rsidRPr="0023109A">
        <w:rPr>
          <w:rFonts w:eastAsia="Times New Roman" w:cs="Times New Roman"/>
          <w:noProof/>
          <w:szCs w:val="26"/>
          <w:lang w:val="en-US"/>
        </w:rPr>
        <w:t>steelcast</w:t>
      </w:r>
      <w:r w:rsidRPr="0023109A">
        <w:rPr>
          <w:rFonts w:eastAsia="Times New Roman" w:cs="Times New Roman"/>
          <w:noProof/>
          <w:szCs w:val="26"/>
        </w:rPr>
        <w:t>.</w:t>
      </w:r>
      <w:r w:rsidRPr="0023109A">
        <w:rPr>
          <w:rFonts w:eastAsia="Times New Roman" w:cs="Times New Roman"/>
          <w:noProof/>
          <w:szCs w:val="26"/>
          <w:lang w:val="en-US"/>
        </w:rPr>
        <w:t>ru</w:t>
      </w:r>
      <w:r w:rsidRPr="0023109A">
        <w:rPr>
          <w:rFonts w:eastAsia="Times New Roman" w:cs="Times New Roman"/>
          <w:noProof/>
          <w:szCs w:val="26"/>
        </w:rPr>
        <w:t>/</w:t>
      </w:r>
      <w:r w:rsidRPr="0023109A">
        <w:rPr>
          <w:rFonts w:eastAsia="Times New Roman" w:cs="Times New Roman"/>
          <w:noProof/>
          <w:szCs w:val="26"/>
          <w:lang w:val="en-US"/>
        </w:rPr>
        <w:t>equilibrium</w:t>
      </w:r>
      <w:r w:rsidRPr="0023109A">
        <w:rPr>
          <w:rFonts w:eastAsia="Times New Roman" w:cs="Times New Roman"/>
          <w:noProof/>
          <w:szCs w:val="26"/>
        </w:rPr>
        <w:t>_</w:t>
      </w:r>
      <w:r w:rsidRPr="0023109A">
        <w:rPr>
          <w:rFonts w:eastAsia="Times New Roman" w:cs="Times New Roman"/>
          <w:noProof/>
          <w:szCs w:val="26"/>
          <w:lang w:val="en-US"/>
        </w:rPr>
        <w:t>diagram</w:t>
      </w:r>
      <w:r w:rsidRPr="0023109A">
        <w:rPr>
          <w:rFonts w:eastAsia="Times New Roman" w:cs="Times New Roman"/>
          <w:noProof/>
          <w:szCs w:val="26"/>
        </w:rPr>
        <w:t>_</w:t>
      </w:r>
      <w:r w:rsidRPr="0023109A">
        <w:rPr>
          <w:rFonts w:eastAsia="Times New Roman" w:cs="Times New Roman"/>
          <w:noProof/>
          <w:szCs w:val="26"/>
          <w:lang w:val="en-US"/>
        </w:rPr>
        <w:t>fe</w:t>
      </w:r>
      <w:r w:rsidRPr="0023109A">
        <w:rPr>
          <w:rFonts w:eastAsia="Times New Roman" w:cs="Times New Roman"/>
          <w:noProof/>
          <w:szCs w:val="26"/>
        </w:rPr>
        <w:t>_</w:t>
      </w:r>
      <w:r w:rsidRPr="0023109A">
        <w:rPr>
          <w:rFonts w:eastAsia="Times New Roman" w:cs="Times New Roman"/>
          <w:noProof/>
          <w:szCs w:val="26"/>
          <w:lang w:val="en-US"/>
        </w:rPr>
        <w:t>o</w:t>
      </w:r>
      <w:r w:rsidRPr="006A0638">
        <w:rPr>
          <w:rFonts w:eastAsia="Times New Roman" w:cs="Times New Roman"/>
          <w:noProof/>
          <w:szCs w:val="26"/>
        </w:rPr>
        <w:t xml:space="preserve"> (дата обращения 1</w:t>
      </w:r>
      <w:r>
        <w:rPr>
          <w:rFonts w:eastAsia="Times New Roman" w:cs="Times New Roman"/>
          <w:noProof/>
          <w:szCs w:val="26"/>
        </w:rPr>
        <w:t>7</w:t>
      </w:r>
      <w:r w:rsidRPr="006A0638">
        <w:rPr>
          <w:rFonts w:eastAsia="Times New Roman" w:cs="Times New Roman"/>
          <w:noProof/>
          <w:szCs w:val="26"/>
        </w:rPr>
        <w:t>.06.2018)</w:t>
      </w:r>
      <w:r>
        <w:rPr>
          <w:rFonts w:eastAsia="Times New Roman" w:cs="Times New Roman"/>
          <w:noProof/>
          <w:szCs w:val="26"/>
        </w:rPr>
        <w:t>.</w:t>
      </w:r>
    </w:p>
    <w:p w14:paraId="6CD2819D" w14:textId="02186DA4" w:rsidR="008254B4" w:rsidRDefault="008254B4" w:rsidP="008254B4">
      <w:pPr>
        <w:pStyle w:val="a3"/>
        <w:numPr>
          <w:ilvl w:val="0"/>
          <w:numId w:val="26"/>
        </w:numPr>
        <w:ind w:left="0" w:firstLine="0"/>
        <w:rPr>
          <w:rFonts w:eastAsia="Times New Roman" w:cs="Times New Roman"/>
          <w:noProof/>
          <w:szCs w:val="26"/>
          <w:lang w:val="en-US"/>
        </w:rPr>
      </w:pPr>
      <w:r w:rsidRPr="007628FB">
        <w:rPr>
          <w:rFonts w:eastAsia="Times New Roman" w:cs="Times New Roman"/>
          <w:noProof/>
          <w:szCs w:val="26"/>
          <w:lang w:val="en-US"/>
        </w:rPr>
        <w:t>Parkin</w:t>
      </w:r>
      <w:bookmarkStart w:id="164" w:name="GParkinson_Iron_oxide_surf"/>
      <w:bookmarkEnd w:id="164"/>
      <w:r w:rsidRPr="007628FB">
        <w:rPr>
          <w:rFonts w:eastAsia="Times New Roman" w:cs="Times New Roman"/>
          <w:noProof/>
          <w:szCs w:val="26"/>
          <w:lang w:val="en-US"/>
        </w:rPr>
        <w:t xml:space="preserve">son G. S. Iron oxide surfaces //Surface Science Reports. – 2016. – Т. 71. – №. 1. – </w:t>
      </w:r>
      <w:r w:rsidR="0028326B">
        <w:rPr>
          <w:rFonts w:eastAsia="Times New Roman" w:cs="Times New Roman"/>
          <w:noProof/>
          <w:szCs w:val="26"/>
          <w:lang w:val="en-US"/>
        </w:rPr>
        <w:t>P</w:t>
      </w:r>
      <w:r w:rsidRPr="007628FB">
        <w:rPr>
          <w:rFonts w:eastAsia="Times New Roman" w:cs="Times New Roman"/>
          <w:noProof/>
          <w:szCs w:val="26"/>
          <w:lang w:val="en-US"/>
        </w:rPr>
        <w:t>. 272-365.</w:t>
      </w:r>
    </w:p>
    <w:p w14:paraId="684A4496" w14:textId="3E7458FA" w:rsidR="008D6D01" w:rsidRDefault="008D6D01" w:rsidP="008D6D01">
      <w:pPr>
        <w:pStyle w:val="a3"/>
        <w:numPr>
          <w:ilvl w:val="0"/>
          <w:numId w:val="26"/>
        </w:numPr>
        <w:ind w:left="0" w:firstLine="0"/>
        <w:rPr>
          <w:rFonts w:eastAsia="Times New Roman" w:cs="Times New Roman"/>
          <w:noProof/>
          <w:szCs w:val="26"/>
          <w:lang w:val="en-US"/>
        </w:rPr>
      </w:pPr>
      <w:r w:rsidRPr="00AA2783">
        <w:rPr>
          <w:rFonts w:eastAsia="Times New Roman" w:cs="Times New Roman"/>
          <w:noProof/>
          <w:szCs w:val="26"/>
          <w:lang w:val="en-US"/>
        </w:rPr>
        <w:t>Müller G., Schumac</w:t>
      </w:r>
      <w:bookmarkStart w:id="165" w:name="GMuller_Investig_on_oxygen_control_liqui"/>
      <w:bookmarkEnd w:id="165"/>
      <w:r w:rsidRPr="00AA2783">
        <w:rPr>
          <w:rFonts w:eastAsia="Times New Roman" w:cs="Times New Roman"/>
          <w:noProof/>
          <w:szCs w:val="26"/>
          <w:lang w:val="en-US"/>
        </w:rPr>
        <w:t xml:space="preserve">her G., Zimmermann F. Investigation on oxygen controlled liquid lead corrosion of surface treated steels //Journal of Nuclear Materials. – 2000. – </w:t>
      </w:r>
      <w:r w:rsidRPr="00AA2783">
        <w:rPr>
          <w:rFonts w:eastAsia="Times New Roman" w:cs="Times New Roman"/>
          <w:noProof/>
          <w:szCs w:val="26"/>
        </w:rPr>
        <w:t>Т</w:t>
      </w:r>
      <w:r w:rsidRPr="00AA2783">
        <w:rPr>
          <w:rFonts w:eastAsia="Times New Roman" w:cs="Times New Roman"/>
          <w:noProof/>
          <w:szCs w:val="26"/>
          <w:lang w:val="en-US"/>
        </w:rPr>
        <w:t xml:space="preserve">. 278. – №. </w:t>
      </w:r>
      <w:r w:rsidRPr="00E76761">
        <w:rPr>
          <w:rFonts w:eastAsia="Times New Roman" w:cs="Times New Roman"/>
          <w:noProof/>
          <w:szCs w:val="26"/>
          <w:lang w:val="en-US"/>
        </w:rPr>
        <w:t xml:space="preserve">1. – </w:t>
      </w:r>
      <w:r w:rsidR="0028326B">
        <w:rPr>
          <w:rFonts w:eastAsia="Times New Roman" w:cs="Times New Roman"/>
          <w:noProof/>
          <w:szCs w:val="26"/>
          <w:lang w:val="en-US"/>
        </w:rPr>
        <w:t>P</w:t>
      </w:r>
      <w:bookmarkStart w:id="166" w:name="_GoBack"/>
      <w:bookmarkEnd w:id="166"/>
      <w:r w:rsidRPr="00E76761">
        <w:rPr>
          <w:rFonts w:eastAsia="Times New Roman" w:cs="Times New Roman"/>
          <w:noProof/>
          <w:szCs w:val="26"/>
          <w:lang w:val="en-US"/>
        </w:rPr>
        <w:t>. 85-95.</w:t>
      </w:r>
    </w:p>
    <w:p w14:paraId="10033F35" w14:textId="77777777" w:rsidR="008D6D01" w:rsidRDefault="008D6D01" w:rsidP="008D6D01">
      <w:pPr>
        <w:pStyle w:val="a3"/>
        <w:numPr>
          <w:ilvl w:val="0"/>
          <w:numId w:val="26"/>
        </w:numPr>
        <w:ind w:left="0" w:firstLine="0"/>
        <w:rPr>
          <w:rFonts w:eastAsia="Times New Roman" w:cs="Times New Roman"/>
          <w:noProof/>
          <w:szCs w:val="26"/>
          <w:lang w:val="en-US"/>
        </w:rPr>
      </w:pPr>
      <w:r w:rsidRPr="0012717B">
        <w:rPr>
          <w:rFonts w:eastAsia="Times New Roman" w:cs="Times New Roman"/>
          <w:noProof/>
          <w:szCs w:val="26"/>
          <w:lang w:val="en-US"/>
        </w:rPr>
        <w:t>Eliseeva O. I., Tsisar V.P. Effect</w:t>
      </w:r>
      <w:bookmarkStart w:id="167" w:name="OEliseeve_Effect_temp_on_interact_EP823"/>
      <w:bookmarkEnd w:id="167"/>
      <w:r w:rsidRPr="0012717B">
        <w:rPr>
          <w:rFonts w:eastAsia="Times New Roman" w:cs="Times New Roman"/>
          <w:noProof/>
          <w:szCs w:val="26"/>
          <w:lang w:val="en-US"/>
        </w:rPr>
        <w:t xml:space="preserve"> of temperature on the interaction of Ep823 steel with lead melts saturated with oxygen // Materials Science, 43. – .2007. – P.230-237.</w:t>
      </w:r>
    </w:p>
    <w:p w14:paraId="0E4768A6" w14:textId="77777777" w:rsidR="008D6D01" w:rsidRPr="006D571D" w:rsidRDefault="008D6D01" w:rsidP="008D6D01">
      <w:pPr>
        <w:pStyle w:val="a3"/>
        <w:numPr>
          <w:ilvl w:val="0"/>
          <w:numId w:val="26"/>
        </w:numPr>
        <w:ind w:left="0" w:firstLine="0"/>
        <w:rPr>
          <w:rFonts w:eastAsia="Times New Roman" w:cs="Times New Roman"/>
          <w:noProof/>
          <w:szCs w:val="26"/>
          <w:lang w:val="en-US"/>
        </w:rPr>
      </w:pPr>
      <w:proofErr w:type="spellStart"/>
      <w:r w:rsidRPr="005E2DEF">
        <w:rPr>
          <w:szCs w:val="26"/>
          <w:lang w:val="en-US"/>
        </w:rPr>
        <w:t>Quanqiang</w:t>
      </w:r>
      <w:proofErr w:type="spellEnd"/>
      <w:r w:rsidRPr="005E2DEF">
        <w:rPr>
          <w:szCs w:val="26"/>
          <w:lang w:val="en-US"/>
        </w:rPr>
        <w:t xml:space="preserve"> Shi J.L., Luan</w:t>
      </w:r>
      <w:bookmarkStart w:id="168" w:name="QuanqiangShiJL_Oxidation_behavior_FM_ste"/>
      <w:bookmarkEnd w:id="168"/>
      <w:r w:rsidRPr="005E2DEF">
        <w:rPr>
          <w:szCs w:val="26"/>
          <w:lang w:val="en-US"/>
        </w:rPr>
        <w:t xml:space="preserve"> He, Yang </w:t>
      </w:r>
      <w:proofErr w:type="spellStart"/>
      <w:r w:rsidRPr="005E2DEF">
        <w:rPr>
          <w:szCs w:val="26"/>
          <w:lang w:val="en-US"/>
        </w:rPr>
        <w:t>Zhenguo</w:t>
      </w:r>
      <w:proofErr w:type="spellEnd"/>
      <w:r w:rsidRPr="005E2DEF">
        <w:rPr>
          <w:szCs w:val="26"/>
          <w:lang w:val="en-US"/>
        </w:rPr>
        <w:t xml:space="preserve">, Wang Wei, Yan Wei, Shan </w:t>
      </w:r>
      <w:proofErr w:type="spellStart"/>
      <w:r w:rsidRPr="005E2DEF">
        <w:rPr>
          <w:szCs w:val="26"/>
          <w:lang w:val="en-US"/>
        </w:rPr>
        <w:t>Yiyin</w:t>
      </w:r>
      <w:proofErr w:type="spellEnd"/>
      <w:r w:rsidRPr="005E2DEF">
        <w:rPr>
          <w:szCs w:val="26"/>
          <w:lang w:val="en-US"/>
        </w:rPr>
        <w:t xml:space="preserve">, Yang </w:t>
      </w:r>
      <w:proofErr w:type="spellStart"/>
      <w:r w:rsidRPr="005E2DEF">
        <w:rPr>
          <w:szCs w:val="26"/>
          <w:lang w:val="en-US"/>
        </w:rPr>
        <w:t>Ke</w:t>
      </w:r>
      <w:proofErr w:type="spellEnd"/>
      <w:r w:rsidRPr="005E2DEF">
        <w:rPr>
          <w:szCs w:val="26"/>
          <w:lang w:val="en-US"/>
        </w:rPr>
        <w:t xml:space="preserve"> Oxidation behavior of ferritic/martensitic steels in stagnant liquid LBE saturated by oxygen at 600 C // Journal of Nuclear Materials. – 2015. – 457. – </w:t>
      </w:r>
      <w:r w:rsidRPr="005E2DEF">
        <w:rPr>
          <w:szCs w:val="26"/>
        </w:rPr>
        <w:t>Р</w:t>
      </w:r>
      <w:r w:rsidRPr="005E2DEF">
        <w:rPr>
          <w:szCs w:val="26"/>
          <w:lang w:val="en-US"/>
        </w:rPr>
        <w:t xml:space="preserve"> 135-141.</w:t>
      </w:r>
      <w:bookmarkStart w:id="169" w:name="SQuanqiang_Oxidation_behavior_FM_steel"/>
      <w:bookmarkEnd w:id="169"/>
    </w:p>
    <w:p w14:paraId="2E29656B" w14:textId="77777777" w:rsidR="008D6D01" w:rsidRDefault="008D6D01" w:rsidP="008D6D01">
      <w:pPr>
        <w:pStyle w:val="a3"/>
        <w:numPr>
          <w:ilvl w:val="0"/>
          <w:numId w:val="26"/>
        </w:numPr>
        <w:ind w:left="0" w:firstLine="0"/>
        <w:rPr>
          <w:rFonts w:eastAsia="Times New Roman" w:cs="Times New Roman"/>
          <w:noProof/>
          <w:szCs w:val="26"/>
        </w:rPr>
      </w:pPr>
      <w:r w:rsidRPr="007E56A7">
        <w:rPr>
          <w:rFonts w:eastAsia="Times New Roman" w:cs="Times New Roman"/>
          <w:noProof/>
          <w:szCs w:val="26"/>
        </w:rPr>
        <w:t>Цисар В.П., Федир</w:t>
      </w:r>
      <w:bookmarkStart w:id="170" w:name="ВЦисар_Корр_стойк_сталей_в_распл_свинца"/>
      <w:bookmarkEnd w:id="170"/>
      <w:r w:rsidRPr="007E56A7">
        <w:rPr>
          <w:rFonts w:eastAsia="Times New Roman" w:cs="Times New Roman"/>
          <w:noProof/>
          <w:szCs w:val="26"/>
        </w:rPr>
        <w:t>ко В.Н., Елисеева О.И. Коррозионная стойкость сталей и армко-Fe в расплаве свинца, насыщенного кислородом при 550°С // Вопросы атомной науки и техники // Серия: Физика радиационных повреждений и радиационное материаловедение Вып. 90, 2007. – C. 155-159.</w:t>
      </w:r>
    </w:p>
    <w:p w14:paraId="4F809CA0" w14:textId="77777777" w:rsidR="008D6D01" w:rsidRDefault="008D6D01" w:rsidP="008D6D01">
      <w:pPr>
        <w:pStyle w:val="a3"/>
        <w:numPr>
          <w:ilvl w:val="0"/>
          <w:numId w:val="26"/>
        </w:numPr>
        <w:ind w:left="0" w:firstLine="0"/>
        <w:rPr>
          <w:rFonts w:eastAsia="Times New Roman" w:cs="Times New Roman"/>
          <w:noProof/>
          <w:szCs w:val="26"/>
          <w:lang w:val="en-US"/>
        </w:rPr>
      </w:pPr>
      <w:r w:rsidRPr="003D5A8F">
        <w:rPr>
          <w:rFonts w:eastAsia="Times New Roman" w:cs="Times New Roman"/>
          <w:noProof/>
          <w:szCs w:val="26"/>
          <w:lang w:val="en-US"/>
        </w:rPr>
        <w:t>Qvist S. A.</w:t>
      </w:r>
      <w:bookmarkStart w:id="171" w:name="SQvist_Safety_core_design_liqu_met_react"/>
      <w:bookmarkEnd w:id="171"/>
      <w:r w:rsidRPr="003D5A8F">
        <w:rPr>
          <w:rFonts w:eastAsia="Times New Roman" w:cs="Times New Roman"/>
          <w:noProof/>
          <w:szCs w:val="26"/>
          <w:lang w:val="en-US"/>
        </w:rPr>
        <w:t xml:space="preserve"> Safety and core design of large liquid-metal cooled fast breeder reactors. – University of California, Berkeley, 2013.</w:t>
      </w:r>
    </w:p>
    <w:p w14:paraId="6A88A1B1" w14:textId="77777777" w:rsidR="008D6D01" w:rsidRDefault="008D6D01" w:rsidP="008D6D01">
      <w:pPr>
        <w:pStyle w:val="a3"/>
        <w:numPr>
          <w:ilvl w:val="0"/>
          <w:numId w:val="26"/>
        </w:numPr>
        <w:ind w:left="0" w:firstLine="0"/>
        <w:rPr>
          <w:rFonts w:eastAsia="Times New Roman" w:cs="Times New Roman"/>
          <w:noProof/>
          <w:szCs w:val="26"/>
          <w:lang w:val="en-US"/>
        </w:rPr>
      </w:pPr>
      <w:r w:rsidRPr="000E3D0B">
        <w:rPr>
          <w:rFonts w:eastAsia="Times New Roman" w:cs="Times New Roman"/>
          <w:noProof/>
          <w:szCs w:val="26"/>
          <w:lang w:val="en-US"/>
        </w:rPr>
        <w:t>Hosemann P. et al. The design, setup and operational testing of the irradiation and corrosion experiment (ICE) //Journal of Nuclear Materials. – 2008. – Т. 376. – №. 3. – С. 392-395.</w:t>
      </w:r>
      <w:bookmarkStart w:id="172" w:name="PHosemann_Irradiation_corrosion_experime"/>
      <w:bookmarkEnd w:id="172"/>
    </w:p>
    <w:p w14:paraId="65974651" w14:textId="77777777" w:rsidR="008D6D01" w:rsidRDefault="008D6D01" w:rsidP="008D6D01">
      <w:pPr>
        <w:pStyle w:val="a3"/>
        <w:numPr>
          <w:ilvl w:val="0"/>
          <w:numId w:val="26"/>
        </w:numPr>
        <w:ind w:left="0" w:firstLine="0"/>
        <w:rPr>
          <w:rFonts w:eastAsia="Times New Roman" w:cs="Times New Roman"/>
          <w:noProof/>
          <w:szCs w:val="26"/>
          <w:lang w:val="en-US"/>
        </w:rPr>
      </w:pPr>
      <w:r w:rsidRPr="000E3D0B">
        <w:rPr>
          <w:rFonts w:eastAsia="Times New Roman" w:cs="Times New Roman"/>
          <w:noProof/>
          <w:szCs w:val="26"/>
          <w:lang w:val="en-US"/>
        </w:rPr>
        <w:lastRenderedPageBreak/>
        <w:t>Qvist S. et al. Capability</w:t>
      </w:r>
      <w:bookmarkStart w:id="173" w:name="SQvist_Proton_irrad_lead_steel_HT9"/>
      <w:bookmarkEnd w:id="173"/>
      <w:r w:rsidRPr="000E3D0B">
        <w:rPr>
          <w:rFonts w:eastAsia="Times New Roman" w:cs="Times New Roman"/>
          <w:noProof/>
          <w:szCs w:val="26"/>
          <w:lang w:val="en-US"/>
        </w:rPr>
        <w:t xml:space="preserve"> demonstration of simultaneous proton beam irradiation during exposure to molten lead–bismuth eutectic for HT9 steel //Nuclear Instruments and Methods in Physics Research Section A: Accelerators, Spectrometers, Detectors and Associated Equipment. – 2013. – Т. 698. – С. 98-105.</w:t>
      </w:r>
    </w:p>
    <w:p w14:paraId="79D4BAB7" w14:textId="2408F7F1" w:rsidR="008D6D01" w:rsidRDefault="008D6D01" w:rsidP="008D6D01">
      <w:pPr>
        <w:pStyle w:val="a3"/>
        <w:numPr>
          <w:ilvl w:val="0"/>
          <w:numId w:val="26"/>
        </w:numPr>
        <w:ind w:left="0" w:firstLine="0"/>
        <w:rPr>
          <w:rFonts w:eastAsia="Times New Roman" w:cs="Times New Roman"/>
          <w:noProof/>
          <w:szCs w:val="26"/>
          <w:lang w:val="en-US"/>
        </w:rPr>
      </w:pPr>
      <w:r w:rsidRPr="007C6636">
        <w:rPr>
          <w:rFonts w:eastAsia="Times New Roman" w:cs="Times New Roman"/>
          <w:noProof/>
          <w:szCs w:val="26"/>
          <w:lang w:val="en-US"/>
        </w:rPr>
        <w:t>Frazer D. et al. Degradatio</w:t>
      </w:r>
      <w:bookmarkStart w:id="174" w:name="DFrazer_Degr_HT9_under_ion_beam_corrosio"/>
      <w:bookmarkEnd w:id="174"/>
      <w:r w:rsidRPr="007C6636">
        <w:rPr>
          <w:rFonts w:eastAsia="Times New Roman" w:cs="Times New Roman"/>
          <w:noProof/>
          <w:szCs w:val="26"/>
          <w:lang w:val="en-US"/>
        </w:rPr>
        <w:t>n of HT9 under simultaneous ion beam irradiation and liquid metal corrosion //Journal of Nuclear Materials. – 2016. – Т. 479. – С. 382-389.</w:t>
      </w:r>
    </w:p>
    <w:p w14:paraId="071C9DA3" w14:textId="6BEEE70B" w:rsidR="00AE7A6E" w:rsidRPr="00AE7A6E" w:rsidRDefault="00AE7A6E" w:rsidP="008D6D01">
      <w:pPr>
        <w:pStyle w:val="a3"/>
        <w:numPr>
          <w:ilvl w:val="0"/>
          <w:numId w:val="26"/>
        </w:numPr>
        <w:ind w:left="0" w:firstLine="0"/>
        <w:rPr>
          <w:rFonts w:eastAsia="Times New Roman" w:cs="Times New Roman"/>
          <w:noProof/>
          <w:szCs w:val="26"/>
        </w:rPr>
      </w:pPr>
      <w:r w:rsidRPr="0050191D">
        <w:rPr>
          <w:rFonts w:eastAsia="Times New Roman" w:cs="Times New Roman"/>
          <w:noProof/>
          <w:szCs w:val="26"/>
        </w:rPr>
        <w:t>Бахвалов Н. С., Жидко</w:t>
      </w:r>
      <w:bookmarkStart w:id="175" w:name="НБахвалов_Численные_методы"/>
      <w:bookmarkEnd w:id="175"/>
      <w:r w:rsidRPr="0050191D">
        <w:rPr>
          <w:rFonts w:eastAsia="Times New Roman" w:cs="Times New Roman"/>
          <w:noProof/>
          <w:szCs w:val="26"/>
        </w:rPr>
        <w:t>в Н. П., Кобельков Г. М. Численные методы. – 2008.</w:t>
      </w:r>
    </w:p>
    <w:p w14:paraId="039C4CFC" w14:textId="77777777" w:rsidR="008D6D01" w:rsidRDefault="008D6D01" w:rsidP="008D6D01">
      <w:pPr>
        <w:pStyle w:val="a3"/>
        <w:numPr>
          <w:ilvl w:val="0"/>
          <w:numId w:val="26"/>
        </w:numPr>
        <w:ind w:left="0" w:firstLine="0"/>
        <w:rPr>
          <w:rFonts w:eastAsia="Times New Roman" w:cs="Times New Roman"/>
          <w:noProof/>
          <w:szCs w:val="26"/>
        </w:rPr>
      </w:pPr>
      <w:r w:rsidRPr="0050191D">
        <w:rPr>
          <w:rFonts w:eastAsia="Times New Roman" w:cs="Times New Roman"/>
          <w:noProof/>
          <w:szCs w:val="26"/>
        </w:rPr>
        <w:t>Уоссер</w:t>
      </w:r>
      <w:bookmarkStart w:id="176" w:name="ФУоссерман_Нейрокомпьютерная_техника"/>
      <w:bookmarkEnd w:id="176"/>
      <w:r w:rsidRPr="0050191D">
        <w:rPr>
          <w:rFonts w:eastAsia="Times New Roman" w:cs="Times New Roman"/>
          <w:noProof/>
          <w:szCs w:val="26"/>
        </w:rPr>
        <w:t>мен Ф. Нейрокомпьютерная техника: Теория и практика. – 1992.</w:t>
      </w:r>
    </w:p>
    <w:p w14:paraId="68E5440C" w14:textId="77777777" w:rsidR="008D6D01" w:rsidRDefault="008D6D01" w:rsidP="008D6D01">
      <w:pPr>
        <w:pStyle w:val="a3"/>
        <w:numPr>
          <w:ilvl w:val="0"/>
          <w:numId w:val="26"/>
        </w:numPr>
        <w:ind w:left="0" w:firstLine="0"/>
        <w:rPr>
          <w:rFonts w:eastAsia="Times New Roman" w:cs="Times New Roman"/>
          <w:noProof/>
          <w:szCs w:val="26"/>
          <w:lang w:val="en-US"/>
        </w:rPr>
      </w:pPr>
      <w:r w:rsidRPr="00F83494">
        <w:rPr>
          <w:rFonts w:eastAsia="Times New Roman" w:cs="Times New Roman"/>
          <w:noProof/>
          <w:szCs w:val="26"/>
          <w:lang w:val="en-US"/>
        </w:rPr>
        <w:t>Heermann D. W. Computer-Sim</w:t>
      </w:r>
      <w:bookmarkStart w:id="177" w:name="DHeermann_Comp_simul_methods"/>
      <w:bookmarkEnd w:id="177"/>
      <w:r w:rsidRPr="00F83494">
        <w:rPr>
          <w:rFonts w:eastAsia="Times New Roman" w:cs="Times New Roman"/>
          <w:noProof/>
          <w:szCs w:val="26"/>
          <w:lang w:val="en-US"/>
        </w:rPr>
        <w:t>ulation Methods //Computer Simulation Methods in Theoretical Physics. – Springer, Berlin, Heidelberg, 1990. – С. 8-12.</w:t>
      </w:r>
    </w:p>
    <w:p w14:paraId="598A8851" w14:textId="3B118AB2" w:rsidR="008D6D01" w:rsidRDefault="008D6D01" w:rsidP="008D6D01">
      <w:pPr>
        <w:pStyle w:val="a3"/>
        <w:numPr>
          <w:ilvl w:val="0"/>
          <w:numId w:val="26"/>
        </w:numPr>
        <w:ind w:left="0" w:firstLine="0"/>
        <w:rPr>
          <w:rFonts w:eastAsia="Times New Roman" w:cs="Times New Roman"/>
          <w:noProof/>
          <w:szCs w:val="26"/>
        </w:rPr>
      </w:pPr>
      <w:r w:rsidRPr="00B603F6">
        <w:rPr>
          <w:rFonts w:eastAsia="Times New Roman" w:cs="Times New Roman"/>
          <w:noProof/>
          <w:szCs w:val="26"/>
        </w:rPr>
        <w:t>Ганченкова М.Г., Калин Б. А., Григ</w:t>
      </w:r>
      <w:bookmarkStart w:id="178" w:name="БКалин_Материаловедение_4Т"/>
      <w:bookmarkEnd w:id="178"/>
      <w:r w:rsidRPr="00B603F6">
        <w:rPr>
          <w:rFonts w:eastAsia="Times New Roman" w:cs="Times New Roman"/>
          <w:noProof/>
          <w:szCs w:val="26"/>
        </w:rPr>
        <w:t>орьев Е.Г., Соловьев Г.И., Удовский А.Л., Якушин В.Л. Физическое материаловедение: Учебник для вузов. В 7 т. // Под общей ред. Б.А. Калина. Том 4. Радиационная физика твердого тела. Компьютерное моделирование. /– М.: НИЯУ МИФИ, 2012. - 624 с.</w:t>
      </w:r>
    </w:p>
    <w:p w14:paraId="2B029639" w14:textId="3F586431" w:rsidR="002D6FE3" w:rsidRPr="002D6FE3" w:rsidRDefault="002D6FE3" w:rsidP="008D6D01">
      <w:pPr>
        <w:pStyle w:val="a3"/>
        <w:numPr>
          <w:ilvl w:val="0"/>
          <w:numId w:val="26"/>
        </w:numPr>
        <w:ind w:left="0" w:firstLine="0"/>
        <w:rPr>
          <w:rFonts w:eastAsia="Times New Roman" w:cs="Times New Roman"/>
          <w:noProof/>
          <w:szCs w:val="26"/>
        </w:rPr>
      </w:pPr>
      <w:r w:rsidRPr="002079C8">
        <w:rPr>
          <w:szCs w:val="26"/>
        </w:rPr>
        <w:t>Назаров А.В. К</w:t>
      </w:r>
      <w:bookmarkStart w:id="179" w:name="НазаровАВ_Комп_модел_в_конд_сред"/>
      <w:bookmarkEnd w:id="179"/>
      <w:r w:rsidRPr="002079C8">
        <w:rPr>
          <w:szCs w:val="26"/>
        </w:rPr>
        <w:t>омпьютерное моделирование в конденсированных средах. Учебное пособие. МИФИ, 2012. – 74 с.</w:t>
      </w:r>
    </w:p>
    <w:p w14:paraId="3D088E2F" w14:textId="47D3BCC3" w:rsidR="002D6FE3" w:rsidRPr="002D6FE3" w:rsidRDefault="002D6FE3" w:rsidP="008D6D01">
      <w:pPr>
        <w:pStyle w:val="a3"/>
        <w:numPr>
          <w:ilvl w:val="0"/>
          <w:numId w:val="26"/>
        </w:numPr>
        <w:ind w:left="0" w:firstLine="0"/>
        <w:rPr>
          <w:rFonts w:eastAsia="Times New Roman" w:cs="Times New Roman"/>
          <w:noProof/>
          <w:szCs w:val="26"/>
        </w:rPr>
      </w:pPr>
      <w:r w:rsidRPr="00DC29DC">
        <w:rPr>
          <w:rFonts w:eastAsia="Times New Roman" w:cs="Times New Roman"/>
          <w:noProof/>
          <w:szCs w:val="26"/>
          <w:lang w:val="en-US"/>
        </w:rPr>
        <w:t>Berendsen H. J. C. et al. Molecu</w:t>
      </w:r>
      <w:bookmarkStart w:id="180" w:name="HBerendsen_Molecular_dynam_with_coupling"/>
      <w:bookmarkEnd w:id="180"/>
      <w:r w:rsidRPr="00DC29DC">
        <w:rPr>
          <w:rFonts w:eastAsia="Times New Roman" w:cs="Times New Roman"/>
          <w:noProof/>
          <w:szCs w:val="26"/>
          <w:lang w:val="en-US"/>
        </w:rPr>
        <w:t>lar dynamics with coupling to an external bath //The Journal of chemical physics. – 1984. – Т. 81. – №. 8. – С. 3684-3690.</w:t>
      </w:r>
    </w:p>
    <w:p w14:paraId="20FD6A5F" w14:textId="429006E8" w:rsidR="002D6FE3" w:rsidRDefault="002D6FE3" w:rsidP="008D6D01">
      <w:pPr>
        <w:pStyle w:val="a3"/>
        <w:numPr>
          <w:ilvl w:val="0"/>
          <w:numId w:val="26"/>
        </w:numPr>
        <w:ind w:left="0" w:firstLine="0"/>
        <w:rPr>
          <w:rFonts w:eastAsia="Times New Roman" w:cs="Times New Roman"/>
          <w:noProof/>
          <w:szCs w:val="26"/>
        </w:rPr>
      </w:pPr>
      <w:r w:rsidRPr="00DC29DC">
        <w:rPr>
          <w:rFonts w:eastAsia="Times New Roman" w:cs="Times New Roman"/>
          <w:noProof/>
          <w:szCs w:val="26"/>
          <w:lang w:val="en-US"/>
        </w:rPr>
        <w:t>van Gunsteren W. F., Berendsen H. J. C. Com</w:t>
      </w:r>
      <w:bookmarkStart w:id="181" w:name="WGunsteren_Comp_simul_of_molec_dynam"/>
      <w:bookmarkEnd w:id="181"/>
      <w:r w:rsidRPr="00DC29DC">
        <w:rPr>
          <w:rFonts w:eastAsia="Times New Roman" w:cs="Times New Roman"/>
          <w:noProof/>
          <w:szCs w:val="26"/>
          <w:lang w:val="en-US"/>
        </w:rPr>
        <w:t>puter simulation of molecular dynamics: methodology, applications, and perspectives in chemistry //Angewandte Chemie International Edition in English. – 1990. – Т. 29. – №. 9. – С. 992-1023.</w:t>
      </w:r>
    </w:p>
    <w:p w14:paraId="7CB57782" w14:textId="77777777" w:rsidR="00A32C47" w:rsidRDefault="00A32C47" w:rsidP="00A32C47">
      <w:pPr>
        <w:pStyle w:val="a3"/>
        <w:numPr>
          <w:ilvl w:val="0"/>
          <w:numId w:val="26"/>
        </w:numPr>
        <w:ind w:left="0" w:firstLine="0"/>
        <w:rPr>
          <w:rFonts w:eastAsia="Times New Roman" w:cs="Times New Roman"/>
          <w:noProof/>
          <w:szCs w:val="26"/>
          <w:lang w:val="en-US"/>
        </w:rPr>
      </w:pPr>
      <w:r w:rsidRPr="000B36C8">
        <w:rPr>
          <w:rFonts w:eastAsia="Times New Roman" w:cs="Times New Roman"/>
          <w:noProof/>
          <w:szCs w:val="26"/>
          <w:lang w:val="en-US"/>
        </w:rPr>
        <w:t>Plimpton S. et al. LAMMPS user’s ma</w:t>
      </w:r>
      <w:bookmarkStart w:id="182" w:name="SPlimpton_LAMMPS_manual"/>
      <w:bookmarkEnd w:id="182"/>
      <w:r w:rsidRPr="000B36C8">
        <w:rPr>
          <w:rFonts w:eastAsia="Times New Roman" w:cs="Times New Roman"/>
          <w:noProof/>
          <w:szCs w:val="26"/>
          <w:lang w:val="en-US"/>
        </w:rPr>
        <w:t>nual //Sandia National Laboratory. – 20</w:t>
      </w:r>
      <w:r>
        <w:rPr>
          <w:rFonts w:eastAsia="Times New Roman" w:cs="Times New Roman"/>
          <w:noProof/>
          <w:szCs w:val="26"/>
          <w:lang w:val="en-US"/>
        </w:rPr>
        <w:t>18</w:t>
      </w:r>
      <w:r w:rsidRPr="000B36C8">
        <w:rPr>
          <w:rFonts w:eastAsia="Times New Roman" w:cs="Times New Roman"/>
          <w:noProof/>
          <w:szCs w:val="26"/>
          <w:lang w:val="en-US"/>
        </w:rPr>
        <w:t>.</w:t>
      </w:r>
    </w:p>
    <w:p w14:paraId="4FF72B0F" w14:textId="17F05CC8" w:rsidR="00A32C47" w:rsidRDefault="00A32C47" w:rsidP="00A32C47">
      <w:pPr>
        <w:pStyle w:val="a3"/>
        <w:numPr>
          <w:ilvl w:val="0"/>
          <w:numId w:val="26"/>
        </w:numPr>
        <w:ind w:left="0" w:firstLine="0"/>
        <w:rPr>
          <w:rFonts w:eastAsia="Times New Roman" w:cs="Times New Roman"/>
          <w:noProof/>
          <w:szCs w:val="26"/>
        </w:rPr>
      </w:pPr>
      <w:r w:rsidRPr="000A104D">
        <w:rPr>
          <w:rFonts w:eastAsia="Times New Roman" w:cs="Times New Roman"/>
          <w:noProof/>
          <w:szCs w:val="26"/>
        </w:rPr>
        <w:t>Ландау Л. Д., Лифшиц Е. М. Теорети</w:t>
      </w:r>
      <w:bookmarkStart w:id="183" w:name="ЛЛандау_Теор_физика_механика"/>
      <w:bookmarkEnd w:id="183"/>
      <w:r w:rsidRPr="000A104D">
        <w:rPr>
          <w:rFonts w:eastAsia="Times New Roman" w:cs="Times New Roman"/>
          <w:noProof/>
          <w:szCs w:val="26"/>
        </w:rPr>
        <w:t xml:space="preserve">ческая физика. </w:t>
      </w:r>
      <w:r w:rsidRPr="00A32C47">
        <w:rPr>
          <w:rFonts w:eastAsia="Times New Roman" w:cs="Times New Roman"/>
          <w:noProof/>
          <w:szCs w:val="26"/>
        </w:rPr>
        <w:t>Механика. – 1958.</w:t>
      </w:r>
    </w:p>
    <w:p w14:paraId="7B2431C1" w14:textId="40756030" w:rsidR="008B4061" w:rsidRDefault="009921AA" w:rsidP="009921AA">
      <w:pPr>
        <w:pStyle w:val="a3"/>
        <w:numPr>
          <w:ilvl w:val="0"/>
          <w:numId w:val="26"/>
        </w:numPr>
        <w:ind w:left="0" w:firstLine="0"/>
        <w:rPr>
          <w:rFonts w:eastAsia="Times New Roman" w:cs="Times New Roman"/>
          <w:noProof/>
          <w:szCs w:val="26"/>
        </w:rPr>
      </w:pPr>
      <w:r w:rsidRPr="009921AA">
        <w:rPr>
          <w:rFonts w:eastAsia="Times New Roman" w:cs="Times New Roman"/>
          <w:noProof/>
          <w:szCs w:val="26"/>
          <w:lang w:val="en-US"/>
        </w:rPr>
        <w:t>Van D</w:t>
      </w:r>
      <w:bookmarkStart w:id="184" w:name="AVanDuin_ReaxFF_for_hydrocarbonates"/>
      <w:bookmarkEnd w:id="184"/>
      <w:r w:rsidRPr="009921AA">
        <w:rPr>
          <w:rFonts w:eastAsia="Times New Roman" w:cs="Times New Roman"/>
          <w:noProof/>
          <w:szCs w:val="26"/>
          <w:lang w:val="en-US"/>
        </w:rPr>
        <w:t xml:space="preserve">uin A. C. T. et al. ReaxFF: a reactive force field for hydrocarbons //The Journal of Physical Chemistry A. – 2001. – </w:t>
      </w:r>
      <w:r w:rsidRPr="009921AA">
        <w:rPr>
          <w:rFonts w:eastAsia="Times New Roman" w:cs="Times New Roman"/>
          <w:noProof/>
          <w:szCs w:val="26"/>
        </w:rPr>
        <w:t>Т</w:t>
      </w:r>
      <w:r w:rsidRPr="009921AA">
        <w:rPr>
          <w:rFonts w:eastAsia="Times New Roman" w:cs="Times New Roman"/>
          <w:noProof/>
          <w:szCs w:val="26"/>
          <w:lang w:val="en-US"/>
        </w:rPr>
        <w:t xml:space="preserve">. 105. – №. </w:t>
      </w:r>
      <w:r w:rsidRPr="009921AA">
        <w:rPr>
          <w:rFonts w:eastAsia="Times New Roman" w:cs="Times New Roman"/>
          <w:noProof/>
          <w:szCs w:val="26"/>
        </w:rPr>
        <w:t>41. – С. 9396-9409.</w:t>
      </w:r>
    </w:p>
    <w:p w14:paraId="4BE05A9D" w14:textId="331F6F13" w:rsidR="008B4061" w:rsidRPr="009921AA" w:rsidRDefault="008B4061" w:rsidP="008B4061">
      <w:pPr>
        <w:pStyle w:val="a3"/>
        <w:numPr>
          <w:ilvl w:val="0"/>
          <w:numId w:val="26"/>
        </w:numPr>
        <w:ind w:left="0" w:firstLine="0"/>
        <w:rPr>
          <w:rFonts w:eastAsia="Times New Roman" w:cs="Times New Roman"/>
          <w:noProof/>
          <w:szCs w:val="26"/>
          <w:lang w:val="en-US"/>
        </w:rPr>
      </w:pPr>
      <w:r w:rsidRPr="008B4061">
        <w:rPr>
          <w:rFonts w:eastAsia="Times New Roman" w:cs="Times New Roman"/>
          <w:noProof/>
          <w:szCs w:val="26"/>
          <w:lang w:val="en-US"/>
        </w:rPr>
        <w:t>Daw M. S., Baskes M. I. Emb</w:t>
      </w:r>
      <w:bookmarkStart w:id="185" w:name="MDaw_Embedded_atom_method"/>
      <w:bookmarkEnd w:id="185"/>
      <w:r w:rsidRPr="008B4061">
        <w:rPr>
          <w:rFonts w:eastAsia="Times New Roman" w:cs="Times New Roman"/>
          <w:noProof/>
          <w:szCs w:val="26"/>
          <w:lang w:val="en-US"/>
        </w:rPr>
        <w:t xml:space="preserve">edded-atom method: Derivation and application to impurities, surfaces, and other defects in metals //Physical Review B. – 1984. – </w:t>
      </w:r>
      <w:r w:rsidRPr="008B4061">
        <w:rPr>
          <w:rFonts w:eastAsia="Times New Roman" w:cs="Times New Roman"/>
          <w:noProof/>
          <w:szCs w:val="26"/>
        </w:rPr>
        <w:t>Т</w:t>
      </w:r>
      <w:r w:rsidRPr="008B4061">
        <w:rPr>
          <w:rFonts w:eastAsia="Times New Roman" w:cs="Times New Roman"/>
          <w:noProof/>
          <w:szCs w:val="26"/>
          <w:lang w:val="en-US"/>
        </w:rPr>
        <w:t xml:space="preserve">. 29. – №. </w:t>
      </w:r>
      <w:r w:rsidRPr="009921AA">
        <w:rPr>
          <w:rFonts w:eastAsia="Times New Roman" w:cs="Times New Roman"/>
          <w:noProof/>
          <w:szCs w:val="26"/>
          <w:lang w:val="en-US"/>
        </w:rPr>
        <w:t xml:space="preserve">12. – </w:t>
      </w:r>
      <w:r w:rsidRPr="008B4061">
        <w:rPr>
          <w:rFonts w:eastAsia="Times New Roman" w:cs="Times New Roman"/>
          <w:noProof/>
          <w:szCs w:val="26"/>
        </w:rPr>
        <w:t>С</w:t>
      </w:r>
      <w:r w:rsidRPr="009921AA">
        <w:rPr>
          <w:rFonts w:eastAsia="Times New Roman" w:cs="Times New Roman"/>
          <w:noProof/>
          <w:szCs w:val="26"/>
          <w:lang w:val="en-US"/>
        </w:rPr>
        <w:t>. 6443.</w:t>
      </w:r>
    </w:p>
    <w:p w14:paraId="509C614C" w14:textId="77777777" w:rsidR="00A32C47" w:rsidRPr="00652B21" w:rsidRDefault="00A32C47" w:rsidP="00A32C47">
      <w:pPr>
        <w:pStyle w:val="EndNoteBibliography"/>
        <w:numPr>
          <w:ilvl w:val="0"/>
          <w:numId w:val="26"/>
        </w:numPr>
        <w:spacing w:line="360" w:lineRule="auto"/>
        <w:ind w:left="0" w:firstLine="0"/>
        <w:jc w:val="both"/>
        <w:rPr>
          <w:sz w:val="26"/>
          <w:szCs w:val="26"/>
        </w:rPr>
      </w:pPr>
      <w:r w:rsidRPr="00652B21">
        <w:rPr>
          <w:sz w:val="26"/>
          <w:szCs w:val="26"/>
        </w:rPr>
        <w:t>X. W. Zhou, H. N. G. Wa</w:t>
      </w:r>
      <w:bookmarkStart w:id="186" w:name="XWZhou_Charge_transf_ionic_atom_pot"/>
      <w:bookmarkEnd w:id="186"/>
      <w:r w:rsidRPr="00652B21">
        <w:rPr>
          <w:sz w:val="26"/>
          <w:szCs w:val="26"/>
        </w:rPr>
        <w:t>dley, A charge transfer ionic–embedded atom method potential for the O–Al–Ni–Co–Fe system, J. Phys.: Condens. Matter 17, 2005, 3619–3635c.</w:t>
      </w:r>
    </w:p>
    <w:p w14:paraId="7DB575B7" w14:textId="77777777" w:rsidR="00A32C47" w:rsidRPr="00652B21" w:rsidRDefault="00A32C47" w:rsidP="00A32C47">
      <w:pPr>
        <w:pStyle w:val="EndNoteBibliography"/>
        <w:numPr>
          <w:ilvl w:val="0"/>
          <w:numId w:val="26"/>
        </w:numPr>
        <w:spacing w:line="360" w:lineRule="auto"/>
        <w:ind w:left="0" w:firstLine="0"/>
        <w:jc w:val="both"/>
        <w:rPr>
          <w:sz w:val="26"/>
          <w:szCs w:val="26"/>
        </w:rPr>
      </w:pPr>
      <w:r w:rsidRPr="00652B21">
        <w:rPr>
          <w:sz w:val="26"/>
          <w:szCs w:val="26"/>
        </w:rPr>
        <w:t xml:space="preserve">M. Aryanpour, </w:t>
      </w:r>
      <w:bookmarkStart w:id="187" w:name="MAryanpour_Develop_ReactFF_for_iron_oxy"/>
      <w:bookmarkEnd w:id="187"/>
      <w:r w:rsidRPr="00652B21">
        <w:rPr>
          <w:sz w:val="26"/>
          <w:szCs w:val="26"/>
        </w:rPr>
        <w:t>A. C. T. van Duin, J. D. Kubicki, Development of a Reactive Force Field for Iron-Oxyhydroxide Systems, J. Phys. Chem. A 2010, 114, 6298–6307c.</w:t>
      </w:r>
    </w:p>
    <w:p w14:paraId="2CDCB2EE" w14:textId="32381702" w:rsidR="00A32C47" w:rsidRDefault="00A32C47" w:rsidP="00A32C47">
      <w:pPr>
        <w:pStyle w:val="a3"/>
        <w:numPr>
          <w:ilvl w:val="0"/>
          <w:numId w:val="26"/>
        </w:numPr>
        <w:ind w:left="0" w:firstLine="0"/>
        <w:rPr>
          <w:rFonts w:eastAsia="Times New Roman" w:cs="Times New Roman"/>
          <w:noProof/>
          <w:szCs w:val="26"/>
          <w:lang w:val="en-US"/>
        </w:rPr>
      </w:pPr>
      <w:r w:rsidRPr="00652B21">
        <w:rPr>
          <w:rFonts w:eastAsia="Times New Roman" w:cs="Times New Roman"/>
          <w:noProof/>
          <w:szCs w:val="26"/>
          <w:lang w:val="en-US"/>
        </w:rPr>
        <w:t>Vikas Tomar, Mi</w:t>
      </w:r>
      <w:bookmarkStart w:id="188" w:name="VTomar_Class_mol_dynam_pot_for_mech_str"/>
      <w:bookmarkEnd w:id="188"/>
      <w:r w:rsidRPr="00652B21">
        <w:rPr>
          <w:rFonts w:eastAsia="Times New Roman" w:cs="Times New Roman"/>
          <w:noProof/>
          <w:szCs w:val="26"/>
          <w:lang w:val="en-US"/>
        </w:rPr>
        <w:t>n Zhou, Classical molecular-dynamics potential for the mechanical strength of nanocrystalline composite fcc Al+</w:t>
      </w:r>
      <w:r w:rsidRPr="00652B21">
        <w:rPr>
          <w:rFonts w:eastAsia="Times New Roman" w:cs="Times New Roman"/>
          <w:noProof/>
          <w:szCs w:val="26"/>
        </w:rPr>
        <w:t>α</w:t>
      </w:r>
      <w:r w:rsidRPr="00652B21">
        <w:rPr>
          <w:rFonts w:eastAsia="Times New Roman" w:cs="Times New Roman"/>
          <w:noProof/>
          <w:szCs w:val="26"/>
          <w:lang w:val="en-US"/>
        </w:rPr>
        <w:t xml:space="preserve">-Fe2O3, Phys. </w:t>
      </w:r>
      <w:r w:rsidRPr="00A32C47">
        <w:rPr>
          <w:rFonts w:eastAsia="Times New Roman" w:cs="Times New Roman"/>
          <w:noProof/>
          <w:szCs w:val="26"/>
          <w:lang w:val="en-US"/>
        </w:rPr>
        <w:t>Rev.</w:t>
      </w:r>
      <w:r w:rsidRPr="00652B21">
        <w:rPr>
          <w:rFonts w:eastAsia="Times New Roman" w:cs="Times New Roman"/>
          <w:noProof/>
          <w:szCs w:val="26"/>
          <w:lang w:val="nb-NO"/>
        </w:rPr>
        <w:t xml:space="preserve">, </w:t>
      </w:r>
      <w:r w:rsidRPr="00A32C47">
        <w:rPr>
          <w:rFonts w:eastAsia="Times New Roman" w:cs="Times New Roman"/>
          <w:noProof/>
          <w:szCs w:val="26"/>
          <w:lang w:val="en-US"/>
        </w:rPr>
        <w:t>74</w:t>
      </w:r>
      <w:r w:rsidRPr="00652B21">
        <w:rPr>
          <w:rFonts w:eastAsia="Times New Roman" w:cs="Times New Roman"/>
          <w:noProof/>
          <w:szCs w:val="26"/>
          <w:lang w:val="nb-NO"/>
        </w:rPr>
        <w:t xml:space="preserve">, </w:t>
      </w:r>
      <w:r w:rsidRPr="00A32C47">
        <w:rPr>
          <w:rFonts w:eastAsia="Times New Roman" w:cs="Times New Roman"/>
          <w:noProof/>
          <w:szCs w:val="26"/>
          <w:lang w:val="en-US"/>
        </w:rPr>
        <w:t>2006</w:t>
      </w:r>
      <w:r w:rsidRPr="00652B21">
        <w:rPr>
          <w:rFonts w:eastAsia="Times New Roman" w:cs="Times New Roman"/>
          <w:noProof/>
          <w:szCs w:val="26"/>
          <w:lang w:val="nb-NO"/>
        </w:rPr>
        <w:t xml:space="preserve">, </w:t>
      </w:r>
      <w:r w:rsidRPr="00A32C47">
        <w:rPr>
          <w:rFonts w:eastAsia="Times New Roman" w:cs="Times New Roman"/>
          <w:noProof/>
          <w:szCs w:val="26"/>
          <w:lang w:val="en-US"/>
        </w:rPr>
        <w:t>174116.</w:t>
      </w:r>
    </w:p>
    <w:p w14:paraId="2CD77B46" w14:textId="4528E322" w:rsidR="00BC4EBA" w:rsidRDefault="00BC4EBA" w:rsidP="00BC4EBA">
      <w:pPr>
        <w:pStyle w:val="a3"/>
        <w:numPr>
          <w:ilvl w:val="0"/>
          <w:numId w:val="26"/>
        </w:numPr>
        <w:ind w:left="0" w:firstLine="0"/>
        <w:rPr>
          <w:rFonts w:eastAsia="Times New Roman" w:cs="Times New Roman"/>
          <w:noProof/>
          <w:szCs w:val="26"/>
          <w:lang w:val="en-US"/>
        </w:rPr>
      </w:pPr>
      <w:r w:rsidRPr="00BC4EBA">
        <w:rPr>
          <w:rFonts w:eastAsia="Times New Roman" w:cs="Times New Roman"/>
          <w:noProof/>
          <w:szCs w:val="26"/>
          <w:lang w:val="en-US"/>
        </w:rPr>
        <w:lastRenderedPageBreak/>
        <w:t>Sengupta D. et al. C</w:t>
      </w:r>
      <w:bookmarkStart w:id="189" w:name="DSengupta_Comput_capabil_dynam_pot"/>
      <w:bookmarkEnd w:id="189"/>
      <w:r w:rsidRPr="00BC4EBA">
        <w:rPr>
          <w:rFonts w:eastAsia="Times New Roman" w:cs="Times New Roman"/>
          <w:noProof/>
          <w:szCs w:val="26"/>
          <w:lang w:val="en-US"/>
        </w:rPr>
        <w:t>omputational Capabilities for Predictions of Interactions at the Grain Boundary of Refractory Alloys. – CFD Research Corporation, Huntsville, AL (United States), 2014.</w:t>
      </w:r>
    </w:p>
    <w:p w14:paraId="571E8BC6" w14:textId="77777777" w:rsidR="00A32C47" w:rsidRPr="00491F7B" w:rsidRDefault="00A32C47" w:rsidP="00A32C47">
      <w:pPr>
        <w:pStyle w:val="a3"/>
        <w:numPr>
          <w:ilvl w:val="0"/>
          <w:numId w:val="26"/>
        </w:numPr>
        <w:ind w:left="0" w:firstLine="0"/>
        <w:rPr>
          <w:rFonts w:eastAsia="Times New Roman" w:cs="Times New Roman"/>
          <w:noProof/>
          <w:szCs w:val="26"/>
        </w:rPr>
      </w:pPr>
      <w:r w:rsidRPr="00E46C50">
        <w:t>Кон В. Электронная структура ве</w:t>
      </w:r>
      <w:bookmarkStart w:id="190" w:name="ВКон_Электронная_структ_вещества"/>
      <w:bookmarkEnd w:id="190"/>
      <w:r w:rsidRPr="00E46C50">
        <w:t xml:space="preserve">щества–волновые </w:t>
      </w:r>
      <w:r>
        <w:t>функции и функционалы плотности, Успехи физических наук,</w:t>
      </w:r>
      <w:r w:rsidRPr="00E46C50">
        <w:t xml:space="preserve"> 172</w:t>
      </w:r>
      <w:r w:rsidRPr="00EE4962">
        <w:t xml:space="preserve">, </w:t>
      </w:r>
      <w:r>
        <w:t>2002,</w:t>
      </w:r>
      <w:r w:rsidRPr="00E46C50">
        <w:t xml:space="preserve"> 1– 15</w:t>
      </w:r>
      <w:r>
        <w:rPr>
          <w:lang w:val="nb-NO"/>
        </w:rPr>
        <w:t>c</w:t>
      </w:r>
      <w:r w:rsidRPr="00E46C50">
        <w:t>.</w:t>
      </w:r>
    </w:p>
    <w:p w14:paraId="4905811E" w14:textId="77777777" w:rsidR="00A32C47" w:rsidRPr="00A32C47" w:rsidRDefault="00A32C47" w:rsidP="00A32C47">
      <w:pPr>
        <w:pStyle w:val="a3"/>
        <w:numPr>
          <w:ilvl w:val="0"/>
          <w:numId w:val="26"/>
        </w:numPr>
        <w:ind w:left="0" w:firstLine="0"/>
        <w:rPr>
          <w:rFonts w:eastAsia="Times New Roman" w:cs="Times New Roman"/>
          <w:noProof/>
          <w:szCs w:val="26"/>
        </w:rPr>
      </w:pPr>
      <w:r w:rsidRPr="004750FD">
        <w:rPr>
          <w:rFonts w:eastAsia="Times New Roman" w:cs="Times New Roman"/>
          <w:noProof/>
          <w:szCs w:val="26"/>
          <w:lang w:val="en-US"/>
        </w:rPr>
        <w:t>LAMMPS</w:t>
      </w:r>
      <w:r w:rsidRPr="00A32C47">
        <w:rPr>
          <w:rFonts w:eastAsia="Times New Roman" w:cs="Times New Roman"/>
          <w:noProof/>
          <w:szCs w:val="26"/>
        </w:rPr>
        <w:t xml:space="preserve"> </w:t>
      </w:r>
      <w:r w:rsidRPr="004750FD">
        <w:rPr>
          <w:rFonts w:eastAsia="Times New Roman" w:cs="Times New Roman"/>
          <w:noProof/>
          <w:szCs w:val="26"/>
          <w:lang w:val="en-US"/>
        </w:rPr>
        <w:t>M</w:t>
      </w:r>
      <w:bookmarkStart w:id="191" w:name="LAMMPS_site"/>
      <w:bookmarkEnd w:id="191"/>
      <w:r w:rsidRPr="004750FD">
        <w:rPr>
          <w:rFonts w:eastAsia="Times New Roman" w:cs="Times New Roman"/>
          <w:noProof/>
          <w:szCs w:val="26"/>
          <w:lang w:val="en-US"/>
        </w:rPr>
        <w:t>olecular</w:t>
      </w:r>
      <w:r w:rsidRPr="00A32C47">
        <w:rPr>
          <w:rFonts w:eastAsia="Times New Roman" w:cs="Times New Roman"/>
          <w:noProof/>
          <w:szCs w:val="26"/>
        </w:rPr>
        <w:t xml:space="preserve"> </w:t>
      </w:r>
      <w:r w:rsidRPr="004750FD">
        <w:rPr>
          <w:rFonts w:eastAsia="Times New Roman" w:cs="Times New Roman"/>
          <w:noProof/>
          <w:szCs w:val="26"/>
          <w:lang w:val="en-US"/>
        </w:rPr>
        <w:t>Dynamics</w:t>
      </w:r>
      <w:r w:rsidRPr="00A32C47">
        <w:rPr>
          <w:rFonts w:eastAsia="Times New Roman" w:cs="Times New Roman"/>
          <w:noProof/>
          <w:szCs w:val="26"/>
        </w:rPr>
        <w:t xml:space="preserve"> </w:t>
      </w:r>
      <w:r w:rsidRPr="004750FD">
        <w:rPr>
          <w:rFonts w:eastAsia="Times New Roman" w:cs="Times New Roman"/>
          <w:noProof/>
          <w:szCs w:val="26"/>
          <w:lang w:val="en-US"/>
        </w:rPr>
        <w:t>Simulator</w:t>
      </w:r>
      <w:r w:rsidRPr="00A32C47">
        <w:rPr>
          <w:rFonts w:eastAsia="Times New Roman" w:cs="Times New Roman"/>
          <w:noProof/>
          <w:szCs w:val="26"/>
        </w:rPr>
        <w:t xml:space="preserve"> [</w:t>
      </w:r>
      <w:r>
        <w:rPr>
          <w:rFonts w:eastAsia="Times New Roman" w:cs="Times New Roman"/>
          <w:noProof/>
          <w:szCs w:val="26"/>
        </w:rPr>
        <w:t>электронный</w:t>
      </w:r>
      <w:r w:rsidRPr="00A32C47">
        <w:rPr>
          <w:rFonts w:eastAsia="Times New Roman" w:cs="Times New Roman"/>
          <w:noProof/>
          <w:szCs w:val="26"/>
        </w:rPr>
        <w:t xml:space="preserve"> </w:t>
      </w:r>
      <w:r>
        <w:rPr>
          <w:rFonts w:eastAsia="Times New Roman" w:cs="Times New Roman"/>
          <w:noProof/>
          <w:szCs w:val="26"/>
        </w:rPr>
        <w:t>ресурс</w:t>
      </w:r>
      <w:r w:rsidRPr="00A32C47">
        <w:rPr>
          <w:rFonts w:eastAsia="Times New Roman" w:cs="Times New Roman"/>
          <w:noProof/>
          <w:szCs w:val="26"/>
        </w:rPr>
        <w:t xml:space="preserve">] // </w:t>
      </w:r>
      <w:r>
        <w:rPr>
          <w:rFonts w:eastAsia="Times New Roman" w:cs="Times New Roman"/>
          <w:noProof/>
          <w:szCs w:val="26"/>
          <w:lang w:val="en-US"/>
        </w:rPr>
        <w:t>URL</w:t>
      </w:r>
      <w:r w:rsidRPr="00A32C47">
        <w:rPr>
          <w:rFonts w:eastAsia="Times New Roman" w:cs="Times New Roman"/>
          <w:noProof/>
          <w:szCs w:val="26"/>
        </w:rPr>
        <w:t xml:space="preserve"> : </w:t>
      </w:r>
      <w:r w:rsidRPr="004750FD">
        <w:rPr>
          <w:rFonts w:eastAsia="Times New Roman" w:cs="Times New Roman"/>
          <w:noProof/>
          <w:szCs w:val="26"/>
          <w:lang w:val="en-US"/>
        </w:rPr>
        <w:t>http</w:t>
      </w:r>
      <w:r w:rsidRPr="00A32C47">
        <w:rPr>
          <w:rFonts w:eastAsia="Times New Roman" w:cs="Times New Roman"/>
          <w:noProof/>
          <w:szCs w:val="26"/>
        </w:rPr>
        <w:t>://</w:t>
      </w:r>
      <w:r w:rsidRPr="004750FD">
        <w:rPr>
          <w:rFonts w:eastAsia="Times New Roman" w:cs="Times New Roman"/>
          <w:noProof/>
          <w:szCs w:val="26"/>
          <w:lang w:val="en-US"/>
        </w:rPr>
        <w:t>lammps</w:t>
      </w:r>
      <w:r w:rsidRPr="00A32C47">
        <w:rPr>
          <w:rFonts w:eastAsia="Times New Roman" w:cs="Times New Roman"/>
          <w:noProof/>
          <w:szCs w:val="26"/>
        </w:rPr>
        <w:t>.</w:t>
      </w:r>
      <w:r w:rsidRPr="004750FD">
        <w:rPr>
          <w:rFonts w:eastAsia="Times New Roman" w:cs="Times New Roman"/>
          <w:noProof/>
          <w:szCs w:val="26"/>
          <w:lang w:val="en-US"/>
        </w:rPr>
        <w:t>sandia</w:t>
      </w:r>
      <w:r w:rsidRPr="00A32C47">
        <w:rPr>
          <w:rFonts w:eastAsia="Times New Roman" w:cs="Times New Roman"/>
          <w:noProof/>
          <w:szCs w:val="26"/>
        </w:rPr>
        <w:t>.</w:t>
      </w:r>
      <w:r w:rsidRPr="004750FD">
        <w:rPr>
          <w:rFonts w:eastAsia="Times New Roman" w:cs="Times New Roman"/>
          <w:noProof/>
          <w:szCs w:val="26"/>
          <w:lang w:val="en-US"/>
        </w:rPr>
        <w:t>gov</w:t>
      </w:r>
      <w:r w:rsidRPr="00A32C47">
        <w:rPr>
          <w:rFonts w:eastAsia="Times New Roman" w:cs="Times New Roman"/>
          <w:noProof/>
          <w:szCs w:val="26"/>
        </w:rPr>
        <w:t xml:space="preserve"> (</w:t>
      </w:r>
      <w:r>
        <w:rPr>
          <w:rFonts w:eastAsia="Times New Roman" w:cs="Times New Roman"/>
          <w:noProof/>
          <w:szCs w:val="26"/>
        </w:rPr>
        <w:t>дата</w:t>
      </w:r>
      <w:r w:rsidRPr="00A32C47">
        <w:rPr>
          <w:rFonts w:eastAsia="Times New Roman" w:cs="Times New Roman"/>
          <w:noProof/>
          <w:szCs w:val="26"/>
        </w:rPr>
        <w:t xml:space="preserve"> </w:t>
      </w:r>
      <w:r>
        <w:rPr>
          <w:rFonts w:eastAsia="Times New Roman" w:cs="Times New Roman"/>
          <w:noProof/>
          <w:szCs w:val="26"/>
        </w:rPr>
        <w:t>обращения</w:t>
      </w:r>
      <w:r w:rsidRPr="00A32C47">
        <w:rPr>
          <w:rFonts w:eastAsia="Times New Roman" w:cs="Times New Roman"/>
          <w:noProof/>
          <w:szCs w:val="26"/>
        </w:rPr>
        <w:t xml:space="preserve"> 11.05.2018)</w:t>
      </w:r>
    </w:p>
    <w:p w14:paraId="517A2935" w14:textId="77777777" w:rsidR="00A32C47" w:rsidRDefault="00A32C47" w:rsidP="00A32C47">
      <w:pPr>
        <w:pStyle w:val="a3"/>
        <w:numPr>
          <w:ilvl w:val="0"/>
          <w:numId w:val="26"/>
        </w:numPr>
        <w:ind w:left="0" w:firstLine="0"/>
        <w:rPr>
          <w:rFonts w:eastAsia="Times New Roman" w:cs="Times New Roman"/>
          <w:noProof/>
          <w:szCs w:val="26"/>
        </w:rPr>
      </w:pPr>
      <w:r w:rsidRPr="00D56825">
        <w:rPr>
          <w:rFonts w:eastAsia="Times New Roman" w:cs="Times New Roman"/>
          <w:noProof/>
          <w:szCs w:val="26"/>
        </w:rPr>
        <w:t>Г. Хант</w:t>
      </w:r>
      <w:bookmarkStart w:id="192" w:name="ГХантингтон_Упругие_постоянные_кристалло"/>
      <w:bookmarkEnd w:id="192"/>
      <w:r w:rsidRPr="00D56825">
        <w:rPr>
          <w:rFonts w:eastAsia="Times New Roman" w:cs="Times New Roman"/>
          <w:noProof/>
          <w:szCs w:val="26"/>
        </w:rPr>
        <w:t xml:space="preserve">ингтон. Упругие постоянные кристаллов – Успехи физических наук, 1961, Т. </w:t>
      </w:r>
      <w:r w:rsidRPr="00D56825">
        <w:rPr>
          <w:rFonts w:eastAsia="Times New Roman" w:cs="Times New Roman"/>
          <w:noProof/>
          <w:szCs w:val="26"/>
          <w:lang w:val="en-US"/>
        </w:rPr>
        <w:t>LXXIV</w:t>
      </w:r>
      <w:r w:rsidRPr="00D56825">
        <w:rPr>
          <w:rFonts w:eastAsia="Times New Roman" w:cs="Times New Roman"/>
          <w:noProof/>
          <w:szCs w:val="26"/>
        </w:rPr>
        <w:t xml:space="preserve"> – стр.462 – 520.</w:t>
      </w:r>
    </w:p>
    <w:p w14:paraId="1D8ADCC8" w14:textId="1F83C463" w:rsidR="00A32C47" w:rsidRPr="00800DA3" w:rsidRDefault="00800DA3" w:rsidP="00A32C47">
      <w:pPr>
        <w:pStyle w:val="a3"/>
        <w:numPr>
          <w:ilvl w:val="0"/>
          <w:numId w:val="26"/>
        </w:numPr>
        <w:ind w:left="0" w:firstLine="0"/>
        <w:rPr>
          <w:rFonts w:eastAsia="Times New Roman" w:cs="Times New Roman"/>
          <w:noProof/>
          <w:szCs w:val="26"/>
        </w:rPr>
      </w:pPr>
      <w:r w:rsidRPr="00800DA3">
        <w:rPr>
          <w:rFonts w:eastAsia="Times New Roman" w:cs="Times New Roman"/>
          <w:noProof/>
          <w:szCs w:val="26"/>
          <w:lang w:val="en-US"/>
        </w:rPr>
        <w:t>Technical</w:t>
      </w:r>
      <w:r w:rsidRPr="00800DA3">
        <w:rPr>
          <w:rFonts w:eastAsia="Times New Roman" w:cs="Times New Roman"/>
          <w:noProof/>
          <w:szCs w:val="26"/>
        </w:rPr>
        <w:t xml:space="preserve"> </w:t>
      </w:r>
      <w:r w:rsidRPr="00800DA3">
        <w:rPr>
          <w:rFonts w:eastAsia="Times New Roman" w:cs="Times New Roman"/>
          <w:noProof/>
          <w:szCs w:val="26"/>
          <w:lang w:val="en-US"/>
        </w:rPr>
        <w:t>data</w:t>
      </w:r>
      <w:r w:rsidRPr="00800DA3">
        <w:rPr>
          <w:rFonts w:eastAsia="Times New Roman" w:cs="Times New Roman"/>
          <w:noProof/>
          <w:szCs w:val="26"/>
        </w:rPr>
        <w:t xml:space="preserve"> </w:t>
      </w:r>
      <w:r w:rsidRPr="00800DA3">
        <w:rPr>
          <w:rFonts w:eastAsia="Times New Roman" w:cs="Times New Roman"/>
          <w:noProof/>
          <w:szCs w:val="26"/>
          <w:lang w:val="en-US"/>
        </w:rPr>
        <w:t>for</w:t>
      </w:r>
      <w:r w:rsidRPr="00800DA3">
        <w:rPr>
          <w:rFonts w:eastAsia="Times New Roman" w:cs="Times New Roman"/>
          <w:noProof/>
          <w:szCs w:val="26"/>
        </w:rPr>
        <w:t xml:space="preserve"> </w:t>
      </w:r>
      <w:r w:rsidRPr="00800DA3">
        <w:rPr>
          <w:rFonts w:eastAsia="Times New Roman" w:cs="Times New Roman"/>
          <w:noProof/>
          <w:szCs w:val="26"/>
          <w:lang w:val="en-US"/>
        </w:rPr>
        <w:t>Iron</w:t>
      </w:r>
      <w:r w:rsidRPr="00800DA3">
        <w:rPr>
          <w:rFonts w:eastAsia="Times New Roman" w:cs="Times New Roman"/>
          <w:noProof/>
          <w:szCs w:val="26"/>
        </w:rPr>
        <w:t xml:space="preserve"> (Электронный ресурс). – </w:t>
      </w:r>
      <w:r w:rsidRPr="00800DA3">
        <w:rPr>
          <w:rFonts w:eastAsia="Times New Roman" w:cs="Times New Roman"/>
          <w:noProof/>
          <w:szCs w:val="26"/>
          <w:lang w:val="en-US"/>
        </w:rPr>
        <w:t>URL</w:t>
      </w:r>
      <w:r w:rsidRPr="00800DA3">
        <w:rPr>
          <w:rFonts w:eastAsia="Times New Roman" w:cs="Times New Roman"/>
          <w:noProof/>
          <w:szCs w:val="26"/>
        </w:rPr>
        <w:t xml:space="preserve">: </w:t>
      </w:r>
      <w:r w:rsidRPr="00800DA3">
        <w:rPr>
          <w:rFonts w:eastAsia="Times New Roman" w:cs="Times New Roman"/>
          <w:noProof/>
          <w:szCs w:val="26"/>
          <w:lang w:val="en-US"/>
        </w:rPr>
        <w:t>http</w:t>
      </w:r>
      <w:r w:rsidRPr="00800DA3">
        <w:rPr>
          <w:rFonts w:eastAsia="Times New Roman" w:cs="Times New Roman"/>
          <w:noProof/>
          <w:szCs w:val="26"/>
        </w:rPr>
        <w:t>://</w:t>
      </w:r>
      <w:r w:rsidRPr="00800DA3">
        <w:rPr>
          <w:rFonts w:eastAsia="Times New Roman" w:cs="Times New Roman"/>
          <w:noProof/>
          <w:szCs w:val="26"/>
          <w:lang w:val="en-US"/>
        </w:rPr>
        <w:t>periodictable</w:t>
      </w:r>
      <w:r w:rsidRPr="00800DA3">
        <w:rPr>
          <w:rFonts w:eastAsia="Times New Roman" w:cs="Times New Roman"/>
          <w:noProof/>
          <w:szCs w:val="26"/>
        </w:rPr>
        <w:t>.</w:t>
      </w:r>
      <w:r w:rsidRPr="00800DA3">
        <w:rPr>
          <w:rFonts w:eastAsia="Times New Roman" w:cs="Times New Roman"/>
          <w:noProof/>
          <w:szCs w:val="26"/>
          <w:lang w:val="en-US"/>
        </w:rPr>
        <w:t>com</w:t>
      </w:r>
      <w:r w:rsidRPr="00800DA3">
        <w:rPr>
          <w:rFonts w:eastAsia="Times New Roman" w:cs="Times New Roman"/>
          <w:noProof/>
          <w:szCs w:val="26"/>
        </w:rPr>
        <w:t>/</w:t>
      </w:r>
      <w:r w:rsidRPr="00800DA3">
        <w:rPr>
          <w:rFonts w:eastAsia="Times New Roman" w:cs="Times New Roman"/>
          <w:noProof/>
          <w:szCs w:val="26"/>
          <w:lang w:val="en-US"/>
        </w:rPr>
        <w:t>Ele</w:t>
      </w:r>
      <w:bookmarkStart w:id="193" w:name="Pewriodictable_com_iron"/>
      <w:bookmarkEnd w:id="193"/>
      <w:r w:rsidRPr="00800DA3">
        <w:rPr>
          <w:rFonts w:eastAsia="Times New Roman" w:cs="Times New Roman"/>
          <w:noProof/>
          <w:szCs w:val="26"/>
          <w:lang w:val="en-US"/>
        </w:rPr>
        <w:t>ments</w:t>
      </w:r>
      <w:r w:rsidRPr="00800DA3">
        <w:rPr>
          <w:rFonts w:eastAsia="Times New Roman" w:cs="Times New Roman"/>
          <w:noProof/>
          <w:szCs w:val="26"/>
        </w:rPr>
        <w:t>/026/</w:t>
      </w:r>
      <w:r w:rsidRPr="00800DA3">
        <w:rPr>
          <w:rFonts w:eastAsia="Times New Roman" w:cs="Times New Roman"/>
          <w:noProof/>
          <w:szCs w:val="26"/>
          <w:lang w:val="en-US"/>
        </w:rPr>
        <w:t>data</w:t>
      </w:r>
      <w:r w:rsidRPr="00800DA3">
        <w:rPr>
          <w:rFonts w:eastAsia="Times New Roman" w:cs="Times New Roman"/>
          <w:noProof/>
          <w:szCs w:val="26"/>
        </w:rPr>
        <w:t>.</w:t>
      </w:r>
      <w:r w:rsidRPr="00800DA3">
        <w:rPr>
          <w:rFonts w:eastAsia="Times New Roman" w:cs="Times New Roman"/>
          <w:noProof/>
          <w:szCs w:val="26"/>
          <w:lang w:val="en-US"/>
        </w:rPr>
        <w:t>html</w:t>
      </w:r>
      <w:r w:rsidRPr="00800DA3">
        <w:rPr>
          <w:rFonts w:eastAsia="Times New Roman" w:cs="Times New Roman"/>
          <w:noProof/>
          <w:szCs w:val="26"/>
        </w:rPr>
        <w:t xml:space="preserve"> (дата обращения 16.06.2018).</w:t>
      </w:r>
    </w:p>
    <w:p w14:paraId="618F218D" w14:textId="77777777" w:rsidR="00A32C47" w:rsidRPr="007628FB" w:rsidRDefault="00A32C47" w:rsidP="00A32C47">
      <w:pPr>
        <w:pStyle w:val="a3"/>
        <w:numPr>
          <w:ilvl w:val="0"/>
          <w:numId w:val="26"/>
        </w:numPr>
        <w:ind w:left="0" w:firstLine="0"/>
        <w:rPr>
          <w:rFonts w:eastAsia="Times New Roman" w:cs="Times New Roman"/>
          <w:noProof/>
          <w:szCs w:val="26"/>
          <w:lang w:val="en-US"/>
        </w:rPr>
      </w:pPr>
      <w:r w:rsidRPr="002D4FF7">
        <w:rPr>
          <w:rFonts w:eastAsia="Times New Roman" w:cs="Times New Roman"/>
          <w:noProof/>
          <w:szCs w:val="26"/>
          <w:lang w:val="en-US"/>
        </w:rPr>
        <w:t>Dorogoku</w:t>
      </w:r>
      <w:bookmarkStart w:id="194" w:name="PDorogokupets_Thermodyn_of_iron"/>
      <w:bookmarkEnd w:id="194"/>
      <w:r w:rsidRPr="002D4FF7">
        <w:rPr>
          <w:rFonts w:eastAsia="Times New Roman" w:cs="Times New Roman"/>
          <w:noProof/>
          <w:szCs w:val="26"/>
          <w:lang w:val="en-US"/>
        </w:rPr>
        <w:t>pets P. I. et al. Thermodynamics and Equations of State of Iron to 350 GPa and 6000 K //Scientific reports. – 2017. – Т. 7. – С. 41863.</w:t>
      </w:r>
    </w:p>
    <w:p w14:paraId="26690A16" w14:textId="2D71F1F6" w:rsidR="00AD7159" w:rsidRDefault="00AD7159" w:rsidP="00AD7159">
      <w:pPr>
        <w:pStyle w:val="a3"/>
        <w:numPr>
          <w:ilvl w:val="0"/>
          <w:numId w:val="26"/>
        </w:numPr>
        <w:ind w:left="0" w:firstLine="0"/>
        <w:rPr>
          <w:rFonts w:eastAsia="Times New Roman" w:cs="Times New Roman"/>
          <w:noProof/>
          <w:szCs w:val="26"/>
        </w:rPr>
      </w:pPr>
      <w:r w:rsidRPr="0002072F">
        <w:rPr>
          <w:rFonts w:eastAsia="Times New Roman" w:cs="Times New Roman"/>
          <w:noProof/>
          <w:szCs w:val="26"/>
        </w:rPr>
        <w:t xml:space="preserve">Лаврова О. В. и др. Распределение кислорода в тяжелом жидкометаллическом теплоносителе при его циркуляции </w:t>
      </w:r>
      <w:bookmarkStart w:id="195" w:name="ОЛаврова_Распред_кисл_в_теплонос"/>
      <w:bookmarkEnd w:id="195"/>
      <w:r w:rsidRPr="0002072F">
        <w:rPr>
          <w:rFonts w:eastAsia="Times New Roman" w:cs="Times New Roman"/>
          <w:noProof/>
          <w:szCs w:val="26"/>
        </w:rPr>
        <w:t>по неизотермическому контуру //Вопросы атомной науки и техники. Серия: Ядерно-реакторные константы. – 2017. – №. 3. – С. 89-99.</w:t>
      </w:r>
    </w:p>
    <w:p w14:paraId="7344A3E5" w14:textId="15B69308" w:rsidR="00A32C47" w:rsidRDefault="0009101B" w:rsidP="0009101B">
      <w:pPr>
        <w:pStyle w:val="a3"/>
        <w:numPr>
          <w:ilvl w:val="0"/>
          <w:numId w:val="26"/>
        </w:numPr>
        <w:ind w:left="0" w:firstLine="0"/>
        <w:rPr>
          <w:rFonts w:eastAsia="Times New Roman" w:cs="Times New Roman"/>
          <w:noProof/>
          <w:szCs w:val="26"/>
          <w:lang w:val="en-US"/>
        </w:rPr>
      </w:pPr>
      <w:r w:rsidRPr="0009101B">
        <w:rPr>
          <w:rFonts w:eastAsia="Times New Roman" w:cs="Times New Roman"/>
          <w:noProof/>
          <w:szCs w:val="26"/>
          <w:lang w:val="en-US"/>
        </w:rPr>
        <w:t>Jeon B. et al. Nan</w:t>
      </w:r>
      <w:bookmarkStart w:id="196" w:name="BJeon_Nanoscale_oxidation_MD"/>
      <w:bookmarkEnd w:id="196"/>
      <w:r w:rsidRPr="0009101B">
        <w:rPr>
          <w:rFonts w:eastAsia="Times New Roman" w:cs="Times New Roman"/>
          <w:noProof/>
          <w:szCs w:val="26"/>
          <w:lang w:val="en-US"/>
        </w:rPr>
        <w:t>oscale oxidation and complex oxide growth on single crystal iron surfaces and external electric field effects //Physical Chemistry Chemical Physics. – 2013. – Т. 15. – №. 6. – С. 1821-1830.</w:t>
      </w:r>
    </w:p>
    <w:p w14:paraId="183364D6" w14:textId="582001FB" w:rsidR="00E54223" w:rsidRDefault="00E54223" w:rsidP="00E54223">
      <w:pPr>
        <w:pStyle w:val="a3"/>
        <w:numPr>
          <w:ilvl w:val="0"/>
          <w:numId w:val="26"/>
        </w:numPr>
        <w:ind w:left="0" w:firstLine="0"/>
        <w:rPr>
          <w:rFonts w:eastAsia="Times New Roman" w:cs="Times New Roman"/>
          <w:noProof/>
          <w:szCs w:val="26"/>
          <w:lang w:val="en-US"/>
        </w:rPr>
      </w:pPr>
      <w:r w:rsidRPr="00E54223">
        <w:rPr>
          <w:rFonts w:eastAsia="Times New Roman" w:cs="Times New Roman"/>
          <w:noProof/>
          <w:szCs w:val="26"/>
          <w:lang w:val="en-US"/>
        </w:rPr>
        <w:t>Das N. K. et al. Quantum chemical molecular dynamics study of stress corrosion cracking behavior for fcc Fe and Fe–Cr surfaces //Corrosion Science. – 2008. – Т. 50. – №. 6. – С. 1701-1706.</w:t>
      </w:r>
      <w:bookmarkStart w:id="197" w:name="NDas_Quantum_chemical_MD_Fe_Cr"/>
      <w:bookmarkEnd w:id="197"/>
    </w:p>
    <w:p w14:paraId="1A555180" w14:textId="7C06F630" w:rsidR="005A3CAC" w:rsidRDefault="005A3CAC" w:rsidP="005A3CAC">
      <w:pPr>
        <w:pStyle w:val="a3"/>
        <w:numPr>
          <w:ilvl w:val="0"/>
          <w:numId w:val="26"/>
        </w:numPr>
        <w:ind w:left="0" w:firstLine="0"/>
        <w:rPr>
          <w:rFonts w:eastAsia="Times New Roman" w:cs="Times New Roman"/>
          <w:noProof/>
          <w:szCs w:val="26"/>
          <w:lang w:val="en-US"/>
        </w:rPr>
      </w:pPr>
      <w:r w:rsidRPr="005A3CAC">
        <w:rPr>
          <w:rFonts w:eastAsia="Times New Roman" w:cs="Times New Roman"/>
          <w:noProof/>
          <w:szCs w:val="26"/>
          <w:lang w:val="en-US"/>
        </w:rPr>
        <w:t>Subbara</w:t>
      </w:r>
      <w:bookmarkStart w:id="198" w:name="RSubbaraman_Atom_insig_early_stage_oxida"/>
      <w:bookmarkEnd w:id="198"/>
      <w:r w:rsidRPr="005A3CAC">
        <w:rPr>
          <w:rFonts w:eastAsia="Times New Roman" w:cs="Times New Roman"/>
          <w:noProof/>
          <w:szCs w:val="26"/>
          <w:lang w:val="en-US"/>
        </w:rPr>
        <w:t>man R., Deshmukh S. A., Sankaranarayanan S. K. R. S. Atomistic insights into early stage oxidation and nanoscale oxide growth on Fe (100), Fe (111) and Fe (110) surfaces //The Journal of Physical Chemistry C. – 2013. – Т. 117. – №. 10. – С. 5195-5207.</w:t>
      </w:r>
    </w:p>
    <w:p w14:paraId="321F8AFF" w14:textId="0F474F0E" w:rsidR="002633E5" w:rsidRDefault="002633E5" w:rsidP="00F725BE">
      <w:pPr>
        <w:pStyle w:val="a3"/>
        <w:numPr>
          <w:ilvl w:val="0"/>
          <w:numId w:val="26"/>
        </w:numPr>
        <w:ind w:left="0" w:firstLine="0"/>
        <w:rPr>
          <w:rFonts w:eastAsia="Times New Roman" w:cs="Times New Roman"/>
          <w:noProof/>
          <w:szCs w:val="26"/>
          <w:lang w:val="en-US"/>
        </w:rPr>
      </w:pPr>
      <w:r w:rsidRPr="002633E5">
        <w:rPr>
          <w:rFonts w:eastAsia="Times New Roman" w:cs="Times New Roman"/>
          <w:noProof/>
          <w:szCs w:val="26"/>
          <w:lang w:val="en-US"/>
        </w:rPr>
        <w:t>Malerba L. Molecul</w:t>
      </w:r>
      <w:bookmarkStart w:id="199" w:name="LMalerba_Mol_dyn_cascade_ferum"/>
      <w:bookmarkEnd w:id="199"/>
      <w:r w:rsidRPr="002633E5">
        <w:rPr>
          <w:rFonts w:eastAsia="Times New Roman" w:cs="Times New Roman"/>
          <w:noProof/>
          <w:szCs w:val="26"/>
          <w:lang w:val="en-US"/>
        </w:rPr>
        <w:t>ar dynamics simulation of displacement cascades in α-Fe: A critical review //Journal of nuclear materials. – 2006. – Т. 351. – №. 1-3. – С. 28-38.</w:t>
      </w:r>
    </w:p>
    <w:p w14:paraId="3DB095F7" w14:textId="011103E2" w:rsidR="002633E5" w:rsidRDefault="00F725BE" w:rsidP="00F725BE">
      <w:pPr>
        <w:pStyle w:val="a3"/>
        <w:numPr>
          <w:ilvl w:val="0"/>
          <w:numId w:val="26"/>
        </w:numPr>
        <w:ind w:left="0" w:firstLine="0"/>
        <w:rPr>
          <w:rFonts w:eastAsia="Times New Roman" w:cs="Times New Roman"/>
          <w:noProof/>
          <w:szCs w:val="26"/>
          <w:lang w:val="en-US"/>
        </w:rPr>
      </w:pPr>
      <w:r w:rsidRPr="00F725BE">
        <w:rPr>
          <w:rFonts w:eastAsia="Times New Roman" w:cs="Times New Roman"/>
          <w:noProof/>
          <w:szCs w:val="26"/>
          <w:lang w:val="en-US"/>
        </w:rPr>
        <w:t>Terentyev D. A. et al. Displa</w:t>
      </w:r>
      <w:bookmarkStart w:id="200" w:name="DTerentyev_Displacement_casc_in_Fe_Cr"/>
      <w:bookmarkEnd w:id="200"/>
      <w:r w:rsidRPr="00F725BE">
        <w:rPr>
          <w:rFonts w:eastAsia="Times New Roman" w:cs="Times New Roman"/>
          <w:noProof/>
          <w:szCs w:val="26"/>
          <w:lang w:val="en-US"/>
        </w:rPr>
        <w:t>cement cascades in Fe–Cr: A molecular dynamics study //Journal of nuclear materials. – 2006. – Т. 349. – №. 1-2. – С. 119-132.</w:t>
      </w:r>
    </w:p>
    <w:p w14:paraId="04CEB0C0" w14:textId="107AD5AA" w:rsidR="00F725BE" w:rsidRPr="002D6FE3" w:rsidRDefault="00F725BE" w:rsidP="00F725BE">
      <w:pPr>
        <w:pStyle w:val="a3"/>
        <w:numPr>
          <w:ilvl w:val="0"/>
          <w:numId w:val="26"/>
        </w:numPr>
        <w:ind w:left="0" w:firstLine="0"/>
        <w:rPr>
          <w:rFonts w:eastAsia="Times New Roman" w:cs="Times New Roman"/>
          <w:noProof/>
          <w:szCs w:val="26"/>
          <w:lang w:val="en-US"/>
        </w:rPr>
      </w:pPr>
      <w:r w:rsidRPr="00F725BE">
        <w:rPr>
          <w:rFonts w:eastAsia="Times New Roman" w:cs="Times New Roman"/>
          <w:noProof/>
          <w:szCs w:val="26"/>
          <w:lang w:val="en-US"/>
        </w:rPr>
        <w:t>Malerba L. et al. Mole</w:t>
      </w:r>
      <w:bookmarkStart w:id="201" w:name="LMalerba_Mol_dyn_simul_casc_Fe_Cr"/>
      <w:bookmarkEnd w:id="201"/>
      <w:r w:rsidRPr="00F725BE">
        <w:rPr>
          <w:rFonts w:eastAsia="Times New Roman" w:cs="Times New Roman"/>
          <w:noProof/>
          <w:szCs w:val="26"/>
          <w:lang w:val="en-US"/>
        </w:rPr>
        <w:t>cular dynamics simulation of displacement cascades in Fe–Cr alloys //Journal of Nuclear Materials. – 2004. – Т. 329. – С. 1156-1160.</w:t>
      </w:r>
    </w:p>
    <w:sectPr w:rsidR="00F725BE" w:rsidRPr="002D6FE3" w:rsidSect="001F1D4E">
      <w:footerReference w:type="default" r:id="rId211"/>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F1D8CC" w14:textId="77777777" w:rsidR="0099639C" w:rsidRDefault="0099639C" w:rsidP="003A7CDB">
      <w:pPr>
        <w:spacing w:line="240" w:lineRule="auto"/>
      </w:pPr>
      <w:r>
        <w:separator/>
      </w:r>
    </w:p>
  </w:endnote>
  <w:endnote w:type="continuationSeparator" w:id="0">
    <w:p w14:paraId="20734720" w14:textId="77777777" w:rsidR="0099639C" w:rsidRDefault="0099639C" w:rsidP="003A7C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00"/>
    <w:family w:val="swiss"/>
    <w:pitch w:val="variable"/>
    <w:sig w:usb0="61002A87" w:usb1="80000000" w:usb2="00000008" w:usb3="00000000" w:csb0="000101FF"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3772723"/>
      <w:docPartObj>
        <w:docPartGallery w:val="Page Numbers (Bottom of Page)"/>
        <w:docPartUnique/>
      </w:docPartObj>
    </w:sdtPr>
    <w:sdtContent>
      <w:p w14:paraId="3EC3B440" w14:textId="77777777" w:rsidR="00631686" w:rsidRDefault="00631686">
        <w:pPr>
          <w:pStyle w:val="aff3"/>
          <w:jc w:val="center"/>
        </w:pPr>
        <w:r>
          <w:fldChar w:fldCharType="begin"/>
        </w:r>
        <w:r>
          <w:instrText>PAGE   \* MERGEFORMAT</w:instrText>
        </w:r>
        <w:r>
          <w:fldChar w:fldCharType="separate"/>
        </w:r>
        <w:r>
          <w:rPr>
            <w:noProof/>
          </w:rPr>
          <w:t>20</w:t>
        </w:r>
        <w:r>
          <w:fldChar w:fldCharType="end"/>
        </w:r>
      </w:p>
    </w:sdtContent>
  </w:sdt>
  <w:p w14:paraId="74E6DB28" w14:textId="77777777" w:rsidR="00631686" w:rsidRDefault="00631686">
    <w:pPr>
      <w:pStyle w:val="af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EAE9A5" w14:textId="77777777" w:rsidR="0099639C" w:rsidRDefault="0099639C" w:rsidP="003A7CDB">
      <w:pPr>
        <w:spacing w:line="240" w:lineRule="auto"/>
      </w:pPr>
      <w:r>
        <w:separator/>
      </w:r>
    </w:p>
  </w:footnote>
  <w:footnote w:type="continuationSeparator" w:id="0">
    <w:p w14:paraId="47A3CA29" w14:textId="77777777" w:rsidR="0099639C" w:rsidRDefault="0099639C" w:rsidP="003A7C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9012F"/>
    <w:multiLevelType w:val="hybridMultilevel"/>
    <w:tmpl w:val="469423D2"/>
    <w:lvl w:ilvl="0" w:tplc="D56068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655222B"/>
    <w:multiLevelType w:val="hybridMultilevel"/>
    <w:tmpl w:val="1D083338"/>
    <w:lvl w:ilvl="0" w:tplc="0419000F">
      <w:start w:val="1"/>
      <w:numFmt w:val="decimal"/>
      <w:lvlText w:val="%1."/>
      <w:lvlJc w:val="left"/>
      <w:pPr>
        <w:ind w:left="1070" w:hanging="360"/>
      </w:pPr>
      <w:rPr>
        <w:rFonts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 w15:restartNumberingAfterBreak="0">
    <w:nsid w:val="08C63DF5"/>
    <w:multiLevelType w:val="hybridMultilevel"/>
    <w:tmpl w:val="F91417E8"/>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CE14F01"/>
    <w:multiLevelType w:val="hybridMultilevel"/>
    <w:tmpl w:val="47B8B6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DEE282B"/>
    <w:multiLevelType w:val="hybridMultilevel"/>
    <w:tmpl w:val="20F0001A"/>
    <w:lvl w:ilvl="0" w:tplc="B3ECD4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5" w15:restartNumberingAfterBreak="0">
    <w:nsid w:val="0E6F7412"/>
    <w:multiLevelType w:val="hybridMultilevel"/>
    <w:tmpl w:val="70C81FB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FB829FB"/>
    <w:multiLevelType w:val="hybridMultilevel"/>
    <w:tmpl w:val="F7F8A5EA"/>
    <w:lvl w:ilvl="0" w:tplc="86F28A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7" w15:restartNumberingAfterBreak="0">
    <w:nsid w:val="0FE56AE3"/>
    <w:multiLevelType w:val="hybridMultilevel"/>
    <w:tmpl w:val="BE16EA1A"/>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08D0C24"/>
    <w:multiLevelType w:val="hybridMultilevel"/>
    <w:tmpl w:val="CE869506"/>
    <w:lvl w:ilvl="0" w:tplc="04190001">
      <w:start w:val="1"/>
      <w:numFmt w:val="bullet"/>
      <w:lvlText w:val=""/>
      <w:lvlJc w:val="left"/>
      <w:pPr>
        <w:ind w:left="1070" w:hanging="360"/>
      </w:pPr>
      <w:rPr>
        <w:rFonts w:ascii="Symbol" w:hAnsi="Symbol"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9" w15:restartNumberingAfterBreak="0">
    <w:nsid w:val="254D22FA"/>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0" w15:restartNumberingAfterBreak="0">
    <w:nsid w:val="28690B07"/>
    <w:multiLevelType w:val="hybridMultilevel"/>
    <w:tmpl w:val="73ECA57A"/>
    <w:lvl w:ilvl="0" w:tplc="E4AE77E2">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95F4D9D"/>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2" w15:restartNumberingAfterBreak="0">
    <w:nsid w:val="3198529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7C41A7"/>
    <w:multiLevelType w:val="hybridMultilevel"/>
    <w:tmpl w:val="CC3A40DC"/>
    <w:lvl w:ilvl="0" w:tplc="E6FCDFA6">
      <w:start w:val="1"/>
      <w:numFmt w:val="decimal"/>
      <w:lvlText w:val="%1"/>
      <w:lvlJc w:val="left"/>
      <w:pPr>
        <w:ind w:left="2880" w:hanging="360"/>
      </w:pPr>
      <w:rPr>
        <w:rFonts w:hint="default"/>
      </w:r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start w:val="1"/>
      <w:numFmt w:val="decimal"/>
      <w:lvlText w:val="%4."/>
      <w:lvlJc w:val="left"/>
      <w:pPr>
        <w:ind w:left="5040" w:hanging="360"/>
      </w:pPr>
    </w:lvl>
    <w:lvl w:ilvl="4" w:tplc="04190019">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14" w15:restartNumberingAfterBreak="0">
    <w:nsid w:val="3B462AAF"/>
    <w:multiLevelType w:val="hybridMultilevel"/>
    <w:tmpl w:val="1F7A1394"/>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B7E14FC"/>
    <w:multiLevelType w:val="hybridMultilevel"/>
    <w:tmpl w:val="5FFA6572"/>
    <w:lvl w:ilvl="0" w:tplc="44B09450">
      <w:start w:val="1"/>
      <w:numFmt w:val="decimal"/>
      <w:lvlText w:val="%1."/>
      <w:lvlJc w:val="left"/>
      <w:pPr>
        <w:ind w:left="1273" w:hanging="564"/>
      </w:pPr>
      <w:rPr>
        <w:rFonts w:hint="default"/>
        <w:sz w:val="28"/>
        <w:szCs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3E0C01F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FBF51D4"/>
    <w:multiLevelType w:val="hybridMultilevel"/>
    <w:tmpl w:val="CE949A70"/>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8" w15:restartNumberingAfterBreak="0">
    <w:nsid w:val="40610E08"/>
    <w:multiLevelType w:val="hybridMultilevel"/>
    <w:tmpl w:val="9918BC8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44B09450">
      <w:start w:val="1"/>
      <w:numFmt w:val="decimal"/>
      <w:lvlText w:val="%4."/>
      <w:lvlJc w:val="left"/>
      <w:pPr>
        <w:ind w:left="360" w:hanging="360"/>
      </w:pPr>
      <w:rPr>
        <w:sz w:val="28"/>
        <w:szCs w:val="24"/>
      </w:r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10A4D9B"/>
    <w:multiLevelType w:val="hybridMultilevel"/>
    <w:tmpl w:val="2E3E557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0" w15:restartNumberingAfterBreak="0">
    <w:nsid w:val="47FF458D"/>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15:restartNumberingAfterBreak="0">
    <w:nsid w:val="48AF36DD"/>
    <w:multiLevelType w:val="hybridMultilevel"/>
    <w:tmpl w:val="E0E0A3B2"/>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9C37CBF"/>
    <w:multiLevelType w:val="hybridMultilevel"/>
    <w:tmpl w:val="F26A828A"/>
    <w:lvl w:ilvl="0" w:tplc="E4AE77E2">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23" w15:restartNumberingAfterBreak="0">
    <w:nsid w:val="4F3033EB"/>
    <w:multiLevelType w:val="hybridMultilevel"/>
    <w:tmpl w:val="DFCAD80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4" w15:restartNumberingAfterBreak="0">
    <w:nsid w:val="55210B0E"/>
    <w:multiLevelType w:val="hybridMultilevel"/>
    <w:tmpl w:val="B0729B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78C6237"/>
    <w:multiLevelType w:val="hybridMultilevel"/>
    <w:tmpl w:val="ABFC92B0"/>
    <w:lvl w:ilvl="0" w:tplc="0419000F">
      <w:start w:val="1"/>
      <w:numFmt w:val="decimal"/>
      <w:lvlText w:val="%1."/>
      <w:lvlJc w:val="left"/>
      <w:pPr>
        <w:ind w:left="1418" w:hanging="708"/>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6" w15:restartNumberingAfterBreak="0">
    <w:nsid w:val="598805ED"/>
    <w:multiLevelType w:val="multilevel"/>
    <w:tmpl w:val="AF223DA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7" w15:restartNumberingAfterBreak="0">
    <w:nsid w:val="5B226421"/>
    <w:multiLevelType w:val="hybridMultilevel"/>
    <w:tmpl w:val="22F0A912"/>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CD525D8"/>
    <w:multiLevelType w:val="hybridMultilevel"/>
    <w:tmpl w:val="52723328"/>
    <w:lvl w:ilvl="0" w:tplc="968875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5D461A34"/>
    <w:multiLevelType w:val="hybridMultilevel"/>
    <w:tmpl w:val="81ECAE2A"/>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0" w15:restartNumberingAfterBreak="0">
    <w:nsid w:val="5D8631D2"/>
    <w:multiLevelType w:val="hybridMultilevel"/>
    <w:tmpl w:val="81DA250E"/>
    <w:lvl w:ilvl="0" w:tplc="6226B7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600311F0"/>
    <w:multiLevelType w:val="hybridMultilevel"/>
    <w:tmpl w:val="BE5EB936"/>
    <w:lvl w:ilvl="0" w:tplc="F3AE1126">
      <w:start w:val="1"/>
      <w:numFmt w:val="decimal"/>
      <w:lvlText w:val="%1."/>
      <w:lvlJc w:val="left"/>
      <w:pPr>
        <w:ind w:left="1571" w:hanging="360"/>
      </w:pPr>
      <w:rPr>
        <w:sz w:val="26"/>
        <w:szCs w:val="26"/>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600E32A0"/>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3" w15:restartNumberingAfterBreak="0">
    <w:nsid w:val="60F55B40"/>
    <w:multiLevelType w:val="hybridMultilevel"/>
    <w:tmpl w:val="0D2E153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4" w15:restartNumberingAfterBreak="0">
    <w:nsid w:val="6515157B"/>
    <w:multiLevelType w:val="hybridMultilevel"/>
    <w:tmpl w:val="3A46DBE0"/>
    <w:lvl w:ilvl="0" w:tplc="E4AE77E2">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68ED0ED4"/>
    <w:multiLevelType w:val="hybridMultilevel"/>
    <w:tmpl w:val="3DF2D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AA577FC"/>
    <w:multiLevelType w:val="hybridMultilevel"/>
    <w:tmpl w:val="125460F2"/>
    <w:lvl w:ilvl="0" w:tplc="0419000F">
      <w:start w:val="1"/>
      <w:numFmt w:val="decimal"/>
      <w:lvlText w:val="%1."/>
      <w:lvlJc w:val="left"/>
      <w:pPr>
        <w:ind w:left="1211" w:hanging="360"/>
      </w:p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7" w15:restartNumberingAfterBreak="0">
    <w:nsid w:val="6ADB2AB3"/>
    <w:multiLevelType w:val="hybridMultilevel"/>
    <w:tmpl w:val="982072B6"/>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6BC65838"/>
    <w:multiLevelType w:val="hybridMultilevel"/>
    <w:tmpl w:val="68FC01F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6FDE6974"/>
    <w:multiLevelType w:val="hybridMultilevel"/>
    <w:tmpl w:val="EE38604C"/>
    <w:lvl w:ilvl="0" w:tplc="0419000F">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40" w15:restartNumberingAfterBreak="0">
    <w:nsid w:val="748D2694"/>
    <w:multiLevelType w:val="hybridMultilevel"/>
    <w:tmpl w:val="4FC6E240"/>
    <w:lvl w:ilvl="0" w:tplc="6F9C317E">
      <w:start w:val="1"/>
      <w:numFmt w:val="bullet"/>
      <w:lvlText w:val=""/>
      <w:lvlJc w:val="left"/>
      <w:pPr>
        <w:tabs>
          <w:tab w:val="num" w:pos="720"/>
        </w:tabs>
        <w:ind w:left="720" w:hanging="360"/>
      </w:pPr>
      <w:rPr>
        <w:rFonts w:ascii="Wingdings" w:hAnsi="Wingdings" w:hint="default"/>
      </w:rPr>
    </w:lvl>
    <w:lvl w:ilvl="1" w:tplc="3E48BD12" w:tentative="1">
      <w:start w:val="1"/>
      <w:numFmt w:val="bullet"/>
      <w:lvlText w:val=""/>
      <w:lvlJc w:val="left"/>
      <w:pPr>
        <w:tabs>
          <w:tab w:val="num" w:pos="1440"/>
        </w:tabs>
        <w:ind w:left="1440" w:hanging="360"/>
      </w:pPr>
      <w:rPr>
        <w:rFonts w:ascii="Wingdings" w:hAnsi="Wingdings" w:hint="default"/>
      </w:rPr>
    </w:lvl>
    <w:lvl w:ilvl="2" w:tplc="01FA56D6" w:tentative="1">
      <w:start w:val="1"/>
      <w:numFmt w:val="bullet"/>
      <w:lvlText w:val=""/>
      <w:lvlJc w:val="left"/>
      <w:pPr>
        <w:tabs>
          <w:tab w:val="num" w:pos="2160"/>
        </w:tabs>
        <w:ind w:left="2160" w:hanging="360"/>
      </w:pPr>
      <w:rPr>
        <w:rFonts w:ascii="Wingdings" w:hAnsi="Wingdings" w:hint="default"/>
      </w:rPr>
    </w:lvl>
    <w:lvl w:ilvl="3" w:tplc="CC7E750E" w:tentative="1">
      <w:start w:val="1"/>
      <w:numFmt w:val="bullet"/>
      <w:lvlText w:val=""/>
      <w:lvlJc w:val="left"/>
      <w:pPr>
        <w:tabs>
          <w:tab w:val="num" w:pos="2880"/>
        </w:tabs>
        <w:ind w:left="2880" w:hanging="360"/>
      </w:pPr>
      <w:rPr>
        <w:rFonts w:ascii="Wingdings" w:hAnsi="Wingdings" w:hint="default"/>
      </w:rPr>
    </w:lvl>
    <w:lvl w:ilvl="4" w:tplc="1488FAE4" w:tentative="1">
      <w:start w:val="1"/>
      <w:numFmt w:val="bullet"/>
      <w:lvlText w:val=""/>
      <w:lvlJc w:val="left"/>
      <w:pPr>
        <w:tabs>
          <w:tab w:val="num" w:pos="3600"/>
        </w:tabs>
        <w:ind w:left="3600" w:hanging="360"/>
      </w:pPr>
      <w:rPr>
        <w:rFonts w:ascii="Wingdings" w:hAnsi="Wingdings" w:hint="default"/>
      </w:rPr>
    </w:lvl>
    <w:lvl w:ilvl="5" w:tplc="818C491E" w:tentative="1">
      <w:start w:val="1"/>
      <w:numFmt w:val="bullet"/>
      <w:lvlText w:val=""/>
      <w:lvlJc w:val="left"/>
      <w:pPr>
        <w:tabs>
          <w:tab w:val="num" w:pos="4320"/>
        </w:tabs>
        <w:ind w:left="4320" w:hanging="360"/>
      </w:pPr>
      <w:rPr>
        <w:rFonts w:ascii="Wingdings" w:hAnsi="Wingdings" w:hint="default"/>
      </w:rPr>
    </w:lvl>
    <w:lvl w:ilvl="6" w:tplc="5DC48A2A" w:tentative="1">
      <w:start w:val="1"/>
      <w:numFmt w:val="bullet"/>
      <w:lvlText w:val=""/>
      <w:lvlJc w:val="left"/>
      <w:pPr>
        <w:tabs>
          <w:tab w:val="num" w:pos="5040"/>
        </w:tabs>
        <w:ind w:left="5040" w:hanging="360"/>
      </w:pPr>
      <w:rPr>
        <w:rFonts w:ascii="Wingdings" w:hAnsi="Wingdings" w:hint="default"/>
      </w:rPr>
    </w:lvl>
    <w:lvl w:ilvl="7" w:tplc="D4CE8CFE" w:tentative="1">
      <w:start w:val="1"/>
      <w:numFmt w:val="bullet"/>
      <w:lvlText w:val=""/>
      <w:lvlJc w:val="left"/>
      <w:pPr>
        <w:tabs>
          <w:tab w:val="num" w:pos="5760"/>
        </w:tabs>
        <w:ind w:left="5760" w:hanging="360"/>
      </w:pPr>
      <w:rPr>
        <w:rFonts w:ascii="Wingdings" w:hAnsi="Wingdings" w:hint="default"/>
      </w:rPr>
    </w:lvl>
    <w:lvl w:ilvl="8" w:tplc="4CC8F0FE"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AFC60A5"/>
    <w:multiLevelType w:val="hybridMultilevel"/>
    <w:tmpl w:val="236C37AC"/>
    <w:lvl w:ilvl="0" w:tplc="D11846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7BFF3D56"/>
    <w:multiLevelType w:val="hybridMultilevel"/>
    <w:tmpl w:val="D6284262"/>
    <w:lvl w:ilvl="0" w:tplc="02408E70">
      <w:start w:val="1"/>
      <w:numFmt w:val="decimal"/>
      <w:lvlText w:val="%1."/>
      <w:lvlJc w:val="left"/>
      <w:pPr>
        <w:ind w:left="1294" w:hanging="444"/>
      </w:pPr>
      <w:rPr>
        <w:rFonts w:hint="default"/>
        <w:color w:val="auto"/>
      </w:r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43" w15:restartNumberingAfterBreak="0">
    <w:nsid w:val="7C3A7E69"/>
    <w:multiLevelType w:val="hybridMultilevel"/>
    <w:tmpl w:val="8C32D87C"/>
    <w:lvl w:ilvl="0" w:tplc="BD3E645A">
      <w:start w:val="1"/>
      <w:numFmt w:val="bullet"/>
      <w:lvlText w:val=""/>
      <w:lvlJc w:val="left"/>
      <w:pPr>
        <w:tabs>
          <w:tab w:val="num" w:pos="720"/>
        </w:tabs>
        <w:ind w:left="720" w:hanging="360"/>
      </w:pPr>
      <w:rPr>
        <w:rFonts w:ascii="Wingdings" w:hAnsi="Wingdings" w:hint="default"/>
      </w:rPr>
    </w:lvl>
    <w:lvl w:ilvl="1" w:tplc="584E290A" w:tentative="1">
      <w:start w:val="1"/>
      <w:numFmt w:val="bullet"/>
      <w:lvlText w:val=""/>
      <w:lvlJc w:val="left"/>
      <w:pPr>
        <w:tabs>
          <w:tab w:val="num" w:pos="1440"/>
        </w:tabs>
        <w:ind w:left="1440" w:hanging="360"/>
      </w:pPr>
      <w:rPr>
        <w:rFonts w:ascii="Wingdings" w:hAnsi="Wingdings" w:hint="default"/>
      </w:rPr>
    </w:lvl>
    <w:lvl w:ilvl="2" w:tplc="D44E3A1A" w:tentative="1">
      <w:start w:val="1"/>
      <w:numFmt w:val="bullet"/>
      <w:lvlText w:val=""/>
      <w:lvlJc w:val="left"/>
      <w:pPr>
        <w:tabs>
          <w:tab w:val="num" w:pos="2160"/>
        </w:tabs>
        <w:ind w:left="2160" w:hanging="360"/>
      </w:pPr>
      <w:rPr>
        <w:rFonts w:ascii="Wingdings" w:hAnsi="Wingdings" w:hint="default"/>
      </w:rPr>
    </w:lvl>
    <w:lvl w:ilvl="3" w:tplc="6DB2D77A" w:tentative="1">
      <w:start w:val="1"/>
      <w:numFmt w:val="bullet"/>
      <w:lvlText w:val=""/>
      <w:lvlJc w:val="left"/>
      <w:pPr>
        <w:tabs>
          <w:tab w:val="num" w:pos="2880"/>
        </w:tabs>
        <w:ind w:left="2880" w:hanging="360"/>
      </w:pPr>
      <w:rPr>
        <w:rFonts w:ascii="Wingdings" w:hAnsi="Wingdings" w:hint="default"/>
      </w:rPr>
    </w:lvl>
    <w:lvl w:ilvl="4" w:tplc="E838393A" w:tentative="1">
      <w:start w:val="1"/>
      <w:numFmt w:val="bullet"/>
      <w:lvlText w:val=""/>
      <w:lvlJc w:val="left"/>
      <w:pPr>
        <w:tabs>
          <w:tab w:val="num" w:pos="3600"/>
        </w:tabs>
        <w:ind w:left="3600" w:hanging="360"/>
      </w:pPr>
      <w:rPr>
        <w:rFonts w:ascii="Wingdings" w:hAnsi="Wingdings" w:hint="default"/>
      </w:rPr>
    </w:lvl>
    <w:lvl w:ilvl="5" w:tplc="CDCA725E" w:tentative="1">
      <w:start w:val="1"/>
      <w:numFmt w:val="bullet"/>
      <w:lvlText w:val=""/>
      <w:lvlJc w:val="left"/>
      <w:pPr>
        <w:tabs>
          <w:tab w:val="num" w:pos="4320"/>
        </w:tabs>
        <w:ind w:left="4320" w:hanging="360"/>
      </w:pPr>
      <w:rPr>
        <w:rFonts w:ascii="Wingdings" w:hAnsi="Wingdings" w:hint="default"/>
      </w:rPr>
    </w:lvl>
    <w:lvl w:ilvl="6" w:tplc="01CC5162" w:tentative="1">
      <w:start w:val="1"/>
      <w:numFmt w:val="bullet"/>
      <w:lvlText w:val=""/>
      <w:lvlJc w:val="left"/>
      <w:pPr>
        <w:tabs>
          <w:tab w:val="num" w:pos="5040"/>
        </w:tabs>
        <w:ind w:left="5040" w:hanging="360"/>
      </w:pPr>
      <w:rPr>
        <w:rFonts w:ascii="Wingdings" w:hAnsi="Wingdings" w:hint="default"/>
      </w:rPr>
    </w:lvl>
    <w:lvl w:ilvl="7" w:tplc="9EFCD248" w:tentative="1">
      <w:start w:val="1"/>
      <w:numFmt w:val="bullet"/>
      <w:lvlText w:val=""/>
      <w:lvlJc w:val="left"/>
      <w:pPr>
        <w:tabs>
          <w:tab w:val="num" w:pos="5760"/>
        </w:tabs>
        <w:ind w:left="5760" w:hanging="360"/>
      </w:pPr>
      <w:rPr>
        <w:rFonts w:ascii="Wingdings" w:hAnsi="Wingdings" w:hint="default"/>
      </w:rPr>
    </w:lvl>
    <w:lvl w:ilvl="8" w:tplc="93F6BCAA"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E5313AF"/>
    <w:multiLevelType w:val="hybridMultilevel"/>
    <w:tmpl w:val="14C65396"/>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8"/>
  </w:num>
  <w:num w:numId="2">
    <w:abstractNumId w:val="26"/>
  </w:num>
  <w:num w:numId="3">
    <w:abstractNumId w:val="4"/>
  </w:num>
  <w:num w:numId="4">
    <w:abstractNumId w:val="33"/>
  </w:num>
  <w:num w:numId="5">
    <w:abstractNumId w:val="19"/>
  </w:num>
  <w:num w:numId="6">
    <w:abstractNumId w:val="36"/>
  </w:num>
  <w:num w:numId="7">
    <w:abstractNumId w:val="31"/>
  </w:num>
  <w:num w:numId="8">
    <w:abstractNumId w:val="39"/>
  </w:num>
  <w:num w:numId="9">
    <w:abstractNumId w:val="28"/>
  </w:num>
  <w:num w:numId="10">
    <w:abstractNumId w:val="6"/>
  </w:num>
  <w:num w:numId="11">
    <w:abstractNumId w:val="25"/>
  </w:num>
  <w:num w:numId="12">
    <w:abstractNumId w:val="42"/>
  </w:num>
  <w:num w:numId="13">
    <w:abstractNumId w:val="15"/>
  </w:num>
  <w:num w:numId="14">
    <w:abstractNumId w:val="8"/>
  </w:num>
  <w:num w:numId="15">
    <w:abstractNumId w:val="23"/>
  </w:num>
  <w:num w:numId="16">
    <w:abstractNumId w:val="35"/>
  </w:num>
  <w:num w:numId="17">
    <w:abstractNumId w:val="0"/>
  </w:num>
  <w:num w:numId="18">
    <w:abstractNumId w:val="29"/>
  </w:num>
  <w:num w:numId="19">
    <w:abstractNumId w:val="9"/>
  </w:num>
  <w:num w:numId="20">
    <w:abstractNumId w:val="12"/>
  </w:num>
  <w:num w:numId="21">
    <w:abstractNumId w:val="34"/>
  </w:num>
  <w:num w:numId="22">
    <w:abstractNumId w:val="44"/>
  </w:num>
  <w:num w:numId="23">
    <w:abstractNumId w:val="2"/>
  </w:num>
  <w:num w:numId="24">
    <w:abstractNumId w:val="14"/>
  </w:num>
  <w:num w:numId="25">
    <w:abstractNumId w:val="21"/>
  </w:num>
  <w:num w:numId="26">
    <w:abstractNumId w:val="13"/>
  </w:num>
  <w:num w:numId="27">
    <w:abstractNumId w:val="11"/>
  </w:num>
  <w:num w:numId="28">
    <w:abstractNumId w:val="5"/>
  </w:num>
  <w:num w:numId="29">
    <w:abstractNumId w:val="43"/>
  </w:num>
  <w:num w:numId="30">
    <w:abstractNumId w:val="38"/>
  </w:num>
  <w:num w:numId="31">
    <w:abstractNumId w:val="24"/>
  </w:num>
  <w:num w:numId="32">
    <w:abstractNumId w:val="3"/>
  </w:num>
  <w:num w:numId="33">
    <w:abstractNumId w:val="32"/>
  </w:num>
  <w:num w:numId="34">
    <w:abstractNumId w:val="16"/>
  </w:num>
  <w:num w:numId="35">
    <w:abstractNumId w:val="20"/>
  </w:num>
  <w:num w:numId="36">
    <w:abstractNumId w:val="10"/>
  </w:num>
  <w:num w:numId="37">
    <w:abstractNumId w:val="40"/>
  </w:num>
  <w:num w:numId="38">
    <w:abstractNumId w:val="7"/>
  </w:num>
  <w:num w:numId="39">
    <w:abstractNumId w:val="22"/>
  </w:num>
  <w:num w:numId="40">
    <w:abstractNumId w:val="37"/>
  </w:num>
  <w:num w:numId="41">
    <w:abstractNumId w:val="1"/>
  </w:num>
  <w:num w:numId="42">
    <w:abstractNumId w:val="27"/>
  </w:num>
  <w:num w:numId="43">
    <w:abstractNumId w:val="41"/>
  </w:num>
  <w:num w:numId="44">
    <w:abstractNumId w:val="17"/>
  </w:num>
  <w:num w:numId="45">
    <w:abstractNumId w:val="3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995"/>
    <w:rsid w:val="00000256"/>
    <w:rsid w:val="00001BA2"/>
    <w:rsid w:val="000020B0"/>
    <w:rsid w:val="00005B61"/>
    <w:rsid w:val="0000686B"/>
    <w:rsid w:val="00010D04"/>
    <w:rsid w:val="000113EC"/>
    <w:rsid w:val="00011F44"/>
    <w:rsid w:val="0002072F"/>
    <w:rsid w:val="00020924"/>
    <w:rsid w:val="00020CCC"/>
    <w:rsid w:val="00020FA8"/>
    <w:rsid w:val="00023F31"/>
    <w:rsid w:val="0002598F"/>
    <w:rsid w:val="00027C2D"/>
    <w:rsid w:val="000363C0"/>
    <w:rsid w:val="00036BD4"/>
    <w:rsid w:val="00036C33"/>
    <w:rsid w:val="00036E28"/>
    <w:rsid w:val="0004161C"/>
    <w:rsid w:val="00042FF8"/>
    <w:rsid w:val="00043FA2"/>
    <w:rsid w:val="000471F1"/>
    <w:rsid w:val="000472CB"/>
    <w:rsid w:val="0005047C"/>
    <w:rsid w:val="00051802"/>
    <w:rsid w:val="00051F06"/>
    <w:rsid w:val="0005369C"/>
    <w:rsid w:val="000537B1"/>
    <w:rsid w:val="00056BC0"/>
    <w:rsid w:val="000646E2"/>
    <w:rsid w:val="00070046"/>
    <w:rsid w:val="00071587"/>
    <w:rsid w:val="00072FD8"/>
    <w:rsid w:val="000732DA"/>
    <w:rsid w:val="00073B44"/>
    <w:rsid w:val="00074092"/>
    <w:rsid w:val="00080823"/>
    <w:rsid w:val="00081905"/>
    <w:rsid w:val="00081F14"/>
    <w:rsid w:val="00082D53"/>
    <w:rsid w:val="0009101B"/>
    <w:rsid w:val="000923E8"/>
    <w:rsid w:val="00094B7B"/>
    <w:rsid w:val="00097CE1"/>
    <w:rsid w:val="000A0CCE"/>
    <w:rsid w:val="000A104D"/>
    <w:rsid w:val="000A1E77"/>
    <w:rsid w:val="000A46A8"/>
    <w:rsid w:val="000A6B3D"/>
    <w:rsid w:val="000A6E35"/>
    <w:rsid w:val="000B020A"/>
    <w:rsid w:val="000B36C8"/>
    <w:rsid w:val="000B400B"/>
    <w:rsid w:val="000B4B5E"/>
    <w:rsid w:val="000B5F38"/>
    <w:rsid w:val="000B6FEB"/>
    <w:rsid w:val="000B7848"/>
    <w:rsid w:val="000C1F17"/>
    <w:rsid w:val="000C2321"/>
    <w:rsid w:val="000C4B6F"/>
    <w:rsid w:val="000C504C"/>
    <w:rsid w:val="000C5EA5"/>
    <w:rsid w:val="000D08C2"/>
    <w:rsid w:val="000D6BAB"/>
    <w:rsid w:val="000D6E76"/>
    <w:rsid w:val="000D7AF0"/>
    <w:rsid w:val="000E0FE4"/>
    <w:rsid w:val="000E3637"/>
    <w:rsid w:val="000E3D0B"/>
    <w:rsid w:val="000E4AAB"/>
    <w:rsid w:val="000E690D"/>
    <w:rsid w:val="000F1039"/>
    <w:rsid w:val="00100C34"/>
    <w:rsid w:val="00101792"/>
    <w:rsid w:val="00101F84"/>
    <w:rsid w:val="00107150"/>
    <w:rsid w:val="001105AA"/>
    <w:rsid w:val="00111955"/>
    <w:rsid w:val="001130C6"/>
    <w:rsid w:val="00114CA6"/>
    <w:rsid w:val="0011658F"/>
    <w:rsid w:val="00116E02"/>
    <w:rsid w:val="0011774D"/>
    <w:rsid w:val="00122C4F"/>
    <w:rsid w:val="00122F5F"/>
    <w:rsid w:val="00125B95"/>
    <w:rsid w:val="00126F86"/>
    <w:rsid w:val="0012717B"/>
    <w:rsid w:val="00127335"/>
    <w:rsid w:val="00127B75"/>
    <w:rsid w:val="00130707"/>
    <w:rsid w:val="00130F48"/>
    <w:rsid w:val="00131024"/>
    <w:rsid w:val="00133417"/>
    <w:rsid w:val="00133EB9"/>
    <w:rsid w:val="00135851"/>
    <w:rsid w:val="001358DB"/>
    <w:rsid w:val="00137009"/>
    <w:rsid w:val="001465B5"/>
    <w:rsid w:val="0015080D"/>
    <w:rsid w:val="00151315"/>
    <w:rsid w:val="001526FD"/>
    <w:rsid w:val="00155A61"/>
    <w:rsid w:val="00155D44"/>
    <w:rsid w:val="00157308"/>
    <w:rsid w:val="001574B4"/>
    <w:rsid w:val="001576B5"/>
    <w:rsid w:val="00160A14"/>
    <w:rsid w:val="00162D68"/>
    <w:rsid w:val="001655B6"/>
    <w:rsid w:val="00167357"/>
    <w:rsid w:val="00167900"/>
    <w:rsid w:val="0017005F"/>
    <w:rsid w:val="00171395"/>
    <w:rsid w:val="00172245"/>
    <w:rsid w:val="0017406E"/>
    <w:rsid w:val="00174B21"/>
    <w:rsid w:val="00175B9A"/>
    <w:rsid w:val="00182449"/>
    <w:rsid w:val="001851FB"/>
    <w:rsid w:val="00185AE8"/>
    <w:rsid w:val="00185CD7"/>
    <w:rsid w:val="001903A1"/>
    <w:rsid w:val="00191D2A"/>
    <w:rsid w:val="0019354E"/>
    <w:rsid w:val="00193718"/>
    <w:rsid w:val="00194515"/>
    <w:rsid w:val="00196E03"/>
    <w:rsid w:val="00197424"/>
    <w:rsid w:val="001A4799"/>
    <w:rsid w:val="001A5AA3"/>
    <w:rsid w:val="001A6A62"/>
    <w:rsid w:val="001A74E5"/>
    <w:rsid w:val="001A7FE5"/>
    <w:rsid w:val="001B458D"/>
    <w:rsid w:val="001B49F9"/>
    <w:rsid w:val="001B5B77"/>
    <w:rsid w:val="001B7097"/>
    <w:rsid w:val="001C006F"/>
    <w:rsid w:val="001C0F24"/>
    <w:rsid w:val="001C346F"/>
    <w:rsid w:val="001C5A15"/>
    <w:rsid w:val="001D19F1"/>
    <w:rsid w:val="001D369C"/>
    <w:rsid w:val="001D468B"/>
    <w:rsid w:val="001D4773"/>
    <w:rsid w:val="001D68C7"/>
    <w:rsid w:val="001E00DB"/>
    <w:rsid w:val="001E1EE9"/>
    <w:rsid w:val="001E201A"/>
    <w:rsid w:val="001E3CF2"/>
    <w:rsid w:val="001F0D97"/>
    <w:rsid w:val="001F0EDE"/>
    <w:rsid w:val="001F1D4E"/>
    <w:rsid w:val="001F2D41"/>
    <w:rsid w:val="001F30CF"/>
    <w:rsid w:val="001F3D61"/>
    <w:rsid w:val="001F4077"/>
    <w:rsid w:val="001F59D8"/>
    <w:rsid w:val="00201BA7"/>
    <w:rsid w:val="0020288E"/>
    <w:rsid w:val="00202DEE"/>
    <w:rsid w:val="0020327D"/>
    <w:rsid w:val="00205816"/>
    <w:rsid w:val="0020730B"/>
    <w:rsid w:val="00207748"/>
    <w:rsid w:val="002079C8"/>
    <w:rsid w:val="00211A28"/>
    <w:rsid w:val="002146BF"/>
    <w:rsid w:val="00215AEB"/>
    <w:rsid w:val="00217581"/>
    <w:rsid w:val="00221D3F"/>
    <w:rsid w:val="002267A9"/>
    <w:rsid w:val="00227481"/>
    <w:rsid w:val="00227BAC"/>
    <w:rsid w:val="002303F1"/>
    <w:rsid w:val="0023109A"/>
    <w:rsid w:val="002313BA"/>
    <w:rsid w:val="00231628"/>
    <w:rsid w:val="00234D8A"/>
    <w:rsid w:val="00237EDA"/>
    <w:rsid w:val="00237F74"/>
    <w:rsid w:val="002419C8"/>
    <w:rsid w:val="00244471"/>
    <w:rsid w:val="00246281"/>
    <w:rsid w:val="002478DE"/>
    <w:rsid w:val="00247A96"/>
    <w:rsid w:val="00251DD8"/>
    <w:rsid w:val="002545B7"/>
    <w:rsid w:val="00254AFE"/>
    <w:rsid w:val="00257C28"/>
    <w:rsid w:val="0026096B"/>
    <w:rsid w:val="002633E4"/>
    <w:rsid w:val="002633E5"/>
    <w:rsid w:val="00270F2F"/>
    <w:rsid w:val="002755D3"/>
    <w:rsid w:val="00277CCD"/>
    <w:rsid w:val="002803BF"/>
    <w:rsid w:val="002804FE"/>
    <w:rsid w:val="00282777"/>
    <w:rsid w:val="0028326B"/>
    <w:rsid w:val="00283D4E"/>
    <w:rsid w:val="00284727"/>
    <w:rsid w:val="00285B9F"/>
    <w:rsid w:val="00285DA7"/>
    <w:rsid w:val="002867F9"/>
    <w:rsid w:val="002876E8"/>
    <w:rsid w:val="00287BD2"/>
    <w:rsid w:val="00290E82"/>
    <w:rsid w:val="00294FCF"/>
    <w:rsid w:val="002A6684"/>
    <w:rsid w:val="002A745B"/>
    <w:rsid w:val="002B1F6A"/>
    <w:rsid w:val="002B235B"/>
    <w:rsid w:val="002B381E"/>
    <w:rsid w:val="002B5E7F"/>
    <w:rsid w:val="002B60D5"/>
    <w:rsid w:val="002C2690"/>
    <w:rsid w:val="002C2AA8"/>
    <w:rsid w:val="002C4FA9"/>
    <w:rsid w:val="002C740A"/>
    <w:rsid w:val="002D0DE8"/>
    <w:rsid w:val="002D19D0"/>
    <w:rsid w:val="002D2566"/>
    <w:rsid w:val="002D33C7"/>
    <w:rsid w:val="002D4FF7"/>
    <w:rsid w:val="002D5866"/>
    <w:rsid w:val="002D6FE3"/>
    <w:rsid w:val="002E38B7"/>
    <w:rsid w:val="002E3B53"/>
    <w:rsid w:val="002E7E1F"/>
    <w:rsid w:val="002F1E9A"/>
    <w:rsid w:val="002F7729"/>
    <w:rsid w:val="003031D5"/>
    <w:rsid w:val="00311435"/>
    <w:rsid w:val="0031147E"/>
    <w:rsid w:val="00311B4E"/>
    <w:rsid w:val="00323636"/>
    <w:rsid w:val="003243D3"/>
    <w:rsid w:val="003271BB"/>
    <w:rsid w:val="003316A6"/>
    <w:rsid w:val="0033391D"/>
    <w:rsid w:val="00337925"/>
    <w:rsid w:val="003415C1"/>
    <w:rsid w:val="003429DF"/>
    <w:rsid w:val="00343B91"/>
    <w:rsid w:val="003440F6"/>
    <w:rsid w:val="0034444D"/>
    <w:rsid w:val="00344DD6"/>
    <w:rsid w:val="00350CE6"/>
    <w:rsid w:val="00352F51"/>
    <w:rsid w:val="003542A8"/>
    <w:rsid w:val="00355E00"/>
    <w:rsid w:val="00356962"/>
    <w:rsid w:val="00356E6D"/>
    <w:rsid w:val="003622D8"/>
    <w:rsid w:val="00363FB4"/>
    <w:rsid w:val="00364A49"/>
    <w:rsid w:val="003654C9"/>
    <w:rsid w:val="00365511"/>
    <w:rsid w:val="00365E57"/>
    <w:rsid w:val="003764A1"/>
    <w:rsid w:val="00382353"/>
    <w:rsid w:val="003873D5"/>
    <w:rsid w:val="0039061D"/>
    <w:rsid w:val="00390E25"/>
    <w:rsid w:val="00390FC0"/>
    <w:rsid w:val="00391265"/>
    <w:rsid w:val="0039224D"/>
    <w:rsid w:val="003A2B60"/>
    <w:rsid w:val="003A5DE6"/>
    <w:rsid w:val="003A66EB"/>
    <w:rsid w:val="003A7CDB"/>
    <w:rsid w:val="003B0068"/>
    <w:rsid w:val="003B5E83"/>
    <w:rsid w:val="003C0ECE"/>
    <w:rsid w:val="003C1AA2"/>
    <w:rsid w:val="003C2968"/>
    <w:rsid w:val="003C2B02"/>
    <w:rsid w:val="003C2EB8"/>
    <w:rsid w:val="003C48C2"/>
    <w:rsid w:val="003C594F"/>
    <w:rsid w:val="003C5A3D"/>
    <w:rsid w:val="003D1ABB"/>
    <w:rsid w:val="003D5A8F"/>
    <w:rsid w:val="003D5E09"/>
    <w:rsid w:val="003D7B1B"/>
    <w:rsid w:val="003E29DB"/>
    <w:rsid w:val="003E3228"/>
    <w:rsid w:val="003E59CA"/>
    <w:rsid w:val="003E7C57"/>
    <w:rsid w:val="003F1228"/>
    <w:rsid w:val="003F51D7"/>
    <w:rsid w:val="003F7FCE"/>
    <w:rsid w:val="004029FB"/>
    <w:rsid w:val="00405363"/>
    <w:rsid w:val="004060A7"/>
    <w:rsid w:val="004125E5"/>
    <w:rsid w:val="004144DA"/>
    <w:rsid w:val="00415C59"/>
    <w:rsid w:val="00415F3C"/>
    <w:rsid w:val="00416672"/>
    <w:rsid w:val="004175AC"/>
    <w:rsid w:val="004201A2"/>
    <w:rsid w:val="00422312"/>
    <w:rsid w:val="004233B2"/>
    <w:rsid w:val="00427108"/>
    <w:rsid w:val="00435EEB"/>
    <w:rsid w:val="00440F30"/>
    <w:rsid w:val="004418C4"/>
    <w:rsid w:val="0044319B"/>
    <w:rsid w:val="00443255"/>
    <w:rsid w:val="00444DF2"/>
    <w:rsid w:val="004455EF"/>
    <w:rsid w:val="0044795C"/>
    <w:rsid w:val="004501DC"/>
    <w:rsid w:val="004518CC"/>
    <w:rsid w:val="00452565"/>
    <w:rsid w:val="0045297A"/>
    <w:rsid w:val="00454333"/>
    <w:rsid w:val="0045459F"/>
    <w:rsid w:val="00454777"/>
    <w:rsid w:val="004563A4"/>
    <w:rsid w:val="00456F69"/>
    <w:rsid w:val="00457407"/>
    <w:rsid w:val="004607A7"/>
    <w:rsid w:val="00462411"/>
    <w:rsid w:val="0046535E"/>
    <w:rsid w:val="00465C50"/>
    <w:rsid w:val="004664C3"/>
    <w:rsid w:val="0046675A"/>
    <w:rsid w:val="00466C3B"/>
    <w:rsid w:val="00473323"/>
    <w:rsid w:val="00474749"/>
    <w:rsid w:val="004750FD"/>
    <w:rsid w:val="00477481"/>
    <w:rsid w:val="00480059"/>
    <w:rsid w:val="00481F76"/>
    <w:rsid w:val="00483703"/>
    <w:rsid w:val="00485A44"/>
    <w:rsid w:val="00485F33"/>
    <w:rsid w:val="004877D9"/>
    <w:rsid w:val="00487DE7"/>
    <w:rsid w:val="00487F25"/>
    <w:rsid w:val="0049042D"/>
    <w:rsid w:val="004919B2"/>
    <w:rsid w:val="00491F7B"/>
    <w:rsid w:val="00493041"/>
    <w:rsid w:val="004A247C"/>
    <w:rsid w:val="004A396C"/>
    <w:rsid w:val="004A5359"/>
    <w:rsid w:val="004A5906"/>
    <w:rsid w:val="004B204E"/>
    <w:rsid w:val="004B3851"/>
    <w:rsid w:val="004B3E74"/>
    <w:rsid w:val="004B58E6"/>
    <w:rsid w:val="004B609C"/>
    <w:rsid w:val="004B6523"/>
    <w:rsid w:val="004B6880"/>
    <w:rsid w:val="004B77BA"/>
    <w:rsid w:val="004B7C00"/>
    <w:rsid w:val="004C01AE"/>
    <w:rsid w:val="004C0D80"/>
    <w:rsid w:val="004C1FA6"/>
    <w:rsid w:val="004C204F"/>
    <w:rsid w:val="004C2EDE"/>
    <w:rsid w:val="004C3024"/>
    <w:rsid w:val="004C72B2"/>
    <w:rsid w:val="004D0961"/>
    <w:rsid w:val="004D4515"/>
    <w:rsid w:val="004D5D55"/>
    <w:rsid w:val="004E23D9"/>
    <w:rsid w:val="004E4782"/>
    <w:rsid w:val="004E51AA"/>
    <w:rsid w:val="004E51E8"/>
    <w:rsid w:val="004E6004"/>
    <w:rsid w:val="00500365"/>
    <w:rsid w:val="0050099E"/>
    <w:rsid w:val="0050191D"/>
    <w:rsid w:val="00504D5E"/>
    <w:rsid w:val="00506152"/>
    <w:rsid w:val="00506B4C"/>
    <w:rsid w:val="005148FE"/>
    <w:rsid w:val="00514EBE"/>
    <w:rsid w:val="00516153"/>
    <w:rsid w:val="00521E28"/>
    <w:rsid w:val="0052338C"/>
    <w:rsid w:val="0052368C"/>
    <w:rsid w:val="00532383"/>
    <w:rsid w:val="005323A9"/>
    <w:rsid w:val="00532663"/>
    <w:rsid w:val="00532C01"/>
    <w:rsid w:val="00532CAE"/>
    <w:rsid w:val="005374CB"/>
    <w:rsid w:val="00537631"/>
    <w:rsid w:val="00537910"/>
    <w:rsid w:val="0054095D"/>
    <w:rsid w:val="005415DF"/>
    <w:rsid w:val="005457CB"/>
    <w:rsid w:val="00551789"/>
    <w:rsid w:val="00551CD8"/>
    <w:rsid w:val="005537E9"/>
    <w:rsid w:val="005538C3"/>
    <w:rsid w:val="005562C4"/>
    <w:rsid w:val="005562F0"/>
    <w:rsid w:val="005631D7"/>
    <w:rsid w:val="00571F1E"/>
    <w:rsid w:val="00572633"/>
    <w:rsid w:val="00573E89"/>
    <w:rsid w:val="0057782A"/>
    <w:rsid w:val="005814D2"/>
    <w:rsid w:val="0058443C"/>
    <w:rsid w:val="00584D9F"/>
    <w:rsid w:val="00586AD6"/>
    <w:rsid w:val="00586F02"/>
    <w:rsid w:val="00590D41"/>
    <w:rsid w:val="00596F56"/>
    <w:rsid w:val="005A1F05"/>
    <w:rsid w:val="005A3CAC"/>
    <w:rsid w:val="005A54A5"/>
    <w:rsid w:val="005A79EF"/>
    <w:rsid w:val="005B21DC"/>
    <w:rsid w:val="005B3192"/>
    <w:rsid w:val="005B46D4"/>
    <w:rsid w:val="005B54B4"/>
    <w:rsid w:val="005B591C"/>
    <w:rsid w:val="005B5C49"/>
    <w:rsid w:val="005C0756"/>
    <w:rsid w:val="005C1A5A"/>
    <w:rsid w:val="005C35B4"/>
    <w:rsid w:val="005C387E"/>
    <w:rsid w:val="005C40D6"/>
    <w:rsid w:val="005C498B"/>
    <w:rsid w:val="005C6DAD"/>
    <w:rsid w:val="005C7A65"/>
    <w:rsid w:val="005C7CE7"/>
    <w:rsid w:val="005D10FD"/>
    <w:rsid w:val="005D1C64"/>
    <w:rsid w:val="005D3F93"/>
    <w:rsid w:val="005D4027"/>
    <w:rsid w:val="005D4ADA"/>
    <w:rsid w:val="005D57FA"/>
    <w:rsid w:val="005E0A19"/>
    <w:rsid w:val="005E2DEF"/>
    <w:rsid w:val="005E4ADF"/>
    <w:rsid w:val="005E600D"/>
    <w:rsid w:val="005F1215"/>
    <w:rsid w:val="005F39B2"/>
    <w:rsid w:val="005F4971"/>
    <w:rsid w:val="005F4C9D"/>
    <w:rsid w:val="00600FA2"/>
    <w:rsid w:val="00605055"/>
    <w:rsid w:val="00607406"/>
    <w:rsid w:val="006109B9"/>
    <w:rsid w:val="006120A6"/>
    <w:rsid w:val="006162C2"/>
    <w:rsid w:val="006169AF"/>
    <w:rsid w:val="00620B0C"/>
    <w:rsid w:val="0062236E"/>
    <w:rsid w:val="00622E5B"/>
    <w:rsid w:val="00631686"/>
    <w:rsid w:val="00634A2E"/>
    <w:rsid w:val="00634B0C"/>
    <w:rsid w:val="00637972"/>
    <w:rsid w:val="0064155D"/>
    <w:rsid w:val="00641D1F"/>
    <w:rsid w:val="00642237"/>
    <w:rsid w:val="00643C57"/>
    <w:rsid w:val="00643FB9"/>
    <w:rsid w:val="006459B6"/>
    <w:rsid w:val="00646B15"/>
    <w:rsid w:val="00652511"/>
    <w:rsid w:val="00652B21"/>
    <w:rsid w:val="00652C42"/>
    <w:rsid w:val="00653775"/>
    <w:rsid w:val="00655317"/>
    <w:rsid w:val="00665D18"/>
    <w:rsid w:val="00667C7A"/>
    <w:rsid w:val="00670314"/>
    <w:rsid w:val="0067539A"/>
    <w:rsid w:val="0068261B"/>
    <w:rsid w:val="006842E3"/>
    <w:rsid w:val="00690C28"/>
    <w:rsid w:val="00691A37"/>
    <w:rsid w:val="006947D8"/>
    <w:rsid w:val="006952FD"/>
    <w:rsid w:val="0069703E"/>
    <w:rsid w:val="006973C1"/>
    <w:rsid w:val="006977F8"/>
    <w:rsid w:val="006A0638"/>
    <w:rsid w:val="006A6C87"/>
    <w:rsid w:val="006B0844"/>
    <w:rsid w:val="006B45B7"/>
    <w:rsid w:val="006B50D7"/>
    <w:rsid w:val="006B5433"/>
    <w:rsid w:val="006B6079"/>
    <w:rsid w:val="006B7BF7"/>
    <w:rsid w:val="006C0EA9"/>
    <w:rsid w:val="006C63FD"/>
    <w:rsid w:val="006D0ACB"/>
    <w:rsid w:val="006D3881"/>
    <w:rsid w:val="006D571D"/>
    <w:rsid w:val="006E36FF"/>
    <w:rsid w:val="006E70E4"/>
    <w:rsid w:val="006F11A2"/>
    <w:rsid w:val="006F1400"/>
    <w:rsid w:val="006F1B36"/>
    <w:rsid w:val="006F3573"/>
    <w:rsid w:val="006F5089"/>
    <w:rsid w:val="006F5E4A"/>
    <w:rsid w:val="006F7F49"/>
    <w:rsid w:val="00700084"/>
    <w:rsid w:val="00702827"/>
    <w:rsid w:val="00707F06"/>
    <w:rsid w:val="00710FCB"/>
    <w:rsid w:val="00712AAE"/>
    <w:rsid w:val="00715454"/>
    <w:rsid w:val="007221CE"/>
    <w:rsid w:val="00723884"/>
    <w:rsid w:val="007302CF"/>
    <w:rsid w:val="007332C8"/>
    <w:rsid w:val="00743D55"/>
    <w:rsid w:val="00745629"/>
    <w:rsid w:val="007461E1"/>
    <w:rsid w:val="007524CB"/>
    <w:rsid w:val="0075481E"/>
    <w:rsid w:val="00757E50"/>
    <w:rsid w:val="007628FB"/>
    <w:rsid w:val="007635B3"/>
    <w:rsid w:val="00766EDB"/>
    <w:rsid w:val="00767D0D"/>
    <w:rsid w:val="00772B45"/>
    <w:rsid w:val="00774FF6"/>
    <w:rsid w:val="00775362"/>
    <w:rsid w:val="007753F7"/>
    <w:rsid w:val="007755BF"/>
    <w:rsid w:val="00776ACD"/>
    <w:rsid w:val="0077767B"/>
    <w:rsid w:val="00782CF3"/>
    <w:rsid w:val="00782E01"/>
    <w:rsid w:val="00782F5D"/>
    <w:rsid w:val="00784CBC"/>
    <w:rsid w:val="007A64F1"/>
    <w:rsid w:val="007B0572"/>
    <w:rsid w:val="007B1080"/>
    <w:rsid w:val="007B207A"/>
    <w:rsid w:val="007B3B1B"/>
    <w:rsid w:val="007B3D70"/>
    <w:rsid w:val="007B7420"/>
    <w:rsid w:val="007B7927"/>
    <w:rsid w:val="007C1682"/>
    <w:rsid w:val="007C2029"/>
    <w:rsid w:val="007C6636"/>
    <w:rsid w:val="007C782F"/>
    <w:rsid w:val="007C7ACC"/>
    <w:rsid w:val="007D4B3A"/>
    <w:rsid w:val="007E12D2"/>
    <w:rsid w:val="007E191E"/>
    <w:rsid w:val="007E1D0A"/>
    <w:rsid w:val="007E3D1A"/>
    <w:rsid w:val="007E56A7"/>
    <w:rsid w:val="007E5B3F"/>
    <w:rsid w:val="007E5EE5"/>
    <w:rsid w:val="007E792F"/>
    <w:rsid w:val="007E7A05"/>
    <w:rsid w:val="007F0F83"/>
    <w:rsid w:val="007F65BB"/>
    <w:rsid w:val="007F686F"/>
    <w:rsid w:val="00800DA3"/>
    <w:rsid w:val="00801592"/>
    <w:rsid w:val="00801A94"/>
    <w:rsid w:val="00803310"/>
    <w:rsid w:val="0080383C"/>
    <w:rsid w:val="00804092"/>
    <w:rsid w:val="008056EF"/>
    <w:rsid w:val="00811036"/>
    <w:rsid w:val="00813C98"/>
    <w:rsid w:val="00820F87"/>
    <w:rsid w:val="00821ECB"/>
    <w:rsid w:val="00824500"/>
    <w:rsid w:val="008254B4"/>
    <w:rsid w:val="00827D54"/>
    <w:rsid w:val="00832380"/>
    <w:rsid w:val="008339D5"/>
    <w:rsid w:val="008361C3"/>
    <w:rsid w:val="00840288"/>
    <w:rsid w:val="008421B2"/>
    <w:rsid w:val="0084250E"/>
    <w:rsid w:val="00844829"/>
    <w:rsid w:val="00844890"/>
    <w:rsid w:val="008468A2"/>
    <w:rsid w:val="0085210F"/>
    <w:rsid w:val="00854AF2"/>
    <w:rsid w:val="00857C2A"/>
    <w:rsid w:val="00861FF7"/>
    <w:rsid w:val="00864B1D"/>
    <w:rsid w:val="008650A4"/>
    <w:rsid w:val="00865413"/>
    <w:rsid w:val="00865889"/>
    <w:rsid w:val="00865A83"/>
    <w:rsid w:val="0086690B"/>
    <w:rsid w:val="0086789E"/>
    <w:rsid w:val="0087038C"/>
    <w:rsid w:val="008708F0"/>
    <w:rsid w:val="0087352C"/>
    <w:rsid w:val="00873C7F"/>
    <w:rsid w:val="0087504E"/>
    <w:rsid w:val="00876D93"/>
    <w:rsid w:val="008809E2"/>
    <w:rsid w:val="00881530"/>
    <w:rsid w:val="00881A66"/>
    <w:rsid w:val="008834E4"/>
    <w:rsid w:val="0088699C"/>
    <w:rsid w:val="00886D2B"/>
    <w:rsid w:val="008873D4"/>
    <w:rsid w:val="0089069E"/>
    <w:rsid w:val="008A1380"/>
    <w:rsid w:val="008A5181"/>
    <w:rsid w:val="008B0C16"/>
    <w:rsid w:val="008B4061"/>
    <w:rsid w:val="008B4B33"/>
    <w:rsid w:val="008B5389"/>
    <w:rsid w:val="008C1219"/>
    <w:rsid w:val="008C2FF4"/>
    <w:rsid w:val="008C30FE"/>
    <w:rsid w:val="008C4030"/>
    <w:rsid w:val="008C435F"/>
    <w:rsid w:val="008C5501"/>
    <w:rsid w:val="008D3F56"/>
    <w:rsid w:val="008D4E60"/>
    <w:rsid w:val="008D65F5"/>
    <w:rsid w:val="008D6D01"/>
    <w:rsid w:val="008E04A2"/>
    <w:rsid w:val="008E3548"/>
    <w:rsid w:val="008E3FD4"/>
    <w:rsid w:val="008F3D43"/>
    <w:rsid w:val="008F4AD3"/>
    <w:rsid w:val="008F5A2C"/>
    <w:rsid w:val="008F75C6"/>
    <w:rsid w:val="0090122C"/>
    <w:rsid w:val="009021E5"/>
    <w:rsid w:val="00902762"/>
    <w:rsid w:val="00902A4B"/>
    <w:rsid w:val="00911EA0"/>
    <w:rsid w:val="00912221"/>
    <w:rsid w:val="00913E28"/>
    <w:rsid w:val="00915C5B"/>
    <w:rsid w:val="009165A1"/>
    <w:rsid w:val="00917106"/>
    <w:rsid w:val="009210F5"/>
    <w:rsid w:val="00923D8C"/>
    <w:rsid w:val="009256D0"/>
    <w:rsid w:val="009270E4"/>
    <w:rsid w:val="009363DF"/>
    <w:rsid w:val="00941ABD"/>
    <w:rsid w:val="009433E2"/>
    <w:rsid w:val="00943536"/>
    <w:rsid w:val="00943AD3"/>
    <w:rsid w:val="00946933"/>
    <w:rsid w:val="00951D55"/>
    <w:rsid w:val="009571D1"/>
    <w:rsid w:val="00961465"/>
    <w:rsid w:val="0096434C"/>
    <w:rsid w:val="00965A7B"/>
    <w:rsid w:val="009660BF"/>
    <w:rsid w:val="00966D61"/>
    <w:rsid w:val="009674B8"/>
    <w:rsid w:val="00972633"/>
    <w:rsid w:val="009762B0"/>
    <w:rsid w:val="0097699D"/>
    <w:rsid w:val="009815FB"/>
    <w:rsid w:val="00981B8A"/>
    <w:rsid w:val="0098420D"/>
    <w:rsid w:val="00984352"/>
    <w:rsid w:val="00985E90"/>
    <w:rsid w:val="00990203"/>
    <w:rsid w:val="00990DEA"/>
    <w:rsid w:val="009921AA"/>
    <w:rsid w:val="00993077"/>
    <w:rsid w:val="00994F75"/>
    <w:rsid w:val="0099639C"/>
    <w:rsid w:val="009967D6"/>
    <w:rsid w:val="0099728C"/>
    <w:rsid w:val="009A3DE5"/>
    <w:rsid w:val="009A5A63"/>
    <w:rsid w:val="009A76D3"/>
    <w:rsid w:val="009B1DC1"/>
    <w:rsid w:val="009B5DE6"/>
    <w:rsid w:val="009B623D"/>
    <w:rsid w:val="009C1160"/>
    <w:rsid w:val="009C1E13"/>
    <w:rsid w:val="009C297D"/>
    <w:rsid w:val="009C311D"/>
    <w:rsid w:val="009C46A1"/>
    <w:rsid w:val="009C4869"/>
    <w:rsid w:val="009C5396"/>
    <w:rsid w:val="009C635E"/>
    <w:rsid w:val="009D0236"/>
    <w:rsid w:val="009D13F7"/>
    <w:rsid w:val="009D15AA"/>
    <w:rsid w:val="009D3B1B"/>
    <w:rsid w:val="009D4FDB"/>
    <w:rsid w:val="009D79A4"/>
    <w:rsid w:val="009D7CA8"/>
    <w:rsid w:val="009E3B2E"/>
    <w:rsid w:val="009E4116"/>
    <w:rsid w:val="009E4FDF"/>
    <w:rsid w:val="009E5E42"/>
    <w:rsid w:val="009F0B27"/>
    <w:rsid w:val="009F1C6B"/>
    <w:rsid w:val="009F390E"/>
    <w:rsid w:val="009F543E"/>
    <w:rsid w:val="00A00F13"/>
    <w:rsid w:val="00A03593"/>
    <w:rsid w:val="00A052C0"/>
    <w:rsid w:val="00A07BA6"/>
    <w:rsid w:val="00A11014"/>
    <w:rsid w:val="00A122E4"/>
    <w:rsid w:val="00A14F4E"/>
    <w:rsid w:val="00A2281B"/>
    <w:rsid w:val="00A2307E"/>
    <w:rsid w:val="00A32C47"/>
    <w:rsid w:val="00A333C2"/>
    <w:rsid w:val="00A33A3A"/>
    <w:rsid w:val="00A36076"/>
    <w:rsid w:val="00A37A9C"/>
    <w:rsid w:val="00A40173"/>
    <w:rsid w:val="00A4094B"/>
    <w:rsid w:val="00A40B92"/>
    <w:rsid w:val="00A42423"/>
    <w:rsid w:val="00A4479E"/>
    <w:rsid w:val="00A45F49"/>
    <w:rsid w:val="00A61C83"/>
    <w:rsid w:val="00A62E72"/>
    <w:rsid w:val="00A63C0E"/>
    <w:rsid w:val="00A663B7"/>
    <w:rsid w:val="00A719EF"/>
    <w:rsid w:val="00A71F19"/>
    <w:rsid w:val="00A743EA"/>
    <w:rsid w:val="00A74C21"/>
    <w:rsid w:val="00A76764"/>
    <w:rsid w:val="00A80442"/>
    <w:rsid w:val="00A80626"/>
    <w:rsid w:val="00A8236F"/>
    <w:rsid w:val="00A87ACB"/>
    <w:rsid w:val="00A90E4D"/>
    <w:rsid w:val="00A91B5D"/>
    <w:rsid w:val="00A920F6"/>
    <w:rsid w:val="00A927DE"/>
    <w:rsid w:val="00A959DF"/>
    <w:rsid w:val="00A96D00"/>
    <w:rsid w:val="00A97432"/>
    <w:rsid w:val="00A977C7"/>
    <w:rsid w:val="00A979E9"/>
    <w:rsid w:val="00AA17C8"/>
    <w:rsid w:val="00AA1F02"/>
    <w:rsid w:val="00AA251E"/>
    <w:rsid w:val="00AA2783"/>
    <w:rsid w:val="00AA2995"/>
    <w:rsid w:val="00AA3E18"/>
    <w:rsid w:val="00AA4567"/>
    <w:rsid w:val="00AB0B42"/>
    <w:rsid w:val="00AB0FCA"/>
    <w:rsid w:val="00AC112B"/>
    <w:rsid w:val="00AC374D"/>
    <w:rsid w:val="00AC3EC1"/>
    <w:rsid w:val="00AC484E"/>
    <w:rsid w:val="00AC58D4"/>
    <w:rsid w:val="00AC5B04"/>
    <w:rsid w:val="00AC5F54"/>
    <w:rsid w:val="00AC6928"/>
    <w:rsid w:val="00AD6AD9"/>
    <w:rsid w:val="00AD6D82"/>
    <w:rsid w:val="00AD7159"/>
    <w:rsid w:val="00AE0508"/>
    <w:rsid w:val="00AE1005"/>
    <w:rsid w:val="00AE14D1"/>
    <w:rsid w:val="00AE1D26"/>
    <w:rsid w:val="00AE25E1"/>
    <w:rsid w:val="00AE58E7"/>
    <w:rsid w:val="00AE7A6E"/>
    <w:rsid w:val="00AF1782"/>
    <w:rsid w:val="00AF2531"/>
    <w:rsid w:val="00AF3345"/>
    <w:rsid w:val="00AF4603"/>
    <w:rsid w:val="00AF4866"/>
    <w:rsid w:val="00AF641D"/>
    <w:rsid w:val="00AF759E"/>
    <w:rsid w:val="00AF7869"/>
    <w:rsid w:val="00B028A9"/>
    <w:rsid w:val="00B07447"/>
    <w:rsid w:val="00B1031E"/>
    <w:rsid w:val="00B138A4"/>
    <w:rsid w:val="00B2049A"/>
    <w:rsid w:val="00B2052E"/>
    <w:rsid w:val="00B2391C"/>
    <w:rsid w:val="00B25A54"/>
    <w:rsid w:val="00B26336"/>
    <w:rsid w:val="00B33D63"/>
    <w:rsid w:val="00B33EBF"/>
    <w:rsid w:val="00B35AF8"/>
    <w:rsid w:val="00B37F03"/>
    <w:rsid w:val="00B44B44"/>
    <w:rsid w:val="00B46C60"/>
    <w:rsid w:val="00B47473"/>
    <w:rsid w:val="00B475A2"/>
    <w:rsid w:val="00B528D1"/>
    <w:rsid w:val="00B52B88"/>
    <w:rsid w:val="00B53399"/>
    <w:rsid w:val="00B603F6"/>
    <w:rsid w:val="00B60AA8"/>
    <w:rsid w:val="00B614CC"/>
    <w:rsid w:val="00B6212B"/>
    <w:rsid w:val="00B633AB"/>
    <w:rsid w:val="00B63B75"/>
    <w:rsid w:val="00B71A5E"/>
    <w:rsid w:val="00B72EC8"/>
    <w:rsid w:val="00B762B6"/>
    <w:rsid w:val="00B8036A"/>
    <w:rsid w:val="00B822FA"/>
    <w:rsid w:val="00B84741"/>
    <w:rsid w:val="00B91729"/>
    <w:rsid w:val="00B9292A"/>
    <w:rsid w:val="00B9385E"/>
    <w:rsid w:val="00B941CB"/>
    <w:rsid w:val="00B949CC"/>
    <w:rsid w:val="00BA01DF"/>
    <w:rsid w:val="00BA3177"/>
    <w:rsid w:val="00BA5877"/>
    <w:rsid w:val="00BB32D5"/>
    <w:rsid w:val="00BB6506"/>
    <w:rsid w:val="00BC3D92"/>
    <w:rsid w:val="00BC4CF4"/>
    <w:rsid w:val="00BC4EBA"/>
    <w:rsid w:val="00BC6C7C"/>
    <w:rsid w:val="00BC6CA7"/>
    <w:rsid w:val="00BC6D20"/>
    <w:rsid w:val="00BC7188"/>
    <w:rsid w:val="00BD3799"/>
    <w:rsid w:val="00BD3BB8"/>
    <w:rsid w:val="00BD49B3"/>
    <w:rsid w:val="00BD4BBB"/>
    <w:rsid w:val="00BD5289"/>
    <w:rsid w:val="00BD5C59"/>
    <w:rsid w:val="00BD68B3"/>
    <w:rsid w:val="00BE0A40"/>
    <w:rsid w:val="00BE1382"/>
    <w:rsid w:val="00BE1D7C"/>
    <w:rsid w:val="00BE1DC8"/>
    <w:rsid w:val="00BE3C6C"/>
    <w:rsid w:val="00BE64FB"/>
    <w:rsid w:val="00BE7D17"/>
    <w:rsid w:val="00BF3C78"/>
    <w:rsid w:val="00BF40FC"/>
    <w:rsid w:val="00BF5462"/>
    <w:rsid w:val="00BF59D2"/>
    <w:rsid w:val="00BF65A8"/>
    <w:rsid w:val="00C00BB6"/>
    <w:rsid w:val="00C00E7C"/>
    <w:rsid w:val="00C00F5F"/>
    <w:rsid w:val="00C00FD7"/>
    <w:rsid w:val="00C03066"/>
    <w:rsid w:val="00C037EA"/>
    <w:rsid w:val="00C03A8E"/>
    <w:rsid w:val="00C05B8A"/>
    <w:rsid w:val="00C05FB0"/>
    <w:rsid w:val="00C06E33"/>
    <w:rsid w:val="00C1132D"/>
    <w:rsid w:val="00C1229E"/>
    <w:rsid w:val="00C1263B"/>
    <w:rsid w:val="00C137A7"/>
    <w:rsid w:val="00C14C5C"/>
    <w:rsid w:val="00C153EC"/>
    <w:rsid w:val="00C1590F"/>
    <w:rsid w:val="00C16FC4"/>
    <w:rsid w:val="00C1756D"/>
    <w:rsid w:val="00C2251E"/>
    <w:rsid w:val="00C24631"/>
    <w:rsid w:val="00C2538A"/>
    <w:rsid w:val="00C256B6"/>
    <w:rsid w:val="00C31750"/>
    <w:rsid w:val="00C3273D"/>
    <w:rsid w:val="00C33B08"/>
    <w:rsid w:val="00C349AB"/>
    <w:rsid w:val="00C35B83"/>
    <w:rsid w:val="00C374CF"/>
    <w:rsid w:val="00C37762"/>
    <w:rsid w:val="00C4153B"/>
    <w:rsid w:val="00C425CC"/>
    <w:rsid w:val="00C5003C"/>
    <w:rsid w:val="00C5028A"/>
    <w:rsid w:val="00C51AC7"/>
    <w:rsid w:val="00C53E6B"/>
    <w:rsid w:val="00C57FBB"/>
    <w:rsid w:val="00C60DE1"/>
    <w:rsid w:val="00C678BE"/>
    <w:rsid w:val="00C67CEC"/>
    <w:rsid w:val="00C7364F"/>
    <w:rsid w:val="00C73EA6"/>
    <w:rsid w:val="00C73FB0"/>
    <w:rsid w:val="00C74D61"/>
    <w:rsid w:val="00C82481"/>
    <w:rsid w:val="00C8251C"/>
    <w:rsid w:val="00C82AFD"/>
    <w:rsid w:val="00C82DF0"/>
    <w:rsid w:val="00C832B8"/>
    <w:rsid w:val="00C835AA"/>
    <w:rsid w:val="00C84645"/>
    <w:rsid w:val="00C846BA"/>
    <w:rsid w:val="00C856A1"/>
    <w:rsid w:val="00C85E7C"/>
    <w:rsid w:val="00C86121"/>
    <w:rsid w:val="00C869E7"/>
    <w:rsid w:val="00C9296F"/>
    <w:rsid w:val="00C941AA"/>
    <w:rsid w:val="00CA1047"/>
    <w:rsid w:val="00CA24D0"/>
    <w:rsid w:val="00CA327D"/>
    <w:rsid w:val="00CA3D85"/>
    <w:rsid w:val="00CA48C7"/>
    <w:rsid w:val="00CA734D"/>
    <w:rsid w:val="00CB1A8F"/>
    <w:rsid w:val="00CB4324"/>
    <w:rsid w:val="00CB51A0"/>
    <w:rsid w:val="00CB693A"/>
    <w:rsid w:val="00CC256A"/>
    <w:rsid w:val="00CC32D6"/>
    <w:rsid w:val="00CC4709"/>
    <w:rsid w:val="00CC4ACC"/>
    <w:rsid w:val="00CC6C28"/>
    <w:rsid w:val="00CD279C"/>
    <w:rsid w:val="00CD5345"/>
    <w:rsid w:val="00CD5CA6"/>
    <w:rsid w:val="00CE1479"/>
    <w:rsid w:val="00CE343A"/>
    <w:rsid w:val="00CF4AF7"/>
    <w:rsid w:val="00CF7475"/>
    <w:rsid w:val="00CF782F"/>
    <w:rsid w:val="00D0034C"/>
    <w:rsid w:val="00D00A72"/>
    <w:rsid w:val="00D013F9"/>
    <w:rsid w:val="00D01514"/>
    <w:rsid w:val="00D03A62"/>
    <w:rsid w:val="00D078D0"/>
    <w:rsid w:val="00D12869"/>
    <w:rsid w:val="00D13B64"/>
    <w:rsid w:val="00D1566C"/>
    <w:rsid w:val="00D17ED1"/>
    <w:rsid w:val="00D2416C"/>
    <w:rsid w:val="00D24C24"/>
    <w:rsid w:val="00D26149"/>
    <w:rsid w:val="00D263A0"/>
    <w:rsid w:val="00D2692B"/>
    <w:rsid w:val="00D31293"/>
    <w:rsid w:val="00D40E11"/>
    <w:rsid w:val="00D4118C"/>
    <w:rsid w:val="00D41EDA"/>
    <w:rsid w:val="00D41F7B"/>
    <w:rsid w:val="00D438B3"/>
    <w:rsid w:val="00D443DE"/>
    <w:rsid w:val="00D44820"/>
    <w:rsid w:val="00D47B0A"/>
    <w:rsid w:val="00D52158"/>
    <w:rsid w:val="00D55B53"/>
    <w:rsid w:val="00D55D33"/>
    <w:rsid w:val="00D562CB"/>
    <w:rsid w:val="00D56825"/>
    <w:rsid w:val="00D602D1"/>
    <w:rsid w:val="00D61855"/>
    <w:rsid w:val="00D6309A"/>
    <w:rsid w:val="00D63365"/>
    <w:rsid w:val="00D6456A"/>
    <w:rsid w:val="00D71684"/>
    <w:rsid w:val="00D72331"/>
    <w:rsid w:val="00D74077"/>
    <w:rsid w:val="00D87536"/>
    <w:rsid w:val="00D922CD"/>
    <w:rsid w:val="00D97515"/>
    <w:rsid w:val="00D97CB2"/>
    <w:rsid w:val="00DA14C4"/>
    <w:rsid w:val="00DA4C2F"/>
    <w:rsid w:val="00DB1D27"/>
    <w:rsid w:val="00DB2B58"/>
    <w:rsid w:val="00DB2FD8"/>
    <w:rsid w:val="00DB389F"/>
    <w:rsid w:val="00DB3ED9"/>
    <w:rsid w:val="00DB48CF"/>
    <w:rsid w:val="00DB5AAC"/>
    <w:rsid w:val="00DB64D1"/>
    <w:rsid w:val="00DB751A"/>
    <w:rsid w:val="00DC04DE"/>
    <w:rsid w:val="00DC09CD"/>
    <w:rsid w:val="00DC134F"/>
    <w:rsid w:val="00DC178F"/>
    <w:rsid w:val="00DC2977"/>
    <w:rsid w:val="00DC29DC"/>
    <w:rsid w:val="00DC2C30"/>
    <w:rsid w:val="00DC4DEE"/>
    <w:rsid w:val="00DD3C1A"/>
    <w:rsid w:val="00DE0C2C"/>
    <w:rsid w:val="00DE1D6B"/>
    <w:rsid w:val="00DE30EC"/>
    <w:rsid w:val="00DE53B1"/>
    <w:rsid w:val="00DF18E4"/>
    <w:rsid w:val="00DF2B87"/>
    <w:rsid w:val="00DF2C25"/>
    <w:rsid w:val="00DF3270"/>
    <w:rsid w:val="00E0088B"/>
    <w:rsid w:val="00E01021"/>
    <w:rsid w:val="00E01D33"/>
    <w:rsid w:val="00E03BCF"/>
    <w:rsid w:val="00E03CBB"/>
    <w:rsid w:val="00E05046"/>
    <w:rsid w:val="00E058FB"/>
    <w:rsid w:val="00E06666"/>
    <w:rsid w:val="00E06947"/>
    <w:rsid w:val="00E10839"/>
    <w:rsid w:val="00E1182C"/>
    <w:rsid w:val="00E1661A"/>
    <w:rsid w:val="00E16F18"/>
    <w:rsid w:val="00E171FE"/>
    <w:rsid w:val="00E17E58"/>
    <w:rsid w:val="00E20452"/>
    <w:rsid w:val="00E20BE2"/>
    <w:rsid w:val="00E21383"/>
    <w:rsid w:val="00E239F9"/>
    <w:rsid w:val="00E24EA9"/>
    <w:rsid w:val="00E24F23"/>
    <w:rsid w:val="00E26B00"/>
    <w:rsid w:val="00E26B8A"/>
    <w:rsid w:val="00E27509"/>
    <w:rsid w:val="00E311FC"/>
    <w:rsid w:val="00E40F3E"/>
    <w:rsid w:val="00E45EA9"/>
    <w:rsid w:val="00E46263"/>
    <w:rsid w:val="00E4784E"/>
    <w:rsid w:val="00E510CC"/>
    <w:rsid w:val="00E53FC3"/>
    <w:rsid w:val="00E541C9"/>
    <w:rsid w:val="00E541E7"/>
    <w:rsid w:val="00E54223"/>
    <w:rsid w:val="00E54303"/>
    <w:rsid w:val="00E55123"/>
    <w:rsid w:val="00E55EDC"/>
    <w:rsid w:val="00E55FF5"/>
    <w:rsid w:val="00E56C9E"/>
    <w:rsid w:val="00E573BF"/>
    <w:rsid w:val="00E57B14"/>
    <w:rsid w:val="00E664C0"/>
    <w:rsid w:val="00E71816"/>
    <w:rsid w:val="00E7256F"/>
    <w:rsid w:val="00E731A3"/>
    <w:rsid w:val="00E73D52"/>
    <w:rsid w:val="00E74523"/>
    <w:rsid w:val="00E74DAA"/>
    <w:rsid w:val="00E7638C"/>
    <w:rsid w:val="00E76761"/>
    <w:rsid w:val="00E770B7"/>
    <w:rsid w:val="00E77D28"/>
    <w:rsid w:val="00E8225B"/>
    <w:rsid w:val="00E829ED"/>
    <w:rsid w:val="00E8487B"/>
    <w:rsid w:val="00E90F80"/>
    <w:rsid w:val="00E91098"/>
    <w:rsid w:val="00E91D06"/>
    <w:rsid w:val="00E9435C"/>
    <w:rsid w:val="00E950EC"/>
    <w:rsid w:val="00EA029D"/>
    <w:rsid w:val="00EA089A"/>
    <w:rsid w:val="00EA1F5F"/>
    <w:rsid w:val="00EA61F6"/>
    <w:rsid w:val="00EA75E3"/>
    <w:rsid w:val="00EA791D"/>
    <w:rsid w:val="00EB00E4"/>
    <w:rsid w:val="00EB03E3"/>
    <w:rsid w:val="00EB2D1F"/>
    <w:rsid w:val="00EB48B9"/>
    <w:rsid w:val="00EC0FAB"/>
    <w:rsid w:val="00EC2A7F"/>
    <w:rsid w:val="00EC330E"/>
    <w:rsid w:val="00EC5FDC"/>
    <w:rsid w:val="00EC7A8B"/>
    <w:rsid w:val="00ED00E0"/>
    <w:rsid w:val="00ED075B"/>
    <w:rsid w:val="00ED0CD2"/>
    <w:rsid w:val="00ED0CFE"/>
    <w:rsid w:val="00ED300D"/>
    <w:rsid w:val="00ED4BCD"/>
    <w:rsid w:val="00ED568F"/>
    <w:rsid w:val="00ED5C38"/>
    <w:rsid w:val="00ED7403"/>
    <w:rsid w:val="00EE02E6"/>
    <w:rsid w:val="00EE1F99"/>
    <w:rsid w:val="00EE3FE1"/>
    <w:rsid w:val="00EE4089"/>
    <w:rsid w:val="00EE49BF"/>
    <w:rsid w:val="00EE5291"/>
    <w:rsid w:val="00EE5572"/>
    <w:rsid w:val="00EE5855"/>
    <w:rsid w:val="00EF0C32"/>
    <w:rsid w:val="00EF12EC"/>
    <w:rsid w:val="00EF2575"/>
    <w:rsid w:val="00EF43D5"/>
    <w:rsid w:val="00F01CA7"/>
    <w:rsid w:val="00F02046"/>
    <w:rsid w:val="00F02EC3"/>
    <w:rsid w:val="00F06B6A"/>
    <w:rsid w:val="00F118C0"/>
    <w:rsid w:val="00F1526F"/>
    <w:rsid w:val="00F1554E"/>
    <w:rsid w:val="00F16FF6"/>
    <w:rsid w:val="00F20D84"/>
    <w:rsid w:val="00F2281F"/>
    <w:rsid w:val="00F23177"/>
    <w:rsid w:val="00F24BF0"/>
    <w:rsid w:val="00F25C98"/>
    <w:rsid w:val="00F26C0B"/>
    <w:rsid w:val="00F274B6"/>
    <w:rsid w:val="00F2767F"/>
    <w:rsid w:val="00F30DEC"/>
    <w:rsid w:val="00F346B9"/>
    <w:rsid w:val="00F35983"/>
    <w:rsid w:val="00F40370"/>
    <w:rsid w:val="00F43AAE"/>
    <w:rsid w:val="00F46081"/>
    <w:rsid w:val="00F472DD"/>
    <w:rsid w:val="00F526D5"/>
    <w:rsid w:val="00F546C9"/>
    <w:rsid w:val="00F550DF"/>
    <w:rsid w:val="00F5645E"/>
    <w:rsid w:val="00F5663C"/>
    <w:rsid w:val="00F566A6"/>
    <w:rsid w:val="00F56CAF"/>
    <w:rsid w:val="00F56FE0"/>
    <w:rsid w:val="00F579E2"/>
    <w:rsid w:val="00F6231B"/>
    <w:rsid w:val="00F63FFB"/>
    <w:rsid w:val="00F65735"/>
    <w:rsid w:val="00F659E0"/>
    <w:rsid w:val="00F65B24"/>
    <w:rsid w:val="00F66EC7"/>
    <w:rsid w:val="00F70FAD"/>
    <w:rsid w:val="00F725BE"/>
    <w:rsid w:val="00F73E13"/>
    <w:rsid w:val="00F742BC"/>
    <w:rsid w:val="00F75CC2"/>
    <w:rsid w:val="00F75DEB"/>
    <w:rsid w:val="00F764BE"/>
    <w:rsid w:val="00F80EAE"/>
    <w:rsid w:val="00F83494"/>
    <w:rsid w:val="00F83E3E"/>
    <w:rsid w:val="00F87A83"/>
    <w:rsid w:val="00F90098"/>
    <w:rsid w:val="00F958E3"/>
    <w:rsid w:val="00F96002"/>
    <w:rsid w:val="00F96D0A"/>
    <w:rsid w:val="00FA1870"/>
    <w:rsid w:val="00FA2461"/>
    <w:rsid w:val="00FA4C46"/>
    <w:rsid w:val="00FA512D"/>
    <w:rsid w:val="00FB01CA"/>
    <w:rsid w:val="00FB0821"/>
    <w:rsid w:val="00FB0A03"/>
    <w:rsid w:val="00FB64B3"/>
    <w:rsid w:val="00FC3F33"/>
    <w:rsid w:val="00FC5541"/>
    <w:rsid w:val="00FC5684"/>
    <w:rsid w:val="00FD26D8"/>
    <w:rsid w:val="00FD52C6"/>
    <w:rsid w:val="00FD6493"/>
    <w:rsid w:val="00FE29A8"/>
    <w:rsid w:val="00FE5239"/>
    <w:rsid w:val="00FE7333"/>
    <w:rsid w:val="00FF191F"/>
    <w:rsid w:val="00FF3CCE"/>
    <w:rsid w:val="00FF5CEF"/>
    <w:rsid w:val="00FF74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F1641"/>
  <w15:docId w15:val="{1706C577-6967-41C3-9713-FB1824354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B01CA"/>
    <w:pPr>
      <w:spacing w:after="0" w:line="360" w:lineRule="auto"/>
      <w:ind w:firstLine="709"/>
      <w:jc w:val="both"/>
    </w:pPr>
    <w:rPr>
      <w:rFonts w:ascii="Times New Roman" w:hAnsi="Times New Roman"/>
      <w:sz w:val="24"/>
    </w:rPr>
  </w:style>
  <w:style w:type="paragraph" w:styleId="1">
    <w:name w:val="heading 1"/>
    <w:basedOn w:val="a"/>
    <w:next w:val="a"/>
    <w:link w:val="10"/>
    <w:uiPriority w:val="9"/>
    <w:qFormat/>
    <w:rsid w:val="00FD26D8"/>
    <w:pPr>
      <w:keepNext/>
      <w:keepLines/>
      <w:numPr>
        <w:numId w:val="2"/>
      </w:numPr>
      <w:spacing w:after="240"/>
      <w:jc w:val="center"/>
      <w:outlineLvl w:val="0"/>
    </w:pPr>
    <w:rPr>
      <w:rFonts w:eastAsiaTheme="majorEastAsia" w:cstheme="majorBidi"/>
      <w:b/>
      <w:bCs/>
      <w:caps/>
      <w:color w:val="000000" w:themeColor="text1"/>
      <w:szCs w:val="36"/>
    </w:rPr>
  </w:style>
  <w:style w:type="paragraph" w:styleId="2">
    <w:name w:val="heading 2"/>
    <w:basedOn w:val="a"/>
    <w:next w:val="a"/>
    <w:link w:val="20"/>
    <w:uiPriority w:val="9"/>
    <w:unhideWhenUsed/>
    <w:qFormat/>
    <w:rsid w:val="00FB01CA"/>
    <w:pPr>
      <w:keepNext/>
      <w:keepLines/>
      <w:numPr>
        <w:ilvl w:val="1"/>
        <w:numId w:val="2"/>
      </w:numPr>
      <w:outlineLvl w:val="1"/>
    </w:pPr>
    <w:rPr>
      <w:rFonts w:eastAsiaTheme="majorEastAsia" w:cstheme="majorBidi"/>
      <w:b/>
      <w:bCs/>
      <w:color w:val="000000" w:themeColor="text1"/>
      <w:szCs w:val="28"/>
    </w:rPr>
  </w:style>
  <w:style w:type="paragraph" w:styleId="3">
    <w:name w:val="heading 3"/>
    <w:basedOn w:val="a"/>
    <w:next w:val="a"/>
    <w:link w:val="30"/>
    <w:uiPriority w:val="9"/>
    <w:unhideWhenUsed/>
    <w:qFormat/>
    <w:rsid w:val="00FB01CA"/>
    <w:pPr>
      <w:keepNext/>
      <w:keepLines/>
      <w:numPr>
        <w:ilvl w:val="2"/>
        <w:numId w:val="2"/>
      </w:numPr>
      <w:spacing w:before="120"/>
      <w:outlineLvl w:val="2"/>
    </w:pPr>
    <w:rPr>
      <w:rFonts w:eastAsiaTheme="majorEastAsia" w:cstheme="majorBidi"/>
      <w:b/>
      <w:bCs/>
      <w:color w:val="000000" w:themeColor="text1"/>
    </w:rPr>
  </w:style>
  <w:style w:type="paragraph" w:styleId="4">
    <w:name w:val="heading 4"/>
    <w:basedOn w:val="a"/>
    <w:next w:val="a"/>
    <w:link w:val="40"/>
    <w:uiPriority w:val="9"/>
    <w:unhideWhenUsed/>
    <w:qFormat/>
    <w:rsid w:val="00FB01CA"/>
    <w:pPr>
      <w:keepNext/>
      <w:keepLines/>
      <w:numPr>
        <w:ilvl w:val="3"/>
        <w:numId w:val="2"/>
      </w:numPr>
      <w:spacing w:before="120"/>
      <w:ind w:left="720" w:hanging="720"/>
      <w:outlineLvl w:val="3"/>
    </w:pPr>
    <w:rPr>
      <w:rFonts w:eastAsiaTheme="majorEastAsia" w:cstheme="majorBidi"/>
      <w:b/>
      <w:bCs/>
      <w:iCs/>
      <w:color w:val="000000" w:themeColor="text1"/>
    </w:rPr>
  </w:style>
  <w:style w:type="paragraph" w:styleId="5">
    <w:name w:val="heading 5"/>
    <w:basedOn w:val="a"/>
    <w:next w:val="a"/>
    <w:link w:val="50"/>
    <w:uiPriority w:val="9"/>
    <w:unhideWhenUsed/>
    <w:qFormat/>
    <w:rsid w:val="00700084"/>
    <w:pPr>
      <w:keepNext/>
      <w:keepLines/>
      <w:numPr>
        <w:ilvl w:val="4"/>
        <w:numId w:val="2"/>
      </w:numPr>
      <w:spacing w:before="20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unhideWhenUsed/>
    <w:qFormat/>
    <w:rsid w:val="00700084"/>
    <w:pPr>
      <w:keepNext/>
      <w:keepLines/>
      <w:numPr>
        <w:ilvl w:val="5"/>
        <w:numId w:val="2"/>
      </w:numPr>
      <w:spacing w:before="20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unhideWhenUsed/>
    <w:qFormat/>
    <w:rsid w:val="00700084"/>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700084"/>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700084"/>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97432"/>
    <w:pPr>
      <w:ind w:left="709" w:firstLine="0"/>
      <w:contextualSpacing/>
    </w:pPr>
  </w:style>
  <w:style w:type="table" w:customStyle="1" w:styleId="11">
    <w:name w:val="Сетка таблицы1"/>
    <w:basedOn w:val="a1"/>
    <w:next w:val="a4"/>
    <w:uiPriority w:val="39"/>
    <w:rsid w:val="00473323"/>
    <w:pPr>
      <w:spacing w:after="0" w:line="240" w:lineRule="auto"/>
      <w:ind w:firstLine="425"/>
      <w:jc w:val="both"/>
    </w:pPr>
    <w:rPr>
      <w:rFonts w:ascii="Calibri" w:eastAsia="Times New Roman"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4">
    <w:name w:val="Table Grid"/>
    <w:basedOn w:val="a1"/>
    <w:uiPriority w:val="59"/>
    <w:rsid w:val="004733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2803BF"/>
    <w:rPr>
      <w:color w:val="808080"/>
    </w:rPr>
  </w:style>
  <w:style w:type="paragraph" w:styleId="a6">
    <w:name w:val="Balloon Text"/>
    <w:basedOn w:val="a"/>
    <w:link w:val="a7"/>
    <w:uiPriority w:val="99"/>
    <w:semiHidden/>
    <w:unhideWhenUsed/>
    <w:rsid w:val="004125E5"/>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4125E5"/>
    <w:rPr>
      <w:rFonts w:ascii="Tahoma" w:hAnsi="Tahoma" w:cs="Tahoma"/>
      <w:sz w:val="16"/>
      <w:szCs w:val="16"/>
    </w:rPr>
  </w:style>
  <w:style w:type="paragraph" w:styleId="a8">
    <w:name w:val="caption"/>
    <w:basedOn w:val="a"/>
    <w:next w:val="a"/>
    <w:uiPriority w:val="35"/>
    <w:semiHidden/>
    <w:unhideWhenUsed/>
    <w:qFormat/>
    <w:rsid w:val="00700084"/>
    <w:pPr>
      <w:spacing w:after="200" w:line="240" w:lineRule="auto"/>
    </w:pPr>
    <w:rPr>
      <w:i/>
      <w:iCs/>
      <w:color w:val="44546A" w:themeColor="text2"/>
      <w:sz w:val="18"/>
      <w:szCs w:val="18"/>
    </w:rPr>
  </w:style>
  <w:style w:type="paragraph" w:styleId="a9">
    <w:name w:val="No Spacing"/>
    <w:uiPriority w:val="1"/>
    <w:qFormat/>
    <w:rsid w:val="00700084"/>
    <w:pPr>
      <w:spacing w:after="0" w:line="240" w:lineRule="auto"/>
    </w:pPr>
  </w:style>
  <w:style w:type="character" w:customStyle="1" w:styleId="apple-converted-space">
    <w:name w:val="apple-converted-space"/>
    <w:basedOn w:val="a0"/>
    <w:rsid w:val="00365E57"/>
  </w:style>
  <w:style w:type="character" w:customStyle="1" w:styleId="10">
    <w:name w:val="Заголовок 1 Знак"/>
    <w:basedOn w:val="a0"/>
    <w:link w:val="1"/>
    <w:uiPriority w:val="9"/>
    <w:rsid w:val="00FD26D8"/>
    <w:rPr>
      <w:rFonts w:ascii="Times New Roman" w:eastAsiaTheme="majorEastAsia" w:hAnsi="Times New Roman" w:cstheme="majorBidi"/>
      <w:b/>
      <w:bCs/>
      <w:caps/>
      <w:color w:val="000000" w:themeColor="text1"/>
      <w:sz w:val="26"/>
      <w:szCs w:val="36"/>
    </w:rPr>
  </w:style>
  <w:style w:type="character" w:customStyle="1" w:styleId="20">
    <w:name w:val="Заголовок 2 Знак"/>
    <w:basedOn w:val="a0"/>
    <w:link w:val="2"/>
    <w:uiPriority w:val="9"/>
    <w:rsid w:val="00FB01CA"/>
    <w:rPr>
      <w:rFonts w:ascii="Times New Roman" w:eastAsiaTheme="majorEastAsia" w:hAnsi="Times New Roman" w:cstheme="majorBidi"/>
      <w:b/>
      <w:bCs/>
      <w:color w:val="000000" w:themeColor="text1"/>
      <w:sz w:val="24"/>
      <w:szCs w:val="28"/>
    </w:rPr>
  </w:style>
  <w:style w:type="character" w:customStyle="1" w:styleId="30">
    <w:name w:val="Заголовок 3 Знак"/>
    <w:basedOn w:val="a0"/>
    <w:link w:val="3"/>
    <w:uiPriority w:val="9"/>
    <w:rsid w:val="00FB01CA"/>
    <w:rPr>
      <w:rFonts w:ascii="Times New Roman" w:eastAsiaTheme="majorEastAsia" w:hAnsi="Times New Roman" w:cstheme="majorBidi"/>
      <w:b/>
      <w:bCs/>
      <w:color w:val="000000" w:themeColor="text1"/>
      <w:sz w:val="24"/>
    </w:rPr>
  </w:style>
  <w:style w:type="character" w:customStyle="1" w:styleId="40">
    <w:name w:val="Заголовок 4 Знак"/>
    <w:basedOn w:val="a0"/>
    <w:link w:val="4"/>
    <w:uiPriority w:val="9"/>
    <w:rsid w:val="00FB01CA"/>
    <w:rPr>
      <w:rFonts w:ascii="Times New Roman" w:eastAsiaTheme="majorEastAsia" w:hAnsi="Times New Roman" w:cstheme="majorBidi"/>
      <w:b/>
      <w:bCs/>
      <w:iCs/>
      <w:color w:val="000000" w:themeColor="text1"/>
      <w:sz w:val="24"/>
    </w:rPr>
  </w:style>
  <w:style w:type="character" w:customStyle="1" w:styleId="50">
    <w:name w:val="Заголовок 5 Знак"/>
    <w:basedOn w:val="a0"/>
    <w:link w:val="5"/>
    <w:uiPriority w:val="9"/>
    <w:rsid w:val="00700084"/>
    <w:rPr>
      <w:rFonts w:asciiTheme="majorHAnsi" w:eastAsiaTheme="majorEastAsia" w:hAnsiTheme="majorHAnsi" w:cstheme="majorBidi"/>
      <w:color w:val="323E4F" w:themeColor="text2" w:themeShade="BF"/>
      <w:sz w:val="26"/>
    </w:rPr>
  </w:style>
  <w:style w:type="character" w:customStyle="1" w:styleId="60">
    <w:name w:val="Заголовок 6 Знак"/>
    <w:basedOn w:val="a0"/>
    <w:link w:val="6"/>
    <w:uiPriority w:val="9"/>
    <w:rsid w:val="00700084"/>
    <w:rPr>
      <w:rFonts w:asciiTheme="majorHAnsi" w:eastAsiaTheme="majorEastAsia" w:hAnsiTheme="majorHAnsi" w:cstheme="majorBidi"/>
      <w:i/>
      <w:iCs/>
      <w:color w:val="323E4F" w:themeColor="text2" w:themeShade="BF"/>
      <w:sz w:val="26"/>
    </w:rPr>
  </w:style>
  <w:style w:type="character" w:customStyle="1" w:styleId="70">
    <w:name w:val="Заголовок 7 Знак"/>
    <w:basedOn w:val="a0"/>
    <w:link w:val="7"/>
    <w:uiPriority w:val="9"/>
    <w:rsid w:val="00700084"/>
    <w:rPr>
      <w:rFonts w:asciiTheme="majorHAnsi" w:eastAsiaTheme="majorEastAsia" w:hAnsiTheme="majorHAnsi" w:cstheme="majorBidi"/>
      <w:i/>
      <w:iCs/>
      <w:color w:val="404040" w:themeColor="text1" w:themeTint="BF"/>
      <w:sz w:val="26"/>
    </w:rPr>
  </w:style>
  <w:style w:type="character" w:customStyle="1" w:styleId="80">
    <w:name w:val="Заголовок 8 Знак"/>
    <w:basedOn w:val="a0"/>
    <w:link w:val="8"/>
    <w:uiPriority w:val="9"/>
    <w:rsid w:val="00700084"/>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700084"/>
    <w:rPr>
      <w:rFonts w:asciiTheme="majorHAnsi" w:eastAsiaTheme="majorEastAsia" w:hAnsiTheme="majorHAnsi" w:cstheme="majorBidi"/>
      <w:i/>
      <w:iCs/>
      <w:color w:val="404040" w:themeColor="text1" w:themeTint="BF"/>
      <w:sz w:val="20"/>
      <w:szCs w:val="20"/>
    </w:rPr>
  </w:style>
  <w:style w:type="paragraph" w:styleId="aa">
    <w:name w:val="Title"/>
    <w:basedOn w:val="a"/>
    <w:next w:val="a"/>
    <w:link w:val="ab"/>
    <w:uiPriority w:val="10"/>
    <w:qFormat/>
    <w:rsid w:val="0070008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ab">
    <w:name w:val="Заголовок Знак"/>
    <w:basedOn w:val="a0"/>
    <w:link w:val="aa"/>
    <w:uiPriority w:val="10"/>
    <w:rsid w:val="00700084"/>
    <w:rPr>
      <w:rFonts w:asciiTheme="majorHAnsi" w:eastAsiaTheme="majorEastAsia" w:hAnsiTheme="majorHAnsi" w:cstheme="majorBidi"/>
      <w:color w:val="000000" w:themeColor="text1"/>
      <w:sz w:val="56"/>
      <w:szCs w:val="56"/>
    </w:rPr>
  </w:style>
  <w:style w:type="paragraph" w:styleId="ac">
    <w:name w:val="Subtitle"/>
    <w:basedOn w:val="a"/>
    <w:next w:val="a"/>
    <w:link w:val="ad"/>
    <w:uiPriority w:val="11"/>
    <w:qFormat/>
    <w:rsid w:val="00700084"/>
    <w:pPr>
      <w:numPr>
        <w:ilvl w:val="1"/>
      </w:numPr>
      <w:ind w:firstLine="851"/>
    </w:pPr>
    <w:rPr>
      <w:color w:val="5A5A5A" w:themeColor="text1" w:themeTint="A5"/>
      <w:spacing w:val="10"/>
    </w:rPr>
  </w:style>
  <w:style w:type="character" w:customStyle="1" w:styleId="ad">
    <w:name w:val="Подзаголовок Знак"/>
    <w:basedOn w:val="a0"/>
    <w:link w:val="ac"/>
    <w:uiPriority w:val="11"/>
    <w:rsid w:val="00700084"/>
    <w:rPr>
      <w:color w:val="5A5A5A" w:themeColor="text1" w:themeTint="A5"/>
      <w:spacing w:val="10"/>
    </w:rPr>
  </w:style>
  <w:style w:type="character" w:styleId="ae">
    <w:name w:val="Strong"/>
    <w:basedOn w:val="a0"/>
    <w:uiPriority w:val="22"/>
    <w:qFormat/>
    <w:rsid w:val="00700084"/>
    <w:rPr>
      <w:b/>
      <w:bCs/>
      <w:color w:val="000000" w:themeColor="text1"/>
    </w:rPr>
  </w:style>
  <w:style w:type="character" w:styleId="af">
    <w:name w:val="Emphasis"/>
    <w:basedOn w:val="a0"/>
    <w:uiPriority w:val="20"/>
    <w:qFormat/>
    <w:rsid w:val="00700084"/>
    <w:rPr>
      <w:i/>
      <w:iCs/>
      <w:color w:val="auto"/>
    </w:rPr>
  </w:style>
  <w:style w:type="paragraph" w:styleId="21">
    <w:name w:val="Quote"/>
    <w:basedOn w:val="a"/>
    <w:next w:val="a"/>
    <w:link w:val="22"/>
    <w:uiPriority w:val="29"/>
    <w:qFormat/>
    <w:rsid w:val="00700084"/>
    <w:pPr>
      <w:spacing w:before="160"/>
      <w:ind w:left="720" w:right="720"/>
    </w:pPr>
    <w:rPr>
      <w:i/>
      <w:iCs/>
      <w:color w:val="000000" w:themeColor="text1"/>
    </w:rPr>
  </w:style>
  <w:style w:type="character" w:customStyle="1" w:styleId="22">
    <w:name w:val="Цитата 2 Знак"/>
    <w:basedOn w:val="a0"/>
    <w:link w:val="21"/>
    <w:uiPriority w:val="29"/>
    <w:rsid w:val="00700084"/>
    <w:rPr>
      <w:i/>
      <w:iCs/>
      <w:color w:val="000000" w:themeColor="text1"/>
    </w:rPr>
  </w:style>
  <w:style w:type="paragraph" w:styleId="af0">
    <w:name w:val="Intense Quote"/>
    <w:basedOn w:val="a"/>
    <w:next w:val="a"/>
    <w:link w:val="af1"/>
    <w:uiPriority w:val="30"/>
    <w:qFormat/>
    <w:rsid w:val="0070008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f1">
    <w:name w:val="Выделенная цитата Знак"/>
    <w:basedOn w:val="a0"/>
    <w:link w:val="af0"/>
    <w:uiPriority w:val="30"/>
    <w:rsid w:val="00700084"/>
    <w:rPr>
      <w:color w:val="000000" w:themeColor="text1"/>
      <w:shd w:val="clear" w:color="auto" w:fill="F2F2F2" w:themeFill="background1" w:themeFillShade="F2"/>
    </w:rPr>
  </w:style>
  <w:style w:type="character" w:styleId="af2">
    <w:name w:val="Subtle Emphasis"/>
    <w:basedOn w:val="a0"/>
    <w:uiPriority w:val="19"/>
    <w:qFormat/>
    <w:rsid w:val="00700084"/>
    <w:rPr>
      <w:i/>
      <w:iCs/>
      <w:color w:val="404040" w:themeColor="text1" w:themeTint="BF"/>
    </w:rPr>
  </w:style>
  <w:style w:type="character" w:styleId="af3">
    <w:name w:val="Intense Emphasis"/>
    <w:basedOn w:val="a0"/>
    <w:uiPriority w:val="21"/>
    <w:qFormat/>
    <w:rsid w:val="00700084"/>
    <w:rPr>
      <w:b/>
      <w:bCs/>
      <w:i/>
      <w:iCs/>
      <w:caps/>
    </w:rPr>
  </w:style>
  <w:style w:type="character" w:styleId="af4">
    <w:name w:val="Subtle Reference"/>
    <w:basedOn w:val="a0"/>
    <w:uiPriority w:val="31"/>
    <w:qFormat/>
    <w:rsid w:val="00700084"/>
    <w:rPr>
      <w:smallCaps/>
      <w:color w:val="404040" w:themeColor="text1" w:themeTint="BF"/>
      <w:u w:val="single" w:color="7F7F7F" w:themeColor="text1" w:themeTint="80"/>
    </w:rPr>
  </w:style>
  <w:style w:type="character" w:styleId="af5">
    <w:name w:val="Intense Reference"/>
    <w:basedOn w:val="a0"/>
    <w:uiPriority w:val="32"/>
    <w:qFormat/>
    <w:rsid w:val="00700084"/>
    <w:rPr>
      <w:b/>
      <w:bCs/>
      <w:smallCaps/>
      <w:u w:val="single"/>
    </w:rPr>
  </w:style>
  <w:style w:type="character" w:styleId="af6">
    <w:name w:val="Book Title"/>
    <w:basedOn w:val="a0"/>
    <w:uiPriority w:val="33"/>
    <w:qFormat/>
    <w:rsid w:val="00700084"/>
    <w:rPr>
      <w:b w:val="0"/>
      <w:bCs w:val="0"/>
      <w:smallCaps/>
      <w:spacing w:val="5"/>
    </w:rPr>
  </w:style>
  <w:style w:type="paragraph" w:styleId="af7">
    <w:name w:val="TOC Heading"/>
    <w:basedOn w:val="1"/>
    <w:next w:val="a"/>
    <w:uiPriority w:val="39"/>
    <w:unhideWhenUsed/>
    <w:qFormat/>
    <w:rsid w:val="00700084"/>
    <w:pPr>
      <w:outlineLvl w:val="9"/>
    </w:pPr>
  </w:style>
  <w:style w:type="paragraph" w:styleId="12">
    <w:name w:val="toc 1"/>
    <w:basedOn w:val="a"/>
    <w:next w:val="a"/>
    <w:autoRedefine/>
    <w:uiPriority w:val="39"/>
    <w:unhideWhenUsed/>
    <w:rsid w:val="0044319B"/>
    <w:pPr>
      <w:tabs>
        <w:tab w:val="right" w:leader="dot" w:pos="9345"/>
      </w:tabs>
      <w:ind w:left="454" w:right="284" w:hanging="454"/>
    </w:pPr>
  </w:style>
  <w:style w:type="paragraph" w:styleId="23">
    <w:name w:val="toc 2"/>
    <w:basedOn w:val="a"/>
    <w:next w:val="a"/>
    <w:autoRedefine/>
    <w:uiPriority w:val="39"/>
    <w:unhideWhenUsed/>
    <w:rsid w:val="007C2029"/>
    <w:pPr>
      <w:spacing w:after="100"/>
      <w:ind w:left="454" w:right="284" w:firstLine="0"/>
    </w:pPr>
  </w:style>
  <w:style w:type="character" w:styleId="af8">
    <w:name w:val="Hyperlink"/>
    <w:basedOn w:val="a0"/>
    <w:uiPriority w:val="99"/>
    <w:unhideWhenUsed/>
    <w:rsid w:val="00504D5E"/>
    <w:rPr>
      <w:color w:val="0563C1" w:themeColor="hyperlink"/>
      <w:u w:val="single"/>
    </w:rPr>
  </w:style>
  <w:style w:type="paragraph" w:customStyle="1" w:styleId="af9">
    <w:name w:val="Табл. назв."/>
    <w:basedOn w:val="a9"/>
    <w:qFormat/>
    <w:rsid w:val="00FB01CA"/>
    <w:pPr>
      <w:spacing w:before="120"/>
    </w:pPr>
    <w:rPr>
      <w:rFonts w:ascii="Times New Roman" w:hAnsi="Times New Roman" w:cs="Times New Roman"/>
      <w:sz w:val="24"/>
      <w:szCs w:val="24"/>
    </w:rPr>
  </w:style>
  <w:style w:type="paragraph" w:customStyle="1" w:styleId="afa">
    <w:name w:val="Табл.содерж."/>
    <w:qFormat/>
    <w:rsid w:val="00FB01CA"/>
    <w:pPr>
      <w:spacing w:line="240" w:lineRule="auto"/>
      <w:jc w:val="center"/>
    </w:pPr>
    <w:rPr>
      <w:rFonts w:ascii="Times New Roman" w:hAnsi="Times New Roman"/>
      <w:sz w:val="24"/>
    </w:rPr>
  </w:style>
  <w:style w:type="paragraph" w:customStyle="1" w:styleId="afb">
    <w:name w:val="Рис. подпись"/>
    <w:basedOn w:val="a"/>
    <w:qFormat/>
    <w:rsid w:val="00C00FD7"/>
    <w:pPr>
      <w:spacing w:after="240" w:line="240" w:lineRule="auto"/>
      <w:ind w:firstLine="0"/>
      <w:jc w:val="center"/>
    </w:pPr>
    <w:rPr>
      <w:rFonts w:eastAsia="Times New Roman"/>
      <w:szCs w:val="26"/>
      <w:lang w:eastAsia="ru-RU"/>
    </w:rPr>
  </w:style>
  <w:style w:type="paragraph" w:styleId="31">
    <w:name w:val="toc 3"/>
    <w:basedOn w:val="a"/>
    <w:next w:val="a"/>
    <w:autoRedefine/>
    <w:uiPriority w:val="39"/>
    <w:unhideWhenUsed/>
    <w:rsid w:val="00A979E9"/>
    <w:pPr>
      <w:spacing w:after="100"/>
      <w:ind w:left="1134" w:right="284" w:firstLine="0"/>
    </w:pPr>
  </w:style>
  <w:style w:type="character" w:styleId="afc">
    <w:name w:val="annotation reference"/>
    <w:basedOn w:val="a0"/>
    <w:uiPriority w:val="99"/>
    <w:semiHidden/>
    <w:unhideWhenUsed/>
    <w:rsid w:val="005538C3"/>
    <w:rPr>
      <w:sz w:val="16"/>
      <w:szCs w:val="16"/>
    </w:rPr>
  </w:style>
  <w:style w:type="paragraph" w:styleId="afd">
    <w:name w:val="annotation text"/>
    <w:basedOn w:val="a"/>
    <w:link w:val="afe"/>
    <w:uiPriority w:val="99"/>
    <w:semiHidden/>
    <w:unhideWhenUsed/>
    <w:rsid w:val="005538C3"/>
    <w:pPr>
      <w:spacing w:line="240" w:lineRule="auto"/>
    </w:pPr>
    <w:rPr>
      <w:sz w:val="20"/>
      <w:szCs w:val="20"/>
    </w:rPr>
  </w:style>
  <w:style w:type="character" w:customStyle="1" w:styleId="afe">
    <w:name w:val="Текст примечания Знак"/>
    <w:basedOn w:val="a0"/>
    <w:link w:val="afd"/>
    <w:uiPriority w:val="99"/>
    <w:semiHidden/>
    <w:rsid w:val="005538C3"/>
    <w:rPr>
      <w:rFonts w:ascii="Times New Roman" w:hAnsi="Times New Roman"/>
      <w:sz w:val="20"/>
      <w:szCs w:val="20"/>
    </w:rPr>
  </w:style>
  <w:style w:type="paragraph" w:styleId="aff">
    <w:name w:val="annotation subject"/>
    <w:basedOn w:val="afd"/>
    <w:next w:val="afd"/>
    <w:link w:val="aff0"/>
    <w:uiPriority w:val="99"/>
    <w:semiHidden/>
    <w:unhideWhenUsed/>
    <w:rsid w:val="005538C3"/>
    <w:rPr>
      <w:b/>
      <w:bCs/>
    </w:rPr>
  </w:style>
  <w:style w:type="character" w:customStyle="1" w:styleId="aff0">
    <w:name w:val="Тема примечания Знак"/>
    <w:basedOn w:val="afe"/>
    <w:link w:val="aff"/>
    <w:uiPriority w:val="99"/>
    <w:semiHidden/>
    <w:rsid w:val="005538C3"/>
    <w:rPr>
      <w:rFonts w:ascii="Times New Roman" w:hAnsi="Times New Roman"/>
      <w:b/>
      <w:bCs/>
      <w:sz w:val="20"/>
      <w:szCs w:val="20"/>
    </w:rPr>
  </w:style>
  <w:style w:type="paragraph" w:styleId="aff1">
    <w:name w:val="header"/>
    <w:basedOn w:val="a"/>
    <w:link w:val="aff2"/>
    <w:uiPriority w:val="99"/>
    <w:unhideWhenUsed/>
    <w:rsid w:val="003A7CDB"/>
    <w:pPr>
      <w:tabs>
        <w:tab w:val="center" w:pos="4677"/>
        <w:tab w:val="right" w:pos="9355"/>
      </w:tabs>
      <w:spacing w:line="240" w:lineRule="auto"/>
    </w:pPr>
  </w:style>
  <w:style w:type="character" w:customStyle="1" w:styleId="aff2">
    <w:name w:val="Верхний колонтитул Знак"/>
    <w:basedOn w:val="a0"/>
    <w:link w:val="aff1"/>
    <w:uiPriority w:val="99"/>
    <w:rsid w:val="003A7CDB"/>
    <w:rPr>
      <w:rFonts w:ascii="Times New Roman" w:hAnsi="Times New Roman"/>
      <w:sz w:val="26"/>
    </w:rPr>
  </w:style>
  <w:style w:type="paragraph" w:styleId="aff3">
    <w:name w:val="footer"/>
    <w:basedOn w:val="a"/>
    <w:link w:val="aff4"/>
    <w:uiPriority w:val="99"/>
    <w:unhideWhenUsed/>
    <w:rsid w:val="003A7CDB"/>
    <w:pPr>
      <w:tabs>
        <w:tab w:val="center" w:pos="4677"/>
        <w:tab w:val="right" w:pos="9355"/>
      </w:tabs>
      <w:spacing w:line="240" w:lineRule="auto"/>
    </w:pPr>
  </w:style>
  <w:style w:type="character" w:customStyle="1" w:styleId="aff4">
    <w:name w:val="Нижний колонтитул Знак"/>
    <w:basedOn w:val="a0"/>
    <w:link w:val="aff3"/>
    <w:uiPriority w:val="99"/>
    <w:rsid w:val="003A7CDB"/>
    <w:rPr>
      <w:rFonts w:ascii="Times New Roman" w:hAnsi="Times New Roman"/>
      <w:sz w:val="26"/>
    </w:rPr>
  </w:style>
  <w:style w:type="paragraph" w:styleId="aff5">
    <w:name w:val="Normal (Web)"/>
    <w:basedOn w:val="a"/>
    <w:uiPriority w:val="99"/>
    <w:semiHidden/>
    <w:unhideWhenUsed/>
    <w:rsid w:val="00652B21"/>
    <w:pPr>
      <w:spacing w:after="200" w:line="276" w:lineRule="auto"/>
      <w:ind w:firstLine="0"/>
      <w:jc w:val="left"/>
    </w:pPr>
    <w:rPr>
      <w:rFonts w:eastAsiaTheme="minorHAnsi" w:cs="Times New Roman"/>
      <w:szCs w:val="24"/>
    </w:rPr>
  </w:style>
  <w:style w:type="paragraph" w:customStyle="1" w:styleId="EndNoteBibliography">
    <w:name w:val="EndNote Bibliography"/>
    <w:basedOn w:val="a"/>
    <w:link w:val="EndNoteBibliography0"/>
    <w:rsid w:val="00652B21"/>
    <w:pPr>
      <w:spacing w:line="240" w:lineRule="auto"/>
      <w:ind w:firstLine="0"/>
      <w:jc w:val="left"/>
    </w:pPr>
    <w:rPr>
      <w:rFonts w:eastAsia="Times New Roman" w:cs="Times New Roman"/>
      <w:noProof/>
      <w:szCs w:val="24"/>
      <w:lang w:val="en-US"/>
    </w:rPr>
  </w:style>
  <w:style w:type="character" w:customStyle="1" w:styleId="EndNoteBibliography0">
    <w:name w:val="EndNote Bibliography Знак"/>
    <w:basedOn w:val="a0"/>
    <w:link w:val="EndNoteBibliography"/>
    <w:rsid w:val="00652B21"/>
    <w:rPr>
      <w:rFonts w:ascii="Times New Roman" w:eastAsia="Times New Roman" w:hAnsi="Times New Roman" w:cs="Times New Roman"/>
      <w:noProof/>
      <w:sz w:val="24"/>
      <w:szCs w:val="24"/>
      <w:lang w:val="en-US"/>
    </w:rPr>
  </w:style>
  <w:style w:type="paragraph" w:styleId="41">
    <w:name w:val="toc 4"/>
    <w:basedOn w:val="a"/>
    <w:next w:val="a"/>
    <w:autoRedefine/>
    <w:uiPriority w:val="39"/>
    <w:unhideWhenUsed/>
    <w:rsid w:val="00A979E9"/>
    <w:pPr>
      <w:spacing w:after="100"/>
      <w:ind w:left="1304" w:right="284" w:firstLine="0"/>
    </w:pPr>
  </w:style>
  <w:style w:type="character" w:customStyle="1" w:styleId="no-wikidata">
    <w:name w:val="no-wikidata"/>
    <w:basedOn w:val="a0"/>
    <w:rsid w:val="005A79EF"/>
  </w:style>
  <w:style w:type="character" w:customStyle="1" w:styleId="bday">
    <w:name w:val="bday"/>
    <w:basedOn w:val="a0"/>
    <w:rsid w:val="005A79EF"/>
  </w:style>
  <w:style w:type="character" w:customStyle="1" w:styleId="noprint">
    <w:name w:val="noprint"/>
    <w:basedOn w:val="a0"/>
    <w:rsid w:val="005A79EF"/>
  </w:style>
  <w:style w:type="character" w:styleId="aff6">
    <w:name w:val="Unresolved Mention"/>
    <w:basedOn w:val="a0"/>
    <w:uiPriority w:val="99"/>
    <w:semiHidden/>
    <w:unhideWhenUsed/>
    <w:rsid w:val="004750F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608">
      <w:bodyDiv w:val="1"/>
      <w:marLeft w:val="0"/>
      <w:marRight w:val="0"/>
      <w:marTop w:val="0"/>
      <w:marBottom w:val="0"/>
      <w:divBdr>
        <w:top w:val="none" w:sz="0" w:space="0" w:color="auto"/>
        <w:left w:val="none" w:sz="0" w:space="0" w:color="auto"/>
        <w:bottom w:val="none" w:sz="0" w:space="0" w:color="auto"/>
        <w:right w:val="none" w:sz="0" w:space="0" w:color="auto"/>
      </w:divBdr>
      <w:divsChild>
        <w:div w:id="792867510">
          <w:marLeft w:val="446"/>
          <w:marRight w:val="0"/>
          <w:marTop w:val="0"/>
          <w:marBottom w:val="0"/>
          <w:divBdr>
            <w:top w:val="none" w:sz="0" w:space="0" w:color="auto"/>
            <w:left w:val="none" w:sz="0" w:space="0" w:color="auto"/>
            <w:bottom w:val="none" w:sz="0" w:space="0" w:color="auto"/>
            <w:right w:val="none" w:sz="0" w:space="0" w:color="auto"/>
          </w:divBdr>
        </w:div>
      </w:divsChild>
    </w:div>
    <w:div w:id="27341929">
      <w:bodyDiv w:val="1"/>
      <w:marLeft w:val="0"/>
      <w:marRight w:val="0"/>
      <w:marTop w:val="0"/>
      <w:marBottom w:val="0"/>
      <w:divBdr>
        <w:top w:val="none" w:sz="0" w:space="0" w:color="auto"/>
        <w:left w:val="none" w:sz="0" w:space="0" w:color="auto"/>
        <w:bottom w:val="none" w:sz="0" w:space="0" w:color="auto"/>
        <w:right w:val="none" w:sz="0" w:space="0" w:color="auto"/>
      </w:divBdr>
    </w:div>
    <w:div w:id="286206897">
      <w:bodyDiv w:val="1"/>
      <w:marLeft w:val="0"/>
      <w:marRight w:val="0"/>
      <w:marTop w:val="0"/>
      <w:marBottom w:val="0"/>
      <w:divBdr>
        <w:top w:val="none" w:sz="0" w:space="0" w:color="auto"/>
        <w:left w:val="none" w:sz="0" w:space="0" w:color="auto"/>
        <w:bottom w:val="none" w:sz="0" w:space="0" w:color="auto"/>
        <w:right w:val="none" w:sz="0" w:space="0" w:color="auto"/>
      </w:divBdr>
    </w:div>
    <w:div w:id="416948818">
      <w:bodyDiv w:val="1"/>
      <w:marLeft w:val="0"/>
      <w:marRight w:val="0"/>
      <w:marTop w:val="0"/>
      <w:marBottom w:val="0"/>
      <w:divBdr>
        <w:top w:val="none" w:sz="0" w:space="0" w:color="auto"/>
        <w:left w:val="none" w:sz="0" w:space="0" w:color="auto"/>
        <w:bottom w:val="none" w:sz="0" w:space="0" w:color="auto"/>
        <w:right w:val="none" w:sz="0" w:space="0" w:color="auto"/>
      </w:divBdr>
    </w:div>
    <w:div w:id="504707395">
      <w:bodyDiv w:val="1"/>
      <w:marLeft w:val="0"/>
      <w:marRight w:val="0"/>
      <w:marTop w:val="0"/>
      <w:marBottom w:val="0"/>
      <w:divBdr>
        <w:top w:val="none" w:sz="0" w:space="0" w:color="auto"/>
        <w:left w:val="none" w:sz="0" w:space="0" w:color="auto"/>
        <w:bottom w:val="none" w:sz="0" w:space="0" w:color="auto"/>
        <w:right w:val="none" w:sz="0" w:space="0" w:color="auto"/>
      </w:divBdr>
    </w:div>
    <w:div w:id="520514115">
      <w:bodyDiv w:val="1"/>
      <w:marLeft w:val="0"/>
      <w:marRight w:val="0"/>
      <w:marTop w:val="0"/>
      <w:marBottom w:val="0"/>
      <w:divBdr>
        <w:top w:val="none" w:sz="0" w:space="0" w:color="auto"/>
        <w:left w:val="none" w:sz="0" w:space="0" w:color="auto"/>
        <w:bottom w:val="none" w:sz="0" w:space="0" w:color="auto"/>
        <w:right w:val="none" w:sz="0" w:space="0" w:color="auto"/>
      </w:divBdr>
    </w:div>
    <w:div w:id="557016353">
      <w:bodyDiv w:val="1"/>
      <w:marLeft w:val="0"/>
      <w:marRight w:val="0"/>
      <w:marTop w:val="0"/>
      <w:marBottom w:val="0"/>
      <w:divBdr>
        <w:top w:val="none" w:sz="0" w:space="0" w:color="auto"/>
        <w:left w:val="none" w:sz="0" w:space="0" w:color="auto"/>
        <w:bottom w:val="none" w:sz="0" w:space="0" w:color="auto"/>
        <w:right w:val="none" w:sz="0" w:space="0" w:color="auto"/>
      </w:divBdr>
    </w:div>
    <w:div w:id="659114398">
      <w:bodyDiv w:val="1"/>
      <w:marLeft w:val="0"/>
      <w:marRight w:val="0"/>
      <w:marTop w:val="0"/>
      <w:marBottom w:val="0"/>
      <w:divBdr>
        <w:top w:val="none" w:sz="0" w:space="0" w:color="auto"/>
        <w:left w:val="none" w:sz="0" w:space="0" w:color="auto"/>
        <w:bottom w:val="none" w:sz="0" w:space="0" w:color="auto"/>
        <w:right w:val="none" w:sz="0" w:space="0" w:color="auto"/>
      </w:divBdr>
    </w:div>
    <w:div w:id="681007738">
      <w:bodyDiv w:val="1"/>
      <w:marLeft w:val="0"/>
      <w:marRight w:val="0"/>
      <w:marTop w:val="0"/>
      <w:marBottom w:val="0"/>
      <w:divBdr>
        <w:top w:val="none" w:sz="0" w:space="0" w:color="auto"/>
        <w:left w:val="none" w:sz="0" w:space="0" w:color="auto"/>
        <w:bottom w:val="none" w:sz="0" w:space="0" w:color="auto"/>
        <w:right w:val="none" w:sz="0" w:space="0" w:color="auto"/>
      </w:divBdr>
    </w:div>
    <w:div w:id="732046836">
      <w:bodyDiv w:val="1"/>
      <w:marLeft w:val="0"/>
      <w:marRight w:val="0"/>
      <w:marTop w:val="0"/>
      <w:marBottom w:val="0"/>
      <w:divBdr>
        <w:top w:val="none" w:sz="0" w:space="0" w:color="auto"/>
        <w:left w:val="none" w:sz="0" w:space="0" w:color="auto"/>
        <w:bottom w:val="none" w:sz="0" w:space="0" w:color="auto"/>
        <w:right w:val="none" w:sz="0" w:space="0" w:color="auto"/>
      </w:divBdr>
    </w:div>
    <w:div w:id="739209607">
      <w:bodyDiv w:val="1"/>
      <w:marLeft w:val="0"/>
      <w:marRight w:val="0"/>
      <w:marTop w:val="0"/>
      <w:marBottom w:val="0"/>
      <w:divBdr>
        <w:top w:val="none" w:sz="0" w:space="0" w:color="auto"/>
        <w:left w:val="none" w:sz="0" w:space="0" w:color="auto"/>
        <w:bottom w:val="none" w:sz="0" w:space="0" w:color="auto"/>
        <w:right w:val="none" w:sz="0" w:space="0" w:color="auto"/>
      </w:divBdr>
    </w:div>
    <w:div w:id="756175886">
      <w:bodyDiv w:val="1"/>
      <w:marLeft w:val="0"/>
      <w:marRight w:val="0"/>
      <w:marTop w:val="0"/>
      <w:marBottom w:val="0"/>
      <w:divBdr>
        <w:top w:val="none" w:sz="0" w:space="0" w:color="auto"/>
        <w:left w:val="none" w:sz="0" w:space="0" w:color="auto"/>
        <w:bottom w:val="none" w:sz="0" w:space="0" w:color="auto"/>
        <w:right w:val="none" w:sz="0" w:space="0" w:color="auto"/>
      </w:divBdr>
    </w:div>
    <w:div w:id="846747658">
      <w:bodyDiv w:val="1"/>
      <w:marLeft w:val="0"/>
      <w:marRight w:val="0"/>
      <w:marTop w:val="0"/>
      <w:marBottom w:val="0"/>
      <w:divBdr>
        <w:top w:val="none" w:sz="0" w:space="0" w:color="auto"/>
        <w:left w:val="none" w:sz="0" w:space="0" w:color="auto"/>
        <w:bottom w:val="none" w:sz="0" w:space="0" w:color="auto"/>
        <w:right w:val="none" w:sz="0" w:space="0" w:color="auto"/>
      </w:divBdr>
    </w:div>
    <w:div w:id="910575311">
      <w:bodyDiv w:val="1"/>
      <w:marLeft w:val="0"/>
      <w:marRight w:val="0"/>
      <w:marTop w:val="0"/>
      <w:marBottom w:val="0"/>
      <w:divBdr>
        <w:top w:val="none" w:sz="0" w:space="0" w:color="auto"/>
        <w:left w:val="none" w:sz="0" w:space="0" w:color="auto"/>
        <w:bottom w:val="none" w:sz="0" w:space="0" w:color="auto"/>
        <w:right w:val="none" w:sz="0" w:space="0" w:color="auto"/>
      </w:divBdr>
      <w:divsChild>
        <w:div w:id="275063565">
          <w:marLeft w:val="446"/>
          <w:marRight w:val="0"/>
          <w:marTop w:val="0"/>
          <w:marBottom w:val="0"/>
          <w:divBdr>
            <w:top w:val="none" w:sz="0" w:space="0" w:color="auto"/>
            <w:left w:val="none" w:sz="0" w:space="0" w:color="auto"/>
            <w:bottom w:val="none" w:sz="0" w:space="0" w:color="auto"/>
            <w:right w:val="none" w:sz="0" w:space="0" w:color="auto"/>
          </w:divBdr>
        </w:div>
      </w:divsChild>
    </w:div>
    <w:div w:id="956333468">
      <w:bodyDiv w:val="1"/>
      <w:marLeft w:val="0"/>
      <w:marRight w:val="0"/>
      <w:marTop w:val="0"/>
      <w:marBottom w:val="0"/>
      <w:divBdr>
        <w:top w:val="none" w:sz="0" w:space="0" w:color="auto"/>
        <w:left w:val="none" w:sz="0" w:space="0" w:color="auto"/>
        <w:bottom w:val="none" w:sz="0" w:space="0" w:color="auto"/>
        <w:right w:val="none" w:sz="0" w:space="0" w:color="auto"/>
      </w:divBdr>
    </w:div>
    <w:div w:id="1081098124">
      <w:bodyDiv w:val="1"/>
      <w:marLeft w:val="0"/>
      <w:marRight w:val="0"/>
      <w:marTop w:val="0"/>
      <w:marBottom w:val="0"/>
      <w:divBdr>
        <w:top w:val="none" w:sz="0" w:space="0" w:color="auto"/>
        <w:left w:val="none" w:sz="0" w:space="0" w:color="auto"/>
        <w:bottom w:val="none" w:sz="0" w:space="0" w:color="auto"/>
        <w:right w:val="none" w:sz="0" w:space="0" w:color="auto"/>
      </w:divBdr>
      <w:divsChild>
        <w:div w:id="705838977">
          <w:marLeft w:val="0"/>
          <w:marRight w:val="0"/>
          <w:marTop w:val="0"/>
          <w:marBottom w:val="0"/>
          <w:divBdr>
            <w:top w:val="none" w:sz="0" w:space="0" w:color="auto"/>
            <w:left w:val="none" w:sz="0" w:space="0" w:color="auto"/>
            <w:bottom w:val="none" w:sz="0" w:space="0" w:color="auto"/>
            <w:right w:val="none" w:sz="0" w:space="0" w:color="auto"/>
          </w:divBdr>
        </w:div>
        <w:div w:id="1334261601">
          <w:marLeft w:val="0"/>
          <w:marRight w:val="0"/>
          <w:marTop w:val="0"/>
          <w:marBottom w:val="0"/>
          <w:divBdr>
            <w:top w:val="none" w:sz="0" w:space="0" w:color="auto"/>
            <w:left w:val="none" w:sz="0" w:space="0" w:color="auto"/>
            <w:bottom w:val="none" w:sz="0" w:space="0" w:color="auto"/>
            <w:right w:val="none" w:sz="0" w:space="0" w:color="auto"/>
          </w:divBdr>
        </w:div>
        <w:div w:id="585068227">
          <w:marLeft w:val="0"/>
          <w:marRight w:val="0"/>
          <w:marTop w:val="0"/>
          <w:marBottom w:val="0"/>
          <w:divBdr>
            <w:top w:val="none" w:sz="0" w:space="0" w:color="auto"/>
            <w:left w:val="none" w:sz="0" w:space="0" w:color="auto"/>
            <w:bottom w:val="none" w:sz="0" w:space="0" w:color="auto"/>
            <w:right w:val="none" w:sz="0" w:space="0" w:color="auto"/>
          </w:divBdr>
        </w:div>
        <w:div w:id="1296763993">
          <w:marLeft w:val="0"/>
          <w:marRight w:val="0"/>
          <w:marTop w:val="0"/>
          <w:marBottom w:val="0"/>
          <w:divBdr>
            <w:top w:val="none" w:sz="0" w:space="0" w:color="auto"/>
            <w:left w:val="none" w:sz="0" w:space="0" w:color="auto"/>
            <w:bottom w:val="none" w:sz="0" w:space="0" w:color="auto"/>
            <w:right w:val="none" w:sz="0" w:space="0" w:color="auto"/>
          </w:divBdr>
        </w:div>
        <w:div w:id="809052927">
          <w:marLeft w:val="0"/>
          <w:marRight w:val="0"/>
          <w:marTop w:val="0"/>
          <w:marBottom w:val="0"/>
          <w:divBdr>
            <w:top w:val="none" w:sz="0" w:space="0" w:color="auto"/>
            <w:left w:val="none" w:sz="0" w:space="0" w:color="auto"/>
            <w:bottom w:val="none" w:sz="0" w:space="0" w:color="auto"/>
            <w:right w:val="none" w:sz="0" w:space="0" w:color="auto"/>
          </w:divBdr>
        </w:div>
        <w:div w:id="2051301798">
          <w:marLeft w:val="0"/>
          <w:marRight w:val="0"/>
          <w:marTop w:val="0"/>
          <w:marBottom w:val="0"/>
          <w:divBdr>
            <w:top w:val="none" w:sz="0" w:space="0" w:color="auto"/>
            <w:left w:val="none" w:sz="0" w:space="0" w:color="auto"/>
            <w:bottom w:val="none" w:sz="0" w:space="0" w:color="auto"/>
            <w:right w:val="none" w:sz="0" w:space="0" w:color="auto"/>
          </w:divBdr>
        </w:div>
      </w:divsChild>
    </w:div>
    <w:div w:id="1084180259">
      <w:bodyDiv w:val="1"/>
      <w:marLeft w:val="0"/>
      <w:marRight w:val="0"/>
      <w:marTop w:val="0"/>
      <w:marBottom w:val="0"/>
      <w:divBdr>
        <w:top w:val="none" w:sz="0" w:space="0" w:color="auto"/>
        <w:left w:val="none" w:sz="0" w:space="0" w:color="auto"/>
        <w:bottom w:val="none" w:sz="0" w:space="0" w:color="auto"/>
        <w:right w:val="none" w:sz="0" w:space="0" w:color="auto"/>
      </w:divBdr>
    </w:div>
    <w:div w:id="1176337904">
      <w:bodyDiv w:val="1"/>
      <w:marLeft w:val="0"/>
      <w:marRight w:val="0"/>
      <w:marTop w:val="0"/>
      <w:marBottom w:val="0"/>
      <w:divBdr>
        <w:top w:val="none" w:sz="0" w:space="0" w:color="auto"/>
        <w:left w:val="none" w:sz="0" w:space="0" w:color="auto"/>
        <w:bottom w:val="none" w:sz="0" w:space="0" w:color="auto"/>
        <w:right w:val="none" w:sz="0" w:space="0" w:color="auto"/>
      </w:divBdr>
    </w:div>
    <w:div w:id="1203863103">
      <w:bodyDiv w:val="1"/>
      <w:marLeft w:val="0"/>
      <w:marRight w:val="0"/>
      <w:marTop w:val="0"/>
      <w:marBottom w:val="0"/>
      <w:divBdr>
        <w:top w:val="none" w:sz="0" w:space="0" w:color="auto"/>
        <w:left w:val="none" w:sz="0" w:space="0" w:color="auto"/>
        <w:bottom w:val="none" w:sz="0" w:space="0" w:color="auto"/>
        <w:right w:val="none" w:sz="0" w:space="0" w:color="auto"/>
      </w:divBdr>
      <w:divsChild>
        <w:div w:id="1399285876">
          <w:marLeft w:val="446"/>
          <w:marRight w:val="0"/>
          <w:marTop w:val="0"/>
          <w:marBottom w:val="0"/>
          <w:divBdr>
            <w:top w:val="none" w:sz="0" w:space="0" w:color="auto"/>
            <w:left w:val="none" w:sz="0" w:space="0" w:color="auto"/>
            <w:bottom w:val="none" w:sz="0" w:space="0" w:color="auto"/>
            <w:right w:val="none" w:sz="0" w:space="0" w:color="auto"/>
          </w:divBdr>
        </w:div>
        <w:div w:id="646320308">
          <w:marLeft w:val="446"/>
          <w:marRight w:val="0"/>
          <w:marTop w:val="0"/>
          <w:marBottom w:val="0"/>
          <w:divBdr>
            <w:top w:val="none" w:sz="0" w:space="0" w:color="auto"/>
            <w:left w:val="none" w:sz="0" w:space="0" w:color="auto"/>
            <w:bottom w:val="none" w:sz="0" w:space="0" w:color="auto"/>
            <w:right w:val="none" w:sz="0" w:space="0" w:color="auto"/>
          </w:divBdr>
        </w:div>
        <w:div w:id="969434422">
          <w:marLeft w:val="446"/>
          <w:marRight w:val="0"/>
          <w:marTop w:val="0"/>
          <w:marBottom w:val="0"/>
          <w:divBdr>
            <w:top w:val="none" w:sz="0" w:space="0" w:color="auto"/>
            <w:left w:val="none" w:sz="0" w:space="0" w:color="auto"/>
            <w:bottom w:val="none" w:sz="0" w:space="0" w:color="auto"/>
            <w:right w:val="none" w:sz="0" w:space="0" w:color="auto"/>
          </w:divBdr>
        </w:div>
        <w:div w:id="1628850546">
          <w:marLeft w:val="446"/>
          <w:marRight w:val="0"/>
          <w:marTop w:val="0"/>
          <w:marBottom w:val="0"/>
          <w:divBdr>
            <w:top w:val="none" w:sz="0" w:space="0" w:color="auto"/>
            <w:left w:val="none" w:sz="0" w:space="0" w:color="auto"/>
            <w:bottom w:val="none" w:sz="0" w:space="0" w:color="auto"/>
            <w:right w:val="none" w:sz="0" w:space="0" w:color="auto"/>
          </w:divBdr>
        </w:div>
        <w:div w:id="1835995719">
          <w:marLeft w:val="446"/>
          <w:marRight w:val="0"/>
          <w:marTop w:val="0"/>
          <w:marBottom w:val="0"/>
          <w:divBdr>
            <w:top w:val="none" w:sz="0" w:space="0" w:color="auto"/>
            <w:left w:val="none" w:sz="0" w:space="0" w:color="auto"/>
            <w:bottom w:val="none" w:sz="0" w:space="0" w:color="auto"/>
            <w:right w:val="none" w:sz="0" w:space="0" w:color="auto"/>
          </w:divBdr>
        </w:div>
      </w:divsChild>
    </w:div>
    <w:div w:id="1241211177">
      <w:bodyDiv w:val="1"/>
      <w:marLeft w:val="0"/>
      <w:marRight w:val="0"/>
      <w:marTop w:val="0"/>
      <w:marBottom w:val="0"/>
      <w:divBdr>
        <w:top w:val="none" w:sz="0" w:space="0" w:color="auto"/>
        <w:left w:val="none" w:sz="0" w:space="0" w:color="auto"/>
        <w:bottom w:val="none" w:sz="0" w:space="0" w:color="auto"/>
        <w:right w:val="none" w:sz="0" w:space="0" w:color="auto"/>
      </w:divBdr>
      <w:divsChild>
        <w:div w:id="906961507">
          <w:marLeft w:val="446"/>
          <w:marRight w:val="0"/>
          <w:marTop w:val="0"/>
          <w:marBottom w:val="0"/>
          <w:divBdr>
            <w:top w:val="none" w:sz="0" w:space="0" w:color="auto"/>
            <w:left w:val="none" w:sz="0" w:space="0" w:color="auto"/>
            <w:bottom w:val="none" w:sz="0" w:space="0" w:color="auto"/>
            <w:right w:val="none" w:sz="0" w:space="0" w:color="auto"/>
          </w:divBdr>
        </w:div>
      </w:divsChild>
    </w:div>
    <w:div w:id="1244922613">
      <w:bodyDiv w:val="1"/>
      <w:marLeft w:val="0"/>
      <w:marRight w:val="0"/>
      <w:marTop w:val="0"/>
      <w:marBottom w:val="0"/>
      <w:divBdr>
        <w:top w:val="none" w:sz="0" w:space="0" w:color="auto"/>
        <w:left w:val="none" w:sz="0" w:space="0" w:color="auto"/>
        <w:bottom w:val="none" w:sz="0" w:space="0" w:color="auto"/>
        <w:right w:val="none" w:sz="0" w:space="0" w:color="auto"/>
      </w:divBdr>
    </w:div>
    <w:div w:id="1252861531">
      <w:bodyDiv w:val="1"/>
      <w:marLeft w:val="0"/>
      <w:marRight w:val="0"/>
      <w:marTop w:val="0"/>
      <w:marBottom w:val="0"/>
      <w:divBdr>
        <w:top w:val="none" w:sz="0" w:space="0" w:color="auto"/>
        <w:left w:val="none" w:sz="0" w:space="0" w:color="auto"/>
        <w:bottom w:val="none" w:sz="0" w:space="0" w:color="auto"/>
        <w:right w:val="none" w:sz="0" w:space="0" w:color="auto"/>
      </w:divBdr>
    </w:div>
    <w:div w:id="1257053206">
      <w:bodyDiv w:val="1"/>
      <w:marLeft w:val="0"/>
      <w:marRight w:val="0"/>
      <w:marTop w:val="0"/>
      <w:marBottom w:val="0"/>
      <w:divBdr>
        <w:top w:val="none" w:sz="0" w:space="0" w:color="auto"/>
        <w:left w:val="none" w:sz="0" w:space="0" w:color="auto"/>
        <w:bottom w:val="none" w:sz="0" w:space="0" w:color="auto"/>
        <w:right w:val="none" w:sz="0" w:space="0" w:color="auto"/>
      </w:divBdr>
    </w:div>
    <w:div w:id="1264846093">
      <w:bodyDiv w:val="1"/>
      <w:marLeft w:val="0"/>
      <w:marRight w:val="0"/>
      <w:marTop w:val="0"/>
      <w:marBottom w:val="0"/>
      <w:divBdr>
        <w:top w:val="none" w:sz="0" w:space="0" w:color="auto"/>
        <w:left w:val="none" w:sz="0" w:space="0" w:color="auto"/>
        <w:bottom w:val="none" w:sz="0" w:space="0" w:color="auto"/>
        <w:right w:val="none" w:sz="0" w:space="0" w:color="auto"/>
      </w:divBdr>
    </w:div>
    <w:div w:id="1359425503">
      <w:bodyDiv w:val="1"/>
      <w:marLeft w:val="0"/>
      <w:marRight w:val="0"/>
      <w:marTop w:val="0"/>
      <w:marBottom w:val="0"/>
      <w:divBdr>
        <w:top w:val="none" w:sz="0" w:space="0" w:color="auto"/>
        <w:left w:val="none" w:sz="0" w:space="0" w:color="auto"/>
        <w:bottom w:val="none" w:sz="0" w:space="0" w:color="auto"/>
        <w:right w:val="none" w:sz="0" w:space="0" w:color="auto"/>
      </w:divBdr>
    </w:div>
    <w:div w:id="1362366696">
      <w:bodyDiv w:val="1"/>
      <w:marLeft w:val="0"/>
      <w:marRight w:val="0"/>
      <w:marTop w:val="0"/>
      <w:marBottom w:val="0"/>
      <w:divBdr>
        <w:top w:val="none" w:sz="0" w:space="0" w:color="auto"/>
        <w:left w:val="none" w:sz="0" w:space="0" w:color="auto"/>
        <w:bottom w:val="none" w:sz="0" w:space="0" w:color="auto"/>
        <w:right w:val="none" w:sz="0" w:space="0" w:color="auto"/>
      </w:divBdr>
    </w:div>
    <w:div w:id="1379623031">
      <w:bodyDiv w:val="1"/>
      <w:marLeft w:val="0"/>
      <w:marRight w:val="0"/>
      <w:marTop w:val="0"/>
      <w:marBottom w:val="0"/>
      <w:divBdr>
        <w:top w:val="none" w:sz="0" w:space="0" w:color="auto"/>
        <w:left w:val="none" w:sz="0" w:space="0" w:color="auto"/>
        <w:bottom w:val="none" w:sz="0" w:space="0" w:color="auto"/>
        <w:right w:val="none" w:sz="0" w:space="0" w:color="auto"/>
      </w:divBdr>
    </w:div>
    <w:div w:id="1382099595">
      <w:bodyDiv w:val="1"/>
      <w:marLeft w:val="0"/>
      <w:marRight w:val="0"/>
      <w:marTop w:val="0"/>
      <w:marBottom w:val="0"/>
      <w:divBdr>
        <w:top w:val="none" w:sz="0" w:space="0" w:color="auto"/>
        <w:left w:val="none" w:sz="0" w:space="0" w:color="auto"/>
        <w:bottom w:val="none" w:sz="0" w:space="0" w:color="auto"/>
        <w:right w:val="none" w:sz="0" w:space="0" w:color="auto"/>
      </w:divBdr>
    </w:div>
    <w:div w:id="1930384278">
      <w:bodyDiv w:val="1"/>
      <w:marLeft w:val="0"/>
      <w:marRight w:val="0"/>
      <w:marTop w:val="0"/>
      <w:marBottom w:val="0"/>
      <w:divBdr>
        <w:top w:val="none" w:sz="0" w:space="0" w:color="auto"/>
        <w:left w:val="none" w:sz="0" w:space="0" w:color="auto"/>
        <w:bottom w:val="none" w:sz="0" w:space="0" w:color="auto"/>
        <w:right w:val="none" w:sz="0" w:space="0" w:color="auto"/>
      </w:divBdr>
    </w:div>
    <w:div w:id="1961062239">
      <w:bodyDiv w:val="1"/>
      <w:marLeft w:val="0"/>
      <w:marRight w:val="0"/>
      <w:marTop w:val="0"/>
      <w:marBottom w:val="0"/>
      <w:divBdr>
        <w:top w:val="none" w:sz="0" w:space="0" w:color="auto"/>
        <w:left w:val="none" w:sz="0" w:space="0" w:color="auto"/>
        <w:bottom w:val="none" w:sz="0" w:space="0" w:color="auto"/>
        <w:right w:val="none" w:sz="0" w:space="0" w:color="auto"/>
      </w:divBdr>
    </w:div>
    <w:div w:id="2101172531">
      <w:bodyDiv w:val="1"/>
      <w:marLeft w:val="0"/>
      <w:marRight w:val="0"/>
      <w:marTop w:val="0"/>
      <w:marBottom w:val="0"/>
      <w:divBdr>
        <w:top w:val="none" w:sz="0" w:space="0" w:color="auto"/>
        <w:left w:val="none" w:sz="0" w:space="0" w:color="auto"/>
        <w:bottom w:val="none" w:sz="0" w:space="0" w:color="auto"/>
        <w:right w:val="none" w:sz="0" w:space="0" w:color="auto"/>
      </w:divBdr>
    </w:div>
    <w:div w:id="2108454749">
      <w:bodyDiv w:val="1"/>
      <w:marLeft w:val="0"/>
      <w:marRight w:val="0"/>
      <w:marTop w:val="0"/>
      <w:marBottom w:val="0"/>
      <w:divBdr>
        <w:top w:val="none" w:sz="0" w:space="0" w:color="auto"/>
        <w:left w:val="none" w:sz="0" w:space="0" w:color="auto"/>
        <w:bottom w:val="none" w:sz="0" w:space="0" w:color="auto"/>
        <w:right w:val="none" w:sz="0" w:space="0" w:color="auto"/>
      </w:divBdr>
    </w:div>
    <w:div w:id="213078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67.png"/><Relationship Id="rId138" Type="http://schemas.openxmlformats.org/officeDocument/2006/relationships/oleObject" Target="embeddings/oleObject23.bin"/><Relationship Id="rId159" Type="http://schemas.openxmlformats.org/officeDocument/2006/relationships/image" Target="media/image120.png"/><Relationship Id="rId170" Type="http://schemas.openxmlformats.org/officeDocument/2006/relationships/oleObject" Target="embeddings/oleObject33.bin"/><Relationship Id="rId191" Type="http://schemas.openxmlformats.org/officeDocument/2006/relationships/image" Target="media/image149.png"/><Relationship Id="rId205" Type="http://schemas.openxmlformats.org/officeDocument/2006/relationships/image" Target="media/image160.png"/><Relationship Id="rId107" Type="http://schemas.openxmlformats.org/officeDocument/2006/relationships/oleObject" Target="embeddings/oleObject14.bin"/><Relationship Id="rId11" Type="http://schemas.openxmlformats.org/officeDocument/2006/relationships/image" Target="media/image3.gi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oleObject" Target="embeddings/oleObject5.bin"/><Relationship Id="rId74" Type="http://schemas.openxmlformats.org/officeDocument/2006/relationships/oleObject" Target="embeddings/oleObject8.bin"/><Relationship Id="rId79" Type="http://schemas.openxmlformats.org/officeDocument/2006/relationships/image" Target="media/image64.emf"/><Relationship Id="rId102" Type="http://schemas.openxmlformats.org/officeDocument/2006/relationships/image" Target="media/image83.png"/><Relationship Id="rId123" Type="http://schemas.openxmlformats.org/officeDocument/2006/relationships/image" Target="media/image97.png"/><Relationship Id="rId128" Type="http://schemas.openxmlformats.org/officeDocument/2006/relationships/image" Target="media/image101.png"/><Relationship Id="rId144" Type="http://schemas.openxmlformats.org/officeDocument/2006/relationships/oleObject" Target="embeddings/oleObject26.bin"/><Relationship Id="rId149" Type="http://schemas.openxmlformats.org/officeDocument/2006/relationships/oleObject" Target="embeddings/oleObject28.bin"/><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21.png"/><Relationship Id="rId165" Type="http://schemas.openxmlformats.org/officeDocument/2006/relationships/image" Target="media/image126.png"/><Relationship Id="rId181" Type="http://schemas.openxmlformats.org/officeDocument/2006/relationships/image" Target="media/image140.png"/><Relationship Id="rId186" Type="http://schemas.openxmlformats.org/officeDocument/2006/relationships/image" Target="media/image144.png"/><Relationship Id="rId211"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emf"/><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emf"/><Relationship Id="rId69" Type="http://schemas.openxmlformats.org/officeDocument/2006/relationships/image" Target="media/image55.tiff"/><Relationship Id="rId113" Type="http://schemas.openxmlformats.org/officeDocument/2006/relationships/oleObject" Target="embeddings/oleObject16.bin"/><Relationship Id="rId118" Type="http://schemas.openxmlformats.org/officeDocument/2006/relationships/oleObject" Target="embeddings/oleObject18.bin"/><Relationship Id="rId134" Type="http://schemas.openxmlformats.org/officeDocument/2006/relationships/image" Target="media/image105.png"/><Relationship Id="rId139" Type="http://schemas.openxmlformats.org/officeDocument/2006/relationships/image" Target="media/image109.emf"/><Relationship Id="rId80" Type="http://schemas.openxmlformats.org/officeDocument/2006/relationships/oleObject" Target="embeddings/oleObject9.bin"/><Relationship Id="rId85" Type="http://schemas.openxmlformats.org/officeDocument/2006/relationships/image" Target="media/image68.png"/><Relationship Id="rId150" Type="http://schemas.openxmlformats.org/officeDocument/2006/relationships/image" Target="media/image115.emf"/><Relationship Id="rId155" Type="http://schemas.openxmlformats.org/officeDocument/2006/relationships/oleObject" Target="embeddings/oleObject31.bin"/><Relationship Id="rId171" Type="http://schemas.openxmlformats.org/officeDocument/2006/relationships/image" Target="media/image131.emf"/><Relationship Id="rId176" Type="http://schemas.openxmlformats.org/officeDocument/2006/relationships/image" Target="media/image135.png"/><Relationship Id="rId192" Type="http://schemas.openxmlformats.org/officeDocument/2006/relationships/image" Target="media/image150.emf"/><Relationship Id="rId197" Type="http://schemas.openxmlformats.org/officeDocument/2006/relationships/oleObject" Target="embeddings/oleObject38.bin"/><Relationship Id="rId206" Type="http://schemas.openxmlformats.org/officeDocument/2006/relationships/image" Target="media/image161.png"/><Relationship Id="rId201" Type="http://schemas.openxmlformats.org/officeDocument/2006/relationships/image" Target="media/image15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84.png"/><Relationship Id="rId108" Type="http://schemas.openxmlformats.org/officeDocument/2006/relationships/image" Target="media/image87.emf"/><Relationship Id="rId124" Type="http://schemas.openxmlformats.org/officeDocument/2006/relationships/image" Target="media/image98.png"/><Relationship Id="rId129" Type="http://schemas.openxmlformats.org/officeDocument/2006/relationships/image" Target="media/image102.emf"/><Relationship Id="rId54" Type="http://schemas.openxmlformats.org/officeDocument/2006/relationships/oleObject" Target="embeddings/oleObject3.bin"/><Relationship Id="rId70" Type="http://schemas.openxmlformats.org/officeDocument/2006/relationships/image" Target="media/image56.tiff"/><Relationship Id="rId75" Type="http://schemas.openxmlformats.org/officeDocument/2006/relationships/image" Target="media/image60.tiff"/><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oleObject" Target="embeddings/oleObject24.bin"/><Relationship Id="rId145" Type="http://schemas.openxmlformats.org/officeDocument/2006/relationships/image" Target="media/image112.png"/><Relationship Id="rId161" Type="http://schemas.openxmlformats.org/officeDocument/2006/relationships/image" Target="media/image122.png"/><Relationship Id="rId166" Type="http://schemas.openxmlformats.org/officeDocument/2006/relationships/image" Target="media/image127.png"/><Relationship Id="rId182" Type="http://schemas.openxmlformats.org/officeDocument/2006/relationships/image" Target="media/image141.png"/><Relationship Id="rId187"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1.emf"/><Relationship Id="rId119" Type="http://schemas.openxmlformats.org/officeDocument/2006/relationships/image" Target="media/image94.png"/><Relationship Id="rId44" Type="http://schemas.openxmlformats.org/officeDocument/2006/relationships/image" Target="media/image36.png"/><Relationship Id="rId60" Type="http://schemas.openxmlformats.org/officeDocument/2006/relationships/image" Target="media/image48.png"/><Relationship Id="rId65" Type="http://schemas.openxmlformats.org/officeDocument/2006/relationships/oleObject" Target="embeddings/oleObject6.bin"/><Relationship Id="rId81" Type="http://schemas.openxmlformats.org/officeDocument/2006/relationships/image" Target="media/image65.emf"/><Relationship Id="rId86" Type="http://schemas.openxmlformats.org/officeDocument/2006/relationships/image" Target="media/image69.png"/><Relationship Id="rId130" Type="http://schemas.openxmlformats.org/officeDocument/2006/relationships/oleObject" Target="embeddings/oleObject21.bin"/><Relationship Id="rId135" Type="http://schemas.openxmlformats.org/officeDocument/2006/relationships/image" Target="media/image106.png"/><Relationship Id="rId151" Type="http://schemas.openxmlformats.org/officeDocument/2006/relationships/oleObject" Target="embeddings/oleObject29.bin"/><Relationship Id="rId156" Type="http://schemas.openxmlformats.org/officeDocument/2006/relationships/image" Target="media/image118.emf"/><Relationship Id="rId177" Type="http://schemas.openxmlformats.org/officeDocument/2006/relationships/image" Target="media/image136.png"/><Relationship Id="rId198" Type="http://schemas.openxmlformats.org/officeDocument/2006/relationships/image" Target="media/image153.png"/><Relationship Id="rId172" Type="http://schemas.openxmlformats.org/officeDocument/2006/relationships/oleObject" Target="embeddings/oleObject34.bin"/><Relationship Id="rId193" Type="http://schemas.openxmlformats.org/officeDocument/2006/relationships/oleObject" Target="embeddings/oleObject36.bin"/><Relationship Id="rId202" Type="http://schemas.openxmlformats.org/officeDocument/2006/relationships/image" Target="media/image157.png"/><Relationship Id="rId207" Type="http://schemas.openxmlformats.org/officeDocument/2006/relationships/image" Target="media/image16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oleObject" Target="embeddings/oleObject15.bin"/><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emf"/><Relationship Id="rId76" Type="http://schemas.openxmlformats.org/officeDocument/2006/relationships/image" Target="media/image61.tiff"/><Relationship Id="rId97" Type="http://schemas.openxmlformats.org/officeDocument/2006/relationships/image" Target="media/image80.emf"/><Relationship Id="rId104" Type="http://schemas.openxmlformats.org/officeDocument/2006/relationships/image" Target="media/image85.emf"/><Relationship Id="rId120" Type="http://schemas.openxmlformats.org/officeDocument/2006/relationships/image" Target="media/image95.png"/><Relationship Id="rId125" Type="http://schemas.openxmlformats.org/officeDocument/2006/relationships/image" Target="media/image99.emf"/><Relationship Id="rId141" Type="http://schemas.openxmlformats.org/officeDocument/2006/relationships/image" Target="media/image110.emf"/><Relationship Id="rId146" Type="http://schemas.openxmlformats.org/officeDocument/2006/relationships/image" Target="media/image113.emf"/><Relationship Id="rId167" Type="http://schemas.openxmlformats.org/officeDocument/2006/relationships/image" Target="media/image128.png"/><Relationship Id="rId188"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57.tiff"/><Relationship Id="rId92" Type="http://schemas.openxmlformats.org/officeDocument/2006/relationships/image" Target="media/image75.png"/><Relationship Id="rId162" Type="http://schemas.openxmlformats.org/officeDocument/2006/relationships/image" Target="media/image123.png"/><Relationship Id="rId183" Type="http://schemas.openxmlformats.org/officeDocument/2006/relationships/image" Target="media/image142.emf"/><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tiff"/><Relationship Id="rId87" Type="http://schemas.openxmlformats.org/officeDocument/2006/relationships/image" Target="media/image70.png"/><Relationship Id="rId110" Type="http://schemas.openxmlformats.org/officeDocument/2006/relationships/image" Target="media/image88.png"/><Relationship Id="rId115" Type="http://schemas.openxmlformats.org/officeDocument/2006/relationships/oleObject" Target="embeddings/oleObject17.bin"/><Relationship Id="rId131" Type="http://schemas.openxmlformats.org/officeDocument/2006/relationships/image" Target="media/image103.emf"/><Relationship Id="rId136" Type="http://schemas.openxmlformats.org/officeDocument/2006/relationships/image" Target="media/image107.png"/><Relationship Id="rId157" Type="http://schemas.openxmlformats.org/officeDocument/2006/relationships/oleObject" Target="embeddings/oleObject32.bin"/><Relationship Id="rId178" Type="http://schemas.openxmlformats.org/officeDocument/2006/relationships/image" Target="media/image137.png"/><Relationship Id="rId61" Type="http://schemas.openxmlformats.org/officeDocument/2006/relationships/image" Target="media/image49.png"/><Relationship Id="rId82" Type="http://schemas.openxmlformats.org/officeDocument/2006/relationships/oleObject" Target="embeddings/oleObject10.bin"/><Relationship Id="rId152" Type="http://schemas.openxmlformats.org/officeDocument/2006/relationships/image" Target="media/image116.emf"/><Relationship Id="rId173" Type="http://schemas.openxmlformats.org/officeDocument/2006/relationships/image" Target="media/image132.png"/><Relationship Id="rId194" Type="http://schemas.openxmlformats.org/officeDocument/2006/relationships/image" Target="media/image151.emf"/><Relationship Id="rId199" Type="http://schemas.openxmlformats.org/officeDocument/2006/relationships/image" Target="media/image154.png"/><Relationship Id="rId203" Type="http://schemas.openxmlformats.org/officeDocument/2006/relationships/image" Target="media/image158.png"/><Relationship Id="rId208" Type="http://schemas.openxmlformats.org/officeDocument/2006/relationships/image" Target="media/image1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oleObject" Target="embeddings/oleObject4.bin"/><Relationship Id="rId77" Type="http://schemas.openxmlformats.org/officeDocument/2006/relationships/image" Target="media/image62.png"/><Relationship Id="rId100" Type="http://schemas.openxmlformats.org/officeDocument/2006/relationships/oleObject" Target="embeddings/oleObject12.bin"/><Relationship Id="rId105" Type="http://schemas.openxmlformats.org/officeDocument/2006/relationships/oleObject" Target="embeddings/oleObject13.bin"/><Relationship Id="rId126" Type="http://schemas.openxmlformats.org/officeDocument/2006/relationships/oleObject" Target="embeddings/oleObject20.bin"/><Relationship Id="rId147" Type="http://schemas.openxmlformats.org/officeDocument/2006/relationships/oleObject" Target="embeddings/oleObject27.bin"/><Relationship Id="rId168" Type="http://schemas.openxmlformats.org/officeDocument/2006/relationships/image" Target="media/image129.wmf"/><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58.tiff"/><Relationship Id="rId93" Type="http://schemas.openxmlformats.org/officeDocument/2006/relationships/image" Target="media/image76.png"/><Relationship Id="rId98" Type="http://schemas.openxmlformats.org/officeDocument/2006/relationships/oleObject" Target="embeddings/oleObject11.bin"/><Relationship Id="rId121" Type="http://schemas.openxmlformats.org/officeDocument/2006/relationships/image" Target="media/image96.emf"/><Relationship Id="rId142" Type="http://schemas.openxmlformats.org/officeDocument/2006/relationships/oleObject" Target="embeddings/oleObject25.bin"/><Relationship Id="rId163" Type="http://schemas.openxmlformats.org/officeDocument/2006/relationships/image" Target="media/image124.png"/><Relationship Id="rId184" Type="http://schemas.openxmlformats.org/officeDocument/2006/relationships/oleObject" Target="embeddings/oleObject35.bin"/><Relationship Id="rId189"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emf"/><Relationship Id="rId116" Type="http://schemas.openxmlformats.org/officeDocument/2006/relationships/image" Target="media/image92.png"/><Relationship Id="rId137" Type="http://schemas.openxmlformats.org/officeDocument/2006/relationships/image" Target="media/image108.emf"/><Relationship Id="rId158" Type="http://schemas.openxmlformats.org/officeDocument/2006/relationships/image" Target="media/image11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89.png"/><Relationship Id="rId132" Type="http://schemas.openxmlformats.org/officeDocument/2006/relationships/oleObject" Target="embeddings/oleObject22.bin"/><Relationship Id="rId153" Type="http://schemas.openxmlformats.org/officeDocument/2006/relationships/oleObject" Target="embeddings/oleObject30.bin"/><Relationship Id="rId174" Type="http://schemas.openxmlformats.org/officeDocument/2006/relationships/image" Target="media/image133.png"/><Relationship Id="rId179" Type="http://schemas.openxmlformats.org/officeDocument/2006/relationships/image" Target="media/image138.png"/><Relationship Id="rId195" Type="http://schemas.openxmlformats.org/officeDocument/2006/relationships/oleObject" Target="embeddings/oleObject37.bin"/><Relationship Id="rId209" Type="http://schemas.openxmlformats.org/officeDocument/2006/relationships/image" Target="media/image164.png"/><Relationship Id="rId190" Type="http://schemas.openxmlformats.org/officeDocument/2006/relationships/image" Target="media/image148.png"/><Relationship Id="rId204" Type="http://schemas.openxmlformats.org/officeDocument/2006/relationships/image" Target="media/image15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emf"/><Relationship Id="rId106" Type="http://schemas.openxmlformats.org/officeDocument/2006/relationships/image" Target="media/image86.emf"/><Relationship Id="rId127" Type="http://schemas.openxmlformats.org/officeDocument/2006/relationships/image" Target="media/image100.png"/><Relationship Id="rId10" Type="http://schemas.openxmlformats.org/officeDocument/2006/relationships/oleObject" Target="embeddings/oleObject1.bin"/><Relationship Id="rId31" Type="http://schemas.openxmlformats.org/officeDocument/2006/relationships/image" Target="media/image23.png"/><Relationship Id="rId52" Type="http://schemas.openxmlformats.org/officeDocument/2006/relationships/oleObject" Target="embeddings/oleObject2.bin"/><Relationship Id="rId73" Type="http://schemas.openxmlformats.org/officeDocument/2006/relationships/image" Target="media/image59.emf"/><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1.emf"/><Relationship Id="rId101" Type="http://schemas.openxmlformats.org/officeDocument/2006/relationships/image" Target="media/image82.png"/><Relationship Id="rId122" Type="http://schemas.openxmlformats.org/officeDocument/2006/relationships/oleObject" Target="embeddings/oleObject19.bin"/><Relationship Id="rId143" Type="http://schemas.openxmlformats.org/officeDocument/2006/relationships/image" Target="media/image111.emf"/><Relationship Id="rId148" Type="http://schemas.openxmlformats.org/officeDocument/2006/relationships/image" Target="media/image114.emf"/><Relationship Id="rId164" Type="http://schemas.openxmlformats.org/officeDocument/2006/relationships/image" Target="media/image125.png"/><Relationship Id="rId169" Type="http://schemas.openxmlformats.org/officeDocument/2006/relationships/image" Target="media/image130.emf"/><Relationship Id="rId185"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39.png"/><Relationship Id="rId210" Type="http://schemas.openxmlformats.org/officeDocument/2006/relationships/image" Target="media/image165.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oleObject" Target="embeddings/oleObject7.bin"/><Relationship Id="rId89" Type="http://schemas.openxmlformats.org/officeDocument/2006/relationships/image" Target="media/image72.png"/><Relationship Id="rId112" Type="http://schemas.openxmlformats.org/officeDocument/2006/relationships/image" Target="media/image90.emf"/><Relationship Id="rId133" Type="http://schemas.openxmlformats.org/officeDocument/2006/relationships/image" Target="media/image104.png"/><Relationship Id="rId154" Type="http://schemas.openxmlformats.org/officeDocument/2006/relationships/image" Target="media/image117.emf"/><Relationship Id="rId175" Type="http://schemas.openxmlformats.org/officeDocument/2006/relationships/image" Target="media/image134.png"/><Relationship Id="rId196" Type="http://schemas.openxmlformats.org/officeDocument/2006/relationships/image" Target="media/image152.emf"/><Relationship Id="rId200" Type="http://schemas.openxmlformats.org/officeDocument/2006/relationships/image" Target="media/image155.png"/><Relationship Id="rId16"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kita%20L\Documents\&#1053;&#1072;&#1089;&#1090;&#1088;&#1072;&#1080;&#1074;&#1072;&#1077;&#1084;&#1099;&#1077;%20&#1096;&#1072;&#1073;&#1083;&#1086;&#1085;&#1099;%20Office\&#1043;&#1054;&#1057;&#1058;.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2F288D16-090E-4BA7-AB24-1EAF4F4DE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ГОСТ.dotx</Template>
  <TotalTime>18890</TotalTime>
  <Pages>120</Pages>
  <Words>25962</Words>
  <Characters>147986</Characters>
  <Application>Microsoft Office Word</Application>
  <DocSecurity>0</DocSecurity>
  <Lines>1233</Lines>
  <Paragraphs>347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173601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L</dc:creator>
  <cp:keywords/>
  <dc:description/>
  <cp:lastModifiedBy>Никита Лужанский</cp:lastModifiedBy>
  <cp:revision>184</cp:revision>
  <cp:lastPrinted>2018-06-04T14:03:00Z</cp:lastPrinted>
  <dcterms:created xsi:type="dcterms:W3CDTF">2018-04-16T15:54:00Z</dcterms:created>
  <dcterms:modified xsi:type="dcterms:W3CDTF">2018-06-26T13:02:00Z</dcterms:modified>
</cp:coreProperties>
</file>