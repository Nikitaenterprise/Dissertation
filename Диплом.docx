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08C74F" w14:textId="3F6DF357" w:rsidR="00A979E9" w:rsidRDefault="00A979E9">
      <w:pPr>
        <w:pStyle w:val="12"/>
        <w:rPr>
          <w:rFonts w:asciiTheme="minorHAnsi" w:hAnsiTheme="minorHAnsi"/>
          <w:noProof/>
          <w:sz w:val="22"/>
          <w:lang w:eastAsia="ru-RU"/>
        </w:rPr>
      </w:pPr>
      <w:r>
        <w:fldChar w:fldCharType="begin"/>
      </w:r>
      <w:r>
        <w:instrText xml:space="preserve"> TOC \o "1-5" \h \z \u </w:instrText>
      </w:r>
      <w:r>
        <w:fldChar w:fldCharType="separate"/>
      </w:r>
      <w:hyperlink w:anchor="_Toc516916785" w:history="1">
        <w:r w:rsidRPr="00B66489">
          <w:rPr>
            <w:rStyle w:val="af8"/>
            <w:noProof/>
          </w:rPr>
          <w:t>Введение</w:t>
        </w:r>
        <w:r>
          <w:rPr>
            <w:noProof/>
            <w:webHidden/>
          </w:rPr>
          <w:tab/>
        </w:r>
        <w:r>
          <w:rPr>
            <w:noProof/>
            <w:webHidden/>
          </w:rPr>
          <w:fldChar w:fldCharType="begin"/>
        </w:r>
        <w:r>
          <w:rPr>
            <w:noProof/>
            <w:webHidden/>
          </w:rPr>
          <w:instrText xml:space="preserve"> PAGEREF _Toc516916785 \h </w:instrText>
        </w:r>
        <w:r>
          <w:rPr>
            <w:noProof/>
            <w:webHidden/>
          </w:rPr>
        </w:r>
        <w:r>
          <w:rPr>
            <w:noProof/>
            <w:webHidden/>
          </w:rPr>
          <w:fldChar w:fldCharType="separate"/>
        </w:r>
        <w:r w:rsidR="00840288">
          <w:rPr>
            <w:noProof/>
            <w:webHidden/>
          </w:rPr>
          <w:t>4</w:t>
        </w:r>
        <w:r>
          <w:rPr>
            <w:noProof/>
            <w:webHidden/>
          </w:rPr>
          <w:fldChar w:fldCharType="end"/>
        </w:r>
      </w:hyperlink>
    </w:p>
    <w:p w14:paraId="59D303C7" w14:textId="1262440C" w:rsidR="00A979E9" w:rsidRDefault="00A979E9">
      <w:pPr>
        <w:pStyle w:val="12"/>
        <w:rPr>
          <w:rFonts w:asciiTheme="minorHAnsi" w:hAnsiTheme="minorHAnsi"/>
          <w:noProof/>
          <w:sz w:val="22"/>
          <w:lang w:eastAsia="ru-RU"/>
        </w:rPr>
      </w:pPr>
      <w:hyperlink w:anchor="_Toc516916786" w:history="1">
        <w:r w:rsidRPr="00B66489">
          <w:rPr>
            <w:rStyle w:val="af8"/>
            <w:noProof/>
          </w:rPr>
          <w:t>1</w:t>
        </w:r>
        <w:r>
          <w:rPr>
            <w:rFonts w:asciiTheme="minorHAnsi" w:hAnsiTheme="minorHAnsi"/>
            <w:noProof/>
            <w:sz w:val="22"/>
            <w:lang w:eastAsia="ru-RU"/>
          </w:rPr>
          <w:tab/>
        </w:r>
        <w:r w:rsidRPr="00B66489">
          <w:rPr>
            <w:rStyle w:val="af8"/>
            <w:noProof/>
          </w:rPr>
          <w:t>Литературный обзор</w:t>
        </w:r>
        <w:r>
          <w:rPr>
            <w:noProof/>
            <w:webHidden/>
          </w:rPr>
          <w:tab/>
        </w:r>
        <w:r>
          <w:rPr>
            <w:noProof/>
            <w:webHidden/>
          </w:rPr>
          <w:fldChar w:fldCharType="begin"/>
        </w:r>
        <w:r>
          <w:rPr>
            <w:noProof/>
            <w:webHidden/>
          </w:rPr>
          <w:instrText xml:space="preserve"> PAGEREF _Toc516916786 \h </w:instrText>
        </w:r>
        <w:r>
          <w:rPr>
            <w:noProof/>
            <w:webHidden/>
          </w:rPr>
        </w:r>
        <w:r>
          <w:rPr>
            <w:noProof/>
            <w:webHidden/>
          </w:rPr>
          <w:fldChar w:fldCharType="separate"/>
        </w:r>
        <w:r w:rsidR="00840288">
          <w:rPr>
            <w:noProof/>
            <w:webHidden/>
          </w:rPr>
          <w:t>6</w:t>
        </w:r>
        <w:r>
          <w:rPr>
            <w:noProof/>
            <w:webHidden/>
          </w:rPr>
          <w:fldChar w:fldCharType="end"/>
        </w:r>
      </w:hyperlink>
    </w:p>
    <w:p w14:paraId="0F44E095" w14:textId="4C81379B" w:rsidR="00A979E9" w:rsidRDefault="00A979E9">
      <w:pPr>
        <w:pStyle w:val="23"/>
        <w:tabs>
          <w:tab w:val="left" w:pos="1134"/>
          <w:tab w:val="right" w:leader="dot" w:pos="9345"/>
        </w:tabs>
        <w:rPr>
          <w:rFonts w:asciiTheme="minorHAnsi" w:hAnsiTheme="minorHAnsi"/>
          <w:noProof/>
          <w:sz w:val="22"/>
          <w:lang w:eastAsia="ru-RU"/>
        </w:rPr>
      </w:pPr>
      <w:hyperlink w:anchor="_Toc516916787" w:history="1">
        <w:r w:rsidRPr="00B66489">
          <w:rPr>
            <w:rStyle w:val="af8"/>
            <w:noProof/>
          </w:rPr>
          <w:t>1.1</w:t>
        </w:r>
        <w:r>
          <w:rPr>
            <w:rFonts w:asciiTheme="minorHAnsi" w:hAnsiTheme="minorHAnsi"/>
            <w:noProof/>
            <w:sz w:val="22"/>
            <w:lang w:eastAsia="ru-RU"/>
          </w:rPr>
          <w:tab/>
        </w:r>
        <w:r w:rsidRPr="00B66489">
          <w:rPr>
            <w:rStyle w:val="af8"/>
            <w:noProof/>
          </w:rPr>
          <w:t>Типы ядерных реакторов и место реакторов на быстрых нейтронах в ядерной энергетике.</w:t>
        </w:r>
        <w:r>
          <w:rPr>
            <w:noProof/>
            <w:webHidden/>
          </w:rPr>
          <w:tab/>
        </w:r>
        <w:r>
          <w:rPr>
            <w:noProof/>
            <w:webHidden/>
          </w:rPr>
          <w:fldChar w:fldCharType="begin"/>
        </w:r>
        <w:r>
          <w:rPr>
            <w:noProof/>
            <w:webHidden/>
          </w:rPr>
          <w:instrText xml:space="preserve"> PAGEREF _Toc516916787 \h </w:instrText>
        </w:r>
        <w:r>
          <w:rPr>
            <w:noProof/>
            <w:webHidden/>
          </w:rPr>
        </w:r>
        <w:r>
          <w:rPr>
            <w:noProof/>
            <w:webHidden/>
          </w:rPr>
          <w:fldChar w:fldCharType="separate"/>
        </w:r>
        <w:r w:rsidR="00840288">
          <w:rPr>
            <w:noProof/>
            <w:webHidden/>
          </w:rPr>
          <w:t>6</w:t>
        </w:r>
        <w:r>
          <w:rPr>
            <w:noProof/>
            <w:webHidden/>
          </w:rPr>
          <w:fldChar w:fldCharType="end"/>
        </w:r>
      </w:hyperlink>
    </w:p>
    <w:p w14:paraId="60686E32" w14:textId="51E47A19" w:rsidR="00A979E9" w:rsidRDefault="00A979E9">
      <w:pPr>
        <w:pStyle w:val="31"/>
        <w:tabs>
          <w:tab w:val="left" w:pos="1874"/>
          <w:tab w:val="right" w:leader="dot" w:pos="9345"/>
        </w:tabs>
        <w:rPr>
          <w:rFonts w:asciiTheme="minorHAnsi" w:hAnsiTheme="minorHAnsi"/>
          <w:noProof/>
          <w:sz w:val="22"/>
          <w:lang w:eastAsia="ru-RU"/>
        </w:rPr>
      </w:pPr>
      <w:hyperlink w:anchor="_Toc516916788" w:history="1">
        <w:r w:rsidRPr="00B66489">
          <w:rPr>
            <w:rStyle w:val="af8"/>
            <w:noProof/>
          </w:rPr>
          <w:t>1.1.1</w:t>
        </w:r>
        <w:r>
          <w:rPr>
            <w:rFonts w:asciiTheme="minorHAnsi" w:hAnsiTheme="minorHAnsi"/>
            <w:noProof/>
            <w:sz w:val="22"/>
            <w:lang w:eastAsia="ru-RU"/>
          </w:rPr>
          <w:tab/>
        </w:r>
        <w:r w:rsidRPr="00B66489">
          <w:rPr>
            <w:rStyle w:val="af8"/>
            <w:noProof/>
          </w:rPr>
          <w:t>Ядерные реакторы и их классификация.</w:t>
        </w:r>
        <w:r>
          <w:rPr>
            <w:noProof/>
            <w:webHidden/>
          </w:rPr>
          <w:tab/>
        </w:r>
        <w:r>
          <w:rPr>
            <w:noProof/>
            <w:webHidden/>
          </w:rPr>
          <w:fldChar w:fldCharType="begin"/>
        </w:r>
        <w:r>
          <w:rPr>
            <w:noProof/>
            <w:webHidden/>
          </w:rPr>
          <w:instrText xml:space="preserve"> PAGEREF _Toc516916788 \h </w:instrText>
        </w:r>
        <w:r>
          <w:rPr>
            <w:noProof/>
            <w:webHidden/>
          </w:rPr>
        </w:r>
        <w:r>
          <w:rPr>
            <w:noProof/>
            <w:webHidden/>
          </w:rPr>
          <w:fldChar w:fldCharType="separate"/>
        </w:r>
        <w:r w:rsidR="00840288">
          <w:rPr>
            <w:noProof/>
            <w:webHidden/>
          </w:rPr>
          <w:t>6</w:t>
        </w:r>
        <w:r>
          <w:rPr>
            <w:noProof/>
            <w:webHidden/>
          </w:rPr>
          <w:fldChar w:fldCharType="end"/>
        </w:r>
      </w:hyperlink>
    </w:p>
    <w:p w14:paraId="21586B9A" w14:textId="673771AA" w:rsidR="00A979E9" w:rsidRDefault="00A979E9">
      <w:pPr>
        <w:pStyle w:val="31"/>
        <w:tabs>
          <w:tab w:val="left" w:pos="1874"/>
          <w:tab w:val="right" w:leader="dot" w:pos="9345"/>
        </w:tabs>
        <w:rPr>
          <w:rFonts w:asciiTheme="minorHAnsi" w:hAnsiTheme="minorHAnsi"/>
          <w:noProof/>
          <w:sz w:val="22"/>
          <w:lang w:eastAsia="ru-RU"/>
        </w:rPr>
      </w:pPr>
      <w:hyperlink w:anchor="_Toc516916789" w:history="1">
        <w:r w:rsidRPr="00B66489">
          <w:rPr>
            <w:rStyle w:val="af8"/>
            <w:noProof/>
          </w:rPr>
          <w:t>1.1.2</w:t>
        </w:r>
        <w:r>
          <w:rPr>
            <w:rFonts w:asciiTheme="minorHAnsi" w:hAnsiTheme="minorHAnsi"/>
            <w:noProof/>
            <w:sz w:val="22"/>
            <w:lang w:eastAsia="ru-RU"/>
          </w:rPr>
          <w:tab/>
        </w:r>
        <w:r w:rsidRPr="00B66489">
          <w:rPr>
            <w:rStyle w:val="af8"/>
            <w:noProof/>
          </w:rPr>
          <w:t>Реакторы на быстрых нейтронах.</w:t>
        </w:r>
        <w:r>
          <w:rPr>
            <w:noProof/>
            <w:webHidden/>
          </w:rPr>
          <w:tab/>
        </w:r>
        <w:r>
          <w:rPr>
            <w:noProof/>
            <w:webHidden/>
          </w:rPr>
          <w:fldChar w:fldCharType="begin"/>
        </w:r>
        <w:r>
          <w:rPr>
            <w:noProof/>
            <w:webHidden/>
          </w:rPr>
          <w:instrText xml:space="preserve"> PAGEREF _Toc516916789 \h </w:instrText>
        </w:r>
        <w:r>
          <w:rPr>
            <w:noProof/>
            <w:webHidden/>
          </w:rPr>
        </w:r>
        <w:r>
          <w:rPr>
            <w:noProof/>
            <w:webHidden/>
          </w:rPr>
          <w:fldChar w:fldCharType="separate"/>
        </w:r>
        <w:r w:rsidR="00840288">
          <w:rPr>
            <w:noProof/>
            <w:webHidden/>
          </w:rPr>
          <w:t>9</w:t>
        </w:r>
        <w:r>
          <w:rPr>
            <w:noProof/>
            <w:webHidden/>
          </w:rPr>
          <w:fldChar w:fldCharType="end"/>
        </w:r>
      </w:hyperlink>
    </w:p>
    <w:p w14:paraId="5824BAF3" w14:textId="718191CD" w:rsidR="00A979E9" w:rsidRDefault="00A979E9">
      <w:pPr>
        <w:pStyle w:val="31"/>
        <w:tabs>
          <w:tab w:val="left" w:pos="1874"/>
          <w:tab w:val="right" w:leader="dot" w:pos="9345"/>
        </w:tabs>
        <w:rPr>
          <w:rFonts w:asciiTheme="minorHAnsi" w:hAnsiTheme="minorHAnsi"/>
          <w:noProof/>
          <w:sz w:val="22"/>
          <w:lang w:eastAsia="ru-RU"/>
        </w:rPr>
      </w:pPr>
      <w:hyperlink w:anchor="_Toc516916790" w:history="1">
        <w:r w:rsidRPr="00B66489">
          <w:rPr>
            <w:rStyle w:val="af8"/>
            <w:noProof/>
          </w:rPr>
          <w:t>1.1.3</w:t>
        </w:r>
        <w:r>
          <w:rPr>
            <w:rFonts w:asciiTheme="minorHAnsi" w:hAnsiTheme="minorHAnsi"/>
            <w:noProof/>
            <w:sz w:val="22"/>
            <w:lang w:eastAsia="ru-RU"/>
          </w:rPr>
          <w:tab/>
        </w:r>
        <w:r w:rsidRPr="00B66489">
          <w:rPr>
            <w:rStyle w:val="af8"/>
            <w:noProof/>
          </w:rPr>
          <w:t>Реактор БРЕСТ.</w:t>
        </w:r>
        <w:r>
          <w:rPr>
            <w:noProof/>
            <w:webHidden/>
          </w:rPr>
          <w:tab/>
        </w:r>
        <w:r>
          <w:rPr>
            <w:noProof/>
            <w:webHidden/>
          </w:rPr>
          <w:fldChar w:fldCharType="begin"/>
        </w:r>
        <w:r>
          <w:rPr>
            <w:noProof/>
            <w:webHidden/>
          </w:rPr>
          <w:instrText xml:space="preserve"> PAGEREF _Toc516916790 \h </w:instrText>
        </w:r>
        <w:r>
          <w:rPr>
            <w:noProof/>
            <w:webHidden/>
          </w:rPr>
        </w:r>
        <w:r>
          <w:rPr>
            <w:noProof/>
            <w:webHidden/>
          </w:rPr>
          <w:fldChar w:fldCharType="separate"/>
        </w:r>
        <w:r w:rsidR="00840288">
          <w:rPr>
            <w:noProof/>
            <w:webHidden/>
          </w:rPr>
          <w:t>11</w:t>
        </w:r>
        <w:r>
          <w:rPr>
            <w:noProof/>
            <w:webHidden/>
          </w:rPr>
          <w:fldChar w:fldCharType="end"/>
        </w:r>
      </w:hyperlink>
    </w:p>
    <w:p w14:paraId="1424EB79" w14:textId="6C123BC0" w:rsidR="00A979E9" w:rsidRDefault="00A979E9">
      <w:pPr>
        <w:pStyle w:val="23"/>
        <w:tabs>
          <w:tab w:val="left" w:pos="1134"/>
          <w:tab w:val="right" w:leader="dot" w:pos="9345"/>
        </w:tabs>
        <w:rPr>
          <w:rFonts w:asciiTheme="minorHAnsi" w:hAnsiTheme="minorHAnsi"/>
          <w:noProof/>
          <w:sz w:val="22"/>
          <w:lang w:eastAsia="ru-RU"/>
        </w:rPr>
      </w:pPr>
      <w:hyperlink w:anchor="_Toc516916791" w:history="1">
        <w:r w:rsidRPr="00B66489">
          <w:rPr>
            <w:rStyle w:val="af8"/>
            <w:noProof/>
          </w:rPr>
          <w:t>1.2</w:t>
        </w:r>
        <w:r>
          <w:rPr>
            <w:rFonts w:asciiTheme="minorHAnsi" w:hAnsiTheme="minorHAnsi"/>
            <w:noProof/>
            <w:sz w:val="22"/>
            <w:lang w:eastAsia="ru-RU"/>
          </w:rPr>
          <w:tab/>
        </w:r>
        <w:r w:rsidRPr="00B66489">
          <w:rPr>
            <w:rStyle w:val="af8"/>
            <w:noProof/>
          </w:rPr>
          <w:t>Критические факторы технологии БН реакторов со свинцовым теплоносителем.</w:t>
        </w:r>
        <w:r>
          <w:rPr>
            <w:noProof/>
            <w:webHidden/>
          </w:rPr>
          <w:tab/>
        </w:r>
        <w:r>
          <w:rPr>
            <w:noProof/>
            <w:webHidden/>
          </w:rPr>
          <w:fldChar w:fldCharType="begin"/>
        </w:r>
        <w:r>
          <w:rPr>
            <w:noProof/>
            <w:webHidden/>
          </w:rPr>
          <w:instrText xml:space="preserve"> PAGEREF _Toc516916791 \h </w:instrText>
        </w:r>
        <w:r>
          <w:rPr>
            <w:noProof/>
            <w:webHidden/>
          </w:rPr>
        </w:r>
        <w:r>
          <w:rPr>
            <w:noProof/>
            <w:webHidden/>
          </w:rPr>
          <w:fldChar w:fldCharType="separate"/>
        </w:r>
        <w:r w:rsidR="00840288">
          <w:rPr>
            <w:noProof/>
            <w:webHidden/>
          </w:rPr>
          <w:t>12</w:t>
        </w:r>
        <w:r>
          <w:rPr>
            <w:noProof/>
            <w:webHidden/>
          </w:rPr>
          <w:fldChar w:fldCharType="end"/>
        </w:r>
      </w:hyperlink>
    </w:p>
    <w:p w14:paraId="676A49B6" w14:textId="7D4556CE" w:rsidR="00A979E9" w:rsidRDefault="00A979E9">
      <w:pPr>
        <w:pStyle w:val="23"/>
        <w:tabs>
          <w:tab w:val="left" w:pos="1134"/>
          <w:tab w:val="right" w:leader="dot" w:pos="9345"/>
        </w:tabs>
        <w:rPr>
          <w:rFonts w:asciiTheme="minorHAnsi" w:hAnsiTheme="minorHAnsi"/>
          <w:noProof/>
          <w:sz w:val="22"/>
          <w:lang w:eastAsia="ru-RU"/>
        </w:rPr>
      </w:pPr>
      <w:hyperlink w:anchor="_Toc516916792" w:history="1">
        <w:r w:rsidRPr="00B66489">
          <w:rPr>
            <w:rStyle w:val="af8"/>
            <w:noProof/>
          </w:rPr>
          <w:t>1.3</w:t>
        </w:r>
        <w:r>
          <w:rPr>
            <w:rFonts w:asciiTheme="minorHAnsi" w:hAnsiTheme="minorHAnsi"/>
            <w:noProof/>
            <w:sz w:val="22"/>
            <w:lang w:eastAsia="ru-RU"/>
          </w:rPr>
          <w:tab/>
        </w:r>
        <w:r w:rsidRPr="00B66489">
          <w:rPr>
            <w:rStyle w:val="af8"/>
            <w:noProof/>
          </w:rPr>
          <w:t>Материалы активной зоны реактора на быстрых нейтронах.</w:t>
        </w:r>
        <w:r>
          <w:rPr>
            <w:noProof/>
            <w:webHidden/>
          </w:rPr>
          <w:tab/>
        </w:r>
        <w:r>
          <w:rPr>
            <w:noProof/>
            <w:webHidden/>
          </w:rPr>
          <w:fldChar w:fldCharType="begin"/>
        </w:r>
        <w:r>
          <w:rPr>
            <w:noProof/>
            <w:webHidden/>
          </w:rPr>
          <w:instrText xml:space="preserve"> PAGEREF _Toc516916792 \h </w:instrText>
        </w:r>
        <w:r>
          <w:rPr>
            <w:noProof/>
            <w:webHidden/>
          </w:rPr>
        </w:r>
        <w:r>
          <w:rPr>
            <w:noProof/>
            <w:webHidden/>
          </w:rPr>
          <w:fldChar w:fldCharType="separate"/>
        </w:r>
        <w:r w:rsidR="00840288">
          <w:rPr>
            <w:noProof/>
            <w:webHidden/>
          </w:rPr>
          <w:t>13</w:t>
        </w:r>
        <w:r>
          <w:rPr>
            <w:noProof/>
            <w:webHidden/>
          </w:rPr>
          <w:fldChar w:fldCharType="end"/>
        </w:r>
      </w:hyperlink>
    </w:p>
    <w:p w14:paraId="739AB344" w14:textId="3496687B" w:rsidR="00A979E9" w:rsidRDefault="00A979E9">
      <w:pPr>
        <w:pStyle w:val="31"/>
        <w:tabs>
          <w:tab w:val="left" w:pos="1874"/>
          <w:tab w:val="right" w:leader="dot" w:pos="9345"/>
        </w:tabs>
        <w:rPr>
          <w:rFonts w:asciiTheme="minorHAnsi" w:hAnsiTheme="minorHAnsi"/>
          <w:noProof/>
          <w:sz w:val="22"/>
          <w:lang w:eastAsia="ru-RU"/>
        </w:rPr>
      </w:pPr>
      <w:hyperlink w:anchor="_Toc516916793" w:history="1">
        <w:r w:rsidRPr="00B66489">
          <w:rPr>
            <w:rStyle w:val="af8"/>
            <w:noProof/>
          </w:rPr>
          <w:t>1.3.1</w:t>
        </w:r>
        <w:r>
          <w:rPr>
            <w:rFonts w:asciiTheme="minorHAnsi" w:hAnsiTheme="minorHAnsi"/>
            <w:noProof/>
            <w:sz w:val="22"/>
            <w:lang w:eastAsia="ru-RU"/>
          </w:rPr>
          <w:tab/>
        </w:r>
        <w:r w:rsidRPr="00B66489">
          <w:rPr>
            <w:rStyle w:val="af8"/>
            <w:noProof/>
          </w:rPr>
          <w:t>Выбор материала для оболочек ТВЭЛ.</w:t>
        </w:r>
        <w:r>
          <w:rPr>
            <w:noProof/>
            <w:webHidden/>
          </w:rPr>
          <w:tab/>
        </w:r>
        <w:r>
          <w:rPr>
            <w:noProof/>
            <w:webHidden/>
          </w:rPr>
          <w:fldChar w:fldCharType="begin"/>
        </w:r>
        <w:r>
          <w:rPr>
            <w:noProof/>
            <w:webHidden/>
          </w:rPr>
          <w:instrText xml:space="preserve"> PAGEREF _Toc516916793 \h </w:instrText>
        </w:r>
        <w:r>
          <w:rPr>
            <w:noProof/>
            <w:webHidden/>
          </w:rPr>
        </w:r>
        <w:r>
          <w:rPr>
            <w:noProof/>
            <w:webHidden/>
          </w:rPr>
          <w:fldChar w:fldCharType="separate"/>
        </w:r>
        <w:r w:rsidR="00840288">
          <w:rPr>
            <w:noProof/>
            <w:webHidden/>
          </w:rPr>
          <w:t>13</w:t>
        </w:r>
        <w:r>
          <w:rPr>
            <w:noProof/>
            <w:webHidden/>
          </w:rPr>
          <w:fldChar w:fldCharType="end"/>
        </w:r>
      </w:hyperlink>
    </w:p>
    <w:p w14:paraId="10DC23FA" w14:textId="03B7FCC4" w:rsidR="00A979E9" w:rsidRDefault="00A979E9">
      <w:pPr>
        <w:pStyle w:val="31"/>
        <w:tabs>
          <w:tab w:val="left" w:pos="1874"/>
          <w:tab w:val="right" w:leader="dot" w:pos="9345"/>
        </w:tabs>
        <w:rPr>
          <w:rFonts w:asciiTheme="minorHAnsi" w:hAnsiTheme="minorHAnsi"/>
          <w:noProof/>
          <w:sz w:val="22"/>
          <w:lang w:eastAsia="ru-RU"/>
        </w:rPr>
      </w:pPr>
      <w:hyperlink w:anchor="_Toc516916794" w:history="1">
        <w:r w:rsidRPr="00B66489">
          <w:rPr>
            <w:rStyle w:val="af8"/>
            <w:noProof/>
          </w:rPr>
          <w:t>1.3.2</w:t>
        </w:r>
        <w:r>
          <w:rPr>
            <w:rFonts w:asciiTheme="minorHAnsi" w:hAnsiTheme="minorHAnsi"/>
            <w:noProof/>
            <w:sz w:val="22"/>
            <w:lang w:eastAsia="ru-RU"/>
          </w:rPr>
          <w:tab/>
        </w:r>
        <w:r w:rsidRPr="00B66489">
          <w:rPr>
            <w:rStyle w:val="af8"/>
            <w:noProof/>
          </w:rPr>
          <w:t>Сталь ЭП - 823</w:t>
        </w:r>
        <w:r>
          <w:rPr>
            <w:noProof/>
            <w:webHidden/>
          </w:rPr>
          <w:tab/>
        </w:r>
        <w:r>
          <w:rPr>
            <w:noProof/>
            <w:webHidden/>
          </w:rPr>
          <w:fldChar w:fldCharType="begin"/>
        </w:r>
        <w:r>
          <w:rPr>
            <w:noProof/>
            <w:webHidden/>
          </w:rPr>
          <w:instrText xml:space="preserve"> PAGEREF _Toc516916794 \h </w:instrText>
        </w:r>
        <w:r>
          <w:rPr>
            <w:noProof/>
            <w:webHidden/>
          </w:rPr>
        </w:r>
        <w:r>
          <w:rPr>
            <w:noProof/>
            <w:webHidden/>
          </w:rPr>
          <w:fldChar w:fldCharType="separate"/>
        </w:r>
        <w:r w:rsidR="00840288">
          <w:rPr>
            <w:noProof/>
            <w:webHidden/>
          </w:rPr>
          <w:t>14</w:t>
        </w:r>
        <w:r>
          <w:rPr>
            <w:noProof/>
            <w:webHidden/>
          </w:rPr>
          <w:fldChar w:fldCharType="end"/>
        </w:r>
      </w:hyperlink>
    </w:p>
    <w:p w14:paraId="685CF36D" w14:textId="7BFE31FE" w:rsidR="00A979E9" w:rsidRDefault="00A979E9">
      <w:pPr>
        <w:pStyle w:val="31"/>
        <w:tabs>
          <w:tab w:val="left" w:pos="1874"/>
          <w:tab w:val="right" w:leader="dot" w:pos="9345"/>
        </w:tabs>
        <w:rPr>
          <w:rFonts w:asciiTheme="minorHAnsi" w:hAnsiTheme="minorHAnsi"/>
          <w:noProof/>
          <w:sz w:val="22"/>
          <w:lang w:eastAsia="ru-RU"/>
        </w:rPr>
      </w:pPr>
      <w:hyperlink w:anchor="_Toc516916795" w:history="1">
        <w:r w:rsidRPr="00B66489">
          <w:rPr>
            <w:rStyle w:val="af8"/>
            <w:noProof/>
          </w:rPr>
          <w:t>1.3.3</w:t>
        </w:r>
        <w:r>
          <w:rPr>
            <w:rFonts w:asciiTheme="minorHAnsi" w:hAnsiTheme="minorHAnsi"/>
            <w:noProof/>
            <w:sz w:val="22"/>
            <w:lang w:eastAsia="ru-RU"/>
          </w:rPr>
          <w:tab/>
        </w:r>
        <w:r w:rsidRPr="00B66489">
          <w:rPr>
            <w:rStyle w:val="af8"/>
            <w:noProof/>
          </w:rPr>
          <w:t>Влияние облучения высокоэнергетическими частицами на структуру и свойства ферритно-мартенситных сталей.</w:t>
        </w:r>
        <w:r>
          <w:rPr>
            <w:noProof/>
            <w:webHidden/>
          </w:rPr>
          <w:tab/>
        </w:r>
        <w:r>
          <w:rPr>
            <w:noProof/>
            <w:webHidden/>
          </w:rPr>
          <w:fldChar w:fldCharType="begin"/>
        </w:r>
        <w:r>
          <w:rPr>
            <w:noProof/>
            <w:webHidden/>
          </w:rPr>
          <w:instrText xml:space="preserve"> PAGEREF _Toc516916795 \h </w:instrText>
        </w:r>
        <w:r>
          <w:rPr>
            <w:noProof/>
            <w:webHidden/>
          </w:rPr>
        </w:r>
        <w:r>
          <w:rPr>
            <w:noProof/>
            <w:webHidden/>
          </w:rPr>
          <w:fldChar w:fldCharType="separate"/>
        </w:r>
        <w:r w:rsidR="00840288">
          <w:rPr>
            <w:noProof/>
            <w:webHidden/>
          </w:rPr>
          <w:t>15</w:t>
        </w:r>
        <w:r>
          <w:rPr>
            <w:noProof/>
            <w:webHidden/>
          </w:rPr>
          <w:fldChar w:fldCharType="end"/>
        </w:r>
      </w:hyperlink>
    </w:p>
    <w:p w14:paraId="50F392FC" w14:textId="24350A00" w:rsidR="00A979E9" w:rsidRDefault="00A979E9">
      <w:pPr>
        <w:pStyle w:val="31"/>
        <w:tabs>
          <w:tab w:val="left" w:pos="1874"/>
          <w:tab w:val="right" w:leader="dot" w:pos="9345"/>
        </w:tabs>
        <w:rPr>
          <w:rFonts w:asciiTheme="minorHAnsi" w:hAnsiTheme="minorHAnsi"/>
          <w:noProof/>
          <w:sz w:val="22"/>
          <w:lang w:eastAsia="ru-RU"/>
        </w:rPr>
      </w:pPr>
      <w:hyperlink w:anchor="_Toc516916796" w:history="1">
        <w:r w:rsidRPr="00B66489">
          <w:rPr>
            <w:rStyle w:val="af8"/>
            <w:noProof/>
          </w:rPr>
          <w:t>1.3.4</w:t>
        </w:r>
        <w:r>
          <w:rPr>
            <w:rFonts w:asciiTheme="minorHAnsi" w:hAnsiTheme="minorHAnsi"/>
            <w:noProof/>
            <w:sz w:val="22"/>
            <w:lang w:eastAsia="ru-RU"/>
          </w:rPr>
          <w:tab/>
        </w:r>
        <w:r w:rsidRPr="00B66489">
          <w:rPr>
            <w:rStyle w:val="af8"/>
            <w:noProof/>
          </w:rPr>
          <w:t>Физико-химическое взаимодействие стали со свинцовым теплоносителем в активной зоне реактора.</w:t>
        </w:r>
        <w:r>
          <w:rPr>
            <w:noProof/>
            <w:webHidden/>
          </w:rPr>
          <w:tab/>
        </w:r>
        <w:r>
          <w:rPr>
            <w:noProof/>
            <w:webHidden/>
          </w:rPr>
          <w:fldChar w:fldCharType="begin"/>
        </w:r>
        <w:r>
          <w:rPr>
            <w:noProof/>
            <w:webHidden/>
          </w:rPr>
          <w:instrText xml:space="preserve"> PAGEREF _Toc516916796 \h </w:instrText>
        </w:r>
        <w:r>
          <w:rPr>
            <w:noProof/>
            <w:webHidden/>
          </w:rPr>
        </w:r>
        <w:r>
          <w:rPr>
            <w:noProof/>
            <w:webHidden/>
          </w:rPr>
          <w:fldChar w:fldCharType="separate"/>
        </w:r>
        <w:r w:rsidR="00840288">
          <w:rPr>
            <w:noProof/>
            <w:webHidden/>
          </w:rPr>
          <w:t>23</w:t>
        </w:r>
        <w:r>
          <w:rPr>
            <w:noProof/>
            <w:webHidden/>
          </w:rPr>
          <w:fldChar w:fldCharType="end"/>
        </w:r>
      </w:hyperlink>
    </w:p>
    <w:p w14:paraId="2B5AA716" w14:textId="5D971804" w:rsidR="00A979E9" w:rsidRDefault="00A979E9">
      <w:pPr>
        <w:pStyle w:val="41"/>
        <w:tabs>
          <w:tab w:val="left" w:pos="2239"/>
          <w:tab w:val="right" w:leader="dot" w:pos="9345"/>
        </w:tabs>
        <w:rPr>
          <w:rFonts w:asciiTheme="minorHAnsi" w:hAnsiTheme="minorHAnsi"/>
          <w:noProof/>
          <w:sz w:val="22"/>
          <w:lang w:eastAsia="ru-RU"/>
        </w:rPr>
      </w:pPr>
      <w:hyperlink w:anchor="_Toc516916797" w:history="1">
        <w:r w:rsidRPr="00B66489">
          <w:rPr>
            <w:rStyle w:val="af8"/>
            <w:noProof/>
          </w:rPr>
          <w:t>1.3.4.1</w:t>
        </w:r>
        <w:r>
          <w:rPr>
            <w:rFonts w:asciiTheme="minorHAnsi" w:hAnsiTheme="minorHAnsi"/>
            <w:noProof/>
            <w:sz w:val="22"/>
            <w:lang w:eastAsia="ru-RU"/>
          </w:rPr>
          <w:tab/>
        </w:r>
        <w:r w:rsidRPr="00B66489">
          <w:rPr>
            <w:rStyle w:val="af8"/>
            <w:noProof/>
          </w:rPr>
          <w:t>Механизмы окисления чистого железа при взаимодействии с кислородом.</w:t>
        </w:r>
        <w:r>
          <w:rPr>
            <w:noProof/>
            <w:webHidden/>
          </w:rPr>
          <w:tab/>
        </w:r>
        <w:r>
          <w:rPr>
            <w:noProof/>
            <w:webHidden/>
          </w:rPr>
          <w:fldChar w:fldCharType="begin"/>
        </w:r>
        <w:r>
          <w:rPr>
            <w:noProof/>
            <w:webHidden/>
          </w:rPr>
          <w:instrText xml:space="preserve"> PAGEREF _Toc516916797 \h </w:instrText>
        </w:r>
        <w:r>
          <w:rPr>
            <w:noProof/>
            <w:webHidden/>
          </w:rPr>
        </w:r>
        <w:r>
          <w:rPr>
            <w:noProof/>
            <w:webHidden/>
          </w:rPr>
          <w:fldChar w:fldCharType="separate"/>
        </w:r>
        <w:r w:rsidR="00840288">
          <w:rPr>
            <w:noProof/>
            <w:webHidden/>
          </w:rPr>
          <w:t>23</w:t>
        </w:r>
        <w:r>
          <w:rPr>
            <w:noProof/>
            <w:webHidden/>
          </w:rPr>
          <w:fldChar w:fldCharType="end"/>
        </w:r>
      </w:hyperlink>
    </w:p>
    <w:p w14:paraId="4FC8D327" w14:textId="61606BA5" w:rsidR="00A979E9" w:rsidRDefault="00A979E9">
      <w:pPr>
        <w:pStyle w:val="41"/>
        <w:tabs>
          <w:tab w:val="left" w:pos="2239"/>
          <w:tab w:val="right" w:leader="dot" w:pos="9345"/>
        </w:tabs>
        <w:rPr>
          <w:rFonts w:asciiTheme="minorHAnsi" w:hAnsiTheme="minorHAnsi"/>
          <w:noProof/>
          <w:sz w:val="22"/>
          <w:lang w:eastAsia="ru-RU"/>
        </w:rPr>
      </w:pPr>
      <w:hyperlink w:anchor="_Toc516916798" w:history="1">
        <w:r w:rsidRPr="00B66489">
          <w:rPr>
            <w:rStyle w:val="af8"/>
            <w:noProof/>
          </w:rPr>
          <w:t>1.3.4.2</w:t>
        </w:r>
        <w:r>
          <w:rPr>
            <w:rFonts w:asciiTheme="minorHAnsi" w:hAnsiTheme="minorHAnsi"/>
            <w:noProof/>
            <w:sz w:val="22"/>
            <w:lang w:eastAsia="ru-RU"/>
          </w:rPr>
          <w:tab/>
        </w:r>
        <w:r w:rsidRPr="00B66489">
          <w:rPr>
            <w:rStyle w:val="af8"/>
            <w:noProof/>
          </w:rPr>
          <w:t>Физико-химические аспекты взаимодействия стали со свинцом.</w:t>
        </w:r>
        <w:r>
          <w:rPr>
            <w:noProof/>
            <w:webHidden/>
          </w:rPr>
          <w:tab/>
        </w:r>
        <w:r>
          <w:rPr>
            <w:noProof/>
            <w:webHidden/>
          </w:rPr>
          <w:fldChar w:fldCharType="begin"/>
        </w:r>
        <w:r>
          <w:rPr>
            <w:noProof/>
            <w:webHidden/>
          </w:rPr>
          <w:instrText xml:space="preserve"> PAGEREF _Toc516916798 \h </w:instrText>
        </w:r>
        <w:r>
          <w:rPr>
            <w:noProof/>
            <w:webHidden/>
          </w:rPr>
        </w:r>
        <w:r>
          <w:rPr>
            <w:noProof/>
            <w:webHidden/>
          </w:rPr>
          <w:fldChar w:fldCharType="separate"/>
        </w:r>
        <w:r w:rsidR="00840288">
          <w:rPr>
            <w:noProof/>
            <w:webHidden/>
          </w:rPr>
          <w:t>26</w:t>
        </w:r>
        <w:r>
          <w:rPr>
            <w:noProof/>
            <w:webHidden/>
          </w:rPr>
          <w:fldChar w:fldCharType="end"/>
        </w:r>
      </w:hyperlink>
    </w:p>
    <w:p w14:paraId="6659690A" w14:textId="0755B1CD" w:rsidR="00A979E9" w:rsidRDefault="00A979E9">
      <w:pPr>
        <w:pStyle w:val="41"/>
        <w:tabs>
          <w:tab w:val="left" w:pos="2239"/>
          <w:tab w:val="right" w:leader="dot" w:pos="9345"/>
        </w:tabs>
        <w:rPr>
          <w:rFonts w:asciiTheme="minorHAnsi" w:hAnsiTheme="minorHAnsi"/>
          <w:noProof/>
          <w:sz w:val="22"/>
          <w:lang w:eastAsia="ru-RU"/>
        </w:rPr>
      </w:pPr>
      <w:hyperlink w:anchor="_Toc516916799" w:history="1">
        <w:r w:rsidRPr="00B66489">
          <w:rPr>
            <w:rStyle w:val="af8"/>
            <w:noProof/>
          </w:rPr>
          <w:t>1.3.4.3</w:t>
        </w:r>
        <w:r>
          <w:rPr>
            <w:rFonts w:asciiTheme="minorHAnsi" w:hAnsiTheme="minorHAnsi"/>
            <w:noProof/>
            <w:sz w:val="22"/>
            <w:lang w:eastAsia="ru-RU"/>
          </w:rPr>
          <w:tab/>
        </w:r>
        <w:r w:rsidRPr="00B66489">
          <w:rPr>
            <w:rStyle w:val="af8"/>
            <w:noProof/>
          </w:rPr>
          <w:t>Взаимодействие стали ЭП-823 со свинцом.</w:t>
        </w:r>
        <w:r>
          <w:rPr>
            <w:noProof/>
            <w:webHidden/>
          </w:rPr>
          <w:tab/>
        </w:r>
        <w:r>
          <w:rPr>
            <w:noProof/>
            <w:webHidden/>
          </w:rPr>
          <w:fldChar w:fldCharType="begin"/>
        </w:r>
        <w:r>
          <w:rPr>
            <w:noProof/>
            <w:webHidden/>
          </w:rPr>
          <w:instrText xml:space="preserve"> PAGEREF _Toc516916799 \h </w:instrText>
        </w:r>
        <w:r>
          <w:rPr>
            <w:noProof/>
            <w:webHidden/>
          </w:rPr>
        </w:r>
        <w:r>
          <w:rPr>
            <w:noProof/>
            <w:webHidden/>
          </w:rPr>
          <w:fldChar w:fldCharType="separate"/>
        </w:r>
        <w:r w:rsidR="00840288">
          <w:rPr>
            <w:noProof/>
            <w:webHidden/>
          </w:rPr>
          <w:t>30</w:t>
        </w:r>
        <w:r>
          <w:rPr>
            <w:noProof/>
            <w:webHidden/>
          </w:rPr>
          <w:fldChar w:fldCharType="end"/>
        </w:r>
      </w:hyperlink>
    </w:p>
    <w:p w14:paraId="0F1F97BA" w14:textId="02915FA6" w:rsidR="00A979E9" w:rsidRDefault="00A979E9">
      <w:pPr>
        <w:pStyle w:val="41"/>
        <w:tabs>
          <w:tab w:val="left" w:pos="2239"/>
          <w:tab w:val="right" w:leader="dot" w:pos="9345"/>
        </w:tabs>
        <w:rPr>
          <w:rFonts w:asciiTheme="minorHAnsi" w:hAnsiTheme="minorHAnsi"/>
          <w:noProof/>
          <w:sz w:val="22"/>
          <w:lang w:eastAsia="ru-RU"/>
        </w:rPr>
      </w:pPr>
      <w:hyperlink w:anchor="_Toc516916800" w:history="1">
        <w:r w:rsidRPr="00B66489">
          <w:rPr>
            <w:rStyle w:val="af8"/>
            <w:noProof/>
          </w:rPr>
          <w:t>1.3.4.4</w:t>
        </w:r>
        <w:r>
          <w:rPr>
            <w:rFonts w:asciiTheme="minorHAnsi" w:hAnsiTheme="minorHAnsi"/>
            <w:noProof/>
            <w:sz w:val="22"/>
            <w:lang w:eastAsia="ru-RU"/>
          </w:rPr>
          <w:tab/>
        </w:r>
        <w:r w:rsidRPr="00B66489">
          <w:rPr>
            <w:rStyle w:val="af8"/>
            <w:noProof/>
          </w:rPr>
          <w:t>Влияние потоков высокоэнергетических частиц на оксидную пленку.</w:t>
        </w:r>
        <w:r>
          <w:rPr>
            <w:noProof/>
            <w:webHidden/>
          </w:rPr>
          <w:tab/>
        </w:r>
        <w:r>
          <w:rPr>
            <w:noProof/>
            <w:webHidden/>
          </w:rPr>
          <w:fldChar w:fldCharType="begin"/>
        </w:r>
        <w:r>
          <w:rPr>
            <w:noProof/>
            <w:webHidden/>
          </w:rPr>
          <w:instrText xml:space="preserve"> PAGEREF _Toc516916800 \h </w:instrText>
        </w:r>
        <w:r>
          <w:rPr>
            <w:noProof/>
            <w:webHidden/>
          </w:rPr>
        </w:r>
        <w:r>
          <w:rPr>
            <w:noProof/>
            <w:webHidden/>
          </w:rPr>
          <w:fldChar w:fldCharType="separate"/>
        </w:r>
        <w:r w:rsidR="00840288">
          <w:rPr>
            <w:noProof/>
            <w:webHidden/>
          </w:rPr>
          <w:t>33</w:t>
        </w:r>
        <w:r>
          <w:rPr>
            <w:noProof/>
            <w:webHidden/>
          </w:rPr>
          <w:fldChar w:fldCharType="end"/>
        </w:r>
      </w:hyperlink>
    </w:p>
    <w:p w14:paraId="4A0C6E0C" w14:textId="44A1C00E" w:rsidR="00A979E9" w:rsidRDefault="00A979E9">
      <w:pPr>
        <w:pStyle w:val="23"/>
        <w:tabs>
          <w:tab w:val="left" w:pos="1134"/>
          <w:tab w:val="right" w:leader="dot" w:pos="9345"/>
        </w:tabs>
        <w:rPr>
          <w:rFonts w:asciiTheme="minorHAnsi" w:hAnsiTheme="minorHAnsi"/>
          <w:noProof/>
          <w:sz w:val="22"/>
          <w:lang w:eastAsia="ru-RU"/>
        </w:rPr>
      </w:pPr>
      <w:hyperlink w:anchor="_Toc516916801" w:history="1">
        <w:r w:rsidRPr="00B66489">
          <w:rPr>
            <w:rStyle w:val="af8"/>
            <w:noProof/>
          </w:rPr>
          <w:t>1.4</w:t>
        </w:r>
        <w:r>
          <w:rPr>
            <w:rFonts w:asciiTheme="minorHAnsi" w:hAnsiTheme="minorHAnsi"/>
            <w:noProof/>
            <w:sz w:val="22"/>
            <w:lang w:eastAsia="ru-RU"/>
          </w:rPr>
          <w:tab/>
        </w:r>
        <w:r w:rsidRPr="00B66489">
          <w:rPr>
            <w:rStyle w:val="af8"/>
            <w:noProof/>
          </w:rPr>
          <w:t>Постановка задачи.</w:t>
        </w:r>
        <w:r>
          <w:rPr>
            <w:noProof/>
            <w:webHidden/>
          </w:rPr>
          <w:tab/>
        </w:r>
        <w:r>
          <w:rPr>
            <w:noProof/>
            <w:webHidden/>
          </w:rPr>
          <w:fldChar w:fldCharType="begin"/>
        </w:r>
        <w:r>
          <w:rPr>
            <w:noProof/>
            <w:webHidden/>
          </w:rPr>
          <w:instrText xml:space="preserve"> PAGEREF _Toc516916801 \h </w:instrText>
        </w:r>
        <w:r>
          <w:rPr>
            <w:noProof/>
            <w:webHidden/>
          </w:rPr>
        </w:r>
        <w:r>
          <w:rPr>
            <w:noProof/>
            <w:webHidden/>
          </w:rPr>
          <w:fldChar w:fldCharType="separate"/>
        </w:r>
        <w:r w:rsidR="00840288">
          <w:rPr>
            <w:noProof/>
            <w:webHidden/>
          </w:rPr>
          <w:t>39</w:t>
        </w:r>
        <w:r>
          <w:rPr>
            <w:noProof/>
            <w:webHidden/>
          </w:rPr>
          <w:fldChar w:fldCharType="end"/>
        </w:r>
      </w:hyperlink>
    </w:p>
    <w:p w14:paraId="59E69408" w14:textId="33A372C8" w:rsidR="00A979E9" w:rsidRDefault="00A979E9">
      <w:pPr>
        <w:pStyle w:val="12"/>
        <w:rPr>
          <w:rFonts w:asciiTheme="minorHAnsi" w:hAnsiTheme="minorHAnsi"/>
          <w:noProof/>
          <w:sz w:val="22"/>
          <w:lang w:eastAsia="ru-RU"/>
        </w:rPr>
      </w:pPr>
      <w:hyperlink w:anchor="_Toc516916802" w:history="1">
        <w:r w:rsidRPr="00B66489">
          <w:rPr>
            <w:rStyle w:val="af8"/>
            <w:noProof/>
          </w:rPr>
          <w:t>2</w:t>
        </w:r>
        <w:r>
          <w:rPr>
            <w:rFonts w:asciiTheme="minorHAnsi" w:hAnsiTheme="minorHAnsi"/>
            <w:noProof/>
            <w:sz w:val="22"/>
            <w:lang w:eastAsia="ru-RU"/>
          </w:rPr>
          <w:tab/>
        </w:r>
        <w:r w:rsidRPr="00B66489">
          <w:rPr>
            <w:rStyle w:val="af8"/>
            <w:noProof/>
          </w:rPr>
          <w:t>Методология исследований</w:t>
        </w:r>
        <w:r>
          <w:rPr>
            <w:noProof/>
            <w:webHidden/>
          </w:rPr>
          <w:tab/>
        </w:r>
        <w:r>
          <w:rPr>
            <w:noProof/>
            <w:webHidden/>
          </w:rPr>
          <w:fldChar w:fldCharType="begin"/>
        </w:r>
        <w:r>
          <w:rPr>
            <w:noProof/>
            <w:webHidden/>
          </w:rPr>
          <w:instrText xml:space="preserve"> PAGEREF _Toc516916802 \h </w:instrText>
        </w:r>
        <w:r>
          <w:rPr>
            <w:noProof/>
            <w:webHidden/>
          </w:rPr>
        </w:r>
        <w:r>
          <w:rPr>
            <w:noProof/>
            <w:webHidden/>
          </w:rPr>
          <w:fldChar w:fldCharType="separate"/>
        </w:r>
        <w:r w:rsidR="00840288">
          <w:rPr>
            <w:noProof/>
            <w:webHidden/>
          </w:rPr>
          <w:t>40</w:t>
        </w:r>
        <w:r>
          <w:rPr>
            <w:noProof/>
            <w:webHidden/>
          </w:rPr>
          <w:fldChar w:fldCharType="end"/>
        </w:r>
      </w:hyperlink>
    </w:p>
    <w:p w14:paraId="7DC9D04B" w14:textId="1813D46D" w:rsidR="00A979E9" w:rsidRDefault="00A979E9">
      <w:pPr>
        <w:pStyle w:val="23"/>
        <w:tabs>
          <w:tab w:val="left" w:pos="1134"/>
          <w:tab w:val="right" w:leader="dot" w:pos="9345"/>
        </w:tabs>
        <w:rPr>
          <w:rFonts w:asciiTheme="minorHAnsi" w:hAnsiTheme="minorHAnsi"/>
          <w:noProof/>
          <w:sz w:val="22"/>
          <w:lang w:eastAsia="ru-RU"/>
        </w:rPr>
      </w:pPr>
      <w:hyperlink w:anchor="_Toc516916803" w:history="1">
        <w:r w:rsidRPr="00B66489">
          <w:rPr>
            <w:rStyle w:val="af8"/>
            <w:noProof/>
          </w:rPr>
          <w:t>2.1</w:t>
        </w:r>
        <w:r>
          <w:rPr>
            <w:rFonts w:asciiTheme="minorHAnsi" w:hAnsiTheme="minorHAnsi"/>
            <w:noProof/>
            <w:sz w:val="22"/>
            <w:lang w:eastAsia="ru-RU"/>
          </w:rPr>
          <w:tab/>
        </w:r>
        <w:r w:rsidRPr="00B66489">
          <w:rPr>
            <w:rStyle w:val="af8"/>
            <w:noProof/>
          </w:rPr>
          <w:t>Обоснование выбора компьютерного моделирования как основного метода исследования.</w:t>
        </w:r>
        <w:r>
          <w:rPr>
            <w:noProof/>
            <w:webHidden/>
          </w:rPr>
          <w:tab/>
        </w:r>
        <w:r>
          <w:rPr>
            <w:noProof/>
            <w:webHidden/>
          </w:rPr>
          <w:fldChar w:fldCharType="begin"/>
        </w:r>
        <w:r>
          <w:rPr>
            <w:noProof/>
            <w:webHidden/>
          </w:rPr>
          <w:instrText xml:space="preserve"> PAGEREF _Toc516916803 \h </w:instrText>
        </w:r>
        <w:r>
          <w:rPr>
            <w:noProof/>
            <w:webHidden/>
          </w:rPr>
        </w:r>
        <w:r>
          <w:rPr>
            <w:noProof/>
            <w:webHidden/>
          </w:rPr>
          <w:fldChar w:fldCharType="separate"/>
        </w:r>
        <w:r w:rsidR="00840288">
          <w:rPr>
            <w:noProof/>
            <w:webHidden/>
          </w:rPr>
          <w:t>40</w:t>
        </w:r>
        <w:r>
          <w:rPr>
            <w:noProof/>
            <w:webHidden/>
          </w:rPr>
          <w:fldChar w:fldCharType="end"/>
        </w:r>
      </w:hyperlink>
    </w:p>
    <w:p w14:paraId="4248C1D6" w14:textId="7BC23B2A" w:rsidR="00A979E9" w:rsidRDefault="00A979E9">
      <w:pPr>
        <w:pStyle w:val="23"/>
        <w:tabs>
          <w:tab w:val="left" w:pos="1134"/>
          <w:tab w:val="right" w:leader="dot" w:pos="9345"/>
        </w:tabs>
        <w:rPr>
          <w:rFonts w:asciiTheme="minorHAnsi" w:hAnsiTheme="minorHAnsi"/>
          <w:noProof/>
          <w:sz w:val="22"/>
          <w:lang w:eastAsia="ru-RU"/>
        </w:rPr>
      </w:pPr>
      <w:hyperlink w:anchor="_Toc516916804" w:history="1">
        <w:r w:rsidRPr="00B66489">
          <w:rPr>
            <w:rStyle w:val="af8"/>
            <w:noProof/>
          </w:rPr>
          <w:t>2.2</w:t>
        </w:r>
        <w:r>
          <w:rPr>
            <w:rFonts w:asciiTheme="minorHAnsi" w:hAnsiTheme="minorHAnsi"/>
            <w:noProof/>
            <w:sz w:val="22"/>
            <w:lang w:eastAsia="ru-RU"/>
          </w:rPr>
          <w:tab/>
        </w:r>
        <w:r w:rsidRPr="00B66489">
          <w:rPr>
            <w:rStyle w:val="af8"/>
            <w:noProof/>
          </w:rPr>
          <w:t>Компьютерное моделирование.</w:t>
        </w:r>
        <w:r>
          <w:rPr>
            <w:noProof/>
            <w:webHidden/>
          </w:rPr>
          <w:tab/>
        </w:r>
        <w:r>
          <w:rPr>
            <w:noProof/>
            <w:webHidden/>
          </w:rPr>
          <w:fldChar w:fldCharType="begin"/>
        </w:r>
        <w:r>
          <w:rPr>
            <w:noProof/>
            <w:webHidden/>
          </w:rPr>
          <w:instrText xml:space="preserve"> PAGEREF _Toc516916804 \h </w:instrText>
        </w:r>
        <w:r>
          <w:rPr>
            <w:noProof/>
            <w:webHidden/>
          </w:rPr>
        </w:r>
        <w:r>
          <w:rPr>
            <w:noProof/>
            <w:webHidden/>
          </w:rPr>
          <w:fldChar w:fldCharType="separate"/>
        </w:r>
        <w:r w:rsidR="00840288">
          <w:rPr>
            <w:noProof/>
            <w:webHidden/>
          </w:rPr>
          <w:t>40</w:t>
        </w:r>
        <w:r>
          <w:rPr>
            <w:noProof/>
            <w:webHidden/>
          </w:rPr>
          <w:fldChar w:fldCharType="end"/>
        </w:r>
      </w:hyperlink>
    </w:p>
    <w:p w14:paraId="7C40FA7E" w14:textId="645AB24D" w:rsidR="00A979E9" w:rsidRDefault="00A979E9">
      <w:pPr>
        <w:pStyle w:val="23"/>
        <w:tabs>
          <w:tab w:val="left" w:pos="1134"/>
          <w:tab w:val="right" w:leader="dot" w:pos="9345"/>
        </w:tabs>
        <w:rPr>
          <w:rFonts w:asciiTheme="minorHAnsi" w:hAnsiTheme="minorHAnsi"/>
          <w:noProof/>
          <w:sz w:val="22"/>
          <w:lang w:eastAsia="ru-RU"/>
        </w:rPr>
      </w:pPr>
      <w:hyperlink w:anchor="_Toc516916805" w:history="1">
        <w:r w:rsidRPr="00B66489">
          <w:rPr>
            <w:rStyle w:val="af8"/>
            <w:noProof/>
          </w:rPr>
          <w:t>2.3</w:t>
        </w:r>
        <w:r>
          <w:rPr>
            <w:rFonts w:asciiTheme="minorHAnsi" w:hAnsiTheme="minorHAnsi"/>
            <w:noProof/>
            <w:sz w:val="22"/>
            <w:lang w:eastAsia="ru-RU"/>
          </w:rPr>
          <w:tab/>
        </w:r>
        <w:r w:rsidRPr="00B66489">
          <w:rPr>
            <w:rStyle w:val="af8"/>
            <w:noProof/>
          </w:rPr>
          <w:t>Периодические граничные условия</w:t>
        </w:r>
        <w:r>
          <w:rPr>
            <w:noProof/>
            <w:webHidden/>
          </w:rPr>
          <w:tab/>
        </w:r>
        <w:r>
          <w:rPr>
            <w:noProof/>
            <w:webHidden/>
          </w:rPr>
          <w:fldChar w:fldCharType="begin"/>
        </w:r>
        <w:r>
          <w:rPr>
            <w:noProof/>
            <w:webHidden/>
          </w:rPr>
          <w:instrText xml:space="preserve"> PAGEREF _Toc516916805 \h </w:instrText>
        </w:r>
        <w:r>
          <w:rPr>
            <w:noProof/>
            <w:webHidden/>
          </w:rPr>
        </w:r>
        <w:r>
          <w:rPr>
            <w:noProof/>
            <w:webHidden/>
          </w:rPr>
          <w:fldChar w:fldCharType="separate"/>
        </w:r>
        <w:r w:rsidR="00840288">
          <w:rPr>
            <w:noProof/>
            <w:webHidden/>
          </w:rPr>
          <w:t>41</w:t>
        </w:r>
        <w:r>
          <w:rPr>
            <w:noProof/>
            <w:webHidden/>
          </w:rPr>
          <w:fldChar w:fldCharType="end"/>
        </w:r>
      </w:hyperlink>
    </w:p>
    <w:p w14:paraId="63D6A61D" w14:textId="2084D44C" w:rsidR="00A979E9" w:rsidRDefault="00A979E9">
      <w:pPr>
        <w:pStyle w:val="23"/>
        <w:tabs>
          <w:tab w:val="left" w:pos="1134"/>
          <w:tab w:val="right" w:leader="dot" w:pos="9345"/>
        </w:tabs>
        <w:rPr>
          <w:rFonts w:asciiTheme="minorHAnsi" w:hAnsiTheme="minorHAnsi"/>
          <w:noProof/>
          <w:sz w:val="22"/>
          <w:lang w:eastAsia="ru-RU"/>
        </w:rPr>
      </w:pPr>
      <w:hyperlink w:anchor="_Toc516916806" w:history="1">
        <w:r w:rsidRPr="00B66489">
          <w:rPr>
            <w:rStyle w:val="af8"/>
            <w:noProof/>
          </w:rPr>
          <w:t>2.4</w:t>
        </w:r>
        <w:r>
          <w:rPr>
            <w:rFonts w:asciiTheme="minorHAnsi" w:hAnsiTheme="minorHAnsi"/>
            <w:noProof/>
            <w:sz w:val="22"/>
            <w:lang w:eastAsia="ru-RU"/>
          </w:rPr>
          <w:tab/>
        </w:r>
        <w:r w:rsidRPr="00B66489">
          <w:rPr>
            <w:rStyle w:val="af8"/>
            <w:noProof/>
          </w:rPr>
          <w:t>Молекулярная статика.</w:t>
        </w:r>
        <w:r>
          <w:rPr>
            <w:noProof/>
            <w:webHidden/>
          </w:rPr>
          <w:tab/>
        </w:r>
        <w:r>
          <w:rPr>
            <w:noProof/>
            <w:webHidden/>
          </w:rPr>
          <w:fldChar w:fldCharType="begin"/>
        </w:r>
        <w:r>
          <w:rPr>
            <w:noProof/>
            <w:webHidden/>
          </w:rPr>
          <w:instrText xml:space="preserve"> PAGEREF _Toc516916806 \h </w:instrText>
        </w:r>
        <w:r>
          <w:rPr>
            <w:noProof/>
            <w:webHidden/>
          </w:rPr>
        </w:r>
        <w:r>
          <w:rPr>
            <w:noProof/>
            <w:webHidden/>
          </w:rPr>
          <w:fldChar w:fldCharType="separate"/>
        </w:r>
        <w:r w:rsidR="00840288">
          <w:rPr>
            <w:noProof/>
            <w:webHidden/>
          </w:rPr>
          <w:t>42</w:t>
        </w:r>
        <w:r>
          <w:rPr>
            <w:noProof/>
            <w:webHidden/>
          </w:rPr>
          <w:fldChar w:fldCharType="end"/>
        </w:r>
      </w:hyperlink>
    </w:p>
    <w:p w14:paraId="3CAF8791" w14:textId="4D33B3B4" w:rsidR="00A979E9" w:rsidRDefault="00A979E9">
      <w:pPr>
        <w:pStyle w:val="31"/>
        <w:tabs>
          <w:tab w:val="left" w:pos="1874"/>
          <w:tab w:val="right" w:leader="dot" w:pos="9345"/>
        </w:tabs>
        <w:rPr>
          <w:rFonts w:asciiTheme="minorHAnsi" w:hAnsiTheme="minorHAnsi"/>
          <w:noProof/>
          <w:sz w:val="22"/>
          <w:lang w:eastAsia="ru-RU"/>
        </w:rPr>
      </w:pPr>
      <w:hyperlink w:anchor="_Toc516916807" w:history="1">
        <w:r w:rsidRPr="00B66489">
          <w:rPr>
            <w:rStyle w:val="af8"/>
            <w:noProof/>
          </w:rPr>
          <w:t>2.4.1</w:t>
        </w:r>
        <w:r>
          <w:rPr>
            <w:rFonts w:asciiTheme="minorHAnsi" w:hAnsiTheme="minorHAnsi"/>
            <w:noProof/>
            <w:sz w:val="22"/>
            <w:lang w:eastAsia="ru-RU"/>
          </w:rPr>
          <w:tab/>
        </w:r>
        <w:r w:rsidRPr="00B66489">
          <w:rPr>
            <w:rStyle w:val="af8"/>
            <w:noProof/>
          </w:rPr>
          <w:t>Основы метода.</w:t>
        </w:r>
        <w:r>
          <w:rPr>
            <w:noProof/>
            <w:webHidden/>
          </w:rPr>
          <w:tab/>
        </w:r>
        <w:r>
          <w:rPr>
            <w:noProof/>
            <w:webHidden/>
          </w:rPr>
          <w:fldChar w:fldCharType="begin"/>
        </w:r>
        <w:r>
          <w:rPr>
            <w:noProof/>
            <w:webHidden/>
          </w:rPr>
          <w:instrText xml:space="preserve"> PAGEREF _Toc516916807 \h </w:instrText>
        </w:r>
        <w:r>
          <w:rPr>
            <w:noProof/>
            <w:webHidden/>
          </w:rPr>
        </w:r>
        <w:r>
          <w:rPr>
            <w:noProof/>
            <w:webHidden/>
          </w:rPr>
          <w:fldChar w:fldCharType="separate"/>
        </w:r>
        <w:r w:rsidR="00840288">
          <w:rPr>
            <w:noProof/>
            <w:webHidden/>
          </w:rPr>
          <w:t>42</w:t>
        </w:r>
        <w:r>
          <w:rPr>
            <w:noProof/>
            <w:webHidden/>
          </w:rPr>
          <w:fldChar w:fldCharType="end"/>
        </w:r>
      </w:hyperlink>
    </w:p>
    <w:p w14:paraId="34F0A822" w14:textId="39166A2A" w:rsidR="00A979E9" w:rsidRDefault="00A979E9">
      <w:pPr>
        <w:pStyle w:val="31"/>
        <w:tabs>
          <w:tab w:val="left" w:pos="1874"/>
          <w:tab w:val="right" w:leader="dot" w:pos="9345"/>
        </w:tabs>
        <w:rPr>
          <w:rFonts w:asciiTheme="minorHAnsi" w:hAnsiTheme="minorHAnsi"/>
          <w:noProof/>
          <w:sz w:val="22"/>
          <w:lang w:eastAsia="ru-RU"/>
        </w:rPr>
      </w:pPr>
      <w:hyperlink w:anchor="_Toc516916808" w:history="1">
        <w:r w:rsidRPr="00B66489">
          <w:rPr>
            <w:rStyle w:val="af8"/>
            <w:noProof/>
          </w:rPr>
          <w:t>2.4.2</w:t>
        </w:r>
        <w:r>
          <w:rPr>
            <w:rFonts w:asciiTheme="minorHAnsi" w:hAnsiTheme="minorHAnsi"/>
            <w:noProof/>
            <w:sz w:val="22"/>
            <w:lang w:eastAsia="ru-RU"/>
          </w:rPr>
          <w:tab/>
        </w:r>
        <w:r w:rsidRPr="00B66489">
          <w:rPr>
            <w:rStyle w:val="af8"/>
            <w:noProof/>
          </w:rPr>
          <w:t>Методы поиска</w:t>
        </w:r>
        <w:r>
          <w:rPr>
            <w:noProof/>
            <w:webHidden/>
          </w:rPr>
          <w:tab/>
        </w:r>
        <w:r>
          <w:rPr>
            <w:noProof/>
            <w:webHidden/>
          </w:rPr>
          <w:fldChar w:fldCharType="begin"/>
        </w:r>
        <w:r>
          <w:rPr>
            <w:noProof/>
            <w:webHidden/>
          </w:rPr>
          <w:instrText xml:space="preserve"> PAGEREF _Toc516916808 \h </w:instrText>
        </w:r>
        <w:r>
          <w:rPr>
            <w:noProof/>
            <w:webHidden/>
          </w:rPr>
        </w:r>
        <w:r>
          <w:rPr>
            <w:noProof/>
            <w:webHidden/>
          </w:rPr>
          <w:fldChar w:fldCharType="separate"/>
        </w:r>
        <w:r w:rsidR="00840288">
          <w:rPr>
            <w:noProof/>
            <w:webHidden/>
          </w:rPr>
          <w:t>44</w:t>
        </w:r>
        <w:r>
          <w:rPr>
            <w:noProof/>
            <w:webHidden/>
          </w:rPr>
          <w:fldChar w:fldCharType="end"/>
        </w:r>
      </w:hyperlink>
    </w:p>
    <w:p w14:paraId="0F6EEDC1" w14:textId="3CE2A151" w:rsidR="00A979E9" w:rsidRDefault="00A979E9">
      <w:pPr>
        <w:pStyle w:val="31"/>
        <w:tabs>
          <w:tab w:val="left" w:pos="1874"/>
          <w:tab w:val="right" w:leader="dot" w:pos="9345"/>
        </w:tabs>
        <w:rPr>
          <w:rFonts w:asciiTheme="minorHAnsi" w:hAnsiTheme="minorHAnsi"/>
          <w:noProof/>
          <w:sz w:val="22"/>
          <w:lang w:eastAsia="ru-RU"/>
        </w:rPr>
      </w:pPr>
      <w:hyperlink w:anchor="_Toc516916809" w:history="1">
        <w:r w:rsidRPr="00B66489">
          <w:rPr>
            <w:rStyle w:val="af8"/>
            <w:noProof/>
          </w:rPr>
          <w:t>2.4.3</w:t>
        </w:r>
        <w:r>
          <w:rPr>
            <w:rFonts w:asciiTheme="minorHAnsi" w:hAnsiTheme="minorHAnsi"/>
            <w:noProof/>
            <w:sz w:val="22"/>
            <w:lang w:eastAsia="ru-RU"/>
          </w:rPr>
          <w:tab/>
        </w:r>
        <w:r w:rsidRPr="00B66489">
          <w:rPr>
            <w:rStyle w:val="af8"/>
            <w:noProof/>
          </w:rPr>
          <w:t>Градиентный метод</w:t>
        </w:r>
        <w:r>
          <w:rPr>
            <w:noProof/>
            <w:webHidden/>
          </w:rPr>
          <w:tab/>
        </w:r>
        <w:r>
          <w:rPr>
            <w:noProof/>
            <w:webHidden/>
          </w:rPr>
          <w:fldChar w:fldCharType="begin"/>
        </w:r>
        <w:r>
          <w:rPr>
            <w:noProof/>
            <w:webHidden/>
          </w:rPr>
          <w:instrText xml:space="preserve"> PAGEREF _Toc516916809 \h </w:instrText>
        </w:r>
        <w:r>
          <w:rPr>
            <w:noProof/>
            <w:webHidden/>
          </w:rPr>
        </w:r>
        <w:r>
          <w:rPr>
            <w:noProof/>
            <w:webHidden/>
          </w:rPr>
          <w:fldChar w:fldCharType="separate"/>
        </w:r>
        <w:r w:rsidR="00840288">
          <w:rPr>
            <w:noProof/>
            <w:webHidden/>
          </w:rPr>
          <w:t>44</w:t>
        </w:r>
        <w:r>
          <w:rPr>
            <w:noProof/>
            <w:webHidden/>
          </w:rPr>
          <w:fldChar w:fldCharType="end"/>
        </w:r>
      </w:hyperlink>
    </w:p>
    <w:p w14:paraId="2DA3D0F1" w14:textId="64448E5E" w:rsidR="00A979E9" w:rsidRDefault="00A979E9">
      <w:pPr>
        <w:pStyle w:val="31"/>
        <w:tabs>
          <w:tab w:val="left" w:pos="1874"/>
          <w:tab w:val="right" w:leader="dot" w:pos="9345"/>
        </w:tabs>
        <w:rPr>
          <w:rFonts w:asciiTheme="minorHAnsi" w:hAnsiTheme="minorHAnsi"/>
          <w:noProof/>
          <w:sz w:val="22"/>
          <w:lang w:eastAsia="ru-RU"/>
        </w:rPr>
      </w:pPr>
      <w:hyperlink w:anchor="_Toc516916810" w:history="1">
        <w:r w:rsidRPr="00B66489">
          <w:rPr>
            <w:rStyle w:val="af8"/>
            <w:noProof/>
          </w:rPr>
          <w:t>2.4.4</w:t>
        </w:r>
        <w:r>
          <w:rPr>
            <w:rFonts w:asciiTheme="minorHAnsi" w:hAnsiTheme="minorHAnsi"/>
            <w:noProof/>
            <w:sz w:val="22"/>
            <w:lang w:eastAsia="ru-RU"/>
          </w:rPr>
          <w:tab/>
        </w:r>
        <w:r w:rsidRPr="00B66489">
          <w:rPr>
            <w:rStyle w:val="af8"/>
            <w:noProof/>
          </w:rPr>
          <w:t>Метод Ньютона</w:t>
        </w:r>
        <w:r>
          <w:rPr>
            <w:noProof/>
            <w:webHidden/>
          </w:rPr>
          <w:tab/>
        </w:r>
        <w:r>
          <w:rPr>
            <w:noProof/>
            <w:webHidden/>
          </w:rPr>
          <w:fldChar w:fldCharType="begin"/>
        </w:r>
        <w:r>
          <w:rPr>
            <w:noProof/>
            <w:webHidden/>
          </w:rPr>
          <w:instrText xml:space="preserve"> PAGEREF _Toc516916810 \h </w:instrText>
        </w:r>
        <w:r>
          <w:rPr>
            <w:noProof/>
            <w:webHidden/>
          </w:rPr>
        </w:r>
        <w:r>
          <w:rPr>
            <w:noProof/>
            <w:webHidden/>
          </w:rPr>
          <w:fldChar w:fldCharType="separate"/>
        </w:r>
        <w:r w:rsidR="00840288">
          <w:rPr>
            <w:noProof/>
            <w:webHidden/>
          </w:rPr>
          <w:t>45</w:t>
        </w:r>
        <w:r>
          <w:rPr>
            <w:noProof/>
            <w:webHidden/>
          </w:rPr>
          <w:fldChar w:fldCharType="end"/>
        </w:r>
      </w:hyperlink>
    </w:p>
    <w:p w14:paraId="00938080" w14:textId="3F74C62C" w:rsidR="00A979E9" w:rsidRDefault="00A979E9">
      <w:pPr>
        <w:pStyle w:val="23"/>
        <w:tabs>
          <w:tab w:val="left" w:pos="1134"/>
          <w:tab w:val="right" w:leader="dot" w:pos="9345"/>
        </w:tabs>
        <w:rPr>
          <w:rFonts w:asciiTheme="minorHAnsi" w:hAnsiTheme="minorHAnsi"/>
          <w:noProof/>
          <w:sz w:val="22"/>
          <w:lang w:eastAsia="ru-RU"/>
        </w:rPr>
      </w:pPr>
      <w:hyperlink w:anchor="_Toc516916811" w:history="1">
        <w:r w:rsidRPr="00B66489">
          <w:rPr>
            <w:rStyle w:val="af8"/>
            <w:noProof/>
          </w:rPr>
          <w:t>2.5</w:t>
        </w:r>
        <w:r>
          <w:rPr>
            <w:rFonts w:asciiTheme="minorHAnsi" w:hAnsiTheme="minorHAnsi"/>
            <w:noProof/>
            <w:sz w:val="22"/>
            <w:lang w:eastAsia="ru-RU"/>
          </w:rPr>
          <w:tab/>
        </w:r>
        <w:r w:rsidRPr="00B66489">
          <w:rPr>
            <w:rStyle w:val="af8"/>
            <w:noProof/>
          </w:rPr>
          <w:t>Молекулярная динамика.</w:t>
        </w:r>
        <w:r>
          <w:rPr>
            <w:noProof/>
            <w:webHidden/>
          </w:rPr>
          <w:tab/>
        </w:r>
        <w:r>
          <w:rPr>
            <w:noProof/>
            <w:webHidden/>
          </w:rPr>
          <w:fldChar w:fldCharType="begin"/>
        </w:r>
        <w:r>
          <w:rPr>
            <w:noProof/>
            <w:webHidden/>
          </w:rPr>
          <w:instrText xml:space="preserve"> PAGEREF _Toc516916811 \h </w:instrText>
        </w:r>
        <w:r>
          <w:rPr>
            <w:noProof/>
            <w:webHidden/>
          </w:rPr>
        </w:r>
        <w:r>
          <w:rPr>
            <w:noProof/>
            <w:webHidden/>
          </w:rPr>
          <w:fldChar w:fldCharType="separate"/>
        </w:r>
        <w:r w:rsidR="00840288">
          <w:rPr>
            <w:noProof/>
            <w:webHidden/>
          </w:rPr>
          <w:t>48</w:t>
        </w:r>
        <w:r>
          <w:rPr>
            <w:noProof/>
            <w:webHidden/>
          </w:rPr>
          <w:fldChar w:fldCharType="end"/>
        </w:r>
      </w:hyperlink>
    </w:p>
    <w:p w14:paraId="35B564E6" w14:textId="175B8DC4" w:rsidR="00A979E9" w:rsidRDefault="00A979E9">
      <w:pPr>
        <w:pStyle w:val="31"/>
        <w:tabs>
          <w:tab w:val="left" w:pos="1874"/>
          <w:tab w:val="right" w:leader="dot" w:pos="9345"/>
        </w:tabs>
        <w:rPr>
          <w:rFonts w:asciiTheme="minorHAnsi" w:hAnsiTheme="minorHAnsi"/>
          <w:noProof/>
          <w:sz w:val="22"/>
          <w:lang w:eastAsia="ru-RU"/>
        </w:rPr>
      </w:pPr>
      <w:hyperlink w:anchor="_Toc516916812" w:history="1">
        <w:r w:rsidRPr="00B66489">
          <w:rPr>
            <w:rStyle w:val="af8"/>
            <w:noProof/>
          </w:rPr>
          <w:t>2.5.1</w:t>
        </w:r>
        <w:r>
          <w:rPr>
            <w:rFonts w:asciiTheme="minorHAnsi" w:hAnsiTheme="minorHAnsi"/>
            <w:noProof/>
            <w:sz w:val="22"/>
            <w:lang w:eastAsia="ru-RU"/>
          </w:rPr>
          <w:tab/>
        </w:r>
        <w:r w:rsidRPr="00B66489">
          <w:rPr>
            <w:rStyle w:val="af8"/>
            <w:noProof/>
          </w:rPr>
          <w:t>Основы метода</w:t>
        </w:r>
        <w:r>
          <w:rPr>
            <w:noProof/>
            <w:webHidden/>
          </w:rPr>
          <w:tab/>
        </w:r>
        <w:r>
          <w:rPr>
            <w:noProof/>
            <w:webHidden/>
          </w:rPr>
          <w:fldChar w:fldCharType="begin"/>
        </w:r>
        <w:r>
          <w:rPr>
            <w:noProof/>
            <w:webHidden/>
          </w:rPr>
          <w:instrText xml:space="preserve"> PAGEREF _Toc516916812 \h </w:instrText>
        </w:r>
        <w:r>
          <w:rPr>
            <w:noProof/>
            <w:webHidden/>
          </w:rPr>
        </w:r>
        <w:r>
          <w:rPr>
            <w:noProof/>
            <w:webHidden/>
          </w:rPr>
          <w:fldChar w:fldCharType="separate"/>
        </w:r>
        <w:r w:rsidR="00840288">
          <w:rPr>
            <w:noProof/>
            <w:webHidden/>
          </w:rPr>
          <w:t>48</w:t>
        </w:r>
        <w:r>
          <w:rPr>
            <w:noProof/>
            <w:webHidden/>
          </w:rPr>
          <w:fldChar w:fldCharType="end"/>
        </w:r>
      </w:hyperlink>
    </w:p>
    <w:p w14:paraId="0AECA074" w14:textId="5B384B4F" w:rsidR="00A979E9" w:rsidRDefault="00A979E9">
      <w:pPr>
        <w:pStyle w:val="31"/>
        <w:tabs>
          <w:tab w:val="left" w:pos="1874"/>
          <w:tab w:val="right" w:leader="dot" w:pos="9345"/>
        </w:tabs>
        <w:rPr>
          <w:rFonts w:asciiTheme="minorHAnsi" w:hAnsiTheme="minorHAnsi"/>
          <w:noProof/>
          <w:sz w:val="22"/>
          <w:lang w:eastAsia="ru-RU"/>
        </w:rPr>
      </w:pPr>
      <w:hyperlink w:anchor="_Toc516916813" w:history="1">
        <w:r w:rsidRPr="00B66489">
          <w:rPr>
            <w:rStyle w:val="af8"/>
            <w:noProof/>
          </w:rPr>
          <w:t>2.5.2</w:t>
        </w:r>
        <w:r>
          <w:rPr>
            <w:rFonts w:asciiTheme="minorHAnsi" w:hAnsiTheme="minorHAnsi"/>
            <w:noProof/>
            <w:sz w:val="22"/>
            <w:lang w:eastAsia="ru-RU"/>
          </w:rPr>
          <w:tab/>
        </w:r>
        <w:r w:rsidRPr="00B66489">
          <w:rPr>
            <w:rStyle w:val="af8"/>
            <w:noProof/>
          </w:rPr>
          <w:t>Алгоритмы интегрирования уравнений движения.</w:t>
        </w:r>
        <w:r>
          <w:rPr>
            <w:noProof/>
            <w:webHidden/>
          </w:rPr>
          <w:tab/>
        </w:r>
        <w:r>
          <w:rPr>
            <w:noProof/>
            <w:webHidden/>
          </w:rPr>
          <w:fldChar w:fldCharType="begin"/>
        </w:r>
        <w:r>
          <w:rPr>
            <w:noProof/>
            <w:webHidden/>
          </w:rPr>
          <w:instrText xml:space="preserve"> PAGEREF _Toc516916813 \h </w:instrText>
        </w:r>
        <w:r>
          <w:rPr>
            <w:noProof/>
            <w:webHidden/>
          </w:rPr>
        </w:r>
        <w:r>
          <w:rPr>
            <w:noProof/>
            <w:webHidden/>
          </w:rPr>
          <w:fldChar w:fldCharType="separate"/>
        </w:r>
        <w:r w:rsidR="00840288">
          <w:rPr>
            <w:noProof/>
            <w:webHidden/>
          </w:rPr>
          <w:t>48</w:t>
        </w:r>
        <w:r>
          <w:rPr>
            <w:noProof/>
            <w:webHidden/>
          </w:rPr>
          <w:fldChar w:fldCharType="end"/>
        </w:r>
      </w:hyperlink>
    </w:p>
    <w:p w14:paraId="32D4395D" w14:textId="441E2C86" w:rsidR="00A979E9" w:rsidRDefault="00A979E9">
      <w:pPr>
        <w:pStyle w:val="31"/>
        <w:tabs>
          <w:tab w:val="left" w:pos="1874"/>
          <w:tab w:val="right" w:leader="dot" w:pos="9345"/>
        </w:tabs>
        <w:rPr>
          <w:rFonts w:asciiTheme="minorHAnsi" w:hAnsiTheme="minorHAnsi"/>
          <w:noProof/>
          <w:sz w:val="22"/>
          <w:lang w:eastAsia="ru-RU"/>
        </w:rPr>
      </w:pPr>
      <w:hyperlink w:anchor="_Toc516916814" w:history="1">
        <w:r w:rsidRPr="00B66489">
          <w:rPr>
            <w:rStyle w:val="af8"/>
            <w:noProof/>
          </w:rPr>
          <w:t>2.5.3</w:t>
        </w:r>
        <w:r>
          <w:rPr>
            <w:rFonts w:asciiTheme="minorHAnsi" w:hAnsiTheme="minorHAnsi"/>
            <w:noProof/>
            <w:sz w:val="22"/>
            <w:lang w:eastAsia="ru-RU"/>
          </w:rPr>
          <w:tab/>
        </w:r>
        <w:r w:rsidRPr="00B66489">
          <w:rPr>
            <w:rStyle w:val="af8"/>
            <w:noProof/>
          </w:rPr>
          <w:t>Статистические ансамбли.</w:t>
        </w:r>
        <w:r>
          <w:rPr>
            <w:noProof/>
            <w:webHidden/>
          </w:rPr>
          <w:tab/>
        </w:r>
        <w:r>
          <w:rPr>
            <w:noProof/>
            <w:webHidden/>
          </w:rPr>
          <w:fldChar w:fldCharType="begin"/>
        </w:r>
        <w:r>
          <w:rPr>
            <w:noProof/>
            <w:webHidden/>
          </w:rPr>
          <w:instrText xml:space="preserve"> PAGEREF _Toc516916814 \h </w:instrText>
        </w:r>
        <w:r>
          <w:rPr>
            <w:noProof/>
            <w:webHidden/>
          </w:rPr>
        </w:r>
        <w:r>
          <w:rPr>
            <w:noProof/>
            <w:webHidden/>
          </w:rPr>
          <w:fldChar w:fldCharType="separate"/>
        </w:r>
        <w:r w:rsidR="00840288">
          <w:rPr>
            <w:noProof/>
            <w:webHidden/>
          </w:rPr>
          <w:t>50</w:t>
        </w:r>
        <w:r>
          <w:rPr>
            <w:noProof/>
            <w:webHidden/>
          </w:rPr>
          <w:fldChar w:fldCharType="end"/>
        </w:r>
      </w:hyperlink>
    </w:p>
    <w:p w14:paraId="12A9799B" w14:textId="70B17550" w:rsidR="00A979E9" w:rsidRDefault="00A979E9">
      <w:pPr>
        <w:pStyle w:val="31"/>
        <w:tabs>
          <w:tab w:val="left" w:pos="1874"/>
          <w:tab w:val="right" w:leader="dot" w:pos="9345"/>
        </w:tabs>
        <w:rPr>
          <w:rFonts w:asciiTheme="minorHAnsi" w:hAnsiTheme="minorHAnsi"/>
          <w:noProof/>
          <w:sz w:val="22"/>
          <w:lang w:eastAsia="ru-RU"/>
        </w:rPr>
      </w:pPr>
      <w:hyperlink w:anchor="_Toc516916815" w:history="1">
        <w:r w:rsidRPr="00B66489">
          <w:rPr>
            <w:rStyle w:val="af8"/>
            <w:noProof/>
          </w:rPr>
          <w:t>2.5.4</w:t>
        </w:r>
        <w:r>
          <w:rPr>
            <w:rFonts w:asciiTheme="minorHAnsi" w:hAnsiTheme="minorHAnsi"/>
            <w:noProof/>
            <w:sz w:val="22"/>
            <w:lang w:eastAsia="ru-RU"/>
          </w:rPr>
          <w:tab/>
        </w:r>
        <w:r w:rsidRPr="00B66489">
          <w:rPr>
            <w:rStyle w:val="af8"/>
            <w:noProof/>
          </w:rPr>
          <w:t>Термостат.</w:t>
        </w:r>
        <w:r>
          <w:rPr>
            <w:noProof/>
            <w:webHidden/>
          </w:rPr>
          <w:tab/>
        </w:r>
        <w:r>
          <w:rPr>
            <w:noProof/>
            <w:webHidden/>
          </w:rPr>
          <w:fldChar w:fldCharType="begin"/>
        </w:r>
        <w:r>
          <w:rPr>
            <w:noProof/>
            <w:webHidden/>
          </w:rPr>
          <w:instrText xml:space="preserve"> PAGEREF _Toc516916815 \h </w:instrText>
        </w:r>
        <w:r>
          <w:rPr>
            <w:noProof/>
            <w:webHidden/>
          </w:rPr>
        </w:r>
        <w:r>
          <w:rPr>
            <w:noProof/>
            <w:webHidden/>
          </w:rPr>
          <w:fldChar w:fldCharType="separate"/>
        </w:r>
        <w:r w:rsidR="00840288">
          <w:rPr>
            <w:noProof/>
            <w:webHidden/>
          </w:rPr>
          <w:t>50</w:t>
        </w:r>
        <w:r>
          <w:rPr>
            <w:noProof/>
            <w:webHidden/>
          </w:rPr>
          <w:fldChar w:fldCharType="end"/>
        </w:r>
      </w:hyperlink>
    </w:p>
    <w:p w14:paraId="0AAAFA77" w14:textId="6F556C24" w:rsidR="00A979E9" w:rsidRDefault="00A979E9">
      <w:pPr>
        <w:pStyle w:val="23"/>
        <w:tabs>
          <w:tab w:val="left" w:pos="1134"/>
          <w:tab w:val="right" w:leader="dot" w:pos="9345"/>
        </w:tabs>
        <w:rPr>
          <w:rFonts w:asciiTheme="minorHAnsi" w:hAnsiTheme="minorHAnsi"/>
          <w:noProof/>
          <w:sz w:val="22"/>
          <w:lang w:eastAsia="ru-RU"/>
        </w:rPr>
      </w:pPr>
      <w:hyperlink w:anchor="_Toc516916816" w:history="1">
        <w:r w:rsidRPr="00B66489">
          <w:rPr>
            <w:rStyle w:val="af8"/>
            <w:noProof/>
          </w:rPr>
          <w:t>2.6</w:t>
        </w:r>
        <w:r>
          <w:rPr>
            <w:rFonts w:asciiTheme="minorHAnsi" w:hAnsiTheme="minorHAnsi"/>
            <w:noProof/>
            <w:sz w:val="22"/>
            <w:lang w:eastAsia="ru-RU"/>
          </w:rPr>
          <w:tab/>
        </w:r>
        <w:r w:rsidRPr="00B66489">
          <w:rPr>
            <w:rStyle w:val="af8"/>
            <w:noProof/>
          </w:rPr>
          <w:t>Описание межатомного взаимодействия.</w:t>
        </w:r>
        <w:r>
          <w:rPr>
            <w:noProof/>
            <w:webHidden/>
          </w:rPr>
          <w:tab/>
        </w:r>
        <w:r>
          <w:rPr>
            <w:noProof/>
            <w:webHidden/>
          </w:rPr>
          <w:fldChar w:fldCharType="begin"/>
        </w:r>
        <w:r>
          <w:rPr>
            <w:noProof/>
            <w:webHidden/>
          </w:rPr>
          <w:instrText xml:space="preserve"> PAGEREF _Toc516916816 \h </w:instrText>
        </w:r>
        <w:r>
          <w:rPr>
            <w:noProof/>
            <w:webHidden/>
          </w:rPr>
        </w:r>
        <w:r>
          <w:rPr>
            <w:noProof/>
            <w:webHidden/>
          </w:rPr>
          <w:fldChar w:fldCharType="separate"/>
        </w:r>
        <w:r w:rsidR="00840288">
          <w:rPr>
            <w:noProof/>
            <w:webHidden/>
          </w:rPr>
          <w:t>52</w:t>
        </w:r>
        <w:r>
          <w:rPr>
            <w:noProof/>
            <w:webHidden/>
          </w:rPr>
          <w:fldChar w:fldCharType="end"/>
        </w:r>
      </w:hyperlink>
    </w:p>
    <w:p w14:paraId="5C5761D3" w14:textId="3986C502" w:rsidR="00A979E9" w:rsidRDefault="00A979E9">
      <w:pPr>
        <w:pStyle w:val="31"/>
        <w:tabs>
          <w:tab w:val="left" w:pos="1874"/>
          <w:tab w:val="right" w:leader="dot" w:pos="9345"/>
        </w:tabs>
        <w:rPr>
          <w:rFonts w:asciiTheme="minorHAnsi" w:hAnsiTheme="minorHAnsi"/>
          <w:noProof/>
          <w:sz w:val="22"/>
          <w:lang w:eastAsia="ru-RU"/>
        </w:rPr>
      </w:pPr>
      <w:hyperlink w:anchor="_Toc516916817" w:history="1">
        <w:r w:rsidRPr="00B66489">
          <w:rPr>
            <w:rStyle w:val="af8"/>
            <w:noProof/>
          </w:rPr>
          <w:t>2.6.1</w:t>
        </w:r>
        <w:r>
          <w:rPr>
            <w:rFonts w:asciiTheme="minorHAnsi" w:hAnsiTheme="minorHAnsi"/>
            <w:noProof/>
            <w:sz w:val="22"/>
            <w:lang w:eastAsia="ru-RU"/>
          </w:rPr>
          <w:tab/>
        </w:r>
        <w:r w:rsidRPr="00B66489">
          <w:rPr>
            <w:rStyle w:val="af8"/>
            <w:noProof/>
          </w:rPr>
          <w:t>Энергии и силы</w:t>
        </w:r>
        <w:r>
          <w:rPr>
            <w:noProof/>
            <w:webHidden/>
          </w:rPr>
          <w:tab/>
        </w:r>
        <w:r>
          <w:rPr>
            <w:noProof/>
            <w:webHidden/>
          </w:rPr>
          <w:fldChar w:fldCharType="begin"/>
        </w:r>
        <w:r>
          <w:rPr>
            <w:noProof/>
            <w:webHidden/>
          </w:rPr>
          <w:instrText xml:space="preserve"> PAGEREF _Toc516916817 \h </w:instrText>
        </w:r>
        <w:r>
          <w:rPr>
            <w:noProof/>
            <w:webHidden/>
          </w:rPr>
        </w:r>
        <w:r>
          <w:rPr>
            <w:noProof/>
            <w:webHidden/>
          </w:rPr>
          <w:fldChar w:fldCharType="separate"/>
        </w:r>
        <w:r w:rsidR="00840288">
          <w:rPr>
            <w:noProof/>
            <w:webHidden/>
          </w:rPr>
          <w:t>52</w:t>
        </w:r>
        <w:r>
          <w:rPr>
            <w:noProof/>
            <w:webHidden/>
          </w:rPr>
          <w:fldChar w:fldCharType="end"/>
        </w:r>
      </w:hyperlink>
    </w:p>
    <w:p w14:paraId="1F50B724" w14:textId="040652EF" w:rsidR="00A979E9" w:rsidRDefault="00A979E9">
      <w:pPr>
        <w:pStyle w:val="31"/>
        <w:tabs>
          <w:tab w:val="left" w:pos="1874"/>
          <w:tab w:val="right" w:leader="dot" w:pos="9345"/>
        </w:tabs>
        <w:rPr>
          <w:rFonts w:asciiTheme="minorHAnsi" w:hAnsiTheme="minorHAnsi"/>
          <w:noProof/>
          <w:sz w:val="22"/>
          <w:lang w:eastAsia="ru-RU"/>
        </w:rPr>
      </w:pPr>
      <w:hyperlink w:anchor="_Toc516916818" w:history="1">
        <w:r w:rsidRPr="00B66489">
          <w:rPr>
            <w:rStyle w:val="af8"/>
            <w:noProof/>
          </w:rPr>
          <w:t>2.6.2</w:t>
        </w:r>
        <w:r>
          <w:rPr>
            <w:rFonts w:asciiTheme="minorHAnsi" w:hAnsiTheme="minorHAnsi"/>
            <w:noProof/>
            <w:sz w:val="22"/>
            <w:lang w:eastAsia="ru-RU"/>
          </w:rPr>
          <w:tab/>
        </w:r>
        <w:r w:rsidRPr="00B66489">
          <w:rPr>
            <w:rStyle w:val="af8"/>
            <w:noProof/>
          </w:rPr>
          <w:t>Полуэмпирические потенциалы.</w:t>
        </w:r>
        <w:r>
          <w:rPr>
            <w:noProof/>
            <w:webHidden/>
          </w:rPr>
          <w:tab/>
        </w:r>
        <w:r>
          <w:rPr>
            <w:noProof/>
            <w:webHidden/>
          </w:rPr>
          <w:fldChar w:fldCharType="begin"/>
        </w:r>
        <w:r>
          <w:rPr>
            <w:noProof/>
            <w:webHidden/>
          </w:rPr>
          <w:instrText xml:space="preserve"> PAGEREF _Toc516916818 \h </w:instrText>
        </w:r>
        <w:r>
          <w:rPr>
            <w:noProof/>
            <w:webHidden/>
          </w:rPr>
        </w:r>
        <w:r>
          <w:rPr>
            <w:noProof/>
            <w:webHidden/>
          </w:rPr>
          <w:fldChar w:fldCharType="separate"/>
        </w:r>
        <w:r w:rsidR="00840288">
          <w:rPr>
            <w:noProof/>
            <w:webHidden/>
          </w:rPr>
          <w:t>52</w:t>
        </w:r>
        <w:r>
          <w:rPr>
            <w:noProof/>
            <w:webHidden/>
          </w:rPr>
          <w:fldChar w:fldCharType="end"/>
        </w:r>
      </w:hyperlink>
    </w:p>
    <w:p w14:paraId="768EB199" w14:textId="31E79C18" w:rsidR="00A979E9" w:rsidRDefault="00A979E9">
      <w:pPr>
        <w:pStyle w:val="41"/>
        <w:tabs>
          <w:tab w:val="left" w:pos="2239"/>
          <w:tab w:val="right" w:leader="dot" w:pos="9345"/>
        </w:tabs>
        <w:rPr>
          <w:rFonts w:asciiTheme="minorHAnsi" w:hAnsiTheme="minorHAnsi"/>
          <w:noProof/>
          <w:sz w:val="22"/>
          <w:lang w:eastAsia="ru-RU"/>
        </w:rPr>
      </w:pPr>
      <w:hyperlink w:anchor="_Toc516916819" w:history="1">
        <w:r w:rsidRPr="00B66489">
          <w:rPr>
            <w:rStyle w:val="af8"/>
            <w:noProof/>
          </w:rPr>
          <w:t>2.6.2.1</w:t>
        </w:r>
        <w:r>
          <w:rPr>
            <w:rFonts w:asciiTheme="minorHAnsi" w:hAnsiTheme="minorHAnsi"/>
            <w:noProof/>
            <w:sz w:val="22"/>
            <w:lang w:eastAsia="ru-RU"/>
          </w:rPr>
          <w:tab/>
        </w:r>
        <w:r w:rsidRPr="00B66489">
          <w:rPr>
            <w:rStyle w:val="af8"/>
            <w:noProof/>
          </w:rPr>
          <w:t>Парные потенциалы.</w:t>
        </w:r>
        <w:r>
          <w:rPr>
            <w:noProof/>
            <w:webHidden/>
          </w:rPr>
          <w:tab/>
        </w:r>
        <w:r>
          <w:rPr>
            <w:noProof/>
            <w:webHidden/>
          </w:rPr>
          <w:fldChar w:fldCharType="begin"/>
        </w:r>
        <w:r>
          <w:rPr>
            <w:noProof/>
            <w:webHidden/>
          </w:rPr>
          <w:instrText xml:space="preserve"> PAGEREF _Toc516916819 \h </w:instrText>
        </w:r>
        <w:r>
          <w:rPr>
            <w:noProof/>
            <w:webHidden/>
          </w:rPr>
        </w:r>
        <w:r>
          <w:rPr>
            <w:noProof/>
            <w:webHidden/>
          </w:rPr>
          <w:fldChar w:fldCharType="separate"/>
        </w:r>
        <w:r w:rsidR="00840288">
          <w:rPr>
            <w:noProof/>
            <w:webHidden/>
          </w:rPr>
          <w:t>53</w:t>
        </w:r>
        <w:r>
          <w:rPr>
            <w:noProof/>
            <w:webHidden/>
          </w:rPr>
          <w:fldChar w:fldCharType="end"/>
        </w:r>
      </w:hyperlink>
    </w:p>
    <w:p w14:paraId="5B402C66" w14:textId="71AC897A" w:rsidR="00A979E9" w:rsidRDefault="00A979E9">
      <w:pPr>
        <w:pStyle w:val="41"/>
        <w:tabs>
          <w:tab w:val="left" w:pos="2239"/>
          <w:tab w:val="right" w:leader="dot" w:pos="9345"/>
        </w:tabs>
        <w:rPr>
          <w:rFonts w:asciiTheme="minorHAnsi" w:hAnsiTheme="minorHAnsi"/>
          <w:noProof/>
          <w:sz w:val="22"/>
          <w:lang w:eastAsia="ru-RU"/>
        </w:rPr>
      </w:pPr>
      <w:hyperlink w:anchor="_Toc516916820" w:history="1">
        <w:r w:rsidRPr="00B66489">
          <w:rPr>
            <w:rStyle w:val="af8"/>
            <w:noProof/>
          </w:rPr>
          <w:t>2.6.2.2</w:t>
        </w:r>
        <w:r>
          <w:rPr>
            <w:rFonts w:asciiTheme="minorHAnsi" w:hAnsiTheme="minorHAnsi"/>
            <w:noProof/>
            <w:sz w:val="22"/>
            <w:lang w:eastAsia="ru-RU"/>
          </w:rPr>
          <w:tab/>
        </w:r>
        <w:r w:rsidRPr="00B66489">
          <w:rPr>
            <w:rStyle w:val="af8"/>
            <w:noProof/>
          </w:rPr>
          <w:t>Многочастичные потенциалы.</w:t>
        </w:r>
        <w:r>
          <w:rPr>
            <w:noProof/>
            <w:webHidden/>
          </w:rPr>
          <w:tab/>
        </w:r>
        <w:r>
          <w:rPr>
            <w:noProof/>
            <w:webHidden/>
          </w:rPr>
          <w:fldChar w:fldCharType="begin"/>
        </w:r>
        <w:r>
          <w:rPr>
            <w:noProof/>
            <w:webHidden/>
          </w:rPr>
          <w:instrText xml:space="preserve"> PAGEREF _Toc516916820 \h </w:instrText>
        </w:r>
        <w:r>
          <w:rPr>
            <w:noProof/>
            <w:webHidden/>
          </w:rPr>
        </w:r>
        <w:r>
          <w:rPr>
            <w:noProof/>
            <w:webHidden/>
          </w:rPr>
          <w:fldChar w:fldCharType="separate"/>
        </w:r>
        <w:r w:rsidR="00840288">
          <w:rPr>
            <w:noProof/>
            <w:webHidden/>
          </w:rPr>
          <w:t>54</w:t>
        </w:r>
        <w:r>
          <w:rPr>
            <w:noProof/>
            <w:webHidden/>
          </w:rPr>
          <w:fldChar w:fldCharType="end"/>
        </w:r>
      </w:hyperlink>
    </w:p>
    <w:p w14:paraId="47F41B99" w14:textId="72D1CF10" w:rsidR="00A979E9" w:rsidRDefault="00A979E9">
      <w:pPr>
        <w:pStyle w:val="41"/>
        <w:tabs>
          <w:tab w:val="left" w:pos="2239"/>
          <w:tab w:val="right" w:leader="dot" w:pos="9345"/>
        </w:tabs>
        <w:rPr>
          <w:rFonts w:asciiTheme="minorHAnsi" w:hAnsiTheme="minorHAnsi"/>
          <w:noProof/>
          <w:sz w:val="22"/>
          <w:lang w:eastAsia="ru-RU"/>
        </w:rPr>
      </w:pPr>
      <w:hyperlink w:anchor="_Toc516916821" w:history="1">
        <w:r w:rsidRPr="00B66489">
          <w:rPr>
            <w:rStyle w:val="af8"/>
            <w:noProof/>
            <w:lang w:val="en-US"/>
          </w:rPr>
          <w:t>2.6.2.3</w:t>
        </w:r>
        <w:r>
          <w:rPr>
            <w:rFonts w:asciiTheme="minorHAnsi" w:hAnsiTheme="minorHAnsi"/>
            <w:noProof/>
            <w:sz w:val="22"/>
            <w:lang w:eastAsia="ru-RU"/>
          </w:rPr>
          <w:tab/>
        </w:r>
        <w:r w:rsidRPr="00B66489">
          <w:rPr>
            <w:rStyle w:val="af8"/>
            <w:noProof/>
          </w:rPr>
          <w:t xml:space="preserve">Потенциалы класса </w:t>
        </w:r>
        <w:r w:rsidRPr="00B66489">
          <w:rPr>
            <w:rStyle w:val="af8"/>
            <w:noProof/>
            <w:lang w:val="en-US"/>
          </w:rPr>
          <w:t>ReaxFF.</w:t>
        </w:r>
        <w:r>
          <w:rPr>
            <w:noProof/>
            <w:webHidden/>
          </w:rPr>
          <w:tab/>
        </w:r>
        <w:r>
          <w:rPr>
            <w:noProof/>
            <w:webHidden/>
          </w:rPr>
          <w:fldChar w:fldCharType="begin"/>
        </w:r>
        <w:r>
          <w:rPr>
            <w:noProof/>
            <w:webHidden/>
          </w:rPr>
          <w:instrText xml:space="preserve"> PAGEREF _Toc516916821 \h </w:instrText>
        </w:r>
        <w:r>
          <w:rPr>
            <w:noProof/>
            <w:webHidden/>
          </w:rPr>
        </w:r>
        <w:r>
          <w:rPr>
            <w:noProof/>
            <w:webHidden/>
          </w:rPr>
          <w:fldChar w:fldCharType="separate"/>
        </w:r>
        <w:r w:rsidR="00840288">
          <w:rPr>
            <w:noProof/>
            <w:webHidden/>
          </w:rPr>
          <w:t>55</w:t>
        </w:r>
        <w:r>
          <w:rPr>
            <w:noProof/>
            <w:webHidden/>
          </w:rPr>
          <w:fldChar w:fldCharType="end"/>
        </w:r>
      </w:hyperlink>
    </w:p>
    <w:p w14:paraId="7AD38E8D" w14:textId="354143C0" w:rsidR="00A979E9" w:rsidRDefault="00A979E9">
      <w:pPr>
        <w:pStyle w:val="41"/>
        <w:tabs>
          <w:tab w:val="left" w:pos="2239"/>
          <w:tab w:val="right" w:leader="dot" w:pos="9345"/>
        </w:tabs>
        <w:rPr>
          <w:rFonts w:asciiTheme="minorHAnsi" w:hAnsiTheme="minorHAnsi"/>
          <w:noProof/>
          <w:sz w:val="22"/>
          <w:lang w:eastAsia="ru-RU"/>
        </w:rPr>
      </w:pPr>
      <w:hyperlink w:anchor="_Toc516916822" w:history="1">
        <w:r w:rsidRPr="00B66489">
          <w:rPr>
            <w:rStyle w:val="af8"/>
            <w:noProof/>
            <w:lang w:val="en-US"/>
          </w:rPr>
          <w:t>2.6.2.4</w:t>
        </w:r>
        <w:r>
          <w:rPr>
            <w:rFonts w:asciiTheme="minorHAnsi" w:hAnsiTheme="minorHAnsi"/>
            <w:noProof/>
            <w:sz w:val="22"/>
            <w:lang w:eastAsia="ru-RU"/>
          </w:rPr>
          <w:tab/>
        </w:r>
        <w:r w:rsidRPr="00B66489">
          <w:rPr>
            <w:rStyle w:val="af8"/>
            <w:noProof/>
          </w:rPr>
          <w:t xml:space="preserve">Потенциалы класса </w:t>
        </w:r>
        <w:r w:rsidRPr="00B66489">
          <w:rPr>
            <w:rStyle w:val="af8"/>
            <w:noProof/>
            <w:lang w:val="en-US"/>
          </w:rPr>
          <w:t>EAM.</w:t>
        </w:r>
        <w:r>
          <w:rPr>
            <w:noProof/>
            <w:webHidden/>
          </w:rPr>
          <w:tab/>
        </w:r>
        <w:r>
          <w:rPr>
            <w:noProof/>
            <w:webHidden/>
          </w:rPr>
          <w:fldChar w:fldCharType="begin"/>
        </w:r>
        <w:r>
          <w:rPr>
            <w:noProof/>
            <w:webHidden/>
          </w:rPr>
          <w:instrText xml:space="preserve"> PAGEREF _Toc516916822 \h </w:instrText>
        </w:r>
        <w:r>
          <w:rPr>
            <w:noProof/>
            <w:webHidden/>
          </w:rPr>
        </w:r>
        <w:r>
          <w:rPr>
            <w:noProof/>
            <w:webHidden/>
          </w:rPr>
          <w:fldChar w:fldCharType="separate"/>
        </w:r>
        <w:r w:rsidR="00840288">
          <w:rPr>
            <w:noProof/>
            <w:webHidden/>
          </w:rPr>
          <w:t>55</w:t>
        </w:r>
        <w:r>
          <w:rPr>
            <w:noProof/>
            <w:webHidden/>
          </w:rPr>
          <w:fldChar w:fldCharType="end"/>
        </w:r>
      </w:hyperlink>
    </w:p>
    <w:p w14:paraId="2110AC7D" w14:textId="1EDC3B35" w:rsidR="00A979E9" w:rsidRDefault="00A979E9">
      <w:pPr>
        <w:pStyle w:val="41"/>
        <w:tabs>
          <w:tab w:val="left" w:pos="2239"/>
          <w:tab w:val="right" w:leader="dot" w:pos="9345"/>
        </w:tabs>
        <w:rPr>
          <w:rFonts w:asciiTheme="minorHAnsi" w:hAnsiTheme="minorHAnsi"/>
          <w:noProof/>
          <w:sz w:val="22"/>
          <w:lang w:eastAsia="ru-RU"/>
        </w:rPr>
      </w:pPr>
      <w:hyperlink w:anchor="_Toc516916823" w:history="1">
        <w:r w:rsidRPr="00B66489">
          <w:rPr>
            <w:rStyle w:val="af8"/>
            <w:noProof/>
          </w:rPr>
          <w:t>2.6.2.5</w:t>
        </w:r>
        <w:r>
          <w:rPr>
            <w:rFonts w:asciiTheme="minorHAnsi" w:hAnsiTheme="minorHAnsi"/>
            <w:noProof/>
            <w:sz w:val="22"/>
            <w:lang w:eastAsia="ru-RU"/>
          </w:rPr>
          <w:tab/>
        </w:r>
        <w:r w:rsidRPr="00B66489">
          <w:rPr>
            <w:rStyle w:val="af8"/>
            <w:noProof/>
          </w:rPr>
          <w:t>Выбор потенциала.</w:t>
        </w:r>
        <w:r>
          <w:rPr>
            <w:noProof/>
            <w:webHidden/>
          </w:rPr>
          <w:tab/>
        </w:r>
        <w:r>
          <w:rPr>
            <w:noProof/>
            <w:webHidden/>
          </w:rPr>
          <w:fldChar w:fldCharType="begin"/>
        </w:r>
        <w:r>
          <w:rPr>
            <w:noProof/>
            <w:webHidden/>
          </w:rPr>
          <w:instrText xml:space="preserve"> PAGEREF _Toc516916823 \h </w:instrText>
        </w:r>
        <w:r>
          <w:rPr>
            <w:noProof/>
            <w:webHidden/>
          </w:rPr>
        </w:r>
        <w:r>
          <w:rPr>
            <w:noProof/>
            <w:webHidden/>
          </w:rPr>
          <w:fldChar w:fldCharType="separate"/>
        </w:r>
        <w:r w:rsidR="00840288">
          <w:rPr>
            <w:noProof/>
            <w:webHidden/>
          </w:rPr>
          <w:t>56</w:t>
        </w:r>
        <w:r>
          <w:rPr>
            <w:noProof/>
            <w:webHidden/>
          </w:rPr>
          <w:fldChar w:fldCharType="end"/>
        </w:r>
      </w:hyperlink>
    </w:p>
    <w:p w14:paraId="17B5F53B" w14:textId="5BFDA1A3" w:rsidR="00A979E9" w:rsidRDefault="00A979E9">
      <w:pPr>
        <w:pStyle w:val="31"/>
        <w:tabs>
          <w:tab w:val="left" w:pos="1874"/>
          <w:tab w:val="right" w:leader="dot" w:pos="9345"/>
        </w:tabs>
        <w:rPr>
          <w:rFonts w:asciiTheme="minorHAnsi" w:hAnsiTheme="minorHAnsi"/>
          <w:noProof/>
          <w:sz w:val="22"/>
          <w:lang w:eastAsia="ru-RU"/>
        </w:rPr>
      </w:pPr>
      <w:hyperlink w:anchor="_Toc516916824" w:history="1">
        <w:r w:rsidRPr="00B66489">
          <w:rPr>
            <w:rStyle w:val="af8"/>
            <w:noProof/>
          </w:rPr>
          <w:t>2.6.3</w:t>
        </w:r>
        <w:r>
          <w:rPr>
            <w:rFonts w:asciiTheme="minorHAnsi" w:hAnsiTheme="minorHAnsi"/>
            <w:noProof/>
            <w:sz w:val="22"/>
            <w:lang w:eastAsia="ru-RU"/>
          </w:rPr>
          <w:tab/>
        </w:r>
        <w:r w:rsidRPr="00B66489">
          <w:rPr>
            <w:rStyle w:val="af8"/>
            <w:noProof/>
            <w:lang w:val="en-US"/>
          </w:rPr>
          <w:t xml:space="preserve">Ab-initio </w:t>
        </w:r>
        <w:r w:rsidRPr="00B66489">
          <w:rPr>
            <w:rStyle w:val="af8"/>
            <w:noProof/>
          </w:rPr>
          <w:t>моделирование</w:t>
        </w:r>
        <w:r>
          <w:rPr>
            <w:noProof/>
            <w:webHidden/>
          </w:rPr>
          <w:tab/>
        </w:r>
        <w:r>
          <w:rPr>
            <w:noProof/>
            <w:webHidden/>
          </w:rPr>
          <w:fldChar w:fldCharType="begin"/>
        </w:r>
        <w:r>
          <w:rPr>
            <w:noProof/>
            <w:webHidden/>
          </w:rPr>
          <w:instrText xml:space="preserve"> PAGEREF _Toc516916824 \h </w:instrText>
        </w:r>
        <w:r>
          <w:rPr>
            <w:noProof/>
            <w:webHidden/>
          </w:rPr>
        </w:r>
        <w:r>
          <w:rPr>
            <w:noProof/>
            <w:webHidden/>
          </w:rPr>
          <w:fldChar w:fldCharType="separate"/>
        </w:r>
        <w:r w:rsidR="00840288">
          <w:rPr>
            <w:noProof/>
            <w:webHidden/>
          </w:rPr>
          <w:t>57</w:t>
        </w:r>
        <w:r>
          <w:rPr>
            <w:noProof/>
            <w:webHidden/>
          </w:rPr>
          <w:fldChar w:fldCharType="end"/>
        </w:r>
      </w:hyperlink>
    </w:p>
    <w:p w14:paraId="3A8D864A" w14:textId="18B6FAAE" w:rsidR="00A979E9" w:rsidRDefault="00A979E9">
      <w:pPr>
        <w:pStyle w:val="23"/>
        <w:tabs>
          <w:tab w:val="left" w:pos="1134"/>
          <w:tab w:val="right" w:leader="dot" w:pos="9345"/>
        </w:tabs>
        <w:rPr>
          <w:rFonts w:asciiTheme="minorHAnsi" w:hAnsiTheme="minorHAnsi"/>
          <w:noProof/>
          <w:sz w:val="22"/>
          <w:lang w:eastAsia="ru-RU"/>
        </w:rPr>
      </w:pPr>
      <w:hyperlink w:anchor="_Toc516916825" w:history="1">
        <w:r w:rsidRPr="00B66489">
          <w:rPr>
            <w:rStyle w:val="af8"/>
            <w:noProof/>
            <w:lang w:val="en-US"/>
          </w:rPr>
          <w:t>2.7</w:t>
        </w:r>
        <w:r>
          <w:rPr>
            <w:rFonts w:asciiTheme="minorHAnsi" w:hAnsiTheme="minorHAnsi"/>
            <w:noProof/>
            <w:sz w:val="22"/>
            <w:lang w:eastAsia="ru-RU"/>
          </w:rPr>
          <w:tab/>
        </w:r>
        <w:r w:rsidRPr="00B66489">
          <w:rPr>
            <w:rStyle w:val="af8"/>
            <w:noProof/>
          </w:rPr>
          <w:t>Пакет молекулярно-динамического моделирования.</w:t>
        </w:r>
        <w:r>
          <w:rPr>
            <w:noProof/>
            <w:webHidden/>
          </w:rPr>
          <w:tab/>
        </w:r>
        <w:r>
          <w:rPr>
            <w:noProof/>
            <w:webHidden/>
          </w:rPr>
          <w:fldChar w:fldCharType="begin"/>
        </w:r>
        <w:r>
          <w:rPr>
            <w:noProof/>
            <w:webHidden/>
          </w:rPr>
          <w:instrText xml:space="preserve"> PAGEREF _Toc516916825 \h </w:instrText>
        </w:r>
        <w:r>
          <w:rPr>
            <w:noProof/>
            <w:webHidden/>
          </w:rPr>
        </w:r>
        <w:r>
          <w:rPr>
            <w:noProof/>
            <w:webHidden/>
          </w:rPr>
          <w:fldChar w:fldCharType="separate"/>
        </w:r>
        <w:r w:rsidR="00840288">
          <w:rPr>
            <w:noProof/>
            <w:webHidden/>
          </w:rPr>
          <w:t>60</w:t>
        </w:r>
        <w:r>
          <w:rPr>
            <w:noProof/>
            <w:webHidden/>
          </w:rPr>
          <w:fldChar w:fldCharType="end"/>
        </w:r>
      </w:hyperlink>
    </w:p>
    <w:p w14:paraId="6265A504" w14:textId="3CE9149A" w:rsidR="00A979E9" w:rsidRDefault="00A979E9">
      <w:pPr>
        <w:pStyle w:val="23"/>
        <w:tabs>
          <w:tab w:val="left" w:pos="1134"/>
          <w:tab w:val="right" w:leader="dot" w:pos="9345"/>
        </w:tabs>
        <w:rPr>
          <w:rFonts w:asciiTheme="minorHAnsi" w:hAnsiTheme="minorHAnsi"/>
          <w:noProof/>
          <w:sz w:val="22"/>
          <w:lang w:eastAsia="ru-RU"/>
        </w:rPr>
      </w:pPr>
      <w:hyperlink w:anchor="_Toc516916826" w:history="1">
        <w:r w:rsidRPr="00B66489">
          <w:rPr>
            <w:rStyle w:val="af8"/>
            <w:noProof/>
          </w:rPr>
          <w:t>2.8</w:t>
        </w:r>
        <w:r>
          <w:rPr>
            <w:rFonts w:asciiTheme="minorHAnsi" w:hAnsiTheme="minorHAnsi"/>
            <w:noProof/>
            <w:sz w:val="22"/>
            <w:lang w:eastAsia="ru-RU"/>
          </w:rPr>
          <w:tab/>
        </w:r>
        <w:r w:rsidRPr="00B66489">
          <w:rPr>
            <w:rStyle w:val="af8"/>
            <w:noProof/>
          </w:rPr>
          <w:t>Обработка и визуализация выходных данных.</w:t>
        </w:r>
        <w:r>
          <w:rPr>
            <w:noProof/>
            <w:webHidden/>
          </w:rPr>
          <w:tab/>
        </w:r>
        <w:r>
          <w:rPr>
            <w:noProof/>
            <w:webHidden/>
          </w:rPr>
          <w:fldChar w:fldCharType="begin"/>
        </w:r>
        <w:r>
          <w:rPr>
            <w:noProof/>
            <w:webHidden/>
          </w:rPr>
          <w:instrText xml:space="preserve"> PAGEREF _Toc516916826 \h </w:instrText>
        </w:r>
        <w:r>
          <w:rPr>
            <w:noProof/>
            <w:webHidden/>
          </w:rPr>
        </w:r>
        <w:r>
          <w:rPr>
            <w:noProof/>
            <w:webHidden/>
          </w:rPr>
          <w:fldChar w:fldCharType="separate"/>
        </w:r>
        <w:r w:rsidR="00840288">
          <w:rPr>
            <w:noProof/>
            <w:webHidden/>
          </w:rPr>
          <w:t>61</w:t>
        </w:r>
        <w:r>
          <w:rPr>
            <w:noProof/>
            <w:webHidden/>
          </w:rPr>
          <w:fldChar w:fldCharType="end"/>
        </w:r>
      </w:hyperlink>
    </w:p>
    <w:p w14:paraId="70786603" w14:textId="1FDA15CE" w:rsidR="00A979E9" w:rsidRDefault="00A979E9">
      <w:pPr>
        <w:pStyle w:val="31"/>
        <w:tabs>
          <w:tab w:val="left" w:pos="1874"/>
          <w:tab w:val="right" w:leader="dot" w:pos="9345"/>
        </w:tabs>
        <w:rPr>
          <w:rFonts w:asciiTheme="minorHAnsi" w:hAnsiTheme="minorHAnsi"/>
          <w:noProof/>
          <w:sz w:val="22"/>
          <w:lang w:eastAsia="ru-RU"/>
        </w:rPr>
      </w:pPr>
      <w:hyperlink w:anchor="_Toc516916827" w:history="1">
        <w:r w:rsidRPr="00B66489">
          <w:rPr>
            <w:rStyle w:val="af8"/>
            <w:noProof/>
          </w:rPr>
          <w:t>2.8.1</w:t>
        </w:r>
        <w:r>
          <w:rPr>
            <w:rFonts w:asciiTheme="minorHAnsi" w:hAnsiTheme="minorHAnsi"/>
            <w:noProof/>
            <w:sz w:val="22"/>
            <w:lang w:eastAsia="ru-RU"/>
          </w:rPr>
          <w:tab/>
        </w:r>
        <w:r w:rsidRPr="00B66489">
          <w:rPr>
            <w:rStyle w:val="af8"/>
            <w:noProof/>
          </w:rPr>
          <w:t xml:space="preserve">Пакет </w:t>
        </w:r>
        <w:r w:rsidRPr="00B66489">
          <w:rPr>
            <w:rStyle w:val="af8"/>
            <w:noProof/>
            <w:lang w:val="en-US"/>
          </w:rPr>
          <w:t>Ovito</w:t>
        </w:r>
        <w:r w:rsidRPr="00B66489">
          <w:rPr>
            <w:rStyle w:val="af8"/>
            <w:noProof/>
          </w:rPr>
          <w:t>.</w:t>
        </w:r>
        <w:r>
          <w:rPr>
            <w:noProof/>
            <w:webHidden/>
          </w:rPr>
          <w:tab/>
        </w:r>
        <w:r>
          <w:rPr>
            <w:noProof/>
            <w:webHidden/>
          </w:rPr>
          <w:fldChar w:fldCharType="begin"/>
        </w:r>
        <w:r>
          <w:rPr>
            <w:noProof/>
            <w:webHidden/>
          </w:rPr>
          <w:instrText xml:space="preserve"> PAGEREF _Toc516916827 \h </w:instrText>
        </w:r>
        <w:r>
          <w:rPr>
            <w:noProof/>
            <w:webHidden/>
          </w:rPr>
        </w:r>
        <w:r>
          <w:rPr>
            <w:noProof/>
            <w:webHidden/>
          </w:rPr>
          <w:fldChar w:fldCharType="separate"/>
        </w:r>
        <w:r w:rsidR="00840288">
          <w:rPr>
            <w:noProof/>
            <w:webHidden/>
          </w:rPr>
          <w:t>61</w:t>
        </w:r>
        <w:r>
          <w:rPr>
            <w:noProof/>
            <w:webHidden/>
          </w:rPr>
          <w:fldChar w:fldCharType="end"/>
        </w:r>
      </w:hyperlink>
    </w:p>
    <w:p w14:paraId="55EE7FF1" w14:textId="22D558E6" w:rsidR="00A979E9" w:rsidRDefault="00A979E9">
      <w:pPr>
        <w:pStyle w:val="31"/>
        <w:tabs>
          <w:tab w:val="left" w:pos="1874"/>
          <w:tab w:val="right" w:leader="dot" w:pos="9345"/>
        </w:tabs>
        <w:rPr>
          <w:rFonts w:asciiTheme="minorHAnsi" w:hAnsiTheme="minorHAnsi"/>
          <w:noProof/>
          <w:sz w:val="22"/>
          <w:lang w:eastAsia="ru-RU"/>
        </w:rPr>
      </w:pPr>
      <w:hyperlink w:anchor="_Toc516916828" w:history="1">
        <w:r w:rsidRPr="00B66489">
          <w:rPr>
            <w:rStyle w:val="af8"/>
            <w:noProof/>
          </w:rPr>
          <w:t>2.8.2</w:t>
        </w:r>
        <w:r>
          <w:rPr>
            <w:rFonts w:asciiTheme="minorHAnsi" w:hAnsiTheme="minorHAnsi"/>
            <w:noProof/>
            <w:sz w:val="22"/>
            <w:lang w:eastAsia="ru-RU"/>
          </w:rPr>
          <w:tab/>
        </w:r>
        <w:r w:rsidRPr="00B66489">
          <w:rPr>
            <w:rStyle w:val="af8"/>
            <w:noProof/>
          </w:rPr>
          <w:t xml:space="preserve">Пакет </w:t>
        </w:r>
        <w:r w:rsidRPr="00B66489">
          <w:rPr>
            <w:rStyle w:val="af8"/>
            <w:noProof/>
            <w:lang w:val="en-US"/>
          </w:rPr>
          <w:t>Origin</w:t>
        </w:r>
        <w:r w:rsidRPr="00B66489">
          <w:rPr>
            <w:rStyle w:val="af8"/>
            <w:noProof/>
          </w:rPr>
          <w:t>.</w:t>
        </w:r>
        <w:r>
          <w:rPr>
            <w:noProof/>
            <w:webHidden/>
          </w:rPr>
          <w:tab/>
        </w:r>
        <w:r>
          <w:rPr>
            <w:noProof/>
            <w:webHidden/>
          </w:rPr>
          <w:fldChar w:fldCharType="begin"/>
        </w:r>
        <w:r>
          <w:rPr>
            <w:noProof/>
            <w:webHidden/>
          </w:rPr>
          <w:instrText xml:space="preserve"> PAGEREF _Toc516916828 \h </w:instrText>
        </w:r>
        <w:r>
          <w:rPr>
            <w:noProof/>
            <w:webHidden/>
          </w:rPr>
        </w:r>
        <w:r>
          <w:rPr>
            <w:noProof/>
            <w:webHidden/>
          </w:rPr>
          <w:fldChar w:fldCharType="separate"/>
        </w:r>
        <w:r w:rsidR="00840288">
          <w:rPr>
            <w:noProof/>
            <w:webHidden/>
          </w:rPr>
          <w:t>62</w:t>
        </w:r>
        <w:r>
          <w:rPr>
            <w:noProof/>
            <w:webHidden/>
          </w:rPr>
          <w:fldChar w:fldCharType="end"/>
        </w:r>
      </w:hyperlink>
    </w:p>
    <w:p w14:paraId="39AF2E52" w14:textId="7F3D9960" w:rsidR="00A979E9" w:rsidRDefault="00A979E9">
      <w:pPr>
        <w:pStyle w:val="12"/>
        <w:rPr>
          <w:rFonts w:asciiTheme="minorHAnsi" w:hAnsiTheme="minorHAnsi"/>
          <w:noProof/>
          <w:sz w:val="22"/>
          <w:lang w:eastAsia="ru-RU"/>
        </w:rPr>
      </w:pPr>
      <w:hyperlink w:anchor="_Toc516916829" w:history="1">
        <w:r w:rsidRPr="00B66489">
          <w:rPr>
            <w:rStyle w:val="af8"/>
            <w:noProof/>
          </w:rPr>
          <w:t>3</w:t>
        </w:r>
        <w:r>
          <w:rPr>
            <w:rFonts w:asciiTheme="minorHAnsi" w:hAnsiTheme="minorHAnsi"/>
            <w:noProof/>
            <w:sz w:val="22"/>
            <w:lang w:eastAsia="ru-RU"/>
          </w:rPr>
          <w:tab/>
        </w:r>
        <w:r w:rsidRPr="00B66489">
          <w:rPr>
            <w:rStyle w:val="af8"/>
            <w:noProof/>
          </w:rPr>
          <w:t>Результаты и обсуждения</w:t>
        </w:r>
        <w:r>
          <w:rPr>
            <w:noProof/>
            <w:webHidden/>
          </w:rPr>
          <w:tab/>
        </w:r>
        <w:r>
          <w:rPr>
            <w:noProof/>
            <w:webHidden/>
          </w:rPr>
          <w:fldChar w:fldCharType="begin"/>
        </w:r>
        <w:r>
          <w:rPr>
            <w:noProof/>
            <w:webHidden/>
          </w:rPr>
          <w:instrText xml:space="preserve"> PAGEREF _Toc516916829 \h </w:instrText>
        </w:r>
        <w:r>
          <w:rPr>
            <w:noProof/>
            <w:webHidden/>
          </w:rPr>
        </w:r>
        <w:r>
          <w:rPr>
            <w:noProof/>
            <w:webHidden/>
          </w:rPr>
          <w:fldChar w:fldCharType="separate"/>
        </w:r>
        <w:r w:rsidR="00840288">
          <w:rPr>
            <w:noProof/>
            <w:webHidden/>
          </w:rPr>
          <w:t>63</w:t>
        </w:r>
        <w:r>
          <w:rPr>
            <w:noProof/>
            <w:webHidden/>
          </w:rPr>
          <w:fldChar w:fldCharType="end"/>
        </w:r>
      </w:hyperlink>
    </w:p>
    <w:p w14:paraId="1090DD9A" w14:textId="0DF85E27" w:rsidR="00A979E9" w:rsidRDefault="00A979E9">
      <w:pPr>
        <w:pStyle w:val="23"/>
        <w:tabs>
          <w:tab w:val="left" w:pos="1134"/>
          <w:tab w:val="right" w:leader="dot" w:pos="9345"/>
        </w:tabs>
        <w:rPr>
          <w:rFonts w:asciiTheme="minorHAnsi" w:hAnsiTheme="minorHAnsi"/>
          <w:noProof/>
          <w:sz w:val="22"/>
          <w:lang w:eastAsia="ru-RU"/>
        </w:rPr>
      </w:pPr>
      <w:hyperlink w:anchor="_Toc516916830" w:history="1">
        <w:r w:rsidRPr="00B66489">
          <w:rPr>
            <w:rStyle w:val="af8"/>
            <w:noProof/>
          </w:rPr>
          <w:t>3.1</w:t>
        </w:r>
        <w:r>
          <w:rPr>
            <w:rFonts w:asciiTheme="minorHAnsi" w:hAnsiTheme="minorHAnsi"/>
            <w:noProof/>
            <w:sz w:val="22"/>
            <w:lang w:eastAsia="ru-RU"/>
          </w:rPr>
          <w:tab/>
        </w:r>
        <w:r w:rsidRPr="00B66489">
          <w:rPr>
            <w:rStyle w:val="af8"/>
            <w:noProof/>
          </w:rPr>
          <w:t>Верификация потенциала.</w:t>
        </w:r>
        <w:r>
          <w:rPr>
            <w:noProof/>
            <w:webHidden/>
          </w:rPr>
          <w:tab/>
        </w:r>
        <w:r>
          <w:rPr>
            <w:noProof/>
            <w:webHidden/>
          </w:rPr>
          <w:fldChar w:fldCharType="begin"/>
        </w:r>
        <w:r>
          <w:rPr>
            <w:noProof/>
            <w:webHidden/>
          </w:rPr>
          <w:instrText xml:space="preserve"> PAGEREF _Toc516916830 \h </w:instrText>
        </w:r>
        <w:r>
          <w:rPr>
            <w:noProof/>
            <w:webHidden/>
          </w:rPr>
        </w:r>
        <w:r>
          <w:rPr>
            <w:noProof/>
            <w:webHidden/>
          </w:rPr>
          <w:fldChar w:fldCharType="separate"/>
        </w:r>
        <w:r w:rsidR="00840288">
          <w:rPr>
            <w:noProof/>
            <w:webHidden/>
          </w:rPr>
          <w:t>63</w:t>
        </w:r>
        <w:r>
          <w:rPr>
            <w:noProof/>
            <w:webHidden/>
          </w:rPr>
          <w:fldChar w:fldCharType="end"/>
        </w:r>
      </w:hyperlink>
    </w:p>
    <w:p w14:paraId="2092204F" w14:textId="29C64EC9" w:rsidR="00A979E9" w:rsidRDefault="00A979E9">
      <w:pPr>
        <w:pStyle w:val="23"/>
        <w:tabs>
          <w:tab w:val="left" w:pos="1134"/>
          <w:tab w:val="right" w:leader="dot" w:pos="9345"/>
        </w:tabs>
        <w:rPr>
          <w:rFonts w:asciiTheme="minorHAnsi" w:hAnsiTheme="minorHAnsi"/>
          <w:noProof/>
          <w:sz w:val="22"/>
          <w:lang w:eastAsia="ru-RU"/>
        </w:rPr>
      </w:pPr>
      <w:hyperlink w:anchor="_Toc516916831" w:history="1">
        <w:r w:rsidRPr="00B66489">
          <w:rPr>
            <w:rStyle w:val="af8"/>
            <w:noProof/>
          </w:rPr>
          <w:t>3.2</w:t>
        </w:r>
        <w:r>
          <w:rPr>
            <w:rFonts w:asciiTheme="minorHAnsi" w:hAnsiTheme="minorHAnsi"/>
            <w:noProof/>
            <w:sz w:val="22"/>
            <w:lang w:eastAsia="ru-RU"/>
          </w:rPr>
          <w:tab/>
        </w:r>
        <w:r w:rsidRPr="00B66489">
          <w:rPr>
            <w:rStyle w:val="af8"/>
            <w:noProof/>
          </w:rPr>
          <w:t>Подбор параметров моделируемой системы.</w:t>
        </w:r>
        <w:r>
          <w:rPr>
            <w:noProof/>
            <w:webHidden/>
          </w:rPr>
          <w:tab/>
        </w:r>
        <w:r>
          <w:rPr>
            <w:noProof/>
            <w:webHidden/>
          </w:rPr>
          <w:fldChar w:fldCharType="begin"/>
        </w:r>
        <w:r>
          <w:rPr>
            <w:noProof/>
            <w:webHidden/>
          </w:rPr>
          <w:instrText xml:space="preserve"> PAGEREF _Toc516916831 \h </w:instrText>
        </w:r>
        <w:r>
          <w:rPr>
            <w:noProof/>
            <w:webHidden/>
          </w:rPr>
        </w:r>
        <w:r>
          <w:rPr>
            <w:noProof/>
            <w:webHidden/>
          </w:rPr>
          <w:fldChar w:fldCharType="separate"/>
        </w:r>
        <w:r w:rsidR="00840288">
          <w:rPr>
            <w:noProof/>
            <w:webHidden/>
          </w:rPr>
          <w:t>64</w:t>
        </w:r>
        <w:r>
          <w:rPr>
            <w:noProof/>
            <w:webHidden/>
          </w:rPr>
          <w:fldChar w:fldCharType="end"/>
        </w:r>
      </w:hyperlink>
    </w:p>
    <w:p w14:paraId="20EE357E" w14:textId="3FE06B3C" w:rsidR="00A979E9" w:rsidRDefault="00A979E9">
      <w:pPr>
        <w:pStyle w:val="23"/>
        <w:tabs>
          <w:tab w:val="left" w:pos="1134"/>
          <w:tab w:val="right" w:leader="dot" w:pos="9345"/>
        </w:tabs>
        <w:rPr>
          <w:rFonts w:asciiTheme="minorHAnsi" w:hAnsiTheme="minorHAnsi"/>
          <w:noProof/>
          <w:sz w:val="22"/>
          <w:lang w:eastAsia="ru-RU"/>
        </w:rPr>
      </w:pPr>
      <w:hyperlink w:anchor="_Toc516916832" w:history="1">
        <w:r w:rsidRPr="00B66489">
          <w:rPr>
            <w:rStyle w:val="af8"/>
            <w:noProof/>
          </w:rPr>
          <w:t>3.3</w:t>
        </w:r>
        <w:r>
          <w:rPr>
            <w:rFonts w:asciiTheme="minorHAnsi" w:hAnsiTheme="minorHAnsi"/>
            <w:noProof/>
            <w:sz w:val="22"/>
            <w:lang w:eastAsia="ru-RU"/>
          </w:rPr>
          <w:tab/>
        </w:r>
        <w:r w:rsidRPr="00B66489">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Pr>
            <w:noProof/>
            <w:webHidden/>
          </w:rPr>
          <w:tab/>
        </w:r>
        <w:r>
          <w:rPr>
            <w:noProof/>
            <w:webHidden/>
          </w:rPr>
          <w:fldChar w:fldCharType="begin"/>
        </w:r>
        <w:r>
          <w:rPr>
            <w:noProof/>
            <w:webHidden/>
          </w:rPr>
          <w:instrText xml:space="preserve"> PAGEREF _Toc516916832 \h </w:instrText>
        </w:r>
        <w:r>
          <w:rPr>
            <w:noProof/>
            <w:webHidden/>
          </w:rPr>
        </w:r>
        <w:r>
          <w:rPr>
            <w:noProof/>
            <w:webHidden/>
          </w:rPr>
          <w:fldChar w:fldCharType="separate"/>
        </w:r>
        <w:r w:rsidR="00840288">
          <w:rPr>
            <w:noProof/>
            <w:webHidden/>
          </w:rPr>
          <w:t>66</w:t>
        </w:r>
        <w:r>
          <w:rPr>
            <w:noProof/>
            <w:webHidden/>
          </w:rPr>
          <w:fldChar w:fldCharType="end"/>
        </w:r>
      </w:hyperlink>
    </w:p>
    <w:p w14:paraId="6D86DE7D" w14:textId="593773A6" w:rsidR="00A979E9" w:rsidRDefault="00A979E9">
      <w:pPr>
        <w:pStyle w:val="31"/>
        <w:tabs>
          <w:tab w:val="left" w:pos="1874"/>
          <w:tab w:val="right" w:leader="dot" w:pos="9345"/>
        </w:tabs>
        <w:rPr>
          <w:rFonts w:asciiTheme="minorHAnsi" w:hAnsiTheme="minorHAnsi"/>
          <w:noProof/>
          <w:sz w:val="22"/>
          <w:lang w:eastAsia="ru-RU"/>
        </w:rPr>
      </w:pPr>
      <w:hyperlink w:anchor="_Toc516916833" w:history="1">
        <w:r w:rsidRPr="00B66489">
          <w:rPr>
            <w:rStyle w:val="af8"/>
            <w:rFonts w:cs="Times New Roman"/>
            <w:noProof/>
          </w:rPr>
          <w:t>3.3.1</w:t>
        </w:r>
        <w:r>
          <w:rPr>
            <w:rFonts w:asciiTheme="minorHAnsi" w:hAnsiTheme="minorHAnsi"/>
            <w:noProof/>
            <w:sz w:val="22"/>
            <w:lang w:eastAsia="ru-RU"/>
          </w:rPr>
          <w:tab/>
        </w:r>
        <w:r w:rsidRPr="00B66489">
          <w:rPr>
            <w:rStyle w:val="af8"/>
            <w:rFonts w:cs="Times New Roman"/>
            <w:noProof/>
          </w:rPr>
          <w:t xml:space="preserve">Моделирование взаимодействия поверхности стали с молекулярным кислородом </w:t>
        </w:r>
        <w:r w:rsidRPr="00B66489">
          <w:rPr>
            <w:rStyle w:val="af8"/>
            <w:rFonts w:cs="Times New Roman"/>
            <w:noProof/>
            <w:lang w:val="en-US"/>
          </w:rPr>
          <w:t>ab</w:t>
        </w:r>
        <w:r w:rsidRPr="00B66489">
          <w:rPr>
            <w:rStyle w:val="af8"/>
            <w:rFonts w:cs="Times New Roman"/>
            <w:noProof/>
          </w:rPr>
          <w:t>-</w:t>
        </w:r>
        <w:r w:rsidRPr="00B66489">
          <w:rPr>
            <w:rStyle w:val="af8"/>
            <w:rFonts w:cs="Times New Roman"/>
            <w:noProof/>
            <w:lang w:val="en-US"/>
          </w:rPr>
          <w:t>initio</w:t>
        </w:r>
        <w:r w:rsidRPr="00B66489">
          <w:rPr>
            <w:rStyle w:val="af8"/>
            <w:rFonts w:cs="Times New Roman"/>
            <w:noProof/>
          </w:rPr>
          <w:t xml:space="preserve"> методами.</w:t>
        </w:r>
        <w:r>
          <w:rPr>
            <w:noProof/>
            <w:webHidden/>
          </w:rPr>
          <w:tab/>
        </w:r>
        <w:r>
          <w:rPr>
            <w:noProof/>
            <w:webHidden/>
          </w:rPr>
          <w:fldChar w:fldCharType="begin"/>
        </w:r>
        <w:r>
          <w:rPr>
            <w:noProof/>
            <w:webHidden/>
          </w:rPr>
          <w:instrText xml:space="preserve"> PAGEREF _Toc516916833 \h </w:instrText>
        </w:r>
        <w:r>
          <w:rPr>
            <w:noProof/>
            <w:webHidden/>
          </w:rPr>
        </w:r>
        <w:r>
          <w:rPr>
            <w:noProof/>
            <w:webHidden/>
          </w:rPr>
          <w:fldChar w:fldCharType="separate"/>
        </w:r>
        <w:r w:rsidR="00840288">
          <w:rPr>
            <w:noProof/>
            <w:webHidden/>
          </w:rPr>
          <w:t>66</w:t>
        </w:r>
        <w:r>
          <w:rPr>
            <w:noProof/>
            <w:webHidden/>
          </w:rPr>
          <w:fldChar w:fldCharType="end"/>
        </w:r>
      </w:hyperlink>
    </w:p>
    <w:p w14:paraId="6A1258B2" w14:textId="5A380118" w:rsidR="00A979E9" w:rsidRDefault="00A979E9">
      <w:pPr>
        <w:pStyle w:val="31"/>
        <w:tabs>
          <w:tab w:val="left" w:pos="1874"/>
          <w:tab w:val="right" w:leader="dot" w:pos="9345"/>
        </w:tabs>
        <w:rPr>
          <w:rFonts w:asciiTheme="minorHAnsi" w:hAnsiTheme="minorHAnsi"/>
          <w:noProof/>
          <w:sz w:val="22"/>
          <w:lang w:eastAsia="ru-RU"/>
        </w:rPr>
      </w:pPr>
      <w:hyperlink w:anchor="_Toc516916834" w:history="1">
        <w:r w:rsidRPr="00B66489">
          <w:rPr>
            <w:rStyle w:val="af8"/>
            <w:rFonts w:cs="Times New Roman"/>
            <w:noProof/>
          </w:rPr>
          <w:t>3.3.2</w:t>
        </w:r>
        <w:r>
          <w:rPr>
            <w:rFonts w:asciiTheme="minorHAnsi" w:hAnsiTheme="minorHAnsi"/>
            <w:noProof/>
            <w:sz w:val="22"/>
            <w:lang w:eastAsia="ru-RU"/>
          </w:rPr>
          <w:tab/>
        </w:r>
        <w:r w:rsidRPr="00B66489">
          <w:rPr>
            <w:rStyle w:val="af8"/>
            <w:rFonts w:cs="Times New Roman"/>
            <w:noProof/>
          </w:rPr>
          <w:t xml:space="preserve">Моделирование взаимодействия поверхности стали с молекулой </w:t>
        </w:r>
        <w:r w:rsidRPr="00B66489">
          <w:rPr>
            <w:rStyle w:val="af8"/>
            <w:rFonts w:cs="Times New Roman"/>
            <w:noProof/>
            <w:lang w:val="en-US"/>
          </w:rPr>
          <w:t>Pb</w:t>
        </w:r>
        <w:r w:rsidRPr="00B66489">
          <w:rPr>
            <w:rStyle w:val="af8"/>
            <w:rFonts w:cs="Times New Roman"/>
            <w:noProof/>
          </w:rPr>
          <w:noBreakHyphen/>
        </w:r>
        <w:r w:rsidRPr="00B66489">
          <w:rPr>
            <w:rStyle w:val="af8"/>
            <w:rFonts w:cs="Times New Roman"/>
            <w:noProof/>
            <w:lang w:val="en-US"/>
          </w:rPr>
          <w:t>O</w:t>
        </w:r>
        <w:r w:rsidRPr="00B66489">
          <w:rPr>
            <w:rStyle w:val="af8"/>
            <w:rFonts w:cs="Times New Roman"/>
            <w:noProof/>
          </w:rPr>
          <w:t xml:space="preserve"> методами </w:t>
        </w:r>
        <w:r w:rsidRPr="00B66489">
          <w:rPr>
            <w:rStyle w:val="af8"/>
            <w:rFonts w:cs="Times New Roman"/>
            <w:noProof/>
            <w:lang w:val="en-US"/>
          </w:rPr>
          <w:t>ab</w:t>
        </w:r>
        <w:r w:rsidRPr="00B66489">
          <w:rPr>
            <w:rStyle w:val="af8"/>
            <w:rFonts w:cs="Times New Roman"/>
            <w:noProof/>
          </w:rPr>
          <w:t>-</w:t>
        </w:r>
        <w:r w:rsidRPr="00B66489">
          <w:rPr>
            <w:rStyle w:val="af8"/>
            <w:rFonts w:cs="Times New Roman"/>
            <w:noProof/>
            <w:lang w:val="en-US"/>
          </w:rPr>
          <w:t>initio</w:t>
        </w:r>
        <w:r w:rsidRPr="00B66489">
          <w:rPr>
            <w:rStyle w:val="af8"/>
            <w:rFonts w:cs="Times New Roman"/>
            <w:noProof/>
          </w:rPr>
          <w:t>.</w:t>
        </w:r>
        <w:r>
          <w:rPr>
            <w:noProof/>
            <w:webHidden/>
          </w:rPr>
          <w:tab/>
        </w:r>
        <w:r>
          <w:rPr>
            <w:noProof/>
            <w:webHidden/>
          </w:rPr>
          <w:fldChar w:fldCharType="begin"/>
        </w:r>
        <w:r>
          <w:rPr>
            <w:noProof/>
            <w:webHidden/>
          </w:rPr>
          <w:instrText xml:space="preserve"> PAGEREF _Toc516916834 \h </w:instrText>
        </w:r>
        <w:r>
          <w:rPr>
            <w:noProof/>
            <w:webHidden/>
          </w:rPr>
        </w:r>
        <w:r>
          <w:rPr>
            <w:noProof/>
            <w:webHidden/>
          </w:rPr>
          <w:fldChar w:fldCharType="separate"/>
        </w:r>
        <w:r w:rsidR="00840288">
          <w:rPr>
            <w:noProof/>
            <w:webHidden/>
          </w:rPr>
          <w:t>70</w:t>
        </w:r>
        <w:r>
          <w:rPr>
            <w:noProof/>
            <w:webHidden/>
          </w:rPr>
          <w:fldChar w:fldCharType="end"/>
        </w:r>
      </w:hyperlink>
    </w:p>
    <w:p w14:paraId="5CE18518" w14:textId="5346BE5F" w:rsidR="00A979E9" w:rsidRDefault="00A979E9">
      <w:pPr>
        <w:pStyle w:val="31"/>
        <w:tabs>
          <w:tab w:val="left" w:pos="1874"/>
          <w:tab w:val="right" w:leader="dot" w:pos="9345"/>
        </w:tabs>
        <w:rPr>
          <w:rFonts w:asciiTheme="minorHAnsi" w:hAnsiTheme="minorHAnsi"/>
          <w:noProof/>
          <w:sz w:val="22"/>
          <w:lang w:eastAsia="ru-RU"/>
        </w:rPr>
      </w:pPr>
      <w:hyperlink w:anchor="_Toc516916835" w:history="1">
        <w:r w:rsidRPr="00B66489">
          <w:rPr>
            <w:rStyle w:val="af8"/>
            <w:noProof/>
          </w:rPr>
          <w:t>3.3.3</w:t>
        </w:r>
        <w:r>
          <w:rPr>
            <w:rFonts w:asciiTheme="minorHAnsi" w:hAnsiTheme="minorHAnsi"/>
            <w:noProof/>
            <w:sz w:val="22"/>
            <w:lang w:eastAsia="ru-RU"/>
          </w:rPr>
          <w:tab/>
        </w:r>
        <w:r w:rsidRPr="00B66489">
          <w:rPr>
            <w:rStyle w:val="af8"/>
            <w:noProof/>
          </w:rPr>
          <w:t>Адсорбция молекулы кислорода на поверхности чистого железа. Её диссоциация.</w:t>
        </w:r>
        <w:r>
          <w:rPr>
            <w:noProof/>
            <w:webHidden/>
          </w:rPr>
          <w:tab/>
        </w:r>
        <w:r>
          <w:rPr>
            <w:noProof/>
            <w:webHidden/>
          </w:rPr>
          <w:fldChar w:fldCharType="begin"/>
        </w:r>
        <w:r>
          <w:rPr>
            <w:noProof/>
            <w:webHidden/>
          </w:rPr>
          <w:instrText xml:space="preserve"> PAGEREF _Toc516916835 \h </w:instrText>
        </w:r>
        <w:r>
          <w:rPr>
            <w:noProof/>
            <w:webHidden/>
          </w:rPr>
        </w:r>
        <w:r>
          <w:rPr>
            <w:noProof/>
            <w:webHidden/>
          </w:rPr>
          <w:fldChar w:fldCharType="separate"/>
        </w:r>
        <w:r w:rsidR="00840288">
          <w:rPr>
            <w:noProof/>
            <w:webHidden/>
          </w:rPr>
          <w:t>74</w:t>
        </w:r>
        <w:r>
          <w:rPr>
            <w:noProof/>
            <w:webHidden/>
          </w:rPr>
          <w:fldChar w:fldCharType="end"/>
        </w:r>
      </w:hyperlink>
    </w:p>
    <w:p w14:paraId="52BBE127" w14:textId="5B6A934F" w:rsidR="00A979E9" w:rsidRDefault="00A979E9">
      <w:pPr>
        <w:pStyle w:val="31"/>
        <w:tabs>
          <w:tab w:val="left" w:pos="1874"/>
          <w:tab w:val="right" w:leader="dot" w:pos="9345"/>
        </w:tabs>
        <w:rPr>
          <w:rFonts w:asciiTheme="minorHAnsi" w:hAnsiTheme="minorHAnsi"/>
          <w:noProof/>
          <w:sz w:val="22"/>
          <w:lang w:eastAsia="ru-RU"/>
        </w:rPr>
      </w:pPr>
      <w:hyperlink w:anchor="_Toc516916836" w:history="1">
        <w:r w:rsidRPr="00B66489">
          <w:rPr>
            <w:rStyle w:val="af8"/>
            <w:noProof/>
          </w:rPr>
          <w:t>3.3.4</w:t>
        </w:r>
        <w:r>
          <w:rPr>
            <w:rFonts w:asciiTheme="minorHAnsi" w:hAnsiTheme="minorHAnsi"/>
            <w:noProof/>
            <w:sz w:val="22"/>
            <w:lang w:eastAsia="ru-RU"/>
          </w:rPr>
          <w:tab/>
        </w:r>
        <w:r w:rsidRPr="00B66489">
          <w:rPr>
            <w:rStyle w:val="af8"/>
            <w:noProof/>
          </w:rPr>
          <w:t>Движение атомарного кислорода по кристаллической решетке железа.</w:t>
        </w:r>
        <w:r>
          <w:rPr>
            <w:noProof/>
            <w:webHidden/>
          </w:rPr>
          <w:tab/>
        </w:r>
        <w:r>
          <w:rPr>
            <w:noProof/>
            <w:webHidden/>
          </w:rPr>
          <w:fldChar w:fldCharType="begin"/>
        </w:r>
        <w:r>
          <w:rPr>
            <w:noProof/>
            <w:webHidden/>
          </w:rPr>
          <w:instrText xml:space="preserve"> PAGEREF _Toc516916836 \h </w:instrText>
        </w:r>
        <w:r>
          <w:rPr>
            <w:noProof/>
            <w:webHidden/>
          </w:rPr>
        </w:r>
        <w:r>
          <w:rPr>
            <w:noProof/>
            <w:webHidden/>
          </w:rPr>
          <w:fldChar w:fldCharType="separate"/>
        </w:r>
        <w:r w:rsidR="00840288">
          <w:rPr>
            <w:noProof/>
            <w:webHidden/>
          </w:rPr>
          <w:t>78</w:t>
        </w:r>
        <w:r>
          <w:rPr>
            <w:noProof/>
            <w:webHidden/>
          </w:rPr>
          <w:fldChar w:fldCharType="end"/>
        </w:r>
      </w:hyperlink>
    </w:p>
    <w:p w14:paraId="0CB9838A" w14:textId="4292B698" w:rsidR="00A979E9" w:rsidRDefault="00A979E9">
      <w:pPr>
        <w:pStyle w:val="23"/>
        <w:tabs>
          <w:tab w:val="left" w:pos="1134"/>
          <w:tab w:val="right" w:leader="dot" w:pos="9345"/>
        </w:tabs>
        <w:rPr>
          <w:rFonts w:asciiTheme="minorHAnsi" w:hAnsiTheme="minorHAnsi"/>
          <w:noProof/>
          <w:sz w:val="22"/>
          <w:lang w:eastAsia="ru-RU"/>
        </w:rPr>
      </w:pPr>
      <w:hyperlink w:anchor="_Toc516916837" w:history="1">
        <w:r w:rsidRPr="00B66489">
          <w:rPr>
            <w:rStyle w:val="af8"/>
            <w:noProof/>
          </w:rPr>
          <w:t>3.4</w:t>
        </w:r>
        <w:r>
          <w:rPr>
            <w:rFonts w:asciiTheme="minorHAnsi" w:hAnsiTheme="minorHAnsi"/>
            <w:noProof/>
            <w:sz w:val="22"/>
            <w:lang w:eastAsia="ru-RU"/>
          </w:rPr>
          <w:tab/>
        </w:r>
        <w:r w:rsidRPr="00B66489">
          <w:rPr>
            <w:rStyle w:val="af8"/>
            <w:noProof/>
          </w:rPr>
          <w:t>Моделирование эволюции роста оксидной пленки на поверхности стали методами молекулярной динамики.</w:t>
        </w:r>
        <w:r>
          <w:rPr>
            <w:noProof/>
            <w:webHidden/>
          </w:rPr>
          <w:tab/>
        </w:r>
        <w:r>
          <w:rPr>
            <w:noProof/>
            <w:webHidden/>
          </w:rPr>
          <w:fldChar w:fldCharType="begin"/>
        </w:r>
        <w:r>
          <w:rPr>
            <w:noProof/>
            <w:webHidden/>
          </w:rPr>
          <w:instrText xml:space="preserve"> PAGEREF _Toc516916837 \h </w:instrText>
        </w:r>
        <w:r>
          <w:rPr>
            <w:noProof/>
            <w:webHidden/>
          </w:rPr>
        </w:r>
        <w:r>
          <w:rPr>
            <w:noProof/>
            <w:webHidden/>
          </w:rPr>
          <w:fldChar w:fldCharType="separate"/>
        </w:r>
        <w:r w:rsidR="00840288">
          <w:rPr>
            <w:noProof/>
            <w:webHidden/>
          </w:rPr>
          <w:t>79</w:t>
        </w:r>
        <w:r>
          <w:rPr>
            <w:noProof/>
            <w:webHidden/>
          </w:rPr>
          <w:fldChar w:fldCharType="end"/>
        </w:r>
      </w:hyperlink>
    </w:p>
    <w:p w14:paraId="43F80DF7" w14:textId="1FF13A13" w:rsidR="00A979E9" w:rsidRDefault="00A979E9">
      <w:pPr>
        <w:pStyle w:val="31"/>
        <w:tabs>
          <w:tab w:val="left" w:pos="1874"/>
          <w:tab w:val="right" w:leader="dot" w:pos="9345"/>
        </w:tabs>
        <w:rPr>
          <w:rFonts w:asciiTheme="minorHAnsi" w:hAnsiTheme="minorHAnsi"/>
          <w:noProof/>
          <w:sz w:val="22"/>
          <w:lang w:eastAsia="ru-RU"/>
        </w:rPr>
      </w:pPr>
      <w:hyperlink w:anchor="_Toc516916838" w:history="1">
        <w:r w:rsidRPr="00B66489">
          <w:rPr>
            <w:rStyle w:val="af8"/>
            <w:noProof/>
          </w:rPr>
          <w:t>3.4.1</w:t>
        </w:r>
        <w:r>
          <w:rPr>
            <w:rFonts w:asciiTheme="minorHAnsi" w:hAnsiTheme="minorHAnsi"/>
            <w:noProof/>
            <w:sz w:val="22"/>
            <w:lang w:eastAsia="ru-RU"/>
          </w:rPr>
          <w:tab/>
        </w:r>
        <w:r w:rsidRPr="00B66489">
          <w:rPr>
            <w:rStyle w:val="af8"/>
            <w:noProof/>
          </w:rPr>
          <w:t>Рост оксидной пленки на поверхности чистого железа.</w:t>
        </w:r>
        <w:r>
          <w:rPr>
            <w:noProof/>
            <w:webHidden/>
          </w:rPr>
          <w:tab/>
        </w:r>
        <w:r>
          <w:rPr>
            <w:noProof/>
            <w:webHidden/>
          </w:rPr>
          <w:fldChar w:fldCharType="begin"/>
        </w:r>
        <w:r>
          <w:rPr>
            <w:noProof/>
            <w:webHidden/>
          </w:rPr>
          <w:instrText xml:space="preserve"> PAGEREF _Toc516916838 \h </w:instrText>
        </w:r>
        <w:r>
          <w:rPr>
            <w:noProof/>
            <w:webHidden/>
          </w:rPr>
        </w:r>
        <w:r>
          <w:rPr>
            <w:noProof/>
            <w:webHidden/>
          </w:rPr>
          <w:fldChar w:fldCharType="separate"/>
        </w:r>
        <w:r w:rsidR="00840288">
          <w:rPr>
            <w:noProof/>
            <w:webHidden/>
          </w:rPr>
          <w:t>79</w:t>
        </w:r>
        <w:r>
          <w:rPr>
            <w:noProof/>
            <w:webHidden/>
          </w:rPr>
          <w:fldChar w:fldCharType="end"/>
        </w:r>
      </w:hyperlink>
    </w:p>
    <w:p w14:paraId="1E3C857D" w14:textId="305A4591" w:rsidR="00A979E9" w:rsidRDefault="00A979E9">
      <w:pPr>
        <w:pStyle w:val="31"/>
        <w:tabs>
          <w:tab w:val="left" w:pos="1874"/>
          <w:tab w:val="right" w:leader="dot" w:pos="9345"/>
        </w:tabs>
        <w:rPr>
          <w:rFonts w:asciiTheme="minorHAnsi" w:hAnsiTheme="minorHAnsi"/>
          <w:noProof/>
          <w:sz w:val="22"/>
          <w:lang w:eastAsia="ru-RU"/>
        </w:rPr>
      </w:pPr>
      <w:hyperlink w:anchor="_Toc516916839" w:history="1">
        <w:r w:rsidRPr="00B66489">
          <w:rPr>
            <w:rStyle w:val="af8"/>
            <w:noProof/>
          </w:rPr>
          <w:t>3.4.2</w:t>
        </w:r>
        <w:r>
          <w:rPr>
            <w:rFonts w:asciiTheme="minorHAnsi" w:hAnsiTheme="minorHAnsi"/>
            <w:noProof/>
            <w:sz w:val="22"/>
            <w:lang w:eastAsia="ru-RU"/>
          </w:rPr>
          <w:tab/>
        </w:r>
        <w:r w:rsidRPr="00B66489">
          <w:rPr>
            <w:rStyle w:val="af8"/>
            <w:noProof/>
          </w:rPr>
          <w:t>Рост оксидной пленки на поверхности системы железо - хром.</w:t>
        </w:r>
        <w:r>
          <w:rPr>
            <w:noProof/>
            <w:webHidden/>
          </w:rPr>
          <w:tab/>
        </w:r>
        <w:r>
          <w:rPr>
            <w:noProof/>
            <w:webHidden/>
          </w:rPr>
          <w:fldChar w:fldCharType="begin"/>
        </w:r>
        <w:r>
          <w:rPr>
            <w:noProof/>
            <w:webHidden/>
          </w:rPr>
          <w:instrText xml:space="preserve"> PAGEREF _Toc516916839 \h </w:instrText>
        </w:r>
        <w:r>
          <w:rPr>
            <w:noProof/>
            <w:webHidden/>
          </w:rPr>
        </w:r>
        <w:r>
          <w:rPr>
            <w:noProof/>
            <w:webHidden/>
          </w:rPr>
          <w:fldChar w:fldCharType="separate"/>
        </w:r>
        <w:r w:rsidR="00840288">
          <w:rPr>
            <w:noProof/>
            <w:webHidden/>
          </w:rPr>
          <w:t>86</w:t>
        </w:r>
        <w:r>
          <w:rPr>
            <w:noProof/>
            <w:webHidden/>
          </w:rPr>
          <w:fldChar w:fldCharType="end"/>
        </w:r>
      </w:hyperlink>
    </w:p>
    <w:p w14:paraId="12D9CE33" w14:textId="2EA4D432" w:rsidR="00A979E9" w:rsidRDefault="00A979E9">
      <w:pPr>
        <w:pStyle w:val="41"/>
        <w:tabs>
          <w:tab w:val="left" w:pos="2239"/>
          <w:tab w:val="right" w:leader="dot" w:pos="9345"/>
        </w:tabs>
        <w:rPr>
          <w:rFonts w:asciiTheme="minorHAnsi" w:hAnsiTheme="minorHAnsi"/>
          <w:noProof/>
          <w:sz w:val="22"/>
          <w:lang w:eastAsia="ru-RU"/>
        </w:rPr>
      </w:pPr>
      <w:hyperlink w:anchor="_Toc516916840" w:history="1">
        <w:r w:rsidRPr="00B66489">
          <w:rPr>
            <w:rStyle w:val="af8"/>
            <w:noProof/>
          </w:rPr>
          <w:t>3.4.2.1</w:t>
        </w:r>
        <w:r>
          <w:rPr>
            <w:rFonts w:asciiTheme="minorHAnsi" w:hAnsiTheme="minorHAnsi"/>
            <w:noProof/>
            <w:sz w:val="22"/>
            <w:lang w:eastAsia="ru-RU"/>
          </w:rPr>
          <w:tab/>
        </w:r>
        <w:r w:rsidRPr="00B66489">
          <w:rPr>
            <w:rStyle w:val="af8"/>
            <w:noProof/>
          </w:rPr>
          <w:t>Рост оксидной пленки на поверхности системы железо + обогащение хромом.</w:t>
        </w:r>
        <w:r>
          <w:rPr>
            <w:noProof/>
            <w:webHidden/>
          </w:rPr>
          <w:tab/>
        </w:r>
        <w:r>
          <w:rPr>
            <w:noProof/>
            <w:webHidden/>
          </w:rPr>
          <w:fldChar w:fldCharType="begin"/>
        </w:r>
        <w:r>
          <w:rPr>
            <w:noProof/>
            <w:webHidden/>
          </w:rPr>
          <w:instrText xml:space="preserve"> PAGEREF _Toc516916840 \h </w:instrText>
        </w:r>
        <w:r>
          <w:rPr>
            <w:noProof/>
            <w:webHidden/>
          </w:rPr>
        </w:r>
        <w:r>
          <w:rPr>
            <w:noProof/>
            <w:webHidden/>
          </w:rPr>
          <w:fldChar w:fldCharType="separate"/>
        </w:r>
        <w:r w:rsidR="00840288">
          <w:rPr>
            <w:noProof/>
            <w:webHidden/>
          </w:rPr>
          <w:t>90</w:t>
        </w:r>
        <w:r>
          <w:rPr>
            <w:noProof/>
            <w:webHidden/>
          </w:rPr>
          <w:fldChar w:fldCharType="end"/>
        </w:r>
      </w:hyperlink>
    </w:p>
    <w:p w14:paraId="48C8406F" w14:textId="7213682C" w:rsidR="00A979E9" w:rsidRDefault="00A979E9">
      <w:pPr>
        <w:pStyle w:val="31"/>
        <w:tabs>
          <w:tab w:val="left" w:pos="1874"/>
          <w:tab w:val="right" w:leader="dot" w:pos="9345"/>
        </w:tabs>
        <w:rPr>
          <w:rFonts w:asciiTheme="minorHAnsi" w:hAnsiTheme="minorHAnsi"/>
          <w:noProof/>
          <w:sz w:val="22"/>
          <w:lang w:eastAsia="ru-RU"/>
        </w:rPr>
      </w:pPr>
      <w:hyperlink w:anchor="_Toc516916841" w:history="1">
        <w:r w:rsidRPr="00B66489">
          <w:rPr>
            <w:rStyle w:val="af8"/>
            <w:noProof/>
          </w:rPr>
          <w:t>3.4.3</w:t>
        </w:r>
        <w:r>
          <w:rPr>
            <w:rFonts w:asciiTheme="minorHAnsi" w:hAnsiTheme="minorHAnsi"/>
            <w:noProof/>
            <w:sz w:val="22"/>
            <w:lang w:eastAsia="ru-RU"/>
          </w:rPr>
          <w:tab/>
        </w:r>
        <w:r w:rsidRPr="00B66489">
          <w:rPr>
            <w:rStyle w:val="af8"/>
            <w:noProof/>
          </w:rPr>
          <w:t>Рост оксидной пленки на поверхности системы железо - хром - алюминий.</w:t>
        </w:r>
        <w:r>
          <w:rPr>
            <w:noProof/>
            <w:webHidden/>
          </w:rPr>
          <w:tab/>
        </w:r>
        <w:r>
          <w:rPr>
            <w:noProof/>
            <w:webHidden/>
          </w:rPr>
          <w:fldChar w:fldCharType="begin"/>
        </w:r>
        <w:r>
          <w:rPr>
            <w:noProof/>
            <w:webHidden/>
          </w:rPr>
          <w:instrText xml:space="preserve"> PAGEREF _Toc516916841 \h </w:instrText>
        </w:r>
        <w:r>
          <w:rPr>
            <w:noProof/>
            <w:webHidden/>
          </w:rPr>
        </w:r>
        <w:r>
          <w:rPr>
            <w:noProof/>
            <w:webHidden/>
          </w:rPr>
          <w:fldChar w:fldCharType="separate"/>
        </w:r>
        <w:r w:rsidR="00840288">
          <w:rPr>
            <w:noProof/>
            <w:webHidden/>
          </w:rPr>
          <w:t>90</w:t>
        </w:r>
        <w:r>
          <w:rPr>
            <w:noProof/>
            <w:webHidden/>
          </w:rPr>
          <w:fldChar w:fldCharType="end"/>
        </w:r>
      </w:hyperlink>
    </w:p>
    <w:p w14:paraId="455CCE39" w14:textId="5379C935" w:rsidR="00A979E9" w:rsidRDefault="00A979E9">
      <w:pPr>
        <w:pStyle w:val="31"/>
        <w:tabs>
          <w:tab w:val="left" w:pos="1874"/>
          <w:tab w:val="right" w:leader="dot" w:pos="9345"/>
        </w:tabs>
        <w:rPr>
          <w:rFonts w:asciiTheme="minorHAnsi" w:hAnsiTheme="minorHAnsi"/>
          <w:noProof/>
          <w:sz w:val="22"/>
          <w:lang w:eastAsia="ru-RU"/>
        </w:rPr>
      </w:pPr>
      <w:hyperlink w:anchor="_Toc516916842" w:history="1">
        <w:r w:rsidRPr="00B66489">
          <w:rPr>
            <w:rStyle w:val="af8"/>
            <w:noProof/>
          </w:rPr>
          <w:t>3.4.4</w:t>
        </w:r>
        <w:r>
          <w:rPr>
            <w:rFonts w:asciiTheme="minorHAnsi" w:hAnsiTheme="minorHAnsi"/>
            <w:noProof/>
            <w:sz w:val="22"/>
            <w:lang w:eastAsia="ru-RU"/>
          </w:rPr>
          <w:tab/>
        </w:r>
        <w:r w:rsidRPr="00B66489">
          <w:rPr>
            <w:rStyle w:val="af8"/>
            <w:noProof/>
          </w:rPr>
          <w:t>Выводы раздела.</w:t>
        </w:r>
        <w:r>
          <w:rPr>
            <w:noProof/>
            <w:webHidden/>
          </w:rPr>
          <w:tab/>
        </w:r>
        <w:r>
          <w:rPr>
            <w:noProof/>
            <w:webHidden/>
          </w:rPr>
          <w:fldChar w:fldCharType="begin"/>
        </w:r>
        <w:r>
          <w:rPr>
            <w:noProof/>
            <w:webHidden/>
          </w:rPr>
          <w:instrText xml:space="preserve"> PAGEREF _Toc516916842 \h </w:instrText>
        </w:r>
        <w:r>
          <w:rPr>
            <w:noProof/>
            <w:webHidden/>
          </w:rPr>
        </w:r>
        <w:r>
          <w:rPr>
            <w:noProof/>
            <w:webHidden/>
          </w:rPr>
          <w:fldChar w:fldCharType="separate"/>
        </w:r>
        <w:r w:rsidR="00840288">
          <w:rPr>
            <w:noProof/>
            <w:webHidden/>
          </w:rPr>
          <w:t>94</w:t>
        </w:r>
        <w:r>
          <w:rPr>
            <w:noProof/>
            <w:webHidden/>
          </w:rPr>
          <w:fldChar w:fldCharType="end"/>
        </w:r>
      </w:hyperlink>
    </w:p>
    <w:p w14:paraId="146029C4" w14:textId="7159CAAF" w:rsidR="00A979E9" w:rsidRDefault="00A979E9">
      <w:pPr>
        <w:pStyle w:val="23"/>
        <w:tabs>
          <w:tab w:val="left" w:pos="1134"/>
          <w:tab w:val="right" w:leader="dot" w:pos="9345"/>
        </w:tabs>
        <w:rPr>
          <w:rFonts w:asciiTheme="minorHAnsi" w:hAnsiTheme="minorHAnsi"/>
          <w:noProof/>
          <w:sz w:val="22"/>
          <w:lang w:eastAsia="ru-RU"/>
        </w:rPr>
      </w:pPr>
      <w:hyperlink w:anchor="_Toc516916843" w:history="1">
        <w:r w:rsidRPr="00B66489">
          <w:rPr>
            <w:rStyle w:val="af8"/>
            <w:noProof/>
          </w:rPr>
          <w:t>3.5</w:t>
        </w:r>
        <w:r>
          <w:rPr>
            <w:rFonts w:asciiTheme="minorHAnsi" w:hAnsiTheme="minorHAnsi"/>
            <w:noProof/>
            <w:sz w:val="22"/>
            <w:lang w:eastAsia="ru-RU"/>
          </w:rPr>
          <w:tab/>
        </w:r>
        <w:r w:rsidRPr="00B66489">
          <w:rPr>
            <w:rStyle w:val="af8"/>
            <w:noProof/>
          </w:rPr>
          <w:t>Моделирование облучения высокоэнергетическими частицами методами молекулярной динамики.</w:t>
        </w:r>
        <w:r>
          <w:rPr>
            <w:noProof/>
            <w:webHidden/>
          </w:rPr>
          <w:tab/>
        </w:r>
        <w:r>
          <w:rPr>
            <w:noProof/>
            <w:webHidden/>
          </w:rPr>
          <w:fldChar w:fldCharType="begin"/>
        </w:r>
        <w:r>
          <w:rPr>
            <w:noProof/>
            <w:webHidden/>
          </w:rPr>
          <w:instrText xml:space="preserve"> PAGEREF _Toc516916843 \h </w:instrText>
        </w:r>
        <w:r>
          <w:rPr>
            <w:noProof/>
            <w:webHidden/>
          </w:rPr>
        </w:r>
        <w:r>
          <w:rPr>
            <w:noProof/>
            <w:webHidden/>
          </w:rPr>
          <w:fldChar w:fldCharType="separate"/>
        </w:r>
        <w:r w:rsidR="00840288">
          <w:rPr>
            <w:noProof/>
            <w:webHidden/>
          </w:rPr>
          <w:t>95</w:t>
        </w:r>
        <w:r>
          <w:rPr>
            <w:noProof/>
            <w:webHidden/>
          </w:rPr>
          <w:fldChar w:fldCharType="end"/>
        </w:r>
      </w:hyperlink>
    </w:p>
    <w:p w14:paraId="482EFB80" w14:textId="47C4A986" w:rsidR="00A979E9" w:rsidRDefault="00A979E9">
      <w:pPr>
        <w:pStyle w:val="31"/>
        <w:tabs>
          <w:tab w:val="left" w:pos="1874"/>
          <w:tab w:val="right" w:leader="dot" w:pos="9345"/>
        </w:tabs>
        <w:rPr>
          <w:rFonts w:asciiTheme="minorHAnsi" w:hAnsiTheme="minorHAnsi"/>
          <w:noProof/>
          <w:sz w:val="22"/>
          <w:lang w:eastAsia="ru-RU"/>
        </w:rPr>
      </w:pPr>
      <w:hyperlink w:anchor="_Toc516916844" w:history="1">
        <w:r w:rsidRPr="00B66489">
          <w:rPr>
            <w:rStyle w:val="af8"/>
            <w:noProof/>
          </w:rPr>
          <w:t>3.5.1</w:t>
        </w:r>
        <w:r>
          <w:rPr>
            <w:rFonts w:asciiTheme="minorHAnsi" w:hAnsiTheme="minorHAnsi"/>
            <w:noProof/>
            <w:sz w:val="22"/>
            <w:lang w:eastAsia="ru-RU"/>
          </w:rPr>
          <w:tab/>
        </w:r>
        <w:r w:rsidRPr="00B66489">
          <w:rPr>
            <w:rStyle w:val="af8"/>
            <w:noProof/>
          </w:rPr>
          <w:t>Процесс каскадообразования в системе чистого железа.</w:t>
        </w:r>
        <w:r>
          <w:rPr>
            <w:noProof/>
            <w:webHidden/>
          </w:rPr>
          <w:tab/>
        </w:r>
        <w:r>
          <w:rPr>
            <w:noProof/>
            <w:webHidden/>
          </w:rPr>
          <w:fldChar w:fldCharType="begin"/>
        </w:r>
        <w:r>
          <w:rPr>
            <w:noProof/>
            <w:webHidden/>
          </w:rPr>
          <w:instrText xml:space="preserve"> PAGEREF _Toc516916844 \h </w:instrText>
        </w:r>
        <w:r>
          <w:rPr>
            <w:noProof/>
            <w:webHidden/>
          </w:rPr>
        </w:r>
        <w:r>
          <w:rPr>
            <w:noProof/>
            <w:webHidden/>
          </w:rPr>
          <w:fldChar w:fldCharType="separate"/>
        </w:r>
        <w:r w:rsidR="00840288">
          <w:rPr>
            <w:noProof/>
            <w:webHidden/>
          </w:rPr>
          <w:t>95</w:t>
        </w:r>
        <w:r>
          <w:rPr>
            <w:noProof/>
            <w:webHidden/>
          </w:rPr>
          <w:fldChar w:fldCharType="end"/>
        </w:r>
      </w:hyperlink>
    </w:p>
    <w:p w14:paraId="4D733949" w14:textId="7A624971" w:rsidR="00A979E9" w:rsidRDefault="00A979E9">
      <w:pPr>
        <w:pStyle w:val="41"/>
        <w:tabs>
          <w:tab w:val="left" w:pos="2239"/>
          <w:tab w:val="right" w:leader="dot" w:pos="9345"/>
        </w:tabs>
        <w:rPr>
          <w:rFonts w:asciiTheme="minorHAnsi" w:hAnsiTheme="minorHAnsi"/>
          <w:noProof/>
          <w:sz w:val="22"/>
          <w:lang w:eastAsia="ru-RU"/>
        </w:rPr>
      </w:pPr>
      <w:hyperlink w:anchor="_Toc516916845" w:history="1">
        <w:r w:rsidRPr="00B66489">
          <w:rPr>
            <w:rStyle w:val="af8"/>
            <w:noProof/>
          </w:rPr>
          <w:t>3.5.1.1</w:t>
        </w:r>
        <w:r>
          <w:rPr>
            <w:rFonts w:asciiTheme="minorHAnsi" w:hAnsiTheme="minorHAnsi"/>
            <w:noProof/>
            <w:sz w:val="22"/>
            <w:lang w:eastAsia="ru-RU"/>
          </w:rPr>
          <w:tab/>
        </w:r>
        <w:r w:rsidRPr="00B66489">
          <w:rPr>
            <w:rStyle w:val="af8"/>
            <w:noProof/>
          </w:rPr>
          <w:t>Каскад в объеме железа.</w:t>
        </w:r>
        <w:r>
          <w:rPr>
            <w:noProof/>
            <w:webHidden/>
          </w:rPr>
          <w:tab/>
        </w:r>
        <w:r>
          <w:rPr>
            <w:noProof/>
            <w:webHidden/>
          </w:rPr>
          <w:fldChar w:fldCharType="begin"/>
        </w:r>
        <w:r>
          <w:rPr>
            <w:noProof/>
            <w:webHidden/>
          </w:rPr>
          <w:instrText xml:space="preserve"> PAGEREF _Toc516916845 \h </w:instrText>
        </w:r>
        <w:r>
          <w:rPr>
            <w:noProof/>
            <w:webHidden/>
          </w:rPr>
        </w:r>
        <w:r>
          <w:rPr>
            <w:noProof/>
            <w:webHidden/>
          </w:rPr>
          <w:fldChar w:fldCharType="separate"/>
        </w:r>
        <w:r w:rsidR="00840288">
          <w:rPr>
            <w:noProof/>
            <w:webHidden/>
          </w:rPr>
          <w:t>95</w:t>
        </w:r>
        <w:r>
          <w:rPr>
            <w:noProof/>
            <w:webHidden/>
          </w:rPr>
          <w:fldChar w:fldCharType="end"/>
        </w:r>
      </w:hyperlink>
    </w:p>
    <w:p w14:paraId="586992EA" w14:textId="04ABD180" w:rsidR="00A979E9" w:rsidRDefault="00A979E9">
      <w:pPr>
        <w:pStyle w:val="41"/>
        <w:tabs>
          <w:tab w:val="left" w:pos="2239"/>
          <w:tab w:val="right" w:leader="dot" w:pos="9345"/>
        </w:tabs>
        <w:rPr>
          <w:rFonts w:asciiTheme="minorHAnsi" w:hAnsiTheme="minorHAnsi"/>
          <w:noProof/>
          <w:sz w:val="22"/>
          <w:lang w:eastAsia="ru-RU"/>
        </w:rPr>
      </w:pPr>
      <w:hyperlink w:anchor="_Toc516916846" w:history="1">
        <w:r w:rsidRPr="00B66489">
          <w:rPr>
            <w:rStyle w:val="af8"/>
            <w:noProof/>
          </w:rPr>
          <w:t>3.5.1.2</w:t>
        </w:r>
        <w:r>
          <w:rPr>
            <w:rFonts w:asciiTheme="minorHAnsi" w:hAnsiTheme="minorHAnsi"/>
            <w:noProof/>
            <w:sz w:val="22"/>
            <w:lang w:eastAsia="ru-RU"/>
          </w:rPr>
          <w:tab/>
        </w:r>
        <w:r w:rsidRPr="00B66489">
          <w:rPr>
            <w:rStyle w:val="af8"/>
            <w:noProof/>
          </w:rPr>
          <w:t>Каскад в железе при наличии свободной поверхности.</w:t>
        </w:r>
        <w:r>
          <w:rPr>
            <w:noProof/>
            <w:webHidden/>
          </w:rPr>
          <w:tab/>
        </w:r>
        <w:r>
          <w:rPr>
            <w:noProof/>
            <w:webHidden/>
          </w:rPr>
          <w:fldChar w:fldCharType="begin"/>
        </w:r>
        <w:r>
          <w:rPr>
            <w:noProof/>
            <w:webHidden/>
          </w:rPr>
          <w:instrText xml:space="preserve"> PAGEREF _Toc516916846 \h </w:instrText>
        </w:r>
        <w:r>
          <w:rPr>
            <w:noProof/>
            <w:webHidden/>
          </w:rPr>
        </w:r>
        <w:r>
          <w:rPr>
            <w:noProof/>
            <w:webHidden/>
          </w:rPr>
          <w:fldChar w:fldCharType="separate"/>
        </w:r>
        <w:r w:rsidR="00840288">
          <w:rPr>
            <w:noProof/>
            <w:webHidden/>
          </w:rPr>
          <w:t>97</w:t>
        </w:r>
        <w:r>
          <w:rPr>
            <w:noProof/>
            <w:webHidden/>
          </w:rPr>
          <w:fldChar w:fldCharType="end"/>
        </w:r>
      </w:hyperlink>
    </w:p>
    <w:p w14:paraId="6535FC56" w14:textId="22E2CFB2" w:rsidR="00A979E9" w:rsidRDefault="00A979E9">
      <w:pPr>
        <w:pStyle w:val="41"/>
        <w:tabs>
          <w:tab w:val="left" w:pos="2239"/>
          <w:tab w:val="right" w:leader="dot" w:pos="9345"/>
        </w:tabs>
        <w:rPr>
          <w:rFonts w:asciiTheme="minorHAnsi" w:hAnsiTheme="minorHAnsi"/>
          <w:noProof/>
          <w:sz w:val="22"/>
          <w:lang w:eastAsia="ru-RU"/>
        </w:rPr>
      </w:pPr>
      <w:hyperlink w:anchor="_Toc516916847" w:history="1">
        <w:r w:rsidRPr="00B66489">
          <w:rPr>
            <w:rStyle w:val="af8"/>
            <w:noProof/>
          </w:rPr>
          <w:t>3.5.1.3</w:t>
        </w:r>
        <w:r>
          <w:rPr>
            <w:rFonts w:asciiTheme="minorHAnsi" w:hAnsiTheme="minorHAnsi"/>
            <w:noProof/>
            <w:sz w:val="22"/>
            <w:lang w:eastAsia="ru-RU"/>
          </w:rPr>
          <w:tab/>
        </w:r>
        <w:r w:rsidRPr="00B66489">
          <w:rPr>
            <w:rStyle w:val="af8"/>
            <w:noProof/>
          </w:rPr>
          <w:t>Моделирование воздействия облучения на начало формирования оксидной пленки на поверхности чистого железа.</w:t>
        </w:r>
        <w:r>
          <w:rPr>
            <w:noProof/>
            <w:webHidden/>
          </w:rPr>
          <w:tab/>
        </w:r>
        <w:r>
          <w:rPr>
            <w:noProof/>
            <w:webHidden/>
          </w:rPr>
          <w:fldChar w:fldCharType="begin"/>
        </w:r>
        <w:r>
          <w:rPr>
            <w:noProof/>
            <w:webHidden/>
          </w:rPr>
          <w:instrText xml:space="preserve"> PAGEREF _Toc516916847 \h </w:instrText>
        </w:r>
        <w:r>
          <w:rPr>
            <w:noProof/>
            <w:webHidden/>
          </w:rPr>
        </w:r>
        <w:r>
          <w:rPr>
            <w:noProof/>
            <w:webHidden/>
          </w:rPr>
          <w:fldChar w:fldCharType="separate"/>
        </w:r>
        <w:r w:rsidR="00840288">
          <w:rPr>
            <w:noProof/>
            <w:webHidden/>
          </w:rPr>
          <w:t>99</w:t>
        </w:r>
        <w:r>
          <w:rPr>
            <w:noProof/>
            <w:webHidden/>
          </w:rPr>
          <w:fldChar w:fldCharType="end"/>
        </w:r>
      </w:hyperlink>
    </w:p>
    <w:p w14:paraId="631E6D92" w14:textId="1A1CEB85" w:rsidR="00A979E9" w:rsidRDefault="00A979E9">
      <w:pPr>
        <w:pStyle w:val="31"/>
        <w:tabs>
          <w:tab w:val="left" w:pos="1874"/>
          <w:tab w:val="right" w:leader="dot" w:pos="9345"/>
        </w:tabs>
        <w:rPr>
          <w:rFonts w:asciiTheme="minorHAnsi" w:hAnsiTheme="minorHAnsi"/>
          <w:noProof/>
          <w:sz w:val="22"/>
          <w:lang w:eastAsia="ru-RU"/>
        </w:rPr>
      </w:pPr>
      <w:hyperlink w:anchor="_Toc516916848" w:history="1">
        <w:r w:rsidRPr="00B66489">
          <w:rPr>
            <w:rStyle w:val="af8"/>
            <w:noProof/>
          </w:rPr>
          <w:t>3.5.2</w:t>
        </w:r>
        <w:r>
          <w:rPr>
            <w:rFonts w:asciiTheme="minorHAnsi" w:hAnsiTheme="minorHAnsi"/>
            <w:noProof/>
            <w:sz w:val="22"/>
            <w:lang w:eastAsia="ru-RU"/>
          </w:rPr>
          <w:tab/>
        </w:r>
        <w:r w:rsidRPr="00B66489">
          <w:rPr>
            <w:rStyle w:val="af8"/>
            <w:noProof/>
          </w:rPr>
          <w:t>Моделирование каскадообразования в системе железо - хром.</w:t>
        </w:r>
        <w:r>
          <w:rPr>
            <w:noProof/>
            <w:webHidden/>
          </w:rPr>
          <w:tab/>
        </w:r>
        <w:r>
          <w:rPr>
            <w:noProof/>
            <w:webHidden/>
          </w:rPr>
          <w:fldChar w:fldCharType="begin"/>
        </w:r>
        <w:r>
          <w:rPr>
            <w:noProof/>
            <w:webHidden/>
          </w:rPr>
          <w:instrText xml:space="preserve"> PAGEREF _Toc516916848 \h </w:instrText>
        </w:r>
        <w:r>
          <w:rPr>
            <w:noProof/>
            <w:webHidden/>
          </w:rPr>
        </w:r>
        <w:r>
          <w:rPr>
            <w:noProof/>
            <w:webHidden/>
          </w:rPr>
          <w:fldChar w:fldCharType="separate"/>
        </w:r>
        <w:r w:rsidR="00840288">
          <w:rPr>
            <w:noProof/>
            <w:webHidden/>
          </w:rPr>
          <w:t>101</w:t>
        </w:r>
        <w:r>
          <w:rPr>
            <w:noProof/>
            <w:webHidden/>
          </w:rPr>
          <w:fldChar w:fldCharType="end"/>
        </w:r>
      </w:hyperlink>
    </w:p>
    <w:p w14:paraId="215E5D52" w14:textId="7C3947C3" w:rsidR="00A979E9" w:rsidRDefault="00A979E9">
      <w:pPr>
        <w:pStyle w:val="41"/>
        <w:tabs>
          <w:tab w:val="left" w:pos="2239"/>
          <w:tab w:val="right" w:leader="dot" w:pos="9345"/>
        </w:tabs>
        <w:rPr>
          <w:rFonts w:asciiTheme="minorHAnsi" w:hAnsiTheme="minorHAnsi"/>
          <w:noProof/>
          <w:sz w:val="22"/>
          <w:lang w:eastAsia="ru-RU"/>
        </w:rPr>
      </w:pPr>
      <w:hyperlink w:anchor="_Toc516916849" w:history="1">
        <w:r w:rsidRPr="00B66489">
          <w:rPr>
            <w:rStyle w:val="af8"/>
            <w:noProof/>
          </w:rPr>
          <w:t>3.5.2.1</w:t>
        </w:r>
        <w:r>
          <w:rPr>
            <w:rFonts w:asciiTheme="minorHAnsi" w:hAnsiTheme="minorHAnsi"/>
            <w:noProof/>
            <w:sz w:val="22"/>
            <w:lang w:eastAsia="ru-RU"/>
          </w:rPr>
          <w:tab/>
        </w:r>
        <w:r w:rsidRPr="00B66489">
          <w:rPr>
            <w:rStyle w:val="af8"/>
            <w:noProof/>
          </w:rPr>
          <w:t>Каскад в системе железо - хром при наличии свободной поверхности.</w:t>
        </w:r>
        <w:r>
          <w:rPr>
            <w:noProof/>
            <w:webHidden/>
          </w:rPr>
          <w:tab/>
        </w:r>
        <w:r>
          <w:rPr>
            <w:noProof/>
            <w:webHidden/>
          </w:rPr>
          <w:fldChar w:fldCharType="begin"/>
        </w:r>
        <w:r>
          <w:rPr>
            <w:noProof/>
            <w:webHidden/>
          </w:rPr>
          <w:instrText xml:space="preserve"> PAGEREF _Toc516916849 \h </w:instrText>
        </w:r>
        <w:r>
          <w:rPr>
            <w:noProof/>
            <w:webHidden/>
          </w:rPr>
        </w:r>
        <w:r>
          <w:rPr>
            <w:noProof/>
            <w:webHidden/>
          </w:rPr>
          <w:fldChar w:fldCharType="separate"/>
        </w:r>
        <w:r w:rsidR="00840288">
          <w:rPr>
            <w:noProof/>
            <w:webHidden/>
          </w:rPr>
          <w:t>101</w:t>
        </w:r>
        <w:r>
          <w:rPr>
            <w:noProof/>
            <w:webHidden/>
          </w:rPr>
          <w:fldChar w:fldCharType="end"/>
        </w:r>
      </w:hyperlink>
    </w:p>
    <w:p w14:paraId="3C2EE01E" w14:textId="06D7C76C" w:rsidR="00A979E9" w:rsidRDefault="00A979E9">
      <w:pPr>
        <w:pStyle w:val="41"/>
        <w:tabs>
          <w:tab w:val="left" w:pos="2239"/>
          <w:tab w:val="right" w:leader="dot" w:pos="9345"/>
        </w:tabs>
        <w:rPr>
          <w:rFonts w:asciiTheme="minorHAnsi" w:hAnsiTheme="minorHAnsi"/>
          <w:noProof/>
          <w:sz w:val="22"/>
          <w:lang w:eastAsia="ru-RU"/>
        </w:rPr>
      </w:pPr>
      <w:hyperlink w:anchor="_Toc516916850" w:history="1">
        <w:r w:rsidRPr="00B66489">
          <w:rPr>
            <w:rStyle w:val="af8"/>
            <w:noProof/>
          </w:rPr>
          <w:t>3.5.2.2</w:t>
        </w:r>
        <w:r>
          <w:rPr>
            <w:rFonts w:asciiTheme="minorHAnsi" w:hAnsiTheme="minorHAnsi"/>
            <w:noProof/>
            <w:sz w:val="22"/>
            <w:lang w:eastAsia="ru-RU"/>
          </w:rPr>
          <w:tab/>
        </w:r>
        <w:r w:rsidRPr="00B66489">
          <w:rPr>
            <w:rStyle w:val="af8"/>
            <w:noProof/>
          </w:rPr>
          <w:t>Моделирование воздействия облучения на начало формирования оксидной пленки на поверхности системы железо</w:t>
        </w:r>
        <w:r w:rsidRPr="00B66489">
          <w:rPr>
            <w:rStyle w:val="af8"/>
            <w:noProof/>
          </w:rPr>
          <w:noBreakHyphen/>
          <w:t>хром.</w:t>
        </w:r>
        <w:r>
          <w:rPr>
            <w:noProof/>
            <w:webHidden/>
          </w:rPr>
          <w:tab/>
        </w:r>
        <w:r>
          <w:rPr>
            <w:noProof/>
            <w:webHidden/>
          </w:rPr>
          <w:fldChar w:fldCharType="begin"/>
        </w:r>
        <w:r>
          <w:rPr>
            <w:noProof/>
            <w:webHidden/>
          </w:rPr>
          <w:instrText xml:space="preserve"> PAGEREF _Toc516916850 \h </w:instrText>
        </w:r>
        <w:r>
          <w:rPr>
            <w:noProof/>
            <w:webHidden/>
          </w:rPr>
        </w:r>
        <w:r>
          <w:rPr>
            <w:noProof/>
            <w:webHidden/>
          </w:rPr>
          <w:fldChar w:fldCharType="separate"/>
        </w:r>
        <w:r w:rsidR="00840288">
          <w:rPr>
            <w:noProof/>
            <w:webHidden/>
          </w:rPr>
          <w:t>103</w:t>
        </w:r>
        <w:r>
          <w:rPr>
            <w:noProof/>
            <w:webHidden/>
          </w:rPr>
          <w:fldChar w:fldCharType="end"/>
        </w:r>
      </w:hyperlink>
    </w:p>
    <w:p w14:paraId="6D58A3C1" w14:textId="65714650" w:rsidR="00A979E9" w:rsidRDefault="00A979E9">
      <w:pPr>
        <w:pStyle w:val="41"/>
        <w:tabs>
          <w:tab w:val="left" w:pos="2239"/>
          <w:tab w:val="right" w:leader="dot" w:pos="9345"/>
        </w:tabs>
        <w:rPr>
          <w:rFonts w:asciiTheme="minorHAnsi" w:hAnsiTheme="minorHAnsi"/>
          <w:noProof/>
          <w:sz w:val="22"/>
          <w:lang w:eastAsia="ru-RU"/>
        </w:rPr>
      </w:pPr>
      <w:hyperlink w:anchor="_Toc516916851" w:history="1">
        <w:r w:rsidRPr="00B66489">
          <w:rPr>
            <w:rStyle w:val="af8"/>
            <w:noProof/>
          </w:rPr>
          <w:t>3.5.2.3</w:t>
        </w:r>
        <w:r>
          <w:rPr>
            <w:rFonts w:asciiTheme="minorHAnsi" w:hAnsiTheme="minorHAnsi"/>
            <w:noProof/>
            <w:sz w:val="22"/>
            <w:lang w:eastAsia="ru-RU"/>
          </w:rPr>
          <w:tab/>
        </w:r>
        <w:r w:rsidRPr="00B66489">
          <w:rPr>
            <w:rStyle w:val="af8"/>
            <w:noProof/>
          </w:rPr>
          <w:t>Каскад в объеме системы железо - обогащение хромом в объеме.</w:t>
        </w:r>
        <w:r>
          <w:rPr>
            <w:noProof/>
            <w:webHidden/>
          </w:rPr>
          <w:tab/>
        </w:r>
        <w:r>
          <w:rPr>
            <w:noProof/>
            <w:webHidden/>
          </w:rPr>
          <w:fldChar w:fldCharType="begin"/>
        </w:r>
        <w:r>
          <w:rPr>
            <w:noProof/>
            <w:webHidden/>
          </w:rPr>
          <w:instrText xml:space="preserve"> PAGEREF _Toc516916851 \h </w:instrText>
        </w:r>
        <w:r>
          <w:rPr>
            <w:noProof/>
            <w:webHidden/>
          </w:rPr>
        </w:r>
        <w:r>
          <w:rPr>
            <w:noProof/>
            <w:webHidden/>
          </w:rPr>
          <w:fldChar w:fldCharType="separate"/>
        </w:r>
        <w:r w:rsidR="00840288">
          <w:rPr>
            <w:noProof/>
            <w:webHidden/>
          </w:rPr>
          <w:t>105</w:t>
        </w:r>
        <w:r>
          <w:rPr>
            <w:noProof/>
            <w:webHidden/>
          </w:rPr>
          <w:fldChar w:fldCharType="end"/>
        </w:r>
      </w:hyperlink>
    </w:p>
    <w:p w14:paraId="7C8F208A" w14:textId="253DB095" w:rsidR="00A979E9" w:rsidRDefault="00A979E9">
      <w:pPr>
        <w:pStyle w:val="41"/>
        <w:tabs>
          <w:tab w:val="left" w:pos="2239"/>
          <w:tab w:val="right" w:leader="dot" w:pos="9345"/>
        </w:tabs>
        <w:rPr>
          <w:rFonts w:asciiTheme="minorHAnsi" w:hAnsiTheme="minorHAnsi"/>
          <w:noProof/>
          <w:sz w:val="22"/>
          <w:lang w:eastAsia="ru-RU"/>
        </w:rPr>
      </w:pPr>
      <w:hyperlink w:anchor="_Toc516916852" w:history="1">
        <w:r w:rsidRPr="00B66489">
          <w:rPr>
            <w:rStyle w:val="af8"/>
            <w:noProof/>
          </w:rPr>
          <w:t>3.5.2.4</w:t>
        </w:r>
        <w:r>
          <w:rPr>
            <w:rFonts w:asciiTheme="minorHAnsi" w:hAnsiTheme="minorHAnsi"/>
            <w:noProof/>
            <w:sz w:val="22"/>
            <w:lang w:eastAsia="ru-RU"/>
          </w:rPr>
          <w:tab/>
        </w:r>
        <w:r w:rsidRPr="00B66489">
          <w:rPr>
            <w:rStyle w:val="af8"/>
            <w:noProof/>
          </w:rPr>
          <w:t>Моделирование каскадообразования на поверхности системы железо - хром.</w:t>
        </w:r>
        <w:r>
          <w:rPr>
            <w:noProof/>
            <w:webHidden/>
          </w:rPr>
          <w:tab/>
        </w:r>
        <w:r>
          <w:rPr>
            <w:noProof/>
            <w:webHidden/>
          </w:rPr>
          <w:fldChar w:fldCharType="begin"/>
        </w:r>
        <w:r>
          <w:rPr>
            <w:noProof/>
            <w:webHidden/>
          </w:rPr>
          <w:instrText xml:space="preserve"> PAGEREF _Toc516916852 \h </w:instrText>
        </w:r>
        <w:r>
          <w:rPr>
            <w:noProof/>
            <w:webHidden/>
          </w:rPr>
        </w:r>
        <w:r>
          <w:rPr>
            <w:noProof/>
            <w:webHidden/>
          </w:rPr>
          <w:fldChar w:fldCharType="separate"/>
        </w:r>
        <w:r w:rsidR="00840288">
          <w:rPr>
            <w:noProof/>
            <w:webHidden/>
          </w:rPr>
          <w:t>106</w:t>
        </w:r>
        <w:r>
          <w:rPr>
            <w:noProof/>
            <w:webHidden/>
          </w:rPr>
          <w:fldChar w:fldCharType="end"/>
        </w:r>
      </w:hyperlink>
    </w:p>
    <w:p w14:paraId="19E05109" w14:textId="436919EB" w:rsidR="00A979E9" w:rsidRDefault="00A979E9">
      <w:pPr>
        <w:pStyle w:val="41"/>
        <w:tabs>
          <w:tab w:val="left" w:pos="2239"/>
          <w:tab w:val="right" w:leader="dot" w:pos="9345"/>
        </w:tabs>
        <w:rPr>
          <w:rFonts w:asciiTheme="minorHAnsi" w:hAnsiTheme="minorHAnsi"/>
          <w:noProof/>
          <w:sz w:val="22"/>
          <w:lang w:eastAsia="ru-RU"/>
        </w:rPr>
      </w:pPr>
      <w:hyperlink w:anchor="_Toc516916853" w:history="1">
        <w:r w:rsidRPr="00B66489">
          <w:rPr>
            <w:rStyle w:val="af8"/>
            <w:noProof/>
          </w:rPr>
          <w:t>3.5.2.5</w:t>
        </w:r>
        <w:r>
          <w:rPr>
            <w:rFonts w:asciiTheme="minorHAnsi" w:hAnsiTheme="minorHAnsi"/>
            <w:noProof/>
            <w:sz w:val="22"/>
            <w:lang w:eastAsia="ru-RU"/>
          </w:rPr>
          <w:tab/>
        </w:r>
        <w:r w:rsidRPr="00B66489">
          <w:rPr>
            <w:rStyle w:val="af8"/>
            <w:noProof/>
          </w:rPr>
          <w:t>Каскады на поверхности системы железо - обогащение хромом приповерхностной зоны, на которой уже выросла оксидная пленка.</w:t>
        </w:r>
        <w:r>
          <w:rPr>
            <w:noProof/>
            <w:webHidden/>
          </w:rPr>
          <w:tab/>
        </w:r>
        <w:r>
          <w:rPr>
            <w:noProof/>
            <w:webHidden/>
          </w:rPr>
          <w:fldChar w:fldCharType="begin"/>
        </w:r>
        <w:r>
          <w:rPr>
            <w:noProof/>
            <w:webHidden/>
          </w:rPr>
          <w:instrText xml:space="preserve"> PAGEREF _Toc516916853 \h </w:instrText>
        </w:r>
        <w:r>
          <w:rPr>
            <w:noProof/>
            <w:webHidden/>
          </w:rPr>
        </w:r>
        <w:r>
          <w:rPr>
            <w:noProof/>
            <w:webHidden/>
          </w:rPr>
          <w:fldChar w:fldCharType="separate"/>
        </w:r>
        <w:r w:rsidR="00840288">
          <w:rPr>
            <w:noProof/>
            <w:webHidden/>
          </w:rPr>
          <w:t>108</w:t>
        </w:r>
        <w:r>
          <w:rPr>
            <w:noProof/>
            <w:webHidden/>
          </w:rPr>
          <w:fldChar w:fldCharType="end"/>
        </w:r>
      </w:hyperlink>
    </w:p>
    <w:p w14:paraId="4D918655" w14:textId="4AD6CE1B" w:rsidR="00A979E9" w:rsidRDefault="00A979E9">
      <w:pPr>
        <w:pStyle w:val="31"/>
        <w:tabs>
          <w:tab w:val="left" w:pos="1874"/>
          <w:tab w:val="right" w:leader="dot" w:pos="9345"/>
        </w:tabs>
        <w:rPr>
          <w:rFonts w:asciiTheme="minorHAnsi" w:hAnsiTheme="minorHAnsi"/>
          <w:noProof/>
          <w:sz w:val="22"/>
          <w:lang w:eastAsia="ru-RU"/>
        </w:rPr>
      </w:pPr>
      <w:hyperlink w:anchor="_Toc516916854" w:history="1">
        <w:r w:rsidRPr="00B66489">
          <w:rPr>
            <w:rStyle w:val="af8"/>
            <w:noProof/>
          </w:rPr>
          <w:t>3.5.3</w:t>
        </w:r>
        <w:r>
          <w:rPr>
            <w:rFonts w:asciiTheme="minorHAnsi" w:hAnsiTheme="minorHAnsi"/>
            <w:noProof/>
            <w:sz w:val="22"/>
            <w:lang w:eastAsia="ru-RU"/>
          </w:rPr>
          <w:tab/>
        </w:r>
        <w:r w:rsidRPr="00B66489">
          <w:rPr>
            <w:rStyle w:val="af8"/>
            <w:noProof/>
          </w:rPr>
          <w:t>Моделирование каскадообразования в системе железо - вюстит.</w:t>
        </w:r>
        <w:r>
          <w:rPr>
            <w:noProof/>
            <w:webHidden/>
          </w:rPr>
          <w:tab/>
        </w:r>
        <w:r>
          <w:rPr>
            <w:noProof/>
            <w:webHidden/>
          </w:rPr>
          <w:fldChar w:fldCharType="begin"/>
        </w:r>
        <w:r>
          <w:rPr>
            <w:noProof/>
            <w:webHidden/>
          </w:rPr>
          <w:instrText xml:space="preserve"> PAGEREF _Toc516916854 \h </w:instrText>
        </w:r>
        <w:r>
          <w:rPr>
            <w:noProof/>
            <w:webHidden/>
          </w:rPr>
        </w:r>
        <w:r>
          <w:rPr>
            <w:noProof/>
            <w:webHidden/>
          </w:rPr>
          <w:fldChar w:fldCharType="separate"/>
        </w:r>
        <w:r w:rsidR="00840288">
          <w:rPr>
            <w:noProof/>
            <w:webHidden/>
          </w:rPr>
          <w:t>109</w:t>
        </w:r>
        <w:r>
          <w:rPr>
            <w:noProof/>
            <w:webHidden/>
          </w:rPr>
          <w:fldChar w:fldCharType="end"/>
        </w:r>
      </w:hyperlink>
    </w:p>
    <w:p w14:paraId="62DB5054" w14:textId="7F18690C" w:rsidR="00A979E9" w:rsidRDefault="00A979E9">
      <w:pPr>
        <w:pStyle w:val="41"/>
        <w:tabs>
          <w:tab w:val="left" w:pos="2239"/>
          <w:tab w:val="right" w:leader="dot" w:pos="9345"/>
        </w:tabs>
        <w:rPr>
          <w:rFonts w:asciiTheme="minorHAnsi" w:hAnsiTheme="minorHAnsi"/>
          <w:noProof/>
          <w:sz w:val="22"/>
          <w:lang w:eastAsia="ru-RU"/>
        </w:rPr>
      </w:pPr>
      <w:hyperlink w:anchor="_Toc516916855" w:history="1">
        <w:r w:rsidRPr="00B66489">
          <w:rPr>
            <w:rStyle w:val="af8"/>
            <w:noProof/>
          </w:rPr>
          <w:t>3.5.3.1</w:t>
        </w:r>
        <w:r>
          <w:rPr>
            <w:rFonts w:asciiTheme="minorHAnsi" w:hAnsiTheme="minorHAnsi"/>
            <w:noProof/>
            <w:sz w:val="22"/>
            <w:lang w:eastAsia="ru-RU"/>
          </w:rPr>
          <w:tab/>
        </w:r>
        <w:r w:rsidRPr="00B66489">
          <w:rPr>
            <w:rStyle w:val="af8"/>
            <w:noProof/>
          </w:rPr>
          <w:t>Каскад в объеме вюстита.</w:t>
        </w:r>
        <w:r>
          <w:rPr>
            <w:noProof/>
            <w:webHidden/>
          </w:rPr>
          <w:tab/>
        </w:r>
        <w:r>
          <w:rPr>
            <w:noProof/>
            <w:webHidden/>
          </w:rPr>
          <w:fldChar w:fldCharType="begin"/>
        </w:r>
        <w:r>
          <w:rPr>
            <w:noProof/>
            <w:webHidden/>
          </w:rPr>
          <w:instrText xml:space="preserve"> PAGEREF _Toc516916855 \h </w:instrText>
        </w:r>
        <w:r>
          <w:rPr>
            <w:noProof/>
            <w:webHidden/>
          </w:rPr>
        </w:r>
        <w:r>
          <w:rPr>
            <w:noProof/>
            <w:webHidden/>
          </w:rPr>
          <w:fldChar w:fldCharType="separate"/>
        </w:r>
        <w:r w:rsidR="00840288">
          <w:rPr>
            <w:noProof/>
            <w:webHidden/>
          </w:rPr>
          <w:t>109</w:t>
        </w:r>
        <w:r>
          <w:rPr>
            <w:noProof/>
            <w:webHidden/>
          </w:rPr>
          <w:fldChar w:fldCharType="end"/>
        </w:r>
      </w:hyperlink>
    </w:p>
    <w:p w14:paraId="12A5A479" w14:textId="49238B81" w:rsidR="00A979E9" w:rsidRDefault="00A979E9">
      <w:pPr>
        <w:pStyle w:val="41"/>
        <w:tabs>
          <w:tab w:val="left" w:pos="2239"/>
          <w:tab w:val="right" w:leader="dot" w:pos="9345"/>
        </w:tabs>
        <w:rPr>
          <w:rFonts w:asciiTheme="minorHAnsi" w:hAnsiTheme="minorHAnsi"/>
          <w:noProof/>
          <w:sz w:val="22"/>
          <w:lang w:eastAsia="ru-RU"/>
        </w:rPr>
      </w:pPr>
      <w:hyperlink w:anchor="_Toc516916856" w:history="1">
        <w:r w:rsidRPr="00B66489">
          <w:rPr>
            <w:rStyle w:val="af8"/>
            <w:noProof/>
          </w:rPr>
          <w:t>3.5.3.2</w:t>
        </w:r>
        <w:r>
          <w:rPr>
            <w:rFonts w:asciiTheme="minorHAnsi" w:hAnsiTheme="minorHAnsi"/>
            <w:noProof/>
            <w:sz w:val="22"/>
            <w:lang w:eastAsia="ru-RU"/>
          </w:rPr>
          <w:tab/>
        </w:r>
        <w:r w:rsidRPr="00B66489">
          <w:rPr>
            <w:rStyle w:val="af8"/>
            <w:noProof/>
          </w:rPr>
          <w:t>Прохождение каскада в системе железо – вюстит.</w:t>
        </w:r>
        <w:r>
          <w:rPr>
            <w:noProof/>
            <w:webHidden/>
          </w:rPr>
          <w:tab/>
        </w:r>
        <w:r>
          <w:rPr>
            <w:noProof/>
            <w:webHidden/>
          </w:rPr>
          <w:fldChar w:fldCharType="begin"/>
        </w:r>
        <w:r>
          <w:rPr>
            <w:noProof/>
            <w:webHidden/>
          </w:rPr>
          <w:instrText xml:space="preserve"> PAGEREF _Toc516916856 \h </w:instrText>
        </w:r>
        <w:r>
          <w:rPr>
            <w:noProof/>
            <w:webHidden/>
          </w:rPr>
        </w:r>
        <w:r>
          <w:rPr>
            <w:noProof/>
            <w:webHidden/>
          </w:rPr>
          <w:fldChar w:fldCharType="separate"/>
        </w:r>
        <w:r w:rsidR="00840288">
          <w:rPr>
            <w:noProof/>
            <w:webHidden/>
          </w:rPr>
          <w:t>111</w:t>
        </w:r>
        <w:r>
          <w:rPr>
            <w:noProof/>
            <w:webHidden/>
          </w:rPr>
          <w:fldChar w:fldCharType="end"/>
        </w:r>
      </w:hyperlink>
    </w:p>
    <w:p w14:paraId="77A37664" w14:textId="1C47C329" w:rsidR="00A979E9" w:rsidRDefault="00A979E9">
      <w:pPr>
        <w:pStyle w:val="12"/>
        <w:rPr>
          <w:rFonts w:asciiTheme="minorHAnsi" w:hAnsiTheme="minorHAnsi"/>
          <w:noProof/>
          <w:sz w:val="22"/>
          <w:lang w:eastAsia="ru-RU"/>
        </w:rPr>
      </w:pPr>
      <w:hyperlink w:anchor="_Toc516916857" w:history="1">
        <w:r w:rsidRPr="00B66489">
          <w:rPr>
            <w:rStyle w:val="af8"/>
            <w:noProof/>
          </w:rPr>
          <w:t>4</w:t>
        </w:r>
        <w:r>
          <w:rPr>
            <w:rFonts w:asciiTheme="minorHAnsi" w:hAnsiTheme="minorHAnsi"/>
            <w:noProof/>
            <w:sz w:val="22"/>
            <w:lang w:eastAsia="ru-RU"/>
          </w:rPr>
          <w:tab/>
        </w:r>
        <w:r w:rsidRPr="00B66489">
          <w:rPr>
            <w:rStyle w:val="af8"/>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_Toc516916857 \h </w:instrText>
        </w:r>
        <w:r>
          <w:rPr>
            <w:noProof/>
            <w:webHidden/>
          </w:rPr>
        </w:r>
        <w:r>
          <w:rPr>
            <w:noProof/>
            <w:webHidden/>
          </w:rPr>
          <w:fldChar w:fldCharType="separate"/>
        </w:r>
        <w:r w:rsidR="00840288">
          <w:rPr>
            <w:noProof/>
            <w:webHidden/>
          </w:rPr>
          <w:t>112</w:t>
        </w:r>
        <w:r>
          <w:rPr>
            <w:noProof/>
            <w:webHidden/>
          </w:rPr>
          <w:fldChar w:fldCharType="end"/>
        </w:r>
      </w:hyperlink>
    </w:p>
    <w:p w14:paraId="4F7D91C0" w14:textId="48A2B238" w:rsidR="003622D8" w:rsidRDefault="00A979E9">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FF74CF">
      <w:pPr>
        <w:pStyle w:val="1"/>
        <w:numPr>
          <w:ilvl w:val="0"/>
          <w:numId w:val="0"/>
        </w:numPr>
        <w:ind w:left="432"/>
      </w:pPr>
      <w:bookmarkStart w:id="0" w:name="_Toc514780510"/>
      <w:bookmarkStart w:id="1" w:name="_Toc516916785"/>
      <w:r>
        <w:lastRenderedPageBreak/>
        <w:t>Введение</w:t>
      </w:r>
      <w:bookmarkEnd w:id="0"/>
      <w:bookmarkEnd w:id="1"/>
    </w:p>
    <w:p w14:paraId="76BBE947" w14:textId="77777777"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 ядром атома нейтрона</w:t>
      </w:r>
      <w:r w:rsidR="003C2B02" w:rsidRPr="003C2B02">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lastRenderedPageBreak/>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7777777"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 и помочь в разработке подходов, позволяющих улучшить свойства, используемых материалов.</w:t>
      </w:r>
    </w:p>
    <w:p w14:paraId="38AD7004" w14:textId="77777777" w:rsidR="0033391D"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70AF2011" w14:textId="77777777" w:rsidR="0033391D" w:rsidRDefault="0033391D" w:rsidP="0033391D">
      <w:pPr>
        <w:pStyle w:val="1"/>
      </w:pPr>
      <w:bookmarkStart w:id="2" w:name="_Toc514780511"/>
      <w:bookmarkStart w:id="3" w:name="_Toc516916786"/>
      <w:r>
        <w:lastRenderedPageBreak/>
        <w:t>Литературный обзор</w:t>
      </w:r>
      <w:bookmarkEnd w:id="2"/>
      <w:bookmarkEnd w:id="3"/>
    </w:p>
    <w:p w14:paraId="096E2B7C" w14:textId="77777777" w:rsidR="006D0ACB" w:rsidRDefault="006D0ACB" w:rsidP="0033391D">
      <w:pPr>
        <w:pStyle w:val="2"/>
      </w:pPr>
      <w:bookmarkStart w:id="4" w:name="_Toc514780512"/>
      <w:bookmarkStart w:id="5" w:name="_Toc516916787"/>
      <w:r>
        <w:t>Типы ядерных реакторов и место реакторов на быстрых нейтронах в ядерной энергетике.</w:t>
      </w:r>
      <w:bookmarkEnd w:id="4"/>
      <w:bookmarkEnd w:id="5"/>
    </w:p>
    <w:p w14:paraId="6286D889" w14:textId="77777777" w:rsidR="00B53399" w:rsidRPr="00B53399" w:rsidRDefault="00B53399" w:rsidP="00B53399">
      <w:pPr>
        <w:pStyle w:val="3"/>
      </w:pPr>
      <w:bookmarkStart w:id="6" w:name="_Toc514780513"/>
      <w:bookmarkStart w:id="7" w:name="_Toc516916788"/>
      <w:r>
        <w:t>Ядерные реакторы и их классификация.</w:t>
      </w:r>
      <w:bookmarkEnd w:id="6"/>
      <w:bookmarkEnd w:id="7"/>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46E04546" w:rsidR="00E8487B" w:rsidRDefault="00E8487B" w:rsidP="006D0ACB">
      <w:r>
        <w:t xml:space="preserve">Цепная ядерная реакция – физическое явление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FF74CF">
        <w:t>распространяющейся</w:t>
      </w:r>
      <w:r w:rsidRPr="00E8487B">
        <w:t xml:space="preserve"> серии таких реакций</w:t>
      </w:r>
      <w:r w:rsidR="00643FB9">
        <w:t xml:space="preserve"> (</w:t>
      </w:r>
      <w:r w:rsidR="00643FB9" w:rsidRPr="00FF74CF">
        <w:t>рисунок</w:t>
      </w:r>
      <w:r w:rsidR="00FF74CF" w:rsidRPr="00FF74CF">
        <w:t xml:space="preserve"> 1.1</w:t>
      </w:r>
      <w:r w:rsidR="00643FB9">
        <w:t>)</w:t>
      </w:r>
      <w:r w:rsidRPr="00E8487B">
        <w:t>.</w:t>
      </w:r>
      <w:r>
        <w:t xml:space="preserve"> </w:t>
      </w:r>
    </w:p>
    <w:p w14:paraId="2F83C8AA" w14:textId="5F924FAD" w:rsidR="00643FB9" w:rsidRDefault="00FA1870" w:rsidP="00643FB9">
      <w:pPr>
        <w:pStyle w:val="afb"/>
      </w:pPr>
      <w:r>
        <w:rPr>
          <w:noProof/>
        </w:rPr>
        <w:drawing>
          <wp:inline distT="0" distB="0" distL="0" distR="0" wp14:anchorId="6C8C3115" wp14:editId="2F5FACD8">
            <wp:extent cx="3129910" cy="203326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9584" cy="2078527"/>
                    </a:xfrm>
                    <a:prstGeom prst="rect">
                      <a:avLst/>
                    </a:prstGeom>
                    <a:noFill/>
                    <a:ln>
                      <a:noFill/>
                    </a:ln>
                  </pic:spPr>
                </pic:pic>
              </a:graphicData>
            </a:graphic>
          </wp:inline>
        </w:drawing>
      </w:r>
    </w:p>
    <w:p w14:paraId="6DB5FB4B" w14:textId="76C7217C" w:rsidR="00643FB9" w:rsidRDefault="00643FB9" w:rsidP="00643FB9">
      <w:pPr>
        <w:pStyle w:val="afb"/>
      </w:pPr>
      <w:r w:rsidRPr="00FF74CF">
        <w:t>Рисунок</w:t>
      </w:r>
      <w:r w:rsidR="001655B6" w:rsidRPr="00FF74CF">
        <w:t xml:space="preserve"> 1.1</w:t>
      </w:r>
      <w:r>
        <w:t xml:space="preserve"> - </w:t>
      </w:r>
      <w:r w:rsidRPr="00643FB9">
        <w:t xml:space="preserve">Возможная цепная реакция. 1. Атом </w:t>
      </w:r>
      <w:r w:rsidRPr="00EC5FDC">
        <w:rPr>
          <w:vertAlign w:val="superscript"/>
        </w:rPr>
        <w:t>235</w:t>
      </w:r>
      <w:r w:rsidR="00EC5FDC">
        <w:rPr>
          <w:lang w:val="en-US"/>
        </w:rPr>
        <w:t>U</w:t>
      </w:r>
      <w:r w:rsidRPr="00643FB9">
        <w:t xml:space="preserve"> поглощает нейтрон и делятся на два новых атома (осколки деления), высвобождая три новых нейтрона и большое количество энергии связи. 2. Один из этих нейтронов поглощается атомом </w:t>
      </w:r>
      <w:r w:rsidRPr="00881530">
        <w:rPr>
          <w:vertAlign w:val="superscript"/>
        </w:rPr>
        <w:t>238</w:t>
      </w:r>
      <w:r w:rsidR="00881530">
        <w:rPr>
          <w:lang w:val="en-US"/>
        </w:rPr>
        <w:t>U</w:t>
      </w:r>
      <w:r w:rsidRPr="00643FB9">
        <w:t xml:space="preserve"> и не продолжает реакции. Другой нейтрон покидает систему, не будучи поглощенной. Однако один нейтрон сталкивается с атомом </w:t>
      </w:r>
      <w:r w:rsidR="00881530" w:rsidRPr="00EC5FDC">
        <w:rPr>
          <w:vertAlign w:val="superscript"/>
        </w:rPr>
        <w:t>235</w:t>
      </w:r>
      <w:r w:rsidR="00881530">
        <w:rPr>
          <w:lang w:val="en-US"/>
        </w:rPr>
        <w:t>U</w:t>
      </w:r>
      <w:r w:rsidRPr="00643FB9">
        <w:t xml:space="preserve">, который затем делит и высвобождает два нейтрона и больше энергии связи. 3. Оба этих нейтрона сталкиваются с атомами </w:t>
      </w:r>
      <w:r w:rsidR="00881530" w:rsidRPr="00EC5FDC">
        <w:rPr>
          <w:vertAlign w:val="superscript"/>
        </w:rPr>
        <w:t>235</w:t>
      </w:r>
      <w:r w:rsidR="00881530">
        <w:rPr>
          <w:lang w:val="en-US"/>
        </w:rPr>
        <w:t>U</w:t>
      </w:r>
      <w:r w:rsidRPr="00643FB9">
        <w:t>, каждый из которых делит и высвобождает несколько нейтронов, которые затем могут продолжить реакцию.</w:t>
      </w:r>
    </w:p>
    <w:p w14:paraId="56EA0D10" w14:textId="6AB15167" w:rsidR="002867F9" w:rsidRDefault="002867F9" w:rsidP="002867F9">
      <w:r w:rsidRPr="002867F9">
        <w:t>При</w:t>
      </w:r>
      <w:r>
        <w:t xml:space="preserve"> цепной ядерной реакции, описанной выше, на каждом этапе выделяется, в среднем, </w:t>
      </w:r>
      <m:oMath>
        <m:r>
          <w:rPr>
            <w:rFonts w:ascii="Cambria Math" w:hAnsi="Cambria Math"/>
          </w:rPr>
          <m:t>2÷3</m:t>
        </m:r>
      </m:oMath>
      <w:r>
        <w:t xml:space="preserve"> нейтрон</w:t>
      </w:r>
      <w:r w:rsidR="00881530">
        <w:t>а</w:t>
      </w:r>
      <w:r>
        <w:t xml:space="preserve">.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макроскопические свойства прохождения нейтронов через вещество, такие, как замедление, диффузия, поглощение и т. д. Так как нейтрон имеет нулевой </w:t>
      </w:r>
      <w:r>
        <w:lastRenderedPageBreak/>
        <w:t>электрический заряд, он практически не взаимодействует с электронами атомных оболочек</w:t>
      </w:r>
      <w:r w:rsidR="00881530">
        <w:t xml:space="preserve"> (вообще говоря</w:t>
      </w:r>
      <w:r w:rsidR="0011658F">
        <w:t>, нейтроны</w:t>
      </w:r>
      <w:r w:rsidR="00881530">
        <w:t xml:space="preserve"> взаимодействуют</w:t>
      </w:r>
      <w:r w:rsidR="00840288">
        <w:t xml:space="preserve"> с электронами</w:t>
      </w:r>
      <w:r w:rsidR="00881530">
        <w:t xml:space="preserve">, из-за двух причин, во-первых, нейтрон имеет магнитный момент, равный </w:t>
      </w:r>
      <m:oMath>
        <m:r>
          <w:rPr>
            <w:rFonts w:ascii="Cambria Math" w:hAnsi="Cambria Math"/>
          </w:rPr>
          <m:t>μ=1,91</m:t>
        </m:r>
      </m:oMath>
      <w:r w:rsidR="00881530" w:rsidRPr="00881530">
        <w:t xml:space="preserve"> </w:t>
      </w:r>
      <w:r w:rsidR="00881530">
        <w:t>ядерного магнетона, по этому он должен взаимодействовать с электромагнитным полем электрона, во-вторых, согласно мезонной теории, нейтрон испытывает постоянное превращение в протон и пион</w:t>
      </w:r>
      <m:oMath>
        <m:r>
          <w:rPr>
            <w:rFonts w:ascii="Cambria Math" w:hAnsi="Cambria Math"/>
          </w:rPr>
          <m:t xml:space="preserve"> </m:t>
        </m:r>
        <m:r>
          <w:rPr>
            <w:rFonts w:ascii="Cambria Math" w:hAnsi="Cambria Math"/>
          </w:rPr>
          <m:t>n⇆p+</m:t>
        </m:r>
        <m:sSup>
          <m:sSupPr>
            <m:ctrlPr>
              <w:rPr>
                <w:rFonts w:ascii="Cambria Math" w:hAnsi="Cambria Math"/>
                <w:i/>
              </w:rPr>
            </m:ctrlPr>
          </m:sSupPr>
          <m:e>
            <m:r>
              <w:rPr>
                <w:rFonts w:ascii="Cambria Math" w:hAnsi="Cambria Math"/>
              </w:rPr>
              <m:t>π</m:t>
            </m:r>
          </m:e>
          <m:sup>
            <m:r>
              <w:rPr>
                <w:rFonts w:ascii="Cambria Math" w:hAnsi="Cambria Math"/>
              </w:rPr>
              <m:t>-</m:t>
            </m:r>
          </m:sup>
        </m:sSup>
      </m:oMath>
      <w:r w:rsidR="00840288" w:rsidRPr="00E541C9">
        <w:t>,</w:t>
      </w:r>
      <w:r w:rsidR="0011658F">
        <w:t xml:space="preserve"> которые состоят из тройки </w:t>
      </w:r>
      <w:r w:rsidR="0011658F" w:rsidRPr="0011658F">
        <w:rPr>
          <w:i/>
          <w:lang w:val="en-US"/>
        </w:rPr>
        <w:t>duu</w:t>
      </w:r>
      <w:r w:rsidR="0011658F">
        <w:t xml:space="preserve"> кварков и пары </w:t>
      </w:r>
      <w:r w:rsidR="0011658F" w:rsidRPr="0011658F">
        <w:rPr>
          <w:i/>
          <w:lang w:val="en-US"/>
        </w:rPr>
        <w:t>d</w:t>
      </w:r>
      <w:r w:rsidR="0011658F" w:rsidRPr="0011658F">
        <w:t xml:space="preserve"> </w:t>
      </w:r>
      <w:r w:rsidR="0011658F">
        <w:t>и анти-</w:t>
      </w:r>
      <w:r w:rsidR="0011658F" w:rsidRPr="0011658F">
        <w:rPr>
          <w:i/>
          <w:lang w:val="en-US"/>
        </w:rPr>
        <w:t>u</w:t>
      </w:r>
      <w:r w:rsidR="0011658F" w:rsidRPr="0011658F">
        <w:t xml:space="preserve"> </w:t>
      </w:r>
      <w:r w:rsidR="0011658F">
        <w:t>кварков соответственно,</w:t>
      </w:r>
      <w:r w:rsidR="00881530">
        <w:t xml:space="preserve"> </w:t>
      </w:r>
      <w:r w:rsidR="00E541C9">
        <w:t xml:space="preserve">поэтому, при проникновении электрического поля электрона в мезонное облако диссоциированного нейтрона, размером порядка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E541C9">
        <w:t xml:space="preserve"> м, должны проявиться силы притяжения между нейтроном и электроном, сечение взаимодействия нейтрона и электрона </w:t>
      </w:r>
      <m:oMath>
        <m:sSub>
          <m:sSubPr>
            <m:ctrlPr>
              <w:rPr>
                <w:rFonts w:ascii="Cambria Math" w:hAnsi="Cambria Math"/>
                <w:i/>
              </w:rPr>
            </m:ctrlPr>
          </m:sSubPr>
          <m:e>
            <m:r>
              <w:rPr>
                <w:rFonts w:ascii="Cambria Math" w:hAnsi="Cambria Math"/>
              </w:rPr>
              <m:t>σ</m:t>
            </m:r>
          </m:e>
          <m:sub>
            <m:r>
              <w:rPr>
                <w:rFonts w:ascii="Cambria Math" w:hAnsi="Cambria Math"/>
                <w:lang w:val="en-US"/>
              </w:rPr>
              <m:t>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E541C9">
        <w:t xml:space="preserve"> барн</w:t>
      </w:r>
      <w:r w:rsidR="00881530">
        <w:t>)</w:t>
      </w:r>
      <w:r w:rsidR="00840288">
        <w:t xml:space="preserve"> </w:t>
      </w:r>
      <w:r w:rsidR="00840288" w:rsidRPr="00840288">
        <w:t>[</w:t>
      </w:r>
      <w:r w:rsidR="00840288">
        <w:fldChar w:fldCharType="begin"/>
      </w:r>
      <w:r w:rsidR="00840288">
        <w:instrText xml:space="preserve"> REF Взаимодействие_нейтрона_с_электроном \n \h </w:instrText>
      </w:r>
      <w:r w:rsidR="00840288">
        <w:fldChar w:fldCharType="separate"/>
      </w:r>
      <w:r w:rsidR="00840288">
        <w:t>1</w:t>
      </w:r>
      <w:r w:rsidR="00840288">
        <w:fldChar w:fldCharType="end"/>
      </w:r>
      <w:r w:rsidR="00840288" w:rsidRPr="00840288">
        <w:t>]</w:t>
      </w:r>
      <w:r>
        <w:t>. Поэтому атомные характеристики среды не играют никакой роли в распространении нейтронов в веществе. Это чисто ядерный процесс.</w:t>
      </w:r>
    </w:p>
    <w:p w14:paraId="72524EB6" w14:textId="13F49C57" w:rsidR="002867F9" w:rsidRDefault="002867F9" w:rsidP="00AF1782">
      <w:r>
        <w:t>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Нейтроны классифицируют по энергии</w:t>
      </w:r>
      <w:r w:rsidR="00AF1782">
        <w:t xml:space="preserve"> так, как показано в </w:t>
      </w:r>
      <w:r w:rsidR="00AF1782" w:rsidRPr="00AF1782">
        <w:rPr>
          <w:highlight w:val="yellow"/>
        </w:rPr>
        <w:t>таблице</w:t>
      </w:r>
      <w:r w:rsidR="004C1FA6">
        <w:t>:</w:t>
      </w:r>
    </w:p>
    <w:p w14:paraId="03A1723A" w14:textId="707FF2FA" w:rsidR="00AF1782" w:rsidRPr="00AF1782" w:rsidRDefault="00AF1782" w:rsidP="00AF1782">
      <w:pPr>
        <w:pStyle w:val="af9"/>
      </w:pPr>
      <w:r w:rsidRPr="00AF1782">
        <w:rPr>
          <w:highlight w:val="yellow"/>
        </w:rPr>
        <w:t>Таблица</w:t>
      </w:r>
      <w:r>
        <w:t xml:space="preserve"> – Классификация нейтронов по энергиям </w:t>
      </w:r>
      <w:r w:rsidRPr="00AF1782">
        <w:t>[</w:t>
      </w:r>
      <w:r>
        <w:fldChar w:fldCharType="begin"/>
      </w:r>
      <w:r>
        <w:instrText xml:space="preserve"> REF Nuclphys_snip_msu_ru_neutrons \n \h </w:instrText>
      </w:r>
      <w:r>
        <w:fldChar w:fldCharType="separate"/>
      </w:r>
      <w:r>
        <w:t>2</w:t>
      </w:r>
      <w:r>
        <w:fldChar w:fldCharType="end"/>
      </w:r>
      <w:r w:rsidRPr="00AF1782">
        <w:t>].</w:t>
      </w:r>
    </w:p>
    <w:tbl>
      <w:tblPr>
        <w:tblStyle w:val="a4"/>
        <w:tblW w:w="0" w:type="auto"/>
        <w:tblLook w:val="04A0" w:firstRow="1" w:lastRow="0" w:firstColumn="1" w:lastColumn="0" w:noHBand="0" w:noVBand="1"/>
      </w:tblPr>
      <w:tblGrid>
        <w:gridCol w:w="4672"/>
        <w:gridCol w:w="4673"/>
      </w:tblGrid>
      <w:tr w:rsidR="00840288" w14:paraId="3078C605" w14:textId="77777777" w:rsidTr="00840288">
        <w:tc>
          <w:tcPr>
            <w:tcW w:w="4672" w:type="dxa"/>
          </w:tcPr>
          <w:p w14:paraId="641DD65B" w14:textId="56BC0D82" w:rsidR="00840288" w:rsidRDefault="00AF1782" w:rsidP="00AF1782">
            <w:pPr>
              <w:pStyle w:val="afa"/>
            </w:pPr>
            <w:r>
              <w:t>Класс</w:t>
            </w:r>
          </w:p>
        </w:tc>
        <w:tc>
          <w:tcPr>
            <w:tcW w:w="4673" w:type="dxa"/>
          </w:tcPr>
          <w:p w14:paraId="67B5472F" w14:textId="249A44B5" w:rsidR="00840288" w:rsidRDefault="00AF1782" w:rsidP="00AF1782">
            <w:pPr>
              <w:pStyle w:val="afa"/>
            </w:pPr>
            <w:r>
              <w:t>Диапазон энергий</w:t>
            </w:r>
          </w:p>
        </w:tc>
      </w:tr>
      <w:tr w:rsidR="00840288" w14:paraId="54C5E6FC" w14:textId="77777777" w:rsidTr="00840288">
        <w:tc>
          <w:tcPr>
            <w:tcW w:w="4672" w:type="dxa"/>
          </w:tcPr>
          <w:p w14:paraId="24516F88" w14:textId="158C0343" w:rsidR="00840288" w:rsidRDefault="00AF1782" w:rsidP="00AF1782">
            <w:pPr>
              <w:pStyle w:val="afa"/>
            </w:pPr>
            <w:r>
              <w:t>Медленные</w:t>
            </w:r>
          </w:p>
        </w:tc>
        <w:tc>
          <w:tcPr>
            <w:tcW w:w="4673" w:type="dxa"/>
          </w:tcPr>
          <w:p w14:paraId="63307358" w14:textId="2CA70A78" w:rsidR="00840288" w:rsidRDefault="00AF1782" w:rsidP="00AF1782">
            <w:pPr>
              <w:pStyle w:val="afa"/>
            </w:pPr>
            <m:oMathPara>
              <m:oMath>
                <m:r>
                  <m:rPr>
                    <m:sty m:val="p"/>
                  </m:rPr>
                  <w:rPr>
                    <w:rFonts w:ascii="Cambria Math" w:hAnsi="Cambria Math"/>
                  </w:rPr>
                  <m:t>E</m:t>
                </m:r>
                <m:r>
                  <w:rPr>
                    <w:rFonts w:ascii="Cambria Math" w:hAnsi="Cambria Math"/>
                  </w:rPr>
                  <m:t>&lt;1 эВ</m:t>
                </m:r>
              </m:oMath>
            </m:oMathPara>
          </w:p>
        </w:tc>
      </w:tr>
      <w:tr w:rsidR="00840288" w14:paraId="2805C3AA" w14:textId="77777777" w:rsidTr="00840288">
        <w:tc>
          <w:tcPr>
            <w:tcW w:w="4672" w:type="dxa"/>
          </w:tcPr>
          <w:p w14:paraId="473B4097" w14:textId="601721A9" w:rsidR="00840288" w:rsidRDefault="00AF1782" w:rsidP="00AF1782">
            <w:pPr>
              <w:pStyle w:val="afa"/>
            </w:pPr>
            <w:r>
              <w:t>Резонансные</w:t>
            </w:r>
          </w:p>
        </w:tc>
        <w:tc>
          <w:tcPr>
            <w:tcW w:w="4673" w:type="dxa"/>
          </w:tcPr>
          <w:p w14:paraId="4729C20A" w14:textId="72D784EC" w:rsidR="00840288" w:rsidRDefault="00AF1782" w:rsidP="00AF1782">
            <w:pPr>
              <w:pStyle w:val="afa"/>
            </w:pPr>
            <m:oMathPara>
              <m:oMath>
                <m:r>
                  <m:rPr>
                    <m:sty m:val="p"/>
                  </m:rPr>
                  <w:rPr>
                    <w:rFonts w:ascii="Cambria Math" w:hAnsi="Cambria Math"/>
                  </w:rPr>
                  <m:t>E</m:t>
                </m:r>
                <m:r>
                  <w:rPr>
                    <w:rFonts w:ascii="Cambria Math" w:hAnsi="Cambria Math"/>
                  </w:rPr>
                  <m:t>=1 эВ÷10 кэВ</m:t>
                </m:r>
              </m:oMath>
            </m:oMathPara>
          </w:p>
        </w:tc>
      </w:tr>
      <w:tr w:rsidR="00AF1782" w14:paraId="4C1F070D" w14:textId="77777777" w:rsidTr="00840288">
        <w:tc>
          <w:tcPr>
            <w:tcW w:w="4672" w:type="dxa"/>
          </w:tcPr>
          <w:p w14:paraId="2DBC032D" w14:textId="1A18C400" w:rsidR="00AF1782" w:rsidRDefault="00AF1782" w:rsidP="00AF1782">
            <w:pPr>
              <w:pStyle w:val="afa"/>
            </w:pPr>
            <w:r>
              <w:t>Промежуточные</w:t>
            </w:r>
          </w:p>
        </w:tc>
        <w:tc>
          <w:tcPr>
            <w:tcW w:w="4673" w:type="dxa"/>
          </w:tcPr>
          <w:p w14:paraId="20D2A560" w14:textId="12487F87" w:rsidR="00AF1782" w:rsidRDefault="00AF1782" w:rsidP="00AF1782">
            <w:pPr>
              <w:pStyle w:val="afa"/>
            </w:pPr>
            <m:oMathPara>
              <m:oMath>
                <m:r>
                  <m:rPr>
                    <m:sty m:val="p"/>
                  </m:rPr>
                  <w:rPr>
                    <w:rFonts w:ascii="Cambria Math" w:hAnsi="Cambria Math"/>
                  </w:rPr>
                  <m:t>E</m:t>
                </m:r>
                <m:r>
                  <w:rPr>
                    <w:rFonts w:ascii="Cambria Math" w:hAnsi="Cambria Math"/>
                  </w:rPr>
                  <m:t>=10 кэВ÷1 МэВ</m:t>
                </m:r>
              </m:oMath>
            </m:oMathPara>
          </w:p>
        </w:tc>
      </w:tr>
      <w:tr w:rsidR="00AF1782" w14:paraId="570ECFB3" w14:textId="77777777" w:rsidTr="00840288">
        <w:tc>
          <w:tcPr>
            <w:tcW w:w="4672" w:type="dxa"/>
          </w:tcPr>
          <w:p w14:paraId="4A836F8C" w14:textId="5594A939" w:rsidR="00AF1782" w:rsidRDefault="00AF1782" w:rsidP="00AF1782">
            <w:pPr>
              <w:pStyle w:val="afa"/>
            </w:pPr>
            <w:r>
              <w:t>Быстрые</w:t>
            </w:r>
          </w:p>
        </w:tc>
        <w:tc>
          <w:tcPr>
            <w:tcW w:w="4673" w:type="dxa"/>
          </w:tcPr>
          <w:p w14:paraId="2F5B27B3" w14:textId="329865B5" w:rsidR="00AF1782" w:rsidRDefault="00AF1782" w:rsidP="00AF1782">
            <w:pPr>
              <w:pStyle w:val="afa"/>
            </w:pPr>
            <m:oMath>
              <m:r>
                <m:rPr>
                  <m:sty m:val="p"/>
                </m:rPr>
                <w:rPr>
                  <w:rFonts w:ascii="Cambria Math" w:hAnsi="Cambria Math"/>
                </w:rPr>
                <m:t>E</m:t>
              </m:r>
              <m:r>
                <w:rPr>
                  <w:rFonts w:ascii="Cambria Math" w:hAnsi="Cambria Math"/>
                </w:rPr>
                <m:t>=1 МэВ÷100 МэВ</m:t>
              </m:r>
            </m:oMath>
            <w:r>
              <w:t xml:space="preserve">, иногда </w:t>
            </w:r>
            <m:oMath>
              <m:r>
                <m:rPr>
                  <m:sty m:val="p"/>
                </m:rPr>
                <w:rPr>
                  <w:rFonts w:ascii="Cambria Math" w:hAnsi="Cambria Math"/>
                </w:rPr>
                <m:t>E</m:t>
              </m:r>
              <m:r>
                <w:rPr>
                  <w:rFonts w:ascii="Cambria Math" w:hAnsi="Cambria Math"/>
                </w:rPr>
                <m:t>&gt;0,1 МэВ</m:t>
              </m:r>
            </m:oMath>
          </w:p>
        </w:tc>
      </w:tr>
      <w:tr w:rsidR="00AF1782" w14:paraId="1FFA58BA" w14:textId="77777777" w:rsidTr="00840288">
        <w:tc>
          <w:tcPr>
            <w:tcW w:w="4672" w:type="dxa"/>
          </w:tcPr>
          <w:p w14:paraId="0E98BCD6" w14:textId="48572C7B" w:rsidR="00AF1782" w:rsidRDefault="00AF1782" w:rsidP="00AF1782">
            <w:pPr>
              <w:pStyle w:val="afa"/>
            </w:pPr>
            <w:r>
              <w:t>Релятивистские</w:t>
            </w:r>
          </w:p>
        </w:tc>
        <w:tc>
          <w:tcPr>
            <w:tcW w:w="4673" w:type="dxa"/>
          </w:tcPr>
          <w:p w14:paraId="149129B9" w14:textId="3E5415A0" w:rsidR="00AF1782" w:rsidRDefault="00AF1782" w:rsidP="00AF1782">
            <w:pPr>
              <w:pStyle w:val="afa"/>
            </w:pPr>
            <m:oMathPara>
              <m:oMath>
                <m:r>
                  <m:rPr>
                    <m:sty m:val="p"/>
                  </m:rPr>
                  <w:rPr>
                    <w:rFonts w:ascii="Cambria Math" w:hAnsi="Cambria Math"/>
                  </w:rPr>
                  <m:t>E</m:t>
                </m:r>
                <m:r>
                  <w:rPr>
                    <w:rFonts w:ascii="Cambria Math" w:hAnsi="Cambria Math"/>
                    <w:lang w:val="en-US"/>
                  </w:rPr>
                  <m:t>&gt;</m:t>
                </m:r>
                <m:r>
                  <w:rPr>
                    <w:rFonts w:ascii="Cambria Math" w:hAnsi="Cambria Math"/>
                  </w:rPr>
                  <m:t>100 МэВ</m:t>
                </m:r>
              </m:oMath>
            </m:oMathPara>
          </w:p>
        </w:tc>
      </w:tr>
    </w:tbl>
    <w:p w14:paraId="4F299796" w14:textId="77777777" w:rsidR="00AF1782" w:rsidRDefault="00AF1782" w:rsidP="00193718"/>
    <w:p w14:paraId="79766EC5" w14:textId="77994CF0" w:rsidR="00193718" w:rsidRDefault="00840288" w:rsidP="00193718">
      <w:r>
        <w:t>Я</w:t>
      </w:r>
      <w:r w:rsidR="004C1FA6">
        <w:t>дерные реакторы</w:t>
      </w:r>
      <w:r>
        <w:t xml:space="preserve"> можно разделить по некоторым признакам так, как показано в </w:t>
      </w:r>
      <w:r w:rsidRPr="00840288">
        <w:rPr>
          <w:highlight w:val="yellow"/>
        </w:rPr>
        <w:t>таблице</w:t>
      </w:r>
      <w:r w:rsidR="004C1FA6">
        <w:t>:</w:t>
      </w:r>
    </w:p>
    <w:p w14:paraId="4B5FED15" w14:textId="4D101528" w:rsidR="00840288" w:rsidRDefault="00840288" w:rsidP="00840288">
      <w:pPr>
        <w:pStyle w:val="af9"/>
      </w:pPr>
      <w:r w:rsidRPr="00840288">
        <w:rPr>
          <w:highlight w:val="yellow"/>
        </w:rPr>
        <w:t>Таблица</w:t>
      </w:r>
      <w:r>
        <w:t xml:space="preserve"> – Классификация ядерных реакторов.</w:t>
      </w:r>
    </w:p>
    <w:tbl>
      <w:tblPr>
        <w:tblStyle w:val="a4"/>
        <w:tblW w:w="0" w:type="auto"/>
        <w:tblLook w:val="04A0" w:firstRow="1" w:lastRow="0" w:firstColumn="1" w:lastColumn="0" w:noHBand="0" w:noVBand="1"/>
      </w:tblPr>
      <w:tblGrid>
        <w:gridCol w:w="1823"/>
        <w:gridCol w:w="3197"/>
        <w:gridCol w:w="4325"/>
      </w:tblGrid>
      <w:tr w:rsidR="00E24F23" w14:paraId="5D04B886" w14:textId="77777777" w:rsidTr="00365511">
        <w:trPr>
          <w:trHeight w:val="557"/>
        </w:trPr>
        <w:tc>
          <w:tcPr>
            <w:tcW w:w="0" w:type="auto"/>
            <w:vMerge w:val="restart"/>
            <w:vAlign w:val="center"/>
          </w:tcPr>
          <w:p w14:paraId="0EAD0034" w14:textId="4E815E14" w:rsidR="00E24F23" w:rsidRDefault="00E24F23" w:rsidP="00365511">
            <w:pPr>
              <w:pStyle w:val="afa"/>
            </w:pPr>
            <w:r>
              <w:t>По типу деления</w:t>
            </w:r>
          </w:p>
        </w:tc>
        <w:tc>
          <w:tcPr>
            <w:tcW w:w="0" w:type="auto"/>
            <w:gridSpan w:val="2"/>
            <w:vAlign w:val="center"/>
          </w:tcPr>
          <w:p w14:paraId="16552F4F" w14:textId="529620E9" w:rsidR="00E24F23" w:rsidRDefault="00E24F23" w:rsidP="00365511">
            <w:pPr>
              <w:pStyle w:val="afa"/>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p>
        </w:tc>
      </w:tr>
      <w:tr w:rsidR="00E24F23" w14:paraId="3BE7545C" w14:textId="77777777" w:rsidTr="00365511">
        <w:trPr>
          <w:trHeight w:val="58"/>
        </w:trPr>
        <w:tc>
          <w:tcPr>
            <w:tcW w:w="0" w:type="auto"/>
            <w:vMerge/>
            <w:vAlign w:val="center"/>
          </w:tcPr>
          <w:p w14:paraId="6824F4EB" w14:textId="77777777" w:rsidR="00E24F23" w:rsidRDefault="00E24F23" w:rsidP="00365511">
            <w:pPr>
              <w:pStyle w:val="afa"/>
            </w:pPr>
          </w:p>
        </w:tc>
        <w:tc>
          <w:tcPr>
            <w:tcW w:w="0" w:type="auto"/>
            <w:gridSpan w:val="2"/>
            <w:vAlign w:val="center"/>
          </w:tcPr>
          <w:p w14:paraId="6CD4D474" w14:textId="0CE35D3D" w:rsidR="00E24F23" w:rsidRDefault="00E24F23" w:rsidP="00365511">
            <w:pPr>
              <w:pStyle w:val="afa"/>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Они не имеют замедлителя нейтронов</w:t>
            </w:r>
          </w:p>
        </w:tc>
      </w:tr>
      <w:tr w:rsidR="00E24F23" w14:paraId="5971E884" w14:textId="77777777" w:rsidTr="00365511">
        <w:trPr>
          <w:trHeight w:val="138"/>
        </w:trPr>
        <w:tc>
          <w:tcPr>
            <w:tcW w:w="0" w:type="auto"/>
            <w:vMerge w:val="restart"/>
            <w:vAlign w:val="center"/>
          </w:tcPr>
          <w:p w14:paraId="1927C9D1" w14:textId="29BC3FF6" w:rsidR="00E24F23" w:rsidRDefault="00E24F23" w:rsidP="00365511">
            <w:pPr>
              <w:pStyle w:val="afa"/>
            </w:pPr>
            <w:r>
              <w:t>По типу замедлителя</w:t>
            </w:r>
          </w:p>
        </w:tc>
        <w:tc>
          <w:tcPr>
            <w:tcW w:w="0" w:type="auto"/>
            <w:gridSpan w:val="2"/>
            <w:vAlign w:val="center"/>
          </w:tcPr>
          <w:p w14:paraId="53C8CD1E" w14:textId="730B05E9" w:rsidR="00E24F23" w:rsidRDefault="00E24F23" w:rsidP="00365511">
            <w:pPr>
              <w:pStyle w:val="afa"/>
            </w:pPr>
            <w:r>
              <w:t>Графитовые</w:t>
            </w:r>
          </w:p>
        </w:tc>
      </w:tr>
      <w:tr w:rsidR="00E24F23" w14:paraId="12B9F87D" w14:textId="77777777" w:rsidTr="00365511">
        <w:trPr>
          <w:trHeight w:val="138"/>
        </w:trPr>
        <w:tc>
          <w:tcPr>
            <w:tcW w:w="0" w:type="auto"/>
            <w:vMerge/>
            <w:vAlign w:val="center"/>
          </w:tcPr>
          <w:p w14:paraId="4B33A24C" w14:textId="77777777" w:rsidR="00E24F23" w:rsidRDefault="00E24F23" w:rsidP="00365511">
            <w:pPr>
              <w:pStyle w:val="afa"/>
            </w:pPr>
          </w:p>
        </w:tc>
        <w:tc>
          <w:tcPr>
            <w:tcW w:w="0" w:type="auto"/>
            <w:vMerge w:val="restart"/>
            <w:vAlign w:val="center"/>
          </w:tcPr>
          <w:p w14:paraId="18C359B1" w14:textId="77777777" w:rsidR="00E24F23" w:rsidRDefault="00E24F23" w:rsidP="00365511">
            <w:pPr>
              <w:pStyle w:val="afa"/>
            </w:pPr>
            <w:r>
              <w:t>Водные</w:t>
            </w:r>
          </w:p>
        </w:tc>
        <w:tc>
          <w:tcPr>
            <w:tcW w:w="0" w:type="auto"/>
            <w:vAlign w:val="center"/>
          </w:tcPr>
          <w:p w14:paraId="16E60E29" w14:textId="0C25FA49" w:rsidR="00E24F23" w:rsidRDefault="00E24F23" w:rsidP="00365511">
            <w:pPr>
              <w:pStyle w:val="afa"/>
            </w:pPr>
            <w:r w:rsidRPr="00F70FAD">
              <w:t>Тяжеловодные</w:t>
            </w:r>
            <w:r>
              <w:t xml:space="preserve"> (</w:t>
            </w:r>
            <w:r>
              <w:rPr>
                <w:lang w:val="en-US"/>
              </w:rPr>
              <w:t>D</w:t>
            </w:r>
            <w:r w:rsidRPr="00F70FAD">
              <w:rPr>
                <w:vertAlign w:val="subscript"/>
                <w:lang w:val="en-US"/>
              </w:rPr>
              <w:t>2</w:t>
            </w:r>
            <w:r>
              <w:rPr>
                <w:lang w:val="en-US"/>
              </w:rPr>
              <w:t>O</w:t>
            </w:r>
            <w:r>
              <w:t>)</w:t>
            </w:r>
          </w:p>
        </w:tc>
      </w:tr>
      <w:tr w:rsidR="00E24F23" w14:paraId="189EC583" w14:textId="77777777" w:rsidTr="00365511">
        <w:trPr>
          <w:trHeight w:val="138"/>
        </w:trPr>
        <w:tc>
          <w:tcPr>
            <w:tcW w:w="0" w:type="auto"/>
            <w:vMerge/>
            <w:vAlign w:val="center"/>
          </w:tcPr>
          <w:p w14:paraId="47CB2550" w14:textId="77777777" w:rsidR="00E24F23" w:rsidRDefault="00E24F23" w:rsidP="00365511">
            <w:pPr>
              <w:pStyle w:val="afa"/>
            </w:pPr>
          </w:p>
        </w:tc>
        <w:tc>
          <w:tcPr>
            <w:tcW w:w="0" w:type="auto"/>
            <w:vMerge/>
            <w:vAlign w:val="center"/>
          </w:tcPr>
          <w:p w14:paraId="745D7373" w14:textId="77777777" w:rsidR="00E24F23" w:rsidRDefault="00E24F23" w:rsidP="00365511">
            <w:pPr>
              <w:pStyle w:val="afa"/>
            </w:pPr>
          </w:p>
        </w:tc>
        <w:tc>
          <w:tcPr>
            <w:tcW w:w="0" w:type="auto"/>
            <w:vAlign w:val="center"/>
          </w:tcPr>
          <w:p w14:paraId="5763541D" w14:textId="4825FAEA" w:rsidR="00E24F23" w:rsidRDefault="00E24F23" w:rsidP="00365511">
            <w:pPr>
              <w:pStyle w:val="afa"/>
            </w:pPr>
            <w:proofErr w:type="spellStart"/>
            <w:r w:rsidRPr="00F70FAD">
              <w:t>Легководные</w:t>
            </w:r>
            <w:proofErr w:type="spellEnd"/>
            <w:r>
              <w:rPr>
                <w:lang w:val="en-US"/>
              </w:rPr>
              <w:t xml:space="preserve"> (H</w:t>
            </w:r>
            <w:r w:rsidRPr="00F70FAD">
              <w:rPr>
                <w:vertAlign w:val="subscript"/>
                <w:lang w:val="en-US"/>
              </w:rPr>
              <w:t>2</w:t>
            </w:r>
            <w:r>
              <w:rPr>
                <w:lang w:val="en-US"/>
              </w:rPr>
              <w:t>O)</w:t>
            </w:r>
          </w:p>
        </w:tc>
      </w:tr>
      <w:tr w:rsidR="00E24F23" w14:paraId="1F9466D5" w14:textId="77777777" w:rsidTr="00365511">
        <w:trPr>
          <w:trHeight w:val="138"/>
        </w:trPr>
        <w:tc>
          <w:tcPr>
            <w:tcW w:w="0" w:type="auto"/>
            <w:vMerge/>
            <w:vAlign w:val="center"/>
          </w:tcPr>
          <w:p w14:paraId="037E92BB" w14:textId="77777777" w:rsidR="00E24F23" w:rsidRDefault="00E24F23" w:rsidP="00365511">
            <w:pPr>
              <w:pStyle w:val="afa"/>
            </w:pPr>
          </w:p>
        </w:tc>
        <w:tc>
          <w:tcPr>
            <w:tcW w:w="0" w:type="auto"/>
            <w:gridSpan w:val="2"/>
            <w:vAlign w:val="center"/>
          </w:tcPr>
          <w:p w14:paraId="29CFAFB4" w14:textId="0BDA505B" w:rsidR="00E24F23" w:rsidRDefault="00E24F23" w:rsidP="00365511">
            <w:pPr>
              <w:pStyle w:val="afa"/>
            </w:pPr>
            <w:r>
              <w:t>С расплавами солей</w:t>
            </w:r>
            <w:r w:rsidRPr="00A00F13">
              <w:t xml:space="preserve"> (</w:t>
            </w:r>
            <w:r>
              <w:t>фториды, хлориды</w:t>
            </w:r>
            <w:r w:rsidRPr="00A00F13">
              <w:t>)</w:t>
            </w:r>
          </w:p>
        </w:tc>
      </w:tr>
      <w:tr w:rsidR="00E24F23" w14:paraId="04F4D461" w14:textId="77777777" w:rsidTr="00365511">
        <w:trPr>
          <w:trHeight w:val="138"/>
        </w:trPr>
        <w:tc>
          <w:tcPr>
            <w:tcW w:w="0" w:type="auto"/>
            <w:vMerge/>
            <w:vAlign w:val="center"/>
          </w:tcPr>
          <w:p w14:paraId="1B39B613" w14:textId="77777777" w:rsidR="00E24F23" w:rsidRDefault="00E24F23" w:rsidP="00365511">
            <w:pPr>
              <w:pStyle w:val="afa"/>
            </w:pPr>
          </w:p>
        </w:tc>
        <w:tc>
          <w:tcPr>
            <w:tcW w:w="0" w:type="auto"/>
            <w:gridSpan w:val="2"/>
            <w:vAlign w:val="center"/>
          </w:tcPr>
          <w:p w14:paraId="100AAF54" w14:textId="052CC129" w:rsidR="00E24F23" w:rsidRDefault="00365511" w:rsidP="00365511">
            <w:pPr>
              <w:pStyle w:val="afa"/>
            </w:pPr>
            <w:r>
              <w:t>Без замедлителя</w:t>
            </w:r>
          </w:p>
        </w:tc>
      </w:tr>
      <w:tr w:rsidR="00365511" w14:paraId="4A19D8D5" w14:textId="77777777" w:rsidTr="00365511">
        <w:trPr>
          <w:trHeight w:val="276"/>
        </w:trPr>
        <w:tc>
          <w:tcPr>
            <w:tcW w:w="0" w:type="auto"/>
            <w:vMerge w:val="restart"/>
            <w:vAlign w:val="center"/>
          </w:tcPr>
          <w:p w14:paraId="01F1EA05" w14:textId="2C18C3E2" w:rsidR="00365511" w:rsidRDefault="00365511" w:rsidP="00365511">
            <w:pPr>
              <w:pStyle w:val="afa"/>
            </w:pPr>
            <w:r>
              <w:t>По типу теплоносителя</w:t>
            </w:r>
          </w:p>
        </w:tc>
        <w:tc>
          <w:tcPr>
            <w:tcW w:w="0" w:type="auto"/>
            <w:vMerge w:val="restart"/>
            <w:vAlign w:val="center"/>
          </w:tcPr>
          <w:p w14:paraId="7FDD8865" w14:textId="4D1CD518" w:rsidR="00365511" w:rsidRDefault="00365511" w:rsidP="00365511">
            <w:pPr>
              <w:pStyle w:val="afa"/>
            </w:pPr>
            <w:r>
              <w:t>Водные</w:t>
            </w:r>
          </w:p>
        </w:tc>
        <w:tc>
          <w:tcPr>
            <w:tcW w:w="0" w:type="auto"/>
            <w:vAlign w:val="center"/>
          </w:tcPr>
          <w:p w14:paraId="1EC36C2E" w14:textId="79BF65C7" w:rsidR="00365511" w:rsidRDefault="00365511" w:rsidP="00365511">
            <w:pPr>
              <w:pStyle w:val="afa"/>
            </w:pPr>
            <w:r>
              <w:t xml:space="preserve">С водой под давлением (ВВЭР, </w:t>
            </w:r>
            <w:r w:rsidRPr="00A00F13">
              <w:t>PHWR</w:t>
            </w:r>
            <w:r>
              <w:t>)</w:t>
            </w:r>
          </w:p>
        </w:tc>
      </w:tr>
      <w:tr w:rsidR="00365511" w14:paraId="1C15C462" w14:textId="77777777" w:rsidTr="00365511">
        <w:trPr>
          <w:trHeight w:val="276"/>
        </w:trPr>
        <w:tc>
          <w:tcPr>
            <w:tcW w:w="0" w:type="auto"/>
            <w:vMerge/>
            <w:vAlign w:val="center"/>
          </w:tcPr>
          <w:p w14:paraId="36E50B35" w14:textId="77777777" w:rsidR="00365511" w:rsidRDefault="00365511" w:rsidP="00365511">
            <w:pPr>
              <w:pStyle w:val="afa"/>
            </w:pPr>
          </w:p>
        </w:tc>
        <w:tc>
          <w:tcPr>
            <w:tcW w:w="0" w:type="auto"/>
            <w:vMerge/>
            <w:vAlign w:val="center"/>
          </w:tcPr>
          <w:p w14:paraId="0BEBBBEF" w14:textId="77777777" w:rsidR="00365511" w:rsidRDefault="00365511" w:rsidP="00365511">
            <w:pPr>
              <w:pStyle w:val="afa"/>
            </w:pPr>
          </w:p>
        </w:tc>
        <w:tc>
          <w:tcPr>
            <w:tcW w:w="0" w:type="auto"/>
            <w:vAlign w:val="center"/>
          </w:tcPr>
          <w:p w14:paraId="6D9584D5" w14:textId="2B35D672" w:rsidR="00365511" w:rsidRDefault="00365511" w:rsidP="00365511">
            <w:pPr>
              <w:pStyle w:val="afa"/>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tc>
      </w:tr>
      <w:tr w:rsidR="00365511" w14:paraId="63B5DE51" w14:textId="77777777" w:rsidTr="00365511">
        <w:trPr>
          <w:trHeight w:val="276"/>
        </w:trPr>
        <w:tc>
          <w:tcPr>
            <w:tcW w:w="0" w:type="auto"/>
            <w:vMerge/>
            <w:vAlign w:val="center"/>
          </w:tcPr>
          <w:p w14:paraId="754241C5" w14:textId="77777777" w:rsidR="00365511" w:rsidRDefault="00365511" w:rsidP="00365511">
            <w:pPr>
              <w:pStyle w:val="afa"/>
            </w:pPr>
          </w:p>
        </w:tc>
        <w:tc>
          <w:tcPr>
            <w:tcW w:w="0" w:type="auto"/>
            <w:vMerge w:val="restart"/>
            <w:vAlign w:val="center"/>
          </w:tcPr>
          <w:p w14:paraId="09E2270B" w14:textId="22FDAAD6" w:rsidR="00365511" w:rsidRDefault="00365511" w:rsidP="00365511">
            <w:pPr>
              <w:pStyle w:val="afa"/>
            </w:pPr>
            <w:r>
              <w:t>С жидкометаллическим теплоносителем</w:t>
            </w:r>
          </w:p>
        </w:tc>
        <w:tc>
          <w:tcPr>
            <w:tcW w:w="0" w:type="auto"/>
            <w:vAlign w:val="center"/>
          </w:tcPr>
          <w:p w14:paraId="440089DE" w14:textId="4D5106BD" w:rsidR="00365511" w:rsidRDefault="00365511" w:rsidP="00365511">
            <w:pPr>
              <w:pStyle w:val="afa"/>
            </w:pPr>
            <w:r>
              <w:t>Натриевые (БН)</w:t>
            </w:r>
          </w:p>
        </w:tc>
      </w:tr>
      <w:tr w:rsidR="00365511" w14:paraId="21F57FC0" w14:textId="77777777" w:rsidTr="00365511">
        <w:trPr>
          <w:trHeight w:val="276"/>
        </w:trPr>
        <w:tc>
          <w:tcPr>
            <w:tcW w:w="0" w:type="auto"/>
            <w:vMerge/>
            <w:vAlign w:val="center"/>
          </w:tcPr>
          <w:p w14:paraId="63880E6B" w14:textId="77777777" w:rsidR="00365511" w:rsidRDefault="00365511" w:rsidP="00365511">
            <w:pPr>
              <w:pStyle w:val="afa"/>
            </w:pPr>
          </w:p>
        </w:tc>
        <w:tc>
          <w:tcPr>
            <w:tcW w:w="0" w:type="auto"/>
            <w:vMerge/>
            <w:vAlign w:val="center"/>
          </w:tcPr>
          <w:p w14:paraId="759E0BF7" w14:textId="77777777" w:rsidR="00365511" w:rsidRDefault="00365511" w:rsidP="00365511">
            <w:pPr>
              <w:pStyle w:val="afa"/>
            </w:pPr>
          </w:p>
        </w:tc>
        <w:tc>
          <w:tcPr>
            <w:tcW w:w="0" w:type="auto"/>
            <w:vAlign w:val="center"/>
          </w:tcPr>
          <w:p w14:paraId="4B3DEE8D" w14:textId="0F8ECB15" w:rsidR="00365511" w:rsidRDefault="00365511" w:rsidP="00365511">
            <w:pPr>
              <w:pStyle w:val="afa"/>
            </w:pPr>
            <w:r>
              <w:t>Свинцовые или свинцово-висмутовые (БРЕСТ)</w:t>
            </w:r>
          </w:p>
        </w:tc>
      </w:tr>
      <w:tr w:rsidR="00365511" w14:paraId="3155CDF8" w14:textId="77777777" w:rsidTr="00365511">
        <w:trPr>
          <w:trHeight w:val="276"/>
        </w:trPr>
        <w:tc>
          <w:tcPr>
            <w:tcW w:w="0" w:type="auto"/>
            <w:vMerge/>
            <w:vAlign w:val="center"/>
          </w:tcPr>
          <w:p w14:paraId="53204649" w14:textId="77777777" w:rsidR="00365511" w:rsidRDefault="00365511" w:rsidP="00365511">
            <w:pPr>
              <w:pStyle w:val="afa"/>
            </w:pPr>
          </w:p>
        </w:tc>
        <w:tc>
          <w:tcPr>
            <w:tcW w:w="0" w:type="auto"/>
            <w:gridSpan w:val="2"/>
            <w:vAlign w:val="center"/>
          </w:tcPr>
          <w:p w14:paraId="50C504CB" w14:textId="445A4971" w:rsidR="00365511" w:rsidRDefault="00365511" w:rsidP="00365511">
            <w:pPr>
              <w:pStyle w:val="afa"/>
            </w:pPr>
            <w:r>
              <w:t>Графитово – газовые (</w:t>
            </w:r>
            <w:r w:rsidRPr="004201A2">
              <w:t>замедлителем служит графит, теплоносителем — газ (гелий, углекислый газ</w:t>
            </w:r>
            <w:r>
              <w:t>)</w:t>
            </w:r>
          </w:p>
        </w:tc>
      </w:tr>
      <w:tr w:rsidR="00365511" w14:paraId="607CD9A4" w14:textId="77777777" w:rsidTr="00365511">
        <w:tc>
          <w:tcPr>
            <w:tcW w:w="0" w:type="auto"/>
            <w:vMerge w:val="restart"/>
            <w:vAlign w:val="center"/>
          </w:tcPr>
          <w:p w14:paraId="5CA03F17" w14:textId="2A78FC15" w:rsidR="00365511" w:rsidRDefault="00365511" w:rsidP="00365511">
            <w:pPr>
              <w:pStyle w:val="afa"/>
            </w:pPr>
            <w:r>
              <w:t>По поколениям</w:t>
            </w:r>
          </w:p>
        </w:tc>
        <w:tc>
          <w:tcPr>
            <w:tcW w:w="0" w:type="auto"/>
            <w:gridSpan w:val="2"/>
            <w:vAlign w:val="center"/>
          </w:tcPr>
          <w:p w14:paraId="3CBE02C3" w14:textId="0B5AD6E0" w:rsidR="00365511" w:rsidRDefault="00365511" w:rsidP="00365511">
            <w:pPr>
              <w:pStyle w:val="afa"/>
            </w:pPr>
            <w:r>
              <w:t xml:space="preserve">Поколение </w:t>
            </w:r>
            <w:r>
              <w:rPr>
                <w:lang w:val="en-US"/>
              </w:rPr>
              <w:t>I</w:t>
            </w:r>
            <w:r w:rsidRPr="00784CBC">
              <w:t xml:space="preserve"> (ранние прототипы, исследовательские реакторы, некоммерческие реакторы)</w:t>
            </w:r>
          </w:p>
        </w:tc>
      </w:tr>
      <w:tr w:rsidR="00365511" w14:paraId="09AEBE81" w14:textId="77777777" w:rsidTr="00365511">
        <w:tc>
          <w:tcPr>
            <w:tcW w:w="0" w:type="auto"/>
            <w:vMerge/>
            <w:vAlign w:val="center"/>
          </w:tcPr>
          <w:p w14:paraId="726D184F" w14:textId="77777777" w:rsidR="00365511" w:rsidRDefault="00365511" w:rsidP="00365511">
            <w:pPr>
              <w:pStyle w:val="afa"/>
            </w:pPr>
          </w:p>
        </w:tc>
        <w:tc>
          <w:tcPr>
            <w:tcW w:w="0" w:type="auto"/>
            <w:gridSpan w:val="2"/>
            <w:vAlign w:val="center"/>
          </w:tcPr>
          <w:p w14:paraId="6AC10376" w14:textId="1268B32B" w:rsidR="00365511" w:rsidRDefault="00365511" w:rsidP="00365511">
            <w:pPr>
              <w:pStyle w:val="afa"/>
            </w:pPr>
            <w:r>
              <w:t xml:space="preserve">Поколение </w:t>
            </w:r>
            <w:r>
              <w:rPr>
                <w:lang w:val="en-US"/>
              </w:rPr>
              <w:t>II</w:t>
            </w:r>
            <w:r>
              <w:t xml:space="preserve"> </w:t>
            </w:r>
            <w:r w:rsidRPr="00784CBC">
              <w:t>(большинство современных атомных электростанций 1965-1996 годов)</w:t>
            </w:r>
          </w:p>
        </w:tc>
      </w:tr>
      <w:tr w:rsidR="00365511" w14:paraId="6236C1A6" w14:textId="77777777" w:rsidTr="00365511">
        <w:tc>
          <w:tcPr>
            <w:tcW w:w="0" w:type="auto"/>
            <w:vMerge/>
            <w:vAlign w:val="center"/>
          </w:tcPr>
          <w:p w14:paraId="37804920" w14:textId="77777777" w:rsidR="00365511" w:rsidRDefault="00365511" w:rsidP="00365511">
            <w:pPr>
              <w:pStyle w:val="afa"/>
            </w:pPr>
          </w:p>
        </w:tc>
        <w:tc>
          <w:tcPr>
            <w:tcW w:w="0" w:type="auto"/>
            <w:gridSpan w:val="2"/>
            <w:vAlign w:val="center"/>
          </w:tcPr>
          <w:p w14:paraId="4EFD3067" w14:textId="0988D92D" w:rsidR="00365511" w:rsidRDefault="00365511" w:rsidP="00365511">
            <w:pPr>
              <w:pStyle w:val="afa"/>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tc>
      </w:tr>
      <w:tr w:rsidR="00365511" w14:paraId="284E5FA5" w14:textId="77777777" w:rsidTr="00365511">
        <w:tc>
          <w:tcPr>
            <w:tcW w:w="0" w:type="auto"/>
            <w:vMerge/>
            <w:vAlign w:val="center"/>
          </w:tcPr>
          <w:p w14:paraId="282C1C7E" w14:textId="77777777" w:rsidR="00365511" w:rsidRDefault="00365511" w:rsidP="00365511">
            <w:pPr>
              <w:pStyle w:val="afa"/>
            </w:pPr>
          </w:p>
        </w:tc>
        <w:tc>
          <w:tcPr>
            <w:tcW w:w="0" w:type="auto"/>
            <w:gridSpan w:val="2"/>
            <w:vAlign w:val="center"/>
          </w:tcPr>
          <w:p w14:paraId="3F4DD76E" w14:textId="3413B8E5" w:rsidR="00365511" w:rsidRDefault="00365511" w:rsidP="00365511">
            <w:pPr>
              <w:pStyle w:val="afa"/>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tc>
      </w:tr>
    </w:tbl>
    <w:p w14:paraId="05E101E0" w14:textId="77777777" w:rsidR="00E24F23" w:rsidRDefault="00E24F23" w:rsidP="00193718"/>
    <w:p w14:paraId="5D51C5E1" w14:textId="5573F68A" w:rsidR="00784CBC" w:rsidRDefault="00784CBC" w:rsidP="00784CBC">
      <w:r w:rsidRPr="00784CBC">
        <w:t>Наиболее распространёнными в мире являются водо-водяные (около 62 %) и кипящие (20 %) реакторы</w:t>
      </w:r>
      <w:r w:rsidR="00985E90">
        <w:t xml:space="preserve"> (</w:t>
      </w:r>
      <w:r w:rsidR="00985E90" w:rsidRPr="00FF74CF">
        <w:t>рисунок</w:t>
      </w:r>
      <w:r w:rsidR="00FF74CF" w:rsidRPr="00FF74CF">
        <w:t xml:space="preserve"> 1.2</w:t>
      </w:r>
      <w:r w:rsidR="00985E90">
        <w:t>)</w:t>
      </w:r>
      <w:r>
        <w:t xml:space="preserve"> </w:t>
      </w:r>
      <w:r w:rsidRPr="00784CBC">
        <w:t>[</w:t>
      </w:r>
      <w:r w:rsidR="00B9385E">
        <w:fldChar w:fldCharType="begin"/>
      </w:r>
      <w:r w:rsidR="00B9385E">
        <w:instrText xml:space="preserve"> REF IAEA \n \h </w:instrText>
      </w:r>
      <w:r w:rsidR="00B9385E">
        <w:fldChar w:fldCharType="separate"/>
      </w:r>
      <w:r w:rsidR="00840288">
        <w:t>3</w:t>
      </w:r>
      <w:r w:rsidR="00B9385E">
        <w:fldChar w:fldCharType="end"/>
      </w:r>
      <w:r w:rsidRPr="00784CBC">
        <w:t>].</w:t>
      </w:r>
    </w:p>
    <w:p w14:paraId="25213BC1" w14:textId="2A804100" w:rsidR="00784CBC" w:rsidRDefault="00AF1782"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pt;height:181.5pt" o:ole="">
            <v:imagedata r:id="rId9" o:title=""/>
          </v:shape>
          <o:OLEObject Type="Embed" ProgID="Origin50.Graph" ShapeID="_x0000_i1025" DrawAspect="Content" ObjectID="_1590664151" r:id="rId10"/>
        </w:object>
      </w:r>
    </w:p>
    <w:p w14:paraId="06FE2DFD" w14:textId="2FE349D2" w:rsidR="00B9385E" w:rsidRDefault="00985E90" w:rsidP="00B9385E">
      <w:pPr>
        <w:pStyle w:val="afb"/>
      </w:pPr>
      <w:r w:rsidRPr="00FF74CF">
        <w:t>Рисунок</w:t>
      </w:r>
      <w:r w:rsidR="00FF74CF" w:rsidRPr="00FF74CF">
        <w:t xml:space="preserve"> 1.2</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840288">
        <w:t>3</w:t>
      </w:r>
      <w:r w:rsidR="00B9385E">
        <w:fldChar w:fldCharType="end"/>
      </w:r>
      <w:r w:rsidRPr="00985E90">
        <w:t>].</w:t>
      </w:r>
    </w:p>
    <w:p w14:paraId="6036F257" w14:textId="77777777" w:rsidR="00131024" w:rsidRPr="00B9385E" w:rsidRDefault="00131024" w:rsidP="00131024">
      <w:r>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296B624F" w:rsidR="0033391D" w:rsidRDefault="0033391D" w:rsidP="00131024">
      <w:pPr>
        <w:pStyle w:val="3"/>
      </w:pPr>
      <w:bookmarkStart w:id="8" w:name="_Toc514780514"/>
      <w:bookmarkStart w:id="9" w:name="_Toc516916789"/>
      <w:r>
        <w:lastRenderedPageBreak/>
        <w:t>Реактор</w:t>
      </w:r>
      <w:r w:rsidR="004A396C">
        <w:t>ы</w:t>
      </w:r>
      <w:r>
        <w:t xml:space="preserve"> на быстрых нейтронах</w:t>
      </w:r>
      <w:r w:rsidR="00131024">
        <w:t>.</w:t>
      </w:r>
      <w:bookmarkEnd w:id="8"/>
      <w:bookmarkEnd w:id="9"/>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58F78659" w:rsidR="00EE4089" w:rsidRDefault="00EE4089" w:rsidP="005C0756">
      <w:pPr>
        <w:rPr>
          <w:rFonts w:cs="Times New Roman"/>
          <w:highlight w:val="yellow"/>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FF74CF">
        <w:rPr>
          <w:rFonts w:cs="Times New Roman"/>
        </w:rPr>
        <w:t>рисунок</w:t>
      </w:r>
      <w:r w:rsidR="00FF74CF" w:rsidRPr="00FF74CF">
        <w:rPr>
          <w:rFonts w:cs="Times New Roman"/>
        </w:rPr>
        <w:t xml:space="preserve"> 1.3</w:t>
      </w:r>
      <w:r w:rsidR="00EE5572" w:rsidRPr="00E54303">
        <w:rPr>
          <w:rFonts w:cs="Times New Roman"/>
        </w:rPr>
        <w:t>)</w:t>
      </w:r>
      <w:r w:rsidR="009270E4" w:rsidRPr="00E54303">
        <w:rPr>
          <w:rFonts w:cs="Times New Roman"/>
        </w:rPr>
        <w:t>.</w:t>
      </w:r>
    </w:p>
    <w:p w14:paraId="21EC6574" w14:textId="77777777" w:rsidR="00EE5572" w:rsidRDefault="00EE5572" w:rsidP="003A66EB">
      <w:pPr>
        <w:pStyle w:val="afb"/>
      </w:pPr>
      <w:r>
        <w:rPr>
          <w:noProof/>
        </w:rPr>
        <w:drawing>
          <wp:inline distT="0" distB="0" distL="0" distR="0" wp14:anchorId="499503DA" wp14:editId="3EDE43E5">
            <wp:extent cx="2724138" cy="180000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4138" cy="1800000"/>
                    </a:xfrm>
                    <a:prstGeom prst="rect">
                      <a:avLst/>
                    </a:prstGeom>
                    <a:noFill/>
                    <a:ln>
                      <a:noFill/>
                    </a:ln>
                  </pic:spPr>
                </pic:pic>
              </a:graphicData>
            </a:graphic>
          </wp:inline>
        </w:drawing>
      </w:r>
    </w:p>
    <w:p w14:paraId="04FCD35C" w14:textId="6766D00F" w:rsidR="00EE5572" w:rsidRDefault="00EE5572" w:rsidP="00EE5572">
      <w:pPr>
        <w:pStyle w:val="afb"/>
        <w:rPr>
          <w:rFonts w:cs="Times New Roman"/>
        </w:rPr>
      </w:pPr>
      <w:r w:rsidRPr="00FF74CF">
        <w:t>Рисунок</w:t>
      </w:r>
      <w:r w:rsidR="00FF74CF" w:rsidRPr="00FF74CF">
        <w:t xml:space="preserve"> 1.3</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840288">
        <w:rPr>
          <w:rFonts w:cs="Times New Roman"/>
        </w:rPr>
        <w:t>4</w:t>
      </w:r>
      <w:r w:rsidR="001D68C7">
        <w:rPr>
          <w:rFonts w:cs="Times New Roman"/>
        </w:rPr>
        <w:fldChar w:fldCharType="end"/>
      </w:r>
      <w:r w:rsidR="001D68C7" w:rsidRPr="001D68C7">
        <w:rPr>
          <w:rFonts w:cs="Times New Roman"/>
        </w:rPr>
        <w:t>].</w:t>
      </w:r>
    </w:p>
    <w:p w14:paraId="72451715" w14:textId="723BF617"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Влияние</w:t>
      </w:r>
      <w:r w:rsidR="001D68C7">
        <w:t xml:space="preserve"> среды</w:t>
      </w:r>
      <w:r w:rsidR="005F4971">
        <w:t xml:space="preserve"> на быстрые нейтроны при их прохождении сквозь </w:t>
      </w:r>
      <w:r w:rsidR="001D68C7">
        <w:t>воду</w:t>
      </w:r>
      <w:r w:rsidR="005F4971">
        <w:t xml:space="preserve"> схематически проиллюстрировано на </w:t>
      </w:r>
      <w:r w:rsidR="005F4971" w:rsidRPr="00FF74CF">
        <w:t>рисунке</w:t>
      </w:r>
      <w:r w:rsidR="00FF74CF" w:rsidRPr="00FF74CF">
        <w:t xml:space="preserve"> 1.4</w:t>
      </w:r>
      <w:r w:rsidR="005F4971">
        <w:t>.</w:t>
      </w:r>
    </w:p>
    <w:p w14:paraId="2BBB8554" w14:textId="08B6585A" w:rsidR="0096434C" w:rsidRDefault="00EA61F6" w:rsidP="003A66EB">
      <w:pPr>
        <w:pStyle w:val="afb"/>
      </w:pPr>
      <w:r>
        <w:rPr>
          <w:noProof/>
        </w:rPr>
        <w:lastRenderedPageBreak/>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372FCF3B" w14:textId="7A7589C9" w:rsidR="00AE25E1" w:rsidRPr="00BA3177" w:rsidRDefault="00AE25E1" w:rsidP="00AE25E1">
      <w:pPr>
        <w:pStyle w:val="afb"/>
      </w:pPr>
      <w:r w:rsidRPr="00FF74CF">
        <w:t>Рисунок</w:t>
      </w:r>
      <w:r w:rsidR="00FF74CF" w:rsidRPr="00FF74CF">
        <w:t xml:space="preserve"> 1.4</w:t>
      </w:r>
      <w:r>
        <w:t xml:space="preserve"> </w:t>
      </w:r>
      <w:r w:rsidR="00BA3177">
        <w:t>–</w:t>
      </w:r>
      <w:r>
        <w:t xml:space="preserve"> </w:t>
      </w:r>
      <w:r w:rsidR="001D68C7">
        <w:t>Иллюстрация прохождения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840288">
        <w:t>5</w:t>
      </w:r>
      <w:r w:rsidR="001D68C7">
        <w:fldChar w:fldCharType="end"/>
      </w:r>
      <w:r w:rsidR="00BA3177" w:rsidRPr="001D68C7">
        <w:t>]</w:t>
      </w:r>
      <w:r w:rsidR="00BA3177" w:rsidRPr="00BA3177">
        <w:t>.</w:t>
      </w: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1019AFAA"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54303" w:rsidRPr="00F5663C">
        <w:t>раздел</w:t>
      </w:r>
      <w:r w:rsidR="00F5663C">
        <w:t xml:space="preserve"> </w:t>
      </w:r>
      <w:r w:rsidR="00F5663C">
        <w:fldChar w:fldCharType="begin"/>
      </w:r>
      <w:r w:rsidR="00F5663C">
        <w:instrText xml:space="preserve"> REF _Ref513051894 \r \h </w:instrText>
      </w:r>
      <w:r w:rsidR="00F5663C">
        <w:fldChar w:fldCharType="separate"/>
      </w:r>
      <w:r w:rsidR="00840288">
        <w:t>1.3.4.2</w:t>
      </w:r>
      <w:r w:rsidR="00F5663C">
        <w:fldChar w:fldCharType="end"/>
      </w:r>
      <w:r w:rsidR="00EE5572">
        <w:t>)</w:t>
      </w:r>
      <w:r>
        <w:t>. Превышение концентрации кислорода выше 10</w:t>
      </w:r>
      <w:r w:rsidRPr="00C374CF">
        <w:rPr>
          <w:vertAlign w:val="superscript"/>
        </w:rPr>
        <w:t>−5</w:t>
      </w:r>
      <w:r w:rsidR="005F4C9D">
        <w:t xml:space="preserve"> мас</w:t>
      </w:r>
      <w:r w:rsidR="00074092">
        <w:t>с</w:t>
      </w:r>
      <w:r w:rsidR="005F4C9D">
        <w:t xml:space="preserve">. </w:t>
      </w:r>
      <w:r>
        <w:t>%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840288">
        <w:rPr>
          <w:lang w:val="en-US"/>
        </w:rPr>
      </w:r>
      <w:r w:rsidR="00101792">
        <w:rPr>
          <w:lang w:val="en-US"/>
        </w:rPr>
        <w:fldChar w:fldCharType="separate"/>
      </w:r>
      <w:r w:rsidR="00840288">
        <w:t>6</w:t>
      </w:r>
      <w:r w:rsidR="00101792">
        <w:rPr>
          <w:lang w:val="en-US"/>
        </w:rPr>
        <w:fldChar w:fldCharType="end"/>
      </w:r>
      <w:r w:rsidR="001B458D" w:rsidRPr="00101792">
        <w:t>]</w:t>
      </w:r>
      <w:r>
        <w:t>.</w:t>
      </w:r>
      <w:r w:rsidR="005F4C9D" w:rsidRPr="005F4C9D">
        <w:t xml:space="preserve"> </w:t>
      </w:r>
    </w:p>
    <w:p w14:paraId="610CB822" w14:textId="77777777"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000E6AA" w14:textId="77777777" w:rsidR="00131024" w:rsidRDefault="00B53399" w:rsidP="007B207A">
      <w:pPr>
        <w:pStyle w:val="3"/>
      </w:pPr>
      <w:bookmarkStart w:id="10" w:name="_Toc514780515"/>
      <w:bookmarkStart w:id="11" w:name="_Toc516916790"/>
      <w:r>
        <w:lastRenderedPageBreak/>
        <w:t xml:space="preserve">Реактор </w:t>
      </w:r>
      <w:r w:rsidR="00131024">
        <w:t>БРЕСТ</w:t>
      </w:r>
      <w:r>
        <w:t>.</w:t>
      </w:r>
      <w:bookmarkEnd w:id="10"/>
      <w:bookmarkEnd w:id="11"/>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4F69BF2C"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840288">
        <w:t>7</w:t>
      </w:r>
      <w:r w:rsidR="00491F7B" w:rsidRPr="00491F7B">
        <w:fldChar w:fldCharType="end"/>
      </w:r>
      <w:r w:rsidRPr="00491F7B">
        <w:t>]:</w:t>
      </w:r>
    </w:p>
    <w:p w14:paraId="0BD183B0" w14:textId="77777777" w:rsidR="0033391D" w:rsidRPr="00491F7B" w:rsidRDefault="0033391D" w:rsidP="0033391D">
      <w:pPr>
        <w:pStyle w:val="a3"/>
        <w:numPr>
          <w:ilvl w:val="0"/>
          <w:numId w:val="3"/>
        </w:numPr>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=2024 °К</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7777777" w:rsidR="0033391D" w:rsidRPr="00491F7B" w:rsidRDefault="0033391D" w:rsidP="0033391D">
      <w:pPr>
        <w:pStyle w:val="a3"/>
        <w:numPr>
          <w:ilvl w:val="0"/>
          <w:numId w:val="3"/>
        </w:numPr>
      </w:pPr>
      <w:r w:rsidRPr="00491F7B">
        <w:t>Использование плотного (</w:t>
      </w:r>
      <m:oMath>
        <m:r>
          <w:rPr>
            <w:rFonts w:ascii="Cambria Math" w:hAnsi="Cambria Math"/>
          </w:rPr>
          <m:t>ρ=14,3 г/с</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 (</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625DE64F" w:rsidR="0033391D" w:rsidRPr="00491F7B" w:rsidRDefault="0033391D" w:rsidP="0033391D">
      <w:pPr>
        <w:pStyle w:val="a3"/>
        <w:numPr>
          <w:ilvl w:val="0"/>
          <w:numId w:val="3"/>
        </w:numPr>
      </w:pPr>
      <w:r w:rsidRPr="00491F7B">
        <w:t xml:space="preserve">Использование бесчехловых </w:t>
      </w:r>
      <w:r w:rsidR="00AF1782">
        <w:t>тепловыделяющих сборок</w:t>
      </w:r>
      <w:r w:rsidRPr="00491F7B">
        <w:t xml:space="preserve">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xml:space="preserve">), исключающим потерю теплоотвода при локальном перекрытии проходного сечения в </w:t>
      </w:r>
      <w:r w:rsidR="00AF1782">
        <w:t>тепловыделяющих сбор</w:t>
      </w:r>
      <w:r w:rsidR="00AF1782">
        <w:t>ках</w:t>
      </w:r>
      <w:r w:rsidRPr="00491F7B">
        <w:t>, обеспечивающим высокий уровень естественной циркуляции теплоносителя;</w:t>
      </w:r>
    </w:p>
    <w:p w14:paraId="5DBD2200" w14:textId="401428C2" w:rsidR="0033391D" w:rsidRPr="00491F7B" w:rsidRDefault="0033391D" w:rsidP="0033391D">
      <w:pPr>
        <w:pStyle w:val="a3"/>
        <w:numPr>
          <w:ilvl w:val="0"/>
          <w:numId w:val="3"/>
        </w:numPr>
      </w:pPr>
      <w:r w:rsidRPr="00491F7B">
        <w:lastRenderedPageBreak/>
        <w:t>Высокая теплоаккумулирующ</w:t>
      </w:r>
      <w:r w:rsidR="00AF1782">
        <w:t>ая</w:t>
      </w:r>
      <w:r w:rsidRPr="00491F7B">
        <w:t xml:space="preserve"> способность свинцового контура.</w:t>
      </w:r>
    </w:p>
    <w:p w14:paraId="3BCE4885" w14:textId="05111CD2" w:rsidR="0033391D" w:rsidRPr="00491F7B" w:rsidRDefault="0033391D" w:rsidP="0033391D">
      <w:r w:rsidRPr="00491F7B">
        <w:t xml:space="preserve">Основные технические характеристики ядерных ректоров типа БРЕСТ-300 и БРЕСТ-1200 представлены в </w:t>
      </w:r>
      <w:r w:rsidRPr="00FF74CF">
        <w:t>таблице</w:t>
      </w:r>
      <w:r w:rsidR="00FF74CF" w:rsidRPr="00FF74CF">
        <w:t xml:space="preserve"> 1.1</w:t>
      </w:r>
      <w:r w:rsidRPr="00491F7B">
        <w:t>.</w:t>
      </w:r>
    </w:p>
    <w:p w14:paraId="73C0ED15" w14:textId="43A75652" w:rsidR="0033391D" w:rsidRPr="00E01D33" w:rsidRDefault="0033391D" w:rsidP="0033391D">
      <w:pPr>
        <w:pStyle w:val="af9"/>
      </w:pPr>
      <w:r w:rsidRPr="00FF74CF">
        <w:t>Таблица</w:t>
      </w:r>
      <w:r w:rsidR="00FF74CF" w:rsidRPr="00FF74CF">
        <w:t xml:space="preserve"> 1.1</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840288">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FF74CF">
        <w:tc>
          <w:tcPr>
            <w:tcW w:w="4125" w:type="dxa"/>
          </w:tcPr>
          <w:p w14:paraId="4B542581" w14:textId="77777777" w:rsidR="0033391D" w:rsidRDefault="0033391D" w:rsidP="00775362">
            <w:pPr>
              <w:pStyle w:val="afa"/>
            </w:pPr>
            <w:r>
              <w:t>Характеристика</w:t>
            </w:r>
          </w:p>
        </w:tc>
        <w:tc>
          <w:tcPr>
            <w:tcW w:w="2626" w:type="dxa"/>
          </w:tcPr>
          <w:p w14:paraId="762FAED6" w14:textId="77777777" w:rsidR="0033391D" w:rsidRDefault="0033391D" w:rsidP="00775362">
            <w:pPr>
              <w:pStyle w:val="afa"/>
            </w:pPr>
            <w:r>
              <w:t>БРЕСТ-300</w:t>
            </w:r>
          </w:p>
        </w:tc>
        <w:tc>
          <w:tcPr>
            <w:tcW w:w="2594" w:type="dxa"/>
          </w:tcPr>
          <w:p w14:paraId="1E5333F1" w14:textId="77777777" w:rsidR="0033391D" w:rsidRDefault="0033391D" w:rsidP="00775362">
            <w:pPr>
              <w:pStyle w:val="afa"/>
            </w:pPr>
            <w:r>
              <w:t>БРЕСТ-1200</w:t>
            </w:r>
          </w:p>
        </w:tc>
      </w:tr>
      <w:tr w:rsidR="0033391D" w14:paraId="4BAC53CE" w14:textId="77777777" w:rsidTr="00FF74CF">
        <w:tc>
          <w:tcPr>
            <w:tcW w:w="4125" w:type="dxa"/>
          </w:tcPr>
          <w:p w14:paraId="05734314" w14:textId="77777777" w:rsidR="0033391D" w:rsidRDefault="0033391D" w:rsidP="00775362">
            <w:pPr>
              <w:pStyle w:val="afa"/>
            </w:pPr>
            <w:r>
              <w:t>Тепловая мощность, МВт</w:t>
            </w:r>
          </w:p>
        </w:tc>
        <w:tc>
          <w:tcPr>
            <w:tcW w:w="2626" w:type="dxa"/>
          </w:tcPr>
          <w:p w14:paraId="31E10D57" w14:textId="77777777" w:rsidR="0033391D" w:rsidRDefault="0033391D" w:rsidP="00775362">
            <w:pPr>
              <w:pStyle w:val="afa"/>
            </w:pPr>
            <w:r>
              <w:t>700</w:t>
            </w:r>
          </w:p>
        </w:tc>
        <w:tc>
          <w:tcPr>
            <w:tcW w:w="2594" w:type="dxa"/>
          </w:tcPr>
          <w:p w14:paraId="21C9897D" w14:textId="77777777" w:rsidR="0033391D" w:rsidRDefault="0033391D" w:rsidP="00775362">
            <w:pPr>
              <w:pStyle w:val="afa"/>
            </w:pPr>
            <w:r>
              <w:t>2800</w:t>
            </w:r>
          </w:p>
        </w:tc>
      </w:tr>
      <w:tr w:rsidR="0033391D" w14:paraId="6E516336" w14:textId="77777777" w:rsidTr="00FF74CF">
        <w:tc>
          <w:tcPr>
            <w:tcW w:w="4125" w:type="dxa"/>
          </w:tcPr>
          <w:p w14:paraId="2D17E60C" w14:textId="77777777" w:rsidR="0033391D" w:rsidRDefault="0033391D" w:rsidP="00775362">
            <w:pPr>
              <w:pStyle w:val="afa"/>
            </w:pPr>
            <w:r>
              <w:t>Электрическая мощность, МВт</w:t>
            </w:r>
          </w:p>
        </w:tc>
        <w:tc>
          <w:tcPr>
            <w:tcW w:w="2626" w:type="dxa"/>
          </w:tcPr>
          <w:p w14:paraId="08E11688" w14:textId="77777777" w:rsidR="0033391D" w:rsidRDefault="0033391D" w:rsidP="00775362">
            <w:pPr>
              <w:pStyle w:val="afa"/>
            </w:pPr>
            <w:r>
              <w:t>300</w:t>
            </w:r>
          </w:p>
        </w:tc>
        <w:tc>
          <w:tcPr>
            <w:tcW w:w="2594" w:type="dxa"/>
          </w:tcPr>
          <w:p w14:paraId="3E2A0D6A" w14:textId="77777777" w:rsidR="0033391D" w:rsidRDefault="0033391D" w:rsidP="00775362">
            <w:pPr>
              <w:pStyle w:val="afa"/>
            </w:pPr>
            <w:r>
              <w:t>1200</w:t>
            </w:r>
          </w:p>
        </w:tc>
      </w:tr>
      <w:tr w:rsidR="0033391D" w14:paraId="62A0540F" w14:textId="77777777" w:rsidTr="00FF74CF">
        <w:tc>
          <w:tcPr>
            <w:tcW w:w="4125" w:type="dxa"/>
          </w:tcPr>
          <w:p w14:paraId="4358084D" w14:textId="77777777" w:rsidR="0033391D" w:rsidRDefault="0033391D" w:rsidP="00775362">
            <w:pPr>
              <w:pStyle w:val="afa"/>
            </w:pPr>
            <w:r>
              <w:t>Число ТВС в активной зоне, шт.</w:t>
            </w:r>
          </w:p>
        </w:tc>
        <w:tc>
          <w:tcPr>
            <w:tcW w:w="2626" w:type="dxa"/>
          </w:tcPr>
          <w:p w14:paraId="23434B37" w14:textId="77777777" w:rsidR="0033391D" w:rsidRDefault="0033391D" w:rsidP="00775362">
            <w:pPr>
              <w:pStyle w:val="afa"/>
            </w:pPr>
            <w:r>
              <w:t>185</w:t>
            </w:r>
          </w:p>
        </w:tc>
        <w:tc>
          <w:tcPr>
            <w:tcW w:w="2594" w:type="dxa"/>
          </w:tcPr>
          <w:p w14:paraId="67A93D44" w14:textId="77777777" w:rsidR="0033391D" w:rsidRDefault="0033391D" w:rsidP="00775362">
            <w:pPr>
              <w:pStyle w:val="afa"/>
            </w:pPr>
            <w:r>
              <w:t>332</w:t>
            </w:r>
          </w:p>
        </w:tc>
      </w:tr>
      <w:tr w:rsidR="0033391D" w14:paraId="15686E53" w14:textId="77777777" w:rsidTr="00FF74CF">
        <w:tc>
          <w:tcPr>
            <w:tcW w:w="4125" w:type="dxa"/>
          </w:tcPr>
          <w:p w14:paraId="3BC5B50B" w14:textId="77777777" w:rsidR="0033391D" w:rsidRDefault="0033391D" w:rsidP="00775362">
            <w:pPr>
              <w:pStyle w:val="afa"/>
            </w:pPr>
            <w:r>
              <w:t>Диаметр активной зоны, м</w:t>
            </w:r>
          </w:p>
        </w:tc>
        <w:tc>
          <w:tcPr>
            <w:tcW w:w="2626" w:type="dxa"/>
          </w:tcPr>
          <w:p w14:paraId="2ABF288F" w14:textId="77777777" w:rsidR="0033391D" w:rsidRDefault="0033391D" w:rsidP="00775362">
            <w:pPr>
              <w:pStyle w:val="afa"/>
            </w:pPr>
            <w:r>
              <w:t>2,3</w:t>
            </w:r>
          </w:p>
        </w:tc>
        <w:tc>
          <w:tcPr>
            <w:tcW w:w="2594" w:type="dxa"/>
          </w:tcPr>
          <w:p w14:paraId="0283CD52" w14:textId="77777777" w:rsidR="0033391D" w:rsidRDefault="0033391D" w:rsidP="00775362">
            <w:pPr>
              <w:pStyle w:val="afa"/>
            </w:pPr>
            <w:r>
              <w:t>4,755</w:t>
            </w:r>
          </w:p>
        </w:tc>
      </w:tr>
      <w:tr w:rsidR="0033391D" w14:paraId="6C8A0788" w14:textId="77777777" w:rsidTr="00FF74CF">
        <w:tc>
          <w:tcPr>
            <w:tcW w:w="4125" w:type="dxa"/>
          </w:tcPr>
          <w:p w14:paraId="625D2E16" w14:textId="77777777" w:rsidR="0033391D" w:rsidRDefault="0033391D" w:rsidP="00775362">
            <w:pPr>
              <w:pStyle w:val="afa"/>
            </w:pPr>
            <w:r>
              <w:t>Высота активной зоны, м</w:t>
            </w:r>
          </w:p>
        </w:tc>
        <w:tc>
          <w:tcPr>
            <w:tcW w:w="2626" w:type="dxa"/>
          </w:tcPr>
          <w:p w14:paraId="2BBDDADC" w14:textId="77777777" w:rsidR="0033391D" w:rsidRDefault="0033391D" w:rsidP="00775362">
            <w:pPr>
              <w:pStyle w:val="afa"/>
            </w:pPr>
            <w:r>
              <w:t>1,1</w:t>
            </w:r>
          </w:p>
        </w:tc>
        <w:tc>
          <w:tcPr>
            <w:tcW w:w="2594" w:type="dxa"/>
          </w:tcPr>
          <w:p w14:paraId="2D81EDBC" w14:textId="77777777" w:rsidR="0033391D" w:rsidRDefault="0033391D" w:rsidP="00775362">
            <w:pPr>
              <w:pStyle w:val="afa"/>
            </w:pPr>
            <w:r>
              <w:t>1,1</w:t>
            </w:r>
          </w:p>
        </w:tc>
      </w:tr>
      <w:tr w:rsidR="0033391D" w14:paraId="23E3E961" w14:textId="77777777" w:rsidTr="00FF74CF">
        <w:tc>
          <w:tcPr>
            <w:tcW w:w="4123" w:type="dxa"/>
          </w:tcPr>
          <w:p w14:paraId="1C285F49" w14:textId="77777777" w:rsidR="0033391D" w:rsidRDefault="0033391D" w:rsidP="00775362">
            <w:pPr>
              <w:pStyle w:val="afa"/>
            </w:pPr>
            <w:r>
              <w:t>Диаметр ТВЭЛа, м</w:t>
            </w:r>
          </w:p>
        </w:tc>
        <w:tc>
          <w:tcPr>
            <w:tcW w:w="2627" w:type="dxa"/>
          </w:tcPr>
          <w:p w14:paraId="53DC37EE" w14:textId="77777777" w:rsidR="0033391D" w:rsidRDefault="0033391D" w:rsidP="00775362">
            <w:pPr>
              <w:pStyle w:val="afa"/>
            </w:pPr>
            <w:r w:rsidRPr="004B6523">
              <w:t>0,0091</w:t>
            </w:r>
            <w:r>
              <w:t>; 0,0096; 0,00104</w:t>
            </w:r>
          </w:p>
        </w:tc>
        <w:tc>
          <w:tcPr>
            <w:tcW w:w="2595" w:type="dxa"/>
          </w:tcPr>
          <w:p w14:paraId="425A7915" w14:textId="77777777" w:rsidR="0033391D" w:rsidRDefault="0033391D" w:rsidP="00775362">
            <w:pPr>
              <w:pStyle w:val="afa"/>
            </w:pPr>
            <w:r>
              <w:t>0,0091; 0,0096; 0,00104</w:t>
            </w:r>
          </w:p>
        </w:tc>
      </w:tr>
      <w:tr w:rsidR="0033391D" w14:paraId="5AD189ED" w14:textId="77777777" w:rsidTr="00FF74CF">
        <w:tc>
          <w:tcPr>
            <w:tcW w:w="4123" w:type="dxa"/>
          </w:tcPr>
          <w:p w14:paraId="797D0467" w14:textId="77777777" w:rsidR="0033391D" w:rsidRDefault="0033391D" w:rsidP="00775362">
            <w:pPr>
              <w:pStyle w:val="afa"/>
            </w:pPr>
            <w:r>
              <w:t>Топливо активной зоны</w:t>
            </w:r>
          </w:p>
        </w:tc>
        <w:tc>
          <w:tcPr>
            <w:tcW w:w="2627" w:type="dxa"/>
          </w:tcPr>
          <w:p w14:paraId="4C1EDF46" w14:textId="77777777" w:rsidR="0033391D" w:rsidRPr="00E01D33" w:rsidRDefault="0033391D" w:rsidP="00775362">
            <w:pPr>
              <w:pStyle w:val="afa"/>
              <w:rPr>
                <w:lang w:val="en-US"/>
              </w:rPr>
            </w:pPr>
            <w:r>
              <w:rPr>
                <w:lang w:val="en-US"/>
              </w:rPr>
              <w:t>UN+PuN</w:t>
            </w:r>
          </w:p>
        </w:tc>
        <w:tc>
          <w:tcPr>
            <w:tcW w:w="2595"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FF74CF">
        <w:tc>
          <w:tcPr>
            <w:tcW w:w="4123" w:type="dxa"/>
          </w:tcPr>
          <w:p w14:paraId="33A523D6" w14:textId="77777777" w:rsidR="0033391D" w:rsidRPr="00E01D33" w:rsidRDefault="0033391D" w:rsidP="00775362">
            <w:pPr>
              <w:pStyle w:val="afa"/>
            </w:pPr>
            <w:r>
              <w:t>Топливная загрузка, т</w:t>
            </w:r>
          </w:p>
        </w:tc>
        <w:tc>
          <w:tcPr>
            <w:tcW w:w="2627" w:type="dxa"/>
          </w:tcPr>
          <w:p w14:paraId="615CA14E" w14:textId="77777777" w:rsidR="0033391D" w:rsidRPr="00E01D33" w:rsidRDefault="0033391D" w:rsidP="00775362">
            <w:pPr>
              <w:pStyle w:val="afa"/>
            </w:pPr>
            <w:r>
              <w:t>16</w:t>
            </w:r>
          </w:p>
        </w:tc>
        <w:tc>
          <w:tcPr>
            <w:tcW w:w="2595" w:type="dxa"/>
          </w:tcPr>
          <w:p w14:paraId="39A52200" w14:textId="77777777" w:rsidR="0033391D" w:rsidRPr="00E01D33" w:rsidRDefault="0033391D" w:rsidP="00775362">
            <w:pPr>
              <w:pStyle w:val="afa"/>
            </w:pPr>
            <w:r>
              <w:t>63.9</w:t>
            </w:r>
          </w:p>
        </w:tc>
      </w:tr>
      <w:tr w:rsidR="0033391D" w14:paraId="7900362B" w14:textId="77777777" w:rsidTr="00FF74CF">
        <w:tc>
          <w:tcPr>
            <w:tcW w:w="4123" w:type="dxa"/>
          </w:tcPr>
          <w:p w14:paraId="60BE7D10" w14:textId="77777777" w:rsidR="0033391D" w:rsidRDefault="0033391D" w:rsidP="00775362">
            <w:pPr>
              <w:pStyle w:val="afa"/>
            </w:pPr>
            <w:r>
              <w:t>Коэффициент воспроизводства</w:t>
            </w:r>
          </w:p>
        </w:tc>
        <w:tc>
          <w:tcPr>
            <w:tcW w:w="2627" w:type="dxa"/>
          </w:tcPr>
          <w:p w14:paraId="06D0B013" w14:textId="77777777" w:rsidR="0033391D" w:rsidRDefault="0033391D" w:rsidP="00775362">
            <w:pPr>
              <w:pStyle w:val="afa"/>
            </w:pPr>
            <w:r>
              <w:t>≈1</w:t>
            </w:r>
          </w:p>
        </w:tc>
        <w:tc>
          <w:tcPr>
            <w:tcW w:w="2595" w:type="dxa"/>
          </w:tcPr>
          <w:p w14:paraId="0EFF738A" w14:textId="77777777" w:rsidR="0033391D" w:rsidRPr="00E01D33" w:rsidRDefault="0033391D" w:rsidP="00775362">
            <w:pPr>
              <w:pStyle w:val="afa"/>
            </w:pPr>
            <w:r>
              <w:rPr>
                <w:lang w:val="en-US"/>
              </w:rPr>
              <w:t>≈</w:t>
            </w:r>
            <w:r>
              <w:t>1</w:t>
            </w:r>
          </w:p>
        </w:tc>
      </w:tr>
      <w:tr w:rsidR="00972633" w14:paraId="18E8914C" w14:textId="77777777" w:rsidTr="00FF74CF">
        <w:tc>
          <w:tcPr>
            <w:tcW w:w="4123" w:type="dxa"/>
          </w:tcPr>
          <w:p w14:paraId="75F81B47" w14:textId="279EB2CC" w:rsidR="00972633" w:rsidRDefault="00972633" w:rsidP="00775362">
            <w:pPr>
              <w:pStyle w:val="afa"/>
            </w:pPr>
            <w:r>
              <w:t>Максимальная доза</w:t>
            </w:r>
          </w:p>
        </w:tc>
        <w:tc>
          <w:tcPr>
            <w:tcW w:w="2627" w:type="dxa"/>
          </w:tcPr>
          <w:p w14:paraId="4A3B6043" w14:textId="5EA79210" w:rsidR="00972633" w:rsidRDefault="00972633" w:rsidP="00775362">
            <w:pPr>
              <w:pStyle w:val="afa"/>
            </w:pPr>
            <w:r>
              <w:t>120 сна</w:t>
            </w:r>
          </w:p>
        </w:tc>
        <w:tc>
          <w:tcPr>
            <w:tcW w:w="2595" w:type="dxa"/>
          </w:tcPr>
          <w:p w14:paraId="62E8D2B7" w14:textId="370C0EC6" w:rsidR="00972633" w:rsidRPr="00972633" w:rsidRDefault="00972633" w:rsidP="00775362">
            <w:pPr>
              <w:pStyle w:val="afa"/>
            </w:pPr>
            <w:r>
              <w:t>120 сна</w:t>
            </w:r>
          </w:p>
        </w:tc>
      </w:tr>
      <w:tr w:rsidR="0033391D" w14:paraId="194AE9BD" w14:textId="77777777" w:rsidTr="00FF74CF">
        <w:tc>
          <w:tcPr>
            <w:tcW w:w="4123"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27" w:type="dxa"/>
          </w:tcPr>
          <w:p w14:paraId="451C79A5" w14:textId="77777777" w:rsidR="0033391D" w:rsidRDefault="0033391D" w:rsidP="00775362">
            <w:pPr>
              <w:pStyle w:val="afa"/>
            </w:pPr>
            <w:r>
              <w:t>420/540</w:t>
            </w:r>
          </w:p>
        </w:tc>
        <w:tc>
          <w:tcPr>
            <w:tcW w:w="2595" w:type="dxa"/>
          </w:tcPr>
          <w:p w14:paraId="70737B37" w14:textId="77777777" w:rsidR="0033391D" w:rsidRPr="00E01D33" w:rsidRDefault="0033391D" w:rsidP="00775362">
            <w:pPr>
              <w:pStyle w:val="afa"/>
            </w:pPr>
            <w:r>
              <w:t>420/540</w:t>
            </w:r>
          </w:p>
        </w:tc>
      </w:tr>
      <w:tr w:rsidR="0033391D" w14:paraId="63B3784C" w14:textId="77777777" w:rsidTr="00FF74CF">
        <w:tc>
          <w:tcPr>
            <w:tcW w:w="4123" w:type="dxa"/>
          </w:tcPr>
          <w:p w14:paraId="69F5BBC5" w14:textId="77777777" w:rsidR="0033391D" w:rsidRDefault="0033391D" w:rsidP="00775362">
            <w:pPr>
              <w:pStyle w:val="afa"/>
            </w:pPr>
            <w:r>
              <w:t xml:space="preserve">Кампания топлива, лет </w:t>
            </w:r>
          </w:p>
        </w:tc>
        <w:tc>
          <w:tcPr>
            <w:tcW w:w="2627" w:type="dxa"/>
          </w:tcPr>
          <w:p w14:paraId="133152AE" w14:textId="77777777" w:rsidR="0033391D" w:rsidRDefault="0033391D" w:rsidP="00775362">
            <w:pPr>
              <w:pStyle w:val="afa"/>
            </w:pPr>
            <w:r>
              <w:t>5</w:t>
            </w:r>
          </w:p>
        </w:tc>
        <w:tc>
          <w:tcPr>
            <w:tcW w:w="2595" w:type="dxa"/>
          </w:tcPr>
          <w:p w14:paraId="663D9614" w14:textId="77777777" w:rsidR="0033391D" w:rsidRDefault="0033391D" w:rsidP="00775362">
            <w:pPr>
              <w:pStyle w:val="afa"/>
            </w:pPr>
            <w:r>
              <w:t>5-6</w:t>
            </w:r>
          </w:p>
        </w:tc>
      </w:tr>
      <w:tr w:rsidR="0033391D" w14:paraId="1EFEF935" w14:textId="77777777" w:rsidTr="00FF74CF">
        <w:tc>
          <w:tcPr>
            <w:tcW w:w="4123" w:type="dxa"/>
          </w:tcPr>
          <w:p w14:paraId="771ADF30" w14:textId="77777777" w:rsidR="0033391D" w:rsidRDefault="0033391D" w:rsidP="00775362">
            <w:pPr>
              <w:pStyle w:val="afa"/>
            </w:pPr>
            <w:r w:rsidRPr="00D443DE">
              <w:t>Мощностной эффект, % DK/K</w:t>
            </w:r>
          </w:p>
        </w:tc>
        <w:tc>
          <w:tcPr>
            <w:tcW w:w="2627" w:type="dxa"/>
          </w:tcPr>
          <w:p w14:paraId="5CF11DA3" w14:textId="77777777" w:rsidR="0033391D" w:rsidRDefault="0033391D" w:rsidP="00775362">
            <w:pPr>
              <w:pStyle w:val="afa"/>
            </w:pPr>
            <w:r w:rsidRPr="00D443DE">
              <w:t>0,16</w:t>
            </w:r>
          </w:p>
        </w:tc>
        <w:tc>
          <w:tcPr>
            <w:tcW w:w="2595" w:type="dxa"/>
          </w:tcPr>
          <w:p w14:paraId="290AD0F4" w14:textId="77777777" w:rsidR="0033391D" w:rsidRDefault="0033391D" w:rsidP="00775362">
            <w:pPr>
              <w:pStyle w:val="afa"/>
            </w:pPr>
            <w:r w:rsidRPr="00D443DE">
              <w:t>0,15</w:t>
            </w:r>
          </w:p>
        </w:tc>
      </w:tr>
      <w:tr w:rsidR="0033391D" w14:paraId="2977FCD8" w14:textId="77777777" w:rsidTr="00FF74CF">
        <w:tc>
          <w:tcPr>
            <w:tcW w:w="4123" w:type="dxa"/>
          </w:tcPr>
          <w:p w14:paraId="36AB348E" w14:textId="77777777" w:rsidR="0033391D" w:rsidRPr="00D443DE" w:rsidRDefault="006A0638"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27" w:type="dxa"/>
          </w:tcPr>
          <w:p w14:paraId="610BFE4E" w14:textId="77777777" w:rsidR="0033391D" w:rsidRPr="00D443DE" w:rsidRDefault="0033391D" w:rsidP="00775362">
            <w:pPr>
              <w:pStyle w:val="afa"/>
            </w:pPr>
            <w:r w:rsidRPr="00D443DE">
              <w:t>650</w:t>
            </w:r>
          </w:p>
        </w:tc>
        <w:tc>
          <w:tcPr>
            <w:tcW w:w="2595" w:type="dxa"/>
          </w:tcPr>
          <w:p w14:paraId="2427E48F" w14:textId="77777777" w:rsidR="0033391D" w:rsidRPr="00D443DE" w:rsidRDefault="0033391D" w:rsidP="00775362">
            <w:pPr>
              <w:pStyle w:val="afa"/>
            </w:pPr>
            <w:r w:rsidRPr="00D443DE">
              <w:t>650</w:t>
            </w:r>
          </w:p>
        </w:tc>
      </w:tr>
      <w:tr w:rsidR="0033391D" w14:paraId="6B55D137" w14:textId="77777777" w:rsidTr="00FF74CF">
        <w:tc>
          <w:tcPr>
            <w:tcW w:w="4123"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27" w:type="dxa"/>
          </w:tcPr>
          <w:p w14:paraId="57C3ABA1" w14:textId="77777777" w:rsidR="0033391D" w:rsidRPr="00D443DE" w:rsidRDefault="0033391D" w:rsidP="00775362">
            <w:pPr>
              <w:pStyle w:val="afa"/>
            </w:pPr>
            <w:r>
              <w:t>43</w:t>
            </w:r>
          </w:p>
        </w:tc>
        <w:tc>
          <w:tcPr>
            <w:tcW w:w="2595"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rPr>
          <w:sz w:val="24"/>
        </w:rPr>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8708F0">
      <w:pPr>
        <w:pStyle w:val="a3"/>
        <w:numPr>
          <w:ilvl w:val="0"/>
          <w:numId w:val="24"/>
        </w:numPr>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77777777" w:rsidR="0033391D" w:rsidRDefault="008708F0" w:rsidP="00415C59">
      <w:pPr>
        <w:pStyle w:val="a3"/>
        <w:numPr>
          <w:ilvl w:val="0"/>
          <w:numId w:val="24"/>
        </w:numPr>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6B25463D" w14:textId="2840D721" w:rsidR="002F7729" w:rsidRDefault="006D0ACB" w:rsidP="002F7729">
      <w:pPr>
        <w:pStyle w:val="2"/>
      </w:pPr>
      <w:bookmarkStart w:id="12" w:name="_Toc514780516"/>
      <w:bookmarkStart w:id="13" w:name="_Toc516916791"/>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2"/>
      <w:bookmarkEnd w:id="13"/>
    </w:p>
    <w:p w14:paraId="5A89D5AB" w14:textId="6FF226DC" w:rsidR="007524CB" w:rsidRDefault="007524CB" w:rsidP="007524CB">
      <w:r>
        <w:t xml:space="preserve">Если собрать основные явления, которые происходят в реакторе, то получится схема, изображенная на </w:t>
      </w:r>
      <w:r w:rsidRPr="00FF74CF">
        <w:t>рисунке</w:t>
      </w:r>
      <w:r w:rsidR="00FF74CF" w:rsidRPr="00FF74CF">
        <w:t xml:space="preserve"> 1.5</w:t>
      </w:r>
      <w:r>
        <w:t>.</w:t>
      </w:r>
    </w:p>
    <w:p w14:paraId="05F45FA2" w14:textId="48962C47" w:rsidR="007524CB" w:rsidRDefault="007524CB" w:rsidP="007524CB">
      <w:pPr>
        <w:pStyle w:val="afb"/>
      </w:pPr>
      <w:r w:rsidRPr="00F06F7D">
        <w:rPr>
          <w:rFonts w:cs="Times New Roman"/>
          <w:noProof/>
        </w:rPr>
        <w:lastRenderedPageBreak/>
        <w:drawing>
          <wp:inline distT="0" distB="0" distL="0" distR="0" wp14:anchorId="1C9475A0" wp14:editId="7BF3F41E">
            <wp:extent cx="4632325" cy="2605590"/>
            <wp:effectExtent l="0" t="0" r="0"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0826" cy="2621621"/>
                    </a:xfrm>
                    <a:prstGeom prst="rect">
                      <a:avLst/>
                    </a:prstGeom>
                  </pic:spPr>
                </pic:pic>
              </a:graphicData>
            </a:graphic>
          </wp:inline>
        </w:drawing>
      </w:r>
    </w:p>
    <w:p w14:paraId="442D6B78" w14:textId="6E392928" w:rsidR="007524CB" w:rsidRPr="007524CB" w:rsidRDefault="007524CB" w:rsidP="007524CB">
      <w:pPr>
        <w:pStyle w:val="afb"/>
        <w:rPr>
          <w:rFonts w:cs="Times New Roman"/>
        </w:rPr>
      </w:pPr>
      <w:r w:rsidRPr="00FF74CF">
        <w:rPr>
          <w:rFonts w:cs="Times New Roman"/>
        </w:rPr>
        <w:t>Рисунок</w:t>
      </w:r>
      <w:r w:rsidR="00FF74CF" w:rsidRPr="00FF74CF">
        <w:rPr>
          <w:rFonts w:cs="Times New Roman"/>
        </w:rPr>
        <w:t xml:space="preserve"> 1.5</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03A5FA8E" w:rsidR="002F7729" w:rsidRPr="002F7729" w:rsidRDefault="00F5663C" w:rsidP="002F7729">
      <w:pPr>
        <w:pStyle w:val="a3"/>
        <w:numPr>
          <w:ilvl w:val="0"/>
          <w:numId w:val="27"/>
        </w:numPr>
      </w:pPr>
      <w:r>
        <w:t>В</w:t>
      </w:r>
      <w:r w:rsidR="002F7729" w:rsidRPr="002F7729">
        <w:t>заимодействие, непосредственно связанное со свойствами конструкционного материала</w:t>
      </w:r>
      <w:r>
        <w:t>;</w:t>
      </w:r>
    </w:p>
    <w:p w14:paraId="794EF46D" w14:textId="01BAEAC4" w:rsidR="002F7729" w:rsidRPr="002F7729" w:rsidRDefault="002F7729" w:rsidP="002F7729">
      <w:pPr>
        <w:pStyle w:val="a3"/>
        <w:numPr>
          <w:ilvl w:val="1"/>
          <w:numId w:val="27"/>
        </w:numPr>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840288">
        <w:t>1.3.2</w:t>
      </w:r>
      <w:r w:rsidR="00854AF2">
        <w:fldChar w:fldCharType="end"/>
      </w:r>
      <w:r w:rsidR="00854AF2">
        <w:t>)</w:t>
      </w:r>
      <w:r w:rsidR="00F5663C">
        <w:t>;</w:t>
      </w:r>
    </w:p>
    <w:p w14:paraId="1D490AD9" w14:textId="627BCE0A" w:rsidR="002F7729" w:rsidRPr="002F7729" w:rsidRDefault="002F7729" w:rsidP="002F7729">
      <w:pPr>
        <w:pStyle w:val="a3"/>
        <w:numPr>
          <w:ilvl w:val="1"/>
          <w:numId w:val="27"/>
        </w:numPr>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840288">
        <w:t>1.3.4.2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840288">
        <w:t>1.3.4.3</w:t>
      </w:r>
      <w:r w:rsidR="00854AF2">
        <w:fldChar w:fldCharType="end"/>
      </w:r>
      <w:r w:rsidR="00854AF2">
        <w:t>)</w:t>
      </w:r>
      <w:r w:rsidR="00F5663C">
        <w:t>;</w:t>
      </w:r>
    </w:p>
    <w:p w14:paraId="1631E5A0" w14:textId="15BC6387" w:rsidR="002F7729" w:rsidRPr="002F7729" w:rsidRDefault="002F7729" w:rsidP="002F7729">
      <w:pPr>
        <w:pStyle w:val="a3"/>
        <w:numPr>
          <w:ilvl w:val="0"/>
          <w:numId w:val="27"/>
        </w:numPr>
      </w:pPr>
      <w:r w:rsidRPr="002F7729">
        <w:t>Физико-химические свойства теплоносителя, непосредственно влияющие на коррозионную стойкость материал</w:t>
      </w:r>
      <w:r w:rsidR="00F5663C">
        <w:t>;</w:t>
      </w:r>
    </w:p>
    <w:p w14:paraId="1342E6D9" w14:textId="01315474" w:rsidR="002F7729" w:rsidRPr="002F7729" w:rsidRDefault="002F7729" w:rsidP="002F7729">
      <w:pPr>
        <w:pStyle w:val="a3"/>
        <w:numPr>
          <w:ilvl w:val="1"/>
          <w:numId w:val="27"/>
        </w:numPr>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840288">
        <w:t>1.3.4.2</w:t>
      </w:r>
      <w:r w:rsidR="00854AF2">
        <w:fldChar w:fldCharType="end"/>
      </w:r>
      <w:r w:rsidR="00854AF2">
        <w:t>)</w:t>
      </w:r>
      <w:r w:rsidR="00F5663C">
        <w:t>;</w:t>
      </w:r>
    </w:p>
    <w:p w14:paraId="089EBD65" w14:textId="74B53FA3" w:rsidR="002F7729" w:rsidRPr="002F7729" w:rsidRDefault="002F7729" w:rsidP="002F7729">
      <w:pPr>
        <w:pStyle w:val="a3"/>
        <w:numPr>
          <w:ilvl w:val="1"/>
          <w:numId w:val="27"/>
        </w:numPr>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840288">
        <w:t>1.3.4.2</w:t>
      </w:r>
      <w:r w:rsidR="00854AF2">
        <w:fldChar w:fldCharType="end"/>
      </w:r>
      <w:r w:rsidR="00854AF2">
        <w:t>)</w:t>
      </w:r>
      <w:r w:rsidR="00AF3345">
        <w:t>.</w:t>
      </w:r>
    </w:p>
    <w:p w14:paraId="48DA4394" w14:textId="79396BAD" w:rsidR="00AE1005" w:rsidRDefault="00AE1005" w:rsidP="008421B2">
      <w:pPr>
        <w:pStyle w:val="2"/>
      </w:pPr>
      <w:bookmarkStart w:id="14" w:name="_Toc514780517"/>
      <w:bookmarkStart w:id="15" w:name="_Toc516916792"/>
      <w:r>
        <w:t>Материалы активной зоны</w:t>
      </w:r>
      <w:r w:rsidR="0080383C">
        <w:t xml:space="preserve"> реактора на быстрых нейтронах.</w:t>
      </w:r>
      <w:bookmarkEnd w:id="14"/>
      <w:bookmarkEnd w:id="15"/>
    </w:p>
    <w:p w14:paraId="785F7109" w14:textId="77777777" w:rsidR="0033391D" w:rsidRDefault="008421B2" w:rsidP="0080383C">
      <w:pPr>
        <w:pStyle w:val="3"/>
      </w:pPr>
      <w:bookmarkStart w:id="16" w:name="_Toc514780518"/>
      <w:bookmarkStart w:id="17" w:name="_Toc516916793"/>
      <w:r>
        <w:t>Выбор материала для оболочек ТВЭЛ.</w:t>
      </w:r>
      <w:bookmarkEnd w:id="16"/>
      <w:bookmarkEnd w:id="17"/>
    </w:p>
    <w:p w14:paraId="0080522C" w14:textId="015113B0" w:rsidR="008421B2" w:rsidRDefault="00A87ACB" w:rsidP="008421B2">
      <w:r>
        <w:t>Ферритно-мартенситные стали с содержанием хрома 9-12%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sidRPr="00FF74CF">
        <w:t>[</w:t>
      </w:r>
      <w:r w:rsidR="00B2391C">
        <w:rPr>
          <w:lang w:val="en-US"/>
        </w:rPr>
        <w:fldChar w:fldCharType="begin"/>
      </w:r>
      <w:r w:rsidR="00B2391C" w:rsidRPr="00FF74CF">
        <w:instrText xml:space="preserve"> </w:instrText>
      </w:r>
      <w:r w:rsidR="00B2391C">
        <w:rPr>
          <w:lang w:val="en-US"/>
        </w:rPr>
        <w:instrText>REF</w:instrText>
      </w:r>
      <w:r w:rsidR="00B2391C" w:rsidRPr="00FF74CF">
        <w:instrText xml:space="preserve"> </w:instrText>
      </w:r>
      <w:r w:rsidR="00B2391C">
        <w:rPr>
          <w:lang w:val="en-US"/>
        </w:rPr>
        <w:instrText>RKlueh</w:instrText>
      </w:r>
      <w:r w:rsidR="00B2391C" w:rsidRPr="00FF74CF">
        <w:instrText>_</w:instrText>
      </w:r>
      <w:r w:rsidR="00B2391C">
        <w:rPr>
          <w:lang w:val="en-US"/>
        </w:rPr>
        <w:instrText>FM</w:instrText>
      </w:r>
      <w:r w:rsidR="00B2391C" w:rsidRPr="00FF74CF">
        <w:instrText>_</w:instrText>
      </w:r>
      <w:r w:rsidR="00B2391C">
        <w:rPr>
          <w:lang w:val="en-US"/>
        </w:rPr>
        <w:instrText>steels</w:instrText>
      </w:r>
      <w:r w:rsidR="00B2391C" w:rsidRPr="00FF74CF">
        <w:instrText>_</w:instrText>
      </w:r>
      <w:r w:rsidR="00B2391C">
        <w:rPr>
          <w:lang w:val="en-US"/>
        </w:rPr>
        <w:instrText>for</w:instrText>
      </w:r>
      <w:r w:rsidR="00B2391C" w:rsidRPr="00FF74CF">
        <w:instrText>_</w:instrText>
      </w:r>
      <w:r w:rsidR="00B2391C">
        <w:rPr>
          <w:lang w:val="en-US"/>
        </w:rPr>
        <w:instrText>next</w:instrText>
      </w:r>
      <w:r w:rsidR="00B2391C" w:rsidRPr="00FF74CF">
        <w:instrText>_</w:instrText>
      </w:r>
      <w:r w:rsidR="00B2391C">
        <w:rPr>
          <w:lang w:val="en-US"/>
        </w:rPr>
        <w:instrText>gen</w:instrText>
      </w:r>
      <w:r w:rsidR="00B2391C" w:rsidRPr="00FF74CF">
        <w:instrText>_</w:instrText>
      </w:r>
      <w:r w:rsidR="00B2391C">
        <w:rPr>
          <w:lang w:val="en-US"/>
        </w:rPr>
        <w:instrText>react</w:instrText>
      </w:r>
      <w:r w:rsidR="00B2391C" w:rsidRPr="00FF74CF">
        <w:instrText xml:space="preserve"> \</w:instrText>
      </w:r>
      <w:r w:rsidR="00B2391C">
        <w:rPr>
          <w:lang w:val="en-US"/>
        </w:rPr>
        <w:instrText>n</w:instrText>
      </w:r>
      <w:r w:rsidR="00B2391C" w:rsidRPr="00FF74CF">
        <w:instrText xml:space="preserve"> \</w:instrText>
      </w:r>
      <w:r w:rsidR="00B2391C">
        <w:rPr>
          <w:lang w:val="en-US"/>
        </w:rPr>
        <w:instrText>h</w:instrText>
      </w:r>
      <w:r w:rsidR="00B2391C" w:rsidRPr="00FF74CF">
        <w:instrText xml:space="preserve"> </w:instrText>
      </w:r>
      <w:r w:rsidR="00B2391C">
        <w:rPr>
          <w:lang w:val="en-US"/>
        </w:rPr>
      </w:r>
      <w:r w:rsidR="00B2391C">
        <w:rPr>
          <w:lang w:val="en-US"/>
        </w:rPr>
        <w:fldChar w:fldCharType="separate"/>
      </w:r>
      <w:r w:rsidR="00840288" w:rsidRPr="00840288">
        <w:t>8</w:t>
      </w:r>
      <w:r w:rsidR="00B2391C">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FGarner</w:instrText>
      </w:r>
      <w:r w:rsidR="000B020A" w:rsidRPr="00FF74CF">
        <w:instrText>_</w:instrText>
      </w:r>
      <w:r w:rsidR="000B020A">
        <w:rPr>
          <w:lang w:val="en-US"/>
        </w:rPr>
        <w:instrText>Compars</w:instrText>
      </w:r>
      <w:r w:rsidR="000B020A" w:rsidRPr="00FF74CF">
        <w:instrText>_</w:instrText>
      </w:r>
      <w:r w:rsidR="000B020A">
        <w:rPr>
          <w:lang w:val="en-US"/>
        </w:rPr>
        <w:instrText>of</w:instrText>
      </w:r>
      <w:r w:rsidR="000B020A" w:rsidRPr="00FF74CF">
        <w:instrText>_</w:instrText>
      </w:r>
      <w:r w:rsidR="000B020A">
        <w:rPr>
          <w:lang w:val="en-US"/>
        </w:rPr>
        <w:instrText>swelling</w:instrText>
      </w:r>
      <w:r w:rsidR="000B020A" w:rsidRPr="00FF74CF">
        <w:instrText>_</w:instrText>
      </w:r>
      <w:r w:rsidR="000B020A">
        <w:rPr>
          <w:lang w:val="en-US"/>
        </w:rPr>
        <w:instrText>fcc</w:instrText>
      </w:r>
      <w:r w:rsidR="000B020A" w:rsidRPr="00FF74CF">
        <w:instrText>_</w:instrText>
      </w:r>
      <w:r w:rsidR="000B020A">
        <w:rPr>
          <w:lang w:val="en-US"/>
        </w:rPr>
        <w:instrText>bcc</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840288" w:rsidRPr="00840288">
        <w:t>9</w:t>
      </w:r>
      <w:r w:rsidR="000B020A">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RKlueh</w:instrText>
      </w:r>
      <w:r w:rsidR="000B020A" w:rsidRPr="00FF74CF">
        <w:instrText>_</w:instrText>
      </w:r>
      <w:r w:rsidR="000B020A">
        <w:rPr>
          <w:lang w:val="en-US"/>
        </w:rPr>
        <w:instrText>FM</w:instrText>
      </w:r>
      <w:r w:rsidR="000B020A" w:rsidRPr="00FF74CF">
        <w:instrText>_</w:instrText>
      </w:r>
      <w:r w:rsidR="000B020A">
        <w:rPr>
          <w:lang w:val="en-US"/>
        </w:rPr>
        <w:instrText>steel</w:instrText>
      </w:r>
      <w:r w:rsidR="000B020A" w:rsidRPr="00FF74CF">
        <w:instrText>_</w:instrText>
      </w:r>
      <w:r w:rsidR="000B020A">
        <w:rPr>
          <w:lang w:val="en-US"/>
        </w:rPr>
        <w:instrText>overwiew</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840288" w:rsidRPr="00840288">
        <w:t>10</w:t>
      </w:r>
      <w:r w:rsidR="000B020A">
        <w:rPr>
          <w:lang w:val="en-US"/>
        </w:rPr>
        <w:fldChar w:fldCharType="end"/>
      </w:r>
      <w:r w:rsidR="00B2391C" w:rsidRPr="00FF74CF">
        <w:t>]</w:t>
      </w:r>
      <w:r w:rsidR="00CD279C">
        <w:t>.</w:t>
      </w:r>
    </w:p>
    <w:p w14:paraId="4C6B5ABD" w14:textId="562E61E9" w:rsidR="00BD3BB8" w:rsidRDefault="00BD3BB8" w:rsidP="00BD3BB8">
      <w:r>
        <w:t>«Рыхлая» ОЦК кристаллическая решетка феррит</w:t>
      </w:r>
      <w:r w:rsidR="00350CE6">
        <w:t>н</w:t>
      </w:r>
      <w:r>
        <w:t>о</w:t>
      </w:r>
      <w:r w:rsidR="00350CE6">
        <w:t>-</w:t>
      </w:r>
      <w:r>
        <w:t>мартенситных сталей</w:t>
      </w:r>
      <w:r w:rsidR="00350CE6">
        <w:t xml:space="preserve"> </w:t>
      </w:r>
      <w:r>
        <w:t>(координационное число – количество ближайших</w:t>
      </w:r>
      <w:r w:rsidR="00350CE6">
        <w:t xml:space="preserve"> </w:t>
      </w:r>
      <w:r>
        <w:t xml:space="preserve">соседей – К = 8) более устойчива, </w:t>
      </w:r>
      <w:r>
        <w:lastRenderedPageBreak/>
        <w:t>обладает высокой</w:t>
      </w:r>
      <w:r w:rsidR="00350CE6">
        <w:t xml:space="preserve"> </w:t>
      </w:r>
      <w:r>
        <w:t>энтропией S по сравнению с ГЦК-структурой аустенитных сталей (К=12), имеющей низкую энтальпию</w:t>
      </w:r>
      <w:r w:rsidR="00350CE6">
        <w:t xml:space="preserve"> </w:t>
      </w:r>
      <w:r>
        <w:t>Н и более высокий термодинамической потенциал G</w:t>
      </w:r>
      <w:r w:rsidR="00350CE6">
        <w:t xml:space="preserve"> </w:t>
      </w:r>
      <w:r>
        <w:t>при данной температуре Т (энтальпия системы характеризует изменение ее внутренней энергии при</w:t>
      </w:r>
      <w:r w:rsidR="00350CE6">
        <w:t xml:space="preserve"> </w:t>
      </w:r>
      <w:r>
        <w:t>изменении агрегатного состояния под внешним воздействием). Переходные металлы с ОЦК и ГЦК</w:t>
      </w:r>
      <w:r w:rsidR="00350CE6">
        <w:t xml:space="preserve"> </w:t>
      </w:r>
      <w:r>
        <w:t>кристаллическими решетками еще до конца не изучены</w:t>
      </w:r>
      <w:r w:rsidR="00350CE6">
        <w:t xml:space="preserve"> </w:t>
      </w:r>
      <w:r w:rsidR="00350CE6" w:rsidRPr="00350CE6">
        <w:t>[</w:t>
      </w:r>
      <w:r w:rsidR="00350CE6">
        <w:fldChar w:fldCharType="begin"/>
      </w:r>
      <w:r w:rsidR="00350CE6">
        <w:instrText xml:space="preserve"> REF ВВоеводин_Фазовая_стаб_дисп_упроч_стале \n \h </w:instrText>
      </w:r>
      <w:r w:rsidR="00350CE6">
        <w:fldChar w:fldCharType="separate"/>
      </w:r>
      <w:r w:rsidR="00840288">
        <w:t>11</w:t>
      </w:r>
      <w:r w:rsidR="00350CE6">
        <w:fldChar w:fldCharType="end"/>
      </w:r>
      <w:r w:rsidR="00350CE6" w:rsidRPr="00350CE6">
        <w:t>]</w:t>
      </w:r>
      <w:r>
        <w:t>.</w:t>
      </w:r>
    </w:p>
    <w:p w14:paraId="55DD04AD" w14:textId="628E669C" w:rsidR="0080383C" w:rsidRDefault="0080383C" w:rsidP="0080383C">
      <w:pPr>
        <w:pStyle w:val="3"/>
      </w:pPr>
      <w:bookmarkStart w:id="18" w:name="_Ref513051817"/>
      <w:bookmarkStart w:id="19" w:name="_Toc514780519"/>
      <w:bookmarkStart w:id="20" w:name="_Toc516916794"/>
      <w:r>
        <w:t>Сталь ЭП</w:t>
      </w:r>
      <w:r w:rsidR="00665D18">
        <w:t> - </w:t>
      </w:r>
      <w:r>
        <w:t>823</w:t>
      </w:r>
      <w:bookmarkEnd w:id="18"/>
      <w:bookmarkEnd w:id="19"/>
      <w:bookmarkEnd w:id="20"/>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77777777" w:rsidR="0080383C" w:rsidRDefault="0080383C" w:rsidP="0080383C">
      <w:pPr>
        <w:rPr>
          <w:rFonts w:eastAsia="Times New Roman"/>
          <w:lang w:eastAsia="ru-RU"/>
        </w:rPr>
      </w:pPr>
      <w:r w:rsidRPr="00EF0C32">
        <w:rPr>
          <w:rFonts w:eastAsia="Times New Roman"/>
          <w:lang w:eastAsia="ru-RU"/>
        </w:rPr>
        <w:t>Легирующие элементы</w:t>
      </w:r>
      <w:r>
        <w:rPr>
          <w:rFonts w:eastAsia="Times New Roman"/>
          <w:lang w:eastAsia="ru-RU"/>
        </w:rPr>
        <w:t>:</w:t>
      </w:r>
    </w:p>
    <w:p w14:paraId="137675B4" w14:textId="77777777" w:rsidR="0080383C" w:rsidRPr="008D4E60" w:rsidRDefault="0080383C" w:rsidP="0080383C">
      <w:pPr>
        <w:pStyle w:val="a3"/>
        <w:numPr>
          <w:ilvl w:val="0"/>
          <w:numId w:val="5"/>
        </w:numPr>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80383C">
      <w:pPr>
        <w:pStyle w:val="a3"/>
        <w:numPr>
          <w:ilvl w:val="0"/>
          <w:numId w:val="5"/>
        </w:numPr>
      </w:pPr>
      <w:r w:rsidRPr="00491F7B">
        <w:t>Хром. Добавляют в сталь для того, чтобы повысить коррозионную стойкость.</w:t>
      </w:r>
    </w:p>
    <w:p w14:paraId="6220DF3A" w14:textId="77777777" w:rsidR="0080383C" w:rsidRPr="002E3B53" w:rsidRDefault="0080383C" w:rsidP="0080383C">
      <w:pPr>
        <w:pStyle w:val="a3"/>
        <w:numPr>
          <w:ilvl w:val="0"/>
          <w:numId w:val="5"/>
        </w:numPr>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80383C">
      <w:pPr>
        <w:pStyle w:val="a3"/>
        <w:numPr>
          <w:ilvl w:val="0"/>
          <w:numId w:val="5"/>
        </w:numPr>
      </w:pPr>
      <w:r w:rsidRPr="008D4E60">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80383C">
      <w:pPr>
        <w:pStyle w:val="a3"/>
        <w:numPr>
          <w:ilvl w:val="0"/>
          <w:numId w:val="5"/>
        </w:numPr>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80383C">
      <w:pPr>
        <w:pStyle w:val="a3"/>
        <w:numPr>
          <w:ilvl w:val="0"/>
          <w:numId w:val="5"/>
        </w:numPr>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067F233C" w:rsidR="0080383C" w:rsidRPr="00E058FB" w:rsidRDefault="0080383C" w:rsidP="0080383C">
      <w:pPr>
        <w:rPr>
          <w:rFonts w:eastAsia="Times New Roman"/>
          <w:lang w:eastAsia="ru-RU"/>
        </w:rPr>
      </w:pPr>
      <w:r w:rsidRPr="00E058FB">
        <w:rPr>
          <w:rFonts w:eastAsia="Times New Roman"/>
          <w:lang w:eastAsia="ru-RU"/>
        </w:rPr>
        <w:lastRenderedPageBreak/>
        <w:t xml:space="preserve">Состав стали представлен в </w:t>
      </w:r>
      <w:r w:rsidRPr="00FF74CF">
        <w:rPr>
          <w:rFonts w:eastAsia="Times New Roman"/>
          <w:lang w:eastAsia="ru-RU"/>
        </w:rPr>
        <w:t>таблице</w:t>
      </w:r>
      <w:r w:rsidR="00FF74CF" w:rsidRPr="00FF74CF">
        <w:rPr>
          <w:rFonts w:eastAsia="Times New Roman"/>
          <w:lang w:eastAsia="ru-RU"/>
        </w:rPr>
        <w:t xml:space="preserve"> 1.2</w:t>
      </w:r>
      <w:r w:rsidRPr="00E058FB">
        <w:rPr>
          <w:rFonts w:eastAsia="Times New Roman"/>
          <w:lang w:eastAsia="ru-RU"/>
        </w:rPr>
        <w:t xml:space="preserve">. </w:t>
      </w: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840288">
        <w:rPr>
          <w:rFonts w:eastAsia="Times New Roman"/>
          <w:lang w:eastAsia="ru-RU"/>
        </w:rPr>
        <w:t>12</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840288">
        <w:rPr>
          <w:szCs w:val="24"/>
        </w:rPr>
        <w:t>13</w:t>
      </w:r>
      <w:r w:rsidRPr="00491F7B">
        <w:rPr>
          <w:szCs w:val="24"/>
        </w:rPr>
        <w:fldChar w:fldCharType="end"/>
      </w:r>
      <w:r w:rsidRPr="00491F7B">
        <w:rPr>
          <w:szCs w:val="24"/>
        </w:rPr>
        <w:t>]</w:t>
      </w:r>
      <w:r w:rsidRPr="00491F7B">
        <w:rPr>
          <w:rFonts w:eastAsia="Times New Roman"/>
          <w:lang w:eastAsia="ru-RU"/>
        </w:rPr>
        <w:t>.</w:t>
      </w:r>
      <w:r w:rsidRPr="00E058FB">
        <w:rPr>
          <w:rFonts w:eastAsia="Times New Roman"/>
          <w:lang w:eastAsia="ru-RU"/>
        </w:rPr>
        <w:t xml:space="preserve"> </w:t>
      </w:r>
    </w:p>
    <w:p w14:paraId="4A579000" w14:textId="58E918E9" w:rsidR="0080383C" w:rsidRPr="007F0F83" w:rsidRDefault="0080383C" w:rsidP="0080383C">
      <w:pPr>
        <w:pStyle w:val="af9"/>
      </w:pPr>
      <w:r w:rsidRPr="0099728C">
        <w:rPr>
          <w:rFonts w:eastAsia="Times New Roman"/>
          <w:lang w:eastAsia="ru-RU"/>
        </w:rPr>
        <w:t>Таблица</w:t>
      </w:r>
      <w:r w:rsidR="00FF74CF" w:rsidRPr="0099728C">
        <w:rPr>
          <w:rFonts w:eastAsia="Times New Roman"/>
          <w:lang w:eastAsia="ru-RU"/>
        </w:rPr>
        <w:t xml:space="preserve"> 1.2</w:t>
      </w:r>
      <w:r w:rsidR="00217581">
        <w:rPr>
          <w:rFonts w:eastAsia="Times New Roman"/>
          <w:lang w:eastAsia="ru-RU"/>
        </w:rPr>
        <w:t xml:space="preserve"> </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840288">
        <w:t>13</w:t>
      </w:r>
      <w:r w:rsidRPr="007F0F83">
        <w:fldChar w:fldCharType="end"/>
      </w:r>
      <w:r w:rsidRPr="007F0F83">
        <w:t>]</w:t>
      </w:r>
    </w:p>
    <w:tbl>
      <w:tblPr>
        <w:tblStyle w:val="a4"/>
        <w:tblW w:w="0" w:type="auto"/>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7B207A">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09641913" w:rsidR="0080383C" w:rsidRPr="009A3DE5" w:rsidRDefault="0080383C" w:rsidP="009A3DE5">
            <w:pPr>
              <w:pStyle w:val="afa"/>
            </w:pPr>
            <w:r w:rsidRPr="009A3DE5">
              <w:t>Содержание основных легирующих элементов, мас</w:t>
            </w:r>
            <w:r w:rsidR="00074092" w:rsidRPr="009A3DE5">
              <w:t>с</w:t>
            </w:r>
            <w:r w:rsidRPr="009A3DE5">
              <w:t>. %</w:t>
            </w:r>
          </w:p>
        </w:tc>
      </w:tr>
      <w:tr w:rsidR="0080383C" w:rsidRPr="009A3DE5" w14:paraId="5A5EB209" w14:textId="77777777" w:rsidTr="007B207A">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7B207A">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14F874F9" w14:textId="77777777" w:rsidR="0080383C" w:rsidRDefault="0080383C" w:rsidP="0080383C">
      <w:pPr>
        <w:ind w:firstLine="0"/>
      </w:pPr>
    </w:p>
    <w:p w14:paraId="1AAC23D0" w14:textId="7967A011" w:rsidR="0080383C" w:rsidRDefault="0080383C" w:rsidP="0080383C">
      <w:pPr>
        <w:pStyle w:val="3"/>
      </w:pPr>
      <w:bookmarkStart w:id="21" w:name="_Toc514780520"/>
      <w:bookmarkStart w:id="22" w:name="_Toc516916795"/>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1"/>
      <w:bookmarkEnd w:id="22"/>
    </w:p>
    <w:p w14:paraId="58E6B49C" w14:textId="0DC2B5BF"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840288">
        <w:t>14</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3BA4482F" w:rsidR="00F87A83" w:rsidRDefault="00F87A83" w:rsidP="00F87A83">
      <w:r>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840288">
        <w:t>9</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217581">
        <w:t xml:space="preserve"> масс. </w:t>
      </w:r>
      <w:r w:rsidR="0058443C">
        <w:t>%</w:t>
      </w:r>
      <w:r w:rsidR="00217581">
        <w:t xml:space="preserve"> </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w:t>
      </w:r>
      <w:r w:rsidR="00217581">
        <w:noBreakHyphen/>
      </w:r>
      <w:r>
        <w:t>9</w:t>
      </w:r>
      <w:r w:rsidR="00217581">
        <w:t> </w:t>
      </w:r>
      <w:r w:rsidR="00217581">
        <w:t>масс. %</w:t>
      </w:r>
      <w:r w:rsidR="00217581">
        <w:t xml:space="preserve"> </w:t>
      </w:r>
      <w:r>
        <w:t>Cr-1</w:t>
      </w:r>
      <w:r w:rsidR="00217581" w:rsidRPr="00217581">
        <w:t xml:space="preserve"> </w:t>
      </w:r>
      <w:r w:rsidR="00217581">
        <w:t>масс. %</w:t>
      </w:r>
      <w:r w:rsidR="00217581">
        <w:t xml:space="preserve"> </w:t>
      </w:r>
      <w:r>
        <w:t>Mo скорость распухания сравнима со скоростью распухания, демонстрируемой чистым сплавом Fe-12</w:t>
      </w:r>
      <w:r w:rsidR="0058443C">
        <w:t>%</w:t>
      </w:r>
      <w:r>
        <w:t>Cr, но после более значительного инкубационного периода.</w:t>
      </w:r>
    </w:p>
    <w:p w14:paraId="307E4F6D" w14:textId="7154D623" w:rsidR="003B0068" w:rsidRDefault="003B0068" w:rsidP="00F87A83">
      <w:r w:rsidRPr="0058443C">
        <w:lastRenderedPageBreak/>
        <w:t>В данной главе представлен</w:t>
      </w:r>
      <w:r w:rsidR="00247A96" w:rsidRPr="0058443C">
        <w:t>о</w:t>
      </w:r>
      <w:r w:rsidRPr="0058443C">
        <w:t xml:space="preserve"> сравнени</w:t>
      </w:r>
      <w:r w:rsidR="00247A96" w:rsidRPr="0058443C">
        <w:t>е поведения</w:t>
      </w:r>
      <w:r w:rsidRPr="0058443C">
        <w:t xml:space="preserve"> различных сталей</w:t>
      </w:r>
      <w:r w:rsidR="00247A96" w:rsidRPr="0058443C">
        <w:t xml:space="preserve"> под действием нейтронного облучения.</w:t>
      </w:r>
    </w:p>
    <w:p w14:paraId="1BC3CC87" w14:textId="7C7B65FD"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840288" w:rsidRPr="00840288">
        <w:t>14</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99728C">
        <w:t>таблице</w:t>
      </w:r>
      <w:r w:rsidR="0099728C" w:rsidRPr="0099728C">
        <w:t> 1.3</w:t>
      </w:r>
      <w:r w:rsidR="005D57FA">
        <w:t>.</w:t>
      </w:r>
    </w:p>
    <w:p w14:paraId="418A116A" w14:textId="3E0FCA14" w:rsidR="00712AAE" w:rsidRPr="00712AAE" w:rsidRDefault="00712AAE" w:rsidP="00712AAE">
      <w:pPr>
        <w:pStyle w:val="af9"/>
        <w:rPr>
          <w:lang w:val="en-US"/>
        </w:rPr>
      </w:pPr>
      <w:r w:rsidRPr="0099728C">
        <w:t>Таблица</w:t>
      </w:r>
      <w:r w:rsidR="0099728C" w:rsidRPr="0099728C">
        <w:t xml:space="preserve"> 1.3</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840288">
        <w:rPr>
          <w:lang w:val="en-US"/>
        </w:rPr>
        <w:t>14</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6404C79" w:rsidR="005D57FA" w:rsidRPr="005D57FA" w:rsidRDefault="005D57FA" w:rsidP="00712AAE">
            <w:pPr>
              <w:pStyle w:val="afa"/>
              <w:rPr>
                <w:lang w:val="en-US"/>
              </w:rPr>
            </w:pPr>
            <w:r>
              <w:t xml:space="preserve">Содержание основных элементов, </w:t>
            </w:r>
            <w:r w:rsidR="00E829ED">
              <w:t>масс. %</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31A97BAB" w:rsidR="00712AAE" w:rsidRDefault="00712AAE" w:rsidP="00F87A83">
      <w:r>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r>
              <w:rPr>
                <w:rFonts w:ascii="Cambria Math" w:hAnsi="Cambria Math"/>
              </w:rPr>
              <m:t>с</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3415C1">
        <w:rPr>
          <w:rFonts w:cs="Times New Roman"/>
        </w:rPr>
        <w:t>˚</w:t>
      </w:r>
      <w:r w:rsidR="003415C1">
        <w:rPr>
          <w:lang w:val="en-US"/>
        </w:rPr>
        <w:t>C</w:t>
      </w:r>
      <w:r>
        <w:t>. Облучение проводилось в зоне реактора БР-2.</w:t>
      </w:r>
    </w:p>
    <w:p w14:paraId="6628056E" w14:textId="6B46205E"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99728C">
        <w:t>рисунке</w:t>
      </w:r>
      <w:r w:rsidR="0099728C" w:rsidRPr="0099728C">
        <w:t> 1.6</w:t>
      </w:r>
      <w:r w:rsidR="00071587" w:rsidRPr="0099728C">
        <w:t>.</w:t>
      </w:r>
    </w:p>
    <w:p w14:paraId="28652E72" w14:textId="77777777" w:rsidR="00071587" w:rsidRPr="00071587" w:rsidRDefault="00071587" w:rsidP="00071587">
      <w:pPr>
        <w:pStyle w:val="afb"/>
      </w:pPr>
      <w:r w:rsidRPr="00071587">
        <w:rPr>
          <w:noProof/>
        </w:rPr>
        <w:drawing>
          <wp:inline distT="0" distB="0" distL="0" distR="0" wp14:anchorId="6FEEB070" wp14:editId="071D0A59">
            <wp:extent cx="3891064" cy="180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1064" cy="1800000"/>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71587" w:rsidRPr="00071587" w14:paraId="0DD61A4A" w14:textId="77777777" w:rsidTr="00071587">
        <w:tc>
          <w:tcPr>
            <w:tcW w:w="4672" w:type="dxa"/>
            <w:vAlign w:val="center"/>
          </w:tcPr>
          <w:p w14:paraId="4CB38AF4" w14:textId="77777777" w:rsidR="00071587" w:rsidRPr="00071587" w:rsidRDefault="00071587" w:rsidP="00071587">
            <w:pPr>
              <w:pStyle w:val="afb"/>
            </w:pPr>
            <w:r w:rsidRPr="00071587">
              <w:t>а – до облучения</w:t>
            </w:r>
          </w:p>
        </w:tc>
        <w:tc>
          <w:tcPr>
            <w:tcW w:w="4673" w:type="dxa"/>
            <w:vAlign w:val="center"/>
          </w:tcPr>
          <w:p w14:paraId="1EE68DAE" w14:textId="77777777" w:rsidR="00071587" w:rsidRPr="00071587" w:rsidRDefault="00071587" w:rsidP="00071587">
            <w:pPr>
              <w:pStyle w:val="afb"/>
            </w:pPr>
            <w:r w:rsidRPr="00071587">
              <w:t>б – после облучения</w:t>
            </w:r>
          </w:p>
        </w:tc>
      </w:tr>
    </w:tbl>
    <w:p w14:paraId="69BB46B2" w14:textId="5F3A92E3" w:rsidR="00071587" w:rsidRDefault="00071587" w:rsidP="00071587">
      <w:pPr>
        <w:pStyle w:val="afb"/>
      </w:pPr>
      <w:r w:rsidRPr="0099728C">
        <w:t>Рисунок</w:t>
      </w:r>
      <w:r w:rsidR="0099728C" w:rsidRPr="0099728C">
        <w:t xml:space="preserve"> 1.6</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840288">
        <w:t>14</w:t>
      </w:r>
      <w:r w:rsidRPr="00071587">
        <w:fldChar w:fldCharType="end"/>
      </w:r>
      <w:r w:rsidRPr="00071587">
        <w:t>].</w:t>
      </w:r>
    </w:p>
    <w:p w14:paraId="5094153F" w14:textId="77777777" w:rsidR="00071587" w:rsidRPr="00071587" w:rsidRDefault="00071587" w:rsidP="00071587">
      <w:r>
        <w:lastRenderedPageBreak/>
        <w:t xml:space="preserve">По результатам исследования микроструктуры сталей и железа, </w:t>
      </w:r>
      <w:r w:rsidR="005B46D4">
        <w:t>авторами утверждается, что в результате облучения и последующей термической обработки (отжиг в течении часа при температуре 760</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65FE4EC6"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840288">
        <w:t>15</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99728C">
        <w:t>таблице</w:t>
      </w:r>
      <w:r w:rsidR="0099728C" w:rsidRPr="0099728C">
        <w:t xml:space="preserve"> 1.4</w:t>
      </w:r>
      <w:r w:rsidR="00A11014">
        <w:t>.</w:t>
      </w:r>
    </w:p>
    <w:p w14:paraId="04F48562" w14:textId="542531FD" w:rsidR="00A11014" w:rsidRDefault="00A11014" w:rsidP="00A11014">
      <w:pPr>
        <w:pStyle w:val="af9"/>
      </w:pPr>
      <w:r>
        <w:t>Таблица</w:t>
      </w:r>
      <w:r w:rsidR="0099728C">
        <w:t xml:space="preserve"> 1.4</w:t>
      </w:r>
      <w:r>
        <w:t xml:space="preserve">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840288" w:rsidRPr="00840288">
        <w:t>15</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5A980FE0" w:rsidR="009A3DE5" w:rsidRDefault="009A3DE5" w:rsidP="004029FB">
            <w:pPr>
              <w:pStyle w:val="afa"/>
            </w:pPr>
            <w:r>
              <w:t>Состав, масс. %</w:t>
            </w:r>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2B1F6A"/>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24701BCF"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99728C">
        <w:t>рисунок</w:t>
      </w:r>
      <w:r w:rsidR="0099728C" w:rsidRPr="0099728C">
        <w:t xml:space="preserve"> 1.7</w:t>
      </w:r>
      <w:r>
        <w:t xml:space="preserve">). </w:t>
      </w:r>
    </w:p>
    <w:p w14:paraId="29C93A63" w14:textId="77777777" w:rsidR="002B1F6A" w:rsidRDefault="002B1F6A" w:rsidP="003A66EB">
      <w:pPr>
        <w:pStyle w:val="afb"/>
      </w:pPr>
      <w:r>
        <w:rPr>
          <w:noProof/>
        </w:rPr>
        <w:drawing>
          <wp:inline distT="0" distB="0" distL="0" distR="0" wp14:anchorId="5B8DC4B5" wp14:editId="6B39E26D">
            <wp:extent cx="2641162" cy="1800000"/>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162" cy="1800000"/>
                    </a:xfrm>
                    <a:prstGeom prst="rect">
                      <a:avLst/>
                    </a:prstGeom>
                  </pic:spPr>
                </pic:pic>
              </a:graphicData>
            </a:graphic>
          </wp:inline>
        </w:drawing>
      </w:r>
    </w:p>
    <w:p w14:paraId="27D1A735" w14:textId="1E51005E" w:rsidR="002B1F6A" w:rsidRPr="002B1F6A" w:rsidRDefault="002B1F6A" w:rsidP="002B1F6A">
      <w:pPr>
        <w:pStyle w:val="afb"/>
      </w:pPr>
      <w:r w:rsidRPr="0099728C">
        <w:t>Рисунок</w:t>
      </w:r>
      <w:r w:rsidR="0099728C" w:rsidRPr="0099728C">
        <w:t xml:space="preserve"> 1.7</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840288">
        <w:t>15</w:t>
      </w:r>
      <w:r>
        <w:fldChar w:fldCharType="end"/>
      </w:r>
      <w:r w:rsidRPr="002B1F6A">
        <w:t>].</w:t>
      </w: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w:t>
      </w:r>
      <w:r>
        <w:lastRenderedPageBreak/>
        <w:t xml:space="preserve">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EA5BCA4" w14:textId="0B73AC97" w:rsidR="00F87A83" w:rsidRPr="00A4479E"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840288">
        <w:t>16</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p>
    <w:p w14:paraId="4742C1E2" w14:textId="588A4377" w:rsidR="00101F84" w:rsidRDefault="009C46A1" w:rsidP="0020327D">
      <w:r>
        <w:t>Было установлено что максимальна</w:t>
      </w:r>
      <w:r w:rsidR="0087352C">
        <w:t xml:space="preserve">я </w:t>
      </w:r>
      <w:r w:rsidR="00757E50">
        <w:t>ползучесть</w:t>
      </w:r>
      <w:r w:rsidR="0087352C">
        <w:t xml:space="preserve"> </w:t>
      </w:r>
      <w:r w:rsidR="00881A66" w:rsidRPr="005B5C49">
        <w:rPr>
          <w:highlight w:val="yellow"/>
        </w:rPr>
        <w:t>(вакансионная)</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99728C">
        <w:t>рисунок</w:t>
      </w:r>
      <w:r w:rsidR="0099728C" w:rsidRPr="0099728C">
        <w:t xml:space="preserve"> 1.8</w:t>
      </w:r>
      <w:r w:rsidR="00757E50">
        <w:t>)</w:t>
      </w:r>
      <w:r w:rsidR="0087352C">
        <w:t xml:space="preserve">. </w:t>
      </w:r>
      <w:r w:rsidR="0087352C" w:rsidRPr="0087352C">
        <w:t xml:space="preserve">Увеличение дозы и температуры облучения до 89 </w:t>
      </w:r>
      <w:r w:rsidR="0087352C">
        <w:t>сна</w:t>
      </w:r>
      <w:r w:rsidR="0087352C" w:rsidRPr="0087352C">
        <w:t xml:space="preserve"> и 335 </w:t>
      </w:r>
      <w:r w:rsidR="0087352C">
        <w:rPr>
          <w:rFonts w:cs="Times New Roman"/>
        </w:rPr>
        <w:t>˚</w:t>
      </w:r>
      <w:r w:rsidR="0087352C" w:rsidRPr="0087352C">
        <w:t xml:space="preserve">C не привело к </w:t>
      </w:r>
      <w:r w:rsidR="0087352C">
        <w:t>увеличению</w:t>
      </w:r>
      <w:r w:rsidR="0087352C" w:rsidRPr="0087352C">
        <w:t xml:space="preserve"> </w:t>
      </w:r>
      <w:r w:rsidR="00757E50">
        <w:t>ползучест</w:t>
      </w:r>
      <w:r w:rsidR="0087352C" w:rsidRPr="0087352C">
        <w:t xml:space="preserve">и. В обоих случаях зависимости </w:t>
      </w:r>
      <w:r w:rsidR="00757E50">
        <w:t>ползучест</w:t>
      </w:r>
      <w:r w:rsidR="0087352C" w:rsidRPr="0087352C">
        <w:t xml:space="preserve">и </w:t>
      </w:r>
      <w:r w:rsidR="0087352C">
        <w:t>от дозы</w:t>
      </w:r>
      <w:r w:rsidR="0087352C" w:rsidRPr="0087352C">
        <w:t xml:space="preserve"> излучения линейна и зависимости одинаковы. Отклонения от линейности наблюдаются для той же стали, облученной при 320 и 330 </w:t>
      </w:r>
      <w:r w:rsidR="0087352C">
        <w:rPr>
          <w:rFonts w:cs="Times New Roman"/>
        </w:rPr>
        <w:t>˚</w:t>
      </w:r>
      <w:r w:rsidR="0087352C" w:rsidRPr="0087352C">
        <w:t xml:space="preserve">С. Максимальная </w:t>
      </w:r>
      <w:r w:rsidR="00757E50">
        <w:t>ползучесть</w:t>
      </w:r>
      <w:r w:rsidR="0087352C" w:rsidRPr="0087352C">
        <w:t xml:space="preserve"> для стали </w:t>
      </w:r>
      <w:r w:rsidR="0084250E">
        <w:t>ЭП</w:t>
      </w:r>
      <w:r w:rsidR="0087352C">
        <w:t xml:space="preserve"> – </w:t>
      </w:r>
      <w:r w:rsidR="0087352C" w:rsidRPr="0087352C">
        <w:t xml:space="preserve">823 не превышала 0,45%, а зависимость </w:t>
      </w:r>
      <w:r w:rsidR="0087352C">
        <w:t xml:space="preserve">также </w:t>
      </w:r>
      <w:r w:rsidR="0087352C" w:rsidRPr="0087352C">
        <w:t>линейна.</w:t>
      </w:r>
    </w:p>
    <w:p w14:paraId="6714E0ED" w14:textId="584A8542" w:rsidR="00757E50" w:rsidRDefault="00757E50" w:rsidP="00757E50">
      <w:pPr>
        <w:pStyle w:val="afb"/>
      </w:pPr>
    </w:p>
    <w:p w14:paraId="2DE7BE5F" w14:textId="50F8D23D" w:rsidR="00EA61F6" w:rsidRDefault="00EA61F6" w:rsidP="00757E50">
      <w:pPr>
        <w:pStyle w:val="afb"/>
      </w:pPr>
      <w:r>
        <w:rPr>
          <w:noProof/>
        </w:rPr>
        <w:drawing>
          <wp:inline distT="0" distB="0" distL="0" distR="0" wp14:anchorId="4CD71BE8" wp14:editId="700094B9">
            <wp:extent cx="2198779" cy="216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8779" cy="2160000"/>
                    </a:xfrm>
                    <a:prstGeom prst="rect">
                      <a:avLst/>
                    </a:prstGeom>
                    <a:noFill/>
                    <a:ln>
                      <a:noFill/>
                    </a:ln>
                  </pic:spPr>
                </pic:pic>
              </a:graphicData>
            </a:graphic>
          </wp:inline>
        </w:drawing>
      </w:r>
    </w:p>
    <w:p w14:paraId="2705DE88" w14:textId="6CB0E47F" w:rsidR="00757E50" w:rsidRDefault="00757E50" w:rsidP="00757E50">
      <w:pPr>
        <w:pStyle w:val="afb"/>
      </w:pPr>
      <w:r>
        <w:t>Рисунок</w:t>
      </w:r>
      <w:r w:rsidR="0099728C">
        <w:t xml:space="preserve"> 1.8</w:t>
      </w:r>
      <w:r>
        <w:t xml:space="preserve"> – </w:t>
      </w:r>
      <w:r w:rsidRPr="0099728C">
        <w:t xml:space="preserve">Ползучесть стали </w:t>
      </w:r>
      <w:r w:rsidR="0084250E" w:rsidRPr="0099728C">
        <w:t>ЭП</w:t>
      </w:r>
      <w:r w:rsidRPr="0099728C">
        <w:t xml:space="preserve"> – 450</w:t>
      </w:r>
      <w:r w:rsidR="0084250E" w:rsidRPr="0099728C">
        <w:t xml:space="preserve"> при температуре (</w:t>
      </w:r>
      <w:r w:rsidR="0084250E" w:rsidRPr="0099728C">
        <w:rPr>
          <w:rFonts w:cs="Times New Roman"/>
        </w:rPr>
        <w:t>˚</w:t>
      </w:r>
      <w:r w:rsidR="0084250E" w:rsidRPr="0099728C">
        <w:rPr>
          <w:lang w:val="en-US"/>
        </w:rPr>
        <w:t>C</w:t>
      </w:r>
      <w:r w:rsidR="0084250E" w:rsidRPr="0099728C">
        <w:t>)</w:t>
      </w:r>
      <w:r w:rsidRPr="0099728C">
        <w:t xml:space="preserve"> после облучения</w:t>
      </w:r>
      <w:r w:rsidR="0084250E" w:rsidRPr="0099728C">
        <w:t xml:space="preserve"> дозами (сна): 310, 61 (черный круг), 335, 89 (белый круг), 329, 81 (белый квадрат), 330, 20 (черный квадрат), EI-852, 310, 61 (</w:t>
      </w:r>
      <w:r w:rsidR="00C00F5F" w:rsidRPr="0099728C">
        <w:t>белый треугольник</w:t>
      </w:r>
      <w:r w:rsidR="0084250E" w:rsidRPr="0099728C">
        <w:t>), 305, 69 (</w:t>
      </w:r>
      <w:r w:rsidR="00C00F5F" w:rsidRPr="0099728C">
        <w:t>черный треугольник</w:t>
      </w:r>
      <w:r w:rsidR="0084250E" w:rsidRPr="0099728C">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840288">
        <w:t>16</w:t>
      </w:r>
      <w:r w:rsidR="00CA24D0">
        <w:fldChar w:fldCharType="end"/>
      </w:r>
      <w:r w:rsidR="00CA24D0" w:rsidRPr="00CA24D0">
        <w:t>]</w:t>
      </w:r>
      <w:r w:rsidR="0084250E" w:rsidRPr="00CA24D0">
        <w:t>.</w:t>
      </w:r>
    </w:p>
    <w:p w14:paraId="2736D99B" w14:textId="23FC9E94" w:rsidR="00655317" w:rsidRDefault="005C7CE7" w:rsidP="00655317">
      <w:pPr>
        <w:rPr>
          <w:highlight w:val="yellow"/>
        </w:rPr>
      </w:pPr>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99728C">
        <w:t>рисунке</w:t>
      </w:r>
      <w:r w:rsidR="0099728C" w:rsidRPr="0099728C">
        <w:t xml:space="preserve"> 1.9</w:t>
      </w:r>
      <w:r w:rsidRPr="005C7CE7">
        <w:t xml:space="preserve">. </w:t>
      </w:r>
    </w:p>
    <w:p w14:paraId="7E46CCBF" w14:textId="067B0268" w:rsidR="006B5433" w:rsidRDefault="00E664C0" w:rsidP="005C7CE7">
      <w:pPr>
        <w:pStyle w:val="afb"/>
      </w:pPr>
      <w:r>
        <w:rPr>
          <w:noProof/>
        </w:rPr>
        <w:lastRenderedPageBreak/>
        <w:drawing>
          <wp:inline distT="0" distB="0" distL="0" distR="0" wp14:anchorId="6396EDBF" wp14:editId="1C463F50">
            <wp:extent cx="2700000" cy="216000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7D29B97D" w14:textId="41BC4C02" w:rsidR="005C7CE7" w:rsidRPr="00A4479E" w:rsidRDefault="005C7CE7" w:rsidP="005C7CE7">
      <w:pPr>
        <w:pStyle w:val="afb"/>
      </w:pPr>
      <w:r w:rsidRPr="0099728C">
        <w:t>Рисунок</w:t>
      </w:r>
      <w:r w:rsidR="0099728C" w:rsidRPr="0099728C">
        <w:t xml:space="preserve"> 1.9</w:t>
      </w:r>
      <w:r w:rsidRPr="0099728C">
        <w:t xml:space="preserve"> – Ползучесть стал</w:t>
      </w:r>
      <w:r w:rsidR="00A4479E" w:rsidRPr="0099728C">
        <w:t>и ЭП-450 в зависимости от напряжений при температурах 390(черный квадрат), 480(белый круг), 550</w:t>
      </w:r>
      <w:r w:rsidR="00A4479E" w:rsidRPr="0099728C">
        <w:rPr>
          <w:rFonts w:cs="Times New Roman"/>
        </w:rPr>
        <w:t>˚</w:t>
      </w:r>
      <w:r w:rsidR="00A4479E" w:rsidRPr="0099728C">
        <w:rPr>
          <w:lang w:val="en-US"/>
        </w:rPr>
        <w:t>C</w:t>
      </w:r>
      <w:r w:rsidR="00A4479E" w:rsidRPr="0099728C">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840288">
        <w:t>16</w:t>
      </w:r>
      <w:r w:rsidR="00CA24D0">
        <w:fldChar w:fldCharType="end"/>
      </w:r>
      <w:r w:rsidR="00A4479E" w:rsidRPr="00A4479E">
        <w:t>]</w:t>
      </w:r>
      <w:r w:rsidR="00A4479E">
        <w:t>.</w:t>
      </w:r>
    </w:p>
    <w:p w14:paraId="21C2BCF3" w14:textId="51851CD6" w:rsidR="00356962" w:rsidRDefault="00356962" w:rsidP="00356962">
      <w:pPr>
        <w:rPr>
          <w:highlight w:val="yellow"/>
        </w:rPr>
      </w:pPr>
      <w:r w:rsidRPr="005C7CE7">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15778024" w:rsidR="005C7CE7" w:rsidRDefault="00652C42" w:rsidP="00652C42">
      <w:r>
        <w:t xml:space="preserve">В своём исследовании авторы делают несколько важных умозаключений. Во-первых, </w:t>
      </w:r>
      <w:r w:rsidRPr="00652C42">
        <w:t>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A80442" w14:paraId="592159FD" w14:textId="77777777" w:rsidTr="00237EDA">
        <w:tc>
          <w:tcPr>
            <w:tcW w:w="2263" w:type="dxa"/>
          </w:tcPr>
          <w:p w14:paraId="440F9C71" w14:textId="77777777" w:rsidR="00A80442" w:rsidRDefault="00A80442" w:rsidP="00652C42">
            <w:pPr>
              <w:ind w:firstLine="0"/>
            </w:pPr>
          </w:p>
        </w:tc>
        <w:tc>
          <w:tcPr>
            <w:tcW w:w="3967" w:type="dxa"/>
          </w:tcPr>
          <w:p w14:paraId="25F161A3" w14:textId="17F45087" w:rsidR="00A80442" w:rsidRDefault="00A80442" w:rsidP="00652C42">
            <w:pPr>
              <w:ind w:firstLine="0"/>
            </w:pPr>
            <m:oMathPara>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m:oMathPara>
          </w:p>
        </w:tc>
        <w:tc>
          <w:tcPr>
            <w:tcW w:w="3115" w:type="dxa"/>
            <w:vAlign w:val="center"/>
          </w:tcPr>
          <w:p w14:paraId="383B61BD" w14:textId="13467F4B" w:rsidR="00A80442" w:rsidRPr="00A80442" w:rsidRDefault="00A80442" w:rsidP="00A80442">
            <w:pPr>
              <w:ind w:firstLine="0"/>
              <w:jc w:val="right"/>
              <w:rPr>
                <w:lang w:val="en-US"/>
              </w:rPr>
            </w:pPr>
            <w:r w:rsidRPr="0099728C">
              <w:rPr>
                <w:lang w:val="en-US"/>
              </w:rPr>
              <w:t>(</w:t>
            </w:r>
            <w:r w:rsidR="0099728C" w:rsidRPr="0099728C">
              <w:t>1.1</w:t>
            </w:r>
            <w:r w:rsidRPr="0099728C">
              <w:rPr>
                <w:lang w:val="en-US"/>
              </w:rPr>
              <w:t>)</w:t>
            </w:r>
          </w:p>
        </w:tc>
      </w:tr>
    </w:tbl>
    <w:p w14:paraId="6F861FF1" w14:textId="77777777" w:rsidR="00A80442" w:rsidRPr="00A80442" w:rsidRDefault="00A80442" w:rsidP="00652C42">
      <w:pPr>
        <w:rPr>
          <w:i/>
        </w:rPr>
      </w:pPr>
      <w:r>
        <w:t xml:space="preserve">где </w:t>
      </w:r>
      <m:oMath>
        <m:d>
          <m:dPr>
            <m:begChr m:val="["/>
            <m:endChr m:val="]"/>
            <m:ctrlPr>
              <w:rPr>
                <w:rFonts w:ascii="Cambria Math" w:hAnsi="Cambria Math"/>
                <w:i/>
              </w:rPr>
            </m:ctrlPr>
          </m:dPr>
          <m:e>
            <m:r>
              <w:rPr>
                <w:rFonts w:ascii="Cambria Math" w:hAnsi="Cambria Math"/>
                <w:lang w:val="en-US"/>
              </w:rPr>
              <m:t>B</m:t>
            </m:r>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r>
        <w:t xml:space="preserve">, а </w:t>
      </w:r>
      <m:oMath>
        <m:d>
          <m:dPr>
            <m:begChr m:val="["/>
            <m:endChr m:val="]"/>
            <m:ctrlPr>
              <w:rPr>
                <w:rFonts w:ascii="Cambria Math" w:hAnsi="Cambria Math"/>
                <w:i/>
              </w:rPr>
            </m:ctrlPr>
          </m:dPr>
          <m:e>
            <m:r>
              <w:rPr>
                <w:rFonts w:ascii="Cambria Math" w:hAnsi="Cambria Math"/>
              </w:rPr>
              <m:t>T</m:t>
            </m:r>
          </m:e>
        </m:d>
        <m:r>
          <w:rPr>
            <w:rFonts w:ascii="Cambria Math" w:hAnsi="Cambria Math"/>
          </w:rPr>
          <m:t>=˚C</m:t>
        </m:r>
      </m:oMath>
    </w:p>
    <w:p w14:paraId="07844303" w14:textId="77777777" w:rsidR="00652C42" w:rsidRDefault="00652C42" w:rsidP="00652C42"/>
    <w:p w14:paraId="780B7146" w14:textId="37B7A3E4"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840288">
        <w:t>17</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на установке БОР-60</w:t>
      </w:r>
      <w:r>
        <w:t xml:space="preserve">. Результаты исследований приведены на </w:t>
      </w:r>
      <w:r w:rsidRPr="0099728C">
        <w:t>рисунке</w:t>
      </w:r>
      <w:r w:rsidR="0099728C" w:rsidRPr="0099728C">
        <w:t xml:space="preserve"> 1.10</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08"/>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lastRenderedPageBreak/>
              <w:drawing>
                <wp:inline distT="0" distB="0" distL="0" distR="0" wp14:anchorId="70C4B89D" wp14:editId="2E2323F6">
                  <wp:extent cx="2864597" cy="1800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597" cy="1800000"/>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2293D1C2">
                  <wp:extent cx="2729777" cy="180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9777" cy="1800000"/>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18157DF" w14:textId="77777777" w:rsidR="001465B5" w:rsidRDefault="001465B5" w:rsidP="001465B5">
      <w:pPr>
        <w:pStyle w:val="afb"/>
      </w:pPr>
      <w:r>
        <w:t>а – предел прочности; б – относительное удлинение</w:t>
      </w:r>
    </w:p>
    <w:p w14:paraId="1A14E09A" w14:textId="650E2427" w:rsidR="001465B5" w:rsidRPr="00D443DE" w:rsidRDefault="001465B5" w:rsidP="001465B5">
      <w:pPr>
        <w:pStyle w:val="afb"/>
      </w:pPr>
      <w:r w:rsidRPr="0099728C">
        <w:t>Рисунок</w:t>
      </w:r>
      <w:r w:rsidR="0099728C" w:rsidRPr="0099728C">
        <w:t xml:space="preserve"> 1.10</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840288">
        <w:rPr>
          <w:szCs w:val="24"/>
        </w:rPr>
        <w:t>17</w:t>
      </w:r>
      <w:r>
        <w:rPr>
          <w:szCs w:val="24"/>
        </w:rPr>
        <w:fldChar w:fldCharType="end"/>
      </w:r>
      <w:r w:rsidRPr="00D443DE">
        <w:rPr>
          <w:szCs w:val="24"/>
        </w:rPr>
        <w:t>]</w:t>
      </w:r>
      <w:r>
        <w:rPr>
          <w:szCs w:val="24"/>
        </w:rPr>
        <w:t xml:space="preserve"> </w:t>
      </w:r>
    </w:p>
    <w:p w14:paraId="2DF93E93" w14:textId="163C218A"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558965B5"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Единственные сравнения, которые можно провести – это сравнение распухания при малых дозах </w:t>
      </w:r>
      <w:r w:rsidR="00AF4603" w:rsidRPr="00F56CAF">
        <w:rPr>
          <w:rFonts w:eastAsia="Times New Roman"/>
          <w:highlight w:val="yellow"/>
          <w:lang w:eastAsia="ru-RU"/>
        </w:rPr>
        <w:t>(10-60 сна), что не представляет интереса так как в реакторе БРЕСТ-ОД-300 предполагается доза 120 сна.</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34F0C325" w:rsidR="00405363" w:rsidRPr="00C82AFD" w:rsidRDefault="00405363" w:rsidP="00405363">
      <w:r w:rsidRPr="00C82AFD">
        <w:t xml:space="preserve">На </w:t>
      </w:r>
      <w:r w:rsidRPr="0099728C">
        <w:t>рисунке</w:t>
      </w:r>
      <w:r w:rsidR="0099728C" w:rsidRPr="0099728C">
        <w:t xml:space="preserve"> 1.11</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636"/>
      </w:tblGrid>
      <w:tr w:rsidR="00405363" w14:paraId="2B3DE6E4" w14:textId="77777777" w:rsidTr="003F51D7">
        <w:tc>
          <w:tcPr>
            <w:tcW w:w="9571" w:type="dxa"/>
            <w:gridSpan w:val="2"/>
          </w:tcPr>
          <w:p w14:paraId="6BF82F5D" w14:textId="77777777" w:rsidR="00405363" w:rsidRDefault="00405363" w:rsidP="003F51D7">
            <w:pPr>
              <w:ind w:firstLine="0"/>
              <w:jc w:val="center"/>
              <w:rPr>
                <w:sz w:val="24"/>
              </w:rPr>
            </w:pPr>
            <w:r>
              <w:rPr>
                <w:noProof/>
                <w:lang w:eastAsia="ru-RU"/>
              </w:rPr>
              <w:lastRenderedPageBreak/>
              <w:drawing>
                <wp:inline distT="0" distB="0" distL="0" distR="0" wp14:anchorId="18BEBBCC" wp14:editId="235B141F">
                  <wp:extent cx="3758006" cy="216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758006" cy="2160000"/>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3D955991" w14:textId="77777777" w:rsidR="00405363" w:rsidRPr="00E9435C" w:rsidRDefault="00405363" w:rsidP="00405363">
      <w:pPr>
        <w:pStyle w:val="afb"/>
      </w:pPr>
      <w:r w:rsidRPr="00E9435C">
        <w:t>а – светлопольное изображение, б – темнопольное изображение</w:t>
      </w:r>
    </w:p>
    <w:p w14:paraId="2599DE6D" w14:textId="606FD8AB" w:rsidR="00405363" w:rsidRPr="00E9435C" w:rsidRDefault="00405363" w:rsidP="00405363">
      <w:pPr>
        <w:pStyle w:val="afb"/>
      </w:pPr>
      <w:r w:rsidRPr="0099728C">
        <w:t>Рисунок</w:t>
      </w:r>
      <w:r w:rsidR="0099728C" w:rsidRPr="0099728C">
        <w:t xml:space="preserve"> 1.11</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840288">
        <w:t>17</w:t>
      </w:r>
      <w:r>
        <w:fldChar w:fldCharType="end"/>
      </w:r>
      <w:r w:rsidRPr="00E9435C">
        <w:t>]</w:t>
      </w:r>
    </w:p>
    <w:p w14:paraId="1AF6D1C5" w14:textId="77777777"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1725BC92" w:rsidR="00405363" w:rsidRDefault="00405363" w:rsidP="00405363">
      <w:r w:rsidRPr="00C82AFD">
        <w:t xml:space="preserve">На </w:t>
      </w:r>
      <w:r w:rsidRPr="0099728C">
        <w:t>рисунке</w:t>
      </w:r>
      <w:r w:rsidR="0099728C" w:rsidRPr="0099728C">
        <w:t xml:space="preserve"> 1.12</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104B8D2C" w14:textId="77777777" w:rsidR="00405363" w:rsidRDefault="00405363" w:rsidP="00405363">
      <w:pPr>
        <w:ind w:firstLine="0"/>
        <w:jc w:val="center"/>
        <w:rPr>
          <w:sz w:val="24"/>
        </w:rPr>
      </w:pPr>
      <w:r>
        <w:rPr>
          <w:noProof/>
          <w:lang w:eastAsia="ru-RU"/>
        </w:rPr>
        <w:drawing>
          <wp:inline distT="0" distB="0" distL="0" distR="0" wp14:anchorId="297329F5" wp14:editId="0CECE199">
            <wp:extent cx="2424970" cy="180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424970" cy="1800000"/>
                    </a:xfrm>
                    <a:prstGeom prst="rect">
                      <a:avLst/>
                    </a:prstGeom>
                  </pic:spPr>
                </pic:pic>
              </a:graphicData>
            </a:graphic>
          </wp:inline>
        </w:drawing>
      </w:r>
    </w:p>
    <w:p w14:paraId="3D738CDA" w14:textId="2086FABF" w:rsidR="00405363" w:rsidRDefault="00405363" w:rsidP="00405363">
      <w:pPr>
        <w:pStyle w:val="afb"/>
        <w:rPr>
          <w:highlight w:val="yellow"/>
        </w:rPr>
      </w:pPr>
      <w:r w:rsidRPr="0099728C">
        <w:t>Рисунок</w:t>
      </w:r>
      <w:r w:rsidR="0099728C" w:rsidRPr="0099728C">
        <w:t xml:space="preserve"> 1.12</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840288">
        <w:t>17</w:t>
      </w:r>
      <w:r>
        <w:fldChar w:fldCharType="end"/>
      </w:r>
      <w:r w:rsidRPr="00257C28">
        <w:t>]</w:t>
      </w:r>
    </w:p>
    <w:p w14:paraId="14EF660F" w14:textId="47D279BA" w:rsidR="00405363" w:rsidRDefault="00405363" w:rsidP="00405363">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p>
    <w:p w14:paraId="6F90189D" w14:textId="6302315A" w:rsidR="00405363" w:rsidRPr="0099728C" w:rsidRDefault="00405363" w:rsidP="0099728C">
      <w:r w:rsidRPr="007E7A05">
        <w:lastRenderedPageBreak/>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proofErr w:type="spellStart"/>
      <w:r>
        <w:t>зами</w:t>
      </w:r>
      <w:proofErr w:type="spellEnd"/>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w:t>
      </w:r>
      <w:proofErr w:type="spellStart"/>
      <w:r w:rsidRPr="007E7A05">
        <w:t>мпературах</w:t>
      </w:r>
      <w:proofErr w:type="spellEnd"/>
      <w:r w:rsidRPr="007E7A05">
        <w:t xml:space="preserve">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060D265D" w14:textId="572A476E" w:rsidR="00605055" w:rsidRPr="00E058FB"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840288">
        <w:t>18</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605055">
        <w:rPr>
          <w:highlight w:val="yellow"/>
        </w:rPr>
        <w:t>таблице</w:t>
      </w:r>
      <w:r w:rsidRPr="00E058FB">
        <w:t xml:space="preserve"> и на </w:t>
      </w:r>
      <w:r w:rsidRPr="0099728C">
        <w:t>рисунке</w:t>
      </w:r>
      <w:r w:rsidR="0099728C" w:rsidRPr="0099728C">
        <w:t xml:space="preserve"> 1.13</w:t>
      </w:r>
      <w:r w:rsidRPr="00E058FB">
        <w:t>.</w:t>
      </w:r>
    </w:p>
    <w:p w14:paraId="418583D8" w14:textId="732FFA8D" w:rsidR="00605055" w:rsidRPr="00D443DE" w:rsidRDefault="00605055" w:rsidP="00605055">
      <w:pPr>
        <w:pStyle w:val="af9"/>
      </w:pPr>
      <w:r w:rsidRPr="00605055">
        <w:rPr>
          <w:highlight w:val="yellow"/>
        </w:rPr>
        <w:t>Таблица</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840288">
        <w:t>18</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60F39A25" w14:textId="77777777" w:rsidR="00605055" w:rsidRPr="00E058FB" w:rsidRDefault="00605055" w:rsidP="00605055">
      <w:pPr>
        <w:rPr>
          <w:sz w:val="22"/>
        </w:rPr>
      </w:pPr>
    </w:p>
    <w:p w14:paraId="7C6D5FBE" w14:textId="77777777" w:rsidR="00605055" w:rsidRPr="00E058FB" w:rsidRDefault="00605055" w:rsidP="00605055">
      <w:pPr>
        <w:ind w:firstLine="0"/>
        <w:jc w:val="center"/>
        <w:rPr>
          <w:sz w:val="22"/>
        </w:rPr>
      </w:pPr>
      <w:r w:rsidRPr="00E058FB">
        <w:rPr>
          <w:noProof/>
          <w:sz w:val="24"/>
          <w:lang w:eastAsia="ru-RU"/>
        </w:rPr>
        <w:drawing>
          <wp:inline distT="0" distB="0" distL="0" distR="0" wp14:anchorId="7E477C42" wp14:editId="54F3C67D">
            <wp:extent cx="2094924" cy="180000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094924" cy="1800000"/>
                    </a:xfrm>
                    <a:prstGeom prst="rect">
                      <a:avLst/>
                    </a:prstGeom>
                  </pic:spPr>
                </pic:pic>
              </a:graphicData>
            </a:graphic>
          </wp:inline>
        </w:drawing>
      </w:r>
    </w:p>
    <w:p w14:paraId="0AFF0838" w14:textId="6687524C" w:rsidR="00605055" w:rsidRPr="00D443DE" w:rsidRDefault="00605055" w:rsidP="00605055">
      <w:pPr>
        <w:pStyle w:val="afb"/>
        <w:rPr>
          <w:sz w:val="24"/>
        </w:rPr>
      </w:pPr>
      <w:r w:rsidRPr="0099728C">
        <w:t>Рисунок</w:t>
      </w:r>
      <w:r w:rsidR="0099728C" w:rsidRPr="0099728C">
        <w:t xml:space="preserve"> 1.13</w:t>
      </w:r>
      <w:r w:rsidR="00E829ED">
        <w:t xml:space="preserve"> </w:t>
      </w:r>
      <w:r w:rsidRPr="00E829ED">
        <w:t>– Структура стали ЭП-823 после облучения</w:t>
      </w:r>
      <w:r w:rsidRPr="00D443DE">
        <w:rPr>
          <w:sz w:val="24"/>
        </w:rPr>
        <w:t xml:space="preserve"> </w:t>
      </w:r>
      <w:r w:rsidRPr="00D443DE">
        <w:rPr>
          <w:sz w:val="24"/>
          <w:szCs w:val="24"/>
        </w:rPr>
        <w:t>[</w:t>
      </w:r>
      <w:r>
        <w:fldChar w:fldCharType="begin"/>
      </w:r>
      <w:r>
        <w:rPr>
          <w:sz w:val="24"/>
          <w:szCs w:val="24"/>
        </w:rPr>
        <w:instrText xml:space="preserve"> REF АИванов_Струк_мех_свойс_823 \n \h </w:instrText>
      </w:r>
      <w:r>
        <w:fldChar w:fldCharType="separate"/>
      </w:r>
      <w:r w:rsidR="00840288">
        <w:rPr>
          <w:sz w:val="24"/>
          <w:szCs w:val="24"/>
        </w:rPr>
        <w:t>18</w:t>
      </w:r>
      <w:r>
        <w:fldChar w:fldCharType="end"/>
      </w:r>
      <w:r w:rsidRPr="00D443DE">
        <w:rPr>
          <w:sz w:val="24"/>
          <w:szCs w:val="24"/>
        </w:rPr>
        <w:t>]</w:t>
      </w:r>
    </w:p>
    <w:p w14:paraId="74EAFA1F" w14:textId="77777777" w:rsidR="00605055" w:rsidRPr="00E058FB" w:rsidRDefault="00605055" w:rsidP="00605055">
      <w:r w:rsidRPr="00E058FB">
        <w:t xml:space="preserve">Из </w:t>
      </w:r>
      <w:r>
        <w:t>представленных</w:t>
      </w:r>
      <w:r w:rsidRPr="00E058FB">
        <w:t xml:space="preserve"> данных следует, что:</w:t>
      </w:r>
    </w:p>
    <w:p w14:paraId="758A76C9" w14:textId="77777777" w:rsidR="00605055" w:rsidRPr="00E058FB" w:rsidRDefault="00605055" w:rsidP="00605055">
      <w:pPr>
        <w:pStyle w:val="a3"/>
        <w:numPr>
          <w:ilvl w:val="0"/>
          <w:numId w:val="6"/>
        </w:numPr>
        <w:ind w:left="709" w:firstLine="0"/>
      </w:pPr>
      <w:r w:rsidRPr="00E058FB">
        <w:t>У стали ЭП-823 размер зерна составляет (18-21) мкм и соответствует (8-8,5) баллам</w:t>
      </w:r>
      <w:r>
        <w:t>;</w:t>
      </w:r>
    </w:p>
    <w:p w14:paraId="5BFC0337" w14:textId="1AB57A99" w:rsidR="00605055" w:rsidRPr="00E058FB" w:rsidRDefault="00605055" w:rsidP="00605055">
      <w:pPr>
        <w:pStyle w:val="a3"/>
        <w:numPr>
          <w:ilvl w:val="0"/>
          <w:numId w:val="6"/>
        </w:numPr>
        <w:ind w:left="709" w:firstLine="0"/>
      </w:pPr>
      <w:r w:rsidRPr="00E058FB">
        <w:t>Ферритная фаза в стали ЭП-823 имеет размер от 2 до 8 мкм (</w:t>
      </w:r>
      <w:r w:rsidRPr="001A7FE5">
        <w:t>рисунок</w:t>
      </w:r>
      <w:r w:rsidR="001A7FE5">
        <w:t> </w:t>
      </w:r>
      <w:r w:rsidR="001A7FE5" w:rsidRPr="001A7FE5">
        <w:t>1.13</w:t>
      </w:r>
      <w:r w:rsidRPr="00E058FB">
        <w:t>)</w:t>
      </w:r>
      <w:r>
        <w:t>;</w:t>
      </w:r>
    </w:p>
    <w:p w14:paraId="192C6AC1" w14:textId="311AAD3D" w:rsidR="00605055" w:rsidRPr="00655317" w:rsidRDefault="00605055" w:rsidP="00023F31">
      <w:pPr>
        <w:pStyle w:val="a3"/>
        <w:numPr>
          <w:ilvl w:val="0"/>
          <w:numId w:val="6"/>
        </w:numPr>
        <w:ind w:left="709" w:firstLine="0"/>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58082FF9" w14:textId="77777777" w:rsidR="0033391D" w:rsidRDefault="0033391D" w:rsidP="0080383C">
      <w:pPr>
        <w:pStyle w:val="3"/>
        <w:rPr>
          <w:rStyle w:val="20"/>
          <w:b/>
          <w:bCs/>
        </w:rPr>
      </w:pPr>
      <w:bookmarkStart w:id="23" w:name="_Toc514780521"/>
      <w:bookmarkStart w:id="24" w:name="_Toc516916796"/>
      <w:r w:rsidRPr="008421B2">
        <w:lastRenderedPageBreak/>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3"/>
      <w:bookmarkEnd w:id="24"/>
    </w:p>
    <w:p w14:paraId="4D2556B2" w14:textId="77777777" w:rsidR="0033391D" w:rsidRDefault="008421B2" w:rsidP="0080383C">
      <w:pPr>
        <w:pStyle w:val="4"/>
      </w:pPr>
      <w:bookmarkStart w:id="25" w:name="_Toc514780522"/>
      <w:bookmarkStart w:id="26" w:name="_Toc516916797"/>
      <w:r>
        <w:t>Механизмы окисления чистого железа при взаимодействии с кислородом</w:t>
      </w:r>
      <w:r w:rsidR="003A2B60">
        <w:t>.</w:t>
      </w:r>
      <w:bookmarkEnd w:id="25"/>
      <w:bookmarkEnd w:id="26"/>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777777" w:rsidR="003A2B60" w:rsidRPr="007B3B1B" w:rsidRDefault="003A2B60" w:rsidP="00E829ED">
      <w:pPr>
        <w:pStyle w:val="a3"/>
        <w:numPr>
          <w:ilvl w:val="0"/>
          <w:numId w:val="41"/>
        </w:numPr>
      </w:pPr>
      <w:r w:rsidRPr="007B3B1B">
        <w:t>адсорбция молекулярного кислорода на чистой поверхности металла;</w:t>
      </w:r>
    </w:p>
    <w:p w14:paraId="637D02D2" w14:textId="77777777" w:rsidR="003A2B60" w:rsidRPr="007B3B1B" w:rsidRDefault="003A2B60" w:rsidP="00E829ED">
      <w:pPr>
        <w:pStyle w:val="a3"/>
        <w:numPr>
          <w:ilvl w:val="0"/>
          <w:numId w:val="41"/>
        </w:numPr>
      </w:pPr>
      <w:r w:rsidRPr="007B3B1B">
        <w:t>диссоциация молекул кислорода на атомы и их хемосорбция;</w:t>
      </w:r>
    </w:p>
    <w:p w14:paraId="4DE21FD5" w14:textId="77777777" w:rsidR="003A2B60" w:rsidRPr="007B3B1B" w:rsidRDefault="003A2B60" w:rsidP="00E829ED">
      <w:pPr>
        <w:pStyle w:val="a3"/>
        <w:numPr>
          <w:ilvl w:val="0"/>
          <w:numId w:val="41"/>
        </w:numPr>
      </w:pPr>
      <w:r w:rsidRPr="007B3B1B">
        <w:t>возникновение зародышей оксидов на локальных участках поверхности;</w:t>
      </w:r>
    </w:p>
    <w:p w14:paraId="76EC1DA5" w14:textId="77777777" w:rsidR="003A2B60" w:rsidRPr="007B3B1B" w:rsidRDefault="003A2B60" w:rsidP="00E829ED">
      <w:pPr>
        <w:pStyle w:val="a3"/>
        <w:numPr>
          <w:ilvl w:val="0"/>
          <w:numId w:val="41"/>
        </w:numPr>
      </w:pPr>
      <w:r w:rsidRPr="007B3B1B">
        <w:t xml:space="preserve">формирование и рост пленки оксида; </w:t>
      </w:r>
    </w:p>
    <w:p w14:paraId="5B3A3907" w14:textId="77777777" w:rsidR="003A2B60" w:rsidRPr="007B3B1B" w:rsidRDefault="003A2B60" w:rsidP="00E829ED">
      <w:pPr>
        <w:pStyle w:val="a3"/>
        <w:numPr>
          <w:ilvl w:val="0"/>
          <w:numId w:val="41"/>
        </w:numPr>
      </w:pPr>
      <w:r w:rsidRPr="007B3B1B">
        <w:t>вынос железа через пленку, который сопровождается обратным потоком вакансий, идущих вглубь матрицы;</w:t>
      </w:r>
    </w:p>
    <w:p w14:paraId="63AAA592" w14:textId="77777777" w:rsidR="008708F0" w:rsidRP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p>
    <w:p w14:paraId="249EBEB0" w14:textId="6C0E4193" w:rsidR="00100C34" w:rsidRDefault="00100C34" w:rsidP="00F75CC2">
      <w:r w:rsidRPr="007B3B1B">
        <w:t>В соответствии с диаграммой состояний Fe–O</w:t>
      </w:r>
      <w:r>
        <w:t xml:space="preserve"> (</w:t>
      </w:r>
      <w:r w:rsidRPr="001A7FE5">
        <w:t>рисунок</w:t>
      </w:r>
      <w:r w:rsidR="001A7FE5" w:rsidRPr="001A7FE5">
        <w:t xml:space="preserve"> 1.14</w:t>
      </w:r>
      <w:r>
        <w:t>)</w:t>
      </w:r>
      <w:r w:rsidRPr="007B3B1B">
        <w:t xml:space="preserve"> при высоких температурах (</w:t>
      </w:r>
      <w:r w:rsidRPr="007B3B1B">
        <w:rPr>
          <w:rFonts w:ascii="Cambria Math" w:hAnsi="Cambria Math" w:cs="Cambria Math"/>
        </w:rPr>
        <w:t>𝑇</w:t>
      </w:r>
      <w:r w:rsidRPr="007B3B1B">
        <w:t>&gt; 570 °</w:t>
      </w:r>
      <w:r w:rsidRPr="007B3B1B">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790627F2" w14:textId="77777777" w:rsidR="00100C34" w:rsidRDefault="00100C34" w:rsidP="00100C34">
      <w:pPr>
        <w:pStyle w:val="afb"/>
      </w:pPr>
      <w:r>
        <w:rPr>
          <w:noProof/>
          <w:sz w:val="24"/>
        </w:rPr>
        <w:drawing>
          <wp:inline distT="0" distB="0" distL="0" distR="0" wp14:anchorId="4A365775" wp14:editId="003ECD4E">
            <wp:extent cx="2018053" cy="28800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53" cy="2880000"/>
                    </a:xfrm>
                    <a:prstGeom prst="rect">
                      <a:avLst/>
                    </a:prstGeom>
                    <a:noFill/>
                  </pic:spPr>
                </pic:pic>
              </a:graphicData>
            </a:graphic>
          </wp:inline>
        </w:drawing>
      </w:r>
    </w:p>
    <w:p w14:paraId="7C377016" w14:textId="473FE551" w:rsidR="00100C34" w:rsidRPr="00100C34" w:rsidRDefault="00100C34" w:rsidP="003D1ABB">
      <w:pPr>
        <w:pStyle w:val="afb"/>
      </w:pPr>
      <w:r w:rsidRPr="001A7FE5">
        <w:t>Рисунок</w:t>
      </w:r>
      <w:r w:rsidR="001A7FE5" w:rsidRPr="001A7FE5">
        <w:t xml:space="preserve"> 1.14</w:t>
      </w:r>
      <w:r>
        <w:t xml:space="preserve"> – диаграмма состояний </w:t>
      </w:r>
      <w:r>
        <w:rPr>
          <w:lang w:val="en-US"/>
        </w:rPr>
        <w:t>Fe</w:t>
      </w:r>
      <w:r w:rsidRPr="00100C34">
        <w:t>-</w:t>
      </w:r>
      <w:r>
        <w:rPr>
          <w:lang w:val="en-US"/>
        </w:rPr>
        <w:t>O</w:t>
      </w:r>
      <w:r w:rsidRPr="00100C34">
        <w:t xml:space="preserve"> </w:t>
      </w:r>
      <w:r w:rsidRPr="00100C34">
        <w:rPr>
          <w:highlight w:val="yellow"/>
        </w:rPr>
        <w:t>[]</w:t>
      </w:r>
      <w:r w:rsidRPr="00100C34">
        <w:t>.</w:t>
      </w:r>
    </w:p>
    <w:p w14:paraId="6266326F" w14:textId="6B7970C4" w:rsidR="00E829ED" w:rsidRDefault="008E3548" w:rsidP="00E829ED">
      <w:pPr>
        <w:ind w:firstLine="708"/>
      </w:pPr>
      <w:r w:rsidRPr="008B46D3">
        <w:lastRenderedPageBreak/>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1A7FE5">
        <w:t>рисунок</w:t>
      </w:r>
      <w:r w:rsidR="001A7FE5" w:rsidRPr="001A7FE5">
        <w:t xml:space="preserve"> 1.15</w:t>
      </w:r>
      <w:r w:rsidRPr="008B46D3">
        <w:t>).</w:t>
      </w:r>
    </w:p>
    <w:p w14:paraId="05A9B7C6" w14:textId="0A69BE1D" w:rsidR="00E829ED" w:rsidRDefault="00506152" w:rsidP="00E829ED">
      <w:pPr>
        <w:pStyle w:val="afb"/>
      </w:pPr>
      <w:r>
        <w:rPr>
          <w:noProof/>
        </w:rPr>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5AFBEC89" w14:textId="21F47641" w:rsidR="00E829ED" w:rsidRDefault="00E829ED" w:rsidP="00E829ED">
      <w:pPr>
        <w:pStyle w:val="afb"/>
      </w:pPr>
      <w:r w:rsidRPr="001A7FE5">
        <w:t>Рисунок</w:t>
      </w:r>
      <w:r w:rsidR="001A7FE5" w:rsidRPr="001A7FE5">
        <w:t xml:space="preserve"> 1.15</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840288">
        <w:t>19</w:t>
      </w:r>
      <w:r w:rsidR="007628FB">
        <w:fldChar w:fldCharType="end"/>
      </w:r>
      <w:r w:rsidRPr="007628FB">
        <w:t>]</w:t>
      </w:r>
      <w:r w:rsidRPr="0096026C">
        <w:t xml:space="preserve">. </w:t>
      </w:r>
    </w:p>
    <w:p w14:paraId="3AAEC9C5" w14:textId="4FF0C298" w:rsidR="008E3548" w:rsidRDefault="008E3548" w:rsidP="00E829ED">
      <w:pPr>
        <w:ind w:firstLine="708"/>
      </w:pPr>
      <w:r w:rsidRPr="008B46D3">
        <w:t xml:space="preserve">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proofErr w:type="spellStart"/>
      <w:r>
        <w:t>ть</w:t>
      </w:r>
      <w:proofErr w:type="spellEnd"/>
      <w:r>
        <w:t xml:space="preserve">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w:t>
      </w:r>
      <w:proofErr w:type="spellStart"/>
      <w:r w:rsidRPr="008B46D3">
        <w:t>тионов</w:t>
      </w:r>
      <w:proofErr w:type="spellEnd"/>
      <w:r w:rsidRPr="008B46D3">
        <w:t xml:space="preserve">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269D14C2" w:rsidR="00C037EA" w:rsidRDefault="00C037EA" w:rsidP="00100C34">
      <w:pPr>
        <w:rPr>
          <w:highlight w:val="yellow"/>
        </w:rPr>
      </w:pPr>
      <w:r w:rsidRPr="00E058FB">
        <w:t xml:space="preserve">Схематичное изображение структуры пленки представлено на </w:t>
      </w:r>
      <w:r w:rsidRPr="001A7FE5">
        <w:t>рисунке</w:t>
      </w:r>
      <w:r w:rsidR="001A7FE5" w:rsidRPr="001A7FE5">
        <w:t xml:space="preserve"> 1.16</w:t>
      </w:r>
    </w:p>
    <w:p w14:paraId="44162BC1" w14:textId="5BEA09E6" w:rsidR="00C037EA" w:rsidRDefault="00E664C0" w:rsidP="00C037EA">
      <w:pPr>
        <w:pStyle w:val="afb"/>
      </w:pPr>
      <w:r>
        <w:rPr>
          <w:noProof/>
        </w:rPr>
        <w:lastRenderedPageBreak/>
        <w:drawing>
          <wp:inline distT="0" distB="0" distL="0" distR="0" wp14:anchorId="6D7D678F" wp14:editId="16EE655E">
            <wp:extent cx="2515592" cy="1440000"/>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5592" cy="1440000"/>
                    </a:xfrm>
                    <a:prstGeom prst="rect">
                      <a:avLst/>
                    </a:prstGeom>
                    <a:noFill/>
                    <a:ln>
                      <a:noFill/>
                    </a:ln>
                  </pic:spPr>
                </pic:pic>
              </a:graphicData>
            </a:graphic>
          </wp:inline>
        </w:drawing>
      </w:r>
    </w:p>
    <w:p w14:paraId="21996F25" w14:textId="2585A90B" w:rsidR="00C037EA" w:rsidRPr="007B3B1B" w:rsidRDefault="00C037EA" w:rsidP="00C037EA">
      <w:pPr>
        <w:pStyle w:val="afb"/>
      </w:pPr>
      <w:r w:rsidRPr="001A7FE5">
        <w:t>Рисунок</w:t>
      </w:r>
      <w:r w:rsidR="001A7FE5" w:rsidRPr="001A7FE5">
        <w:t xml:space="preserve"> 1.16</w:t>
      </w:r>
      <w:r>
        <w:t xml:space="preserve"> – Схематическое изображение оксидной пленки.</w:t>
      </w:r>
    </w:p>
    <w:p w14:paraId="1649A4BA" w14:textId="77777777" w:rsidR="003D1ABB" w:rsidRPr="00E664C0"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46"/>
        <w:gridCol w:w="3113"/>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248C269E" w:rsidR="003D1ABB" w:rsidRPr="00E664C0" w:rsidRDefault="003D1ABB" w:rsidP="008E3548">
            <w:pPr>
              <w:ind w:firstLine="0"/>
              <w:jc w:val="right"/>
            </w:pPr>
            <w:r w:rsidRPr="00E664C0">
              <w:t>(</w:t>
            </w:r>
            <w:r w:rsidR="001A7FE5">
              <w:t>1.2</w:t>
            </w:r>
            <w:r w:rsidRPr="00E664C0">
              <w:t>)</w:t>
            </w:r>
          </w:p>
        </w:tc>
      </w:tr>
    </w:tbl>
    <w:p w14:paraId="5B9E3914" w14:textId="2C9A2C87" w:rsidR="003D1ABB" w:rsidRPr="00E058FB" w:rsidRDefault="003D1ABB" w:rsidP="003D1ABB">
      <w:pPr>
        <w:ind w:firstLine="0"/>
      </w:pPr>
      <w:r w:rsidRPr="00E664C0">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00B47473">
        <w:rPr>
          <w:i/>
        </w:rPr>
        <w:t xml:space="preserve"> </w:t>
      </w:r>
      <w:r w:rsidR="00B47473" w:rsidRPr="00B47473">
        <w:rPr>
          <w:i/>
        </w:rPr>
        <w:noBreakHyphen/>
      </w:r>
      <w:r w:rsidR="008056EF">
        <w:t xml:space="preserve"> </w:t>
      </w:r>
      <w:r w:rsidRPr="00E664C0">
        <w:t xml:space="preserve">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77777777"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Это взаимодействие является значительно более опасным и создает потенциальную возможность повреждения оболочки даже при низких выгораниях вследствие ослабления границ зерен оболочки, в результате чего происходит отрыв </w:t>
      </w:r>
      <w:r w:rsidRPr="00CF782F">
        <w:t xml:space="preserve">зерен от внутренней поверхности оболочки при сжатии топливного сердечника </w:t>
      </w:r>
      <w:r w:rsidRPr="003D1ABB">
        <w:rPr>
          <w:highlight w:val="yellow"/>
        </w:rPr>
        <w:sym w:font="Symbol" w:char="F05B"/>
      </w:r>
      <w:r w:rsidRPr="003D1ABB">
        <w:rPr>
          <w:highlight w:val="yellow"/>
        </w:rPr>
        <w:sym w:font="Symbol" w:char="F05D"/>
      </w:r>
      <w:r w:rsidRPr="00CF782F">
        <w:t>.</w:t>
      </w:r>
      <w:r w:rsidRPr="00E058FB">
        <w:t xml:space="preserve"> </w:t>
      </w:r>
    </w:p>
    <w:p w14:paraId="12DF3663" w14:textId="77777777" w:rsidR="008708F0" w:rsidRPr="003D1ABB"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836207A" w14:textId="77777777" w:rsidR="003A2B60" w:rsidRDefault="003A2B60" w:rsidP="0080383C">
      <w:pPr>
        <w:pStyle w:val="4"/>
      </w:pPr>
      <w:bookmarkStart w:id="27" w:name="_Toc502011715"/>
      <w:bookmarkStart w:id="28" w:name="_Ref513051894"/>
      <w:bookmarkStart w:id="29" w:name="_Ref513051936"/>
      <w:bookmarkStart w:id="30" w:name="_Toc514780523"/>
      <w:bookmarkStart w:id="31" w:name="_Toc516916798"/>
      <w:r w:rsidRPr="00E311FC">
        <w:lastRenderedPageBreak/>
        <w:t>Физико</w:t>
      </w:r>
      <w:r w:rsidRPr="00FC3F33">
        <w:t>-химические аспекты взаимодействия стали со свинцом</w:t>
      </w:r>
      <w:bookmarkEnd w:id="27"/>
      <w:r w:rsidR="00BC4CF4">
        <w:t>.</w:t>
      </w:r>
      <w:bookmarkEnd w:id="28"/>
      <w:bookmarkEnd w:id="29"/>
      <w:bookmarkEnd w:id="30"/>
      <w:bookmarkEnd w:id="31"/>
    </w:p>
    <w:p w14:paraId="6F8897BF" w14:textId="77777777" w:rsidR="00422312" w:rsidRPr="00422312" w:rsidRDefault="00422312" w:rsidP="00422312">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p>
    <w:p w14:paraId="663279C3" w14:textId="77777777" w:rsidR="007E1D0A" w:rsidRDefault="000B6FEB" w:rsidP="00A07BA6">
      <w:r w:rsidRPr="00A07BA6">
        <w:t>Важным параметром в случае свинцового теплоносителя является концентрация растворенного в нем кислорода.</w:t>
      </w:r>
    </w:p>
    <w:p w14:paraId="397625F3" w14:textId="26539EE6"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масс. %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840288" w:rsidRPr="00AA2783">
        <w:rPr>
          <w:rFonts w:cs="Times New Roman"/>
          <w:szCs w:val="26"/>
        </w:rPr>
      </w:r>
      <w:r w:rsidR="00AA2783" w:rsidRPr="00AA2783">
        <w:rPr>
          <w:rFonts w:cs="Times New Roman"/>
          <w:szCs w:val="26"/>
        </w:rPr>
        <w:fldChar w:fldCharType="separate"/>
      </w:r>
      <w:r w:rsidR="00840288">
        <w:rPr>
          <w:rFonts w:cs="Times New Roman"/>
          <w:szCs w:val="26"/>
        </w:rPr>
        <w:t>20</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масс. % процесс обусловлен окислением поверхности, что помогает </w:t>
      </w:r>
      <w:r w:rsidR="00217581" w:rsidRPr="00F06F7D">
        <w:rPr>
          <w:rFonts w:cs="Times New Roman"/>
          <w:szCs w:val="26"/>
        </w:rPr>
        <w:t>ограничить,</w:t>
      </w:r>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1A7FE5">
        <w:rPr>
          <w:rFonts w:cs="Times New Roman"/>
          <w:szCs w:val="26"/>
        </w:rPr>
        <w:t>рисунок</w:t>
      </w:r>
      <w:r w:rsidR="001A7FE5" w:rsidRPr="001A7FE5">
        <w:rPr>
          <w:rFonts w:cs="Times New Roman"/>
          <w:szCs w:val="26"/>
        </w:rPr>
        <w:t xml:space="preserve"> 1.17</w:t>
      </w:r>
      <w:r w:rsidR="00B1031E" w:rsidRPr="00B1031E">
        <w:rPr>
          <w:rFonts w:cs="Times New Roman"/>
          <w:szCs w:val="26"/>
        </w:rPr>
        <w:t>)</w:t>
      </w:r>
      <w:r w:rsidRPr="00F06F7D">
        <w:rPr>
          <w:rFonts w:cs="Times New Roman"/>
          <w:szCs w:val="26"/>
        </w:rPr>
        <w:t>.</w:t>
      </w:r>
    </w:p>
    <w:p w14:paraId="049ABBA4" w14:textId="09B1387E" w:rsidR="00B1031E" w:rsidRDefault="00913E28" w:rsidP="003A66EB">
      <w:pPr>
        <w:pStyle w:val="afb"/>
        <w:rPr>
          <w:rFonts w:cs="Times New Roman"/>
        </w:rPr>
      </w:pPr>
      <w:r>
        <w:rPr>
          <w:noProof/>
        </w:rPr>
        <w:drawing>
          <wp:inline distT="0" distB="0" distL="0" distR="0" wp14:anchorId="2F05CB36" wp14:editId="4B306B81">
            <wp:extent cx="3242081" cy="2160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2081" cy="2160000"/>
                    </a:xfrm>
                    <a:prstGeom prst="rect">
                      <a:avLst/>
                    </a:prstGeom>
                    <a:noFill/>
                    <a:ln>
                      <a:noFill/>
                    </a:ln>
                  </pic:spPr>
                </pic:pic>
              </a:graphicData>
            </a:graphic>
          </wp:inline>
        </w:drawing>
      </w:r>
    </w:p>
    <w:p w14:paraId="3F1D2652" w14:textId="06443814" w:rsidR="00B1031E" w:rsidRPr="00B1031E" w:rsidRDefault="00B1031E" w:rsidP="00B1031E">
      <w:pPr>
        <w:pStyle w:val="afb"/>
      </w:pPr>
      <w:r w:rsidRPr="001A7FE5">
        <w:t>Рисунок</w:t>
      </w:r>
      <w:r w:rsidR="001A7FE5" w:rsidRPr="001A7FE5">
        <w:t xml:space="preserve"> 1.17</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sidR="00840288">
        <w:rPr>
          <w:rFonts w:cs="Times New Roman"/>
        </w:rPr>
      </w:r>
      <w:r>
        <w:rPr>
          <w:rFonts w:cs="Times New Roman"/>
        </w:rPr>
        <w:fldChar w:fldCharType="separate"/>
      </w:r>
      <w:r w:rsidR="00840288">
        <w:rPr>
          <w:rFonts w:cs="Times New Roman"/>
        </w:rPr>
        <w:t>20</w:t>
      </w:r>
      <w:r>
        <w:rPr>
          <w:rFonts w:cs="Times New Roman"/>
        </w:rPr>
        <w:fldChar w:fldCharType="end"/>
      </w:r>
      <w:r w:rsidRPr="00B1031E">
        <w:rPr>
          <w:rFonts w:cs="Times New Roman"/>
        </w:rPr>
        <w:t>].</w:t>
      </w:r>
    </w:p>
    <w:p w14:paraId="5C53E3EA" w14:textId="2E157509"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840288">
        <w:rPr>
          <w:rFonts w:cs="Times New Roman"/>
          <w:szCs w:val="26"/>
          <w:lang w:val="x-none"/>
        </w:rPr>
      </w:r>
      <w:r w:rsidR="00101792">
        <w:rPr>
          <w:rFonts w:cs="Times New Roman"/>
          <w:szCs w:val="26"/>
          <w:lang w:val="x-none"/>
        </w:rPr>
        <w:fldChar w:fldCharType="separate"/>
      </w:r>
      <w:r w:rsidR="00840288">
        <w:rPr>
          <w:rFonts w:cs="Times New Roman"/>
          <w:szCs w:val="26"/>
          <w:lang w:val="x-none"/>
        </w:rPr>
        <w:t>6</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Pr="00F06F7D">
        <w:rPr>
          <w:rFonts w:cs="Times New Roman"/>
          <w:szCs w:val="26"/>
          <w:lang w:val="x-none"/>
        </w:rPr>
        <w:t xml:space="preserve">масс. %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w:t>
      </w:r>
      <w:r w:rsidRPr="00F06F7D">
        <w:rPr>
          <w:rFonts w:cs="Times New Roman"/>
          <w:szCs w:val="26"/>
          <w:lang w:val="x-none"/>
        </w:rPr>
        <w:lastRenderedPageBreak/>
        <w:t xml:space="preserve">в свинце. На </w:t>
      </w:r>
      <w:r w:rsidRPr="001A7FE5">
        <w:rPr>
          <w:rFonts w:cs="Times New Roman"/>
          <w:szCs w:val="26"/>
          <w:lang w:val="x-none"/>
        </w:rPr>
        <w:t>рис</w:t>
      </w:r>
      <w:r w:rsidRPr="001A7FE5">
        <w:rPr>
          <w:rFonts w:cs="Times New Roman"/>
          <w:szCs w:val="26"/>
        </w:rPr>
        <w:t>унке</w:t>
      </w:r>
      <w:r w:rsidR="001A7FE5" w:rsidRPr="001A7FE5">
        <w:rPr>
          <w:rFonts w:cs="Times New Roman"/>
          <w:szCs w:val="26"/>
        </w:rPr>
        <w:t xml:space="preserve"> 1.18</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масс. %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195B76D4" w14:textId="77777777" w:rsidR="00F579E2" w:rsidRDefault="00F579E2" w:rsidP="003A66EB">
      <w:pPr>
        <w:pStyle w:val="afb"/>
        <w:rPr>
          <w:lang w:val="en-US"/>
        </w:rPr>
      </w:pPr>
      <w:r w:rsidRPr="00F06F7D">
        <w:rPr>
          <w:noProof/>
        </w:rPr>
        <w:drawing>
          <wp:inline distT="0" distB="0" distL="0" distR="0" wp14:anchorId="4C3C7815" wp14:editId="160A21C0">
            <wp:extent cx="3503414" cy="21600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3503414" cy="2160000"/>
                    </a:xfrm>
                    <a:prstGeom prst="rect">
                      <a:avLst/>
                    </a:prstGeom>
                    <a:noFill/>
                    <a:ln>
                      <a:noFill/>
                    </a:ln>
                  </pic:spPr>
                </pic:pic>
              </a:graphicData>
            </a:graphic>
          </wp:inline>
        </w:drawing>
      </w:r>
    </w:p>
    <w:p w14:paraId="64EA6F4A" w14:textId="0C4F698B" w:rsidR="00F579E2" w:rsidRPr="00F579E2" w:rsidRDefault="00F579E2" w:rsidP="00F579E2">
      <w:pPr>
        <w:pStyle w:val="afb"/>
      </w:pPr>
      <w:r w:rsidRPr="001A7FE5">
        <w:t>Рисунок</w:t>
      </w:r>
      <w:r w:rsidR="001A7FE5" w:rsidRPr="001A7FE5">
        <w:t xml:space="preserve"> 1.18</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840288">
        <w:t>6</w:t>
      </w:r>
      <w:r w:rsidR="00C7364F">
        <w:fldChar w:fldCharType="end"/>
      </w:r>
      <w:r w:rsidRPr="00F579E2">
        <w:t>].</w:t>
      </w:r>
    </w:p>
    <w:p w14:paraId="10BC66A4" w14:textId="77777777"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08E0A65B"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масс. %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 %</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2F7A1317" w:rsidR="00600FA2" w:rsidRPr="00E058FB" w:rsidRDefault="00600FA2" w:rsidP="00600FA2">
      <w:r w:rsidRPr="00E058FB">
        <w:lastRenderedPageBreak/>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840288">
        <w:t>21</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840288">
        <w:t>22</w:t>
      </w:r>
      <w:r w:rsidR="005E2DEF">
        <w:fldChar w:fldCharType="end"/>
      </w:r>
      <w:r w:rsidRPr="00E058FB">
        <w:t xml:space="preserve">]. Все три этапа отображены на </w:t>
      </w:r>
      <w:r w:rsidRPr="001A7FE5">
        <w:t>рисунке</w:t>
      </w:r>
      <w:r w:rsidR="001A7FE5" w:rsidRPr="001A7FE5">
        <w:t xml:space="preserve"> 1.19</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7314F67C" w14:textId="77777777" w:rsidR="00600FA2" w:rsidRPr="00C00FD7" w:rsidRDefault="00600FA2" w:rsidP="00600FA2">
      <w:pPr>
        <w:pStyle w:val="afb"/>
        <w:spacing w:after="0"/>
      </w:pPr>
      <w:r w:rsidRPr="00C00FD7">
        <w:t>а – первая стадия; б – вторая стадия; в – третья стадия</w:t>
      </w:r>
    </w:p>
    <w:p w14:paraId="0640DBCD" w14:textId="6ACC8903" w:rsidR="00600FA2" w:rsidRPr="00C00FD7" w:rsidRDefault="00600FA2" w:rsidP="00600FA2">
      <w:pPr>
        <w:pStyle w:val="afb"/>
      </w:pPr>
      <w:r w:rsidRPr="001A7FE5">
        <w:t>Рисунок</w:t>
      </w:r>
      <w:r w:rsidR="001A7FE5" w:rsidRPr="001A7FE5">
        <w:t xml:space="preserve"> 1.19</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840288">
        <w:t>21</w:t>
      </w:r>
      <w:r w:rsidR="005E2DEF">
        <w:fldChar w:fldCharType="end"/>
      </w:r>
      <w:r w:rsidRPr="00C00FD7">
        <w:t>].</w:t>
      </w:r>
    </w:p>
    <w:p w14:paraId="013CF88E" w14:textId="537497E3"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В результате в приповерхностных слоях образуют</w:t>
      </w:r>
      <w:proofErr w:type="spellStart"/>
      <w:r w:rsidRPr="00E058FB">
        <w:t>ся</w:t>
      </w:r>
      <w:proofErr w:type="spellEnd"/>
      <w:r w:rsidRPr="00E058FB">
        <w:t xml:space="preserve">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1A7FE5">
        <w:t>рисунок</w:t>
      </w:r>
      <w:r w:rsidR="001A7FE5" w:rsidRPr="001A7FE5">
        <w:t xml:space="preserve"> 1.19</w:t>
      </w:r>
      <w:r w:rsidRPr="001A7FE5">
        <w:t xml:space="preserve"> 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w:t>
      </w:r>
      <w:proofErr w:type="spellStart"/>
      <w:r w:rsidRPr="00E058FB">
        <w:t>дство</w:t>
      </w:r>
      <w:proofErr w:type="spellEnd"/>
      <w:r w:rsidRPr="00E058FB">
        <w:t xml:space="preserve">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4938C5A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1A7FE5">
        <w:t>рисунке</w:t>
      </w:r>
      <w:r w:rsidR="001A7FE5" w:rsidRPr="001A7FE5">
        <w:t xml:space="preserve"> 1.19 </w:t>
      </w:r>
      <w:r w:rsidRPr="001A7FE5">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w:t>
      </w:r>
      <w:r w:rsidRPr="00E058FB">
        <w:lastRenderedPageBreak/>
        <w:t>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32" w:name="_Ref513051897"/>
      <w:bookmarkStart w:id="33" w:name="_Toc514780524"/>
      <w:bookmarkStart w:id="34" w:name="_Toc516916799"/>
      <w:r>
        <w:t>Взаимодействие стали ЭП-823 со свинцом.</w:t>
      </w:r>
      <w:bookmarkEnd w:id="32"/>
      <w:bookmarkEnd w:id="33"/>
      <w:bookmarkEnd w:id="34"/>
    </w:p>
    <w:p w14:paraId="7993446C" w14:textId="7EE67CB7" w:rsidR="007E56A7" w:rsidRPr="001A7FE5" w:rsidRDefault="007E56A7" w:rsidP="007E56A7">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840288" w:rsidRPr="00840288">
        <w:t>23</w:t>
      </w:r>
      <w:r>
        <w:rPr>
          <w:lang w:val="en-US"/>
        </w:rPr>
        <w:fldChar w:fldCharType="end"/>
      </w:r>
      <w:r w:rsidRPr="002B5E7F">
        <w:t>]</w:t>
      </w:r>
      <w:r>
        <w:t xml:space="preserve"> исследовались стали </w:t>
      </w:r>
      <w:r w:rsidR="002B5E7F">
        <w:t>Армко-Fe, 20Х13, ЭП</w:t>
      </w:r>
      <w:r w:rsidR="00B941CB">
        <w:t>-</w:t>
      </w:r>
      <w:r w:rsidR="002B5E7F">
        <w:t>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1A7FE5">
        <w:t>рисунке</w:t>
      </w:r>
      <w:r w:rsidR="001A7FE5" w:rsidRPr="001A7FE5">
        <w:t xml:space="preserve"> 1.20</w:t>
      </w:r>
      <w:r w:rsidR="000E3637" w:rsidRPr="001A7FE5">
        <w:t>.</w:t>
      </w:r>
    </w:p>
    <w:p w14:paraId="21B4DD38" w14:textId="7C3AEDD4" w:rsidR="000E3637" w:rsidRDefault="00782CF3" w:rsidP="003A66EB">
      <w:pPr>
        <w:pStyle w:val="afb"/>
      </w:pPr>
      <w:r>
        <w:rPr>
          <w:noProof/>
        </w:rPr>
        <w:drawing>
          <wp:inline distT="0" distB="0" distL="0" distR="0" wp14:anchorId="74FD0AD4" wp14:editId="6A76861C">
            <wp:extent cx="4721212" cy="1800000"/>
            <wp:effectExtent l="0" t="0" r="3810" b="0"/>
            <wp:docPr id="18479"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1212" cy="1800000"/>
                    </a:xfrm>
                    <a:prstGeom prst="rect">
                      <a:avLst/>
                    </a:prstGeom>
                    <a:noFill/>
                    <a:ln>
                      <a:noFill/>
                    </a:ln>
                  </pic:spPr>
                </pic:pic>
              </a:graphicData>
            </a:graphic>
          </wp:inline>
        </w:drawing>
      </w:r>
    </w:p>
    <w:p w14:paraId="32977C18" w14:textId="4AA0B50A" w:rsidR="000E3637" w:rsidRPr="003A66EB" w:rsidRDefault="000E3637" w:rsidP="000E3637">
      <w:pPr>
        <w:pStyle w:val="afb"/>
      </w:pPr>
      <w:r w:rsidRPr="00782CF3">
        <w:t>Рисунок</w:t>
      </w:r>
      <w:r w:rsidR="00782CF3" w:rsidRPr="00782CF3">
        <w:t xml:space="preserve"> 1.20</w:t>
      </w:r>
      <w:r w:rsidRPr="000E3637">
        <w:t xml:space="preserve"> – Кинетика роста оксида (левый) и скорость коррозии (правый) Армко-Fe и сталей 20Х13, ЭП</w:t>
      </w:r>
      <w:r w:rsidR="00B941CB">
        <w:t>-</w:t>
      </w:r>
      <w:r w:rsidRPr="000E3637">
        <w:t>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m:rPr>
                <m:sty m:val="p"/>
              </m:rPr>
              <w:rPr>
                <w:rFonts w:ascii="Cambria Math" w:hAnsi="Cambria Math"/>
                <w:vertAlign w:val="subscript"/>
                <w:lang w:val="en-US"/>
              </w:rPr>
              <m:t>O</m:t>
            </m:r>
            <m:r>
              <m:rPr>
                <m:sty m:val="p"/>
              </m:rPr>
              <w:rPr>
                <w:rFonts w:ascii="Cambria Math" w:hAnsi="Cambria Math"/>
                <w:vertAlign w:val="subscript"/>
              </w:rPr>
              <m:t>]</m:t>
            </m:r>
          </m:sub>
        </m:sSub>
        <m:r>
          <w:rPr>
            <w:rFonts w:ascii="Cambria Math" w:hAnsi="Cambria Math"/>
          </w:rPr>
          <m:t>= 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 %</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840288">
        <w:t>23</w:t>
      </w:r>
      <w:r w:rsidR="003A66EB">
        <w:fldChar w:fldCharType="end"/>
      </w:r>
      <w:r w:rsidR="003A66EB" w:rsidRPr="003A66EB">
        <w:t>].</w:t>
      </w:r>
    </w:p>
    <w:p w14:paraId="78807AE2" w14:textId="279A1FC6"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782CF3">
        <w:t>рисунок</w:t>
      </w:r>
      <w:r w:rsidR="00782CF3" w:rsidRPr="00782CF3">
        <w:t> 1.21</w:t>
      </w:r>
      <w:r>
        <w:t xml:space="preserve">). </w:t>
      </w:r>
    </w:p>
    <w:p w14:paraId="73F72BF5" w14:textId="77777777"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6C5E3995" w14:textId="5BD2C92D" w:rsidR="00B475A2" w:rsidRPr="003A66EB" w:rsidRDefault="00B475A2" w:rsidP="00B475A2">
      <w:pPr>
        <w:pStyle w:val="afb"/>
      </w:pPr>
      <w:r w:rsidRPr="00782CF3">
        <w:t>Рисунок</w:t>
      </w:r>
      <w:r w:rsidR="00782CF3" w:rsidRPr="00782CF3">
        <w:t xml:space="preserve"> 1.21</w:t>
      </w:r>
      <w:r>
        <w:t xml:space="preserve"> – </w:t>
      </w:r>
      <w:r w:rsidRPr="003A66EB">
        <w:t xml:space="preserve">Структура </w:t>
      </w:r>
      <w:r>
        <w:t>пленок</w:t>
      </w:r>
      <w:r w:rsidRPr="003A66EB">
        <w:t xml:space="preserve"> на поверхности Армко-Fe и сталей 20Х13, ЭП</w:t>
      </w:r>
      <w:r w:rsidR="00B941CB">
        <w:noBreakHyphen/>
      </w:r>
      <w:r w:rsidRPr="003A66EB">
        <w:t>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840288">
        <w:rPr>
          <w:rFonts w:ascii="Cambria Math" w:hAnsi="Cambria Math" w:cs="Cambria Math"/>
        </w:rPr>
        <w:t>23</w:t>
      </w:r>
      <w:r>
        <w:rPr>
          <w:rFonts w:ascii="Cambria Math" w:hAnsi="Cambria Math" w:cs="Cambria Math"/>
        </w:rPr>
        <w:fldChar w:fldCharType="end"/>
      </w:r>
      <w:r w:rsidRPr="003A66EB">
        <w:rPr>
          <w:rFonts w:ascii="Cambria Math" w:hAnsi="Cambria Math" w:cs="Cambria Math"/>
        </w:rPr>
        <w:t>].</w:t>
      </w:r>
    </w:p>
    <w:p w14:paraId="75D3F266" w14:textId="274B0BA0" w:rsidR="00B475A2" w:rsidRDefault="00B475A2" w:rsidP="00B475A2">
      <w:r>
        <w:t xml:space="preserve">Внешняя, пористая часть пленки со столбчатой структурой растет от начальной границы раздела «твердый металл/жидкий свинец» в сторону расплава, а </w:t>
      </w:r>
      <w:r>
        <w:lastRenderedPageBreak/>
        <w:t>внутренняя, более компактная, растет в сторону матрицы. Толщина окалины уменьшается в ряду армко-Fe→20Х13→ЭП</w:t>
      </w:r>
      <w:r w:rsidR="00CD5345">
        <w:t>-</w:t>
      </w:r>
      <w:r>
        <w:t>823→Х18Н10Т.</w:t>
      </w:r>
    </w:p>
    <w:p w14:paraId="5F073B33" w14:textId="50F8DC63" w:rsidR="003A66EB" w:rsidRDefault="003A66EB" w:rsidP="003A66EB">
      <w:r w:rsidRPr="003A66EB">
        <w:t xml:space="preserve">Согласно данным </w:t>
      </w:r>
      <w:r w:rsidRPr="00CD5345">
        <w:t>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CD5345">
        <w:t>(рисунок</w:t>
      </w:r>
      <w:r w:rsidR="00CD5345" w:rsidRPr="00CD5345">
        <w:t xml:space="preserve"> 1.22</w:t>
      </w:r>
      <w:r w:rsidRPr="003A66EB">
        <w:t xml:space="preserve">). </w:t>
      </w:r>
    </w:p>
    <w:p w14:paraId="3376EF04" w14:textId="12D5B68E" w:rsidR="00B475A2" w:rsidRDefault="00B475A2" w:rsidP="00B475A2">
      <w:pPr>
        <w:pStyle w:val="afb"/>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D5345" w14:paraId="564F17C4" w14:textId="77777777" w:rsidTr="00CD5345">
        <w:trPr>
          <w:jc w:val="center"/>
        </w:trPr>
        <w:tc>
          <w:tcPr>
            <w:tcW w:w="3115" w:type="dxa"/>
            <w:vAlign w:val="center"/>
          </w:tcPr>
          <w:p w14:paraId="5B57DD8E" w14:textId="77777777" w:rsidR="00CD5345" w:rsidRDefault="00CD5345" w:rsidP="00CD5345">
            <w:pPr>
              <w:pStyle w:val="afb"/>
            </w:pPr>
            <w:r w:rsidRPr="00B475A2">
              <w:rPr>
                <w:noProof/>
              </w:rPr>
              <w:drawing>
                <wp:inline distT="0" distB="0" distL="0" distR="0" wp14:anchorId="25254B3B" wp14:editId="029FC5A4">
                  <wp:extent cx="1708424" cy="2880000"/>
                  <wp:effectExtent l="0" t="0" r="6350" b="0"/>
                  <wp:docPr id="18482"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r="66075"/>
                          <a:stretch/>
                        </pic:blipFill>
                        <pic:spPr bwMode="auto">
                          <a:xfrm>
                            <a:off x="0" y="0"/>
                            <a:ext cx="1708424" cy="2880000"/>
                          </a:xfrm>
                          <a:prstGeom prst="rect">
                            <a:avLst/>
                          </a:prstGeom>
                          <a:ln>
                            <a:noFill/>
                          </a:ln>
                          <a:extLst>
                            <a:ext uri="{53640926-AAD7-44D8-BBD7-CCE9431645EC}">
                              <a14:shadowObscured xmlns:a14="http://schemas.microsoft.com/office/drawing/2010/main"/>
                            </a:ext>
                          </a:extLst>
                        </pic:spPr>
                      </pic:pic>
                    </a:graphicData>
                  </a:graphic>
                </wp:inline>
              </w:drawing>
            </w:r>
          </w:p>
          <w:p w14:paraId="4ABEE08D" w14:textId="54DB70DE" w:rsidR="00CD5345" w:rsidRDefault="00CD5345" w:rsidP="00CD5345">
            <w:pPr>
              <w:pStyle w:val="afb"/>
            </w:pPr>
            <w:r>
              <w:t>а</w:t>
            </w:r>
          </w:p>
        </w:tc>
        <w:tc>
          <w:tcPr>
            <w:tcW w:w="3115" w:type="dxa"/>
            <w:vAlign w:val="center"/>
          </w:tcPr>
          <w:p w14:paraId="07A8280F" w14:textId="77777777" w:rsidR="00CD5345" w:rsidRDefault="00CD5345" w:rsidP="00CD5345">
            <w:pPr>
              <w:pStyle w:val="afb"/>
            </w:pPr>
            <w:r w:rsidRPr="00B475A2">
              <w:rPr>
                <w:noProof/>
              </w:rPr>
              <w:drawing>
                <wp:inline distT="0" distB="0" distL="0" distR="0" wp14:anchorId="7C72B58B" wp14:editId="36972AC9">
                  <wp:extent cx="1694324" cy="2880000"/>
                  <wp:effectExtent l="0" t="0" r="1270" b="0"/>
                  <wp:docPr id="18485"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34773" r="31583"/>
                          <a:stretch/>
                        </pic:blipFill>
                        <pic:spPr bwMode="auto">
                          <a:xfrm>
                            <a:off x="0" y="0"/>
                            <a:ext cx="1694324" cy="2880000"/>
                          </a:xfrm>
                          <a:prstGeom prst="rect">
                            <a:avLst/>
                          </a:prstGeom>
                          <a:ln>
                            <a:noFill/>
                          </a:ln>
                          <a:extLst>
                            <a:ext uri="{53640926-AAD7-44D8-BBD7-CCE9431645EC}">
                              <a14:shadowObscured xmlns:a14="http://schemas.microsoft.com/office/drawing/2010/main"/>
                            </a:ext>
                          </a:extLst>
                        </pic:spPr>
                      </pic:pic>
                    </a:graphicData>
                  </a:graphic>
                </wp:inline>
              </w:drawing>
            </w:r>
          </w:p>
          <w:p w14:paraId="17B95FA3" w14:textId="5915692B" w:rsidR="00CD5345" w:rsidRDefault="00CD5345" w:rsidP="00CD5345">
            <w:pPr>
              <w:pStyle w:val="afb"/>
            </w:pPr>
            <w:r>
              <w:t>б</w:t>
            </w:r>
          </w:p>
        </w:tc>
        <w:tc>
          <w:tcPr>
            <w:tcW w:w="3115" w:type="dxa"/>
            <w:vAlign w:val="center"/>
          </w:tcPr>
          <w:p w14:paraId="65CF3E0D" w14:textId="77777777" w:rsidR="00CD5345" w:rsidRDefault="00CD5345" w:rsidP="00CD5345">
            <w:pPr>
              <w:pStyle w:val="afb"/>
            </w:pPr>
            <w:r w:rsidRPr="00B475A2">
              <w:rPr>
                <w:noProof/>
              </w:rPr>
              <w:drawing>
                <wp:inline distT="0" distB="0" distL="0" distR="0" wp14:anchorId="393B7598" wp14:editId="3A280788">
                  <wp:extent cx="1555043" cy="2880000"/>
                  <wp:effectExtent l="0" t="0" r="7620" b="0"/>
                  <wp:docPr id="18491"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69121"/>
                          <a:stretch/>
                        </pic:blipFill>
                        <pic:spPr bwMode="auto">
                          <a:xfrm>
                            <a:off x="0" y="0"/>
                            <a:ext cx="1555043" cy="2880000"/>
                          </a:xfrm>
                          <a:prstGeom prst="rect">
                            <a:avLst/>
                          </a:prstGeom>
                          <a:ln>
                            <a:noFill/>
                          </a:ln>
                          <a:extLst>
                            <a:ext uri="{53640926-AAD7-44D8-BBD7-CCE9431645EC}">
                              <a14:shadowObscured xmlns:a14="http://schemas.microsoft.com/office/drawing/2010/main"/>
                            </a:ext>
                          </a:extLst>
                        </pic:spPr>
                      </pic:pic>
                    </a:graphicData>
                  </a:graphic>
                </wp:inline>
              </w:drawing>
            </w:r>
          </w:p>
          <w:p w14:paraId="3D969E99" w14:textId="5A8C7853" w:rsidR="00CD5345" w:rsidRDefault="00CD5345" w:rsidP="00CD5345">
            <w:pPr>
              <w:pStyle w:val="afb"/>
            </w:pPr>
            <w:r>
              <w:t>в</w:t>
            </w:r>
          </w:p>
        </w:tc>
      </w:tr>
    </w:tbl>
    <w:p w14:paraId="3C8D25B8" w14:textId="2F19B446" w:rsidR="00CD5345" w:rsidRDefault="00CD5345" w:rsidP="00B475A2">
      <w:pPr>
        <w:pStyle w:val="afb"/>
      </w:pPr>
      <w:r>
        <w:t xml:space="preserve">а – сталь </w:t>
      </w:r>
      <w:r w:rsidRPr="00B475A2">
        <w:t>20Х13</w:t>
      </w:r>
      <w:r>
        <w:t xml:space="preserve">; б – сталь </w:t>
      </w:r>
      <w:r w:rsidRPr="00B475A2">
        <w:t>Х18Н10Т</w:t>
      </w:r>
      <w:r>
        <w:t>; в – сталь ЭП-823</w:t>
      </w:r>
    </w:p>
    <w:p w14:paraId="74BC3DF9" w14:textId="09B23493" w:rsidR="00B475A2" w:rsidRPr="00B475A2" w:rsidRDefault="00B475A2" w:rsidP="00B475A2">
      <w:pPr>
        <w:pStyle w:val="afb"/>
      </w:pPr>
      <w:r w:rsidRPr="00CD5345">
        <w:t>Рисунок</w:t>
      </w:r>
      <w:r w:rsidR="00CD5345" w:rsidRPr="00CD5345">
        <w:t xml:space="preserve"> 1.22</w:t>
      </w:r>
      <w:r>
        <w:t xml:space="preserve"> – </w:t>
      </w:r>
      <w:r w:rsidRPr="00B475A2">
        <w:t>Морфология и распределение элементов в зоне взаимодействия расплава свинца с</w:t>
      </w:r>
      <w:r w:rsidR="00CD5345">
        <w:t xml:space="preserve"> различными</w:t>
      </w:r>
      <w:r w:rsidRPr="00B475A2">
        <w:t xml:space="preserve"> сталями после выдержки при 550 °С в течение 2000</w:t>
      </w:r>
      <w:r w:rsidR="00CD5345">
        <w:t> </w:t>
      </w:r>
      <w:r w:rsidRPr="00B475A2">
        <w:t>ч</w:t>
      </w:r>
      <w:r>
        <w:t xml:space="preserve"> </w:t>
      </w:r>
      <w:r w:rsidRPr="00B475A2">
        <w:t>[</w:t>
      </w:r>
      <w:r>
        <w:fldChar w:fldCharType="begin"/>
      </w:r>
      <w:r>
        <w:instrText xml:space="preserve"> REF ВЦисар_Корр_стойк_сталей_в_распл_свинца \n \h </w:instrText>
      </w:r>
      <w:r>
        <w:fldChar w:fldCharType="separate"/>
      </w:r>
      <w:r w:rsidR="00840288">
        <w:t>23</w:t>
      </w:r>
      <w:r>
        <w:fldChar w:fldCharType="end"/>
      </w:r>
      <w:r w:rsidRPr="00B475A2">
        <w:t>].</w:t>
      </w:r>
    </w:p>
    <w:p w14:paraId="74A26B45" w14:textId="5E8523A4" w:rsidR="003A66EB" w:rsidRDefault="003A66EB" w:rsidP="003A66EB">
      <w:r w:rsidRPr="003A66EB">
        <w:t>Хром и кремний обогащают внутреннюю часть окалины, образованной на поверхности образцов 20Х13 (</w:t>
      </w:r>
      <w:r w:rsidRPr="00CD5345">
        <w:t xml:space="preserve">рисунок </w:t>
      </w:r>
      <w:r w:rsidR="00CD5345" w:rsidRPr="00CD5345">
        <w:t xml:space="preserve">1.22 </w:t>
      </w:r>
      <w:r w:rsidRPr="00CD5345">
        <w:t>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CD5345">
        <w:t>рисунок</w:t>
      </w:r>
      <w:r w:rsidR="00CD5345" w:rsidRPr="00CD5345">
        <w:t xml:space="preserve"> 1.22</w:t>
      </w:r>
      <w:r w:rsidRPr="00CD5345">
        <w:t xml:space="preserve"> а</w:t>
      </w:r>
      <w:r w:rsidRPr="003A66EB">
        <w:t>).</w:t>
      </w:r>
    </w:p>
    <w:p w14:paraId="15FA32FA" w14:textId="1443B797" w:rsidR="00B475A2" w:rsidRDefault="003A66EB" w:rsidP="003A66EB">
      <w:r w:rsidRPr="003A66EB">
        <w:t>На поверхности стали ЭП</w:t>
      </w:r>
      <w:r w:rsidR="00CD5345">
        <w:t>-</w:t>
      </w:r>
      <w:r w:rsidRPr="003A66EB">
        <w:t xml:space="preserve">823 вначале (~ 1100 ч) формируется двухслойная </w:t>
      </w:r>
      <w:r w:rsidR="00B475A2">
        <w:t>оксидная пленка</w:t>
      </w:r>
      <w:r w:rsidRPr="003A66EB">
        <w:t xml:space="preserve"> (</w:t>
      </w:r>
      <w:r w:rsidRPr="00B941CB">
        <w:t>рис</w:t>
      </w:r>
      <w:r w:rsidR="00B475A2" w:rsidRPr="00B941CB">
        <w:t>унок</w:t>
      </w:r>
      <w:r w:rsidR="00B941CB" w:rsidRPr="00B941CB">
        <w:t xml:space="preserve"> 1.23</w:t>
      </w:r>
      <w:r w:rsidRPr="003A66EB">
        <w:t xml:space="preserve">). </w:t>
      </w:r>
    </w:p>
    <w:p w14:paraId="3A824C81" w14:textId="77777777" w:rsidR="00B475A2" w:rsidRDefault="00B475A2" w:rsidP="00B475A2">
      <w:pPr>
        <w:pStyle w:val="afb"/>
      </w:pPr>
      <w:r w:rsidRPr="00B475A2">
        <w:rPr>
          <w:noProof/>
        </w:rPr>
        <w:lastRenderedPageBreak/>
        <w:drawing>
          <wp:inline distT="0" distB="0" distL="0" distR="0" wp14:anchorId="251284AB" wp14:editId="7F99EF43">
            <wp:extent cx="2223922" cy="1800000"/>
            <wp:effectExtent l="0" t="0" r="5080" b="0"/>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2223922" cy="1800000"/>
                    </a:xfrm>
                    <a:prstGeom prst="rect">
                      <a:avLst/>
                    </a:prstGeom>
                  </pic:spPr>
                </pic:pic>
              </a:graphicData>
            </a:graphic>
          </wp:inline>
        </w:drawing>
      </w:r>
    </w:p>
    <w:p w14:paraId="33BDC6BB" w14:textId="1A3AD272" w:rsidR="00B475A2" w:rsidRPr="00B475A2" w:rsidRDefault="00B475A2" w:rsidP="00B475A2">
      <w:pPr>
        <w:pStyle w:val="afb"/>
      </w:pPr>
      <w:r w:rsidRPr="00B941CB">
        <w:t>Рисунок</w:t>
      </w:r>
      <w:r w:rsidR="00B941CB" w:rsidRPr="00B941CB">
        <w:t xml:space="preserve"> 1.23</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840288" w:rsidRPr="00840288">
        <w:t>23</w:t>
      </w:r>
      <w:r>
        <w:rPr>
          <w:lang w:val="en-US"/>
        </w:rPr>
        <w:fldChar w:fldCharType="end"/>
      </w:r>
      <w:r w:rsidRPr="00B475A2">
        <w:t>].</w:t>
      </w:r>
    </w:p>
    <w:p w14:paraId="127DD3EB" w14:textId="6E0B9336"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941CB">
        <w:t>рис</w:t>
      </w:r>
      <w:r w:rsidR="00B475A2" w:rsidRPr="00B941CB">
        <w:t>унок</w:t>
      </w:r>
      <w:r w:rsidR="00B941CB" w:rsidRPr="00B941CB">
        <w:t> 1.24</w:t>
      </w:r>
      <w:r w:rsidRPr="003A66EB">
        <w:t xml:space="preserve">). </w:t>
      </w:r>
    </w:p>
    <w:p w14:paraId="0037AC00" w14:textId="77777777" w:rsidR="00B475A2" w:rsidRDefault="00B475A2" w:rsidP="00B475A2">
      <w:pPr>
        <w:pStyle w:val="afb"/>
      </w:pPr>
      <w:r w:rsidRPr="00B475A2">
        <w:rPr>
          <w:noProof/>
        </w:rPr>
        <w:drawing>
          <wp:inline distT="0" distB="0" distL="0" distR="0" wp14:anchorId="6DAFAF9C" wp14:editId="686870A5">
            <wp:extent cx="1982400" cy="3600000"/>
            <wp:effectExtent l="0" t="0" r="0" b="635"/>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1982400" cy="3600000"/>
                    </a:xfrm>
                    <a:prstGeom prst="rect">
                      <a:avLst/>
                    </a:prstGeom>
                  </pic:spPr>
                </pic:pic>
              </a:graphicData>
            </a:graphic>
          </wp:inline>
        </w:drawing>
      </w:r>
    </w:p>
    <w:p w14:paraId="72CE365E" w14:textId="137C4B6B" w:rsidR="00B475A2" w:rsidRDefault="00B475A2" w:rsidP="00B475A2">
      <w:pPr>
        <w:pStyle w:val="afb"/>
      </w:pPr>
      <w:r w:rsidRPr="00B941CB">
        <w:t>Рисунок</w:t>
      </w:r>
      <w:r w:rsidR="00B941CB" w:rsidRPr="00B941CB">
        <w:t xml:space="preserve"> 1.24</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 xml:space="preserve">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840288" w:rsidRPr="00840288">
        <w:t>23</w:t>
      </w:r>
      <w:r>
        <w:rPr>
          <w:lang w:val="en-US"/>
        </w:rPr>
        <w:fldChar w:fldCharType="end"/>
      </w:r>
      <w:r w:rsidRPr="00B475A2">
        <w:t>].</w:t>
      </w:r>
    </w:p>
    <w:p w14:paraId="6C08A118" w14:textId="4E36D9DE" w:rsidR="003A66EB" w:rsidRDefault="003A66EB" w:rsidP="003A66EB">
      <w:r w:rsidRPr="003A66EB">
        <w:t>В отличие от остальных материалов сталь ЭП</w:t>
      </w:r>
      <w:r w:rsidR="00B941CB">
        <w:t>-</w:t>
      </w:r>
      <w:r w:rsidRPr="003A66EB">
        <w:t xml:space="preserve">823 в данных условиях окисляется циклически. Второй слой </w:t>
      </w:r>
      <w:r w:rsidR="00AF3345">
        <w:t>оксида</w:t>
      </w:r>
      <w:r w:rsidRPr="003A66EB">
        <w:t xml:space="preserve"> по составу и структуре аналогичен 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w:t>
      </w:r>
      <w:r w:rsidRPr="003A66EB">
        <w:lastRenderedPageBreak/>
        <w:t xml:space="preserve">двойной пик хрома (зона I), т. е. после 2000 ч начинает формироваться новый (третий) слой </w:t>
      </w:r>
      <w:r w:rsidR="00DE53B1">
        <w:t>оксидной пленки</w:t>
      </w:r>
      <w:r w:rsidRPr="003A66EB">
        <w:t>.</w:t>
      </w:r>
    </w:p>
    <w:p w14:paraId="221901FE" w14:textId="77777777"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2859D0E7" w14:textId="3DC18D7F" w:rsidR="005374CB" w:rsidRPr="005374CB" w:rsidRDefault="00323636" w:rsidP="009C1160">
      <w:pPr>
        <w:pStyle w:val="4"/>
      </w:pPr>
      <w:bookmarkStart w:id="35" w:name="_Toc514780525"/>
      <w:bookmarkStart w:id="36" w:name="_Toc516916800"/>
      <w:r>
        <w:t>Влияние потоков высокоэнергетических частиц на оксидную пленку</w:t>
      </w:r>
      <w:r w:rsidR="005374CB">
        <w:t>.</w:t>
      </w:r>
      <w:bookmarkEnd w:id="35"/>
      <w:bookmarkEnd w:id="36"/>
    </w:p>
    <w:p w14:paraId="4C63D0D3" w14:textId="7B9EF3A2"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840288">
        <w:t>24</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0ED8FDD5"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840288">
        <w:t>25</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B941CB">
        <w:t>рисунок</w:t>
      </w:r>
      <w:r w:rsidR="00B941CB" w:rsidRPr="00B941CB">
        <w:t xml:space="preserve"> 1.25</w:t>
      </w:r>
      <w:r w:rsidR="00A14F4E">
        <w:t>).</w:t>
      </w:r>
    </w:p>
    <w:p w14:paraId="50AD005E" w14:textId="056A1A70" w:rsidR="00A14F4E" w:rsidRDefault="00A333C2" w:rsidP="00A14F4E">
      <w:pPr>
        <w:pStyle w:val="afb"/>
      </w:pPr>
      <w:r>
        <w:rPr>
          <w:noProof/>
        </w:rPr>
        <w:lastRenderedPageBreak/>
        <w:drawing>
          <wp:inline distT="0" distB="0" distL="0" distR="0" wp14:anchorId="64D2AF43" wp14:editId="2E927D15">
            <wp:extent cx="3662462" cy="25200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2462" cy="2520000"/>
                    </a:xfrm>
                    <a:prstGeom prst="rect">
                      <a:avLst/>
                    </a:prstGeom>
                    <a:noFill/>
                    <a:ln>
                      <a:noFill/>
                    </a:ln>
                  </pic:spPr>
                </pic:pic>
              </a:graphicData>
            </a:graphic>
          </wp:inline>
        </w:drawing>
      </w:r>
    </w:p>
    <w:p w14:paraId="6FA3A58D" w14:textId="6E4961CA" w:rsidR="002804FE" w:rsidRPr="002804FE" w:rsidRDefault="00A14F4E" w:rsidP="002804FE">
      <w:pPr>
        <w:pStyle w:val="afb"/>
      </w:pPr>
      <w:r>
        <w:t>Рисунок</w:t>
      </w:r>
      <w:r w:rsidR="00B941CB">
        <w:t xml:space="preserve"> 1.25</w:t>
      </w:r>
      <w:r>
        <w:t xml:space="preserve">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840288">
        <w:t>25</w:t>
      </w:r>
      <w:r w:rsidR="000E3D0B">
        <w:fldChar w:fldCharType="end"/>
      </w:r>
      <w:r w:rsidR="002804FE" w:rsidRPr="002804FE">
        <w:t>].</w:t>
      </w:r>
    </w:p>
    <w:p w14:paraId="3A71A707" w14:textId="0514F721" w:rsidR="003D5A8F"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840288">
        <w:t>26</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r w:rsidR="00CB693A">
        <w:t>П</w:t>
      </w:r>
      <w:r w:rsidR="00F23177">
        <w:t xml:space="preserve">овышенная концентрация вакансий приводит к </w:t>
      </w:r>
      <w:r w:rsidR="00CB693A">
        <w:t>увеличению радиационной</w:t>
      </w:r>
      <w:r w:rsidR="00F23177">
        <w:t>, что в некоторых материалах может привести к образованию новых фаз. Повышенная ваканси</w:t>
      </w:r>
      <w:r w:rsidR="00CB693A">
        <w:t>онная и междоузельная плотность</w:t>
      </w:r>
      <w:r w:rsidR="00F23177">
        <w:t xml:space="preserve"> внутри оксидного слоя</w:t>
      </w:r>
      <w:r w:rsidR="00CB693A">
        <w:t xml:space="preserve"> </w:t>
      </w:r>
      <w:r w:rsidR="00F23177">
        <w:t>улучшает перенос ионов из объем</w:t>
      </w:r>
      <w:r w:rsidR="00CB693A">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01A88555"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4501DC">
        <w:rPr>
          <w:highlight w:val="yellow"/>
        </w:rPr>
        <w:t>таблице</w:t>
      </w:r>
      <w:r>
        <w:t>.</w:t>
      </w:r>
    </w:p>
    <w:p w14:paraId="730702E3" w14:textId="4E8BF5C6" w:rsidR="00F65735" w:rsidRPr="00F65735" w:rsidRDefault="004501DC" w:rsidP="00F65735">
      <w:pPr>
        <w:pStyle w:val="af9"/>
      </w:pPr>
      <w:r>
        <w:t xml:space="preserve"> </w:t>
      </w:r>
      <w:r w:rsidR="00F65735" w:rsidRPr="00196E03">
        <w:rPr>
          <w:highlight w:val="yellow"/>
        </w:rPr>
        <w:t>Таблица</w:t>
      </w:r>
      <w:r w:rsidR="00F65735">
        <w:t xml:space="preserve"> – Параметры эксперимента </w:t>
      </w:r>
      <w:r w:rsidR="00F65735">
        <w:rPr>
          <w:lang w:val="en-US"/>
        </w:rPr>
        <w:t>ICE</w:t>
      </w:r>
      <w:r w:rsidR="00F65735" w:rsidRPr="00F65735">
        <w:t>-</w:t>
      </w:r>
      <w:r w:rsidR="00F65735">
        <w:rPr>
          <w:lang w:val="en-US"/>
        </w:rPr>
        <w:t>II</w:t>
      </w:r>
      <w:r w:rsidR="00F65735" w:rsidRPr="00F65735">
        <w:t xml:space="preserve"> [</w:t>
      </w:r>
      <w:r w:rsidR="00F65735">
        <w:fldChar w:fldCharType="begin"/>
      </w:r>
      <w:r w:rsidR="00F65735">
        <w:instrText xml:space="preserve"> REF SQvist_Proton_irrad_lead_steel_HT9 \n \h  \* MERGEFORMAT </w:instrText>
      </w:r>
      <w:r w:rsidR="00F65735">
        <w:fldChar w:fldCharType="separate"/>
      </w:r>
      <w:r w:rsidR="00840288">
        <w:t>26</w:t>
      </w:r>
      <w:r w:rsidR="00F65735">
        <w:fldChar w:fldCharType="end"/>
      </w:r>
      <w:r w:rsidR="00F65735"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lastRenderedPageBreak/>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3DC265EC" w:rsidR="00F65735" w:rsidRDefault="00F65735" w:rsidP="00F65735">
            <w:pPr>
              <w:pStyle w:val="afa"/>
            </w:pPr>
            <w:r w:rsidRPr="00F65735">
              <w:t>0</w:t>
            </w:r>
            <w:r w:rsidR="004175AC">
              <w:rPr>
                <w:lang w:val="en-US"/>
              </w:rPr>
              <w:t>,</w:t>
            </w:r>
            <w:r w:rsidRPr="00F65735">
              <w:t>0002</w:t>
            </w:r>
            <w:r w:rsidR="004175AC">
              <w:rPr>
                <w:lang w:val="en-US"/>
              </w:rPr>
              <w:t xml:space="preserve"> </w:t>
            </w:r>
            <w:r w:rsidR="004175AC">
              <w:t xml:space="preserve">масс. </w:t>
            </w:r>
            <w:r w:rsidRPr="00F65735">
              <w:t>%</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54CEF46E" w:rsidR="009660BF" w:rsidRDefault="009660BF" w:rsidP="00F23177">
      <w:r>
        <w:t xml:space="preserve">На </w:t>
      </w:r>
      <w:r w:rsidRPr="00B941CB">
        <w:t>рисунке</w:t>
      </w:r>
      <w:r w:rsidR="00B941CB" w:rsidRPr="00B941CB">
        <w:t xml:space="preserve"> 1.26</w:t>
      </w:r>
      <w:r>
        <w:t xml:space="preserve"> схематически показано как выглядит образец и падающий на него поток излучения, а также профиль повреждения.</w:t>
      </w:r>
    </w:p>
    <w:p w14:paraId="50DA0055" w14:textId="481D7D45" w:rsidR="009660BF" w:rsidRDefault="00A333C2" w:rsidP="009660BF">
      <w:pPr>
        <w:pStyle w:val="afb"/>
      </w:pPr>
      <w:r>
        <w:rPr>
          <w:noProof/>
        </w:rPr>
        <w:drawing>
          <wp:inline distT="0" distB="0" distL="0" distR="0" wp14:anchorId="49CDE72A" wp14:editId="1C2776D1">
            <wp:extent cx="4347907" cy="1440000"/>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7907" cy="1440000"/>
                    </a:xfrm>
                    <a:prstGeom prst="rect">
                      <a:avLst/>
                    </a:prstGeom>
                    <a:noFill/>
                    <a:ln>
                      <a:noFill/>
                    </a:ln>
                  </pic:spPr>
                </pic:pic>
              </a:graphicData>
            </a:graphic>
          </wp:inline>
        </w:drawing>
      </w:r>
    </w:p>
    <w:p w14:paraId="1A785847" w14:textId="16160E9C" w:rsidR="009660BF" w:rsidRDefault="009660BF" w:rsidP="009660BF">
      <w:pPr>
        <w:pStyle w:val="afb"/>
      </w:pPr>
      <w:r w:rsidRPr="00B941CB">
        <w:t>Рисунок</w:t>
      </w:r>
      <w:r w:rsidR="00B941CB" w:rsidRPr="00B941CB">
        <w:t xml:space="preserve"> 1.26</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840288">
        <w:t>26</w:t>
      </w:r>
      <w:r>
        <w:fldChar w:fldCharType="end"/>
      </w:r>
      <w:r w:rsidRPr="009660BF">
        <w:t>].</w:t>
      </w:r>
    </w:p>
    <w:p w14:paraId="06F8BC14" w14:textId="73EC3F61" w:rsidR="009660BF" w:rsidRDefault="009660BF" w:rsidP="009660BF">
      <w:r>
        <w:t xml:space="preserve">На </w:t>
      </w:r>
      <w:r w:rsidRPr="00B941CB">
        <w:t>рисунке</w:t>
      </w:r>
      <w:r w:rsidR="00B941CB" w:rsidRPr="00B941CB">
        <w:t xml:space="preserve"> 1.27</w:t>
      </w:r>
      <w:r>
        <w:t xml:space="preserve"> показаны изображения образца после испытаний.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B941CB">
        <w:tc>
          <w:tcPr>
            <w:tcW w:w="4672" w:type="dxa"/>
          </w:tcPr>
          <w:p w14:paraId="509C9BF8" w14:textId="77777777" w:rsidR="009660BF" w:rsidRDefault="009660BF" w:rsidP="00217581">
            <w:pPr>
              <w:pStyle w:val="afb"/>
            </w:pPr>
            <w:r>
              <w:rPr>
                <w:noProof/>
              </w:rPr>
              <w:drawing>
                <wp:inline distT="0" distB="0" distL="0" distR="0" wp14:anchorId="49BA1841" wp14:editId="268EBCC8">
                  <wp:extent cx="1844001" cy="1800000"/>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4001" cy="1800000"/>
                          </a:xfrm>
                          <a:prstGeom prst="rect">
                            <a:avLst/>
                          </a:prstGeom>
                        </pic:spPr>
                      </pic:pic>
                    </a:graphicData>
                  </a:graphic>
                </wp:inline>
              </w:drawing>
            </w:r>
          </w:p>
          <w:p w14:paraId="54770305" w14:textId="2318654B" w:rsidR="00B941CB" w:rsidRDefault="00B941CB" w:rsidP="00217581">
            <w:pPr>
              <w:pStyle w:val="afb"/>
            </w:pPr>
            <w:r>
              <w:t>а</w:t>
            </w:r>
          </w:p>
        </w:tc>
        <w:tc>
          <w:tcPr>
            <w:tcW w:w="4673" w:type="dxa"/>
          </w:tcPr>
          <w:p w14:paraId="6DDC74BC" w14:textId="77777777" w:rsidR="009660BF" w:rsidRDefault="009660BF" w:rsidP="00217581">
            <w:pPr>
              <w:pStyle w:val="afb"/>
            </w:pPr>
            <w:r>
              <w:rPr>
                <w:noProof/>
              </w:rPr>
              <w:drawing>
                <wp:inline distT="0" distB="0" distL="0" distR="0" wp14:anchorId="4E835D06" wp14:editId="4BD4A25D">
                  <wp:extent cx="1908482" cy="180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482" cy="1800000"/>
                          </a:xfrm>
                          <a:prstGeom prst="rect">
                            <a:avLst/>
                          </a:prstGeom>
                        </pic:spPr>
                      </pic:pic>
                    </a:graphicData>
                  </a:graphic>
                </wp:inline>
              </w:drawing>
            </w:r>
          </w:p>
          <w:p w14:paraId="74BBC1E3" w14:textId="3D775419" w:rsidR="00B941CB" w:rsidRDefault="00B941CB" w:rsidP="00217581">
            <w:pPr>
              <w:pStyle w:val="afb"/>
            </w:pPr>
            <w:r>
              <w:t>б</w:t>
            </w:r>
          </w:p>
        </w:tc>
      </w:tr>
    </w:tbl>
    <w:p w14:paraId="497EF270" w14:textId="504C9823" w:rsidR="00B941CB" w:rsidRPr="00B941CB" w:rsidRDefault="00B941CB" w:rsidP="006B7BF7">
      <w:pPr>
        <w:pStyle w:val="afb"/>
      </w:pPr>
      <w:r>
        <w:t>а – сторона пучка</w:t>
      </w:r>
      <w:r w:rsidRPr="00B941CB">
        <w:t xml:space="preserve">; </w:t>
      </w:r>
      <w:r>
        <w:t>б – сторона теплоносителя</w:t>
      </w:r>
    </w:p>
    <w:p w14:paraId="532D54D8" w14:textId="64E398EE" w:rsidR="009660BF" w:rsidRDefault="006B7BF7" w:rsidP="006B7BF7">
      <w:pPr>
        <w:pStyle w:val="afb"/>
      </w:pPr>
      <w:r w:rsidRPr="00B941CB">
        <w:t>Рисунок</w:t>
      </w:r>
      <w:r w:rsidR="00B941CB" w:rsidRPr="00B941CB">
        <w:t xml:space="preserve"> 1.27</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840288">
        <w:t>26</w:t>
      </w:r>
      <w:r>
        <w:fldChar w:fldCharType="end"/>
      </w:r>
      <w:r w:rsidRPr="006B7BF7">
        <w:t>].</w:t>
      </w:r>
    </w:p>
    <w:p w14:paraId="48B11B58" w14:textId="1CA93C1D"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840288">
        <w:t>27</w:t>
      </w:r>
      <w:r>
        <w:fldChar w:fldCharType="end"/>
      </w:r>
      <w:r w:rsidRPr="007C6636">
        <w:t xml:space="preserve">]. На </w:t>
      </w:r>
      <w:r w:rsidRPr="00B941CB">
        <w:t>рисунке</w:t>
      </w:r>
      <w:r w:rsidR="00B941CB" w:rsidRPr="00B941CB">
        <w:t xml:space="preserve"> 1.28</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197E73A1" w14:textId="1F2F872A" w:rsidR="00532CAE" w:rsidRDefault="00A333C2" w:rsidP="00532CAE">
      <w:pPr>
        <w:pStyle w:val="afb"/>
      </w:pPr>
      <w:r>
        <w:rPr>
          <w:noProof/>
        </w:rPr>
        <w:lastRenderedPageBreak/>
        <w:drawing>
          <wp:inline distT="0" distB="0" distL="0" distR="0" wp14:anchorId="4CA7B26A" wp14:editId="4004438A">
            <wp:extent cx="2945798" cy="1800000"/>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798" cy="1800000"/>
                    </a:xfrm>
                    <a:prstGeom prst="rect">
                      <a:avLst/>
                    </a:prstGeom>
                    <a:noFill/>
                    <a:ln>
                      <a:noFill/>
                    </a:ln>
                  </pic:spPr>
                </pic:pic>
              </a:graphicData>
            </a:graphic>
          </wp:inline>
        </w:drawing>
      </w:r>
    </w:p>
    <w:p w14:paraId="4E01597A" w14:textId="2F72F359" w:rsidR="00532CAE" w:rsidRPr="00532CAE" w:rsidRDefault="00532CAE" w:rsidP="00532CAE">
      <w:pPr>
        <w:pStyle w:val="afb"/>
      </w:pPr>
      <w:r w:rsidRPr="00B941CB">
        <w:t>Рисунок</w:t>
      </w:r>
      <w:r w:rsidR="00B941CB" w:rsidRPr="00B941CB">
        <w:t xml:space="preserve"> 1.28</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840288">
        <w:t>27</w:t>
      </w:r>
      <w:r>
        <w:fldChar w:fldCharType="end"/>
      </w:r>
      <w:r w:rsidRPr="00532CAE">
        <w:t>].</w:t>
      </w:r>
    </w:p>
    <w:p w14:paraId="7BF0D393" w14:textId="0C093BF1"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B941CB">
        <w:t>рисунке</w:t>
      </w:r>
      <w:r w:rsidR="00B941CB" w:rsidRPr="00B941CB">
        <w:rPr>
          <w:lang w:val="en-US"/>
        </w:rPr>
        <w:t xml:space="preserve"> 1.29</w:t>
      </w:r>
      <w:r w:rsidR="00294FCF">
        <w:t>.</w:t>
      </w:r>
    </w:p>
    <w:p w14:paraId="7FB6399B" w14:textId="08E2024A" w:rsidR="00F63FFB" w:rsidRDefault="00F63FFB" w:rsidP="00F63FFB">
      <w:pPr>
        <w:pStyle w:val="afb"/>
      </w:pPr>
      <w:r>
        <w:rPr>
          <w:noProof/>
        </w:rPr>
        <w:drawing>
          <wp:inline distT="0" distB="0" distL="0" distR="0" wp14:anchorId="7FB683AE" wp14:editId="44D803D6">
            <wp:extent cx="3061622" cy="2160000"/>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1622" cy="2160000"/>
                    </a:xfrm>
                    <a:prstGeom prst="rect">
                      <a:avLst/>
                    </a:prstGeom>
                  </pic:spPr>
                </pic:pic>
              </a:graphicData>
            </a:graphic>
          </wp:inline>
        </w:drawing>
      </w:r>
    </w:p>
    <w:p w14:paraId="705CB409" w14:textId="791720CD" w:rsidR="00F63FFB" w:rsidRPr="00F63FFB" w:rsidRDefault="00F63FFB" w:rsidP="00F63FFB">
      <w:pPr>
        <w:pStyle w:val="afb"/>
      </w:pPr>
      <w:r w:rsidRPr="00B941CB">
        <w:t>Рисунок</w:t>
      </w:r>
      <w:r w:rsidR="00B941CB" w:rsidRPr="00B941CB">
        <w:t xml:space="preserve"> 1.29</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840288">
        <w:t>27</w:t>
      </w:r>
      <w:r>
        <w:fldChar w:fldCharType="end"/>
      </w:r>
      <w:r w:rsidRPr="00F63FFB">
        <w:t>].</w:t>
      </w: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B941CB">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4CEA668A" w:rsidR="00A920F6" w:rsidRDefault="00A920F6" w:rsidP="006B7BF7">
      <w:r>
        <w:t>Также была выявлена слоистая структура сформировавшегося оксида в обеих регионах: облученном и не облученном (</w:t>
      </w:r>
      <w:r w:rsidRPr="00B941CB">
        <w:t>рисунок</w:t>
      </w:r>
      <w:r w:rsidR="00B941CB" w:rsidRPr="00B941CB">
        <w:t xml:space="preserve"> 1.30</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lastRenderedPageBreak/>
              <w:drawing>
                <wp:inline distT="0" distB="0" distL="0" distR="0" wp14:anchorId="089C7135" wp14:editId="5ADE5EB2">
                  <wp:extent cx="1873077" cy="1800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3077" cy="1800000"/>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4D97010A">
                  <wp:extent cx="1868936" cy="18000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8936" cy="1800000"/>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5C8395EA" w:rsidR="00A920F6" w:rsidRPr="00A920F6" w:rsidRDefault="00A920F6" w:rsidP="00A920F6">
            <w:pPr>
              <w:pStyle w:val="afb"/>
            </w:pPr>
            <w:r w:rsidRPr="00A920F6">
              <w:t>а – не облученная зона</w:t>
            </w:r>
          </w:p>
        </w:tc>
        <w:tc>
          <w:tcPr>
            <w:tcW w:w="4673" w:type="dxa"/>
          </w:tcPr>
          <w:p w14:paraId="08525CD4" w14:textId="2C16594F" w:rsidR="00A920F6" w:rsidRPr="00A920F6" w:rsidRDefault="00A920F6" w:rsidP="00A920F6">
            <w:pPr>
              <w:pStyle w:val="afb"/>
            </w:pPr>
            <w:r w:rsidRPr="00A920F6">
              <w:t>б – облученная зона</w:t>
            </w:r>
          </w:p>
        </w:tc>
      </w:tr>
    </w:tbl>
    <w:p w14:paraId="054D7D59" w14:textId="5BE7A2B5" w:rsidR="00A920F6" w:rsidRDefault="00A920F6" w:rsidP="00A920F6">
      <w:pPr>
        <w:pStyle w:val="afb"/>
      </w:pPr>
      <w:r w:rsidRPr="00B941CB">
        <w:t>Рисунок</w:t>
      </w:r>
      <w:r w:rsidR="00B941CB" w:rsidRPr="00B941CB">
        <w:t xml:space="preserve"> 1.31</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840288">
        <w:t>27</w:t>
      </w:r>
      <w:r>
        <w:fldChar w:fldCharType="end"/>
      </w:r>
      <w:r w:rsidRPr="00A920F6">
        <w:t>].</w:t>
      </w: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68FFBE22"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B941CB">
        <w:t>рисунке</w:t>
      </w:r>
      <w:r w:rsidR="00B941CB" w:rsidRPr="00B941CB">
        <w:t xml:space="preserve"> 1.32</w:t>
      </w:r>
      <w:r w:rsidR="002313BA">
        <w:t>.</w:t>
      </w:r>
    </w:p>
    <w:p w14:paraId="7104CC1F" w14:textId="3B07DD92" w:rsidR="002313BA" w:rsidRDefault="00137009" w:rsidP="002313BA">
      <w:pPr>
        <w:pStyle w:val="afb"/>
      </w:pPr>
      <w:r>
        <w:rPr>
          <w:noProof/>
        </w:rPr>
        <w:drawing>
          <wp:inline distT="0" distB="0" distL="0" distR="0" wp14:anchorId="0BEFBC9F" wp14:editId="21456D2E">
            <wp:extent cx="2502476" cy="2520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2476" cy="2520000"/>
                    </a:xfrm>
                    <a:prstGeom prst="rect">
                      <a:avLst/>
                    </a:prstGeom>
                    <a:noFill/>
                    <a:ln>
                      <a:noFill/>
                    </a:ln>
                  </pic:spPr>
                </pic:pic>
              </a:graphicData>
            </a:graphic>
          </wp:inline>
        </w:drawing>
      </w:r>
    </w:p>
    <w:p w14:paraId="2CB43C0B" w14:textId="2436A900" w:rsidR="002313BA" w:rsidRPr="002313BA" w:rsidRDefault="002313BA" w:rsidP="002313BA">
      <w:pPr>
        <w:pStyle w:val="afb"/>
      </w:pPr>
      <w:r>
        <w:t>Рисунок</w:t>
      </w:r>
      <w:r w:rsidR="00B941CB" w:rsidRPr="00B941CB">
        <w:t xml:space="preserve"> 1.32</w:t>
      </w:r>
      <w:r>
        <w:t xml:space="preserve">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840288">
        <w:t>27</w:t>
      </w:r>
      <w:r>
        <w:fldChar w:fldCharType="end"/>
      </w:r>
      <w:r w:rsidRPr="002313BA">
        <w:t>].</w:t>
      </w: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w:t>
      </w:r>
      <w:r w:rsidRPr="00772B45">
        <w:lastRenderedPageBreak/>
        <w:t>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74ED71A4" w14:textId="77777777" w:rsidR="0017005F" w:rsidRDefault="0017005F" w:rsidP="0017005F">
      <w:pPr>
        <w:pStyle w:val="2"/>
      </w:pPr>
      <w:bookmarkStart w:id="37" w:name="_Toc514780526"/>
      <w:bookmarkStart w:id="38" w:name="_Toc516916801"/>
      <w:r>
        <w:t>Постановка задачи.</w:t>
      </w:r>
      <w:bookmarkEnd w:id="37"/>
      <w:bookmarkEnd w:id="38"/>
    </w:p>
    <w:p w14:paraId="542D9949" w14:textId="77777777" w:rsidR="0017005F" w:rsidRDefault="0017005F" w:rsidP="0017005F">
      <w:pPr>
        <w:ind w:firstLine="708"/>
      </w:pPr>
      <w:r>
        <w:t>Теперь, поставлена задача: «Как свинец взаимодействует с хромистой сталью под облучением?». Такую задачу следует разбить на подзадачи:</w:t>
      </w:r>
    </w:p>
    <w:p w14:paraId="745E7755" w14:textId="0F6A1F54" w:rsidR="0017005F" w:rsidRDefault="0017005F" w:rsidP="0017005F">
      <w:pPr>
        <w:pStyle w:val="a3"/>
        <w:numPr>
          <w:ilvl w:val="0"/>
          <w:numId w:val="19"/>
        </w:numPr>
      </w:pPr>
      <w:r>
        <w:t>Расчет энергетически выгодных состояний и положений при подлете молекулы кислорода к поверхности чистого железа и дальнейшем ее движении по решетке</w:t>
      </w:r>
      <w:r w:rsidR="00B941CB" w:rsidRPr="00B941CB">
        <w:t>;</w:t>
      </w:r>
    </w:p>
    <w:p w14:paraId="6714F4B5" w14:textId="4A453609" w:rsidR="0017005F" w:rsidRDefault="0017005F" w:rsidP="0017005F">
      <w:pPr>
        <w:pStyle w:val="a3"/>
        <w:numPr>
          <w:ilvl w:val="1"/>
          <w:numId w:val="19"/>
        </w:numPr>
      </w:pPr>
      <w:r>
        <w:t>Адсорбция молекулы кислорода на поверхности чистого железа. Её диссоциация</w:t>
      </w:r>
      <w:r w:rsidR="00B941CB" w:rsidRPr="00B941CB">
        <w:t>;</w:t>
      </w:r>
    </w:p>
    <w:p w14:paraId="29FCB546" w14:textId="3E123011" w:rsidR="0017005F" w:rsidRDefault="0017005F" w:rsidP="0017005F">
      <w:pPr>
        <w:pStyle w:val="a3"/>
        <w:numPr>
          <w:ilvl w:val="1"/>
          <w:numId w:val="19"/>
        </w:numPr>
      </w:pPr>
      <w:r>
        <w:t>Движение атомарного кислорода по решетке железа</w:t>
      </w:r>
      <w:r w:rsidR="00B941CB" w:rsidRPr="00B941CB">
        <w:t>;</w:t>
      </w:r>
    </w:p>
    <w:p w14:paraId="5EC2F906" w14:textId="347B125D" w:rsidR="0017005F" w:rsidRDefault="0017005F" w:rsidP="0017005F">
      <w:pPr>
        <w:pStyle w:val="a3"/>
        <w:numPr>
          <w:ilvl w:val="0"/>
          <w:numId w:val="19"/>
        </w:numPr>
      </w:pPr>
      <w:r>
        <w:t>Моделирование эволюции роста оксидной пленки на поверхности стали</w:t>
      </w:r>
      <w:r w:rsidR="00B941CB" w:rsidRPr="00B941CB">
        <w:t>;</w:t>
      </w:r>
    </w:p>
    <w:p w14:paraId="78D836AA" w14:textId="6D19AD5D" w:rsidR="0017005F" w:rsidRDefault="0017005F" w:rsidP="0017005F">
      <w:pPr>
        <w:pStyle w:val="a3"/>
        <w:numPr>
          <w:ilvl w:val="1"/>
          <w:numId w:val="19"/>
        </w:numPr>
      </w:pPr>
      <w:r>
        <w:t>Рост оксидной пленки на поверхности чистого железа</w:t>
      </w:r>
      <w:r w:rsidR="00B941CB" w:rsidRPr="00B941CB">
        <w:t>;</w:t>
      </w:r>
    </w:p>
    <w:p w14:paraId="19B60FA5" w14:textId="21550652" w:rsidR="0017005F" w:rsidRDefault="0017005F" w:rsidP="0017005F">
      <w:pPr>
        <w:pStyle w:val="a3"/>
        <w:numPr>
          <w:ilvl w:val="1"/>
          <w:numId w:val="19"/>
        </w:numPr>
      </w:pPr>
      <w:r>
        <w:t>Рост оксидной пленки на поверхности железо+12%хрома</w:t>
      </w:r>
      <w:r w:rsidR="00B941CB" w:rsidRPr="00B941CB">
        <w:t>;</w:t>
      </w:r>
    </w:p>
    <w:p w14:paraId="7882F864" w14:textId="13AC4418" w:rsidR="0017005F" w:rsidRDefault="0017005F" w:rsidP="0017005F">
      <w:pPr>
        <w:pStyle w:val="a3"/>
        <w:numPr>
          <w:ilvl w:val="1"/>
          <w:numId w:val="19"/>
        </w:numPr>
      </w:pPr>
      <w:r>
        <w:t>Рост оксидной пленки на поверхности железо+30%хрома</w:t>
      </w:r>
      <w:r w:rsidR="00B941CB" w:rsidRPr="00B941CB">
        <w:t>;</w:t>
      </w:r>
    </w:p>
    <w:p w14:paraId="53801128" w14:textId="39249FAC" w:rsidR="0017005F" w:rsidRDefault="0017005F" w:rsidP="0017005F">
      <w:pPr>
        <w:pStyle w:val="a3"/>
        <w:numPr>
          <w:ilvl w:val="1"/>
          <w:numId w:val="19"/>
        </w:numPr>
      </w:pPr>
      <w:r>
        <w:t>Рост оксидной пленки на поверхности железо</w:t>
      </w:r>
      <w:r w:rsidR="00D71684" w:rsidRPr="00D71684">
        <w:t xml:space="preserve"> </w:t>
      </w:r>
      <w:r>
        <w:t>+</w:t>
      </w:r>
      <w:r w:rsidR="00D71684" w:rsidRPr="00D71684">
        <w:t xml:space="preserve"> </w:t>
      </w:r>
      <w:r>
        <w:t>хром</w:t>
      </w:r>
      <w:r w:rsidR="00D71684" w:rsidRPr="00D71684">
        <w:t xml:space="preserve"> </w:t>
      </w:r>
      <w:r>
        <w:t>+</w:t>
      </w:r>
      <w:r w:rsidR="00D71684" w:rsidRPr="00D71684">
        <w:t xml:space="preserve"> </w:t>
      </w:r>
      <w:r>
        <w:t>алюминий</w:t>
      </w:r>
      <w:r w:rsidR="00B941CB" w:rsidRPr="00B941CB">
        <w:t>;</w:t>
      </w:r>
    </w:p>
    <w:p w14:paraId="731F1D0B" w14:textId="397E75EC" w:rsidR="0017005F" w:rsidRDefault="0017005F" w:rsidP="0017005F">
      <w:pPr>
        <w:pStyle w:val="a3"/>
        <w:numPr>
          <w:ilvl w:val="0"/>
          <w:numId w:val="19"/>
        </w:numPr>
      </w:pPr>
      <w:r>
        <w:t>Моделирование облучения высокоэнергетическими частицами</w:t>
      </w:r>
      <w:r w:rsidR="00B941CB" w:rsidRPr="00B941CB">
        <w:t>;</w:t>
      </w:r>
    </w:p>
    <w:p w14:paraId="0BAA3652" w14:textId="70648699" w:rsidR="0017005F" w:rsidRDefault="0017005F" w:rsidP="0017005F">
      <w:pPr>
        <w:pStyle w:val="a3"/>
        <w:numPr>
          <w:ilvl w:val="1"/>
          <w:numId w:val="19"/>
        </w:numPr>
      </w:pPr>
      <w:r>
        <w:t>Каскад в чистом железе</w:t>
      </w:r>
      <w:r w:rsidR="00B941CB" w:rsidRPr="00B941CB">
        <w:t>;</w:t>
      </w:r>
    </w:p>
    <w:p w14:paraId="1BF29D11" w14:textId="38280F0C" w:rsidR="0017005F" w:rsidRDefault="0017005F" w:rsidP="0017005F">
      <w:pPr>
        <w:pStyle w:val="a3"/>
        <w:numPr>
          <w:ilvl w:val="2"/>
          <w:numId w:val="19"/>
        </w:numPr>
      </w:pPr>
      <w:r>
        <w:t>Каскад в объеме чистого железа</w:t>
      </w:r>
      <w:r w:rsidR="00B941CB" w:rsidRPr="00B941CB">
        <w:t>;</w:t>
      </w:r>
    </w:p>
    <w:p w14:paraId="45804E45" w14:textId="750AC84B" w:rsidR="0017005F" w:rsidRDefault="0017005F" w:rsidP="0017005F">
      <w:pPr>
        <w:pStyle w:val="a3"/>
        <w:numPr>
          <w:ilvl w:val="2"/>
          <w:numId w:val="19"/>
        </w:numPr>
      </w:pPr>
      <w:r>
        <w:t>Каскад на поверхности чистого железа</w:t>
      </w:r>
      <w:r w:rsidR="00B941CB" w:rsidRPr="00B941CB">
        <w:t>;</w:t>
      </w:r>
    </w:p>
    <w:p w14:paraId="664796A3" w14:textId="2004F3EC" w:rsidR="0017005F" w:rsidRDefault="0017005F" w:rsidP="0017005F">
      <w:pPr>
        <w:pStyle w:val="a3"/>
        <w:numPr>
          <w:ilvl w:val="1"/>
          <w:numId w:val="19"/>
        </w:numPr>
      </w:pPr>
      <w:r>
        <w:t>Каскад в окисленном железе</w:t>
      </w:r>
      <w:r w:rsidR="00B941CB" w:rsidRPr="00B941CB">
        <w:t>;</w:t>
      </w:r>
    </w:p>
    <w:p w14:paraId="636AE8CB" w14:textId="386EA95D" w:rsidR="0017005F" w:rsidRPr="00532663" w:rsidRDefault="0017005F" w:rsidP="0017005F">
      <w:pPr>
        <w:pStyle w:val="a3"/>
        <w:numPr>
          <w:ilvl w:val="2"/>
          <w:numId w:val="19"/>
        </w:numPr>
        <w:spacing w:after="160"/>
      </w:pPr>
      <w:r w:rsidRPr="00532663">
        <w:t>Каскад в окисленном железе</w:t>
      </w:r>
      <w:r w:rsidR="00B941CB" w:rsidRPr="00B941CB">
        <w:t>;</w:t>
      </w:r>
    </w:p>
    <w:p w14:paraId="17719E12" w14:textId="0709FA0B" w:rsidR="0017005F" w:rsidRPr="00532663" w:rsidRDefault="0017005F" w:rsidP="0017005F">
      <w:pPr>
        <w:pStyle w:val="a3"/>
        <w:numPr>
          <w:ilvl w:val="2"/>
          <w:numId w:val="19"/>
        </w:numPr>
        <w:spacing w:after="160"/>
      </w:pPr>
      <w:r w:rsidRPr="00532663">
        <w:t>Каскад в окисленном железе+12%хром</w:t>
      </w:r>
      <w:r w:rsidR="00B941CB" w:rsidRPr="00B941CB">
        <w:t>;</w:t>
      </w:r>
    </w:p>
    <w:p w14:paraId="7CC9E8B5" w14:textId="7851F0E3" w:rsidR="0017005F" w:rsidRPr="00532663" w:rsidRDefault="0017005F" w:rsidP="0017005F">
      <w:pPr>
        <w:pStyle w:val="a3"/>
        <w:numPr>
          <w:ilvl w:val="2"/>
          <w:numId w:val="19"/>
        </w:numPr>
        <w:spacing w:after="160"/>
      </w:pPr>
      <w:r w:rsidRPr="00532663">
        <w:t>Каскад в окисленном железе+30%хром</w:t>
      </w:r>
      <w:r w:rsidR="00B941CB" w:rsidRPr="00B941CB">
        <w:t>;</w:t>
      </w:r>
    </w:p>
    <w:p w14:paraId="3433D2C6" w14:textId="5C76C39C" w:rsidR="00A663B7" w:rsidRDefault="0017005F" w:rsidP="00B84741">
      <w:pPr>
        <w:pStyle w:val="a3"/>
        <w:numPr>
          <w:ilvl w:val="2"/>
          <w:numId w:val="19"/>
        </w:numPr>
      </w:pPr>
      <w:r w:rsidRPr="00532663">
        <w:t>Каскад в окисленном железе</w:t>
      </w:r>
      <w:r w:rsidR="00D71684" w:rsidRPr="00D71684">
        <w:t xml:space="preserve"> </w:t>
      </w:r>
      <w:r w:rsidRPr="00532663">
        <w:t>+</w:t>
      </w:r>
      <w:r w:rsidR="00D71684" w:rsidRPr="00D71684">
        <w:t xml:space="preserve"> </w:t>
      </w:r>
      <w:r w:rsidRPr="00532663">
        <w:t>хром</w:t>
      </w:r>
      <w:r w:rsidR="00D71684" w:rsidRPr="00D71684">
        <w:t xml:space="preserve"> </w:t>
      </w:r>
      <w:r w:rsidRPr="00532663">
        <w:t>+</w:t>
      </w:r>
      <w:r w:rsidR="00D71684" w:rsidRPr="00D71684">
        <w:t xml:space="preserve"> </w:t>
      </w:r>
      <w:r w:rsidRPr="00532663">
        <w:t>алюминий</w:t>
      </w:r>
      <w:r w:rsidR="00001BA2" w:rsidRPr="00001BA2">
        <w:t>.</w:t>
      </w:r>
    </w:p>
    <w:p w14:paraId="4CAED1B9" w14:textId="77777777" w:rsidR="00532663" w:rsidRDefault="00532663" w:rsidP="00532663">
      <w:r>
        <w:br w:type="page"/>
      </w:r>
    </w:p>
    <w:p w14:paraId="69B080CB" w14:textId="0C8CA12D" w:rsidR="00532663" w:rsidRDefault="00532663" w:rsidP="00532663">
      <w:pPr>
        <w:pStyle w:val="1"/>
      </w:pPr>
      <w:bookmarkStart w:id="39" w:name="_Toc514780527"/>
      <w:bookmarkStart w:id="40" w:name="_Toc516916802"/>
      <w:r>
        <w:lastRenderedPageBreak/>
        <w:t>Мето</w:t>
      </w:r>
      <w:r w:rsidR="0017005F">
        <w:t>до</w:t>
      </w:r>
      <w:r>
        <w:t>логия исследований</w:t>
      </w:r>
      <w:bookmarkEnd w:id="39"/>
      <w:bookmarkEnd w:id="40"/>
    </w:p>
    <w:p w14:paraId="1C4461A5" w14:textId="77777777" w:rsidR="0017005F" w:rsidRDefault="0017005F" w:rsidP="0017005F">
      <w:pPr>
        <w:pStyle w:val="2"/>
      </w:pPr>
      <w:bookmarkStart w:id="41" w:name="_Toc514780528"/>
      <w:bookmarkStart w:id="42" w:name="_Toc516916803"/>
      <w:r>
        <w:t>Обоснование выбора компьютерного моделирования как основного метода исследования.</w:t>
      </w:r>
      <w:bookmarkEnd w:id="41"/>
      <w:bookmarkEnd w:id="42"/>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6B334514" w:rsidR="0017005F" w:rsidRDefault="0017005F" w:rsidP="0017005F">
      <w:pPr>
        <w:pStyle w:val="a3"/>
        <w:numPr>
          <w:ilvl w:val="0"/>
          <w:numId w:val="17"/>
        </w:numPr>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r w:rsidR="00001BA2" w:rsidRPr="00B941CB">
        <w:t>;</w:t>
      </w:r>
    </w:p>
    <w:p w14:paraId="7DA5EED2" w14:textId="4C266984" w:rsidR="0017005F" w:rsidRDefault="0017005F" w:rsidP="0017005F">
      <w:pPr>
        <w:pStyle w:val="a3"/>
        <w:numPr>
          <w:ilvl w:val="0"/>
          <w:numId w:val="17"/>
        </w:numPr>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r w:rsidR="00001BA2" w:rsidRPr="00B941CB">
        <w:t>;</w:t>
      </w:r>
    </w:p>
    <w:p w14:paraId="61C7ED5E" w14:textId="77777777" w:rsidR="0017005F" w:rsidRDefault="0017005F" w:rsidP="0017005F">
      <w:pPr>
        <w:pStyle w:val="a3"/>
        <w:numPr>
          <w:ilvl w:val="0"/>
          <w:numId w:val="17"/>
        </w:numPr>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1E2108FC" w:rsidR="0017005F" w:rsidRDefault="0017005F" w:rsidP="0017005F">
      <w:pPr>
        <w:pStyle w:val="a3"/>
        <w:numPr>
          <w:ilvl w:val="0"/>
          <w:numId w:val="18"/>
        </w:numPr>
      </w:pPr>
      <w:r>
        <w:t>Возможность контроля всех параметров системы</w:t>
      </w:r>
      <w:r w:rsidR="00001BA2" w:rsidRPr="00B941CB">
        <w:t>;</w:t>
      </w:r>
    </w:p>
    <w:p w14:paraId="0BD42355" w14:textId="00A44FA9" w:rsidR="0017005F" w:rsidRDefault="0017005F" w:rsidP="0017005F">
      <w:pPr>
        <w:pStyle w:val="a3"/>
        <w:numPr>
          <w:ilvl w:val="0"/>
          <w:numId w:val="18"/>
        </w:numPr>
      </w:pPr>
      <w:r>
        <w:t>Возможность наблюдения начальных стадий окисления</w:t>
      </w:r>
      <w:r w:rsidR="00001BA2" w:rsidRPr="00B941CB">
        <w:t>;</w:t>
      </w:r>
    </w:p>
    <w:p w14:paraId="77ABFE36" w14:textId="4C8B01E2" w:rsidR="0017005F" w:rsidRDefault="0017005F" w:rsidP="0017005F">
      <w:pPr>
        <w:pStyle w:val="a3"/>
        <w:numPr>
          <w:ilvl w:val="0"/>
          <w:numId w:val="18"/>
        </w:numPr>
      </w:pPr>
      <w:r>
        <w:t>Дешевизна исследований.</w:t>
      </w:r>
    </w:p>
    <w:p w14:paraId="3349DCBD" w14:textId="194B453D" w:rsidR="00532663" w:rsidRDefault="00532663" w:rsidP="00532663">
      <w:pPr>
        <w:pStyle w:val="2"/>
      </w:pPr>
      <w:bookmarkStart w:id="43" w:name="_Toc514780529"/>
      <w:bookmarkStart w:id="44" w:name="_Toc516916804"/>
      <w:r>
        <w:t>Компьютерное моделирование.</w:t>
      </w:r>
      <w:bookmarkEnd w:id="43"/>
      <w:bookmarkEnd w:id="44"/>
    </w:p>
    <w:p w14:paraId="33A61534" w14:textId="77777777" w:rsidR="00174B21" w:rsidRPr="009A5A63" w:rsidRDefault="00174B21" w:rsidP="00174B21">
      <w:r w:rsidRPr="009A5A63">
        <w:t xml:space="preserve">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w:t>
      </w:r>
      <w:r w:rsidRPr="009A5A63">
        <w:lastRenderedPageBreak/>
        <w:t>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5DD86A71" w:rsidR="00D61855" w:rsidRPr="009A5A63" w:rsidRDefault="00D61855" w:rsidP="00D61855">
      <w:pPr>
        <w:pStyle w:val="a3"/>
        <w:numPr>
          <w:ilvl w:val="0"/>
          <w:numId w:val="21"/>
        </w:numPr>
      </w:pPr>
      <w:r w:rsidRPr="009A5A63">
        <w:t>Ab initio методы</w:t>
      </w:r>
      <w:r w:rsidR="00001BA2" w:rsidRPr="00B941CB">
        <w:t>;</w:t>
      </w:r>
    </w:p>
    <w:p w14:paraId="3BF1ED2E" w14:textId="5278554E" w:rsidR="00D61855" w:rsidRPr="009A5A63" w:rsidRDefault="00D61855" w:rsidP="00D61855">
      <w:pPr>
        <w:pStyle w:val="a3"/>
        <w:numPr>
          <w:ilvl w:val="0"/>
          <w:numId w:val="21"/>
        </w:numPr>
      </w:pPr>
      <w:r w:rsidRPr="009A5A63">
        <w:t>Ab initio методы, использующие приближения</w:t>
      </w:r>
      <w:r w:rsidR="00001BA2" w:rsidRPr="00B941CB">
        <w:t>;</w:t>
      </w:r>
    </w:p>
    <w:p w14:paraId="4B24CAF6" w14:textId="6D6D6C85" w:rsidR="00D61855" w:rsidRPr="009A5A63" w:rsidRDefault="00D61855" w:rsidP="00D61855">
      <w:pPr>
        <w:pStyle w:val="a3"/>
        <w:numPr>
          <w:ilvl w:val="0"/>
          <w:numId w:val="21"/>
        </w:numPr>
      </w:pPr>
      <w:r w:rsidRPr="009A5A63">
        <w:t>Методы использующие полуэмпирические потенциалы</w:t>
      </w:r>
      <w:r w:rsidR="00001BA2" w:rsidRPr="00B941CB">
        <w:t>;</w:t>
      </w:r>
    </w:p>
    <w:p w14:paraId="5D8B239F" w14:textId="19E92CB2" w:rsidR="00D61855" w:rsidRPr="009A5A63" w:rsidRDefault="00D61855" w:rsidP="00D61855">
      <w:pPr>
        <w:pStyle w:val="a3"/>
        <w:numPr>
          <w:ilvl w:val="0"/>
          <w:numId w:val="21"/>
        </w:numPr>
      </w:pPr>
      <w:r w:rsidRPr="009A5A63">
        <w:t>Метод Монте-Карло</w:t>
      </w:r>
      <w:r w:rsidR="00001BA2" w:rsidRPr="00B941CB">
        <w:t>;</w:t>
      </w:r>
    </w:p>
    <w:p w14:paraId="316DF74A" w14:textId="21645E3D" w:rsidR="001D4773" w:rsidRDefault="00D61855" w:rsidP="0017005F">
      <w:pPr>
        <w:pStyle w:val="a3"/>
        <w:numPr>
          <w:ilvl w:val="0"/>
          <w:numId w:val="21"/>
        </w:numPr>
      </w:pPr>
      <w:r w:rsidRPr="009A5A63">
        <w:t>Методы конечных элементов</w:t>
      </w:r>
      <w:r w:rsidR="00001BA2">
        <w:rPr>
          <w:lang w:val="en-US"/>
        </w:rPr>
        <w:t>.</w:t>
      </w:r>
    </w:p>
    <w:p w14:paraId="62B4ADD1" w14:textId="77777777" w:rsidR="001D4773" w:rsidRDefault="001D4773" w:rsidP="001D4773">
      <w:pPr>
        <w:pStyle w:val="2"/>
      </w:pPr>
      <w:bookmarkStart w:id="45" w:name="_Toc514780530"/>
      <w:bookmarkStart w:id="46" w:name="_Toc516916805"/>
      <w:r>
        <w:t>Периодические граничные условия</w:t>
      </w:r>
      <w:bookmarkEnd w:id="45"/>
      <w:bookmarkEnd w:id="46"/>
    </w:p>
    <w:p w14:paraId="487D2642" w14:textId="3FFFC199"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001BA2">
        <w:t>(рисунок</w:t>
      </w:r>
      <w:r w:rsidR="00001BA2" w:rsidRPr="00001BA2">
        <w:t xml:space="preserve"> 2.1</w:t>
      </w:r>
      <w:r w:rsidRPr="00001BA2">
        <w:t>)</w:t>
      </w:r>
      <w:r>
        <w:t xml:space="preserve">. </w:t>
      </w:r>
    </w:p>
    <w:p w14:paraId="04318B12" w14:textId="77777777" w:rsidR="001D4773" w:rsidRDefault="001D4773" w:rsidP="003A66EB">
      <w:pPr>
        <w:pStyle w:val="afb"/>
      </w:pPr>
      <w:r>
        <w:rPr>
          <w:noProof/>
        </w:rPr>
        <w:drawing>
          <wp:inline distT="0" distB="0" distL="0" distR="0" wp14:anchorId="40F9B36F" wp14:editId="48B3A9C7">
            <wp:extent cx="1833411" cy="180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411" cy="1800000"/>
                    </a:xfrm>
                    <a:prstGeom prst="rect">
                      <a:avLst/>
                    </a:prstGeom>
                  </pic:spPr>
                </pic:pic>
              </a:graphicData>
            </a:graphic>
          </wp:inline>
        </w:drawing>
      </w:r>
    </w:p>
    <w:p w14:paraId="7BB0E3E3" w14:textId="4248A67A" w:rsidR="001D4773" w:rsidRPr="00FD6493" w:rsidRDefault="001D4773" w:rsidP="001D4773">
      <w:pPr>
        <w:pStyle w:val="afb"/>
      </w:pPr>
      <w:r w:rsidRPr="00001BA2">
        <w:t>Рисунок</w:t>
      </w:r>
      <w:r w:rsidR="00001BA2" w:rsidRPr="00001BA2">
        <w:t xml:space="preserve"> 2.1</w:t>
      </w:r>
      <w:r w:rsidRPr="00001BA2">
        <w:t xml:space="preserve"> –</w:t>
      </w:r>
      <w:r>
        <w:t xml:space="preserve"> Графическое изображение граничных условий для двумерного случая (красным выделена расчетная ячейка)</w:t>
      </w:r>
    </w:p>
    <w:p w14:paraId="4C237E10" w14:textId="51B2D2F6" w:rsidR="001D4773" w:rsidRPr="009A5A63" w:rsidRDefault="00001BA2" w:rsidP="001D4773">
      <w:pPr>
        <w:ind w:firstLine="0"/>
      </w:pPr>
      <w:r>
        <w:t>В трехмерном пространстве – двадцать шесть (если все границы периодические).</w:t>
      </w:r>
    </w:p>
    <w:p w14:paraId="08A81CBC" w14:textId="77777777" w:rsidR="00D61855" w:rsidRDefault="00D61855" w:rsidP="008E3FD4">
      <w:pPr>
        <w:pStyle w:val="2"/>
      </w:pPr>
      <w:bookmarkStart w:id="47" w:name="_Toc514780531"/>
      <w:bookmarkStart w:id="48" w:name="_Toc516916806"/>
      <w:r>
        <w:lastRenderedPageBreak/>
        <w:t>Молекулярная статика.</w:t>
      </w:r>
      <w:bookmarkEnd w:id="47"/>
      <w:bookmarkEnd w:id="48"/>
    </w:p>
    <w:p w14:paraId="34630182" w14:textId="77777777" w:rsidR="00A96D00" w:rsidRPr="00A96D00" w:rsidRDefault="00A96D00" w:rsidP="008E3FD4">
      <w:pPr>
        <w:pStyle w:val="3"/>
      </w:pPr>
      <w:bookmarkStart w:id="49" w:name="_Toc514780532"/>
      <w:bookmarkStart w:id="50" w:name="_Toc516916807"/>
      <w:r>
        <w:t>Основы метода.</w:t>
      </w:r>
      <w:bookmarkEnd w:id="49"/>
      <w:bookmarkEnd w:id="50"/>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772A0207"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которая однозначно зависит от некоторого числа 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6A0638" w:rsidP="00BC4EBA">
            <w:pPr>
              <w:rPr>
                <w:sz w:val="24"/>
              </w:rPr>
            </w:pPr>
            <m:oMathPara>
              <m:oMath>
                <m:f>
                  <m:fPr>
                    <m:ctrlPr>
                      <w:rPr>
                        <w:rFonts w:ascii="Cambria Math" w:hAnsi="Cambria Math"/>
                        <w:i/>
                        <w:sz w:val="24"/>
                      </w:rPr>
                    </m:ctrlPr>
                  </m:fPr>
                  <m:num>
                    <m:r>
                      <w:rPr>
                        <w:rFonts w:ascii="Cambria Math" w:hAnsi="Cambria Math"/>
                        <w:sz w:val="24"/>
                      </w:rPr>
                      <m:t>∂</m:t>
                    </m:r>
                    <m:r>
                      <w:rPr>
                        <w:rFonts w:ascii="Cambria Math" w:hAnsi="Cambria Math"/>
                        <w:sz w:val="24"/>
                        <w:lang w:val="en-US"/>
                      </w:rPr>
                      <m:t>U</m:t>
                    </m:r>
                  </m:num>
                  <m:den>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r>
                  <w:rPr>
                    <w:rFonts w:ascii="Cambria Math" w:hAnsi="Cambria Math"/>
                    <w:sz w:val="24"/>
                  </w:rPr>
                  <m:t>=0</m:t>
                </m:r>
              </m:oMath>
            </m:oMathPara>
          </w:p>
        </w:tc>
        <w:tc>
          <w:tcPr>
            <w:tcW w:w="3115" w:type="dxa"/>
          </w:tcPr>
          <w:p w14:paraId="27C622AD" w14:textId="72D5DB2E" w:rsidR="00BC4EBA" w:rsidRPr="00BC4EBA" w:rsidRDefault="00BC4EBA" w:rsidP="00BC4EBA">
            <w:pPr>
              <w:ind w:firstLine="0"/>
              <w:jc w:val="right"/>
              <w:rPr>
                <w:lang w:val="en-US"/>
              </w:rPr>
            </w:pPr>
            <w:r w:rsidRPr="00001BA2">
              <w:rPr>
                <w:lang w:val="en-US"/>
              </w:rPr>
              <w:t>(</w:t>
            </w:r>
            <w:r w:rsidR="00001BA2" w:rsidRPr="00001BA2">
              <w:rPr>
                <w:lang w:val="en-US"/>
              </w:rPr>
              <w:t>2.1</w:t>
            </w:r>
            <w:r w:rsidRPr="00001BA2">
              <w:rPr>
                <w:lang w:val="en-US"/>
              </w:rPr>
              <w:t>)</w:t>
            </w:r>
          </w:p>
        </w:tc>
      </w:tr>
    </w:tbl>
    <w:p w14:paraId="219CB417" w14:textId="77777777" w:rsidR="00BC4EBA" w:rsidRPr="00827D54" w:rsidRDefault="00BC4EBA" w:rsidP="00BC4EBA">
      <w:pPr>
        <w:ind w:firstLine="0"/>
      </w:pPr>
    </w:p>
    <w:p w14:paraId="4AD8F929" w14:textId="50D7E79F"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001BA2">
        <w:t>рисунке</w:t>
      </w:r>
      <w:r w:rsidR="00001BA2" w:rsidRPr="00001BA2">
        <w:t xml:space="preserve"> 2.2</w:t>
      </w:r>
      <w:r w:rsidR="00FB64B3">
        <w:t>,</w:t>
      </w:r>
      <w:r w:rsidRPr="00827D54">
        <w:t xml:space="preserve"> проводится до тех пор, пока не будет достигнуто минимально возможное значение функции.</w:t>
      </w:r>
    </w:p>
    <w:p w14:paraId="00DB87F8" w14:textId="77777777" w:rsidR="00FB64B3" w:rsidRDefault="003F1228" w:rsidP="00FB64B3">
      <w:pPr>
        <w:pStyle w:val="afb"/>
      </w:pPr>
      <w:r>
        <w:rPr>
          <w:noProof/>
        </w:rPr>
        <w:lastRenderedPageBreak/>
        <w:drawing>
          <wp:inline distT="0" distB="0" distL="0" distR="0" wp14:anchorId="3ED8DA44" wp14:editId="60E61566">
            <wp:extent cx="3273052" cy="216000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3052" cy="2160000"/>
                    </a:xfrm>
                    <a:prstGeom prst="rect">
                      <a:avLst/>
                    </a:prstGeom>
                    <a:noFill/>
                  </pic:spPr>
                </pic:pic>
              </a:graphicData>
            </a:graphic>
          </wp:inline>
        </w:drawing>
      </w:r>
    </w:p>
    <w:p w14:paraId="00FBE20E" w14:textId="4E32D927" w:rsidR="00FB64B3" w:rsidRDefault="00FB64B3" w:rsidP="00FB64B3">
      <w:pPr>
        <w:pStyle w:val="afb"/>
      </w:pPr>
      <w:r w:rsidRPr="00001BA2">
        <w:t>Рисунок</w:t>
      </w:r>
      <w:r w:rsidR="00001BA2" w:rsidRPr="00001BA2">
        <w:t xml:space="preserve"> 2.2</w:t>
      </w:r>
      <w:r>
        <w:t xml:space="preserve"> – Итерационная процедура нахождения минимума энергии.</w:t>
      </w: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0E23EA5F" w:rsidR="003F1228" w:rsidRPr="003F1228" w:rsidRDefault="003F1228" w:rsidP="003F1228">
      <w:pPr>
        <w:pStyle w:val="a3"/>
        <w:numPr>
          <w:ilvl w:val="0"/>
          <w:numId w:val="30"/>
        </w:numPr>
      </w:pPr>
      <w:r>
        <w:t>И</w:t>
      </w:r>
      <w:r w:rsidRPr="003F1228">
        <w:t>спользую</w:t>
      </w:r>
      <w:r>
        <w:t>щие</w:t>
      </w:r>
      <w:r w:rsidRPr="003F1228">
        <w:t xml:space="preserve"> производные энергии по координатам</w:t>
      </w:r>
      <w:r w:rsidR="008C30FE">
        <w:t>;</w:t>
      </w:r>
    </w:p>
    <w:p w14:paraId="2EEE30CC" w14:textId="77777777" w:rsidR="003F1228" w:rsidRPr="003F1228" w:rsidRDefault="003F1228" w:rsidP="003F1228">
      <w:pPr>
        <w:pStyle w:val="a3"/>
        <w:numPr>
          <w:ilvl w:val="0"/>
          <w:numId w:val="30"/>
        </w:numPr>
      </w:pPr>
      <w:r>
        <w:t>Не использующие производные.</w:t>
      </w:r>
    </w:p>
    <w:p w14:paraId="02D2CEB1" w14:textId="77777777" w:rsidR="003F1228" w:rsidRPr="003F1228" w:rsidRDefault="003F1228" w:rsidP="003F1228">
      <w:r w:rsidRPr="003F1228">
        <w:t>Методы использующие производные делятся на:</w:t>
      </w:r>
    </w:p>
    <w:p w14:paraId="6C5001D6" w14:textId="2E3784DD" w:rsidR="003F1228" w:rsidRDefault="003F1228" w:rsidP="003F1228">
      <w:pPr>
        <w:pStyle w:val="a3"/>
        <w:numPr>
          <w:ilvl w:val="0"/>
          <w:numId w:val="31"/>
        </w:numPr>
      </w:pPr>
      <w:r>
        <w:t>И</w:t>
      </w:r>
      <w:r w:rsidRPr="003F1228">
        <w:t>спользую</w:t>
      </w:r>
      <w:r>
        <w:t>щие первые</w:t>
      </w:r>
      <w:r w:rsidRPr="003F1228">
        <w:t xml:space="preserve"> производные</w:t>
      </w:r>
      <w:r w:rsidR="008C30FE">
        <w:t>;</w:t>
      </w:r>
    </w:p>
    <w:p w14:paraId="54636F05" w14:textId="77777777" w:rsidR="003F1228" w:rsidRPr="003F1228" w:rsidRDefault="003F1228" w:rsidP="003F1228">
      <w:pPr>
        <w:pStyle w:val="a3"/>
        <w:numPr>
          <w:ilvl w:val="0"/>
          <w:numId w:val="31"/>
        </w:numPr>
      </w:pPr>
      <w:r w:rsidRPr="003F1228">
        <w:t xml:space="preserve"> </w:t>
      </w: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4FB97FF1" w:rsidR="003F1228" w:rsidRDefault="003F1228" w:rsidP="003F1228">
      <w:pPr>
        <w:pStyle w:val="a3"/>
        <w:numPr>
          <w:ilvl w:val="0"/>
          <w:numId w:val="32"/>
        </w:numPr>
      </w:pPr>
      <w:r>
        <w:t>Методы поиска</w:t>
      </w:r>
      <w:r w:rsidR="008C30FE">
        <w:t>;</w:t>
      </w:r>
    </w:p>
    <w:p w14:paraId="24452CDB" w14:textId="1A6E282E" w:rsidR="003F1228" w:rsidRDefault="003F1228" w:rsidP="007635B3">
      <w:pPr>
        <w:pStyle w:val="a3"/>
        <w:numPr>
          <w:ilvl w:val="0"/>
          <w:numId w:val="32"/>
        </w:numPr>
      </w:pPr>
      <w:r>
        <w:t>Градиентные методы</w:t>
      </w:r>
      <w:r w:rsidR="008C30FE">
        <w:t>;</w:t>
      </w:r>
    </w:p>
    <w:p w14:paraId="0CD6962B" w14:textId="0F082835" w:rsidR="00AC6928" w:rsidRDefault="00AC6928" w:rsidP="008E3FD4">
      <w:pPr>
        <w:pStyle w:val="a3"/>
        <w:numPr>
          <w:ilvl w:val="0"/>
          <w:numId w:val="32"/>
        </w:numPr>
      </w:pPr>
      <w:r>
        <w:t>Метод Ньютона</w:t>
      </w:r>
      <w:r w:rsidR="008C30FE">
        <w:t>.</w:t>
      </w:r>
    </w:p>
    <w:p w14:paraId="1F4BA379" w14:textId="77777777" w:rsidR="00B33D63" w:rsidRDefault="00B33D63" w:rsidP="008E3FD4">
      <w:pPr>
        <w:pStyle w:val="3"/>
      </w:pPr>
      <w:bookmarkStart w:id="51" w:name="_Toc514780533"/>
      <w:bookmarkStart w:id="52" w:name="_Toc516916808"/>
      <w:r>
        <w:t>Метод</w:t>
      </w:r>
      <w:r w:rsidR="008D3F56">
        <w:t>ы</w:t>
      </w:r>
      <w:r>
        <w:t xml:space="preserve"> поиска</w:t>
      </w:r>
      <w:bookmarkEnd w:id="51"/>
      <w:bookmarkEnd w:id="52"/>
    </w:p>
    <w:p w14:paraId="541AE96D" w14:textId="7B503977" w:rsidR="00BD5C59" w:rsidRPr="008C30FE" w:rsidRDefault="008D3F56" w:rsidP="00A959DF">
      <w:r w:rsidRPr="00A959DF">
        <w:t xml:space="preserve">Метод поиска </w:t>
      </w:r>
      <w:r w:rsidR="00D078D0" w:rsidRPr="00A959DF">
        <w:t>–</w:t>
      </w:r>
      <w:r w:rsidRPr="00A959DF">
        <w:t xml:space="preserve"> </w:t>
      </w:r>
      <w:r w:rsidR="00D078D0" w:rsidRPr="00A959DF">
        <w:t xml:space="preserve">один из простейших методов нахождения нуля функции. </w:t>
      </w:r>
      <w:r w:rsidR="00A959DF">
        <w:t xml:space="preserve">В данном методе не рассчитываются производные функции. Следствием этого </w:t>
      </w:r>
      <w:r w:rsidR="00A959DF" w:rsidRPr="00A959DF">
        <w:t>его можно использовать для функций, которые не являются непрерывными или дифференцируемыми.</w:t>
      </w:r>
      <w:r w:rsidR="00A959DF">
        <w:t xml:space="preserve"> Хорошим примером метода поиска может служить метод Х</w:t>
      </w:r>
      <w:r w:rsidR="00BD5C59">
        <w:t>ука-</w:t>
      </w:r>
      <w:r w:rsidR="00A959DF">
        <w:t>Д</w:t>
      </w:r>
      <w:r w:rsidR="00BD5C59">
        <w:t>живса</w:t>
      </w:r>
      <w:r w:rsidR="00A959DF">
        <w:t xml:space="preserve">. </w:t>
      </w:r>
      <w:r w:rsidR="00A959DF" w:rsidRPr="00A959DF">
        <w:t xml:space="preserve">На начальном этапе задаётся стартовая точка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oMath>
      <w:r w:rsidR="00A959DF" w:rsidRPr="00A959DF">
        <w:t xml:space="preserve"> и шаги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h</m:t>
            </m:r>
            <m:ctrlPr>
              <w:rPr>
                <w:rFonts w:ascii="Cambria Math" w:hAnsi="Cambria Math"/>
                <w:i/>
              </w:rPr>
            </m:ctrlPr>
          </m:e>
          <m:sub>
            <m:r>
              <m:rPr>
                <m:sty m:val="p"/>
              </m:rPr>
              <w:rPr>
                <w:rFonts w:ascii="Cambria Math" w:hAnsi="Cambria Math"/>
              </w:rPr>
              <m:t>2</m:t>
            </m:r>
          </m:sub>
        </m:sSub>
      </m:oMath>
      <w:r w:rsidR="00A959DF" w:rsidRPr="00A959DF">
        <w:t xml:space="preserve"> по </w:t>
      </w:r>
      <w:r w:rsidR="00A959DF" w:rsidRPr="00A959DF">
        <w:lastRenderedPageBreak/>
        <w:t>координатам.</w:t>
      </w:r>
      <w:r w:rsidR="008C30FE">
        <w:t xml:space="preserve"> Вычисляя значения функции в точках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oMath>
      <w:r w:rsidR="008C30FE" w:rsidRPr="008C30FE">
        <w:t xml:space="preserve"> переходим в точку с наименьшим значением функции. </w:t>
      </w:r>
      <w:r w:rsidR="008C30FE">
        <w:t>Последовательным расчетом всех значений функции, алгоритм приходит к минимуму.</w:t>
      </w:r>
    </w:p>
    <w:p w14:paraId="4747A613" w14:textId="77777777" w:rsidR="00B33D63" w:rsidRDefault="00B33D63" w:rsidP="008E3FD4">
      <w:pPr>
        <w:pStyle w:val="3"/>
      </w:pPr>
      <w:bookmarkStart w:id="53" w:name="_Toc514780534"/>
      <w:bookmarkStart w:id="54" w:name="_Toc516916809"/>
      <w:r>
        <w:t>Градиентный метод</w:t>
      </w:r>
      <w:bookmarkEnd w:id="53"/>
      <w:bookmarkEnd w:id="54"/>
    </w:p>
    <w:p w14:paraId="22BAFA86" w14:textId="35DD8560" w:rsidR="00B33D63" w:rsidRDefault="00483703" w:rsidP="00BE1382">
      <w:pPr>
        <w:ind w:firstLine="0"/>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840288">
        <w:t>29</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6A0638"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4168EF5B" w:rsidR="00201BA7" w:rsidRPr="00201BA7" w:rsidRDefault="00201BA7" w:rsidP="00201BA7">
            <w:pPr>
              <w:ind w:firstLine="0"/>
              <w:jc w:val="right"/>
              <w:rPr>
                <w:lang w:val="en-US"/>
              </w:rPr>
            </w:pPr>
            <w:r w:rsidRPr="008C30FE">
              <w:rPr>
                <w:lang w:val="en-US"/>
              </w:rPr>
              <w:t>(</w:t>
            </w:r>
            <w:r w:rsidR="008C30FE" w:rsidRPr="008C30FE">
              <w:t>2.2</w:t>
            </w:r>
            <w:r w:rsidRPr="008C30FE">
              <w:rPr>
                <w:lang w:val="en-US"/>
              </w:rPr>
              <w:t>)</w:t>
            </w:r>
          </w:p>
        </w:tc>
      </w:tr>
    </w:tbl>
    <w:p w14:paraId="7B904F72" w14:textId="77777777"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201BA7">
      <w:pPr>
        <w:pStyle w:val="a3"/>
        <w:numPr>
          <w:ilvl w:val="0"/>
          <w:numId w:val="38"/>
        </w:numPr>
      </w:pPr>
      <w:r>
        <w:t>Постоянной, в этом случае метод может расходиться;</w:t>
      </w:r>
    </w:p>
    <w:p w14:paraId="6CAE7D1C" w14:textId="77777777" w:rsidR="00201BA7" w:rsidRDefault="00201BA7" w:rsidP="00201BA7">
      <w:pPr>
        <w:pStyle w:val="a3"/>
        <w:numPr>
          <w:ilvl w:val="0"/>
          <w:numId w:val="38"/>
        </w:numPr>
      </w:pPr>
      <w:r>
        <w:t>Дробным шагом, то есть длина шага в процессе спуска делится на некое число;</w:t>
      </w:r>
    </w:p>
    <w:p w14:paraId="7D029082" w14:textId="77777777" w:rsidR="00201BA7" w:rsidRDefault="00201BA7" w:rsidP="00201BA7">
      <w:pPr>
        <w:pStyle w:val="a3"/>
        <w:numPr>
          <w:ilvl w:val="0"/>
          <w:numId w:val="38"/>
        </w:numPr>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711989F2" w:rsidR="00BC3D92" w:rsidRDefault="00BC3D92" w:rsidP="00BC3D92">
      <w:r>
        <w:t xml:space="preserve">Иллюстрация работы алгоритма (в двумерном случае) показана на </w:t>
      </w:r>
      <w:r w:rsidRPr="008C30FE">
        <w:t>рисунке</w:t>
      </w:r>
      <w:r w:rsidR="008C30FE" w:rsidRPr="008C30FE">
        <w:t> 2.3</w:t>
      </w:r>
      <w:r>
        <w:t>.</w:t>
      </w:r>
    </w:p>
    <w:p w14:paraId="405A30EB" w14:textId="77777777" w:rsidR="00BC3D92" w:rsidRDefault="00BC3D92" w:rsidP="00BC3D92">
      <w:pPr>
        <w:pStyle w:val="afb"/>
      </w:pPr>
      <w:r>
        <w:rPr>
          <w:noProof/>
        </w:rPr>
        <w:drawing>
          <wp:inline distT="0" distB="0" distL="0" distR="0" wp14:anchorId="76A4417B" wp14:editId="3EA67959">
            <wp:extent cx="1642336" cy="180000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2336" cy="1800000"/>
                    </a:xfrm>
                    <a:prstGeom prst="rect">
                      <a:avLst/>
                    </a:prstGeom>
                    <a:noFill/>
                    <a:ln>
                      <a:noFill/>
                    </a:ln>
                  </pic:spPr>
                </pic:pic>
              </a:graphicData>
            </a:graphic>
          </wp:inline>
        </w:drawing>
      </w:r>
    </w:p>
    <w:p w14:paraId="5F138AB9" w14:textId="3491B4CB" w:rsidR="00BC3D92" w:rsidRDefault="00BC3D92" w:rsidP="00BC3D92">
      <w:pPr>
        <w:pStyle w:val="afb"/>
      </w:pPr>
      <w:r w:rsidRPr="008C30FE">
        <w:t>Рисунок</w:t>
      </w:r>
      <w:r w:rsidR="008C30FE" w:rsidRPr="008C30FE">
        <w:t xml:space="preserve"> 2.3</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0BBDD5DE" w14:textId="34E816B6" w:rsidR="00BC3D92" w:rsidRDefault="00BC3D92" w:rsidP="00BC3D92">
      <w:r>
        <w:t>Имеется одна очень важная проблема.</w:t>
      </w:r>
      <w:r w:rsidR="00832380">
        <w:t xml:space="preserve"> Необходимо учитывать, что в процессе поиска минимума система может попасть в локальный минимум и не факт, что этот минимум является глобальным</w:t>
      </w:r>
      <w:r>
        <w:t xml:space="preserve"> (</w:t>
      </w:r>
      <w:r w:rsidRPr="008C30FE">
        <w:t>рисунок</w:t>
      </w:r>
      <w:r w:rsidR="008C30FE" w:rsidRPr="008C30FE">
        <w:t xml:space="preserve"> 2.4</w:t>
      </w:r>
      <w:r>
        <w:t xml:space="preserve">). </w:t>
      </w:r>
      <w:r w:rsidR="00832380">
        <w:t>Поэтому, обычно требуются дополнительные исследования является найденный минимум локальным или глобальным</w:t>
      </w:r>
      <w:r>
        <w:t>.</w:t>
      </w:r>
    </w:p>
    <w:p w14:paraId="0CC26664" w14:textId="4A7991D2" w:rsidR="00BC3D92" w:rsidRDefault="00137009" w:rsidP="00BC3D92">
      <w:pPr>
        <w:pStyle w:val="afb"/>
      </w:pPr>
      <w:r>
        <w:rPr>
          <w:noProof/>
        </w:rPr>
        <w:lastRenderedPageBreak/>
        <w:drawing>
          <wp:inline distT="0" distB="0" distL="0" distR="0" wp14:anchorId="08F5631A" wp14:editId="44F490EA">
            <wp:extent cx="2244156" cy="18000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4156" cy="1800000"/>
                    </a:xfrm>
                    <a:prstGeom prst="rect">
                      <a:avLst/>
                    </a:prstGeom>
                    <a:noFill/>
                    <a:ln>
                      <a:noFill/>
                    </a:ln>
                  </pic:spPr>
                </pic:pic>
              </a:graphicData>
            </a:graphic>
          </wp:inline>
        </w:drawing>
      </w:r>
    </w:p>
    <w:p w14:paraId="18DEBB69" w14:textId="4C28BFB4" w:rsidR="00BC3D92" w:rsidRDefault="00BC3D92" w:rsidP="00BC3D92">
      <w:pPr>
        <w:pStyle w:val="afb"/>
      </w:pPr>
      <w:r w:rsidRPr="008C30FE">
        <w:t>Рисунок</w:t>
      </w:r>
      <w:r w:rsidR="008C30FE" w:rsidRPr="008C30FE">
        <w:t xml:space="preserve"> 2.4</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23D2B3C4" w14:textId="77777777" w:rsidR="00AC6928" w:rsidRDefault="00AC6928" w:rsidP="008E3FD4">
      <w:pPr>
        <w:pStyle w:val="3"/>
      </w:pPr>
      <w:bookmarkStart w:id="55" w:name="_Toc514780535"/>
      <w:bookmarkStart w:id="56" w:name="_Toc516916810"/>
      <w:r>
        <w:t>Метод Ньютона</w:t>
      </w:r>
      <w:bookmarkEnd w:id="55"/>
      <w:bookmarkEnd w:id="56"/>
    </w:p>
    <w:p w14:paraId="65473972" w14:textId="00C150D0"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702827">
        <w:t>рисунке</w:t>
      </w:r>
      <w:r w:rsidR="00702827" w:rsidRPr="00702827">
        <w:t xml:space="preserve"> 2.5</w:t>
      </w:r>
      <w:r>
        <w:t xml:space="preserve"> проиллюстрирована идея метода.</w:t>
      </w:r>
    </w:p>
    <w:p w14:paraId="7873C30C" w14:textId="77777777" w:rsidR="00AC6928" w:rsidRDefault="00AC6928" w:rsidP="00AC6928">
      <w:pPr>
        <w:pStyle w:val="afb"/>
      </w:pPr>
      <w:r>
        <w:rPr>
          <w:noProof/>
        </w:rPr>
        <w:drawing>
          <wp:inline distT="0" distB="0" distL="0" distR="0" wp14:anchorId="414AA067" wp14:editId="7DFA23C5">
            <wp:extent cx="2184466" cy="1800000"/>
            <wp:effectExtent l="0" t="0" r="6350" b="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4466" cy="1800000"/>
                    </a:xfrm>
                    <a:prstGeom prst="rect">
                      <a:avLst/>
                    </a:prstGeom>
                    <a:noFill/>
                    <a:ln>
                      <a:noFill/>
                    </a:ln>
                  </pic:spPr>
                </pic:pic>
              </a:graphicData>
            </a:graphic>
          </wp:inline>
        </w:drawing>
      </w:r>
    </w:p>
    <w:p w14:paraId="0C0E8E23" w14:textId="64D2FBE2" w:rsidR="00AC6928" w:rsidRPr="00BE1382" w:rsidRDefault="00AC6928" w:rsidP="00AC6928">
      <w:pPr>
        <w:pStyle w:val="afb"/>
      </w:pPr>
      <w:r w:rsidRPr="00702827">
        <w:t>Рисунок</w:t>
      </w:r>
      <w:r w:rsidR="00702827" w:rsidRPr="00702827">
        <w:t xml:space="preserve"> 2.5</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нуль которой необходимо найти, красным — касательная в точке очередного пр</w:t>
      </w:r>
      <w:proofErr w:type="spellStart"/>
      <w:r w:rsidRPr="00135851">
        <w:t>иближения</w:t>
      </w:r>
      <w:proofErr w:type="spellEnd"/>
      <w:r w:rsidRPr="00135851">
        <w:t xml:space="preserve">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256F820C" w14:textId="0FA91BF1"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840288">
        <w:t>28</w:t>
      </w:r>
      <w:r>
        <w:fldChar w:fldCharType="end"/>
      </w:r>
      <w:r w:rsidRPr="00483703">
        <w:t>]</w:t>
      </w:r>
      <w:r w:rsidRPr="00E573BF">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694"/>
        <w:gridCol w:w="3821"/>
      </w:tblGrid>
      <w:tr w:rsidR="00AC6928" w14:paraId="27493972" w14:textId="77777777" w:rsidTr="00702827">
        <w:tc>
          <w:tcPr>
            <w:tcW w:w="2830" w:type="dxa"/>
            <w:vAlign w:val="center"/>
          </w:tcPr>
          <w:p w14:paraId="41DCDC14" w14:textId="77777777" w:rsidR="00AC6928" w:rsidRDefault="00AC6928" w:rsidP="00702827">
            <w:pPr>
              <w:ind w:firstLine="0"/>
              <w:jc w:val="right"/>
              <w:rPr>
                <w:rFonts w:eastAsia="Times New Roman" w:cs="Times New Roman"/>
              </w:rPr>
            </w:pPr>
          </w:p>
        </w:tc>
        <w:tc>
          <w:tcPr>
            <w:tcW w:w="2694" w:type="dxa"/>
            <w:vAlign w:val="center"/>
          </w:tcPr>
          <w:p w14:paraId="50F3BD50" w14:textId="77777777" w:rsidR="00AC6928" w:rsidRPr="00E573BF" w:rsidRDefault="006A0638" w:rsidP="00702827">
            <w:pPr>
              <w:ind w:firstLine="0"/>
              <w:jc w:val="lef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821" w:type="dxa"/>
            <w:vAlign w:val="center"/>
          </w:tcPr>
          <w:p w14:paraId="31B27BEE" w14:textId="6F52860E" w:rsidR="00AC6928" w:rsidRPr="00E573BF" w:rsidRDefault="00AC6928" w:rsidP="00702827">
            <w:pPr>
              <w:ind w:firstLine="0"/>
              <w:jc w:val="right"/>
              <w:rPr>
                <w:lang w:val="en-US"/>
              </w:rPr>
            </w:pPr>
            <w:r w:rsidRPr="00702827">
              <w:rPr>
                <w:lang w:val="en-US"/>
              </w:rPr>
              <w:t>(</w:t>
            </w:r>
            <w:r w:rsidR="00702827" w:rsidRPr="00702827">
              <w:t>2.3</w:t>
            </w:r>
            <w:r w:rsidRPr="00702827">
              <w:rPr>
                <w:lang w:val="en-US"/>
              </w:rPr>
              <w:t>)</w:t>
            </w:r>
          </w:p>
        </w:tc>
      </w:tr>
    </w:tbl>
    <w:p w14:paraId="3F2D980A" w14:textId="77777777" w:rsidR="00AC6928" w:rsidRDefault="00AC6928" w:rsidP="00AC6928"/>
    <w:p w14:paraId="532E985D" w14:textId="77777777" w:rsidR="00AC6928" w:rsidRDefault="00AC6928" w:rsidP="00AC6928">
      <w:r>
        <w:lastRenderedPageBreak/>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6A0638"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C86778F" w:rsidR="00AC6928" w:rsidRPr="00BE7D17" w:rsidRDefault="00AC6928" w:rsidP="008E3FD4">
            <w:pPr>
              <w:ind w:firstLine="0"/>
              <w:jc w:val="right"/>
              <w:rPr>
                <w:lang w:val="en-US"/>
              </w:rPr>
            </w:pPr>
            <w:r w:rsidRPr="00702827">
              <w:rPr>
                <w:lang w:val="en-US"/>
              </w:rPr>
              <w:t>(</w:t>
            </w:r>
            <w:r w:rsidR="00702827" w:rsidRPr="00702827">
              <w:t>2.4</w:t>
            </w:r>
            <w:r w:rsidRPr="00702827">
              <w:rPr>
                <w:lang w:val="en-US"/>
              </w:rPr>
              <w:t>)</w:t>
            </w:r>
          </w:p>
        </w:tc>
      </w:tr>
    </w:tbl>
    <w:p w14:paraId="304B896B" w14:textId="77777777" w:rsidR="00AC6928" w:rsidRPr="00E239F9"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6E32A0EE" w:rsidR="00AC6928" w:rsidRPr="00E239F9" w:rsidRDefault="00AC6928" w:rsidP="008E3FD4">
            <w:pPr>
              <w:ind w:firstLine="0"/>
              <w:jc w:val="right"/>
              <w:rPr>
                <w:lang w:val="en-US"/>
              </w:rPr>
            </w:pPr>
            <w:r w:rsidRPr="00702827">
              <w:rPr>
                <w:lang w:val="en-US"/>
              </w:rPr>
              <w:t>(</w:t>
            </w:r>
            <w:r w:rsidR="00702827" w:rsidRPr="00702827">
              <w:t>2.5</w:t>
            </w:r>
            <w:r w:rsidRPr="00702827">
              <w:rPr>
                <w:lang w:val="en-US"/>
              </w:rPr>
              <w:t>)</w:t>
            </w:r>
          </w:p>
        </w:tc>
      </w:tr>
    </w:tbl>
    <w:p w14:paraId="31607BC5" w14:textId="77777777"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245351F3" w14:textId="52F10F08" w:rsidR="00AC6928" w:rsidRDefault="00AC6928" w:rsidP="00BD5C59">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p>
    <w:p w14:paraId="4DB29F48" w14:textId="77777777" w:rsidR="00020CCC" w:rsidRDefault="00020CCC" w:rsidP="00020CCC">
      <w:r>
        <w:t>Сравнение градиентных методов и методов Ньютона:</w:t>
      </w:r>
    </w:p>
    <w:p w14:paraId="589562B9" w14:textId="1F2EB2E8" w:rsidR="00020CCC" w:rsidRPr="00CB51A0" w:rsidRDefault="00020CCC" w:rsidP="00020CCC">
      <w:pPr>
        <w:pStyle w:val="a3"/>
        <w:numPr>
          <w:ilvl w:val="0"/>
          <w:numId w:val="39"/>
        </w:numPr>
      </w:pPr>
      <w:r w:rsidRPr="00CB51A0">
        <w:t>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w:t>
      </w:r>
      <w:r w:rsidR="00702827">
        <w:t>;</w:t>
      </w:r>
    </w:p>
    <w:p w14:paraId="75F93DAD" w14:textId="4EF429CC" w:rsidR="00020CCC" w:rsidRPr="00CB51A0" w:rsidRDefault="00020CCC" w:rsidP="00020CCC">
      <w:pPr>
        <w:pStyle w:val="a3"/>
        <w:numPr>
          <w:ilvl w:val="0"/>
          <w:numId w:val="39"/>
        </w:numPr>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r w:rsidR="00702827">
        <w:t>;</w:t>
      </w:r>
    </w:p>
    <w:p w14:paraId="75C01A51" w14:textId="2E5EFE03" w:rsidR="00020CCC" w:rsidRPr="00CB51A0" w:rsidRDefault="00020CCC" w:rsidP="00020CCC">
      <w:pPr>
        <w:pStyle w:val="a3"/>
        <w:numPr>
          <w:ilvl w:val="0"/>
          <w:numId w:val="39"/>
        </w:numPr>
      </w:pPr>
      <w:r w:rsidRPr="00CB51A0">
        <w:lastRenderedPageBreak/>
        <w:t>Вблизи особых точек, где градиенты крайне малы, знание вторых производных особенно сильно повышает эффективность процедуры минимизации</w:t>
      </w:r>
      <w:r w:rsidR="00702827">
        <w:t>;</w:t>
      </w:r>
    </w:p>
    <w:p w14:paraId="65BE9B05" w14:textId="327281E8" w:rsidR="00020CCC" w:rsidRDefault="00020CCC" w:rsidP="00020CCC">
      <w:pPr>
        <w:pStyle w:val="a3"/>
        <w:numPr>
          <w:ilvl w:val="0"/>
          <w:numId w:val="39"/>
        </w:numPr>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r w:rsidR="00702827">
        <w:t>;</w:t>
      </w:r>
    </w:p>
    <w:p w14:paraId="7301364C" w14:textId="066A0DAB" w:rsidR="00702827" w:rsidRDefault="00702827" w:rsidP="00020CCC">
      <w:pPr>
        <w:pStyle w:val="a3"/>
        <w:numPr>
          <w:ilvl w:val="0"/>
          <w:numId w:val="39"/>
        </w:numPr>
      </w:pPr>
      <w:r>
        <w:t>Методы поиска можно использовать как стартовые методы для продвижения к области минимума.</w:t>
      </w:r>
    </w:p>
    <w:p w14:paraId="5C4E09EC" w14:textId="77777777" w:rsidR="00020CCC" w:rsidRDefault="00020CCC" w:rsidP="00020CCC">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2B7B970B" w14:textId="77777777" w:rsidR="00D61855" w:rsidRDefault="00D61855" w:rsidP="008E3FD4">
      <w:pPr>
        <w:pStyle w:val="2"/>
      </w:pPr>
      <w:bookmarkStart w:id="57" w:name="_Toc514780536"/>
      <w:bookmarkStart w:id="58" w:name="_Toc516916811"/>
      <w:r>
        <w:t>Молекулярная динамика.</w:t>
      </w:r>
      <w:bookmarkEnd w:id="57"/>
      <w:bookmarkEnd w:id="58"/>
    </w:p>
    <w:p w14:paraId="3F5E4A93" w14:textId="77777777" w:rsidR="00F472DD" w:rsidRPr="00F472DD" w:rsidRDefault="00F472DD" w:rsidP="008E3FD4">
      <w:pPr>
        <w:pStyle w:val="3"/>
      </w:pPr>
      <w:bookmarkStart w:id="59" w:name="_Toc514780537"/>
      <w:bookmarkStart w:id="60" w:name="_Toc516916812"/>
      <w:r>
        <w:t>Основы метода</w:t>
      </w:r>
      <w:bookmarkEnd w:id="59"/>
      <w:bookmarkEnd w:id="60"/>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044E60AD"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840288">
        <w:t>30</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77777777" w:rsidR="00D61855" w:rsidRDefault="00174B21" w:rsidP="00174B21">
      <w:r w:rsidRPr="00F83494">
        <w:t xml:space="preserve">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w:t>
      </w:r>
      <w:r w:rsidRPr="00F83494">
        <w:lastRenderedPageBreak/>
        <w:t>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A520257" w14:textId="77777777" w:rsidR="00F472DD" w:rsidRPr="00F83494" w:rsidRDefault="00F472DD" w:rsidP="008E3FD4">
      <w:pPr>
        <w:pStyle w:val="3"/>
      </w:pPr>
      <w:bookmarkStart w:id="61" w:name="_Toc514780538"/>
      <w:bookmarkStart w:id="62" w:name="_Toc516916813"/>
      <w:r>
        <w:t>Алгоритмы интегрирования уравнений движения.</w:t>
      </w:r>
      <w:bookmarkEnd w:id="61"/>
      <w:bookmarkEnd w:id="62"/>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w:t>
      </w:r>
      <w:proofErr w:type="spellStart"/>
      <w:r w:rsidRPr="00852212">
        <w:t>цедуру</w:t>
      </w:r>
      <w:proofErr w:type="spellEnd"/>
      <w:r w:rsidRPr="00852212">
        <w:t>, можно проследить эволюцию системы на всем необходимом временном интервале.</w:t>
      </w:r>
    </w:p>
    <w:p w14:paraId="6A6EE5A0" w14:textId="51AD4843" w:rsidR="00B603F6" w:rsidRPr="00852212"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840288">
        <w:t>31</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840288">
        <w:t>28</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6A0638"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08C00AEF" w:rsidR="00B603F6" w:rsidRPr="00DC2C30" w:rsidRDefault="00B603F6" w:rsidP="000B36C8">
            <w:pPr>
              <w:ind w:firstLine="369"/>
              <w:jc w:val="right"/>
              <w:rPr>
                <w:lang w:val="en-US"/>
              </w:rPr>
            </w:pPr>
            <w:r>
              <w:rPr>
                <w:lang w:val="en-US"/>
              </w:rPr>
              <w:t>(</w:t>
            </w:r>
            <w:r w:rsidR="00702827">
              <w:t>2.6</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6A0638"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24523BC7" w:rsidR="00B603F6" w:rsidRPr="00DC2C30" w:rsidRDefault="00B603F6" w:rsidP="000B36C8">
            <w:pPr>
              <w:ind w:firstLine="369"/>
              <w:jc w:val="right"/>
              <w:rPr>
                <w:lang w:val="en-US"/>
              </w:rPr>
            </w:pPr>
            <w:r>
              <w:rPr>
                <w:lang w:val="en-US"/>
              </w:rPr>
              <w:t>(</w:t>
            </w:r>
            <w:r w:rsidR="00702827">
              <w:t>2.7</w:t>
            </w:r>
            <w:r>
              <w:rPr>
                <w:lang w:val="en-US"/>
              </w:rPr>
              <w:t>)</w:t>
            </w:r>
          </w:p>
        </w:tc>
      </w:tr>
    </w:tbl>
    <w:p w14:paraId="6639F7D5" w14:textId="77777777" w:rsidR="00B603F6" w:rsidRPr="00852212" w:rsidRDefault="00B603F6" w:rsidP="00B603F6">
      <w:r w:rsidRPr="00852212">
        <w:t>Складывая эти уравнения, получаем основное выражение алгоритма Верле: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6A0638"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63BF18B3" w:rsidR="00B603F6" w:rsidRPr="00DC2C30" w:rsidRDefault="00B603F6" w:rsidP="000B36C8">
            <w:pPr>
              <w:ind w:firstLine="369"/>
              <w:jc w:val="right"/>
              <w:rPr>
                <w:lang w:val="en-US"/>
              </w:rPr>
            </w:pPr>
            <w:r>
              <w:rPr>
                <w:lang w:val="en-US"/>
              </w:rPr>
              <w:t>(</w:t>
            </w:r>
            <w:r w:rsidR="00702827">
              <w:t>2.8</w:t>
            </w:r>
            <w:r>
              <w:rPr>
                <w:lang w:val="en-US"/>
              </w:rPr>
              <w:t>)</w:t>
            </w:r>
          </w:p>
        </w:tc>
      </w:tr>
    </w:tbl>
    <w:p w14:paraId="445ACAC2" w14:textId="77777777" w:rsidR="00B603F6" w:rsidRPr="00852212" w:rsidRDefault="00B603F6" w:rsidP="00B603F6">
      <w:r w:rsidRPr="00852212">
        <w:t>Также, вычитая эти уравнения можно получить скорость:</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6A0638"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29FF5CF7" w:rsidR="00B603F6" w:rsidRPr="00702827" w:rsidRDefault="00B603F6" w:rsidP="000B36C8">
            <w:pPr>
              <w:ind w:firstLine="369"/>
              <w:jc w:val="right"/>
            </w:pPr>
            <w:r>
              <w:rPr>
                <w:lang w:val="en-US"/>
              </w:rPr>
              <w:t>(</w:t>
            </w:r>
            <w:r w:rsidR="00702827">
              <w:t>2.9</w:t>
            </w:r>
            <w:r>
              <w:rPr>
                <w:lang w:val="en-US"/>
              </w:rPr>
              <w:t>)</w:t>
            </w:r>
          </w:p>
        </w:tc>
      </w:tr>
    </w:tbl>
    <w:p w14:paraId="06A2B9CF" w14:textId="77777777"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20EAA171"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840288">
        <w:t>31</w:t>
      </w:r>
      <w:r>
        <w:fldChar w:fldCharType="end"/>
      </w:r>
      <w:r w:rsidRPr="00DC2C30">
        <w:sym w:font="Symbol" w:char="F05D"/>
      </w:r>
      <w:r w:rsidRPr="00DC2C30">
        <w:t>.</w:t>
      </w:r>
    </w:p>
    <w:p w14:paraId="04388214" w14:textId="77777777" w:rsidR="00B603F6" w:rsidRPr="00852212" w:rsidRDefault="00B603F6" w:rsidP="00B603F6">
      <w:r w:rsidRPr="00852212">
        <w:lastRenderedPageBreak/>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6A0638"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523FF41D" w:rsidR="00B603F6" w:rsidRPr="00DC2C30" w:rsidRDefault="00B603F6" w:rsidP="000B36C8">
            <w:pPr>
              <w:ind w:firstLine="369"/>
              <w:jc w:val="right"/>
              <w:rPr>
                <w:lang w:val="en-US"/>
              </w:rPr>
            </w:pPr>
            <w:r>
              <w:rPr>
                <w:lang w:val="en-US"/>
              </w:rPr>
              <w:t>(</w:t>
            </w:r>
            <w:r w:rsidR="00702827">
              <w:t>2.10</w:t>
            </w: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6A0638"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1CBF394E" w:rsidR="00B603F6" w:rsidRPr="00DC2C30" w:rsidRDefault="00B603F6" w:rsidP="000B36C8">
            <w:pPr>
              <w:ind w:firstLine="369"/>
              <w:jc w:val="right"/>
              <w:rPr>
                <w:lang w:val="en-US"/>
              </w:rPr>
            </w:pPr>
            <w:r>
              <w:rPr>
                <w:lang w:val="en-US"/>
              </w:rPr>
              <w:t>(</w:t>
            </w:r>
            <w:r w:rsidR="00702827">
              <w:t>2.11</w:t>
            </w: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6A0638"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38D40BE7" w:rsidR="00B603F6" w:rsidRPr="00DC2C30" w:rsidRDefault="00B603F6" w:rsidP="000B36C8">
            <w:pPr>
              <w:ind w:firstLine="369"/>
              <w:jc w:val="right"/>
              <w:rPr>
                <w:lang w:val="en-US"/>
              </w:rPr>
            </w:pPr>
            <w:r>
              <w:t>(</w:t>
            </w:r>
            <w:r w:rsidR="00702827">
              <w:t>2.12</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6A0638"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0D8B38EF" w:rsidR="00B603F6" w:rsidRPr="00DC2C30" w:rsidRDefault="00B603F6" w:rsidP="000B36C8">
            <w:pPr>
              <w:ind w:firstLine="369"/>
              <w:jc w:val="right"/>
              <w:rPr>
                <w:lang w:val="en-US"/>
              </w:rPr>
            </w:pPr>
            <w:r>
              <w:rPr>
                <w:lang w:val="en-US"/>
              </w:rPr>
              <w:t>(</w:t>
            </w:r>
            <w:r w:rsidR="00702827">
              <w:t>2.13</w:t>
            </w:r>
            <w:r>
              <w:rPr>
                <w:lang w:val="en-US"/>
              </w:rPr>
              <w:t>)</w:t>
            </w:r>
          </w:p>
        </w:tc>
      </w:tr>
    </w:tbl>
    <w:p w14:paraId="20A574B2" w14:textId="56D971A6" w:rsidR="00B603F6" w:rsidRPr="0064155D" w:rsidRDefault="0064155D" w:rsidP="00174B21">
      <w:r w:rsidRPr="0064155D">
        <w:t xml:space="preserve">В данном алгоритме формула </w:t>
      </w:r>
      <w:r w:rsidRPr="00702827">
        <w:t>(</w:t>
      </w:r>
      <w:r w:rsidR="00702827" w:rsidRPr="00702827">
        <w:t>2.13</w:t>
      </w:r>
      <w:r w:rsidRPr="00702827">
        <w:t>)</w:t>
      </w:r>
      <w:r w:rsidRPr="0064155D">
        <w:t xml:space="preserve"> является </w:t>
      </w:r>
      <w:r w:rsidR="00702827">
        <w:t>очень</w:t>
      </w:r>
      <w:r w:rsidRPr="0064155D">
        <w:t xml:space="preserve">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14:paraId="067A8471" w14:textId="77777777" w:rsidR="00174B21" w:rsidRDefault="00174B21" w:rsidP="008E3FD4">
      <w:pPr>
        <w:pStyle w:val="3"/>
      </w:pPr>
      <w:bookmarkStart w:id="63" w:name="_Toc514780539"/>
      <w:bookmarkStart w:id="64" w:name="_Toc516916814"/>
      <w:r>
        <w:t>Статистические ансамбли.</w:t>
      </w:r>
      <w:bookmarkEnd w:id="63"/>
      <w:bookmarkEnd w:id="64"/>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1C698702" w:rsidR="00A42423" w:rsidRDefault="00A42423" w:rsidP="000B36C8">
      <w:pPr>
        <w:pStyle w:val="a3"/>
        <w:numPr>
          <w:ilvl w:val="0"/>
          <w:numId w:val="22"/>
        </w:numPr>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r w:rsidR="00702827">
        <w:t>;</w:t>
      </w:r>
    </w:p>
    <w:p w14:paraId="54AB311D" w14:textId="5027FAF9" w:rsidR="00174B21" w:rsidRPr="00A42423" w:rsidRDefault="00174B21" w:rsidP="000B36C8">
      <w:pPr>
        <w:pStyle w:val="a3"/>
        <w:numPr>
          <w:ilvl w:val="0"/>
          <w:numId w:val="22"/>
        </w:numPr>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r w:rsidR="00702827">
        <w:t>;</w:t>
      </w:r>
    </w:p>
    <w:p w14:paraId="46880990" w14:textId="77777777" w:rsidR="009363DF" w:rsidRDefault="00174B21" w:rsidP="000B36C8">
      <w:pPr>
        <w:pStyle w:val="a3"/>
        <w:numPr>
          <w:ilvl w:val="0"/>
          <w:numId w:val="22"/>
        </w:numPr>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lastRenderedPageBreak/>
        <w:t>характеристик, как правило, проводится в рамках канонического</w:t>
      </w:r>
      <w:r w:rsidR="009363DF" w:rsidRPr="009363DF">
        <w:t xml:space="preserve"> </w:t>
      </w:r>
      <w:r w:rsidR="009363DF">
        <w:t>ансамбля (NVT, NPT).</w:t>
      </w:r>
    </w:p>
    <w:p w14:paraId="6BE3C5F5" w14:textId="5E4C618A" w:rsidR="00174B21" w:rsidRPr="00A42423" w:rsidRDefault="00174B21" w:rsidP="009363DF">
      <w:r w:rsidRPr="00B9292A">
        <w:t>Так как исследуемая система обменивается энергией с окружающей средой</w:t>
      </w:r>
      <w:r w:rsidR="00B9292A" w:rsidRPr="00B9292A">
        <w:t>,</w:t>
      </w:r>
      <w:r w:rsidRPr="00B9292A">
        <w:t xml:space="preserve"> имеет постоянный объем</w:t>
      </w:r>
      <w:r w:rsidR="00B9292A" w:rsidRPr="00B9292A">
        <w:t>, температуру</w:t>
      </w:r>
      <w:r w:rsidRPr="00B9292A">
        <w:t xml:space="preserve"> и постоянное количество</w:t>
      </w:r>
      <w:r w:rsidR="00EA1F5F" w:rsidRPr="00B9292A">
        <w:t xml:space="preserve"> частиц, то ансамбл</w:t>
      </w:r>
      <w:r w:rsidR="00B9292A" w:rsidRPr="00B9292A">
        <w:t>ь</w:t>
      </w:r>
      <w:r w:rsidR="00EA1F5F" w:rsidRPr="00B9292A">
        <w:t xml:space="preserve">, </w:t>
      </w:r>
      <w:r w:rsidR="00B9292A" w:rsidRPr="00B9292A">
        <w:t>соответственно</w:t>
      </w:r>
      <w:r w:rsidR="00EA1F5F" w:rsidRPr="00B9292A">
        <w:t xml:space="preserve"> – </w:t>
      </w:r>
      <w:r w:rsidR="00EA1F5F" w:rsidRPr="00B9292A">
        <w:rPr>
          <w:lang w:val="en-US"/>
        </w:rPr>
        <w:t>NVT</w:t>
      </w:r>
      <w:r w:rsidR="00EA1F5F" w:rsidRPr="00B9292A">
        <w:t>, или канонический.</w:t>
      </w:r>
    </w:p>
    <w:p w14:paraId="1C2E3062" w14:textId="77777777" w:rsidR="00EA1F5F" w:rsidRDefault="00EA1F5F" w:rsidP="008E3FD4">
      <w:pPr>
        <w:pStyle w:val="3"/>
      </w:pPr>
      <w:bookmarkStart w:id="65" w:name="_Toc514780540"/>
      <w:bookmarkStart w:id="66" w:name="_Toc516916815"/>
      <w:r>
        <w:t>Термостат.</w:t>
      </w:r>
      <w:bookmarkEnd w:id="65"/>
      <w:bookmarkEnd w:id="66"/>
    </w:p>
    <w:p w14:paraId="3302D421" w14:textId="104D52EF" w:rsidR="00DC29DC" w:rsidRPr="00852212"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840288">
        <w:t>31</w:t>
      </w:r>
      <w:r w:rsidR="002079C8">
        <w:fldChar w:fldCharType="end"/>
      </w:r>
      <w:r w:rsidRPr="00DC2C30">
        <w:sym w:font="Symbol" w:char="F05D"/>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15A219D2" w:rsidR="00DC29DC" w:rsidRPr="00DC2C30" w:rsidRDefault="00DC29DC" w:rsidP="000B36C8">
            <w:pPr>
              <w:ind w:firstLine="369"/>
              <w:jc w:val="right"/>
              <w:rPr>
                <w:lang w:val="en-US"/>
              </w:rPr>
            </w:pPr>
            <w:r>
              <w:rPr>
                <w:lang w:val="en-US"/>
              </w:rPr>
              <w:t>(</w:t>
            </w:r>
            <w:r w:rsidR="00702827">
              <w:t>2.14</w:t>
            </w:r>
            <w:r>
              <w:rPr>
                <w:lang w:val="en-US"/>
              </w:rPr>
              <w:t>)</w:t>
            </w:r>
          </w:p>
        </w:tc>
      </w:tr>
    </w:tbl>
    <w:p w14:paraId="2B2BB736" w14:textId="77777777" w:rsidR="00DC29DC" w:rsidRPr="00852212" w:rsidRDefault="00DC29DC" w:rsidP="00DC29DC">
      <w:r w:rsidRPr="00852212">
        <w:t>При таком распределении связь между кинетической энергией и температурой записывается в следующем виде: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6A0638"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37CB47FB" w:rsidR="00DC29DC" w:rsidRPr="00852212" w:rsidRDefault="00DC29DC" w:rsidP="000B36C8">
            <w:pPr>
              <w:ind w:firstLine="369"/>
              <w:jc w:val="right"/>
            </w:pPr>
            <w:r>
              <w:t>(</w:t>
            </w:r>
            <w:r w:rsidR="00702827">
              <w:t>2.15</w:t>
            </w:r>
            <w:r>
              <w:t>)</w:t>
            </w:r>
          </w:p>
        </w:tc>
      </w:tr>
    </w:tbl>
    <w:p w14:paraId="3BD6B820" w14:textId="77777777"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764A2F9B" w:rsidR="00DC29DC" w:rsidRPr="00852212"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840288">
        <w:t>33</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840288">
        <w:t>34</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6A0638"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315A121B" w:rsidR="00DC29DC" w:rsidRPr="00DC2C30" w:rsidRDefault="00DC29DC" w:rsidP="000B36C8">
            <w:pPr>
              <w:ind w:firstLine="369"/>
              <w:jc w:val="right"/>
              <w:rPr>
                <w:lang w:val="en-US"/>
              </w:rPr>
            </w:pPr>
            <w:r>
              <w:rPr>
                <w:lang w:val="en-US"/>
              </w:rPr>
              <w:t>(</w:t>
            </w:r>
            <w:r w:rsidR="00702827">
              <w:t>2.16</w:t>
            </w:r>
            <w:r>
              <w:rPr>
                <w:lang w:val="en-US"/>
              </w:rPr>
              <w:t>)</w:t>
            </w:r>
          </w:p>
        </w:tc>
      </w:tr>
    </w:tbl>
    <w:p w14:paraId="6EB7318E" w14:textId="77777777" w:rsidR="00DC29DC" w:rsidRPr="00852212"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6A0638"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210321" w:rsidR="00DC29DC" w:rsidRPr="00DC2C30" w:rsidRDefault="00DC29DC" w:rsidP="000B36C8">
            <w:pPr>
              <w:ind w:firstLine="369"/>
              <w:jc w:val="right"/>
              <w:rPr>
                <w:lang w:val="en-US"/>
              </w:rPr>
            </w:pPr>
            <w:r>
              <w:rPr>
                <w:lang w:val="en-US"/>
              </w:rPr>
              <w:t>(</w:t>
            </w:r>
            <w:r w:rsidR="00702827">
              <w:t>2.17</w:t>
            </w:r>
            <w:r>
              <w:rPr>
                <w:lang w:val="en-US"/>
              </w:rPr>
              <w:t>)</w:t>
            </w:r>
          </w:p>
        </w:tc>
      </w:tr>
    </w:tbl>
    <w:p w14:paraId="6DD3B75F" w14:textId="14715287"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852212">
        <w:rPr>
          <w:i/>
        </w:rPr>
        <w:t>K</w:t>
      </w:r>
      <w:r w:rsidRPr="00852212">
        <w:t xml:space="preserve">- </w:t>
      </w:r>
      <w:r w:rsidRPr="00852212">
        <w:lastRenderedPageBreak/>
        <w:t>константа, равная средней кинетической энергии, соответствующей температуре резервуара</w:t>
      </w:r>
      <w:r w:rsidR="00702827">
        <w:t>;</w:t>
      </w:r>
      <w:r w:rsidR="00205816">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205816">
        <w:t xml:space="preserve"> – кинетическая энергия.</w:t>
      </w:r>
    </w:p>
    <w:p w14:paraId="232674BA" w14:textId="0EDFE071"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840288">
        <w:t>35</w:t>
      </w:r>
      <w:r w:rsidR="000B36C8">
        <w:fldChar w:fldCharType="end"/>
      </w:r>
      <w:r w:rsidRPr="002079C8">
        <w:t>]</w:t>
      </w:r>
      <w:r>
        <w:t>.</w:t>
      </w:r>
    </w:p>
    <w:p w14:paraId="1558CCDA" w14:textId="6FFE714D" w:rsidR="00DC29DC" w:rsidRPr="001D4773" w:rsidRDefault="002079C8" w:rsidP="002079C8">
      <w:r w:rsidRPr="001655B6">
        <w:t xml:space="preserve">Для </w:t>
      </w:r>
      <w:r w:rsidR="00AC5B04" w:rsidRPr="001655B6">
        <w:t>моделирования в рамках</w:t>
      </w:r>
      <w:r w:rsidRPr="001655B6">
        <w:t xml:space="preserve"> </w:t>
      </w:r>
      <w:r w:rsidRPr="001655B6">
        <w:rPr>
          <w:lang w:val="en-US"/>
        </w:rPr>
        <w:t>NVT</w:t>
      </w:r>
      <w:r w:rsidRPr="001655B6">
        <w:t xml:space="preserve"> ансамбля будет</w:t>
      </w:r>
      <w:r w:rsidR="001655B6" w:rsidRPr="001655B6">
        <w:t xml:space="preserve"> </w:t>
      </w:r>
      <w:r w:rsidR="001655B6">
        <w:t>использована</w:t>
      </w:r>
      <w:r w:rsidR="00205816" w:rsidRPr="001655B6">
        <w:t xml:space="preserve"> корректировка скоростей </w:t>
      </w:r>
      <w:r w:rsidR="001655B6">
        <w:t>с помощью</w:t>
      </w:r>
      <w:r w:rsidRPr="001655B6">
        <w:t xml:space="preserve"> </w:t>
      </w:r>
      <w:r w:rsidR="00205816" w:rsidRPr="001655B6">
        <w:t>термостат</w:t>
      </w:r>
      <w:r w:rsidR="001655B6">
        <w:t>а</w:t>
      </w:r>
      <w:r w:rsidR="00205816" w:rsidRPr="001655B6">
        <w:t xml:space="preserve"> Берендсена, а в промежутках </w:t>
      </w:r>
      <w:r w:rsidR="001655B6">
        <w:t>между корректировками скоростей будет</w:t>
      </w:r>
      <w:r w:rsidR="00205816" w:rsidRPr="001655B6">
        <w:t xml:space="preserve"> </w:t>
      </w:r>
      <w:r w:rsidRPr="001655B6">
        <w:t xml:space="preserve">использоваться </w:t>
      </w:r>
      <w:r w:rsidRPr="001655B6">
        <w:rPr>
          <w:lang w:val="en-US"/>
        </w:rPr>
        <w:t>NVE</w:t>
      </w:r>
      <w:r w:rsidRPr="001655B6">
        <w:t xml:space="preserve"> (микроканонический) ансамбль.</w:t>
      </w:r>
    </w:p>
    <w:p w14:paraId="0AB79367" w14:textId="77777777" w:rsidR="003622D8" w:rsidRDefault="00C24631" w:rsidP="00C24631">
      <w:pPr>
        <w:pStyle w:val="2"/>
      </w:pPr>
      <w:bookmarkStart w:id="67" w:name="_Toc514780541"/>
      <w:bookmarkStart w:id="68" w:name="_Toc516916816"/>
      <w:r>
        <w:t>Описание межатомного взаимодействия</w:t>
      </w:r>
      <w:r w:rsidR="003622D8">
        <w:t>.</w:t>
      </w:r>
      <w:bookmarkEnd w:id="67"/>
      <w:bookmarkEnd w:id="68"/>
    </w:p>
    <w:p w14:paraId="3F9E7F7B" w14:textId="77777777" w:rsidR="00F472DD" w:rsidRDefault="00F472DD" w:rsidP="00F472DD">
      <w:pPr>
        <w:pStyle w:val="3"/>
      </w:pPr>
      <w:bookmarkStart w:id="69" w:name="_Toc514780542"/>
      <w:bookmarkStart w:id="70" w:name="_Toc516916817"/>
      <w:r w:rsidRPr="003622D8">
        <w:t>Энергии и силы</w:t>
      </w:r>
      <w:bookmarkEnd w:id="69"/>
      <w:bookmarkEnd w:id="70"/>
    </w:p>
    <w:p w14:paraId="3E8D59D7" w14:textId="72BE53B3"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B07447">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840288">
        <w:t>36</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2B1E342B" w:rsidR="00F472DD" w:rsidRDefault="00F472DD" w:rsidP="00F472DD">
      <w:pPr>
        <w:ind w:firstLine="708"/>
        <w:rPr>
          <w:highlight w:val="yellow"/>
        </w:rPr>
      </w:pPr>
      <w:r>
        <w:t>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w:t>
      </w:r>
      <w:r w:rsidR="001655B6">
        <w:t>.</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w:t>
      </w:r>
      <w:r>
        <w:lastRenderedPageBreak/>
        <w:t xml:space="preserve">сдвигаться атомы во время моделирования. С другой стороны, положение атомов определяет энергию системы. </w:t>
      </w:r>
    </w:p>
    <w:p w14:paraId="6809155D" w14:textId="2432FD87"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455F6B81" w14:textId="77777777" w:rsidR="00020FA8" w:rsidRDefault="00020FA8" w:rsidP="00020FA8">
      <w:pPr>
        <w:pStyle w:val="3"/>
      </w:pPr>
      <w:bookmarkStart w:id="71" w:name="_Toc514780543"/>
      <w:bookmarkStart w:id="72" w:name="_Toc516916818"/>
      <w:r>
        <w:t>Полуэмпирические потенциалы.</w:t>
      </w:r>
      <w:bookmarkEnd w:id="71"/>
      <w:bookmarkEnd w:id="72"/>
    </w:p>
    <w:p w14:paraId="78ABFA71" w14:textId="4AAA5665" w:rsidR="00020FA8"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tbl>
      <w:tblPr>
        <w:tblStyle w:val="a4"/>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7"/>
      </w:tblGrid>
      <w:tr w:rsidR="00B07447" w14:paraId="703A185A" w14:textId="77777777" w:rsidTr="00B9292A">
        <w:tc>
          <w:tcPr>
            <w:tcW w:w="279" w:type="dxa"/>
            <w:vAlign w:val="center"/>
          </w:tcPr>
          <w:p w14:paraId="3D7C7C0B" w14:textId="77777777" w:rsidR="00B07447" w:rsidRDefault="00B07447" w:rsidP="00B07447">
            <w:pPr>
              <w:spacing w:after="120"/>
              <w:ind w:firstLine="0"/>
              <w:jc w:val="right"/>
            </w:pPr>
          </w:p>
        </w:tc>
        <w:tc>
          <w:tcPr>
            <w:tcW w:w="7654" w:type="dxa"/>
            <w:vAlign w:val="center"/>
          </w:tcPr>
          <w:p w14:paraId="6BAF7B20" w14:textId="5D94DA59" w:rsidR="00B07447" w:rsidRDefault="0039061D" w:rsidP="00B07447">
            <w:pPr>
              <w:spacing w:after="120"/>
              <w:ind w:left="172" w:right="320" w:hanging="172"/>
              <w:jc w:val="right"/>
            </w:pPr>
            <m:oMathPara>
              <m:oMath>
                <m:r>
                  <w:rPr>
                    <w:rFonts w:ascii="Cambria Math" w:eastAsia="Calibri" w:hAnsi="Cambria Math"/>
                    <w:color w:val="000000"/>
                    <w:kern w:val="24"/>
                    <w:sz w:val="28"/>
                  </w:rPr>
                  <m:t>U</m:t>
                </m:r>
                <m:d>
                  <m:dPr>
                    <m:ctrlPr>
                      <w:rPr>
                        <w:rFonts w:ascii="Cambria Math" w:hAnsi="Cambria Math"/>
                        <w:i/>
                        <w:iCs/>
                        <w:color w:val="000000"/>
                        <w:kern w:val="24"/>
                        <w:sz w:val="28"/>
                      </w:rPr>
                    </m:ctrlPr>
                  </m:dPr>
                  <m:e>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N</m:t>
                        </m:r>
                      </m:sub>
                    </m:sSub>
                  </m:e>
                </m:d>
                <m: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e>
                </m:nary>
                <m:r>
                  <m:rPr>
                    <m:sty m:val="p"/>
                  </m:rP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nary>
                      <m:naryPr>
                        <m:chr m:val="∑"/>
                        <m:supHide m:val="1"/>
                        <m:ctrlPr>
                          <w:rPr>
                            <w:rFonts w:ascii="Cambria Math" w:hAnsi="Cambria Math"/>
                            <w:i/>
                            <w:iCs/>
                            <w:color w:val="000000"/>
                            <w:kern w:val="24"/>
                            <w:sz w:val="28"/>
                          </w:rPr>
                        </m:ctrlPr>
                      </m:naryPr>
                      <m:sub>
                        <m:r>
                          <w:rPr>
                            <w:rFonts w:ascii="Cambria Math" w:hAnsi="Cambria Math"/>
                            <w:color w:val="000000"/>
                            <w:kern w:val="24"/>
                            <w:sz w:val="28"/>
                          </w:rPr>
                          <m:t>j&gt;i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j</m:t>
                            </m:r>
                          </m:sub>
                        </m:sSub>
                        <m:r>
                          <w:rPr>
                            <w:rFonts w:ascii="Cambria Math" w:hAnsi="Cambria Math"/>
                            <w:color w:val="000000"/>
                            <w:kern w:val="24"/>
                            <w:sz w:val="28"/>
                          </w:rPr>
                          <m:t>)</m:t>
                        </m:r>
                      </m:e>
                    </m:nary>
                  </m:e>
                </m:nary>
                <m:r>
                  <w:rPr>
                    <w:rFonts w:ascii="Cambria Math" w:hAnsi="Cambria Math"/>
                    <w:color w:val="000000"/>
                    <w:kern w:val="24"/>
                    <w:sz w:val="28"/>
                  </w:rPr>
                  <m:t>+…,</m:t>
                </m:r>
              </m:oMath>
            </m:oMathPara>
          </w:p>
        </w:tc>
        <w:tc>
          <w:tcPr>
            <w:tcW w:w="1417" w:type="dxa"/>
            <w:vAlign w:val="center"/>
          </w:tcPr>
          <w:p w14:paraId="46135F41" w14:textId="799601CE" w:rsidR="00B07447" w:rsidRDefault="00B07447" w:rsidP="00B07447">
            <w:pPr>
              <w:spacing w:after="120"/>
              <w:ind w:firstLine="0"/>
              <w:jc w:val="right"/>
            </w:pPr>
            <w:r>
              <w:t>(2.18)</w:t>
            </w:r>
          </w:p>
        </w:tc>
      </w:tr>
    </w:tbl>
    <w:p w14:paraId="40E7FC3F" w14:textId="118B2035" w:rsidR="0039061D" w:rsidRDefault="00020FA8" w:rsidP="0039061D">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двухчастичный (парный) потенциал взаимодействия между атомами без учета других атомов, и т.д.</w:t>
      </w:r>
    </w:p>
    <w:p w14:paraId="1C0FF038" w14:textId="4CC4A922" w:rsidR="004563A4" w:rsidRPr="004563A4" w:rsidRDefault="0039061D" w:rsidP="0039061D">
      <w:pPr>
        <w:spacing w:after="120"/>
      </w:pPr>
      <w:r>
        <w:t>Для моделирования систем, в которых присутствуют оксиды нужно учитывать зарядовое распределение что будет учитываться определенным набором добавок к итоговому потенциалу, например так</w:t>
      </w:r>
      <w:r w:rsidR="004563A4">
        <w:t xml:space="preserve"> </w:t>
      </w: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ат</m:t>
            </m:r>
          </m:sub>
        </m:sSub>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зарядовая</m:t>
            </m:r>
          </m:sub>
        </m:sSub>
        <m:r>
          <w:rPr>
            <w:rFonts w:ascii="Cambria Math" w:hAnsi="Cambria Math"/>
            <w:color w:val="000000"/>
            <w:kern w:val="24"/>
          </w:rPr>
          <m:t>(</m:t>
        </m:r>
        <m:r>
          <w:rPr>
            <w:rFonts w:ascii="Cambria Math" w:hAnsi="Cambria Math"/>
            <w:color w:val="000000"/>
            <w:kern w:val="24"/>
            <w:lang w:val="en-US"/>
          </w:rPr>
          <m:t>q</m:t>
        </m:r>
        <m:r>
          <w:rPr>
            <w:rFonts w:ascii="Cambria Math" w:hAnsi="Cambria Math"/>
            <w:color w:val="000000"/>
            <w:kern w:val="24"/>
          </w:rPr>
          <m:t>)</m:t>
        </m:r>
      </m:oMath>
      <w:r w:rsidR="004563A4">
        <w:rPr>
          <w:iCs/>
          <w:color w:val="000000"/>
          <w:kern w:val="24"/>
        </w:rPr>
        <w:t xml:space="preserve">, </w:t>
      </w:r>
      <w:r w:rsidR="004563A4">
        <w:t xml:space="preserve">где </w:t>
      </w:r>
      <w:r w:rsidR="004563A4">
        <w:rPr>
          <w:lang w:val="en-US"/>
        </w:rPr>
        <w:t>U</w:t>
      </w:r>
      <w:r w:rsidR="004563A4" w:rsidRPr="004563A4">
        <w:rPr>
          <w:vertAlign w:val="subscript"/>
        </w:rPr>
        <w:t>ат</w:t>
      </w:r>
      <w:r w:rsidR="004563A4">
        <w:t xml:space="preserve"> –</w:t>
      </w:r>
      <w:r w:rsidR="004563A4" w:rsidRPr="004563A4">
        <w:t xml:space="preserve"> </w:t>
      </w:r>
      <w:r w:rsidR="004563A4">
        <w:t xml:space="preserve">суммарный многочастичный потенциал (2.18), а </w:t>
      </w:r>
      <w:r w:rsidR="004563A4">
        <w:rPr>
          <w:lang w:val="en-US"/>
        </w:rPr>
        <w:t>U</w:t>
      </w:r>
      <w:r w:rsidR="004563A4" w:rsidRPr="004563A4">
        <w:rPr>
          <w:vertAlign w:val="subscript"/>
        </w:rPr>
        <w:t>зарядовая</w:t>
      </w:r>
      <w:r w:rsidR="004563A4">
        <w:t xml:space="preserve"> – член, отвечающий за зарядовое распределение</w:t>
      </w:r>
    </w:p>
    <w:p w14:paraId="35F663C9" w14:textId="77777777" w:rsidR="00020FA8" w:rsidRPr="00AE1D26" w:rsidRDefault="00020FA8" w:rsidP="00020FA8">
      <w:r>
        <w:t>Разберем подробнее одночастичные и многочастичные потенциалы.</w:t>
      </w:r>
    </w:p>
    <w:p w14:paraId="485EDEB3" w14:textId="77777777" w:rsidR="00020FA8" w:rsidRDefault="00020FA8" w:rsidP="00020FA8">
      <w:pPr>
        <w:pStyle w:val="4"/>
      </w:pPr>
      <w:bookmarkStart w:id="73" w:name="_Toc514780544"/>
      <w:bookmarkStart w:id="74" w:name="_Toc516916819"/>
      <w:r>
        <w:t>Парные потенциалы.</w:t>
      </w:r>
      <w:bookmarkEnd w:id="73"/>
      <w:bookmarkEnd w:id="74"/>
    </w:p>
    <w:p w14:paraId="7A925A35" w14:textId="594FBE84"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B07447">
        <w:t>рисунке</w:t>
      </w:r>
      <w:r w:rsidR="00B07447" w:rsidRPr="00B07447">
        <w:t xml:space="preserve"> 2.6</w:t>
      </w:r>
      <w:r w:rsidRPr="00EB03E3">
        <w:t>.</w:t>
      </w:r>
    </w:p>
    <w:p w14:paraId="5B9B93A5" w14:textId="77777777" w:rsidR="00020FA8" w:rsidRDefault="00020FA8" w:rsidP="00020FA8">
      <w:pPr>
        <w:pStyle w:val="afb"/>
      </w:pPr>
      <w:r>
        <w:rPr>
          <w:noProof/>
        </w:rPr>
        <w:lastRenderedPageBreak/>
        <w:drawing>
          <wp:inline distT="0" distB="0" distL="0" distR="0" wp14:anchorId="68482828" wp14:editId="562BC36E">
            <wp:extent cx="2716364" cy="18000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6364" cy="1800000"/>
                    </a:xfrm>
                    <a:prstGeom prst="rect">
                      <a:avLst/>
                    </a:prstGeom>
                  </pic:spPr>
                </pic:pic>
              </a:graphicData>
            </a:graphic>
          </wp:inline>
        </w:drawing>
      </w:r>
    </w:p>
    <w:p w14:paraId="7A7C0C76" w14:textId="0FE9DC2C" w:rsidR="00020FA8" w:rsidRPr="0090122C" w:rsidRDefault="00020FA8" w:rsidP="00020FA8">
      <w:pPr>
        <w:pStyle w:val="afb"/>
      </w:pPr>
      <w:r w:rsidRPr="00B07447">
        <w:t>Рисунок</w:t>
      </w:r>
      <w:r w:rsidR="00B07447" w:rsidRPr="00B07447">
        <w:t xml:space="preserve"> 2.6</w:t>
      </w:r>
      <w:r>
        <w:t xml:space="preserve"> – Характерный вид парных потенциалов</w:t>
      </w: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0AF35D55"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r w:rsidR="00B9292A" w:rsidRPr="00C51AC7">
        <w:t>не плотноупакованных</w:t>
      </w:r>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33BD111A" w14:textId="77777777" w:rsidR="00020FA8" w:rsidRDefault="00020FA8" w:rsidP="00020FA8">
      <w:pPr>
        <w:pStyle w:val="4"/>
      </w:pPr>
      <w:bookmarkStart w:id="75" w:name="_Toc514780545"/>
      <w:bookmarkStart w:id="76" w:name="_Toc516916820"/>
      <w:r>
        <w:t>Многочастичные потенциалы.</w:t>
      </w:r>
      <w:bookmarkEnd w:id="75"/>
      <w:bookmarkEnd w:id="76"/>
    </w:p>
    <w:p w14:paraId="7745E2D7" w14:textId="1E265571"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p>
    <w:p w14:paraId="57BF677A" w14:textId="4D588A2B" w:rsidR="00020FA8" w:rsidRDefault="00020FA8" w:rsidP="0039061D">
      <w:r w:rsidRPr="00C51AC7">
        <w:lastRenderedPageBreak/>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0A476B13" w14:textId="6CC3D208" w:rsidR="00EF2575" w:rsidRPr="00F20D84" w:rsidRDefault="00EF2575" w:rsidP="0039061D">
      <w:r>
        <w:t>Как примеры многочастичных потенциалов можно выделить:</w:t>
      </w:r>
      <w:r w:rsidR="0039061D" w:rsidRPr="0039061D">
        <w:t xml:space="preserve"> </w:t>
      </w:r>
      <w:r w:rsidRPr="0039061D">
        <w:rPr>
          <w:lang w:val="en-US"/>
        </w:rPr>
        <w:t>ReaxFF</w:t>
      </w:r>
      <w:r w:rsidR="0039061D" w:rsidRPr="0039061D">
        <w:t xml:space="preserve">, </w:t>
      </w:r>
      <w:r w:rsidR="0039061D">
        <w:t>Метод погруженного атома (</w:t>
      </w:r>
      <w:r w:rsidR="0039061D">
        <w:rPr>
          <w:lang w:val="en-US"/>
        </w:rPr>
        <w:t>E</w:t>
      </w:r>
      <w:r>
        <w:rPr>
          <w:lang w:val="en-US"/>
        </w:rPr>
        <w:t>AM</w:t>
      </w:r>
      <w:r w:rsidR="0039061D" w:rsidRPr="0039061D">
        <w:t>)</w:t>
      </w:r>
      <w:r w:rsidR="00B07447">
        <w:t>.</w:t>
      </w:r>
    </w:p>
    <w:p w14:paraId="51AC9AA9" w14:textId="73EA6FF2" w:rsidR="00F20D84" w:rsidRDefault="00F20D84" w:rsidP="00F20D84">
      <w:pPr>
        <w:pStyle w:val="4"/>
        <w:rPr>
          <w:lang w:val="en-US"/>
        </w:rPr>
      </w:pPr>
      <w:bookmarkStart w:id="77" w:name="_Toc516916821"/>
      <w:r>
        <w:t xml:space="preserve">Потенциалы класса </w:t>
      </w:r>
      <w:r>
        <w:rPr>
          <w:lang w:val="en-US"/>
        </w:rPr>
        <w:t>ReaxFF.</w:t>
      </w:r>
      <w:bookmarkEnd w:id="77"/>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6AB7CE0B" w:rsidR="00C425CC" w:rsidRDefault="00C425CC" w:rsidP="003429DF">
      <w:pPr>
        <w:ind w:firstLine="708"/>
      </w:pPr>
      <w:r>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840288">
        <w:t>37</w:t>
      </w:r>
      <w:r w:rsidR="009921AA">
        <w:fldChar w:fldCharType="end"/>
      </w:r>
      <w:r w:rsidR="007B7927" w:rsidRPr="007B7927">
        <w:t>]</w:t>
      </w:r>
      <w:r>
        <w:t>:</w:t>
      </w:r>
    </w:p>
    <w:tbl>
      <w:tblPr>
        <w:tblStyle w:val="a4"/>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376"/>
        <w:gridCol w:w="1418"/>
      </w:tblGrid>
      <w:tr w:rsidR="00C425CC" w14:paraId="0452329B" w14:textId="77777777" w:rsidTr="00B07447">
        <w:tc>
          <w:tcPr>
            <w:tcW w:w="562" w:type="dxa"/>
          </w:tcPr>
          <w:p w14:paraId="0E400036" w14:textId="77777777" w:rsidR="00C425CC" w:rsidRDefault="00C425CC" w:rsidP="00415F3C">
            <w:pPr>
              <w:pStyle w:val="afb"/>
            </w:pPr>
          </w:p>
        </w:tc>
        <w:tc>
          <w:tcPr>
            <w:tcW w:w="7376" w:type="dxa"/>
          </w:tcPr>
          <w:p w14:paraId="4854C194" w14:textId="52304CBD" w:rsidR="00CC4709" w:rsidRPr="00CF7475" w:rsidRDefault="006A0638"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1418" w:type="dxa"/>
            <w:vAlign w:val="center"/>
          </w:tcPr>
          <w:p w14:paraId="769319D0" w14:textId="459657F3" w:rsidR="00C425CC" w:rsidRDefault="00415F3C" w:rsidP="00B07447">
            <w:pPr>
              <w:pStyle w:val="afb"/>
              <w:jc w:val="right"/>
            </w:pPr>
            <w:r>
              <w:t>(</w:t>
            </w:r>
            <w:r w:rsidR="00B07447">
              <w:t>2.19</w:t>
            </w:r>
            <w:r>
              <w:t>)</w:t>
            </w:r>
          </w:p>
        </w:tc>
      </w:tr>
    </w:tbl>
    <w:p w14:paraId="57BC95CD" w14:textId="5055D671" w:rsidR="00C425CC" w:rsidRPr="00CF7475" w:rsidRDefault="00F02EC3" w:rsidP="00A743EA">
      <w:pPr>
        <w:ind w:firstLine="0"/>
      </w:pPr>
      <w:r>
        <w:t>Изначально</w:t>
      </w:r>
      <w:r w:rsidR="00F83E3E">
        <w:t xml:space="preserve"> потенциал</w:t>
      </w:r>
      <w:r>
        <w:t xml:space="preserve"> </w:t>
      </w:r>
      <w:r w:rsidR="00F83E3E">
        <w:t xml:space="preserve">разрабатывался </w:t>
      </w:r>
      <w:r>
        <w:t>для углеводо</w:t>
      </w:r>
      <w:r w:rsidR="00F83E3E">
        <w:t xml:space="preserve">в,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намного быстрее квантовых методов, а также была найдена возможность распараллеливания моделируемой системы, то дало возможность моделирования нано размерных объектов.</w:t>
      </w:r>
      <w:r w:rsidR="00CF7475">
        <w:t xml:space="preserve"> Для потенциала </w:t>
      </w:r>
      <w:r w:rsidR="00CF7475">
        <w:rPr>
          <w:lang w:val="en-US"/>
        </w:rPr>
        <w:t>ReaxFF</w:t>
      </w:r>
      <w:r w:rsidR="00CF7475" w:rsidRPr="00CF7475">
        <w:t xml:space="preserve"> </w:t>
      </w:r>
      <w:r w:rsidR="00CF7475">
        <w:t xml:space="preserve">были разработаны новые параметры, с помощью которых теперь можно моделировать системы, в которых присутствуют </w:t>
      </w:r>
      <w:r w:rsidR="00CF7475">
        <w:rPr>
          <w:lang w:val="en-US"/>
        </w:rPr>
        <w:t>Fe</w:t>
      </w:r>
      <w:r w:rsidR="00CF7475" w:rsidRPr="00CF7475">
        <w:t>/</w:t>
      </w:r>
      <w:r w:rsidR="00CF7475">
        <w:rPr>
          <w:lang w:val="en-US"/>
        </w:rPr>
        <w:t>O</w:t>
      </w:r>
      <w:r w:rsidR="00CF7475" w:rsidRPr="00CF7475">
        <w:t>/</w:t>
      </w:r>
      <w:r w:rsidR="00CF7475">
        <w:rPr>
          <w:lang w:val="en-US"/>
        </w:rPr>
        <w:t>H</w:t>
      </w:r>
      <w:r w:rsidR="00CF7475">
        <w:t>.</w:t>
      </w:r>
    </w:p>
    <w:p w14:paraId="336DF883" w14:textId="383649BE" w:rsidR="00F20D84" w:rsidRDefault="00F20D84" w:rsidP="00F20D84">
      <w:pPr>
        <w:pStyle w:val="4"/>
        <w:rPr>
          <w:lang w:val="en-US"/>
        </w:rPr>
      </w:pPr>
      <w:bookmarkStart w:id="78" w:name="_Toc516916822"/>
      <w:r>
        <w:t xml:space="preserve">Потенциалы класса </w:t>
      </w:r>
      <w:r>
        <w:rPr>
          <w:lang w:val="en-US"/>
        </w:rPr>
        <w:t>EAM.</w:t>
      </w:r>
      <w:bookmarkEnd w:id="78"/>
    </w:p>
    <w:p w14:paraId="15B7CDE6" w14:textId="467DDB3B"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 xml:space="preserve">приближенного описания энергии взаимодействия между двумя атомами. Энергия </w:t>
      </w:r>
      <w:r w:rsidR="007B7927" w:rsidRPr="007B7927">
        <w:t>— это</w:t>
      </w:r>
      <w:r w:rsidRPr="00415F3C">
        <w:t xml:space="preserve"> функция </w:t>
      </w:r>
      <m:oMath>
        <m:r>
          <w:rPr>
            <w:rFonts w:ascii="Cambria Math" w:hAnsi="Cambria Math"/>
          </w:rPr>
          <m:t>F</m:t>
        </m:r>
      </m:oMath>
      <w:r w:rsidRPr="00415F3C">
        <w:t xml:space="preserve"> от суммы функций</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840288">
        <w:t>38</w:t>
      </w:r>
      <w:r w:rsidR="009921AA">
        <w:fldChar w:fldCharType="end"/>
      </w:r>
      <w:r w:rsidR="007B7927" w:rsidRPr="007B7927">
        <w:t>]</w:t>
      </w:r>
      <w:r w:rsidRPr="00415F3C">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B07447">
        <w:tc>
          <w:tcPr>
            <w:tcW w:w="1555" w:type="dxa"/>
            <w:vAlign w:val="center"/>
          </w:tcPr>
          <w:p w14:paraId="06DE3504" w14:textId="77777777" w:rsidR="007B7927" w:rsidRDefault="007B7927" w:rsidP="00B07447">
            <w:pPr>
              <w:ind w:firstLine="0"/>
              <w:jc w:val="right"/>
            </w:pPr>
          </w:p>
        </w:tc>
        <w:tc>
          <w:tcPr>
            <w:tcW w:w="4675" w:type="dxa"/>
            <w:vAlign w:val="center"/>
          </w:tcPr>
          <w:p w14:paraId="15A499B2" w14:textId="774D8131" w:rsidR="007B7927" w:rsidRDefault="006A0638" w:rsidP="00B07447">
            <w:pPr>
              <w:ind w:firstLine="0"/>
              <w:jc w:val="right"/>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vAlign w:val="center"/>
          </w:tcPr>
          <w:p w14:paraId="66A900D4" w14:textId="264601BA" w:rsidR="007B7927" w:rsidRPr="007B7927" w:rsidRDefault="007B7927" w:rsidP="00B07447">
            <w:pPr>
              <w:ind w:firstLine="0"/>
              <w:jc w:val="right"/>
              <w:rPr>
                <w:lang w:val="en-US"/>
              </w:rPr>
            </w:pPr>
            <w:r>
              <w:rPr>
                <w:lang w:val="en-US"/>
              </w:rPr>
              <w:t>(</w:t>
            </w:r>
            <w:r w:rsidR="00B07447">
              <w:t>2.20</w:t>
            </w:r>
            <w:r>
              <w:rPr>
                <w:lang w:val="en-US"/>
              </w:rPr>
              <w:t>)</w:t>
            </w:r>
          </w:p>
        </w:tc>
      </w:tr>
    </w:tbl>
    <w:p w14:paraId="4460ADD6" w14:textId="064AEC44" w:rsidR="007B7927" w:rsidRDefault="00E8225B" w:rsidP="00F20D84">
      <w:r>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w:t>
      </w:r>
      <w:proofErr w:type="spellStart"/>
      <w:r w:rsidR="005415DF" w:rsidRPr="005415DF">
        <w:t>го</w:t>
      </w:r>
      <w:proofErr w:type="spellEnd"/>
      <w:r w:rsidR="005415DF" w:rsidRPr="005415DF">
        <w:t xml:space="preserve"> атома в месте расположения i-</w:t>
      </w:r>
      <w:proofErr w:type="spellStart"/>
      <w:r w:rsidR="005415DF" w:rsidRPr="005415DF">
        <w:t>го</w:t>
      </w:r>
      <w:proofErr w:type="spellEnd"/>
      <w:r w:rsidR="005415DF" w:rsidRPr="005415DF">
        <w:t xml:space="preserve">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proofErr w:type="spellStart"/>
      <w:r w:rsidR="005415DF">
        <w:rPr>
          <w:lang w:val="en-US"/>
        </w:rPr>
        <w:t>i</w:t>
      </w:r>
      <w:proofErr w:type="spellEnd"/>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6B6A13DB" w:rsidR="005415DF" w:rsidRPr="00E8225B" w:rsidRDefault="005415DF" w:rsidP="00F20D84">
      <w:r>
        <w:t>П</w:t>
      </w:r>
      <w:r w:rsidRPr="005415DF">
        <w:t>оскольку плотность электронного облака — это сумма вклада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64F194CD" w14:textId="77777777" w:rsidR="00020FA8" w:rsidRPr="0053401B" w:rsidRDefault="00020FA8" w:rsidP="00020FA8">
      <w:pPr>
        <w:pStyle w:val="4"/>
      </w:pPr>
      <w:bookmarkStart w:id="79" w:name="_Toc514780546"/>
      <w:bookmarkStart w:id="80" w:name="_Toc516916823"/>
      <w:r>
        <w:t>Выбор потенциала.</w:t>
      </w:r>
      <w:bookmarkEnd w:id="79"/>
      <w:bookmarkEnd w:id="80"/>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2C6BE5F9" w:rsidR="00BC4EBA" w:rsidRP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840288">
        <w:rPr>
          <w:noProof/>
        </w:rPr>
        <w:t>39</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840288">
        <w:rPr>
          <w:noProof/>
        </w:rPr>
        <w:t>40</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840288">
        <w:rPr>
          <w:noProof/>
        </w:rPr>
        <w:t>41</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840288">
        <w:rPr>
          <w:noProof/>
        </w:rPr>
        <w:t>42</w:t>
      </w:r>
      <w:r w:rsidR="00BC4EBA">
        <w:rPr>
          <w:noProof/>
        </w:rPr>
        <w:fldChar w:fldCharType="end"/>
      </w:r>
      <w:r w:rsidRPr="00373A19">
        <w:rPr>
          <w:noProof/>
        </w:rPr>
        <w:t>]</w:t>
      </w:r>
      <w:r>
        <w:fldChar w:fldCharType="end"/>
      </w:r>
      <w:r w:rsidRPr="0053401B">
        <w:t xml:space="preserve">. </w:t>
      </w:r>
      <w:r w:rsidR="0085210F" w:rsidRPr="009D15AA">
        <w:t>Т</w:t>
      </w:r>
      <w:r w:rsidRPr="009D15AA">
        <w:t xml:space="preserve">естирование потенциала, описанного в работе </w:t>
      </w:r>
      <w:r w:rsidRPr="009D15AA">
        <w:fldChar w:fldCharType="begin"/>
      </w:r>
      <w:r w:rsidRPr="009D15AA">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XWZhou_Charge_transf_ionic_atom_pot \n \h </w:instrText>
      </w:r>
      <w:r w:rsidR="00285B9F" w:rsidRPr="009D15AA">
        <w:rPr>
          <w:noProof/>
        </w:rPr>
        <w:instrText xml:space="preserve"> \* MERGEFORMAT </w:instrText>
      </w:r>
      <w:r w:rsidRPr="009D15AA">
        <w:rPr>
          <w:noProof/>
        </w:rPr>
      </w:r>
      <w:r w:rsidRPr="009D15AA">
        <w:rPr>
          <w:noProof/>
        </w:rPr>
        <w:fldChar w:fldCharType="separate"/>
      </w:r>
      <w:r w:rsidR="00840288">
        <w:rPr>
          <w:noProof/>
        </w:rPr>
        <w:t>39</w:t>
      </w:r>
      <w:r w:rsidRPr="009D15AA">
        <w:rPr>
          <w:noProof/>
        </w:rPr>
        <w:fldChar w:fldCharType="end"/>
      </w:r>
      <w:r w:rsidRPr="009D15AA">
        <w:rPr>
          <w:noProof/>
        </w:rPr>
        <w:t>]</w:t>
      </w:r>
      <w:r w:rsidRPr="009D15AA">
        <w:fldChar w:fldCharType="end"/>
      </w:r>
      <w:r w:rsidRPr="009D15AA">
        <w:t xml:space="preserve">, продемонстрировало неустойчивость в электростатической составляющей при моделировании решетки чистого железа, что связано с некорректным описанием самого потенциала. Потенциал, </w:t>
      </w:r>
      <w:r w:rsidR="009D15AA" w:rsidRPr="009D15AA">
        <w:t>описанный</w:t>
      </w:r>
      <w:r w:rsidRPr="009D15AA">
        <w:t xml:space="preserve"> в работе </w:t>
      </w:r>
      <w:r w:rsidRPr="009D15AA">
        <w:fldChar w:fldCharType="begin"/>
      </w:r>
      <w:r w:rsidRPr="009D15AA">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VTomar_Class_mol_dynam_pot_for_mech_str \n \h </w:instrText>
      </w:r>
      <w:r w:rsidR="00285B9F" w:rsidRPr="009D15AA">
        <w:rPr>
          <w:noProof/>
        </w:rPr>
        <w:instrText xml:space="preserve"> \* MERGEFORMAT </w:instrText>
      </w:r>
      <w:r w:rsidRPr="009D15AA">
        <w:rPr>
          <w:noProof/>
        </w:rPr>
      </w:r>
      <w:r w:rsidRPr="009D15AA">
        <w:rPr>
          <w:noProof/>
        </w:rPr>
        <w:fldChar w:fldCharType="separate"/>
      </w:r>
      <w:r w:rsidR="00840288">
        <w:rPr>
          <w:noProof/>
        </w:rPr>
        <w:t>41</w:t>
      </w:r>
      <w:r w:rsidRPr="009D15AA">
        <w:rPr>
          <w:noProof/>
        </w:rPr>
        <w:fldChar w:fldCharType="end"/>
      </w:r>
      <w:r w:rsidRPr="009D15AA">
        <w:rPr>
          <w:noProof/>
        </w:rPr>
        <w:t>]</w:t>
      </w:r>
      <w:r w:rsidRPr="009D15AA">
        <w:fldChar w:fldCharType="end"/>
      </w:r>
      <w:r w:rsidRPr="009D15AA">
        <w:t xml:space="preserve">, позволил воспроизвести структуру оксида (магнетит), но продемонстрировал потерю устойчивости решетки магнетита при </w:t>
      </w:r>
      <w:r w:rsidRPr="009D15AA">
        <w:lastRenderedPageBreak/>
        <w:t>нагреве</w:t>
      </w:r>
      <w:r w:rsidR="009D15AA" w:rsidRPr="009D15AA">
        <w:t xml:space="preserve"> [</w:t>
      </w:r>
      <w:r w:rsidR="009D15AA" w:rsidRPr="009D15AA">
        <w:fldChar w:fldCharType="begin"/>
      </w:r>
      <w:r w:rsidR="009D15AA" w:rsidRPr="009D15AA">
        <w:instrText xml:space="preserve"> REF PrivateCommunication_SergeyKovalsky \n \h </w:instrText>
      </w:r>
      <w:r w:rsidR="009D15AA">
        <w:instrText xml:space="preserve"> \* MERGEFORMAT </w:instrText>
      </w:r>
      <w:r w:rsidR="009D15AA" w:rsidRPr="009D15AA">
        <w:fldChar w:fldCharType="separate"/>
      </w:r>
      <w:r w:rsidR="00840288">
        <w:t>43</w:t>
      </w:r>
      <w:r w:rsidR="009D15AA" w:rsidRPr="009D15AA">
        <w:fldChar w:fldCharType="end"/>
      </w:r>
      <w:r w:rsidR="009D15AA" w:rsidRPr="009D15AA">
        <w:t>]</w:t>
      </w:r>
      <w:r w:rsidRPr="009D15AA">
        <w:t xml:space="preserve">. </w:t>
      </w:r>
      <w:r w:rsidR="009D15AA" w:rsidRPr="009D15AA">
        <w:t>Э</w:t>
      </w:r>
      <w:r w:rsidRPr="009D15AA">
        <w:t>то связано с неполной реализацией потенциала</w:t>
      </w:r>
      <w:r w:rsidRPr="0053401B">
        <w:t xml:space="preserve">.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840288">
        <w:rPr>
          <w:noProof/>
        </w:rPr>
        <w:t>40</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xml:space="preserve">, связанные с окислением чистого железа и окислением системы железо </w:t>
      </w:r>
      <w:r w:rsidR="004563A4">
        <w:t>-</w:t>
      </w:r>
      <w:r w:rsidR="00BC4EBA">
        <w:t xml:space="preserve"> хром</w:t>
      </w:r>
      <w:r w:rsidRPr="0053401B">
        <w:t xml:space="preserve"> выполнялись именно с ним</w:t>
      </w:r>
      <w:r w:rsidR="00BC4EBA">
        <w:t xml:space="preserve">. Для моделирования окисления системы железо </w:t>
      </w:r>
      <w:r w:rsidR="004563A4">
        <w:t>-</w:t>
      </w:r>
      <w:r w:rsidR="00BC4EBA">
        <w:t xml:space="preserve"> алюминий </w:t>
      </w:r>
      <w:r w:rsidR="004563A4">
        <w:t>-</w:t>
      </w:r>
      <w:r w:rsidR="00BC4EBA">
        <w:t xml:space="preserve">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840288">
        <w:t>42</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840288" w:rsidRPr="00840288">
        <w:t>40</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C088D37" w14:textId="77777777" w:rsidR="00C24631" w:rsidRDefault="00C24631" w:rsidP="00C24631">
      <w:pPr>
        <w:pStyle w:val="3"/>
      </w:pPr>
      <w:bookmarkStart w:id="81" w:name="_Toc514780547"/>
      <w:bookmarkStart w:id="82" w:name="_Toc516916824"/>
      <w:r>
        <w:rPr>
          <w:lang w:val="en-US"/>
        </w:rPr>
        <w:t xml:space="preserve">Ab-initio </w:t>
      </w:r>
      <w:r>
        <w:t>моделирование</w:t>
      </w:r>
      <w:bookmarkEnd w:id="81"/>
      <w:bookmarkEnd w:id="82"/>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3279C6F7" w:rsidR="00C2538A" w:rsidRDefault="00C2538A" w:rsidP="00C24631">
      <w:r w:rsidRPr="00C2538A">
        <w:t>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r w:rsidR="004563A4">
        <w:t xml:space="preserve"> Одним из выходов из данной ситуации является использование некоторых приближений.</w:t>
      </w:r>
    </w:p>
    <w:p w14:paraId="4F1E6C51" w14:textId="52F07D4C"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w:t>
      </w:r>
      <w:r>
        <w:lastRenderedPageBreak/>
        <w:t xml:space="preserve">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840288">
        <w:rPr>
          <w:noProof/>
        </w:rPr>
        <w:t>44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368DF9E1" w14:textId="678A82AD" w:rsidR="002C2690" w:rsidRPr="00590D41" w:rsidRDefault="007A64F1" w:rsidP="00C24631">
      <w:r w:rsidRPr="007A64F1">
        <w:t xml:space="preserve">Согласно приближению Борна </w:t>
      </w:r>
      <w:r>
        <w:t>-</w:t>
      </w:r>
      <w:r w:rsidRPr="007A64F1">
        <w:t xml:space="preserve"> Оппенгеймера, которое применяется в большинстве расчётов электронной структуры, ядра, входящие в состав рассматриваемой системы, считаются неподвижными. Электростатический потенциал V, создаваемый этими «неподвижными» ядрами, является внешним для электронов. Стационарное состояние электронов описывается волновой функцией, которая является решением уравнения Шрёдингера</w:t>
      </w:r>
      <w:r w:rsidR="00590D41" w:rsidRPr="00590D41">
        <w:t>:</w:t>
      </w: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8"/>
      </w:tblGrid>
      <w:tr w:rsidR="007A64F1" w14:paraId="43241C5A" w14:textId="77777777" w:rsidTr="00590D41">
        <w:tc>
          <w:tcPr>
            <w:tcW w:w="279" w:type="dxa"/>
            <w:vAlign w:val="center"/>
          </w:tcPr>
          <w:p w14:paraId="4A19BF0E" w14:textId="77777777" w:rsidR="007A64F1" w:rsidRDefault="007A64F1" w:rsidP="00590D41">
            <w:pPr>
              <w:ind w:firstLine="0"/>
              <w:jc w:val="right"/>
            </w:pPr>
          </w:p>
        </w:tc>
        <w:tc>
          <w:tcPr>
            <w:tcW w:w="7654" w:type="dxa"/>
            <w:vAlign w:val="center"/>
          </w:tcPr>
          <w:p w14:paraId="58C35D31" w14:textId="0F8FC3D1" w:rsidR="007A64F1" w:rsidRPr="007A64F1" w:rsidRDefault="007A64F1" w:rsidP="00590D41">
            <w:pPr>
              <w:ind w:firstLine="0"/>
              <w:jc w:val="right"/>
              <w:rPr>
                <w:i/>
              </w:rPr>
            </w:pPr>
            <m:oMathPara>
              <m:oMath>
                <m:r>
                  <w:rPr>
                    <w:rFonts w:ascii="Cambria Math" w:hAnsi="Cambria Math"/>
                    <w:sz w:val="22"/>
                    <w:lang w:val="en-US"/>
                  </w:rPr>
                  <m:t>H</m:t>
                </m:r>
                <m:r>
                  <w:rPr>
                    <w:rFonts w:ascii="Cambria Math" w:hAnsi="Cambria Math"/>
                    <w:sz w:val="22"/>
                  </w:rPr>
                  <m:t>Ψ</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N</m:t>
                            </m:r>
                          </m:sub>
                        </m:sSub>
                      </m:e>
                    </m:acc>
                  </m:e>
                </m:d>
                <m:r>
                  <w:rPr>
                    <w:rFonts w:ascii="Cambria Math" w:hAnsi="Cambria Math"/>
                    <w:sz w:val="22"/>
                  </w:rPr>
                  <m:t>=</m:t>
                </m:r>
                <m:d>
                  <m:dPr>
                    <m:ctrlPr>
                      <w:rPr>
                        <w:rFonts w:ascii="Cambria Math" w:hAnsi="Cambria Math"/>
                        <w:i/>
                        <w:sz w:val="22"/>
                      </w:rPr>
                    </m:ctrlPr>
                  </m:dPr>
                  <m:e>
                    <m:r>
                      <w:rPr>
                        <w:rFonts w:ascii="Cambria Math" w:hAnsi="Cambria Math"/>
                        <w:sz w:val="22"/>
                      </w:rPr>
                      <m:t>T+V+U</m:t>
                    </m:r>
                  </m:e>
                </m:d>
                <m:r>
                  <w:rPr>
                    <w:rFonts w:ascii="Cambria Math" w:hAnsi="Cambria Math"/>
                    <w:sz w:val="22"/>
                  </w:rPr>
                  <m:t>Ψ=(</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ℏ</m:t>
                            </m:r>
                          </m:e>
                          <m:sup>
                            <m:r>
                              <w:rPr>
                                <w:rFonts w:ascii="Cambria Math" w:hAnsi="Cambria Math"/>
                                <w:sz w:val="22"/>
                              </w:rPr>
                              <m:t>2</m:t>
                            </m:r>
                          </m:sup>
                        </m:sSup>
                      </m:num>
                      <m:den>
                        <m:r>
                          <w:rPr>
                            <w:rFonts w:ascii="Cambria Math" w:hAnsi="Cambria Math"/>
                            <w:sz w:val="22"/>
                          </w:rPr>
                          <m:t>2m</m:t>
                        </m:r>
                      </m:den>
                    </m:f>
                  </m:e>
                </m:nary>
                <m:sSubSup>
                  <m:sSubSupPr>
                    <m:ctrlPr>
                      <w:rPr>
                        <w:rFonts w:ascii="Cambria Math" w:hAnsi="Cambria Math"/>
                        <w:i/>
                        <w:sz w:val="22"/>
                      </w:rPr>
                    </m:ctrlPr>
                  </m:sSubSupPr>
                  <m:e>
                    <m:r>
                      <m:rPr>
                        <m:sty m:val="p"/>
                      </m:rPr>
                      <w:rPr>
                        <w:rFonts w:ascii="Cambria Math" w:hAnsi="Cambria Math"/>
                        <w:sz w:val="22"/>
                      </w:rPr>
                      <m:t>∇</m:t>
                    </m:r>
                    <m:ctrlPr>
                      <w:rPr>
                        <w:rFonts w:ascii="Cambria Math" w:hAnsi="Cambria Math"/>
                        <w:sz w:val="22"/>
                      </w:rPr>
                    </m:ctrlPr>
                  </m:e>
                  <m:sub>
                    <m:r>
                      <w:rPr>
                        <w:rFonts w:ascii="Cambria Math" w:hAnsi="Cambria Math"/>
                        <w:sz w:val="22"/>
                      </w:rPr>
                      <m:t>i</m:t>
                    </m:r>
                  </m:sub>
                  <m:sup>
                    <m:r>
                      <w:rPr>
                        <w:rFonts w:ascii="Cambria Math" w:hAnsi="Cambria Math"/>
                        <w:sz w:val="22"/>
                      </w:rPr>
                      <m:t>2</m:t>
                    </m:r>
                  </m:sup>
                </m:sSubSup>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V</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e>
                    </m:d>
                  </m:e>
                </m:nary>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i&lt;j</m:t>
                    </m:r>
                  </m:sub>
                  <m:sup/>
                  <m:e>
                    <m:r>
                      <w:rPr>
                        <w:rFonts w:ascii="Cambria Math" w:hAnsi="Cambria Math"/>
                        <w:sz w:val="22"/>
                      </w:rPr>
                      <m:t>U(</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e>
                    </m:acc>
                    <m:r>
                      <w:rPr>
                        <w:rFonts w:ascii="Cambria Math" w:hAnsi="Cambria Math"/>
                        <w:sz w:val="22"/>
                      </w:rPr>
                      <m:t>)</m:t>
                    </m:r>
                  </m:e>
                </m:nary>
                <m:r>
                  <w:rPr>
                    <w:rFonts w:ascii="Cambria Math" w:hAnsi="Cambria Math"/>
                    <w:sz w:val="22"/>
                  </w:rPr>
                  <m:t>)Ψ</m:t>
                </m:r>
              </m:oMath>
            </m:oMathPara>
          </w:p>
        </w:tc>
        <w:tc>
          <w:tcPr>
            <w:tcW w:w="1418" w:type="dxa"/>
            <w:vAlign w:val="center"/>
          </w:tcPr>
          <w:p w14:paraId="59DB0A39" w14:textId="4FE77DBA" w:rsidR="007A64F1" w:rsidRPr="00590D41" w:rsidRDefault="00590D41" w:rsidP="00590D41">
            <w:pPr>
              <w:ind w:firstLine="0"/>
              <w:jc w:val="right"/>
              <w:rPr>
                <w:lang w:val="en-US"/>
              </w:rPr>
            </w:pPr>
            <w:r>
              <w:rPr>
                <w:lang w:val="en-US"/>
              </w:rPr>
              <w:t>(2.21)</w:t>
            </w:r>
          </w:p>
        </w:tc>
      </w:tr>
    </w:tbl>
    <w:p w14:paraId="33516066" w14:textId="6CA8BCBD" w:rsidR="002C2690" w:rsidRDefault="00590D41" w:rsidP="00C24631">
      <w:r w:rsidRPr="00590D41">
        <w:t>где H — гамильтониан электронной подсистемы; N — количество электронов; U описывает электрон-электронное взаимодействие. Операторы T и U одинаковы для всех систем, в то время как вид V зависит от конкретной системы. Как видно, основное отличие одночастичной задачи от задачи многих тел состоит в наличии слагаемого, описывающего электрон-электронное взаимодействие, U.</w:t>
      </w:r>
    </w:p>
    <w:p w14:paraId="205D968C" w14:textId="2AD74E3B" w:rsidR="00590D41" w:rsidRDefault="00590D41" w:rsidP="00C24631">
      <w:r w:rsidRPr="00590D41">
        <w:t>Плотность частиц, с помощью которой и строится формализм теории функционала плотности, задается выражением:</w:t>
      </w: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
        <w:gridCol w:w="7515"/>
        <w:gridCol w:w="1559"/>
      </w:tblGrid>
      <w:tr w:rsidR="000471F1" w14:paraId="1EED4317" w14:textId="77777777" w:rsidTr="000471F1">
        <w:tc>
          <w:tcPr>
            <w:tcW w:w="277" w:type="dxa"/>
          </w:tcPr>
          <w:p w14:paraId="5952F412" w14:textId="77777777" w:rsidR="000471F1" w:rsidRDefault="000471F1" w:rsidP="00C24631">
            <w:pPr>
              <w:ind w:firstLine="0"/>
            </w:pPr>
          </w:p>
        </w:tc>
        <w:tc>
          <w:tcPr>
            <w:tcW w:w="7515" w:type="dxa"/>
          </w:tcPr>
          <w:p w14:paraId="5E6A3BFE" w14:textId="15D722E7" w:rsidR="000471F1" w:rsidRPr="000471F1" w:rsidRDefault="000471F1" w:rsidP="00C24631">
            <w:pPr>
              <w:ind w:firstLine="0"/>
              <w:rPr>
                <w:i/>
              </w:rPr>
            </w:pPr>
            <m:oMathPara>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2</m:t>
                        </m:r>
                      </m:sub>
                    </m:sSub>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3</m:t>
                            </m:r>
                          </m:sub>
                        </m:sSub>
                        <m:nary>
                          <m:naryPr>
                            <m:limLoc m:val="undOvr"/>
                            <m:subHide m:val="1"/>
                            <m:supHide m:val="1"/>
                            <m:ctrlPr>
                              <w:rPr>
                                <w:rFonts w:ascii="Cambria Math" w:hAnsi="Cambria Math"/>
                                <w:i/>
                              </w:rPr>
                            </m:ctrlPr>
                          </m:naryPr>
                          <m:sub/>
                          <m:sup/>
                          <m:e>
                            <m:r>
                              <w:rPr>
                                <w:rFonts w:ascii="Cambria Math" w:hAnsi="Cambria Math"/>
                              </w:rPr>
                              <m:t>…</m:t>
                            </m:r>
                            <m:nary>
                              <m:naryPr>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N</m:t>
                                    </m:r>
                                  </m:sub>
                                  <m:sup>
                                    <m:r>
                                      <w:rPr>
                                        <w:rFonts w:ascii="Cambria Math" w:hAnsi="Cambria Math"/>
                                      </w:rPr>
                                      <m:t>3</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)Ψ(</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e>
                            </m:nary>
                          </m:e>
                        </m:nary>
                      </m:e>
                    </m:nary>
                  </m:e>
                </m:nary>
              </m:oMath>
            </m:oMathPara>
          </w:p>
        </w:tc>
        <w:tc>
          <w:tcPr>
            <w:tcW w:w="1559" w:type="dxa"/>
            <w:vAlign w:val="center"/>
          </w:tcPr>
          <w:p w14:paraId="2C8C56DE" w14:textId="3CFAEF65" w:rsidR="000471F1" w:rsidRPr="000471F1" w:rsidRDefault="000471F1" w:rsidP="000471F1">
            <w:pPr>
              <w:ind w:firstLine="0"/>
              <w:jc w:val="right"/>
              <w:rPr>
                <w:lang w:val="en-US"/>
              </w:rPr>
            </w:pPr>
            <w:r>
              <w:rPr>
                <w:lang w:val="en-US"/>
              </w:rPr>
              <w:t>(2.22)</w:t>
            </w:r>
          </w:p>
        </w:tc>
      </w:tr>
    </w:tbl>
    <w:p w14:paraId="20E0F54B" w14:textId="637D145A" w:rsidR="000471F1" w:rsidRPr="00D1566C" w:rsidRDefault="000471F1" w:rsidP="00C24631">
      <w:r w:rsidRPr="000471F1">
        <w:t xml:space="preserve">это выражение может быть обращено: по заданной плотности частиц в основном состоянии,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xml:space="preserve">, можно найти соответствующую волновую функцию основного состояния </w:t>
      </w:r>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oMath>
      <w:r w:rsidRPr="000471F1">
        <w:t xml:space="preserve">. Иными словами,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sidRPr="000471F1">
        <w:t xml:space="preserve"> </w:t>
      </w:r>
      <w:r w:rsidR="00D1566C" w:rsidRPr="00D1566C">
        <w:t>-</w:t>
      </w:r>
      <w:r w:rsidRPr="000471F1">
        <w:t xml:space="preserve"> единственный функционал от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то есть</w:t>
      </w:r>
      <w:r w:rsidR="00D1566C" w:rsidRPr="00D1566C">
        <w:t xml:space="preserve"> для энергии основного состояния можно записать:</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0"/>
        <w:gridCol w:w="3115"/>
      </w:tblGrid>
      <w:tr w:rsidR="00D1566C" w14:paraId="101381FA" w14:textId="77777777" w:rsidTr="00B9292A">
        <w:tc>
          <w:tcPr>
            <w:tcW w:w="2410" w:type="dxa"/>
            <w:vAlign w:val="center"/>
          </w:tcPr>
          <w:p w14:paraId="098E32C6" w14:textId="77777777" w:rsidR="00D1566C" w:rsidRDefault="00D1566C" w:rsidP="00D1566C">
            <w:pPr>
              <w:ind w:firstLine="0"/>
              <w:jc w:val="right"/>
            </w:pPr>
          </w:p>
        </w:tc>
        <w:tc>
          <w:tcPr>
            <w:tcW w:w="3820" w:type="dxa"/>
            <w:vAlign w:val="center"/>
          </w:tcPr>
          <w:p w14:paraId="2F3E92B3" w14:textId="58B6F001" w:rsidR="00D1566C" w:rsidRPr="00D1566C" w:rsidRDefault="006A0638" w:rsidP="00D1566C">
            <w:pPr>
              <w:ind w:firstLine="0"/>
              <w:jc w:val="right"/>
              <w:rPr>
                <w:i/>
              </w:rPr>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]|T+U+V|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e>
                </m:d>
              </m:oMath>
            </m:oMathPara>
          </w:p>
        </w:tc>
        <w:tc>
          <w:tcPr>
            <w:tcW w:w="3115" w:type="dxa"/>
            <w:vAlign w:val="center"/>
          </w:tcPr>
          <w:p w14:paraId="0E8E9C6C" w14:textId="6F18DC3D" w:rsidR="00D1566C" w:rsidRPr="00D1566C" w:rsidRDefault="00D1566C" w:rsidP="00D1566C">
            <w:pPr>
              <w:ind w:firstLine="0"/>
              <w:jc w:val="right"/>
              <w:rPr>
                <w:lang w:val="en-US"/>
              </w:rPr>
            </w:pPr>
            <w:r>
              <w:rPr>
                <w:lang w:val="en-US"/>
              </w:rPr>
              <w:t>(2.23)</w:t>
            </w:r>
          </w:p>
        </w:tc>
      </w:tr>
    </w:tbl>
    <w:p w14:paraId="22EC58A0" w14:textId="60A9A0C4" w:rsidR="00D1566C" w:rsidRDefault="00E20BE2" w:rsidP="00C24631">
      <w:r w:rsidRPr="00E20BE2">
        <w:t xml:space="preserve">где вклад внешнего потенциала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e>
        </m:d>
      </m:oMath>
      <w:r w:rsidRPr="00E20BE2">
        <w:t xml:space="preserve"> может быть переписан через плотность частиц:</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E20BE2" w14:paraId="44919846" w14:textId="77777777" w:rsidTr="00E20BE2">
        <w:tc>
          <w:tcPr>
            <w:tcW w:w="3115" w:type="dxa"/>
            <w:vAlign w:val="center"/>
          </w:tcPr>
          <w:p w14:paraId="6A9C5BEA" w14:textId="77777777" w:rsidR="00E20BE2" w:rsidRDefault="00E20BE2" w:rsidP="00E20BE2">
            <w:pPr>
              <w:ind w:firstLine="0"/>
              <w:jc w:val="right"/>
            </w:pPr>
          </w:p>
        </w:tc>
        <w:tc>
          <w:tcPr>
            <w:tcW w:w="3115" w:type="dxa"/>
            <w:vAlign w:val="center"/>
          </w:tcPr>
          <w:p w14:paraId="0B7F041E" w14:textId="47E1133D" w:rsidR="00E20BE2" w:rsidRDefault="00E20BE2" w:rsidP="00E20BE2">
            <w:pPr>
              <w:ind w:firstLine="0"/>
              <w:jc w:val="right"/>
            </w:pPr>
            <m:oMathPara>
              <m:oMath>
                <m:r>
                  <w:rPr>
                    <w:rFonts w:ascii="Cambria Math" w:hAnsi="Cambria Math"/>
                  </w:rPr>
                  <m:t>V</m:t>
                </m:r>
                <m:d>
                  <m:dPr>
                    <m:begChr m:val="["/>
                    <m:endChr m:val="]"/>
                    <m:ctrlPr>
                      <w:rPr>
                        <w:rFonts w:ascii="Cambria Math" w:hAnsi="Cambria Math"/>
                        <w:i/>
                      </w:rPr>
                    </m:ctrlPr>
                  </m:dPr>
                  <m:e>
                    <m:r>
                      <w:rPr>
                        <w:rFonts w:ascii="Cambria Math" w:hAnsi="Cambria Math"/>
                      </w:rPr>
                      <m:t>n</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V</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e>
                </m:nary>
              </m:oMath>
            </m:oMathPara>
          </w:p>
        </w:tc>
        <w:tc>
          <w:tcPr>
            <w:tcW w:w="3115" w:type="dxa"/>
            <w:vAlign w:val="center"/>
          </w:tcPr>
          <w:p w14:paraId="22CD99CA" w14:textId="02AA4F0B" w:rsidR="00E20BE2" w:rsidRPr="00E20BE2" w:rsidRDefault="00E20BE2" w:rsidP="00E20BE2">
            <w:pPr>
              <w:ind w:firstLine="0"/>
              <w:jc w:val="right"/>
              <w:rPr>
                <w:lang w:val="en-US"/>
              </w:rPr>
            </w:pPr>
            <w:r>
              <w:rPr>
                <w:lang w:val="en-US"/>
              </w:rPr>
              <w:t>(2.24)</w:t>
            </w:r>
          </w:p>
        </w:tc>
      </w:tr>
    </w:tbl>
    <w:p w14:paraId="66895C30" w14:textId="507508F5" w:rsidR="00E20BE2" w:rsidRDefault="00E20BE2" w:rsidP="00C24631">
      <w:r w:rsidRPr="00E20BE2">
        <w:lastRenderedPageBreak/>
        <w:t xml:space="preserve">Вариационная задача отыскания минимума функционала энергии E[n] может быть решена </w:t>
      </w:r>
      <w:r>
        <w:t>путем</w:t>
      </w:r>
      <w:r w:rsidRPr="00E20BE2">
        <w:t>,</w:t>
      </w:r>
      <w:r>
        <w:t xml:space="preserve"> в котором</w:t>
      </w:r>
      <w:r w:rsidRPr="00E20BE2">
        <w:t xml:space="preserve"> функционал энергии может быть записан как эффективный функционал плотности частиц в одночастичной системе: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E20BE2" w14:paraId="038D4AE6" w14:textId="77777777" w:rsidTr="00E20BE2">
        <w:tc>
          <w:tcPr>
            <w:tcW w:w="2263" w:type="dxa"/>
            <w:vAlign w:val="center"/>
          </w:tcPr>
          <w:p w14:paraId="6A590DC9" w14:textId="77777777" w:rsidR="00E20BE2" w:rsidRDefault="00E20BE2" w:rsidP="00E20BE2">
            <w:pPr>
              <w:ind w:firstLine="0"/>
              <w:jc w:val="right"/>
            </w:pPr>
          </w:p>
        </w:tc>
        <w:tc>
          <w:tcPr>
            <w:tcW w:w="3967" w:type="dxa"/>
            <w:vAlign w:val="center"/>
          </w:tcPr>
          <w:p w14:paraId="7572CA6F" w14:textId="67D13871" w:rsidR="00E20BE2" w:rsidRDefault="006A0638" w:rsidP="00E20BE2">
            <w:pPr>
              <w:ind w:firstLine="0"/>
              <w:jc w:val="right"/>
            </w:pPr>
            <m:oMathPara>
              <m:oMath>
                <m:sSub>
                  <m:sSubPr>
                    <m:ctrlPr>
                      <w:rPr>
                        <w:rFonts w:ascii="Cambria Math" w:hAnsi="Cambria Math"/>
                        <w:i/>
                      </w:rPr>
                    </m:ctrlPr>
                  </m:sSubPr>
                  <m:e>
                    <m:r>
                      <w:rPr>
                        <w:rFonts w:ascii="Cambria Math" w:hAnsi="Cambria Math"/>
                      </w:rPr>
                      <m:t>E</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e>
                </m:d>
              </m:oMath>
            </m:oMathPara>
          </w:p>
        </w:tc>
        <w:tc>
          <w:tcPr>
            <w:tcW w:w="3115" w:type="dxa"/>
            <w:vAlign w:val="center"/>
          </w:tcPr>
          <w:p w14:paraId="4FCCEC2D" w14:textId="057AC1B9" w:rsidR="00E20BE2" w:rsidRPr="00E20BE2" w:rsidRDefault="00E20BE2" w:rsidP="00E20BE2">
            <w:pPr>
              <w:ind w:firstLine="0"/>
              <w:jc w:val="right"/>
              <w:rPr>
                <w:lang w:val="en-US"/>
              </w:rPr>
            </w:pPr>
            <w:r>
              <w:rPr>
                <w:lang w:val="en-US"/>
              </w:rPr>
              <w:t>(2.25)</w:t>
            </w:r>
          </w:p>
        </w:tc>
      </w:tr>
    </w:tbl>
    <w:p w14:paraId="34E57D31" w14:textId="0C680A88" w:rsidR="00E20BE2" w:rsidRPr="0054095D" w:rsidRDefault="00E20BE2" w:rsidP="00C24631">
      <w:r w:rsidRPr="00E20BE2">
        <w:t xml:space="preserve">где </w:t>
      </w:r>
      <m:oMath>
        <m:sSub>
          <m:sSubPr>
            <m:ctrlPr>
              <w:rPr>
                <w:rFonts w:ascii="Cambria Math" w:hAnsi="Cambria Math"/>
                <w:i/>
              </w:rPr>
            </m:ctrlPr>
          </m:sSubPr>
          <m:e>
            <m:r>
              <w:rPr>
                <w:rFonts w:ascii="Cambria Math" w:hAnsi="Cambria Math"/>
              </w:rPr>
              <m:t>T</m:t>
            </m:r>
          </m:e>
          <m:sub>
            <m:r>
              <w:rPr>
                <w:rFonts w:ascii="Cambria Math" w:hAnsi="Cambria Math"/>
                <w:lang w:val="en-US"/>
              </w:rPr>
              <m:t>s</m:t>
            </m:r>
          </m:sub>
        </m:sSub>
      </m:oMath>
      <w:r w:rsidR="0054095D" w:rsidRPr="0054095D">
        <w:t xml:space="preserve"> </w:t>
      </w:r>
      <w:r w:rsidRPr="00E20BE2">
        <w:t xml:space="preserve">означает кинетическую энергию свободной частицы, а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095D">
        <w:noBreakHyphen/>
      </w:r>
      <w:r w:rsidRPr="00E20BE2">
        <w:t>эффективный внешний потенциал для электронной подсистемы</w:t>
      </w:r>
      <w:r w:rsidR="0054095D" w:rsidRPr="0054095D">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4095D" w14:paraId="53CC5034" w14:textId="77777777" w:rsidTr="0054095D">
        <w:tc>
          <w:tcPr>
            <w:tcW w:w="3115" w:type="dxa"/>
            <w:vAlign w:val="center"/>
          </w:tcPr>
          <w:p w14:paraId="4E355EA0" w14:textId="77777777" w:rsidR="0054095D" w:rsidRDefault="0054095D" w:rsidP="0054095D">
            <w:pPr>
              <w:ind w:firstLine="0"/>
              <w:jc w:val="right"/>
            </w:pPr>
          </w:p>
        </w:tc>
        <w:tc>
          <w:tcPr>
            <w:tcW w:w="3115" w:type="dxa"/>
            <w:vAlign w:val="center"/>
          </w:tcPr>
          <w:p w14:paraId="707BF65D" w14:textId="1C750834" w:rsidR="0054095D" w:rsidRPr="0054095D" w:rsidRDefault="006A0638" w:rsidP="0054095D">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=V+U+T-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115" w:type="dxa"/>
            <w:vAlign w:val="center"/>
          </w:tcPr>
          <w:p w14:paraId="5EA7509C" w14:textId="2AEA71EE" w:rsidR="0054095D" w:rsidRPr="0054095D" w:rsidRDefault="0054095D" w:rsidP="0054095D">
            <w:pPr>
              <w:ind w:firstLine="0"/>
              <w:jc w:val="right"/>
              <w:rPr>
                <w:lang w:val="en-US"/>
              </w:rPr>
            </w:pPr>
            <w:r>
              <w:rPr>
                <w:lang w:val="en-US"/>
              </w:rPr>
              <w:t>(2.26)</w:t>
            </w:r>
          </w:p>
        </w:tc>
      </w:tr>
    </w:tbl>
    <w:p w14:paraId="6183A672" w14:textId="4A0BE121" w:rsidR="0054095D" w:rsidRDefault="0054095D" w:rsidP="00C24631">
      <w:r w:rsidRPr="0054095D">
        <w:t>Решение уравнений Кона - Шэма для вспомогательной системы, из которой исключено электрон-электронное взаимодействие: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250"/>
        <w:gridCol w:w="3115"/>
      </w:tblGrid>
      <w:tr w:rsidR="0054095D" w14:paraId="0516F3C2" w14:textId="77777777" w:rsidTr="0054095D">
        <w:tc>
          <w:tcPr>
            <w:tcW w:w="1980" w:type="dxa"/>
            <w:vAlign w:val="center"/>
          </w:tcPr>
          <w:p w14:paraId="66DF04E6" w14:textId="77777777" w:rsidR="0054095D" w:rsidRDefault="0054095D" w:rsidP="0054095D">
            <w:pPr>
              <w:ind w:firstLine="0"/>
              <w:jc w:val="right"/>
            </w:pPr>
          </w:p>
        </w:tc>
        <w:tc>
          <w:tcPr>
            <w:tcW w:w="4250" w:type="dxa"/>
            <w:vAlign w:val="center"/>
          </w:tcPr>
          <w:p w14:paraId="14CBCB2B" w14:textId="04663CD7" w:rsidR="0054095D" w:rsidRPr="0054095D" w:rsidRDefault="006A0638" w:rsidP="0054095D">
            <w:pPr>
              <w:ind w:firstLine="0"/>
              <w:jc w:val="right"/>
              <w:rPr>
                <w:i/>
              </w:rPr>
            </w:pPr>
            <m:oMathPara>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m:oMathPara>
          </w:p>
        </w:tc>
        <w:tc>
          <w:tcPr>
            <w:tcW w:w="3115" w:type="dxa"/>
            <w:vAlign w:val="center"/>
          </w:tcPr>
          <w:p w14:paraId="693DDB67" w14:textId="66A8F2FE" w:rsidR="0054095D" w:rsidRPr="0054095D" w:rsidRDefault="0054095D" w:rsidP="0054095D">
            <w:pPr>
              <w:ind w:firstLine="0"/>
              <w:jc w:val="right"/>
              <w:rPr>
                <w:lang w:val="en-US"/>
              </w:rPr>
            </w:pPr>
            <w:r>
              <w:rPr>
                <w:lang w:val="en-US"/>
              </w:rPr>
              <w:t>(2.27)</w:t>
            </w:r>
          </w:p>
        </w:tc>
      </w:tr>
    </w:tbl>
    <w:p w14:paraId="44C89E08" w14:textId="1DF4766B" w:rsidR="0054095D" w:rsidRDefault="0054095D" w:rsidP="00C24631">
      <w:r w:rsidRPr="0054095D">
        <w:t xml:space="preserve">даёт орбитали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54095D">
        <w:t xml:space="preserve">, по которым восстанавливается электронная плотность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sup>
                <m:r>
                  <w:rPr>
                    <w:rFonts w:ascii="Cambria Math" w:hAnsi="Cambria Math"/>
                  </w:rPr>
                  <m:t>2</m:t>
                </m:r>
              </m:sup>
            </m:sSup>
          </m:e>
        </m:nary>
      </m:oMath>
      <w:r w:rsidRPr="0054095D">
        <w:t xml:space="preserve"> исходной многочастичной системы</w:t>
      </w:r>
      <w:r w:rsidR="005323A9" w:rsidRPr="005323A9">
        <w:t xml:space="preserve">. Эффективный одночастичный потенциал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323A9" w:rsidRPr="005323A9">
        <w:t xml:space="preserve"> записывается как:</w:t>
      </w: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237"/>
        <w:gridCol w:w="1985"/>
      </w:tblGrid>
      <w:tr w:rsidR="005323A9" w14:paraId="2E26DC08" w14:textId="77777777" w:rsidTr="005323A9">
        <w:tc>
          <w:tcPr>
            <w:tcW w:w="1129" w:type="dxa"/>
            <w:vAlign w:val="center"/>
          </w:tcPr>
          <w:p w14:paraId="2660AD99" w14:textId="77777777" w:rsidR="005323A9" w:rsidRDefault="005323A9" w:rsidP="005323A9">
            <w:pPr>
              <w:ind w:firstLine="0"/>
              <w:jc w:val="right"/>
            </w:pPr>
          </w:p>
        </w:tc>
        <w:tc>
          <w:tcPr>
            <w:tcW w:w="6237" w:type="dxa"/>
            <w:vAlign w:val="center"/>
          </w:tcPr>
          <w:p w14:paraId="65F080A6" w14:textId="746862E7" w:rsidR="005323A9" w:rsidRPr="005323A9" w:rsidRDefault="006A0638" w:rsidP="005323A9">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m:t>
                </m:r>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en>
                    </m:f>
                    <m:sSup>
                      <m:sSupPr>
                        <m:ctrlPr>
                          <w:rPr>
                            <w:rFonts w:ascii="Cambria Math" w:hAnsi="Cambria Math"/>
                            <w:i/>
                          </w:rPr>
                        </m:ctrlPr>
                      </m:sSupPr>
                      <m:e>
                        <m:r>
                          <w:rPr>
                            <w:rFonts w:ascii="Cambria Math" w:hAnsi="Cambria Math"/>
                          </w:rPr>
                          <m:t>d</m:t>
                        </m:r>
                      </m:e>
                      <m:sup>
                        <m:r>
                          <w:rPr>
                            <w:rFonts w:ascii="Cambria Math" w:hAnsi="Cambria Math"/>
                          </w:rPr>
                          <m:t>3</m:t>
                        </m:r>
                      </m:sup>
                    </m:sSup>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e>
                </m:nary>
              </m:oMath>
            </m:oMathPara>
          </w:p>
        </w:tc>
        <w:tc>
          <w:tcPr>
            <w:tcW w:w="1985" w:type="dxa"/>
            <w:vAlign w:val="center"/>
          </w:tcPr>
          <w:p w14:paraId="568457BD" w14:textId="175DCEAB" w:rsidR="005323A9" w:rsidRPr="005323A9" w:rsidRDefault="005323A9" w:rsidP="005323A9">
            <w:pPr>
              <w:ind w:firstLine="0"/>
              <w:jc w:val="right"/>
              <w:rPr>
                <w:lang w:val="en-US"/>
              </w:rPr>
            </w:pPr>
            <w:r>
              <w:rPr>
                <w:lang w:val="en-US"/>
              </w:rPr>
              <w:t>(2.28)</w:t>
            </w:r>
          </w:p>
        </w:tc>
      </w:tr>
    </w:tbl>
    <w:p w14:paraId="20FBF1E3" w14:textId="2BAF1803" w:rsidR="005D4027" w:rsidRDefault="005D4027" w:rsidP="005D4027">
      <w:r>
        <w:t xml:space="preserve">где второе слагаемое </w:t>
      </w:r>
      <w:r w:rsidRPr="005D4027">
        <w:t>-</w:t>
      </w:r>
      <w:r>
        <w:t xml:space="preserve"> слагаемое Хартри </w:t>
      </w:r>
      <w:r w:rsidRPr="005D4027">
        <w:t>-</w:t>
      </w:r>
      <w:r>
        <w:t xml:space="preserve"> описывает электрон-электронное кулоновское отталкивание, а последнее слагаемое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называется обменно-корреляционным потенциалом</w:t>
      </w:r>
      <w:r w:rsidRPr="005D4027">
        <w:t xml:space="preserve"> </w:t>
      </w:r>
      <w:r>
        <w:t>и включает все многочастичные взаимодействия.</w:t>
      </w:r>
    </w:p>
    <w:p w14:paraId="466FB5D8" w14:textId="7D2D4121" w:rsidR="005323A9" w:rsidRPr="005323A9" w:rsidRDefault="005D4027" w:rsidP="005D4027">
      <w:r>
        <w:t xml:space="preserve">Поскольку слагаемое Хартри и член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зависят от плотности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которая зависит от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которая, в свою очередь, зависит от</w:t>
      </w:r>
      <w:r w:rsidRPr="005D4027">
        <w:t xml:space="preserve">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xml:space="preserve">, решение самосогласованных уравнений Кона </w:t>
      </w:r>
      <w:r w:rsidRPr="005D4027">
        <w:t>-</w:t>
      </w:r>
      <w:r>
        <w:t xml:space="preserve"> Шэма может быть произведено с помощью итеративной процедуры последовательных приближений. Как правило, отталкиваясь от начального приближения для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рассчитывается соответствующее слагаемое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для которого затем решаются уравнения Кона</w:t>
      </w:r>
      <w:r>
        <w:noBreakHyphen/>
        <w:t xml:space="preserve">Шэма, из которых получается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Отсюда можно получить следующее приближение для плотности и т. д.</w:t>
      </w:r>
    </w:p>
    <w:p w14:paraId="5D2E4A7F" w14:textId="39726984" w:rsidR="00C24631" w:rsidRPr="00775362" w:rsidRDefault="00C24631" w:rsidP="00C24631">
      <w:r w:rsidRPr="00775362">
        <w:t xml:space="preserve">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w:t>
      </w:r>
      <w:r w:rsidR="004563A4">
        <w:t>тысячи атомов</w:t>
      </w:r>
      <w:r w:rsidRPr="00775362">
        <w:t xml:space="preserve">), а также невозможность его использования для изучения </w:t>
      </w:r>
      <w:r w:rsidRPr="00775362">
        <w:lastRenderedPageBreak/>
        <w:t>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33235F4D" w14:textId="77777777" w:rsidR="00EA1F5F" w:rsidRDefault="00A96D00" w:rsidP="008E3FD4">
      <w:pPr>
        <w:pStyle w:val="2"/>
        <w:rPr>
          <w:lang w:val="en-US"/>
        </w:rPr>
      </w:pPr>
      <w:bookmarkStart w:id="83" w:name="_Toc514780549"/>
      <w:bookmarkStart w:id="84" w:name="_Toc516916825"/>
      <w:r>
        <w:t>Пакет молекулярно-динамического моделирования.</w:t>
      </w:r>
      <w:bookmarkEnd w:id="83"/>
      <w:bookmarkEnd w:id="84"/>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7B294F08"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840288">
        <w:rPr>
          <w:lang w:val="en-US"/>
        </w:rPr>
        <w:t>45</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CB5E6F9" w:rsidR="00EA1F5F" w:rsidRDefault="00EA1F5F" w:rsidP="00EA1F5F">
      <w:pPr>
        <w:pStyle w:val="a3"/>
        <w:numPr>
          <w:ilvl w:val="0"/>
          <w:numId w:val="23"/>
        </w:numPr>
      </w:pPr>
      <w:r w:rsidRPr="00CA48C7">
        <w:t>Простота написания скриптов и низкий порог вхождения</w:t>
      </w:r>
      <w:r w:rsidR="00B07447">
        <w:t>;</w:t>
      </w:r>
    </w:p>
    <w:p w14:paraId="1DAEBA8D" w14:textId="4151E925" w:rsidR="00CA48C7" w:rsidRDefault="00CA48C7" w:rsidP="00CA48C7">
      <w:pPr>
        <w:pStyle w:val="a3"/>
        <w:numPr>
          <w:ilvl w:val="0"/>
          <w:numId w:val="23"/>
        </w:numPr>
      </w:pPr>
      <w:r>
        <w:t>Можно скомпилировать как параллельную версию LAMMPS (использует MPI), так и версию для запуска в однопроцессорном режиме</w:t>
      </w:r>
      <w:r w:rsidR="00B07447">
        <w:t>;</w:t>
      </w:r>
    </w:p>
    <w:p w14:paraId="53378186" w14:textId="68D825C2" w:rsidR="00CA48C7" w:rsidRDefault="00CA48C7" w:rsidP="00CA48C7">
      <w:pPr>
        <w:pStyle w:val="a3"/>
        <w:numPr>
          <w:ilvl w:val="0"/>
          <w:numId w:val="23"/>
        </w:numPr>
      </w:pPr>
      <w:r>
        <w:t xml:space="preserve">В LAMMPS реализована поддержка большинства двухчастичных и многочастичных короткодействующих потенциалов (потенциалы </w:t>
      </w:r>
      <w:r w:rsidR="004B609C">
        <w:t>Леннарда</w:t>
      </w:r>
      <w:r>
        <w:t>-Джонса, Морзе, Юкавы, EAM, AI-REBO)</w:t>
      </w:r>
      <w:r w:rsidR="00B07447">
        <w:t>;</w:t>
      </w:r>
    </w:p>
    <w:p w14:paraId="1370C467" w14:textId="1AA54869" w:rsidR="00CA48C7" w:rsidRDefault="00CA48C7" w:rsidP="00CA48C7">
      <w:pPr>
        <w:pStyle w:val="a3"/>
        <w:numPr>
          <w:ilvl w:val="0"/>
          <w:numId w:val="23"/>
        </w:numPr>
      </w:pPr>
      <w:r>
        <w:t>Использование списков соседей при расчетах короткодействующих сил</w:t>
      </w:r>
      <w:r w:rsidR="00B07447">
        <w:t>;</w:t>
      </w:r>
    </w:p>
    <w:p w14:paraId="682B6B46" w14:textId="5816F277" w:rsidR="00CA48C7" w:rsidRDefault="00CA48C7" w:rsidP="00CA48C7">
      <w:pPr>
        <w:pStyle w:val="a3"/>
        <w:numPr>
          <w:ilvl w:val="0"/>
          <w:numId w:val="23"/>
        </w:numPr>
      </w:pPr>
      <w:r>
        <w:t>Использование пространственной декомпозиции при расчетах на многопроцессорных системах</w:t>
      </w:r>
      <w:r w:rsidR="00B07447">
        <w:t>;</w:t>
      </w:r>
    </w:p>
    <w:p w14:paraId="64BF3DAF" w14:textId="2E163F9B" w:rsidR="00CA48C7" w:rsidRDefault="00CA48C7" w:rsidP="00CA48C7">
      <w:pPr>
        <w:pStyle w:val="a3"/>
        <w:numPr>
          <w:ilvl w:val="0"/>
          <w:numId w:val="23"/>
        </w:numPr>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r w:rsidR="00B07447">
        <w:t>;</w:t>
      </w:r>
    </w:p>
    <w:p w14:paraId="17AE59F0" w14:textId="6D825119" w:rsidR="00CA48C7" w:rsidRDefault="00CA48C7" w:rsidP="00CA48C7">
      <w:pPr>
        <w:pStyle w:val="a3"/>
        <w:numPr>
          <w:ilvl w:val="0"/>
          <w:numId w:val="23"/>
        </w:numPr>
      </w:pPr>
      <w:r>
        <w:t xml:space="preserve">Есть встроенные возможности анализа атомной конфигурации </w:t>
      </w:r>
      <w:r w:rsidR="00774FF6">
        <w:t>«</w:t>
      </w:r>
      <w:r>
        <w:t>на лету</w:t>
      </w:r>
      <w:r w:rsidR="00774FF6">
        <w:t>»</w:t>
      </w:r>
      <w:r>
        <w:t xml:space="preserve">: построение парной корреляционной функции, определение координационного числа, параметра центральной симметрии и </w:t>
      </w:r>
      <w:proofErr w:type="spellStart"/>
      <w:r>
        <w:t>др</w:t>
      </w:r>
      <w:proofErr w:type="spellEnd"/>
      <w:r w:rsidR="00B07447">
        <w:t>;</w:t>
      </w:r>
    </w:p>
    <w:p w14:paraId="16BD0D3A" w14:textId="77777777" w:rsidR="00CA48C7" w:rsidRDefault="00CA48C7" w:rsidP="00CA48C7">
      <w:pPr>
        <w:pStyle w:val="a3"/>
        <w:numPr>
          <w:ilvl w:val="0"/>
          <w:numId w:val="23"/>
        </w:numPr>
      </w:pPr>
      <w:r>
        <w:t>Встроенные термостаты, баростаты, методы добавления внешних сил и потенциальных стенок.</w:t>
      </w:r>
    </w:p>
    <w:p w14:paraId="6DB13705" w14:textId="77777777" w:rsidR="00EA1F5F" w:rsidRDefault="00EA1F5F" w:rsidP="00EA1F5F">
      <w:pPr>
        <w:pStyle w:val="2"/>
      </w:pPr>
      <w:bookmarkStart w:id="85" w:name="_Toc514780550"/>
      <w:bookmarkStart w:id="86" w:name="_Toc516916826"/>
      <w:r>
        <w:lastRenderedPageBreak/>
        <w:t>Обработка и визуализация выходных данных.</w:t>
      </w:r>
      <w:bookmarkEnd w:id="85"/>
      <w:bookmarkEnd w:id="86"/>
    </w:p>
    <w:p w14:paraId="4298A990" w14:textId="77777777" w:rsidR="009E5E42" w:rsidRDefault="003622D8" w:rsidP="009E5E42">
      <w:pPr>
        <w:pStyle w:val="3"/>
      </w:pPr>
      <w:bookmarkStart w:id="87" w:name="_Toc514780551"/>
      <w:bookmarkStart w:id="88" w:name="_Toc516916827"/>
      <w:r>
        <w:t>П</w:t>
      </w:r>
      <w:r w:rsidR="00EA1F5F">
        <w:t xml:space="preserve">акет </w:t>
      </w:r>
      <w:r w:rsidR="00EA1F5F">
        <w:rPr>
          <w:lang w:val="en-US"/>
        </w:rPr>
        <w:t>Ovito</w:t>
      </w:r>
      <w:r w:rsidR="00EA1F5F">
        <w:t>.</w:t>
      </w:r>
      <w:bookmarkEnd w:id="87"/>
      <w:bookmarkEnd w:id="88"/>
    </w:p>
    <w:p w14:paraId="75ADBEC5" w14:textId="577F728C"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7447">
        <w:t>рисунке</w:t>
      </w:r>
      <w:r w:rsidR="00B07447" w:rsidRPr="00B07447">
        <w:t xml:space="preserve"> 2.7</w:t>
      </w:r>
      <w:r w:rsidR="00B028A9">
        <w:t>.</w:t>
      </w:r>
    </w:p>
    <w:p w14:paraId="257C7405" w14:textId="77777777" w:rsidR="00B028A9" w:rsidRDefault="00AC6928" w:rsidP="00B028A9">
      <w:pPr>
        <w:pStyle w:val="afb"/>
      </w:pPr>
      <w:r>
        <w:rPr>
          <w:noProof/>
        </w:rPr>
        <w:drawing>
          <wp:inline distT="0" distB="0" distL="0" distR="0" wp14:anchorId="3D39884F" wp14:editId="352EABB0">
            <wp:extent cx="4695199" cy="2520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5199" cy="2520000"/>
                    </a:xfrm>
                    <a:prstGeom prst="rect">
                      <a:avLst/>
                    </a:prstGeom>
                  </pic:spPr>
                </pic:pic>
              </a:graphicData>
            </a:graphic>
          </wp:inline>
        </w:drawing>
      </w:r>
    </w:p>
    <w:p w14:paraId="327B9F63" w14:textId="07334DEE" w:rsidR="00B028A9" w:rsidRPr="0090122C" w:rsidRDefault="00B028A9" w:rsidP="00B028A9">
      <w:pPr>
        <w:pStyle w:val="afb"/>
      </w:pPr>
      <w:r w:rsidRPr="00B07447">
        <w:t>Рисунок</w:t>
      </w:r>
      <w:r w:rsidR="00B07447" w:rsidRPr="00B07447">
        <w:t xml:space="preserve"> 2.7</w:t>
      </w:r>
      <w:r>
        <w:t xml:space="preserve"> – Рабочее пространство </w:t>
      </w:r>
      <w:r>
        <w:rPr>
          <w:lang w:val="en-US"/>
        </w:rPr>
        <w:t>OVITO</w:t>
      </w: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6169AF">
      <w:pPr>
        <w:pStyle w:val="a3"/>
        <w:numPr>
          <w:ilvl w:val="0"/>
          <w:numId w:val="33"/>
        </w:numPr>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6169AF">
      <w:pPr>
        <w:pStyle w:val="a3"/>
        <w:numPr>
          <w:ilvl w:val="0"/>
          <w:numId w:val="33"/>
        </w:numPr>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6169AF">
      <w:pPr>
        <w:pStyle w:val="a3"/>
        <w:numPr>
          <w:ilvl w:val="1"/>
          <w:numId w:val="33"/>
        </w:numPr>
      </w:pPr>
      <w:r>
        <w:t>Координационный (структурный) анализ</w:t>
      </w:r>
      <w:r w:rsidR="00F43AAE">
        <w:rPr>
          <w:lang w:val="en-US"/>
        </w:rPr>
        <w:t>;</w:t>
      </w:r>
    </w:p>
    <w:p w14:paraId="4F8CAF32" w14:textId="77777777" w:rsidR="006169AF" w:rsidRDefault="006169AF" w:rsidP="006169AF">
      <w:pPr>
        <w:pStyle w:val="a3"/>
        <w:numPr>
          <w:ilvl w:val="1"/>
          <w:numId w:val="33"/>
        </w:numPr>
      </w:pPr>
      <w:r>
        <w:t>Дислокационный анализ</w:t>
      </w:r>
      <w:r w:rsidR="00F43AAE">
        <w:rPr>
          <w:lang w:val="en-US"/>
        </w:rPr>
        <w:t>;</w:t>
      </w:r>
    </w:p>
    <w:p w14:paraId="6329F903" w14:textId="54C4F9C7" w:rsidR="00F43AAE" w:rsidRPr="00F43AAE" w:rsidRDefault="00F43AAE" w:rsidP="006169AF">
      <w:pPr>
        <w:pStyle w:val="a3"/>
        <w:numPr>
          <w:ilvl w:val="1"/>
          <w:numId w:val="33"/>
        </w:numPr>
      </w:pPr>
      <w:r>
        <w:t>Различные сортировки</w:t>
      </w:r>
      <w:r>
        <w:rPr>
          <w:lang w:val="en-US"/>
        </w:rPr>
        <w:t>;</w:t>
      </w:r>
    </w:p>
    <w:p w14:paraId="5C42DEDA" w14:textId="131ACA0F" w:rsidR="00F43AAE" w:rsidRPr="006169AF" w:rsidRDefault="00F43AAE" w:rsidP="00F43AAE">
      <w:pPr>
        <w:pStyle w:val="a3"/>
        <w:numPr>
          <w:ilvl w:val="0"/>
          <w:numId w:val="33"/>
        </w:numPr>
      </w:pPr>
      <w:r>
        <w:t>Позволяет работать с объемными файлами, что нужно при работе с каскадами</w:t>
      </w:r>
      <w:r w:rsidRPr="00F43AAE">
        <w:t xml:space="preserve"> (</w:t>
      </w:r>
      <w:r>
        <w:t>миллионы атомов</w:t>
      </w:r>
      <w:r w:rsidRPr="00F43AAE">
        <w:t>)</w:t>
      </w:r>
      <w:r>
        <w:t>.</w:t>
      </w:r>
    </w:p>
    <w:p w14:paraId="0C6C2737" w14:textId="77777777" w:rsidR="00EA1F5F" w:rsidRPr="009E5E42" w:rsidRDefault="003622D8" w:rsidP="006169AF">
      <w:pPr>
        <w:pStyle w:val="3"/>
      </w:pPr>
      <w:bookmarkStart w:id="89" w:name="_Toc514780552"/>
      <w:bookmarkStart w:id="90" w:name="_Toc516916828"/>
      <w:r>
        <w:lastRenderedPageBreak/>
        <w:t>П</w:t>
      </w:r>
      <w:r w:rsidR="00EA1F5F">
        <w:t xml:space="preserve">акет </w:t>
      </w:r>
      <w:r w:rsidR="00EA1F5F" w:rsidRPr="009E5E42">
        <w:rPr>
          <w:lang w:val="en-US"/>
        </w:rPr>
        <w:t>Origin</w:t>
      </w:r>
      <w:r w:rsidR="00EA1F5F" w:rsidRPr="009E5E42">
        <w:t>.</w:t>
      </w:r>
      <w:bookmarkEnd w:id="89"/>
      <w:bookmarkEnd w:id="90"/>
    </w:p>
    <w:p w14:paraId="2C29308A" w14:textId="4E969CC5"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E05046">
        <w:t>рисунке</w:t>
      </w:r>
      <w:r w:rsidR="00E05046" w:rsidRPr="00E05046">
        <w:t xml:space="preserve"> 2.8</w:t>
      </w:r>
      <w:r>
        <w:t xml:space="preserve">. </w:t>
      </w:r>
    </w:p>
    <w:p w14:paraId="4337E384" w14:textId="77777777" w:rsidR="005A79EF" w:rsidRDefault="00A96D00" w:rsidP="005A79EF">
      <w:pPr>
        <w:pStyle w:val="afb"/>
      </w:pPr>
      <w:r>
        <w:rPr>
          <w:noProof/>
        </w:rPr>
        <w:drawing>
          <wp:inline distT="0" distB="0" distL="0" distR="0" wp14:anchorId="1DF038C9" wp14:editId="13371953">
            <wp:extent cx="4649822" cy="252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9822" cy="2520000"/>
                    </a:xfrm>
                    <a:prstGeom prst="rect">
                      <a:avLst/>
                    </a:prstGeom>
                  </pic:spPr>
                </pic:pic>
              </a:graphicData>
            </a:graphic>
          </wp:inline>
        </w:drawing>
      </w:r>
    </w:p>
    <w:p w14:paraId="5220206F" w14:textId="4E8E93CD" w:rsidR="005A79EF" w:rsidRPr="005A79EF" w:rsidRDefault="005A79EF" w:rsidP="005A79EF">
      <w:pPr>
        <w:pStyle w:val="afb"/>
      </w:pPr>
      <w:r w:rsidRPr="00E05046">
        <w:t>Рисунок</w:t>
      </w:r>
      <w:r w:rsidR="00E05046" w:rsidRPr="00E05046">
        <w:t xml:space="preserve"> 2.8</w:t>
      </w:r>
      <w:r>
        <w:t xml:space="preserve"> – Рабочее пространство </w:t>
      </w:r>
      <w:r>
        <w:rPr>
          <w:lang w:val="en-US"/>
        </w:rPr>
        <w:t>Origin</w:t>
      </w:r>
      <w:r w:rsidRPr="005A79EF">
        <w:t>.</w:t>
      </w:r>
    </w:p>
    <w:p w14:paraId="3589283A" w14:textId="0AA77F4C" w:rsidR="005A79EF" w:rsidRDefault="005A79EF" w:rsidP="005A79EF">
      <w:r w:rsidRPr="005A79EF">
        <w:rPr>
          <w:lang w:val="en-US"/>
        </w:rPr>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0EE345CF"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w:t>
      </w:r>
      <w:proofErr w:type="spellStart"/>
      <w:r w:rsidRPr="005A79EF">
        <w:t>др</w:t>
      </w:r>
      <w:proofErr w:type="spellEnd"/>
      <w:r w:rsidR="00E05046">
        <w:t>;</w:t>
      </w:r>
    </w:p>
    <w:p w14:paraId="47E5443F" w14:textId="6B0B96EB"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r w:rsidR="00E05046">
        <w:t>;</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1" w:name="_Toc514780553"/>
      <w:bookmarkStart w:id="92" w:name="_Toc516916829"/>
      <w:r>
        <w:lastRenderedPageBreak/>
        <w:t>Р</w:t>
      </w:r>
      <w:r w:rsidR="00A96D00">
        <w:t>езультаты и обсуждения</w:t>
      </w:r>
      <w:bookmarkEnd w:id="91"/>
      <w:bookmarkEnd w:id="92"/>
    </w:p>
    <w:p w14:paraId="74D5F3D2" w14:textId="77777777" w:rsidR="00E7638C" w:rsidRDefault="00E7638C" w:rsidP="00E7638C">
      <w:pPr>
        <w:pStyle w:val="2"/>
      </w:pPr>
      <w:bookmarkStart w:id="93" w:name="_Toc514780554"/>
      <w:bookmarkStart w:id="94" w:name="_Toc516916830"/>
      <w:r>
        <w:t>Верификация потенциала.</w:t>
      </w:r>
      <w:bookmarkEnd w:id="93"/>
      <w:bookmarkEnd w:id="94"/>
    </w:p>
    <w:p w14:paraId="4EF7C137" w14:textId="3A4ED39A" w:rsidR="00E7638C" w:rsidRPr="00F06F7D"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w:t>
      </w:r>
      <w:proofErr w:type="spellStart"/>
      <w:r w:rsidR="0046535E">
        <w:rPr>
          <w:rFonts w:cs="Times New Roman"/>
          <w:szCs w:val="26"/>
        </w:rPr>
        <w:t>от</w:t>
      </w:r>
      <w:r w:rsidRPr="00F06F7D">
        <w:rPr>
          <w:rFonts w:cs="Times New Roman"/>
          <w:szCs w:val="26"/>
        </w:rPr>
        <w:t>релаксирова</w:t>
      </w:r>
      <w:r w:rsidR="0046535E">
        <w:rPr>
          <w:rFonts w:cs="Times New Roman"/>
          <w:szCs w:val="26"/>
        </w:rPr>
        <w:t>нной</w:t>
      </w:r>
      <w:proofErr w:type="spellEnd"/>
      <w:r w:rsidRPr="00F06F7D">
        <w:rPr>
          <w:rFonts w:cs="Times New Roman"/>
          <w:szCs w:val="26"/>
        </w:rPr>
        <w:t xml:space="preserve">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E05046">
        <w:rPr>
          <w:rFonts w:cs="Times New Roman"/>
          <w:szCs w:val="26"/>
        </w:rPr>
        <w:t>рисунке</w:t>
      </w:r>
      <w:r w:rsidR="00E05046" w:rsidRPr="00E05046">
        <w:rPr>
          <w:rFonts w:cs="Times New Roman"/>
          <w:szCs w:val="26"/>
        </w:rPr>
        <w:t xml:space="preserve"> 3.1</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1BC33A0" w14:textId="4837ABBF" w:rsidR="00E7638C" w:rsidRPr="00F06F7D" w:rsidRDefault="00FA512D" w:rsidP="00E7638C">
      <w:pPr>
        <w:pStyle w:val="afb"/>
        <w:rPr>
          <w:rFonts w:cs="Times New Roman"/>
        </w:rPr>
      </w:pPr>
      <w:r w:rsidRPr="00F06F7D">
        <w:rPr>
          <w:rFonts w:cs="Times New Roman"/>
        </w:rPr>
        <w:object w:dxaOrig="7294" w:dyaOrig="5569" w14:anchorId="79FEA296">
          <v:shape id="_x0000_i1026" type="#_x0000_t75" style="width:308.5pt;height:236pt" o:ole="">
            <v:imagedata r:id="rId51" o:title=""/>
          </v:shape>
          <o:OLEObject Type="Embed" ProgID="Origin50.Graph" ShapeID="_x0000_i1026" DrawAspect="Content" ObjectID="_1590664152" r:id="rId52"/>
        </w:object>
      </w:r>
    </w:p>
    <w:p w14:paraId="7C153007" w14:textId="5AC60D1F" w:rsidR="00E7638C" w:rsidRDefault="00E7638C" w:rsidP="00E7638C">
      <w:pPr>
        <w:pStyle w:val="afb"/>
        <w:rPr>
          <w:rFonts w:cs="Times New Roman"/>
        </w:rPr>
      </w:pPr>
      <w:r w:rsidRPr="00E05046">
        <w:rPr>
          <w:rFonts w:cs="Times New Roman"/>
        </w:rPr>
        <w:t>Рисунок</w:t>
      </w:r>
      <w:r w:rsidR="00E05046" w:rsidRPr="00E05046">
        <w:rPr>
          <w:rFonts w:cs="Times New Roman"/>
        </w:rPr>
        <w:t xml:space="preserve"> 3.1</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78B4D04D" w14:textId="77777777" w:rsidR="00F2767F" w:rsidRDefault="00F2767F" w:rsidP="00F2767F">
      <w:r>
        <w:t xml:space="preserve">Параметры аппроксимации представлены в </w:t>
      </w:r>
      <w:r w:rsidRPr="00D97515">
        <w:rPr>
          <w:highlight w:val="yellow"/>
        </w:rPr>
        <w:t>таблице</w:t>
      </w:r>
      <w:r>
        <w:t>.</w:t>
      </w:r>
    </w:p>
    <w:p w14:paraId="4BA81754" w14:textId="77777777" w:rsidR="00F2767F" w:rsidRDefault="00F2767F" w:rsidP="00F2767F">
      <w:pPr>
        <w:pStyle w:val="af9"/>
      </w:pPr>
      <w:r w:rsidRPr="00D97515">
        <w:rPr>
          <w:highlight w:val="yellow"/>
        </w:rPr>
        <w:t>Таблица</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F2767F" w14:paraId="44F268AA" w14:textId="77777777" w:rsidTr="006A0638">
        <w:tc>
          <w:tcPr>
            <w:tcW w:w="3115" w:type="dxa"/>
          </w:tcPr>
          <w:p w14:paraId="0A93C703" w14:textId="77777777" w:rsidR="00F2767F" w:rsidRDefault="00F2767F" w:rsidP="006A0638">
            <w:pPr>
              <w:pStyle w:val="afa"/>
            </w:pPr>
            <w:r>
              <w:t>Уравнение</w:t>
            </w:r>
          </w:p>
        </w:tc>
        <w:tc>
          <w:tcPr>
            <w:tcW w:w="6230" w:type="dxa"/>
            <w:gridSpan w:val="2"/>
          </w:tcPr>
          <w:p w14:paraId="62467B3B" w14:textId="77777777" w:rsidR="00F2767F" w:rsidRPr="00D97515" w:rsidRDefault="00F2767F" w:rsidP="006A0638">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F2767F" w14:paraId="110F4B2D" w14:textId="77777777" w:rsidTr="006A0638">
        <w:tc>
          <w:tcPr>
            <w:tcW w:w="3115" w:type="dxa"/>
          </w:tcPr>
          <w:p w14:paraId="22A6209F" w14:textId="77777777" w:rsidR="00F2767F" w:rsidRDefault="00F2767F" w:rsidP="006A0638">
            <w:pPr>
              <w:pStyle w:val="afa"/>
            </w:pPr>
            <w:r>
              <w:t>Параметры</w:t>
            </w:r>
          </w:p>
        </w:tc>
        <w:tc>
          <w:tcPr>
            <w:tcW w:w="3115" w:type="dxa"/>
          </w:tcPr>
          <w:p w14:paraId="5A3E2596" w14:textId="77777777" w:rsidR="00F2767F" w:rsidRDefault="00F2767F" w:rsidP="006A0638">
            <w:pPr>
              <w:pStyle w:val="afa"/>
            </w:pPr>
            <w:r>
              <w:t>Значение</w:t>
            </w:r>
          </w:p>
        </w:tc>
        <w:tc>
          <w:tcPr>
            <w:tcW w:w="3115" w:type="dxa"/>
          </w:tcPr>
          <w:p w14:paraId="1D34E3AE" w14:textId="77777777" w:rsidR="00F2767F" w:rsidRDefault="00F2767F" w:rsidP="006A0638">
            <w:pPr>
              <w:pStyle w:val="afa"/>
            </w:pPr>
            <w:r>
              <w:t>Ошибка</w:t>
            </w:r>
          </w:p>
        </w:tc>
      </w:tr>
      <w:tr w:rsidR="00F2767F" w14:paraId="66AEE9CD" w14:textId="77777777" w:rsidTr="006A0638">
        <w:tc>
          <w:tcPr>
            <w:tcW w:w="3115" w:type="dxa"/>
          </w:tcPr>
          <w:p w14:paraId="12C3C355" w14:textId="77777777" w:rsidR="00F2767F" w:rsidRPr="00D97515" w:rsidRDefault="00F2767F" w:rsidP="00F2767F">
            <w:pPr>
              <w:pStyle w:val="afa"/>
              <w:rPr>
                <w:lang w:val="en-US"/>
              </w:rPr>
            </w:pPr>
            <w:r>
              <w:rPr>
                <w:lang w:val="en-US"/>
              </w:rPr>
              <w:t>I</w:t>
            </w:r>
          </w:p>
        </w:tc>
        <w:tc>
          <w:tcPr>
            <w:tcW w:w="3115" w:type="dxa"/>
          </w:tcPr>
          <w:p w14:paraId="7B296061" w14:textId="25C133FC" w:rsidR="00F2767F" w:rsidRDefault="00F2767F" w:rsidP="00F2767F">
            <w:pPr>
              <w:pStyle w:val="afa"/>
            </w:pPr>
            <w:r w:rsidRPr="0027299C">
              <w:t>100168</w:t>
            </w:r>
            <w:r w:rsidR="009C1E13">
              <w:rPr>
                <w:lang w:val="en-US"/>
              </w:rPr>
              <w:t>,</w:t>
            </w:r>
            <w:r w:rsidRPr="0027299C">
              <w:t>68684</w:t>
            </w:r>
          </w:p>
        </w:tc>
        <w:tc>
          <w:tcPr>
            <w:tcW w:w="3115" w:type="dxa"/>
          </w:tcPr>
          <w:p w14:paraId="7D635488" w14:textId="125154A2" w:rsidR="00F2767F" w:rsidRDefault="00F2767F" w:rsidP="00F2767F">
            <w:pPr>
              <w:pStyle w:val="afa"/>
            </w:pPr>
            <w:r w:rsidRPr="0027299C">
              <w:t>4532</w:t>
            </w:r>
            <w:r w:rsidR="009C1E13">
              <w:rPr>
                <w:lang w:val="en-US"/>
              </w:rPr>
              <w:t>,</w:t>
            </w:r>
            <w:r w:rsidRPr="0027299C">
              <w:t>1435</w:t>
            </w:r>
          </w:p>
        </w:tc>
      </w:tr>
      <w:tr w:rsidR="00F2767F" w14:paraId="6B7AF3EC" w14:textId="77777777" w:rsidTr="006A0638">
        <w:tc>
          <w:tcPr>
            <w:tcW w:w="3115" w:type="dxa"/>
          </w:tcPr>
          <w:p w14:paraId="5F4C5C2D" w14:textId="77777777" w:rsidR="00F2767F" w:rsidRPr="00D97515" w:rsidRDefault="00F2767F" w:rsidP="00F2767F">
            <w:pPr>
              <w:pStyle w:val="afa"/>
              <w:rPr>
                <w:lang w:val="en-US"/>
              </w:rPr>
            </w:pPr>
            <w:r>
              <w:rPr>
                <w:lang w:val="en-US"/>
              </w:rPr>
              <w:t>B</w:t>
            </w:r>
            <w:r w:rsidRPr="00D97515">
              <w:rPr>
                <w:vertAlign w:val="subscript"/>
                <w:lang w:val="en-US"/>
              </w:rPr>
              <w:t>1</w:t>
            </w:r>
          </w:p>
        </w:tc>
        <w:tc>
          <w:tcPr>
            <w:tcW w:w="3115" w:type="dxa"/>
          </w:tcPr>
          <w:p w14:paraId="0F790A1C" w14:textId="5392223B" w:rsidR="00F2767F" w:rsidRDefault="00F2767F" w:rsidP="00F2767F">
            <w:pPr>
              <w:pStyle w:val="afa"/>
            </w:pPr>
            <w:r w:rsidRPr="0027299C">
              <w:t>-75374</w:t>
            </w:r>
            <w:r w:rsidR="009C1E13">
              <w:rPr>
                <w:lang w:val="en-US"/>
              </w:rPr>
              <w:t>,</w:t>
            </w:r>
            <w:r w:rsidRPr="0027299C">
              <w:t>32668</w:t>
            </w:r>
          </w:p>
        </w:tc>
        <w:tc>
          <w:tcPr>
            <w:tcW w:w="3115" w:type="dxa"/>
          </w:tcPr>
          <w:p w14:paraId="31858CE5" w14:textId="10F8865C" w:rsidR="00F2767F" w:rsidRDefault="00F2767F" w:rsidP="00F2767F">
            <w:pPr>
              <w:pStyle w:val="afa"/>
            </w:pPr>
            <w:r w:rsidRPr="0027299C">
              <w:t>3172</w:t>
            </w:r>
            <w:r w:rsidR="009C1E13">
              <w:rPr>
                <w:lang w:val="en-US"/>
              </w:rPr>
              <w:t>,</w:t>
            </w:r>
            <w:r w:rsidRPr="0027299C">
              <w:t>09198</w:t>
            </w:r>
          </w:p>
        </w:tc>
      </w:tr>
      <w:tr w:rsidR="00F2767F" w14:paraId="58A92706" w14:textId="77777777" w:rsidTr="006A0638">
        <w:tc>
          <w:tcPr>
            <w:tcW w:w="3115" w:type="dxa"/>
          </w:tcPr>
          <w:p w14:paraId="66EC908E" w14:textId="77777777" w:rsidR="00F2767F" w:rsidRPr="00D97515" w:rsidRDefault="00F2767F" w:rsidP="00F2767F">
            <w:pPr>
              <w:pStyle w:val="afa"/>
              <w:rPr>
                <w:lang w:val="en-US"/>
              </w:rPr>
            </w:pPr>
            <w:r>
              <w:rPr>
                <w:lang w:val="en-US"/>
              </w:rPr>
              <w:t>B</w:t>
            </w:r>
            <w:r w:rsidRPr="00D97515">
              <w:rPr>
                <w:vertAlign w:val="subscript"/>
                <w:lang w:val="en-US"/>
              </w:rPr>
              <w:t>2</w:t>
            </w:r>
          </w:p>
        </w:tc>
        <w:tc>
          <w:tcPr>
            <w:tcW w:w="3115" w:type="dxa"/>
          </w:tcPr>
          <w:p w14:paraId="1C72801D" w14:textId="0BC72F11" w:rsidR="00F2767F" w:rsidRDefault="00F2767F" w:rsidP="00F2767F">
            <w:pPr>
              <w:pStyle w:val="afa"/>
            </w:pPr>
            <w:r w:rsidRPr="0027299C">
              <w:t>13127</w:t>
            </w:r>
            <w:r w:rsidR="009C1E13">
              <w:rPr>
                <w:lang w:val="en-US"/>
              </w:rPr>
              <w:t>,</w:t>
            </w:r>
            <w:r w:rsidRPr="0027299C">
              <w:t>9297</w:t>
            </w:r>
          </w:p>
        </w:tc>
        <w:tc>
          <w:tcPr>
            <w:tcW w:w="3115" w:type="dxa"/>
          </w:tcPr>
          <w:p w14:paraId="6FA99AEB" w14:textId="29B5D1B2" w:rsidR="00F2767F" w:rsidRDefault="00F2767F" w:rsidP="00F2767F">
            <w:pPr>
              <w:pStyle w:val="afa"/>
            </w:pPr>
            <w:r w:rsidRPr="0027299C">
              <w:t>554</w:t>
            </w:r>
            <w:r w:rsidR="009C1E13">
              <w:rPr>
                <w:lang w:val="en-US"/>
              </w:rPr>
              <w:t>,</w:t>
            </w:r>
            <w:r w:rsidRPr="0027299C">
              <w:t>39776</w:t>
            </w:r>
          </w:p>
        </w:tc>
      </w:tr>
    </w:tbl>
    <w:p w14:paraId="6C4B028B" w14:textId="77777777" w:rsidR="00F2767F" w:rsidRDefault="00F2767F" w:rsidP="00F2767F"/>
    <w:p w14:paraId="7AF237B9" w14:textId="130CA36B" w:rsidR="00F2767F" w:rsidRPr="009C1E13" w:rsidRDefault="009C1E13" w:rsidP="009C1E13">
      <w:pPr>
        <w:rPr>
          <w:i/>
        </w:rPr>
      </w:pPr>
      <w:r>
        <w:t xml:space="preserve">Тогда,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=I-</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1</m:t>
                </m:r>
              </m:sub>
              <m:sup>
                <m:r>
                  <m:rPr>
                    <m:sty m:val="p"/>
                  </m:rPr>
                  <w:rPr>
                    <w:rFonts w:ascii="Cambria Math" w:hAnsi="Cambria Math"/>
                  </w:rPr>
                  <m:t>2</m:t>
                </m:r>
              </m:sup>
            </m:sSubSup>
          </m:num>
          <m:den>
            <m:r>
              <m:rPr>
                <m:sty m:val="p"/>
              </m:rPr>
              <w:rPr>
                <w:rFonts w:ascii="Cambria Math" w:hAnsi="Cambria Math"/>
              </w:rPr>
              <m:t>4</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den>
        </m:f>
        <m:r>
          <m:rPr>
            <m:sty m:val="p"/>
          </m:rPr>
          <w:rPr>
            <w:rFonts w:ascii="Cambria Math" w:hAnsi="Cambria Math"/>
          </w:rPr>
          <m:t xml:space="preserve">=-8029,6 эВ, </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0</m:t>
            </m:r>
          </m:sub>
        </m:sSub>
        <m:r>
          <m:rPr>
            <m:sty m:val="p"/>
          </m:rPr>
          <w:rPr>
            <w:rFonts w:ascii="Cambria Math" w:hAnsi="Cambria Math"/>
          </w:rPr>
          <m:t>=2,87 Å</m:t>
        </m:r>
      </m:oMath>
    </w:p>
    <w:p w14:paraId="20014ECF" w14:textId="425E82A8" w:rsidR="00E7638C" w:rsidRPr="00FF5CEF"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5415DF">
        <w:rPr>
          <w:rFonts w:cs="Times New Roman"/>
          <w:szCs w:val="26"/>
        </w:rPr>
        <w:t xml:space="preserve">Для достаточно малых деформаций </w:t>
      </w:r>
      <w:r w:rsidRPr="005415DF">
        <w:rPr>
          <w:rFonts w:cs="Times New Roman"/>
          <w:szCs w:val="26"/>
        </w:rPr>
        <w:lastRenderedPageBreak/>
        <w:t>напряжение пропорционально деформации.</w:t>
      </w:r>
      <m:oMath>
        <m:r>
          <m:rPr>
            <m:sty m:val="p"/>
          </m:rPr>
          <w:rPr>
            <w:rFonts w:ascii="Cambria Math" w:hAnsi="Cambria Math" w:cs="Times New Roman"/>
            <w:szCs w:val="26"/>
            <w:lang w:val="en-US"/>
          </w:rPr>
          <m:t>B</m:t>
        </m:r>
        <m:r>
          <m:rPr>
            <m:sty m:val="p"/>
          </m:rPr>
          <w:rPr>
            <w:rFonts w:ascii="Cambria Math" w:hAnsi="Cambria Math" w:cs="Times New Roman"/>
            <w:szCs w:val="26"/>
          </w:rPr>
          <m:t xml:space="preserve">= </m:t>
        </m:r>
        <m:f>
          <m:fPr>
            <m:ctrlPr>
              <w:rPr>
                <w:rFonts w:ascii="Cambria Math" w:hAnsi="Cambria Math" w:cs="Times New Roman"/>
                <w:szCs w:val="26"/>
                <w:lang w:val="en-US"/>
              </w:rPr>
            </m:ctrlPr>
          </m:fPr>
          <m:num>
            <m:sSup>
              <m:sSupPr>
                <m:ctrlPr>
                  <w:rPr>
                    <w:rFonts w:ascii="Cambria Math" w:hAnsi="Cambria Math" w:cs="Times New Roman"/>
                    <w:szCs w:val="26"/>
                  </w:rPr>
                </m:ctrlPr>
              </m:sSupPr>
              <m:e>
                <m:r>
                  <m:rPr>
                    <m:sty m:val="p"/>
                  </m:rPr>
                  <w:rPr>
                    <w:rFonts w:ascii="Cambria Math" w:hAnsi="Cambria Math" w:cs="Times New Roman"/>
                    <w:szCs w:val="26"/>
                  </w:rPr>
                  <m:t>∂</m:t>
                </m:r>
                <m:ctrlPr>
                  <w:rPr>
                    <w:rFonts w:ascii="Cambria Math" w:hAnsi="Cambria Math" w:cs="Times New Roman"/>
                    <w:szCs w:val="26"/>
                    <w:lang w:val="en-US"/>
                  </w:rPr>
                </m:ctrlPr>
              </m:e>
              <m:sup>
                <m:r>
                  <m:rPr>
                    <m:sty m:val="p"/>
                  </m:rPr>
                  <w:rPr>
                    <w:rFonts w:ascii="Cambria Math" w:hAnsi="Cambria Math" w:cs="Times New Roman"/>
                    <w:szCs w:val="26"/>
                  </w:rPr>
                  <m:t>2</m:t>
                </m:r>
              </m:sup>
            </m:sSup>
            <m:r>
              <m:rPr>
                <m:sty m:val="p"/>
              </m:rPr>
              <w:rPr>
                <w:rFonts w:ascii="Cambria Math" w:hAnsi="Cambria Math" w:cs="Times New Roman"/>
                <w:szCs w:val="26"/>
                <w:lang w:val="en-US"/>
              </w:rPr>
              <m:t>E</m:t>
            </m:r>
          </m:num>
          <m:den>
            <m:r>
              <m:rPr>
                <m:sty m:val="p"/>
              </m:rPr>
              <w:rPr>
                <w:rFonts w:ascii="Cambria Math" w:hAnsi="Cambria Math" w:cs="Times New Roman"/>
                <w:szCs w:val="26"/>
              </w:rPr>
              <m:t>∂</m:t>
            </m:r>
            <m:sSup>
              <m:sSupPr>
                <m:ctrlPr>
                  <w:rPr>
                    <w:rFonts w:ascii="Cambria Math" w:hAnsi="Cambria Math" w:cs="Times New Roman"/>
                    <w:szCs w:val="26"/>
                    <w:lang w:val="en-US"/>
                  </w:rPr>
                </m:ctrlPr>
              </m:sSupPr>
              <m:e>
                <m:r>
                  <m:rPr>
                    <m:sty m:val="p"/>
                  </m:rPr>
                  <w:rPr>
                    <w:rFonts w:ascii="Cambria Math" w:hAnsi="Cambria Math" w:cs="Times New Roman"/>
                    <w:szCs w:val="26"/>
                    <w:lang w:val="en-US"/>
                  </w:rPr>
                  <m:t>V</m:t>
                </m:r>
              </m:e>
              <m:sup>
                <m:r>
                  <m:rPr>
                    <m:sty m:val="p"/>
                  </m:rPr>
                  <w:rPr>
                    <w:rFonts w:ascii="Cambria Math" w:hAnsi="Cambria Math" w:cs="Times New Roman"/>
                    <w:szCs w:val="26"/>
                  </w:rPr>
                  <m:t>2</m:t>
                </m:r>
              </m:sup>
            </m:sSup>
          </m:den>
        </m:f>
        <m:r>
          <m:rPr>
            <m:sty m:val="p"/>
          </m:rPr>
          <w:rPr>
            <w:rFonts w:ascii="Cambria Math" w:hAnsi="Cambria Math" w:cs="Times New Roman"/>
            <w:szCs w:val="26"/>
          </w:rPr>
          <m:t>*</m:t>
        </m:r>
        <m:r>
          <m:rPr>
            <m:sty m:val="p"/>
          </m:rP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840288">
        <w:rPr>
          <w:rFonts w:cs="Times New Roman"/>
          <w:szCs w:val="26"/>
        </w:rPr>
      </w:r>
      <w:r w:rsidR="00D03A62">
        <w:rPr>
          <w:rFonts w:cs="Times New Roman"/>
          <w:szCs w:val="26"/>
        </w:rPr>
        <w:fldChar w:fldCharType="separate"/>
      </w:r>
      <w:r w:rsidR="00840288">
        <w:rPr>
          <w:rFonts w:cs="Times New Roman"/>
          <w:szCs w:val="26"/>
        </w:rPr>
        <w:t>46</w:t>
      </w:r>
      <w:r w:rsidR="00D03A62">
        <w:rPr>
          <w:rFonts w:cs="Times New Roman"/>
          <w:szCs w:val="26"/>
        </w:rPr>
        <w:fldChar w:fldCharType="end"/>
      </w:r>
      <w:r w:rsidR="007E191E" w:rsidRPr="00FF5CEF">
        <w:rPr>
          <w:rFonts w:cs="Times New Roman"/>
          <w:szCs w:val="26"/>
        </w:rPr>
        <w:t>]</w:t>
      </w:r>
    </w:p>
    <w:p w14:paraId="6D391E7B" w14:textId="01B755DE" w:rsidR="00E7638C" w:rsidRPr="00F06F7D" w:rsidRDefault="00E7638C" w:rsidP="00E7638C">
      <w:pPr>
        <w:rPr>
          <w:rFonts w:cs="Times New Roman"/>
          <w:szCs w:val="26"/>
        </w:rPr>
      </w:pPr>
      <w:r w:rsidRPr="00F06F7D">
        <w:rPr>
          <w:rFonts w:cs="Times New Roman"/>
          <w:szCs w:val="26"/>
        </w:rPr>
        <w:t xml:space="preserve">На </w:t>
      </w:r>
      <w:r w:rsidRPr="00E05046">
        <w:rPr>
          <w:rFonts w:cs="Times New Roman"/>
          <w:szCs w:val="26"/>
        </w:rPr>
        <w:t>рисунке</w:t>
      </w:r>
      <w:r w:rsidR="00E05046" w:rsidRPr="00E05046">
        <w:rPr>
          <w:rFonts w:cs="Times New Roman"/>
          <w:szCs w:val="26"/>
        </w:rPr>
        <w:t xml:space="preserve"> 3.2</w:t>
      </w:r>
      <w:r w:rsidRPr="00F06F7D">
        <w:rPr>
          <w:rFonts w:cs="Times New Roman"/>
          <w:szCs w:val="26"/>
        </w:rPr>
        <w:t xml:space="preserve"> показана зависимость полной энергии от объема</w:t>
      </w:r>
    </w:p>
    <w:p w14:paraId="4353593B" w14:textId="602E4739" w:rsidR="00E7638C" w:rsidRPr="00F06F7D" w:rsidRDefault="00FA512D" w:rsidP="00E7638C">
      <w:pPr>
        <w:pStyle w:val="afb"/>
        <w:rPr>
          <w:rFonts w:cs="Times New Roman"/>
        </w:rPr>
      </w:pPr>
      <w:r w:rsidRPr="00F06F7D">
        <w:rPr>
          <w:rFonts w:cs="Times New Roman"/>
        </w:rPr>
        <w:object w:dxaOrig="7294" w:dyaOrig="5569" w14:anchorId="3D632656">
          <v:shape id="_x0000_i1027" type="#_x0000_t75" style="width:294.5pt;height:225.5pt" o:ole="">
            <v:imagedata r:id="rId53" o:title=""/>
          </v:shape>
          <o:OLEObject Type="Embed" ProgID="Origin50.Graph" ShapeID="_x0000_i1027" DrawAspect="Content" ObjectID="_1590664153" r:id="rId54"/>
        </w:object>
      </w:r>
    </w:p>
    <w:p w14:paraId="6F9312B5" w14:textId="3F557936" w:rsidR="00E7638C" w:rsidRDefault="00E7638C" w:rsidP="00E7638C">
      <w:pPr>
        <w:pStyle w:val="afb"/>
        <w:rPr>
          <w:rFonts w:eastAsiaTheme="minorEastAsia" w:cs="Times New Roman"/>
        </w:rPr>
      </w:pPr>
      <w:r w:rsidRPr="00E05046">
        <w:rPr>
          <w:rFonts w:cs="Times New Roman"/>
        </w:rPr>
        <w:t>Рисунок</w:t>
      </w:r>
      <w:r w:rsidR="00E05046" w:rsidRPr="00E05046">
        <w:rPr>
          <w:rFonts w:cs="Times New Roman"/>
        </w:rPr>
        <w:t xml:space="preserve"> 3.2</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4D17EC60" w14:textId="1775E526" w:rsidR="00D97515" w:rsidRDefault="00D97515" w:rsidP="00D97515">
      <w:r>
        <w:t xml:space="preserve">Параметры аппроксимации представлены в </w:t>
      </w:r>
      <w:r w:rsidRPr="00D97515">
        <w:rPr>
          <w:highlight w:val="yellow"/>
        </w:rPr>
        <w:t>таблице</w:t>
      </w:r>
      <w:r>
        <w:t>.</w:t>
      </w:r>
    </w:p>
    <w:p w14:paraId="20E4AF02" w14:textId="670D5E13" w:rsidR="00D97515" w:rsidRDefault="00D97515" w:rsidP="00D97515">
      <w:pPr>
        <w:pStyle w:val="af9"/>
      </w:pPr>
      <w:r w:rsidRPr="00D97515">
        <w:rPr>
          <w:highlight w:val="yellow"/>
        </w:rPr>
        <w:t>Таблица</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D97515" w14:paraId="3C4777E9" w14:textId="77777777" w:rsidTr="006A0638">
        <w:tc>
          <w:tcPr>
            <w:tcW w:w="3115" w:type="dxa"/>
          </w:tcPr>
          <w:p w14:paraId="5CFAA943" w14:textId="5B5A2514" w:rsidR="00D97515" w:rsidRDefault="00D97515" w:rsidP="00D97515">
            <w:pPr>
              <w:pStyle w:val="afa"/>
            </w:pPr>
            <w:r>
              <w:t>Уравнение</w:t>
            </w:r>
          </w:p>
        </w:tc>
        <w:tc>
          <w:tcPr>
            <w:tcW w:w="6230" w:type="dxa"/>
            <w:gridSpan w:val="2"/>
          </w:tcPr>
          <w:p w14:paraId="0284D0B6" w14:textId="5CE698DE" w:rsidR="00D97515" w:rsidRPr="00D97515" w:rsidRDefault="00D97515" w:rsidP="00D97515">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D97515" w14:paraId="00423D39" w14:textId="77777777" w:rsidTr="00D97515">
        <w:tc>
          <w:tcPr>
            <w:tcW w:w="3115" w:type="dxa"/>
          </w:tcPr>
          <w:p w14:paraId="1CCFFC6B" w14:textId="493AF811" w:rsidR="00D97515" w:rsidRDefault="00F2767F" w:rsidP="00D97515">
            <w:pPr>
              <w:pStyle w:val="afa"/>
            </w:pPr>
            <w:r>
              <w:t>Параметры</w:t>
            </w:r>
          </w:p>
        </w:tc>
        <w:tc>
          <w:tcPr>
            <w:tcW w:w="3115" w:type="dxa"/>
          </w:tcPr>
          <w:p w14:paraId="72134605" w14:textId="308CBB42" w:rsidR="00D97515" w:rsidRDefault="00D97515" w:rsidP="00D97515">
            <w:pPr>
              <w:pStyle w:val="afa"/>
            </w:pPr>
            <w:r>
              <w:t>Значение</w:t>
            </w:r>
          </w:p>
        </w:tc>
        <w:tc>
          <w:tcPr>
            <w:tcW w:w="3115" w:type="dxa"/>
          </w:tcPr>
          <w:p w14:paraId="68723403" w14:textId="7F4FA2B0" w:rsidR="00D97515" w:rsidRDefault="00D97515" w:rsidP="00D97515">
            <w:pPr>
              <w:pStyle w:val="afa"/>
            </w:pPr>
            <w:r>
              <w:t>Ошибка</w:t>
            </w:r>
          </w:p>
        </w:tc>
      </w:tr>
      <w:tr w:rsidR="00D97515" w14:paraId="7A08CCB6" w14:textId="77777777" w:rsidTr="00D97515">
        <w:tc>
          <w:tcPr>
            <w:tcW w:w="3115" w:type="dxa"/>
          </w:tcPr>
          <w:p w14:paraId="0D06D042" w14:textId="2D21423C" w:rsidR="00D97515" w:rsidRPr="00D97515" w:rsidRDefault="00D97515" w:rsidP="00D97515">
            <w:pPr>
              <w:pStyle w:val="afa"/>
              <w:rPr>
                <w:lang w:val="en-US"/>
              </w:rPr>
            </w:pPr>
            <w:r>
              <w:rPr>
                <w:lang w:val="en-US"/>
              </w:rPr>
              <w:t>I</w:t>
            </w:r>
          </w:p>
        </w:tc>
        <w:tc>
          <w:tcPr>
            <w:tcW w:w="3115" w:type="dxa"/>
          </w:tcPr>
          <w:p w14:paraId="59702222" w14:textId="4B03CD0E" w:rsidR="00D97515" w:rsidRDefault="00D97515" w:rsidP="00D97515">
            <w:pPr>
              <w:pStyle w:val="afa"/>
            </w:pPr>
            <w:r w:rsidRPr="000D64BA">
              <w:t>7</w:t>
            </w:r>
            <w:r w:rsidR="009C1E13">
              <w:rPr>
                <w:lang w:val="en-US"/>
              </w:rPr>
              <w:t>,</w:t>
            </w:r>
            <w:r w:rsidRPr="000D64BA">
              <w:t>12768E-16</w:t>
            </w:r>
          </w:p>
        </w:tc>
        <w:tc>
          <w:tcPr>
            <w:tcW w:w="3115" w:type="dxa"/>
          </w:tcPr>
          <w:p w14:paraId="3DDA47FF" w14:textId="0D0A0051" w:rsidR="00D97515" w:rsidRDefault="00D97515" w:rsidP="00D97515">
            <w:pPr>
              <w:pStyle w:val="afa"/>
            </w:pPr>
            <w:r w:rsidRPr="000D64BA">
              <w:t>1</w:t>
            </w:r>
            <w:r w:rsidR="009C1E13">
              <w:rPr>
                <w:lang w:val="en-US"/>
              </w:rPr>
              <w:t>,</w:t>
            </w:r>
            <w:r w:rsidRPr="000D64BA">
              <w:t>43202E-16</w:t>
            </w:r>
          </w:p>
        </w:tc>
      </w:tr>
      <w:tr w:rsidR="00D97515" w14:paraId="2D0C7742" w14:textId="77777777" w:rsidTr="00D97515">
        <w:tc>
          <w:tcPr>
            <w:tcW w:w="3115" w:type="dxa"/>
          </w:tcPr>
          <w:p w14:paraId="3BC9A2B7" w14:textId="676B5333" w:rsidR="00D97515" w:rsidRPr="00D97515" w:rsidRDefault="00D97515" w:rsidP="00D97515">
            <w:pPr>
              <w:pStyle w:val="afa"/>
              <w:rPr>
                <w:lang w:val="en-US"/>
              </w:rPr>
            </w:pPr>
            <w:r>
              <w:rPr>
                <w:lang w:val="en-US"/>
              </w:rPr>
              <w:t>B</w:t>
            </w:r>
            <w:r w:rsidRPr="00D97515">
              <w:rPr>
                <w:vertAlign w:val="subscript"/>
                <w:lang w:val="en-US"/>
              </w:rPr>
              <w:t>1</w:t>
            </w:r>
          </w:p>
        </w:tc>
        <w:tc>
          <w:tcPr>
            <w:tcW w:w="3115" w:type="dxa"/>
          </w:tcPr>
          <w:p w14:paraId="41742052" w14:textId="4E553AFA" w:rsidR="00D97515" w:rsidRDefault="00D97515" w:rsidP="00D97515">
            <w:pPr>
              <w:pStyle w:val="afa"/>
            </w:pPr>
            <w:r w:rsidRPr="000D64BA">
              <w:t>-1</w:t>
            </w:r>
            <w:r w:rsidR="009C1E13">
              <w:rPr>
                <w:lang w:val="en-US"/>
              </w:rPr>
              <w:t>,</w:t>
            </w:r>
            <w:r w:rsidRPr="000D64BA">
              <w:t>66772E11</w:t>
            </w:r>
          </w:p>
        </w:tc>
        <w:tc>
          <w:tcPr>
            <w:tcW w:w="3115" w:type="dxa"/>
          </w:tcPr>
          <w:p w14:paraId="1F08BB77" w14:textId="3FD9445A" w:rsidR="00D97515" w:rsidRDefault="00D97515" w:rsidP="00D97515">
            <w:pPr>
              <w:pStyle w:val="afa"/>
            </w:pPr>
            <w:r w:rsidRPr="000D64BA">
              <w:t>1</w:t>
            </w:r>
            <w:r w:rsidR="009C1E13">
              <w:rPr>
                <w:lang w:val="en-US"/>
              </w:rPr>
              <w:t>,</w:t>
            </w:r>
            <w:r w:rsidRPr="000D64BA">
              <w:t>21453E10</w:t>
            </w:r>
          </w:p>
        </w:tc>
      </w:tr>
      <w:tr w:rsidR="00D97515" w14:paraId="1DFF86B7" w14:textId="77777777" w:rsidTr="00D97515">
        <w:tc>
          <w:tcPr>
            <w:tcW w:w="3115" w:type="dxa"/>
          </w:tcPr>
          <w:p w14:paraId="083356ED" w14:textId="5C862DE2" w:rsidR="00D97515" w:rsidRPr="00D97515" w:rsidRDefault="00D97515" w:rsidP="00D97515">
            <w:pPr>
              <w:pStyle w:val="afa"/>
              <w:rPr>
                <w:lang w:val="en-US"/>
              </w:rPr>
            </w:pPr>
            <w:r>
              <w:rPr>
                <w:lang w:val="en-US"/>
              </w:rPr>
              <w:t>B</w:t>
            </w:r>
            <w:r w:rsidRPr="00D97515">
              <w:rPr>
                <w:vertAlign w:val="subscript"/>
                <w:lang w:val="en-US"/>
              </w:rPr>
              <w:t>2</w:t>
            </w:r>
          </w:p>
        </w:tc>
        <w:tc>
          <w:tcPr>
            <w:tcW w:w="3115" w:type="dxa"/>
          </w:tcPr>
          <w:p w14:paraId="349A83D0" w14:textId="27E4353D" w:rsidR="00D97515" w:rsidRDefault="00D97515" w:rsidP="00D97515">
            <w:pPr>
              <w:pStyle w:val="afa"/>
            </w:pPr>
            <w:r w:rsidRPr="000D64BA">
              <w:t>3</w:t>
            </w:r>
            <w:r w:rsidR="009C1E13">
              <w:rPr>
                <w:lang w:val="en-US"/>
              </w:rPr>
              <w:t>,</w:t>
            </w:r>
            <w:r w:rsidRPr="000D64BA">
              <w:t>48215E36</w:t>
            </w:r>
          </w:p>
        </w:tc>
        <w:tc>
          <w:tcPr>
            <w:tcW w:w="3115" w:type="dxa"/>
          </w:tcPr>
          <w:p w14:paraId="26BF8FE2" w14:textId="20A5C26D" w:rsidR="00D97515" w:rsidRDefault="00D97515" w:rsidP="00D97515">
            <w:pPr>
              <w:pStyle w:val="afa"/>
            </w:pPr>
            <w:r w:rsidRPr="000D64BA">
              <w:t>2</w:t>
            </w:r>
            <w:r w:rsidR="009C1E13">
              <w:rPr>
                <w:lang w:val="en-US"/>
              </w:rPr>
              <w:t>,</w:t>
            </w:r>
            <w:r w:rsidRPr="000D64BA">
              <w:t>54869E35</w:t>
            </w:r>
          </w:p>
        </w:tc>
      </w:tr>
    </w:tbl>
    <w:p w14:paraId="1ABE3354" w14:textId="1583743D" w:rsidR="00D97515" w:rsidRDefault="00D97515" w:rsidP="00D97515"/>
    <w:p w14:paraId="7841A7A1" w14:textId="71F2ED72" w:rsidR="00E7638C" w:rsidRPr="00AA1F02" w:rsidRDefault="00F2767F" w:rsidP="00F2767F">
      <w:pPr>
        <w:rPr>
          <w:rFonts w:cs="Times New Roman"/>
          <w:szCs w:val="26"/>
        </w:rPr>
      </w:pPr>
      <w:r>
        <w:t xml:space="preserve">Тогда, объемный модуль упругости </w:t>
      </w:r>
      <m:oMath>
        <m:r>
          <m:rPr>
            <m:sty m:val="p"/>
          </m:rPr>
          <w:rPr>
            <w:rFonts w:ascii="Cambria Math" w:hAnsi="Cambria Math" w:cs="Times New Roman"/>
            <w:szCs w:val="26"/>
            <w:lang w:val="en-US"/>
          </w:rPr>
          <m:t>B</m:t>
        </m:r>
        <m:r>
          <m:rPr>
            <m:sty m:val="p"/>
          </m:rPr>
          <w:rPr>
            <w:rFonts w:ascii="Cambria Math" w:hAnsi="Cambria Math" w:cs="Times New Roman"/>
            <w:szCs w:val="26"/>
          </w:rPr>
          <m:t>=2*</m:t>
        </m:r>
        <m:sSub>
          <m:sSubPr>
            <m:ctrlPr>
              <w:rPr>
                <w:rFonts w:ascii="Cambria Math" w:hAnsi="Cambria Math" w:cs="Times New Roman"/>
                <w:szCs w:val="26"/>
              </w:rPr>
            </m:ctrlPr>
          </m:sSubPr>
          <m:e>
            <m:r>
              <m:rPr>
                <m:sty m:val="p"/>
              </m:rPr>
              <w:rPr>
                <w:rFonts w:ascii="Cambria Math" w:hAnsi="Cambria Math" w:cs="Times New Roman"/>
                <w:szCs w:val="26"/>
                <w:lang w:val="en-US"/>
              </w:rPr>
              <m:t>B</m:t>
            </m:r>
          </m:e>
          <m:sub>
            <m:r>
              <m:rPr>
                <m:sty m:val="p"/>
              </m:rPr>
              <w:rPr>
                <w:rFonts w:ascii="Cambria Math" w:hAnsi="Cambria Math" w:cs="Times New Roman"/>
                <w:szCs w:val="26"/>
              </w:rPr>
              <m:t>2</m:t>
            </m:r>
          </m:sub>
        </m:sSub>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V</m:t>
            </m:r>
          </m:e>
          <m:sub>
            <m:r>
              <m:rPr>
                <m:sty m:val="p"/>
              </m:rPr>
              <w:rPr>
                <w:rFonts w:ascii="Cambria Math" w:hAnsi="Cambria Math" w:cs="Times New Roman"/>
                <w:szCs w:val="26"/>
              </w:rPr>
              <m:t>0</m:t>
            </m:r>
          </m:sub>
        </m:sSub>
        <m:r>
          <m:rPr>
            <m:sty m:val="p"/>
          </m:rPr>
          <w:rPr>
            <w:rFonts w:ascii="Cambria Math" w:hAnsi="Cambria Math" w:cs="Times New Roman"/>
            <w:szCs w:val="26"/>
          </w:rPr>
          <m:t>=162*</m:t>
        </m:r>
        <m:sSup>
          <m:sSupPr>
            <m:ctrlPr>
              <w:rPr>
                <w:rFonts w:ascii="Cambria Math" w:hAnsi="Cambria Math" w:cs="Times New Roman"/>
                <w:szCs w:val="26"/>
              </w:rPr>
            </m:ctrlPr>
          </m:sSupPr>
          <m:e>
            <m:r>
              <m:rPr>
                <m:sty m:val="p"/>
              </m:rPr>
              <w:rPr>
                <w:rFonts w:ascii="Cambria Math" w:hAnsi="Cambria Math" w:cs="Times New Roman"/>
                <w:szCs w:val="26"/>
              </w:rPr>
              <m:t>10</m:t>
            </m:r>
          </m:e>
          <m:sup>
            <m:r>
              <m:rPr>
                <m:sty m:val="p"/>
              </m:rPr>
              <w:rPr>
                <w:rFonts w:ascii="Cambria Math" w:hAnsi="Cambria Math" w:cs="Times New Roman"/>
                <w:szCs w:val="26"/>
              </w:rPr>
              <m:t>9</m:t>
            </m:r>
          </m:sup>
        </m:sSup>
        <m:r>
          <m:rPr>
            <m:sty m:val="p"/>
          </m:rPr>
          <w:rPr>
            <w:rFonts w:ascii="Cambria Math" w:hAnsi="Cambria Math" w:cs="Times New Roman"/>
            <w:szCs w:val="26"/>
          </w:rPr>
          <m:t xml:space="preserve"> Па</m:t>
        </m:r>
      </m:oMath>
      <w:r>
        <w:rPr>
          <w:szCs w:val="26"/>
        </w:rPr>
        <w:t>, что</w:t>
      </w:r>
      <w:r w:rsidR="00E7638C" w:rsidRPr="00F06F7D">
        <w:rPr>
          <w:rFonts w:cs="Times New Roman"/>
          <w:szCs w:val="26"/>
        </w:rPr>
        <w:t xml:space="preserve"> </w:t>
      </w:r>
      <w:r>
        <w:rPr>
          <w:rFonts w:cs="Times New Roman"/>
          <w:szCs w:val="26"/>
        </w:rPr>
        <w:t xml:space="preserve"> </w:t>
      </w:r>
      <w:r w:rsidR="00E7638C" w:rsidRPr="00F06F7D">
        <w:rPr>
          <w:rFonts w:cs="Times New Roman"/>
          <w:szCs w:val="26"/>
        </w:rPr>
        <w:t xml:space="preserve">отличается в пределах </w:t>
      </w:r>
      <w:r w:rsidR="00D03A62">
        <w:rPr>
          <w:rFonts w:cs="Times New Roman"/>
          <w:szCs w:val="26"/>
        </w:rPr>
        <w:t xml:space="preserve">4% </w:t>
      </w:r>
      <w:r w:rsidR="00E7638C" w:rsidRPr="00F06F7D">
        <w:rPr>
          <w:rFonts w:cs="Times New Roman"/>
          <w:szCs w:val="26"/>
        </w:rPr>
        <w:t xml:space="preserve">от полученных из </w:t>
      </w:r>
      <w:r w:rsidR="007E191E">
        <w:rPr>
          <w:rFonts w:cs="Times New Roman"/>
          <w:szCs w:val="26"/>
        </w:rPr>
        <w:t>литературных источников</w:t>
      </w:r>
      <w:r w:rsidR="00E7638C" w:rsidRPr="00F06F7D">
        <w:rPr>
          <w:rFonts w:cs="Times New Roman"/>
          <w:szCs w:val="26"/>
        </w:rPr>
        <w:t xml:space="preserve"> данных</w:t>
      </w:r>
      <w:r w:rsidR="00D03A62">
        <w:rPr>
          <w:rFonts w:cs="Times New Roman"/>
          <w:szCs w:val="26"/>
        </w:rPr>
        <w:t xml:space="preserve"> </w:t>
      </w:r>
      <m:oMath>
        <m:r>
          <m:rPr>
            <m:sty m:val="p"/>
          </m:rP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840288">
        <w:rPr>
          <w:rFonts w:cs="Times New Roman"/>
          <w:szCs w:val="26"/>
        </w:rPr>
        <w:t>47</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m:rPr>
            <m:sty m:val="p"/>
          </m:rP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840288">
        <w:rPr>
          <w:rFonts w:cs="Times New Roman"/>
          <w:szCs w:val="26"/>
        </w:rPr>
        <w:t>48</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09C8D1B0" w14:textId="77777777" w:rsidR="00E7638C" w:rsidRDefault="00E7638C" w:rsidP="00E7638C">
      <w:pPr>
        <w:pStyle w:val="2"/>
      </w:pPr>
      <w:bookmarkStart w:id="95" w:name="_Toc514780555"/>
      <w:bookmarkStart w:id="96" w:name="_Toc516916831"/>
      <w:r>
        <w:t>Подбор параметров моделируемой системы.</w:t>
      </w:r>
      <w:bookmarkEnd w:id="95"/>
      <w:bookmarkEnd w:id="96"/>
    </w:p>
    <w:p w14:paraId="78210CB3" w14:textId="77777777" w:rsidR="00E7638C" w:rsidRDefault="00E7638C" w:rsidP="00E7638C">
      <w:r>
        <w:t xml:space="preserve">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w:t>
      </w:r>
      <w:r>
        <w:lastRenderedPageBreak/>
        <w:t>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2F347462"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E05046">
        <w:rPr>
          <w:rFonts w:eastAsia="Calibri" w:cs="Times New Roman"/>
          <w:szCs w:val="26"/>
        </w:rPr>
        <w:t>рисунке</w:t>
      </w:r>
      <w:r w:rsidR="00E05046" w:rsidRPr="00E05046">
        <w:rPr>
          <w:rFonts w:eastAsia="Calibri" w:cs="Times New Roman"/>
          <w:szCs w:val="26"/>
        </w:rPr>
        <w:t xml:space="preserve"> 3.3</w:t>
      </w:r>
      <w:r>
        <w:rPr>
          <w:rFonts w:eastAsia="Calibri" w:cs="Times New Roman"/>
          <w:szCs w:val="26"/>
        </w:rPr>
        <w:t>.</w:t>
      </w:r>
      <w:r w:rsidRPr="00F06F7D">
        <w:rPr>
          <w:rFonts w:eastAsia="Calibri" w:cs="Times New Roman"/>
          <w:szCs w:val="26"/>
        </w:rPr>
        <w:t xml:space="preserve"> </w:t>
      </w:r>
    </w:p>
    <w:p w14:paraId="0B3DF853" w14:textId="1A9DDA64" w:rsidR="00E7638C" w:rsidRPr="00F06F7D" w:rsidRDefault="009E4116" w:rsidP="00E7638C">
      <w:pPr>
        <w:pStyle w:val="afb"/>
        <w:rPr>
          <w:rFonts w:eastAsia="Calibri" w:cs="Times New Roman"/>
        </w:rPr>
      </w:pPr>
      <w:r w:rsidRPr="00F06F7D">
        <w:rPr>
          <w:rFonts w:eastAsia="Calibri" w:cs="Times New Roman"/>
        </w:rPr>
        <w:object w:dxaOrig="7294" w:dyaOrig="5569" w14:anchorId="1FC28756">
          <v:shape id="_x0000_i1028" type="#_x0000_t75" style="width:318.5pt;height:244pt" o:ole="">
            <v:imagedata r:id="rId55" o:title=""/>
          </v:shape>
          <o:OLEObject Type="Embed" ProgID="Origin50.Graph" ShapeID="_x0000_i1028" DrawAspect="Content" ObjectID="_1590664154" r:id="rId56"/>
        </w:object>
      </w:r>
    </w:p>
    <w:p w14:paraId="636C2EAA" w14:textId="51553B02" w:rsidR="00E7638C" w:rsidRDefault="00E7638C" w:rsidP="00E7638C">
      <w:pPr>
        <w:pStyle w:val="afb"/>
        <w:rPr>
          <w:rFonts w:eastAsia="Calibri" w:cs="Times New Roman"/>
        </w:rPr>
      </w:pPr>
      <w:r w:rsidRPr="00E05046">
        <w:rPr>
          <w:rFonts w:eastAsia="Calibri" w:cs="Times New Roman"/>
        </w:rPr>
        <w:t>Рисунок</w:t>
      </w:r>
      <w:r w:rsidR="00E05046" w:rsidRPr="00E05046">
        <w:rPr>
          <w:rFonts w:eastAsia="Calibri" w:cs="Times New Roman"/>
        </w:rPr>
        <w:t xml:space="preserve"> 3.3</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48471789" w14:textId="77777777" w:rsidR="00E7638C" w:rsidRP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6A5EAC32" w14:textId="40FA5A26" w:rsidR="00EA1F5F" w:rsidRDefault="00EA1F5F" w:rsidP="00EA1F5F">
      <w:pPr>
        <w:pStyle w:val="2"/>
      </w:pPr>
      <w:bookmarkStart w:id="97" w:name="_Toc514780556"/>
      <w:bookmarkStart w:id="98" w:name="_Toc516916832"/>
      <w:r>
        <w:lastRenderedPageBreak/>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7"/>
      <w:bookmarkEnd w:id="98"/>
    </w:p>
    <w:p w14:paraId="5F614A01" w14:textId="3C2593E0" w:rsidR="000E4AAB" w:rsidRDefault="000E4AAB" w:rsidP="000E4AAB">
      <w:pPr>
        <w:pStyle w:val="3"/>
        <w:rPr>
          <w:rFonts w:cs="Times New Roman"/>
          <w:color w:val="auto"/>
        </w:rPr>
      </w:pPr>
      <w:bookmarkStart w:id="99" w:name="_Toc516916833"/>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sidR="001F3D61">
        <w:rPr>
          <w:rFonts w:cs="Times New Roman"/>
          <w:color w:val="auto"/>
        </w:rPr>
        <w:t xml:space="preserve"> </w:t>
      </w:r>
      <w:r w:rsidR="001F3D61">
        <w:rPr>
          <w:rFonts w:cs="Times New Roman"/>
          <w:color w:val="auto"/>
          <w:lang w:val="en-US"/>
        </w:rPr>
        <w:t>ab</w:t>
      </w:r>
      <w:r w:rsidR="001F3D61" w:rsidRPr="001F3D61">
        <w:rPr>
          <w:rFonts w:cs="Times New Roman"/>
          <w:color w:val="auto"/>
        </w:rPr>
        <w:t>-</w:t>
      </w:r>
      <w:r w:rsidR="001F3D61">
        <w:rPr>
          <w:rFonts w:cs="Times New Roman"/>
          <w:color w:val="auto"/>
          <w:lang w:val="en-US"/>
        </w:rPr>
        <w:t>initio</w:t>
      </w:r>
      <w:r w:rsidR="001F3D61" w:rsidRPr="001F3D61">
        <w:rPr>
          <w:rFonts w:cs="Times New Roman"/>
          <w:color w:val="auto"/>
        </w:rPr>
        <w:t xml:space="preserve"> </w:t>
      </w:r>
      <w:r w:rsidR="001F3D61">
        <w:rPr>
          <w:rFonts w:cs="Times New Roman"/>
          <w:color w:val="auto"/>
        </w:rPr>
        <w:t>методами</w:t>
      </w:r>
      <w:r>
        <w:rPr>
          <w:rFonts w:cs="Times New Roman"/>
          <w:color w:val="auto"/>
        </w:rPr>
        <w:t>.</w:t>
      </w:r>
      <w:bookmarkEnd w:id="99"/>
    </w:p>
    <w:p w14:paraId="78DA8356" w14:textId="741F21FF"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поверхностью как чистого металла, так и уже образовавшейся оксидной пленки. Согласно экспериментальным данным,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840288">
        <w:t>49</w:t>
      </w:r>
      <w:r w:rsidR="00AD7159" w:rsidRPr="00AD7159">
        <w:fldChar w:fldCharType="end"/>
      </w:r>
      <w:r w:rsidRPr="00AD7159">
        <w:t>],</w:t>
      </w:r>
      <w:r>
        <w:t xml:space="preserve"> кислород в теплоносителе присутствует в формах O; PbO и O</w:t>
      </w:r>
      <w:r w:rsidRPr="000E4AAB">
        <w:rPr>
          <w:vertAlign w:val="subscript"/>
        </w:rPr>
        <w:t>2</w:t>
      </w:r>
      <w:r>
        <w:t>. Концентрации этих форм 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B609C">
        <w:t>разделе</w:t>
      </w:r>
      <w:r w:rsidR="004B609C" w:rsidRPr="004B609C">
        <w:t xml:space="preserve"> </w:t>
      </w:r>
      <w:r w:rsidR="004B609C" w:rsidRPr="004B609C">
        <w:fldChar w:fldCharType="begin"/>
      </w:r>
      <w:r w:rsidR="004B609C" w:rsidRPr="004B609C">
        <w:instrText xml:space="preserve"> REF _Ref516142570 \r \h </w:instrText>
      </w:r>
      <w:r w:rsidR="004B609C">
        <w:instrText xml:space="preserve"> \* MERGEFORMAT </w:instrText>
      </w:r>
      <w:r w:rsidR="004B609C" w:rsidRPr="004B609C">
        <w:fldChar w:fldCharType="separate"/>
      </w:r>
      <w:r w:rsidR="00840288">
        <w:t>3.3.2</w:t>
      </w:r>
      <w:r w:rsidR="004B609C" w:rsidRPr="004B609C">
        <w:fldChar w:fldCharType="end"/>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6D53362C" w14:textId="20533C5E" w:rsidR="000E4AAB" w:rsidRDefault="001F3D61" w:rsidP="001F3D61">
      <w:r>
        <w:t>Моделирование проводилось с помощью теории функционала плотности. Был использован обменно-корреляционный функционал с приближением локальной электронной плотности (LDA). Энергия обрезания была выбрана равной 500 эВ. Параметр разбиения по k-точкам в обратном пространстве был подобран соответственно новым расчетным ячейкам и составил 4х4х2. Оптимальный параметр решетки железа составил 2,76 Å.</w:t>
      </w:r>
    </w:p>
    <w:p w14:paraId="6FBD82A9" w14:textId="54BF5F49" w:rsidR="00175B9A" w:rsidRDefault="001F3D61" w:rsidP="001F3D61">
      <w:r w:rsidRPr="001F3D61">
        <w:lastRenderedPageBreak/>
        <w:t xml:space="preserve">Перед моделированием зависимости полной энергии системы от расстояния между молекулой кислорода и поверхностью железа было необходимо подобрать оптимальное межатомное расстояние для молекулы кислорода. Для этого проведена минимизация энергии в зависимости от межатомного расстояния. На </w:t>
      </w:r>
      <w:r w:rsidRPr="00E05046">
        <w:t>рисунке</w:t>
      </w:r>
      <w:r w:rsidR="00E05046" w:rsidRPr="00E05046">
        <w:t xml:space="preserve"> 3.4</w:t>
      </w:r>
      <w:r w:rsidRPr="001F3D61">
        <w:t xml:space="preserve"> представлен график зависимости полной энергии системы от межатомного расстояния в молекуле кислорода. </w:t>
      </w:r>
    </w:p>
    <w:p w14:paraId="47A060F0" w14:textId="1F7837B3" w:rsidR="00175B9A" w:rsidRDefault="0044795C" w:rsidP="00175B9A">
      <w:pPr>
        <w:pStyle w:val="afb"/>
      </w:pPr>
      <w:r w:rsidRPr="005907CF">
        <w:rPr>
          <w:noProof/>
          <w:sz w:val="24"/>
          <w:szCs w:val="24"/>
        </w:rPr>
        <w:drawing>
          <wp:inline distT="0" distB="0" distL="0" distR="0" wp14:anchorId="542EB04D" wp14:editId="0693D3E0">
            <wp:extent cx="4826442" cy="2592125"/>
            <wp:effectExtent l="0" t="0" r="12700" b="17780"/>
            <wp:docPr id="18483" name="Диаграмма 18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4AFA319" w14:textId="59CB1C9E" w:rsidR="0044795C" w:rsidRPr="0044795C" w:rsidRDefault="0044795C" w:rsidP="0044795C">
      <w:pPr>
        <w:pStyle w:val="afb"/>
      </w:pPr>
      <w:r w:rsidRPr="00E05046">
        <w:t>Рисунок</w:t>
      </w:r>
      <w:r w:rsidR="00E05046" w:rsidRPr="00E05046">
        <w:t xml:space="preserve"> 3.4</w:t>
      </w:r>
      <w:r>
        <w:t xml:space="preserve"> </w:t>
      </w:r>
      <w:r w:rsidRPr="0044795C">
        <w:t>– Зависимость полной энергии системы от межатомного расстояния в молекуле кислорода</w:t>
      </w:r>
      <w:r>
        <w:t xml:space="preserve"> </w:t>
      </w:r>
      <w:r w:rsidRPr="00E05046">
        <w:t>[</w:t>
      </w:r>
      <w:r w:rsidR="00E05046" w:rsidRPr="00E05046">
        <w:rPr>
          <w:lang w:val="en-US"/>
        </w:rPr>
        <w:fldChar w:fldCharType="begin"/>
      </w:r>
      <w:r w:rsidR="00E05046" w:rsidRPr="00E05046">
        <w:instrText xml:space="preserve"> REF PrivateCommunication_RinaIbrahimova \n \h  \* </w:instrText>
      </w:r>
      <w:r w:rsidR="00E05046" w:rsidRPr="00E05046">
        <w:rPr>
          <w:lang w:val="en-US"/>
        </w:rPr>
        <w:instrText>MERGEFORMAT</w:instrText>
      </w:r>
      <w:r w:rsidR="00E05046" w:rsidRPr="00E05046">
        <w:instrText xml:space="preserve"> </w:instrText>
      </w:r>
      <w:r w:rsidR="00E05046" w:rsidRPr="00E05046">
        <w:rPr>
          <w:lang w:val="en-US"/>
        </w:rPr>
      </w:r>
      <w:r w:rsidR="00E05046" w:rsidRPr="00E05046">
        <w:rPr>
          <w:lang w:val="en-US"/>
        </w:rPr>
        <w:fldChar w:fldCharType="separate"/>
      </w:r>
      <w:r w:rsidR="00840288">
        <w:t>50</w:t>
      </w:r>
      <w:r w:rsidR="00E05046" w:rsidRPr="00E05046">
        <w:rPr>
          <w:lang w:val="en-US"/>
        </w:rPr>
        <w:fldChar w:fldCharType="end"/>
      </w:r>
      <w:r w:rsidRPr="00E05046">
        <w:t>].</w:t>
      </w:r>
    </w:p>
    <w:p w14:paraId="343FAD87" w14:textId="30ACC991" w:rsidR="001F3D61" w:rsidRDefault="001F3D61" w:rsidP="001F3D61">
      <w:r w:rsidRPr="001F3D61">
        <w:t xml:space="preserve">Расчеты показали, что оптимальное расстояние r между атомами в молекуле кислорода, соответствующее минимуму энергии, равно для использованных параметров моделирования 1,305 Å. </w:t>
      </w:r>
      <w:r w:rsidRPr="00175B9A">
        <w:t>Полученное значение межатомного расстояния в молекуле кислорода использовалось для последующих расчетов.</w:t>
      </w:r>
    </w:p>
    <w:p w14:paraId="1BC5E69E" w14:textId="6EDE1B2E" w:rsidR="00175B9A" w:rsidRDefault="0044795C" w:rsidP="001F3D61">
      <w:r w:rsidRPr="0044795C">
        <w:t xml:space="preserve">Для определения характера взаимодействия поверхности с кислородом была посчитана система, состоящая из атомов железа со свободной поверхностью и молекулы кислорода. Использованная расчетная ячейка, содержавшая 72 атома железа и одну молекулу кислорода вблизи поверхности показана на </w:t>
      </w:r>
      <w:r w:rsidRPr="00E05046">
        <w:t>рисунке</w:t>
      </w:r>
      <w:r w:rsidR="00E05046" w:rsidRPr="00E05046">
        <w:t xml:space="preserve"> 3.5</w:t>
      </w:r>
      <w:r w:rsidRPr="0044795C">
        <w:t>.</w:t>
      </w:r>
    </w:p>
    <w:p w14:paraId="775E235C" w14:textId="77777777" w:rsidR="0044795C" w:rsidRPr="0044795C" w:rsidRDefault="0044795C" w:rsidP="0044795C">
      <w:pPr>
        <w:spacing w:after="160"/>
        <w:ind w:firstLine="0"/>
        <w:rPr>
          <w:rFonts w:eastAsia="Times New Roman" w:cs="Times New Roman"/>
          <w:sz w:val="24"/>
          <w:szCs w:val="24"/>
          <w:lang w:eastAsia="ru-RU"/>
        </w:rPr>
      </w:pPr>
    </w:p>
    <w:p w14:paraId="717F86C4" w14:textId="77777777" w:rsidR="0044795C" w:rsidRPr="0044795C" w:rsidRDefault="0044795C" w:rsidP="0044795C">
      <w:pPr>
        <w:pStyle w:val="afb"/>
      </w:pPr>
      <w:r w:rsidRPr="0044795C">
        <w:rPr>
          <w:noProof/>
        </w:rPr>
        <w:lastRenderedPageBreak/>
        <w:drawing>
          <wp:inline distT="0" distB="0" distL="0" distR="0" wp14:anchorId="7ED7757A" wp14:editId="50D8B583">
            <wp:extent cx="1654177" cy="1800000"/>
            <wp:effectExtent l="0" t="0" r="3175" b="0"/>
            <wp:docPr id="5" name="Рисунок 3" descr="Fe_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Fe_O-O.png"/>
                    <pic:cNvPicPr>
                      <a:picLocks noChangeAspect="1"/>
                    </pic:cNvPicPr>
                  </pic:nvPicPr>
                  <pic:blipFill rotWithShape="1">
                    <a:blip r:embed="rId58" cstate="print">
                      <a:extLst>
                        <a:ext uri="{28A0092B-C50C-407E-A947-70E740481C1C}">
                          <a14:useLocalDpi xmlns:a14="http://schemas.microsoft.com/office/drawing/2010/main" val="0"/>
                        </a:ext>
                      </a:extLst>
                    </a:blip>
                    <a:srcRect l="8216" t="7191" r="54132" b="4045"/>
                    <a:stretch/>
                  </pic:blipFill>
                  <pic:spPr bwMode="auto">
                    <a:xfrm>
                      <a:off x="0" y="0"/>
                      <a:ext cx="1654177" cy="1800000"/>
                    </a:xfrm>
                    <a:prstGeom prst="rect">
                      <a:avLst/>
                    </a:prstGeom>
                    <a:ln>
                      <a:noFill/>
                    </a:ln>
                    <a:extLst>
                      <a:ext uri="{53640926-AAD7-44D8-BBD7-CCE9431645EC}">
                        <a14:shadowObscured xmlns:a14="http://schemas.microsoft.com/office/drawing/2010/main"/>
                      </a:ext>
                    </a:extLst>
                  </pic:spPr>
                </pic:pic>
              </a:graphicData>
            </a:graphic>
          </wp:inline>
        </w:drawing>
      </w:r>
    </w:p>
    <w:p w14:paraId="44620144" w14:textId="3DDD0210" w:rsidR="0044795C" w:rsidRDefault="0044795C" w:rsidP="0044795C">
      <w:pPr>
        <w:pStyle w:val="afb"/>
      </w:pPr>
      <w:r w:rsidRPr="00E05046">
        <w:t>Рисунок</w:t>
      </w:r>
      <w:r w:rsidR="00E05046" w:rsidRPr="00E05046">
        <w:t xml:space="preserve"> 3.5</w:t>
      </w:r>
      <w:r w:rsidRPr="0044795C">
        <w:t xml:space="preserve"> – Расчетная ячейка железа с молекулой кислорода </w:t>
      </w:r>
      <w:r w:rsidRPr="00E05046">
        <w:t>[</w:t>
      </w:r>
      <w:r w:rsidR="00E05046">
        <w:fldChar w:fldCharType="begin"/>
      </w:r>
      <w:r w:rsidR="00E05046">
        <w:instrText xml:space="preserve"> REF PrivateCommunication_RinaIbrahimova \n \h </w:instrText>
      </w:r>
      <w:r w:rsidR="00E05046">
        <w:fldChar w:fldCharType="separate"/>
      </w:r>
      <w:r w:rsidR="00840288">
        <w:t>50</w:t>
      </w:r>
      <w:r w:rsidR="00E05046">
        <w:fldChar w:fldCharType="end"/>
      </w:r>
      <w:r w:rsidRPr="00E05046">
        <w:t>]</w:t>
      </w:r>
      <w:r w:rsidRPr="0044795C">
        <w:t>.</w:t>
      </w:r>
    </w:p>
    <w:p w14:paraId="3C44FE0C" w14:textId="272EAD81" w:rsidR="0044795C" w:rsidRPr="0044795C" w:rsidRDefault="0044795C" w:rsidP="005415DF">
      <w:r w:rsidRPr="005907CF">
        <w:t>Были посчитаны системы с различным расстоянием от молекулы кислорода до поверхности железа (</w:t>
      </w:r>
      <w:r w:rsidRPr="00E05046">
        <w:t>рисунок</w:t>
      </w:r>
      <w:r w:rsidR="00E05046" w:rsidRPr="00E05046">
        <w:t xml:space="preserve"> 3.6</w:t>
      </w:r>
      <w:r w:rsidRPr="005907CF">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4795C" w14:paraId="2A4A8530" w14:textId="77777777" w:rsidTr="00ED300D">
        <w:tc>
          <w:tcPr>
            <w:tcW w:w="4672" w:type="dxa"/>
          </w:tcPr>
          <w:p w14:paraId="35471731" w14:textId="77777777" w:rsidR="0044795C" w:rsidRDefault="00ED300D" w:rsidP="00ED300D">
            <w:pPr>
              <w:pStyle w:val="afb"/>
            </w:pPr>
            <w:r>
              <w:rPr>
                <w:noProof/>
              </w:rPr>
              <w:drawing>
                <wp:inline distT="0" distB="0" distL="0" distR="0" wp14:anchorId="65915D90" wp14:editId="3167578C">
                  <wp:extent cx="1701131" cy="1800000"/>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rotWithShape="1">
                          <a:blip r:embed="rId59" cstate="print">
                            <a:extLst>
                              <a:ext uri="{28A0092B-C50C-407E-A947-70E740481C1C}">
                                <a14:useLocalDpi xmlns:a14="http://schemas.microsoft.com/office/drawing/2010/main" val="0"/>
                              </a:ext>
                            </a:extLst>
                          </a:blip>
                          <a:srcRect l="8700" t="14104" r="53750"/>
                          <a:stretch/>
                        </pic:blipFill>
                        <pic:spPr bwMode="auto">
                          <a:xfrm>
                            <a:off x="0" y="0"/>
                            <a:ext cx="1701131"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793541B" w14:textId="449C9CD6" w:rsidR="00ED300D" w:rsidRPr="00ED300D" w:rsidRDefault="00ED300D" w:rsidP="00ED300D">
            <w:pPr>
              <w:pStyle w:val="afb"/>
            </w:pPr>
            <w:r>
              <w:t>а</w:t>
            </w:r>
          </w:p>
        </w:tc>
        <w:tc>
          <w:tcPr>
            <w:tcW w:w="4673" w:type="dxa"/>
          </w:tcPr>
          <w:p w14:paraId="05AFF55E" w14:textId="77777777" w:rsidR="0044795C" w:rsidRDefault="00ED300D" w:rsidP="00ED300D">
            <w:pPr>
              <w:pStyle w:val="afb"/>
            </w:pPr>
            <w:r>
              <w:rPr>
                <w:noProof/>
              </w:rPr>
              <w:drawing>
                <wp:inline distT="0" distB="0" distL="0" distR="0" wp14:anchorId="047C2182" wp14:editId="372C416B">
                  <wp:extent cx="1295759" cy="1800000"/>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rotWithShape="1">
                          <a:blip r:embed="rId60" cstate="print">
                            <a:extLst>
                              <a:ext uri="{28A0092B-C50C-407E-A947-70E740481C1C}">
                                <a14:useLocalDpi xmlns:a14="http://schemas.microsoft.com/office/drawing/2010/main" val="0"/>
                              </a:ext>
                            </a:extLst>
                          </a:blip>
                          <a:srcRect l="18867" t="17111" r="53532"/>
                          <a:stretch/>
                        </pic:blipFill>
                        <pic:spPr bwMode="auto">
                          <a:xfrm>
                            <a:off x="0" y="0"/>
                            <a:ext cx="1295759"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4A0E867F" w14:textId="4A64CD3F" w:rsidR="00ED300D" w:rsidRDefault="00ED300D" w:rsidP="00ED300D">
            <w:pPr>
              <w:pStyle w:val="afb"/>
            </w:pPr>
            <w:r>
              <w:t>б</w:t>
            </w:r>
          </w:p>
        </w:tc>
      </w:tr>
      <w:tr w:rsidR="0044795C" w14:paraId="723E3E48" w14:textId="77777777" w:rsidTr="00ED300D">
        <w:tc>
          <w:tcPr>
            <w:tcW w:w="4672" w:type="dxa"/>
          </w:tcPr>
          <w:p w14:paraId="09903EAD" w14:textId="77777777" w:rsidR="0044795C" w:rsidRDefault="00ED300D" w:rsidP="00ED300D">
            <w:pPr>
              <w:pStyle w:val="afb"/>
            </w:pPr>
            <w:r>
              <w:rPr>
                <w:noProof/>
              </w:rPr>
              <w:drawing>
                <wp:inline distT="0" distB="0" distL="0" distR="0" wp14:anchorId="7DC90632" wp14:editId="72691E33">
                  <wp:extent cx="2097349" cy="1800000"/>
                  <wp:effectExtent l="0" t="0" r="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rotWithShape="1">
                          <a:blip r:embed="rId61" cstate="print">
                            <a:extLst>
                              <a:ext uri="{28A0092B-C50C-407E-A947-70E740481C1C}">
                                <a14:useLocalDpi xmlns:a14="http://schemas.microsoft.com/office/drawing/2010/main" val="0"/>
                              </a:ext>
                            </a:extLst>
                          </a:blip>
                          <a:srcRect l="6693" t="25209" r="53014"/>
                          <a:stretch/>
                        </pic:blipFill>
                        <pic:spPr bwMode="auto">
                          <a:xfrm>
                            <a:off x="0" y="0"/>
                            <a:ext cx="2097349"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E44E1E" w14:textId="7DC127D2" w:rsidR="00ED300D" w:rsidRDefault="00ED300D" w:rsidP="00ED300D">
            <w:pPr>
              <w:pStyle w:val="afb"/>
            </w:pPr>
            <w:r>
              <w:t>в</w:t>
            </w:r>
          </w:p>
        </w:tc>
        <w:tc>
          <w:tcPr>
            <w:tcW w:w="4673" w:type="dxa"/>
          </w:tcPr>
          <w:p w14:paraId="00343102" w14:textId="77777777" w:rsidR="0044795C" w:rsidRDefault="00ED300D" w:rsidP="00ED300D">
            <w:pPr>
              <w:pStyle w:val="afb"/>
            </w:pPr>
            <w:r>
              <w:rPr>
                <w:noProof/>
              </w:rPr>
              <w:drawing>
                <wp:inline distT="0" distB="0" distL="0" distR="0" wp14:anchorId="414A91C0" wp14:editId="2A229ED6">
                  <wp:extent cx="1530058" cy="1800000"/>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rotWithShape="1">
                          <a:blip r:embed="rId62" cstate="print">
                            <a:extLst>
                              <a:ext uri="{28A0092B-C50C-407E-A947-70E740481C1C}">
                                <a14:useLocalDpi xmlns:a14="http://schemas.microsoft.com/office/drawing/2010/main" val="0"/>
                              </a:ext>
                            </a:extLst>
                          </a:blip>
                          <a:srcRect l="18610" t="28441" r="53252"/>
                          <a:stretch/>
                        </pic:blipFill>
                        <pic:spPr bwMode="auto">
                          <a:xfrm>
                            <a:off x="0" y="0"/>
                            <a:ext cx="1530058"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C9599E8" w14:textId="6D48D717" w:rsidR="00ED300D" w:rsidRDefault="00ED300D" w:rsidP="00ED300D">
            <w:pPr>
              <w:pStyle w:val="afb"/>
            </w:pPr>
            <w:r>
              <w:t>г</w:t>
            </w:r>
          </w:p>
        </w:tc>
      </w:tr>
    </w:tbl>
    <w:p w14:paraId="43A6B9CA" w14:textId="72D6AC9A" w:rsidR="0044795C" w:rsidRPr="00E05046" w:rsidRDefault="00ED300D" w:rsidP="00E05046">
      <w:pPr>
        <w:pStyle w:val="afb"/>
      </w:pPr>
      <w:r w:rsidRPr="00E05046">
        <w:t>а – 3,97 Å</w:t>
      </w:r>
      <w:r w:rsidR="00E05046" w:rsidRPr="00E05046">
        <w:t>;</w:t>
      </w:r>
      <w:r w:rsidRPr="00E05046">
        <w:t xml:space="preserve"> б – 2,98 Å</w:t>
      </w:r>
      <w:r w:rsidR="00E05046" w:rsidRPr="00E05046">
        <w:t>;</w:t>
      </w:r>
      <w:r w:rsidRPr="00E05046">
        <w:t xml:space="preserve"> </w:t>
      </w:r>
      <w:r w:rsidR="00E05046" w:rsidRPr="00E05046">
        <w:t>в</w:t>
      </w:r>
      <w:r w:rsidRPr="00E05046">
        <w:t xml:space="preserve"> – 1,97 Å</w:t>
      </w:r>
      <w:r w:rsidR="00E05046" w:rsidRPr="00E05046">
        <w:t>;</w:t>
      </w:r>
      <w:r w:rsidRPr="00E05046">
        <w:t xml:space="preserve"> </w:t>
      </w:r>
      <w:r w:rsidR="00E05046" w:rsidRPr="00E05046">
        <w:t>г</w:t>
      </w:r>
      <w:r w:rsidRPr="00E05046">
        <w:t xml:space="preserve"> - 1,50 Å</w:t>
      </w:r>
    </w:p>
    <w:p w14:paraId="079F353D" w14:textId="6C9D3DC3" w:rsidR="0044795C" w:rsidRPr="00ED300D" w:rsidRDefault="00ED300D" w:rsidP="00ED300D">
      <w:pPr>
        <w:pStyle w:val="afb"/>
      </w:pPr>
      <w:r w:rsidRPr="00DE0C2C">
        <w:t>Рисунок</w:t>
      </w:r>
      <w:r w:rsidR="00DE0C2C" w:rsidRPr="00DE0C2C">
        <w:t xml:space="preserve"> 3.6</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Pr="00DE0C2C">
        <w:t>[</w:t>
      </w:r>
      <w:r w:rsidR="00DE0C2C">
        <w:fldChar w:fldCharType="begin"/>
      </w:r>
      <w:r w:rsidR="00DE0C2C">
        <w:instrText xml:space="preserve"> REF PrivateCommunication_RinaIbrahimova \n \h </w:instrText>
      </w:r>
      <w:r w:rsidR="00DE0C2C">
        <w:fldChar w:fldCharType="separate"/>
      </w:r>
      <w:r w:rsidR="00840288">
        <w:t>50</w:t>
      </w:r>
      <w:r w:rsidR="00DE0C2C">
        <w:fldChar w:fldCharType="end"/>
      </w:r>
      <w:r w:rsidRPr="00DE0C2C">
        <w:t>]</w:t>
      </w:r>
      <w:r w:rsidRPr="00ED300D">
        <w:t>.</w:t>
      </w:r>
    </w:p>
    <w:p w14:paraId="349A5051" w14:textId="20C98C7F" w:rsidR="0044795C" w:rsidRDefault="00ED300D" w:rsidP="001F3D61">
      <w:r w:rsidRPr="00ED300D">
        <w:t xml:space="preserve">На </w:t>
      </w:r>
      <w:r w:rsidRPr="00DE0C2C">
        <w:t>рисунке</w:t>
      </w:r>
      <w:r w:rsidR="00DE0C2C" w:rsidRPr="00DE0C2C">
        <w:t xml:space="preserve"> 3.6</w:t>
      </w:r>
      <w:r w:rsidRPr="00DE0C2C">
        <w:t xml:space="preserve"> </w:t>
      </w:r>
      <w:r w:rsidR="00DE0C2C">
        <w:t>(</w:t>
      </w:r>
      <w:r w:rsidRPr="00DE0C2C">
        <w:t>а</w:t>
      </w:r>
      <w:r w:rsidR="00DE0C2C">
        <w:t>)</w:t>
      </w:r>
      <w:r w:rsidRPr="00ED300D">
        <w:t xml:space="preserve"> молекула кислорода находится на наибольшем из рассмотренных расстоянии от поверхности (3,97 Å) и не взаимодействует с поверхностью. На </w:t>
      </w:r>
      <w:r w:rsidRPr="00DE0C2C">
        <w:t>рисунке</w:t>
      </w:r>
      <w:r w:rsidR="00DE0C2C" w:rsidRPr="00DE0C2C">
        <w:t xml:space="preserve"> 3.6</w:t>
      </w:r>
      <w:r w:rsidRPr="00ED300D">
        <w:t xml:space="preserve"> </w:t>
      </w:r>
      <w:r w:rsidR="00DE0C2C">
        <w:t>(</w:t>
      </w:r>
      <w:r w:rsidRPr="00ED300D">
        <w:t>б</w:t>
      </w:r>
      <w:r w:rsidR="00DE0C2C">
        <w:t>)</w:t>
      </w:r>
      <w:r w:rsidRPr="00ED300D">
        <w:t xml:space="preserve"> молекула кислорода на расстоянии от поверхности </w:t>
      </w:r>
      <w:r w:rsidRPr="00ED300D">
        <w:lastRenderedPageBreak/>
        <w:t xml:space="preserve">2,98 Å, при этом взаимодействия с поверхностью также не наблюдается. На </w:t>
      </w:r>
      <w:r w:rsidRPr="00DE0C2C">
        <w:t>рисунке</w:t>
      </w:r>
      <w:r w:rsidR="00DE0C2C" w:rsidRPr="00DE0C2C">
        <w:t> 3.6</w:t>
      </w:r>
      <w:r w:rsidRPr="00ED300D">
        <w:t xml:space="preserve"> </w:t>
      </w:r>
      <w:r w:rsidR="00DE0C2C">
        <w:t>(</w:t>
      </w:r>
      <w:r w:rsidRPr="00ED300D">
        <w:t>в</w:t>
      </w:r>
      <w:r w:rsidR="00DE0C2C">
        <w:t>)</w:t>
      </w:r>
      <w:r w:rsidRPr="00ED300D">
        <w:t xml:space="preserve"> молекула кислорода находится на расстоянии 1,97 Å от поверхности, межатомное расстояние в молекуле увеличилось, наблюдается создание химической связи с атомами железа. </w:t>
      </w:r>
      <w:r w:rsidRPr="00DE0C2C">
        <w:t>Рисунок</w:t>
      </w:r>
      <w:r w:rsidR="00DE0C2C" w:rsidRPr="00DE0C2C">
        <w:t xml:space="preserve"> 3.6</w:t>
      </w:r>
      <w:r w:rsidRPr="00ED300D">
        <w:t xml:space="preserve"> </w:t>
      </w:r>
      <w:r w:rsidR="00DE0C2C">
        <w:t>(</w:t>
      </w:r>
      <w:r w:rsidRPr="00ED300D">
        <w:t>г</w:t>
      </w:r>
      <w:r w:rsidR="00DE0C2C">
        <w:t>)</w:t>
      </w:r>
      <w:r w:rsidRPr="00ED300D">
        <w:t xml:space="preserve"> показывает взаимодействие молекулы кислорода с поверхностью на расстоянии 1,50 Å, межатомное расстояние кислорода значительно увеличилось. Кроме того, сравнение значений полной энергии показывает, что создание связи с атомами железа, а также увеличение межатомного расстояния молекулы кислорода соответствует минимуму энергии. В </w:t>
      </w:r>
      <w:r w:rsidRPr="00DE0C2C">
        <w:t>таблице</w:t>
      </w:r>
      <w:r w:rsidR="00DE0C2C" w:rsidRPr="00DE0C2C">
        <w:t xml:space="preserve"> 3.1</w:t>
      </w:r>
      <w:r w:rsidRPr="00ED300D">
        <w:t xml:space="preserve"> приведены энергии в зависимости от расстояния. </w:t>
      </w:r>
    </w:p>
    <w:p w14:paraId="7A983CF2" w14:textId="1C39CA43" w:rsidR="00DA14C4" w:rsidRPr="00DA14C4" w:rsidRDefault="00DA14C4" w:rsidP="00DA14C4">
      <w:pPr>
        <w:pStyle w:val="af9"/>
      </w:pPr>
      <w:r w:rsidRPr="00DE0C2C">
        <w:t>Таблица</w:t>
      </w:r>
      <w:r w:rsidR="00DE0C2C" w:rsidRPr="00DE0C2C">
        <w:t xml:space="preserve"> 3.1</w:t>
      </w:r>
      <w:r w:rsidRPr="005907CF">
        <w:t xml:space="preserve"> – Полная энергии поверхности железа в зависимости от расстояния до молекулы кислорода</w:t>
      </w:r>
      <w:r>
        <w:t xml:space="preserve"> </w:t>
      </w:r>
      <w:r w:rsidRPr="00DE0C2C">
        <w:t>[</w:t>
      </w:r>
      <w:r w:rsidR="00DE0C2C">
        <w:fldChar w:fldCharType="begin"/>
      </w:r>
      <w:r w:rsidR="00DE0C2C">
        <w:instrText xml:space="preserve"> REF PrivateCommunication_RinaIbrahimova \n \h </w:instrText>
      </w:r>
      <w:r w:rsidR="00DE0C2C">
        <w:fldChar w:fldCharType="separate"/>
      </w:r>
      <w:r w:rsidR="00840288">
        <w:t>50</w:t>
      </w:r>
      <w:r w:rsidR="00DE0C2C">
        <w:fldChar w:fldCharType="end"/>
      </w:r>
      <w:r w:rsidRPr="00DE0C2C">
        <w:t>]</w:t>
      </w:r>
      <w:r>
        <w:t>.</w:t>
      </w:r>
    </w:p>
    <w:tbl>
      <w:tblPr>
        <w:tblStyle w:val="a4"/>
        <w:tblpPr w:leftFromText="180" w:rightFromText="180" w:vertAnchor="text" w:horzAnchor="margin" w:tblpY="186"/>
        <w:tblW w:w="9214" w:type="dxa"/>
        <w:tblLook w:val="04A0" w:firstRow="1" w:lastRow="0" w:firstColumn="1" w:lastColumn="0" w:noHBand="0" w:noVBand="1"/>
      </w:tblPr>
      <w:tblGrid>
        <w:gridCol w:w="4607"/>
        <w:gridCol w:w="4607"/>
      </w:tblGrid>
      <w:tr w:rsidR="00DA14C4" w:rsidRPr="005907CF" w14:paraId="47BC2619" w14:textId="77777777" w:rsidTr="0058443C">
        <w:trPr>
          <w:trHeight w:val="412"/>
        </w:trPr>
        <w:tc>
          <w:tcPr>
            <w:tcW w:w="4607" w:type="dxa"/>
            <w:tcBorders>
              <w:bottom w:val="single" w:sz="4" w:space="0" w:color="auto"/>
            </w:tcBorders>
            <w:vAlign w:val="center"/>
          </w:tcPr>
          <w:p w14:paraId="12D6F699" w14:textId="77777777" w:rsidR="00DA14C4" w:rsidRPr="005907CF" w:rsidRDefault="00DA14C4" w:rsidP="00DA14C4">
            <w:pPr>
              <w:pStyle w:val="afa"/>
            </w:pPr>
            <w:r w:rsidRPr="005907CF">
              <w:t xml:space="preserve">Расстояние до поверхности </w:t>
            </w:r>
            <w:r w:rsidRPr="005907CF">
              <w:rPr>
                <w:lang w:val="en-US"/>
              </w:rPr>
              <w:t>r</w:t>
            </w:r>
            <w:r w:rsidRPr="005907CF">
              <w:t>, Å</w:t>
            </w:r>
          </w:p>
        </w:tc>
        <w:tc>
          <w:tcPr>
            <w:tcW w:w="4607" w:type="dxa"/>
            <w:tcBorders>
              <w:bottom w:val="single" w:sz="4" w:space="0" w:color="auto"/>
            </w:tcBorders>
            <w:vAlign w:val="center"/>
          </w:tcPr>
          <w:p w14:paraId="5BBEF4A4" w14:textId="77777777" w:rsidR="00DA14C4" w:rsidRPr="005907CF" w:rsidRDefault="00DA14C4" w:rsidP="00DA14C4">
            <w:pPr>
              <w:pStyle w:val="afa"/>
            </w:pPr>
            <w:r w:rsidRPr="005907CF">
              <w:t xml:space="preserve">Полная энергия </w:t>
            </w:r>
            <w:r w:rsidRPr="005907CF">
              <w:rPr>
                <w:lang w:val="en-US"/>
              </w:rPr>
              <w:t>E</w:t>
            </w:r>
            <w:r w:rsidRPr="005907CF">
              <w:t>, эВ</w:t>
            </w:r>
          </w:p>
        </w:tc>
      </w:tr>
      <w:tr w:rsidR="00DA14C4" w:rsidRPr="005907CF" w14:paraId="17ECA2A8" w14:textId="77777777" w:rsidTr="0058443C">
        <w:trPr>
          <w:trHeight w:val="216"/>
        </w:trPr>
        <w:tc>
          <w:tcPr>
            <w:tcW w:w="4607" w:type="dxa"/>
            <w:tcBorders>
              <w:bottom w:val="nil"/>
            </w:tcBorders>
            <w:vAlign w:val="center"/>
          </w:tcPr>
          <w:p w14:paraId="180E63DA" w14:textId="77777777" w:rsidR="00DA14C4" w:rsidRPr="005907CF" w:rsidRDefault="00DA14C4" w:rsidP="00DA14C4">
            <w:pPr>
              <w:pStyle w:val="afa"/>
              <w:rPr>
                <w:color w:val="000000"/>
                <w:lang w:val="en-US"/>
              </w:rPr>
            </w:pPr>
            <w:r w:rsidRPr="005907CF">
              <w:rPr>
                <w:color w:val="000000"/>
              </w:rPr>
              <w:t>1,</w:t>
            </w:r>
            <w:r w:rsidRPr="005907CF">
              <w:rPr>
                <w:color w:val="000000"/>
                <w:lang w:val="en-US"/>
              </w:rPr>
              <w:t>50</w:t>
            </w:r>
          </w:p>
        </w:tc>
        <w:tc>
          <w:tcPr>
            <w:tcW w:w="4607" w:type="dxa"/>
            <w:tcBorders>
              <w:bottom w:val="nil"/>
            </w:tcBorders>
            <w:vAlign w:val="center"/>
          </w:tcPr>
          <w:p w14:paraId="7B1962B5" w14:textId="77777777" w:rsidR="00DA14C4" w:rsidRPr="005907CF" w:rsidRDefault="00DA14C4" w:rsidP="00DA14C4">
            <w:pPr>
              <w:pStyle w:val="afa"/>
            </w:pPr>
            <w:r w:rsidRPr="005907CF">
              <w:t>-645,166</w:t>
            </w:r>
          </w:p>
        </w:tc>
      </w:tr>
      <w:tr w:rsidR="00DA14C4" w:rsidRPr="005907CF" w14:paraId="7E4DD679" w14:textId="77777777" w:rsidTr="0058443C">
        <w:trPr>
          <w:trHeight w:val="226"/>
        </w:trPr>
        <w:tc>
          <w:tcPr>
            <w:tcW w:w="4607" w:type="dxa"/>
            <w:tcBorders>
              <w:top w:val="nil"/>
              <w:bottom w:val="nil"/>
            </w:tcBorders>
            <w:vAlign w:val="center"/>
          </w:tcPr>
          <w:p w14:paraId="6C28C5E5" w14:textId="77777777" w:rsidR="00DA14C4" w:rsidRPr="005907CF" w:rsidRDefault="00DA14C4" w:rsidP="00DA14C4">
            <w:pPr>
              <w:pStyle w:val="afa"/>
              <w:rPr>
                <w:color w:val="000000"/>
                <w:lang w:val="en-US"/>
              </w:rPr>
            </w:pPr>
            <w:r w:rsidRPr="005907CF">
              <w:rPr>
                <w:color w:val="000000"/>
              </w:rPr>
              <w:t>1,9</w:t>
            </w:r>
            <w:r w:rsidRPr="005907CF">
              <w:rPr>
                <w:color w:val="000000"/>
                <w:lang w:val="en-US"/>
              </w:rPr>
              <w:t>7</w:t>
            </w:r>
          </w:p>
        </w:tc>
        <w:tc>
          <w:tcPr>
            <w:tcW w:w="4607" w:type="dxa"/>
            <w:tcBorders>
              <w:top w:val="nil"/>
              <w:bottom w:val="nil"/>
            </w:tcBorders>
            <w:vAlign w:val="center"/>
          </w:tcPr>
          <w:p w14:paraId="733CCB3D" w14:textId="77777777" w:rsidR="00DA14C4" w:rsidRPr="005907CF" w:rsidRDefault="00DA14C4" w:rsidP="00DA14C4">
            <w:pPr>
              <w:pStyle w:val="afa"/>
            </w:pPr>
            <w:r w:rsidRPr="005907CF">
              <w:t>-645,128</w:t>
            </w:r>
          </w:p>
        </w:tc>
      </w:tr>
      <w:tr w:rsidR="00DA14C4" w:rsidRPr="005907CF" w14:paraId="1FFDBB4E" w14:textId="77777777" w:rsidTr="0058443C">
        <w:trPr>
          <w:trHeight w:val="216"/>
        </w:trPr>
        <w:tc>
          <w:tcPr>
            <w:tcW w:w="4607" w:type="dxa"/>
            <w:tcBorders>
              <w:top w:val="nil"/>
              <w:bottom w:val="nil"/>
            </w:tcBorders>
            <w:vAlign w:val="center"/>
          </w:tcPr>
          <w:p w14:paraId="0B29CEC8" w14:textId="77777777" w:rsidR="00DA14C4" w:rsidRPr="005907CF" w:rsidRDefault="00DA14C4" w:rsidP="00DA14C4">
            <w:pPr>
              <w:pStyle w:val="afa"/>
              <w:rPr>
                <w:color w:val="000000"/>
                <w:lang w:val="en-US"/>
              </w:rPr>
            </w:pPr>
            <w:r w:rsidRPr="005907CF">
              <w:rPr>
                <w:color w:val="000000"/>
              </w:rPr>
              <w:t>2,9</w:t>
            </w:r>
            <w:r w:rsidRPr="005907CF">
              <w:rPr>
                <w:color w:val="000000"/>
                <w:lang w:val="en-US"/>
              </w:rPr>
              <w:t>8</w:t>
            </w:r>
          </w:p>
        </w:tc>
        <w:tc>
          <w:tcPr>
            <w:tcW w:w="4607" w:type="dxa"/>
            <w:tcBorders>
              <w:top w:val="nil"/>
              <w:bottom w:val="nil"/>
            </w:tcBorders>
            <w:vAlign w:val="center"/>
          </w:tcPr>
          <w:p w14:paraId="5DEE74A5" w14:textId="77777777" w:rsidR="00DA14C4" w:rsidRPr="005907CF" w:rsidRDefault="00DA14C4" w:rsidP="00DA14C4">
            <w:pPr>
              <w:pStyle w:val="afa"/>
            </w:pPr>
            <w:r w:rsidRPr="005907CF">
              <w:t>-642,787</w:t>
            </w:r>
          </w:p>
        </w:tc>
      </w:tr>
      <w:tr w:rsidR="00DA14C4" w:rsidRPr="005907CF" w14:paraId="2290CC0A" w14:textId="77777777" w:rsidTr="0058443C">
        <w:trPr>
          <w:trHeight w:val="216"/>
        </w:trPr>
        <w:tc>
          <w:tcPr>
            <w:tcW w:w="4607" w:type="dxa"/>
            <w:tcBorders>
              <w:top w:val="nil"/>
            </w:tcBorders>
            <w:vAlign w:val="center"/>
          </w:tcPr>
          <w:p w14:paraId="64075F3F" w14:textId="77777777" w:rsidR="00DA14C4" w:rsidRPr="005907CF" w:rsidRDefault="00DA14C4" w:rsidP="00DA14C4">
            <w:pPr>
              <w:pStyle w:val="afa"/>
              <w:rPr>
                <w:color w:val="000000"/>
                <w:lang w:val="en-US"/>
              </w:rPr>
            </w:pPr>
            <w:r w:rsidRPr="005907CF">
              <w:rPr>
                <w:color w:val="000000"/>
              </w:rPr>
              <w:t>3,9</w:t>
            </w:r>
            <w:r w:rsidRPr="005907CF">
              <w:rPr>
                <w:color w:val="000000"/>
                <w:lang w:val="en-US"/>
              </w:rPr>
              <w:t>7</w:t>
            </w:r>
          </w:p>
        </w:tc>
        <w:tc>
          <w:tcPr>
            <w:tcW w:w="4607" w:type="dxa"/>
            <w:tcBorders>
              <w:top w:val="nil"/>
            </w:tcBorders>
            <w:vAlign w:val="center"/>
          </w:tcPr>
          <w:p w14:paraId="09DDF1C5" w14:textId="77777777" w:rsidR="00DA14C4" w:rsidRPr="005907CF" w:rsidRDefault="00DA14C4" w:rsidP="00DA14C4">
            <w:pPr>
              <w:pStyle w:val="afa"/>
            </w:pPr>
            <w:r w:rsidRPr="005907CF">
              <w:t>-641,770</w:t>
            </w:r>
          </w:p>
        </w:tc>
      </w:tr>
    </w:tbl>
    <w:p w14:paraId="60A18663" w14:textId="558A660A" w:rsidR="00DA14C4" w:rsidRDefault="00DA14C4" w:rsidP="001F3D61"/>
    <w:p w14:paraId="3979806C" w14:textId="39866AEF" w:rsidR="00DA14C4" w:rsidRDefault="00DA14C4" w:rsidP="001F3D61">
      <w:r w:rsidRPr="00DA14C4">
        <w:t xml:space="preserve">Как видно из полученной зависимости, минимальной энергией обладает </w:t>
      </w:r>
      <w:r w:rsidR="00BD5289" w:rsidRPr="00DA14C4">
        <w:t>конфигурация,</w:t>
      </w:r>
      <w:r w:rsidR="00DE0C2C">
        <w:t xml:space="preserve"> изображенная на рисунке 3.6</w:t>
      </w:r>
      <w:r w:rsidRPr="00DA14C4">
        <w:t xml:space="preserve"> </w:t>
      </w:r>
      <w:r>
        <w:t>(</w:t>
      </w:r>
      <w:r w:rsidRPr="00DA14C4">
        <w:t>г).</w:t>
      </w:r>
      <w:r>
        <w:t xml:space="preserve"> Это визуализируется на </w:t>
      </w:r>
      <w:r w:rsidRPr="00DE0C2C">
        <w:t>рисунке</w:t>
      </w:r>
      <w:r w:rsidR="00DE0C2C" w:rsidRPr="00DE0C2C">
        <w:t xml:space="preserve"> 3.7</w:t>
      </w:r>
      <w:r w:rsidRPr="00DA14C4">
        <w:t xml:space="preserve">, где </w:t>
      </w:r>
      <w:r w:rsidRPr="00ED300D">
        <w:t>показана зависимость энергии от расстояния между молекулой и поверхностью.</w:t>
      </w:r>
    </w:p>
    <w:p w14:paraId="63DE344E" w14:textId="67ECBB5A" w:rsidR="00DA14C4" w:rsidRDefault="00DA14C4" w:rsidP="00DA14C4">
      <w:pPr>
        <w:pStyle w:val="afb"/>
      </w:pPr>
      <w:r w:rsidRPr="005907CF">
        <w:rPr>
          <w:noProof/>
          <w:sz w:val="24"/>
          <w:szCs w:val="24"/>
        </w:rPr>
        <w:drawing>
          <wp:inline distT="0" distB="0" distL="0" distR="0" wp14:anchorId="002CBA6A" wp14:editId="7033E9FA">
            <wp:extent cx="5940425" cy="3044825"/>
            <wp:effectExtent l="0" t="0" r="3175" b="3175"/>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FDC697F" w14:textId="5FC15B46" w:rsidR="00DA14C4" w:rsidRDefault="00DA14C4" w:rsidP="00DA14C4">
      <w:pPr>
        <w:pStyle w:val="afb"/>
      </w:pPr>
      <w:r w:rsidRPr="00DE0C2C">
        <w:t>Рисунок</w:t>
      </w:r>
      <w:r w:rsidR="00DE0C2C" w:rsidRPr="00DE0C2C">
        <w:t xml:space="preserve"> 3.7</w:t>
      </w:r>
      <w:r w:rsidRPr="00DA14C4">
        <w:t xml:space="preserve"> – Зависимость полной энергии системы от расстояния от молекулы кислорода до поверхности железа</w:t>
      </w:r>
      <w:r>
        <w:t xml:space="preserve"> </w:t>
      </w:r>
      <w:r w:rsidRPr="00DE0C2C">
        <w:t>[</w:t>
      </w:r>
      <w:r w:rsidR="00DE0C2C">
        <w:fldChar w:fldCharType="begin"/>
      </w:r>
      <w:r w:rsidR="00DE0C2C">
        <w:instrText xml:space="preserve"> REF PrivateCommunication_RinaIbrahimova \n \h </w:instrText>
      </w:r>
      <w:r w:rsidR="00DE0C2C">
        <w:fldChar w:fldCharType="separate"/>
      </w:r>
      <w:r w:rsidR="00840288">
        <w:t>50</w:t>
      </w:r>
      <w:r w:rsidR="00DE0C2C">
        <w:fldChar w:fldCharType="end"/>
      </w:r>
      <w:r w:rsidRPr="00DE0C2C">
        <w:t>]</w:t>
      </w:r>
      <w:r w:rsidRPr="00DA14C4">
        <w:t>.</w:t>
      </w:r>
    </w:p>
    <w:p w14:paraId="061D5790" w14:textId="5BE9C674" w:rsidR="00DA14C4" w:rsidRDefault="00DA14C4" w:rsidP="00DA14C4">
      <w:r w:rsidRPr="00DA14C4">
        <w:lastRenderedPageBreak/>
        <w:t xml:space="preserve">Для демонстрации наличия химического взаимодействия между молекулой кислорода и поверхностью, на </w:t>
      </w:r>
      <w:r w:rsidRPr="00DE0C2C">
        <w:t>рисунке</w:t>
      </w:r>
      <w:r w:rsidR="00DE0C2C" w:rsidRPr="00DE0C2C">
        <w:t xml:space="preserve"> 3.8</w:t>
      </w:r>
      <w:r w:rsidRPr="00DA14C4">
        <w:t xml:space="preserve"> показано распределение зарядовой плотности для конфигурации, изображённой на </w:t>
      </w:r>
      <w:r w:rsidRPr="00DE0C2C">
        <w:t>рисунке</w:t>
      </w:r>
      <w:r w:rsidR="00DE0C2C" w:rsidRPr="00DE0C2C">
        <w:t xml:space="preserve"> 3.6</w:t>
      </w:r>
      <w:r w:rsidRPr="00DE0C2C">
        <w:t xml:space="preserve"> (г)</w:t>
      </w:r>
      <w:r w:rsidRPr="00DA14C4">
        <w:t xml:space="preserve">. </w:t>
      </w:r>
    </w:p>
    <w:p w14:paraId="6C113531" w14:textId="7ECC3634" w:rsidR="00DA14C4" w:rsidRDefault="00DA14C4" w:rsidP="00DA14C4">
      <w:pPr>
        <w:pStyle w:val="afb"/>
      </w:pPr>
      <w:r w:rsidRPr="005907CF">
        <w:rPr>
          <w:noProof/>
        </w:rPr>
        <w:drawing>
          <wp:inline distT="0" distB="0" distL="0" distR="0" wp14:anchorId="0DAE0320" wp14:editId="420B25A6">
            <wp:extent cx="2210068" cy="1800000"/>
            <wp:effectExtent l="0" t="0" r="0" b="0"/>
            <wp:docPr id="18487" name="Рисунок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 name="O2 379.tif"/>
                    <pic:cNvPicPr/>
                  </pic:nvPicPr>
                  <pic:blipFill rotWithShape="1">
                    <a:blip r:embed="rId64" cstate="print">
                      <a:extLst>
                        <a:ext uri="{28A0092B-C50C-407E-A947-70E740481C1C}">
                          <a14:useLocalDpi xmlns:a14="http://schemas.microsoft.com/office/drawing/2010/main" val="0"/>
                        </a:ext>
                      </a:extLst>
                    </a:blip>
                    <a:srcRect l="6043" t="13762" r="44993"/>
                    <a:stretch/>
                  </pic:blipFill>
                  <pic:spPr bwMode="auto">
                    <a:xfrm>
                      <a:off x="0" y="0"/>
                      <a:ext cx="2210068" cy="1800000"/>
                    </a:xfrm>
                    <a:prstGeom prst="rect">
                      <a:avLst/>
                    </a:prstGeom>
                    <a:ln>
                      <a:noFill/>
                    </a:ln>
                    <a:extLst>
                      <a:ext uri="{53640926-AAD7-44D8-BBD7-CCE9431645EC}">
                        <a14:shadowObscured xmlns:a14="http://schemas.microsoft.com/office/drawing/2010/main"/>
                      </a:ext>
                    </a:extLst>
                  </pic:spPr>
                </pic:pic>
              </a:graphicData>
            </a:graphic>
          </wp:inline>
        </w:drawing>
      </w:r>
    </w:p>
    <w:p w14:paraId="7B487527" w14:textId="3D80F67B" w:rsidR="00DA14C4" w:rsidRPr="00DA14C4" w:rsidRDefault="00DA14C4" w:rsidP="00DA14C4">
      <w:pPr>
        <w:pStyle w:val="afb"/>
      </w:pPr>
      <w:r w:rsidRPr="00DE0C2C">
        <w:t>Рисунок</w:t>
      </w:r>
      <w:r w:rsidR="00DE0C2C" w:rsidRPr="00DE0C2C">
        <w:t xml:space="preserve"> 3.8</w:t>
      </w:r>
      <w:r w:rsidRPr="00DA14C4">
        <w:t xml:space="preserve"> – Зарядовая плотность взаимодействия свободной поверхности железа с молекулой кислорода </w:t>
      </w:r>
      <w:r w:rsidRPr="00DE0C2C">
        <w:t>[</w:t>
      </w:r>
      <w:r w:rsidR="00DE0C2C">
        <w:fldChar w:fldCharType="begin"/>
      </w:r>
      <w:r w:rsidR="00DE0C2C">
        <w:instrText xml:space="preserve"> REF PrivateCommunication_RinaIbrahimova \n \h </w:instrText>
      </w:r>
      <w:r w:rsidR="00DE0C2C">
        <w:fldChar w:fldCharType="separate"/>
      </w:r>
      <w:r w:rsidR="00840288">
        <w:t>50</w:t>
      </w:r>
      <w:r w:rsidR="00DE0C2C">
        <w:fldChar w:fldCharType="end"/>
      </w:r>
      <w:r w:rsidRPr="00DE0C2C">
        <w:t>]</w:t>
      </w:r>
      <w:r w:rsidRPr="00DA14C4">
        <w:t>.</w:t>
      </w:r>
    </w:p>
    <w:p w14:paraId="27869218" w14:textId="4E1DE8ED" w:rsidR="00DA14C4" w:rsidRDefault="00DA14C4" w:rsidP="00DA14C4">
      <w:pPr>
        <w:rPr>
          <w:highlight w:val="yellow"/>
        </w:rPr>
      </w:pPr>
      <w:r w:rsidRPr="00DA14C4">
        <w:t xml:space="preserve">Можно вдеть перераспределение зарядовой плотности между атомом железа и атомами кислорода. Такое поведение говорит о захвате молекулы свободной поверхностью железа. </w:t>
      </w:r>
    </w:p>
    <w:p w14:paraId="5017A028" w14:textId="2F292FF8" w:rsidR="001A74E5" w:rsidRDefault="001A74E5" w:rsidP="001A74E5">
      <w:pPr>
        <w:pStyle w:val="3"/>
        <w:rPr>
          <w:rFonts w:cs="Times New Roman"/>
          <w:color w:val="auto"/>
        </w:rPr>
      </w:pPr>
      <w:bookmarkStart w:id="100" w:name="_Ref516142570"/>
      <w:bookmarkStart w:id="101" w:name="_Toc516916834"/>
      <w:r w:rsidRPr="00702AAE">
        <w:rPr>
          <w:rFonts w:cs="Times New Roman"/>
          <w:color w:val="auto"/>
        </w:rPr>
        <w:t xml:space="preserve">Моделирование взаимодействия поверхности стали с </w:t>
      </w:r>
      <w:r w:rsidR="00155A61">
        <w:rPr>
          <w:rFonts w:cs="Times New Roman"/>
          <w:color w:val="auto"/>
        </w:rPr>
        <w:t xml:space="preserve">молекулой </w:t>
      </w:r>
      <w:r w:rsidR="00155A61">
        <w:rPr>
          <w:rFonts w:cs="Times New Roman"/>
          <w:color w:val="auto"/>
          <w:lang w:val="en-US"/>
        </w:rPr>
        <w:t>Pb</w:t>
      </w:r>
      <w:r w:rsidR="00155A61">
        <w:rPr>
          <w:rFonts w:cs="Times New Roman"/>
          <w:color w:val="auto"/>
        </w:rPr>
        <w:noBreakHyphen/>
      </w:r>
      <w:r w:rsidR="00155A61">
        <w:rPr>
          <w:rFonts w:cs="Times New Roman"/>
          <w:color w:val="auto"/>
          <w:lang w:val="en-US"/>
        </w:rPr>
        <w:t>O</w:t>
      </w:r>
      <w:r w:rsidRPr="001A74E5">
        <w:rPr>
          <w:rFonts w:cs="Times New Roman"/>
          <w:color w:val="auto"/>
        </w:rPr>
        <w:t xml:space="preserve"> </w:t>
      </w:r>
      <w:r>
        <w:rPr>
          <w:rFonts w:cs="Times New Roman"/>
          <w:color w:val="auto"/>
        </w:rPr>
        <w:t xml:space="preserve">методами </w:t>
      </w:r>
      <w:r>
        <w:rPr>
          <w:rFonts w:cs="Times New Roman"/>
          <w:color w:val="auto"/>
          <w:lang w:val="en-US"/>
        </w:rPr>
        <w:t>ab</w:t>
      </w:r>
      <w:r w:rsidRPr="001A74E5">
        <w:rPr>
          <w:rFonts w:cs="Times New Roman"/>
          <w:color w:val="auto"/>
        </w:rPr>
        <w:t>-</w:t>
      </w:r>
      <w:r>
        <w:rPr>
          <w:rFonts w:cs="Times New Roman"/>
          <w:color w:val="auto"/>
          <w:lang w:val="en-US"/>
        </w:rPr>
        <w:t>initio</w:t>
      </w:r>
      <w:r w:rsidRPr="001A74E5">
        <w:rPr>
          <w:rFonts w:cs="Times New Roman"/>
          <w:color w:val="auto"/>
        </w:rPr>
        <w:t>.</w:t>
      </w:r>
      <w:bookmarkEnd w:id="100"/>
      <w:bookmarkEnd w:id="101"/>
    </w:p>
    <w:p w14:paraId="4B6DEA26" w14:textId="155769AC" w:rsidR="001A74E5" w:rsidRPr="005907CF" w:rsidRDefault="001A74E5" w:rsidP="001A74E5">
      <w:r w:rsidRPr="005907CF">
        <w:t xml:space="preserve">Следующим этапом изучения взаимодействия поверхности железа с компонентами теплоносителя является рассмотрение взаимодействия поверхности с </w:t>
      </w:r>
      <w:r>
        <w:t xml:space="preserve">молекулой </w:t>
      </w:r>
      <w:r w:rsidRPr="005907CF">
        <w:t>оксид</w:t>
      </w:r>
      <w:r>
        <w:t>а</w:t>
      </w:r>
      <w:r w:rsidRPr="005907CF">
        <w:t xml:space="preserve"> свинца </w:t>
      </w:r>
      <w:r w:rsidRPr="005907CF">
        <w:rPr>
          <w:lang w:val="en-US"/>
        </w:rPr>
        <w:t>PbO</w:t>
      </w:r>
      <w:r w:rsidRPr="005907CF">
        <w:t>. Для расчетов была использована расчетная ячейка состоящая из 72 атомов железа, 1 атома свинца и 1 атома кислорода. Межатомное расстояние молекулы оксида свинца найдено путем расчета миним</w:t>
      </w:r>
      <w:r>
        <w:t xml:space="preserve">ума полной энергии. На </w:t>
      </w:r>
      <w:r w:rsidRPr="00DE0C2C">
        <w:t>рисунке</w:t>
      </w:r>
      <w:r w:rsidR="00DE0C2C" w:rsidRPr="00DE0C2C">
        <w:t xml:space="preserve"> 3.9</w:t>
      </w:r>
      <w:r>
        <w:t xml:space="preserve"> </w:t>
      </w:r>
      <w:r w:rsidRPr="005907CF">
        <w:t>показана зависимость полной энергии от межатомного расстояния в молекуле. Межатомное расстояние в молекуле оксида свинца равняется 1,95 Å.</w:t>
      </w:r>
    </w:p>
    <w:p w14:paraId="52BC7EBB" w14:textId="77777777" w:rsidR="001A74E5" w:rsidRPr="005907CF" w:rsidRDefault="001A74E5" w:rsidP="001A74E5">
      <w:pPr>
        <w:pStyle w:val="afb"/>
      </w:pPr>
      <w:r w:rsidRPr="005907CF">
        <w:rPr>
          <w:noProof/>
        </w:rPr>
        <w:lastRenderedPageBreak/>
        <w:drawing>
          <wp:inline distT="0" distB="0" distL="0" distR="0" wp14:anchorId="62F753BF" wp14:editId="12A3FF1A">
            <wp:extent cx="4032250" cy="2559050"/>
            <wp:effectExtent l="0" t="0" r="6350" b="12700"/>
            <wp:docPr id="61" name="Диаграмма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456BE5A" w14:textId="22BFC35B" w:rsidR="001A74E5" w:rsidRPr="001A74E5" w:rsidRDefault="001A74E5" w:rsidP="001A74E5">
      <w:pPr>
        <w:pStyle w:val="afb"/>
      </w:pPr>
      <w:r w:rsidRPr="00DE0C2C">
        <w:t>Рисунок</w:t>
      </w:r>
      <w:r w:rsidR="00DE0C2C" w:rsidRPr="00DE0C2C">
        <w:t xml:space="preserve"> 3.9</w:t>
      </w:r>
      <w:r w:rsidRPr="00AB7597">
        <w:t xml:space="preserve"> – Зависимость полной энергии системы от межатомного расстояния в молекуле оксида свинца</w:t>
      </w:r>
      <w:r>
        <w:t xml:space="preserve"> </w:t>
      </w:r>
      <w:r w:rsidRPr="00DE0C2C">
        <w:t>[</w:t>
      </w:r>
      <w:r w:rsidR="00DE0C2C">
        <w:fldChar w:fldCharType="begin"/>
      </w:r>
      <w:r w:rsidR="00DE0C2C">
        <w:instrText xml:space="preserve"> REF PrivateCommunication_RinaIbrahimova \n \h </w:instrText>
      </w:r>
      <w:r w:rsidR="00DE0C2C">
        <w:fldChar w:fldCharType="separate"/>
      </w:r>
      <w:r w:rsidR="00840288">
        <w:t>50</w:t>
      </w:r>
      <w:r w:rsidR="00DE0C2C">
        <w:fldChar w:fldCharType="end"/>
      </w:r>
      <w:r w:rsidRPr="00DE0C2C">
        <w:t>]</w:t>
      </w:r>
      <w:r w:rsidRPr="001A74E5">
        <w:t>.</w:t>
      </w:r>
    </w:p>
    <w:p w14:paraId="2ED1442F" w14:textId="3B5C5BD5" w:rsidR="001A74E5" w:rsidRDefault="001A74E5" w:rsidP="001A74E5">
      <w:r>
        <w:t>Д</w:t>
      </w:r>
      <w:r w:rsidRPr="005907CF">
        <w:t xml:space="preserve">алее были проведены расчеты для системы, состоящей из </w:t>
      </w:r>
      <w:r>
        <w:t xml:space="preserve">кристаллита </w:t>
      </w:r>
      <w:r w:rsidRPr="005907CF">
        <w:t xml:space="preserve">железа и молекулы оксида свинца в зависимости от расстояния </w:t>
      </w:r>
      <w:r>
        <w:t xml:space="preserve">молекулы </w:t>
      </w:r>
      <w:r w:rsidRPr="005907CF">
        <w:t xml:space="preserve">над поверхностью. Полученные </w:t>
      </w:r>
      <w:r>
        <w:t xml:space="preserve">результаты показаны на рисунке </w:t>
      </w:r>
      <w:r w:rsidR="00DE0C2C">
        <w:t>3</w:t>
      </w:r>
      <w:r>
        <w:t>.</w:t>
      </w:r>
      <w:r w:rsidR="00DE0C2C">
        <w:t>10</w:t>
      </w:r>
      <w: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A74E5" w14:paraId="57E9D33C" w14:textId="77777777" w:rsidTr="001A74E5">
        <w:tc>
          <w:tcPr>
            <w:tcW w:w="4672" w:type="dxa"/>
          </w:tcPr>
          <w:p w14:paraId="3B6E26BA" w14:textId="77777777" w:rsidR="001A74E5" w:rsidRDefault="001A74E5" w:rsidP="001A74E5">
            <w:pPr>
              <w:pStyle w:val="afb"/>
            </w:pPr>
            <w:r w:rsidRPr="00920A16">
              <w:rPr>
                <w:noProof/>
              </w:rPr>
              <w:drawing>
                <wp:inline distT="0" distB="0" distL="0" distR="0" wp14:anchorId="7E3887C5" wp14:editId="46EB25FC">
                  <wp:extent cx="1795802" cy="1800000"/>
                  <wp:effectExtent l="0" t="0" r="0" b="0"/>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66" cstate="print">
                            <a:extLst>
                              <a:ext uri="{28A0092B-C50C-407E-A947-70E740481C1C}">
                                <a14:useLocalDpi xmlns:a14="http://schemas.microsoft.com/office/drawing/2010/main" val="0"/>
                              </a:ext>
                            </a:extLst>
                          </a:blip>
                          <a:srcRect l="7630" t="15306" r="53285"/>
                          <a:stretch/>
                        </pic:blipFill>
                        <pic:spPr bwMode="auto">
                          <a:xfrm>
                            <a:off x="0" y="0"/>
                            <a:ext cx="1795802" cy="1800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1A74E5" w:rsidRPr="001A74E5" w:rsidRDefault="001A74E5" w:rsidP="001A74E5">
            <w:pPr>
              <w:pStyle w:val="afb"/>
            </w:pPr>
            <w:r>
              <w:t>а</w:t>
            </w:r>
          </w:p>
        </w:tc>
        <w:tc>
          <w:tcPr>
            <w:tcW w:w="4673" w:type="dxa"/>
          </w:tcPr>
          <w:p w14:paraId="34F8A44D" w14:textId="77777777" w:rsidR="001A74E5" w:rsidRDefault="001A74E5" w:rsidP="001A74E5">
            <w:pPr>
              <w:pStyle w:val="afb"/>
            </w:pPr>
            <w:r w:rsidRPr="00920A16">
              <w:rPr>
                <w:noProof/>
              </w:rPr>
              <w:drawing>
                <wp:inline distT="0" distB="0" distL="0" distR="0" wp14:anchorId="29BB4103" wp14:editId="607B6125">
                  <wp:extent cx="1336698" cy="1800000"/>
                  <wp:effectExtent l="0" t="0" r="0" b="0"/>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67" cstate="print">
                            <a:extLst>
                              <a:ext uri="{28A0092B-C50C-407E-A947-70E740481C1C}">
                                <a14:useLocalDpi xmlns:a14="http://schemas.microsoft.com/office/drawing/2010/main" val="0"/>
                              </a:ext>
                            </a:extLst>
                          </a:blip>
                          <a:srcRect l="21290" t="20757" r="51546"/>
                          <a:stretch/>
                        </pic:blipFill>
                        <pic:spPr bwMode="auto">
                          <a:xfrm>
                            <a:off x="0" y="0"/>
                            <a:ext cx="1336698" cy="1800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1A74E5" w:rsidRDefault="001A74E5" w:rsidP="001A74E5">
            <w:pPr>
              <w:pStyle w:val="afb"/>
            </w:pPr>
            <w:r>
              <w:t>б</w:t>
            </w:r>
          </w:p>
        </w:tc>
      </w:tr>
      <w:tr w:rsidR="001A74E5" w14:paraId="30E0CE5F" w14:textId="77777777" w:rsidTr="001A74E5">
        <w:tc>
          <w:tcPr>
            <w:tcW w:w="4672" w:type="dxa"/>
          </w:tcPr>
          <w:p w14:paraId="67FDEE9B" w14:textId="77777777" w:rsidR="001A74E5" w:rsidRDefault="001A74E5" w:rsidP="001A74E5">
            <w:pPr>
              <w:pStyle w:val="afb"/>
            </w:pPr>
            <w:r w:rsidRPr="00920A16">
              <w:rPr>
                <w:noProof/>
              </w:rPr>
              <w:drawing>
                <wp:inline distT="0" distB="0" distL="0" distR="0" wp14:anchorId="53620AB1" wp14:editId="256DC010">
                  <wp:extent cx="1911284" cy="1800000"/>
                  <wp:effectExtent l="0" t="0" r="0" b="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68" cstate="print">
                            <a:extLst>
                              <a:ext uri="{28A0092B-C50C-407E-A947-70E740481C1C}">
                                <a14:useLocalDpi xmlns:a14="http://schemas.microsoft.com/office/drawing/2010/main" val="0"/>
                              </a:ext>
                            </a:extLst>
                          </a:blip>
                          <a:srcRect l="9201" t="23076" r="53028" b="13"/>
                          <a:stretch/>
                        </pic:blipFill>
                        <pic:spPr bwMode="auto">
                          <a:xfrm>
                            <a:off x="0" y="0"/>
                            <a:ext cx="1911284" cy="1800000"/>
                          </a:xfrm>
                          <a:prstGeom prst="rect">
                            <a:avLst/>
                          </a:prstGeom>
                          <a:ln>
                            <a:noFill/>
                          </a:ln>
                          <a:extLst>
                            <a:ext uri="{53640926-AAD7-44D8-BBD7-CCE9431645EC}">
                              <a14:shadowObscured xmlns:a14="http://schemas.microsoft.com/office/drawing/2010/main"/>
                            </a:ext>
                          </a:extLst>
                        </pic:spPr>
                      </pic:pic>
                    </a:graphicData>
                  </a:graphic>
                </wp:inline>
              </w:drawing>
            </w:r>
          </w:p>
          <w:p w14:paraId="40597CEA" w14:textId="13B7A9D8" w:rsidR="001A74E5" w:rsidRDefault="001A74E5" w:rsidP="001A74E5">
            <w:pPr>
              <w:pStyle w:val="afb"/>
            </w:pPr>
            <w:r>
              <w:t>в</w:t>
            </w:r>
          </w:p>
        </w:tc>
        <w:tc>
          <w:tcPr>
            <w:tcW w:w="4673" w:type="dxa"/>
          </w:tcPr>
          <w:p w14:paraId="2815EF65" w14:textId="77777777" w:rsidR="001A74E5" w:rsidRDefault="001A74E5" w:rsidP="001A74E5">
            <w:pPr>
              <w:pStyle w:val="afb"/>
            </w:pPr>
            <w:r w:rsidRPr="00920A16">
              <w:rPr>
                <w:noProof/>
              </w:rPr>
              <w:drawing>
                <wp:inline distT="0" distB="0" distL="0" distR="0" wp14:anchorId="4B89D6DE" wp14:editId="3409768C">
                  <wp:extent cx="1308744" cy="1800000"/>
                  <wp:effectExtent l="0" t="0" r="5715" b="0"/>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69" cstate="print">
                            <a:extLst>
                              <a:ext uri="{28A0092B-C50C-407E-A947-70E740481C1C}">
                                <a14:useLocalDpi xmlns:a14="http://schemas.microsoft.com/office/drawing/2010/main" val="0"/>
                              </a:ext>
                            </a:extLst>
                          </a:blip>
                          <a:srcRect l="22224" t="24644" r="52483"/>
                          <a:stretch/>
                        </pic:blipFill>
                        <pic:spPr bwMode="auto">
                          <a:xfrm>
                            <a:off x="0" y="0"/>
                            <a:ext cx="1308744" cy="1800000"/>
                          </a:xfrm>
                          <a:prstGeom prst="rect">
                            <a:avLst/>
                          </a:prstGeom>
                          <a:ln>
                            <a:noFill/>
                          </a:ln>
                          <a:extLst>
                            <a:ext uri="{53640926-AAD7-44D8-BBD7-CCE9431645EC}">
                              <a14:shadowObscured xmlns:a14="http://schemas.microsoft.com/office/drawing/2010/main"/>
                            </a:ext>
                          </a:extLst>
                        </pic:spPr>
                      </pic:pic>
                    </a:graphicData>
                  </a:graphic>
                </wp:inline>
              </w:drawing>
            </w:r>
          </w:p>
          <w:p w14:paraId="4419E7DC" w14:textId="6C8DB3F4" w:rsidR="001A74E5" w:rsidRDefault="001A74E5" w:rsidP="001A74E5">
            <w:pPr>
              <w:pStyle w:val="afb"/>
            </w:pPr>
            <w:r>
              <w:t>г</w:t>
            </w:r>
          </w:p>
        </w:tc>
      </w:tr>
    </w:tbl>
    <w:p w14:paraId="1A46BE3B" w14:textId="37F2A266" w:rsidR="001A74E5" w:rsidRPr="00DE0C2C" w:rsidRDefault="001A74E5" w:rsidP="00DE0C2C">
      <w:pPr>
        <w:pStyle w:val="afb"/>
      </w:pPr>
      <w:r w:rsidRPr="00DE0C2C">
        <w:t>а - 3,97 Å</w:t>
      </w:r>
      <w:r w:rsidR="00DE0C2C" w:rsidRPr="00DE0C2C">
        <w:t>;</w:t>
      </w:r>
      <w:r w:rsidRPr="00DE0C2C">
        <w:t xml:space="preserve"> б - 2,98 Å</w:t>
      </w:r>
      <w:r w:rsidR="00DE0C2C" w:rsidRPr="00DE0C2C">
        <w:t>;</w:t>
      </w:r>
      <w:r w:rsidRPr="00DE0C2C">
        <w:t xml:space="preserve"> в - 1,97 Å</w:t>
      </w:r>
      <w:r w:rsidR="00DE0C2C" w:rsidRPr="00DE0C2C">
        <w:t>;</w:t>
      </w:r>
      <w:r w:rsidRPr="00DE0C2C">
        <w:t xml:space="preserve"> г - 1,50 Å </w:t>
      </w:r>
    </w:p>
    <w:p w14:paraId="51984060" w14:textId="3792D4B2" w:rsidR="001A74E5" w:rsidRPr="001A74E5" w:rsidRDefault="001A74E5" w:rsidP="001A74E5">
      <w:pPr>
        <w:pStyle w:val="afb"/>
      </w:pPr>
      <w:r w:rsidRPr="00DE0C2C">
        <w:rPr>
          <w:noProof/>
        </w:rPr>
        <w:lastRenderedPageBreak/>
        <w:t>Рисунок</w:t>
      </w:r>
      <w:r w:rsidR="00DE0C2C" w:rsidRPr="00DE0C2C">
        <w:rPr>
          <w:noProof/>
        </w:rPr>
        <w:t xml:space="preserve"> 3.10</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Pr="00DE0C2C">
        <w:rPr>
          <w:noProof/>
        </w:rPr>
        <w:t>[</w:t>
      </w:r>
      <w:r w:rsidR="00DE0C2C">
        <w:rPr>
          <w:noProof/>
        </w:rPr>
        <w:fldChar w:fldCharType="begin"/>
      </w:r>
      <w:r w:rsidR="00DE0C2C">
        <w:rPr>
          <w:noProof/>
        </w:rPr>
        <w:instrText xml:space="preserve"> REF PrivateCommunication_RinaIbrahimova \n \h </w:instrText>
      </w:r>
      <w:r w:rsidR="00DE0C2C">
        <w:rPr>
          <w:noProof/>
        </w:rPr>
      </w:r>
      <w:r w:rsidR="00DE0C2C">
        <w:rPr>
          <w:noProof/>
        </w:rPr>
        <w:fldChar w:fldCharType="separate"/>
      </w:r>
      <w:r w:rsidR="00840288">
        <w:rPr>
          <w:noProof/>
        </w:rPr>
        <w:t>50</w:t>
      </w:r>
      <w:r w:rsidR="00DE0C2C">
        <w:rPr>
          <w:noProof/>
        </w:rPr>
        <w:fldChar w:fldCharType="end"/>
      </w:r>
      <w:r w:rsidRPr="00DE0C2C">
        <w:rPr>
          <w:noProof/>
        </w:rPr>
        <w:t>].</w:t>
      </w:r>
    </w:p>
    <w:p w14:paraId="58EA8E9F" w14:textId="4D8747AE" w:rsidR="001A74E5" w:rsidRPr="005907CF" w:rsidRDefault="001A74E5" w:rsidP="00C1756D">
      <w:r>
        <w:t xml:space="preserve">На </w:t>
      </w:r>
      <w:r w:rsidRPr="00DE0C2C">
        <w:t>рисунке</w:t>
      </w:r>
      <w:r>
        <w:t xml:space="preserve"> </w:t>
      </w:r>
      <w:r w:rsidR="00DE0C2C" w:rsidRPr="00DE0C2C">
        <w:rPr>
          <w:noProof/>
        </w:rPr>
        <w:t>3.10</w:t>
      </w:r>
      <w:r w:rsidR="00DE0C2C">
        <w:rPr>
          <w:noProof/>
        </w:rPr>
        <w:t xml:space="preserve"> </w:t>
      </w:r>
      <w:r w:rsidRPr="001A74E5">
        <w:t>(</w:t>
      </w:r>
      <w:r w:rsidRPr="005907CF">
        <w:t>а) показано положение молекулы на расстоянии 3,97 Å при котором взаимодействия не про</w:t>
      </w:r>
      <w:r>
        <w:t>исходит. Следующ</w:t>
      </w:r>
      <w:r w:rsidR="00E21383">
        <w:t>ий</w:t>
      </w:r>
      <w:r>
        <w:t xml:space="preserve"> </w:t>
      </w:r>
      <w:r w:rsidR="00E21383">
        <w:t xml:space="preserve">рисунок </w:t>
      </w:r>
      <w:r w:rsidR="00E21383" w:rsidRPr="00DE0C2C">
        <w:rPr>
          <w:noProof/>
        </w:rPr>
        <w:t>3.10</w:t>
      </w:r>
      <w:r w:rsidRPr="005907CF">
        <w:t xml:space="preserve"> </w:t>
      </w:r>
      <w:r w:rsidRPr="002D33C7">
        <w:t>(</w:t>
      </w:r>
      <w:r w:rsidRPr="005907CF">
        <w:t xml:space="preserve">б) показывает положение молекулы на расстоянии </w:t>
      </w:r>
      <w:r w:rsidRPr="005907CF">
        <w:rPr>
          <w:color w:val="000000"/>
        </w:rPr>
        <w:t xml:space="preserve">2,98 </w:t>
      </w:r>
      <w:r w:rsidRPr="005907CF">
        <w:t>Å, при котором также не наблюдается взаимодейст</w:t>
      </w:r>
      <w:r>
        <w:t xml:space="preserve">вия с поверхностью. На </w:t>
      </w:r>
      <w:r w:rsidRPr="00DE0C2C">
        <w:t>рисунке</w:t>
      </w:r>
      <w:r w:rsidR="00DE0C2C">
        <w:t xml:space="preserve"> </w:t>
      </w:r>
      <w:r w:rsidR="00DE0C2C" w:rsidRPr="00DE0C2C">
        <w:rPr>
          <w:noProof/>
        </w:rPr>
        <w:t>3.10</w:t>
      </w:r>
      <w:r>
        <w:t xml:space="preserve"> </w:t>
      </w:r>
      <w:r w:rsidR="002D33C7" w:rsidRPr="002D33C7">
        <w:t>(</w:t>
      </w:r>
      <w:r w:rsidRPr="005907CF">
        <w:t xml:space="preserve">в) показана конфигурация системы при </w:t>
      </w:r>
      <w:r>
        <w:t>расположении</w:t>
      </w:r>
      <w:r w:rsidRPr="005907CF">
        <w:t xml:space="preserve"> молекулы на расстоянии </w:t>
      </w:r>
      <w:r w:rsidRPr="005907CF">
        <w:rPr>
          <w:noProof/>
        </w:rPr>
        <w:t>1,97 Å над поверхностью</w:t>
      </w:r>
      <w:r>
        <w:rPr>
          <w:noProof/>
        </w:rPr>
        <w:t xml:space="preserve"> и</w:t>
      </w:r>
      <w:r w:rsidRPr="005907CF">
        <w:rPr>
          <w:noProof/>
        </w:rPr>
        <w:t xml:space="preserve">, как видно из рисунка, кислород подходит ближе к поверхности и образует связь с атомом железа, при этом межатомное расстояние в молекуле незначительно увеличивается. На </w:t>
      </w:r>
      <w:r w:rsidRPr="00E21383">
        <w:rPr>
          <w:noProof/>
        </w:rPr>
        <w:t>рисунке</w:t>
      </w:r>
      <w:r w:rsidR="00E21383">
        <w:rPr>
          <w:noProof/>
        </w:rPr>
        <w:t xml:space="preserve"> </w:t>
      </w:r>
      <w:r w:rsidR="00E21383" w:rsidRPr="00DE0C2C">
        <w:rPr>
          <w:noProof/>
        </w:rPr>
        <w:t>3.10</w:t>
      </w:r>
      <w:r w:rsidRPr="005907CF">
        <w:rPr>
          <w:noProof/>
        </w:rPr>
        <w:t xml:space="preserve"> </w:t>
      </w:r>
      <w:r w:rsidR="002D33C7" w:rsidRPr="002D33C7">
        <w:rPr>
          <w:noProof/>
        </w:rPr>
        <w:t>(</w:t>
      </w:r>
      <w:r w:rsidRPr="005907CF">
        <w:rPr>
          <w:noProof/>
        </w:rPr>
        <w:t xml:space="preserve">г) молекула оксида свинца находится на расстоянии </w:t>
      </w:r>
      <w:r w:rsidRPr="005907CF">
        <w:rPr>
          <w:color w:val="000000"/>
        </w:rPr>
        <w:t>1,50</w:t>
      </w:r>
      <w:r w:rsidRPr="005907CF">
        <w:rPr>
          <w:noProof/>
        </w:rPr>
        <w:t xml:space="preserve"> Å над поверхностью. В таком положении атом кислорода спускается еще ниже и образует связи с двумя атомами железа, при этом можно говорить о диссоциации молекулы оксида свинца, поскольку межатомное расстояние в молекуле сильно увеличивается.</w:t>
      </w:r>
    </w:p>
    <w:p w14:paraId="396E4B3F" w14:textId="62DCBB31" w:rsidR="001A74E5" w:rsidRPr="005907CF" w:rsidRDefault="001A74E5" w:rsidP="00C1756D">
      <w:r w:rsidRPr="005907CF">
        <w:t xml:space="preserve">В </w:t>
      </w:r>
      <w:r w:rsidRPr="00E21383">
        <w:rPr>
          <w:noProof/>
        </w:rPr>
        <w:t>таблице</w:t>
      </w:r>
      <w:r w:rsidR="00E21383" w:rsidRPr="00E21383">
        <w:rPr>
          <w:noProof/>
        </w:rPr>
        <w:t xml:space="preserve"> 3.2</w:t>
      </w:r>
      <w:r w:rsidRPr="005907CF">
        <w:t xml:space="preserve"> приведены полные энергии системы в зависимости от расстояния от молекулы до поверхности железа. </w:t>
      </w:r>
    </w:p>
    <w:p w14:paraId="57496F6D" w14:textId="0CCA35EA" w:rsidR="001A74E5" w:rsidRPr="002D33C7" w:rsidRDefault="001A74E5" w:rsidP="002D33C7">
      <w:pPr>
        <w:pStyle w:val="af9"/>
      </w:pPr>
      <w:r w:rsidRPr="00E21383">
        <w:t>Таблица</w:t>
      </w:r>
      <w:r w:rsidR="00E21383" w:rsidRPr="00E21383">
        <w:t xml:space="preserve"> 3.2</w:t>
      </w:r>
      <w:r w:rsidRPr="005907CF">
        <w:t xml:space="preserve">– Полная энергия </w:t>
      </w:r>
      <w:r>
        <w:t xml:space="preserve">системы </w:t>
      </w:r>
      <w:r w:rsidRPr="005907CF">
        <w:t>в зависимости от расстояния поверхности железа до молекулы оксида свинца</w:t>
      </w:r>
      <w:r w:rsidR="002D33C7" w:rsidRPr="002D33C7">
        <w:t xml:space="preserve"> </w:t>
      </w:r>
      <w:r w:rsidR="002D33C7" w:rsidRPr="00E21383">
        <w:t>[</w:t>
      </w:r>
      <w:r w:rsidR="00E21383">
        <w:fldChar w:fldCharType="begin"/>
      </w:r>
      <w:r w:rsidR="00E21383">
        <w:instrText xml:space="preserve"> REF PrivateCommunication_RinaIbrahimova \n \h </w:instrText>
      </w:r>
      <w:r w:rsidR="00E21383">
        <w:fldChar w:fldCharType="separate"/>
      </w:r>
      <w:r w:rsidR="00840288">
        <w:t>50</w:t>
      </w:r>
      <w:r w:rsidR="00E21383">
        <w:fldChar w:fldCharType="end"/>
      </w:r>
      <w:r w:rsidR="002D33C7" w:rsidRPr="00E21383">
        <w:t>]</w:t>
      </w:r>
      <w:r w:rsidR="002D33C7" w:rsidRPr="002D33C7">
        <w:t>.</w:t>
      </w:r>
    </w:p>
    <w:tbl>
      <w:tblPr>
        <w:tblStyle w:val="a4"/>
        <w:tblW w:w="9351" w:type="dxa"/>
        <w:tblLook w:val="04A0" w:firstRow="1" w:lastRow="0" w:firstColumn="1" w:lastColumn="0" w:noHBand="0" w:noVBand="1"/>
      </w:tblPr>
      <w:tblGrid>
        <w:gridCol w:w="4606"/>
        <w:gridCol w:w="4745"/>
      </w:tblGrid>
      <w:tr w:rsidR="001A74E5" w:rsidRPr="005907CF" w14:paraId="34E24510" w14:textId="77777777" w:rsidTr="0058443C">
        <w:trPr>
          <w:trHeight w:val="378"/>
        </w:trPr>
        <w:tc>
          <w:tcPr>
            <w:tcW w:w="4606" w:type="dxa"/>
            <w:tcBorders>
              <w:bottom w:val="single" w:sz="4" w:space="0" w:color="auto"/>
            </w:tcBorders>
          </w:tcPr>
          <w:p w14:paraId="374483A3" w14:textId="77777777" w:rsidR="001A74E5" w:rsidRPr="005907CF" w:rsidRDefault="001A74E5" w:rsidP="002D33C7">
            <w:pPr>
              <w:pStyle w:val="afa"/>
            </w:pPr>
            <w:r w:rsidRPr="005907CF">
              <w:t xml:space="preserve">Расстояние до поверхности </w:t>
            </w:r>
            <w:r w:rsidRPr="005907CF">
              <w:rPr>
                <w:lang w:val="en-US"/>
              </w:rPr>
              <w:t>r</w:t>
            </w:r>
            <w:r w:rsidRPr="005907CF">
              <w:t>, Å</w:t>
            </w:r>
          </w:p>
        </w:tc>
        <w:tc>
          <w:tcPr>
            <w:tcW w:w="4745" w:type="dxa"/>
            <w:tcBorders>
              <w:bottom w:val="single" w:sz="4" w:space="0" w:color="auto"/>
            </w:tcBorders>
          </w:tcPr>
          <w:p w14:paraId="5A7AD24A" w14:textId="77777777" w:rsidR="001A74E5" w:rsidRPr="005907CF" w:rsidRDefault="001A74E5" w:rsidP="002D33C7">
            <w:pPr>
              <w:pStyle w:val="afa"/>
            </w:pPr>
            <w:r w:rsidRPr="005907CF">
              <w:t xml:space="preserve">Полная энергия </w:t>
            </w:r>
            <w:r w:rsidRPr="005907CF">
              <w:rPr>
                <w:lang w:val="en-US"/>
              </w:rPr>
              <w:t>E</w:t>
            </w:r>
            <w:r w:rsidRPr="005907CF">
              <w:t>, эВ</w:t>
            </w:r>
          </w:p>
        </w:tc>
      </w:tr>
      <w:tr w:rsidR="001A74E5" w:rsidRPr="005907CF" w14:paraId="76172531" w14:textId="77777777" w:rsidTr="0058443C">
        <w:trPr>
          <w:trHeight w:val="382"/>
        </w:trPr>
        <w:tc>
          <w:tcPr>
            <w:tcW w:w="4606" w:type="dxa"/>
            <w:tcBorders>
              <w:bottom w:val="nil"/>
            </w:tcBorders>
            <w:vAlign w:val="center"/>
          </w:tcPr>
          <w:p w14:paraId="67804B08" w14:textId="77777777" w:rsidR="001A74E5" w:rsidRPr="005907CF" w:rsidRDefault="001A74E5" w:rsidP="002D33C7">
            <w:pPr>
              <w:pStyle w:val="afa"/>
              <w:rPr>
                <w:color w:val="000000"/>
                <w:lang w:val="en-US"/>
              </w:rPr>
            </w:pPr>
            <w:r w:rsidRPr="005907CF">
              <w:rPr>
                <w:color w:val="000000"/>
              </w:rPr>
              <w:t>1,</w:t>
            </w:r>
            <w:r w:rsidRPr="005907CF">
              <w:rPr>
                <w:color w:val="000000"/>
                <w:lang w:val="en-US"/>
              </w:rPr>
              <w:t>50</w:t>
            </w:r>
          </w:p>
        </w:tc>
        <w:tc>
          <w:tcPr>
            <w:tcW w:w="4745" w:type="dxa"/>
            <w:tcBorders>
              <w:bottom w:val="nil"/>
            </w:tcBorders>
          </w:tcPr>
          <w:p w14:paraId="3FCB520A" w14:textId="77777777" w:rsidR="001A74E5" w:rsidRPr="005907CF" w:rsidRDefault="001A74E5" w:rsidP="002D33C7">
            <w:pPr>
              <w:pStyle w:val="afa"/>
            </w:pPr>
            <w:r w:rsidRPr="005907CF">
              <w:t>-644,480</w:t>
            </w:r>
          </w:p>
        </w:tc>
      </w:tr>
      <w:tr w:rsidR="001A74E5" w:rsidRPr="005907CF" w14:paraId="6CF08992" w14:textId="77777777" w:rsidTr="0058443C">
        <w:trPr>
          <w:trHeight w:val="401"/>
        </w:trPr>
        <w:tc>
          <w:tcPr>
            <w:tcW w:w="4606" w:type="dxa"/>
            <w:tcBorders>
              <w:top w:val="nil"/>
              <w:bottom w:val="nil"/>
            </w:tcBorders>
            <w:vAlign w:val="center"/>
          </w:tcPr>
          <w:p w14:paraId="70FAC7A7" w14:textId="77777777" w:rsidR="001A74E5" w:rsidRPr="005907CF" w:rsidRDefault="001A74E5" w:rsidP="002D33C7">
            <w:pPr>
              <w:pStyle w:val="afa"/>
              <w:rPr>
                <w:color w:val="000000"/>
                <w:lang w:val="en-US"/>
              </w:rPr>
            </w:pPr>
            <w:r w:rsidRPr="005907CF">
              <w:rPr>
                <w:color w:val="000000"/>
              </w:rPr>
              <w:t>1,9</w:t>
            </w:r>
            <w:r w:rsidRPr="005907CF">
              <w:rPr>
                <w:color w:val="000000"/>
                <w:lang w:val="en-US"/>
              </w:rPr>
              <w:t>7</w:t>
            </w:r>
          </w:p>
        </w:tc>
        <w:tc>
          <w:tcPr>
            <w:tcW w:w="4745" w:type="dxa"/>
            <w:tcBorders>
              <w:top w:val="nil"/>
              <w:bottom w:val="nil"/>
            </w:tcBorders>
          </w:tcPr>
          <w:p w14:paraId="5FCA3F70" w14:textId="77777777" w:rsidR="001A74E5" w:rsidRPr="005907CF" w:rsidRDefault="001A74E5" w:rsidP="002D33C7">
            <w:pPr>
              <w:pStyle w:val="afa"/>
            </w:pPr>
            <w:r w:rsidRPr="005907CF">
              <w:t>-645,011</w:t>
            </w:r>
          </w:p>
        </w:tc>
      </w:tr>
      <w:tr w:rsidR="001A74E5" w:rsidRPr="005907CF" w14:paraId="738F3A2F" w14:textId="77777777" w:rsidTr="0058443C">
        <w:trPr>
          <w:trHeight w:val="382"/>
        </w:trPr>
        <w:tc>
          <w:tcPr>
            <w:tcW w:w="4606" w:type="dxa"/>
            <w:tcBorders>
              <w:top w:val="nil"/>
              <w:bottom w:val="nil"/>
            </w:tcBorders>
            <w:vAlign w:val="center"/>
          </w:tcPr>
          <w:p w14:paraId="62DA96BB" w14:textId="77777777" w:rsidR="001A74E5" w:rsidRPr="005907CF" w:rsidRDefault="001A74E5" w:rsidP="002D33C7">
            <w:pPr>
              <w:pStyle w:val="afa"/>
              <w:rPr>
                <w:color w:val="000000"/>
                <w:lang w:val="en-US"/>
              </w:rPr>
            </w:pPr>
            <w:r w:rsidRPr="005907CF">
              <w:rPr>
                <w:color w:val="000000"/>
              </w:rPr>
              <w:t>2,9</w:t>
            </w:r>
            <w:r w:rsidRPr="005907CF">
              <w:rPr>
                <w:color w:val="000000"/>
                <w:lang w:val="en-US"/>
              </w:rPr>
              <w:t>8</w:t>
            </w:r>
          </w:p>
        </w:tc>
        <w:tc>
          <w:tcPr>
            <w:tcW w:w="4745" w:type="dxa"/>
            <w:tcBorders>
              <w:top w:val="nil"/>
              <w:bottom w:val="nil"/>
            </w:tcBorders>
          </w:tcPr>
          <w:p w14:paraId="76D564F6" w14:textId="77777777" w:rsidR="001A74E5" w:rsidRPr="005907CF" w:rsidRDefault="001A74E5" w:rsidP="002D33C7">
            <w:pPr>
              <w:pStyle w:val="afa"/>
            </w:pPr>
            <w:r w:rsidRPr="005907CF">
              <w:t>-641,940</w:t>
            </w:r>
          </w:p>
        </w:tc>
      </w:tr>
      <w:tr w:rsidR="001A74E5" w:rsidRPr="005907CF" w14:paraId="01E0FE6D" w14:textId="77777777" w:rsidTr="0058443C">
        <w:trPr>
          <w:trHeight w:val="382"/>
        </w:trPr>
        <w:tc>
          <w:tcPr>
            <w:tcW w:w="4606" w:type="dxa"/>
            <w:tcBorders>
              <w:top w:val="nil"/>
            </w:tcBorders>
            <w:vAlign w:val="center"/>
          </w:tcPr>
          <w:p w14:paraId="58B810FD" w14:textId="77777777" w:rsidR="001A74E5" w:rsidRPr="005907CF" w:rsidRDefault="001A74E5" w:rsidP="002D33C7">
            <w:pPr>
              <w:pStyle w:val="afa"/>
              <w:rPr>
                <w:color w:val="000000"/>
                <w:lang w:val="en-US"/>
              </w:rPr>
            </w:pPr>
            <w:r w:rsidRPr="005907CF">
              <w:rPr>
                <w:color w:val="000000"/>
              </w:rPr>
              <w:t>3,9</w:t>
            </w:r>
            <w:r w:rsidRPr="005907CF">
              <w:rPr>
                <w:color w:val="000000"/>
                <w:lang w:val="en-US"/>
              </w:rPr>
              <w:t>7</w:t>
            </w:r>
          </w:p>
        </w:tc>
        <w:tc>
          <w:tcPr>
            <w:tcW w:w="4745" w:type="dxa"/>
            <w:tcBorders>
              <w:top w:val="nil"/>
            </w:tcBorders>
          </w:tcPr>
          <w:p w14:paraId="287093C0" w14:textId="77777777" w:rsidR="001A74E5" w:rsidRPr="005907CF" w:rsidRDefault="001A74E5" w:rsidP="002D33C7">
            <w:pPr>
              <w:pStyle w:val="afa"/>
            </w:pPr>
            <w:r w:rsidRPr="005907CF">
              <w:t>-641,013</w:t>
            </w:r>
          </w:p>
        </w:tc>
      </w:tr>
    </w:tbl>
    <w:p w14:paraId="2F8D4EA0" w14:textId="1123D0D3" w:rsidR="001A74E5" w:rsidRPr="005907CF" w:rsidRDefault="001A74E5" w:rsidP="002D33C7">
      <w:r>
        <w:t xml:space="preserve">На </w:t>
      </w:r>
      <w:r w:rsidRPr="00E21383">
        <w:t>рисунке</w:t>
      </w:r>
      <w:r w:rsidR="00E21383" w:rsidRPr="00E21383">
        <w:t xml:space="preserve"> 3.11</w:t>
      </w:r>
      <w:r w:rsidRPr="005907CF">
        <w:t xml:space="preserve"> показана зависимость энергии системы от расстояния между поверхностью и молекулой. Видно, что минимальной </w:t>
      </w:r>
      <w:r>
        <w:t xml:space="preserve">энергией обладает конфигурация </w:t>
      </w:r>
      <w:r w:rsidR="00E21383">
        <w:t>рисунка 3.</w:t>
      </w:r>
      <w:r w:rsidR="00E21383" w:rsidRPr="00E21383">
        <w:t>10</w:t>
      </w:r>
      <w:r w:rsidRPr="00E21383">
        <w:t xml:space="preserve"> </w:t>
      </w:r>
      <w:r w:rsidR="002D33C7" w:rsidRPr="00E21383">
        <w:t>(</w:t>
      </w:r>
      <w:r w:rsidRPr="00E21383">
        <w:t>в),</w:t>
      </w:r>
      <w:r w:rsidRPr="005907CF">
        <w:t xml:space="preserve"> в которой происходит смещение атома кислорода в сторону поверхности и образование связи с атомом железа. </w:t>
      </w:r>
    </w:p>
    <w:p w14:paraId="5B0E1E5A" w14:textId="77777777" w:rsidR="001A74E5" w:rsidRPr="005907CF" w:rsidRDefault="001A74E5" w:rsidP="002D33C7">
      <w:pPr>
        <w:pStyle w:val="afb"/>
      </w:pPr>
      <w:r w:rsidRPr="005907CF">
        <w:rPr>
          <w:noProof/>
        </w:rPr>
        <w:lastRenderedPageBreak/>
        <w:drawing>
          <wp:inline distT="0" distB="0" distL="0" distR="0" wp14:anchorId="0D81C9A1" wp14:editId="387E55D9">
            <wp:extent cx="5940425" cy="3074670"/>
            <wp:effectExtent l="0" t="0" r="3175" b="11430"/>
            <wp:docPr id="81" name="Диаграмма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7AF4573" w14:textId="7472D551" w:rsidR="001A74E5" w:rsidRPr="002D33C7" w:rsidRDefault="001A74E5" w:rsidP="002D33C7">
      <w:pPr>
        <w:pStyle w:val="afb"/>
      </w:pPr>
      <w:r w:rsidRPr="00E21383">
        <w:t>Рисунок</w:t>
      </w:r>
      <w:r w:rsidR="00E21383" w:rsidRPr="00E21383">
        <w:t xml:space="preserve"> 3.11</w:t>
      </w:r>
      <w:r w:rsidRPr="00DE66B5">
        <w:t xml:space="preserve"> – Зависимость полной энергии от расстояния между оксидом свинца и поверхностью железа</w:t>
      </w:r>
      <w:r w:rsidR="002D33C7" w:rsidRPr="002D33C7">
        <w:t xml:space="preserve"> </w:t>
      </w:r>
      <w:r w:rsidR="002D33C7" w:rsidRPr="00E21383">
        <w:t>[</w:t>
      </w:r>
      <w:r w:rsidR="00E21383">
        <w:fldChar w:fldCharType="begin"/>
      </w:r>
      <w:r w:rsidR="00E21383">
        <w:instrText xml:space="preserve"> REF PrivateCommunication_RinaIbrahimova \n \h </w:instrText>
      </w:r>
      <w:r w:rsidR="00E21383">
        <w:fldChar w:fldCharType="separate"/>
      </w:r>
      <w:r w:rsidR="00840288">
        <w:t>50</w:t>
      </w:r>
      <w:r w:rsidR="00E21383">
        <w:fldChar w:fldCharType="end"/>
      </w:r>
      <w:r w:rsidR="002D33C7" w:rsidRPr="00E21383">
        <w:t>]</w:t>
      </w:r>
      <w:r w:rsidR="002D33C7" w:rsidRPr="002D33C7">
        <w:t>.</w:t>
      </w:r>
    </w:p>
    <w:p w14:paraId="2A08360E" w14:textId="3FEE068A" w:rsidR="001A74E5" w:rsidRDefault="001A74E5" w:rsidP="002D33C7">
      <w:pPr>
        <w:rPr>
          <w:noProof/>
        </w:rPr>
      </w:pPr>
      <w:r>
        <w:rPr>
          <w:noProof/>
        </w:rPr>
        <w:t xml:space="preserve">На </w:t>
      </w:r>
      <w:r w:rsidRPr="00E21383">
        <w:rPr>
          <w:noProof/>
        </w:rPr>
        <w:t>рисунке</w:t>
      </w:r>
      <w:r w:rsidR="00E21383" w:rsidRPr="00E21383">
        <w:rPr>
          <w:noProof/>
        </w:rPr>
        <w:t xml:space="preserve"> 3.12</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00E21383">
        <w:rPr>
          <w:noProof/>
        </w:rPr>
        <w:t>изображенных на рисунке 3.</w:t>
      </w:r>
      <w:r w:rsidR="00E21383" w:rsidRPr="00E21383">
        <w:rPr>
          <w:noProof/>
        </w:rPr>
        <w:t>10</w:t>
      </w:r>
      <w:r w:rsidRPr="00E21383">
        <w:rPr>
          <w:noProof/>
        </w:rPr>
        <w:t xml:space="preserve"> </w:t>
      </w:r>
      <w:r w:rsidR="002D33C7" w:rsidRPr="00E21383">
        <w:rPr>
          <w:noProof/>
        </w:rPr>
        <w:t>(</w:t>
      </w:r>
      <w:r w:rsidRPr="00E21383">
        <w:rPr>
          <w:noProof/>
        </w:rPr>
        <w:t xml:space="preserve">в) и </w:t>
      </w:r>
      <w:r w:rsidR="002D33C7" w:rsidRPr="00E21383">
        <w:rPr>
          <w:noProof/>
        </w:rPr>
        <w:t>(</w:t>
      </w:r>
      <w:r w:rsidRPr="00E21383">
        <w:rPr>
          <w:noProof/>
        </w:rPr>
        <w:t>г).</w:t>
      </w:r>
      <w:r>
        <w:rPr>
          <w:noProof/>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drawing>
                <wp:inline distT="0" distB="0" distL="0" distR="0" wp14:anchorId="7A45864A" wp14:editId="436C999F">
                  <wp:extent cx="2188845" cy="1348821"/>
                  <wp:effectExtent l="0" t="0" r="1905" b="3810"/>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1" cstate="print">
                            <a:extLst>
                              <a:ext uri="{28A0092B-C50C-407E-A947-70E740481C1C}">
                                <a14:useLocalDpi xmlns:a14="http://schemas.microsoft.com/office/drawing/2010/main" val="0"/>
                              </a:ext>
                            </a:extLst>
                          </a:blip>
                          <a:srcRect l="7229" t="44887" r="51412"/>
                          <a:stretch/>
                        </pic:blipFill>
                        <pic:spPr bwMode="auto">
                          <a:xfrm>
                            <a:off x="0" y="0"/>
                            <a:ext cx="2189408" cy="1349168"/>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t>а</w:t>
            </w:r>
          </w:p>
        </w:tc>
        <w:tc>
          <w:tcPr>
            <w:tcW w:w="4673" w:type="dxa"/>
          </w:tcPr>
          <w:p w14:paraId="23137935" w14:textId="77777777" w:rsidR="002D33C7" w:rsidRDefault="002D33C7" w:rsidP="002D33C7">
            <w:pPr>
              <w:pStyle w:val="afb"/>
              <w:rPr>
                <w:noProof/>
              </w:rPr>
            </w:pPr>
            <w:r w:rsidRPr="005907CF">
              <w:rPr>
                <w:noProof/>
              </w:rPr>
              <w:drawing>
                <wp:inline distT="0" distB="0" distL="0" distR="0" wp14:anchorId="5A6A7AFB" wp14:editId="3102D7CC">
                  <wp:extent cx="2230120" cy="1253614"/>
                  <wp:effectExtent l="0" t="0" r="0" b="3810"/>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2" cstate="print">
                            <a:extLst>
                              <a:ext uri="{28A0092B-C50C-407E-A947-70E740481C1C}">
                                <a14:useLocalDpi xmlns:a14="http://schemas.microsoft.com/office/drawing/2010/main" val="0"/>
                              </a:ext>
                            </a:extLst>
                          </a:blip>
                          <a:srcRect l="4819" t="48778" r="53019"/>
                          <a:stretch/>
                        </pic:blipFill>
                        <pic:spPr bwMode="auto">
                          <a:xfrm>
                            <a:off x="0" y="0"/>
                            <a:ext cx="2230654" cy="1253914"/>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t>б</w:t>
            </w:r>
          </w:p>
        </w:tc>
      </w:tr>
    </w:tbl>
    <w:p w14:paraId="7A67097F" w14:textId="553F7433" w:rsidR="002D33C7" w:rsidRPr="005907CF" w:rsidRDefault="002D33C7" w:rsidP="002D33C7">
      <w:pPr>
        <w:pStyle w:val="afb"/>
        <w:rPr>
          <w:noProof/>
        </w:rPr>
      </w:pPr>
      <w:r>
        <w:rPr>
          <w:noProof/>
        </w:rPr>
        <w:t xml:space="preserve">а - </w:t>
      </w:r>
      <w:r w:rsidRPr="00AB7597">
        <w:rPr>
          <w:noProof/>
        </w:rPr>
        <w:t>1,97 Å</w:t>
      </w:r>
      <w:r w:rsidR="00E21383">
        <w:rPr>
          <w:noProof/>
        </w:rPr>
        <w:t>;</w:t>
      </w:r>
      <w:r>
        <w:rPr>
          <w:noProof/>
        </w:rPr>
        <w:t xml:space="preserve"> б - </w:t>
      </w:r>
      <w:r w:rsidRPr="00AB7597">
        <w:rPr>
          <w:noProof/>
        </w:rPr>
        <w:t>1,50 Å</w:t>
      </w:r>
    </w:p>
    <w:p w14:paraId="7D48BA67" w14:textId="4B848D08" w:rsidR="001A74E5" w:rsidRPr="002D33C7" w:rsidRDefault="001A74E5" w:rsidP="002D33C7">
      <w:pPr>
        <w:pStyle w:val="afb"/>
        <w:rPr>
          <w:noProof/>
        </w:rPr>
      </w:pPr>
      <w:r w:rsidRPr="00E21383">
        <w:rPr>
          <w:noProof/>
        </w:rPr>
        <w:t>Рис</w:t>
      </w:r>
      <w:r w:rsidR="002D33C7" w:rsidRPr="00E21383">
        <w:rPr>
          <w:noProof/>
        </w:rPr>
        <w:t>у</w:t>
      </w:r>
      <w:r w:rsidRPr="00E21383">
        <w:rPr>
          <w:noProof/>
        </w:rPr>
        <w:t>нок</w:t>
      </w:r>
      <w:r w:rsidR="00E21383" w:rsidRPr="00E21383">
        <w:rPr>
          <w:noProof/>
        </w:rPr>
        <w:t xml:space="preserve"> 3.12</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2D33C7" w:rsidRPr="00E21383">
        <w:rPr>
          <w:noProof/>
        </w:rPr>
        <w:t>[</w:t>
      </w:r>
      <w:r w:rsidR="00E21383">
        <w:rPr>
          <w:noProof/>
        </w:rPr>
        <w:fldChar w:fldCharType="begin"/>
      </w:r>
      <w:r w:rsidR="00E21383">
        <w:rPr>
          <w:noProof/>
        </w:rPr>
        <w:instrText xml:space="preserve"> REF PrivateCommunication_RinaIbrahimova \n \h </w:instrText>
      </w:r>
      <w:r w:rsidR="00E21383">
        <w:rPr>
          <w:noProof/>
        </w:rPr>
      </w:r>
      <w:r w:rsidR="00E21383">
        <w:rPr>
          <w:noProof/>
        </w:rPr>
        <w:fldChar w:fldCharType="separate"/>
      </w:r>
      <w:r w:rsidR="00840288">
        <w:rPr>
          <w:noProof/>
        </w:rPr>
        <w:t>50</w:t>
      </w:r>
      <w:r w:rsidR="00E21383">
        <w:rPr>
          <w:noProof/>
        </w:rPr>
        <w:fldChar w:fldCharType="end"/>
      </w:r>
      <w:r w:rsidR="002D33C7" w:rsidRPr="00E21383">
        <w:rPr>
          <w:noProof/>
        </w:rPr>
        <w:t>]</w:t>
      </w:r>
      <w:r w:rsidR="002D33C7" w:rsidRPr="002D33C7">
        <w:rPr>
          <w:noProof/>
        </w:rPr>
        <w:t>.</w:t>
      </w:r>
    </w:p>
    <w:p w14:paraId="6A23F674" w14:textId="1D5E5967" w:rsidR="001A74E5" w:rsidRPr="005907CF" w:rsidRDefault="001A74E5" w:rsidP="002D33C7">
      <w:pPr>
        <w:rPr>
          <w:noProof/>
        </w:rPr>
      </w:pPr>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 xml:space="preserve">. </w:t>
      </w:r>
      <w:r w:rsidRPr="005537E9">
        <w:rPr>
          <w:noProof/>
        </w:rPr>
        <w:t xml:space="preserve">Кроме того, видно образование слабой связи между железом и свинцом, </w:t>
      </w:r>
      <w:r w:rsidRPr="005537E9">
        <w:rPr>
          <w:noProof/>
        </w:rPr>
        <w:lastRenderedPageBreak/>
        <w:t>которая</w:t>
      </w:r>
      <w:r w:rsidR="002D33C7" w:rsidRPr="005537E9">
        <w:rPr>
          <w:noProof/>
        </w:rPr>
        <w:t xml:space="preserve"> </w:t>
      </w:r>
      <w:r w:rsidRPr="005537E9">
        <w:rPr>
          <w:noProof/>
        </w:rPr>
        <w:t>в определнных ситуациях может способствовать захвату атома свинца поверхностью и формированию плюмбоферритов.</w:t>
      </w:r>
    </w:p>
    <w:p w14:paraId="288BA39A" w14:textId="0A7884CB" w:rsidR="001A74E5" w:rsidRPr="009C1E13" w:rsidRDefault="001A74E5" w:rsidP="00A76764">
      <w:pPr>
        <w:rPr>
          <w:noProof/>
        </w:rPr>
      </w:pPr>
      <w:r w:rsidRPr="005907CF">
        <w:rPr>
          <w:noProof/>
        </w:rPr>
        <w:t>На основе полученных данных моделирования взаимодействия поверхности железа с чистым кислородом</w:t>
      </w:r>
      <w:r>
        <w:rPr>
          <w:noProof/>
        </w:rPr>
        <w:t xml:space="preserve"> и</w:t>
      </w:r>
      <w:r w:rsidRPr="005907CF">
        <w:rPr>
          <w:noProof/>
        </w:rPr>
        <w:t xml:space="preserve"> оксидом свинца, можно </w:t>
      </w:r>
      <w:r>
        <w:rPr>
          <w:noProof/>
        </w:rPr>
        <w:t>заключить</w:t>
      </w:r>
      <w:r w:rsidRPr="005907CF">
        <w:rPr>
          <w:noProof/>
        </w:rPr>
        <w:t xml:space="preserve">, что при взаимодействии теплоносителя с поверхностью стали, происходит захват молекул поверхностью и последующая диссоциация. </w:t>
      </w:r>
      <w:r>
        <w:rPr>
          <w:noProof/>
        </w:rPr>
        <w:t>Дальнейшее</w:t>
      </w:r>
      <w:r w:rsidRPr="005907CF">
        <w:rPr>
          <w:noProof/>
        </w:rPr>
        <w:t xml:space="preserve"> оксиление проходит благодаря атомарному кислороду, который диффундирует в приповерхностные слои, </w:t>
      </w:r>
      <w:r>
        <w:rPr>
          <w:noProof/>
        </w:rPr>
        <w:t>тогда как</w:t>
      </w:r>
      <w:r w:rsidRPr="005907CF">
        <w:rPr>
          <w:noProof/>
        </w:rPr>
        <w:t xml:space="preserve"> свинец остается на поверхности. </w:t>
      </w:r>
      <w:r w:rsidR="009C1E13" w:rsidRPr="00FA512D">
        <w:rPr>
          <w:noProof/>
        </w:rPr>
        <w:t>Учитывая данное обстоятельство, для моделирования окисления поверхности в среде кислорода и свинца</w:t>
      </w:r>
      <w:r w:rsidR="00FA512D" w:rsidRPr="00FA512D">
        <w:rPr>
          <w:noProof/>
        </w:rPr>
        <w:t xml:space="preserve"> методами молекулярной динамики, достаточно ограничиваться исследованием окисления поверхности в атомсфере молекулярного кислорода.</w:t>
      </w:r>
    </w:p>
    <w:p w14:paraId="4D00FAAA" w14:textId="0F5B6DED" w:rsidR="00F550DF" w:rsidRDefault="00F550DF" w:rsidP="00F550DF">
      <w:pPr>
        <w:pStyle w:val="3"/>
      </w:pPr>
      <w:bookmarkStart w:id="102" w:name="_Toc514780557"/>
      <w:bookmarkStart w:id="103" w:name="_Toc516916835"/>
      <w:r>
        <w:t>Адсорбция молекулы кислорода на поверхности чистого железа. Её диссоциация.</w:t>
      </w:r>
      <w:bookmarkEnd w:id="102"/>
      <w:bookmarkEnd w:id="103"/>
    </w:p>
    <w:p w14:paraId="399D394E" w14:textId="52DEDB1B"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5FAC2E3D" w14:textId="1EA9CB6E" w:rsidR="00990203" w:rsidRPr="00F06F7D"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E21383">
        <w:rPr>
          <w:rFonts w:eastAsia="Calibri" w:cs="Times New Roman"/>
          <w:bCs/>
          <w:color w:val="222222"/>
          <w:szCs w:val="26"/>
          <w:shd w:val="clear" w:color="auto" w:fill="FFFFFF"/>
        </w:rPr>
        <w:t>рисунке</w:t>
      </w:r>
      <w:r w:rsidR="00E21383" w:rsidRPr="00E21383">
        <w:rPr>
          <w:rFonts w:eastAsia="Calibri" w:cs="Times New Roman"/>
          <w:bCs/>
          <w:color w:val="222222"/>
          <w:szCs w:val="26"/>
          <w:shd w:val="clear" w:color="auto" w:fill="FFFFFF"/>
        </w:rPr>
        <w:t xml:space="preserve"> 3.13</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tbl>
      <w:tblPr>
        <w:tblW w:w="0" w:type="auto"/>
        <w:tblLook w:val="04A0" w:firstRow="1" w:lastRow="0" w:firstColumn="1" w:lastColumn="0" w:noHBand="0" w:noVBand="1"/>
      </w:tblPr>
      <w:tblGrid>
        <w:gridCol w:w="4604"/>
        <w:gridCol w:w="4605"/>
      </w:tblGrid>
      <w:tr w:rsidR="00990203" w:rsidRPr="00F06F7D" w14:paraId="4FCCD6B3" w14:textId="77777777" w:rsidTr="007635B3">
        <w:trPr>
          <w:trHeight w:val="4049"/>
        </w:trPr>
        <w:tc>
          <w:tcPr>
            <w:tcW w:w="4604" w:type="dxa"/>
          </w:tcPr>
          <w:p w14:paraId="6B76D03F" w14:textId="54DB623A" w:rsidR="00990203" w:rsidRPr="00F06F7D" w:rsidRDefault="000C4B6F" w:rsidP="007635B3">
            <w:pPr>
              <w:pStyle w:val="afb"/>
              <w:rPr>
                <w:rFonts w:eastAsia="Calibri" w:cs="Times New Roman"/>
                <w:color w:val="222222"/>
                <w:shd w:val="clear" w:color="auto" w:fill="FFFFFF"/>
              </w:rPr>
            </w:pPr>
            <w:r>
              <w:rPr>
                <w:noProof/>
              </w:rPr>
              <w:lastRenderedPageBreak/>
              <w:drawing>
                <wp:inline distT="0" distB="0" distL="0" distR="0" wp14:anchorId="11E534BC" wp14:editId="398A8573">
                  <wp:extent cx="1194782" cy="1800000"/>
                  <wp:effectExtent l="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4782" cy="1800000"/>
                          </a:xfrm>
                          <a:prstGeom prst="rect">
                            <a:avLst/>
                          </a:prstGeom>
                          <a:noFill/>
                          <a:ln>
                            <a:noFill/>
                          </a:ln>
                        </pic:spPr>
                      </pic:pic>
                    </a:graphicData>
                  </a:graphic>
                </wp:inline>
              </w:drawing>
            </w:r>
          </w:p>
          <w:p w14:paraId="481FE4EA" w14:textId="65243E58"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A9DD1BB" w14:textId="38D53BA2" w:rsidR="00990203" w:rsidRPr="00F06F7D" w:rsidRDefault="00111955" w:rsidP="007635B3">
            <w:pPr>
              <w:pStyle w:val="afb"/>
              <w:rPr>
                <w:rFonts w:eastAsia="Calibri" w:cs="Times New Roman"/>
                <w:color w:val="222222"/>
                <w:shd w:val="clear" w:color="auto" w:fill="FFFFFF"/>
              </w:rPr>
            </w:pPr>
            <w:r>
              <w:rPr>
                <w:rFonts w:eastAsia="Calibri" w:cs="Times New Roman"/>
                <w:noProof/>
              </w:rPr>
              <w:drawing>
                <wp:inline distT="0" distB="0" distL="0" distR="0" wp14:anchorId="7BE916CF" wp14:editId="20B0F796">
                  <wp:extent cx="1184348" cy="18000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84348" cy="1800000"/>
                          </a:xfrm>
                          <a:prstGeom prst="rect">
                            <a:avLst/>
                          </a:prstGeom>
                          <a:noFill/>
                          <a:ln>
                            <a:noFill/>
                          </a:ln>
                        </pic:spPr>
                      </pic:pic>
                    </a:graphicData>
                  </a:graphic>
                </wp:inline>
              </w:drawing>
            </w:r>
          </w:p>
          <w:p w14:paraId="6383BBE9" w14:textId="3A78A683"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1C719E46" w14:textId="3076071B" w:rsidR="00111955" w:rsidRPr="00111955" w:rsidRDefault="00111955" w:rsidP="00990203">
      <w:pPr>
        <w:pStyle w:val="afb"/>
        <w:rPr>
          <w:rFonts w:eastAsia="Calibri" w:cs="Times New Roman"/>
        </w:rPr>
      </w:pPr>
      <w:r w:rsidRPr="00111955">
        <w:rPr>
          <w:rFonts w:eastAsia="Calibri" w:cs="Times New Roman"/>
        </w:rPr>
        <w:t>а – диагональная</w:t>
      </w:r>
      <w:r w:rsidR="00E21383">
        <w:rPr>
          <w:rFonts w:eastAsia="Calibri" w:cs="Times New Roman"/>
        </w:rPr>
        <w:t>;</w:t>
      </w:r>
      <w:r w:rsidRPr="00111955">
        <w:rPr>
          <w:rFonts w:eastAsia="Calibri" w:cs="Times New Roman"/>
        </w:rPr>
        <w:t xml:space="preserve"> б - горизонтальная</w:t>
      </w:r>
    </w:p>
    <w:p w14:paraId="005570F1" w14:textId="0EA1B9F2" w:rsidR="00990203" w:rsidRPr="00F06F7D" w:rsidRDefault="00990203" w:rsidP="00990203">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3.13</w:t>
      </w:r>
      <w:r w:rsidRPr="00F06F7D">
        <w:rPr>
          <w:rFonts w:eastAsia="Calibri" w:cs="Times New Roman"/>
        </w:rPr>
        <w:t xml:space="preserve"> – </w:t>
      </w:r>
      <w:r w:rsidR="00111955">
        <w:rPr>
          <w:rFonts w:eastAsia="Calibri" w:cs="Times New Roman"/>
        </w:rPr>
        <w:t>М</w:t>
      </w:r>
      <w:r w:rsidRPr="00F06F7D">
        <w:rPr>
          <w:rFonts w:eastAsia="Calibri" w:cs="Times New Roman"/>
        </w:rPr>
        <w:t>олекул</w:t>
      </w:r>
      <w:r w:rsidR="00111955">
        <w:rPr>
          <w:rFonts w:eastAsia="Calibri" w:cs="Times New Roman"/>
        </w:rPr>
        <w:t>а</w:t>
      </w:r>
      <w:r w:rsidRPr="00F06F7D">
        <w:rPr>
          <w:rFonts w:eastAsia="Calibri" w:cs="Times New Roman"/>
        </w:rPr>
        <w:t xml:space="preserve"> кислорода (молекула кислорода имеет синий цвет)</w:t>
      </w:r>
      <w:r w:rsidR="00111955">
        <w:rPr>
          <w:rFonts w:eastAsia="Calibri" w:cs="Times New Roman"/>
        </w:rPr>
        <w:t xml:space="preserve"> при различных ориентациях</w:t>
      </w:r>
      <w:r w:rsidRPr="00F06F7D">
        <w:rPr>
          <w:rFonts w:eastAsia="Calibri" w:cs="Times New Roman"/>
        </w:rPr>
        <w:t>.</w:t>
      </w:r>
      <w:r w:rsidR="005537E9">
        <w:rPr>
          <w:rFonts w:eastAsia="Calibri" w:cs="Times New Roman"/>
        </w:rPr>
        <w:t xml:space="preserve"> Красным выделены атомы железа, синим – атомы к</w:t>
      </w:r>
      <w:r w:rsidR="00E21383">
        <w:rPr>
          <w:rFonts w:eastAsia="Calibri" w:cs="Times New Roman"/>
        </w:rPr>
        <w:t>и</w:t>
      </w:r>
      <w:r w:rsidR="005537E9">
        <w:rPr>
          <w:rFonts w:eastAsia="Calibri" w:cs="Times New Roman"/>
        </w:rPr>
        <w:t>слорода.</w:t>
      </w:r>
    </w:p>
    <w:p w14:paraId="68DA6DD8" w14:textId="3B926B5B" w:rsidR="0097699D"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3.14</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6D591536" w:rsidR="0097699D" w:rsidRPr="0097699D" w:rsidRDefault="00F2767F" w:rsidP="0097699D">
      <w:pPr>
        <w:pStyle w:val="afb"/>
        <w:rPr>
          <w:rFonts w:eastAsia="Calibri"/>
        </w:rPr>
      </w:pPr>
      <w:r w:rsidRPr="0097699D">
        <w:object w:dxaOrig="7294" w:dyaOrig="5569" w14:anchorId="5BE71233">
          <v:shape id="_x0000_i1029" type="#_x0000_t75" style="width:353.5pt;height:269.5pt" o:ole="">
            <v:imagedata r:id="rId75" o:title=""/>
          </v:shape>
          <o:OLEObject Type="Embed" ProgID="Origin50.Graph" ShapeID="_x0000_i1029" DrawAspect="Content" ObjectID="_1590664155" r:id="rId76"/>
        </w:object>
      </w:r>
    </w:p>
    <w:p w14:paraId="1B7530C0" w14:textId="48899C5D" w:rsidR="0097699D" w:rsidRPr="0097699D" w:rsidRDefault="0097699D" w:rsidP="0097699D">
      <w:pPr>
        <w:pStyle w:val="afb"/>
        <w:rPr>
          <w:rFonts w:eastAsia="Calibri"/>
        </w:rPr>
      </w:pPr>
      <w:r w:rsidRPr="00E21383">
        <w:rPr>
          <w:rFonts w:eastAsia="Calibri"/>
        </w:rPr>
        <w:t>Рисунок</w:t>
      </w:r>
      <w:r w:rsidR="00E21383" w:rsidRPr="00E21383">
        <w:rPr>
          <w:rFonts w:eastAsia="Calibri"/>
        </w:rPr>
        <w:t xml:space="preserve"> 3.14</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lastRenderedPageBreak/>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3EC93531" w:rsidR="00BF65A8"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3.15</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7286911A" w14:textId="0CA15813" w:rsidR="00BF65A8" w:rsidRPr="00F06F7D" w:rsidRDefault="00FA512D" w:rsidP="00BF65A8">
      <w:pPr>
        <w:pStyle w:val="afb"/>
        <w:rPr>
          <w:rFonts w:eastAsia="Calibri" w:cs="Times New Roman"/>
        </w:rPr>
      </w:pPr>
      <w:r w:rsidRPr="00F06F7D">
        <w:rPr>
          <w:rFonts w:eastAsia="Calibri" w:cs="Times New Roman"/>
        </w:rPr>
        <w:object w:dxaOrig="7294" w:dyaOrig="5569" w14:anchorId="4AB20585">
          <v:shape id="_x0000_i1030" type="#_x0000_t75" style="width:328.5pt;height:252pt" o:ole="">
            <v:imagedata r:id="rId77" o:title=""/>
          </v:shape>
          <o:OLEObject Type="Embed" ProgID="Origin50.Graph" ShapeID="_x0000_i1030" DrawAspect="Content" ObjectID="_1590664156" r:id="rId78"/>
        </w:object>
      </w:r>
    </w:p>
    <w:p w14:paraId="2F7997BE" w14:textId="0AC87926" w:rsidR="00BF65A8" w:rsidRPr="00F06F7D" w:rsidRDefault="00BF65A8" w:rsidP="00BF65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3.15</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lastRenderedPageBreak/>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482BB6F1"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E21383">
        <w:rPr>
          <w:rFonts w:eastAsia="Calibri" w:cs="Times New Roman"/>
          <w:szCs w:val="26"/>
        </w:rPr>
        <w:t>рисунке</w:t>
      </w:r>
      <w:r w:rsidR="00E21383" w:rsidRPr="00E21383">
        <w:rPr>
          <w:rFonts w:eastAsia="Calibri" w:cs="Times New Roman"/>
          <w:szCs w:val="26"/>
        </w:rPr>
        <w:t xml:space="preserve"> 3.15</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m:t>
        </m:r>
        <m:r>
          <m:rPr>
            <m:sty m:val="p"/>
          </m:rPr>
          <w:rPr>
            <w:rFonts w:ascii="Cambria Math" w:eastAsia="Calibri" w:hAnsi="Cambria Math" w:cs="Times New Roman"/>
            <w:szCs w:val="26"/>
            <w:lang w:val="en-US"/>
          </w:rPr>
          <m:t>E</m:t>
        </m:r>
        <m:r>
          <w:rPr>
            <w:rFonts w:ascii="Cambria Math" w:eastAsia="Calibri" w:hAnsi="Cambria Math" w:cs="Times New Roman"/>
            <w:szCs w:val="26"/>
          </w:rPr>
          <m:t xml:space="preserve"> ≈ 1,2 эВ</m:t>
        </m:r>
      </m:oMath>
      <w:r w:rsidRPr="00F06F7D">
        <w:rPr>
          <w:rFonts w:eastAsia="Calibri" w:cs="Times New Roman"/>
          <w:szCs w:val="26"/>
        </w:rPr>
        <w:t>.</w:t>
      </w:r>
    </w:p>
    <w:p w14:paraId="337C8086" w14:textId="080C33D4" w:rsidR="000A46A8" w:rsidRDefault="000A46A8" w:rsidP="000A46A8">
      <w:pPr>
        <w:ind w:firstLine="708"/>
        <w:rPr>
          <w:rFonts w:eastAsia="Calibri" w:cs="Times New Roman"/>
          <w:szCs w:val="26"/>
        </w:rPr>
      </w:pPr>
      <w:r>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3.16</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4F55B439" w:rsidR="000A46A8" w:rsidRPr="00F06F7D" w:rsidRDefault="003654C9" w:rsidP="007635B3">
            <w:pPr>
              <w:pStyle w:val="afb"/>
              <w:rPr>
                <w:rFonts w:cs="Times New Roman"/>
              </w:rPr>
            </w:pPr>
            <w:r>
              <w:rPr>
                <w:rFonts w:eastAsia="Calibri" w:cs="Times New Roman"/>
                <w:noProof/>
              </w:rPr>
              <w:drawing>
                <wp:inline distT="0" distB="0" distL="0" distR="0" wp14:anchorId="664A930B" wp14:editId="7C751BFA">
                  <wp:extent cx="1295400" cy="885825"/>
                  <wp:effectExtent l="19050" t="19050" r="19050" b="285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9">
                            <a:extLst>
                              <a:ext uri="{28A0092B-C50C-407E-A947-70E740481C1C}">
                                <a14:useLocalDpi xmlns:a14="http://schemas.microsoft.com/office/drawing/2010/main" val="0"/>
                              </a:ext>
                            </a:extLst>
                          </a:blip>
                          <a:srcRect l="5845" t="1615" r="5843" b="4444"/>
                          <a:stretch/>
                        </pic:blipFill>
                        <pic:spPr bwMode="auto">
                          <a:xfrm>
                            <a:off x="0" y="0"/>
                            <a:ext cx="1295400"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393DB1" w14:textId="7C17AD61" w:rsidR="000A46A8" w:rsidRPr="003654C9" w:rsidRDefault="003654C9" w:rsidP="007635B3">
            <w:pPr>
              <w:pStyle w:val="afb"/>
              <w:rPr>
                <w:rFonts w:cs="Times New Roman"/>
              </w:rPr>
            </w:pPr>
            <w:r>
              <w:rPr>
                <w:rFonts w:cs="Times New Roman"/>
              </w:rPr>
              <w:t>а</w:t>
            </w:r>
          </w:p>
        </w:tc>
        <w:tc>
          <w:tcPr>
            <w:tcW w:w="3328" w:type="dxa"/>
            <w:vAlign w:val="center"/>
          </w:tcPr>
          <w:p w14:paraId="080087DF" w14:textId="5C0620F1" w:rsidR="000A46A8" w:rsidRPr="00F06F7D" w:rsidRDefault="003654C9" w:rsidP="007635B3">
            <w:pPr>
              <w:pStyle w:val="afb"/>
              <w:rPr>
                <w:rFonts w:cs="Times New Roman"/>
              </w:rPr>
            </w:pPr>
            <w:r>
              <w:rPr>
                <w:rFonts w:eastAsia="Calibri" w:cs="Times New Roman"/>
                <w:noProof/>
              </w:rPr>
              <w:drawing>
                <wp:inline distT="0" distB="0" distL="0" distR="0" wp14:anchorId="653F855D" wp14:editId="1F760BA3">
                  <wp:extent cx="1971675" cy="885825"/>
                  <wp:effectExtent l="19050" t="19050" r="28575" b="285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0">
                            <a:extLst>
                              <a:ext uri="{28A0092B-C50C-407E-A947-70E740481C1C}">
                                <a14:useLocalDpi xmlns:a14="http://schemas.microsoft.com/office/drawing/2010/main" val="0"/>
                              </a:ext>
                            </a:extLst>
                          </a:blip>
                          <a:srcRect t="7619" b="3809"/>
                          <a:stretch/>
                        </pic:blipFill>
                        <pic:spPr bwMode="auto">
                          <a:xfrm>
                            <a:off x="0" y="0"/>
                            <a:ext cx="1971675"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91DF4" w14:textId="03158538" w:rsidR="000A46A8" w:rsidRPr="003654C9" w:rsidRDefault="003654C9" w:rsidP="007635B3">
            <w:pPr>
              <w:pStyle w:val="afb"/>
              <w:rPr>
                <w:rFonts w:cs="Times New Roman"/>
              </w:rPr>
            </w:pPr>
            <w:r>
              <w:rPr>
                <w:rFonts w:cs="Times New Roman"/>
              </w:rPr>
              <w:t>б</w:t>
            </w:r>
          </w:p>
        </w:tc>
        <w:tc>
          <w:tcPr>
            <w:tcW w:w="3040" w:type="dxa"/>
            <w:vAlign w:val="center"/>
          </w:tcPr>
          <w:p w14:paraId="36AEC600" w14:textId="3A172E06" w:rsidR="000A46A8" w:rsidRPr="00F06F7D" w:rsidRDefault="003654C9" w:rsidP="007635B3">
            <w:pPr>
              <w:pStyle w:val="afb"/>
              <w:rPr>
                <w:rFonts w:cs="Times New Roman"/>
              </w:rPr>
            </w:pPr>
            <w:r>
              <w:rPr>
                <w:rFonts w:eastAsia="Calibri" w:cs="Times New Roman"/>
                <w:noProof/>
              </w:rPr>
              <w:drawing>
                <wp:inline distT="0" distB="0" distL="0" distR="0" wp14:anchorId="57A0CAA6" wp14:editId="580018F3">
                  <wp:extent cx="1638300" cy="847725"/>
                  <wp:effectExtent l="19050" t="19050" r="19050"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1">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EEB5DB" w14:textId="1FA91732" w:rsidR="000A46A8" w:rsidRPr="003654C9" w:rsidRDefault="003654C9" w:rsidP="007635B3">
            <w:pPr>
              <w:pStyle w:val="afb"/>
              <w:rPr>
                <w:rFonts w:cs="Times New Roman"/>
              </w:rPr>
            </w:pPr>
            <w:r>
              <w:rPr>
                <w:rFonts w:cs="Times New Roman"/>
              </w:rPr>
              <w:t>в</w:t>
            </w:r>
          </w:p>
        </w:tc>
      </w:tr>
      <w:tr w:rsidR="000A46A8" w:rsidRPr="00F06F7D" w14:paraId="317B6B29" w14:textId="77777777" w:rsidTr="007635B3">
        <w:trPr>
          <w:trHeight w:val="1238"/>
        </w:trPr>
        <w:tc>
          <w:tcPr>
            <w:tcW w:w="2537" w:type="dxa"/>
            <w:vAlign w:val="center"/>
          </w:tcPr>
          <w:p w14:paraId="363EE9ED" w14:textId="3D49F925" w:rsidR="000A46A8" w:rsidRPr="00F06F7D" w:rsidRDefault="003654C9" w:rsidP="007635B3">
            <w:pPr>
              <w:pStyle w:val="afb"/>
              <w:rPr>
                <w:rFonts w:cs="Times New Roman"/>
              </w:rPr>
            </w:pPr>
            <w:r>
              <w:rPr>
                <w:rFonts w:eastAsia="Calibri" w:cs="Times New Roman"/>
                <w:noProof/>
              </w:rPr>
              <w:drawing>
                <wp:inline distT="0" distB="0" distL="0" distR="0" wp14:anchorId="1C75F52C" wp14:editId="61E1CE24">
                  <wp:extent cx="1343025" cy="5715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2">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0EA23" w14:textId="4D84A9F9" w:rsidR="000A46A8" w:rsidRPr="003654C9" w:rsidRDefault="003654C9" w:rsidP="007635B3">
            <w:pPr>
              <w:pStyle w:val="afb"/>
              <w:rPr>
                <w:rFonts w:cs="Times New Roman"/>
              </w:rPr>
            </w:pPr>
            <w:r>
              <w:rPr>
                <w:rFonts w:cs="Times New Roman"/>
              </w:rPr>
              <w:t>г</w:t>
            </w:r>
          </w:p>
        </w:tc>
        <w:tc>
          <w:tcPr>
            <w:tcW w:w="3328" w:type="dxa"/>
            <w:vAlign w:val="center"/>
          </w:tcPr>
          <w:p w14:paraId="06430DAC" w14:textId="5A6BD637" w:rsidR="000A46A8" w:rsidRPr="00F06F7D" w:rsidRDefault="003654C9" w:rsidP="007635B3">
            <w:pPr>
              <w:pStyle w:val="afb"/>
              <w:rPr>
                <w:rFonts w:cs="Times New Roman"/>
              </w:rPr>
            </w:pPr>
            <w:r>
              <w:rPr>
                <w:rFonts w:eastAsia="Calibri" w:cs="Times New Roman"/>
                <w:noProof/>
              </w:rPr>
              <w:drawing>
                <wp:inline distT="0" distB="0" distL="0" distR="0" wp14:anchorId="545EF6BB" wp14:editId="58E1FD9E">
                  <wp:extent cx="1790700" cy="622935"/>
                  <wp:effectExtent l="19050" t="19050" r="19050" b="2476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3">
                            <a:extLst>
                              <a:ext uri="{28A0092B-C50C-407E-A947-70E740481C1C}">
                                <a14:useLocalDpi xmlns:a14="http://schemas.microsoft.com/office/drawing/2010/main" val="0"/>
                              </a:ext>
                            </a:extLst>
                          </a:blip>
                          <a:srcRect l="2899" t="7888" r="6280"/>
                          <a:stretch/>
                        </pic:blipFill>
                        <pic:spPr bwMode="auto">
                          <a:xfrm>
                            <a:off x="0" y="0"/>
                            <a:ext cx="1790700" cy="6229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702180" w14:textId="517B7F4D" w:rsidR="000A46A8" w:rsidRPr="003654C9" w:rsidRDefault="003654C9" w:rsidP="007635B3">
            <w:pPr>
              <w:pStyle w:val="afb"/>
              <w:rPr>
                <w:rFonts w:cs="Times New Roman"/>
              </w:rPr>
            </w:pPr>
            <w:r>
              <w:rPr>
                <w:rFonts w:cs="Times New Roman"/>
              </w:rPr>
              <w:t>д</w:t>
            </w:r>
          </w:p>
        </w:tc>
        <w:tc>
          <w:tcPr>
            <w:tcW w:w="3040" w:type="dxa"/>
            <w:vAlign w:val="center"/>
          </w:tcPr>
          <w:p w14:paraId="49C2172C" w14:textId="347F9B50" w:rsidR="000A46A8" w:rsidRPr="00F06F7D" w:rsidRDefault="003654C9" w:rsidP="007635B3">
            <w:pPr>
              <w:pStyle w:val="afb"/>
              <w:rPr>
                <w:rFonts w:cs="Times New Roman"/>
              </w:rPr>
            </w:pPr>
            <w:r>
              <w:rPr>
                <w:rFonts w:eastAsia="Calibri" w:cs="Times New Roman"/>
                <w:noProof/>
              </w:rPr>
              <w:drawing>
                <wp:inline distT="0" distB="0" distL="0" distR="0" wp14:anchorId="03866E8A" wp14:editId="4D4C3831">
                  <wp:extent cx="1590675" cy="581025"/>
                  <wp:effectExtent l="19050" t="19050" r="28575" b="285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4">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FFCD80" w14:textId="7A14A3FD" w:rsidR="000A46A8" w:rsidRPr="003654C9" w:rsidRDefault="003654C9" w:rsidP="007635B3">
            <w:pPr>
              <w:pStyle w:val="afb"/>
              <w:rPr>
                <w:rFonts w:cs="Times New Roman"/>
              </w:rPr>
            </w:pPr>
            <w:r>
              <w:rPr>
                <w:rFonts w:cs="Times New Roman"/>
              </w:rPr>
              <w:t>е</w:t>
            </w:r>
          </w:p>
        </w:tc>
      </w:tr>
    </w:tbl>
    <w:p w14:paraId="5A40BF5F" w14:textId="67CFF4C7" w:rsidR="003654C9" w:rsidRPr="003654C9" w:rsidRDefault="003654C9" w:rsidP="000A46A8">
      <w:pPr>
        <w:pStyle w:val="afb"/>
        <w:rPr>
          <w:rFonts w:eastAsia="Calibri" w:cs="Times New Roman"/>
        </w:rPr>
      </w:pPr>
      <m:oMath>
        <m:r>
          <w:rPr>
            <w:rFonts w:ascii="Cambria Math" w:eastAsia="Calibri" w:hAnsi="Cambria Math" w:cs="Times New Roman"/>
          </w:rPr>
          <m:t>а÷е</m:t>
        </m:r>
      </m:oMath>
      <w:r w:rsidRPr="003654C9">
        <w:rPr>
          <w:rFonts w:eastAsia="Calibri" w:cs="Times New Roman"/>
        </w:rPr>
        <w:t xml:space="preserve"> – последовательные </w:t>
      </w:r>
      <w:r w:rsidR="00E21383">
        <w:rPr>
          <w:rFonts w:eastAsia="Calibri" w:cs="Times New Roman"/>
        </w:rPr>
        <w:t>шаги</w:t>
      </w:r>
    </w:p>
    <w:p w14:paraId="66CADE8E" w14:textId="7C4CC271" w:rsidR="000A46A8" w:rsidRPr="00F06F7D" w:rsidRDefault="000A46A8" w:rsidP="000A46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3.16</w:t>
      </w:r>
      <w:r w:rsidRPr="00F06F7D">
        <w:rPr>
          <w:rFonts w:eastAsia="Calibri" w:cs="Times New Roman"/>
        </w:rPr>
        <w:t>–Последовательные стадии продвижения кислорода в процессе моделирования</w:t>
      </w:r>
      <w:r w:rsidR="005537E9">
        <w:rPr>
          <w:rFonts w:eastAsia="Calibri" w:cs="Times New Roman"/>
        </w:rPr>
        <w:t>. Красным выделены атомы железа, синим – кислорода.</w:t>
      </w:r>
    </w:p>
    <w:p w14:paraId="0FC8E58D" w14:textId="6B22D68E" w:rsidR="000A46A8"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328E0185" w14:textId="571BF7E6" w:rsidR="00D00A72" w:rsidRPr="00D00A72" w:rsidRDefault="00D00A72" w:rsidP="000A46A8">
      <w:pPr>
        <w:ind w:firstLine="708"/>
        <w:rPr>
          <w:rFonts w:eastAsia="Calibri" w:cs="Times New Roman"/>
          <w:i/>
          <w:szCs w:val="26"/>
        </w:rPr>
      </w:pPr>
      <w:r>
        <w:rPr>
          <w:rFonts w:eastAsia="Calibri" w:cs="Times New Roman"/>
          <w:szCs w:val="26"/>
        </w:rPr>
        <w:lastRenderedPageBreak/>
        <w:t xml:space="preserve">Также проводилось исследование на предмет связи кислорода с атомом хрома. Создавалась ячейка из железа со свободной поверхностью. Внутри ячейки помещался атом кислорода на глубине, порядка 20 </w:t>
      </w:r>
      <w:r w:rsidRPr="00F06F7D">
        <w:rPr>
          <w:rFonts w:eastAsia="Calibri" w:cs="Times New Roman"/>
          <w:szCs w:val="26"/>
        </w:rPr>
        <w:t>Å</w:t>
      </w:r>
      <w:r>
        <w:rPr>
          <w:rFonts w:eastAsia="Calibri" w:cs="Times New Roman"/>
          <w:szCs w:val="26"/>
        </w:rPr>
        <w:t>, на поверхности помещался атом хрома</w:t>
      </w:r>
      <w:r w:rsidR="003873D5">
        <w:rPr>
          <w:rFonts w:eastAsia="Calibri" w:cs="Times New Roman"/>
          <w:szCs w:val="26"/>
        </w:rPr>
        <w:t>, система минимизировалась</w:t>
      </w:r>
      <w:r>
        <w:rPr>
          <w:rFonts w:eastAsia="Calibri" w:cs="Times New Roman"/>
          <w:szCs w:val="26"/>
        </w:rPr>
        <w:t xml:space="preserve">. Полная энергия такой системы составила </w:t>
      </w:r>
      <m:oMath>
        <m:r>
          <m:rPr>
            <m:sty m:val="p"/>
          </m:rPr>
          <w:rPr>
            <w:rFonts w:ascii="Cambria Math" w:eastAsia="Calibri" w:hAnsi="Cambria Math" w:cs="Times New Roman"/>
            <w:szCs w:val="26"/>
          </w:rPr>
          <m:t>E</m:t>
        </m:r>
        <m:r>
          <m:rPr>
            <m:sty m:val="p"/>
          </m:rPr>
          <w:rPr>
            <w:rFonts w:ascii="Cambria Math" w:eastAsia="Calibri" w:hAnsi="Cambria Math" w:cs="Times New Roman"/>
            <w:szCs w:val="26"/>
          </w:rPr>
          <m:t>=</m:t>
        </m:r>
        <m:r>
          <m:rPr>
            <m:sty m:val="p"/>
          </m:rPr>
          <w:rPr>
            <w:rFonts w:ascii="Cambria Math" w:eastAsia="Calibri" w:hAnsi="Cambria Math" w:cs="Times New Roman"/>
            <w:szCs w:val="26"/>
          </w:rPr>
          <m:t>-800730.074</m:t>
        </m:r>
        <m:r>
          <m:rPr>
            <m:sty m:val="p"/>
          </m:rPr>
          <w:rPr>
            <w:rFonts w:ascii="Cambria Math" w:eastAsia="Calibri" w:hAnsi="Cambria Math" w:cs="Times New Roman"/>
            <w:szCs w:val="26"/>
          </w:rPr>
          <m:t xml:space="preserve"> </m:t>
        </m:r>
        <m:r>
          <w:rPr>
            <w:rFonts w:ascii="Cambria Math" w:eastAsia="Calibri" w:hAnsi="Cambria Math" w:cs="Times New Roman"/>
            <w:szCs w:val="26"/>
          </w:rPr>
          <m:t>эВ</m:t>
        </m:r>
      </m:oMath>
      <w:r>
        <w:rPr>
          <w:rFonts w:eastAsia="Calibri" w:cs="Times New Roman"/>
          <w:szCs w:val="26"/>
        </w:rPr>
        <w:t xml:space="preserve">. Далее, атом кислорода </w:t>
      </w:r>
      <w:r>
        <w:rPr>
          <w:rFonts w:eastAsia="Calibri" w:cs="Times New Roman"/>
          <w:szCs w:val="26"/>
        </w:rPr>
        <w:t>помещался</w:t>
      </w:r>
      <w:r>
        <w:rPr>
          <w:rFonts w:eastAsia="Calibri" w:cs="Times New Roman"/>
          <w:szCs w:val="26"/>
        </w:rPr>
        <w:t xml:space="preserve"> на поверхность рядом с хромом. </w:t>
      </w:r>
      <w:r>
        <w:rPr>
          <w:rFonts w:eastAsia="Calibri" w:cs="Times New Roman"/>
          <w:szCs w:val="26"/>
        </w:rPr>
        <w:t xml:space="preserve">Полная энергия такой системы составила </w:t>
      </w:r>
      <m:oMath>
        <m:r>
          <m:rPr>
            <m:sty m:val="p"/>
          </m:rPr>
          <w:rPr>
            <w:rFonts w:ascii="Cambria Math" w:eastAsia="Calibri" w:hAnsi="Cambria Math" w:cs="Times New Roman"/>
            <w:szCs w:val="26"/>
          </w:rPr>
          <m:t>E</m:t>
        </m:r>
        <m:r>
          <m:rPr>
            <m:sty m:val="p"/>
          </m:rPr>
          <w:rPr>
            <w:rFonts w:ascii="Cambria Math" w:eastAsia="Calibri" w:hAnsi="Cambria Math" w:cs="Times New Roman"/>
            <w:szCs w:val="26"/>
          </w:rPr>
          <m:t>=</m:t>
        </m:r>
        <m:r>
          <m:rPr>
            <m:sty m:val="p"/>
          </m:rPr>
          <w:rPr>
            <w:rFonts w:ascii="Cambria Math" w:eastAsia="Calibri" w:hAnsi="Cambria Math" w:cs="Times New Roman"/>
            <w:szCs w:val="26"/>
          </w:rPr>
          <m:t>-800923.942</m:t>
        </m:r>
        <m:r>
          <m:rPr>
            <m:sty m:val="p"/>
          </m:rPr>
          <w:rPr>
            <w:rFonts w:ascii="Cambria Math" w:eastAsia="Calibri" w:hAnsi="Cambria Math" w:cs="Times New Roman"/>
            <w:szCs w:val="26"/>
          </w:rPr>
          <m:t xml:space="preserve"> </m:t>
        </m:r>
        <m:r>
          <w:rPr>
            <w:rFonts w:ascii="Cambria Math" w:eastAsia="Calibri" w:hAnsi="Cambria Math" w:cs="Times New Roman"/>
            <w:szCs w:val="26"/>
          </w:rPr>
          <m:t>эВ</m:t>
        </m:r>
      </m:oMath>
      <w:r>
        <w:rPr>
          <w:rFonts w:eastAsia="Calibri" w:cs="Times New Roman"/>
          <w:szCs w:val="26"/>
        </w:rPr>
        <w:t xml:space="preserve">, что на </w:t>
      </w:r>
      <m:oMath>
        <m:r>
          <w:rPr>
            <w:rFonts w:ascii="Cambria Math" w:eastAsia="Calibri" w:hAnsi="Cambria Math" w:cs="Times New Roman"/>
            <w:szCs w:val="26"/>
          </w:rPr>
          <m:t>193 эВ</m:t>
        </m:r>
      </m:oMath>
      <w:r>
        <w:rPr>
          <w:rFonts w:eastAsia="Calibri" w:cs="Times New Roman"/>
          <w:szCs w:val="26"/>
        </w:rPr>
        <w:t xml:space="preserve"> меньше, а это значит, что </w:t>
      </w:r>
      <w:r w:rsidR="003873D5">
        <w:rPr>
          <w:rFonts w:eastAsia="Calibri" w:cs="Times New Roman"/>
          <w:szCs w:val="26"/>
        </w:rPr>
        <w:t>атому кислорода выгоднее находиться рядом с хромом.</w:t>
      </w:r>
    </w:p>
    <w:p w14:paraId="291AFE48" w14:textId="77777777" w:rsidR="00990203" w:rsidRDefault="000A46A8" w:rsidP="000A46A8">
      <w:pPr>
        <w:pStyle w:val="3"/>
      </w:pPr>
      <w:bookmarkStart w:id="104" w:name="_Toc514780558"/>
      <w:bookmarkStart w:id="105" w:name="_Toc516916836"/>
      <w:r>
        <w:t>Движение атомарного кислорода по кристаллической решетке железа.</w:t>
      </w:r>
      <w:bookmarkEnd w:id="104"/>
      <w:bookmarkEnd w:id="105"/>
    </w:p>
    <w:p w14:paraId="0B99E282" w14:textId="3AAEAE7E"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E21383">
        <w:rPr>
          <w:rFonts w:eastAsia="Calibri" w:cs="Times New Roman"/>
          <w:szCs w:val="26"/>
        </w:rPr>
        <w:t>рисунке</w:t>
      </w:r>
      <w:r w:rsidR="00E21383" w:rsidRPr="00E21383">
        <w:rPr>
          <w:rFonts w:eastAsia="Calibri" w:cs="Times New Roman"/>
          <w:szCs w:val="26"/>
        </w:rPr>
        <w:t xml:space="preserve"> 3.17</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4DCCE2D5" wp14:editId="3D56615B">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6AAA2BD5">
                  <wp:extent cx="1010156" cy="2109041"/>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15154" cy="211947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1FDFF3EF">
                  <wp:extent cx="1231832" cy="1980000"/>
                  <wp:effectExtent l="0" t="0" r="698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31832" cy="1980000"/>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5B16E8ED">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316727C1">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3719D5AD">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4232A278" w14:textId="43720D6B" w:rsidR="00111955" w:rsidRPr="00111955" w:rsidRDefault="00111955" w:rsidP="00466C3B">
      <w:pPr>
        <w:pStyle w:val="afb"/>
        <w:rPr>
          <w:rFonts w:eastAsia="Calibri" w:cs="Times New Roman"/>
        </w:rPr>
      </w:pPr>
      <m:oMath>
        <m:r>
          <w:rPr>
            <w:rFonts w:ascii="Cambria Math" w:eastAsia="Calibri" w:hAnsi="Cambria Math" w:cs="Times New Roman"/>
          </w:rPr>
          <w:lastRenderedPageBreak/>
          <m:t>а÷е</m:t>
        </m:r>
      </m:oMath>
      <w:r w:rsidRPr="00111955">
        <w:rPr>
          <w:rFonts w:eastAsia="Calibri" w:cs="Times New Roman"/>
        </w:rPr>
        <w:t xml:space="preserve"> – </w:t>
      </w:r>
      <w:r w:rsidRPr="00710FCB">
        <w:rPr>
          <w:rFonts w:eastAsia="Calibri" w:cs="Times New Roman"/>
        </w:rPr>
        <w:t xml:space="preserve">пошаговое </w:t>
      </w:r>
      <w:r w:rsidR="00710FCB" w:rsidRPr="00710FCB">
        <w:rPr>
          <w:rFonts w:eastAsia="Calibri" w:cs="Times New Roman"/>
        </w:rPr>
        <w:t>перемещение</w:t>
      </w:r>
      <w:r w:rsidR="00710FCB" w:rsidRPr="00F06F7D">
        <w:rPr>
          <w:rFonts w:eastAsia="Calibri" w:cs="Times New Roman"/>
        </w:rPr>
        <w:t xml:space="preserve"> атома кислорода в решетке</w:t>
      </w:r>
    </w:p>
    <w:p w14:paraId="0A0EA17C" w14:textId="5F848947" w:rsidR="000A46A8" w:rsidRDefault="000A46A8" w:rsidP="00466C3B">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3.17</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6E55C72B" w14:textId="49C6CD16"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w:t>
      </w:r>
      <w:r w:rsidR="00710FCB">
        <w:rPr>
          <w:rFonts w:eastAsia="Calibri" w:cs="Times New Roman"/>
          <w:szCs w:val="26"/>
        </w:rPr>
        <w:t>рисунка 3.17 (в)</w:t>
      </w:r>
      <w:r w:rsidRPr="00F06F7D">
        <w:rPr>
          <w:rFonts w:eastAsia="Calibri" w:cs="Times New Roman"/>
          <w:szCs w:val="26"/>
        </w:rPr>
        <w:t xml:space="preserve"> и </w:t>
      </w:r>
      <w:r w:rsidR="00710FCB">
        <w:rPr>
          <w:rFonts w:eastAsia="Calibri" w:cs="Times New Roman"/>
          <w:szCs w:val="26"/>
        </w:rPr>
        <w:t>(г)</w:t>
      </w:r>
      <w:r w:rsidRPr="00F06F7D">
        <w:rPr>
          <w:rFonts w:eastAsia="Calibri" w:cs="Times New Roman"/>
          <w:szCs w:val="26"/>
        </w:rPr>
        <w:t xml:space="preserve"> это соответствует участку нарастания энергии системы на </w:t>
      </w:r>
      <w:r w:rsidRPr="00710FCB">
        <w:rPr>
          <w:rFonts w:eastAsia="Calibri" w:cs="Times New Roman"/>
          <w:szCs w:val="26"/>
        </w:rPr>
        <w:t>рис</w:t>
      </w:r>
      <w:r w:rsidR="00466C3B" w:rsidRPr="00710FCB">
        <w:rPr>
          <w:rFonts w:eastAsia="Calibri" w:cs="Times New Roman"/>
          <w:szCs w:val="26"/>
        </w:rPr>
        <w:t>унке</w:t>
      </w:r>
      <w:r w:rsidR="00710FCB" w:rsidRPr="00710FCB">
        <w:rPr>
          <w:rFonts w:eastAsia="Calibri" w:cs="Times New Roman"/>
          <w:szCs w:val="26"/>
        </w:rPr>
        <w:t xml:space="preserve"> 3.15</w:t>
      </w:r>
      <w:r w:rsidRPr="00F06F7D">
        <w:rPr>
          <w:rFonts w:eastAsia="Calibri" w:cs="Times New Roman"/>
          <w:szCs w:val="26"/>
        </w:rPr>
        <w:t xml:space="preserve">. После позиции </w:t>
      </w:r>
      <w:r w:rsidR="00710FCB">
        <w:rPr>
          <w:rFonts w:eastAsia="Calibri" w:cs="Times New Roman"/>
          <w:szCs w:val="26"/>
        </w:rPr>
        <w:t>рисунка 3.17 (г)</w:t>
      </w:r>
      <w:r w:rsidRPr="00F06F7D">
        <w:rPr>
          <w:rFonts w:eastAsia="Calibri" w:cs="Times New Roman"/>
          <w:szCs w:val="26"/>
        </w:rPr>
        <w:t xml:space="preserve"> происходит "сброс" атома кислорода в октаэдрическую позицию, чему соответствует резкий скачок вниз по энергии на </w:t>
      </w:r>
      <w:r w:rsidR="00710FCB" w:rsidRPr="00710FCB">
        <w:rPr>
          <w:rFonts w:eastAsia="Calibri" w:cs="Times New Roman"/>
          <w:szCs w:val="26"/>
        </w:rPr>
        <w:t>рисунке 3.15</w:t>
      </w:r>
      <w:r w:rsidRPr="00F06F7D">
        <w:rPr>
          <w:rFonts w:eastAsia="Calibri" w:cs="Times New Roman"/>
          <w:szCs w:val="26"/>
        </w:rPr>
        <w:t>.</w:t>
      </w:r>
    </w:p>
    <w:p w14:paraId="6BC6B481" w14:textId="77777777" w:rsidR="001F0D97" w:rsidRPr="00743D55" w:rsidRDefault="00743D55" w:rsidP="00743D55">
      <w:pPr>
        <w:rPr>
          <w:rFonts w:eastAsia="Calibri" w:cs="Times New Roman"/>
          <w:sz w:val="28"/>
          <w:szCs w:val="28"/>
        </w:rPr>
      </w:pPr>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338428CC" w14:textId="128F0E4A" w:rsidR="000E4AAB" w:rsidRPr="00CA3D85" w:rsidRDefault="001F0D97" w:rsidP="00A76764">
      <w:pPr>
        <w:pStyle w:val="2"/>
      </w:pPr>
      <w:bookmarkStart w:id="106" w:name="_Toc514780559"/>
      <w:bookmarkStart w:id="107" w:name="_Toc516916837"/>
      <w:r>
        <w:t>Моделирование эволюции роста оксидной пленки на поверхности стали</w:t>
      </w:r>
      <w:r w:rsidR="00D4118C">
        <w:t xml:space="preserve"> методами молекулярной динамики</w:t>
      </w:r>
      <w:r>
        <w:t>.</w:t>
      </w:r>
      <w:bookmarkEnd w:id="106"/>
      <w:bookmarkEnd w:id="107"/>
    </w:p>
    <w:p w14:paraId="3D717E80" w14:textId="17BF4C12" w:rsidR="00571F1E" w:rsidRDefault="00571F1E" w:rsidP="00571F1E">
      <w:pPr>
        <w:pStyle w:val="3"/>
      </w:pPr>
      <w:bookmarkStart w:id="108" w:name="_Toc514780560"/>
      <w:bookmarkStart w:id="109" w:name="_Toc516916838"/>
      <w:r>
        <w:t>Рост оксидной пленки на поверхности чистого железа.</w:t>
      </w:r>
      <w:bookmarkEnd w:id="108"/>
      <w:bookmarkEnd w:id="109"/>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3220FFBB" w:rsidR="00643C57" w:rsidRDefault="00D4118C" w:rsidP="00643C57">
      <w:pPr>
        <w:rPr>
          <w:rFonts w:eastAsia="Calibri"/>
        </w:rPr>
      </w:pPr>
      <w:r w:rsidRPr="00A50694">
        <w:lastRenderedPageBreak/>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710FCB">
        <w:rPr>
          <w:rFonts w:eastAsia="Calibri"/>
        </w:rPr>
        <w:t>рисунке</w:t>
      </w:r>
      <w:r w:rsidR="00710FCB" w:rsidRPr="00710FCB">
        <w:rPr>
          <w:rFonts w:eastAsia="Calibri"/>
        </w:rPr>
        <w:t xml:space="preserve"> 3.18</w:t>
      </w:r>
      <w:r w:rsidRPr="00A50694">
        <w:rPr>
          <w:rFonts w:eastAsia="Calibri"/>
        </w:rPr>
        <w:t>.</w:t>
      </w:r>
    </w:p>
    <w:p w14:paraId="3ABDBD4C" w14:textId="77777777" w:rsidR="00643C57" w:rsidRPr="005907CF" w:rsidRDefault="00643C57" w:rsidP="00643C57">
      <w:pPr>
        <w:pStyle w:val="afb"/>
      </w:pPr>
      <w:r w:rsidRPr="005907CF">
        <w:rPr>
          <w:noProof/>
        </w:rPr>
        <w:drawing>
          <wp:inline distT="0" distB="0" distL="0" distR="0" wp14:anchorId="43E9AB06" wp14:editId="4E41AE46">
            <wp:extent cx="2118113" cy="1440000"/>
            <wp:effectExtent l="0" t="0" r="0" b="8255"/>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18113" cy="1440000"/>
                    </a:xfrm>
                    <a:prstGeom prst="rect">
                      <a:avLst/>
                    </a:prstGeom>
                    <a:ln>
                      <a:noFill/>
                    </a:ln>
                  </pic:spPr>
                </pic:pic>
              </a:graphicData>
            </a:graphic>
          </wp:inline>
        </w:drawing>
      </w:r>
    </w:p>
    <w:p w14:paraId="1C13EFF8" w14:textId="18C9652E" w:rsidR="00643C57" w:rsidRPr="00AB7597" w:rsidRDefault="00643C57" w:rsidP="00643C57">
      <w:pPr>
        <w:pStyle w:val="afb"/>
      </w:pPr>
      <w:r w:rsidRPr="00710FCB">
        <w:t>Рисунок</w:t>
      </w:r>
      <w:r w:rsidR="00710FCB" w:rsidRPr="00710FCB">
        <w:t xml:space="preserve"> 3.18</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6583F6DD" w14:textId="7ADD943D"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ускорить кинетику окисления, практически не влияя на физику процесса, Общее время моделирования составило </w:t>
      </w:r>
      <w:r w:rsidR="00F30DEC">
        <w:rPr>
          <w:rFonts w:eastAsia="Calibri"/>
        </w:rPr>
        <w:t>20</w:t>
      </w:r>
      <w:r w:rsidR="00D4118C">
        <w:rPr>
          <w:rFonts w:eastAsia="Calibri"/>
        </w:rPr>
        <w:t>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0020D88"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 а образовавшиеся ионы кислорода преимущественно накаплива</w:t>
      </w:r>
      <w:r w:rsidR="00C67CEC">
        <w:rPr>
          <w:rFonts w:eastAsia="Calibri"/>
        </w:rPr>
        <w:t>ю</w:t>
      </w:r>
      <w:r w:rsidRPr="00247532">
        <w:rPr>
          <w:rFonts w:eastAsia="Calibri"/>
        </w:rPr>
        <w:t>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xml:space="preserve">). Однако при заполнении кислородом нескольких приповерхностных монослоев железа наблюдаются два четко выраженных эффекта. Прежде всего, в двух-трех </w:t>
      </w:r>
      <w:r w:rsidRPr="00247532">
        <w:rPr>
          <w:rFonts w:eastAsia="Calibri"/>
        </w:rPr>
        <w:lastRenderedPageBreak/>
        <w:t>верхних монослоях железа нарушается кристаллический порядок и поверхность выглядит скорее аморфной, чем кристаллической (</w:t>
      </w:r>
      <w:r w:rsidRPr="00710FCB">
        <w:rPr>
          <w:rFonts w:eastAsia="Calibri"/>
        </w:rPr>
        <w:t>рисунок</w:t>
      </w:r>
      <w:r w:rsidR="00710FCB" w:rsidRPr="00710FCB">
        <w:rPr>
          <w:rFonts w:eastAsia="Calibri"/>
        </w:rPr>
        <w:t xml:space="preserve"> 3.19</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3103147A" w14:textId="77777777" w:rsidR="00D4118C" w:rsidRDefault="00D4118C" w:rsidP="00D4118C">
      <w:pPr>
        <w:pStyle w:val="afb"/>
        <w:rPr>
          <w:rFonts w:eastAsia="Calibri"/>
          <w:sz w:val="28"/>
        </w:rPr>
      </w:pPr>
      <w:r>
        <w:rPr>
          <w:noProof/>
        </w:rPr>
        <w:drawing>
          <wp:inline distT="0" distB="0" distL="0" distR="0" wp14:anchorId="4E2E1206" wp14:editId="49B45432">
            <wp:extent cx="2478022" cy="1440000"/>
            <wp:effectExtent l="0" t="0" r="0" b="8255"/>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92" cstate="print"/>
                    <a:srcRect/>
                    <a:stretch>
                      <a:fillRect/>
                    </a:stretch>
                  </pic:blipFill>
                  <pic:spPr bwMode="auto">
                    <a:xfrm>
                      <a:off x="0" y="0"/>
                      <a:ext cx="2478022" cy="1440000"/>
                    </a:xfrm>
                    <a:prstGeom prst="rect">
                      <a:avLst/>
                    </a:prstGeom>
                    <a:noFill/>
                    <a:ln w="9525">
                      <a:noFill/>
                      <a:miter lim="800000"/>
                      <a:headEnd/>
                      <a:tailEnd/>
                    </a:ln>
                  </pic:spPr>
                </pic:pic>
              </a:graphicData>
            </a:graphic>
          </wp:inline>
        </w:drawing>
      </w:r>
    </w:p>
    <w:p w14:paraId="5E355B71" w14:textId="5DB46663" w:rsidR="00D4118C" w:rsidRPr="00A50694" w:rsidRDefault="00D4118C" w:rsidP="00D4118C">
      <w:pPr>
        <w:pStyle w:val="afb"/>
      </w:pPr>
      <w:r w:rsidRPr="00710FCB">
        <w:t>Рисунок</w:t>
      </w:r>
      <w:r w:rsidR="00710FCB" w:rsidRPr="00710FCB">
        <w:t xml:space="preserve"> 3.19</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 пс</w:t>
      </w:r>
      <w:r w:rsidRPr="00A50694">
        <w:t>. Атомы железа и кислорода показаны синим и красным цветом, соответственно.</w:t>
      </w:r>
    </w:p>
    <w:p w14:paraId="4001F70F" w14:textId="670226FE"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железа наблюдается трансформация железа в оксид с новой структурой. </w:t>
      </w:r>
    </w:p>
    <w:p w14:paraId="3522D7B6" w14:textId="7C498DFB" w:rsidR="00643C57" w:rsidRPr="00247532"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710FCB">
        <w:t>рисунке</w:t>
      </w:r>
      <w:r w:rsidR="00710FCB" w:rsidRPr="00710FCB">
        <w:t xml:space="preserve"> 3.20</w:t>
      </w:r>
      <w:r w:rsidRPr="00247532">
        <w:t xml:space="preserve"> представлена усредненн</w:t>
      </w:r>
      <w:r>
        <w:t>а</w:t>
      </w:r>
      <w:r w:rsidRPr="00247532">
        <w:t xml:space="preserve">я по 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14BA20BC" w14:textId="32D06272" w:rsidR="00643C57" w:rsidRPr="00D113ED" w:rsidRDefault="003873D5" w:rsidP="00643C57">
      <w:pPr>
        <w:pStyle w:val="afb"/>
        <w:rPr>
          <w:sz w:val="28"/>
          <w:szCs w:val="28"/>
        </w:rPr>
      </w:pPr>
      <w:r w:rsidRPr="005907CF">
        <w:object w:dxaOrig="7294" w:dyaOrig="5569" w14:anchorId="46B8A871">
          <v:shape id="_x0000_i4790" type="#_x0000_t75" style="width:266.5pt;height:204pt" o:ole="">
            <v:imagedata r:id="rId93" o:title=""/>
          </v:shape>
          <o:OLEObject Type="Embed" ProgID="Origin50.Graph" ShapeID="_x0000_i4790" DrawAspect="Content" ObjectID="_1590664157" r:id="rId94"/>
        </w:object>
      </w:r>
    </w:p>
    <w:p w14:paraId="03CEE768" w14:textId="55BA660A" w:rsidR="00D4118C" w:rsidRPr="00A50694" w:rsidRDefault="00643C57" w:rsidP="005D1C64">
      <w:pPr>
        <w:pStyle w:val="afb"/>
      </w:pPr>
      <w:r w:rsidRPr="00710FCB">
        <w:t>Рисунок</w:t>
      </w:r>
      <w:r w:rsidR="00710FCB" w:rsidRPr="00710FCB">
        <w:t xml:space="preserve"> 3.20</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04951586" w14:textId="36C7DE5C" w:rsidR="00643C57" w:rsidRPr="00872744" w:rsidRDefault="00D4118C" w:rsidP="00643C57">
      <w:r w:rsidRPr="00A50694">
        <w:t xml:space="preserve">На </w:t>
      </w:r>
      <w:r w:rsidRPr="00710FCB">
        <w:t>рисунке</w:t>
      </w:r>
      <w:r w:rsidR="00710FCB" w:rsidRPr="00710FCB">
        <w:t xml:space="preserve"> 3.21</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150 пс</m:t>
        </m:r>
      </m:oMath>
      <w:r w:rsidRPr="00A50694">
        <w:t>) в сравнении со структурами чистого железа, вюстита и магнетита.</w:t>
      </w: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155D4A22" w:rsidR="00643C57" w:rsidRPr="00A745D8" w:rsidRDefault="00EC330E" w:rsidP="007221CE">
            <w:pPr>
              <w:pStyle w:val="afb"/>
              <w:rPr>
                <w:sz w:val="28"/>
                <w:szCs w:val="28"/>
              </w:rPr>
            </w:pPr>
            <w:r w:rsidRPr="005907CF">
              <w:object w:dxaOrig="7294" w:dyaOrig="5569" w14:anchorId="2A0107CD">
                <v:shape id="_x0000_i1032" type="#_x0000_t75" style="width:269.5pt;height:206pt" o:ole="">
                  <v:imagedata r:id="rId95" o:title=""/>
                </v:shape>
                <o:OLEObject Type="Embed" ProgID="Origin50.Graph" ShapeID="_x0000_i1032" DrawAspect="Content" ObjectID="_1590664158" r:id="rId96"/>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4306993A" w14:textId="77777777" w:rsidR="00643C57" w:rsidRDefault="00643C57" w:rsidP="00B84741">
            <w:pPr>
              <w:pStyle w:val="afb"/>
            </w:pPr>
            <w:r w:rsidRPr="00B84741">
              <w:rPr>
                <w:noProof/>
              </w:rPr>
              <w:drawing>
                <wp:inline distT="0" distB="0" distL="0" distR="0" wp14:anchorId="6524184C" wp14:editId="2FF3854E">
                  <wp:extent cx="711771" cy="720000"/>
                  <wp:effectExtent l="19050" t="19050" r="12700" b="23495"/>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cstate="print"/>
                          <a:srcRect l="2306" t="2304" r="2809" b="2605"/>
                          <a:stretch>
                            <a:fillRect/>
                          </a:stretch>
                        </pic:blipFill>
                        <pic:spPr bwMode="auto">
                          <a:xfrm>
                            <a:off x="0" y="0"/>
                            <a:ext cx="711771" cy="720000"/>
                          </a:xfrm>
                          <a:prstGeom prst="rect">
                            <a:avLst/>
                          </a:prstGeom>
                          <a:noFill/>
                          <a:ln w="9525">
                            <a:solidFill>
                              <a:schemeClr val="tx1"/>
                            </a:solidFill>
                            <a:miter lim="800000"/>
                            <a:headEnd/>
                            <a:tailEnd/>
                          </a:ln>
                        </pic:spPr>
                      </pic:pic>
                    </a:graphicData>
                  </a:graphic>
                </wp:inline>
              </w:drawing>
            </w:r>
          </w:p>
          <w:p w14:paraId="7DECB912" w14:textId="6F3126E0" w:rsidR="00B60AA8" w:rsidRPr="00B84741" w:rsidRDefault="00B60AA8" w:rsidP="00B84741">
            <w:pPr>
              <w:pStyle w:val="afb"/>
            </w:pPr>
            <w:r>
              <w:t>б</w:t>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536117B9" w14:textId="4B9AC221" w:rsidR="00643C57" w:rsidRDefault="00643C57" w:rsidP="00B84741">
            <w:pPr>
              <w:pStyle w:val="afb"/>
            </w:pPr>
            <w:r w:rsidRPr="00B84741">
              <w:t xml:space="preserve"> </w:t>
            </w:r>
            <w:r w:rsidRPr="00B84741">
              <w:rPr>
                <w:noProof/>
              </w:rPr>
              <w:drawing>
                <wp:inline distT="0" distB="0" distL="0" distR="0" wp14:anchorId="08AC0D88" wp14:editId="54A175E1">
                  <wp:extent cx="737246" cy="720000"/>
                  <wp:effectExtent l="19050" t="19050" r="24765" b="23495"/>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8" cstate="print"/>
                          <a:srcRect l="4271" t="5270" r="3397" b="4500"/>
                          <a:stretch>
                            <a:fillRect/>
                          </a:stretch>
                        </pic:blipFill>
                        <pic:spPr bwMode="auto">
                          <a:xfrm>
                            <a:off x="0" y="0"/>
                            <a:ext cx="737246" cy="720000"/>
                          </a:xfrm>
                          <a:prstGeom prst="rect">
                            <a:avLst/>
                          </a:prstGeom>
                          <a:noFill/>
                          <a:ln w="9525">
                            <a:solidFill>
                              <a:schemeClr val="tx1"/>
                            </a:solidFill>
                            <a:miter lim="800000"/>
                            <a:headEnd/>
                            <a:tailEnd/>
                          </a:ln>
                        </pic:spPr>
                      </pic:pic>
                    </a:graphicData>
                  </a:graphic>
                </wp:inline>
              </w:drawing>
            </w:r>
          </w:p>
          <w:p w14:paraId="4058B4F1" w14:textId="4ED7E5E1" w:rsidR="00B60AA8" w:rsidRPr="00B84741" w:rsidRDefault="00B60AA8" w:rsidP="00B84741">
            <w:pPr>
              <w:pStyle w:val="afb"/>
            </w:pPr>
            <w:r>
              <w:t>в</w:t>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EC41BBB" w14:textId="72B1A976" w:rsidR="00643C57" w:rsidRDefault="00643C57" w:rsidP="00B84741">
            <w:pPr>
              <w:pStyle w:val="afb"/>
            </w:pPr>
            <w:r w:rsidRPr="00B84741">
              <w:rPr>
                <w:noProof/>
              </w:rPr>
              <w:drawing>
                <wp:inline distT="0" distB="0" distL="0" distR="0" wp14:anchorId="673624A2" wp14:editId="58F26A7B">
                  <wp:extent cx="715663" cy="720000"/>
                  <wp:effectExtent l="19050" t="19050" r="27305" b="23495"/>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9" cstate="print"/>
                          <a:srcRect/>
                          <a:stretch>
                            <a:fillRect/>
                          </a:stretch>
                        </pic:blipFill>
                        <pic:spPr bwMode="auto">
                          <a:xfrm>
                            <a:off x="0" y="0"/>
                            <a:ext cx="715663" cy="720000"/>
                          </a:xfrm>
                          <a:prstGeom prst="rect">
                            <a:avLst/>
                          </a:prstGeom>
                          <a:noFill/>
                          <a:ln w="9525">
                            <a:solidFill>
                              <a:schemeClr val="tx1"/>
                            </a:solidFill>
                            <a:miter lim="800000"/>
                            <a:headEnd/>
                            <a:tailEnd/>
                          </a:ln>
                        </pic:spPr>
                      </pic:pic>
                    </a:graphicData>
                  </a:graphic>
                </wp:inline>
              </w:drawing>
            </w:r>
          </w:p>
          <w:p w14:paraId="69ADA4C1" w14:textId="7468C745" w:rsidR="00B60AA8" w:rsidRPr="00B84741" w:rsidRDefault="00B60AA8" w:rsidP="00B84741">
            <w:pPr>
              <w:pStyle w:val="afb"/>
            </w:pPr>
            <w:r>
              <w:t>г</w:t>
            </w:r>
          </w:p>
        </w:tc>
      </w:tr>
    </w:tbl>
    <w:p w14:paraId="43061834" w14:textId="6D0E1B8D" w:rsidR="00B84741" w:rsidRPr="00B84741" w:rsidRDefault="00B84741" w:rsidP="00643C57">
      <w:pPr>
        <w:pStyle w:val="afb"/>
      </w:pPr>
      <w:r w:rsidRPr="00B84741">
        <w:t>а – структурный анализ</w:t>
      </w:r>
      <w:r w:rsidR="00710FCB">
        <w:t>;</w:t>
      </w:r>
      <w:r w:rsidRPr="00B84741">
        <w:t xml:space="preserve"> б – чистое железо</w:t>
      </w:r>
      <w:r w:rsidR="00710FCB">
        <w:t>;</w:t>
      </w:r>
      <w:r w:rsidRPr="00B84741">
        <w:t xml:space="preserve"> в – вюстит</w:t>
      </w:r>
      <w:r w:rsidR="00710FCB">
        <w:t>;</w:t>
      </w:r>
      <w:r w:rsidRPr="00B84741">
        <w:t xml:space="preserve"> г - магнетит</w:t>
      </w:r>
    </w:p>
    <w:p w14:paraId="3A18D159" w14:textId="3929F76D" w:rsidR="00643C57" w:rsidRPr="00A50694" w:rsidRDefault="00643C57" w:rsidP="00643C57">
      <w:pPr>
        <w:pStyle w:val="afb"/>
      </w:pPr>
      <w:r w:rsidRPr="00710FCB">
        <w:t>Рисунок</w:t>
      </w:r>
      <w:r w:rsidR="00710FCB" w:rsidRPr="00710FCB">
        <w:t xml:space="preserve"> 3.21</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710FCB">
        <w:t>рисунку</w:t>
      </w:r>
      <w:r w:rsidR="00710FCB" w:rsidRPr="00710FCB">
        <w:t xml:space="preserve"> 3.19</w:t>
      </w:r>
      <w:r w:rsidRPr="00A50694">
        <w:t>.</w:t>
      </w:r>
    </w:p>
    <w:p w14:paraId="588F9095" w14:textId="680E87A4" w:rsidR="006D3881" w:rsidRDefault="006D3881" w:rsidP="00D4118C">
      <w:r w:rsidRPr="00247532">
        <w:lastRenderedPageBreak/>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5447B5BD" w14:textId="60C9D149" w:rsidR="00B84741" w:rsidRPr="00872744"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710FCB">
        <w:t>рисунком</w:t>
      </w:r>
      <w:r w:rsidR="00710FCB" w:rsidRPr="00710FCB">
        <w:t> 3.23</w:t>
      </w:r>
      <w:r w:rsidRPr="00872744">
        <w:t>.</w:t>
      </w:r>
    </w:p>
    <w:p w14:paraId="5E13F5E4" w14:textId="2DA42CAD" w:rsidR="00B84741" w:rsidRPr="00D113ED" w:rsidRDefault="00EC330E" w:rsidP="00B84741">
      <w:pPr>
        <w:pStyle w:val="afb"/>
        <w:rPr>
          <w:sz w:val="28"/>
          <w:szCs w:val="28"/>
        </w:rPr>
      </w:pPr>
      <w:r>
        <w:object w:dxaOrig="7295" w:dyaOrig="5570" w14:anchorId="42F832B1">
          <v:shape id="_x0000_i1033" type="#_x0000_t75" style="width:259pt;height:197.5pt" o:ole="">
            <v:imagedata r:id="rId100" o:title=""/>
          </v:shape>
          <o:OLEObject Type="Embed" ProgID="Origin50.Graph" ShapeID="_x0000_i1033" DrawAspect="Content" ObjectID="_1590664159" r:id="rId101"/>
        </w:object>
      </w:r>
    </w:p>
    <w:p w14:paraId="69B57C8C" w14:textId="5CBE0752" w:rsidR="00282777" w:rsidRPr="00F2767F" w:rsidRDefault="00B84741" w:rsidP="00F2767F">
      <w:pPr>
        <w:pStyle w:val="afb"/>
      </w:pPr>
      <w:r w:rsidRPr="00710FCB">
        <w:t>Рисунок</w:t>
      </w:r>
      <w:r w:rsidR="00710FCB" w:rsidRPr="00710FCB">
        <w:t xml:space="preserve"> 3.23</w:t>
      </w:r>
      <w:r>
        <w:t xml:space="preserve"> </w:t>
      </w:r>
      <w:r w:rsidRPr="00A50694">
        <w:t>– Изменение толщины оксидной пленки в зависимости от времени моделирования</w:t>
      </w:r>
      <w:r w:rsidR="00282777">
        <w:t>.</w:t>
      </w:r>
    </w:p>
    <w:p w14:paraId="5BDFCE3D" w14:textId="3F418140" w:rsidR="00D4118C" w:rsidRPr="00A50694" w:rsidRDefault="00D4118C" w:rsidP="00B84741">
      <w:r w:rsidRPr="00872744">
        <w:rPr>
          <w:rFonts w:eastAsia="Calibri"/>
        </w:rPr>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5AC3077D" w14:textId="5D1D64FF" w:rsidR="00A76764" w:rsidRDefault="00A76764" w:rsidP="00A76764">
      <w:pPr>
        <w:ind w:firstLine="708"/>
      </w:pPr>
      <w:r w:rsidRPr="00A76764">
        <w:t>На рисунке</w:t>
      </w:r>
      <w:r w:rsidR="00356E6D">
        <w:t xml:space="preserve"> 3.25</w:t>
      </w:r>
      <w:r w:rsidRPr="00A76764">
        <w:t xml:space="preserve"> приведены сравнительные графики концентрации кислорода и железа в приповерхностных слоях.</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58443C">
        <w:tc>
          <w:tcPr>
            <w:tcW w:w="4672" w:type="dxa"/>
            <w:vAlign w:val="center"/>
          </w:tcPr>
          <w:p w14:paraId="07032905" w14:textId="0F2A94FF" w:rsidR="00A76764" w:rsidRDefault="00FA512D" w:rsidP="0058443C">
            <w:pPr>
              <w:pStyle w:val="afb"/>
            </w:pPr>
            <w:r w:rsidRPr="00F06F7D">
              <w:object w:dxaOrig="7294" w:dyaOrig="5569" w14:anchorId="734F0CE5">
                <v:shape id="_x0000_i1034" type="#_x0000_t75" style="width:228pt;height:175pt" o:ole="">
                  <v:imagedata r:id="rId102" o:title=""/>
                </v:shape>
                <o:OLEObject Type="Embed" ProgID="Origin50.Graph" ShapeID="_x0000_i1034" DrawAspect="Content" ObjectID="_1590664160" r:id="rId103"/>
              </w:object>
            </w:r>
          </w:p>
        </w:tc>
        <w:tc>
          <w:tcPr>
            <w:tcW w:w="4673" w:type="dxa"/>
            <w:vAlign w:val="center"/>
          </w:tcPr>
          <w:p w14:paraId="1F4959CB" w14:textId="6198283F" w:rsidR="00A76764" w:rsidRDefault="00FA512D" w:rsidP="0058443C">
            <w:pPr>
              <w:pStyle w:val="afb"/>
            </w:pPr>
            <w:r w:rsidRPr="00F06F7D">
              <w:object w:dxaOrig="7294" w:dyaOrig="5569" w14:anchorId="3AAEB0D7">
                <v:shape id="_x0000_i1035" type="#_x0000_t75" style="width:228.5pt;height:174.5pt" o:ole="">
                  <v:imagedata r:id="rId104" o:title=""/>
                </v:shape>
                <o:OLEObject Type="Embed" ProgID="Origin50.Graph" ShapeID="_x0000_i1035" DrawAspect="Content" ObjectID="_1590664161" r:id="rId105"/>
              </w:object>
            </w:r>
          </w:p>
        </w:tc>
      </w:tr>
      <w:tr w:rsidR="00A76764" w14:paraId="692C644F" w14:textId="77777777" w:rsidTr="0058443C">
        <w:tc>
          <w:tcPr>
            <w:tcW w:w="4672" w:type="dxa"/>
            <w:vAlign w:val="center"/>
          </w:tcPr>
          <w:p w14:paraId="010F8494" w14:textId="77777777" w:rsidR="00A76764" w:rsidRPr="00F06F7D" w:rsidRDefault="00A76764" w:rsidP="0058443C">
            <w:pPr>
              <w:pStyle w:val="afb"/>
            </w:pPr>
            <w:r>
              <w:t>а</w:t>
            </w:r>
          </w:p>
        </w:tc>
        <w:tc>
          <w:tcPr>
            <w:tcW w:w="4673" w:type="dxa"/>
            <w:vAlign w:val="center"/>
          </w:tcPr>
          <w:p w14:paraId="4B5DD11F" w14:textId="77777777" w:rsidR="00A76764" w:rsidRPr="00F06F7D" w:rsidRDefault="00A76764" w:rsidP="0058443C">
            <w:pPr>
              <w:pStyle w:val="afb"/>
            </w:pPr>
            <w:r>
              <w:t>б</w:t>
            </w:r>
          </w:p>
        </w:tc>
      </w:tr>
    </w:tbl>
    <w:p w14:paraId="67110C07" w14:textId="3A184B03" w:rsidR="00A76764" w:rsidRDefault="00A76764" w:rsidP="00A76764">
      <w:pPr>
        <w:pStyle w:val="afb"/>
      </w:pPr>
      <w:r>
        <w:t>а – кислород</w:t>
      </w:r>
      <w:r w:rsidR="0086690B">
        <w:rPr>
          <w:lang w:val="en-US"/>
        </w:rPr>
        <w:t>;</w:t>
      </w:r>
      <w:r>
        <w:t xml:space="preserve"> б – железо</w:t>
      </w:r>
    </w:p>
    <w:p w14:paraId="140766E0" w14:textId="4D2C9574" w:rsidR="00A76764" w:rsidRDefault="00A76764" w:rsidP="00A76764">
      <w:pPr>
        <w:pStyle w:val="afb"/>
        <w:rPr>
          <w:rFonts w:eastAsiaTheme="minorEastAsia" w:cs="Times New Roman"/>
        </w:rPr>
      </w:pPr>
      <w:r w:rsidRPr="00356E6D">
        <w:t>Рисунок</w:t>
      </w:r>
      <w:r w:rsidR="00356E6D" w:rsidRPr="00356E6D">
        <w:t xml:space="preserve"> 3.25</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7B025C4A" w14:textId="012BBEAB" w:rsidR="00A76764" w:rsidRDefault="00A76764" w:rsidP="00F2767F">
      <w:r w:rsidRPr="00F06F7D">
        <w:t>Видно, что в начале моделирования (</w:t>
      </w:r>
      <w:r w:rsidRPr="00356E6D">
        <w:t xml:space="preserve">рисунок </w:t>
      </w:r>
      <w:r w:rsidR="00356E6D" w:rsidRPr="00356E6D">
        <w:t xml:space="preserve">3.25 </w:t>
      </w:r>
      <w:r w:rsidRPr="00356E6D">
        <w:t>(б,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r w:rsidR="00EA089A" w:rsidRPr="00EA089A">
        <w:t xml:space="preserve"> </w:t>
      </w:r>
      <w:r w:rsidR="00EA089A">
        <w:t>С</w:t>
      </w:r>
      <w:r w:rsidR="00EA089A" w:rsidRPr="00872744">
        <w:t xml:space="preserve"> увеличением времени моделирования эффективность захвата атомов кислорода падает. К концу </w:t>
      </w:r>
      <w:r w:rsidR="00EA089A">
        <w:t>«</w:t>
      </w:r>
      <w:r w:rsidR="00EA089A" w:rsidRPr="00872744">
        <w:t>прогона</w:t>
      </w:r>
      <w:r w:rsidR="00EA089A">
        <w:t>»</w:t>
      </w:r>
      <w:r w:rsidR="00EA089A" w:rsidRPr="00872744">
        <w:t xml:space="preserve"> МД отношение Fe/O равнялось 1</w:t>
      </w:r>
      <w:r w:rsidR="00EA089A">
        <w:t>,</w:t>
      </w:r>
      <w:r w:rsidR="00EA089A" w:rsidRPr="00872744">
        <w:t>58, то есть пленка в целом оставалась еще субстехеометричной по кислороду</w:t>
      </w:r>
      <w:r w:rsidR="00EA089A">
        <w:t xml:space="preserve">, </w:t>
      </w:r>
      <w:r w:rsidR="00EA089A" w:rsidRPr="00872744">
        <w:t>даже если рассматриват</w:t>
      </w:r>
      <w:r w:rsidR="00EA089A">
        <w:t>ь</w:t>
      </w:r>
      <w:r w:rsidR="00EA089A" w:rsidRPr="00872744">
        <w:t xml:space="preserve"> ее структуру как вюстит </w:t>
      </w:r>
      <w:r w:rsidR="00EA089A" w:rsidRPr="00872744">
        <w:rPr>
          <w:lang w:val="en-US"/>
        </w:rPr>
        <w:t>FeO</w:t>
      </w:r>
      <w:r w:rsidR="00EA089A" w:rsidRPr="00872744">
        <w:t xml:space="preserve">. </w:t>
      </w:r>
    </w:p>
    <w:p w14:paraId="20CB1E9B" w14:textId="0997B9B3" w:rsidR="00254AFE" w:rsidRPr="004B3E74"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840288">
        <w:t>51</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r w:rsidR="004B3E74" w:rsidRPr="004B3E74">
        <w:t xml:space="preserve"> </w:t>
      </w:r>
      <w:r w:rsidR="004B3E74">
        <w:t xml:space="preserve">Потенциал, который использовали исследователи был такой </w:t>
      </w:r>
      <w:proofErr w:type="gramStart"/>
      <w:r w:rsidR="004B3E74">
        <w:t>же</w:t>
      </w:r>
      <w:proofErr w:type="gramEnd"/>
      <w:r w:rsidR="004B3E74">
        <w:t xml:space="preserve"> как и в нашей работе </w:t>
      </w:r>
      <w:r w:rsidR="004B3E74" w:rsidRPr="0086690B">
        <w:t>[</w:t>
      </w:r>
      <w:r w:rsidR="004B3E74">
        <w:fldChar w:fldCharType="begin"/>
      </w:r>
      <w:r w:rsidR="004B3E74">
        <w:instrText xml:space="preserve"> REF AVanDuin_ReaxFF_for_hydrocarbonates \n \h </w:instrText>
      </w:r>
      <w:r w:rsidR="004B3E74">
        <w:fldChar w:fldCharType="separate"/>
      </w:r>
      <w:r w:rsidR="00840288">
        <w:t>37</w:t>
      </w:r>
      <w:r w:rsidR="004B3E74">
        <w:fldChar w:fldCharType="end"/>
      </w:r>
      <w:r w:rsidR="004B3E74" w:rsidRPr="004B3E74">
        <w:t>]</w:t>
      </w:r>
      <w:r w:rsidR="004B3E74">
        <w:t>.</w:t>
      </w:r>
    </w:p>
    <w:p w14:paraId="6473A744" w14:textId="4BB4432E" w:rsidR="00254AFE" w:rsidRDefault="0087504E" w:rsidP="00A76764">
      <w:r>
        <w:t xml:space="preserve">На </w:t>
      </w:r>
      <w:r w:rsidRPr="00356E6D">
        <w:t>рисунке</w:t>
      </w:r>
      <w:r w:rsidR="00356E6D" w:rsidRPr="00356E6D">
        <w:t xml:space="preserve"> 3.26</w:t>
      </w:r>
      <w:r>
        <w:t xml:space="preserve"> представлен анализ количества захваченных атомов кислорода поверхностью</w:t>
      </w:r>
      <w:r w:rsidR="00820F87">
        <w:t xml:space="preserve"> за время моделирования.</w:t>
      </w:r>
    </w:p>
    <w:p w14:paraId="22D61865" w14:textId="758C834B" w:rsidR="00820F87" w:rsidRDefault="0009101B" w:rsidP="0009101B">
      <w:pPr>
        <w:pStyle w:val="afb"/>
      </w:pPr>
      <w:r>
        <w:rPr>
          <w:noProof/>
        </w:rPr>
        <w:lastRenderedPageBreak/>
        <w:drawing>
          <wp:inline distT="0" distB="0" distL="0" distR="0" wp14:anchorId="78A0F812" wp14:editId="414F892D">
            <wp:extent cx="3030810" cy="2160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30810" cy="2160000"/>
                    </a:xfrm>
                    <a:prstGeom prst="rect">
                      <a:avLst/>
                    </a:prstGeom>
                    <a:noFill/>
                    <a:ln>
                      <a:noFill/>
                    </a:ln>
                  </pic:spPr>
                </pic:pic>
              </a:graphicData>
            </a:graphic>
          </wp:inline>
        </w:drawing>
      </w:r>
    </w:p>
    <w:p w14:paraId="2A95CF48" w14:textId="688B1BBE" w:rsidR="0009101B" w:rsidRDefault="0009101B" w:rsidP="0009101B">
      <w:pPr>
        <w:pStyle w:val="afb"/>
      </w:pPr>
      <w:r w:rsidRPr="00356E6D">
        <w:t>Рисунок</w:t>
      </w:r>
      <w:r w:rsidR="00356E6D" w:rsidRPr="00356E6D">
        <w:t xml:space="preserve"> 3.26</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840288" w:rsidRPr="00840288">
        <w:t>51</w:t>
      </w:r>
      <w:r>
        <w:rPr>
          <w:lang w:val="en-US"/>
        </w:rPr>
        <w:fldChar w:fldCharType="end"/>
      </w:r>
      <w:r w:rsidRPr="008D65F5">
        <w:t>]</w:t>
      </w:r>
      <w:r>
        <w:t>.</w:t>
      </w: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05C22C49" w:rsidR="00EB48B9" w:rsidRDefault="008D65F5" w:rsidP="00EB48B9">
      <w:r>
        <w:t xml:space="preserve">На </w:t>
      </w:r>
      <w:r w:rsidRPr="00356E6D">
        <w:t>рисунке</w:t>
      </w:r>
      <w:r w:rsidR="00356E6D" w:rsidRPr="00356E6D">
        <w:t xml:space="preserve"> 3.27</w:t>
      </w:r>
      <w:r w:rsidRPr="00EB48B9">
        <w:t xml:space="preserve"> продемонстрирована </w:t>
      </w:r>
      <w:r w:rsidR="00EB48B9" w:rsidRPr="00EB48B9">
        <w:t>нестехиометричность пленки</w:t>
      </w:r>
      <w:r w:rsidR="00EB48B9">
        <w:t xml:space="preserve"> через 1 нс.</w:t>
      </w:r>
    </w:p>
    <w:p w14:paraId="370F43C3" w14:textId="3B5560FC" w:rsidR="00EB48B9" w:rsidRDefault="00EB48B9" w:rsidP="00EB48B9">
      <w:pPr>
        <w:pStyle w:val="afb"/>
      </w:pPr>
      <w:r>
        <w:rPr>
          <w:noProof/>
        </w:rPr>
        <w:drawing>
          <wp:inline distT="0" distB="0" distL="0" distR="0" wp14:anchorId="49AD08F2" wp14:editId="10E6A5C7">
            <wp:extent cx="3640378" cy="216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07">
                      <a:extLst>
                        <a:ext uri="{28A0092B-C50C-407E-A947-70E740481C1C}">
                          <a14:useLocalDpi xmlns:a14="http://schemas.microsoft.com/office/drawing/2010/main" val="0"/>
                        </a:ext>
                      </a:extLst>
                    </a:blip>
                    <a:srcRect b="28500"/>
                    <a:stretch/>
                  </pic:blipFill>
                  <pic:spPr bwMode="auto">
                    <a:xfrm>
                      <a:off x="0" y="0"/>
                      <a:ext cx="36403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5767E36" w14:textId="0958A364" w:rsidR="00EB48B9" w:rsidRPr="005A3CAC" w:rsidRDefault="00EB48B9" w:rsidP="00EB48B9">
      <w:pPr>
        <w:pStyle w:val="afb"/>
      </w:pPr>
      <w:r w:rsidRPr="00356E6D">
        <w:t>Рисунок</w:t>
      </w:r>
      <w:r w:rsidR="00356E6D" w:rsidRPr="00356E6D">
        <w:t xml:space="preserve"> 3.27</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840288">
        <w:t>51</w:t>
      </w:r>
      <w:r w:rsidR="005A3CAC">
        <w:fldChar w:fldCharType="end"/>
      </w:r>
      <w:r w:rsidR="005A3CAC" w:rsidRPr="005A3CAC">
        <w:t>]</w:t>
      </w:r>
      <w:r w:rsidR="005A3CAC">
        <w:t>.</w:t>
      </w:r>
    </w:p>
    <w:p w14:paraId="5DABB257" w14:textId="4C8DCE51" w:rsidR="0087504E" w:rsidRDefault="0087504E" w:rsidP="0087504E">
      <w:r>
        <w:t xml:space="preserve">На ранних стадиях окисления Fe </w:t>
      </w:r>
      <w:r w:rsidR="006C63FD" w:rsidRPr="006C63FD">
        <w:t>&lt;</w:t>
      </w:r>
      <w:r>
        <w:t>100</w:t>
      </w:r>
      <w:r w:rsidR="006C63FD" w:rsidRPr="006C63FD">
        <w:t>&gt;</w:t>
      </w:r>
      <w:r>
        <w:t xml:space="preserve">, </w:t>
      </w:r>
      <w:r w:rsidR="006C63FD" w:rsidRPr="006C63FD">
        <w:t>&lt;</w:t>
      </w:r>
      <w:r>
        <w:t>110</w:t>
      </w:r>
      <w:r w:rsidR="006C63FD" w:rsidRPr="006C63FD">
        <w:t>&gt;</w:t>
      </w:r>
      <w:r>
        <w:t xml:space="preserve"> и </w:t>
      </w:r>
      <w:r w:rsidR="006C63FD" w:rsidRPr="006C63FD">
        <w:t>&lt;</w:t>
      </w:r>
      <w:r>
        <w:t>111</w:t>
      </w:r>
      <w:r w:rsidR="006C63FD" w:rsidRPr="006C63FD">
        <w:t>&gt;</w:t>
      </w:r>
      <w:r>
        <w:t xml:space="preserve">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3C970823" w:rsidR="005A3CAC" w:rsidRPr="005A3CAC" w:rsidRDefault="005A3CAC" w:rsidP="0087504E">
      <w:r>
        <w:lastRenderedPageBreak/>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840288">
        <w:t>52</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2A0F3DDA" w:rsidR="00D4118C" w:rsidRPr="00872744"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w:t>
      </w:r>
      <w:r w:rsidR="006C63FD" w:rsidRPr="006C63FD">
        <w:t>&lt;</w:t>
      </w:r>
      <w:r w:rsidRPr="00872744">
        <w:t>001</w:t>
      </w:r>
      <w:r w:rsidR="006C63FD" w:rsidRPr="006C63FD">
        <w:t>&gt;</w:t>
      </w:r>
      <w:r w:rsidRPr="00872744">
        <w:t xml:space="preserve">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67F371E8" w14:textId="02155ADF" w:rsidR="00571F1E" w:rsidRDefault="00571F1E" w:rsidP="00571F1E">
      <w:pPr>
        <w:pStyle w:val="3"/>
      </w:pPr>
      <w:bookmarkStart w:id="110" w:name="_Toc514780561"/>
      <w:bookmarkStart w:id="111" w:name="_Toc516916839"/>
      <w:r>
        <w:t xml:space="preserve">Рост оксидной пленки на поверхности системы железо </w:t>
      </w:r>
      <w:r w:rsidR="00EA089A">
        <w:t>-</w:t>
      </w:r>
      <w:r>
        <w:t xml:space="preserve"> хром.</w:t>
      </w:r>
      <w:bookmarkEnd w:id="110"/>
      <w:bookmarkEnd w:id="111"/>
    </w:p>
    <w:p w14:paraId="78C61CD8" w14:textId="1C052823"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периоде были 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Pr="00F26309">
        <w:t>ат.</w:t>
      </w:r>
      <w:r>
        <w:t> </w:t>
      </w:r>
      <w:r w:rsidRPr="00F26309">
        <w:t>%</w:t>
      </w:r>
      <w:r>
        <w:t> </w:t>
      </w:r>
      <w:r w:rsidRPr="00F26309">
        <w:rPr>
          <w:lang w:val="de-DE"/>
        </w:rPr>
        <w:t>Cr</w:t>
      </w:r>
      <w:r w:rsidRPr="00F26309">
        <w:t xml:space="preserve">. </w:t>
      </w:r>
    </w:p>
    <w:p w14:paraId="634D8281" w14:textId="4CEDD4C6"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w:t>
      </w:r>
      <w:r w:rsidRPr="00F26309">
        <w:t xml:space="preserve"> </w:t>
      </w:r>
      <w:r>
        <w:t>п</w:t>
      </w:r>
      <w:r w:rsidRPr="00F26309">
        <w:t>с.</w:t>
      </w:r>
    </w:p>
    <w:p w14:paraId="2F946867" w14:textId="37FD45AB" w:rsidR="00FF3CCE" w:rsidRPr="00F26309" w:rsidRDefault="00FF3CCE" w:rsidP="00FF3CCE">
      <w:r w:rsidRPr="00F26309">
        <w:t xml:space="preserve">На </w:t>
      </w:r>
      <w:r w:rsidRPr="00A61C83">
        <w:t>рисунке</w:t>
      </w:r>
      <w:r w:rsidR="00A61C83" w:rsidRPr="00A61C83">
        <w:t xml:space="preserve"> 3.28</w:t>
      </w:r>
      <w:r w:rsidRPr="00F26309">
        <w:t xml:space="preserve"> представлена функция радиального распределения атомов железа в приповерхностных слоях в разные моменты времени (</w:t>
      </w:r>
      <w:r>
        <w:t>10</w:t>
      </w:r>
      <w:r w:rsidRPr="00F26309">
        <w:t xml:space="preserve">, </w:t>
      </w:r>
      <w:r>
        <w:t>50</w:t>
      </w:r>
      <w:r w:rsidRPr="00F26309">
        <w:t>, 1</w:t>
      </w:r>
      <w:r>
        <w:t>00</w:t>
      </w:r>
      <w:r w:rsidRPr="00F26309">
        <w:t xml:space="preserve"> и 15</w:t>
      </w:r>
      <w:r>
        <w:t>0</w:t>
      </w:r>
      <w:r w:rsidRPr="00F26309">
        <w:t xml:space="preserve"> </w:t>
      </w:r>
      <w:r>
        <w:t>п</w:t>
      </w:r>
      <w:r w:rsidRPr="00F26309">
        <w:t xml:space="preserve">с). </w:t>
      </w:r>
    </w:p>
    <w:p w14:paraId="6B761394" w14:textId="50D8D108" w:rsidR="00FF3CCE" w:rsidRPr="005907CF" w:rsidRDefault="00F30DEC" w:rsidP="00FF3CCE">
      <w:pPr>
        <w:pStyle w:val="afb"/>
      </w:pPr>
      <w:r w:rsidRPr="005907CF">
        <w:object w:dxaOrig="7294" w:dyaOrig="5569" w14:anchorId="18CF4B77">
          <v:shape id="_x0000_i1036" type="#_x0000_t75" style="width:269.5pt;height:205pt" o:ole="">
            <v:imagedata r:id="rId108" o:title=""/>
          </v:shape>
          <o:OLEObject Type="Embed" ProgID="Origin50.Graph" ShapeID="_x0000_i1036" DrawAspect="Content" ObjectID="_1590664162" r:id="rId109"/>
        </w:object>
      </w:r>
    </w:p>
    <w:p w14:paraId="2BD9FEA4" w14:textId="3F40B292" w:rsidR="00FF3CCE" w:rsidRPr="009F6B8C" w:rsidRDefault="00FF3CCE" w:rsidP="00FF3CCE">
      <w:pPr>
        <w:pStyle w:val="afb"/>
      </w:pPr>
      <w:r w:rsidRPr="00A61C83">
        <w:t>Рисунок</w:t>
      </w:r>
      <w:r w:rsidR="00A61C83" w:rsidRPr="00A61C83">
        <w:t xml:space="preserve"> 3.28</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650AA661" w14:textId="5070089D" w:rsidR="00FF3CCE" w:rsidRPr="009F6B8C" w:rsidRDefault="00FF3CCE" w:rsidP="00FF3CCE">
      <w:r w:rsidRPr="009F6B8C">
        <w:t xml:space="preserve">Можно видеть, что качественно картина изменения структуры аналогична наблюдаемой для окисления чистого железа. Однако при наличии хрома структура меняется медленнее (в частности, первый пик ФРР для структуры железо </w:t>
      </w:r>
      <w:r w:rsidR="004144DA">
        <w:t>-</w:t>
      </w:r>
      <w:r w:rsidRPr="009F6B8C">
        <w:t xml:space="preserve"> хром </w:t>
      </w:r>
      <w:r w:rsidR="004144DA">
        <w:t>-</w:t>
      </w:r>
      <w:r w:rsidRPr="009F6B8C">
        <w:t xml:space="preserve"> атмосфера кислорода лежит левее чем</w:t>
      </w:r>
      <w:r>
        <w:t xml:space="preserve"> </w:t>
      </w:r>
      <w:r w:rsidRPr="009F6B8C">
        <w:t xml:space="preserve">аналогичный первый пик у структуры железо </w:t>
      </w:r>
      <w:r w:rsidR="004144DA">
        <w:t>-</w:t>
      </w:r>
      <w:r w:rsidRPr="009F6B8C">
        <w:t xml:space="preserve"> атмосфера кислорода). Иными словами, наличие хрома несколько тормозит кинетику роста слоя окисла. </w:t>
      </w:r>
    </w:p>
    <w:p w14:paraId="649DB80B" w14:textId="3B52A8F4" w:rsidR="00FF3CCE" w:rsidRDefault="00FF3CCE" w:rsidP="00FF3CCE">
      <w:r w:rsidRPr="00F26309">
        <w:t xml:space="preserve">На </w:t>
      </w:r>
      <w:r w:rsidRPr="00A61C83">
        <w:t>рисунке</w:t>
      </w:r>
      <w:r w:rsidR="00A61C83" w:rsidRPr="00A61C83">
        <w:t xml:space="preserve"> 3.29</w:t>
      </w:r>
      <w:r w:rsidRPr="00F26309">
        <w:t xml:space="preserve"> представлен</w:t>
      </w:r>
      <w:r w:rsidR="00C869E7">
        <w:t xml:space="preserve">о сравнение </w:t>
      </w:r>
      <w:r w:rsidRPr="00F26309">
        <w:t>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FF3CCE"/>
    <w:tbl>
      <w:tblPr>
        <w:tblW w:w="9854" w:type="dxa"/>
        <w:tblLayout w:type="fixed"/>
        <w:tblLook w:val="04A0" w:firstRow="1" w:lastRow="0" w:firstColumn="1" w:lastColumn="0" w:noHBand="0" w:noVBand="1"/>
      </w:tblPr>
      <w:tblGrid>
        <w:gridCol w:w="4644"/>
        <w:gridCol w:w="2605"/>
        <w:gridCol w:w="2605"/>
      </w:tblGrid>
      <w:tr w:rsidR="00FF3CCE" w:rsidRPr="00A745D8" w14:paraId="2C3F2958" w14:textId="77777777" w:rsidTr="00CE1479">
        <w:trPr>
          <w:trHeight w:val="3250"/>
        </w:trPr>
        <w:tc>
          <w:tcPr>
            <w:tcW w:w="4644" w:type="dxa"/>
            <w:shd w:val="clear" w:color="auto" w:fill="auto"/>
          </w:tcPr>
          <w:p w14:paraId="07B190E1" w14:textId="77777777" w:rsidR="00CE1479" w:rsidRDefault="00FF3CCE" w:rsidP="00CE1479">
            <w:pPr>
              <w:pStyle w:val="afb"/>
            </w:pPr>
            <w:r w:rsidRPr="00A745D8">
              <w:object w:dxaOrig="7294" w:dyaOrig="5569" w14:anchorId="638EC0D0">
                <v:shape id="_x0000_i1037" type="#_x0000_t75" style="width:220.5pt;height:144.5pt" o:ole="">
                  <v:imagedata r:id="rId110" o:title=""/>
                </v:shape>
                <o:OLEObject Type="Embed" ProgID="Origin50.Graph" ShapeID="_x0000_i1037" DrawAspect="Content" ObjectID="_1590664163" r:id="rId111"/>
              </w:object>
            </w:r>
          </w:p>
          <w:p w14:paraId="11AA71EA" w14:textId="420FC062" w:rsidR="00CE1479" w:rsidRPr="00CE1479" w:rsidRDefault="00CE1479" w:rsidP="00CE1479">
            <w:pPr>
              <w:pStyle w:val="afb"/>
            </w:pPr>
            <w:r>
              <w:t>а</w:t>
            </w:r>
          </w:p>
        </w:tc>
        <w:tc>
          <w:tcPr>
            <w:tcW w:w="2605" w:type="dxa"/>
            <w:shd w:val="clear" w:color="auto" w:fill="auto"/>
            <w:vAlign w:val="center"/>
          </w:tcPr>
          <w:p w14:paraId="4B69B083" w14:textId="77777777" w:rsidR="00FF3CCE" w:rsidRDefault="00FF3CCE" w:rsidP="007221CE">
            <w:pPr>
              <w:pStyle w:val="afb"/>
              <w:rPr>
                <w:sz w:val="28"/>
              </w:rPr>
            </w:pPr>
            <w:r>
              <w:rPr>
                <w:noProof/>
                <w:sz w:val="28"/>
              </w:rPr>
              <w:drawing>
                <wp:inline distT="0" distB="0" distL="0" distR="0" wp14:anchorId="6A5B924F" wp14:editId="59ED8DCE">
                  <wp:extent cx="1473200" cy="774700"/>
                  <wp:effectExtent l="19050" t="19050" r="12700" b="25400"/>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2" cstate="print"/>
                          <a:srcRect/>
                          <a:stretch>
                            <a:fillRect/>
                          </a:stretch>
                        </pic:blipFill>
                        <pic:spPr bwMode="auto">
                          <a:xfrm>
                            <a:off x="0" y="0"/>
                            <a:ext cx="1473200" cy="774700"/>
                          </a:xfrm>
                          <a:prstGeom prst="rect">
                            <a:avLst/>
                          </a:prstGeom>
                          <a:noFill/>
                          <a:ln w="9525">
                            <a:solidFill>
                              <a:schemeClr val="tx1"/>
                            </a:solidFill>
                            <a:miter lim="800000"/>
                            <a:headEnd/>
                            <a:tailEnd/>
                          </a:ln>
                        </pic:spPr>
                      </pic:pic>
                    </a:graphicData>
                  </a:graphic>
                </wp:inline>
              </w:drawing>
            </w:r>
          </w:p>
          <w:p w14:paraId="52E0D168" w14:textId="30A579D1" w:rsidR="00CE1479" w:rsidRPr="00A745D8" w:rsidRDefault="00CE1479" w:rsidP="007221CE">
            <w:pPr>
              <w:pStyle w:val="afb"/>
              <w:rPr>
                <w:sz w:val="28"/>
              </w:rPr>
            </w:pPr>
            <w:r>
              <w:rPr>
                <w:sz w:val="28"/>
              </w:rPr>
              <w:t>б</w:t>
            </w:r>
          </w:p>
        </w:tc>
        <w:tc>
          <w:tcPr>
            <w:tcW w:w="2605" w:type="dxa"/>
            <w:shd w:val="clear" w:color="auto" w:fill="auto"/>
            <w:vAlign w:val="center"/>
          </w:tcPr>
          <w:p w14:paraId="29E78740" w14:textId="77777777" w:rsidR="00FF3CCE" w:rsidRDefault="00FF3CCE" w:rsidP="007221CE">
            <w:pPr>
              <w:pStyle w:val="afb"/>
              <w:rPr>
                <w:sz w:val="28"/>
              </w:rPr>
            </w:pPr>
            <w:r>
              <w:rPr>
                <w:noProof/>
                <w:sz w:val="28"/>
              </w:rPr>
              <w:drawing>
                <wp:inline distT="0" distB="0" distL="0" distR="0" wp14:anchorId="2A0E191B" wp14:editId="26D2CD13">
                  <wp:extent cx="1689100" cy="762000"/>
                  <wp:effectExtent l="19050" t="19050" r="25400" b="19050"/>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3"/>
                          <a:srcRect/>
                          <a:stretch>
                            <a:fillRect/>
                          </a:stretch>
                        </pic:blipFill>
                        <pic:spPr bwMode="auto">
                          <a:xfrm>
                            <a:off x="0" y="0"/>
                            <a:ext cx="1689100" cy="762000"/>
                          </a:xfrm>
                          <a:prstGeom prst="rect">
                            <a:avLst/>
                          </a:prstGeom>
                          <a:noFill/>
                          <a:ln w="9525">
                            <a:solidFill>
                              <a:schemeClr val="tx1"/>
                            </a:solidFill>
                            <a:miter lim="800000"/>
                            <a:headEnd/>
                            <a:tailEnd/>
                          </a:ln>
                        </pic:spPr>
                      </pic:pic>
                    </a:graphicData>
                  </a:graphic>
                </wp:inline>
              </w:drawing>
            </w:r>
          </w:p>
          <w:p w14:paraId="15CE73DA" w14:textId="323C6BAE" w:rsidR="00CE1479" w:rsidRPr="00A745D8" w:rsidRDefault="00CE1479" w:rsidP="007221CE">
            <w:pPr>
              <w:pStyle w:val="afb"/>
              <w:rPr>
                <w:sz w:val="28"/>
              </w:rPr>
            </w:pPr>
            <w:r>
              <w:rPr>
                <w:sz w:val="28"/>
              </w:rPr>
              <w:t>в</w:t>
            </w:r>
          </w:p>
        </w:tc>
      </w:tr>
      <w:tr w:rsidR="00FF3CCE" w:rsidRPr="00A745D8" w14:paraId="18537D34" w14:textId="77777777" w:rsidTr="00CE1479">
        <w:tc>
          <w:tcPr>
            <w:tcW w:w="4644" w:type="dxa"/>
            <w:shd w:val="clear" w:color="auto" w:fill="auto"/>
          </w:tcPr>
          <w:p w14:paraId="20DB5FE1" w14:textId="77777777" w:rsidR="00FF3CCE" w:rsidRDefault="00FF3CCE" w:rsidP="007221CE">
            <w:pPr>
              <w:pStyle w:val="afb"/>
            </w:pPr>
            <w:r w:rsidRPr="00A745D8">
              <w:object w:dxaOrig="7294" w:dyaOrig="5569" w14:anchorId="7687C852">
                <v:shape id="_x0000_i1038" type="#_x0000_t75" style="width:220.5pt;height:2in" o:ole="">
                  <v:imagedata r:id="rId110" o:title=""/>
                </v:shape>
                <o:OLEObject Type="Embed" ProgID="Origin50.Graph" ShapeID="_x0000_i1038" DrawAspect="Content" ObjectID="_1590664164" r:id="rId114"/>
              </w:object>
            </w:r>
          </w:p>
          <w:p w14:paraId="0E21E2D3" w14:textId="1AFA03A5" w:rsidR="00CE1479" w:rsidRPr="00A745D8" w:rsidRDefault="00CE1479" w:rsidP="007221CE">
            <w:pPr>
              <w:pStyle w:val="afb"/>
              <w:rPr>
                <w:sz w:val="28"/>
              </w:rPr>
            </w:pPr>
            <w:r>
              <w:rPr>
                <w:sz w:val="28"/>
              </w:rPr>
              <w:t>г</w:t>
            </w:r>
          </w:p>
        </w:tc>
        <w:tc>
          <w:tcPr>
            <w:tcW w:w="2605" w:type="dxa"/>
            <w:shd w:val="clear" w:color="auto" w:fill="auto"/>
            <w:vAlign w:val="center"/>
          </w:tcPr>
          <w:p w14:paraId="09A27DCA" w14:textId="77777777" w:rsidR="00FF3CCE" w:rsidRDefault="00FF3CCE" w:rsidP="007221CE">
            <w:pPr>
              <w:pStyle w:val="afb"/>
              <w:rPr>
                <w:sz w:val="28"/>
              </w:rPr>
            </w:pPr>
            <w:r>
              <w:rPr>
                <w:noProof/>
                <w:sz w:val="28"/>
              </w:rPr>
              <w:drawing>
                <wp:inline distT="0" distB="0" distL="0" distR="0" wp14:anchorId="03C28707" wp14:editId="2E753E1A">
                  <wp:extent cx="1517650" cy="793750"/>
                  <wp:effectExtent l="19050" t="19050" r="25400" b="25400"/>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5"/>
                          <a:srcRect/>
                          <a:stretch>
                            <a:fillRect/>
                          </a:stretch>
                        </pic:blipFill>
                        <pic:spPr bwMode="auto">
                          <a:xfrm>
                            <a:off x="0" y="0"/>
                            <a:ext cx="1517650" cy="793750"/>
                          </a:xfrm>
                          <a:prstGeom prst="rect">
                            <a:avLst/>
                          </a:prstGeom>
                          <a:noFill/>
                          <a:ln w="9525">
                            <a:solidFill>
                              <a:schemeClr val="tx1"/>
                            </a:solidFill>
                            <a:miter lim="800000"/>
                            <a:headEnd/>
                            <a:tailEnd/>
                          </a:ln>
                        </pic:spPr>
                      </pic:pic>
                    </a:graphicData>
                  </a:graphic>
                </wp:inline>
              </w:drawing>
            </w:r>
          </w:p>
          <w:p w14:paraId="45076190" w14:textId="39C074AB" w:rsidR="00CE1479" w:rsidRPr="00A745D8" w:rsidRDefault="00CE1479" w:rsidP="007221CE">
            <w:pPr>
              <w:pStyle w:val="afb"/>
              <w:rPr>
                <w:sz w:val="28"/>
              </w:rPr>
            </w:pPr>
            <w:r>
              <w:rPr>
                <w:sz w:val="28"/>
              </w:rPr>
              <w:t>д</w:t>
            </w:r>
          </w:p>
        </w:tc>
        <w:tc>
          <w:tcPr>
            <w:tcW w:w="2605" w:type="dxa"/>
            <w:shd w:val="clear" w:color="auto" w:fill="auto"/>
            <w:vAlign w:val="center"/>
          </w:tcPr>
          <w:p w14:paraId="244EA12B" w14:textId="77777777" w:rsidR="00FF3CCE" w:rsidRDefault="00FF3CCE" w:rsidP="007221CE">
            <w:pPr>
              <w:pStyle w:val="afb"/>
              <w:rPr>
                <w:sz w:val="28"/>
              </w:rPr>
            </w:pPr>
            <w:r>
              <w:rPr>
                <w:noProof/>
                <w:sz w:val="28"/>
              </w:rPr>
              <w:drawing>
                <wp:inline distT="0" distB="0" distL="0" distR="0" wp14:anchorId="4488C9C3" wp14:editId="3674DD8A">
                  <wp:extent cx="1524000" cy="815340"/>
                  <wp:effectExtent l="19050" t="19050" r="19050" b="22860"/>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6"/>
                          <a:srcRect/>
                          <a:stretch>
                            <a:fillRect/>
                          </a:stretch>
                        </pic:blipFill>
                        <pic:spPr bwMode="auto">
                          <a:xfrm>
                            <a:off x="0" y="0"/>
                            <a:ext cx="1524000" cy="815340"/>
                          </a:xfrm>
                          <a:prstGeom prst="rect">
                            <a:avLst/>
                          </a:prstGeom>
                          <a:noFill/>
                          <a:ln w="9525">
                            <a:solidFill>
                              <a:schemeClr val="tx1"/>
                            </a:solidFill>
                            <a:miter lim="800000"/>
                            <a:headEnd/>
                            <a:tailEnd/>
                          </a:ln>
                        </pic:spPr>
                      </pic:pic>
                    </a:graphicData>
                  </a:graphic>
                </wp:inline>
              </w:drawing>
            </w:r>
          </w:p>
          <w:p w14:paraId="4736B1E5" w14:textId="7789A7CA" w:rsidR="00CE1479" w:rsidRPr="00A745D8" w:rsidRDefault="00CE1479" w:rsidP="007221CE">
            <w:pPr>
              <w:pStyle w:val="afb"/>
              <w:rPr>
                <w:sz w:val="28"/>
              </w:rPr>
            </w:pPr>
            <w:r>
              <w:rPr>
                <w:sz w:val="28"/>
              </w:rPr>
              <w:t>е</w:t>
            </w:r>
          </w:p>
        </w:tc>
      </w:tr>
      <w:tr w:rsidR="00FF3CCE" w:rsidRPr="00A745D8" w14:paraId="201E91C4" w14:textId="77777777" w:rsidTr="00CE1479">
        <w:tc>
          <w:tcPr>
            <w:tcW w:w="4644" w:type="dxa"/>
            <w:shd w:val="clear" w:color="auto" w:fill="auto"/>
          </w:tcPr>
          <w:p w14:paraId="781FB757" w14:textId="77777777" w:rsidR="00FF3CCE" w:rsidRDefault="00FF3CCE" w:rsidP="007221CE">
            <w:pPr>
              <w:pStyle w:val="afb"/>
            </w:pPr>
            <w:r w:rsidRPr="00A745D8">
              <w:object w:dxaOrig="7294" w:dyaOrig="5569" w14:anchorId="521CED0C">
                <v:shape id="_x0000_i1039" type="#_x0000_t75" style="width:215.5pt;height:134.5pt" o:ole="">
                  <v:imagedata r:id="rId117" o:title=""/>
                </v:shape>
                <o:OLEObject Type="Embed" ProgID="Origin50.Graph" ShapeID="_x0000_i1039" DrawAspect="Content" ObjectID="_1590664165" r:id="rId118"/>
              </w:object>
            </w:r>
          </w:p>
          <w:p w14:paraId="55F6F3A7" w14:textId="4F3BCEA0" w:rsidR="00CE1479" w:rsidRPr="00A745D8" w:rsidRDefault="00A76764" w:rsidP="007221CE">
            <w:pPr>
              <w:pStyle w:val="afb"/>
              <w:rPr>
                <w:sz w:val="28"/>
              </w:rPr>
            </w:pPr>
            <w:r>
              <w:rPr>
                <w:sz w:val="28"/>
              </w:rPr>
              <w:t>ж</w:t>
            </w:r>
          </w:p>
        </w:tc>
        <w:tc>
          <w:tcPr>
            <w:tcW w:w="2605" w:type="dxa"/>
            <w:shd w:val="clear" w:color="auto" w:fill="auto"/>
            <w:vAlign w:val="center"/>
          </w:tcPr>
          <w:p w14:paraId="140D2949" w14:textId="77777777" w:rsidR="00FF3CCE" w:rsidRDefault="00FF3CCE" w:rsidP="007221CE">
            <w:pPr>
              <w:pStyle w:val="afb"/>
              <w:rPr>
                <w:sz w:val="28"/>
              </w:rPr>
            </w:pPr>
            <w:r>
              <w:rPr>
                <w:noProof/>
                <w:sz w:val="28"/>
              </w:rPr>
              <w:drawing>
                <wp:inline distT="0" distB="0" distL="0" distR="0" wp14:anchorId="7D36653D" wp14:editId="3D940A67">
                  <wp:extent cx="1536700" cy="1250950"/>
                  <wp:effectExtent l="19050" t="19050" r="25400" b="2540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9"/>
                          <a:srcRect/>
                          <a:stretch>
                            <a:fillRect/>
                          </a:stretch>
                        </pic:blipFill>
                        <pic:spPr bwMode="auto">
                          <a:xfrm>
                            <a:off x="0" y="0"/>
                            <a:ext cx="1536700" cy="1250950"/>
                          </a:xfrm>
                          <a:prstGeom prst="rect">
                            <a:avLst/>
                          </a:prstGeom>
                          <a:noFill/>
                          <a:ln w="9525">
                            <a:solidFill>
                              <a:schemeClr val="tx1"/>
                            </a:solidFill>
                            <a:miter lim="800000"/>
                            <a:headEnd/>
                            <a:tailEnd/>
                          </a:ln>
                        </pic:spPr>
                      </pic:pic>
                    </a:graphicData>
                  </a:graphic>
                </wp:inline>
              </w:drawing>
            </w:r>
          </w:p>
          <w:p w14:paraId="7DEE3D9B" w14:textId="3EB5604A" w:rsidR="00CE1479" w:rsidRPr="00A745D8" w:rsidRDefault="00A76764" w:rsidP="007221CE">
            <w:pPr>
              <w:pStyle w:val="afb"/>
              <w:rPr>
                <w:sz w:val="28"/>
              </w:rPr>
            </w:pPr>
            <w:r>
              <w:rPr>
                <w:sz w:val="28"/>
              </w:rPr>
              <w:t>з</w:t>
            </w:r>
          </w:p>
        </w:tc>
        <w:tc>
          <w:tcPr>
            <w:tcW w:w="2605" w:type="dxa"/>
            <w:shd w:val="clear" w:color="auto" w:fill="auto"/>
            <w:vAlign w:val="center"/>
          </w:tcPr>
          <w:p w14:paraId="2220F192" w14:textId="77777777" w:rsidR="00FF3CCE" w:rsidRDefault="00FF3CCE" w:rsidP="007221CE">
            <w:pPr>
              <w:pStyle w:val="afb"/>
              <w:rPr>
                <w:sz w:val="28"/>
              </w:rPr>
            </w:pPr>
            <w:r>
              <w:rPr>
                <w:noProof/>
                <w:sz w:val="28"/>
              </w:rPr>
              <w:drawing>
                <wp:inline distT="0" distB="0" distL="0" distR="0" wp14:anchorId="0DF52BD9" wp14:editId="131758C1">
                  <wp:extent cx="1543050" cy="1296670"/>
                  <wp:effectExtent l="19050" t="19050" r="19050" b="17780"/>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20"/>
                          <a:srcRect t="7304" b="3912"/>
                          <a:stretch/>
                        </pic:blipFill>
                        <pic:spPr bwMode="auto">
                          <a:xfrm>
                            <a:off x="0" y="0"/>
                            <a:ext cx="1543050" cy="129667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7BE71C0" w14:textId="30B22EAD" w:rsidR="00CE1479" w:rsidRPr="00A745D8" w:rsidRDefault="00A76764" w:rsidP="007221CE">
            <w:pPr>
              <w:pStyle w:val="afb"/>
              <w:rPr>
                <w:sz w:val="28"/>
              </w:rPr>
            </w:pPr>
            <w:r>
              <w:rPr>
                <w:sz w:val="28"/>
              </w:rPr>
              <w:t>и</w:t>
            </w:r>
          </w:p>
        </w:tc>
      </w:tr>
      <w:tr w:rsidR="00FF3CCE" w:rsidRPr="00A745D8" w14:paraId="7242C8DF" w14:textId="77777777" w:rsidTr="00CE1479">
        <w:tc>
          <w:tcPr>
            <w:tcW w:w="4644" w:type="dxa"/>
            <w:shd w:val="clear" w:color="auto" w:fill="auto"/>
          </w:tcPr>
          <w:p w14:paraId="48CF8312" w14:textId="77777777" w:rsidR="00FF3CCE" w:rsidRDefault="00FF3CCE" w:rsidP="007221CE">
            <w:pPr>
              <w:pStyle w:val="afb"/>
            </w:pPr>
            <w:r w:rsidRPr="00A745D8">
              <w:object w:dxaOrig="7294" w:dyaOrig="5569" w14:anchorId="3ABEB78E">
                <v:shape id="_x0000_i1040" type="#_x0000_t75" style="width:206.5pt;height:132pt" o:ole="">
                  <v:imagedata r:id="rId121" o:title=""/>
                </v:shape>
                <o:OLEObject Type="Embed" ProgID="Origin50.Graph" ShapeID="_x0000_i1040" DrawAspect="Content" ObjectID="_1590664166" r:id="rId122"/>
              </w:object>
            </w:r>
          </w:p>
          <w:p w14:paraId="4FCADCD3" w14:textId="36A0AE70" w:rsidR="00CE1479" w:rsidRPr="00A745D8" w:rsidRDefault="00A76764" w:rsidP="007221CE">
            <w:pPr>
              <w:pStyle w:val="afb"/>
              <w:rPr>
                <w:sz w:val="28"/>
              </w:rPr>
            </w:pPr>
            <w:r>
              <w:rPr>
                <w:sz w:val="28"/>
              </w:rPr>
              <w:t>к</w:t>
            </w:r>
          </w:p>
        </w:tc>
        <w:tc>
          <w:tcPr>
            <w:tcW w:w="2605" w:type="dxa"/>
            <w:shd w:val="clear" w:color="auto" w:fill="auto"/>
            <w:vAlign w:val="center"/>
          </w:tcPr>
          <w:p w14:paraId="673B5ADE" w14:textId="77777777" w:rsidR="00FF3CCE" w:rsidRDefault="00FF3CCE" w:rsidP="007221CE">
            <w:pPr>
              <w:pStyle w:val="afb"/>
              <w:rPr>
                <w:sz w:val="28"/>
              </w:rPr>
            </w:pPr>
            <w:r>
              <w:rPr>
                <w:noProof/>
                <w:sz w:val="28"/>
              </w:rPr>
              <w:drawing>
                <wp:inline distT="0" distB="0" distL="0" distR="0" wp14:anchorId="3B86E9B5" wp14:editId="312A68E1">
                  <wp:extent cx="1517650" cy="1644650"/>
                  <wp:effectExtent l="19050" t="19050" r="25400" b="1270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3"/>
                          <a:srcRect/>
                          <a:stretch>
                            <a:fillRect/>
                          </a:stretch>
                        </pic:blipFill>
                        <pic:spPr bwMode="auto">
                          <a:xfrm>
                            <a:off x="0" y="0"/>
                            <a:ext cx="1517650" cy="1644650"/>
                          </a:xfrm>
                          <a:prstGeom prst="rect">
                            <a:avLst/>
                          </a:prstGeom>
                          <a:noFill/>
                          <a:ln w="9525">
                            <a:solidFill>
                              <a:schemeClr val="tx1"/>
                            </a:solidFill>
                            <a:miter lim="800000"/>
                            <a:headEnd/>
                            <a:tailEnd/>
                          </a:ln>
                        </pic:spPr>
                      </pic:pic>
                    </a:graphicData>
                  </a:graphic>
                </wp:inline>
              </w:drawing>
            </w:r>
          </w:p>
          <w:p w14:paraId="34867593" w14:textId="4D50D2C2" w:rsidR="00CE1479" w:rsidRPr="00A745D8" w:rsidRDefault="00A76764" w:rsidP="007221CE">
            <w:pPr>
              <w:pStyle w:val="afb"/>
              <w:rPr>
                <w:sz w:val="28"/>
              </w:rPr>
            </w:pPr>
            <w:r>
              <w:rPr>
                <w:sz w:val="28"/>
              </w:rPr>
              <w:t>л</w:t>
            </w:r>
          </w:p>
        </w:tc>
        <w:tc>
          <w:tcPr>
            <w:tcW w:w="2605" w:type="dxa"/>
            <w:shd w:val="clear" w:color="auto" w:fill="auto"/>
            <w:vAlign w:val="center"/>
          </w:tcPr>
          <w:p w14:paraId="26C1B421" w14:textId="77777777" w:rsidR="00FF3CCE" w:rsidRDefault="00FF3CCE" w:rsidP="007221CE">
            <w:pPr>
              <w:pStyle w:val="afb"/>
              <w:rPr>
                <w:sz w:val="28"/>
              </w:rPr>
            </w:pPr>
            <w:r>
              <w:rPr>
                <w:noProof/>
                <w:sz w:val="28"/>
              </w:rPr>
              <w:drawing>
                <wp:inline distT="0" distB="0" distL="0" distR="0" wp14:anchorId="1703CE36" wp14:editId="620C9DF3">
                  <wp:extent cx="1530350" cy="1638300"/>
                  <wp:effectExtent l="19050" t="19050" r="12700" b="1905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4"/>
                          <a:srcRect/>
                          <a:stretch>
                            <a:fillRect/>
                          </a:stretch>
                        </pic:blipFill>
                        <pic:spPr bwMode="auto">
                          <a:xfrm>
                            <a:off x="0" y="0"/>
                            <a:ext cx="1530350" cy="1638300"/>
                          </a:xfrm>
                          <a:prstGeom prst="rect">
                            <a:avLst/>
                          </a:prstGeom>
                          <a:noFill/>
                          <a:ln w="9525">
                            <a:solidFill>
                              <a:schemeClr val="tx1"/>
                            </a:solidFill>
                            <a:miter lim="800000"/>
                            <a:headEnd/>
                            <a:tailEnd/>
                          </a:ln>
                        </pic:spPr>
                      </pic:pic>
                    </a:graphicData>
                  </a:graphic>
                </wp:inline>
              </w:drawing>
            </w:r>
          </w:p>
          <w:p w14:paraId="255969F6" w14:textId="44729E80" w:rsidR="00CE1479" w:rsidRPr="00A745D8" w:rsidRDefault="00A76764" w:rsidP="007221CE">
            <w:pPr>
              <w:pStyle w:val="afb"/>
              <w:rPr>
                <w:sz w:val="28"/>
              </w:rPr>
            </w:pPr>
            <w:r>
              <w:rPr>
                <w:sz w:val="28"/>
              </w:rPr>
              <w:t>м</w:t>
            </w:r>
          </w:p>
        </w:tc>
      </w:tr>
    </w:tbl>
    <w:p w14:paraId="0D451831" w14:textId="77777777" w:rsidR="000A0CCE" w:rsidRDefault="00CE1479" w:rsidP="00FF3CCE">
      <w:pPr>
        <w:pStyle w:val="afb"/>
      </w:pPr>
      <w:r w:rsidRPr="00CE1479">
        <w:t>а</w:t>
      </w:r>
      <w:r w:rsidR="00C00E7C">
        <w:t xml:space="preserve">, г, </w:t>
      </w:r>
      <w:r w:rsidR="00A76764">
        <w:t>ж</w:t>
      </w:r>
      <w:r w:rsidR="00C00E7C">
        <w:t xml:space="preserve">, </w:t>
      </w:r>
      <w:r w:rsidR="00A76764">
        <w:t>к</w:t>
      </w:r>
      <w:r w:rsidRPr="00CE1479">
        <w:t> – структурны</w:t>
      </w:r>
      <w:r w:rsidR="00C00E7C">
        <w:t>е</w:t>
      </w:r>
      <w:r w:rsidRPr="00CE1479">
        <w:t xml:space="preserve"> анализ</w:t>
      </w:r>
      <w:r w:rsidR="00C00E7C">
        <w:t>ы</w:t>
      </w:r>
      <w:r w:rsidRPr="00CE1479">
        <w:t xml:space="preserve"> при t = 10</w:t>
      </w:r>
      <w:r w:rsidR="00C00E7C">
        <w:t>, 50, 100, 150</w:t>
      </w:r>
      <w:r w:rsidRPr="00CE1479">
        <w:t xml:space="preserve"> пс</w:t>
      </w:r>
      <w:r w:rsidR="000A0CCE">
        <w:t>;</w:t>
      </w:r>
      <w:r w:rsidRPr="00CE1479">
        <w:t xml:space="preserve"> </w:t>
      </w:r>
      <w:r w:rsidR="00C00E7C">
        <w:t xml:space="preserve">б, в, д, е, </w:t>
      </w:r>
      <w:r w:rsidR="00A76764">
        <w:t>з</w:t>
      </w:r>
      <w:r w:rsidR="00C00E7C">
        <w:t xml:space="preserve">, </w:t>
      </w:r>
      <w:r w:rsidR="00A76764">
        <w:t>и</w:t>
      </w:r>
      <w:r w:rsidR="00C00E7C">
        <w:t xml:space="preserve">, </w:t>
      </w:r>
      <w:r w:rsidR="00A76764">
        <w:t>л</w:t>
      </w:r>
      <w:r w:rsidR="00C00E7C">
        <w:t xml:space="preserve">, </w:t>
      </w:r>
      <w:r w:rsidR="00A76764">
        <w:t>м</w:t>
      </w:r>
      <w:r w:rsidR="00C00E7C">
        <w:t xml:space="preserve"> - </w:t>
      </w:r>
      <w:r w:rsidR="00C00E7C" w:rsidRPr="00D228F4">
        <w:t>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0721104C" w14:textId="61967D76" w:rsidR="00FF3CCE" w:rsidRPr="00D228F4" w:rsidRDefault="00FF3CCE" w:rsidP="00FF3CCE">
      <w:pPr>
        <w:pStyle w:val="afb"/>
      </w:pPr>
      <w:r w:rsidRPr="00A61C83">
        <w:t>Рисунок</w:t>
      </w:r>
      <w:r w:rsidR="00A61C83" w:rsidRPr="00A61C83">
        <w:t xml:space="preserve"> 3.29</w:t>
      </w:r>
      <w:r w:rsidRPr="00D228F4">
        <w:t xml:space="preserve"> – Сравнение радиальных функции распределения для атомов в приповерхностном слое оксида,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2FE15E31" w14:textId="57871698" w:rsidR="00BD5289" w:rsidRDefault="00BD5289" w:rsidP="00FF3CCE">
      <w:r>
        <w:t xml:space="preserve">Видно, что со временем исчезают </w:t>
      </w:r>
      <w:r w:rsidR="00DB64D1">
        <w:t>пики,</w:t>
      </w:r>
      <w:r>
        <w:t xml:space="preserve"> соответствующие железной </w:t>
      </w:r>
      <w:r w:rsidR="00DB64D1">
        <w:t>под</w:t>
      </w:r>
      <w:r>
        <w:t>решетке, это свидетельствует о том, что идет перестройка структуры в приповерхностном слое.</w:t>
      </w:r>
    </w:p>
    <w:p w14:paraId="1A7ADBB3" w14:textId="75F0290B" w:rsidR="00FF3CCE" w:rsidRPr="0016245C" w:rsidRDefault="00FF3CCE" w:rsidP="00FF3CCE">
      <w:r w:rsidRPr="0016245C">
        <w:lastRenderedPageBreak/>
        <w:t xml:space="preserve">Толщина пленки оксида менялась со временем так, как показано на </w:t>
      </w:r>
      <w:r w:rsidRPr="000A0CCE">
        <w:t>рисунке</w:t>
      </w:r>
      <w:r w:rsidR="000A0CCE" w:rsidRPr="000A0CCE">
        <w:t> 3.30</w:t>
      </w:r>
      <w:r w:rsidRPr="0016245C">
        <w:t>.</w:t>
      </w:r>
    </w:p>
    <w:p w14:paraId="764B1C52" w14:textId="6FADE778" w:rsidR="00FF3CCE" w:rsidRPr="005907CF" w:rsidRDefault="001574B4" w:rsidP="00FF3CCE">
      <w:pPr>
        <w:pStyle w:val="afb"/>
      </w:pPr>
      <w:r>
        <w:object w:dxaOrig="7295" w:dyaOrig="5570" w14:anchorId="7A064524">
          <v:shape id="_x0000_i1041" type="#_x0000_t75" style="width:260pt;height:198.5pt" o:ole="">
            <v:imagedata r:id="rId125" o:title=""/>
          </v:shape>
          <o:OLEObject Type="Embed" ProgID="Origin50.Graph" ShapeID="_x0000_i1041" DrawAspect="Content" ObjectID="_1590664167" r:id="rId126"/>
        </w:object>
      </w:r>
    </w:p>
    <w:p w14:paraId="3A8A5BC4" w14:textId="235120CB" w:rsidR="00FF3CCE" w:rsidRDefault="00FF3CCE" w:rsidP="00FF3CCE">
      <w:pPr>
        <w:pStyle w:val="afb"/>
      </w:pPr>
      <w:r w:rsidRPr="000A0CCE">
        <w:t>Рисунок</w:t>
      </w:r>
      <w:r w:rsidR="000A0CCE" w:rsidRPr="000A0CCE">
        <w:t xml:space="preserve"> 3.30</w:t>
      </w:r>
      <w:r w:rsidRPr="00D228F4">
        <w:t xml:space="preserve"> – Зависимость толщины оксидной пленки от времени окисления</w:t>
      </w:r>
      <w:r w:rsidR="00C00E7C">
        <w:t>.</w:t>
      </w:r>
    </w:p>
    <w:p w14:paraId="1EEFB73E" w14:textId="0EB4A54A" w:rsidR="00DB64D1" w:rsidRDefault="00DB64D1" w:rsidP="00DB64D1">
      <w:pPr>
        <w:rPr>
          <w:rFonts w:eastAsia="Calibri"/>
        </w:rPr>
      </w:pPr>
      <w:r>
        <w:rPr>
          <w:rFonts w:eastAsia="Calibri"/>
        </w:rPr>
        <w:t>Со временем скорость роста пленки замедляется,</w:t>
      </w:r>
      <w:r w:rsidRPr="00DB64D1">
        <w:t xml:space="preserve"> </w:t>
      </w:r>
      <w:r w:rsidRPr="0016245C">
        <w:t>как и в случае моделирования без хрома</w:t>
      </w:r>
      <w:r>
        <w:rPr>
          <w:rFonts w:eastAsia="Calibri"/>
        </w:rPr>
        <w:t xml:space="preserve">, так как толщина пленки выходит на «плато». Можно предположить, что в дальнейшем пленка продолжит </w:t>
      </w:r>
      <w:r w:rsidR="00E74523">
        <w:rPr>
          <w:rFonts w:eastAsia="Calibri"/>
        </w:rPr>
        <w:t>расти,</w:t>
      </w:r>
      <w:r>
        <w:rPr>
          <w:rFonts w:eastAsia="Calibri"/>
        </w:rPr>
        <w:t xml:space="preserve"> но уже по механизму диффузии кислорода внутрь </w:t>
      </w:r>
      <w:r w:rsidR="00E74523">
        <w:rPr>
          <w:rFonts w:eastAsia="Calibri"/>
        </w:rPr>
        <w:t>материала,</w:t>
      </w:r>
      <w:r>
        <w:rPr>
          <w:rFonts w:eastAsia="Calibri"/>
        </w:rPr>
        <w:t xml:space="preserve"> а не </w:t>
      </w:r>
      <w:r w:rsidR="00E74523">
        <w:rPr>
          <w:rFonts w:eastAsia="Calibri"/>
        </w:rPr>
        <w:t>по механизму захвата атомов из атмосферы.</w:t>
      </w:r>
    </w:p>
    <w:p w14:paraId="0A408B1C" w14:textId="02160DC7" w:rsidR="00C678BE" w:rsidRDefault="00C678BE" w:rsidP="00FF3CCE">
      <w:r>
        <w:t>Сравнение двух аппроксимаций</w:t>
      </w:r>
      <w:r w:rsidR="00A8236F">
        <w:t xml:space="preserve"> изменения толщины пленки</w:t>
      </w:r>
      <w:r>
        <w:t xml:space="preserve"> представлено на </w:t>
      </w:r>
      <w:r w:rsidRPr="000A0CCE">
        <w:t>рисунке</w:t>
      </w:r>
      <w:r w:rsidR="000A0CCE" w:rsidRPr="000A0CCE">
        <w:t xml:space="preserve"> 3.31</w:t>
      </w:r>
      <w:r>
        <w:t>.</w:t>
      </w:r>
    </w:p>
    <w:p w14:paraId="1247DBCE" w14:textId="0FF36BEB" w:rsidR="00C678BE" w:rsidRDefault="00A40B92" w:rsidP="00C678BE">
      <w:pPr>
        <w:jc w:val="center"/>
      </w:pPr>
      <w:r>
        <w:object w:dxaOrig="7295" w:dyaOrig="5570" w14:anchorId="17CF5346">
          <v:shape id="_x0000_i1042" type="#_x0000_t75" style="width:261.5pt;height:199pt" o:ole="">
            <v:imagedata r:id="rId127" o:title=""/>
          </v:shape>
          <o:OLEObject Type="Embed" ProgID="Origin50.Graph" ShapeID="_x0000_i1042" DrawAspect="Content" ObjectID="_1590664168" r:id="rId128"/>
        </w:object>
      </w:r>
    </w:p>
    <w:p w14:paraId="5316FC61" w14:textId="5A0B6FFB" w:rsidR="00C678BE" w:rsidRPr="00133EB9" w:rsidRDefault="00133EB9" w:rsidP="00EC0FAB">
      <w:pPr>
        <w:pStyle w:val="afb"/>
      </w:pPr>
      <w:r w:rsidRPr="000A0CCE">
        <w:t>Рисунок</w:t>
      </w:r>
      <w:r w:rsidR="000A0CCE" w:rsidRPr="000A0CCE">
        <w:t xml:space="preserve"> 3.31</w:t>
      </w:r>
      <w:r>
        <w:t xml:space="preserve"> – Сравнение аппроксимаций </w:t>
      </w:r>
      <w:r w:rsidR="00C869E7">
        <w:t>толщины</w:t>
      </w:r>
      <w:r>
        <w:t xml:space="preserve"> оксидной пленки для систем железа без хрома и с хромом.</w:t>
      </w:r>
    </w:p>
    <w:p w14:paraId="01B48F54" w14:textId="76F33512" w:rsidR="00E74523" w:rsidRDefault="00E74523" w:rsidP="00FF3CCE">
      <w:r>
        <w:lastRenderedPageBreak/>
        <w:t>Отметить нужно тот факт, что при наличии хрома</w:t>
      </w:r>
      <w:r w:rsidR="004144DA">
        <w:t xml:space="preserve"> в системе</w:t>
      </w:r>
      <w:r>
        <w:t xml:space="preserve"> пленка</w:t>
      </w:r>
      <w:r w:rsidR="004144DA">
        <w:t xml:space="preserve"> на начальных этапах</w:t>
      </w:r>
      <w:r>
        <w:t xml:space="preserve"> растет быстрее чем без него. </w:t>
      </w:r>
      <w:r w:rsidR="004144DA">
        <w:t>На временном отрезке до 100 пс динамика роста пленки выражена более ярко, после 100 пс и в случае железо – хром и в случае чистого железа рост пленки замедляется.</w:t>
      </w:r>
    </w:p>
    <w:p w14:paraId="005BB353" w14:textId="720BCF86" w:rsidR="00440F30" w:rsidRDefault="00440F30" w:rsidP="00440F30">
      <w:pPr>
        <w:pStyle w:val="4"/>
      </w:pPr>
      <w:bookmarkStart w:id="112" w:name="_Toc516916840"/>
      <w:r>
        <w:t>Рост оксидной пленки на поверхности системы железо + обогащение хромом.</w:t>
      </w:r>
      <w:bookmarkEnd w:id="112"/>
    </w:p>
    <w:p w14:paraId="58FB1E1D" w14:textId="3B0D1D41" w:rsidR="00440F30" w:rsidRDefault="00440F30" w:rsidP="00440F30">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t xml:space="preserve">Концентрация хрома </w:t>
      </w:r>
      <w:r>
        <w:rPr>
          <w:rFonts w:cs="Times New Roman"/>
        </w:rPr>
        <w:t>≈</w:t>
      </w:r>
      <w:r>
        <w:t xml:space="preserve">30 масс. %. </w:t>
      </w:r>
      <w:r w:rsidR="00690C28">
        <w:t xml:space="preserve">Моделирование проводилось в течении </w:t>
      </w:r>
      <w:r w:rsidR="00B71A5E">
        <w:t>100</w:t>
      </w:r>
      <w:r w:rsidR="00690C28">
        <w:t xml:space="preserve"> пс.</w:t>
      </w:r>
      <w:r w:rsidR="00080823">
        <w:t xml:space="preserve"> На </w:t>
      </w:r>
      <w:r w:rsidR="00080823" w:rsidRPr="00DF3270">
        <w:rPr>
          <w:highlight w:val="yellow"/>
        </w:rPr>
        <w:t>рисунке</w:t>
      </w:r>
      <w:r w:rsidR="00080823">
        <w:t xml:space="preserve"> показаны сравнительные графики для двух систем</w:t>
      </w:r>
      <w:r w:rsidR="00DF3270">
        <w:t xml:space="preserve"> железо </w:t>
      </w:r>
      <w:r w:rsidR="00F30DEC">
        <w:t>-</w:t>
      </w:r>
      <w:r w:rsidR="00DF3270">
        <w:t xml:space="preserve"> 13%хрома и железо </w:t>
      </w:r>
      <w:r w:rsidR="00F30DEC">
        <w:t>-</w:t>
      </w:r>
      <w:r w:rsidR="00DF3270">
        <w:t xml:space="preserve"> 30%хрома.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5083A3CD" w:rsidR="00DF3270" w:rsidRDefault="00EE5855" w:rsidP="00EE5855">
            <w:pPr>
              <w:pStyle w:val="afb"/>
            </w:pPr>
            <w:r>
              <w:object w:dxaOrig="7295" w:dyaOrig="5570" w14:anchorId="0AB63AC5">
                <v:shape id="_x0000_i1043" type="#_x0000_t75" style="width:232.5pt;height:177pt" o:ole="">
                  <v:imagedata r:id="rId129" o:title=""/>
                </v:shape>
                <o:OLEObject Type="Embed" ProgID="Origin50.Graph" ShapeID="_x0000_i1043" DrawAspect="Content" ObjectID="_1590664169" r:id="rId130"/>
              </w:object>
            </w:r>
          </w:p>
          <w:p w14:paraId="6236875F" w14:textId="2816EFC2" w:rsidR="00EE5855" w:rsidRDefault="00EE5855" w:rsidP="00EE5855">
            <w:pPr>
              <w:pStyle w:val="afb"/>
            </w:pPr>
            <w:r>
              <w:t>а</w:t>
            </w:r>
          </w:p>
        </w:tc>
        <w:tc>
          <w:tcPr>
            <w:tcW w:w="4474" w:type="dxa"/>
          </w:tcPr>
          <w:p w14:paraId="00F04D29" w14:textId="77777777" w:rsidR="00DF3270" w:rsidRDefault="00EE5855" w:rsidP="00EE5855">
            <w:pPr>
              <w:pStyle w:val="afb"/>
              <w:ind w:left="-607"/>
            </w:pPr>
            <w:r>
              <w:object w:dxaOrig="7295" w:dyaOrig="5570" w14:anchorId="7966CB88">
                <v:shape id="_x0000_i1044" type="#_x0000_t75" style="width:235.5pt;height:180pt" o:ole="">
                  <v:imagedata r:id="rId131" o:title=""/>
                </v:shape>
                <o:OLEObject Type="Embed" ProgID="Origin50.Graph" ShapeID="_x0000_i1044" DrawAspect="Content" ObjectID="_1590664170" r:id="rId132"/>
              </w:object>
            </w:r>
          </w:p>
          <w:p w14:paraId="60F433EE" w14:textId="1DCCBBE8" w:rsidR="00EE5855" w:rsidRDefault="00EE5855" w:rsidP="00EE5855">
            <w:pPr>
              <w:pStyle w:val="afb"/>
              <w:ind w:left="-607"/>
            </w:pPr>
            <w:r>
              <w:t>б</w:t>
            </w:r>
          </w:p>
        </w:tc>
      </w:tr>
    </w:tbl>
    <w:p w14:paraId="5941EAE0" w14:textId="080C7101" w:rsidR="00DF3270" w:rsidRDefault="00EE5855" w:rsidP="00EE5855">
      <w:pPr>
        <w:pStyle w:val="afb"/>
      </w:pPr>
      <w:r>
        <w:t>а – сравнение с различными структурами, б – сравнение двух систем</w:t>
      </w:r>
    </w:p>
    <w:p w14:paraId="6057DAB3" w14:textId="6F4BFF64" w:rsidR="00EE5855" w:rsidRDefault="00EE5855" w:rsidP="00EE5855">
      <w:pPr>
        <w:pStyle w:val="afb"/>
      </w:pPr>
      <w:r w:rsidRPr="00EE5855">
        <w:rPr>
          <w:highlight w:val="yellow"/>
        </w:rPr>
        <w:t>Рисунок</w:t>
      </w:r>
      <w:r>
        <w:t xml:space="preserve"> – Структурный анализ приповерхностных слоев.</w:t>
      </w:r>
      <w:r w:rsidR="00251DD8" w:rsidRPr="00251DD8">
        <w:t xml:space="preserve"> </w:t>
      </w:r>
      <w:r w:rsidR="00251DD8">
        <w:t>Данные нормированы.</w:t>
      </w:r>
    </w:p>
    <w:p w14:paraId="14CFBB93" w14:textId="572643AD" w:rsidR="00440F30" w:rsidRPr="00080823" w:rsidRDefault="00EE5855" w:rsidP="00EE5855">
      <w:r>
        <w:t>Очевидным является тот факт, что добавка хрома не влияет на ход окисления.</w:t>
      </w:r>
    </w:p>
    <w:p w14:paraId="51CD71DC" w14:textId="04B1B7F9" w:rsidR="00C00E7C" w:rsidRDefault="00C00E7C" w:rsidP="00C82DF0">
      <w:pPr>
        <w:pStyle w:val="3"/>
      </w:pPr>
      <w:bookmarkStart w:id="113" w:name="_Toc514780562"/>
      <w:bookmarkStart w:id="114" w:name="_Toc516916841"/>
      <w:r>
        <w:t>Рост оксидной пленки на поверхности системы железо </w:t>
      </w:r>
      <w:r w:rsidR="00DE1D6B">
        <w:t>-</w:t>
      </w:r>
      <w:r>
        <w:t> хром </w:t>
      </w:r>
      <w:r w:rsidR="00DE1D6B">
        <w:t>-</w:t>
      </w:r>
      <w:r>
        <w:t> алюминий.</w:t>
      </w:r>
      <w:bookmarkEnd w:id="113"/>
      <w:bookmarkEnd w:id="114"/>
    </w:p>
    <w:p w14:paraId="36E46DFE" w14:textId="751E0BA8" w:rsidR="00F742BC" w:rsidRPr="00A50694" w:rsidRDefault="00F742BC" w:rsidP="00F742BC">
      <w:r w:rsidRPr="00A50694">
        <w:rPr>
          <w:rFonts w:eastAsia="Calibri"/>
        </w:rPr>
        <w:t xml:space="preserve">Для расчетов начальной стадии формирования оксидной пленки на поверхности </w:t>
      </w:r>
      <w:r w:rsidR="00DE1D6B">
        <w:rPr>
          <w:rFonts w:eastAsia="Calibri"/>
        </w:rPr>
        <w:t>системы</w:t>
      </w:r>
      <w:r w:rsidRPr="00A50694">
        <w:rPr>
          <w:rFonts w:eastAsia="Calibri"/>
        </w:rPr>
        <w:t xml:space="preserve"> желез</w:t>
      </w:r>
      <w:r w:rsidR="00DE1D6B">
        <w:rPr>
          <w:rFonts w:eastAsia="Calibri"/>
        </w:rPr>
        <w:t>о – 13% хрома – 5% алюминия</w:t>
      </w:r>
      <w:r w:rsidRPr="00A50694">
        <w:rPr>
          <w:rFonts w:eastAsia="Calibri"/>
        </w:rPr>
        <w:t xml:space="preserve"> была использована </w:t>
      </w:r>
      <w:r w:rsidRPr="00A50694">
        <w:t xml:space="preserve">расчетная ячейка, содержащая кристаллит со свободной поверхностью, размеры </w:t>
      </w:r>
      <w:r w:rsidR="00DE1D6B">
        <w:t>кристаллита</w:t>
      </w:r>
      <w:r w:rsidRPr="00A50694">
        <w:t xml:space="preserve"> составили </w:t>
      </w:r>
      <w:r w:rsidR="00DE1D6B">
        <w:t>228</w:t>
      </w:r>
      <w:r w:rsidRPr="00A50694">
        <w:t>х</w:t>
      </w:r>
      <w:r w:rsidR="00DE1D6B">
        <w:t>228</w:t>
      </w:r>
      <w:r w:rsidRPr="00A50694">
        <w:t>х</w:t>
      </w:r>
      <w:r w:rsidR="00DE1D6B">
        <w:t>1</w:t>
      </w:r>
      <w:r w:rsidRPr="00A50694">
        <w:t xml:space="preserve">36 Å. По осям </w:t>
      </w:r>
      <w:r w:rsidRPr="00A50694">
        <w:rPr>
          <w:i/>
        </w:rPr>
        <w:t>х</w:t>
      </w:r>
      <w:r w:rsidRPr="00A50694">
        <w:t xml:space="preserve"> и </w:t>
      </w:r>
      <w:r w:rsidRPr="00A50694">
        <w:rPr>
          <w:i/>
        </w:rPr>
        <w:t>у</w:t>
      </w:r>
      <w:r w:rsidRPr="00A50694">
        <w:t xml:space="preserve"> использовались периодические </w:t>
      </w:r>
      <w:r w:rsidRPr="00A50694">
        <w:lastRenderedPageBreak/>
        <w:t xml:space="preserve">граничные условия так что моделируемая система </w:t>
      </w:r>
      <w:r>
        <w:t xml:space="preserve">по этим направлениям </w:t>
      </w:r>
      <w:r w:rsidRPr="00A50694">
        <w:t xml:space="preserve">является бесконечной. </w:t>
      </w:r>
      <w:r w:rsidR="00DE1D6B">
        <w:t>Н</w:t>
      </w:r>
      <w:r w:rsidRPr="00A50694">
        <w:t>ижни</w:t>
      </w:r>
      <w:r w:rsidR="00DE1D6B">
        <w:t>е</w:t>
      </w:r>
      <w:r w:rsidRPr="00A50694">
        <w:t xml:space="preserve"> сло</w:t>
      </w:r>
      <w:r w:rsidR="00DE1D6B">
        <w:t>и</w:t>
      </w:r>
      <w:r w:rsidRPr="00A50694">
        <w:t xml:space="preserve"> кристалл</w:t>
      </w:r>
      <w:r>
        <w:t>и</w:t>
      </w:r>
      <w:r w:rsidRPr="00A50694">
        <w:t>та жестко фиксировались, тогда как на верхней границе свободной зоны атомы отражались обратно в ячейку</w:t>
      </w:r>
      <w:r w:rsidR="00DE1D6B">
        <w:t>.</w:t>
      </w:r>
    </w:p>
    <w:p w14:paraId="745C8369" w14:textId="5DBA36CB" w:rsidR="00F742BC" w:rsidRDefault="00F742BC" w:rsidP="00F742BC">
      <w:pPr>
        <w:rPr>
          <w:rFonts w:eastAsia="Calibri"/>
        </w:rPr>
      </w:pPr>
      <w:r w:rsidRPr="00A50694">
        <w:t xml:space="preserve">Для моделирования взаимодействия кислорода с </w:t>
      </w:r>
      <w:r w:rsidR="00DE1D6B">
        <w:t>поверхностью</w:t>
      </w:r>
      <w:r w:rsidRPr="00A50694">
        <w:t xml:space="preserve"> в свободно</w:t>
      </w:r>
      <w:r>
        <w:t>е</w:t>
      </w:r>
      <w:r w:rsidRPr="00A50694">
        <w:t xml:space="preserve"> пространство расчетной ячейки регулярно (с периодичностью 4 пс) добавлялось по </w:t>
      </w:r>
      <w:r w:rsidR="00DE1D6B">
        <w:rPr>
          <w:rFonts w:eastAsia="Calibri"/>
        </w:rPr>
        <w:t>150</w:t>
      </w:r>
      <w:r w:rsidRPr="00A50694">
        <w:rPr>
          <w:rFonts w:eastAsia="Calibri"/>
        </w:rPr>
        <w:t xml:space="preserve">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как показано на </w:t>
      </w:r>
      <w:r w:rsidRPr="00643C57">
        <w:rPr>
          <w:rFonts w:eastAsia="Calibri"/>
          <w:highlight w:val="yellow"/>
        </w:rPr>
        <w:t>рисунке</w:t>
      </w:r>
      <w:r w:rsidRPr="00A50694">
        <w:rPr>
          <w:rFonts w:eastAsia="Calibri"/>
        </w:rPr>
        <w:t>.</w:t>
      </w:r>
    </w:p>
    <w:p w14:paraId="4E672214" w14:textId="5B47243D" w:rsidR="00B71A5E" w:rsidRDefault="00DE1D6B" w:rsidP="00DE1D6B">
      <w:pPr>
        <w:pStyle w:val="afb"/>
      </w:pPr>
      <w:r>
        <w:rPr>
          <w:noProof/>
        </w:rPr>
        <w:drawing>
          <wp:inline distT="0" distB="0" distL="0" distR="0" wp14:anchorId="6AF16976" wp14:editId="345C7D7E">
            <wp:extent cx="5940425" cy="528320"/>
            <wp:effectExtent l="0" t="0" r="3175" b="5080"/>
            <wp:docPr id="18478" name="Рисунок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528320"/>
                    </a:xfrm>
                    <a:prstGeom prst="rect">
                      <a:avLst/>
                    </a:prstGeom>
                  </pic:spPr>
                </pic:pic>
              </a:graphicData>
            </a:graphic>
          </wp:inline>
        </w:drawing>
      </w:r>
    </w:p>
    <w:p w14:paraId="53460D5A" w14:textId="32E1C4F4" w:rsidR="00DE1D6B" w:rsidRDefault="00DE1D6B" w:rsidP="00DE1D6B">
      <w:pPr>
        <w:pStyle w:val="afb"/>
        <w:rPr>
          <w:rFonts w:eastAsia="Calibri"/>
        </w:rPr>
      </w:pPr>
      <w:r w:rsidRPr="00036C33">
        <w:rPr>
          <w:highlight w:val="yellow"/>
        </w:rPr>
        <w:t>Рисунок</w:t>
      </w:r>
      <w:r>
        <w:t xml:space="preserve"> – Поверхность системы </w:t>
      </w:r>
      <w:r w:rsidRPr="00A50694">
        <w:rPr>
          <w:rFonts w:eastAsia="Calibri"/>
        </w:rPr>
        <w:t>желез</w:t>
      </w:r>
      <w:r>
        <w:rPr>
          <w:rFonts w:eastAsia="Calibri"/>
        </w:rPr>
        <w:t xml:space="preserve">о – 13% хром – 5% алюминий через 20 пс после начала моделирования. Синим выделены атомы железа, </w:t>
      </w:r>
      <w:r w:rsidR="00036C33">
        <w:rPr>
          <w:rFonts w:eastAsia="Calibri"/>
        </w:rPr>
        <w:t>зеленым – хрома, оранжевым – алюминия, красным – кислорода.</w:t>
      </w:r>
    </w:p>
    <w:p w14:paraId="2E586B45" w14:textId="07E6142A" w:rsidR="00036C33" w:rsidRDefault="009C635E" w:rsidP="009C635E">
      <w:r>
        <w:t xml:space="preserve">Общее время моделирования составило 200 пс. </w:t>
      </w:r>
      <w:r w:rsidR="00036C33">
        <w:t xml:space="preserve">На </w:t>
      </w:r>
      <w:r w:rsidR="00036C33" w:rsidRPr="009C635E">
        <w:rPr>
          <w:highlight w:val="yellow"/>
        </w:rPr>
        <w:t>рисунке</w:t>
      </w:r>
      <w:r w:rsidR="00036C33">
        <w:t xml:space="preserve"> показан структурный анализ приповерхностной зоны в различные моменты времени.</w:t>
      </w:r>
    </w:p>
    <w:p w14:paraId="41C9A366" w14:textId="77777777" w:rsidR="00B33EBF" w:rsidRDefault="00B33EBF" w:rsidP="00B33EBF"/>
    <w:p w14:paraId="6F8E50FA" w14:textId="3A546E17" w:rsidR="00B33EBF" w:rsidRDefault="00D72331" w:rsidP="00B33EBF">
      <w:pPr>
        <w:pStyle w:val="afb"/>
      </w:pPr>
      <w:r>
        <w:object w:dxaOrig="7295" w:dyaOrig="5570" w14:anchorId="39D3BADC">
          <v:shape id="_x0000_i1045" type="#_x0000_t75" style="width:4in;height:219.5pt" o:ole="">
            <v:imagedata r:id="rId134" o:title=""/>
          </v:shape>
          <o:OLEObject Type="Embed" ProgID="Origin50.Graph" ShapeID="_x0000_i1045" DrawAspect="Content" ObjectID="_1590664171" r:id="rId135"/>
        </w:object>
      </w:r>
    </w:p>
    <w:p w14:paraId="41C56741" w14:textId="77777777" w:rsidR="00B33EBF" w:rsidRDefault="00B33EBF" w:rsidP="00B33EBF">
      <w:pPr>
        <w:pStyle w:val="afb"/>
      </w:pPr>
      <w:r w:rsidRPr="006A6C87">
        <w:rPr>
          <w:highlight w:val="yellow"/>
        </w:rPr>
        <w:t>Рисунок</w:t>
      </w:r>
      <w:r>
        <w:t xml:space="preserve"> – Сравнение структур железа в приповерхностном слое в различные моменты времени.</w:t>
      </w:r>
      <w:r w:rsidRPr="00251DD8">
        <w:t xml:space="preserve"> </w:t>
      </w:r>
      <w:r>
        <w:t>Данные нормированы.</w:t>
      </w:r>
    </w:p>
    <w:p w14:paraId="71F8193F" w14:textId="3D093B89" w:rsidR="00B33EBF" w:rsidRDefault="00036C33" w:rsidP="00B33EBF">
      <w:r>
        <w:t xml:space="preserve">На рисунке показан структурный анализ приповерхностной зоны через </w:t>
      </w:r>
      <w:r w:rsidR="009C635E" w:rsidRPr="009C635E">
        <w:t>200</w:t>
      </w:r>
      <w:r>
        <w:t xml:space="preserve"> пс после начала моделирования</w:t>
      </w:r>
      <w:r w:rsidR="00B762B6">
        <w:t xml:space="preserve"> в сравнении с референсными структурами</w:t>
      </w:r>
      <w:r>
        <w:t>.</w:t>
      </w:r>
      <w:r w:rsidR="00B33EBF" w:rsidRPr="00B33EBF">
        <w:t xml:space="preserve"> </w:t>
      </w:r>
    </w:p>
    <w:p w14:paraId="55ED73A8" w14:textId="33D08D64" w:rsidR="00B33EBF" w:rsidRDefault="00D72331" w:rsidP="00B33EBF">
      <w:pPr>
        <w:pStyle w:val="afb"/>
      </w:pPr>
      <w:r>
        <w:object w:dxaOrig="7295" w:dyaOrig="5570" w14:anchorId="77AE1B82">
          <v:shape id="_x0000_i1046" type="#_x0000_t75" style="width:297.5pt;height:227pt" o:ole="">
            <v:imagedata r:id="rId136" o:title=""/>
          </v:shape>
          <o:OLEObject Type="Embed" ProgID="Origin50.Graph" ShapeID="_x0000_i1046" DrawAspect="Content" ObjectID="_1590664172" r:id="rId137"/>
        </w:object>
      </w:r>
    </w:p>
    <w:p w14:paraId="117AD1EB" w14:textId="77777777" w:rsidR="00B33EBF" w:rsidRDefault="00B33EBF" w:rsidP="00B33EBF">
      <w:pPr>
        <w:pStyle w:val="afb"/>
      </w:pPr>
      <w:r w:rsidRPr="006A6C87">
        <w:rPr>
          <w:highlight w:val="yellow"/>
        </w:rPr>
        <w:t>Рисунок</w:t>
      </w:r>
      <w:r>
        <w:t xml:space="preserve"> – Структурный анализ железа в приповерхностном слое и сравнение с референсными структурами.</w:t>
      </w:r>
      <w:r w:rsidRPr="00251DD8">
        <w:t xml:space="preserve"> </w:t>
      </w:r>
      <w:r>
        <w:t>Данные нормированы.</w:t>
      </w:r>
    </w:p>
    <w:p w14:paraId="2AFC92AF" w14:textId="53F63CA5" w:rsidR="00B762B6" w:rsidRDefault="00B762B6" w:rsidP="00B71A5E">
      <w:r>
        <w:t>Видно, что началось превращение приповерхностного слоя из структуры железа в структуру вюстита.</w:t>
      </w:r>
    </w:p>
    <w:p w14:paraId="14E06903" w14:textId="6AC88E00" w:rsidR="00B71A5E" w:rsidRPr="00B762B6" w:rsidRDefault="00B762B6" w:rsidP="00B71A5E">
      <w:r>
        <w:t xml:space="preserve">На </w:t>
      </w:r>
      <w:r w:rsidRPr="00282777">
        <w:rPr>
          <w:highlight w:val="yellow"/>
        </w:rPr>
        <w:t>рисунке</w:t>
      </w:r>
      <w:r>
        <w:t xml:space="preserve"> показан структурный анализ приповерхностной зоны через 120 пс после начала моделирования в сравнении с системами, которые моделировались ранее.</w:t>
      </w:r>
    </w:p>
    <w:p w14:paraId="39D36A61" w14:textId="3C1B57AA" w:rsidR="00F30DEC" w:rsidRDefault="009C635E" w:rsidP="00251DD8">
      <w:pPr>
        <w:pStyle w:val="afb"/>
      </w:pPr>
      <w:r>
        <w:object w:dxaOrig="7295" w:dyaOrig="5570" w14:anchorId="15AA39DD">
          <v:shape id="_x0000_i1047" type="#_x0000_t75" style="width:279.5pt;height:213.5pt" o:ole="">
            <v:imagedata r:id="rId138" o:title=""/>
          </v:shape>
          <o:OLEObject Type="Embed" ProgID="Origin50.Graph" ShapeID="_x0000_i1047" DrawAspect="Content" ObjectID="_1590664173" r:id="rId139"/>
        </w:object>
      </w:r>
    </w:p>
    <w:p w14:paraId="759C5EC8" w14:textId="20E858A9" w:rsidR="00251DD8" w:rsidRPr="00251DD8" w:rsidRDefault="00251DD8" w:rsidP="00251DD8">
      <w:pPr>
        <w:pStyle w:val="afb"/>
      </w:pPr>
      <w:r w:rsidRPr="00251DD8">
        <w:rPr>
          <w:highlight w:val="yellow"/>
        </w:rPr>
        <w:t>Рисунок</w:t>
      </w:r>
      <w:r>
        <w:t xml:space="preserve"> – Сравнение структур железа в приповерхностном слое для разных моделируемых систем. Данные нормированы.</w:t>
      </w:r>
    </w:p>
    <w:p w14:paraId="17D257FB" w14:textId="2D23258D" w:rsidR="00F30DEC" w:rsidRDefault="00B762B6" w:rsidP="00B71A5E">
      <w:r>
        <w:t>Видно, что на системе с алюминием превращение в вюстит немного замедлено. Первый пик совпадает, но второй и третий пока еще не сформировались.</w:t>
      </w:r>
    </w:p>
    <w:p w14:paraId="0E4A490E" w14:textId="70253911" w:rsidR="00251DD8" w:rsidRDefault="00282777" w:rsidP="00B71A5E">
      <w:r>
        <w:lastRenderedPageBreak/>
        <w:t xml:space="preserve">На следующем </w:t>
      </w:r>
      <w:r w:rsidRPr="00282777">
        <w:rPr>
          <w:highlight w:val="yellow"/>
        </w:rPr>
        <w:t>рисунке</w:t>
      </w:r>
      <w:r>
        <w:t xml:space="preserve"> показано изменение толщины пленки во время моделирования.</w:t>
      </w:r>
    </w:p>
    <w:p w14:paraId="28B2569B" w14:textId="730CB451" w:rsidR="00251DD8" w:rsidRDefault="00D72331" w:rsidP="00B762B6">
      <w:pPr>
        <w:pStyle w:val="afb"/>
      </w:pPr>
      <w:r>
        <w:object w:dxaOrig="7295" w:dyaOrig="5570" w14:anchorId="4E2C0AC4">
          <v:shape id="_x0000_i1048" type="#_x0000_t75" style="width:304.5pt;height:232.5pt" o:ole="">
            <v:imagedata r:id="rId140" o:title=""/>
          </v:shape>
          <o:OLEObject Type="Embed" ProgID="Origin50.Graph" ShapeID="_x0000_i1048" DrawAspect="Content" ObjectID="_1590664174" r:id="rId141"/>
        </w:object>
      </w:r>
    </w:p>
    <w:p w14:paraId="1C4D3DCC" w14:textId="063E4C7D" w:rsidR="00ED7403" w:rsidRPr="00F2767F" w:rsidRDefault="00282777" w:rsidP="00F2767F">
      <w:pPr>
        <w:pStyle w:val="afb"/>
        <w:rPr>
          <w:rFonts w:eastAsia="Calibri"/>
        </w:rPr>
      </w:pPr>
      <w:r w:rsidRPr="00282777">
        <w:rPr>
          <w:highlight w:val="yellow"/>
        </w:rPr>
        <w:t>Рисунок</w:t>
      </w:r>
      <w:r>
        <w:t xml:space="preserve"> – Изменение толщины оксидной пленки на поверхности системы </w:t>
      </w:r>
      <w:r w:rsidRPr="00A50694">
        <w:rPr>
          <w:rFonts w:eastAsia="Calibri"/>
        </w:rPr>
        <w:t>желез</w:t>
      </w:r>
      <w:r>
        <w:rPr>
          <w:rFonts w:eastAsia="Calibri"/>
        </w:rPr>
        <w:t>о – 13% хром – 5% алюминий.</w:t>
      </w:r>
    </w:p>
    <w:p w14:paraId="6F9611F6" w14:textId="6B571140" w:rsidR="009C635E" w:rsidRDefault="00EC0FAB" w:rsidP="00EC0FAB">
      <w:r>
        <w:t xml:space="preserve">На </w:t>
      </w:r>
      <w:r w:rsidRPr="00EC0FAB">
        <w:rPr>
          <w:highlight w:val="yellow"/>
        </w:rPr>
        <w:t>рисунке</w:t>
      </w:r>
      <w:r>
        <w:t xml:space="preserve"> представлено сравнение аппроксимаций изменения толщины пленки для различных систем.</w:t>
      </w:r>
    </w:p>
    <w:p w14:paraId="063DA7C2" w14:textId="02BAC453" w:rsidR="00EC0FAB" w:rsidRDefault="00EC0FAB" w:rsidP="00EC0FAB">
      <w:pPr>
        <w:pStyle w:val="afb"/>
      </w:pPr>
      <w:r>
        <w:object w:dxaOrig="7295" w:dyaOrig="5570" w14:anchorId="5059FC66">
          <v:shape id="_x0000_i1049" type="#_x0000_t75" style="width:320pt;height:244pt" o:ole="">
            <v:imagedata r:id="rId142" o:title=""/>
          </v:shape>
          <o:OLEObject Type="Embed" ProgID="Origin50.Graph" ShapeID="_x0000_i1049" DrawAspect="Content" ObjectID="_1590664175" r:id="rId143"/>
        </w:object>
      </w:r>
    </w:p>
    <w:p w14:paraId="520A62CB" w14:textId="66C4E233" w:rsidR="00EC0FAB" w:rsidRDefault="00EC0FAB" w:rsidP="00EC0FAB">
      <w:pPr>
        <w:pStyle w:val="afb"/>
      </w:pPr>
      <w:r w:rsidRPr="00EC0FAB">
        <w:rPr>
          <w:highlight w:val="yellow"/>
        </w:rPr>
        <w:t>Рисунок</w:t>
      </w:r>
      <w:r>
        <w:t xml:space="preserve"> - Сравнение аппроксимаций толщины оксидной пленки для систем железа без хрома, с хромом и с хромом и алюминием.</w:t>
      </w:r>
    </w:p>
    <w:p w14:paraId="2A269FDC" w14:textId="6D1399F0" w:rsidR="00EC0FAB" w:rsidRDefault="002C740A" w:rsidP="00EC0FAB">
      <w:pPr>
        <w:rPr>
          <w:highlight w:val="yellow"/>
        </w:rPr>
      </w:pPr>
      <w:r>
        <w:rPr>
          <w:highlight w:val="yellow"/>
        </w:rPr>
        <w:t>Хоть характер окисления не меняется, н</w:t>
      </w:r>
      <w:r w:rsidR="00EC0FAB" w:rsidRPr="007C1682">
        <w:rPr>
          <w:highlight w:val="yellow"/>
        </w:rPr>
        <w:t xml:space="preserve">аличие 5 </w:t>
      </w:r>
      <w:r w:rsidR="007C1682" w:rsidRPr="007C1682">
        <w:rPr>
          <w:highlight w:val="yellow"/>
        </w:rPr>
        <w:t>масс. %</w:t>
      </w:r>
      <w:r w:rsidR="00EC0FAB" w:rsidRPr="007C1682">
        <w:rPr>
          <w:highlight w:val="yellow"/>
        </w:rPr>
        <w:t xml:space="preserve"> алюминия</w:t>
      </w:r>
      <w:r w:rsidR="007C1682" w:rsidRPr="007C1682">
        <w:rPr>
          <w:highlight w:val="yellow"/>
        </w:rPr>
        <w:t xml:space="preserve"> замедляет скорость роста пленки </w:t>
      </w:r>
      <w:r w:rsidR="007C1682" w:rsidRPr="007C1682">
        <w:rPr>
          <w:rFonts w:cs="Times New Roman"/>
          <w:highlight w:val="yellow"/>
        </w:rPr>
        <w:t xml:space="preserve">приблизительно в </w:t>
      </w:r>
      <w:r w:rsidR="007C1682" w:rsidRPr="007C1682">
        <w:rPr>
          <w:highlight w:val="yellow"/>
        </w:rPr>
        <w:t>2 раза.</w:t>
      </w:r>
    </w:p>
    <w:p w14:paraId="24056B93" w14:textId="20EBBBCC" w:rsidR="002C740A" w:rsidRDefault="002C740A" w:rsidP="00EC0FAB">
      <w:pPr>
        <w:rPr>
          <w:highlight w:val="yellow"/>
        </w:rPr>
      </w:pPr>
      <w:r w:rsidRPr="00E26B8A">
        <w:lastRenderedPageBreak/>
        <w:t xml:space="preserve">На </w:t>
      </w:r>
      <w:r>
        <w:rPr>
          <w:highlight w:val="yellow"/>
        </w:rPr>
        <w:t>рисунке</w:t>
      </w:r>
      <w:r w:rsidRPr="00E26B8A">
        <w:t xml:space="preserve"> представлено</w:t>
      </w:r>
      <w:r w:rsidR="00E26B8A" w:rsidRPr="00E26B8A">
        <w:t xml:space="preserve"> </w:t>
      </w:r>
      <w:r w:rsidR="00E26B8A" w:rsidRPr="00A76764">
        <w:t>график концентрации кислорода в приповерхностн</w:t>
      </w:r>
      <w:r w:rsidR="00E26B8A">
        <w:t>ом</w:t>
      </w:r>
      <w:r w:rsidR="00E26B8A" w:rsidRPr="00A76764">
        <w:t xml:space="preserve"> сло</w:t>
      </w:r>
      <w:r w:rsidR="00E26B8A">
        <w:t>е</w:t>
      </w:r>
      <w:r w:rsidR="00E26B8A" w:rsidRPr="00A76764">
        <w:t>.</w:t>
      </w:r>
    </w:p>
    <w:p w14:paraId="58A4E540" w14:textId="0256D27B" w:rsidR="002C740A" w:rsidRDefault="00FA512D" w:rsidP="00E26B8A">
      <w:pPr>
        <w:pStyle w:val="afb"/>
      </w:pPr>
      <w:r>
        <w:object w:dxaOrig="7294" w:dyaOrig="5569" w14:anchorId="31857754">
          <v:shape id="_x0000_i1050" type="#_x0000_t75" style="width:301.5pt;height:230pt" o:ole="">
            <v:imagedata r:id="rId144" o:title=""/>
          </v:shape>
          <o:OLEObject Type="Embed" ProgID="Origin50.Graph" ShapeID="_x0000_i1050" DrawAspect="Content" ObjectID="_1590664176" r:id="rId145"/>
        </w:object>
      </w:r>
    </w:p>
    <w:p w14:paraId="16E17031" w14:textId="5E725817" w:rsidR="00E26B8A" w:rsidRDefault="00E26B8A" w:rsidP="00E26B8A">
      <w:pPr>
        <w:pStyle w:val="afb"/>
      </w:pPr>
      <w:r w:rsidRPr="00E26B8A">
        <w:rPr>
          <w:highlight w:val="yellow"/>
        </w:rPr>
        <w:t>Рисунок</w:t>
      </w:r>
      <w:r>
        <w:t xml:space="preserve"> – Концентрация кислорода в приповерхностной зоне в различные моменты времени</w:t>
      </w:r>
      <w:r w:rsidR="00941ABD">
        <w:t>.</w:t>
      </w:r>
      <w:r w:rsidR="00EE1F99">
        <w:t xml:space="preserve"> </w:t>
      </w:r>
      <w:r w:rsidR="00EE1F99" w:rsidRPr="00EE1F99">
        <w:rPr>
          <w:highlight w:val="yellow"/>
        </w:rPr>
        <w:t>Добавить нулевую поверхность</w:t>
      </w:r>
    </w:p>
    <w:p w14:paraId="34D79293" w14:textId="4720B9E6" w:rsidR="00E26B8A" w:rsidRPr="00EC0FAB" w:rsidRDefault="00E26B8A" w:rsidP="00E26B8A">
      <w:r>
        <w:t xml:space="preserve">Во время окисления формируются концентрационные пики, в которых собирается кислород. Через 200 пс формируются 2 характерных пика, что свидетельствует о том, что оксид достиг толщины, как минимум 2-х атомных слоев. </w:t>
      </w:r>
    </w:p>
    <w:p w14:paraId="1440717B" w14:textId="6DEB1BA0" w:rsidR="00ED7403" w:rsidRPr="00251DD8" w:rsidRDefault="00EE1F99" w:rsidP="00ED7403">
      <w:pPr>
        <w:pStyle w:val="3"/>
      </w:pPr>
      <w:bookmarkStart w:id="115" w:name="_Toc516916842"/>
      <w:r>
        <w:t>Выводы раздела</w:t>
      </w:r>
      <w:r w:rsidR="00ED7403">
        <w:t>.</w:t>
      </w:r>
      <w:bookmarkEnd w:id="115"/>
    </w:p>
    <w:p w14:paraId="5E2BABC0" w14:textId="7819AF2A" w:rsidR="001F0D97" w:rsidRPr="00EE1F99" w:rsidRDefault="001F0D97" w:rsidP="001F0D97">
      <w:pPr>
        <w:rPr>
          <w:highlight w:val="yellow"/>
        </w:rPr>
      </w:pPr>
      <w:r w:rsidRPr="00ED7403">
        <w:t>Молекулярно-динамическое моделирование продемонстрировало высокую эффективность захвата кислорода из газовой фазы как чистым железом, так и сплавом Fe-12</w:t>
      </w:r>
      <w:r w:rsidR="009967D6">
        <w:t xml:space="preserve"> масс. </w:t>
      </w:r>
      <w:r w:rsidRPr="00ED7403">
        <w:t>%</w:t>
      </w:r>
      <w:r w:rsidR="009967D6">
        <w:t xml:space="preserve"> </w:t>
      </w:r>
      <w:r w:rsidRPr="00ED7403">
        <w:t xml:space="preserve">Cr. Однако в обоих случаях эффективно преобразуются в оксид только несколько поверхностных атомных слоев металла, после чего рост оксида </w:t>
      </w:r>
      <w:r w:rsidR="00ED7403">
        <w:t>начинает замедляться</w:t>
      </w:r>
      <w:r w:rsidRPr="00ED7403">
        <w:t>.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r w:rsidR="007B3D70">
        <w:t xml:space="preserve"> </w:t>
      </w:r>
      <w:r w:rsidR="007B3D70" w:rsidRPr="00EE1F99">
        <w:rPr>
          <w:highlight w:val="yellow"/>
        </w:rPr>
        <w:t xml:space="preserve">Алюминий немного тормозит формирование вторых и третьих </w:t>
      </w:r>
      <w:proofErr w:type="spellStart"/>
      <w:r w:rsidR="007B3D70" w:rsidRPr="00EE1F99">
        <w:rPr>
          <w:highlight w:val="yellow"/>
        </w:rPr>
        <w:t>вюститных</w:t>
      </w:r>
      <w:proofErr w:type="spellEnd"/>
      <w:r w:rsidR="007B3D70" w:rsidRPr="00EE1F99">
        <w:rPr>
          <w:highlight w:val="yellow"/>
        </w:rPr>
        <w:t xml:space="preserve"> пиков, но, в целом, рост идет так же.</w:t>
      </w:r>
    </w:p>
    <w:p w14:paraId="4C68DD16" w14:textId="054424EB" w:rsidR="001F0D97" w:rsidRDefault="001F0D97" w:rsidP="001F0D97">
      <w:pPr>
        <w:pStyle w:val="2"/>
      </w:pPr>
      <w:bookmarkStart w:id="116" w:name="_Toc514780563"/>
      <w:bookmarkStart w:id="117" w:name="_Toc516916843"/>
      <w:r>
        <w:lastRenderedPageBreak/>
        <w:t>Моделирование облучения высокоэнергетическими частицами</w:t>
      </w:r>
      <w:r w:rsidR="0077767B">
        <w:t xml:space="preserve"> методами молекулярной динамики</w:t>
      </w:r>
      <w:r>
        <w:t>.</w:t>
      </w:r>
      <w:bookmarkEnd w:id="116"/>
      <w:bookmarkEnd w:id="117"/>
    </w:p>
    <w:p w14:paraId="4779CB55" w14:textId="2CF6E171" w:rsidR="00215AEB" w:rsidRDefault="00537910" w:rsidP="00EE02E6">
      <w:r>
        <w:t xml:space="preserve">Ранее, на </w:t>
      </w:r>
      <w:r w:rsidRPr="00A4094B">
        <w:t>рисунке</w:t>
      </w:r>
      <w:r w:rsidR="00A4094B" w:rsidRPr="00A4094B">
        <w:t xml:space="preserve"> 1.1</w:t>
      </w:r>
      <w:r>
        <w:t xml:space="preserve"> было показано, что пик энергетического спектра нейтронов сдвинут в область </w:t>
      </w:r>
      <w:r>
        <w:rPr>
          <w:rFonts w:cs="Times New Roman"/>
        </w:rPr>
        <w:t>≈</w:t>
      </w:r>
      <w:r>
        <w:t>0,1 МэВ</w:t>
      </w:r>
      <w:r w:rsidR="00634A2E">
        <w:t xml:space="preserve">, а средняя энергия при этом, лежит в интервале </w:t>
      </w:r>
      <m:oMath>
        <m:r>
          <w:rPr>
            <w:rFonts w:ascii="Cambria Math" w:hAnsi="Cambria Math"/>
          </w:rPr>
          <m:t>1 ÷ 2 МэВ</m:t>
        </m:r>
      </m:oMath>
      <w:r w:rsidR="00634A2E">
        <w:t>.</w:t>
      </w:r>
      <w:r>
        <w:t xml:space="preserve"> </w:t>
      </w:r>
      <w:r w:rsidR="007E792F">
        <w:t xml:space="preserve">Пролетая по решетке, нейтрон может выбить атом из своего центра равновесия </w:t>
      </w:r>
      <w:r w:rsidR="00E950EC">
        <w:t>созда</w:t>
      </w:r>
      <w:r w:rsidR="007E792F">
        <w:t>вая при этом</w:t>
      </w:r>
      <w:r w:rsidR="00E950EC">
        <w:t xml:space="preserve"> первичный дефект ПВА (первично выбитый атом).</w:t>
      </w:r>
    </w:p>
    <w:p w14:paraId="48011CD3" w14:textId="10746955" w:rsidR="00215AEB" w:rsidRDefault="002D2566" w:rsidP="00EE02E6">
      <w:r>
        <w:t>В случае упругого столкновения величина</w:t>
      </w:r>
      <w:r w:rsidR="00215AEB">
        <w:t xml:space="preserve"> кинетической</w:t>
      </w:r>
      <w:r>
        <w:t xml:space="preserve"> энергии</w:t>
      </w:r>
      <w:r w:rsidR="007E792F">
        <w:t>, переданной ПВА</w:t>
      </w:r>
      <w:r w:rsidR="00215AEB">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15AEB" w14:paraId="74FE0520" w14:textId="77777777" w:rsidTr="00127B75">
        <w:tc>
          <w:tcPr>
            <w:tcW w:w="3115" w:type="dxa"/>
            <w:vAlign w:val="center"/>
          </w:tcPr>
          <w:p w14:paraId="2634C42E" w14:textId="77777777" w:rsidR="00215AEB" w:rsidRDefault="00215AEB" w:rsidP="00215AEB">
            <w:pPr>
              <w:ind w:firstLine="0"/>
              <w:jc w:val="right"/>
            </w:pPr>
          </w:p>
        </w:tc>
        <w:tc>
          <w:tcPr>
            <w:tcW w:w="3115" w:type="dxa"/>
            <w:vAlign w:val="center"/>
          </w:tcPr>
          <w:p w14:paraId="5156F22D" w14:textId="039DFFEB" w:rsidR="00215AEB" w:rsidRDefault="00127B75" w:rsidP="00215AEB">
            <w:pPr>
              <w:ind w:firstLine="0"/>
              <w:jc w:val="right"/>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θ</m:t>
                        </m:r>
                      </m:num>
                      <m:den>
                        <m:r>
                          <w:rPr>
                            <w:rFonts w:ascii="Cambria Math" w:hAnsi="Cambria Math"/>
                          </w:rPr>
                          <m:t>2</m:t>
                        </m:r>
                      </m:den>
                    </m:f>
                  </m:e>
                </m:func>
              </m:oMath>
            </m:oMathPara>
          </w:p>
        </w:tc>
        <w:tc>
          <w:tcPr>
            <w:tcW w:w="3115" w:type="dxa"/>
            <w:vAlign w:val="center"/>
          </w:tcPr>
          <w:p w14:paraId="0F957D8B" w14:textId="231D3608" w:rsidR="00215AEB" w:rsidRDefault="00215AEB" w:rsidP="00215AEB">
            <w:pPr>
              <w:ind w:firstLine="0"/>
              <w:jc w:val="right"/>
            </w:pPr>
            <w:r w:rsidRPr="00127B75">
              <w:rPr>
                <w:highlight w:val="yellow"/>
              </w:rPr>
              <w:t>()</w:t>
            </w:r>
          </w:p>
        </w:tc>
      </w:tr>
    </w:tbl>
    <w:p w14:paraId="2248F34F" w14:textId="013084F0" w:rsidR="00EE02E6" w:rsidRDefault="00127B75" w:rsidP="00EE02E6">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127B75">
        <w:t xml:space="preserve"> – </w:t>
      </w:r>
      <w:r>
        <w:t xml:space="preserve">масса и энергия налетающей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 масса атома мишени, </w:t>
      </w:r>
      <m:oMath>
        <m:r>
          <w:rPr>
            <w:rFonts w:ascii="Cambria Math" w:hAnsi="Cambria Math"/>
          </w:rPr>
          <m:t>θ</m:t>
        </m:r>
      </m:oMath>
      <w:r>
        <w:t xml:space="preserve"> – угол рассеяния частиц.</w:t>
      </w:r>
    </w:p>
    <w:p w14:paraId="3D689EF7" w14:textId="43FCCCB8" w:rsidR="00127B75" w:rsidRDefault="00127B75" w:rsidP="00EE02E6">
      <w:r>
        <w:t xml:space="preserve">Для нейтронов при </w:t>
      </w:r>
      <m:oMath>
        <m:r>
          <w:rPr>
            <w:rFonts w:ascii="Cambria Math" w:hAnsi="Cambria Math"/>
          </w:rPr>
          <m:t>θ=180°</m:t>
        </m:r>
      </m:oMath>
      <w:r>
        <w:t xml:space="preserve"> </w:t>
      </w:r>
      <w:r w:rsidR="00390E25">
        <w:t xml:space="preserve">максимальная </w:t>
      </w:r>
      <w:r w:rsidR="000D6BAB">
        <w:t>кинетическая энергия</w:t>
      </w:r>
      <w:bookmarkStart w:id="118" w:name="_GoBack"/>
      <w:bookmarkEnd w:id="118"/>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4"/>
      </w:tblGrid>
      <w:tr w:rsidR="00127B75" w14:paraId="168408CE" w14:textId="77777777" w:rsidTr="00390E25">
        <w:tc>
          <w:tcPr>
            <w:tcW w:w="2405" w:type="dxa"/>
            <w:vAlign w:val="center"/>
          </w:tcPr>
          <w:p w14:paraId="2DF3E444" w14:textId="77777777" w:rsidR="00127B75" w:rsidRDefault="00127B75" w:rsidP="000D6BAB">
            <w:pPr>
              <w:ind w:firstLine="0"/>
              <w:jc w:val="right"/>
            </w:pPr>
          </w:p>
        </w:tc>
        <w:tc>
          <w:tcPr>
            <w:tcW w:w="4536" w:type="dxa"/>
            <w:vAlign w:val="center"/>
          </w:tcPr>
          <w:p w14:paraId="0088D0FC" w14:textId="1FE11D78" w:rsidR="00127B75" w:rsidRPr="00C57FBB" w:rsidRDefault="006A0638" w:rsidP="000D6BAB">
            <w:pPr>
              <w:ind w:firstLine="0"/>
              <w:jc w:val="right"/>
              <w:rPr>
                <w:i/>
                <w:lang w:val="en-US"/>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макс</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Е</m:t>
                    </m:r>
                  </m:e>
                  <m:sub>
                    <m:r>
                      <m:rPr>
                        <m:sty m:val="p"/>
                      </m:rPr>
                      <w:rPr>
                        <w:rFonts w:ascii="Cambria Math" w:hAnsi="Cambria Math"/>
                      </w:rPr>
                      <m:t>0</m:t>
                    </m:r>
                  </m:sub>
                </m:sSub>
                <m:r>
                  <m:rPr>
                    <m:sty m:val="p"/>
                  </m:rPr>
                  <w:rPr>
                    <w:rFonts w:ascii="Cambria Math" w:hAnsi="Cambria Math"/>
                  </w:rPr>
                  <m:t>=</m:t>
                </m:r>
                <m:r>
                  <w:rPr>
                    <w:rFonts w:ascii="Cambria Math" w:hAnsi="Cambria Math"/>
                  </w:rPr>
                  <m:t xml:space="preserve">0.069 </m:t>
                </m:r>
                <m:sSub>
                  <m:sSubPr>
                    <m:ctrlPr>
                      <w:rPr>
                        <w:rFonts w:ascii="Cambria Math" w:hAnsi="Cambria Math"/>
                        <w:lang w:val="en-US"/>
                      </w:rPr>
                    </m:ctrlPr>
                  </m:sSubPr>
                  <m:e>
                    <m:r>
                      <m:rPr>
                        <m:sty m:val="p"/>
                      </m:rPr>
                      <w:rPr>
                        <w:rFonts w:ascii="Cambria Math" w:hAnsi="Cambria Math"/>
                        <w:lang w:val="en-US"/>
                      </w:rPr>
                      <m:t>E</m:t>
                    </m:r>
                    <m:ctrlPr>
                      <w:rPr>
                        <w:rFonts w:ascii="Cambria Math" w:hAnsi="Cambria Math"/>
                      </w:rPr>
                    </m:ctrlPr>
                  </m:e>
                  <m:sub>
                    <m:r>
                      <m:rPr>
                        <m:sty m:val="p"/>
                      </m:rPr>
                      <w:rPr>
                        <w:rFonts w:ascii="Cambria Math" w:hAnsi="Cambria Math"/>
                        <w:lang w:val="en-US"/>
                      </w:rPr>
                      <m:t>0</m:t>
                    </m:r>
                  </m:sub>
                </m:sSub>
              </m:oMath>
            </m:oMathPara>
          </w:p>
        </w:tc>
        <w:tc>
          <w:tcPr>
            <w:tcW w:w="2404" w:type="dxa"/>
            <w:vAlign w:val="center"/>
          </w:tcPr>
          <w:p w14:paraId="1BC60394" w14:textId="77A1A284" w:rsidR="00127B75" w:rsidRPr="000D6BAB" w:rsidRDefault="000D6BAB" w:rsidP="000D6BAB">
            <w:pPr>
              <w:ind w:firstLine="0"/>
              <w:jc w:val="right"/>
              <w:rPr>
                <w:lang w:val="en-US"/>
              </w:rPr>
            </w:pPr>
            <w:r w:rsidRPr="000D6BAB">
              <w:rPr>
                <w:highlight w:val="yellow"/>
                <w:lang w:val="en-US"/>
              </w:rPr>
              <w:t>()</w:t>
            </w:r>
          </w:p>
        </w:tc>
      </w:tr>
    </w:tbl>
    <w:p w14:paraId="416F177E" w14:textId="60DC12C9" w:rsidR="00127B75" w:rsidRDefault="00C57FBB" w:rsidP="00EE02E6">
      <w:r>
        <w:t xml:space="preserve">то есть при энергии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r>
          <w:rPr>
            <w:rFonts w:ascii="Cambria Math" w:hAnsi="Cambria Math"/>
          </w:rPr>
          <m:t>=0.1÷1 МэВ</m:t>
        </m:r>
      </m:oMath>
      <w:r>
        <w:t xml:space="preserve"> максимальная кинетическая энергия у ПВА будет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t>.</w:t>
      </w:r>
    </w:p>
    <w:p w14:paraId="75C99656" w14:textId="2DC79F53" w:rsidR="00C57FBB" w:rsidRPr="00A8236F" w:rsidRDefault="00C57FBB" w:rsidP="00EE02E6">
      <w:r>
        <w:t xml:space="preserve">Согласно </w:t>
      </w:r>
      <w:r w:rsidR="00C856A1">
        <w:t>экспериментальным наблюдениям моделирования каскадов МД</w:t>
      </w:r>
      <w:r>
        <w:t xml:space="preserve">, </w:t>
      </w:r>
      <w:r w:rsidR="00AE14D1">
        <w:t>на 1 кэВ энергии ПВА в ячейке должно быть не мен</w:t>
      </w:r>
      <w:r w:rsidR="00C856A1">
        <w:t>е</w:t>
      </w:r>
      <w:r w:rsidR="00AE14D1">
        <w:t xml:space="preserve">е </w:t>
      </w:r>
      <w:r w:rsidR="00133EB9">
        <w:t>50</w:t>
      </w:r>
      <w:r w:rsidR="00AE14D1">
        <w:t xml:space="preserve"> тысяч атомов.</w:t>
      </w:r>
      <w:r w:rsidR="00AE14D1" w:rsidRPr="00AE14D1">
        <w:t xml:space="preserve"> </w:t>
      </w:r>
      <w:r w:rsidR="00AE14D1">
        <w:t xml:space="preserve">Таким образом, для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rsidR="00AE14D1">
        <w:t xml:space="preserve"> нужно </w:t>
      </w:r>
      <m:oMath>
        <m:r>
          <w:rPr>
            <w:rFonts w:ascii="Cambria Math" w:hAnsi="Cambria Math"/>
          </w:rPr>
          <m:t>350 ÷3500</m:t>
        </m:r>
      </m:oMath>
      <w:r w:rsidR="00133EB9" w:rsidRPr="00133EB9">
        <w:t xml:space="preserve"> тысяч</w:t>
      </w:r>
      <w:r w:rsidR="00133EB9">
        <w:t xml:space="preserve"> атомов в ячейке</w:t>
      </w:r>
      <w:r w:rsidR="00943AD3" w:rsidRPr="00133EB9">
        <w:t>,</w:t>
      </w:r>
      <w:r w:rsidR="00943AD3">
        <w:t xml:space="preserve"> но учитывая, что каскад проходит преимущественно по оси, совпадающей с направлением налетающей частицы, то кол-во атомов должно увеличиваться в несколько раз.</w:t>
      </w:r>
    </w:p>
    <w:p w14:paraId="1FF4E072" w14:textId="079321E6" w:rsidR="00D97CB2" w:rsidRDefault="00D97CB2" w:rsidP="00D97CB2">
      <w:pPr>
        <w:pStyle w:val="3"/>
      </w:pPr>
      <w:bookmarkStart w:id="119" w:name="_Toc516916844"/>
      <w:r>
        <w:t>Процесс каскадообразования в системе чистого железа.</w:t>
      </w:r>
      <w:bookmarkEnd w:id="119"/>
    </w:p>
    <w:p w14:paraId="328820C3" w14:textId="7095A703" w:rsidR="00D97CB2" w:rsidRDefault="00D97CB2" w:rsidP="00D97CB2">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38351D65" w14:textId="66589F6C" w:rsidR="00E03BCF" w:rsidRDefault="00E03BCF" w:rsidP="00E03BCF">
      <w:pPr>
        <w:pStyle w:val="4"/>
      </w:pPr>
      <w:bookmarkStart w:id="120" w:name="_Toc516916845"/>
      <w:r>
        <w:t>Каскад в объеме железа.</w:t>
      </w:r>
      <w:bookmarkEnd w:id="120"/>
    </w:p>
    <w:p w14:paraId="20A1779F" w14:textId="3564CD3E" w:rsidR="00D97CB2" w:rsidRDefault="00D97CB2" w:rsidP="00D97CB2">
      <w:r>
        <w:t>Для моделирования каскада создавался кристаллит размерами 80х80х80 атомных слоев с периодическими граничными условиями, прогревался до 600</w:t>
      </w:r>
      <w:r w:rsidR="00AB0FCA">
        <w:rPr>
          <w:rFonts w:cs="Times New Roman"/>
        </w:rPr>
        <w:t xml:space="preserve"> </w:t>
      </w:r>
      <w:r>
        <w:rPr>
          <w:rFonts w:cs="Times New Roman"/>
        </w:rPr>
        <w:t>˚</w:t>
      </w:r>
      <w:r>
        <w:t xml:space="preserve">С и </w:t>
      </w:r>
      <w:r>
        <w:lastRenderedPageBreak/>
        <w:t xml:space="preserve">в произвольной точке атому железа придавалась скорость равная энергии </w:t>
      </w:r>
      <w:r>
        <w:rPr>
          <w:rFonts w:cs="Times New Roman"/>
        </w:rPr>
        <w:t>≈</w:t>
      </w:r>
      <w:r>
        <w:t xml:space="preserve">10кэВ. После начала каскада происходил отжиг дефектов в течении </w:t>
      </w:r>
      <w:r w:rsidR="007755BF">
        <w:t>7</w:t>
      </w:r>
      <w:r>
        <w:t xml:space="preserve"> пс.</w:t>
      </w:r>
    </w:p>
    <w:p w14:paraId="07D8D273" w14:textId="7510B0BF" w:rsidR="00B138A4" w:rsidRDefault="00B138A4" w:rsidP="00D97CB2">
      <w:r>
        <w:t xml:space="preserve">Область, в которой проходил каскад показана на </w:t>
      </w:r>
      <w:r w:rsidRPr="00B138A4">
        <w:rPr>
          <w:highlight w:val="yellow"/>
        </w:rPr>
        <w:t>рисунке</w:t>
      </w:r>
      <w:r>
        <w:t>.</w:t>
      </w:r>
    </w:p>
    <w:p w14:paraId="1C597B23" w14:textId="34AAB875" w:rsidR="00B138A4" w:rsidRDefault="00B138A4" w:rsidP="00B138A4">
      <w:pPr>
        <w:pStyle w:val="afb"/>
      </w:pPr>
      <w:r>
        <w:rPr>
          <w:noProof/>
        </w:rPr>
        <w:drawing>
          <wp:inline distT="0" distB="0" distL="0" distR="0" wp14:anchorId="14734237" wp14:editId="44C76A96">
            <wp:extent cx="1718069" cy="1440000"/>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606"/>
                    <a:stretch/>
                  </pic:blipFill>
                  <pic:spPr bwMode="auto">
                    <a:xfrm>
                      <a:off x="0" y="0"/>
                      <a:ext cx="1718069" cy="1440000"/>
                    </a:xfrm>
                    <a:prstGeom prst="rect">
                      <a:avLst/>
                    </a:prstGeom>
                    <a:ln>
                      <a:noFill/>
                    </a:ln>
                    <a:extLst>
                      <a:ext uri="{53640926-AAD7-44D8-BBD7-CCE9431645EC}">
                        <a14:shadowObscured xmlns:a14="http://schemas.microsoft.com/office/drawing/2010/main"/>
                      </a:ext>
                    </a:extLst>
                  </pic:spPr>
                </pic:pic>
              </a:graphicData>
            </a:graphic>
          </wp:inline>
        </w:drawing>
      </w:r>
    </w:p>
    <w:p w14:paraId="7F862ABF" w14:textId="67D0CB4C" w:rsidR="00C856A1" w:rsidRPr="00E03BCF" w:rsidRDefault="00B138A4" w:rsidP="00C856A1">
      <w:pPr>
        <w:pStyle w:val="afb"/>
      </w:pPr>
      <w:r w:rsidRPr="00B138A4">
        <w:rPr>
          <w:highlight w:val="yellow"/>
        </w:rPr>
        <w:t>Рисунок</w:t>
      </w:r>
      <w:r>
        <w:t xml:space="preserve"> – Область кристаллита, в которой проходит каскад.</w:t>
      </w:r>
      <w:r w:rsidR="00AB0FCA">
        <w:t xml:space="preserve"> Синим выделены атомы железа.</w:t>
      </w:r>
    </w:p>
    <w:p w14:paraId="108F2232" w14:textId="04D22C4D" w:rsidR="00B138A4" w:rsidRDefault="00984352" w:rsidP="00B138A4">
      <w:r>
        <w:t xml:space="preserve">На </w:t>
      </w:r>
      <w:r w:rsidRPr="00DB48CF">
        <w:rPr>
          <w:highlight w:val="yellow"/>
        </w:rPr>
        <w:t>рисунке</w:t>
      </w:r>
      <w:r w:rsidR="007755BF">
        <w:t xml:space="preserve"> представлены графики дефектного анализа в различные моменты времени. </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4"/>
        <w:gridCol w:w="4635"/>
      </w:tblGrid>
      <w:tr w:rsidR="007755BF" w14:paraId="1E9A1F9C" w14:textId="77777777" w:rsidTr="00C856A1">
        <w:trPr>
          <w:trHeight w:val="3108"/>
          <w:jc w:val="center"/>
        </w:trPr>
        <w:tc>
          <w:tcPr>
            <w:tcW w:w="0" w:type="auto"/>
            <w:vAlign w:val="center"/>
          </w:tcPr>
          <w:p w14:paraId="581E390D" w14:textId="7C4A4737" w:rsidR="007755BF" w:rsidRDefault="00551789" w:rsidP="00DB48CF">
            <w:pPr>
              <w:pStyle w:val="afb"/>
            </w:pPr>
            <w:r>
              <w:rPr>
                <w:noProof/>
              </w:rPr>
              <w:drawing>
                <wp:inline distT="0" distB="0" distL="0" distR="0" wp14:anchorId="489B024B" wp14:editId="4ED57981">
                  <wp:extent cx="1786909" cy="1440000"/>
                  <wp:effectExtent l="19050" t="19050" r="22860" b="273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86909" cy="1440000"/>
                          </a:xfrm>
                          <a:prstGeom prst="rect">
                            <a:avLst/>
                          </a:prstGeom>
                          <a:ln>
                            <a:solidFill>
                              <a:schemeClr val="tx1"/>
                            </a:solidFill>
                          </a:ln>
                        </pic:spPr>
                      </pic:pic>
                    </a:graphicData>
                  </a:graphic>
                </wp:inline>
              </w:drawing>
            </w:r>
          </w:p>
          <w:p w14:paraId="4307557E" w14:textId="1A7F8B61" w:rsidR="007755BF" w:rsidRDefault="007755BF" w:rsidP="00DB48CF">
            <w:pPr>
              <w:pStyle w:val="afb"/>
            </w:pPr>
            <w:r>
              <w:t>а</w:t>
            </w:r>
          </w:p>
        </w:tc>
        <w:tc>
          <w:tcPr>
            <w:tcW w:w="3853" w:type="dxa"/>
            <w:vAlign w:val="center"/>
          </w:tcPr>
          <w:p w14:paraId="1DE2BCB9" w14:textId="3C0048B3" w:rsidR="007755BF" w:rsidRDefault="00551789" w:rsidP="00DB48CF">
            <w:pPr>
              <w:pStyle w:val="afb"/>
            </w:pPr>
            <w:r>
              <w:rPr>
                <w:noProof/>
              </w:rPr>
              <w:drawing>
                <wp:inline distT="0" distB="0" distL="0" distR="0" wp14:anchorId="71F1D337" wp14:editId="0755CA9E">
                  <wp:extent cx="1472433" cy="1440000"/>
                  <wp:effectExtent l="19050" t="19050" r="13970" b="273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72433" cy="1440000"/>
                          </a:xfrm>
                          <a:prstGeom prst="rect">
                            <a:avLst/>
                          </a:prstGeom>
                          <a:ln>
                            <a:solidFill>
                              <a:schemeClr val="tx1"/>
                            </a:solidFill>
                          </a:ln>
                        </pic:spPr>
                      </pic:pic>
                    </a:graphicData>
                  </a:graphic>
                </wp:inline>
              </w:drawing>
            </w:r>
          </w:p>
          <w:p w14:paraId="0B678D08" w14:textId="1E6ED83B" w:rsidR="007755BF" w:rsidRDefault="007755BF" w:rsidP="00DB48CF">
            <w:pPr>
              <w:pStyle w:val="afb"/>
            </w:pPr>
            <w:r>
              <w:t>б</w:t>
            </w:r>
          </w:p>
        </w:tc>
      </w:tr>
      <w:tr w:rsidR="007755BF" w14:paraId="575F591F" w14:textId="77777777" w:rsidTr="00C856A1">
        <w:trPr>
          <w:trHeight w:val="2829"/>
          <w:jc w:val="center"/>
        </w:trPr>
        <w:tc>
          <w:tcPr>
            <w:tcW w:w="0" w:type="auto"/>
            <w:vAlign w:val="center"/>
          </w:tcPr>
          <w:p w14:paraId="0BEC5D8C" w14:textId="0C334B98" w:rsidR="007755BF" w:rsidRDefault="00551789" w:rsidP="00DB48CF">
            <w:pPr>
              <w:pStyle w:val="afb"/>
            </w:pPr>
            <w:r>
              <w:rPr>
                <w:noProof/>
              </w:rPr>
              <w:drawing>
                <wp:inline distT="0" distB="0" distL="0" distR="0" wp14:anchorId="26E7CDB4" wp14:editId="2B413070">
                  <wp:extent cx="1610757" cy="1440000"/>
                  <wp:effectExtent l="19050" t="19050" r="27940" b="2730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4215"/>
                          <a:stretch/>
                        </pic:blipFill>
                        <pic:spPr bwMode="auto">
                          <a:xfrm>
                            <a:off x="0" y="0"/>
                            <a:ext cx="1610757"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B63E3" w14:textId="05CD70D2" w:rsidR="007755BF" w:rsidRDefault="007755BF" w:rsidP="00DB48CF">
            <w:pPr>
              <w:pStyle w:val="afb"/>
            </w:pPr>
            <w:r>
              <w:t>в</w:t>
            </w:r>
          </w:p>
        </w:tc>
        <w:tc>
          <w:tcPr>
            <w:tcW w:w="3853" w:type="dxa"/>
            <w:vAlign w:val="center"/>
          </w:tcPr>
          <w:p w14:paraId="44F3C87E" w14:textId="4C249BC1" w:rsidR="007755BF" w:rsidRDefault="00551789" w:rsidP="00DB48CF">
            <w:pPr>
              <w:pStyle w:val="afb"/>
            </w:pPr>
            <w:r>
              <w:rPr>
                <w:noProof/>
              </w:rPr>
              <w:drawing>
                <wp:inline distT="0" distB="0" distL="0" distR="0" wp14:anchorId="33781015" wp14:editId="446F8E57">
                  <wp:extent cx="1757647" cy="1440000"/>
                  <wp:effectExtent l="19050" t="19050" r="14605" b="273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57647" cy="1440000"/>
                          </a:xfrm>
                          <a:prstGeom prst="rect">
                            <a:avLst/>
                          </a:prstGeom>
                          <a:ln>
                            <a:solidFill>
                              <a:schemeClr val="tx1"/>
                            </a:solidFill>
                          </a:ln>
                        </pic:spPr>
                      </pic:pic>
                    </a:graphicData>
                  </a:graphic>
                </wp:inline>
              </w:drawing>
            </w:r>
          </w:p>
          <w:p w14:paraId="67105688" w14:textId="38D79C11" w:rsidR="007755BF" w:rsidRPr="007755BF" w:rsidRDefault="00DB48CF" w:rsidP="00DB48CF">
            <w:pPr>
              <w:pStyle w:val="afb"/>
            </w:pPr>
            <w:r>
              <w:t>г</w:t>
            </w:r>
          </w:p>
        </w:tc>
      </w:tr>
      <w:tr w:rsidR="007755BF" w14:paraId="3987F95B" w14:textId="77777777" w:rsidTr="00C856A1">
        <w:trPr>
          <w:trHeight w:val="3188"/>
          <w:jc w:val="center"/>
        </w:trPr>
        <w:tc>
          <w:tcPr>
            <w:tcW w:w="8359" w:type="dxa"/>
            <w:gridSpan w:val="2"/>
            <w:vAlign w:val="center"/>
          </w:tcPr>
          <w:p w14:paraId="6DC5E389" w14:textId="31B8ADF8" w:rsidR="007755BF" w:rsidRDefault="00551789" w:rsidP="00DB48CF">
            <w:pPr>
              <w:pStyle w:val="afb"/>
            </w:pPr>
            <w:r>
              <w:rPr>
                <w:noProof/>
              </w:rPr>
              <w:lastRenderedPageBreak/>
              <w:drawing>
                <wp:inline distT="0" distB="0" distL="0" distR="0" wp14:anchorId="14F6C88E" wp14:editId="0F27E480">
                  <wp:extent cx="1591578" cy="1440000"/>
                  <wp:effectExtent l="19050" t="19050" r="27940" b="273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91578" cy="1440000"/>
                          </a:xfrm>
                          <a:prstGeom prst="rect">
                            <a:avLst/>
                          </a:prstGeom>
                          <a:ln>
                            <a:solidFill>
                              <a:schemeClr val="tx1"/>
                            </a:solidFill>
                          </a:ln>
                        </pic:spPr>
                      </pic:pic>
                    </a:graphicData>
                  </a:graphic>
                </wp:inline>
              </w:drawing>
            </w:r>
          </w:p>
          <w:p w14:paraId="70E5C373" w14:textId="5BB6E725" w:rsidR="00DB48CF" w:rsidRDefault="00DB48CF" w:rsidP="00DB48CF">
            <w:pPr>
              <w:pStyle w:val="afb"/>
            </w:pPr>
            <w:r>
              <w:t>д</w:t>
            </w:r>
          </w:p>
        </w:tc>
      </w:tr>
    </w:tbl>
    <w:p w14:paraId="0DFA30E9" w14:textId="1AAA6BA0" w:rsidR="007755BF" w:rsidRDefault="007755BF" w:rsidP="00DB48CF">
      <w:pPr>
        <w:pStyle w:val="afb"/>
      </w:pPr>
      <w:r>
        <w:t>а – 0,5 пс, б – 1 пс, в – 2 пс, г – 4 пс, д – 7 пс</w:t>
      </w:r>
    </w:p>
    <w:p w14:paraId="68181815" w14:textId="3855AAFC" w:rsidR="00DB48CF" w:rsidRDefault="00DB48CF" w:rsidP="00DB48CF">
      <w:pPr>
        <w:pStyle w:val="afb"/>
      </w:pPr>
      <w:r w:rsidRPr="00DB48CF">
        <w:rPr>
          <w:highlight w:val="yellow"/>
        </w:rPr>
        <w:t>Рисунок</w:t>
      </w:r>
      <w:r>
        <w:t xml:space="preserve"> – Дефектный анализ кристаллита. Тут, и в дальнейших таких анализах цветовое оформление меняется: синим выделены вакансии, красным – междоузлия, а не железо и кислород.</w:t>
      </w:r>
      <w:r w:rsidR="00FE7333">
        <w:t xml:space="preserve"> Атомы кристалла убраны.</w:t>
      </w:r>
    </w:p>
    <w:p w14:paraId="498D57D1" w14:textId="195F9696" w:rsidR="00C856A1" w:rsidRDefault="00C856A1" w:rsidP="00C856A1">
      <w:r>
        <w:t xml:space="preserve">Во время каскада образуются </w:t>
      </w:r>
      <w:proofErr w:type="spellStart"/>
      <w:r>
        <w:t>Френкелевские</w:t>
      </w:r>
      <w:proofErr w:type="spellEnd"/>
      <w:r>
        <w:t xml:space="preserve"> пары, краудионы</w:t>
      </w:r>
      <w:r w:rsidR="00C5028A">
        <w:t xml:space="preserve"> и иные дефекты. Краудионы образуются по оси, которая находится под небольшим углом к изначальной оси налетающей частицы. Со временем, большинство дефектов отжигаются. На </w:t>
      </w:r>
      <w:r w:rsidR="00C5028A" w:rsidRPr="00C5028A">
        <w:rPr>
          <w:highlight w:val="yellow"/>
        </w:rPr>
        <w:t>рисунке (д)</w:t>
      </w:r>
      <w:r w:rsidR="00C5028A">
        <w:t xml:space="preserve"> краудионы выглядят как плотное чередование красных и синих точек.</w:t>
      </w:r>
    </w:p>
    <w:p w14:paraId="29594E36" w14:textId="046C4952" w:rsidR="00082D53" w:rsidRDefault="00082D53" w:rsidP="00082D53">
      <w:pPr>
        <w:rPr>
          <w:highlight w:val="yellow"/>
        </w:rPr>
      </w:pPr>
      <w:r>
        <w:t xml:space="preserve">В </w:t>
      </w:r>
      <w:r w:rsidRPr="00782F5D">
        <w:rPr>
          <w:highlight w:val="yellow"/>
        </w:rPr>
        <w:t>таблице</w:t>
      </w:r>
      <w:r w:rsidR="00782F5D">
        <w:t xml:space="preserve"> представлены</w:t>
      </w:r>
      <w:r w:rsidR="009A76D3">
        <w:t xml:space="preserve"> параметры каскада.</w:t>
      </w:r>
    </w:p>
    <w:p w14:paraId="4F89EFFE" w14:textId="0AFF383D" w:rsidR="00782F5D" w:rsidRDefault="009A76D3" w:rsidP="00782F5D">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551789" w14:paraId="7CE8FCB6" w14:textId="77777777" w:rsidTr="00C856A1">
        <w:tc>
          <w:tcPr>
            <w:tcW w:w="5807" w:type="dxa"/>
          </w:tcPr>
          <w:p w14:paraId="166E23CE" w14:textId="45D6605A" w:rsidR="00551789" w:rsidRPr="00551789" w:rsidRDefault="00551789" w:rsidP="00551789">
            <w:pPr>
              <w:pStyle w:val="afa"/>
            </w:pPr>
            <w:r w:rsidRPr="00551789">
              <w:t>Общее кол-во атомов в ячейке</w:t>
            </w:r>
          </w:p>
        </w:tc>
        <w:tc>
          <w:tcPr>
            <w:tcW w:w="3538" w:type="dxa"/>
          </w:tcPr>
          <w:p w14:paraId="1A6056A7" w14:textId="0532F55C" w:rsidR="00551789" w:rsidRPr="00551789" w:rsidRDefault="00551789" w:rsidP="00551789">
            <w:pPr>
              <w:pStyle w:val="afa"/>
            </w:pPr>
            <w:r w:rsidRPr="00551789">
              <w:t>1024000</w:t>
            </w:r>
          </w:p>
        </w:tc>
      </w:tr>
      <w:tr w:rsidR="00782F5D" w:rsidRPr="00551789" w14:paraId="3C51049E" w14:textId="77777777" w:rsidTr="00C856A1">
        <w:tc>
          <w:tcPr>
            <w:tcW w:w="5807" w:type="dxa"/>
          </w:tcPr>
          <w:p w14:paraId="6D92A742" w14:textId="33699567" w:rsidR="00782F5D" w:rsidRPr="00551789" w:rsidRDefault="00782F5D" w:rsidP="00551789">
            <w:pPr>
              <w:pStyle w:val="afa"/>
            </w:pPr>
            <w:r w:rsidRPr="00551789">
              <w:t>Энергия</w:t>
            </w:r>
          </w:p>
        </w:tc>
        <w:tc>
          <w:tcPr>
            <w:tcW w:w="3538" w:type="dxa"/>
          </w:tcPr>
          <w:p w14:paraId="2E277F72" w14:textId="287EE3D3" w:rsidR="00782F5D" w:rsidRPr="00551789" w:rsidRDefault="00782F5D" w:rsidP="00551789">
            <w:pPr>
              <w:pStyle w:val="afa"/>
            </w:pPr>
            <w:r w:rsidRPr="00551789">
              <w:t>≈10 кэВ</w:t>
            </w:r>
          </w:p>
        </w:tc>
      </w:tr>
      <w:tr w:rsidR="00782F5D" w:rsidRPr="00551789" w14:paraId="3A5180AD" w14:textId="77777777" w:rsidTr="00C856A1">
        <w:tc>
          <w:tcPr>
            <w:tcW w:w="5807" w:type="dxa"/>
          </w:tcPr>
          <w:p w14:paraId="7621FFD4" w14:textId="1CDA1AD1" w:rsidR="00782F5D" w:rsidRPr="00551789" w:rsidRDefault="00782F5D" w:rsidP="00551789">
            <w:pPr>
              <w:pStyle w:val="afa"/>
            </w:pPr>
            <w:r w:rsidRPr="00551789">
              <w:t>Время отжига</w:t>
            </w:r>
          </w:p>
        </w:tc>
        <w:tc>
          <w:tcPr>
            <w:tcW w:w="3538" w:type="dxa"/>
          </w:tcPr>
          <w:p w14:paraId="116066B9" w14:textId="5D28EC0A" w:rsidR="00782F5D" w:rsidRPr="00551789" w:rsidRDefault="00782F5D" w:rsidP="00551789">
            <w:pPr>
              <w:pStyle w:val="afa"/>
            </w:pPr>
            <w:r w:rsidRPr="00551789">
              <w:t>7 пс</w:t>
            </w:r>
          </w:p>
        </w:tc>
      </w:tr>
      <w:tr w:rsidR="00F01CA7" w:rsidRPr="00551789" w14:paraId="745E8B42" w14:textId="77777777" w:rsidTr="00C856A1">
        <w:tc>
          <w:tcPr>
            <w:tcW w:w="5807" w:type="dxa"/>
          </w:tcPr>
          <w:p w14:paraId="3EAE9047" w14:textId="5D19A349" w:rsidR="00F01CA7" w:rsidRPr="00F01CA7" w:rsidRDefault="00F01CA7" w:rsidP="00551789">
            <w:pPr>
              <w:pStyle w:val="afa"/>
            </w:pPr>
            <w:r>
              <w:t>Максимальный р</w:t>
            </w:r>
            <w:r w:rsidRPr="00551789">
              <w:t>азмер каскада</w:t>
            </w:r>
            <w:r>
              <w:t xml:space="preserve"> по оси </w:t>
            </w:r>
            <w:r>
              <w:rPr>
                <w:lang w:val="en-US"/>
              </w:rPr>
              <w:t>Z</w:t>
            </w:r>
          </w:p>
        </w:tc>
        <w:tc>
          <w:tcPr>
            <w:tcW w:w="3538" w:type="dxa"/>
          </w:tcPr>
          <w:p w14:paraId="49E1BEB9" w14:textId="433A6625" w:rsidR="00F01CA7" w:rsidRPr="00551789" w:rsidRDefault="003C2968" w:rsidP="00551789">
            <w:pPr>
              <w:pStyle w:val="afa"/>
            </w:pPr>
            <w:r>
              <w:rPr>
                <w:rFonts w:cs="Times New Roman"/>
              </w:rPr>
              <w:t>≈</w:t>
            </w:r>
            <w:r w:rsidR="00F01CA7">
              <w:t>3</w:t>
            </w:r>
            <w:r w:rsidR="00F01CA7">
              <w:rPr>
                <w:lang w:val="en-US"/>
              </w:rPr>
              <w:t>6</w:t>
            </w:r>
            <w:r w:rsidR="00F01CA7">
              <w:t xml:space="preserve"> </w:t>
            </w:r>
            <w:r w:rsidR="00F01CA7" w:rsidRPr="00551789">
              <w:t>Å</w:t>
            </w:r>
          </w:p>
        </w:tc>
      </w:tr>
      <w:tr w:rsidR="00782F5D" w:rsidRPr="00551789" w14:paraId="22C9F59C" w14:textId="77777777" w:rsidTr="00C856A1">
        <w:tc>
          <w:tcPr>
            <w:tcW w:w="5807" w:type="dxa"/>
          </w:tcPr>
          <w:p w14:paraId="7BB3693C" w14:textId="201873F0" w:rsidR="00782F5D" w:rsidRPr="00F01CA7" w:rsidRDefault="00F01CA7" w:rsidP="00551789">
            <w:pPr>
              <w:pStyle w:val="afa"/>
            </w:pPr>
            <w:r>
              <w:t>Максимальный р</w:t>
            </w:r>
            <w:r w:rsidR="00782F5D" w:rsidRPr="00551789">
              <w:t>азмер каскада</w:t>
            </w:r>
            <w:r>
              <w:t xml:space="preserve"> по оси </w:t>
            </w:r>
            <w:r>
              <w:rPr>
                <w:lang w:val="en-US"/>
              </w:rPr>
              <w:t>X</w:t>
            </w:r>
          </w:p>
        </w:tc>
        <w:tc>
          <w:tcPr>
            <w:tcW w:w="3538" w:type="dxa"/>
          </w:tcPr>
          <w:p w14:paraId="2CD92E17" w14:textId="326D8364" w:rsidR="00782F5D" w:rsidRPr="00551789" w:rsidRDefault="003C2968" w:rsidP="00551789">
            <w:pPr>
              <w:pStyle w:val="afa"/>
            </w:pPr>
            <w:r>
              <w:rPr>
                <w:rFonts w:cs="Times New Roman"/>
                <w:lang w:val="en-US"/>
              </w:rPr>
              <w:t>≈</w:t>
            </w:r>
            <w:r w:rsidR="00F01CA7">
              <w:rPr>
                <w:lang w:val="en-US"/>
              </w:rPr>
              <w:t>34</w:t>
            </w:r>
            <w:r w:rsidR="00782F5D" w:rsidRPr="00551789">
              <w:t xml:space="preserve"> Å</w:t>
            </w:r>
          </w:p>
        </w:tc>
      </w:tr>
      <w:tr w:rsidR="00782F5D" w:rsidRPr="00551789" w14:paraId="106F513C" w14:textId="77777777" w:rsidTr="00C856A1">
        <w:tc>
          <w:tcPr>
            <w:tcW w:w="5807" w:type="dxa"/>
          </w:tcPr>
          <w:p w14:paraId="22E7DEDF" w14:textId="15A3466F" w:rsidR="00782F5D" w:rsidRPr="00551789" w:rsidRDefault="00782F5D" w:rsidP="00551789">
            <w:pPr>
              <w:pStyle w:val="afa"/>
            </w:pPr>
            <w:r w:rsidRPr="00551789">
              <w:t>Вторичные каскады</w:t>
            </w:r>
          </w:p>
        </w:tc>
        <w:tc>
          <w:tcPr>
            <w:tcW w:w="3538" w:type="dxa"/>
          </w:tcPr>
          <w:p w14:paraId="345DE036" w14:textId="6C19A62E" w:rsidR="00782F5D" w:rsidRPr="00551789" w:rsidRDefault="00782F5D" w:rsidP="00551789">
            <w:pPr>
              <w:pStyle w:val="afa"/>
            </w:pPr>
            <w:r w:rsidRPr="00551789">
              <w:t>Нет</w:t>
            </w:r>
          </w:p>
        </w:tc>
      </w:tr>
      <w:tr w:rsidR="0031147E" w:rsidRPr="00551789" w14:paraId="5F30FF8C" w14:textId="77777777" w:rsidTr="00C856A1">
        <w:tc>
          <w:tcPr>
            <w:tcW w:w="5807" w:type="dxa"/>
          </w:tcPr>
          <w:p w14:paraId="285F4AEB" w14:textId="527C30EC" w:rsidR="0031147E" w:rsidRPr="00551789" w:rsidRDefault="0031147E" w:rsidP="00551789">
            <w:pPr>
              <w:pStyle w:val="afa"/>
            </w:pPr>
            <w:r w:rsidRPr="00551789">
              <w:t>Общее кол-во</w:t>
            </w:r>
            <w:r w:rsidR="00551789" w:rsidRPr="00551789">
              <w:t xml:space="preserve"> остаточных</w:t>
            </w:r>
            <w:r w:rsidRPr="00551789">
              <w:t xml:space="preserve"> вакансий и межузлий</w:t>
            </w:r>
          </w:p>
        </w:tc>
        <w:tc>
          <w:tcPr>
            <w:tcW w:w="3538" w:type="dxa"/>
          </w:tcPr>
          <w:p w14:paraId="6AC9EA5E" w14:textId="003F6658" w:rsidR="0031147E" w:rsidRPr="00551789" w:rsidRDefault="0031147E" w:rsidP="00551789">
            <w:pPr>
              <w:pStyle w:val="afa"/>
            </w:pPr>
            <w:r w:rsidRPr="00551789">
              <w:t>11994</w:t>
            </w:r>
          </w:p>
        </w:tc>
      </w:tr>
      <w:tr w:rsidR="00551789" w:rsidRPr="00551789" w14:paraId="18A6994D" w14:textId="77777777" w:rsidTr="00C856A1">
        <w:tc>
          <w:tcPr>
            <w:tcW w:w="5807" w:type="dxa"/>
          </w:tcPr>
          <w:p w14:paraId="7942DD0C" w14:textId="79270085" w:rsidR="00551789" w:rsidRPr="00551789" w:rsidRDefault="00551789" w:rsidP="00551789">
            <w:pPr>
              <w:pStyle w:val="afa"/>
            </w:pPr>
            <w:r w:rsidRPr="00551789">
              <w:t>Процентное соотношение от общего кол-ва атомов</w:t>
            </w:r>
          </w:p>
        </w:tc>
        <w:tc>
          <w:tcPr>
            <w:tcW w:w="3538" w:type="dxa"/>
          </w:tcPr>
          <w:p w14:paraId="15271D95" w14:textId="11761324" w:rsidR="00551789" w:rsidRPr="00551789" w:rsidRDefault="00551789" w:rsidP="00551789">
            <w:pPr>
              <w:pStyle w:val="afa"/>
            </w:pPr>
            <w:r w:rsidRPr="00551789">
              <w:t>1,17%</w:t>
            </w:r>
          </w:p>
        </w:tc>
      </w:tr>
    </w:tbl>
    <w:p w14:paraId="49D947AB" w14:textId="70E8F2E2" w:rsidR="00782F5D" w:rsidRDefault="00782F5D" w:rsidP="00082D53"/>
    <w:p w14:paraId="33BAC396" w14:textId="08750BEC" w:rsidR="00E03BCF" w:rsidRDefault="00E03BCF" w:rsidP="00E03BCF">
      <w:pPr>
        <w:pStyle w:val="4"/>
      </w:pPr>
      <w:bookmarkStart w:id="121" w:name="_Toc516916846"/>
      <w:r>
        <w:t>Каскад в железе при наличии свободной поверхности.</w:t>
      </w:r>
      <w:bookmarkEnd w:id="121"/>
    </w:p>
    <w:p w14:paraId="35915016" w14:textId="0169B263" w:rsidR="00E03BCF" w:rsidRDefault="00E03BCF" w:rsidP="00E03BCF">
      <w:r>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w:t>
      </w:r>
      <w:r w:rsidR="00D602D1">
        <w:t xml:space="preserve"> (</w:t>
      </w:r>
      <w:r w:rsidR="00D602D1" w:rsidRPr="00D602D1">
        <w:rPr>
          <w:highlight w:val="yellow"/>
        </w:rPr>
        <w:t>рисунок</w:t>
      </w:r>
      <w:r w:rsidR="00D602D1">
        <w:t>)</w:t>
      </w:r>
      <w:r>
        <w:t>, прогревался до 600</w:t>
      </w:r>
      <w:r>
        <w:rPr>
          <w:rFonts w:cs="Times New Roman"/>
        </w:rPr>
        <w:t xml:space="preserve"> ˚</w:t>
      </w:r>
      <w:r>
        <w:t>С и в произвольной точке</w:t>
      </w:r>
      <w:r w:rsidR="00E16F18">
        <w:t xml:space="preserve"> на поверхности</w:t>
      </w:r>
      <w:r>
        <w:t xml:space="preserve"> атому железа придавалась скорость равная энергии </w:t>
      </w:r>
      <w:r>
        <w:rPr>
          <w:rFonts w:cs="Times New Roman"/>
        </w:rPr>
        <w:t>≈</w:t>
      </w:r>
      <w:r>
        <w:t>10кэВ</w:t>
      </w:r>
      <w:r w:rsidR="00865413">
        <w:t xml:space="preserve"> (</w:t>
      </w:r>
      <w:r w:rsidR="00865413" w:rsidRPr="00865413">
        <w:rPr>
          <w:highlight w:val="yellow"/>
        </w:rPr>
        <w:t xml:space="preserve">реально </w:t>
      </w:r>
      <w:r w:rsidR="007D4B3A">
        <w:rPr>
          <w:highlight w:val="yellow"/>
        </w:rPr>
        <w:t>9</w:t>
      </w:r>
      <w:r w:rsidR="00865413">
        <w:t>)</w:t>
      </w:r>
      <w:r w:rsidR="00E16F18">
        <w:t xml:space="preserve"> направленная вниз (вглубь объема)</w:t>
      </w:r>
      <w:r>
        <w:t xml:space="preserve">. </w:t>
      </w:r>
      <w:r w:rsidR="0026096B">
        <w:t>Отжига дефектов не происходило</w:t>
      </w:r>
      <w:r>
        <w:t>.</w:t>
      </w:r>
      <w:r w:rsidR="0026096B">
        <w:t xml:space="preserve"> Общее время моделирования каскада составило 4пс.</w:t>
      </w:r>
    </w:p>
    <w:p w14:paraId="0D570B91" w14:textId="41FD1A47" w:rsidR="00E03BCF" w:rsidRDefault="00E16F18" w:rsidP="00E03BCF">
      <w:pPr>
        <w:pStyle w:val="afb"/>
      </w:pPr>
      <w:r>
        <w:rPr>
          <w:noProof/>
        </w:rPr>
        <w:lastRenderedPageBreak/>
        <w:drawing>
          <wp:inline distT="0" distB="0" distL="0" distR="0" wp14:anchorId="230E4E2D" wp14:editId="52C136DC">
            <wp:extent cx="2319421" cy="1800000"/>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19421" cy="1800000"/>
                    </a:xfrm>
                    <a:prstGeom prst="rect">
                      <a:avLst/>
                    </a:prstGeom>
                    <a:ln>
                      <a:noFill/>
                    </a:ln>
                  </pic:spPr>
                </pic:pic>
              </a:graphicData>
            </a:graphic>
          </wp:inline>
        </w:drawing>
      </w:r>
    </w:p>
    <w:p w14:paraId="25E5DD0D" w14:textId="68E4FF0F" w:rsidR="00E16F18" w:rsidRDefault="00E16F18" w:rsidP="00E03BCF">
      <w:pPr>
        <w:pStyle w:val="afb"/>
      </w:pPr>
      <w:r w:rsidRPr="00E16F18">
        <w:rPr>
          <w:highlight w:val="yellow"/>
        </w:rPr>
        <w:t>Рисунок</w:t>
      </w:r>
      <w:r>
        <w:t xml:space="preserve"> - Область кристаллита, в которой проходит каскад, сверху видна свободная поверхность. Синим выделены атомы железа.</w:t>
      </w:r>
    </w:p>
    <w:p w14:paraId="3C12E30B" w14:textId="27AEA85C" w:rsidR="007D4B3A" w:rsidRDefault="0026096B" w:rsidP="0026096B">
      <w:r>
        <w:t xml:space="preserve">В течении прохождения каскада наблюдалось явление распыления поверхности в месте «удара» и в радиусе </w:t>
      </w:r>
      <w:r>
        <w:rPr>
          <w:rFonts w:cs="Times New Roman"/>
        </w:rPr>
        <w:t>≈</w:t>
      </w:r>
      <w:r>
        <w:t xml:space="preserve">10 </w:t>
      </w:r>
      <w:r w:rsidRPr="005907CF">
        <w:t>Å</w:t>
      </w:r>
      <w:r>
        <w:t xml:space="preserve"> вокруг него</w:t>
      </w:r>
      <w:r w:rsidR="007D4B3A">
        <w:t>,</w:t>
      </w:r>
      <w:r w:rsidR="00D40E11">
        <w:t xml:space="preserve"> а также «выгибание» или «вспучивание» поверхности вокруг места удара</w:t>
      </w:r>
      <w:proofErr w:type="gramStart"/>
      <w:r w:rsidR="00D40E11">
        <w:t>.</w:t>
      </w:r>
      <w:proofErr w:type="gramEnd"/>
      <w:r w:rsidR="007D4B3A">
        <w:t xml:space="preserve"> что продемонстрировано на </w:t>
      </w:r>
      <w:r w:rsidR="007D4B3A" w:rsidRPr="007D4B3A">
        <w:rPr>
          <w:highlight w:val="yellow"/>
        </w:rPr>
        <w:t>рисунке</w:t>
      </w:r>
      <w:r>
        <w:t>.</w:t>
      </w:r>
    </w:p>
    <w:p w14:paraId="197558F4" w14:textId="3A3E4E46" w:rsidR="007D4B3A" w:rsidRDefault="007D4B3A" w:rsidP="007D4B3A">
      <w:pPr>
        <w:pStyle w:val="afb"/>
      </w:pPr>
      <w:r>
        <w:rPr>
          <w:noProof/>
        </w:rPr>
        <w:drawing>
          <wp:inline distT="0" distB="0" distL="0" distR="0" wp14:anchorId="70AB1FDD" wp14:editId="428BE374">
            <wp:extent cx="3040380" cy="54047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53812" cy="560640"/>
                    </a:xfrm>
                    <a:prstGeom prst="rect">
                      <a:avLst/>
                    </a:prstGeom>
                    <a:ln>
                      <a:noFill/>
                    </a:ln>
                  </pic:spPr>
                </pic:pic>
              </a:graphicData>
            </a:graphic>
          </wp:inline>
        </w:drawing>
      </w:r>
    </w:p>
    <w:p w14:paraId="034DB211" w14:textId="72009026" w:rsidR="007D4B3A" w:rsidRDefault="007D4B3A" w:rsidP="007D4B3A">
      <w:pPr>
        <w:pStyle w:val="afb"/>
      </w:pPr>
      <w:r w:rsidRPr="007D4B3A">
        <w:rPr>
          <w:highlight w:val="yellow"/>
        </w:rPr>
        <w:t>Рисунок</w:t>
      </w:r>
      <w:r>
        <w:t xml:space="preserve"> – Область поверхности, где наблюдается её распыление и изгиб. Синим выделены атомы железа.</w:t>
      </w:r>
    </w:p>
    <w:p w14:paraId="1AA6EC0F" w14:textId="014050EB" w:rsidR="00D40E11" w:rsidRDefault="00D40E11" w:rsidP="00D40E11">
      <w:r>
        <w:t xml:space="preserve">Через 2,5 пс установился максимальный размер каскада, это видно на </w:t>
      </w:r>
      <w:r w:rsidRPr="00D40E11">
        <w:rPr>
          <w:highlight w:val="yellow"/>
        </w:rPr>
        <w:t>рисунке</w:t>
      </w:r>
      <w:r>
        <w:t>.</w:t>
      </w:r>
    </w:p>
    <w:p w14:paraId="1B6CF5AE" w14:textId="278D6060" w:rsidR="00D40E11" w:rsidRDefault="00D40E11" w:rsidP="00D40E11">
      <w:pPr>
        <w:pStyle w:val="afb"/>
      </w:pPr>
      <w:r>
        <w:rPr>
          <w:noProof/>
        </w:rPr>
        <w:drawing>
          <wp:inline distT="0" distB="0" distL="0" distR="0" wp14:anchorId="0090E4A2" wp14:editId="678ECF63">
            <wp:extent cx="1896883" cy="180000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96883" cy="1800000"/>
                    </a:xfrm>
                    <a:prstGeom prst="rect">
                      <a:avLst/>
                    </a:prstGeom>
                    <a:ln>
                      <a:noFill/>
                    </a:ln>
                  </pic:spPr>
                </pic:pic>
              </a:graphicData>
            </a:graphic>
          </wp:inline>
        </w:drawing>
      </w:r>
    </w:p>
    <w:p w14:paraId="75B71B36" w14:textId="0EB02E67" w:rsidR="00D40E11" w:rsidRDefault="00D40E11" w:rsidP="00D40E11">
      <w:pPr>
        <w:pStyle w:val="afb"/>
      </w:pPr>
      <w:r w:rsidRPr="00D602D1">
        <w:rPr>
          <w:highlight w:val="yellow"/>
        </w:rPr>
        <w:t>Рисунок</w:t>
      </w:r>
      <w:r>
        <w:t xml:space="preserve"> – Область в которой проходит каскад. Синим выделены атомы железа.</w:t>
      </w:r>
    </w:p>
    <w:p w14:paraId="17F0D96C" w14:textId="15517727" w:rsidR="005148FE" w:rsidRDefault="00443255" w:rsidP="00443255">
      <w:r>
        <w:t>Видно распыление поверхности и ее изгиб, который не исчез в течении 2,5 пс. В дальнейшем, от места «удара», изгиб расходится как упругая волна к границам, и так как границы периодические, то нет отражений данной волны и она затухает.</w:t>
      </w:r>
    </w:p>
    <w:p w14:paraId="280D30BA" w14:textId="6ADB5000" w:rsidR="00D40E11" w:rsidRDefault="00D40E11" w:rsidP="00D40E11">
      <w:r>
        <w:t xml:space="preserve">В </w:t>
      </w:r>
      <w:r w:rsidRPr="00782F5D">
        <w:rPr>
          <w:highlight w:val="yellow"/>
        </w:rPr>
        <w:t>таблице</w:t>
      </w:r>
      <w:r>
        <w:t xml:space="preserve"> представлены </w:t>
      </w:r>
      <w:r w:rsidR="009A76D3" w:rsidRPr="009A76D3">
        <w:t>параметры каскада.</w:t>
      </w:r>
    </w:p>
    <w:p w14:paraId="3419D145" w14:textId="5CBB676F" w:rsidR="0026096B" w:rsidRDefault="009A76D3" w:rsidP="00D40E11">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26096B" w14:paraId="346D272E" w14:textId="77777777" w:rsidTr="0026096B">
        <w:tc>
          <w:tcPr>
            <w:tcW w:w="4672" w:type="dxa"/>
          </w:tcPr>
          <w:p w14:paraId="7B238A2B" w14:textId="3F37F88A" w:rsidR="0026096B" w:rsidRDefault="0026096B" w:rsidP="007D4B3A">
            <w:pPr>
              <w:pStyle w:val="afa"/>
            </w:pPr>
            <w:r w:rsidRPr="00551789">
              <w:t>Общее кол-во атомов в ячейке</w:t>
            </w:r>
          </w:p>
        </w:tc>
        <w:tc>
          <w:tcPr>
            <w:tcW w:w="4673" w:type="dxa"/>
          </w:tcPr>
          <w:p w14:paraId="1D788AAF" w14:textId="3D29F4B1" w:rsidR="0026096B" w:rsidRDefault="007D4B3A" w:rsidP="007D4B3A">
            <w:pPr>
              <w:pStyle w:val="afa"/>
            </w:pPr>
            <w:r>
              <w:t>633600</w:t>
            </w:r>
          </w:p>
        </w:tc>
      </w:tr>
      <w:tr w:rsidR="0026096B" w14:paraId="39C49025" w14:textId="77777777" w:rsidTr="0026096B">
        <w:tc>
          <w:tcPr>
            <w:tcW w:w="4672" w:type="dxa"/>
          </w:tcPr>
          <w:p w14:paraId="5A84CDC0" w14:textId="6C9F2EB2" w:rsidR="0026096B" w:rsidRDefault="0026096B" w:rsidP="007D4B3A">
            <w:pPr>
              <w:pStyle w:val="afa"/>
            </w:pPr>
            <w:r w:rsidRPr="00551789">
              <w:lastRenderedPageBreak/>
              <w:t>Энергия</w:t>
            </w:r>
          </w:p>
        </w:tc>
        <w:tc>
          <w:tcPr>
            <w:tcW w:w="4673" w:type="dxa"/>
          </w:tcPr>
          <w:p w14:paraId="33D627E0" w14:textId="5874E415" w:rsidR="0026096B" w:rsidRDefault="0026096B" w:rsidP="007D4B3A">
            <w:pPr>
              <w:pStyle w:val="afa"/>
            </w:pPr>
            <w:r w:rsidRPr="00551789">
              <w:t>≈</w:t>
            </w:r>
            <w:r w:rsidR="00227481">
              <w:rPr>
                <w:highlight w:val="yellow"/>
              </w:rPr>
              <w:t>9</w:t>
            </w:r>
            <w:r w:rsidRPr="007D4B3A">
              <w:rPr>
                <w:highlight w:val="yellow"/>
              </w:rPr>
              <w:t xml:space="preserve"> кэВ</w:t>
            </w:r>
          </w:p>
        </w:tc>
      </w:tr>
      <w:tr w:rsidR="00F01CA7" w14:paraId="70EF7BBB" w14:textId="77777777" w:rsidTr="00125B95">
        <w:tc>
          <w:tcPr>
            <w:tcW w:w="4672" w:type="dxa"/>
          </w:tcPr>
          <w:p w14:paraId="26A97A31" w14:textId="1B817416" w:rsidR="00F01CA7" w:rsidRDefault="00F01CA7" w:rsidP="00F01CA7">
            <w:pPr>
              <w:pStyle w:val="afa"/>
            </w:pPr>
            <w:r>
              <w:t>Глубина проникновения</w:t>
            </w:r>
          </w:p>
        </w:tc>
        <w:tc>
          <w:tcPr>
            <w:tcW w:w="4673" w:type="dxa"/>
          </w:tcPr>
          <w:p w14:paraId="4EC183F0" w14:textId="0D53C281" w:rsidR="00F01CA7" w:rsidRDefault="003C2968" w:rsidP="00F01CA7">
            <w:pPr>
              <w:pStyle w:val="afa"/>
            </w:pPr>
            <w:r>
              <w:rPr>
                <w:rFonts w:cs="Times New Roman"/>
              </w:rPr>
              <w:t>≈</w:t>
            </w:r>
            <w:r w:rsidR="00F01CA7">
              <w:t xml:space="preserve">39 </w:t>
            </w:r>
            <w:r w:rsidR="00F01CA7" w:rsidRPr="00551789">
              <w:t>Å</w:t>
            </w:r>
          </w:p>
        </w:tc>
      </w:tr>
      <w:tr w:rsidR="00F01CA7" w14:paraId="7714971A" w14:textId="77777777" w:rsidTr="0026096B">
        <w:tc>
          <w:tcPr>
            <w:tcW w:w="4672" w:type="dxa"/>
          </w:tcPr>
          <w:p w14:paraId="53BEEDB6" w14:textId="7A54EDCF" w:rsidR="00F01CA7" w:rsidRDefault="00F01CA7" w:rsidP="00F01CA7">
            <w:pPr>
              <w:pStyle w:val="afa"/>
            </w:pPr>
            <w:r>
              <w:t>Максимальный р</w:t>
            </w:r>
            <w:r w:rsidRPr="00551789">
              <w:t>азмер каскада</w:t>
            </w:r>
            <w:r>
              <w:t xml:space="preserve"> по оси </w:t>
            </w:r>
            <w:r>
              <w:rPr>
                <w:lang w:val="en-US"/>
              </w:rPr>
              <w:t>X</w:t>
            </w:r>
          </w:p>
        </w:tc>
        <w:tc>
          <w:tcPr>
            <w:tcW w:w="4673" w:type="dxa"/>
          </w:tcPr>
          <w:p w14:paraId="5EB23E80" w14:textId="61598B1B" w:rsidR="00F01CA7" w:rsidRDefault="003C2968" w:rsidP="00F01CA7">
            <w:pPr>
              <w:pStyle w:val="afa"/>
            </w:pPr>
            <w:r>
              <w:rPr>
                <w:rFonts w:cs="Times New Roman"/>
              </w:rPr>
              <w:t>≈</w:t>
            </w:r>
            <w:r w:rsidR="00F01CA7">
              <w:t>47</w:t>
            </w:r>
            <w:r w:rsidR="00F01CA7" w:rsidRPr="00551789">
              <w:t xml:space="preserve"> Å</w:t>
            </w:r>
          </w:p>
        </w:tc>
      </w:tr>
      <w:tr w:rsidR="0026096B" w14:paraId="0A2C41F9" w14:textId="77777777" w:rsidTr="0026096B">
        <w:tc>
          <w:tcPr>
            <w:tcW w:w="4672" w:type="dxa"/>
          </w:tcPr>
          <w:p w14:paraId="12D69CF9" w14:textId="5EEB9804" w:rsidR="0026096B" w:rsidRPr="00551789" w:rsidRDefault="0026096B" w:rsidP="007D4B3A">
            <w:pPr>
              <w:pStyle w:val="afa"/>
            </w:pPr>
            <w:r w:rsidRPr="00551789">
              <w:t>Вторичные каскады</w:t>
            </w:r>
          </w:p>
        </w:tc>
        <w:tc>
          <w:tcPr>
            <w:tcW w:w="4673" w:type="dxa"/>
          </w:tcPr>
          <w:p w14:paraId="4E50BB3F" w14:textId="0F33B1E4" w:rsidR="0026096B" w:rsidRPr="00551789" w:rsidRDefault="0026096B" w:rsidP="007D4B3A">
            <w:pPr>
              <w:pStyle w:val="afa"/>
            </w:pPr>
            <w:r w:rsidRPr="00551789">
              <w:t>Нет</w:t>
            </w:r>
          </w:p>
        </w:tc>
      </w:tr>
    </w:tbl>
    <w:p w14:paraId="21D58414" w14:textId="01C9C299" w:rsidR="0026096B" w:rsidRDefault="0026096B" w:rsidP="0026096B"/>
    <w:p w14:paraId="343B1EA8" w14:textId="7F3411E5" w:rsidR="00D40E11" w:rsidRPr="00E16F18" w:rsidRDefault="00D40E11" w:rsidP="0026096B">
      <w:r>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6C950E14" w14:textId="21BA53D1" w:rsidR="001C346F" w:rsidRPr="001C346F" w:rsidRDefault="001C346F" w:rsidP="00D602D1">
      <w:pPr>
        <w:pStyle w:val="4"/>
      </w:pPr>
      <w:bookmarkStart w:id="122" w:name="_Toc501903304"/>
      <w:bookmarkStart w:id="123" w:name="_Toc514780564"/>
      <w:bookmarkStart w:id="124" w:name="_Toc516916847"/>
      <w:r w:rsidRPr="005B77E9">
        <w:t xml:space="preserve">Моделирование </w:t>
      </w:r>
      <w:r>
        <w:t>возд</w:t>
      </w:r>
      <w:r w:rsidRPr="005B77E9">
        <w:t>ействи</w:t>
      </w:r>
      <w:r>
        <w:t>я</w:t>
      </w:r>
      <w:r w:rsidRPr="005B77E9">
        <w:t xml:space="preserve"> облучения </w:t>
      </w:r>
      <w:r w:rsidR="00465C50">
        <w:t xml:space="preserve">на </w:t>
      </w:r>
      <w:r w:rsidRPr="005B77E9">
        <w:t>начал</w:t>
      </w:r>
      <w:r w:rsidR="00465C50">
        <w:t>о</w:t>
      </w:r>
      <w:r w:rsidRPr="005B77E9">
        <w:t xml:space="preserve"> формирования оксидной пленки на поверхности чистого железа</w:t>
      </w:r>
      <w:bookmarkEnd w:id="122"/>
      <w:r>
        <w:t>.</w:t>
      </w:r>
      <w:bookmarkEnd w:id="123"/>
      <w:bookmarkEnd w:id="124"/>
    </w:p>
    <w:p w14:paraId="3141A149" w14:textId="4B0B03E7" w:rsidR="0077767B" w:rsidRPr="00B53217" w:rsidRDefault="0077767B" w:rsidP="007E792F">
      <w:r>
        <w:t>Р</w:t>
      </w:r>
      <w:r w:rsidRPr="005907CF">
        <w:t>асчетн</w:t>
      </w:r>
      <w:r>
        <w:t>ая</w:t>
      </w:r>
      <w:r w:rsidRPr="005907CF">
        <w:t xml:space="preserve"> ячейк</w:t>
      </w:r>
      <w:r>
        <w:t>а представляла собой куб</w:t>
      </w:r>
      <w:r w:rsidRPr="005907CF">
        <w:t xml:space="preserve"> с </w:t>
      </w:r>
      <w:r>
        <w:t>длиной стороны</w:t>
      </w:r>
      <w:r w:rsidRPr="005907CF">
        <w:t xml:space="preserve"> 224 Å</w:t>
      </w:r>
      <w:r>
        <w:t>, в котором кристаллит</w:t>
      </w:r>
      <w:r w:rsidRPr="005907CF">
        <w:t xml:space="preserve"> ОЦК железа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по величине энергии иона</w:t>
      </w:r>
      <w:r w:rsidRPr="005907CF">
        <w:t xml:space="preserve"> </w:t>
      </w:r>
      <w:r w:rsidR="00E40F3E">
        <w:t>8</w:t>
      </w:r>
      <w:r w:rsidRPr="005907CF">
        <w:t xml:space="preserve"> кэВ. </w:t>
      </w:r>
    </w:p>
    <w:p w14:paraId="3DD52D49" w14:textId="4E61F588" w:rsidR="0077767B" w:rsidRDefault="0077767B" w:rsidP="0077767B">
      <w:r>
        <w:t xml:space="preserve">Развитие волны повреждений для различных времен моделирования показано на </w:t>
      </w:r>
      <w:r w:rsidRPr="0077767B">
        <w:rPr>
          <w:highlight w:val="yellow"/>
        </w:rPr>
        <w:t>рисунке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8"/>
        <w:gridCol w:w="3118"/>
        <w:gridCol w:w="3099"/>
      </w:tblGrid>
      <w:tr w:rsidR="0077767B" w14:paraId="12388A7B" w14:textId="77777777" w:rsidTr="007221CE">
        <w:tc>
          <w:tcPr>
            <w:tcW w:w="3190" w:type="dxa"/>
          </w:tcPr>
          <w:p w14:paraId="3637131A" w14:textId="77777777" w:rsidR="0077767B" w:rsidRDefault="0077767B" w:rsidP="007221CE">
            <w:pPr>
              <w:pStyle w:val="afb"/>
            </w:pPr>
            <w:r w:rsidRPr="005907CF">
              <w:rPr>
                <w:noProof/>
              </w:rPr>
              <w:drawing>
                <wp:inline distT="0" distB="0" distL="0" distR="0" wp14:anchorId="11BEE0C0" wp14:editId="3B6BA55D">
                  <wp:extent cx="1752563" cy="1800000"/>
                  <wp:effectExtent l="19050" t="19050" r="19685" b="1016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1752563" cy="1800000"/>
                          </a:xfrm>
                          <a:prstGeom prst="rect">
                            <a:avLst/>
                          </a:prstGeom>
                          <a:ln>
                            <a:solidFill>
                              <a:schemeClr val="tx1"/>
                            </a:solidFill>
                          </a:ln>
                        </pic:spPr>
                      </pic:pic>
                    </a:graphicData>
                  </a:graphic>
                </wp:inline>
              </w:drawing>
            </w:r>
          </w:p>
          <w:p w14:paraId="79E48E27" w14:textId="0F9AAD32" w:rsidR="0077767B" w:rsidRDefault="0077767B" w:rsidP="007221CE">
            <w:pPr>
              <w:pStyle w:val="afb"/>
            </w:pPr>
            <w:r w:rsidRPr="005907CF">
              <w:t>а</w:t>
            </w:r>
          </w:p>
        </w:tc>
        <w:tc>
          <w:tcPr>
            <w:tcW w:w="3190" w:type="dxa"/>
          </w:tcPr>
          <w:p w14:paraId="502E79D5" w14:textId="77777777" w:rsidR="0077767B" w:rsidRDefault="0077767B" w:rsidP="007221CE">
            <w:pPr>
              <w:pStyle w:val="afb"/>
            </w:pPr>
            <w:r w:rsidRPr="005907CF">
              <w:rPr>
                <w:noProof/>
              </w:rPr>
              <w:drawing>
                <wp:inline distT="0" distB="0" distL="0" distR="0" wp14:anchorId="1E319706" wp14:editId="5F6EE84C">
                  <wp:extent cx="1712386" cy="1800000"/>
                  <wp:effectExtent l="19050" t="19050" r="21590" b="1016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12386" cy="1800000"/>
                          </a:xfrm>
                          <a:prstGeom prst="rect">
                            <a:avLst/>
                          </a:prstGeom>
                          <a:ln>
                            <a:solidFill>
                              <a:schemeClr val="tx1"/>
                            </a:solidFill>
                          </a:ln>
                        </pic:spPr>
                      </pic:pic>
                    </a:graphicData>
                  </a:graphic>
                </wp:inline>
              </w:drawing>
            </w:r>
          </w:p>
          <w:p w14:paraId="2204D066" w14:textId="777E7524" w:rsidR="0077767B" w:rsidRDefault="0077767B" w:rsidP="007221CE">
            <w:pPr>
              <w:pStyle w:val="afb"/>
            </w:pPr>
            <w:r w:rsidRPr="005907CF">
              <w:t>б</w:t>
            </w:r>
          </w:p>
        </w:tc>
        <w:tc>
          <w:tcPr>
            <w:tcW w:w="3191" w:type="dxa"/>
          </w:tcPr>
          <w:p w14:paraId="1AFE9299" w14:textId="77777777" w:rsidR="004B77BA" w:rsidRDefault="0077767B" w:rsidP="007221CE">
            <w:pPr>
              <w:pStyle w:val="afb"/>
            </w:pPr>
            <w:r w:rsidRPr="005907CF">
              <w:rPr>
                <w:noProof/>
              </w:rPr>
              <w:drawing>
                <wp:inline distT="0" distB="0" distL="0" distR="0" wp14:anchorId="72E00D08" wp14:editId="429D2CE4">
                  <wp:extent cx="1673013" cy="1800000"/>
                  <wp:effectExtent l="19050" t="19050" r="22860" b="10160"/>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1673013" cy="1800000"/>
                          </a:xfrm>
                          <a:prstGeom prst="rect">
                            <a:avLst/>
                          </a:prstGeom>
                          <a:ln>
                            <a:solidFill>
                              <a:schemeClr val="tx1"/>
                            </a:solidFill>
                          </a:ln>
                        </pic:spPr>
                      </pic:pic>
                    </a:graphicData>
                  </a:graphic>
                </wp:inline>
              </w:drawing>
            </w:r>
          </w:p>
          <w:p w14:paraId="2DBBA1BD" w14:textId="0658E2B9" w:rsidR="0077767B" w:rsidRDefault="0077767B" w:rsidP="007221CE">
            <w:pPr>
              <w:pStyle w:val="afb"/>
            </w:pPr>
            <w:r w:rsidRPr="005907CF">
              <w:t>в</w:t>
            </w:r>
          </w:p>
        </w:tc>
      </w:tr>
    </w:tbl>
    <w:p w14:paraId="678F7CC7" w14:textId="23468F78" w:rsidR="0077767B" w:rsidRPr="0077767B" w:rsidRDefault="0077767B" w:rsidP="0077767B">
      <w:pPr>
        <w:pStyle w:val="afb"/>
      </w:pPr>
      <w:r w:rsidRPr="0077767B">
        <w:t>а – время моделирования 0,25 пс, б - время моделирования 0,4 пс, в - время моделирования 0,8 пс</w:t>
      </w:r>
    </w:p>
    <w:p w14:paraId="1E255AB7" w14:textId="0AAF1F34" w:rsidR="0077767B" w:rsidRDefault="0077767B" w:rsidP="0077767B">
      <w:pPr>
        <w:pStyle w:val="afb"/>
      </w:pPr>
      <w:r w:rsidRPr="0077767B">
        <w:rPr>
          <w:highlight w:val="yellow"/>
        </w:rPr>
        <w:t>Рисунок</w:t>
      </w:r>
      <w:r w:rsidRPr="00B53217">
        <w:t xml:space="preserve"> – </w:t>
      </w:r>
      <w:r>
        <w:t>Развитие каскада от первично выбитого атома железа</w:t>
      </w:r>
      <w:r w:rsidRPr="00B53217">
        <w:t xml:space="preserve"> с энергией </w:t>
      </w:r>
      <w:r w:rsidR="00E40F3E">
        <w:t xml:space="preserve">8 </w:t>
      </w:r>
      <w:r w:rsidRPr="00B53217">
        <w:t>кэВ</w:t>
      </w:r>
      <w:r>
        <w:t>.</w:t>
      </w:r>
      <w:r w:rsidR="000C1F17">
        <w:t xml:space="preserve"> Синим выделены атомы железа, красным – кислорода.</w:t>
      </w:r>
    </w:p>
    <w:p w14:paraId="7B4CD13F" w14:textId="462C6C06" w:rsidR="00584D9F" w:rsidRPr="00B53217" w:rsidRDefault="00584D9F" w:rsidP="00584D9F">
      <w:r>
        <w:lastRenderedPageBreak/>
        <w:t>Видно, что каскад, главным образом проходит внутрь, немного распыляя поверхность в месте удара. Кислород, при этом, продолжает захватываться поверхностью.</w:t>
      </w:r>
    </w:p>
    <w:p w14:paraId="1A15E3A4" w14:textId="6FD06F85" w:rsidR="0077767B" w:rsidRDefault="0077767B" w:rsidP="0077767B">
      <w:r>
        <w:t xml:space="preserve">На </w:t>
      </w:r>
      <w:r w:rsidRPr="0077767B">
        <w:rPr>
          <w:highlight w:val="yellow"/>
        </w:rPr>
        <w:t>рисунке</w:t>
      </w:r>
      <w:r>
        <w:t xml:space="preserve"> </w:t>
      </w:r>
      <w:r w:rsidRPr="005907CF">
        <w:t>показан</w:t>
      </w:r>
      <w:r>
        <w:t>а</w:t>
      </w:r>
      <w:r w:rsidRPr="005907CF">
        <w:t xml:space="preserve"> </w:t>
      </w:r>
      <w:r>
        <w:t xml:space="preserve">функция радиального распределения атомов железа </w:t>
      </w:r>
      <w:r w:rsidRPr="005907CF">
        <w:t xml:space="preserve">для </w:t>
      </w:r>
      <w:r>
        <w:t xml:space="preserve">трех </w:t>
      </w:r>
      <w:r w:rsidRPr="005907CF">
        <w:t>х</w:t>
      </w:r>
      <w:r>
        <w:t>арактерных зон</w:t>
      </w:r>
      <w:r w:rsidRPr="005907CF">
        <w:t xml:space="preserve">: </w:t>
      </w:r>
      <w:r>
        <w:t>(а</w:t>
      </w:r>
      <w:r w:rsidRPr="005907CF">
        <w:t>)</w:t>
      </w:r>
      <w:r>
        <w:t xml:space="preserve"> в о</w:t>
      </w:r>
      <w:r w:rsidRPr="005907CF">
        <w:t>бъем</w:t>
      </w:r>
      <w:r>
        <w:t>е ячейки вне каскада, (б</w:t>
      </w:r>
      <w:r w:rsidRPr="005907CF">
        <w:t>)</w:t>
      </w:r>
      <w:r>
        <w:t xml:space="preserve"> на части п</w:t>
      </w:r>
      <w:r w:rsidRPr="005907CF">
        <w:t>оверхност</w:t>
      </w:r>
      <w:r>
        <w:t xml:space="preserve">и железо </w:t>
      </w:r>
      <w:r w:rsidR="00584D9F">
        <w:t>-</w:t>
      </w:r>
      <w:r>
        <w:t xml:space="preserve"> кислород, не затронутой каскадом, и (в</w:t>
      </w:r>
      <w:r w:rsidRPr="005907CF">
        <w:t>)</w:t>
      </w:r>
      <w:r>
        <w:t xml:space="preserve"> на части пов</w:t>
      </w:r>
      <w:r w:rsidRPr="005907CF">
        <w:t>ерхности</w:t>
      </w:r>
      <w:r>
        <w:t>, по</w:t>
      </w:r>
      <w:r w:rsidRPr="005907CF">
        <w:t xml:space="preserve">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816"/>
      </w:tblGrid>
      <w:tr w:rsidR="0077767B" w14:paraId="5A13A660" w14:textId="77777777" w:rsidTr="0077767B">
        <w:tc>
          <w:tcPr>
            <w:tcW w:w="4672" w:type="dxa"/>
            <w:vAlign w:val="center"/>
          </w:tcPr>
          <w:p w14:paraId="6702588B" w14:textId="77777777" w:rsidR="0077767B" w:rsidRDefault="0077767B" w:rsidP="0077767B">
            <w:pPr>
              <w:pStyle w:val="afb"/>
            </w:pPr>
            <w:r>
              <w:rPr>
                <w:noProof/>
              </w:rPr>
              <w:drawing>
                <wp:inline distT="0" distB="0" distL="0" distR="0" wp14:anchorId="4D846DA1" wp14:editId="7D68A1C0">
                  <wp:extent cx="2916555" cy="2228596"/>
                  <wp:effectExtent l="0" t="0" r="0" b="0"/>
                  <wp:docPr id="22" name="Image 13" descr="Fig3_14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14a.WMF"/>
                          <pic:cNvPicPr/>
                        </pic:nvPicPr>
                        <pic:blipFill>
                          <a:blip r:embed="rId158"/>
                          <a:stretch>
                            <a:fillRect/>
                          </a:stretch>
                        </pic:blipFill>
                        <pic:spPr>
                          <a:xfrm>
                            <a:off x="0" y="0"/>
                            <a:ext cx="2939067" cy="2245798"/>
                          </a:xfrm>
                          <a:prstGeom prst="rect">
                            <a:avLst/>
                          </a:prstGeom>
                        </pic:spPr>
                      </pic:pic>
                    </a:graphicData>
                  </a:graphic>
                </wp:inline>
              </w:drawing>
            </w:r>
          </w:p>
          <w:p w14:paraId="3A0D39CF" w14:textId="600BBB04" w:rsidR="0077767B" w:rsidRDefault="0077767B" w:rsidP="0077767B">
            <w:pPr>
              <w:pStyle w:val="afb"/>
            </w:pPr>
            <w:r>
              <w:t>а</w:t>
            </w:r>
          </w:p>
        </w:tc>
        <w:tc>
          <w:tcPr>
            <w:tcW w:w="4673" w:type="dxa"/>
            <w:vAlign w:val="center"/>
          </w:tcPr>
          <w:p w14:paraId="04DBCE39" w14:textId="05ACAE0C" w:rsidR="0077767B" w:rsidRDefault="00443255" w:rsidP="0077767B">
            <w:pPr>
              <w:pStyle w:val="afb"/>
            </w:pPr>
            <w:r w:rsidRPr="005907CF">
              <w:object w:dxaOrig="7294" w:dyaOrig="5569" w14:anchorId="32233709">
                <v:shape id="_x0000_i1051" type="#_x0000_t75" style="width:244.5pt;height:182.5pt" o:ole="">
                  <v:imagedata r:id="rId159" o:title=""/>
                </v:shape>
                <o:OLEObject Type="Embed" ProgID="Origin50.Graph" ShapeID="_x0000_i1051" DrawAspect="Content" ObjectID="_1590664177" r:id="rId160"/>
              </w:object>
            </w:r>
          </w:p>
          <w:p w14:paraId="286F8A26" w14:textId="7F83233D" w:rsidR="0077767B" w:rsidRDefault="0077767B" w:rsidP="0077767B">
            <w:pPr>
              <w:pStyle w:val="afb"/>
            </w:pPr>
            <w:r>
              <w:t>б</w:t>
            </w:r>
          </w:p>
        </w:tc>
      </w:tr>
      <w:tr w:rsidR="0077767B" w14:paraId="134D2428" w14:textId="77777777" w:rsidTr="0077767B">
        <w:tc>
          <w:tcPr>
            <w:tcW w:w="9345" w:type="dxa"/>
            <w:gridSpan w:val="2"/>
            <w:vAlign w:val="center"/>
          </w:tcPr>
          <w:p w14:paraId="19205EB7" w14:textId="022F20FA" w:rsidR="0077767B" w:rsidRDefault="000C1F17" w:rsidP="0077767B">
            <w:pPr>
              <w:pStyle w:val="afb"/>
            </w:pPr>
            <w:r w:rsidRPr="005907CF">
              <w:object w:dxaOrig="7295" w:dyaOrig="5570" w14:anchorId="36B0163F">
                <v:shape id="_x0000_i1052" type="#_x0000_t75" style="width:259.5pt;height:177pt" o:ole="">
                  <v:imagedata r:id="rId161" o:title=""/>
                </v:shape>
                <o:OLEObject Type="Embed" ProgID="Origin50.Graph" ShapeID="_x0000_i1052" DrawAspect="Content" ObjectID="_1590664178" r:id="rId162"/>
              </w:object>
            </w:r>
          </w:p>
          <w:p w14:paraId="14E79509" w14:textId="09DE4B81" w:rsidR="0077767B" w:rsidRDefault="0077767B" w:rsidP="0077767B">
            <w:pPr>
              <w:pStyle w:val="afb"/>
            </w:pPr>
            <w:r>
              <w:t>в</w:t>
            </w:r>
          </w:p>
        </w:tc>
      </w:tr>
    </w:tbl>
    <w:p w14:paraId="027A926A" w14:textId="606635B9" w:rsidR="0077767B" w:rsidRDefault="0077767B" w:rsidP="0077767B">
      <w:pPr>
        <w:pStyle w:val="afb"/>
      </w:pPr>
      <w:r>
        <w:t xml:space="preserve">а </w:t>
      </w:r>
      <w:r w:rsidR="001C346F">
        <w:t>–</w:t>
      </w:r>
      <w:r>
        <w:t xml:space="preserve"> </w:t>
      </w:r>
      <w:r w:rsidR="001C346F">
        <w:t>область вне каскада, б – область поверхности без каскада, в – область поверхности с каскадом</w:t>
      </w:r>
    </w:p>
    <w:p w14:paraId="77EAAD3C" w14:textId="21CA9304" w:rsidR="0077767B" w:rsidRPr="0077767B" w:rsidRDefault="0077767B" w:rsidP="0077767B">
      <w:pPr>
        <w:pStyle w:val="afb"/>
      </w:pPr>
      <w:r w:rsidRPr="0077767B">
        <w:rPr>
          <w:highlight w:val="yellow"/>
        </w:rPr>
        <w:t>Рисунок</w:t>
      </w:r>
      <w:r>
        <w:t xml:space="preserve"> </w:t>
      </w:r>
      <w:r w:rsidRPr="0077767B">
        <w:t xml:space="preserve">– Структурный анализ железа для </w:t>
      </w:r>
      <w:r w:rsidR="001C346F">
        <w:t>различных</w:t>
      </w:r>
      <w:r w:rsidR="006162C2">
        <w:t xml:space="preserve"> областей расчетной ячейки после прохождения каскада</w:t>
      </w:r>
      <w:r w:rsidRPr="0077767B">
        <w:t>.</w:t>
      </w:r>
    </w:p>
    <w:p w14:paraId="0104D5CE" w14:textId="6F8FB89E" w:rsidR="0077767B" w:rsidRDefault="0077767B" w:rsidP="0077767B">
      <w:r w:rsidRPr="005907CF">
        <w:t>Как м</w:t>
      </w:r>
      <w:r>
        <w:t xml:space="preserve">ожно видеть, сам по себе каскад не оказывает особого влияния </w:t>
      </w:r>
      <w:r w:rsidRPr="005907CF">
        <w:t>на рост оксидной пленки</w:t>
      </w:r>
      <w:r>
        <w:t>, однако изменение структуры поверхности в области</w:t>
      </w:r>
      <w:r w:rsidRPr="005907CF">
        <w:t xml:space="preserve"> каскад</w:t>
      </w:r>
      <w:r>
        <w:t>а,</w:t>
      </w:r>
      <w:r w:rsidRPr="008662ED">
        <w:t xml:space="preserve"> </w:t>
      </w:r>
      <w:r>
        <w:lastRenderedPageBreak/>
        <w:t xml:space="preserve">хорошо заметно на </w:t>
      </w:r>
      <w:r w:rsidRPr="001C346F">
        <w:rPr>
          <w:highlight w:val="yellow"/>
        </w:rPr>
        <w:t>рис</w:t>
      </w:r>
      <w:r w:rsidR="001C346F" w:rsidRPr="001C346F">
        <w:rPr>
          <w:highlight w:val="yellow"/>
        </w:rPr>
        <w:t>унке</w:t>
      </w:r>
      <w:r w:rsidRPr="001C346F">
        <w:rPr>
          <w:highlight w:val="yellow"/>
        </w:rPr>
        <w:t xml:space="preserve"> (в)</w:t>
      </w:r>
      <w:r>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2C351F30" w14:textId="04260B76" w:rsidR="005C40D6" w:rsidRDefault="005C40D6" w:rsidP="005C40D6">
      <w:pPr>
        <w:pStyle w:val="3"/>
      </w:pPr>
      <w:bookmarkStart w:id="125" w:name="_Toc516916848"/>
      <w:r>
        <w:t xml:space="preserve">Моделирование каскадообразования в системе железо </w:t>
      </w:r>
      <w:r w:rsidR="000C1F17">
        <w:t>-</w:t>
      </w:r>
      <w:r>
        <w:t xml:space="preserve"> хром.</w:t>
      </w:r>
      <w:bookmarkEnd w:id="125"/>
    </w:p>
    <w:p w14:paraId="3955C530" w14:textId="77AA6A06" w:rsidR="005C40D6" w:rsidRDefault="00D602D1" w:rsidP="005C40D6">
      <w:pPr>
        <w:pStyle w:val="4"/>
      </w:pPr>
      <w:bookmarkStart w:id="126" w:name="_Toc516916849"/>
      <w:r>
        <w:t>Каскад в системе желез</w:t>
      </w:r>
      <w:r w:rsidR="00EE1F99">
        <w:t>о</w:t>
      </w:r>
      <w:r>
        <w:t xml:space="preserve"> </w:t>
      </w:r>
      <w:r w:rsidR="000C1F17">
        <w:t>-</w:t>
      </w:r>
      <w:r>
        <w:t xml:space="preserve"> хром при наличии свободной поверхности.</w:t>
      </w:r>
      <w:bookmarkEnd w:id="126"/>
    </w:p>
    <w:p w14:paraId="6B839FBF" w14:textId="38927941" w:rsidR="00D602D1" w:rsidRDefault="00D602D1" w:rsidP="00584D9F">
      <w:r>
        <w:t>Для моделирования каскада создавался кристаллит размерами 80х80х</w:t>
      </w:r>
      <w:r w:rsidR="00DB3ED9">
        <w:t>6</w:t>
      </w:r>
      <w:r>
        <w:t>0 атомных слоев с периодическими граничными условиями, прогревался до 600</w:t>
      </w:r>
      <w:r>
        <w:rPr>
          <w:rFonts w:cs="Times New Roman"/>
        </w:rPr>
        <w:t xml:space="preserve"> ˚</w:t>
      </w:r>
      <w:r>
        <w:t xml:space="preserve">С и в произвольной точке атому железа придавалась скорость равная энергии </w:t>
      </w:r>
      <w:r>
        <w:rPr>
          <w:rFonts w:cs="Times New Roman"/>
        </w:rPr>
        <w:t>≈</w:t>
      </w:r>
      <w:r w:rsidRPr="00D602D1">
        <w:rPr>
          <w:highlight w:val="yellow"/>
        </w:rPr>
        <w:t>8кэВ</w:t>
      </w:r>
      <w:r>
        <w:t xml:space="preserve">. После начала каскада происходил отжиг дефектов в течении </w:t>
      </w:r>
      <w:r w:rsidR="00493041">
        <w:t>15</w:t>
      </w:r>
      <w:r>
        <w:t xml:space="preserve"> пс.</w:t>
      </w:r>
      <w:r w:rsidR="00DB3ED9">
        <w:t xml:space="preserve"> Концентрация хрома </w:t>
      </w:r>
      <w:r w:rsidR="00DB3ED9">
        <w:rPr>
          <w:rFonts w:cs="Times New Roman"/>
        </w:rPr>
        <w:t>≈</w:t>
      </w:r>
      <w:r w:rsidR="00DB3ED9">
        <w:t>13 масс. %.</w:t>
      </w:r>
      <w:r w:rsidR="00584D9F">
        <w:t xml:space="preserve"> </w:t>
      </w:r>
      <w:r w:rsidR="00493041">
        <w:t xml:space="preserve">На </w:t>
      </w:r>
      <w:r w:rsidR="00493041" w:rsidRPr="00493041">
        <w:rPr>
          <w:highlight w:val="yellow"/>
        </w:rPr>
        <w:t>рисунке</w:t>
      </w:r>
      <w:r w:rsidR="00493041">
        <w:t xml:space="preserve"> представлены результаты по моделирования каскада в течении 15 пс.</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93041" w14:paraId="47C6ACFA" w14:textId="77777777" w:rsidTr="00493041">
        <w:tc>
          <w:tcPr>
            <w:tcW w:w="4672" w:type="dxa"/>
            <w:vAlign w:val="center"/>
          </w:tcPr>
          <w:p w14:paraId="7085B861" w14:textId="77777777" w:rsidR="00227481" w:rsidRDefault="00493041" w:rsidP="00493041">
            <w:pPr>
              <w:pStyle w:val="afb"/>
            </w:pPr>
            <w:r>
              <w:rPr>
                <w:noProof/>
              </w:rPr>
              <w:drawing>
                <wp:inline distT="0" distB="0" distL="0" distR="0" wp14:anchorId="7B8E2299" wp14:editId="365FBBFD">
                  <wp:extent cx="2520000" cy="97513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0000" cy="975136"/>
                          </a:xfrm>
                          <a:prstGeom prst="rect">
                            <a:avLst/>
                          </a:prstGeom>
                          <a:ln>
                            <a:noFill/>
                          </a:ln>
                        </pic:spPr>
                      </pic:pic>
                    </a:graphicData>
                  </a:graphic>
                </wp:inline>
              </w:drawing>
            </w:r>
          </w:p>
          <w:p w14:paraId="130F76F7" w14:textId="54FF5CCB" w:rsidR="00493041" w:rsidRDefault="00493041" w:rsidP="00493041">
            <w:pPr>
              <w:pStyle w:val="afb"/>
            </w:pPr>
            <w:r>
              <w:t>а</w:t>
            </w:r>
          </w:p>
        </w:tc>
        <w:tc>
          <w:tcPr>
            <w:tcW w:w="4673" w:type="dxa"/>
            <w:vAlign w:val="center"/>
          </w:tcPr>
          <w:p w14:paraId="508CB63F" w14:textId="77777777" w:rsidR="00227481" w:rsidRDefault="00493041" w:rsidP="00493041">
            <w:pPr>
              <w:pStyle w:val="afb"/>
            </w:pPr>
            <w:r>
              <w:rPr>
                <w:noProof/>
              </w:rPr>
              <w:drawing>
                <wp:inline distT="0" distB="0" distL="0" distR="0" wp14:anchorId="05AB9A29" wp14:editId="3F70F96A">
                  <wp:extent cx="2520000" cy="94254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20000" cy="942543"/>
                          </a:xfrm>
                          <a:prstGeom prst="rect">
                            <a:avLst/>
                          </a:prstGeom>
                          <a:ln>
                            <a:noFill/>
                          </a:ln>
                        </pic:spPr>
                      </pic:pic>
                    </a:graphicData>
                  </a:graphic>
                </wp:inline>
              </w:drawing>
            </w:r>
          </w:p>
          <w:p w14:paraId="53538FF6" w14:textId="41386820" w:rsidR="00493041" w:rsidRDefault="00493041" w:rsidP="00493041">
            <w:pPr>
              <w:pStyle w:val="afb"/>
            </w:pPr>
            <w:r>
              <w:t>б</w:t>
            </w:r>
          </w:p>
        </w:tc>
      </w:tr>
      <w:tr w:rsidR="00493041" w14:paraId="31BE8E24" w14:textId="77777777" w:rsidTr="00493041">
        <w:tc>
          <w:tcPr>
            <w:tcW w:w="4672" w:type="dxa"/>
            <w:vAlign w:val="center"/>
          </w:tcPr>
          <w:p w14:paraId="0302C9CB" w14:textId="77777777" w:rsidR="00227481" w:rsidRDefault="00493041" w:rsidP="00493041">
            <w:pPr>
              <w:pStyle w:val="afb"/>
            </w:pPr>
            <w:r>
              <w:rPr>
                <w:noProof/>
              </w:rPr>
              <w:drawing>
                <wp:inline distT="0" distB="0" distL="0" distR="0" wp14:anchorId="12543DF5" wp14:editId="4367ED4D">
                  <wp:extent cx="2520000" cy="73296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20000" cy="732969"/>
                          </a:xfrm>
                          <a:prstGeom prst="rect">
                            <a:avLst/>
                          </a:prstGeom>
                          <a:ln>
                            <a:noFill/>
                          </a:ln>
                        </pic:spPr>
                      </pic:pic>
                    </a:graphicData>
                  </a:graphic>
                </wp:inline>
              </w:drawing>
            </w:r>
          </w:p>
          <w:p w14:paraId="2BE6E024" w14:textId="1D04159D" w:rsidR="00493041" w:rsidRDefault="00493041" w:rsidP="00493041">
            <w:pPr>
              <w:pStyle w:val="afb"/>
            </w:pPr>
            <w:r>
              <w:t>в</w:t>
            </w:r>
          </w:p>
        </w:tc>
        <w:tc>
          <w:tcPr>
            <w:tcW w:w="4673" w:type="dxa"/>
            <w:vAlign w:val="center"/>
          </w:tcPr>
          <w:p w14:paraId="50B780F3" w14:textId="20971BB5" w:rsidR="00227481" w:rsidRDefault="00493041" w:rsidP="00493041">
            <w:pPr>
              <w:pStyle w:val="afb"/>
            </w:pPr>
            <w:r>
              <w:rPr>
                <w:noProof/>
              </w:rPr>
              <w:drawing>
                <wp:inline distT="0" distB="0" distL="0" distR="0" wp14:anchorId="600EAE71" wp14:editId="0A4954E1">
                  <wp:extent cx="2520000" cy="73081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20000" cy="730813"/>
                          </a:xfrm>
                          <a:prstGeom prst="rect">
                            <a:avLst/>
                          </a:prstGeom>
                          <a:ln>
                            <a:noFill/>
                          </a:ln>
                        </pic:spPr>
                      </pic:pic>
                    </a:graphicData>
                  </a:graphic>
                </wp:inline>
              </w:drawing>
            </w:r>
          </w:p>
          <w:p w14:paraId="53319F71" w14:textId="2ADAD979" w:rsidR="00493041" w:rsidRDefault="00493041" w:rsidP="00493041">
            <w:pPr>
              <w:pStyle w:val="afb"/>
            </w:pPr>
            <w:r>
              <w:t>г</w:t>
            </w:r>
          </w:p>
        </w:tc>
      </w:tr>
    </w:tbl>
    <w:p w14:paraId="7DCF1260" w14:textId="6C1835D2" w:rsidR="00227481" w:rsidRDefault="00227481" w:rsidP="00493041">
      <w:pPr>
        <w:pStyle w:val="afb"/>
      </w:pPr>
      <w:r>
        <w:t xml:space="preserve">а </w:t>
      </w:r>
      <w:r w:rsidR="00493041">
        <w:t>–</w:t>
      </w:r>
      <w:r>
        <w:t xml:space="preserve"> </w:t>
      </w:r>
      <w:r w:rsidR="00493041">
        <w:t>2 пс, б – 4 пс, в – 8 пс, г – 15 пс</w:t>
      </w:r>
    </w:p>
    <w:p w14:paraId="73EE4E56" w14:textId="022F1B5B" w:rsidR="00493041" w:rsidRDefault="00493041" w:rsidP="00493041">
      <w:pPr>
        <w:pStyle w:val="afb"/>
      </w:pPr>
      <w:r w:rsidRPr="00493041">
        <w:rPr>
          <w:highlight w:val="yellow"/>
        </w:rPr>
        <w:t>Рисунок</w:t>
      </w:r>
      <w:r>
        <w:t xml:space="preserve"> – Процесс прохождения каскада в системе железо </w:t>
      </w:r>
      <w:r w:rsidR="000C1F17">
        <w:t>-</w:t>
      </w:r>
      <w:r>
        <w:t xml:space="preserve"> хром. Синим выделены атомы железа, желтым – хрома.</w:t>
      </w:r>
    </w:p>
    <w:p w14:paraId="08BB5CDB" w14:textId="67ABF396" w:rsidR="00493041" w:rsidRDefault="00493041" w:rsidP="00493041">
      <w:r>
        <w:t xml:space="preserve">Сразу можно заметить, что время отжига выросло, по сравнению с системой чистого железа, </w:t>
      </w:r>
      <w:r w:rsidR="008809E2">
        <w:t xml:space="preserve">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w:t>
      </w:r>
      <w:r w:rsidR="008809E2" w:rsidRPr="009A76D3">
        <w:t xml:space="preserve">В </w:t>
      </w:r>
      <w:r w:rsidR="008809E2" w:rsidRPr="009A76D3">
        <w:rPr>
          <w:highlight w:val="yellow"/>
        </w:rPr>
        <w:t>таблице</w:t>
      </w:r>
      <w:r w:rsidR="008809E2" w:rsidRPr="009A76D3">
        <w:t xml:space="preserve"> представлен</w:t>
      </w:r>
      <w:r w:rsidR="009A76D3" w:rsidRPr="009A76D3">
        <w:t>ы параметры каскада</w:t>
      </w:r>
      <w:r w:rsidR="008809E2">
        <w:t>.</w:t>
      </w:r>
    </w:p>
    <w:p w14:paraId="0BE62EF0" w14:textId="6DA2AB6D" w:rsidR="008809E2" w:rsidRDefault="009A76D3" w:rsidP="008809E2">
      <w:pPr>
        <w:pStyle w:val="af9"/>
        <w:rPr>
          <w:highlight w:val="yellow"/>
        </w:rPr>
      </w:pPr>
      <w:r w:rsidRPr="009A76D3">
        <w:rPr>
          <w:highlight w:val="yellow"/>
        </w:rPr>
        <w:lastRenderedPageBreak/>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8809E2" w14:paraId="136BFC55" w14:textId="77777777" w:rsidTr="00125B95">
        <w:tc>
          <w:tcPr>
            <w:tcW w:w="4672" w:type="dxa"/>
          </w:tcPr>
          <w:p w14:paraId="60534C28" w14:textId="77777777" w:rsidR="008809E2" w:rsidRDefault="008809E2" w:rsidP="00125B95">
            <w:pPr>
              <w:pStyle w:val="afa"/>
            </w:pPr>
            <w:r w:rsidRPr="00551789">
              <w:t>Общее кол-во атомов в ячейке</w:t>
            </w:r>
          </w:p>
        </w:tc>
        <w:tc>
          <w:tcPr>
            <w:tcW w:w="4673" w:type="dxa"/>
          </w:tcPr>
          <w:p w14:paraId="769D8108" w14:textId="082C7E1F" w:rsidR="008809E2" w:rsidRDefault="008809E2" w:rsidP="00125B95">
            <w:pPr>
              <w:pStyle w:val="afa"/>
            </w:pPr>
            <w:r>
              <w:t>637700</w:t>
            </w:r>
          </w:p>
        </w:tc>
      </w:tr>
      <w:tr w:rsidR="008809E2" w14:paraId="42872082" w14:textId="77777777" w:rsidTr="00125B95">
        <w:tc>
          <w:tcPr>
            <w:tcW w:w="4672" w:type="dxa"/>
          </w:tcPr>
          <w:p w14:paraId="30BBF610" w14:textId="77777777" w:rsidR="008809E2" w:rsidRDefault="008809E2" w:rsidP="00125B95">
            <w:pPr>
              <w:pStyle w:val="afa"/>
            </w:pPr>
            <w:r w:rsidRPr="00551789">
              <w:t>Энергия</w:t>
            </w:r>
          </w:p>
        </w:tc>
        <w:tc>
          <w:tcPr>
            <w:tcW w:w="4673" w:type="dxa"/>
          </w:tcPr>
          <w:p w14:paraId="35DB8B98" w14:textId="4C60A8F7" w:rsidR="008809E2" w:rsidRDefault="008809E2" w:rsidP="00125B95">
            <w:pPr>
              <w:pStyle w:val="afa"/>
            </w:pPr>
            <w:r w:rsidRPr="00551789">
              <w:t>≈</w:t>
            </w:r>
            <w:r>
              <w:rPr>
                <w:highlight w:val="yellow"/>
              </w:rPr>
              <w:t>8</w:t>
            </w:r>
            <w:r w:rsidRPr="007D4B3A">
              <w:rPr>
                <w:highlight w:val="yellow"/>
              </w:rPr>
              <w:t xml:space="preserve"> кэВ</w:t>
            </w:r>
          </w:p>
        </w:tc>
      </w:tr>
      <w:tr w:rsidR="008809E2" w14:paraId="1041408E" w14:textId="77777777" w:rsidTr="00125B95">
        <w:tc>
          <w:tcPr>
            <w:tcW w:w="4672" w:type="dxa"/>
          </w:tcPr>
          <w:p w14:paraId="72237F32" w14:textId="4825952E" w:rsidR="008809E2" w:rsidRPr="00551789" w:rsidRDefault="008809E2" w:rsidP="00125B95">
            <w:pPr>
              <w:pStyle w:val="afa"/>
            </w:pPr>
            <w:r>
              <w:t>Глубина проникновения</w:t>
            </w:r>
          </w:p>
        </w:tc>
        <w:tc>
          <w:tcPr>
            <w:tcW w:w="4673" w:type="dxa"/>
          </w:tcPr>
          <w:p w14:paraId="56D3A3D7" w14:textId="3C962640" w:rsidR="008809E2" w:rsidRPr="00551789" w:rsidRDefault="003C2968" w:rsidP="00125B95">
            <w:pPr>
              <w:pStyle w:val="afa"/>
            </w:pPr>
            <w:r>
              <w:rPr>
                <w:rFonts w:cs="Times New Roman"/>
              </w:rPr>
              <w:t>≈</w:t>
            </w:r>
            <w:r w:rsidR="008809E2">
              <w:t xml:space="preserve">74 </w:t>
            </w:r>
            <w:r w:rsidR="008809E2" w:rsidRPr="00551789">
              <w:t>Å</w:t>
            </w:r>
          </w:p>
        </w:tc>
      </w:tr>
      <w:tr w:rsidR="008809E2" w14:paraId="6803751C" w14:textId="77777777" w:rsidTr="00125B95">
        <w:tc>
          <w:tcPr>
            <w:tcW w:w="4672" w:type="dxa"/>
          </w:tcPr>
          <w:p w14:paraId="54F6F058" w14:textId="42FB2C8E" w:rsidR="008809E2" w:rsidRPr="008809E2" w:rsidRDefault="008809E2" w:rsidP="00125B95">
            <w:pPr>
              <w:pStyle w:val="afa"/>
            </w:pPr>
            <w:r>
              <w:t>Максимальный р</w:t>
            </w:r>
            <w:r w:rsidRPr="00551789">
              <w:t>азмер каскада</w:t>
            </w:r>
            <w:r>
              <w:t xml:space="preserve"> по оси </w:t>
            </w:r>
            <w:r>
              <w:rPr>
                <w:lang w:val="en-US"/>
              </w:rPr>
              <w:t>X</w:t>
            </w:r>
          </w:p>
        </w:tc>
        <w:tc>
          <w:tcPr>
            <w:tcW w:w="4673" w:type="dxa"/>
          </w:tcPr>
          <w:p w14:paraId="206F46FF" w14:textId="674641B6" w:rsidR="008809E2" w:rsidRDefault="003C2968" w:rsidP="00125B95">
            <w:pPr>
              <w:pStyle w:val="afa"/>
            </w:pPr>
            <w:r>
              <w:rPr>
                <w:rFonts w:cs="Times New Roman"/>
              </w:rPr>
              <w:t>≈</w:t>
            </w:r>
            <w:r w:rsidR="008809E2">
              <w:t>51</w:t>
            </w:r>
            <w:r w:rsidR="008809E2" w:rsidRPr="00551789">
              <w:t xml:space="preserve"> Å</w:t>
            </w:r>
          </w:p>
        </w:tc>
      </w:tr>
      <w:tr w:rsidR="00F01CA7" w14:paraId="0F0AB4AB" w14:textId="77777777" w:rsidTr="00125B95">
        <w:tc>
          <w:tcPr>
            <w:tcW w:w="4672" w:type="dxa"/>
          </w:tcPr>
          <w:p w14:paraId="15E6C040" w14:textId="564F8A11" w:rsidR="00F01CA7" w:rsidRDefault="00F01CA7" w:rsidP="00125B95">
            <w:pPr>
              <w:pStyle w:val="afa"/>
            </w:pPr>
            <w:r>
              <w:t>Время отжига</w:t>
            </w:r>
          </w:p>
        </w:tc>
        <w:tc>
          <w:tcPr>
            <w:tcW w:w="4673" w:type="dxa"/>
          </w:tcPr>
          <w:p w14:paraId="506A09E7" w14:textId="5342062A" w:rsidR="00F01CA7" w:rsidRDefault="00F01CA7" w:rsidP="00125B95">
            <w:pPr>
              <w:pStyle w:val="afa"/>
            </w:pPr>
            <w:r>
              <w:t>15 пс</w:t>
            </w:r>
          </w:p>
        </w:tc>
      </w:tr>
      <w:tr w:rsidR="008809E2" w14:paraId="7358DAA2" w14:textId="77777777" w:rsidTr="00125B95">
        <w:tc>
          <w:tcPr>
            <w:tcW w:w="4672" w:type="dxa"/>
          </w:tcPr>
          <w:p w14:paraId="67B09028" w14:textId="77777777" w:rsidR="008809E2" w:rsidRPr="00551789" w:rsidRDefault="008809E2" w:rsidP="00125B95">
            <w:pPr>
              <w:pStyle w:val="afa"/>
            </w:pPr>
            <w:r w:rsidRPr="00551789">
              <w:t>Вторичные каскады</w:t>
            </w:r>
          </w:p>
        </w:tc>
        <w:tc>
          <w:tcPr>
            <w:tcW w:w="4673" w:type="dxa"/>
          </w:tcPr>
          <w:p w14:paraId="7B973854" w14:textId="77777777" w:rsidR="008809E2" w:rsidRPr="00551789" w:rsidRDefault="008809E2" w:rsidP="00125B95">
            <w:pPr>
              <w:pStyle w:val="afa"/>
            </w:pPr>
            <w:r w:rsidRPr="00551789">
              <w:t>Нет</w:t>
            </w:r>
          </w:p>
        </w:tc>
      </w:tr>
    </w:tbl>
    <w:p w14:paraId="4F1C4605" w14:textId="33B455F1" w:rsidR="008809E2" w:rsidRDefault="008809E2" w:rsidP="00F01CA7"/>
    <w:p w14:paraId="3FC12165" w14:textId="5B308EBA" w:rsidR="00E40F3E" w:rsidRDefault="00F01CA7" w:rsidP="00E40F3E">
      <w:r w:rsidRPr="006F1B36">
        <w:t>После отжига было обнаружено, что в объеме</w:t>
      </w:r>
      <w:r w:rsidR="005A54A5" w:rsidRPr="006F1B36">
        <w:t xml:space="preserve">, на глубине в </w:t>
      </w:r>
      <w:r w:rsidR="005A54A5" w:rsidRPr="006F1B36">
        <w:rPr>
          <w:rFonts w:cs="Times New Roman"/>
        </w:rPr>
        <w:t>≈</w:t>
      </w:r>
      <w:r w:rsidR="005A54A5" w:rsidRPr="006F1B36">
        <w:t>50 Å, образовал</w:t>
      </w:r>
      <w:r w:rsidR="004919B2">
        <w:t>ась</w:t>
      </w:r>
      <w:r w:rsidR="00917106" w:rsidRPr="006F1B36">
        <w:t xml:space="preserve"> </w:t>
      </w:r>
      <w:r w:rsidR="006F1B36">
        <w:t>петля Франка-Рида</w:t>
      </w:r>
      <w:r w:rsidR="004919B2">
        <w:t xml:space="preserve"> длиной </w:t>
      </w:r>
      <w:r w:rsidR="004919B2">
        <w:rPr>
          <w:rFonts w:cs="Times New Roman"/>
        </w:rPr>
        <w:t>≈</w:t>
      </w:r>
      <w:r w:rsidR="004919B2">
        <w:t xml:space="preserve">131 </w:t>
      </w:r>
      <w:r w:rsidR="004919B2" w:rsidRPr="00551789">
        <w:t>Å</w:t>
      </w:r>
      <w:r w:rsidR="005A54A5" w:rsidRPr="006F1B36">
        <w:t>, котор</w:t>
      </w:r>
      <w:r w:rsidR="004919B2">
        <w:t>ая</w:t>
      </w:r>
      <w:r w:rsidR="006F1B36">
        <w:t xml:space="preserve"> </w:t>
      </w:r>
      <w:r w:rsidR="00917106" w:rsidRPr="006F1B36">
        <w:t>существует</w:t>
      </w:r>
      <w:r w:rsidR="005A54A5" w:rsidRPr="006F1B36">
        <w:t xml:space="preserve"> в течении еще 70 пс</w:t>
      </w:r>
      <w:r w:rsidR="003764A1" w:rsidRPr="006F1B36">
        <w:t xml:space="preserve"> (</w:t>
      </w:r>
      <w:r w:rsidR="003764A1" w:rsidRPr="004919B2">
        <w:rPr>
          <w:highlight w:val="yellow"/>
        </w:rPr>
        <w:t>рисунок</w:t>
      </w:r>
      <w:r w:rsidR="003764A1" w:rsidRPr="006F1B36">
        <w:t>)</w:t>
      </w:r>
      <w:r w:rsidR="005A54A5" w:rsidRPr="006F1B36">
        <w:t xml:space="preserve">, после этого временного отрезка, в течении которого </w:t>
      </w:r>
      <w:r w:rsidR="006F1B36">
        <w:t>петля</w:t>
      </w:r>
      <w:r w:rsidR="005A54A5" w:rsidRPr="006F1B36">
        <w:t xml:space="preserve"> плавно перемещал</w:t>
      </w:r>
      <w:r w:rsidR="006F1B36">
        <w:t>ась</w:t>
      </w:r>
      <w:r w:rsidR="005A54A5" w:rsidRPr="006F1B36">
        <w:t xml:space="preserve"> к поверхности, </w:t>
      </w:r>
      <w:r w:rsidR="006F1B36">
        <w:t>она исчезла</w:t>
      </w:r>
      <w:r w:rsidR="005A54A5" w:rsidRPr="006F1B36">
        <w:t>.</w:t>
      </w:r>
      <w:r w:rsidR="005A54A5" w:rsidRPr="005A54A5">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F1B36" w14:paraId="4DF5F09E" w14:textId="77777777" w:rsidTr="004919B2">
        <w:tc>
          <w:tcPr>
            <w:tcW w:w="4672" w:type="dxa"/>
            <w:vAlign w:val="center"/>
          </w:tcPr>
          <w:p w14:paraId="7CE26FA7" w14:textId="77777777" w:rsidR="006F1B36" w:rsidRDefault="006F1B36" w:rsidP="004919B2">
            <w:pPr>
              <w:pStyle w:val="afb"/>
            </w:pPr>
            <w:r>
              <w:rPr>
                <w:noProof/>
              </w:rPr>
              <w:drawing>
                <wp:inline distT="0" distB="0" distL="0" distR="0" wp14:anchorId="0AD5721D" wp14:editId="558FE305">
                  <wp:extent cx="1933746" cy="1800000"/>
                  <wp:effectExtent l="0" t="0" r="0" b="0"/>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33746" cy="1800000"/>
                          </a:xfrm>
                          <a:prstGeom prst="rect">
                            <a:avLst/>
                          </a:prstGeom>
                          <a:ln>
                            <a:noFill/>
                          </a:ln>
                        </pic:spPr>
                      </pic:pic>
                    </a:graphicData>
                  </a:graphic>
                </wp:inline>
              </w:drawing>
            </w:r>
          </w:p>
          <w:p w14:paraId="51DC36ED" w14:textId="6F0AC19E" w:rsidR="00E74DAA" w:rsidRDefault="004919B2" w:rsidP="004919B2">
            <w:pPr>
              <w:pStyle w:val="afb"/>
            </w:pPr>
            <w:r>
              <w:t>а</w:t>
            </w:r>
          </w:p>
        </w:tc>
        <w:tc>
          <w:tcPr>
            <w:tcW w:w="4673" w:type="dxa"/>
            <w:vAlign w:val="center"/>
          </w:tcPr>
          <w:p w14:paraId="2798D205" w14:textId="77777777" w:rsidR="006F1B36" w:rsidRDefault="00E74DAA" w:rsidP="004919B2">
            <w:pPr>
              <w:pStyle w:val="afb"/>
            </w:pPr>
            <w:r>
              <w:rPr>
                <w:noProof/>
              </w:rPr>
              <w:drawing>
                <wp:inline distT="0" distB="0" distL="0" distR="0" wp14:anchorId="3C870966" wp14:editId="38123D94">
                  <wp:extent cx="1939850" cy="180000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39850" cy="1800000"/>
                          </a:xfrm>
                          <a:prstGeom prst="rect">
                            <a:avLst/>
                          </a:prstGeom>
                          <a:ln>
                            <a:noFill/>
                          </a:ln>
                        </pic:spPr>
                      </pic:pic>
                    </a:graphicData>
                  </a:graphic>
                </wp:inline>
              </w:drawing>
            </w:r>
          </w:p>
          <w:p w14:paraId="08340023" w14:textId="044F3E04" w:rsidR="00E74DAA" w:rsidRDefault="004919B2" w:rsidP="004919B2">
            <w:pPr>
              <w:pStyle w:val="afb"/>
            </w:pPr>
            <w:r>
              <w:t>б</w:t>
            </w:r>
          </w:p>
        </w:tc>
      </w:tr>
    </w:tbl>
    <w:p w14:paraId="6D3743FA" w14:textId="744CA9B0" w:rsidR="005A54A5" w:rsidRDefault="004919B2" w:rsidP="005A54A5">
      <w:pPr>
        <w:pStyle w:val="afb"/>
      </w:pPr>
      <w:r>
        <w:t xml:space="preserve">а – петля в объеме кристаллита, б – дислокационный анализ (зеленым выделена </w:t>
      </w:r>
      <w:r w:rsidR="00130707">
        <w:t>дислокационная линия</w:t>
      </w:r>
      <w:r>
        <w:t xml:space="preserve"> ½</w:t>
      </w:r>
      <w:r w:rsidRPr="004919B2">
        <w:t xml:space="preserve"> &lt;111&gt;</w:t>
      </w:r>
      <w:r>
        <w:t>)</w:t>
      </w:r>
    </w:p>
    <w:p w14:paraId="10EF48D3" w14:textId="396729B4" w:rsidR="003764A1" w:rsidRDefault="003764A1" w:rsidP="005A54A5">
      <w:pPr>
        <w:pStyle w:val="afb"/>
      </w:pPr>
      <w:r w:rsidRPr="003764A1">
        <w:rPr>
          <w:highlight w:val="yellow"/>
        </w:rPr>
        <w:t>Рисунок</w:t>
      </w:r>
      <w:r>
        <w:t xml:space="preserve"> – </w:t>
      </w:r>
      <w:r w:rsidR="006F1B36">
        <w:t>Петля Франка-Рида</w:t>
      </w:r>
      <w:r>
        <w:t>, образовавшаяся после отжига каскада. Синим выделены атомы железа, желтым – хрома.</w:t>
      </w:r>
    </w:p>
    <w:p w14:paraId="1875F47C" w14:textId="4111504E" w:rsidR="003764A1" w:rsidRDefault="003764A1" w:rsidP="003764A1">
      <w:r>
        <w:t xml:space="preserve">Структурный анализ </w:t>
      </w:r>
      <w:r w:rsidR="00130707" w:rsidRPr="00130707">
        <w:t>петли</w:t>
      </w:r>
      <w:r>
        <w:t xml:space="preserve"> показал, что это </w:t>
      </w:r>
      <w:r w:rsidR="00130707" w:rsidRPr="00130707">
        <w:t xml:space="preserve">она </w:t>
      </w:r>
      <w:r w:rsidRPr="005A54A5">
        <w:t>имеет структуру железа</w:t>
      </w:r>
      <w:r w:rsidR="00454777">
        <w:t xml:space="preserve"> (</w:t>
      </w:r>
      <w:r w:rsidR="00454777" w:rsidRPr="00454777">
        <w:rPr>
          <w:highlight w:val="yellow"/>
        </w:rPr>
        <w:t>рисунок</w:t>
      </w:r>
      <w:r w:rsidR="00454777">
        <w:t>)</w:t>
      </w:r>
      <w:r>
        <w:t>.</w:t>
      </w:r>
    </w:p>
    <w:p w14:paraId="72D0DE2C" w14:textId="0FD4F724" w:rsidR="00454777" w:rsidRDefault="00454777" w:rsidP="00454777">
      <w:pPr>
        <w:pStyle w:val="afb"/>
      </w:pPr>
      <w:r>
        <w:object w:dxaOrig="7295" w:dyaOrig="5570" w14:anchorId="4BCD677D">
          <v:shape id="_x0000_i1053" type="#_x0000_t75" style="width:261.5pt;height:199pt" o:ole="">
            <v:imagedata r:id="rId169" o:title=""/>
          </v:shape>
          <o:OLEObject Type="Embed" ProgID="Origin50.Graph" ShapeID="_x0000_i1053" DrawAspect="Content" ObjectID="_1590664179" r:id="rId170"/>
        </w:object>
      </w:r>
    </w:p>
    <w:p w14:paraId="7819C850" w14:textId="7085E5D7" w:rsidR="00454777" w:rsidRDefault="00454777" w:rsidP="00454777">
      <w:pPr>
        <w:pStyle w:val="afb"/>
      </w:pPr>
      <w:r w:rsidRPr="00454777">
        <w:rPr>
          <w:highlight w:val="yellow"/>
        </w:rPr>
        <w:t>Рисунок</w:t>
      </w:r>
      <w:r>
        <w:t xml:space="preserve"> – Структурный анализ </w:t>
      </w:r>
      <w:r w:rsidR="00130707">
        <w:t>петли Франка-Рида</w:t>
      </w:r>
      <w:r>
        <w:t>.</w:t>
      </w:r>
    </w:p>
    <w:p w14:paraId="5F838AC4" w14:textId="6E59A8CD" w:rsidR="003764A1" w:rsidRDefault="00F546C9" w:rsidP="003764A1">
      <w:r>
        <w:t xml:space="preserve">К сожалению, из-за </w:t>
      </w:r>
      <w:r w:rsidR="00CB4324">
        <w:t xml:space="preserve">того, что во время каскада по кристаллиту начинает распространяться </w:t>
      </w:r>
      <w:r w:rsidR="00FE29A8">
        <w:t>упругая</w:t>
      </w:r>
      <w:r w:rsidR="00CB4324">
        <w:t xml:space="preserve"> волна (</w:t>
      </w:r>
      <w:r w:rsidR="00CB4324" w:rsidRPr="00CB4324">
        <w:rPr>
          <w:highlight w:val="yellow"/>
        </w:rPr>
        <w:t>рисунок</w:t>
      </w:r>
      <w:r w:rsidR="00CB4324">
        <w:t>), невозможным становится дефектный анализ.</w:t>
      </w:r>
    </w:p>
    <w:p w14:paraId="65AC7487" w14:textId="31556EB4" w:rsidR="00CB4324" w:rsidRDefault="00CB4324" w:rsidP="00CB4324">
      <w:pPr>
        <w:pStyle w:val="afb"/>
      </w:pPr>
      <w:r>
        <w:rPr>
          <w:noProof/>
        </w:rPr>
        <w:drawing>
          <wp:inline distT="0" distB="0" distL="0" distR="0" wp14:anchorId="1EE42372" wp14:editId="6545EDF6">
            <wp:extent cx="2959922" cy="1800000"/>
            <wp:effectExtent l="0" t="0" r="0" b="0"/>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59922" cy="1800000"/>
                    </a:xfrm>
                    <a:prstGeom prst="rect">
                      <a:avLst/>
                    </a:prstGeom>
                    <a:ln>
                      <a:noFill/>
                    </a:ln>
                  </pic:spPr>
                </pic:pic>
              </a:graphicData>
            </a:graphic>
          </wp:inline>
        </w:drawing>
      </w:r>
    </w:p>
    <w:p w14:paraId="33A95F54" w14:textId="602F55E8" w:rsidR="00440F30" w:rsidRPr="00F546C9" w:rsidRDefault="00CB4324" w:rsidP="00440F30">
      <w:pPr>
        <w:pStyle w:val="afb"/>
      </w:pPr>
      <w:r w:rsidRPr="00CB4324">
        <w:rPr>
          <w:highlight w:val="yellow"/>
        </w:rPr>
        <w:t>Рисунок</w:t>
      </w:r>
      <w:r>
        <w:t xml:space="preserve"> – </w:t>
      </w:r>
      <w:r w:rsidR="00584D9F">
        <w:t>Упругая</w:t>
      </w:r>
      <w:r>
        <w:t xml:space="preserve"> волна после каскада. Синим выделены вакансии, красным – междоузлия.</w:t>
      </w:r>
      <w:r w:rsidR="00130707">
        <w:t xml:space="preserve"> Атомы кристаллита удалены.</w:t>
      </w:r>
    </w:p>
    <w:p w14:paraId="5753F124" w14:textId="256A41C7" w:rsidR="00C16FC4" w:rsidRDefault="00AA3E18" w:rsidP="00D602D1">
      <w:pPr>
        <w:pStyle w:val="4"/>
      </w:pPr>
      <w:bookmarkStart w:id="127" w:name="_Toc514780565"/>
      <w:bookmarkStart w:id="128" w:name="_Toc516916850"/>
      <w:r w:rsidRPr="005B77E9">
        <w:t xml:space="preserve">Моделирование </w:t>
      </w:r>
      <w:r>
        <w:t>возд</w:t>
      </w:r>
      <w:r w:rsidRPr="005B77E9">
        <w:t>ействи</w:t>
      </w:r>
      <w:r>
        <w:t>я</w:t>
      </w:r>
      <w:r w:rsidRPr="005B77E9">
        <w:t xml:space="preserve"> облучения </w:t>
      </w:r>
      <w:r>
        <w:t xml:space="preserve">на </w:t>
      </w:r>
      <w:r w:rsidRPr="005B77E9">
        <w:t>начал</w:t>
      </w:r>
      <w:r>
        <w:t>о</w:t>
      </w:r>
      <w:r w:rsidRPr="005B77E9">
        <w:t xml:space="preserve"> формирования оксидной пленки на поверхности </w:t>
      </w:r>
      <w:r w:rsidR="001C346F">
        <w:t>системы</w:t>
      </w:r>
      <w:r w:rsidR="001C346F" w:rsidRPr="005B77E9">
        <w:t xml:space="preserve"> желез</w:t>
      </w:r>
      <w:r w:rsidR="001C346F">
        <w:t>о</w:t>
      </w:r>
      <w:r w:rsidR="00C153EC">
        <w:noBreakHyphen/>
      </w:r>
      <w:r w:rsidR="001C346F">
        <w:t>хром.</w:t>
      </w:r>
      <w:bookmarkEnd w:id="127"/>
      <w:bookmarkEnd w:id="128"/>
    </w:p>
    <w:p w14:paraId="002DFB69" w14:textId="77777777" w:rsidR="00A45F49" w:rsidRDefault="00E40F3E" w:rsidP="00A45F49">
      <w:r>
        <w:t>Р</w:t>
      </w:r>
      <w:r w:rsidRPr="005907CF">
        <w:t>асчетн</w:t>
      </w:r>
      <w:r>
        <w:t>ая</w:t>
      </w:r>
      <w:r w:rsidRPr="005907CF">
        <w:t xml:space="preserve"> ячейк</w:t>
      </w:r>
      <w:r>
        <w:t>а представляла собой куб</w:t>
      </w:r>
      <w:r w:rsidRPr="005907CF">
        <w:t xml:space="preserve"> </w:t>
      </w:r>
      <w:r>
        <w:t>80х80х60 атомных слоев, в котором кристаллит</w:t>
      </w:r>
      <w:r w:rsidRPr="005907CF">
        <w:t xml:space="preserve"> желез</w:t>
      </w:r>
      <w:r>
        <w:t xml:space="preserve">о </w:t>
      </w:r>
      <w:r w:rsidR="00130707">
        <w:t>-</w:t>
      </w:r>
      <w:r>
        <w:t xml:space="preserve"> хром</w:t>
      </w:r>
      <w:r w:rsidRPr="005907CF">
        <w:t xml:space="preserve">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 xml:space="preserve">и ему </w:t>
      </w:r>
      <w:r>
        <w:lastRenderedPageBreak/>
        <w:t>придавался импульс, направленный вертикально вниз и соответствующий энергии иона</w:t>
      </w:r>
      <w:r w:rsidRPr="005907CF">
        <w:t xml:space="preserve"> </w:t>
      </w:r>
      <w:r>
        <w:t>9</w:t>
      </w:r>
      <w:r w:rsidRPr="005907CF">
        <w:t xml:space="preserve"> кэВ. </w:t>
      </w:r>
    </w:p>
    <w:p w14:paraId="51C8CCB6" w14:textId="4A1AC615" w:rsidR="009571D1" w:rsidRDefault="009571D1" w:rsidP="00A45F49">
      <w:r>
        <w:t xml:space="preserve">Так </w:t>
      </w:r>
      <w:r w:rsidR="002478DE">
        <w:t>же,</w:t>
      </w:r>
      <w:r>
        <w:t xml:space="preserve"> как и в случае каскада в системе железо </w:t>
      </w:r>
      <w:r w:rsidR="00130707">
        <w:t>-</w:t>
      </w:r>
      <w:r>
        <w:t xml:space="preserve"> </w:t>
      </w:r>
      <w:r w:rsidR="002478DE">
        <w:t>хром,</w:t>
      </w:r>
      <w:r>
        <w:t xml:space="preserve"> но без кислорода, </w:t>
      </w:r>
      <w:r w:rsidR="00A45F49">
        <w:t xml:space="preserve">развитие </w:t>
      </w:r>
      <w:r>
        <w:t>каскад</w:t>
      </w:r>
      <w:r w:rsidR="00A45F49">
        <w:t>а</w:t>
      </w:r>
      <w:r>
        <w:t xml:space="preserve"> про</w:t>
      </w:r>
      <w:r w:rsidR="00A45F49">
        <w:t xml:space="preserve">ходило, </w:t>
      </w:r>
      <w:r>
        <w:t>примерно</w:t>
      </w:r>
      <w:r w:rsidR="00A45F49">
        <w:t>,</w:t>
      </w:r>
      <w:r>
        <w:t xml:space="preserve"> </w:t>
      </w:r>
      <w:r w:rsidR="002478DE">
        <w:t xml:space="preserve">по тому же </w:t>
      </w:r>
      <w:r w:rsidR="00A45F49">
        <w:t>сценарию</w:t>
      </w:r>
      <w:r>
        <w:t>.</w:t>
      </w:r>
      <w:r w:rsidR="00A45F49">
        <w:t xml:space="preserve"> </w:t>
      </w:r>
      <w:r w:rsidR="002478DE">
        <w:t xml:space="preserve">Отметим, лишь, ключевые моменты. После каскада поверхность «выгибается» и распыляется как показано на </w:t>
      </w:r>
      <w:r w:rsidR="002478DE" w:rsidRPr="002478DE">
        <w:rPr>
          <w:highlight w:val="yellow"/>
        </w:rPr>
        <w:t>рисунке</w:t>
      </w:r>
      <w:r w:rsidR="002478DE">
        <w:t>.</w:t>
      </w:r>
    </w:p>
    <w:p w14:paraId="7355C9D4" w14:textId="7E4A05C7" w:rsidR="002478DE" w:rsidRDefault="002478DE" w:rsidP="002478DE">
      <w:pPr>
        <w:pStyle w:val="afb"/>
      </w:pPr>
      <w:r>
        <w:rPr>
          <w:noProof/>
        </w:rPr>
        <w:drawing>
          <wp:inline distT="0" distB="0" distL="0" distR="0" wp14:anchorId="4458A4D2" wp14:editId="446EC9CC">
            <wp:extent cx="3270502" cy="1440000"/>
            <wp:effectExtent l="0" t="0" r="6350" b="825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70502" cy="1440000"/>
                    </a:xfrm>
                    <a:prstGeom prst="rect">
                      <a:avLst/>
                    </a:prstGeom>
                    <a:ln>
                      <a:noFill/>
                    </a:ln>
                  </pic:spPr>
                </pic:pic>
              </a:graphicData>
            </a:graphic>
          </wp:inline>
        </w:drawing>
      </w:r>
    </w:p>
    <w:p w14:paraId="78CCA5BD" w14:textId="31B12E35" w:rsidR="002478DE" w:rsidRDefault="002478DE" w:rsidP="002478DE">
      <w:pPr>
        <w:pStyle w:val="afb"/>
      </w:pPr>
      <w:r w:rsidRPr="002478DE">
        <w:rPr>
          <w:highlight w:val="yellow"/>
        </w:rPr>
        <w:t>Рисунок</w:t>
      </w:r>
      <w:r>
        <w:t xml:space="preserve"> – Область каскада после 3 пс после начала каскада.</w:t>
      </w:r>
      <w:r w:rsidRPr="002478DE">
        <w:t xml:space="preserve"> </w:t>
      </w:r>
      <w:r>
        <w:t>Синим выделены атомы железа, красным – кислорода, желтым – хрома.</w:t>
      </w:r>
    </w:p>
    <w:p w14:paraId="75468570" w14:textId="109049F2" w:rsidR="002478DE" w:rsidRDefault="002478DE" w:rsidP="002478DE">
      <w:r>
        <w:t xml:space="preserve">Общее время окисления поверхности составило 100 пс. На </w:t>
      </w:r>
      <w:r w:rsidRPr="002478DE">
        <w:rPr>
          <w:highlight w:val="yellow"/>
        </w:rPr>
        <w:t>рисунке</w:t>
      </w:r>
      <w:r>
        <w:t xml:space="preserve"> показано состояние поверхности в этот момент.</w:t>
      </w:r>
    </w:p>
    <w:p w14:paraId="0A717606" w14:textId="3B9C222A" w:rsidR="002478DE" w:rsidRDefault="002478DE" w:rsidP="002478DE">
      <w:pPr>
        <w:pStyle w:val="afb"/>
      </w:pPr>
      <w:r>
        <w:rPr>
          <w:noProof/>
        </w:rPr>
        <w:drawing>
          <wp:inline distT="0" distB="0" distL="0" distR="0" wp14:anchorId="2CAA6E7C" wp14:editId="7ED4158B">
            <wp:extent cx="4937760" cy="466065"/>
            <wp:effectExtent l="0" t="0" r="0" b="0"/>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06970" cy="472598"/>
                    </a:xfrm>
                    <a:prstGeom prst="rect">
                      <a:avLst/>
                    </a:prstGeom>
                    <a:ln>
                      <a:noFill/>
                    </a:ln>
                  </pic:spPr>
                </pic:pic>
              </a:graphicData>
            </a:graphic>
          </wp:inline>
        </w:drawing>
      </w:r>
    </w:p>
    <w:p w14:paraId="6FD77282" w14:textId="082C152C" w:rsidR="002478DE" w:rsidRDefault="002478DE" w:rsidP="002478DE">
      <w:pPr>
        <w:pStyle w:val="afb"/>
      </w:pPr>
      <w:r w:rsidRPr="00A45F49">
        <w:rPr>
          <w:highlight w:val="yellow"/>
        </w:rPr>
        <w:t>Рисунок</w:t>
      </w:r>
      <w:r>
        <w:t xml:space="preserve"> – Поверхность через 100 пс после начала прохождения каскада. Синим выделены атомы железа, красным – кислорода, желтым – хрома.</w:t>
      </w:r>
    </w:p>
    <w:p w14:paraId="1E34EEEF" w14:textId="25158AF4" w:rsidR="00A45F49" w:rsidRDefault="00A45F49" w:rsidP="00A45F49">
      <w:r>
        <w:t>Видна выросшая оксидная пленка, отсутствуют изгибы поверхности и, в целом, пленка, визуально, выглядит так же, как если бы каскада не было.</w:t>
      </w:r>
    </w:p>
    <w:p w14:paraId="323B41F5" w14:textId="5C74CB24" w:rsidR="002478DE" w:rsidRDefault="002478DE" w:rsidP="002478DE">
      <w:r>
        <w:t xml:space="preserve">Структурный анализ приповерхностного слоя показан на </w:t>
      </w:r>
      <w:r w:rsidRPr="002478DE">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1"/>
      </w:tblGrid>
      <w:tr w:rsidR="002478DE" w14:paraId="391F7F1F" w14:textId="77777777" w:rsidTr="00287BD2">
        <w:tc>
          <w:tcPr>
            <w:tcW w:w="4672" w:type="dxa"/>
            <w:vAlign w:val="center"/>
          </w:tcPr>
          <w:p w14:paraId="303780B7" w14:textId="5F375EBE" w:rsidR="002478DE" w:rsidRDefault="00A45F49" w:rsidP="00287BD2">
            <w:pPr>
              <w:pStyle w:val="afb"/>
              <w:ind w:left="-534"/>
            </w:pPr>
            <w:r>
              <w:object w:dxaOrig="7294" w:dyaOrig="5569" w14:anchorId="56C91FF0">
                <v:shape id="_x0000_i1054" type="#_x0000_t75" style="width:232.5pt;height:177.5pt" o:ole="">
                  <v:imagedata r:id="rId174" o:title=""/>
                </v:shape>
                <o:OLEObject Type="Embed" ProgID="Origin50.Graph" ShapeID="_x0000_i1054" DrawAspect="Content" ObjectID="_1590664180" r:id="rId175"/>
              </w:object>
            </w:r>
          </w:p>
          <w:p w14:paraId="695D190C" w14:textId="5C51C2B9" w:rsidR="00287BD2" w:rsidRDefault="00287BD2" w:rsidP="00287BD2">
            <w:pPr>
              <w:pStyle w:val="afb"/>
              <w:ind w:left="-534"/>
            </w:pPr>
            <w:r>
              <w:lastRenderedPageBreak/>
              <w:t>а</w:t>
            </w:r>
          </w:p>
        </w:tc>
        <w:tc>
          <w:tcPr>
            <w:tcW w:w="4673" w:type="dxa"/>
            <w:vAlign w:val="center"/>
          </w:tcPr>
          <w:p w14:paraId="156DF282" w14:textId="720F282B" w:rsidR="002478DE" w:rsidRDefault="00A45F49" w:rsidP="00287BD2">
            <w:pPr>
              <w:pStyle w:val="afb"/>
              <w:ind w:left="-435"/>
            </w:pPr>
            <w:r>
              <w:object w:dxaOrig="7294" w:dyaOrig="5569" w14:anchorId="7A30656D">
                <v:shape id="_x0000_i1055" type="#_x0000_t75" style="width:249.5pt;height:190pt" o:ole="">
                  <v:imagedata r:id="rId176" o:title=""/>
                </v:shape>
                <o:OLEObject Type="Embed" ProgID="Origin50.Graph" ShapeID="_x0000_i1055" DrawAspect="Content" ObjectID="_1590664181" r:id="rId177"/>
              </w:object>
            </w:r>
          </w:p>
          <w:p w14:paraId="3396BEB9" w14:textId="35FD2178" w:rsidR="00287BD2" w:rsidRDefault="00287BD2" w:rsidP="00287BD2">
            <w:pPr>
              <w:pStyle w:val="afb"/>
              <w:ind w:left="-435"/>
            </w:pPr>
            <w:r>
              <w:lastRenderedPageBreak/>
              <w:t>б</w:t>
            </w:r>
          </w:p>
        </w:tc>
      </w:tr>
      <w:tr w:rsidR="002478DE" w14:paraId="631C32AD" w14:textId="77777777" w:rsidTr="00287BD2">
        <w:tc>
          <w:tcPr>
            <w:tcW w:w="9345" w:type="dxa"/>
            <w:gridSpan w:val="2"/>
            <w:vAlign w:val="center"/>
          </w:tcPr>
          <w:p w14:paraId="6D443B68" w14:textId="4732EFF3" w:rsidR="002478DE" w:rsidRDefault="00A45F49" w:rsidP="00287BD2">
            <w:pPr>
              <w:pStyle w:val="afb"/>
            </w:pPr>
            <w:r>
              <w:object w:dxaOrig="7294" w:dyaOrig="5569" w14:anchorId="7BC1EB04">
                <v:shape id="_x0000_i1056" type="#_x0000_t75" style="width:267.5pt;height:204pt" o:ole="">
                  <v:imagedata r:id="rId178" o:title=""/>
                </v:shape>
                <o:OLEObject Type="Embed" ProgID="Origin50.Graph" ShapeID="_x0000_i1056" DrawAspect="Content" ObjectID="_1590664182" r:id="rId179"/>
              </w:object>
            </w:r>
          </w:p>
          <w:p w14:paraId="646A7520" w14:textId="6DA7FED6" w:rsidR="00287BD2" w:rsidRDefault="00287BD2" w:rsidP="00287BD2">
            <w:pPr>
              <w:pStyle w:val="afb"/>
            </w:pPr>
            <w:r>
              <w:t>в</w:t>
            </w:r>
          </w:p>
        </w:tc>
      </w:tr>
    </w:tbl>
    <w:p w14:paraId="1E379152" w14:textId="52C68D24" w:rsidR="00287BD2" w:rsidRPr="00287BD2" w:rsidRDefault="00287BD2" w:rsidP="002478DE">
      <w:pPr>
        <w:pStyle w:val="afb"/>
      </w:pPr>
      <w:r w:rsidRPr="00287BD2">
        <w:t>а – сравнение в различные моменты времени, б – сравнение с различными структурами, в – сравнение окисления с каскадом и без каскада</w:t>
      </w:r>
    </w:p>
    <w:p w14:paraId="07A1FF45" w14:textId="69B58963" w:rsidR="002478DE" w:rsidRDefault="00287BD2" w:rsidP="002478DE">
      <w:pPr>
        <w:pStyle w:val="afb"/>
      </w:pPr>
      <w:r w:rsidRPr="00287BD2">
        <w:rPr>
          <w:highlight w:val="yellow"/>
        </w:rPr>
        <w:t>Рисунок</w:t>
      </w:r>
      <w:r>
        <w:t xml:space="preserve"> – Структурный анализ приповерхностного слоя</w:t>
      </w:r>
      <w:r w:rsidR="006162C2">
        <w:t xml:space="preserve"> расчетной ячейки после прохождения каскада</w:t>
      </w:r>
      <w:r>
        <w:t>.</w:t>
      </w:r>
    </w:p>
    <w:p w14:paraId="4905259C" w14:textId="6A0C2B36" w:rsidR="00A45F49" w:rsidRDefault="00A45F49" w:rsidP="00287BD2">
      <w:r>
        <w:t xml:space="preserve">Переход к структуре вюстита начался, что видно с </w:t>
      </w:r>
      <w:r w:rsidRPr="00A45F49">
        <w:rPr>
          <w:highlight w:val="yellow"/>
        </w:rPr>
        <w:t>рисунка (б)</w:t>
      </w:r>
      <w:r w:rsidRPr="005C7A65">
        <w:t xml:space="preserve">, а с </w:t>
      </w:r>
      <w:r>
        <w:rPr>
          <w:highlight w:val="yellow"/>
        </w:rPr>
        <w:t xml:space="preserve">рисунка (в) </w:t>
      </w:r>
      <w:r w:rsidRPr="005C7A65">
        <w:t xml:space="preserve">видно, что каскад особо не влияет на </w:t>
      </w:r>
      <w:r w:rsidR="005C7A65" w:rsidRPr="005C7A65">
        <w:t>рост оксидной пленки.</w:t>
      </w:r>
    </w:p>
    <w:p w14:paraId="6DD13ABB" w14:textId="6FE2B2C5" w:rsidR="00287BD2" w:rsidRPr="00E40F3E" w:rsidRDefault="00287BD2" w:rsidP="00287BD2">
      <w:r w:rsidRPr="005C7A65">
        <w:rPr>
          <w:highlight w:val="yellow"/>
        </w:rPr>
        <w:t xml:space="preserve">Реализация дефектного анализа не представляется возможной из-за </w:t>
      </w:r>
      <w:r w:rsidR="00130707" w:rsidRPr="005C7A65">
        <w:rPr>
          <w:highlight w:val="yellow"/>
        </w:rPr>
        <w:t>упругих</w:t>
      </w:r>
      <w:r w:rsidRPr="005C7A65">
        <w:rPr>
          <w:highlight w:val="yellow"/>
        </w:rPr>
        <w:t xml:space="preserve"> волн.</w:t>
      </w:r>
    </w:p>
    <w:p w14:paraId="1B366C4B" w14:textId="070ADD42" w:rsidR="00D438B3" w:rsidRDefault="00D438B3" w:rsidP="00081F14">
      <w:pPr>
        <w:pStyle w:val="4"/>
      </w:pPr>
      <w:bookmarkStart w:id="129" w:name="_Toc516916851"/>
      <w:r>
        <w:t xml:space="preserve">Каскад в объеме системы железо </w:t>
      </w:r>
      <w:r w:rsidR="00130707">
        <w:t>-</w:t>
      </w:r>
      <w:r>
        <w:t xml:space="preserve"> обогащение хромом</w:t>
      </w:r>
      <w:r w:rsidR="001D468B">
        <w:t xml:space="preserve"> в объеме.</w:t>
      </w:r>
      <w:bookmarkEnd w:id="129"/>
    </w:p>
    <w:p w14:paraId="31030E94" w14:textId="5D387951" w:rsidR="0046675A" w:rsidRDefault="001D468B" w:rsidP="00D263A0">
      <w:r>
        <w:t xml:space="preserve">Концентрация хрома в этом эксперименте было </w:t>
      </w:r>
      <w:r>
        <w:rPr>
          <w:rFonts w:cs="Times New Roman"/>
        </w:rPr>
        <w:t>≈</w:t>
      </w:r>
      <w:r>
        <w:t xml:space="preserve">30 масс. %. Размер кристаллита 80х80х80 атомных слоев. Энергия налетающей частицы </w:t>
      </w:r>
      <w:r>
        <w:rPr>
          <w:rFonts w:cs="Times New Roman"/>
        </w:rPr>
        <w:t>≈</w:t>
      </w:r>
      <w:r>
        <w:t>6 кэВ.</w:t>
      </w:r>
    </w:p>
    <w:p w14:paraId="4EE86952" w14:textId="3462B164" w:rsidR="0046675A" w:rsidRDefault="0046675A" w:rsidP="0046675A">
      <w:r>
        <w:t xml:space="preserve">На </w:t>
      </w:r>
      <w:r w:rsidRPr="0046675A">
        <w:rPr>
          <w:highlight w:val="yellow"/>
        </w:rPr>
        <w:t>рисунке</w:t>
      </w:r>
      <w:r>
        <w:t xml:space="preserve"> представлен дефектный анализ</w:t>
      </w:r>
      <w:r w:rsidR="009256D0">
        <w:t xml:space="preserve"> области прохождения каскада</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6675A" w14:paraId="573F7554" w14:textId="77777777" w:rsidTr="0046675A">
        <w:tc>
          <w:tcPr>
            <w:tcW w:w="4672" w:type="dxa"/>
            <w:vAlign w:val="center"/>
          </w:tcPr>
          <w:p w14:paraId="184CD32E" w14:textId="77777777" w:rsidR="0046675A" w:rsidRDefault="0046675A" w:rsidP="00AC484E">
            <w:pPr>
              <w:pStyle w:val="afb"/>
            </w:pPr>
            <w:r>
              <w:rPr>
                <w:noProof/>
              </w:rPr>
              <w:lastRenderedPageBreak/>
              <w:drawing>
                <wp:inline distT="0" distB="0" distL="0" distR="0" wp14:anchorId="32E6DB47" wp14:editId="255AF7DF">
                  <wp:extent cx="1862428" cy="1800000"/>
                  <wp:effectExtent l="19050" t="19050" r="24130" b="1016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62428" cy="1800000"/>
                          </a:xfrm>
                          <a:prstGeom prst="rect">
                            <a:avLst/>
                          </a:prstGeom>
                          <a:ln>
                            <a:solidFill>
                              <a:schemeClr val="tx1"/>
                            </a:solidFill>
                          </a:ln>
                        </pic:spPr>
                      </pic:pic>
                    </a:graphicData>
                  </a:graphic>
                </wp:inline>
              </w:drawing>
            </w:r>
          </w:p>
          <w:p w14:paraId="4227AE83" w14:textId="564E427C" w:rsidR="0046675A" w:rsidRDefault="0046675A" w:rsidP="00AC484E">
            <w:pPr>
              <w:pStyle w:val="afb"/>
            </w:pPr>
            <w:r>
              <w:t>а</w:t>
            </w:r>
          </w:p>
        </w:tc>
        <w:tc>
          <w:tcPr>
            <w:tcW w:w="4673" w:type="dxa"/>
            <w:vAlign w:val="center"/>
          </w:tcPr>
          <w:p w14:paraId="534A005E" w14:textId="77777777" w:rsidR="0046675A" w:rsidRDefault="0046675A" w:rsidP="00AC484E">
            <w:pPr>
              <w:pStyle w:val="afb"/>
            </w:pPr>
            <w:r>
              <w:rPr>
                <w:noProof/>
              </w:rPr>
              <w:drawing>
                <wp:inline distT="0" distB="0" distL="0" distR="0" wp14:anchorId="3B3E97AD" wp14:editId="1C76E6EB">
                  <wp:extent cx="1774359" cy="1800000"/>
                  <wp:effectExtent l="19050" t="19050" r="16510" b="1016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74359" cy="1800000"/>
                          </a:xfrm>
                          <a:prstGeom prst="rect">
                            <a:avLst/>
                          </a:prstGeom>
                          <a:ln>
                            <a:solidFill>
                              <a:schemeClr val="tx1"/>
                            </a:solidFill>
                          </a:ln>
                        </pic:spPr>
                      </pic:pic>
                    </a:graphicData>
                  </a:graphic>
                </wp:inline>
              </w:drawing>
            </w:r>
          </w:p>
          <w:p w14:paraId="075EB481" w14:textId="58FCF8AE" w:rsidR="0046675A" w:rsidRDefault="0046675A" w:rsidP="00AC484E">
            <w:pPr>
              <w:pStyle w:val="afb"/>
            </w:pPr>
            <w:r>
              <w:t>б</w:t>
            </w:r>
          </w:p>
        </w:tc>
      </w:tr>
      <w:tr w:rsidR="0046675A" w14:paraId="0288E9A3" w14:textId="77777777" w:rsidTr="0046675A">
        <w:tc>
          <w:tcPr>
            <w:tcW w:w="4672" w:type="dxa"/>
            <w:vAlign w:val="center"/>
          </w:tcPr>
          <w:p w14:paraId="207E5209" w14:textId="77777777" w:rsidR="0046675A" w:rsidRDefault="0046675A" w:rsidP="00AC484E">
            <w:pPr>
              <w:pStyle w:val="afb"/>
            </w:pPr>
            <w:r>
              <w:rPr>
                <w:noProof/>
              </w:rPr>
              <w:drawing>
                <wp:inline distT="0" distB="0" distL="0" distR="0" wp14:anchorId="346BBE90" wp14:editId="54EB4DE2">
                  <wp:extent cx="1974375" cy="1800000"/>
                  <wp:effectExtent l="19050" t="19050" r="26035" b="1016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74375" cy="1800000"/>
                          </a:xfrm>
                          <a:prstGeom prst="rect">
                            <a:avLst/>
                          </a:prstGeom>
                          <a:ln>
                            <a:solidFill>
                              <a:schemeClr val="tx1"/>
                            </a:solidFill>
                          </a:ln>
                        </pic:spPr>
                      </pic:pic>
                    </a:graphicData>
                  </a:graphic>
                </wp:inline>
              </w:drawing>
            </w:r>
          </w:p>
          <w:p w14:paraId="388507C2" w14:textId="291DD8FF" w:rsidR="0046675A" w:rsidRDefault="0046675A" w:rsidP="00AC484E">
            <w:pPr>
              <w:pStyle w:val="afb"/>
            </w:pPr>
            <w:r>
              <w:t>в</w:t>
            </w:r>
          </w:p>
        </w:tc>
        <w:tc>
          <w:tcPr>
            <w:tcW w:w="4673" w:type="dxa"/>
            <w:vAlign w:val="center"/>
          </w:tcPr>
          <w:p w14:paraId="51FB731F" w14:textId="77777777" w:rsidR="0046675A" w:rsidRDefault="0046675A" w:rsidP="00AC484E">
            <w:pPr>
              <w:pStyle w:val="afb"/>
            </w:pPr>
            <w:r>
              <w:rPr>
                <w:noProof/>
              </w:rPr>
              <w:drawing>
                <wp:inline distT="0" distB="0" distL="0" distR="0" wp14:anchorId="787D4E5A" wp14:editId="45DB61DB">
                  <wp:extent cx="1784438" cy="1800000"/>
                  <wp:effectExtent l="19050" t="19050" r="25400" b="1016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84438" cy="1800000"/>
                          </a:xfrm>
                          <a:prstGeom prst="rect">
                            <a:avLst/>
                          </a:prstGeom>
                          <a:ln>
                            <a:solidFill>
                              <a:schemeClr val="tx1"/>
                            </a:solidFill>
                          </a:ln>
                        </pic:spPr>
                      </pic:pic>
                    </a:graphicData>
                  </a:graphic>
                </wp:inline>
              </w:drawing>
            </w:r>
          </w:p>
          <w:p w14:paraId="62877B0F" w14:textId="367C4893" w:rsidR="0046675A" w:rsidRDefault="0046675A" w:rsidP="00AC484E">
            <w:pPr>
              <w:pStyle w:val="afb"/>
            </w:pPr>
            <w:r>
              <w:t>г</w:t>
            </w:r>
          </w:p>
        </w:tc>
      </w:tr>
    </w:tbl>
    <w:p w14:paraId="1622282E" w14:textId="18095094" w:rsidR="0046675A" w:rsidRDefault="0046675A" w:rsidP="00AC484E">
      <w:pPr>
        <w:pStyle w:val="afb"/>
      </w:pPr>
      <w:r>
        <w:t xml:space="preserve">а – 2 пс, б – 4 пс, в </w:t>
      </w:r>
      <w:r w:rsidR="00AC484E">
        <w:t>–</w:t>
      </w:r>
      <w:r>
        <w:t xml:space="preserve"> </w:t>
      </w:r>
      <w:r w:rsidR="00AC484E">
        <w:t>8 пс, г – 12 пс</w:t>
      </w:r>
    </w:p>
    <w:p w14:paraId="3864F776" w14:textId="14FA1CB4" w:rsidR="00AC484E" w:rsidRDefault="00AC484E" w:rsidP="00AC484E">
      <w:pPr>
        <w:pStyle w:val="afb"/>
      </w:pPr>
      <w:r w:rsidRPr="00AC484E">
        <w:rPr>
          <w:highlight w:val="yellow"/>
        </w:rPr>
        <w:t>Рисунок</w:t>
      </w:r>
      <w:r>
        <w:t xml:space="preserve"> – Дефектный анализ каскада. Синим выделены вакансии, красным – междоузлия.</w:t>
      </w:r>
      <w:r w:rsidR="00130707">
        <w:t xml:space="preserve"> Атомы кристаллита удалены</w:t>
      </w:r>
    </w:p>
    <w:p w14:paraId="312EC3B9" w14:textId="77777777" w:rsidR="00AC484E" w:rsidRDefault="00AC484E" w:rsidP="00AC484E">
      <w:r>
        <w:t xml:space="preserve">Параметры каскада представлены в </w:t>
      </w:r>
      <w:r w:rsidRPr="009A76D3">
        <w:rPr>
          <w:highlight w:val="yellow"/>
        </w:rPr>
        <w:t>таблице</w:t>
      </w:r>
      <w:r>
        <w:t>.</w:t>
      </w:r>
    </w:p>
    <w:p w14:paraId="6A176F5D" w14:textId="77777777" w:rsidR="00AC484E" w:rsidRDefault="00AC484E" w:rsidP="00AC484E">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C484E" w14:paraId="1589EC3C" w14:textId="77777777" w:rsidTr="00FE7333">
        <w:tc>
          <w:tcPr>
            <w:tcW w:w="6091" w:type="dxa"/>
          </w:tcPr>
          <w:p w14:paraId="201836DA" w14:textId="77777777" w:rsidR="00AC484E" w:rsidRDefault="00AC484E" w:rsidP="00FE7333">
            <w:pPr>
              <w:pStyle w:val="afa"/>
            </w:pPr>
            <w:r w:rsidRPr="00551789">
              <w:t>Общее кол-во атомов в ячейке</w:t>
            </w:r>
          </w:p>
        </w:tc>
        <w:tc>
          <w:tcPr>
            <w:tcW w:w="3254" w:type="dxa"/>
          </w:tcPr>
          <w:p w14:paraId="5BFD0A88" w14:textId="5AF8938B" w:rsidR="00AC484E" w:rsidRDefault="00AC484E" w:rsidP="00FE7333">
            <w:pPr>
              <w:pStyle w:val="afa"/>
            </w:pPr>
            <w:r>
              <w:t>1024000</w:t>
            </w:r>
          </w:p>
        </w:tc>
      </w:tr>
      <w:tr w:rsidR="00AC484E" w14:paraId="59436E62" w14:textId="77777777" w:rsidTr="00FE7333">
        <w:tc>
          <w:tcPr>
            <w:tcW w:w="6091" w:type="dxa"/>
          </w:tcPr>
          <w:p w14:paraId="673871B1" w14:textId="77777777" w:rsidR="00AC484E" w:rsidRDefault="00AC484E" w:rsidP="00FE7333">
            <w:pPr>
              <w:pStyle w:val="afa"/>
            </w:pPr>
            <w:r w:rsidRPr="00551789">
              <w:t>Энергия</w:t>
            </w:r>
          </w:p>
        </w:tc>
        <w:tc>
          <w:tcPr>
            <w:tcW w:w="3254" w:type="dxa"/>
          </w:tcPr>
          <w:p w14:paraId="7B6E8078" w14:textId="0D411470" w:rsidR="00AC484E" w:rsidRDefault="00AC484E" w:rsidP="00FE7333">
            <w:pPr>
              <w:pStyle w:val="afa"/>
            </w:pPr>
            <w:r w:rsidRPr="00551789">
              <w:t>≈</w:t>
            </w:r>
            <w:r w:rsidRPr="003C2968">
              <w:t>6 кэВ</w:t>
            </w:r>
          </w:p>
        </w:tc>
      </w:tr>
      <w:tr w:rsidR="00AC484E" w14:paraId="17FDF24B" w14:textId="77777777" w:rsidTr="00FE7333">
        <w:tc>
          <w:tcPr>
            <w:tcW w:w="6091" w:type="dxa"/>
          </w:tcPr>
          <w:p w14:paraId="0AEE89EF" w14:textId="4760FB1E" w:rsidR="00AC484E" w:rsidRPr="00AC484E" w:rsidRDefault="00AC484E" w:rsidP="00AC484E">
            <w:pPr>
              <w:pStyle w:val="afa"/>
            </w:pPr>
            <w:r>
              <w:t>Максимальный р</w:t>
            </w:r>
            <w:r w:rsidRPr="00551789">
              <w:t>азмер каскада</w:t>
            </w:r>
            <w:r>
              <w:t xml:space="preserve"> по оси </w:t>
            </w:r>
            <w:r>
              <w:rPr>
                <w:lang w:val="en-US"/>
              </w:rPr>
              <w:t>Z</w:t>
            </w:r>
          </w:p>
        </w:tc>
        <w:tc>
          <w:tcPr>
            <w:tcW w:w="3254" w:type="dxa"/>
          </w:tcPr>
          <w:p w14:paraId="7C2E519D" w14:textId="3B442BBC" w:rsidR="00AC484E" w:rsidRDefault="00AC484E" w:rsidP="00AC484E">
            <w:pPr>
              <w:pStyle w:val="afa"/>
            </w:pPr>
            <w:r>
              <w:rPr>
                <w:rFonts w:cs="Times New Roman"/>
              </w:rPr>
              <w:t>≈</w:t>
            </w:r>
            <w:r>
              <w:rPr>
                <w:lang w:val="en-US"/>
              </w:rPr>
              <w:t>60</w:t>
            </w:r>
            <w:r>
              <w:t xml:space="preserve"> </w:t>
            </w:r>
            <w:r w:rsidRPr="00551789">
              <w:t>Å</w:t>
            </w:r>
          </w:p>
        </w:tc>
      </w:tr>
      <w:tr w:rsidR="00AC484E" w14:paraId="77BFED68" w14:textId="77777777" w:rsidTr="00FE7333">
        <w:tc>
          <w:tcPr>
            <w:tcW w:w="6091" w:type="dxa"/>
          </w:tcPr>
          <w:p w14:paraId="0444DD46" w14:textId="77777777" w:rsidR="00AC484E" w:rsidRDefault="00AC484E" w:rsidP="00AC484E">
            <w:pPr>
              <w:pStyle w:val="afa"/>
            </w:pPr>
            <w:r>
              <w:t>Максимальный р</w:t>
            </w:r>
            <w:r w:rsidRPr="00551789">
              <w:t>азмер каскада</w:t>
            </w:r>
            <w:r>
              <w:t xml:space="preserve"> по оси </w:t>
            </w:r>
            <w:r>
              <w:rPr>
                <w:lang w:val="en-US"/>
              </w:rPr>
              <w:t>X</w:t>
            </w:r>
          </w:p>
        </w:tc>
        <w:tc>
          <w:tcPr>
            <w:tcW w:w="3254" w:type="dxa"/>
          </w:tcPr>
          <w:p w14:paraId="60E9787B" w14:textId="7EA99DD6" w:rsidR="00AC484E" w:rsidRDefault="00AC484E" w:rsidP="00AC484E">
            <w:pPr>
              <w:pStyle w:val="afa"/>
            </w:pPr>
            <w:r>
              <w:rPr>
                <w:rFonts w:cs="Times New Roman"/>
              </w:rPr>
              <w:t>≈</w:t>
            </w:r>
            <w:r>
              <w:t>3</w:t>
            </w:r>
            <w:r>
              <w:rPr>
                <w:lang w:val="en-US"/>
              </w:rPr>
              <w:t>6</w:t>
            </w:r>
            <w:r w:rsidRPr="00551789">
              <w:t xml:space="preserve"> Å</w:t>
            </w:r>
          </w:p>
        </w:tc>
      </w:tr>
      <w:tr w:rsidR="00AC484E" w14:paraId="2212F0D6" w14:textId="77777777" w:rsidTr="00FE7333">
        <w:tc>
          <w:tcPr>
            <w:tcW w:w="6091" w:type="dxa"/>
          </w:tcPr>
          <w:p w14:paraId="1903B01C" w14:textId="77777777" w:rsidR="00AC484E" w:rsidRPr="00551789" w:rsidRDefault="00AC484E" w:rsidP="00AC484E">
            <w:pPr>
              <w:pStyle w:val="afa"/>
            </w:pPr>
            <w:r w:rsidRPr="00551789">
              <w:t>Вторичные каскады</w:t>
            </w:r>
          </w:p>
        </w:tc>
        <w:tc>
          <w:tcPr>
            <w:tcW w:w="3254" w:type="dxa"/>
          </w:tcPr>
          <w:p w14:paraId="3D87E96E" w14:textId="77777777" w:rsidR="00AC484E" w:rsidRPr="00551789" w:rsidRDefault="00AC484E" w:rsidP="00AC484E">
            <w:pPr>
              <w:pStyle w:val="afa"/>
            </w:pPr>
            <w:r w:rsidRPr="00551789">
              <w:t>Нет</w:t>
            </w:r>
          </w:p>
        </w:tc>
      </w:tr>
      <w:tr w:rsidR="00AC484E" w14:paraId="70CD9EA2" w14:textId="77777777" w:rsidTr="00FE7333">
        <w:tc>
          <w:tcPr>
            <w:tcW w:w="6091" w:type="dxa"/>
          </w:tcPr>
          <w:p w14:paraId="4BAE0D58" w14:textId="77777777" w:rsidR="00AC484E" w:rsidRPr="00551789" w:rsidRDefault="00AC484E" w:rsidP="00AC484E">
            <w:pPr>
              <w:pStyle w:val="afa"/>
            </w:pPr>
            <w:r>
              <w:t>Время отжига</w:t>
            </w:r>
          </w:p>
        </w:tc>
        <w:tc>
          <w:tcPr>
            <w:tcW w:w="3254" w:type="dxa"/>
          </w:tcPr>
          <w:p w14:paraId="6F42CD5F" w14:textId="06D77638" w:rsidR="00AC484E" w:rsidRPr="00F80EAE" w:rsidRDefault="00AC484E" w:rsidP="00AC484E">
            <w:pPr>
              <w:pStyle w:val="afa"/>
              <w:rPr>
                <w:lang w:val="en-US"/>
              </w:rPr>
            </w:pPr>
            <w:r>
              <w:t>1</w:t>
            </w:r>
            <w:r>
              <w:rPr>
                <w:lang w:val="en-US"/>
              </w:rPr>
              <w:t>2</w:t>
            </w:r>
            <w:r>
              <w:t xml:space="preserve"> пс</w:t>
            </w:r>
          </w:p>
        </w:tc>
      </w:tr>
      <w:tr w:rsidR="00AC484E" w14:paraId="10768B7D" w14:textId="77777777" w:rsidTr="00FE7333">
        <w:tc>
          <w:tcPr>
            <w:tcW w:w="6091" w:type="dxa"/>
          </w:tcPr>
          <w:p w14:paraId="1B4BA710" w14:textId="77777777" w:rsidR="00AC484E" w:rsidRDefault="00AC484E" w:rsidP="00AC484E">
            <w:pPr>
              <w:pStyle w:val="afa"/>
            </w:pPr>
            <w:r w:rsidRPr="00551789">
              <w:t>Общее кол-во остаточных вакансий и межузлий</w:t>
            </w:r>
          </w:p>
        </w:tc>
        <w:tc>
          <w:tcPr>
            <w:tcW w:w="3254" w:type="dxa"/>
          </w:tcPr>
          <w:p w14:paraId="4054CE2E" w14:textId="514607B9" w:rsidR="00AC484E" w:rsidRPr="00AC484E" w:rsidRDefault="00AC484E" w:rsidP="00AC484E">
            <w:pPr>
              <w:pStyle w:val="afa"/>
              <w:rPr>
                <w:lang w:val="en-US"/>
              </w:rPr>
            </w:pPr>
            <w:r>
              <w:rPr>
                <w:lang w:val="en-US"/>
              </w:rPr>
              <w:t>138</w:t>
            </w:r>
          </w:p>
        </w:tc>
      </w:tr>
      <w:tr w:rsidR="00AC484E" w14:paraId="49B161D2" w14:textId="77777777" w:rsidTr="00FE7333">
        <w:tc>
          <w:tcPr>
            <w:tcW w:w="6091" w:type="dxa"/>
          </w:tcPr>
          <w:p w14:paraId="2ED1E68B" w14:textId="77777777" w:rsidR="00AC484E" w:rsidRDefault="00AC484E" w:rsidP="00AC484E">
            <w:pPr>
              <w:pStyle w:val="afa"/>
            </w:pPr>
            <w:r w:rsidRPr="00551789">
              <w:t>Процентное соотношение от общего кол-ва атомов</w:t>
            </w:r>
          </w:p>
        </w:tc>
        <w:tc>
          <w:tcPr>
            <w:tcW w:w="3254" w:type="dxa"/>
          </w:tcPr>
          <w:p w14:paraId="45863BD0" w14:textId="3DCCA5E9" w:rsidR="00AC484E" w:rsidRDefault="00AC484E" w:rsidP="00AC484E">
            <w:pPr>
              <w:pStyle w:val="afa"/>
            </w:pPr>
            <w:r>
              <w:rPr>
                <w:lang w:val="en-US"/>
              </w:rPr>
              <w:t>0</w:t>
            </w:r>
            <w:r w:rsidRPr="00551789">
              <w:t>,</w:t>
            </w:r>
            <w:r>
              <w:rPr>
                <w:lang w:val="en-US"/>
              </w:rPr>
              <w:t>013</w:t>
            </w:r>
            <w:r w:rsidRPr="00551789">
              <w:t>%</w:t>
            </w:r>
          </w:p>
        </w:tc>
      </w:tr>
    </w:tbl>
    <w:p w14:paraId="0ABC4832" w14:textId="77777777" w:rsidR="00AC484E" w:rsidRPr="001D468B" w:rsidRDefault="00AC484E" w:rsidP="00AC484E"/>
    <w:p w14:paraId="2D0D2566" w14:textId="79665975" w:rsidR="00172245" w:rsidRDefault="00172245" w:rsidP="00081F14">
      <w:pPr>
        <w:pStyle w:val="4"/>
      </w:pPr>
      <w:bookmarkStart w:id="130" w:name="_Toc516916852"/>
      <w:r>
        <w:t>Моделирование каскадообразования на поверхности системы железо</w:t>
      </w:r>
      <w:r w:rsidR="00DB751A">
        <w:t xml:space="preserve"> </w:t>
      </w:r>
      <w:r>
        <w:t>- хром.</w:t>
      </w:r>
      <w:bookmarkEnd w:id="130"/>
    </w:p>
    <w:p w14:paraId="25C8B31A" w14:textId="4025D1CA" w:rsidR="00873C7F" w:rsidRDefault="00873C7F" w:rsidP="00873C7F">
      <w:r>
        <w:t>Для моделирования каскада создавался кристаллит размерами 80х80х60 атомных слоев с периодическими граничными условиями, прогревался до 600</w:t>
      </w:r>
      <w:r>
        <w:rPr>
          <w:rFonts w:cs="Times New Roman"/>
        </w:rPr>
        <w:t xml:space="preserve"> ˚</w:t>
      </w:r>
      <w:r>
        <w:t xml:space="preserve">С и </w:t>
      </w:r>
      <w:r>
        <w:lastRenderedPageBreak/>
        <w:t xml:space="preserve">в произвольной точке атому железа придавалась скорость равная энергии </w:t>
      </w:r>
      <w:r>
        <w:rPr>
          <w:rFonts w:cs="Times New Roman"/>
        </w:rPr>
        <w:t>≈</w:t>
      </w:r>
      <w:r w:rsidRPr="00873C7F">
        <w:t>10 кэВ</w:t>
      </w:r>
      <w:r>
        <w:t xml:space="preserve">. После начала каскада происходил отжиг дефектов в течении 15 пс. Концентрация хрома </w:t>
      </w:r>
      <w:r>
        <w:rPr>
          <w:rFonts w:cs="Times New Roman"/>
        </w:rPr>
        <w:t>≈</w:t>
      </w:r>
      <w:r>
        <w:t xml:space="preserve">30 масс. %. На </w:t>
      </w:r>
      <w:r w:rsidRPr="00493041">
        <w:rPr>
          <w:highlight w:val="yellow"/>
        </w:rPr>
        <w:t>рисунке</w:t>
      </w:r>
      <w:r>
        <w:t xml:space="preserve"> представлены результаты по моделированию каскада в течении 15 пс.</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F764BE" w14:paraId="6763C0AF" w14:textId="77777777" w:rsidTr="00F26C0B">
        <w:tc>
          <w:tcPr>
            <w:tcW w:w="4672" w:type="dxa"/>
            <w:vAlign w:val="center"/>
          </w:tcPr>
          <w:p w14:paraId="4285D115" w14:textId="77777777" w:rsidR="00F764BE" w:rsidRDefault="00F764BE" w:rsidP="00F26C0B">
            <w:pPr>
              <w:pStyle w:val="afb"/>
            </w:pPr>
            <w:r>
              <w:rPr>
                <w:noProof/>
              </w:rPr>
              <w:drawing>
                <wp:inline distT="0" distB="0" distL="0" distR="0" wp14:anchorId="32D5798B" wp14:editId="32DE74D2">
                  <wp:extent cx="1384616" cy="1800000"/>
                  <wp:effectExtent l="19050" t="19050" r="25400" b="101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84616" cy="1800000"/>
                          </a:xfrm>
                          <a:prstGeom prst="rect">
                            <a:avLst/>
                          </a:prstGeom>
                          <a:ln>
                            <a:solidFill>
                              <a:schemeClr val="tx1"/>
                            </a:solidFill>
                          </a:ln>
                        </pic:spPr>
                      </pic:pic>
                    </a:graphicData>
                  </a:graphic>
                </wp:inline>
              </w:drawing>
            </w:r>
          </w:p>
          <w:p w14:paraId="13A127E3" w14:textId="22B2F95C" w:rsidR="004B3851" w:rsidRDefault="004B3851" w:rsidP="00F26C0B">
            <w:pPr>
              <w:pStyle w:val="afb"/>
            </w:pPr>
            <w:r>
              <w:t>а</w:t>
            </w:r>
          </w:p>
        </w:tc>
        <w:tc>
          <w:tcPr>
            <w:tcW w:w="4673" w:type="dxa"/>
            <w:vAlign w:val="center"/>
          </w:tcPr>
          <w:p w14:paraId="09BBF44A" w14:textId="77777777" w:rsidR="00F764BE" w:rsidRDefault="004B3851" w:rsidP="00F26C0B">
            <w:pPr>
              <w:pStyle w:val="afb"/>
            </w:pPr>
            <w:r>
              <w:rPr>
                <w:noProof/>
              </w:rPr>
              <w:drawing>
                <wp:inline distT="0" distB="0" distL="0" distR="0" wp14:anchorId="7FD3E3F4" wp14:editId="1D88384B">
                  <wp:extent cx="960811" cy="1800000"/>
                  <wp:effectExtent l="19050" t="19050" r="10795"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960811" cy="1800000"/>
                          </a:xfrm>
                          <a:prstGeom prst="rect">
                            <a:avLst/>
                          </a:prstGeom>
                          <a:ln>
                            <a:solidFill>
                              <a:schemeClr val="tx1"/>
                            </a:solidFill>
                          </a:ln>
                        </pic:spPr>
                      </pic:pic>
                    </a:graphicData>
                  </a:graphic>
                </wp:inline>
              </w:drawing>
            </w:r>
          </w:p>
          <w:p w14:paraId="2883E7E3" w14:textId="0A977CD3" w:rsidR="004B3851" w:rsidRDefault="004B3851" w:rsidP="00F26C0B">
            <w:pPr>
              <w:pStyle w:val="afb"/>
            </w:pPr>
            <w:r>
              <w:t>б</w:t>
            </w:r>
          </w:p>
        </w:tc>
      </w:tr>
      <w:tr w:rsidR="004B3851" w14:paraId="30C5F4E7" w14:textId="77777777" w:rsidTr="00F26C0B">
        <w:tc>
          <w:tcPr>
            <w:tcW w:w="4672" w:type="dxa"/>
            <w:vAlign w:val="center"/>
          </w:tcPr>
          <w:p w14:paraId="7DC5ACA8" w14:textId="77777777" w:rsidR="004B3851" w:rsidRDefault="004B3851" w:rsidP="00F26C0B">
            <w:pPr>
              <w:pStyle w:val="afb"/>
              <w:rPr>
                <w:noProof/>
              </w:rPr>
            </w:pPr>
            <w:r>
              <w:rPr>
                <w:noProof/>
              </w:rPr>
              <w:drawing>
                <wp:inline distT="0" distB="0" distL="0" distR="0" wp14:anchorId="42DABD54" wp14:editId="4534B237">
                  <wp:extent cx="934406" cy="1800000"/>
                  <wp:effectExtent l="19050" t="19050" r="18415" b="10160"/>
                  <wp:docPr id="18493" name="Рисунок 1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34406" cy="1800000"/>
                          </a:xfrm>
                          <a:prstGeom prst="rect">
                            <a:avLst/>
                          </a:prstGeom>
                          <a:ln>
                            <a:solidFill>
                              <a:schemeClr val="tx1"/>
                            </a:solidFill>
                          </a:ln>
                        </pic:spPr>
                      </pic:pic>
                    </a:graphicData>
                  </a:graphic>
                </wp:inline>
              </w:drawing>
            </w:r>
          </w:p>
          <w:p w14:paraId="1BB6BAAF" w14:textId="237DAF88" w:rsidR="004B3851" w:rsidRDefault="004B3851" w:rsidP="00F26C0B">
            <w:pPr>
              <w:pStyle w:val="afb"/>
              <w:rPr>
                <w:noProof/>
              </w:rPr>
            </w:pPr>
            <w:r>
              <w:rPr>
                <w:noProof/>
              </w:rPr>
              <w:t>в</w:t>
            </w:r>
          </w:p>
        </w:tc>
        <w:tc>
          <w:tcPr>
            <w:tcW w:w="4673" w:type="dxa"/>
            <w:vAlign w:val="center"/>
          </w:tcPr>
          <w:p w14:paraId="185157AC" w14:textId="77777777" w:rsidR="004B3851" w:rsidRDefault="004B3851" w:rsidP="00F26C0B">
            <w:pPr>
              <w:pStyle w:val="afb"/>
              <w:rPr>
                <w:noProof/>
              </w:rPr>
            </w:pPr>
            <w:r>
              <w:rPr>
                <w:noProof/>
              </w:rPr>
              <w:drawing>
                <wp:inline distT="0" distB="0" distL="0" distR="0" wp14:anchorId="5D2980A8" wp14:editId="0BFA1989">
                  <wp:extent cx="1063136" cy="1800000"/>
                  <wp:effectExtent l="19050" t="19050" r="22860" b="101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3136" cy="1800000"/>
                          </a:xfrm>
                          <a:prstGeom prst="rect">
                            <a:avLst/>
                          </a:prstGeom>
                          <a:ln>
                            <a:solidFill>
                              <a:schemeClr val="tx1"/>
                            </a:solidFill>
                          </a:ln>
                        </pic:spPr>
                      </pic:pic>
                    </a:graphicData>
                  </a:graphic>
                </wp:inline>
              </w:drawing>
            </w:r>
          </w:p>
          <w:p w14:paraId="4C2489C4" w14:textId="039D24B3" w:rsidR="004B3851" w:rsidRDefault="004B3851" w:rsidP="00F26C0B">
            <w:pPr>
              <w:pStyle w:val="afb"/>
              <w:rPr>
                <w:noProof/>
              </w:rPr>
            </w:pPr>
            <w:r>
              <w:rPr>
                <w:noProof/>
              </w:rPr>
              <w:t>г</w:t>
            </w:r>
          </w:p>
        </w:tc>
      </w:tr>
    </w:tbl>
    <w:p w14:paraId="4F6CBD84" w14:textId="2F5B8ECF" w:rsidR="00172245" w:rsidRDefault="004B3851" w:rsidP="00F26C0B">
      <w:pPr>
        <w:pStyle w:val="afb"/>
      </w:pPr>
      <w:r>
        <w:t>а, в – дефектный анализ через 0,5 пс и 10 пс после начала каскада</w:t>
      </w:r>
      <w:r w:rsidR="00F26C0B">
        <w:t xml:space="preserve"> (атомы кристаллита удалены, синим выделены вакансии, красным - межузлия)</w:t>
      </w:r>
      <w:r>
        <w:t>; б, г – кристаллит через 0,5 пс и 10 пс после начала каскада</w:t>
      </w:r>
      <w:r w:rsidR="00F26C0B">
        <w:t xml:space="preserve"> (синим выделены атомы железа, желтым - хрома)</w:t>
      </w:r>
    </w:p>
    <w:p w14:paraId="7F6A0D4F" w14:textId="0F41F073" w:rsidR="004B3851" w:rsidRDefault="004B3851" w:rsidP="00F26C0B">
      <w:pPr>
        <w:pStyle w:val="afb"/>
      </w:pPr>
      <w:r w:rsidRPr="00F26C0B">
        <w:rPr>
          <w:highlight w:val="yellow"/>
        </w:rPr>
        <w:t>Рисунок</w:t>
      </w:r>
      <w:r>
        <w:t xml:space="preserve"> </w:t>
      </w:r>
      <w:r w:rsidR="00F26C0B">
        <w:t>–</w:t>
      </w:r>
      <w:r>
        <w:t xml:space="preserve"> </w:t>
      </w:r>
      <w:r w:rsidR="00F26C0B">
        <w:t>Развитие каскада в кристаллите и дефектный анализ области с каскадом.</w:t>
      </w:r>
    </w:p>
    <w:p w14:paraId="6FB22BC3" w14:textId="74A853BE" w:rsidR="00F26C0B" w:rsidRDefault="00F26C0B" w:rsidP="00F26C0B">
      <w:r>
        <w:t xml:space="preserve">С </w:t>
      </w:r>
      <w:r w:rsidRPr="00F26C0B">
        <w:rPr>
          <w:highlight w:val="yellow"/>
        </w:rPr>
        <w:t>рисунка (г)</w:t>
      </w:r>
      <w:r>
        <w:t xml:space="preserve"> видно, что на поверхности образовался новый слой атомов, который не исчез во время отжига.</w:t>
      </w:r>
      <w:r w:rsidR="006B50D7" w:rsidRPr="006B50D7">
        <w:t xml:space="preserve"> </w:t>
      </w:r>
      <w:r w:rsidR="008056EF">
        <w:t>Э</w:t>
      </w:r>
      <w:r w:rsidR="006B50D7">
        <w:t xml:space="preserve">то связано с распылением поверхности. </w:t>
      </w:r>
      <w:r w:rsidR="008056EF">
        <w:t>Можно предположить, что это повлияет на рост пленки в будущем.</w:t>
      </w:r>
    </w:p>
    <w:p w14:paraId="7860D562" w14:textId="77777777" w:rsidR="006B50D7" w:rsidRDefault="006B50D7" w:rsidP="006B50D7">
      <w:r>
        <w:t xml:space="preserve">Параметры каскада представлены в </w:t>
      </w:r>
      <w:r w:rsidRPr="009A76D3">
        <w:rPr>
          <w:highlight w:val="yellow"/>
        </w:rPr>
        <w:t>таблице</w:t>
      </w:r>
      <w:r>
        <w:t>.</w:t>
      </w:r>
    </w:p>
    <w:p w14:paraId="35E6F801" w14:textId="77777777" w:rsidR="006B50D7" w:rsidRDefault="006B50D7" w:rsidP="006B50D7">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6B50D7" w14:paraId="26EFCCA9" w14:textId="77777777" w:rsidTr="006A0638">
        <w:tc>
          <w:tcPr>
            <w:tcW w:w="6091" w:type="dxa"/>
          </w:tcPr>
          <w:p w14:paraId="78C50B50" w14:textId="77777777" w:rsidR="006B50D7" w:rsidRDefault="006B50D7" w:rsidP="006A0638">
            <w:pPr>
              <w:pStyle w:val="afa"/>
            </w:pPr>
            <w:r w:rsidRPr="00551789">
              <w:t>Общее кол-во атомов в ячейке</w:t>
            </w:r>
          </w:p>
        </w:tc>
        <w:tc>
          <w:tcPr>
            <w:tcW w:w="3254" w:type="dxa"/>
          </w:tcPr>
          <w:p w14:paraId="3A4FEACF" w14:textId="5F825DDE" w:rsidR="006B50D7" w:rsidRDefault="006B50D7" w:rsidP="006A0638">
            <w:pPr>
              <w:pStyle w:val="afa"/>
            </w:pPr>
            <w:r>
              <w:t>601639</w:t>
            </w:r>
          </w:p>
        </w:tc>
      </w:tr>
      <w:tr w:rsidR="006B50D7" w14:paraId="72D539A4" w14:textId="77777777" w:rsidTr="006A0638">
        <w:tc>
          <w:tcPr>
            <w:tcW w:w="6091" w:type="dxa"/>
          </w:tcPr>
          <w:p w14:paraId="588B317B" w14:textId="77777777" w:rsidR="006B50D7" w:rsidRDefault="006B50D7" w:rsidP="006A0638">
            <w:pPr>
              <w:pStyle w:val="afa"/>
            </w:pPr>
            <w:r w:rsidRPr="00551789">
              <w:t>Энергия</w:t>
            </w:r>
          </w:p>
        </w:tc>
        <w:tc>
          <w:tcPr>
            <w:tcW w:w="3254" w:type="dxa"/>
          </w:tcPr>
          <w:p w14:paraId="6EF61D76" w14:textId="09517DF2" w:rsidR="006B50D7" w:rsidRDefault="006B50D7" w:rsidP="006A0638">
            <w:pPr>
              <w:pStyle w:val="afa"/>
            </w:pPr>
            <w:r w:rsidRPr="00551789">
              <w:t>≈</w:t>
            </w:r>
            <w:r>
              <w:t>10</w:t>
            </w:r>
            <w:r w:rsidRPr="003C2968">
              <w:t xml:space="preserve"> кэВ</w:t>
            </w:r>
          </w:p>
        </w:tc>
      </w:tr>
      <w:tr w:rsidR="006B50D7" w14:paraId="7C40D827" w14:textId="77777777" w:rsidTr="006A0638">
        <w:tc>
          <w:tcPr>
            <w:tcW w:w="6091" w:type="dxa"/>
          </w:tcPr>
          <w:p w14:paraId="7911397E" w14:textId="77777777" w:rsidR="006B50D7" w:rsidRDefault="006B50D7" w:rsidP="006A0638">
            <w:pPr>
              <w:pStyle w:val="afa"/>
            </w:pPr>
            <w:r>
              <w:t>Глубина проникновения</w:t>
            </w:r>
          </w:p>
        </w:tc>
        <w:tc>
          <w:tcPr>
            <w:tcW w:w="3254" w:type="dxa"/>
          </w:tcPr>
          <w:p w14:paraId="24D78CCA" w14:textId="41056137" w:rsidR="006B50D7" w:rsidRDefault="006B50D7" w:rsidP="006A0638">
            <w:pPr>
              <w:pStyle w:val="afa"/>
            </w:pPr>
            <w:r>
              <w:rPr>
                <w:rFonts w:cs="Times New Roman"/>
              </w:rPr>
              <w:t>≈</w:t>
            </w:r>
            <w:r w:rsidR="00D263A0">
              <w:t>87</w:t>
            </w:r>
            <w:r>
              <w:t xml:space="preserve"> </w:t>
            </w:r>
            <w:r w:rsidRPr="00551789">
              <w:t>Å</w:t>
            </w:r>
          </w:p>
        </w:tc>
      </w:tr>
      <w:tr w:rsidR="006B50D7" w14:paraId="3C34CC90" w14:textId="77777777" w:rsidTr="006A0638">
        <w:tc>
          <w:tcPr>
            <w:tcW w:w="6091" w:type="dxa"/>
          </w:tcPr>
          <w:p w14:paraId="5EB147E7" w14:textId="77777777" w:rsidR="006B50D7" w:rsidRDefault="006B50D7" w:rsidP="006A0638">
            <w:pPr>
              <w:pStyle w:val="afa"/>
            </w:pPr>
            <w:r>
              <w:lastRenderedPageBreak/>
              <w:t>Максимальный р</w:t>
            </w:r>
            <w:r w:rsidRPr="00551789">
              <w:t>азмер каскада</w:t>
            </w:r>
            <w:r>
              <w:t xml:space="preserve"> по оси </w:t>
            </w:r>
            <w:r>
              <w:rPr>
                <w:lang w:val="en-US"/>
              </w:rPr>
              <w:t>X</w:t>
            </w:r>
          </w:p>
        </w:tc>
        <w:tc>
          <w:tcPr>
            <w:tcW w:w="3254" w:type="dxa"/>
          </w:tcPr>
          <w:p w14:paraId="52204CF2" w14:textId="603C0A90" w:rsidR="006B50D7" w:rsidRDefault="006B50D7" w:rsidP="006A0638">
            <w:pPr>
              <w:pStyle w:val="afa"/>
            </w:pPr>
            <w:r>
              <w:rPr>
                <w:rFonts w:cs="Times New Roman"/>
              </w:rPr>
              <w:t>≈</w:t>
            </w:r>
            <w:r w:rsidR="00D263A0">
              <w:t>26</w:t>
            </w:r>
            <w:r w:rsidRPr="00551789">
              <w:t xml:space="preserve"> Å</w:t>
            </w:r>
          </w:p>
        </w:tc>
      </w:tr>
      <w:tr w:rsidR="006B50D7" w14:paraId="16394744" w14:textId="77777777" w:rsidTr="006A0638">
        <w:tc>
          <w:tcPr>
            <w:tcW w:w="6091" w:type="dxa"/>
          </w:tcPr>
          <w:p w14:paraId="50987253" w14:textId="77777777" w:rsidR="006B50D7" w:rsidRPr="00551789" w:rsidRDefault="006B50D7" w:rsidP="006A0638">
            <w:pPr>
              <w:pStyle w:val="afa"/>
            </w:pPr>
            <w:r w:rsidRPr="00551789">
              <w:t>Вторичные каскады</w:t>
            </w:r>
          </w:p>
        </w:tc>
        <w:tc>
          <w:tcPr>
            <w:tcW w:w="3254" w:type="dxa"/>
          </w:tcPr>
          <w:p w14:paraId="0366B4F8" w14:textId="77777777" w:rsidR="006B50D7" w:rsidRPr="00551789" w:rsidRDefault="006B50D7" w:rsidP="006A0638">
            <w:pPr>
              <w:pStyle w:val="afa"/>
            </w:pPr>
            <w:r w:rsidRPr="00551789">
              <w:t>Нет</w:t>
            </w:r>
          </w:p>
        </w:tc>
      </w:tr>
      <w:tr w:rsidR="006B50D7" w14:paraId="5E8362DC" w14:textId="77777777" w:rsidTr="006A0638">
        <w:tc>
          <w:tcPr>
            <w:tcW w:w="6091" w:type="dxa"/>
          </w:tcPr>
          <w:p w14:paraId="2E6FC5E2" w14:textId="77777777" w:rsidR="006B50D7" w:rsidRPr="00551789" w:rsidRDefault="006B50D7" w:rsidP="006A0638">
            <w:pPr>
              <w:pStyle w:val="afa"/>
            </w:pPr>
            <w:r>
              <w:t>Время отжига</w:t>
            </w:r>
          </w:p>
        </w:tc>
        <w:tc>
          <w:tcPr>
            <w:tcW w:w="3254" w:type="dxa"/>
          </w:tcPr>
          <w:p w14:paraId="11074233" w14:textId="77777777" w:rsidR="006B50D7" w:rsidRPr="00F80EAE" w:rsidRDefault="006B50D7" w:rsidP="006A0638">
            <w:pPr>
              <w:pStyle w:val="afa"/>
              <w:rPr>
                <w:lang w:val="en-US"/>
              </w:rPr>
            </w:pPr>
            <w:r>
              <w:t>15 пс</w:t>
            </w:r>
          </w:p>
        </w:tc>
      </w:tr>
      <w:tr w:rsidR="006B50D7" w14:paraId="4FB41B64" w14:textId="77777777" w:rsidTr="006A0638">
        <w:tc>
          <w:tcPr>
            <w:tcW w:w="6091" w:type="dxa"/>
          </w:tcPr>
          <w:p w14:paraId="717484EF" w14:textId="77777777" w:rsidR="006B50D7" w:rsidRDefault="006B50D7" w:rsidP="006A0638">
            <w:pPr>
              <w:pStyle w:val="afa"/>
            </w:pPr>
            <w:r w:rsidRPr="00551789">
              <w:t>Общее кол-во остаточных вакансий и межузлий</w:t>
            </w:r>
          </w:p>
        </w:tc>
        <w:tc>
          <w:tcPr>
            <w:tcW w:w="3254" w:type="dxa"/>
          </w:tcPr>
          <w:p w14:paraId="1E1CBE10" w14:textId="5F5A7919" w:rsidR="006B50D7" w:rsidRDefault="00D263A0" w:rsidP="006A0638">
            <w:pPr>
              <w:pStyle w:val="afa"/>
            </w:pPr>
            <w:r>
              <w:t>2043</w:t>
            </w:r>
          </w:p>
        </w:tc>
      </w:tr>
      <w:tr w:rsidR="006B50D7" w14:paraId="33A15D81" w14:textId="77777777" w:rsidTr="006A0638">
        <w:tc>
          <w:tcPr>
            <w:tcW w:w="6091" w:type="dxa"/>
          </w:tcPr>
          <w:p w14:paraId="4B8BB247" w14:textId="77777777" w:rsidR="006B50D7" w:rsidRDefault="006B50D7" w:rsidP="006A0638">
            <w:pPr>
              <w:pStyle w:val="afa"/>
            </w:pPr>
            <w:r w:rsidRPr="00551789">
              <w:t>Процентное соотношение от общего кол-ва атомов</w:t>
            </w:r>
          </w:p>
        </w:tc>
        <w:tc>
          <w:tcPr>
            <w:tcW w:w="3254" w:type="dxa"/>
          </w:tcPr>
          <w:p w14:paraId="49433DA9" w14:textId="6922AB04" w:rsidR="006B50D7" w:rsidRDefault="00D263A0" w:rsidP="006A0638">
            <w:pPr>
              <w:pStyle w:val="afa"/>
            </w:pPr>
            <w:r>
              <w:t>0</w:t>
            </w:r>
            <w:r w:rsidR="006B50D7" w:rsidRPr="00551789">
              <w:t>,</w:t>
            </w:r>
            <w:r>
              <w:t>003</w:t>
            </w:r>
            <w:r w:rsidR="006B50D7" w:rsidRPr="00551789">
              <w:t>%</w:t>
            </w:r>
          </w:p>
        </w:tc>
      </w:tr>
    </w:tbl>
    <w:p w14:paraId="07A71FCB" w14:textId="508CE0EC" w:rsidR="006B50D7" w:rsidRPr="006B50D7" w:rsidRDefault="006B50D7" w:rsidP="006B50D7">
      <w:pPr>
        <w:ind w:firstLine="0"/>
      </w:pPr>
    </w:p>
    <w:p w14:paraId="532FA8E0" w14:textId="16FAC2BA" w:rsidR="00DB3ED9" w:rsidRDefault="00081F14" w:rsidP="00081F14">
      <w:pPr>
        <w:pStyle w:val="4"/>
      </w:pPr>
      <w:bookmarkStart w:id="131" w:name="_Toc516916853"/>
      <w:r>
        <w:t xml:space="preserve">Каскады на поверхности системы железо </w:t>
      </w:r>
      <w:r w:rsidR="00130707">
        <w:t>-</w:t>
      </w:r>
      <w:r>
        <w:t xml:space="preserve"> обогащение хромом</w:t>
      </w:r>
      <w:r w:rsidR="004060A7">
        <w:t xml:space="preserve"> приповерхностной зоны, на которой уже выросла оксидная пленка.</w:t>
      </w:r>
      <w:bookmarkEnd w:id="131"/>
    </w:p>
    <w:p w14:paraId="0F4413B7" w14:textId="48C659CA" w:rsidR="004060A7" w:rsidRDefault="004060A7" w:rsidP="004060A7">
      <w:r>
        <w:t xml:space="preserve">После окисления системы железо </w:t>
      </w:r>
      <w:r w:rsidR="00130707">
        <w:t>-</w:t>
      </w:r>
      <w:r>
        <w:t xml:space="preserve"> 30</w:t>
      </w:r>
      <w:r w:rsidRPr="004060A7">
        <w:t>%</w:t>
      </w:r>
      <w:r>
        <w:t xml:space="preserve"> хрома в течении 100 пс что было описано в </w:t>
      </w:r>
      <w:r w:rsidRPr="004060A7">
        <w:rPr>
          <w:highlight w:val="yellow"/>
        </w:rPr>
        <w:t>разделе</w:t>
      </w:r>
      <w:r w:rsidRPr="004060A7">
        <w:t xml:space="preserve"> проводилось моделирование облучения. </w:t>
      </w:r>
      <w:r>
        <w:t xml:space="preserve">На поверхности, как и в других задачах, выбирался атом железа и ему придавался импульс, направленный вниз, равный энергии </w:t>
      </w:r>
      <w:r>
        <w:rPr>
          <w:rFonts w:cs="Times New Roman"/>
        </w:rPr>
        <w:t>≈</w:t>
      </w:r>
      <w:r>
        <w:t xml:space="preserve">16 кэВ. Отжиг проводился в течении </w:t>
      </w:r>
      <w:r w:rsidR="009A76D3">
        <w:t>15</w:t>
      </w:r>
      <w:r w:rsidRPr="009A76D3">
        <w:t xml:space="preserve"> пс</w:t>
      </w:r>
      <w:r>
        <w:t>.</w:t>
      </w:r>
    </w:p>
    <w:p w14:paraId="20C8811A" w14:textId="566DE5EB" w:rsidR="00F80EAE" w:rsidRDefault="003542A8" w:rsidP="003C2968">
      <w:r>
        <w:t xml:space="preserve">На </w:t>
      </w:r>
      <w:r w:rsidRPr="003542A8">
        <w:rPr>
          <w:highlight w:val="yellow"/>
        </w:rPr>
        <w:t>рисунке</w:t>
      </w:r>
      <w:r>
        <w:t xml:space="preserve"> представлен дефектный анализ.</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542A8" w14:paraId="3A9739B8" w14:textId="77777777" w:rsidTr="003C2EB8">
        <w:tc>
          <w:tcPr>
            <w:tcW w:w="4672" w:type="dxa"/>
            <w:vAlign w:val="center"/>
          </w:tcPr>
          <w:p w14:paraId="3F36AA6D" w14:textId="77777777" w:rsidR="003542A8" w:rsidRDefault="003542A8" w:rsidP="003C2EB8">
            <w:pPr>
              <w:pStyle w:val="afb"/>
            </w:pPr>
            <w:r>
              <w:rPr>
                <w:noProof/>
              </w:rPr>
              <w:drawing>
                <wp:inline distT="0" distB="0" distL="0" distR="0" wp14:anchorId="4054BE0E" wp14:editId="71A06738">
                  <wp:extent cx="2133408" cy="1800000"/>
                  <wp:effectExtent l="19050" t="19050" r="19685" b="10160"/>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33408" cy="1800000"/>
                          </a:xfrm>
                          <a:prstGeom prst="rect">
                            <a:avLst/>
                          </a:prstGeom>
                          <a:ln>
                            <a:solidFill>
                              <a:schemeClr val="tx1"/>
                            </a:solidFill>
                          </a:ln>
                        </pic:spPr>
                      </pic:pic>
                    </a:graphicData>
                  </a:graphic>
                </wp:inline>
              </w:drawing>
            </w:r>
          </w:p>
          <w:p w14:paraId="073C9568" w14:textId="2F34E6CC" w:rsidR="003542A8" w:rsidRDefault="003542A8" w:rsidP="003C2EB8">
            <w:pPr>
              <w:pStyle w:val="afb"/>
            </w:pPr>
            <w:r>
              <w:t>а</w:t>
            </w:r>
          </w:p>
        </w:tc>
        <w:tc>
          <w:tcPr>
            <w:tcW w:w="4673" w:type="dxa"/>
            <w:vAlign w:val="center"/>
          </w:tcPr>
          <w:p w14:paraId="7D6BB3BC" w14:textId="77777777" w:rsidR="003542A8" w:rsidRDefault="003542A8" w:rsidP="003C2EB8">
            <w:pPr>
              <w:pStyle w:val="afb"/>
            </w:pPr>
            <w:r>
              <w:rPr>
                <w:noProof/>
              </w:rPr>
              <w:drawing>
                <wp:inline distT="0" distB="0" distL="0" distR="0" wp14:anchorId="29BC59F5" wp14:editId="61ACE092">
                  <wp:extent cx="2080361" cy="1800000"/>
                  <wp:effectExtent l="19050" t="19050" r="15240" b="10160"/>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0361" cy="1800000"/>
                          </a:xfrm>
                          <a:prstGeom prst="rect">
                            <a:avLst/>
                          </a:prstGeom>
                          <a:ln>
                            <a:solidFill>
                              <a:schemeClr val="tx1"/>
                            </a:solidFill>
                          </a:ln>
                        </pic:spPr>
                      </pic:pic>
                    </a:graphicData>
                  </a:graphic>
                </wp:inline>
              </w:drawing>
            </w:r>
          </w:p>
          <w:p w14:paraId="3A3C690F" w14:textId="27DB1CDF" w:rsidR="003542A8" w:rsidRDefault="003542A8" w:rsidP="003C2EB8">
            <w:pPr>
              <w:pStyle w:val="afb"/>
            </w:pPr>
            <w:r>
              <w:t>б</w:t>
            </w:r>
          </w:p>
        </w:tc>
      </w:tr>
      <w:tr w:rsidR="003542A8" w14:paraId="299A26AE" w14:textId="77777777" w:rsidTr="003C2EB8">
        <w:trPr>
          <w:trHeight w:val="907"/>
        </w:trPr>
        <w:tc>
          <w:tcPr>
            <w:tcW w:w="9345" w:type="dxa"/>
            <w:gridSpan w:val="2"/>
            <w:vAlign w:val="center"/>
          </w:tcPr>
          <w:p w14:paraId="31C7C001" w14:textId="77777777" w:rsidR="003542A8" w:rsidRDefault="003542A8" w:rsidP="003C2EB8">
            <w:pPr>
              <w:pStyle w:val="afb"/>
            </w:pPr>
            <w:r>
              <w:rPr>
                <w:noProof/>
              </w:rPr>
              <w:drawing>
                <wp:inline distT="0" distB="0" distL="0" distR="0" wp14:anchorId="21302215" wp14:editId="53225E0C">
                  <wp:extent cx="2104677" cy="1800000"/>
                  <wp:effectExtent l="19050" t="19050" r="10160" b="10160"/>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04677" cy="1800000"/>
                          </a:xfrm>
                          <a:prstGeom prst="rect">
                            <a:avLst/>
                          </a:prstGeom>
                          <a:ln>
                            <a:solidFill>
                              <a:schemeClr val="tx1"/>
                            </a:solidFill>
                          </a:ln>
                        </pic:spPr>
                      </pic:pic>
                    </a:graphicData>
                  </a:graphic>
                </wp:inline>
              </w:drawing>
            </w:r>
          </w:p>
          <w:p w14:paraId="23FFDBA6" w14:textId="571DA620" w:rsidR="003542A8" w:rsidRDefault="003542A8" w:rsidP="003C2EB8">
            <w:pPr>
              <w:pStyle w:val="afb"/>
            </w:pPr>
            <w:r>
              <w:t>в</w:t>
            </w:r>
          </w:p>
        </w:tc>
      </w:tr>
    </w:tbl>
    <w:p w14:paraId="511A4D39" w14:textId="5B2ADD25" w:rsidR="003542A8" w:rsidRDefault="003542A8" w:rsidP="003C2EB8">
      <w:pPr>
        <w:pStyle w:val="afb"/>
      </w:pPr>
      <w:r>
        <w:t>а – 2 пс, б – 4 пс, в – 15 пс</w:t>
      </w:r>
    </w:p>
    <w:p w14:paraId="1672A9B6" w14:textId="3B7FB52C" w:rsidR="003542A8" w:rsidRDefault="003542A8" w:rsidP="003C2EB8">
      <w:pPr>
        <w:pStyle w:val="afb"/>
      </w:pPr>
      <w:r w:rsidRPr="003C2EB8">
        <w:rPr>
          <w:highlight w:val="yellow"/>
        </w:rPr>
        <w:t>Рисунок</w:t>
      </w:r>
      <w:r>
        <w:t xml:space="preserve"> – Дефектный анализ каскада.</w:t>
      </w:r>
      <w:r w:rsidR="003C2EB8">
        <w:t xml:space="preserve"> Синим выделены вакансии, красным – междоузлия.</w:t>
      </w:r>
      <w:r w:rsidR="00130707">
        <w:t xml:space="preserve"> Атомы кристаллита удалены.</w:t>
      </w:r>
    </w:p>
    <w:p w14:paraId="2D563154" w14:textId="2C876767" w:rsidR="00670314" w:rsidRPr="00670314" w:rsidRDefault="00670314" w:rsidP="00DC04DE">
      <w:r>
        <w:lastRenderedPageBreak/>
        <w:t xml:space="preserve">Видны дефекты в приповерхностной зоне, которые образуются из-за роста оксида. В объеме, же остаются дефекты после каскада. Видны краудионы и </w:t>
      </w:r>
      <w:proofErr w:type="spellStart"/>
      <w:r w:rsidR="00861FF7">
        <w:t>Френкелевские</w:t>
      </w:r>
      <w:proofErr w:type="spellEnd"/>
      <w:r w:rsidR="00861FF7">
        <w:t xml:space="preserve"> пары.</w:t>
      </w:r>
      <w:r w:rsidR="00DC04DE" w:rsidRPr="00DC04DE">
        <w:t xml:space="preserve"> </w:t>
      </w:r>
      <w:r w:rsidR="00DC04DE">
        <w:t xml:space="preserve">В течении отжига не образовывалась петля Франка-Рида как это было в </w:t>
      </w:r>
      <w:r w:rsidR="00DC04DE" w:rsidRPr="009A76D3">
        <w:rPr>
          <w:highlight w:val="yellow"/>
        </w:rPr>
        <w:t>разделе</w:t>
      </w:r>
      <w:r w:rsidR="00DC04DE">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02879A57" w14:textId="77777777" w:rsidR="003C2EB8" w:rsidRDefault="003C2EB8" w:rsidP="003C2EB8">
      <w:r>
        <w:t xml:space="preserve">Параметры каскада представлены в </w:t>
      </w:r>
      <w:r w:rsidRPr="009A76D3">
        <w:rPr>
          <w:highlight w:val="yellow"/>
        </w:rPr>
        <w:t>таблице</w:t>
      </w:r>
      <w:r>
        <w:t>.</w:t>
      </w:r>
    </w:p>
    <w:p w14:paraId="2738A86A" w14:textId="77777777" w:rsidR="003C2EB8" w:rsidRDefault="003C2EB8" w:rsidP="003C2EB8">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3C2EB8" w14:paraId="0B4AA544" w14:textId="77777777" w:rsidTr="003C2EB8">
        <w:tc>
          <w:tcPr>
            <w:tcW w:w="6091" w:type="dxa"/>
          </w:tcPr>
          <w:p w14:paraId="43A1B5D0" w14:textId="77777777" w:rsidR="003C2EB8" w:rsidRDefault="003C2EB8" w:rsidP="00125B95">
            <w:pPr>
              <w:pStyle w:val="afa"/>
            </w:pPr>
            <w:r w:rsidRPr="00551789">
              <w:t>Общее кол-во атомов в ячейке</w:t>
            </w:r>
          </w:p>
        </w:tc>
        <w:tc>
          <w:tcPr>
            <w:tcW w:w="3254" w:type="dxa"/>
          </w:tcPr>
          <w:p w14:paraId="2DC8CC19" w14:textId="77777777" w:rsidR="003C2EB8" w:rsidRDefault="003C2EB8" w:rsidP="00125B95">
            <w:pPr>
              <w:pStyle w:val="afa"/>
            </w:pPr>
            <w:r>
              <w:t>617403</w:t>
            </w:r>
          </w:p>
        </w:tc>
      </w:tr>
      <w:tr w:rsidR="003C2EB8" w14:paraId="6931A9D4" w14:textId="77777777" w:rsidTr="003C2EB8">
        <w:tc>
          <w:tcPr>
            <w:tcW w:w="6091" w:type="dxa"/>
          </w:tcPr>
          <w:p w14:paraId="49B2CE6F" w14:textId="77777777" w:rsidR="003C2EB8" w:rsidRDefault="003C2EB8" w:rsidP="00125B95">
            <w:pPr>
              <w:pStyle w:val="afa"/>
            </w:pPr>
            <w:r w:rsidRPr="00551789">
              <w:t>Энергия</w:t>
            </w:r>
          </w:p>
        </w:tc>
        <w:tc>
          <w:tcPr>
            <w:tcW w:w="3254" w:type="dxa"/>
          </w:tcPr>
          <w:p w14:paraId="6BA66305" w14:textId="2AF9CBAF" w:rsidR="003C2EB8" w:rsidRDefault="003C2EB8" w:rsidP="00125B95">
            <w:pPr>
              <w:pStyle w:val="afa"/>
            </w:pPr>
            <w:r w:rsidRPr="00551789">
              <w:t>≈</w:t>
            </w:r>
            <w:r w:rsidRPr="003C2968">
              <w:t>1</w:t>
            </w:r>
            <w:r w:rsidR="00861FF7">
              <w:t>5</w:t>
            </w:r>
            <w:r w:rsidRPr="003C2968">
              <w:t xml:space="preserve"> кэВ</w:t>
            </w:r>
          </w:p>
        </w:tc>
      </w:tr>
      <w:tr w:rsidR="003C2EB8" w14:paraId="7A0FFCE6" w14:textId="77777777" w:rsidTr="003C2EB8">
        <w:tc>
          <w:tcPr>
            <w:tcW w:w="6091" w:type="dxa"/>
          </w:tcPr>
          <w:p w14:paraId="314D2353" w14:textId="77777777" w:rsidR="003C2EB8" w:rsidRDefault="003C2EB8" w:rsidP="00125B95">
            <w:pPr>
              <w:pStyle w:val="afa"/>
            </w:pPr>
            <w:r>
              <w:t>Глубина проникновения</w:t>
            </w:r>
          </w:p>
        </w:tc>
        <w:tc>
          <w:tcPr>
            <w:tcW w:w="3254" w:type="dxa"/>
          </w:tcPr>
          <w:p w14:paraId="775103E9" w14:textId="77777777" w:rsidR="003C2EB8" w:rsidRDefault="003C2EB8" w:rsidP="00125B95">
            <w:pPr>
              <w:pStyle w:val="afa"/>
            </w:pPr>
            <w:r>
              <w:rPr>
                <w:rFonts w:cs="Times New Roman"/>
              </w:rPr>
              <w:t>≈</w:t>
            </w:r>
            <w:r>
              <w:t xml:space="preserve">100 </w:t>
            </w:r>
            <w:r w:rsidRPr="00551789">
              <w:t>Å</w:t>
            </w:r>
          </w:p>
        </w:tc>
      </w:tr>
      <w:tr w:rsidR="003C2EB8" w14:paraId="00666939" w14:textId="77777777" w:rsidTr="003C2EB8">
        <w:tc>
          <w:tcPr>
            <w:tcW w:w="6091" w:type="dxa"/>
          </w:tcPr>
          <w:p w14:paraId="5265FC1D" w14:textId="77777777" w:rsidR="003C2EB8" w:rsidRDefault="003C2EB8" w:rsidP="00125B95">
            <w:pPr>
              <w:pStyle w:val="afa"/>
            </w:pPr>
            <w:r>
              <w:t>Максимальный р</w:t>
            </w:r>
            <w:r w:rsidRPr="00551789">
              <w:t>азмер каскада</w:t>
            </w:r>
            <w:r>
              <w:t xml:space="preserve"> по оси </w:t>
            </w:r>
            <w:r>
              <w:rPr>
                <w:lang w:val="en-US"/>
              </w:rPr>
              <w:t>X</w:t>
            </w:r>
          </w:p>
        </w:tc>
        <w:tc>
          <w:tcPr>
            <w:tcW w:w="3254" w:type="dxa"/>
          </w:tcPr>
          <w:p w14:paraId="2D85C86B" w14:textId="77777777" w:rsidR="003C2EB8" w:rsidRDefault="003C2EB8" w:rsidP="00125B95">
            <w:pPr>
              <w:pStyle w:val="afa"/>
            </w:pPr>
            <w:r>
              <w:rPr>
                <w:rFonts w:cs="Times New Roman"/>
              </w:rPr>
              <w:t>≈</w:t>
            </w:r>
            <w:r>
              <w:t>34</w:t>
            </w:r>
            <w:r w:rsidRPr="00551789">
              <w:t xml:space="preserve"> Å</w:t>
            </w:r>
          </w:p>
        </w:tc>
      </w:tr>
      <w:tr w:rsidR="003C2EB8" w14:paraId="0E4E24E8" w14:textId="77777777" w:rsidTr="003C2EB8">
        <w:tc>
          <w:tcPr>
            <w:tcW w:w="6091" w:type="dxa"/>
          </w:tcPr>
          <w:p w14:paraId="73DF5398" w14:textId="77777777" w:rsidR="003C2EB8" w:rsidRPr="00551789" w:rsidRDefault="003C2EB8" w:rsidP="00125B95">
            <w:pPr>
              <w:pStyle w:val="afa"/>
            </w:pPr>
            <w:r w:rsidRPr="00551789">
              <w:t>Вторичные каскады</w:t>
            </w:r>
          </w:p>
        </w:tc>
        <w:tc>
          <w:tcPr>
            <w:tcW w:w="3254" w:type="dxa"/>
          </w:tcPr>
          <w:p w14:paraId="5996EEA5" w14:textId="77777777" w:rsidR="003C2EB8" w:rsidRPr="00551789" w:rsidRDefault="003C2EB8" w:rsidP="00125B95">
            <w:pPr>
              <w:pStyle w:val="afa"/>
            </w:pPr>
            <w:r w:rsidRPr="00551789">
              <w:t>Нет</w:t>
            </w:r>
          </w:p>
        </w:tc>
      </w:tr>
      <w:tr w:rsidR="003C2EB8" w14:paraId="2F1915E9" w14:textId="77777777" w:rsidTr="003C2EB8">
        <w:tc>
          <w:tcPr>
            <w:tcW w:w="6091" w:type="dxa"/>
          </w:tcPr>
          <w:p w14:paraId="66EAA083" w14:textId="77777777" w:rsidR="003C2EB8" w:rsidRPr="00551789" w:rsidRDefault="003C2EB8" w:rsidP="00125B95">
            <w:pPr>
              <w:pStyle w:val="afa"/>
            </w:pPr>
            <w:r>
              <w:t>Время отжига</w:t>
            </w:r>
          </w:p>
        </w:tc>
        <w:tc>
          <w:tcPr>
            <w:tcW w:w="3254" w:type="dxa"/>
          </w:tcPr>
          <w:p w14:paraId="521C9F53" w14:textId="77777777" w:rsidR="003C2EB8" w:rsidRPr="00F80EAE" w:rsidRDefault="003C2EB8" w:rsidP="00125B95">
            <w:pPr>
              <w:pStyle w:val="afa"/>
              <w:rPr>
                <w:lang w:val="en-US"/>
              </w:rPr>
            </w:pPr>
            <w:r>
              <w:t>15 пс</w:t>
            </w:r>
          </w:p>
        </w:tc>
      </w:tr>
      <w:tr w:rsidR="003C2EB8" w14:paraId="7E74BF2B" w14:textId="77777777" w:rsidTr="003C2EB8">
        <w:tc>
          <w:tcPr>
            <w:tcW w:w="6091" w:type="dxa"/>
          </w:tcPr>
          <w:p w14:paraId="2B8638FA" w14:textId="6B10D19C" w:rsidR="003C2EB8" w:rsidRDefault="003C2EB8" w:rsidP="003C2EB8">
            <w:pPr>
              <w:pStyle w:val="afa"/>
            </w:pPr>
            <w:r w:rsidRPr="00551789">
              <w:t>Общее кол-во остаточных вакансий и межузлий</w:t>
            </w:r>
          </w:p>
        </w:tc>
        <w:tc>
          <w:tcPr>
            <w:tcW w:w="3254" w:type="dxa"/>
          </w:tcPr>
          <w:p w14:paraId="57449E2B" w14:textId="721ADA32" w:rsidR="003C2EB8" w:rsidRDefault="003C2EB8" w:rsidP="003C2EB8">
            <w:pPr>
              <w:pStyle w:val="afa"/>
            </w:pPr>
            <w:r>
              <w:t>8957</w:t>
            </w:r>
          </w:p>
        </w:tc>
      </w:tr>
      <w:tr w:rsidR="003C2EB8" w14:paraId="7A510B53" w14:textId="77777777" w:rsidTr="003C2EB8">
        <w:tc>
          <w:tcPr>
            <w:tcW w:w="6091" w:type="dxa"/>
          </w:tcPr>
          <w:p w14:paraId="20EB17E2" w14:textId="43608793" w:rsidR="003C2EB8" w:rsidRDefault="003C2EB8" w:rsidP="003C2EB8">
            <w:pPr>
              <w:pStyle w:val="afa"/>
            </w:pPr>
            <w:r w:rsidRPr="00551789">
              <w:t>Процентное соотношение от общего кол-ва атомов</w:t>
            </w:r>
          </w:p>
        </w:tc>
        <w:tc>
          <w:tcPr>
            <w:tcW w:w="3254" w:type="dxa"/>
          </w:tcPr>
          <w:p w14:paraId="76000873" w14:textId="4B4058F0" w:rsidR="003C2EB8" w:rsidRDefault="003C2EB8" w:rsidP="003C2EB8">
            <w:pPr>
              <w:pStyle w:val="afa"/>
            </w:pPr>
            <w:r w:rsidRPr="00551789">
              <w:t>1,</w:t>
            </w:r>
            <w:r>
              <w:t>45</w:t>
            </w:r>
            <w:r w:rsidRPr="00551789">
              <w:t>%</w:t>
            </w:r>
          </w:p>
        </w:tc>
      </w:tr>
    </w:tbl>
    <w:p w14:paraId="706A4E8E" w14:textId="77777777" w:rsidR="003C2EB8" w:rsidRDefault="003C2EB8" w:rsidP="003C2EB8"/>
    <w:p w14:paraId="76F40D26" w14:textId="1A4D943C" w:rsidR="003C1AA2" w:rsidRDefault="003C1AA2" w:rsidP="003C1AA2">
      <w:pPr>
        <w:pStyle w:val="3"/>
      </w:pPr>
      <w:bookmarkStart w:id="132" w:name="_Toc516916854"/>
      <w:r>
        <w:t xml:space="preserve">Моделирование каскадообразования в системе железо </w:t>
      </w:r>
      <w:r w:rsidR="00130707">
        <w:t>-</w:t>
      </w:r>
      <w:r>
        <w:t xml:space="preserve"> вюстит.</w:t>
      </w:r>
      <w:bookmarkEnd w:id="132"/>
    </w:p>
    <w:p w14:paraId="23E9A2EE" w14:textId="41BD5BA3" w:rsidR="003C1AA2" w:rsidRDefault="003C1AA2" w:rsidP="003C1AA2">
      <w:pPr>
        <w:pStyle w:val="4"/>
      </w:pPr>
      <w:bookmarkStart w:id="133" w:name="_Toc516916855"/>
      <w:r>
        <w:t>Каскад в объеме вюстита</w:t>
      </w:r>
      <w:r w:rsidR="00A36076">
        <w:t>.</w:t>
      </w:r>
      <w:bookmarkEnd w:id="133"/>
    </w:p>
    <w:p w14:paraId="28EE6781" w14:textId="0519A1DD" w:rsidR="00444DF2" w:rsidRDefault="00444DF2" w:rsidP="00444DF2">
      <w:r>
        <w:t xml:space="preserve">Для моделирования каскада создавался кристаллит размерами 80х80х80 атомных слоев с периодическими </w:t>
      </w:r>
      <w:r w:rsidRPr="00861FF7">
        <w:t xml:space="preserve">граничными условиями, </w:t>
      </w:r>
      <w:r w:rsidRPr="00BF3C78">
        <w:rPr>
          <w:highlight w:val="yellow"/>
        </w:rPr>
        <w:t>прогревался до 600</w:t>
      </w:r>
      <w:r>
        <w:rPr>
          <w:rFonts w:cs="Times New Roman"/>
        </w:rPr>
        <w:t xml:space="preserve"> ˚</w:t>
      </w:r>
      <w:r>
        <w:t>С и в произвольной точке атому железа придавал</w:t>
      </w:r>
      <w:r w:rsidR="00861FF7">
        <w:t>ся импульс</w:t>
      </w:r>
      <w:r>
        <w:t xml:space="preserve"> равн</w:t>
      </w:r>
      <w:r w:rsidR="00861FF7">
        <w:t>ый</w:t>
      </w:r>
      <w:r>
        <w:t xml:space="preserve"> энергии </w:t>
      </w:r>
      <w:r>
        <w:rPr>
          <w:rFonts w:cs="Times New Roman"/>
        </w:rPr>
        <w:t>≈</w:t>
      </w:r>
      <w:r>
        <w:t xml:space="preserve">10кэВ. После начала каскада происходил отжиг дефектов в течении </w:t>
      </w:r>
      <w:r w:rsidR="001C5A15">
        <w:t>10</w:t>
      </w:r>
      <w:r>
        <w:t xml:space="preserve"> пс.</w:t>
      </w:r>
    </w:p>
    <w:p w14:paraId="5D05803A" w14:textId="77777777" w:rsidR="00444DF2" w:rsidRDefault="00444DF2" w:rsidP="00444DF2">
      <w:r>
        <w:t xml:space="preserve">Область, в которой проходил каскад показана на </w:t>
      </w:r>
      <w:r w:rsidRPr="00B138A4">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5A15" w14:paraId="03E1C7AF" w14:textId="77777777" w:rsidTr="001C5A15">
        <w:tc>
          <w:tcPr>
            <w:tcW w:w="4672" w:type="dxa"/>
            <w:vAlign w:val="center"/>
          </w:tcPr>
          <w:p w14:paraId="785AA83B" w14:textId="77777777" w:rsidR="001C5A15" w:rsidRDefault="001C5A15" w:rsidP="001C5A15">
            <w:pPr>
              <w:pStyle w:val="afb"/>
            </w:pPr>
            <w:r>
              <w:rPr>
                <w:noProof/>
              </w:rPr>
              <w:drawing>
                <wp:inline distT="0" distB="0" distL="0" distR="0" wp14:anchorId="3670B976" wp14:editId="102C1260">
                  <wp:extent cx="1737931" cy="1800000"/>
                  <wp:effectExtent l="0" t="0" r="0" b="0"/>
                  <wp:docPr id="18481"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37931" cy="1800000"/>
                          </a:xfrm>
                          <a:prstGeom prst="rect">
                            <a:avLst/>
                          </a:prstGeom>
                          <a:ln>
                            <a:noFill/>
                          </a:ln>
                        </pic:spPr>
                      </pic:pic>
                    </a:graphicData>
                  </a:graphic>
                </wp:inline>
              </w:drawing>
            </w:r>
          </w:p>
          <w:p w14:paraId="552989DB" w14:textId="48F4DBD0" w:rsidR="001C5A15" w:rsidRDefault="001C5A15" w:rsidP="001C5A15">
            <w:pPr>
              <w:pStyle w:val="afb"/>
            </w:pPr>
            <w:r>
              <w:t>а</w:t>
            </w:r>
          </w:p>
        </w:tc>
        <w:tc>
          <w:tcPr>
            <w:tcW w:w="4673" w:type="dxa"/>
            <w:vAlign w:val="center"/>
          </w:tcPr>
          <w:p w14:paraId="571D9EE2" w14:textId="77777777" w:rsidR="001C5A15" w:rsidRDefault="001C5A15" w:rsidP="001C5A15">
            <w:pPr>
              <w:pStyle w:val="afb"/>
            </w:pPr>
            <w:r>
              <w:rPr>
                <w:noProof/>
              </w:rPr>
              <w:drawing>
                <wp:inline distT="0" distB="0" distL="0" distR="0" wp14:anchorId="76AFDFB2" wp14:editId="79EE7CC3">
                  <wp:extent cx="1793814" cy="1800000"/>
                  <wp:effectExtent l="0" t="0" r="0" b="0"/>
                  <wp:docPr id="18480"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93814" cy="1800000"/>
                          </a:xfrm>
                          <a:prstGeom prst="rect">
                            <a:avLst/>
                          </a:prstGeom>
                          <a:ln>
                            <a:noFill/>
                          </a:ln>
                        </pic:spPr>
                      </pic:pic>
                    </a:graphicData>
                  </a:graphic>
                </wp:inline>
              </w:drawing>
            </w:r>
          </w:p>
          <w:p w14:paraId="359A84B4" w14:textId="26653685" w:rsidR="001C5A15" w:rsidRDefault="001C5A15" w:rsidP="001C5A15">
            <w:pPr>
              <w:pStyle w:val="afb"/>
            </w:pPr>
            <w:r>
              <w:t>б</w:t>
            </w:r>
          </w:p>
        </w:tc>
      </w:tr>
    </w:tbl>
    <w:p w14:paraId="6B303334" w14:textId="7D1E0D2B" w:rsidR="00A36076" w:rsidRDefault="001C5A15" w:rsidP="001C5A15">
      <w:pPr>
        <w:pStyle w:val="afb"/>
      </w:pPr>
      <w:r>
        <w:t>а – железо и кислород, б – кислород удален</w:t>
      </w:r>
    </w:p>
    <w:p w14:paraId="3DC486DB" w14:textId="56969E15" w:rsidR="001C5A15" w:rsidRDefault="001C5A15" w:rsidP="001C5A15">
      <w:pPr>
        <w:pStyle w:val="afb"/>
      </w:pPr>
      <w:r w:rsidRPr="001C5A15">
        <w:rPr>
          <w:highlight w:val="yellow"/>
        </w:rPr>
        <w:lastRenderedPageBreak/>
        <w:t>Рисунок</w:t>
      </w:r>
      <w:r>
        <w:t xml:space="preserve"> – Область кристаллита, где проходит каскад. Синим выделены атомы железа, красным – кислорода.</w:t>
      </w:r>
    </w:p>
    <w:p w14:paraId="525ECF14" w14:textId="7FFC578E" w:rsidR="001C5A15" w:rsidRDefault="001C5A15" w:rsidP="001C5A15">
      <w:r w:rsidRPr="005C7A65">
        <w:rPr>
          <w:highlight w:val="yellow"/>
        </w:rPr>
        <w:t>Из-за того, что в системе очень сильно нарушается стехиометрия (рисунок),</w:t>
      </w:r>
      <w:r w:rsidR="008B4B33" w:rsidRPr="005C7A65">
        <w:rPr>
          <w:highlight w:val="yellow"/>
        </w:rPr>
        <w:t xml:space="preserve"> наблюдать прохождение каскада не представляется возможным.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B4B33" w:rsidRPr="00457407" w14:paraId="012E5058" w14:textId="77777777" w:rsidTr="008B4B33">
        <w:tc>
          <w:tcPr>
            <w:tcW w:w="4672" w:type="dxa"/>
            <w:vAlign w:val="center"/>
          </w:tcPr>
          <w:p w14:paraId="4A071466" w14:textId="77777777" w:rsidR="008B4B33" w:rsidRPr="00457407" w:rsidRDefault="008B4B33" w:rsidP="00457407">
            <w:pPr>
              <w:pStyle w:val="afb"/>
            </w:pPr>
            <w:r w:rsidRPr="00457407">
              <w:rPr>
                <w:noProof/>
              </w:rPr>
              <w:drawing>
                <wp:inline distT="0" distB="0" distL="0" distR="0" wp14:anchorId="4E0188C9" wp14:editId="0D144670">
                  <wp:extent cx="1852282" cy="1800000"/>
                  <wp:effectExtent l="0" t="0" r="0" b="0"/>
                  <wp:docPr id="18484" name="Рисунок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52282" cy="1800000"/>
                          </a:xfrm>
                          <a:prstGeom prst="rect">
                            <a:avLst/>
                          </a:prstGeom>
                          <a:ln>
                            <a:noFill/>
                          </a:ln>
                        </pic:spPr>
                      </pic:pic>
                    </a:graphicData>
                  </a:graphic>
                </wp:inline>
              </w:drawing>
            </w:r>
          </w:p>
          <w:p w14:paraId="62DF5FD3" w14:textId="0CA6731C" w:rsidR="008B4B33" w:rsidRPr="00457407" w:rsidRDefault="008B4B33" w:rsidP="00457407">
            <w:pPr>
              <w:pStyle w:val="afb"/>
            </w:pPr>
            <w:r w:rsidRPr="00457407">
              <w:t>а</w:t>
            </w:r>
          </w:p>
        </w:tc>
        <w:tc>
          <w:tcPr>
            <w:tcW w:w="4673" w:type="dxa"/>
            <w:vAlign w:val="center"/>
          </w:tcPr>
          <w:p w14:paraId="4A0C0C34" w14:textId="77777777" w:rsidR="008B4B33" w:rsidRPr="00457407" w:rsidRDefault="008B4B33" w:rsidP="00457407">
            <w:pPr>
              <w:pStyle w:val="afb"/>
            </w:pPr>
            <w:r w:rsidRPr="00457407">
              <w:rPr>
                <w:noProof/>
              </w:rPr>
              <w:drawing>
                <wp:inline distT="0" distB="0" distL="0" distR="0" wp14:anchorId="75F12067" wp14:editId="5F311295">
                  <wp:extent cx="2561539" cy="1440000"/>
                  <wp:effectExtent l="0" t="0" r="0" b="8255"/>
                  <wp:docPr id="18486" name="Рисунок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61539" cy="1440000"/>
                          </a:xfrm>
                          <a:prstGeom prst="rect">
                            <a:avLst/>
                          </a:prstGeom>
                          <a:noFill/>
                          <a:ln>
                            <a:noFill/>
                          </a:ln>
                        </pic:spPr>
                      </pic:pic>
                    </a:graphicData>
                  </a:graphic>
                </wp:inline>
              </w:drawing>
            </w:r>
          </w:p>
          <w:p w14:paraId="2E6C05FC" w14:textId="36065061" w:rsidR="008B4B33" w:rsidRPr="00457407" w:rsidRDefault="008B4B33" w:rsidP="00457407">
            <w:pPr>
              <w:pStyle w:val="afb"/>
            </w:pPr>
            <w:r w:rsidRPr="00457407">
              <w:t>б</w:t>
            </w:r>
          </w:p>
        </w:tc>
      </w:tr>
    </w:tbl>
    <w:p w14:paraId="0EB7E33E" w14:textId="5B89BFE2" w:rsidR="008B4B33" w:rsidRPr="00457407" w:rsidRDefault="008B4B33" w:rsidP="00457407">
      <w:pPr>
        <w:pStyle w:val="afb"/>
      </w:pPr>
      <w:r w:rsidRPr="00457407">
        <w:t xml:space="preserve">а </w:t>
      </w:r>
      <w:r w:rsidR="00457407" w:rsidRPr="00457407">
        <w:t>–</w:t>
      </w:r>
      <w:r w:rsidRPr="00457407">
        <w:t xml:space="preserve"> </w:t>
      </w:r>
      <w:r w:rsidR="00457407" w:rsidRPr="00457407">
        <w:t>область каскада, б – легенда</w:t>
      </w:r>
    </w:p>
    <w:p w14:paraId="276C1810" w14:textId="1EE2C19F" w:rsidR="00457407" w:rsidRPr="00457407" w:rsidRDefault="00457407" w:rsidP="00457407">
      <w:pPr>
        <w:pStyle w:val="afb"/>
      </w:pPr>
      <w:r w:rsidRPr="00457407">
        <w:rPr>
          <w:highlight w:val="yellow"/>
        </w:rPr>
        <w:t>Рисунок</w:t>
      </w:r>
      <w:r w:rsidRPr="00457407">
        <w:t xml:space="preserve"> – Область каскада в которой атомы покрашены в цвета по их зарядам и легенда для цветов. </w:t>
      </w:r>
    </w:p>
    <w:p w14:paraId="63041AB0" w14:textId="226B199F" w:rsidR="008B4B33" w:rsidRDefault="00457407" w:rsidP="001C5A15">
      <w:r>
        <w:t xml:space="preserve">Таким образом становится понятно, что прямой анализ прохождения каскада невозможен. Возможно только </w:t>
      </w:r>
      <w:r w:rsidR="005C7A65">
        <w:t>наблюдать</w:t>
      </w:r>
      <w:r>
        <w:t xml:space="preserve"> как образуются дефекты (</w:t>
      </w:r>
      <w:r w:rsidRPr="00457407">
        <w:rPr>
          <w:highlight w:val="yellow"/>
        </w:rPr>
        <w:t>рисунок</w:t>
      </w:r>
      <w:r>
        <w:t>).</w:t>
      </w:r>
    </w:p>
    <w:p w14:paraId="0DA8EA48" w14:textId="02D089B0" w:rsidR="00457407" w:rsidRDefault="00457407" w:rsidP="00457407">
      <w:pPr>
        <w:pStyle w:val="afb"/>
      </w:pPr>
      <w:r>
        <w:rPr>
          <w:noProof/>
        </w:rPr>
        <w:drawing>
          <wp:inline distT="0" distB="0" distL="0" distR="0" wp14:anchorId="153ED113" wp14:editId="39410D61">
            <wp:extent cx="1795394" cy="1800000"/>
            <wp:effectExtent l="0" t="0" r="0" b="0"/>
            <wp:docPr id="18490" name="Рисунок 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95394" cy="1800000"/>
                    </a:xfrm>
                    <a:prstGeom prst="rect">
                      <a:avLst/>
                    </a:prstGeom>
                    <a:ln>
                      <a:noFill/>
                    </a:ln>
                  </pic:spPr>
                </pic:pic>
              </a:graphicData>
            </a:graphic>
          </wp:inline>
        </w:drawing>
      </w:r>
    </w:p>
    <w:p w14:paraId="6ABF3C66" w14:textId="6731DEAB" w:rsidR="00457407" w:rsidRDefault="00457407" w:rsidP="00457407">
      <w:pPr>
        <w:pStyle w:val="afb"/>
      </w:pPr>
      <w:r w:rsidRPr="00457407">
        <w:rPr>
          <w:highlight w:val="yellow"/>
        </w:rPr>
        <w:t>Рисунок</w:t>
      </w:r>
      <w:r>
        <w:t xml:space="preserve"> – Вся расчетная ячейка, в которой проходит каскад через 1 пс после начала. Синим выделены вакансии, красным – междоузлия. Атомы кристаллита удалены.</w:t>
      </w:r>
    </w:p>
    <w:p w14:paraId="67E7F634" w14:textId="459165D8" w:rsidR="00457407" w:rsidRDefault="00457407" w:rsidP="001C5A15">
      <w:pPr>
        <w:rPr>
          <w:highlight w:val="yellow"/>
        </w:rPr>
      </w:pPr>
      <w:r>
        <w:t>В дальнейшем, в течении 10 пс отжига, дефектный анализ не дает результатов так как он дает очень «зашумленные» результаты.</w:t>
      </w:r>
      <w:r w:rsidR="00A2307E">
        <w:t xml:space="preserve"> Косвенные параметры каскада приведены в </w:t>
      </w:r>
      <w:r w:rsidR="00A2307E" w:rsidRPr="00A2307E">
        <w:rPr>
          <w:highlight w:val="yellow"/>
        </w:rPr>
        <w:t>таблице</w:t>
      </w:r>
    </w:p>
    <w:p w14:paraId="505FD5EF" w14:textId="77777777" w:rsidR="00A2307E" w:rsidRDefault="00A2307E" w:rsidP="00A2307E">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2307E" w14:paraId="0A2CACE6" w14:textId="77777777" w:rsidTr="00A8236F">
        <w:tc>
          <w:tcPr>
            <w:tcW w:w="6091" w:type="dxa"/>
          </w:tcPr>
          <w:p w14:paraId="079F067F" w14:textId="77777777" w:rsidR="00A2307E" w:rsidRDefault="00A2307E" w:rsidP="00A8236F">
            <w:pPr>
              <w:pStyle w:val="afa"/>
            </w:pPr>
            <w:r w:rsidRPr="00551789">
              <w:t>Общее кол-во атомов в ячейке</w:t>
            </w:r>
          </w:p>
        </w:tc>
        <w:tc>
          <w:tcPr>
            <w:tcW w:w="3254" w:type="dxa"/>
          </w:tcPr>
          <w:p w14:paraId="7AC8F35A" w14:textId="58370393" w:rsidR="00A2307E" w:rsidRDefault="00A2307E" w:rsidP="00A8236F">
            <w:pPr>
              <w:pStyle w:val="afa"/>
            </w:pPr>
            <w:r>
              <w:t>512000</w:t>
            </w:r>
          </w:p>
        </w:tc>
      </w:tr>
      <w:tr w:rsidR="00A2307E" w14:paraId="4C2690FE" w14:textId="77777777" w:rsidTr="00A8236F">
        <w:tc>
          <w:tcPr>
            <w:tcW w:w="6091" w:type="dxa"/>
          </w:tcPr>
          <w:p w14:paraId="6EF1A7ED" w14:textId="77777777" w:rsidR="00A2307E" w:rsidRDefault="00A2307E" w:rsidP="00A8236F">
            <w:pPr>
              <w:pStyle w:val="afa"/>
            </w:pPr>
            <w:r w:rsidRPr="00551789">
              <w:t>Энергия</w:t>
            </w:r>
          </w:p>
        </w:tc>
        <w:tc>
          <w:tcPr>
            <w:tcW w:w="3254" w:type="dxa"/>
          </w:tcPr>
          <w:p w14:paraId="47C42E07" w14:textId="5BCACBCF" w:rsidR="00A2307E" w:rsidRDefault="00A2307E" w:rsidP="00A8236F">
            <w:pPr>
              <w:pStyle w:val="afa"/>
            </w:pPr>
            <w:r w:rsidRPr="00551789">
              <w:t>≈</w:t>
            </w:r>
            <w:r>
              <w:t>10</w:t>
            </w:r>
            <w:r w:rsidRPr="003C2968">
              <w:t xml:space="preserve"> кэВ</w:t>
            </w:r>
          </w:p>
        </w:tc>
      </w:tr>
      <w:tr w:rsidR="00A2307E" w14:paraId="04913AC6" w14:textId="77777777" w:rsidTr="00A8236F">
        <w:tc>
          <w:tcPr>
            <w:tcW w:w="6091" w:type="dxa"/>
          </w:tcPr>
          <w:p w14:paraId="7E9540ED" w14:textId="0888F0EF" w:rsidR="00A2307E" w:rsidRDefault="00A2307E" w:rsidP="00A8236F">
            <w:pPr>
              <w:pStyle w:val="afa"/>
            </w:pPr>
            <w:r>
              <w:lastRenderedPageBreak/>
              <w:t>Максимальный р</w:t>
            </w:r>
            <w:r w:rsidRPr="00551789">
              <w:t>азмер каскада</w:t>
            </w:r>
            <w:r>
              <w:t xml:space="preserve"> по оси </w:t>
            </w:r>
            <w:r>
              <w:rPr>
                <w:lang w:val="en-US"/>
              </w:rPr>
              <w:t>Z</w:t>
            </w:r>
          </w:p>
        </w:tc>
        <w:tc>
          <w:tcPr>
            <w:tcW w:w="3254" w:type="dxa"/>
          </w:tcPr>
          <w:p w14:paraId="3EE8D070" w14:textId="12F1EC5A" w:rsidR="00A2307E" w:rsidRDefault="00A2307E" w:rsidP="00A8236F">
            <w:pPr>
              <w:pStyle w:val="afa"/>
            </w:pPr>
            <w:r>
              <w:rPr>
                <w:rFonts w:cs="Times New Roman"/>
              </w:rPr>
              <w:t>≈</w:t>
            </w:r>
            <w:r>
              <w:t xml:space="preserve">60 </w:t>
            </w:r>
            <w:r w:rsidRPr="00551789">
              <w:t>Å</w:t>
            </w:r>
          </w:p>
        </w:tc>
      </w:tr>
      <w:tr w:rsidR="00A2307E" w14:paraId="408C268B" w14:textId="77777777" w:rsidTr="00A8236F">
        <w:tc>
          <w:tcPr>
            <w:tcW w:w="6091" w:type="dxa"/>
          </w:tcPr>
          <w:p w14:paraId="5288687D" w14:textId="77777777" w:rsidR="00A2307E" w:rsidRDefault="00A2307E" w:rsidP="00A8236F">
            <w:pPr>
              <w:pStyle w:val="afa"/>
            </w:pPr>
            <w:r>
              <w:t>Максимальный р</w:t>
            </w:r>
            <w:r w:rsidRPr="00551789">
              <w:t>азмер каскада</w:t>
            </w:r>
            <w:r>
              <w:t xml:space="preserve"> по оси </w:t>
            </w:r>
            <w:r>
              <w:rPr>
                <w:lang w:val="en-US"/>
              </w:rPr>
              <w:t>X</w:t>
            </w:r>
          </w:p>
        </w:tc>
        <w:tc>
          <w:tcPr>
            <w:tcW w:w="3254" w:type="dxa"/>
          </w:tcPr>
          <w:p w14:paraId="561D63D8" w14:textId="5FC9E71C" w:rsidR="00A2307E" w:rsidRDefault="00A2307E" w:rsidP="00A8236F">
            <w:pPr>
              <w:pStyle w:val="afa"/>
            </w:pPr>
            <w:r>
              <w:rPr>
                <w:rFonts w:cs="Times New Roman"/>
              </w:rPr>
              <w:t>≈</w:t>
            </w:r>
            <w:r>
              <w:t>27</w:t>
            </w:r>
            <w:r w:rsidRPr="00551789">
              <w:t xml:space="preserve"> Å</w:t>
            </w:r>
          </w:p>
        </w:tc>
      </w:tr>
      <w:tr w:rsidR="00A2307E" w14:paraId="4E1C386B" w14:textId="77777777" w:rsidTr="00A8236F">
        <w:tc>
          <w:tcPr>
            <w:tcW w:w="6091" w:type="dxa"/>
          </w:tcPr>
          <w:p w14:paraId="5BAF6A80" w14:textId="77777777" w:rsidR="00A2307E" w:rsidRPr="00551789" w:rsidRDefault="00A2307E" w:rsidP="00A8236F">
            <w:pPr>
              <w:pStyle w:val="afa"/>
            </w:pPr>
            <w:r w:rsidRPr="00551789">
              <w:t>Вторичные каскады</w:t>
            </w:r>
          </w:p>
        </w:tc>
        <w:tc>
          <w:tcPr>
            <w:tcW w:w="3254" w:type="dxa"/>
          </w:tcPr>
          <w:p w14:paraId="73959FB1" w14:textId="77777777" w:rsidR="00A2307E" w:rsidRPr="00551789" w:rsidRDefault="00A2307E" w:rsidP="00A8236F">
            <w:pPr>
              <w:pStyle w:val="afa"/>
            </w:pPr>
            <w:r w:rsidRPr="00551789">
              <w:t>Нет</w:t>
            </w:r>
          </w:p>
        </w:tc>
      </w:tr>
      <w:tr w:rsidR="00A2307E" w14:paraId="15C96EC8" w14:textId="77777777" w:rsidTr="00A8236F">
        <w:tc>
          <w:tcPr>
            <w:tcW w:w="6091" w:type="dxa"/>
          </w:tcPr>
          <w:p w14:paraId="2BAD4919" w14:textId="77777777" w:rsidR="00A2307E" w:rsidRPr="00551789" w:rsidRDefault="00A2307E" w:rsidP="00A8236F">
            <w:pPr>
              <w:pStyle w:val="afa"/>
            </w:pPr>
            <w:r>
              <w:t>Время отжига</w:t>
            </w:r>
          </w:p>
        </w:tc>
        <w:tc>
          <w:tcPr>
            <w:tcW w:w="3254" w:type="dxa"/>
          </w:tcPr>
          <w:p w14:paraId="31DA10F6" w14:textId="0D40F16C" w:rsidR="00A2307E" w:rsidRPr="00F80EAE" w:rsidRDefault="00A2307E" w:rsidP="00A8236F">
            <w:pPr>
              <w:pStyle w:val="afa"/>
              <w:rPr>
                <w:lang w:val="en-US"/>
              </w:rPr>
            </w:pPr>
            <w:r>
              <w:t>10 пс</w:t>
            </w:r>
          </w:p>
        </w:tc>
      </w:tr>
    </w:tbl>
    <w:p w14:paraId="75FCF0DF" w14:textId="77777777" w:rsidR="00A2307E" w:rsidRPr="00444DF2" w:rsidRDefault="00A2307E" w:rsidP="001C5A15"/>
    <w:p w14:paraId="6984F080" w14:textId="0D96D740" w:rsidR="00C03066" w:rsidRPr="005814D2" w:rsidRDefault="005814D2" w:rsidP="00C03066">
      <w:pPr>
        <w:pStyle w:val="4"/>
      </w:pPr>
      <w:bookmarkStart w:id="134" w:name="_Toc516916856"/>
      <w:r w:rsidRPr="005814D2">
        <w:t>Прохождение каскада в системе железо – вюстит.</w:t>
      </w:r>
      <w:bookmarkEnd w:id="134"/>
    </w:p>
    <w:p w14:paraId="092078FC" w14:textId="4B76F989" w:rsidR="004E4782" w:rsidRDefault="00EF12EC" w:rsidP="004E4782">
      <w:r>
        <w:t xml:space="preserve">Для того чтобы </w:t>
      </w:r>
      <w:r w:rsidR="000C2321">
        <w:t>проанализировать</w:t>
      </w:r>
      <w:r w:rsidR="00516153">
        <w:t>,</w:t>
      </w:r>
      <w:r>
        <w:t xml:space="preserve"> как будет </w:t>
      </w:r>
      <w:r w:rsidR="00516153">
        <w:t>проходить каскад в пленке вюстита</w:t>
      </w:r>
      <w:r w:rsidR="000C2321">
        <w:t>,</w:t>
      </w:r>
      <w:r w:rsidR="00516153">
        <w:t xml:space="preserve"> </w:t>
      </w:r>
      <w:r w:rsidR="000C2321">
        <w:t xml:space="preserve">с размерами порядка 30 </w:t>
      </w:r>
      <w:r w:rsidR="000C2321" w:rsidRPr="00551789">
        <w:t>Å</w:t>
      </w:r>
      <w:r w:rsidR="000C2321">
        <w:t xml:space="preserve">, </w:t>
      </w:r>
      <w:r w:rsidR="00516153">
        <w:t xml:space="preserve">на поверхности железа нужно создать уже готовую пленку на поверхности железа, а потом ее прогреть и облучить. </w:t>
      </w:r>
    </w:p>
    <w:p w14:paraId="15CFB12E" w14:textId="6A99903E" w:rsidR="00516153" w:rsidRDefault="00516153" w:rsidP="004E4782">
      <w:r>
        <w:t xml:space="preserve">Как и раньше, на поверхности вюстита выбирался атом железа и ему придавался импульс, соответствующий энергии </w:t>
      </w:r>
      <w:r w:rsidRPr="00514EBE">
        <w:rPr>
          <w:rFonts w:cs="Times New Roman"/>
        </w:rPr>
        <w:t>≈</w:t>
      </w:r>
      <w:r w:rsidR="00514EBE" w:rsidRPr="00514EBE">
        <w:t>10</w:t>
      </w:r>
      <w:r w:rsidRPr="00514EBE">
        <w:t xml:space="preserve"> кэВ</w:t>
      </w:r>
      <w:r>
        <w:t>.</w:t>
      </w:r>
    </w:p>
    <w:p w14:paraId="1480D7CF" w14:textId="5531F42E" w:rsidR="005457CB" w:rsidRDefault="005457CB" w:rsidP="005457CB">
      <w:r>
        <w:t xml:space="preserve">Через 4 пс каскад достиг максимального размера </w:t>
      </w:r>
      <w:r w:rsidR="00514EBE">
        <w:t xml:space="preserve">как </w:t>
      </w:r>
      <w:r>
        <w:t xml:space="preserve">изображено на </w:t>
      </w:r>
      <w:r w:rsidRPr="005457CB">
        <w:rPr>
          <w:highlight w:val="yellow"/>
        </w:rPr>
        <w:t>рисунке</w:t>
      </w:r>
      <w:r w:rsidR="00514EBE">
        <w:rPr>
          <w:highlight w:val="yellow"/>
        </w:rPr>
        <w:t>.</w:t>
      </w:r>
    </w:p>
    <w:p w14:paraId="44E2A0E6" w14:textId="698BD5C2" w:rsidR="005457CB" w:rsidRDefault="00514EBE" w:rsidP="005457CB">
      <w:pPr>
        <w:pStyle w:val="afb"/>
      </w:pPr>
      <w:r>
        <w:rPr>
          <w:noProof/>
        </w:rPr>
        <w:drawing>
          <wp:inline distT="0" distB="0" distL="0" distR="0" wp14:anchorId="349452B6" wp14:editId="30EFA84D">
            <wp:extent cx="2439728" cy="180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39728" cy="1800000"/>
                    </a:xfrm>
                    <a:prstGeom prst="rect">
                      <a:avLst/>
                    </a:prstGeom>
                  </pic:spPr>
                </pic:pic>
              </a:graphicData>
            </a:graphic>
          </wp:inline>
        </w:drawing>
      </w:r>
    </w:p>
    <w:p w14:paraId="6DBD44D7" w14:textId="1B7F76DA" w:rsidR="005457CB" w:rsidRDefault="005457CB" w:rsidP="005457CB">
      <w:pPr>
        <w:pStyle w:val="afb"/>
      </w:pPr>
      <w:r w:rsidRPr="005457CB">
        <w:rPr>
          <w:highlight w:val="yellow"/>
        </w:rPr>
        <w:t>Рисунок</w:t>
      </w:r>
      <w:r>
        <w:t xml:space="preserve"> – Каскад в системе железо </w:t>
      </w:r>
      <w:r w:rsidR="006120A6">
        <w:t>-</w:t>
      </w:r>
      <w:r>
        <w:t xml:space="preserve"> вюстит.</w:t>
      </w:r>
      <w:r w:rsidRPr="005457CB">
        <w:t xml:space="preserve"> </w:t>
      </w:r>
      <w:r>
        <w:t>Синим выделены атомы железа, красным – кислорода.</w:t>
      </w:r>
    </w:p>
    <w:p w14:paraId="2B443D6A" w14:textId="1A445DCB" w:rsidR="00E73D52" w:rsidRPr="00E40F3E" w:rsidRDefault="005C7A65" w:rsidP="00E73D52">
      <w:r>
        <w:t>Видны упругие волны, из-за которых</w:t>
      </w:r>
      <w:r w:rsidR="00E73D52">
        <w:t xml:space="preserve"> не представляется возможной </w:t>
      </w:r>
      <w:r w:rsidR="004C01AE">
        <w:t>реализация дефектного анализа</w:t>
      </w:r>
      <w:r w:rsidR="00E73D52">
        <w:t>.</w:t>
      </w:r>
    </w:p>
    <w:p w14:paraId="06C09F2B" w14:textId="41A36885" w:rsidR="005457CB" w:rsidRDefault="006F7F49" w:rsidP="005457CB">
      <w:r>
        <w:t xml:space="preserve">Следует отметить, что по сравнению с каскадом в чистом железе не наблюдается ни распыления, ни изгибов поверхности, а также сильно уменьшилась глубина каскада. Параметры каскада приведены в </w:t>
      </w:r>
      <w:r w:rsidRPr="00B2049A">
        <w:rPr>
          <w:highlight w:val="yellow"/>
        </w:rPr>
        <w:t>т</w:t>
      </w:r>
      <w:r w:rsidRPr="006F7F49">
        <w:rPr>
          <w:highlight w:val="yellow"/>
        </w:rPr>
        <w:t>аблице</w:t>
      </w:r>
      <w:r>
        <w:t>.</w:t>
      </w:r>
    </w:p>
    <w:p w14:paraId="34ED92EE" w14:textId="2F7A09EF" w:rsidR="006F7F49" w:rsidRDefault="006F7F49" w:rsidP="006F7F49">
      <w:pPr>
        <w:pStyle w:val="af9"/>
      </w:pPr>
      <w:r w:rsidRPr="006F7F49">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6F7F49" w14:paraId="18034366" w14:textId="77777777" w:rsidTr="00FE7333">
        <w:tc>
          <w:tcPr>
            <w:tcW w:w="6091" w:type="dxa"/>
          </w:tcPr>
          <w:p w14:paraId="0FD82EF1" w14:textId="77777777" w:rsidR="006F7F49" w:rsidRDefault="006F7F49" w:rsidP="00FE7333">
            <w:pPr>
              <w:pStyle w:val="afa"/>
            </w:pPr>
            <w:r w:rsidRPr="00551789">
              <w:t>Общее кол-во атомов в ячейке</w:t>
            </w:r>
          </w:p>
        </w:tc>
        <w:tc>
          <w:tcPr>
            <w:tcW w:w="3254" w:type="dxa"/>
          </w:tcPr>
          <w:p w14:paraId="738D8A65" w14:textId="57EF581D" w:rsidR="006F7F49" w:rsidRDefault="006F7F49" w:rsidP="00FE7333">
            <w:pPr>
              <w:pStyle w:val="afa"/>
            </w:pPr>
            <w:r>
              <w:t>2638801</w:t>
            </w:r>
          </w:p>
        </w:tc>
      </w:tr>
      <w:tr w:rsidR="006F7F49" w14:paraId="0D1FA1E9" w14:textId="77777777" w:rsidTr="00FE7333">
        <w:tc>
          <w:tcPr>
            <w:tcW w:w="6091" w:type="dxa"/>
          </w:tcPr>
          <w:p w14:paraId="503D5986" w14:textId="77777777" w:rsidR="006F7F49" w:rsidRDefault="006F7F49" w:rsidP="00FE7333">
            <w:pPr>
              <w:pStyle w:val="afa"/>
            </w:pPr>
            <w:r w:rsidRPr="00551789">
              <w:t>Энергия</w:t>
            </w:r>
          </w:p>
        </w:tc>
        <w:tc>
          <w:tcPr>
            <w:tcW w:w="3254" w:type="dxa"/>
          </w:tcPr>
          <w:p w14:paraId="5CA04FBB" w14:textId="1F1AC722" w:rsidR="006F7F49" w:rsidRDefault="006F7F49" w:rsidP="00FE7333">
            <w:pPr>
              <w:pStyle w:val="afa"/>
            </w:pPr>
            <w:r w:rsidRPr="00551789">
              <w:t>≈</w:t>
            </w:r>
            <w:r w:rsidRPr="003C2968">
              <w:t>1</w:t>
            </w:r>
            <w:r w:rsidR="000C2321">
              <w:t>0</w:t>
            </w:r>
            <w:r w:rsidRPr="003C2968">
              <w:t xml:space="preserve"> кэВ</w:t>
            </w:r>
          </w:p>
        </w:tc>
      </w:tr>
      <w:tr w:rsidR="006F7F49" w14:paraId="1DDF126E" w14:textId="77777777" w:rsidTr="00FE7333">
        <w:tc>
          <w:tcPr>
            <w:tcW w:w="6091" w:type="dxa"/>
          </w:tcPr>
          <w:p w14:paraId="11932D7B" w14:textId="1642BB77" w:rsidR="006F7F49" w:rsidRDefault="006F7F49" w:rsidP="00FE7333">
            <w:pPr>
              <w:pStyle w:val="afa"/>
            </w:pPr>
            <w:r>
              <w:t>Глубина проникновения каскада</w:t>
            </w:r>
          </w:p>
        </w:tc>
        <w:tc>
          <w:tcPr>
            <w:tcW w:w="3254" w:type="dxa"/>
          </w:tcPr>
          <w:p w14:paraId="5644863F" w14:textId="655F5B69" w:rsidR="006F7F49" w:rsidRDefault="006F7F49" w:rsidP="00FE7333">
            <w:pPr>
              <w:pStyle w:val="afa"/>
            </w:pPr>
            <w:r>
              <w:rPr>
                <w:rFonts w:cs="Times New Roman"/>
              </w:rPr>
              <w:t>≈</w:t>
            </w:r>
            <w:r w:rsidR="000C2321">
              <w:t>13</w:t>
            </w:r>
            <w:r>
              <w:t xml:space="preserve">8 </w:t>
            </w:r>
            <w:r w:rsidRPr="00551789">
              <w:t>Å</w:t>
            </w:r>
          </w:p>
        </w:tc>
      </w:tr>
      <w:tr w:rsidR="006F7F49" w14:paraId="4266DCC8" w14:textId="77777777" w:rsidTr="00FE7333">
        <w:tc>
          <w:tcPr>
            <w:tcW w:w="6091" w:type="dxa"/>
          </w:tcPr>
          <w:p w14:paraId="11D2BCE3" w14:textId="7C8A0DF7" w:rsidR="006F7F49" w:rsidRDefault="006F7F49" w:rsidP="00FE7333">
            <w:pPr>
              <w:pStyle w:val="afa"/>
            </w:pPr>
            <w:r>
              <w:t>Максимальный р</w:t>
            </w:r>
            <w:r w:rsidRPr="00551789">
              <w:t>азмер</w:t>
            </w:r>
            <w:r>
              <w:t xml:space="preserve"> первичного</w:t>
            </w:r>
            <w:r w:rsidRPr="00551789">
              <w:t xml:space="preserve"> каскада</w:t>
            </w:r>
            <w:r>
              <w:t xml:space="preserve"> по оси </w:t>
            </w:r>
            <w:r>
              <w:rPr>
                <w:lang w:val="en-US"/>
              </w:rPr>
              <w:t>X</w:t>
            </w:r>
          </w:p>
        </w:tc>
        <w:tc>
          <w:tcPr>
            <w:tcW w:w="3254" w:type="dxa"/>
          </w:tcPr>
          <w:p w14:paraId="5CA50969" w14:textId="427E39EF" w:rsidR="006F7F49" w:rsidRDefault="006F7F49" w:rsidP="00FE7333">
            <w:pPr>
              <w:pStyle w:val="afa"/>
            </w:pPr>
            <w:r>
              <w:rPr>
                <w:rFonts w:cs="Times New Roman"/>
              </w:rPr>
              <w:t>≈4</w:t>
            </w:r>
            <w:r w:rsidR="000C2321">
              <w:rPr>
                <w:rFonts w:cs="Times New Roman"/>
              </w:rPr>
              <w:t>6</w:t>
            </w:r>
            <w:r w:rsidRPr="00551789">
              <w:t xml:space="preserve"> Å</w:t>
            </w:r>
          </w:p>
        </w:tc>
      </w:tr>
      <w:tr w:rsidR="006F7F49" w14:paraId="1A1FE777" w14:textId="77777777" w:rsidTr="00FE7333">
        <w:tc>
          <w:tcPr>
            <w:tcW w:w="6091" w:type="dxa"/>
          </w:tcPr>
          <w:p w14:paraId="7F30C41D" w14:textId="77777777" w:rsidR="006F7F49" w:rsidRPr="00551789" w:rsidRDefault="006F7F49" w:rsidP="00FE7333">
            <w:pPr>
              <w:pStyle w:val="afa"/>
            </w:pPr>
            <w:r w:rsidRPr="00551789">
              <w:t>Вторичные каскады</w:t>
            </w:r>
          </w:p>
        </w:tc>
        <w:tc>
          <w:tcPr>
            <w:tcW w:w="3254" w:type="dxa"/>
          </w:tcPr>
          <w:p w14:paraId="0CE0761D" w14:textId="2094C0F8" w:rsidR="006F7F49" w:rsidRPr="00551789" w:rsidRDefault="000C2321" w:rsidP="00FE7333">
            <w:pPr>
              <w:pStyle w:val="afa"/>
            </w:pPr>
            <w:r>
              <w:t>Нет</w:t>
            </w:r>
          </w:p>
        </w:tc>
      </w:tr>
      <w:tr w:rsidR="006F7F49" w14:paraId="5BF57EC3" w14:textId="77777777" w:rsidTr="00FE7333">
        <w:tc>
          <w:tcPr>
            <w:tcW w:w="6091" w:type="dxa"/>
          </w:tcPr>
          <w:p w14:paraId="54FF8B28" w14:textId="77777777" w:rsidR="006F7F49" w:rsidRPr="000C2321" w:rsidRDefault="006F7F49" w:rsidP="006F7F49">
            <w:pPr>
              <w:pStyle w:val="afa"/>
            </w:pPr>
            <w:r w:rsidRPr="000C2321">
              <w:t>Время отжига</w:t>
            </w:r>
          </w:p>
        </w:tc>
        <w:tc>
          <w:tcPr>
            <w:tcW w:w="3254" w:type="dxa"/>
          </w:tcPr>
          <w:p w14:paraId="6A8A6FF2" w14:textId="77777777" w:rsidR="006F7F49" w:rsidRPr="000C2321" w:rsidRDefault="006F7F49" w:rsidP="006F7F49">
            <w:pPr>
              <w:pStyle w:val="afa"/>
              <w:rPr>
                <w:lang w:val="en-US"/>
              </w:rPr>
            </w:pPr>
            <w:r w:rsidRPr="000C2321">
              <w:t>15 пс</w:t>
            </w:r>
          </w:p>
        </w:tc>
      </w:tr>
    </w:tbl>
    <w:p w14:paraId="77DBE70B" w14:textId="77777777" w:rsidR="006F7F49" w:rsidRPr="00E73D52" w:rsidRDefault="006F7F49" w:rsidP="006F7F49">
      <w:pPr>
        <w:pStyle w:val="af9"/>
      </w:pPr>
    </w:p>
    <w:p w14:paraId="206305EF" w14:textId="77777777" w:rsidR="00652B21" w:rsidRPr="00DB3ED9" w:rsidRDefault="00652B21">
      <w:pPr>
        <w:spacing w:after="160" w:line="259" w:lineRule="auto"/>
        <w:ind w:firstLine="0"/>
        <w:jc w:val="left"/>
      </w:pPr>
      <w:r w:rsidRPr="00DB3ED9">
        <w:br w:type="page"/>
      </w:r>
    </w:p>
    <w:p w14:paraId="11E76F14" w14:textId="77777777" w:rsidR="00652B21" w:rsidRPr="004C1FA6" w:rsidRDefault="00652B21" w:rsidP="00652B21">
      <w:pPr>
        <w:pStyle w:val="1"/>
      </w:pPr>
      <w:bookmarkStart w:id="135" w:name="_Toc514780566"/>
      <w:bookmarkStart w:id="136" w:name="_Toc516916857"/>
      <w:r w:rsidRPr="004C1FA6">
        <w:lastRenderedPageBreak/>
        <w:t>Список использованных литературных источников</w:t>
      </w:r>
      <w:bookmarkEnd w:id="135"/>
      <w:bookmarkEnd w:id="136"/>
    </w:p>
    <w:p w14:paraId="5C65668B" w14:textId="7CDC70C1" w:rsidR="00840288" w:rsidRDefault="00840288" w:rsidP="00840288">
      <w:pPr>
        <w:pStyle w:val="a3"/>
        <w:numPr>
          <w:ilvl w:val="0"/>
          <w:numId w:val="26"/>
        </w:numPr>
        <w:ind w:left="0" w:firstLine="0"/>
        <w:rPr>
          <w:rFonts w:eastAsia="Times New Roman" w:cs="Times New Roman"/>
          <w:noProof/>
          <w:szCs w:val="26"/>
        </w:rPr>
      </w:pPr>
      <w:r w:rsidRPr="00840288">
        <w:rPr>
          <w:rFonts w:eastAsia="Times New Roman" w:cs="Times New Roman"/>
          <w:noProof/>
          <w:szCs w:val="26"/>
        </w:rPr>
        <w:t>УФН И. В. и др. Взаимодействие не</w:t>
      </w:r>
      <w:bookmarkStart w:id="137" w:name="Взаимодействие_нейтрона_с_электроном"/>
      <w:bookmarkEnd w:id="137"/>
      <w:r w:rsidRPr="00840288">
        <w:rPr>
          <w:rFonts w:eastAsia="Times New Roman" w:cs="Times New Roman"/>
          <w:noProof/>
          <w:szCs w:val="26"/>
        </w:rPr>
        <w:t>йтрона с электроном //Успехи физических наук. – 1953. – Т. 49. – №. 2. – С. 301-304.</w:t>
      </w:r>
    </w:p>
    <w:p w14:paraId="6E2298B8" w14:textId="637D63AA" w:rsidR="004C1FA6" w:rsidRPr="006A0638" w:rsidRDefault="006A0638" w:rsidP="004C1FA6">
      <w:pPr>
        <w:pStyle w:val="a3"/>
        <w:numPr>
          <w:ilvl w:val="0"/>
          <w:numId w:val="26"/>
        </w:numPr>
        <w:ind w:left="0" w:firstLine="0"/>
        <w:rPr>
          <w:rFonts w:eastAsia="Times New Roman" w:cs="Times New Roman"/>
          <w:noProof/>
          <w:szCs w:val="26"/>
        </w:rPr>
      </w:pPr>
      <w:r w:rsidRPr="006A0638">
        <w:rPr>
          <w:rFonts w:eastAsia="Times New Roman" w:cs="Times New Roman"/>
          <w:noProof/>
          <w:szCs w:val="26"/>
        </w:rPr>
        <w:t>Ядерная физика в интернете. Взаимодействие нейтронов с веществом</w:t>
      </w:r>
      <w:r w:rsidR="00EC2A7F" w:rsidRPr="00EC2A7F">
        <w:rPr>
          <w:rFonts w:eastAsia="Times New Roman" w:cs="Times New Roman"/>
          <w:noProof/>
          <w:szCs w:val="26"/>
        </w:rPr>
        <w:t xml:space="preserve"> (</w:t>
      </w:r>
      <w:r w:rsidR="00EC2A7F">
        <w:rPr>
          <w:rFonts w:eastAsia="Times New Roman" w:cs="Times New Roman"/>
          <w:noProof/>
          <w:szCs w:val="26"/>
        </w:rPr>
        <w:t>Электронный ресурс</w:t>
      </w:r>
      <w:r w:rsidR="00EC2A7F" w:rsidRPr="00EC2A7F">
        <w:rPr>
          <w:rFonts w:eastAsia="Times New Roman" w:cs="Times New Roman"/>
          <w:noProof/>
          <w:szCs w:val="26"/>
        </w:rPr>
        <w:t>).</w:t>
      </w:r>
      <w:r w:rsidRPr="006A0638">
        <w:rPr>
          <w:rFonts w:eastAsia="Times New Roman" w:cs="Times New Roman"/>
          <w:noProof/>
          <w:szCs w:val="26"/>
        </w:rPr>
        <w:t xml:space="preserve"> – </w:t>
      </w:r>
      <w:r w:rsidRPr="006A0638">
        <w:rPr>
          <w:rFonts w:eastAsia="Times New Roman" w:cs="Times New Roman"/>
          <w:noProof/>
          <w:szCs w:val="26"/>
          <w:lang w:val="en-US"/>
        </w:rPr>
        <w:t>URL</w:t>
      </w:r>
      <w:r w:rsidRPr="006A0638">
        <w:rPr>
          <w:rFonts w:eastAsia="Times New Roman" w:cs="Times New Roman"/>
          <w:noProof/>
          <w:szCs w:val="26"/>
        </w:rPr>
        <w:t xml:space="preserve">: </w:t>
      </w:r>
      <w:r w:rsidRPr="006A0638">
        <w:rPr>
          <w:rFonts w:eastAsia="Times New Roman" w:cs="Times New Roman"/>
          <w:noProof/>
          <w:szCs w:val="26"/>
          <w:lang w:val="en-US"/>
        </w:rPr>
        <w:t>http</w:t>
      </w:r>
      <w:r w:rsidRPr="006A0638">
        <w:rPr>
          <w:rFonts w:eastAsia="Times New Roman" w:cs="Times New Roman"/>
          <w:noProof/>
          <w:szCs w:val="26"/>
        </w:rPr>
        <w:t>://</w:t>
      </w:r>
      <w:r w:rsidRPr="006A0638">
        <w:rPr>
          <w:rFonts w:eastAsia="Times New Roman" w:cs="Times New Roman"/>
          <w:noProof/>
          <w:szCs w:val="26"/>
          <w:lang w:val="en-US"/>
        </w:rPr>
        <w:t>nuclp</w:t>
      </w:r>
      <w:bookmarkStart w:id="138" w:name="Nuclphys_snip_msu_ru_neutrons"/>
      <w:bookmarkEnd w:id="138"/>
      <w:r w:rsidRPr="006A0638">
        <w:rPr>
          <w:rFonts w:eastAsia="Times New Roman" w:cs="Times New Roman"/>
          <w:noProof/>
          <w:szCs w:val="26"/>
          <w:lang w:val="en-US"/>
        </w:rPr>
        <w:t>hys</w:t>
      </w:r>
      <w:r w:rsidRPr="006A0638">
        <w:rPr>
          <w:rFonts w:eastAsia="Times New Roman" w:cs="Times New Roman"/>
          <w:noProof/>
          <w:szCs w:val="26"/>
        </w:rPr>
        <w:t>.</w:t>
      </w:r>
      <w:r w:rsidRPr="006A0638">
        <w:rPr>
          <w:rFonts w:eastAsia="Times New Roman" w:cs="Times New Roman"/>
          <w:noProof/>
          <w:szCs w:val="26"/>
          <w:lang w:val="en-US"/>
        </w:rPr>
        <w:t>sinp</w:t>
      </w:r>
      <w:r w:rsidRPr="006A0638">
        <w:rPr>
          <w:rFonts w:eastAsia="Times New Roman" w:cs="Times New Roman"/>
          <w:noProof/>
          <w:szCs w:val="26"/>
        </w:rPr>
        <w:t>.</w:t>
      </w:r>
      <w:r w:rsidRPr="006A0638">
        <w:rPr>
          <w:rFonts w:eastAsia="Times New Roman" w:cs="Times New Roman"/>
          <w:noProof/>
          <w:szCs w:val="26"/>
          <w:lang w:val="en-US"/>
        </w:rPr>
        <w:t>msu</w:t>
      </w:r>
      <w:r w:rsidRPr="006A0638">
        <w:rPr>
          <w:rFonts w:eastAsia="Times New Roman" w:cs="Times New Roman"/>
          <w:noProof/>
          <w:szCs w:val="26"/>
        </w:rPr>
        <w:t>.</w:t>
      </w:r>
      <w:r w:rsidRPr="006A0638">
        <w:rPr>
          <w:rFonts w:eastAsia="Times New Roman" w:cs="Times New Roman"/>
          <w:noProof/>
          <w:szCs w:val="26"/>
          <w:lang w:val="en-US"/>
        </w:rPr>
        <w:t>ru</w:t>
      </w:r>
      <w:r w:rsidRPr="006A0638">
        <w:rPr>
          <w:rFonts w:eastAsia="Times New Roman" w:cs="Times New Roman"/>
          <w:noProof/>
          <w:szCs w:val="26"/>
        </w:rPr>
        <w:t>/</w:t>
      </w:r>
      <w:r w:rsidRPr="006A0638">
        <w:rPr>
          <w:rFonts w:eastAsia="Times New Roman" w:cs="Times New Roman"/>
          <w:noProof/>
          <w:szCs w:val="26"/>
          <w:lang w:val="en-US"/>
        </w:rPr>
        <w:t>partmat</w:t>
      </w:r>
      <w:r w:rsidRPr="006A0638">
        <w:rPr>
          <w:rFonts w:eastAsia="Times New Roman" w:cs="Times New Roman"/>
          <w:noProof/>
          <w:szCs w:val="26"/>
        </w:rPr>
        <w:t>/</w:t>
      </w:r>
      <w:r w:rsidRPr="006A0638">
        <w:rPr>
          <w:rFonts w:eastAsia="Times New Roman" w:cs="Times New Roman"/>
          <w:noProof/>
          <w:szCs w:val="26"/>
          <w:lang w:val="en-US"/>
        </w:rPr>
        <w:t>pm</w:t>
      </w:r>
      <w:r w:rsidRPr="006A0638">
        <w:rPr>
          <w:rFonts w:eastAsia="Times New Roman" w:cs="Times New Roman"/>
          <w:noProof/>
          <w:szCs w:val="26"/>
        </w:rPr>
        <w:t>04.</w:t>
      </w:r>
      <w:r w:rsidRPr="006A0638">
        <w:rPr>
          <w:rFonts w:eastAsia="Times New Roman" w:cs="Times New Roman"/>
          <w:noProof/>
          <w:szCs w:val="26"/>
          <w:lang w:val="en-US"/>
        </w:rPr>
        <w:t>htm</w:t>
      </w:r>
      <w:r w:rsidRPr="006A0638">
        <w:rPr>
          <w:rFonts w:eastAsia="Times New Roman" w:cs="Times New Roman"/>
          <w:noProof/>
          <w:szCs w:val="26"/>
        </w:rPr>
        <w:t xml:space="preserve"> (дата обращения 16.06.2018).</w:t>
      </w:r>
    </w:p>
    <w:p w14:paraId="34595A03" w14:textId="5E1531C1" w:rsidR="0058443C" w:rsidRPr="00EC2A7F" w:rsidRDefault="0058443C" w:rsidP="0058443C">
      <w:pPr>
        <w:pStyle w:val="a3"/>
        <w:numPr>
          <w:ilvl w:val="0"/>
          <w:numId w:val="26"/>
        </w:numPr>
        <w:ind w:left="0" w:firstLine="0"/>
        <w:rPr>
          <w:rFonts w:eastAsia="Times New Roman" w:cs="Times New Roman"/>
          <w:noProof/>
          <w:szCs w:val="26"/>
          <w:lang w:val="en-US"/>
        </w:rPr>
      </w:pPr>
      <w:r w:rsidRPr="00EC2A7F">
        <w:rPr>
          <w:rFonts w:eastAsia="Times New Roman" w:cs="Times New Roman"/>
          <w:noProof/>
          <w:szCs w:val="26"/>
          <w:highlight w:val="yellow"/>
          <w:lang w:val="en-US"/>
        </w:rPr>
        <w:t>Report from the Inter</w:t>
      </w:r>
      <w:bookmarkStart w:id="139" w:name="IAEA"/>
      <w:bookmarkEnd w:id="139"/>
      <w:r w:rsidRPr="00EC2A7F">
        <w:rPr>
          <w:rFonts w:eastAsia="Times New Roman" w:cs="Times New Roman"/>
          <w:noProof/>
          <w:szCs w:val="26"/>
          <w:highlight w:val="yellow"/>
          <w:lang w:val="en-US"/>
        </w:rPr>
        <w:t>national Atomic Energy Agency (IAEA) Nuclear Power Reactors in the World - 2015 Edition. – 2017</w:t>
      </w:r>
    </w:p>
    <w:p w14:paraId="1D7F9DD0" w14:textId="1F8B5C33" w:rsidR="0058443C" w:rsidRPr="00EC2A7F" w:rsidRDefault="00EC2A7F" w:rsidP="0058443C">
      <w:pPr>
        <w:pStyle w:val="a3"/>
        <w:numPr>
          <w:ilvl w:val="0"/>
          <w:numId w:val="26"/>
        </w:numPr>
        <w:ind w:left="0" w:firstLine="0"/>
        <w:rPr>
          <w:rFonts w:eastAsia="Times New Roman" w:cs="Times New Roman"/>
          <w:noProof/>
          <w:szCs w:val="26"/>
        </w:rPr>
      </w:pPr>
      <w:r w:rsidRPr="00EC2A7F">
        <w:rPr>
          <w:rFonts w:eastAsia="Times New Roman" w:cs="Times New Roman"/>
          <w:noProof/>
          <w:szCs w:val="26"/>
        </w:rPr>
        <w:t>Ядерная физика в интернете. Деление ядер</w:t>
      </w:r>
      <w:r>
        <w:rPr>
          <w:rFonts w:eastAsia="Times New Roman" w:cs="Times New Roman"/>
          <w:noProof/>
          <w:szCs w:val="26"/>
        </w:rPr>
        <w:t xml:space="preserve"> (Электронный ресурс)</w:t>
      </w:r>
      <w:r w:rsidRPr="00EC2A7F">
        <w:rPr>
          <w:rFonts w:eastAsia="Times New Roman" w:cs="Times New Roman"/>
          <w:noProof/>
          <w:szCs w:val="26"/>
        </w:rPr>
        <w:t xml:space="preserve">. – </w:t>
      </w:r>
      <w:r w:rsidRPr="00EC2A7F">
        <w:rPr>
          <w:rFonts w:eastAsia="Times New Roman" w:cs="Times New Roman"/>
          <w:noProof/>
          <w:szCs w:val="26"/>
          <w:lang w:val="en-US"/>
        </w:rPr>
        <w:t>URL</w:t>
      </w:r>
      <w:r w:rsidRPr="00EC2A7F">
        <w:rPr>
          <w:rFonts w:eastAsia="Times New Roman" w:cs="Times New Roman"/>
          <w:noProof/>
          <w:szCs w:val="26"/>
        </w:rPr>
        <w:t>: </w:t>
      </w:r>
      <w:r w:rsidR="0058443C" w:rsidRPr="00EC2A7F">
        <w:rPr>
          <w:rFonts w:eastAsia="Times New Roman" w:cs="Times New Roman"/>
          <w:noProof/>
          <w:szCs w:val="26"/>
          <w:lang w:val="en-US"/>
        </w:rPr>
        <w:t>http</w:t>
      </w:r>
      <w:r w:rsidR="0058443C" w:rsidRPr="00EC2A7F">
        <w:rPr>
          <w:rFonts w:eastAsia="Times New Roman" w:cs="Times New Roman"/>
          <w:noProof/>
          <w:szCs w:val="26"/>
        </w:rPr>
        <w:t>://</w:t>
      </w:r>
      <w:r w:rsidR="0058443C" w:rsidRPr="00EC2A7F">
        <w:rPr>
          <w:rFonts w:eastAsia="Times New Roman" w:cs="Times New Roman"/>
          <w:noProof/>
          <w:szCs w:val="26"/>
          <w:lang w:val="en-US"/>
        </w:rPr>
        <w:t>nuclphys</w:t>
      </w:r>
      <w:r w:rsidR="0058443C" w:rsidRPr="00EC2A7F">
        <w:rPr>
          <w:rFonts w:eastAsia="Times New Roman" w:cs="Times New Roman"/>
          <w:noProof/>
          <w:szCs w:val="26"/>
        </w:rPr>
        <w:t>.</w:t>
      </w:r>
      <w:r w:rsidR="0058443C" w:rsidRPr="00EC2A7F">
        <w:rPr>
          <w:rFonts w:eastAsia="Times New Roman" w:cs="Times New Roman"/>
          <w:noProof/>
          <w:szCs w:val="26"/>
          <w:lang w:val="en-US"/>
        </w:rPr>
        <w:t>sinp</w:t>
      </w:r>
      <w:r w:rsidR="0058443C" w:rsidRPr="00EC2A7F">
        <w:rPr>
          <w:rFonts w:eastAsia="Times New Roman" w:cs="Times New Roman"/>
          <w:noProof/>
          <w:szCs w:val="26"/>
        </w:rPr>
        <w:t>.</w:t>
      </w:r>
      <w:r w:rsidR="0058443C" w:rsidRPr="00EC2A7F">
        <w:rPr>
          <w:rFonts w:eastAsia="Times New Roman" w:cs="Times New Roman"/>
          <w:noProof/>
          <w:szCs w:val="26"/>
          <w:lang w:val="en-US"/>
        </w:rPr>
        <w:t>msu</w:t>
      </w:r>
      <w:r w:rsidR="0058443C" w:rsidRPr="00EC2A7F">
        <w:rPr>
          <w:rFonts w:eastAsia="Times New Roman" w:cs="Times New Roman"/>
          <w:noProof/>
          <w:szCs w:val="26"/>
        </w:rPr>
        <w:t>.</w:t>
      </w:r>
      <w:r w:rsidR="0058443C" w:rsidRPr="00EC2A7F">
        <w:rPr>
          <w:rFonts w:eastAsia="Times New Roman" w:cs="Times New Roman"/>
          <w:noProof/>
          <w:szCs w:val="26"/>
          <w:lang w:val="en-US"/>
        </w:rPr>
        <w:t>ru</w:t>
      </w:r>
      <w:r w:rsidR="0058443C" w:rsidRPr="00EC2A7F">
        <w:rPr>
          <w:rFonts w:eastAsia="Times New Roman" w:cs="Times New Roman"/>
          <w:noProof/>
          <w:szCs w:val="26"/>
        </w:rPr>
        <w:t>/</w:t>
      </w:r>
      <w:r w:rsidR="0058443C" w:rsidRPr="00EC2A7F">
        <w:rPr>
          <w:rFonts w:eastAsia="Times New Roman" w:cs="Times New Roman"/>
          <w:noProof/>
          <w:szCs w:val="26"/>
          <w:lang w:val="en-US"/>
        </w:rPr>
        <w:t>sem</w:t>
      </w:r>
      <w:r w:rsidR="0058443C" w:rsidRPr="00EC2A7F">
        <w:rPr>
          <w:rFonts w:eastAsia="Times New Roman" w:cs="Times New Roman"/>
          <w:noProof/>
          <w:szCs w:val="26"/>
        </w:rPr>
        <w:t>2/</w:t>
      </w:r>
      <w:r w:rsidR="0058443C" w:rsidRPr="00EC2A7F">
        <w:rPr>
          <w:rFonts w:eastAsia="Times New Roman" w:cs="Times New Roman"/>
          <w:noProof/>
          <w:szCs w:val="26"/>
          <w:lang w:val="en-US"/>
        </w:rPr>
        <w:t>s</w:t>
      </w:r>
      <w:bookmarkStart w:id="140" w:name="Nuclphys_snip_msu_ru"/>
      <w:bookmarkEnd w:id="140"/>
      <w:r w:rsidR="0058443C" w:rsidRPr="00EC2A7F">
        <w:rPr>
          <w:rFonts w:eastAsia="Times New Roman" w:cs="Times New Roman"/>
          <w:noProof/>
          <w:szCs w:val="26"/>
          <w:lang w:val="en-US"/>
        </w:rPr>
        <w:t>em</w:t>
      </w:r>
      <w:r w:rsidR="0058443C" w:rsidRPr="00EC2A7F">
        <w:rPr>
          <w:rFonts w:eastAsia="Times New Roman" w:cs="Times New Roman"/>
          <w:noProof/>
          <w:szCs w:val="26"/>
        </w:rPr>
        <w:t>12.</w:t>
      </w:r>
      <w:r w:rsidRPr="00EC2A7F">
        <w:rPr>
          <w:rFonts w:eastAsia="Times New Roman" w:cs="Times New Roman"/>
          <w:noProof/>
          <w:szCs w:val="26"/>
          <w:lang w:val="en-US"/>
        </w:rPr>
        <w:t>html</w:t>
      </w:r>
      <w:r w:rsidRPr="00EC2A7F">
        <w:rPr>
          <w:rFonts w:eastAsia="Times New Roman" w:cs="Times New Roman"/>
          <w:noProof/>
          <w:szCs w:val="26"/>
        </w:rPr>
        <w:t xml:space="preserve"> (дата обращения 16.06.2018).</w:t>
      </w:r>
    </w:p>
    <w:p w14:paraId="5A3FCF4E" w14:textId="1C0DE502" w:rsidR="0058443C" w:rsidRPr="00A979E9" w:rsidRDefault="00EC2A7F" w:rsidP="0058443C">
      <w:pPr>
        <w:pStyle w:val="a3"/>
        <w:numPr>
          <w:ilvl w:val="0"/>
          <w:numId w:val="26"/>
        </w:numPr>
        <w:ind w:left="0" w:firstLine="0"/>
        <w:rPr>
          <w:rFonts w:eastAsia="Times New Roman" w:cs="Times New Roman"/>
          <w:noProof/>
          <w:szCs w:val="26"/>
          <w:lang w:val="en-US"/>
        </w:rPr>
      </w:pPr>
      <w:r w:rsidRPr="00800DA3">
        <w:rPr>
          <w:rFonts w:eastAsia="Times New Roman" w:cs="Times New Roman"/>
          <w:noProof/>
          <w:szCs w:val="26"/>
          <w:lang w:val="en-US"/>
        </w:rPr>
        <w:t>Nuclear Power. What</w:t>
      </w:r>
      <w:r w:rsidRPr="00A979E9">
        <w:rPr>
          <w:rFonts w:eastAsia="Times New Roman" w:cs="Times New Roman"/>
          <w:noProof/>
          <w:szCs w:val="26"/>
          <w:lang w:val="en-US"/>
        </w:rPr>
        <w:t xml:space="preserve"> </w:t>
      </w:r>
      <w:r w:rsidRPr="00800DA3">
        <w:rPr>
          <w:rFonts w:eastAsia="Times New Roman" w:cs="Times New Roman"/>
          <w:noProof/>
          <w:szCs w:val="26"/>
          <w:lang w:val="en-US"/>
        </w:rPr>
        <w:t>is</w:t>
      </w:r>
      <w:r w:rsidRPr="00A979E9">
        <w:rPr>
          <w:rFonts w:eastAsia="Times New Roman" w:cs="Times New Roman"/>
          <w:noProof/>
          <w:szCs w:val="26"/>
          <w:lang w:val="en-US"/>
        </w:rPr>
        <w:t xml:space="preserve"> </w:t>
      </w:r>
      <w:r w:rsidRPr="00800DA3">
        <w:rPr>
          <w:rFonts w:eastAsia="Times New Roman" w:cs="Times New Roman"/>
          <w:noProof/>
          <w:szCs w:val="26"/>
          <w:lang w:val="en-US"/>
        </w:rPr>
        <w:t>radiation</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Электрнный</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ресурс</w:t>
      </w:r>
      <w:r w:rsidR="00800DA3" w:rsidRPr="00A979E9">
        <w:rPr>
          <w:rFonts w:eastAsia="Times New Roman" w:cs="Times New Roman"/>
          <w:noProof/>
          <w:szCs w:val="26"/>
          <w:lang w:val="en-US"/>
        </w:rPr>
        <w:t>)</w:t>
      </w:r>
      <w:r w:rsidRPr="00A979E9">
        <w:rPr>
          <w:rFonts w:eastAsia="Times New Roman" w:cs="Times New Roman"/>
          <w:noProof/>
          <w:szCs w:val="26"/>
          <w:lang w:val="en-US"/>
        </w:rPr>
        <w:t xml:space="preserve">. </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lang w:val="en-US"/>
        </w:rPr>
        <w:t>URL</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 https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w</w:t>
      </w:r>
      <w:bookmarkStart w:id="141" w:name="Nuclear_power_net"/>
      <w:bookmarkEnd w:id="141"/>
      <w:r w:rsidR="00800DA3" w:rsidRPr="00800DA3">
        <w:rPr>
          <w:rFonts w:eastAsia="Times New Roman" w:cs="Times New Roman"/>
          <w:noProof/>
          <w:szCs w:val="26"/>
          <w:lang w:val="en-US"/>
        </w:rPr>
        <w:t>ww</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net</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reactor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atomic</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radiation</w:t>
      </w:r>
      <w:r w:rsidR="00800DA3" w:rsidRPr="00A979E9">
        <w:rPr>
          <w:rFonts w:eastAsia="Times New Roman" w:cs="Times New Roman"/>
          <w:noProof/>
          <w:szCs w:val="26"/>
          <w:lang w:val="en-US"/>
        </w:rPr>
        <w:t>/ (</w:t>
      </w:r>
      <w:r w:rsidR="00800DA3" w:rsidRPr="00800DA3">
        <w:rPr>
          <w:rFonts w:eastAsia="Times New Roman" w:cs="Times New Roman"/>
          <w:noProof/>
          <w:szCs w:val="26"/>
        </w:rPr>
        <w:t>дата</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обращения</w:t>
      </w:r>
      <w:r w:rsidR="00800DA3" w:rsidRPr="00A979E9">
        <w:rPr>
          <w:rFonts w:eastAsia="Times New Roman" w:cs="Times New Roman"/>
          <w:noProof/>
          <w:szCs w:val="26"/>
          <w:lang w:val="en-US"/>
        </w:rPr>
        <w:t xml:space="preserve"> 16.06.2018).</w:t>
      </w:r>
    </w:p>
    <w:p w14:paraId="2667DFF6" w14:textId="4984E510" w:rsidR="0058443C" w:rsidRDefault="00C2251E" w:rsidP="00C2251E">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42" w:name="ГЗеленский_Разраб_хромис_стали_с_пов_кор"/>
      <w:bookmarkEnd w:id="142"/>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43" w:name="ИБекман_Перспективные_ядерные_реакторы"/>
      <w:bookmarkEnd w:id="143"/>
      <w:r w:rsidRPr="00491F7B">
        <w:rPr>
          <w:rFonts w:eastAsia="Times New Roman" w:cs="Times New Roman"/>
          <w:noProof/>
          <w:szCs w:val="26"/>
        </w:rPr>
        <w:t>тивные ядерные реакторы // Наука и материалы – 1985.– С. 22-28.</w:t>
      </w:r>
    </w:p>
    <w:p w14:paraId="4B7B677B" w14:textId="77777777" w:rsidR="00C2251E" w:rsidRP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N</w:t>
      </w:r>
      <w:bookmarkStart w:id="144" w:name="RKlueh_FM_steels_for_next_gen_react"/>
      <w:bookmarkEnd w:id="144"/>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C2251E">
        <w:rPr>
          <w:rFonts w:eastAsia="Times New Roman" w:cs="Times New Roman"/>
          <w:noProof/>
          <w:szCs w:val="26"/>
          <w:lang w:val="en-US"/>
        </w:rPr>
        <w:t xml:space="preserve">1-3. – </w:t>
      </w:r>
      <w:r w:rsidRPr="00B2391C">
        <w:rPr>
          <w:rFonts w:eastAsia="Times New Roman" w:cs="Times New Roman"/>
          <w:noProof/>
          <w:szCs w:val="26"/>
        </w:rPr>
        <w:t>С</w:t>
      </w:r>
      <w:r w:rsidRPr="00C2251E">
        <w:rPr>
          <w:rFonts w:eastAsia="Times New Roman" w:cs="Times New Roman"/>
          <w:noProof/>
          <w:szCs w:val="26"/>
          <w:lang w:val="en-US"/>
        </w:rPr>
        <w:t>. 37-52.</w:t>
      </w:r>
    </w:p>
    <w:p w14:paraId="6421F75E" w14:textId="77777777" w:rsidR="00C2251E" w:rsidRDefault="00C2251E" w:rsidP="00C2251E">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145" w:name="FGarner_Compars_of_swelling_fcc_bcc"/>
      <w:bookmarkEnd w:id="145"/>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DBAE088" w14:textId="3FC465C1" w:rsid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46" w:name="RKlueh_FM_steel_overwiew"/>
      <w:bookmarkEnd w:id="146"/>
      <w:r w:rsidRPr="00B2391C">
        <w:rPr>
          <w:rFonts w:eastAsia="Times New Roman" w:cs="Times New Roman"/>
          <w:noProof/>
          <w:szCs w:val="26"/>
          <w:lang w:val="en-US"/>
        </w:rPr>
        <w:t>nsitic steels–overview of recent results //Journal of Nuclear Materials. – 2002. – Т. 307. – С. 455-465.</w:t>
      </w:r>
    </w:p>
    <w:p w14:paraId="6C8075FA" w14:textId="681F8439" w:rsidR="00350CE6" w:rsidRPr="00350CE6" w:rsidRDefault="00350CE6" w:rsidP="00350CE6">
      <w:pPr>
        <w:pStyle w:val="a3"/>
        <w:numPr>
          <w:ilvl w:val="0"/>
          <w:numId w:val="26"/>
        </w:numPr>
        <w:ind w:left="0" w:firstLine="0"/>
        <w:rPr>
          <w:rFonts w:eastAsia="Times New Roman" w:cs="Times New Roman"/>
          <w:noProof/>
          <w:szCs w:val="26"/>
        </w:rPr>
      </w:pPr>
      <w:r w:rsidRPr="00350CE6">
        <w:rPr>
          <w:rFonts w:eastAsia="Times New Roman" w:cs="Times New Roman"/>
          <w:noProof/>
          <w:szCs w:val="26"/>
        </w:rPr>
        <w:t>Воеводин В. Н. и др. Фазовая стаби</w:t>
      </w:r>
      <w:bookmarkStart w:id="147" w:name="ВВоеводин_Фазовая_стаб_дисп_упроч_стале"/>
      <w:bookmarkEnd w:id="147"/>
      <w:r w:rsidRPr="00350CE6">
        <w:rPr>
          <w:rFonts w:eastAsia="Times New Roman" w:cs="Times New Roman"/>
          <w:noProof/>
          <w:szCs w:val="26"/>
        </w:rPr>
        <w:t>льность дисперсно-упрочненных оксидами частиц в ДУО ферритомартенситных сталях //Вопросы атомной науки и техники. – 2011.</w:t>
      </w:r>
    </w:p>
    <w:p w14:paraId="0103F43E" w14:textId="77777777" w:rsidR="00C2251E" w:rsidRPr="00491F7B"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lastRenderedPageBreak/>
        <w:t>Воеводин В. Н., Неклюдов И. М. Проб</w:t>
      </w:r>
      <w:bookmarkStart w:id="148" w:name="ВВоеводин_Проблемы_рад_стойк_констр_мат"/>
      <w:bookmarkEnd w:id="148"/>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49" w:name="БКалин_Материаловедение_6Т"/>
      <w:bookmarkEnd w:id="149"/>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1532C8C1" w14:textId="77777777" w:rsidR="00C2251E" w:rsidRPr="0058443C" w:rsidRDefault="00C2251E" w:rsidP="00C2251E">
      <w:pPr>
        <w:pStyle w:val="a3"/>
        <w:numPr>
          <w:ilvl w:val="0"/>
          <w:numId w:val="26"/>
        </w:numPr>
        <w:ind w:left="0" w:firstLine="0"/>
        <w:rPr>
          <w:rFonts w:eastAsia="Times New Roman" w:cs="Times New Roman"/>
          <w:noProof/>
          <w:szCs w:val="26"/>
        </w:rPr>
      </w:pPr>
      <w:r w:rsidRPr="005D10FD">
        <w:rPr>
          <w:rFonts w:eastAsia="Times New Roman" w:cs="Times New Roman"/>
          <w:noProof/>
          <w:szCs w:val="26"/>
        </w:rPr>
        <w:t>Ибрагим</w:t>
      </w:r>
      <w:bookmarkStart w:id="150" w:name="ШИбрагимов_Иссле_свойст_облуч_желез"/>
      <w:bookmarkEnd w:id="150"/>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8443C">
        <w:rPr>
          <w:rFonts w:eastAsia="Times New Roman" w:cs="Times New Roman"/>
          <w:noProof/>
          <w:szCs w:val="26"/>
        </w:rPr>
        <w:t>1. – С. 40.</w:t>
      </w:r>
    </w:p>
    <w:p w14:paraId="7E1D1830" w14:textId="77777777" w:rsidR="00C2251E" w:rsidRDefault="00C2251E" w:rsidP="00C2251E">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151" w:name="ОБородин_Рад_распух_ЭП450_НТ9_при_облуч"/>
      <w:bookmarkEnd w:id="151"/>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Default="008254B4" w:rsidP="008254B4">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52" w:name="SPorollo_Swelling_rad_creep_fm_steels"/>
      <w:bookmarkEnd w:id="152"/>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718332DB" w14:textId="77777777" w:rsidR="008254B4" w:rsidRPr="001465B5" w:rsidRDefault="008254B4" w:rsidP="008254B4">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53" w:name="SPorollo_Micros_mech_prop_fm_steel_823"/>
      <w:bookmarkEnd w:id="153"/>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38AC34E0" w14:textId="77777777" w:rsidR="008254B4" w:rsidRPr="00605055" w:rsidRDefault="008254B4" w:rsidP="008254B4">
      <w:pPr>
        <w:pStyle w:val="a3"/>
        <w:numPr>
          <w:ilvl w:val="0"/>
          <w:numId w:val="26"/>
        </w:numPr>
        <w:ind w:left="0" w:firstLine="0"/>
        <w:rPr>
          <w:szCs w:val="26"/>
        </w:rPr>
      </w:pPr>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w:t>
      </w:r>
      <w:bookmarkStart w:id="154" w:name="АИванов_Струк_мех_свойс_823"/>
      <w:bookmarkEnd w:id="154"/>
      <w:r w:rsidRPr="00605055">
        <w:rPr>
          <w:szCs w:val="26"/>
        </w:rPr>
        <w:t>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6CD2819D" w14:textId="77777777" w:rsidR="008254B4" w:rsidRDefault="008254B4" w:rsidP="008254B4">
      <w:pPr>
        <w:pStyle w:val="a3"/>
        <w:numPr>
          <w:ilvl w:val="0"/>
          <w:numId w:val="26"/>
        </w:numPr>
        <w:ind w:left="0" w:firstLine="0"/>
        <w:rPr>
          <w:rFonts w:eastAsia="Times New Roman" w:cs="Times New Roman"/>
          <w:noProof/>
          <w:szCs w:val="26"/>
          <w:lang w:val="en-US"/>
        </w:rPr>
      </w:pPr>
      <w:r w:rsidRPr="007628FB">
        <w:rPr>
          <w:rFonts w:eastAsia="Times New Roman" w:cs="Times New Roman"/>
          <w:noProof/>
          <w:szCs w:val="26"/>
          <w:lang w:val="en-US"/>
        </w:rPr>
        <w:t>Parkin</w:t>
      </w:r>
      <w:bookmarkStart w:id="155" w:name="GParkinson_Iron_oxide_surf"/>
      <w:bookmarkEnd w:id="155"/>
      <w:r w:rsidRPr="007628FB">
        <w:rPr>
          <w:rFonts w:eastAsia="Times New Roman" w:cs="Times New Roman"/>
          <w:noProof/>
          <w:szCs w:val="26"/>
          <w:lang w:val="en-US"/>
        </w:rPr>
        <w:t>son G. S. Iron oxide surfaces //Surface Science Reports. – 2016. – Т. 71. – №. 1. – С. 272-365.</w:t>
      </w:r>
    </w:p>
    <w:p w14:paraId="684A4496" w14:textId="77777777" w:rsidR="008D6D01" w:rsidRDefault="008D6D01" w:rsidP="008D6D0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56" w:name="GMuller_Investig_on_oxygen_control_liqui"/>
      <w:bookmarkEnd w:id="156"/>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14:paraId="10033F35" w14:textId="77777777" w:rsidR="008D6D01" w:rsidRDefault="008D6D01" w:rsidP="008D6D01">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57" w:name="OEliseeve_Effect_temp_on_interact_EP823"/>
      <w:bookmarkEnd w:id="157"/>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E4768A6" w14:textId="77777777" w:rsidR="008D6D01" w:rsidRPr="006D571D" w:rsidRDefault="008D6D01" w:rsidP="008D6D01">
      <w:pPr>
        <w:pStyle w:val="a3"/>
        <w:numPr>
          <w:ilvl w:val="0"/>
          <w:numId w:val="26"/>
        </w:numPr>
        <w:ind w:left="0" w:firstLine="0"/>
        <w:rPr>
          <w:rFonts w:eastAsia="Times New Roman" w:cs="Times New Roman"/>
          <w:noProof/>
          <w:szCs w:val="26"/>
          <w:lang w:val="en-US"/>
        </w:rPr>
      </w:pPr>
      <w:proofErr w:type="spellStart"/>
      <w:r w:rsidRPr="005E2DEF">
        <w:rPr>
          <w:szCs w:val="26"/>
          <w:lang w:val="en-US"/>
        </w:rPr>
        <w:lastRenderedPageBreak/>
        <w:t>Quanqiang</w:t>
      </w:r>
      <w:proofErr w:type="spellEnd"/>
      <w:r w:rsidRPr="005E2DEF">
        <w:rPr>
          <w:szCs w:val="26"/>
          <w:lang w:val="en-US"/>
        </w:rPr>
        <w:t xml:space="preserve"> Shi J.L., Luan</w:t>
      </w:r>
      <w:bookmarkStart w:id="158" w:name="QuanqiangShiJL_Oxidation_behavior_FM_ste"/>
      <w:bookmarkEnd w:id="158"/>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59" w:name="SQuanqiang_Oxidation_behavior_FM_steel"/>
      <w:bookmarkEnd w:id="159"/>
    </w:p>
    <w:p w14:paraId="2E29656B" w14:textId="77777777" w:rsidR="008D6D01" w:rsidRDefault="008D6D01" w:rsidP="008D6D01">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60" w:name="ВЦисар_Корр_стойк_сталей_в_распл_свинца"/>
      <w:bookmarkEnd w:id="160"/>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Default="008D6D01" w:rsidP="008D6D01">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161" w:name="SQvist_Safety_core_design_liqu_met_react"/>
      <w:bookmarkEnd w:id="161"/>
      <w:r w:rsidRPr="003D5A8F">
        <w:rPr>
          <w:rFonts w:eastAsia="Times New Roman" w:cs="Times New Roman"/>
          <w:noProof/>
          <w:szCs w:val="26"/>
          <w:lang w:val="en-US"/>
        </w:rPr>
        <w:t xml:space="preserve"> Safety and core design of large liquid-metal cooled fast breeder reactors. – University of California, Berkeley, 2013.</w:t>
      </w:r>
    </w:p>
    <w:p w14:paraId="6A88A1B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Hosemann P. et al. The design, setup and operational testing of the irradiation and corrosion experiment (ICE) //Journal of Nuclear Materials. – 2008. – Т. 376. – №. 3. – С. 392-395.</w:t>
      </w:r>
      <w:bookmarkStart w:id="162" w:name="PHosemann_Irradiation_corrosion_experime"/>
      <w:bookmarkEnd w:id="162"/>
    </w:p>
    <w:p w14:paraId="6597465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Qvist S. et al. Capability</w:t>
      </w:r>
      <w:bookmarkStart w:id="163" w:name="SQvist_Proton_irrad_lead_steel_HT9"/>
      <w:bookmarkEnd w:id="163"/>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Default="008D6D01" w:rsidP="008D6D01">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64" w:name="DFrazer_Degr_HT9_under_ion_beam_corrosio"/>
      <w:bookmarkEnd w:id="164"/>
      <w:r w:rsidRPr="007C6636">
        <w:rPr>
          <w:rFonts w:eastAsia="Times New Roman" w:cs="Times New Roman"/>
          <w:noProof/>
          <w:szCs w:val="26"/>
          <w:lang w:val="en-US"/>
        </w:rPr>
        <w:t>n of HT9 under simultaneous ion beam irradiation and liquid metal corrosion //Journal of Nuclear Materials. – 2016. – Т. 479. – С. 382-389.</w:t>
      </w:r>
    </w:p>
    <w:p w14:paraId="071C9DA3" w14:textId="6BEEE70B" w:rsidR="00AE7A6E" w:rsidRPr="00AE7A6E" w:rsidRDefault="00AE7A6E"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Бахвалов Н. С., Жидко</w:t>
      </w:r>
      <w:bookmarkStart w:id="165" w:name="НБахвалов_Численные_методы"/>
      <w:bookmarkEnd w:id="165"/>
      <w:r w:rsidRPr="0050191D">
        <w:rPr>
          <w:rFonts w:eastAsia="Times New Roman" w:cs="Times New Roman"/>
          <w:noProof/>
          <w:szCs w:val="26"/>
        </w:rPr>
        <w:t>в Н. П., Кобельков Г. М. Численные методы. – 2008.</w:t>
      </w:r>
    </w:p>
    <w:p w14:paraId="039C4CFC" w14:textId="77777777" w:rsidR="008D6D01" w:rsidRDefault="008D6D01"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66" w:name="ФУоссерман_Нейрокомпьютерная_техника"/>
      <w:bookmarkEnd w:id="166"/>
      <w:r w:rsidRPr="0050191D">
        <w:rPr>
          <w:rFonts w:eastAsia="Times New Roman" w:cs="Times New Roman"/>
          <w:noProof/>
          <w:szCs w:val="26"/>
        </w:rPr>
        <w:t>мен Ф. Нейрокомпьютерная техника: Теория и практика. – 1992.</w:t>
      </w:r>
    </w:p>
    <w:p w14:paraId="68E5440C" w14:textId="77777777" w:rsidR="008D6D01" w:rsidRDefault="008D6D01" w:rsidP="008D6D01">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67" w:name="DHeermann_Comp_simul_methods"/>
      <w:bookmarkEnd w:id="167"/>
      <w:r w:rsidRPr="00F83494">
        <w:rPr>
          <w:rFonts w:eastAsia="Times New Roman" w:cs="Times New Roman"/>
          <w:noProof/>
          <w:szCs w:val="26"/>
          <w:lang w:val="en-US"/>
        </w:rPr>
        <w:t>ulation Methods //Computer Simulation Methods in Theoretical Physics. – Springer, Berlin, Heidelberg, 1990. – С. 8-12.</w:t>
      </w:r>
    </w:p>
    <w:p w14:paraId="598A8851" w14:textId="3B118AB2" w:rsidR="008D6D01" w:rsidRDefault="008D6D01" w:rsidP="008D6D01">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68" w:name="БКалин_Материаловедение_4Т"/>
      <w:bookmarkEnd w:id="168"/>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B029639" w14:textId="3F586431" w:rsidR="002D6FE3" w:rsidRPr="002D6FE3" w:rsidRDefault="002D6FE3" w:rsidP="008D6D01">
      <w:pPr>
        <w:pStyle w:val="a3"/>
        <w:numPr>
          <w:ilvl w:val="0"/>
          <w:numId w:val="26"/>
        </w:numPr>
        <w:ind w:left="0" w:firstLine="0"/>
        <w:rPr>
          <w:rFonts w:eastAsia="Times New Roman" w:cs="Times New Roman"/>
          <w:noProof/>
          <w:szCs w:val="26"/>
        </w:rPr>
      </w:pPr>
      <w:r w:rsidRPr="002079C8">
        <w:rPr>
          <w:szCs w:val="26"/>
        </w:rPr>
        <w:t>Назаров А.В. К</w:t>
      </w:r>
      <w:bookmarkStart w:id="169" w:name="НазаровАВ_Комп_модел_в_конд_сред"/>
      <w:bookmarkEnd w:id="169"/>
      <w:r w:rsidRPr="002079C8">
        <w:rPr>
          <w:szCs w:val="26"/>
        </w:rPr>
        <w:t>омпьютерное моделирование в конденсированных средах. Учебное пособие. МИФИ, 2012. – 74 с.</w:t>
      </w:r>
    </w:p>
    <w:p w14:paraId="3D088E2F" w14:textId="47D3BCC3" w:rsidR="002D6FE3" w:rsidRP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Berendsen H. J. C. et al. Molecu</w:t>
      </w:r>
      <w:bookmarkStart w:id="170" w:name="HBerendsen_Molecular_dynam_with_coupling"/>
      <w:bookmarkEnd w:id="170"/>
      <w:r w:rsidRPr="00DC29DC">
        <w:rPr>
          <w:rFonts w:eastAsia="Times New Roman" w:cs="Times New Roman"/>
          <w:noProof/>
          <w:szCs w:val="26"/>
          <w:lang w:val="en-US"/>
        </w:rPr>
        <w:t>lar dynamics with coupling to an external bath //The Journal of chemical physics. – 1984. – Т. 81. – №. 8. – С. 3684-3690.</w:t>
      </w:r>
    </w:p>
    <w:p w14:paraId="20FD6A5F" w14:textId="429006E8" w:rsid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lastRenderedPageBreak/>
        <w:t>van Gunsteren W. F., Berendsen H. J. C. Com</w:t>
      </w:r>
      <w:bookmarkStart w:id="171" w:name="WGunsteren_Comp_simul_of_molec_dynam"/>
      <w:bookmarkEnd w:id="171"/>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7CB57782" w14:textId="77777777" w:rsidR="00A32C47" w:rsidRDefault="00A32C47" w:rsidP="00A32C47">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72" w:name="SPlimpton_LAMMPS_manual"/>
      <w:bookmarkEnd w:id="172"/>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4FF72B0F" w14:textId="17F05CC8" w:rsidR="00A32C47" w:rsidRDefault="00A32C47" w:rsidP="00A32C47">
      <w:pPr>
        <w:pStyle w:val="a3"/>
        <w:numPr>
          <w:ilvl w:val="0"/>
          <w:numId w:val="26"/>
        </w:numPr>
        <w:ind w:left="0" w:firstLine="0"/>
        <w:rPr>
          <w:rFonts w:eastAsia="Times New Roman" w:cs="Times New Roman"/>
          <w:noProof/>
          <w:szCs w:val="26"/>
        </w:rPr>
      </w:pPr>
      <w:r w:rsidRPr="000A104D">
        <w:rPr>
          <w:rFonts w:eastAsia="Times New Roman" w:cs="Times New Roman"/>
          <w:noProof/>
          <w:szCs w:val="26"/>
        </w:rPr>
        <w:t>Ландау Л. Д., Лифшиц Е. М. Теорети</w:t>
      </w:r>
      <w:bookmarkStart w:id="173" w:name="ЛЛандау_Теор_физика_механика"/>
      <w:bookmarkEnd w:id="173"/>
      <w:r w:rsidRPr="000A104D">
        <w:rPr>
          <w:rFonts w:eastAsia="Times New Roman" w:cs="Times New Roman"/>
          <w:noProof/>
          <w:szCs w:val="26"/>
        </w:rPr>
        <w:t xml:space="preserve">ческая физика. </w:t>
      </w:r>
      <w:r w:rsidRPr="00A32C47">
        <w:rPr>
          <w:rFonts w:eastAsia="Times New Roman" w:cs="Times New Roman"/>
          <w:noProof/>
          <w:szCs w:val="26"/>
        </w:rPr>
        <w:t>Механика. – 1958.</w:t>
      </w:r>
    </w:p>
    <w:p w14:paraId="7B2431C1" w14:textId="40756030" w:rsidR="008B4061" w:rsidRDefault="009921AA" w:rsidP="009921AA">
      <w:pPr>
        <w:pStyle w:val="a3"/>
        <w:numPr>
          <w:ilvl w:val="0"/>
          <w:numId w:val="26"/>
        </w:numPr>
        <w:ind w:left="0" w:firstLine="0"/>
        <w:rPr>
          <w:rFonts w:eastAsia="Times New Roman" w:cs="Times New Roman"/>
          <w:noProof/>
          <w:szCs w:val="26"/>
        </w:rPr>
      </w:pPr>
      <w:r w:rsidRPr="009921AA">
        <w:rPr>
          <w:rFonts w:eastAsia="Times New Roman" w:cs="Times New Roman"/>
          <w:noProof/>
          <w:szCs w:val="26"/>
          <w:lang w:val="en-US"/>
        </w:rPr>
        <w:t>Van D</w:t>
      </w:r>
      <w:bookmarkStart w:id="174" w:name="AVanDuin_ReaxFF_for_hydrocarbonates"/>
      <w:bookmarkEnd w:id="174"/>
      <w:r w:rsidRPr="009921AA">
        <w:rPr>
          <w:rFonts w:eastAsia="Times New Roman" w:cs="Times New Roman"/>
          <w:noProof/>
          <w:szCs w:val="26"/>
          <w:lang w:val="en-US"/>
        </w:rPr>
        <w:t xml:space="preserve">uin A. C. T. et al. ReaxFF: a reactive force field for hydrocarbons //The Journal of Physical Chemistry A. – 2001. – </w:t>
      </w:r>
      <w:r w:rsidRPr="009921AA">
        <w:rPr>
          <w:rFonts w:eastAsia="Times New Roman" w:cs="Times New Roman"/>
          <w:noProof/>
          <w:szCs w:val="26"/>
        </w:rPr>
        <w:t>Т</w:t>
      </w:r>
      <w:r w:rsidRPr="009921AA">
        <w:rPr>
          <w:rFonts w:eastAsia="Times New Roman" w:cs="Times New Roman"/>
          <w:noProof/>
          <w:szCs w:val="26"/>
          <w:lang w:val="en-US"/>
        </w:rPr>
        <w:t xml:space="preserve">. 105. – №. </w:t>
      </w:r>
      <w:r w:rsidRPr="009921AA">
        <w:rPr>
          <w:rFonts w:eastAsia="Times New Roman" w:cs="Times New Roman"/>
          <w:noProof/>
          <w:szCs w:val="26"/>
        </w:rPr>
        <w:t>41. – С. 9396-9409.</w:t>
      </w:r>
    </w:p>
    <w:p w14:paraId="4BE05A9D" w14:textId="331F6F13" w:rsidR="008B4061" w:rsidRPr="009921AA" w:rsidRDefault="008B4061" w:rsidP="008B4061">
      <w:pPr>
        <w:pStyle w:val="a3"/>
        <w:numPr>
          <w:ilvl w:val="0"/>
          <w:numId w:val="26"/>
        </w:numPr>
        <w:ind w:left="0" w:firstLine="0"/>
        <w:rPr>
          <w:rFonts w:eastAsia="Times New Roman" w:cs="Times New Roman"/>
          <w:noProof/>
          <w:szCs w:val="26"/>
          <w:lang w:val="en-US"/>
        </w:rPr>
      </w:pPr>
      <w:r w:rsidRPr="008B4061">
        <w:rPr>
          <w:rFonts w:eastAsia="Times New Roman" w:cs="Times New Roman"/>
          <w:noProof/>
          <w:szCs w:val="26"/>
          <w:lang w:val="en-US"/>
        </w:rPr>
        <w:t>Daw M. S., Baskes M. I. Emb</w:t>
      </w:r>
      <w:bookmarkStart w:id="175" w:name="MDaw_Embedded_atom_method"/>
      <w:bookmarkEnd w:id="175"/>
      <w:r w:rsidRPr="008B4061">
        <w:rPr>
          <w:rFonts w:eastAsia="Times New Roman" w:cs="Times New Roman"/>
          <w:noProof/>
          <w:szCs w:val="26"/>
          <w:lang w:val="en-US"/>
        </w:rPr>
        <w:t xml:space="preserve">edded-atom method: Derivation and application to impurities, surfaces, and other defects in metals //Physical Review B. – 1984. – </w:t>
      </w:r>
      <w:r w:rsidRPr="008B4061">
        <w:rPr>
          <w:rFonts w:eastAsia="Times New Roman" w:cs="Times New Roman"/>
          <w:noProof/>
          <w:szCs w:val="26"/>
        </w:rPr>
        <w:t>Т</w:t>
      </w:r>
      <w:r w:rsidRPr="008B4061">
        <w:rPr>
          <w:rFonts w:eastAsia="Times New Roman" w:cs="Times New Roman"/>
          <w:noProof/>
          <w:szCs w:val="26"/>
          <w:lang w:val="en-US"/>
        </w:rPr>
        <w:t xml:space="preserve">. 29. – №. </w:t>
      </w:r>
      <w:r w:rsidRPr="009921AA">
        <w:rPr>
          <w:rFonts w:eastAsia="Times New Roman" w:cs="Times New Roman"/>
          <w:noProof/>
          <w:szCs w:val="26"/>
          <w:lang w:val="en-US"/>
        </w:rPr>
        <w:t xml:space="preserve">12. – </w:t>
      </w:r>
      <w:r w:rsidRPr="008B4061">
        <w:rPr>
          <w:rFonts w:eastAsia="Times New Roman" w:cs="Times New Roman"/>
          <w:noProof/>
          <w:szCs w:val="26"/>
        </w:rPr>
        <w:t>С</w:t>
      </w:r>
      <w:r w:rsidRPr="009921AA">
        <w:rPr>
          <w:rFonts w:eastAsia="Times New Roman" w:cs="Times New Roman"/>
          <w:noProof/>
          <w:szCs w:val="26"/>
          <w:lang w:val="en-US"/>
        </w:rPr>
        <w:t>. 6443.</w:t>
      </w:r>
    </w:p>
    <w:p w14:paraId="509C614C"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176" w:name="XWZhou_Charge_transf_ionic_atom_pot"/>
      <w:bookmarkEnd w:id="176"/>
      <w:r w:rsidRPr="00652B21">
        <w:rPr>
          <w:sz w:val="26"/>
          <w:szCs w:val="26"/>
        </w:rPr>
        <w:t>dley, A charge transfer ionic–embedded atom method potential for the O–Al–Ni–Co–Fe system, J. Phys.: Condens. Matter 17, 2005, 3619–3635c.</w:t>
      </w:r>
    </w:p>
    <w:p w14:paraId="7DB575B7"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177" w:name="MAryanpour_Develop_ReactFF_for_iron_oxy"/>
      <w:bookmarkEnd w:id="177"/>
      <w:r w:rsidRPr="00652B21">
        <w:rPr>
          <w:sz w:val="26"/>
          <w:szCs w:val="26"/>
        </w:rPr>
        <w:t>A. C. T. van Duin, J. D. Kubicki, Development of a Reactive Force Field for Iron-Oxyhydroxide Systems, J. Phys. Chem. A 2010, 114, 6298–6307c.</w:t>
      </w:r>
    </w:p>
    <w:p w14:paraId="2CDCB2EE" w14:textId="32381702" w:rsidR="00A32C47" w:rsidRDefault="00A32C47" w:rsidP="00A32C47">
      <w:pPr>
        <w:pStyle w:val="a3"/>
        <w:numPr>
          <w:ilvl w:val="0"/>
          <w:numId w:val="26"/>
        </w:numPr>
        <w:ind w:left="0" w:firstLine="0"/>
        <w:rPr>
          <w:rFonts w:eastAsia="Times New Roman" w:cs="Times New Roman"/>
          <w:noProof/>
          <w:szCs w:val="26"/>
          <w:lang w:val="en-US"/>
        </w:rPr>
      </w:pPr>
      <w:r w:rsidRPr="00652B21">
        <w:rPr>
          <w:rFonts w:eastAsia="Times New Roman" w:cs="Times New Roman"/>
          <w:noProof/>
          <w:szCs w:val="26"/>
          <w:lang w:val="en-US"/>
        </w:rPr>
        <w:t>Vikas Tomar, Mi</w:t>
      </w:r>
      <w:bookmarkStart w:id="178" w:name="VTomar_Class_mol_dynam_pot_for_mech_str"/>
      <w:bookmarkEnd w:id="178"/>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A32C47">
        <w:rPr>
          <w:rFonts w:eastAsia="Times New Roman" w:cs="Times New Roman"/>
          <w:noProof/>
          <w:szCs w:val="26"/>
          <w:lang w:val="en-US"/>
        </w:rPr>
        <w:t>Rev.</w:t>
      </w:r>
      <w:r w:rsidRPr="00652B21">
        <w:rPr>
          <w:rFonts w:eastAsia="Times New Roman" w:cs="Times New Roman"/>
          <w:noProof/>
          <w:szCs w:val="26"/>
          <w:lang w:val="nb-NO"/>
        </w:rPr>
        <w:t xml:space="preserve">, </w:t>
      </w:r>
      <w:r w:rsidRPr="00A32C47">
        <w:rPr>
          <w:rFonts w:eastAsia="Times New Roman" w:cs="Times New Roman"/>
          <w:noProof/>
          <w:szCs w:val="26"/>
          <w:lang w:val="en-US"/>
        </w:rPr>
        <w:t>74</w:t>
      </w:r>
      <w:r w:rsidRPr="00652B21">
        <w:rPr>
          <w:rFonts w:eastAsia="Times New Roman" w:cs="Times New Roman"/>
          <w:noProof/>
          <w:szCs w:val="26"/>
          <w:lang w:val="nb-NO"/>
        </w:rPr>
        <w:t xml:space="preserve">, </w:t>
      </w:r>
      <w:r w:rsidRPr="00A32C47">
        <w:rPr>
          <w:rFonts w:eastAsia="Times New Roman" w:cs="Times New Roman"/>
          <w:noProof/>
          <w:szCs w:val="26"/>
          <w:lang w:val="en-US"/>
        </w:rPr>
        <w:t>2006</w:t>
      </w:r>
      <w:r w:rsidRPr="00652B21">
        <w:rPr>
          <w:rFonts w:eastAsia="Times New Roman" w:cs="Times New Roman"/>
          <w:noProof/>
          <w:szCs w:val="26"/>
          <w:lang w:val="nb-NO"/>
        </w:rPr>
        <w:t xml:space="preserve">, </w:t>
      </w:r>
      <w:r w:rsidRPr="00A32C47">
        <w:rPr>
          <w:rFonts w:eastAsia="Times New Roman" w:cs="Times New Roman"/>
          <w:noProof/>
          <w:szCs w:val="26"/>
          <w:lang w:val="en-US"/>
        </w:rPr>
        <w:t>174116.</w:t>
      </w:r>
    </w:p>
    <w:p w14:paraId="2CD77B46" w14:textId="4528E322" w:rsidR="00BC4EBA" w:rsidRDefault="00BC4EBA" w:rsidP="00BC4EBA">
      <w:pPr>
        <w:pStyle w:val="a3"/>
        <w:numPr>
          <w:ilvl w:val="0"/>
          <w:numId w:val="26"/>
        </w:numPr>
        <w:ind w:left="0" w:firstLine="0"/>
        <w:rPr>
          <w:rFonts w:eastAsia="Times New Roman" w:cs="Times New Roman"/>
          <w:noProof/>
          <w:szCs w:val="26"/>
          <w:lang w:val="en-US"/>
        </w:rPr>
      </w:pPr>
      <w:r w:rsidRPr="00BC4EBA">
        <w:rPr>
          <w:rFonts w:eastAsia="Times New Roman" w:cs="Times New Roman"/>
          <w:noProof/>
          <w:szCs w:val="26"/>
          <w:lang w:val="en-US"/>
        </w:rPr>
        <w:t>Sengupta D. et al. C</w:t>
      </w:r>
      <w:bookmarkStart w:id="179" w:name="DSengupta_Comput_capabil_dynam_pot"/>
      <w:bookmarkEnd w:id="179"/>
      <w:r w:rsidRPr="00BC4EBA">
        <w:rPr>
          <w:rFonts w:eastAsia="Times New Roman" w:cs="Times New Roman"/>
          <w:noProof/>
          <w:szCs w:val="26"/>
          <w:lang w:val="en-US"/>
        </w:rPr>
        <w:t>omputational Capabilities for Predictions of Interactions at the Grain Boundary of Refractory Alloys. – CFD Research Corporation, Huntsville, AL (United States), 2014.</w:t>
      </w:r>
    </w:p>
    <w:p w14:paraId="4C9E59C1" w14:textId="7ABC3DA4" w:rsidR="009D15AA" w:rsidRPr="00A32C47" w:rsidRDefault="009D15AA" w:rsidP="00BC4EBA">
      <w:pPr>
        <w:pStyle w:val="a3"/>
        <w:numPr>
          <w:ilvl w:val="0"/>
          <w:numId w:val="26"/>
        </w:numPr>
        <w:ind w:left="0" w:firstLine="0"/>
        <w:rPr>
          <w:rFonts w:eastAsia="Times New Roman" w:cs="Times New Roman"/>
          <w:noProof/>
          <w:szCs w:val="26"/>
          <w:lang w:val="en-US"/>
        </w:rPr>
      </w:pPr>
      <w:r w:rsidRPr="00E05046">
        <w:rPr>
          <w:rFonts w:eastAsia="Times New Roman" w:cs="Times New Roman"/>
          <w:noProof/>
          <w:szCs w:val="26"/>
          <w:highlight w:val="yellow"/>
          <w:lang w:val="en-US"/>
        </w:rPr>
        <w:t>Private Com</w:t>
      </w:r>
      <w:bookmarkStart w:id="180" w:name="PrivateCommunication_SergeyKovalsky"/>
      <w:bookmarkEnd w:id="180"/>
      <w:r w:rsidRPr="00E05046">
        <w:rPr>
          <w:rFonts w:eastAsia="Times New Roman" w:cs="Times New Roman"/>
          <w:noProof/>
          <w:szCs w:val="26"/>
          <w:highlight w:val="yellow"/>
          <w:lang w:val="en-US"/>
        </w:rPr>
        <w:t>munication</w:t>
      </w:r>
      <w:r>
        <w:rPr>
          <w:rFonts w:eastAsia="Times New Roman" w:cs="Times New Roman"/>
          <w:noProof/>
          <w:szCs w:val="26"/>
          <w:highlight w:val="yellow"/>
          <w:lang w:val="en-US"/>
        </w:rPr>
        <w:t xml:space="preserve"> </w:t>
      </w:r>
      <w:r>
        <w:rPr>
          <w:rFonts w:eastAsia="Times New Roman" w:cs="Times New Roman"/>
          <w:noProof/>
          <w:szCs w:val="26"/>
          <w:highlight w:val="yellow"/>
        </w:rPr>
        <w:t>Сережа</w:t>
      </w:r>
    </w:p>
    <w:p w14:paraId="571E8BC6" w14:textId="77777777" w:rsidR="00A32C47" w:rsidRPr="00491F7B" w:rsidRDefault="00A32C47" w:rsidP="00A32C47">
      <w:pPr>
        <w:pStyle w:val="a3"/>
        <w:numPr>
          <w:ilvl w:val="0"/>
          <w:numId w:val="26"/>
        </w:numPr>
        <w:ind w:left="0" w:firstLine="0"/>
        <w:rPr>
          <w:rFonts w:eastAsia="Times New Roman" w:cs="Times New Roman"/>
          <w:noProof/>
          <w:szCs w:val="26"/>
        </w:rPr>
      </w:pPr>
      <w:r w:rsidRPr="00E46C50">
        <w:t>Кон В. Электронная структура ве</w:t>
      </w:r>
      <w:bookmarkStart w:id="181" w:name="ВКон_Электронная_структ_вещества"/>
      <w:bookmarkEnd w:id="181"/>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4905811E" w14:textId="77777777" w:rsidR="00A32C47" w:rsidRPr="00A32C47" w:rsidRDefault="00A32C47" w:rsidP="00A32C47">
      <w:pPr>
        <w:pStyle w:val="a3"/>
        <w:numPr>
          <w:ilvl w:val="0"/>
          <w:numId w:val="26"/>
        </w:numPr>
        <w:ind w:left="0" w:firstLine="0"/>
        <w:rPr>
          <w:rFonts w:eastAsia="Times New Roman" w:cs="Times New Roman"/>
          <w:noProof/>
          <w:szCs w:val="26"/>
        </w:rPr>
      </w:pPr>
      <w:r w:rsidRPr="004750FD">
        <w:rPr>
          <w:rFonts w:eastAsia="Times New Roman" w:cs="Times New Roman"/>
          <w:noProof/>
          <w:szCs w:val="26"/>
          <w:lang w:val="en-US"/>
        </w:rPr>
        <w:t>LAMMPS</w:t>
      </w:r>
      <w:r w:rsidRPr="00A32C47">
        <w:rPr>
          <w:rFonts w:eastAsia="Times New Roman" w:cs="Times New Roman"/>
          <w:noProof/>
          <w:szCs w:val="26"/>
        </w:rPr>
        <w:t xml:space="preserve"> </w:t>
      </w:r>
      <w:r w:rsidRPr="004750FD">
        <w:rPr>
          <w:rFonts w:eastAsia="Times New Roman" w:cs="Times New Roman"/>
          <w:noProof/>
          <w:szCs w:val="26"/>
          <w:lang w:val="en-US"/>
        </w:rPr>
        <w:t>M</w:t>
      </w:r>
      <w:bookmarkStart w:id="182" w:name="LAMMPS_site"/>
      <w:bookmarkEnd w:id="182"/>
      <w:r w:rsidRPr="004750FD">
        <w:rPr>
          <w:rFonts w:eastAsia="Times New Roman" w:cs="Times New Roman"/>
          <w:noProof/>
          <w:szCs w:val="26"/>
          <w:lang w:val="en-US"/>
        </w:rPr>
        <w:t>olecular</w:t>
      </w:r>
      <w:r w:rsidRPr="00A32C47">
        <w:rPr>
          <w:rFonts w:eastAsia="Times New Roman" w:cs="Times New Roman"/>
          <w:noProof/>
          <w:szCs w:val="26"/>
        </w:rPr>
        <w:t xml:space="preserve"> </w:t>
      </w:r>
      <w:r w:rsidRPr="004750FD">
        <w:rPr>
          <w:rFonts w:eastAsia="Times New Roman" w:cs="Times New Roman"/>
          <w:noProof/>
          <w:szCs w:val="26"/>
          <w:lang w:val="en-US"/>
        </w:rPr>
        <w:t>Dynamics</w:t>
      </w:r>
      <w:r w:rsidRPr="00A32C47">
        <w:rPr>
          <w:rFonts w:eastAsia="Times New Roman" w:cs="Times New Roman"/>
          <w:noProof/>
          <w:szCs w:val="26"/>
        </w:rPr>
        <w:t xml:space="preserve"> </w:t>
      </w:r>
      <w:r w:rsidRPr="004750FD">
        <w:rPr>
          <w:rFonts w:eastAsia="Times New Roman" w:cs="Times New Roman"/>
          <w:noProof/>
          <w:szCs w:val="26"/>
          <w:lang w:val="en-US"/>
        </w:rPr>
        <w:t>Simulator</w:t>
      </w:r>
      <w:r w:rsidRPr="00A32C47">
        <w:rPr>
          <w:rFonts w:eastAsia="Times New Roman" w:cs="Times New Roman"/>
          <w:noProof/>
          <w:szCs w:val="26"/>
        </w:rPr>
        <w:t xml:space="preserve"> [</w:t>
      </w:r>
      <w:r>
        <w:rPr>
          <w:rFonts w:eastAsia="Times New Roman" w:cs="Times New Roman"/>
          <w:noProof/>
          <w:szCs w:val="26"/>
        </w:rPr>
        <w:t>электронный</w:t>
      </w:r>
      <w:r w:rsidRPr="00A32C47">
        <w:rPr>
          <w:rFonts w:eastAsia="Times New Roman" w:cs="Times New Roman"/>
          <w:noProof/>
          <w:szCs w:val="26"/>
        </w:rPr>
        <w:t xml:space="preserve"> </w:t>
      </w:r>
      <w:r>
        <w:rPr>
          <w:rFonts w:eastAsia="Times New Roman" w:cs="Times New Roman"/>
          <w:noProof/>
          <w:szCs w:val="26"/>
        </w:rPr>
        <w:t>ресурс</w:t>
      </w:r>
      <w:r w:rsidRPr="00A32C47">
        <w:rPr>
          <w:rFonts w:eastAsia="Times New Roman" w:cs="Times New Roman"/>
          <w:noProof/>
          <w:szCs w:val="26"/>
        </w:rPr>
        <w:t xml:space="preserve">] // </w:t>
      </w:r>
      <w:r>
        <w:rPr>
          <w:rFonts w:eastAsia="Times New Roman" w:cs="Times New Roman"/>
          <w:noProof/>
          <w:szCs w:val="26"/>
          <w:lang w:val="en-US"/>
        </w:rPr>
        <w:t>URL</w:t>
      </w:r>
      <w:r w:rsidRPr="00A32C47">
        <w:rPr>
          <w:rFonts w:eastAsia="Times New Roman" w:cs="Times New Roman"/>
          <w:noProof/>
          <w:szCs w:val="26"/>
        </w:rPr>
        <w:t xml:space="preserve"> : </w:t>
      </w:r>
      <w:r w:rsidRPr="004750FD">
        <w:rPr>
          <w:rFonts w:eastAsia="Times New Roman" w:cs="Times New Roman"/>
          <w:noProof/>
          <w:szCs w:val="26"/>
          <w:lang w:val="en-US"/>
        </w:rPr>
        <w:t>http</w:t>
      </w:r>
      <w:r w:rsidRPr="00A32C47">
        <w:rPr>
          <w:rFonts w:eastAsia="Times New Roman" w:cs="Times New Roman"/>
          <w:noProof/>
          <w:szCs w:val="26"/>
        </w:rPr>
        <w:t>://</w:t>
      </w:r>
      <w:r w:rsidRPr="004750FD">
        <w:rPr>
          <w:rFonts w:eastAsia="Times New Roman" w:cs="Times New Roman"/>
          <w:noProof/>
          <w:szCs w:val="26"/>
          <w:lang w:val="en-US"/>
        </w:rPr>
        <w:t>lammps</w:t>
      </w:r>
      <w:r w:rsidRPr="00A32C47">
        <w:rPr>
          <w:rFonts w:eastAsia="Times New Roman" w:cs="Times New Roman"/>
          <w:noProof/>
          <w:szCs w:val="26"/>
        </w:rPr>
        <w:t>.</w:t>
      </w:r>
      <w:r w:rsidRPr="004750FD">
        <w:rPr>
          <w:rFonts w:eastAsia="Times New Roman" w:cs="Times New Roman"/>
          <w:noProof/>
          <w:szCs w:val="26"/>
          <w:lang w:val="en-US"/>
        </w:rPr>
        <w:t>sandia</w:t>
      </w:r>
      <w:r w:rsidRPr="00A32C47">
        <w:rPr>
          <w:rFonts w:eastAsia="Times New Roman" w:cs="Times New Roman"/>
          <w:noProof/>
          <w:szCs w:val="26"/>
        </w:rPr>
        <w:t>.</w:t>
      </w:r>
      <w:r w:rsidRPr="004750FD">
        <w:rPr>
          <w:rFonts w:eastAsia="Times New Roman" w:cs="Times New Roman"/>
          <w:noProof/>
          <w:szCs w:val="26"/>
          <w:lang w:val="en-US"/>
        </w:rPr>
        <w:t>gov</w:t>
      </w:r>
      <w:r w:rsidRPr="00A32C47">
        <w:rPr>
          <w:rFonts w:eastAsia="Times New Roman" w:cs="Times New Roman"/>
          <w:noProof/>
          <w:szCs w:val="26"/>
        </w:rPr>
        <w:t xml:space="preserve"> (</w:t>
      </w:r>
      <w:r>
        <w:rPr>
          <w:rFonts w:eastAsia="Times New Roman" w:cs="Times New Roman"/>
          <w:noProof/>
          <w:szCs w:val="26"/>
        </w:rPr>
        <w:t>дата</w:t>
      </w:r>
      <w:r w:rsidRPr="00A32C47">
        <w:rPr>
          <w:rFonts w:eastAsia="Times New Roman" w:cs="Times New Roman"/>
          <w:noProof/>
          <w:szCs w:val="26"/>
        </w:rPr>
        <w:t xml:space="preserve"> </w:t>
      </w:r>
      <w:r>
        <w:rPr>
          <w:rFonts w:eastAsia="Times New Roman" w:cs="Times New Roman"/>
          <w:noProof/>
          <w:szCs w:val="26"/>
        </w:rPr>
        <w:t>обращения</w:t>
      </w:r>
      <w:r w:rsidRPr="00A32C47">
        <w:rPr>
          <w:rFonts w:eastAsia="Times New Roman" w:cs="Times New Roman"/>
          <w:noProof/>
          <w:szCs w:val="26"/>
        </w:rPr>
        <w:t xml:space="preserve"> 11.05.2018)</w:t>
      </w:r>
    </w:p>
    <w:p w14:paraId="517A2935" w14:textId="77777777" w:rsidR="00A32C47" w:rsidRDefault="00A32C47" w:rsidP="00A32C47">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83" w:name="ГХантингтон_Упругие_постоянные_кристалло"/>
      <w:bookmarkEnd w:id="183"/>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D8ADCC8" w14:textId="1F83C463" w:rsidR="00A32C47" w:rsidRPr="00800DA3" w:rsidRDefault="00800DA3" w:rsidP="00A32C47">
      <w:pPr>
        <w:pStyle w:val="a3"/>
        <w:numPr>
          <w:ilvl w:val="0"/>
          <w:numId w:val="26"/>
        </w:numPr>
        <w:ind w:left="0" w:firstLine="0"/>
        <w:rPr>
          <w:rFonts w:eastAsia="Times New Roman" w:cs="Times New Roman"/>
          <w:noProof/>
          <w:szCs w:val="26"/>
        </w:rPr>
      </w:pPr>
      <w:r w:rsidRPr="00800DA3">
        <w:rPr>
          <w:rFonts w:eastAsia="Times New Roman" w:cs="Times New Roman"/>
          <w:noProof/>
          <w:szCs w:val="26"/>
          <w:lang w:val="en-US"/>
        </w:rPr>
        <w:t>Technical</w:t>
      </w:r>
      <w:r w:rsidRPr="00800DA3">
        <w:rPr>
          <w:rFonts w:eastAsia="Times New Roman" w:cs="Times New Roman"/>
          <w:noProof/>
          <w:szCs w:val="26"/>
        </w:rPr>
        <w:t xml:space="preserve"> </w:t>
      </w:r>
      <w:r w:rsidRPr="00800DA3">
        <w:rPr>
          <w:rFonts w:eastAsia="Times New Roman" w:cs="Times New Roman"/>
          <w:noProof/>
          <w:szCs w:val="26"/>
          <w:lang w:val="en-US"/>
        </w:rPr>
        <w:t>data</w:t>
      </w:r>
      <w:r w:rsidRPr="00800DA3">
        <w:rPr>
          <w:rFonts w:eastAsia="Times New Roman" w:cs="Times New Roman"/>
          <w:noProof/>
          <w:szCs w:val="26"/>
        </w:rPr>
        <w:t xml:space="preserve"> </w:t>
      </w:r>
      <w:r w:rsidRPr="00800DA3">
        <w:rPr>
          <w:rFonts w:eastAsia="Times New Roman" w:cs="Times New Roman"/>
          <w:noProof/>
          <w:szCs w:val="26"/>
          <w:lang w:val="en-US"/>
        </w:rPr>
        <w:t>for</w:t>
      </w:r>
      <w:r w:rsidRPr="00800DA3">
        <w:rPr>
          <w:rFonts w:eastAsia="Times New Roman" w:cs="Times New Roman"/>
          <w:noProof/>
          <w:szCs w:val="26"/>
        </w:rPr>
        <w:t xml:space="preserve"> </w:t>
      </w:r>
      <w:r w:rsidRPr="00800DA3">
        <w:rPr>
          <w:rFonts w:eastAsia="Times New Roman" w:cs="Times New Roman"/>
          <w:noProof/>
          <w:szCs w:val="26"/>
          <w:lang w:val="en-US"/>
        </w:rPr>
        <w:t>Iron</w:t>
      </w:r>
      <w:r w:rsidRPr="00800DA3">
        <w:rPr>
          <w:rFonts w:eastAsia="Times New Roman" w:cs="Times New Roman"/>
          <w:noProof/>
          <w:szCs w:val="26"/>
        </w:rPr>
        <w:t xml:space="preserve"> (Электронный ресурс). – </w:t>
      </w:r>
      <w:r w:rsidRPr="00800DA3">
        <w:rPr>
          <w:rFonts w:eastAsia="Times New Roman" w:cs="Times New Roman"/>
          <w:noProof/>
          <w:szCs w:val="26"/>
          <w:lang w:val="en-US"/>
        </w:rPr>
        <w:t>URL</w:t>
      </w:r>
      <w:r w:rsidRPr="00800DA3">
        <w:rPr>
          <w:rFonts w:eastAsia="Times New Roman" w:cs="Times New Roman"/>
          <w:noProof/>
          <w:szCs w:val="26"/>
        </w:rPr>
        <w:t xml:space="preserve">: </w:t>
      </w:r>
      <w:r w:rsidRPr="00800DA3">
        <w:rPr>
          <w:rFonts w:eastAsia="Times New Roman" w:cs="Times New Roman"/>
          <w:noProof/>
          <w:szCs w:val="26"/>
          <w:lang w:val="en-US"/>
        </w:rPr>
        <w:t>http</w:t>
      </w:r>
      <w:r w:rsidRPr="00800DA3">
        <w:rPr>
          <w:rFonts w:eastAsia="Times New Roman" w:cs="Times New Roman"/>
          <w:noProof/>
          <w:szCs w:val="26"/>
        </w:rPr>
        <w:t>://</w:t>
      </w:r>
      <w:r w:rsidRPr="00800DA3">
        <w:rPr>
          <w:rFonts w:eastAsia="Times New Roman" w:cs="Times New Roman"/>
          <w:noProof/>
          <w:szCs w:val="26"/>
          <w:lang w:val="en-US"/>
        </w:rPr>
        <w:t>periodictable</w:t>
      </w:r>
      <w:r w:rsidRPr="00800DA3">
        <w:rPr>
          <w:rFonts w:eastAsia="Times New Roman" w:cs="Times New Roman"/>
          <w:noProof/>
          <w:szCs w:val="26"/>
        </w:rPr>
        <w:t>.</w:t>
      </w:r>
      <w:r w:rsidRPr="00800DA3">
        <w:rPr>
          <w:rFonts w:eastAsia="Times New Roman" w:cs="Times New Roman"/>
          <w:noProof/>
          <w:szCs w:val="26"/>
          <w:lang w:val="en-US"/>
        </w:rPr>
        <w:t>com</w:t>
      </w:r>
      <w:r w:rsidRPr="00800DA3">
        <w:rPr>
          <w:rFonts w:eastAsia="Times New Roman" w:cs="Times New Roman"/>
          <w:noProof/>
          <w:szCs w:val="26"/>
        </w:rPr>
        <w:t>/</w:t>
      </w:r>
      <w:r w:rsidRPr="00800DA3">
        <w:rPr>
          <w:rFonts w:eastAsia="Times New Roman" w:cs="Times New Roman"/>
          <w:noProof/>
          <w:szCs w:val="26"/>
          <w:lang w:val="en-US"/>
        </w:rPr>
        <w:t>Ele</w:t>
      </w:r>
      <w:bookmarkStart w:id="184" w:name="Pewriodictable_com_iron"/>
      <w:bookmarkEnd w:id="184"/>
      <w:r w:rsidRPr="00800DA3">
        <w:rPr>
          <w:rFonts w:eastAsia="Times New Roman" w:cs="Times New Roman"/>
          <w:noProof/>
          <w:szCs w:val="26"/>
          <w:lang w:val="en-US"/>
        </w:rPr>
        <w:t>ments</w:t>
      </w:r>
      <w:r w:rsidRPr="00800DA3">
        <w:rPr>
          <w:rFonts w:eastAsia="Times New Roman" w:cs="Times New Roman"/>
          <w:noProof/>
          <w:szCs w:val="26"/>
        </w:rPr>
        <w:t>/026/</w:t>
      </w:r>
      <w:r w:rsidRPr="00800DA3">
        <w:rPr>
          <w:rFonts w:eastAsia="Times New Roman" w:cs="Times New Roman"/>
          <w:noProof/>
          <w:szCs w:val="26"/>
          <w:lang w:val="en-US"/>
        </w:rPr>
        <w:t>data</w:t>
      </w:r>
      <w:r w:rsidRPr="00800DA3">
        <w:rPr>
          <w:rFonts w:eastAsia="Times New Roman" w:cs="Times New Roman"/>
          <w:noProof/>
          <w:szCs w:val="26"/>
        </w:rPr>
        <w:t>.</w:t>
      </w:r>
      <w:r w:rsidRPr="00800DA3">
        <w:rPr>
          <w:rFonts w:eastAsia="Times New Roman" w:cs="Times New Roman"/>
          <w:noProof/>
          <w:szCs w:val="26"/>
          <w:lang w:val="en-US"/>
        </w:rPr>
        <w:t>html</w:t>
      </w:r>
      <w:r w:rsidRPr="00800DA3">
        <w:rPr>
          <w:rFonts w:eastAsia="Times New Roman" w:cs="Times New Roman"/>
          <w:noProof/>
          <w:szCs w:val="26"/>
        </w:rPr>
        <w:t xml:space="preserve"> (дата обращения 16.06.2018).</w:t>
      </w:r>
    </w:p>
    <w:p w14:paraId="618F218D" w14:textId="77777777" w:rsidR="00A32C47" w:rsidRPr="007628FB" w:rsidRDefault="00A32C47" w:rsidP="00A32C47">
      <w:pPr>
        <w:pStyle w:val="a3"/>
        <w:numPr>
          <w:ilvl w:val="0"/>
          <w:numId w:val="26"/>
        </w:numPr>
        <w:ind w:left="0" w:firstLine="0"/>
        <w:rPr>
          <w:rFonts w:eastAsia="Times New Roman" w:cs="Times New Roman"/>
          <w:noProof/>
          <w:szCs w:val="26"/>
          <w:lang w:val="en-US"/>
        </w:rPr>
      </w:pPr>
      <w:r w:rsidRPr="002D4FF7">
        <w:rPr>
          <w:rFonts w:eastAsia="Times New Roman" w:cs="Times New Roman"/>
          <w:noProof/>
          <w:szCs w:val="26"/>
          <w:lang w:val="en-US"/>
        </w:rPr>
        <w:t>Dorogoku</w:t>
      </w:r>
      <w:bookmarkStart w:id="185" w:name="PDorogokupets_Thermodyn_of_iron"/>
      <w:bookmarkEnd w:id="185"/>
      <w:r w:rsidRPr="002D4FF7">
        <w:rPr>
          <w:rFonts w:eastAsia="Times New Roman" w:cs="Times New Roman"/>
          <w:noProof/>
          <w:szCs w:val="26"/>
          <w:lang w:val="en-US"/>
        </w:rPr>
        <w:t>pets P. I. et al. Thermodynamics and Equations of State of Iron to 350 GPa and 6000 K //Scientific reports. – 2017. – Т. 7. – С. 41863.</w:t>
      </w:r>
    </w:p>
    <w:p w14:paraId="26690A16" w14:textId="2D71F1F6" w:rsidR="00AD7159" w:rsidRDefault="00AD7159" w:rsidP="00AD7159">
      <w:pPr>
        <w:pStyle w:val="a3"/>
        <w:numPr>
          <w:ilvl w:val="0"/>
          <w:numId w:val="26"/>
        </w:numPr>
        <w:ind w:left="0" w:firstLine="0"/>
        <w:rPr>
          <w:rFonts w:eastAsia="Times New Roman" w:cs="Times New Roman"/>
          <w:noProof/>
          <w:szCs w:val="26"/>
        </w:rPr>
      </w:pPr>
      <w:r w:rsidRPr="0002072F">
        <w:rPr>
          <w:rFonts w:eastAsia="Times New Roman" w:cs="Times New Roman"/>
          <w:noProof/>
          <w:szCs w:val="26"/>
        </w:rPr>
        <w:lastRenderedPageBreak/>
        <w:t xml:space="preserve">Лаврова О. В. и др. Распределение кислорода в тяжелом жидкометаллическом теплоносителе при его циркуляции </w:t>
      </w:r>
      <w:bookmarkStart w:id="186" w:name="ОЛаврова_Распред_кисл_в_теплонос"/>
      <w:bookmarkEnd w:id="186"/>
      <w:r w:rsidRPr="0002072F">
        <w:rPr>
          <w:rFonts w:eastAsia="Times New Roman" w:cs="Times New Roman"/>
          <w:noProof/>
          <w:szCs w:val="26"/>
        </w:rPr>
        <w:t>по неизотермическому контуру //Вопросы атомной науки и техники. Серия: Ядерно-реакторные константы. – 2017. – №. 3. – С. 89-99.</w:t>
      </w:r>
    </w:p>
    <w:p w14:paraId="075C232B" w14:textId="34B0F218" w:rsidR="00E05046" w:rsidRPr="00E05046" w:rsidRDefault="00E05046" w:rsidP="00AD7159">
      <w:pPr>
        <w:pStyle w:val="a3"/>
        <w:numPr>
          <w:ilvl w:val="0"/>
          <w:numId w:val="26"/>
        </w:numPr>
        <w:ind w:left="0" w:firstLine="0"/>
        <w:rPr>
          <w:rFonts w:eastAsia="Times New Roman" w:cs="Times New Roman"/>
          <w:noProof/>
          <w:szCs w:val="26"/>
          <w:highlight w:val="yellow"/>
        </w:rPr>
      </w:pPr>
      <w:r w:rsidRPr="00E05046">
        <w:rPr>
          <w:rFonts w:eastAsia="Times New Roman" w:cs="Times New Roman"/>
          <w:noProof/>
          <w:szCs w:val="26"/>
          <w:highlight w:val="yellow"/>
          <w:lang w:val="en-US"/>
        </w:rPr>
        <w:t>Private Co</w:t>
      </w:r>
      <w:bookmarkStart w:id="187" w:name="PrivateCommunication_RinaIbrahimova"/>
      <w:bookmarkEnd w:id="187"/>
      <w:r w:rsidRPr="00E05046">
        <w:rPr>
          <w:rFonts w:eastAsia="Times New Roman" w:cs="Times New Roman"/>
          <w:noProof/>
          <w:szCs w:val="26"/>
          <w:highlight w:val="yellow"/>
          <w:lang w:val="en-US"/>
        </w:rPr>
        <w:t xml:space="preserve">mmunication </w:t>
      </w:r>
      <w:r w:rsidRPr="00E05046">
        <w:rPr>
          <w:rFonts w:eastAsia="Times New Roman" w:cs="Times New Roman"/>
          <w:noProof/>
          <w:szCs w:val="26"/>
          <w:highlight w:val="yellow"/>
        </w:rPr>
        <w:t>Рина</w:t>
      </w:r>
    </w:p>
    <w:p w14:paraId="7344A3E5" w14:textId="4F80C6BE" w:rsidR="00A32C47" w:rsidRDefault="0009101B" w:rsidP="0009101B">
      <w:pPr>
        <w:pStyle w:val="a3"/>
        <w:numPr>
          <w:ilvl w:val="0"/>
          <w:numId w:val="26"/>
        </w:numPr>
        <w:ind w:left="0" w:firstLine="0"/>
        <w:rPr>
          <w:rFonts w:eastAsia="Times New Roman" w:cs="Times New Roman"/>
          <w:noProof/>
          <w:szCs w:val="26"/>
          <w:lang w:val="en-US"/>
        </w:rPr>
      </w:pPr>
      <w:r w:rsidRPr="0009101B">
        <w:rPr>
          <w:rFonts w:eastAsia="Times New Roman" w:cs="Times New Roman"/>
          <w:noProof/>
          <w:szCs w:val="26"/>
          <w:lang w:val="en-US"/>
        </w:rPr>
        <w:t>Jeon B. et al. Nan</w:t>
      </w:r>
      <w:bookmarkStart w:id="188" w:name="BJeon_Nanoscale_oxidation_MD"/>
      <w:bookmarkEnd w:id="188"/>
      <w:r w:rsidRPr="0009101B">
        <w:rPr>
          <w:rFonts w:eastAsia="Times New Roman" w:cs="Times New Roman"/>
          <w:noProof/>
          <w:szCs w:val="26"/>
          <w:lang w:val="en-US"/>
        </w:rPr>
        <w:t>oscale oxidation and complex oxide growth on single crystal iron surfaces and external electric field effects //Physical Chemistry Chemical Physics. – 2013. – Т. 15. – №. 6. – С. 1821-1830.</w:t>
      </w:r>
    </w:p>
    <w:p w14:paraId="1A555180" w14:textId="651C8A20" w:rsidR="005A3CAC" w:rsidRPr="002D6FE3" w:rsidRDefault="005A3CAC" w:rsidP="005A3CAC">
      <w:pPr>
        <w:pStyle w:val="a3"/>
        <w:numPr>
          <w:ilvl w:val="0"/>
          <w:numId w:val="26"/>
        </w:numPr>
        <w:ind w:left="0" w:firstLine="0"/>
        <w:rPr>
          <w:rFonts w:eastAsia="Times New Roman" w:cs="Times New Roman"/>
          <w:noProof/>
          <w:szCs w:val="26"/>
          <w:lang w:val="en-US"/>
        </w:rPr>
      </w:pPr>
      <w:r w:rsidRPr="005A3CAC">
        <w:rPr>
          <w:rFonts w:eastAsia="Times New Roman" w:cs="Times New Roman"/>
          <w:noProof/>
          <w:szCs w:val="26"/>
          <w:lang w:val="en-US"/>
        </w:rPr>
        <w:t>Subbara</w:t>
      </w:r>
      <w:bookmarkStart w:id="189" w:name="RSubbaraman_Atom_insig_early_stage_oxida"/>
      <w:bookmarkEnd w:id="189"/>
      <w:r w:rsidRPr="005A3CAC">
        <w:rPr>
          <w:rFonts w:eastAsia="Times New Roman" w:cs="Times New Roman"/>
          <w:noProof/>
          <w:szCs w:val="26"/>
          <w:lang w:val="en-US"/>
        </w:rPr>
        <w:t>man R., Deshmukh S. A., Sankaranarayanan S. K. R. S. Atomistic insights into early stage oxidation and nanoscale oxide growth on Fe (100), Fe (111) and Fe (110) surfaces //The Journal of Physical Chemistry C. – 2013. – Т. 117. – №. 10. – С. 5195-5207.</w:t>
      </w:r>
    </w:p>
    <w:sectPr w:rsidR="005A3CAC" w:rsidRPr="002D6FE3" w:rsidSect="001F1D4E">
      <w:footerReference w:type="default" r:id="rId197"/>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623D5" w14:textId="77777777" w:rsidR="00F33574" w:rsidRDefault="00F33574" w:rsidP="003A7CDB">
      <w:pPr>
        <w:spacing w:line="240" w:lineRule="auto"/>
      </w:pPr>
      <w:r>
        <w:separator/>
      </w:r>
    </w:p>
  </w:endnote>
  <w:endnote w:type="continuationSeparator" w:id="0">
    <w:p w14:paraId="7D95ADE5" w14:textId="77777777" w:rsidR="00F33574" w:rsidRDefault="00F33574"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EC5FDC" w:rsidRDefault="00EC5FDC">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EC5FDC" w:rsidRDefault="00EC5FDC">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6B3BDD" w14:textId="77777777" w:rsidR="00F33574" w:rsidRDefault="00F33574" w:rsidP="003A7CDB">
      <w:pPr>
        <w:spacing w:line="240" w:lineRule="auto"/>
      </w:pPr>
      <w:r>
        <w:separator/>
      </w:r>
    </w:p>
  </w:footnote>
  <w:footnote w:type="continuationSeparator" w:id="0">
    <w:p w14:paraId="6D209C95" w14:textId="77777777" w:rsidR="00F33574" w:rsidRDefault="00F33574"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55222B"/>
    <w:multiLevelType w:val="hybridMultilevel"/>
    <w:tmpl w:val="1D083338"/>
    <w:lvl w:ilvl="0" w:tplc="0419000F">
      <w:start w:val="1"/>
      <w:numFmt w:val="decimal"/>
      <w:lvlText w:val="%1."/>
      <w:lvlJc w:val="left"/>
      <w:pPr>
        <w:ind w:left="1070" w:hanging="360"/>
      </w:pPr>
      <w:rPr>
        <w:rFonts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2"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3"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5"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2"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AA577FC"/>
    <w:multiLevelType w:val="hybridMultilevel"/>
    <w:tmpl w:val="125460F2"/>
    <w:lvl w:ilvl="0" w:tplc="0419000F">
      <w:start w:val="1"/>
      <w:numFmt w:val="decimal"/>
      <w:lvlText w:val="%1."/>
      <w:lvlJc w:val="left"/>
      <w:pPr>
        <w:ind w:left="7943" w:hanging="360"/>
      </w:pPr>
    </w:lvl>
    <w:lvl w:ilvl="1" w:tplc="04190019" w:tentative="1">
      <w:start w:val="1"/>
      <w:numFmt w:val="lowerLetter"/>
      <w:lvlText w:val="%2."/>
      <w:lvlJc w:val="left"/>
      <w:pPr>
        <w:ind w:left="8663" w:hanging="360"/>
      </w:pPr>
    </w:lvl>
    <w:lvl w:ilvl="2" w:tplc="0419001B" w:tentative="1">
      <w:start w:val="1"/>
      <w:numFmt w:val="lowerRoman"/>
      <w:lvlText w:val="%3."/>
      <w:lvlJc w:val="right"/>
      <w:pPr>
        <w:ind w:left="9383" w:hanging="180"/>
      </w:pPr>
    </w:lvl>
    <w:lvl w:ilvl="3" w:tplc="0419000F" w:tentative="1">
      <w:start w:val="1"/>
      <w:numFmt w:val="decimal"/>
      <w:lvlText w:val="%4."/>
      <w:lvlJc w:val="left"/>
      <w:pPr>
        <w:ind w:left="10103" w:hanging="360"/>
      </w:pPr>
    </w:lvl>
    <w:lvl w:ilvl="4" w:tplc="04190019" w:tentative="1">
      <w:start w:val="1"/>
      <w:numFmt w:val="lowerLetter"/>
      <w:lvlText w:val="%5."/>
      <w:lvlJc w:val="left"/>
      <w:pPr>
        <w:ind w:left="10823" w:hanging="360"/>
      </w:pPr>
    </w:lvl>
    <w:lvl w:ilvl="5" w:tplc="0419001B" w:tentative="1">
      <w:start w:val="1"/>
      <w:numFmt w:val="lowerRoman"/>
      <w:lvlText w:val="%6."/>
      <w:lvlJc w:val="right"/>
      <w:pPr>
        <w:ind w:left="11543" w:hanging="180"/>
      </w:pPr>
    </w:lvl>
    <w:lvl w:ilvl="6" w:tplc="0419000F" w:tentative="1">
      <w:start w:val="1"/>
      <w:numFmt w:val="decimal"/>
      <w:lvlText w:val="%7."/>
      <w:lvlJc w:val="left"/>
      <w:pPr>
        <w:ind w:left="12263" w:hanging="360"/>
      </w:pPr>
    </w:lvl>
    <w:lvl w:ilvl="7" w:tplc="04190019" w:tentative="1">
      <w:start w:val="1"/>
      <w:numFmt w:val="lowerLetter"/>
      <w:lvlText w:val="%8."/>
      <w:lvlJc w:val="left"/>
      <w:pPr>
        <w:ind w:left="12983" w:hanging="360"/>
      </w:pPr>
    </w:lvl>
    <w:lvl w:ilvl="8" w:tplc="0419001B" w:tentative="1">
      <w:start w:val="1"/>
      <w:numFmt w:val="lowerRoman"/>
      <w:lvlText w:val="%9."/>
      <w:lvlJc w:val="right"/>
      <w:pPr>
        <w:ind w:left="13703" w:hanging="180"/>
      </w:pPr>
    </w:lvl>
  </w:abstractNum>
  <w:abstractNum w:abstractNumId="35"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BC65838"/>
    <w:multiLevelType w:val="hybridMultilevel"/>
    <w:tmpl w:val="68FC0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8"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1"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25"/>
  </w:num>
  <w:num w:numId="3">
    <w:abstractNumId w:val="4"/>
  </w:num>
  <w:num w:numId="4">
    <w:abstractNumId w:val="31"/>
  </w:num>
  <w:num w:numId="5">
    <w:abstractNumId w:val="18"/>
  </w:num>
  <w:num w:numId="6">
    <w:abstractNumId w:val="34"/>
  </w:num>
  <w:num w:numId="7">
    <w:abstractNumId w:val="29"/>
  </w:num>
  <w:num w:numId="8">
    <w:abstractNumId w:val="37"/>
  </w:num>
  <w:num w:numId="9">
    <w:abstractNumId w:val="27"/>
  </w:num>
  <w:num w:numId="10">
    <w:abstractNumId w:val="6"/>
  </w:num>
  <w:num w:numId="11">
    <w:abstractNumId w:val="24"/>
  </w:num>
  <w:num w:numId="12">
    <w:abstractNumId w:val="40"/>
  </w:num>
  <w:num w:numId="13">
    <w:abstractNumId w:val="15"/>
  </w:num>
  <w:num w:numId="14">
    <w:abstractNumId w:val="8"/>
  </w:num>
  <w:num w:numId="15">
    <w:abstractNumId w:val="22"/>
  </w:num>
  <w:num w:numId="16">
    <w:abstractNumId w:val="33"/>
  </w:num>
  <w:num w:numId="17">
    <w:abstractNumId w:val="0"/>
  </w:num>
  <w:num w:numId="18">
    <w:abstractNumId w:val="28"/>
  </w:num>
  <w:num w:numId="19">
    <w:abstractNumId w:val="9"/>
  </w:num>
  <w:num w:numId="20">
    <w:abstractNumId w:val="12"/>
  </w:num>
  <w:num w:numId="21">
    <w:abstractNumId w:val="32"/>
  </w:num>
  <w:num w:numId="22">
    <w:abstractNumId w:val="42"/>
  </w:num>
  <w:num w:numId="23">
    <w:abstractNumId w:val="2"/>
  </w:num>
  <w:num w:numId="24">
    <w:abstractNumId w:val="14"/>
  </w:num>
  <w:num w:numId="25">
    <w:abstractNumId w:val="20"/>
  </w:num>
  <w:num w:numId="26">
    <w:abstractNumId w:val="13"/>
  </w:num>
  <w:num w:numId="27">
    <w:abstractNumId w:val="11"/>
  </w:num>
  <w:num w:numId="28">
    <w:abstractNumId w:val="5"/>
  </w:num>
  <w:num w:numId="29">
    <w:abstractNumId w:val="41"/>
  </w:num>
  <w:num w:numId="30">
    <w:abstractNumId w:val="36"/>
  </w:num>
  <w:num w:numId="31">
    <w:abstractNumId w:val="23"/>
  </w:num>
  <w:num w:numId="32">
    <w:abstractNumId w:val="3"/>
  </w:num>
  <w:num w:numId="33">
    <w:abstractNumId w:val="30"/>
  </w:num>
  <w:num w:numId="34">
    <w:abstractNumId w:val="16"/>
  </w:num>
  <w:num w:numId="35">
    <w:abstractNumId w:val="19"/>
  </w:num>
  <w:num w:numId="36">
    <w:abstractNumId w:val="10"/>
  </w:num>
  <w:num w:numId="37">
    <w:abstractNumId w:val="38"/>
  </w:num>
  <w:num w:numId="38">
    <w:abstractNumId w:val="7"/>
  </w:num>
  <w:num w:numId="39">
    <w:abstractNumId w:val="21"/>
  </w:num>
  <w:num w:numId="40">
    <w:abstractNumId w:val="35"/>
  </w:num>
  <w:num w:numId="41">
    <w:abstractNumId w:val="1"/>
  </w:num>
  <w:num w:numId="42">
    <w:abstractNumId w:val="26"/>
  </w:num>
  <w:num w:numId="43">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1BA2"/>
    <w:rsid w:val="000020B0"/>
    <w:rsid w:val="0000686B"/>
    <w:rsid w:val="00010D04"/>
    <w:rsid w:val="00011F44"/>
    <w:rsid w:val="0002072F"/>
    <w:rsid w:val="00020924"/>
    <w:rsid w:val="00020CCC"/>
    <w:rsid w:val="00020FA8"/>
    <w:rsid w:val="00023F31"/>
    <w:rsid w:val="0002598F"/>
    <w:rsid w:val="000363C0"/>
    <w:rsid w:val="00036BD4"/>
    <w:rsid w:val="00036C33"/>
    <w:rsid w:val="00036E28"/>
    <w:rsid w:val="0004161C"/>
    <w:rsid w:val="000471F1"/>
    <w:rsid w:val="000472CB"/>
    <w:rsid w:val="0005047C"/>
    <w:rsid w:val="00051802"/>
    <w:rsid w:val="00051F06"/>
    <w:rsid w:val="0005369C"/>
    <w:rsid w:val="000537B1"/>
    <w:rsid w:val="00056BC0"/>
    <w:rsid w:val="000646E2"/>
    <w:rsid w:val="00070046"/>
    <w:rsid w:val="00071587"/>
    <w:rsid w:val="00072FD8"/>
    <w:rsid w:val="000732DA"/>
    <w:rsid w:val="00073B44"/>
    <w:rsid w:val="00074092"/>
    <w:rsid w:val="00080823"/>
    <w:rsid w:val="00081905"/>
    <w:rsid w:val="00081F14"/>
    <w:rsid w:val="00082D53"/>
    <w:rsid w:val="0009101B"/>
    <w:rsid w:val="000923E8"/>
    <w:rsid w:val="00094B7B"/>
    <w:rsid w:val="00097CE1"/>
    <w:rsid w:val="000A0CCE"/>
    <w:rsid w:val="000A104D"/>
    <w:rsid w:val="000A46A8"/>
    <w:rsid w:val="000A6E35"/>
    <w:rsid w:val="000B020A"/>
    <w:rsid w:val="000B36C8"/>
    <w:rsid w:val="000B400B"/>
    <w:rsid w:val="000B4B5E"/>
    <w:rsid w:val="000B6FEB"/>
    <w:rsid w:val="000B7848"/>
    <w:rsid w:val="000C1F17"/>
    <w:rsid w:val="000C2321"/>
    <w:rsid w:val="000C4B6F"/>
    <w:rsid w:val="000C504C"/>
    <w:rsid w:val="000C5EA5"/>
    <w:rsid w:val="000D08C2"/>
    <w:rsid w:val="000D6BAB"/>
    <w:rsid w:val="000D6E76"/>
    <w:rsid w:val="000D7AF0"/>
    <w:rsid w:val="000E0FE4"/>
    <w:rsid w:val="000E3637"/>
    <w:rsid w:val="000E3D0B"/>
    <w:rsid w:val="000E4AAB"/>
    <w:rsid w:val="000E690D"/>
    <w:rsid w:val="000F1039"/>
    <w:rsid w:val="00100C34"/>
    <w:rsid w:val="00101792"/>
    <w:rsid w:val="00101F84"/>
    <w:rsid w:val="00107150"/>
    <w:rsid w:val="001105AA"/>
    <w:rsid w:val="00111955"/>
    <w:rsid w:val="001130C6"/>
    <w:rsid w:val="0011658F"/>
    <w:rsid w:val="00116E02"/>
    <w:rsid w:val="00122C4F"/>
    <w:rsid w:val="00122F5F"/>
    <w:rsid w:val="00125B95"/>
    <w:rsid w:val="0012717B"/>
    <w:rsid w:val="00127335"/>
    <w:rsid w:val="00127B75"/>
    <w:rsid w:val="00130707"/>
    <w:rsid w:val="00130F48"/>
    <w:rsid w:val="00131024"/>
    <w:rsid w:val="00133EB9"/>
    <w:rsid w:val="00135851"/>
    <w:rsid w:val="001358DB"/>
    <w:rsid w:val="00137009"/>
    <w:rsid w:val="001465B5"/>
    <w:rsid w:val="001526FD"/>
    <w:rsid w:val="00155A61"/>
    <w:rsid w:val="00155D44"/>
    <w:rsid w:val="00157308"/>
    <w:rsid w:val="001574B4"/>
    <w:rsid w:val="001576B5"/>
    <w:rsid w:val="00160A14"/>
    <w:rsid w:val="00162D68"/>
    <w:rsid w:val="001655B6"/>
    <w:rsid w:val="00167357"/>
    <w:rsid w:val="00167900"/>
    <w:rsid w:val="0017005F"/>
    <w:rsid w:val="00171395"/>
    <w:rsid w:val="00172245"/>
    <w:rsid w:val="0017406E"/>
    <w:rsid w:val="00174B21"/>
    <w:rsid w:val="00175B9A"/>
    <w:rsid w:val="00182449"/>
    <w:rsid w:val="001851FB"/>
    <w:rsid w:val="00185AE8"/>
    <w:rsid w:val="00191D2A"/>
    <w:rsid w:val="0019354E"/>
    <w:rsid w:val="00193718"/>
    <w:rsid w:val="00194515"/>
    <w:rsid w:val="00196E03"/>
    <w:rsid w:val="00197424"/>
    <w:rsid w:val="001A4799"/>
    <w:rsid w:val="001A6A62"/>
    <w:rsid w:val="001A74E5"/>
    <w:rsid w:val="001A7FE5"/>
    <w:rsid w:val="001B458D"/>
    <w:rsid w:val="001B5B77"/>
    <w:rsid w:val="001B7097"/>
    <w:rsid w:val="001C006F"/>
    <w:rsid w:val="001C346F"/>
    <w:rsid w:val="001C5A15"/>
    <w:rsid w:val="001D19F1"/>
    <w:rsid w:val="001D369C"/>
    <w:rsid w:val="001D468B"/>
    <w:rsid w:val="001D4773"/>
    <w:rsid w:val="001D68C7"/>
    <w:rsid w:val="001E00DB"/>
    <w:rsid w:val="001E1EE9"/>
    <w:rsid w:val="001E201A"/>
    <w:rsid w:val="001E3CF2"/>
    <w:rsid w:val="001F0D97"/>
    <w:rsid w:val="001F1D4E"/>
    <w:rsid w:val="001F2D41"/>
    <w:rsid w:val="001F30CF"/>
    <w:rsid w:val="001F3D61"/>
    <w:rsid w:val="001F4077"/>
    <w:rsid w:val="001F59D8"/>
    <w:rsid w:val="00201BA7"/>
    <w:rsid w:val="0020288E"/>
    <w:rsid w:val="00202DEE"/>
    <w:rsid w:val="0020327D"/>
    <w:rsid w:val="00205816"/>
    <w:rsid w:val="0020730B"/>
    <w:rsid w:val="00207748"/>
    <w:rsid w:val="002079C8"/>
    <w:rsid w:val="00211A28"/>
    <w:rsid w:val="00215AEB"/>
    <w:rsid w:val="00217581"/>
    <w:rsid w:val="00221D3F"/>
    <w:rsid w:val="002267A9"/>
    <w:rsid w:val="00227481"/>
    <w:rsid w:val="002303F1"/>
    <w:rsid w:val="002313BA"/>
    <w:rsid w:val="00231628"/>
    <w:rsid w:val="00234D8A"/>
    <w:rsid w:val="00237EDA"/>
    <w:rsid w:val="00237F74"/>
    <w:rsid w:val="00244471"/>
    <w:rsid w:val="00246281"/>
    <w:rsid w:val="002478DE"/>
    <w:rsid w:val="00247A96"/>
    <w:rsid w:val="00251DD8"/>
    <w:rsid w:val="002545B7"/>
    <w:rsid w:val="00254AFE"/>
    <w:rsid w:val="00257C28"/>
    <w:rsid w:val="0026096B"/>
    <w:rsid w:val="002633E4"/>
    <w:rsid w:val="00270F2F"/>
    <w:rsid w:val="002755D3"/>
    <w:rsid w:val="00277CCD"/>
    <w:rsid w:val="002803BF"/>
    <w:rsid w:val="002804FE"/>
    <w:rsid w:val="00282777"/>
    <w:rsid w:val="00283D4E"/>
    <w:rsid w:val="00285B9F"/>
    <w:rsid w:val="002867F9"/>
    <w:rsid w:val="00287BD2"/>
    <w:rsid w:val="00290E82"/>
    <w:rsid w:val="00294FCF"/>
    <w:rsid w:val="002A6684"/>
    <w:rsid w:val="002A745B"/>
    <w:rsid w:val="002B1F6A"/>
    <w:rsid w:val="002B235B"/>
    <w:rsid w:val="002B381E"/>
    <w:rsid w:val="002B5E7F"/>
    <w:rsid w:val="002C2690"/>
    <w:rsid w:val="002C2AA8"/>
    <w:rsid w:val="002C740A"/>
    <w:rsid w:val="002D0DE8"/>
    <w:rsid w:val="002D19D0"/>
    <w:rsid w:val="002D2566"/>
    <w:rsid w:val="002D33C7"/>
    <w:rsid w:val="002D4FF7"/>
    <w:rsid w:val="002D5866"/>
    <w:rsid w:val="002D6FE3"/>
    <w:rsid w:val="002E38B7"/>
    <w:rsid w:val="002E3B53"/>
    <w:rsid w:val="002E7E1F"/>
    <w:rsid w:val="002F1E9A"/>
    <w:rsid w:val="002F7729"/>
    <w:rsid w:val="003031D5"/>
    <w:rsid w:val="00311435"/>
    <w:rsid w:val="0031147E"/>
    <w:rsid w:val="00323636"/>
    <w:rsid w:val="003243D3"/>
    <w:rsid w:val="003271BB"/>
    <w:rsid w:val="003316A6"/>
    <w:rsid w:val="0033391D"/>
    <w:rsid w:val="003415C1"/>
    <w:rsid w:val="003429DF"/>
    <w:rsid w:val="003440F6"/>
    <w:rsid w:val="0034444D"/>
    <w:rsid w:val="00344DD6"/>
    <w:rsid w:val="00350CE6"/>
    <w:rsid w:val="00352F51"/>
    <w:rsid w:val="003542A8"/>
    <w:rsid w:val="00356962"/>
    <w:rsid w:val="00356E6D"/>
    <w:rsid w:val="003622D8"/>
    <w:rsid w:val="00364A49"/>
    <w:rsid w:val="003654C9"/>
    <w:rsid w:val="00365511"/>
    <w:rsid w:val="00365E57"/>
    <w:rsid w:val="003764A1"/>
    <w:rsid w:val="00382353"/>
    <w:rsid w:val="003873D5"/>
    <w:rsid w:val="0039061D"/>
    <w:rsid w:val="00390E25"/>
    <w:rsid w:val="00390FC0"/>
    <w:rsid w:val="00391265"/>
    <w:rsid w:val="0039224D"/>
    <w:rsid w:val="003A2B60"/>
    <w:rsid w:val="003A5DE6"/>
    <w:rsid w:val="003A66EB"/>
    <w:rsid w:val="003A7CDB"/>
    <w:rsid w:val="003B006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59CA"/>
    <w:rsid w:val="003F1228"/>
    <w:rsid w:val="003F51D7"/>
    <w:rsid w:val="004029FB"/>
    <w:rsid w:val="00405363"/>
    <w:rsid w:val="004060A7"/>
    <w:rsid w:val="004125E5"/>
    <w:rsid w:val="004144DA"/>
    <w:rsid w:val="00415C59"/>
    <w:rsid w:val="00415F3C"/>
    <w:rsid w:val="00416672"/>
    <w:rsid w:val="004175AC"/>
    <w:rsid w:val="004201A2"/>
    <w:rsid w:val="00422312"/>
    <w:rsid w:val="004233B2"/>
    <w:rsid w:val="00427108"/>
    <w:rsid w:val="00435EEB"/>
    <w:rsid w:val="00440F30"/>
    <w:rsid w:val="00443255"/>
    <w:rsid w:val="00444DF2"/>
    <w:rsid w:val="004455EF"/>
    <w:rsid w:val="0044795C"/>
    <w:rsid w:val="004501DC"/>
    <w:rsid w:val="004518CC"/>
    <w:rsid w:val="00452565"/>
    <w:rsid w:val="00454333"/>
    <w:rsid w:val="00454777"/>
    <w:rsid w:val="004563A4"/>
    <w:rsid w:val="00456F69"/>
    <w:rsid w:val="00457407"/>
    <w:rsid w:val="004607A7"/>
    <w:rsid w:val="0046535E"/>
    <w:rsid w:val="00465C50"/>
    <w:rsid w:val="004664C3"/>
    <w:rsid w:val="0046675A"/>
    <w:rsid w:val="00466C3B"/>
    <w:rsid w:val="00473323"/>
    <w:rsid w:val="00474749"/>
    <w:rsid w:val="004750FD"/>
    <w:rsid w:val="00477481"/>
    <w:rsid w:val="00480059"/>
    <w:rsid w:val="00481F76"/>
    <w:rsid w:val="00483703"/>
    <w:rsid w:val="00485A44"/>
    <w:rsid w:val="00485F33"/>
    <w:rsid w:val="004877D9"/>
    <w:rsid w:val="00487DE7"/>
    <w:rsid w:val="00487F25"/>
    <w:rsid w:val="0049042D"/>
    <w:rsid w:val="004919B2"/>
    <w:rsid w:val="00491F7B"/>
    <w:rsid w:val="00493041"/>
    <w:rsid w:val="004A396C"/>
    <w:rsid w:val="004A5359"/>
    <w:rsid w:val="004A5906"/>
    <w:rsid w:val="004B204E"/>
    <w:rsid w:val="004B3851"/>
    <w:rsid w:val="004B3E74"/>
    <w:rsid w:val="004B58E6"/>
    <w:rsid w:val="004B609C"/>
    <w:rsid w:val="004B6523"/>
    <w:rsid w:val="004B6880"/>
    <w:rsid w:val="004B77BA"/>
    <w:rsid w:val="004C01AE"/>
    <w:rsid w:val="004C0D80"/>
    <w:rsid w:val="004C1FA6"/>
    <w:rsid w:val="004C204F"/>
    <w:rsid w:val="004C2EDE"/>
    <w:rsid w:val="004D0961"/>
    <w:rsid w:val="004D4515"/>
    <w:rsid w:val="004D5D55"/>
    <w:rsid w:val="004E4782"/>
    <w:rsid w:val="004E51E8"/>
    <w:rsid w:val="00500365"/>
    <w:rsid w:val="0050099E"/>
    <w:rsid w:val="0050191D"/>
    <w:rsid w:val="00504D5E"/>
    <w:rsid w:val="00506152"/>
    <w:rsid w:val="00506B4C"/>
    <w:rsid w:val="005148FE"/>
    <w:rsid w:val="00514EBE"/>
    <w:rsid w:val="00516153"/>
    <w:rsid w:val="00521E28"/>
    <w:rsid w:val="0052338C"/>
    <w:rsid w:val="0052368C"/>
    <w:rsid w:val="00532383"/>
    <w:rsid w:val="005323A9"/>
    <w:rsid w:val="00532663"/>
    <w:rsid w:val="00532C01"/>
    <w:rsid w:val="00532CAE"/>
    <w:rsid w:val="005374CB"/>
    <w:rsid w:val="00537631"/>
    <w:rsid w:val="00537910"/>
    <w:rsid w:val="0054095D"/>
    <w:rsid w:val="005415DF"/>
    <w:rsid w:val="005457CB"/>
    <w:rsid w:val="00551789"/>
    <w:rsid w:val="00551CD8"/>
    <w:rsid w:val="005537E9"/>
    <w:rsid w:val="005538C3"/>
    <w:rsid w:val="005562C4"/>
    <w:rsid w:val="005562F0"/>
    <w:rsid w:val="005631D7"/>
    <w:rsid w:val="00571F1E"/>
    <w:rsid w:val="00572633"/>
    <w:rsid w:val="00573E89"/>
    <w:rsid w:val="005814D2"/>
    <w:rsid w:val="0058443C"/>
    <w:rsid w:val="00584D9F"/>
    <w:rsid w:val="00586AD6"/>
    <w:rsid w:val="00590D41"/>
    <w:rsid w:val="00596F56"/>
    <w:rsid w:val="005A3CAC"/>
    <w:rsid w:val="005A54A5"/>
    <w:rsid w:val="005A79EF"/>
    <w:rsid w:val="005B21DC"/>
    <w:rsid w:val="005B3192"/>
    <w:rsid w:val="005B46D4"/>
    <w:rsid w:val="005B591C"/>
    <w:rsid w:val="005B5C49"/>
    <w:rsid w:val="005C0756"/>
    <w:rsid w:val="005C1A5A"/>
    <w:rsid w:val="005C35B4"/>
    <w:rsid w:val="005C387E"/>
    <w:rsid w:val="005C40D6"/>
    <w:rsid w:val="005C498B"/>
    <w:rsid w:val="005C6DAD"/>
    <w:rsid w:val="005C7A65"/>
    <w:rsid w:val="005C7CE7"/>
    <w:rsid w:val="005D10FD"/>
    <w:rsid w:val="005D1C64"/>
    <w:rsid w:val="005D3F93"/>
    <w:rsid w:val="005D4027"/>
    <w:rsid w:val="005D4ADA"/>
    <w:rsid w:val="005D57FA"/>
    <w:rsid w:val="005E2DEF"/>
    <w:rsid w:val="005E4ADF"/>
    <w:rsid w:val="005E600D"/>
    <w:rsid w:val="005F1215"/>
    <w:rsid w:val="005F39B2"/>
    <w:rsid w:val="005F4971"/>
    <w:rsid w:val="005F4C9D"/>
    <w:rsid w:val="00600FA2"/>
    <w:rsid w:val="00605055"/>
    <w:rsid w:val="00607406"/>
    <w:rsid w:val="006109B9"/>
    <w:rsid w:val="006120A6"/>
    <w:rsid w:val="006162C2"/>
    <w:rsid w:val="006169AF"/>
    <w:rsid w:val="00620B0C"/>
    <w:rsid w:val="0062236E"/>
    <w:rsid w:val="00634A2E"/>
    <w:rsid w:val="00634B0C"/>
    <w:rsid w:val="0064155D"/>
    <w:rsid w:val="00641D1F"/>
    <w:rsid w:val="00642237"/>
    <w:rsid w:val="00643C57"/>
    <w:rsid w:val="00643FB9"/>
    <w:rsid w:val="006459B6"/>
    <w:rsid w:val="00652511"/>
    <w:rsid w:val="00652B21"/>
    <w:rsid w:val="00652C42"/>
    <w:rsid w:val="00653775"/>
    <w:rsid w:val="00655317"/>
    <w:rsid w:val="00665D18"/>
    <w:rsid w:val="00667C7A"/>
    <w:rsid w:val="00670314"/>
    <w:rsid w:val="0067539A"/>
    <w:rsid w:val="0068261B"/>
    <w:rsid w:val="00690C28"/>
    <w:rsid w:val="00691A37"/>
    <w:rsid w:val="006947D8"/>
    <w:rsid w:val="006952FD"/>
    <w:rsid w:val="0069703E"/>
    <w:rsid w:val="006973C1"/>
    <w:rsid w:val="006A0638"/>
    <w:rsid w:val="006A6C87"/>
    <w:rsid w:val="006B0844"/>
    <w:rsid w:val="006B50D7"/>
    <w:rsid w:val="006B5433"/>
    <w:rsid w:val="006B6079"/>
    <w:rsid w:val="006B7BF7"/>
    <w:rsid w:val="006C0EA9"/>
    <w:rsid w:val="006C63FD"/>
    <w:rsid w:val="006D0ACB"/>
    <w:rsid w:val="006D3881"/>
    <w:rsid w:val="006D571D"/>
    <w:rsid w:val="006E36FF"/>
    <w:rsid w:val="006E70E4"/>
    <w:rsid w:val="006F11A2"/>
    <w:rsid w:val="006F1B36"/>
    <w:rsid w:val="006F5089"/>
    <w:rsid w:val="006F7F49"/>
    <w:rsid w:val="00700084"/>
    <w:rsid w:val="00702827"/>
    <w:rsid w:val="00707F06"/>
    <w:rsid w:val="00710FCB"/>
    <w:rsid w:val="00712AAE"/>
    <w:rsid w:val="00715454"/>
    <w:rsid w:val="007221CE"/>
    <w:rsid w:val="00723884"/>
    <w:rsid w:val="007302CF"/>
    <w:rsid w:val="007332C8"/>
    <w:rsid w:val="00743D55"/>
    <w:rsid w:val="00745629"/>
    <w:rsid w:val="007461E1"/>
    <w:rsid w:val="007524CB"/>
    <w:rsid w:val="0075481E"/>
    <w:rsid w:val="00757E50"/>
    <w:rsid w:val="007628FB"/>
    <w:rsid w:val="007635B3"/>
    <w:rsid w:val="00766EDB"/>
    <w:rsid w:val="00772B45"/>
    <w:rsid w:val="00774FF6"/>
    <w:rsid w:val="00775362"/>
    <w:rsid w:val="007753F7"/>
    <w:rsid w:val="007755BF"/>
    <w:rsid w:val="00776ACD"/>
    <w:rsid w:val="0077767B"/>
    <w:rsid w:val="00782CF3"/>
    <w:rsid w:val="00782E01"/>
    <w:rsid w:val="00782F5D"/>
    <w:rsid w:val="00784CBC"/>
    <w:rsid w:val="007A64F1"/>
    <w:rsid w:val="007B0572"/>
    <w:rsid w:val="007B207A"/>
    <w:rsid w:val="007B3B1B"/>
    <w:rsid w:val="007B3D70"/>
    <w:rsid w:val="007B7420"/>
    <w:rsid w:val="007B7927"/>
    <w:rsid w:val="007C1682"/>
    <w:rsid w:val="007C2029"/>
    <w:rsid w:val="007C6636"/>
    <w:rsid w:val="007C782F"/>
    <w:rsid w:val="007C7ACC"/>
    <w:rsid w:val="007D4B3A"/>
    <w:rsid w:val="007E12D2"/>
    <w:rsid w:val="007E191E"/>
    <w:rsid w:val="007E1D0A"/>
    <w:rsid w:val="007E3D1A"/>
    <w:rsid w:val="007E56A7"/>
    <w:rsid w:val="007E5B3F"/>
    <w:rsid w:val="007E5EE5"/>
    <w:rsid w:val="007E792F"/>
    <w:rsid w:val="007E7A05"/>
    <w:rsid w:val="007F0F83"/>
    <w:rsid w:val="007F65BB"/>
    <w:rsid w:val="007F686F"/>
    <w:rsid w:val="00800DA3"/>
    <w:rsid w:val="00801592"/>
    <w:rsid w:val="00803310"/>
    <w:rsid w:val="0080383C"/>
    <w:rsid w:val="008056EF"/>
    <w:rsid w:val="00811036"/>
    <w:rsid w:val="00813C98"/>
    <w:rsid w:val="00820F87"/>
    <w:rsid w:val="00821ECB"/>
    <w:rsid w:val="00824500"/>
    <w:rsid w:val="008254B4"/>
    <w:rsid w:val="00827D54"/>
    <w:rsid w:val="00832380"/>
    <w:rsid w:val="008361C3"/>
    <w:rsid w:val="00840288"/>
    <w:rsid w:val="008421B2"/>
    <w:rsid w:val="0084250E"/>
    <w:rsid w:val="00844829"/>
    <w:rsid w:val="00844890"/>
    <w:rsid w:val="0085210F"/>
    <w:rsid w:val="00854AF2"/>
    <w:rsid w:val="00857C2A"/>
    <w:rsid w:val="00861FF7"/>
    <w:rsid w:val="00864B1D"/>
    <w:rsid w:val="008650A4"/>
    <w:rsid w:val="00865413"/>
    <w:rsid w:val="00865889"/>
    <w:rsid w:val="00865A83"/>
    <w:rsid w:val="0086690B"/>
    <w:rsid w:val="0086789E"/>
    <w:rsid w:val="0087038C"/>
    <w:rsid w:val="008708F0"/>
    <w:rsid w:val="0087352C"/>
    <w:rsid w:val="00873C7F"/>
    <w:rsid w:val="0087504E"/>
    <w:rsid w:val="008809E2"/>
    <w:rsid w:val="00881530"/>
    <w:rsid w:val="00881A66"/>
    <w:rsid w:val="008834E4"/>
    <w:rsid w:val="0088699C"/>
    <w:rsid w:val="008873D4"/>
    <w:rsid w:val="008A1380"/>
    <w:rsid w:val="008A5181"/>
    <w:rsid w:val="008B0C16"/>
    <w:rsid w:val="008B4061"/>
    <w:rsid w:val="008B4B33"/>
    <w:rsid w:val="008B5389"/>
    <w:rsid w:val="008C1219"/>
    <w:rsid w:val="008C2FF4"/>
    <w:rsid w:val="008C30FE"/>
    <w:rsid w:val="008C4030"/>
    <w:rsid w:val="008C435F"/>
    <w:rsid w:val="008C5501"/>
    <w:rsid w:val="008D3F56"/>
    <w:rsid w:val="008D4E60"/>
    <w:rsid w:val="008D65F5"/>
    <w:rsid w:val="008D6D01"/>
    <w:rsid w:val="008E04A2"/>
    <w:rsid w:val="008E3548"/>
    <w:rsid w:val="008E3FD4"/>
    <w:rsid w:val="008F3D43"/>
    <w:rsid w:val="008F4AD3"/>
    <w:rsid w:val="008F5A2C"/>
    <w:rsid w:val="008F75C6"/>
    <w:rsid w:val="0090122C"/>
    <w:rsid w:val="009021E5"/>
    <w:rsid w:val="00902762"/>
    <w:rsid w:val="00911EA0"/>
    <w:rsid w:val="00912221"/>
    <w:rsid w:val="00913E28"/>
    <w:rsid w:val="00915C5B"/>
    <w:rsid w:val="009165A1"/>
    <w:rsid w:val="00917106"/>
    <w:rsid w:val="009210F5"/>
    <w:rsid w:val="00923D8C"/>
    <w:rsid w:val="009256D0"/>
    <w:rsid w:val="009270E4"/>
    <w:rsid w:val="009363DF"/>
    <w:rsid w:val="00941ABD"/>
    <w:rsid w:val="00943536"/>
    <w:rsid w:val="00943AD3"/>
    <w:rsid w:val="009571D1"/>
    <w:rsid w:val="00961465"/>
    <w:rsid w:val="0096434C"/>
    <w:rsid w:val="00965A7B"/>
    <w:rsid w:val="009660BF"/>
    <w:rsid w:val="00966D61"/>
    <w:rsid w:val="00972633"/>
    <w:rsid w:val="009762B0"/>
    <w:rsid w:val="0097699D"/>
    <w:rsid w:val="009815FB"/>
    <w:rsid w:val="0098420D"/>
    <w:rsid w:val="00984352"/>
    <w:rsid w:val="00985E90"/>
    <w:rsid w:val="00990203"/>
    <w:rsid w:val="009921AA"/>
    <w:rsid w:val="00993077"/>
    <w:rsid w:val="009967D6"/>
    <w:rsid w:val="0099728C"/>
    <w:rsid w:val="009A3DE5"/>
    <w:rsid w:val="009A5A63"/>
    <w:rsid w:val="009A76D3"/>
    <w:rsid w:val="009B1DC1"/>
    <w:rsid w:val="009B5DE6"/>
    <w:rsid w:val="009B623D"/>
    <w:rsid w:val="009C1160"/>
    <w:rsid w:val="009C1E13"/>
    <w:rsid w:val="009C297D"/>
    <w:rsid w:val="009C311D"/>
    <w:rsid w:val="009C46A1"/>
    <w:rsid w:val="009C4869"/>
    <w:rsid w:val="009C5396"/>
    <w:rsid w:val="009C635E"/>
    <w:rsid w:val="009D0236"/>
    <w:rsid w:val="009D13F7"/>
    <w:rsid w:val="009D15AA"/>
    <w:rsid w:val="009D3B1B"/>
    <w:rsid w:val="009D4FDB"/>
    <w:rsid w:val="009D79A4"/>
    <w:rsid w:val="009E3B2E"/>
    <w:rsid w:val="009E4116"/>
    <w:rsid w:val="009E4FDF"/>
    <w:rsid w:val="009E5E42"/>
    <w:rsid w:val="009F0B27"/>
    <w:rsid w:val="009F390E"/>
    <w:rsid w:val="009F543E"/>
    <w:rsid w:val="00A00F13"/>
    <w:rsid w:val="00A03593"/>
    <w:rsid w:val="00A07BA6"/>
    <w:rsid w:val="00A11014"/>
    <w:rsid w:val="00A14F4E"/>
    <w:rsid w:val="00A2281B"/>
    <w:rsid w:val="00A2307E"/>
    <w:rsid w:val="00A32C47"/>
    <w:rsid w:val="00A333C2"/>
    <w:rsid w:val="00A33A3A"/>
    <w:rsid w:val="00A36076"/>
    <w:rsid w:val="00A37A9C"/>
    <w:rsid w:val="00A40173"/>
    <w:rsid w:val="00A4094B"/>
    <w:rsid w:val="00A40B92"/>
    <w:rsid w:val="00A42423"/>
    <w:rsid w:val="00A4479E"/>
    <w:rsid w:val="00A45F49"/>
    <w:rsid w:val="00A61C83"/>
    <w:rsid w:val="00A62E72"/>
    <w:rsid w:val="00A663B7"/>
    <w:rsid w:val="00A719EF"/>
    <w:rsid w:val="00A71F19"/>
    <w:rsid w:val="00A743EA"/>
    <w:rsid w:val="00A74C21"/>
    <w:rsid w:val="00A76764"/>
    <w:rsid w:val="00A80442"/>
    <w:rsid w:val="00A80626"/>
    <w:rsid w:val="00A8236F"/>
    <w:rsid w:val="00A87ACB"/>
    <w:rsid w:val="00A91B5D"/>
    <w:rsid w:val="00A920F6"/>
    <w:rsid w:val="00A927DE"/>
    <w:rsid w:val="00A959DF"/>
    <w:rsid w:val="00A96D00"/>
    <w:rsid w:val="00A97432"/>
    <w:rsid w:val="00A977C7"/>
    <w:rsid w:val="00A979E9"/>
    <w:rsid w:val="00AA17C8"/>
    <w:rsid w:val="00AA1F02"/>
    <w:rsid w:val="00AA2783"/>
    <w:rsid w:val="00AA2995"/>
    <w:rsid w:val="00AA3E18"/>
    <w:rsid w:val="00AA4567"/>
    <w:rsid w:val="00AB0B42"/>
    <w:rsid w:val="00AB0FCA"/>
    <w:rsid w:val="00AC112B"/>
    <w:rsid w:val="00AC374D"/>
    <w:rsid w:val="00AC484E"/>
    <w:rsid w:val="00AC58D4"/>
    <w:rsid w:val="00AC5B04"/>
    <w:rsid w:val="00AC6928"/>
    <w:rsid w:val="00AD7159"/>
    <w:rsid w:val="00AE0508"/>
    <w:rsid w:val="00AE1005"/>
    <w:rsid w:val="00AE14D1"/>
    <w:rsid w:val="00AE1D26"/>
    <w:rsid w:val="00AE25E1"/>
    <w:rsid w:val="00AE58E7"/>
    <w:rsid w:val="00AE7A6E"/>
    <w:rsid w:val="00AF1782"/>
    <w:rsid w:val="00AF2531"/>
    <w:rsid w:val="00AF3345"/>
    <w:rsid w:val="00AF4603"/>
    <w:rsid w:val="00AF641D"/>
    <w:rsid w:val="00AF759E"/>
    <w:rsid w:val="00AF7869"/>
    <w:rsid w:val="00B028A9"/>
    <w:rsid w:val="00B07447"/>
    <w:rsid w:val="00B1031E"/>
    <w:rsid w:val="00B138A4"/>
    <w:rsid w:val="00B2049A"/>
    <w:rsid w:val="00B2052E"/>
    <w:rsid w:val="00B2391C"/>
    <w:rsid w:val="00B25A54"/>
    <w:rsid w:val="00B26336"/>
    <w:rsid w:val="00B33D63"/>
    <w:rsid w:val="00B33EBF"/>
    <w:rsid w:val="00B35AF8"/>
    <w:rsid w:val="00B37F03"/>
    <w:rsid w:val="00B44B44"/>
    <w:rsid w:val="00B46C60"/>
    <w:rsid w:val="00B47473"/>
    <w:rsid w:val="00B475A2"/>
    <w:rsid w:val="00B528D1"/>
    <w:rsid w:val="00B52B88"/>
    <w:rsid w:val="00B53399"/>
    <w:rsid w:val="00B603F6"/>
    <w:rsid w:val="00B60AA8"/>
    <w:rsid w:val="00B614CC"/>
    <w:rsid w:val="00B6212B"/>
    <w:rsid w:val="00B633AB"/>
    <w:rsid w:val="00B63B75"/>
    <w:rsid w:val="00B71A5E"/>
    <w:rsid w:val="00B72EC8"/>
    <w:rsid w:val="00B762B6"/>
    <w:rsid w:val="00B8036A"/>
    <w:rsid w:val="00B822FA"/>
    <w:rsid w:val="00B84741"/>
    <w:rsid w:val="00B91729"/>
    <w:rsid w:val="00B9292A"/>
    <w:rsid w:val="00B9385E"/>
    <w:rsid w:val="00B941CB"/>
    <w:rsid w:val="00B949CC"/>
    <w:rsid w:val="00BA01DF"/>
    <w:rsid w:val="00BA3177"/>
    <w:rsid w:val="00BA5877"/>
    <w:rsid w:val="00BB32D5"/>
    <w:rsid w:val="00BB6506"/>
    <w:rsid w:val="00BC3D92"/>
    <w:rsid w:val="00BC4CF4"/>
    <w:rsid w:val="00BC4EBA"/>
    <w:rsid w:val="00BC6CA7"/>
    <w:rsid w:val="00BC6D20"/>
    <w:rsid w:val="00BD3799"/>
    <w:rsid w:val="00BD3BB8"/>
    <w:rsid w:val="00BD49B3"/>
    <w:rsid w:val="00BD4BBB"/>
    <w:rsid w:val="00BD5289"/>
    <w:rsid w:val="00BD5C59"/>
    <w:rsid w:val="00BD68B3"/>
    <w:rsid w:val="00BE0A40"/>
    <w:rsid w:val="00BE1382"/>
    <w:rsid w:val="00BE1D7C"/>
    <w:rsid w:val="00BE1DC8"/>
    <w:rsid w:val="00BE64FB"/>
    <w:rsid w:val="00BE7D17"/>
    <w:rsid w:val="00BF3C78"/>
    <w:rsid w:val="00BF5462"/>
    <w:rsid w:val="00BF65A8"/>
    <w:rsid w:val="00C00BB6"/>
    <w:rsid w:val="00C00E7C"/>
    <w:rsid w:val="00C00F5F"/>
    <w:rsid w:val="00C00FD7"/>
    <w:rsid w:val="00C03066"/>
    <w:rsid w:val="00C037EA"/>
    <w:rsid w:val="00C03A8E"/>
    <w:rsid w:val="00C05B8A"/>
    <w:rsid w:val="00C05FB0"/>
    <w:rsid w:val="00C06E33"/>
    <w:rsid w:val="00C1132D"/>
    <w:rsid w:val="00C1229E"/>
    <w:rsid w:val="00C1263B"/>
    <w:rsid w:val="00C14C5C"/>
    <w:rsid w:val="00C153EC"/>
    <w:rsid w:val="00C16FC4"/>
    <w:rsid w:val="00C1756D"/>
    <w:rsid w:val="00C2251E"/>
    <w:rsid w:val="00C24631"/>
    <w:rsid w:val="00C2538A"/>
    <w:rsid w:val="00C256B6"/>
    <w:rsid w:val="00C3273D"/>
    <w:rsid w:val="00C33B08"/>
    <w:rsid w:val="00C349AB"/>
    <w:rsid w:val="00C35B83"/>
    <w:rsid w:val="00C374CF"/>
    <w:rsid w:val="00C37762"/>
    <w:rsid w:val="00C4153B"/>
    <w:rsid w:val="00C425CC"/>
    <w:rsid w:val="00C5028A"/>
    <w:rsid w:val="00C51AC7"/>
    <w:rsid w:val="00C53E6B"/>
    <w:rsid w:val="00C57FBB"/>
    <w:rsid w:val="00C60DE1"/>
    <w:rsid w:val="00C678BE"/>
    <w:rsid w:val="00C67CEC"/>
    <w:rsid w:val="00C7364F"/>
    <w:rsid w:val="00C73EA6"/>
    <w:rsid w:val="00C74D61"/>
    <w:rsid w:val="00C82481"/>
    <w:rsid w:val="00C8251C"/>
    <w:rsid w:val="00C82AFD"/>
    <w:rsid w:val="00C82DF0"/>
    <w:rsid w:val="00C832B8"/>
    <w:rsid w:val="00C835AA"/>
    <w:rsid w:val="00C84645"/>
    <w:rsid w:val="00C856A1"/>
    <w:rsid w:val="00C86121"/>
    <w:rsid w:val="00C869E7"/>
    <w:rsid w:val="00CA24D0"/>
    <w:rsid w:val="00CA327D"/>
    <w:rsid w:val="00CA3D85"/>
    <w:rsid w:val="00CA48C7"/>
    <w:rsid w:val="00CB1A8F"/>
    <w:rsid w:val="00CB4324"/>
    <w:rsid w:val="00CB51A0"/>
    <w:rsid w:val="00CB693A"/>
    <w:rsid w:val="00CC256A"/>
    <w:rsid w:val="00CC32D6"/>
    <w:rsid w:val="00CC4709"/>
    <w:rsid w:val="00CC4ACC"/>
    <w:rsid w:val="00CC6C28"/>
    <w:rsid w:val="00CD279C"/>
    <w:rsid w:val="00CD5345"/>
    <w:rsid w:val="00CD5CA6"/>
    <w:rsid w:val="00CE1479"/>
    <w:rsid w:val="00CE343A"/>
    <w:rsid w:val="00CF4AF7"/>
    <w:rsid w:val="00CF7475"/>
    <w:rsid w:val="00CF782F"/>
    <w:rsid w:val="00D0034C"/>
    <w:rsid w:val="00D00A72"/>
    <w:rsid w:val="00D013F9"/>
    <w:rsid w:val="00D03A62"/>
    <w:rsid w:val="00D078D0"/>
    <w:rsid w:val="00D12869"/>
    <w:rsid w:val="00D13B64"/>
    <w:rsid w:val="00D1566C"/>
    <w:rsid w:val="00D17ED1"/>
    <w:rsid w:val="00D2416C"/>
    <w:rsid w:val="00D24C24"/>
    <w:rsid w:val="00D26149"/>
    <w:rsid w:val="00D263A0"/>
    <w:rsid w:val="00D2692B"/>
    <w:rsid w:val="00D31293"/>
    <w:rsid w:val="00D40E11"/>
    <w:rsid w:val="00D4118C"/>
    <w:rsid w:val="00D41EDA"/>
    <w:rsid w:val="00D41F7B"/>
    <w:rsid w:val="00D438B3"/>
    <w:rsid w:val="00D443DE"/>
    <w:rsid w:val="00D44820"/>
    <w:rsid w:val="00D47B0A"/>
    <w:rsid w:val="00D52158"/>
    <w:rsid w:val="00D55B53"/>
    <w:rsid w:val="00D55D33"/>
    <w:rsid w:val="00D562CB"/>
    <w:rsid w:val="00D56825"/>
    <w:rsid w:val="00D602D1"/>
    <w:rsid w:val="00D61855"/>
    <w:rsid w:val="00D6309A"/>
    <w:rsid w:val="00D63365"/>
    <w:rsid w:val="00D6456A"/>
    <w:rsid w:val="00D71684"/>
    <w:rsid w:val="00D72331"/>
    <w:rsid w:val="00D74077"/>
    <w:rsid w:val="00D87536"/>
    <w:rsid w:val="00D922CD"/>
    <w:rsid w:val="00D97515"/>
    <w:rsid w:val="00D97CB2"/>
    <w:rsid w:val="00DA14C4"/>
    <w:rsid w:val="00DA4C2F"/>
    <w:rsid w:val="00DB1D27"/>
    <w:rsid w:val="00DB2B58"/>
    <w:rsid w:val="00DB2FD8"/>
    <w:rsid w:val="00DB389F"/>
    <w:rsid w:val="00DB3ED9"/>
    <w:rsid w:val="00DB48CF"/>
    <w:rsid w:val="00DB5AAC"/>
    <w:rsid w:val="00DB64D1"/>
    <w:rsid w:val="00DB751A"/>
    <w:rsid w:val="00DC04DE"/>
    <w:rsid w:val="00DC09CD"/>
    <w:rsid w:val="00DC134F"/>
    <w:rsid w:val="00DC178F"/>
    <w:rsid w:val="00DC29DC"/>
    <w:rsid w:val="00DC2C30"/>
    <w:rsid w:val="00DC4DEE"/>
    <w:rsid w:val="00DD3C1A"/>
    <w:rsid w:val="00DE0C2C"/>
    <w:rsid w:val="00DE1D6B"/>
    <w:rsid w:val="00DE30EC"/>
    <w:rsid w:val="00DE53B1"/>
    <w:rsid w:val="00DF18E4"/>
    <w:rsid w:val="00DF2B87"/>
    <w:rsid w:val="00DF2C25"/>
    <w:rsid w:val="00DF3270"/>
    <w:rsid w:val="00E01021"/>
    <w:rsid w:val="00E01D33"/>
    <w:rsid w:val="00E03BCF"/>
    <w:rsid w:val="00E03CBB"/>
    <w:rsid w:val="00E05046"/>
    <w:rsid w:val="00E058FB"/>
    <w:rsid w:val="00E06666"/>
    <w:rsid w:val="00E06947"/>
    <w:rsid w:val="00E10839"/>
    <w:rsid w:val="00E1182C"/>
    <w:rsid w:val="00E1661A"/>
    <w:rsid w:val="00E16F18"/>
    <w:rsid w:val="00E171FE"/>
    <w:rsid w:val="00E17E58"/>
    <w:rsid w:val="00E20452"/>
    <w:rsid w:val="00E20BE2"/>
    <w:rsid w:val="00E21383"/>
    <w:rsid w:val="00E239F9"/>
    <w:rsid w:val="00E24EA9"/>
    <w:rsid w:val="00E24F23"/>
    <w:rsid w:val="00E26B00"/>
    <w:rsid w:val="00E26B8A"/>
    <w:rsid w:val="00E27509"/>
    <w:rsid w:val="00E311FC"/>
    <w:rsid w:val="00E40F3E"/>
    <w:rsid w:val="00E45EA9"/>
    <w:rsid w:val="00E46263"/>
    <w:rsid w:val="00E4784E"/>
    <w:rsid w:val="00E510CC"/>
    <w:rsid w:val="00E53FC3"/>
    <w:rsid w:val="00E541C9"/>
    <w:rsid w:val="00E541E7"/>
    <w:rsid w:val="00E54303"/>
    <w:rsid w:val="00E55EDC"/>
    <w:rsid w:val="00E55FF5"/>
    <w:rsid w:val="00E56C9E"/>
    <w:rsid w:val="00E573BF"/>
    <w:rsid w:val="00E57B14"/>
    <w:rsid w:val="00E664C0"/>
    <w:rsid w:val="00E71816"/>
    <w:rsid w:val="00E7256F"/>
    <w:rsid w:val="00E731A3"/>
    <w:rsid w:val="00E73D52"/>
    <w:rsid w:val="00E74523"/>
    <w:rsid w:val="00E74DAA"/>
    <w:rsid w:val="00E7638C"/>
    <w:rsid w:val="00E76761"/>
    <w:rsid w:val="00E770B7"/>
    <w:rsid w:val="00E77D28"/>
    <w:rsid w:val="00E8225B"/>
    <w:rsid w:val="00E829ED"/>
    <w:rsid w:val="00E8487B"/>
    <w:rsid w:val="00E90F80"/>
    <w:rsid w:val="00E9435C"/>
    <w:rsid w:val="00E950EC"/>
    <w:rsid w:val="00EA029D"/>
    <w:rsid w:val="00EA089A"/>
    <w:rsid w:val="00EA1F5F"/>
    <w:rsid w:val="00EA61F6"/>
    <w:rsid w:val="00EA75E3"/>
    <w:rsid w:val="00EA791D"/>
    <w:rsid w:val="00EB00E4"/>
    <w:rsid w:val="00EB03E3"/>
    <w:rsid w:val="00EB2D1F"/>
    <w:rsid w:val="00EB48B9"/>
    <w:rsid w:val="00EC0FAB"/>
    <w:rsid w:val="00EC2A7F"/>
    <w:rsid w:val="00EC330E"/>
    <w:rsid w:val="00EC5FDC"/>
    <w:rsid w:val="00EC7A8B"/>
    <w:rsid w:val="00ED00E0"/>
    <w:rsid w:val="00ED075B"/>
    <w:rsid w:val="00ED0CD2"/>
    <w:rsid w:val="00ED0CFE"/>
    <w:rsid w:val="00ED300D"/>
    <w:rsid w:val="00ED4BCD"/>
    <w:rsid w:val="00ED568F"/>
    <w:rsid w:val="00ED5C38"/>
    <w:rsid w:val="00ED7403"/>
    <w:rsid w:val="00EE02E6"/>
    <w:rsid w:val="00EE1F99"/>
    <w:rsid w:val="00EE3FE1"/>
    <w:rsid w:val="00EE4089"/>
    <w:rsid w:val="00EE5291"/>
    <w:rsid w:val="00EE5572"/>
    <w:rsid w:val="00EE5855"/>
    <w:rsid w:val="00EF0C32"/>
    <w:rsid w:val="00EF12EC"/>
    <w:rsid w:val="00EF2575"/>
    <w:rsid w:val="00EF43D5"/>
    <w:rsid w:val="00F01CA7"/>
    <w:rsid w:val="00F02046"/>
    <w:rsid w:val="00F02EC3"/>
    <w:rsid w:val="00F06B6A"/>
    <w:rsid w:val="00F118C0"/>
    <w:rsid w:val="00F1526F"/>
    <w:rsid w:val="00F1554E"/>
    <w:rsid w:val="00F16FF6"/>
    <w:rsid w:val="00F20D84"/>
    <w:rsid w:val="00F2281F"/>
    <w:rsid w:val="00F23177"/>
    <w:rsid w:val="00F24BF0"/>
    <w:rsid w:val="00F25C98"/>
    <w:rsid w:val="00F26C0B"/>
    <w:rsid w:val="00F274B6"/>
    <w:rsid w:val="00F2767F"/>
    <w:rsid w:val="00F30DEC"/>
    <w:rsid w:val="00F33574"/>
    <w:rsid w:val="00F40370"/>
    <w:rsid w:val="00F43AAE"/>
    <w:rsid w:val="00F46081"/>
    <w:rsid w:val="00F472DD"/>
    <w:rsid w:val="00F526D5"/>
    <w:rsid w:val="00F546C9"/>
    <w:rsid w:val="00F550DF"/>
    <w:rsid w:val="00F5645E"/>
    <w:rsid w:val="00F5663C"/>
    <w:rsid w:val="00F566A6"/>
    <w:rsid w:val="00F56CAF"/>
    <w:rsid w:val="00F579E2"/>
    <w:rsid w:val="00F6231B"/>
    <w:rsid w:val="00F63FFB"/>
    <w:rsid w:val="00F65735"/>
    <w:rsid w:val="00F659E0"/>
    <w:rsid w:val="00F65B24"/>
    <w:rsid w:val="00F66EC7"/>
    <w:rsid w:val="00F70FAD"/>
    <w:rsid w:val="00F73E13"/>
    <w:rsid w:val="00F742BC"/>
    <w:rsid w:val="00F75CC2"/>
    <w:rsid w:val="00F75DEB"/>
    <w:rsid w:val="00F764BE"/>
    <w:rsid w:val="00F80EAE"/>
    <w:rsid w:val="00F83494"/>
    <w:rsid w:val="00F83E3E"/>
    <w:rsid w:val="00F87A83"/>
    <w:rsid w:val="00F90098"/>
    <w:rsid w:val="00F96002"/>
    <w:rsid w:val="00FA1870"/>
    <w:rsid w:val="00FA2461"/>
    <w:rsid w:val="00FA4C46"/>
    <w:rsid w:val="00FA512D"/>
    <w:rsid w:val="00FB0821"/>
    <w:rsid w:val="00FB0A03"/>
    <w:rsid w:val="00FB64B3"/>
    <w:rsid w:val="00FC3F33"/>
    <w:rsid w:val="00FD26D8"/>
    <w:rsid w:val="00FD52C6"/>
    <w:rsid w:val="00FD6493"/>
    <w:rsid w:val="00FE29A8"/>
    <w:rsid w:val="00FE5239"/>
    <w:rsid w:val="00FE7333"/>
    <w:rsid w:val="00FF191F"/>
    <w:rsid w:val="00FF3CCE"/>
    <w:rsid w:val="00FF5CEF"/>
    <w:rsid w:val="00FF74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406"/>
    <w:pPr>
      <w:spacing w:after="0" w:line="360" w:lineRule="auto"/>
      <w:ind w:firstLine="709"/>
      <w:jc w:val="both"/>
    </w:pPr>
    <w:rPr>
      <w:rFonts w:ascii="Times New Roman" w:hAnsi="Times New Roman"/>
      <w:sz w:val="26"/>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912221"/>
    <w:pPr>
      <w:keepNext/>
      <w:keepLines/>
      <w:numPr>
        <w:ilvl w:val="1"/>
        <w:numId w:val="2"/>
      </w:numPr>
      <w:outlineLvl w:val="1"/>
    </w:pPr>
    <w:rPr>
      <w:rFonts w:eastAsiaTheme="majorEastAsia" w:cstheme="majorBidi"/>
      <w:b/>
      <w:bCs/>
      <w:color w:val="000000" w:themeColor="text1"/>
      <w:sz w:val="28"/>
      <w:szCs w:val="28"/>
    </w:rPr>
  </w:style>
  <w:style w:type="paragraph" w:styleId="3">
    <w:name w:val="heading 3"/>
    <w:basedOn w:val="a"/>
    <w:next w:val="a"/>
    <w:link w:val="30"/>
    <w:uiPriority w:val="9"/>
    <w:unhideWhenUsed/>
    <w:qFormat/>
    <w:rsid w:val="002303F1"/>
    <w:pPr>
      <w:keepNext/>
      <w:keepLines/>
      <w:numPr>
        <w:ilvl w:val="2"/>
        <w:numId w:val="2"/>
      </w:numPr>
      <w:spacing w:before="120"/>
      <w:outlineLvl w:val="2"/>
    </w:pPr>
    <w:rPr>
      <w:rFonts w:eastAsiaTheme="majorEastAsia" w:cstheme="majorBidi"/>
      <w:b/>
      <w:bCs/>
      <w:color w:val="000000" w:themeColor="text1"/>
      <w:sz w:val="28"/>
    </w:rPr>
  </w:style>
  <w:style w:type="paragraph" w:styleId="4">
    <w:name w:val="heading 4"/>
    <w:basedOn w:val="a"/>
    <w:next w:val="a"/>
    <w:link w:val="40"/>
    <w:uiPriority w:val="9"/>
    <w:unhideWhenUsed/>
    <w:qFormat/>
    <w:rsid w:val="00C7364F"/>
    <w:pPr>
      <w:keepNext/>
      <w:keepLines/>
      <w:numPr>
        <w:ilvl w:val="3"/>
        <w:numId w:val="2"/>
      </w:numPr>
      <w:spacing w:before="120"/>
      <w:ind w:left="720" w:hanging="720"/>
      <w:outlineLvl w:val="3"/>
    </w:pPr>
    <w:rPr>
      <w:rFonts w:eastAsiaTheme="majorEastAsia" w:cstheme="majorBidi"/>
      <w:b/>
      <w:bCs/>
      <w:iCs/>
      <w:color w:val="000000" w:themeColor="text1"/>
      <w:sz w:val="28"/>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912221"/>
    <w:rPr>
      <w:rFonts w:ascii="Times New Roman" w:eastAsiaTheme="majorEastAsia" w:hAnsi="Times New Roman" w:cstheme="majorBidi"/>
      <w:b/>
      <w:bCs/>
      <w:color w:val="000000" w:themeColor="text1"/>
      <w:sz w:val="28"/>
      <w:szCs w:val="28"/>
    </w:rPr>
  </w:style>
  <w:style w:type="character" w:customStyle="1" w:styleId="30">
    <w:name w:val="Заголовок 3 Знак"/>
    <w:basedOn w:val="a0"/>
    <w:link w:val="3"/>
    <w:uiPriority w:val="9"/>
    <w:rsid w:val="002303F1"/>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uiPriority w:val="9"/>
    <w:rsid w:val="00C7364F"/>
    <w:rPr>
      <w:rFonts w:ascii="Times New Roman" w:eastAsiaTheme="majorEastAsia" w:hAnsi="Times New Roman" w:cstheme="majorBidi"/>
      <w:b/>
      <w:bCs/>
      <w:iCs/>
      <w:color w:val="000000" w:themeColor="text1"/>
      <w:sz w:val="28"/>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C7364F"/>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9F390E"/>
    <w:pPr>
      <w:spacing w:before="120"/>
    </w:pPr>
    <w:rPr>
      <w:rFonts w:ascii="Times New Roman" w:hAnsi="Times New Roman" w:cs="Times New Roman"/>
      <w:sz w:val="24"/>
      <w:szCs w:val="24"/>
    </w:rPr>
  </w:style>
  <w:style w:type="paragraph" w:customStyle="1" w:styleId="afa">
    <w:name w:val="Табл.содерж."/>
    <w:qFormat/>
    <w:rsid w:val="00020924"/>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A979E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 w:val="24"/>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 w:val="24"/>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A979E9"/>
    <w:pPr>
      <w:spacing w:after="100"/>
      <w:ind w:left="1304" w:right="284" w:firstLine="0"/>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846747658">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956333468">
      <w:bodyDiv w:val="1"/>
      <w:marLeft w:val="0"/>
      <w:marRight w:val="0"/>
      <w:marTop w:val="0"/>
      <w:marBottom w:val="0"/>
      <w:divBdr>
        <w:top w:val="none" w:sz="0" w:space="0" w:color="auto"/>
        <w:left w:val="none" w:sz="0" w:space="0" w:color="auto"/>
        <w:bottom w:val="none" w:sz="0" w:space="0" w:color="auto"/>
        <w:right w:val="none" w:sz="0" w:space="0" w:color="auto"/>
      </w:divBdr>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chart" Target="charts/chart2.xml"/><Relationship Id="rId84" Type="http://schemas.openxmlformats.org/officeDocument/2006/relationships/image" Target="media/image67.png"/><Relationship Id="rId138" Type="http://schemas.openxmlformats.org/officeDocument/2006/relationships/image" Target="media/image105.emf"/><Relationship Id="rId159" Type="http://schemas.openxmlformats.org/officeDocument/2006/relationships/image" Target="media/image122.emf"/><Relationship Id="rId170" Type="http://schemas.openxmlformats.org/officeDocument/2006/relationships/oleObject" Target="embeddings/oleObject29.bin"/><Relationship Id="rId191" Type="http://schemas.openxmlformats.org/officeDocument/2006/relationships/image" Target="media/image148.png"/><Relationship Id="rId196" Type="http://schemas.openxmlformats.org/officeDocument/2006/relationships/image" Target="media/image153.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2.emf"/><Relationship Id="rId123" Type="http://schemas.openxmlformats.org/officeDocument/2006/relationships/image" Target="media/image96.png"/><Relationship Id="rId128" Type="http://schemas.openxmlformats.org/officeDocument/2006/relationships/oleObject" Target="embeddings/oleObject18.bin"/><Relationship Id="rId144" Type="http://schemas.openxmlformats.org/officeDocument/2006/relationships/image" Target="media/image108.emf"/><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emf"/><Relationship Id="rId160" Type="http://schemas.openxmlformats.org/officeDocument/2006/relationships/oleObject" Target="embeddings/oleObject27.bin"/><Relationship Id="rId165" Type="http://schemas.openxmlformats.org/officeDocument/2006/relationships/image" Target="media/image126.png"/><Relationship Id="rId181" Type="http://schemas.openxmlformats.org/officeDocument/2006/relationships/image" Target="media/image138.png"/><Relationship Id="rId186" Type="http://schemas.openxmlformats.org/officeDocument/2006/relationships/image" Target="media/image143.png"/><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tiff"/><Relationship Id="rId69" Type="http://schemas.openxmlformats.org/officeDocument/2006/relationships/image" Target="media/image55.tiff"/><Relationship Id="rId113" Type="http://schemas.openxmlformats.org/officeDocument/2006/relationships/image" Target="media/image89.png"/><Relationship Id="rId118" Type="http://schemas.openxmlformats.org/officeDocument/2006/relationships/oleObject" Target="embeddings/oleObject15.bin"/><Relationship Id="rId134" Type="http://schemas.openxmlformats.org/officeDocument/2006/relationships/image" Target="media/image103.emf"/><Relationship Id="rId139" Type="http://schemas.openxmlformats.org/officeDocument/2006/relationships/oleObject" Target="embeddings/oleObject23.bin"/><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5.emf"/><Relationship Id="rId192" Type="http://schemas.openxmlformats.org/officeDocument/2006/relationships/image" Target="media/image149.png"/><Relationship Id="rId19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oleObject" Target="embeddings/oleObject10.bin"/><Relationship Id="rId108" Type="http://schemas.openxmlformats.org/officeDocument/2006/relationships/image" Target="media/image86.emf"/><Relationship Id="rId124" Type="http://schemas.openxmlformats.org/officeDocument/2006/relationships/image" Target="media/image97.png"/><Relationship Id="rId129" Type="http://schemas.openxmlformats.org/officeDocument/2006/relationships/image" Target="media/image100.emf"/><Relationship Id="rId54" Type="http://schemas.openxmlformats.org/officeDocument/2006/relationships/oleObject" Target="embeddings/oleObject3.bin"/><Relationship Id="rId70" Type="http://schemas.openxmlformats.org/officeDocument/2006/relationships/chart" Target="charts/chart4.xml"/><Relationship Id="rId75" Type="http://schemas.openxmlformats.org/officeDocument/2006/relationships/image" Target="media/image60.emf"/><Relationship Id="rId91" Type="http://schemas.openxmlformats.org/officeDocument/2006/relationships/image" Target="media/image74.png"/><Relationship Id="rId96" Type="http://schemas.openxmlformats.org/officeDocument/2006/relationships/oleObject" Target="embeddings/oleObject8.bin"/><Relationship Id="rId140" Type="http://schemas.openxmlformats.org/officeDocument/2006/relationships/image" Target="media/image106.emf"/><Relationship Id="rId145" Type="http://schemas.openxmlformats.org/officeDocument/2006/relationships/oleObject" Target="embeddings/oleObject26.bin"/><Relationship Id="rId161" Type="http://schemas.openxmlformats.org/officeDocument/2006/relationships/image" Target="media/image123.emf"/><Relationship Id="rId166" Type="http://schemas.openxmlformats.org/officeDocument/2006/relationships/image" Target="media/image127.png"/><Relationship Id="rId182" Type="http://schemas.openxmlformats.org/officeDocument/2006/relationships/image" Target="media/image139.png"/><Relationship Id="rId187"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14.bin"/><Relationship Id="rId119" Type="http://schemas.openxmlformats.org/officeDocument/2006/relationships/image" Target="media/image93.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chart" Target="charts/chart3.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oleObject" Target="embeddings/oleObject19.bin"/><Relationship Id="rId135" Type="http://schemas.openxmlformats.org/officeDocument/2006/relationships/oleObject" Target="embeddings/oleObject21.bin"/><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oleObject" Target="embeddings/oleObject31.bin"/><Relationship Id="rId198" Type="http://schemas.openxmlformats.org/officeDocument/2006/relationships/fontTable" Target="fontTable.xml"/><Relationship Id="rId172" Type="http://schemas.openxmlformats.org/officeDocument/2006/relationships/image" Target="media/image132.png"/><Relationship Id="rId193" Type="http://schemas.openxmlformats.org/officeDocument/2006/relationships/image" Target="media/image15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2.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oleObject" Target="embeddings/oleObject5.bin"/><Relationship Id="rId97" Type="http://schemas.openxmlformats.org/officeDocument/2006/relationships/image" Target="media/image78.png"/><Relationship Id="rId104" Type="http://schemas.openxmlformats.org/officeDocument/2006/relationships/image" Target="media/image83.emf"/><Relationship Id="rId120" Type="http://schemas.openxmlformats.org/officeDocument/2006/relationships/image" Target="media/image94.png"/><Relationship Id="rId125" Type="http://schemas.openxmlformats.org/officeDocument/2006/relationships/image" Target="media/image98.emf"/><Relationship Id="rId141" Type="http://schemas.openxmlformats.org/officeDocument/2006/relationships/oleObject" Target="embeddings/oleObject24.bin"/><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6.tiff"/><Relationship Id="rId92" Type="http://schemas.openxmlformats.org/officeDocument/2006/relationships/image" Target="media/image75.png"/><Relationship Id="rId162" Type="http://schemas.openxmlformats.org/officeDocument/2006/relationships/oleObject" Target="embeddings/oleObject28.bin"/><Relationship Id="rId183"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tiff"/><Relationship Id="rId87" Type="http://schemas.openxmlformats.org/officeDocument/2006/relationships/image" Target="media/image70.png"/><Relationship Id="rId110" Type="http://schemas.openxmlformats.org/officeDocument/2006/relationships/image" Target="media/image87.emf"/><Relationship Id="rId115" Type="http://schemas.openxmlformats.org/officeDocument/2006/relationships/image" Target="media/image90.png"/><Relationship Id="rId131" Type="http://schemas.openxmlformats.org/officeDocument/2006/relationships/image" Target="media/image101.emf"/><Relationship Id="rId136" Type="http://schemas.openxmlformats.org/officeDocument/2006/relationships/image" Target="media/image104.emf"/><Relationship Id="rId157" Type="http://schemas.openxmlformats.org/officeDocument/2006/relationships/image" Target="media/image120.png"/><Relationship Id="rId178" Type="http://schemas.openxmlformats.org/officeDocument/2006/relationships/image" Target="media/image136.emf"/><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1.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1.emf"/><Relationship Id="rId100" Type="http://schemas.openxmlformats.org/officeDocument/2006/relationships/image" Target="media/image81.emf"/><Relationship Id="rId105" Type="http://schemas.openxmlformats.org/officeDocument/2006/relationships/oleObject" Target="embeddings/oleObject11.bin"/><Relationship Id="rId126" Type="http://schemas.openxmlformats.org/officeDocument/2006/relationships/oleObject" Target="embeddings/oleObject17.bin"/><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57.tiff"/><Relationship Id="rId93" Type="http://schemas.openxmlformats.org/officeDocument/2006/relationships/image" Target="media/image76.emf"/><Relationship Id="rId98" Type="http://schemas.openxmlformats.org/officeDocument/2006/relationships/image" Target="media/image79.png"/><Relationship Id="rId121" Type="http://schemas.openxmlformats.org/officeDocument/2006/relationships/image" Target="media/image95.emf"/><Relationship Id="rId142" Type="http://schemas.openxmlformats.org/officeDocument/2006/relationships/image" Target="media/image107.emf"/><Relationship Id="rId163" Type="http://schemas.openxmlformats.org/officeDocument/2006/relationships/image" Target="media/image124.png"/><Relationship Id="rId184" Type="http://schemas.openxmlformats.org/officeDocument/2006/relationships/image" Target="media/image141.png"/><Relationship Id="rId189"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tiff"/><Relationship Id="rId116" Type="http://schemas.openxmlformats.org/officeDocument/2006/relationships/image" Target="media/image91.png"/><Relationship Id="rId137" Type="http://schemas.openxmlformats.org/officeDocument/2006/relationships/oleObject" Target="embeddings/oleObject22.bin"/><Relationship Id="rId158" Type="http://schemas.openxmlformats.org/officeDocument/2006/relationships/image" Target="media/image121.w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oleObject" Target="embeddings/oleObject13.bin"/><Relationship Id="rId132" Type="http://schemas.openxmlformats.org/officeDocument/2006/relationships/oleObject" Target="embeddings/oleObject20.bin"/><Relationship Id="rId153" Type="http://schemas.openxmlformats.org/officeDocument/2006/relationships/image" Target="media/image116.png"/><Relationship Id="rId174" Type="http://schemas.openxmlformats.org/officeDocument/2006/relationships/image" Target="media/image134.emf"/><Relationship Id="rId179" Type="http://schemas.openxmlformats.org/officeDocument/2006/relationships/oleObject" Target="embeddings/oleObject32.bin"/><Relationship Id="rId195" Type="http://schemas.openxmlformats.org/officeDocument/2006/relationships/image" Target="media/image152.png"/><Relationship Id="rId190" Type="http://schemas.openxmlformats.org/officeDocument/2006/relationships/image" Target="media/image14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chart" Target="charts/chart1.xml"/><Relationship Id="rId106" Type="http://schemas.openxmlformats.org/officeDocument/2006/relationships/image" Target="media/image84.png"/><Relationship Id="rId127" Type="http://schemas.openxmlformats.org/officeDocument/2006/relationships/image" Target="media/image99.emf"/><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oleObject" Target="embeddings/oleObject2.bin"/><Relationship Id="rId73" Type="http://schemas.openxmlformats.org/officeDocument/2006/relationships/image" Target="media/image58.png"/><Relationship Id="rId78" Type="http://schemas.openxmlformats.org/officeDocument/2006/relationships/oleObject" Target="embeddings/oleObject6.bin"/><Relationship Id="rId94" Type="http://schemas.openxmlformats.org/officeDocument/2006/relationships/oleObject" Target="embeddings/oleObject7.bin"/><Relationship Id="rId99" Type="http://schemas.openxmlformats.org/officeDocument/2006/relationships/image" Target="media/image80.png"/><Relationship Id="rId101" Type="http://schemas.openxmlformats.org/officeDocument/2006/relationships/oleObject" Target="embeddings/oleObject9.bin"/><Relationship Id="rId122" Type="http://schemas.openxmlformats.org/officeDocument/2006/relationships/oleObject" Target="embeddings/oleObject16.bin"/><Relationship Id="rId143" Type="http://schemas.openxmlformats.org/officeDocument/2006/relationships/oleObject" Target="embeddings/oleObject25.bin"/><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emf"/><Relationship Id="rId185"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4.tiff"/><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oleObject" Target="embeddings/oleObject30.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Documents\&#1044;&#1072;&#1085;&#1085;&#1099;&#1077;%20&#1074;&#1099;&#1073;&#1086;&#1088;%20&#1084;&#1077;&#1078;&#1072;&#1090;&#1086;&#1084;&#1085;&#1086;&#1075;&#1086;%20&#1088;&#1072;&#1089;&#1089;&#1090;%20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95;&#1077;&#1090;&#1099;\&#1052;&#1077;&#1078;&#1084;&#1086;&#1083;&#1077;&#1082;%20PbO\&#1074;&#1099;&#1073;&#1086;&#1088;%20&#1084;&#1077;&#1078;&#1072;&#1090;&#1086;&#1084;&#1085;&#1086;&#1075;&#1086;%20&#1088;&#1072;&#1089;&#1089;&#1090;%20PbO.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20Pb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351148114340993E-2"/>
          <c:y val="1.3837407196759221E-2"/>
          <c:w val="0.87867961696409136"/>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'1'!$A$2:$A$8</c:f>
              <c:numCache>
                <c:formatCode>General</c:formatCode>
                <c:ptCount val="7"/>
                <c:pt idx="0">
                  <c:v>0.27196393784572342</c:v>
                </c:pt>
                <c:pt idx="1">
                  <c:v>0.54392787569144685</c:v>
                </c:pt>
                <c:pt idx="2">
                  <c:v>0.81589181353717188</c:v>
                </c:pt>
                <c:pt idx="3">
                  <c:v>1.0878557513828937</c:v>
                </c:pt>
                <c:pt idx="4">
                  <c:v>1.1966413265211842</c:v>
                </c:pt>
                <c:pt idx="5">
                  <c:v>1.3054269016594717</c:v>
                </c:pt>
                <c:pt idx="6">
                  <c:v>1.6317836270743398</c:v>
                </c:pt>
              </c:numCache>
            </c:numRef>
          </c:xVal>
          <c:yVal>
            <c:numRef>
              <c:f>'1'!$B$2:$B$8</c:f>
              <c:numCache>
                <c:formatCode>General</c:formatCode>
                <c:ptCount val="7"/>
                <c:pt idx="0">
                  <c:v>663.15250999999955</c:v>
                </c:pt>
                <c:pt idx="1">
                  <c:v>-112.10055398000006</c:v>
                </c:pt>
                <c:pt idx="2">
                  <c:v>-235.25953908</c:v>
                </c:pt>
                <c:pt idx="3">
                  <c:v>-253.41319527999988</c:v>
                </c:pt>
                <c:pt idx="4">
                  <c:v>-254.90637366000001</c:v>
                </c:pt>
                <c:pt idx="5">
                  <c:v>-255.05675616000002</c:v>
                </c:pt>
                <c:pt idx="6">
                  <c:v>-253.32859641000022</c:v>
                </c:pt>
              </c:numCache>
            </c:numRef>
          </c:yVal>
          <c:smooth val="1"/>
          <c:extLst>
            <c:ext xmlns:c16="http://schemas.microsoft.com/office/drawing/2014/chart" uri="{C3380CC4-5D6E-409C-BE32-E72D297353CC}">
              <c16:uniqueId val="{00000000-8718-41DC-B184-10BA5CB4D17D}"/>
            </c:ext>
          </c:extLst>
        </c:ser>
        <c:dLbls>
          <c:showLegendKey val="0"/>
          <c:showVal val="0"/>
          <c:showCatName val="0"/>
          <c:showSerName val="0"/>
          <c:showPercent val="0"/>
          <c:showBubbleSize val="0"/>
        </c:dLbls>
        <c:axId val="174947072"/>
        <c:axId val="183043200"/>
      </c:scatterChart>
      <c:valAx>
        <c:axId val="174947072"/>
        <c:scaling>
          <c:orientation val="minMax"/>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b" anchorCtr="0"/>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43200"/>
        <c:crosses val="autoZero"/>
        <c:crossBetween val="midCat"/>
      </c:valAx>
      <c:valAx>
        <c:axId val="183043200"/>
        <c:scaling>
          <c:orientation val="minMax"/>
          <c:max val="665"/>
          <c:min val="-27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74947072"/>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spPr>
            <a:ln cap="sq">
              <a:solidFill>
                <a:schemeClr val="tx2">
                  <a:lumMod val="75000"/>
                </a:schemeClr>
              </a:solidFill>
              <a:bevel/>
            </a:ln>
          </c:spPr>
          <c:xVal>
            <c:numRef>
              <c:f>Лист1!$B$2:$B$7</c:f>
              <c:numCache>
                <c:formatCode>General</c:formatCode>
                <c:ptCount val="6"/>
                <c:pt idx="1">
                  <c:v>1.0371589999999999</c:v>
                </c:pt>
                <c:pt idx="2">
                  <c:v>1.4718149027991054</c:v>
                </c:pt>
                <c:pt idx="3">
                  <c:v>1.9647948641936077</c:v>
                </c:pt>
                <c:pt idx="4">
                  <c:v>2.979753608241106</c:v>
                </c:pt>
                <c:pt idx="5">
                  <c:v>3.9657135310301079</c:v>
                </c:pt>
              </c:numCache>
            </c:numRef>
          </c:xVal>
          <c:yVal>
            <c:numRef>
              <c:f>Лист1!$C$2:$C$7</c:f>
              <c:numCache>
                <c:formatCode>General</c:formatCode>
                <c:ptCount val="6"/>
                <c:pt idx="1">
                  <c:v>-640.10023000000001</c:v>
                </c:pt>
                <c:pt idx="2">
                  <c:v>-645.16625035999959</c:v>
                </c:pt>
                <c:pt idx="3">
                  <c:v>-645.12804554000058</c:v>
                </c:pt>
                <c:pt idx="4">
                  <c:v>-642.78650608000009</c:v>
                </c:pt>
                <c:pt idx="5">
                  <c:v>-641.76983791000043</c:v>
                </c:pt>
              </c:numCache>
            </c:numRef>
          </c:yVal>
          <c:smooth val="0"/>
          <c:extLst>
            <c:ext xmlns:c16="http://schemas.microsoft.com/office/drawing/2014/chart" uri="{C3380CC4-5D6E-409C-BE32-E72D297353CC}">
              <c16:uniqueId val="{00000000-95AB-452C-B1C6-81B57FB22EC3}"/>
            </c:ext>
          </c:extLst>
        </c:ser>
        <c:dLbls>
          <c:showLegendKey val="0"/>
          <c:showVal val="0"/>
          <c:showCatName val="0"/>
          <c:showSerName val="0"/>
          <c:showPercent val="0"/>
          <c:showBubbleSize val="0"/>
        </c:dLbls>
        <c:axId val="183048384"/>
        <c:axId val="183049536"/>
      </c:scatterChart>
      <c:valAx>
        <c:axId val="183048384"/>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049536"/>
        <c:crosses val="autoZero"/>
        <c:crossBetween val="midCat"/>
      </c:valAx>
      <c:valAx>
        <c:axId val="183049536"/>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48384"/>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1195558893451"/>
          <c:y val="1.3837407196759221E-2"/>
          <c:w val="0.84879615069006953"/>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'1'!$B$2:$B$8</c:f>
              <c:numCache>
                <c:formatCode>General</c:formatCode>
                <c:ptCount val="7"/>
                <c:pt idx="0">
                  <c:v>1.0878558057756813</c:v>
                </c:pt>
                <c:pt idx="1">
                  <c:v>1.3598196892286174</c:v>
                </c:pt>
                <c:pt idx="2">
                  <c:v>1.6317836814671278</c:v>
                </c:pt>
                <c:pt idx="3">
                  <c:v>1.9037475649200657</c:v>
                </c:pt>
                <c:pt idx="4">
                  <c:v>2.1757115027657892</c:v>
                </c:pt>
                <c:pt idx="5">
                  <c:v>2.4476754406115111</c:v>
                </c:pt>
              </c:numCache>
            </c:numRef>
          </c:xVal>
          <c:yVal>
            <c:numRef>
              <c:f>'1'!$C$2:$C$8</c:f>
              <c:numCache>
                <c:formatCode>0.00</c:formatCode>
                <c:ptCount val="7"/>
                <c:pt idx="0">
                  <c:v>-218.90374999999997</c:v>
                </c:pt>
                <c:pt idx="1">
                  <c:v>-243.52703000000011</c:v>
                </c:pt>
                <c:pt idx="2">
                  <c:v>-251.9488400000001</c:v>
                </c:pt>
                <c:pt idx="3">
                  <c:v>-254.37465999999998</c:v>
                </c:pt>
                <c:pt idx="4" formatCode="General">
                  <c:v>-254.69200000000001</c:v>
                </c:pt>
                <c:pt idx="5" formatCode="0.000">
                  <c:v>-254.65944000000007</c:v>
                </c:pt>
              </c:numCache>
            </c:numRef>
          </c:yVal>
          <c:smooth val="1"/>
          <c:extLst>
            <c:ext xmlns:c16="http://schemas.microsoft.com/office/drawing/2014/chart" uri="{C3380CC4-5D6E-409C-BE32-E72D297353CC}">
              <c16:uniqueId val="{00000000-46B8-4B18-A688-1B3000B0EF6B}"/>
            </c:ext>
          </c:extLst>
        </c:ser>
        <c:dLbls>
          <c:showLegendKey val="0"/>
          <c:showVal val="0"/>
          <c:showCatName val="0"/>
          <c:showSerName val="0"/>
          <c:showPercent val="0"/>
          <c:showBubbleSize val="0"/>
        </c:dLbls>
        <c:axId val="183069504"/>
        <c:axId val="183070080"/>
      </c:scatterChart>
      <c:valAx>
        <c:axId val="183069504"/>
        <c:scaling>
          <c:orientation val="minMax"/>
          <c:max val="2.5"/>
          <c:min val="1"/>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70080"/>
        <c:crosses val="autoZero"/>
        <c:crossBetween val="midCat"/>
      </c:valAx>
      <c:valAx>
        <c:axId val="183070080"/>
        <c:scaling>
          <c:orientation val="minMax"/>
          <c:max val="-215"/>
          <c:min val="-26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0.00"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69504"/>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784266277244484"/>
          <c:y val="6.5366349754225922E-2"/>
          <c:w val="0.81574937820105464"/>
          <c:h val="0.82856711404225103"/>
        </c:manualLayout>
      </c:layout>
      <c:scatterChart>
        <c:scatterStyle val="smoothMarker"/>
        <c:varyColors val="0"/>
        <c:ser>
          <c:idx val="0"/>
          <c:order val="0"/>
          <c:spPr>
            <a:ln cap="sq">
              <a:solidFill>
                <a:schemeClr val="tx2">
                  <a:lumMod val="75000"/>
                </a:schemeClr>
              </a:solidFill>
              <a:bevel/>
            </a:ln>
          </c:spPr>
          <c:xVal>
            <c:numRef>
              <c:f>Лист1!$B$3:$B$7</c:f>
              <c:numCache>
                <c:formatCode>General</c:formatCode>
                <c:ptCount val="5"/>
                <c:pt idx="0">
                  <c:v>1.0371589999999999</c:v>
                </c:pt>
                <c:pt idx="1">
                  <c:v>1.4718149027991054</c:v>
                </c:pt>
                <c:pt idx="2">
                  <c:v>1.9647948641936077</c:v>
                </c:pt>
                <c:pt idx="3">
                  <c:v>2.979753608241106</c:v>
                </c:pt>
                <c:pt idx="4">
                  <c:v>3.9657135310301079</c:v>
                </c:pt>
              </c:numCache>
            </c:numRef>
          </c:xVal>
          <c:yVal>
            <c:numRef>
              <c:f>Лист1!$C$3:$C$7</c:f>
              <c:numCache>
                <c:formatCode>General</c:formatCode>
                <c:ptCount val="5"/>
                <c:pt idx="0">
                  <c:v>-642</c:v>
                </c:pt>
                <c:pt idx="1">
                  <c:v>-644.48</c:v>
                </c:pt>
                <c:pt idx="2">
                  <c:v>-645.01099999999997</c:v>
                </c:pt>
                <c:pt idx="3">
                  <c:v>-641.9399999999996</c:v>
                </c:pt>
                <c:pt idx="4">
                  <c:v>-641.01300000000003</c:v>
                </c:pt>
              </c:numCache>
            </c:numRef>
          </c:yVal>
          <c:smooth val="0"/>
          <c:extLst>
            <c:ext xmlns:c16="http://schemas.microsoft.com/office/drawing/2014/chart" uri="{C3380CC4-5D6E-409C-BE32-E72D297353CC}">
              <c16:uniqueId val="{00000000-989E-4B97-830F-95D3D919AEAA}"/>
            </c:ext>
          </c:extLst>
        </c:ser>
        <c:dLbls>
          <c:showLegendKey val="0"/>
          <c:showVal val="0"/>
          <c:showCatName val="0"/>
          <c:showSerName val="0"/>
          <c:showPercent val="0"/>
          <c:showBubbleSize val="0"/>
        </c:dLbls>
        <c:axId val="183074112"/>
        <c:axId val="183738368"/>
      </c:scatterChart>
      <c:valAx>
        <c:axId val="183074112"/>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738368"/>
        <c:crosses val="autoZero"/>
        <c:crossBetween val="midCat"/>
      </c:valAx>
      <c:valAx>
        <c:axId val="183738368"/>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74112"/>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C4957A82-6893-4E2A-8A97-09AC2777E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18100</TotalTime>
  <Pages>114</Pages>
  <Words>24837</Words>
  <Characters>141576</Characters>
  <Application>Microsoft Office Word</Application>
  <DocSecurity>0</DocSecurity>
  <Lines>1179</Lines>
  <Paragraphs>332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162</cp:revision>
  <cp:lastPrinted>2018-06-04T14:03:00Z</cp:lastPrinted>
  <dcterms:created xsi:type="dcterms:W3CDTF">2018-04-16T15:54:00Z</dcterms:created>
  <dcterms:modified xsi:type="dcterms:W3CDTF">2018-06-16T11:21:00Z</dcterms:modified>
</cp:coreProperties>
</file>