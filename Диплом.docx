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FBE0B" w14:textId="6EF87236" w:rsidR="00C832B8" w:rsidRDefault="00C832B8">
      <w:pPr>
        <w:pStyle w:val="12"/>
        <w:rPr>
          <w:rFonts w:asciiTheme="minorHAnsi" w:hAnsiTheme="minorHAnsi"/>
          <w:noProof/>
          <w:sz w:val="22"/>
          <w:lang w:eastAsia="ru-RU"/>
        </w:rPr>
      </w:pPr>
      <w:r>
        <w:fldChar w:fldCharType="begin"/>
      </w:r>
      <w:r>
        <w:instrText xml:space="preserve"> TOC \o "1-4" \h \z \u </w:instrText>
      </w:r>
      <w:r>
        <w:fldChar w:fldCharType="separate"/>
      </w:r>
      <w:hyperlink w:anchor="_Toc514781099" w:history="1">
        <w:r w:rsidRPr="00AD7838">
          <w:rPr>
            <w:rStyle w:val="af8"/>
            <w:noProof/>
          </w:rPr>
          <w:t>1</w:t>
        </w:r>
        <w:r>
          <w:rPr>
            <w:rFonts w:asciiTheme="minorHAnsi" w:hAnsiTheme="minorHAnsi"/>
            <w:noProof/>
            <w:sz w:val="22"/>
            <w:lang w:eastAsia="ru-RU"/>
          </w:rPr>
          <w:tab/>
        </w:r>
        <w:r w:rsidRPr="00AD7838">
          <w:rPr>
            <w:rStyle w:val="af8"/>
            <w:noProof/>
          </w:rPr>
          <w:t>Введение</w:t>
        </w:r>
        <w:r>
          <w:rPr>
            <w:noProof/>
            <w:webHidden/>
          </w:rPr>
          <w:tab/>
        </w:r>
        <w:r>
          <w:rPr>
            <w:noProof/>
            <w:webHidden/>
          </w:rPr>
          <w:fldChar w:fldCharType="begin"/>
        </w:r>
        <w:r>
          <w:rPr>
            <w:noProof/>
            <w:webHidden/>
          </w:rPr>
          <w:instrText xml:space="preserve"> PAGEREF _Toc514781099 \h </w:instrText>
        </w:r>
        <w:r>
          <w:rPr>
            <w:noProof/>
            <w:webHidden/>
          </w:rPr>
        </w:r>
        <w:r>
          <w:rPr>
            <w:noProof/>
            <w:webHidden/>
          </w:rPr>
          <w:fldChar w:fldCharType="separate"/>
        </w:r>
        <w:r>
          <w:rPr>
            <w:noProof/>
            <w:webHidden/>
          </w:rPr>
          <w:t>3</w:t>
        </w:r>
        <w:r>
          <w:rPr>
            <w:noProof/>
            <w:webHidden/>
          </w:rPr>
          <w:fldChar w:fldCharType="end"/>
        </w:r>
      </w:hyperlink>
    </w:p>
    <w:p w14:paraId="221AA2FC" w14:textId="6E973602" w:rsidR="00C832B8" w:rsidRDefault="00051802">
      <w:pPr>
        <w:pStyle w:val="12"/>
        <w:rPr>
          <w:rFonts w:asciiTheme="minorHAnsi" w:hAnsiTheme="minorHAnsi"/>
          <w:noProof/>
          <w:sz w:val="22"/>
          <w:lang w:eastAsia="ru-RU"/>
        </w:rPr>
      </w:pPr>
      <w:hyperlink w:anchor="_Toc514781100" w:history="1">
        <w:r w:rsidR="00C832B8" w:rsidRPr="00AD7838">
          <w:rPr>
            <w:rStyle w:val="af8"/>
            <w:noProof/>
          </w:rPr>
          <w:t>2</w:t>
        </w:r>
        <w:r w:rsidR="00C832B8">
          <w:rPr>
            <w:rFonts w:asciiTheme="minorHAnsi" w:hAnsiTheme="minorHAnsi"/>
            <w:noProof/>
            <w:sz w:val="22"/>
            <w:lang w:eastAsia="ru-RU"/>
          </w:rPr>
          <w:tab/>
        </w:r>
        <w:r w:rsidR="00C832B8" w:rsidRPr="00AD7838">
          <w:rPr>
            <w:rStyle w:val="af8"/>
            <w:noProof/>
          </w:rPr>
          <w:t>Литературный обзор</w:t>
        </w:r>
        <w:r w:rsidR="00C832B8">
          <w:rPr>
            <w:noProof/>
            <w:webHidden/>
          </w:rPr>
          <w:tab/>
        </w:r>
        <w:r w:rsidR="00C832B8">
          <w:rPr>
            <w:noProof/>
            <w:webHidden/>
          </w:rPr>
          <w:fldChar w:fldCharType="begin"/>
        </w:r>
        <w:r w:rsidR="00C832B8">
          <w:rPr>
            <w:noProof/>
            <w:webHidden/>
          </w:rPr>
          <w:instrText xml:space="preserve"> PAGEREF _Toc514781100 \h </w:instrText>
        </w:r>
        <w:r w:rsidR="00C832B8">
          <w:rPr>
            <w:noProof/>
            <w:webHidden/>
          </w:rPr>
        </w:r>
        <w:r w:rsidR="00C832B8">
          <w:rPr>
            <w:noProof/>
            <w:webHidden/>
          </w:rPr>
          <w:fldChar w:fldCharType="separate"/>
        </w:r>
        <w:r w:rsidR="00C832B8">
          <w:rPr>
            <w:noProof/>
            <w:webHidden/>
          </w:rPr>
          <w:t>5</w:t>
        </w:r>
        <w:r w:rsidR="00C832B8">
          <w:rPr>
            <w:noProof/>
            <w:webHidden/>
          </w:rPr>
          <w:fldChar w:fldCharType="end"/>
        </w:r>
      </w:hyperlink>
    </w:p>
    <w:p w14:paraId="72EB621A" w14:textId="0EF058D7" w:rsidR="00C832B8" w:rsidRDefault="00051802">
      <w:pPr>
        <w:pStyle w:val="23"/>
        <w:tabs>
          <w:tab w:val="left" w:pos="1134"/>
          <w:tab w:val="right" w:leader="dot" w:pos="9345"/>
        </w:tabs>
        <w:rPr>
          <w:rFonts w:asciiTheme="minorHAnsi" w:hAnsiTheme="minorHAnsi"/>
          <w:noProof/>
          <w:sz w:val="22"/>
          <w:lang w:eastAsia="ru-RU"/>
        </w:rPr>
      </w:pPr>
      <w:hyperlink w:anchor="_Toc514781101" w:history="1">
        <w:r w:rsidR="00C832B8" w:rsidRPr="00AD7838">
          <w:rPr>
            <w:rStyle w:val="af8"/>
            <w:noProof/>
          </w:rPr>
          <w:t>2.1</w:t>
        </w:r>
        <w:r w:rsidR="00C832B8">
          <w:rPr>
            <w:rFonts w:asciiTheme="minorHAnsi" w:hAnsiTheme="minorHAnsi"/>
            <w:noProof/>
            <w:sz w:val="22"/>
            <w:lang w:eastAsia="ru-RU"/>
          </w:rPr>
          <w:tab/>
        </w:r>
        <w:r w:rsidR="00C832B8" w:rsidRPr="00AD7838">
          <w:rPr>
            <w:rStyle w:val="af8"/>
            <w:noProof/>
          </w:rPr>
          <w:t>Типы ядерных реакторов и место реакторов на быстрых нейтронах в ядерной энергетике.</w:t>
        </w:r>
        <w:r w:rsidR="00C832B8">
          <w:rPr>
            <w:noProof/>
            <w:webHidden/>
          </w:rPr>
          <w:tab/>
        </w:r>
        <w:r w:rsidR="00C832B8">
          <w:rPr>
            <w:noProof/>
            <w:webHidden/>
          </w:rPr>
          <w:fldChar w:fldCharType="begin"/>
        </w:r>
        <w:r w:rsidR="00C832B8">
          <w:rPr>
            <w:noProof/>
            <w:webHidden/>
          </w:rPr>
          <w:instrText xml:space="preserve"> PAGEREF _Toc514781101 \h </w:instrText>
        </w:r>
        <w:r w:rsidR="00C832B8">
          <w:rPr>
            <w:noProof/>
            <w:webHidden/>
          </w:rPr>
        </w:r>
        <w:r w:rsidR="00C832B8">
          <w:rPr>
            <w:noProof/>
            <w:webHidden/>
          </w:rPr>
          <w:fldChar w:fldCharType="separate"/>
        </w:r>
        <w:r w:rsidR="00C832B8">
          <w:rPr>
            <w:noProof/>
            <w:webHidden/>
          </w:rPr>
          <w:t>5</w:t>
        </w:r>
        <w:r w:rsidR="00C832B8">
          <w:rPr>
            <w:noProof/>
            <w:webHidden/>
          </w:rPr>
          <w:fldChar w:fldCharType="end"/>
        </w:r>
      </w:hyperlink>
    </w:p>
    <w:p w14:paraId="4B1F875D" w14:textId="3B21DF3F" w:rsidR="00C832B8" w:rsidRDefault="00051802">
      <w:pPr>
        <w:pStyle w:val="31"/>
        <w:tabs>
          <w:tab w:val="left" w:pos="1874"/>
          <w:tab w:val="right" w:leader="dot" w:pos="9345"/>
        </w:tabs>
        <w:rPr>
          <w:rFonts w:asciiTheme="minorHAnsi" w:hAnsiTheme="minorHAnsi"/>
          <w:noProof/>
          <w:sz w:val="22"/>
          <w:lang w:eastAsia="ru-RU"/>
        </w:rPr>
      </w:pPr>
      <w:hyperlink w:anchor="_Toc514781102" w:history="1">
        <w:r w:rsidR="00C832B8" w:rsidRPr="00AD7838">
          <w:rPr>
            <w:rStyle w:val="af8"/>
            <w:noProof/>
          </w:rPr>
          <w:t>2.1.1</w:t>
        </w:r>
        <w:r w:rsidR="00C832B8">
          <w:rPr>
            <w:rFonts w:asciiTheme="minorHAnsi" w:hAnsiTheme="minorHAnsi"/>
            <w:noProof/>
            <w:sz w:val="22"/>
            <w:lang w:eastAsia="ru-RU"/>
          </w:rPr>
          <w:tab/>
        </w:r>
        <w:r w:rsidR="00C832B8" w:rsidRPr="00AD7838">
          <w:rPr>
            <w:rStyle w:val="af8"/>
            <w:noProof/>
          </w:rPr>
          <w:t>Ядерные реакторы и их классификация.</w:t>
        </w:r>
        <w:r w:rsidR="00C832B8">
          <w:rPr>
            <w:noProof/>
            <w:webHidden/>
          </w:rPr>
          <w:tab/>
        </w:r>
        <w:r w:rsidR="00C832B8">
          <w:rPr>
            <w:noProof/>
            <w:webHidden/>
          </w:rPr>
          <w:fldChar w:fldCharType="begin"/>
        </w:r>
        <w:r w:rsidR="00C832B8">
          <w:rPr>
            <w:noProof/>
            <w:webHidden/>
          </w:rPr>
          <w:instrText xml:space="preserve"> PAGEREF _Toc514781102 \h </w:instrText>
        </w:r>
        <w:r w:rsidR="00C832B8">
          <w:rPr>
            <w:noProof/>
            <w:webHidden/>
          </w:rPr>
        </w:r>
        <w:r w:rsidR="00C832B8">
          <w:rPr>
            <w:noProof/>
            <w:webHidden/>
          </w:rPr>
          <w:fldChar w:fldCharType="separate"/>
        </w:r>
        <w:r w:rsidR="00C832B8">
          <w:rPr>
            <w:noProof/>
            <w:webHidden/>
          </w:rPr>
          <w:t>5</w:t>
        </w:r>
        <w:r w:rsidR="00C832B8">
          <w:rPr>
            <w:noProof/>
            <w:webHidden/>
          </w:rPr>
          <w:fldChar w:fldCharType="end"/>
        </w:r>
      </w:hyperlink>
    </w:p>
    <w:p w14:paraId="1398E7CF" w14:textId="0BE3A886" w:rsidR="00C832B8" w:rsidRDefault="00051802">
      <w:pPr>
        <w:pStyle w:val="31"/>
        <w:tabs>
          <w:tab w:val="left" w:pos="1874"/>
          <w:tab w:val="right" w:leader="dot" w:pos="9345"/>
        </w:tabs>
        <w:rPr>
          <w:rFonts w:asciiTheme="minorHAnsi" w:hAnsiTheme="minorHAnsi"/>
          <w:noProof/>
          <w:sz w:val="22"/>
          <w:lang w:eastAsia="ru-RU"/>
        </w:rPr>
      </w:pPr>
      <w:hyperlink w:anchor="_Toc514781103" w:history="1">
        <w:r w:rsidR="00C832B8" w:rsidRPr="00AD7838">
          <w:rPr>
            <w:rStyle w:val="af8"/>
            <w:noProof/>
          </w:rPr>
          <w:t>2.1.2</w:t>
        </w:r>
        <w:r w:rsidR="00C832B8">
          <w:rPr>
            <w:rFonts w:asciiTheme="minorHAnsi" w:hAnsiTheme="minorHAnsi"/>
            <w:noProof/>
            <w:sz w:val="22"/>
            <w:lang w:eastAsia="ru-RU"/>
          </w:rPr>
          <w:tab/>
        </w:r>
        <w:r w:rsidR="00C832B8" w:rsidRPr="00AD7838">
          <w:rPr>
            <w:rStyle w:val="af8"/>
            <w:noProof/>
          </w:rPr>
          <w:t>Реакторы на быстрых нейтронах.</w:t>
        </w:r>
        <w:r w:rsidR="00C832B8">
          <w:rPr>
            <w:noProof/>
            <w:webHidden/>
          </w:rPr>
          <w:tab/>
        </w:r>
        <w:r w:rsidR="00C832B8">
          <w:rPr>
            <w:noProof/>
            <w:webHidden/>
          </w:rPr>
          <w:fldChar w:fldCharType="begin"/>
        </w:r>
        <w:r w:rsidR="00C832B8">
          <w:rPr>
            <w:noProof/>
            <w:webHidden/>
          </w:rPr>
          <w:instrText xml:space="preserve"> PAGEREF _Toc514781103 \h </w:instrText>
        </w:r>
        <w:r w:rsidR="00C832B8">
          <w:rPr>
            <w:noProof/>
            <w:webHidden/>
          </w:rPr>
        </w:r>
        <w:r w:rsidR="00C832B8">
          <w:rPr>
            <w:noProof/>
            <w:webHidden/>
          </w:rPr>
          <w:fldChar w:fldCharType="separate"/>
        </w:r>
        <w:r w:rsidR="00C832B8">
          <w:rPr>
            <w:noProof/>
            <w:webHidden/>
          </w:rPr>
          <w:t>7</w:t>
        </w:r>
        <w:r w:rsidR="00C832B8">
          <w:rPr>
            <w:noProof/>
            <w:webHidden/>
          </w:rPr>
          <w:fldChar w:fldCharType="end"/>
        </w:r>
      </w:hyperlink>
    </w:p>
    <w:p w14:paraId="6C01AEB0" w14:textId="2DD0BC90" w:rsidR="00C832B8" w:rsidRDefault="00051802">
      <w:pPr>
        <w:pStyle w:val="31"/>
        <w:tabs>
          <w:tab w:val="left" w:pos="1874"/>
          <w:tab w:val="right" w:leader="dot" w:pos="9345"/>
        </w:tabs>
        <w:rPr>
          <w:rFonts w:asciiTheme="minorHAnsi" w:hAnsiTheme="minorHAnsi"/>
          <w:noProof/>
          <w:sz w:val="22"/>
          <w:lang w:eastAsia="ru-RU"/>
        </w:rPr>
      </w:pPr>
      <w:hyperlink w:anchor="_Toc514781104" w:history="1">
        <w:r w:rsidR="00C832B8" w:rsidRPr="00AD7838">
          <w:rPr>
            <w:rStyle w:val="af8"/>
            <w:noProof/>
          </w:rPr>
          <w:t>2.1.3</w:t>
        </w:r>
        <w:r w:rsidR="00C832B8">
          <w:rPr>
            <w:rFonts w:asciiTheme="minorHAnsi" w:hAnsiTheme="minorHAnsi"/>
            <w:noProof/>
            <w:sz w:val="22"/>
            <w:lang w:eastAsia="ru-RU"/>
          </w:rPr>
          <w:tab/>
        </w:r>
        <w:r w:rsidR="00C832B8" w:rsidRPr="00AD7838">
          <w:rPr>
            <w:rStyle w:val="af8"/>
            <w:noProof/>
          </w:rPr>
          <w:t>Реактор БРЕСТ.</w:t>
        </w:r>
        <w:r w:rsidR="00C832B8">
          <w:rPr>
            <w:noProof/>
            <w:webHidden/>
          </w:rPr>
          <w:tab/>
        </w:r>
        <w:r w:rsidR="00C832B8">
          <w:rPr>
            <w:noProof/>
            <w:webHidden/>
          </w:rPr>
          <w:fldChar w:fldCharType="begin"/>
        </w:r>
        <w:r w:rsidR="00C832B8">
          <w:rPr>
            <w:noProof/>
            <w:webHidden/>
          </w:rPr>
          <w:instrText xml:space="preserve"> PAGEREF _Toc514781104 \h </w:instrText>
        </w:r>
        <w:r w:rsidR="00C832B8">
          <w:rPr>
            <w:noProof/>
            <w:webHidden/>
          </w:rPr>
        </w:r>
        <w:r w:rsidR="00C832B8">
          <w:rPr>
            <w:noProof/>
            <w:webHidden/>
          </w:rPr>
          <w:fldChar w:fldCharType="separate"/>
        </w:r>
        <w:r w:rsidR="00C832B8">
          <w:rPr>
            <w:noProof/>
            <w:webHidden/>
          </w:rPr>
          <w:t>10</w:t>
        </w:r>
        <w:r w:rsidR="00C832B8">
          <w:rPr>
            <w:noProof/>
            <w:webHidden/>
          </w:rPr>
          <w:fldChar w:fldCharType="end"/>
        </w:r>
      </w:hyperlink>
    </w:p>
    <w:p w14:paraId="17978283" w14:textId="263F3E18" w:rsidR="00C832B8" w:rsidRDefault="00051802">
      <w:pPr>
        <w:pStyle w:val="23"/>
        <w:tabs>
          <w:tab w:val="left" w:pos="1134"/>
          <w:tab w:val="right" w:leader="dot" w:pos="9345"/>
        </w:tabs>
        <w:rPr>
          <w:rFonts w:asciiTheme="minorHAnsi" w:hAnsiTheme="minorHAnsi"/>
          <w:noProof/>
          <w:sz w:val="22"/>
          <w:lang w:eastAsia="ru-RU"/>
        </w:rPr>
      </w:pPr>
      <w:hyperlink w:anchor="_Toc514781105" w:history="1">
        <w:r w:rsidR="00C832B8" w:rsidRPr="00AD7838">
          <w:rPr>
            <w:rStyle w:val="af8"/>
            <w:noProof/>
          </w:rPr>
          <w:t>2.2</w:t>
        </w:r>
        <w:r w:rsidR="00C832B8">
          <w:rPr>
            <w:rFonts w:asciiTheme="minorHAnsi" w:hAnsiTheme="minorHAnsi"/>
            <w:noProof/>
            <w:sz w:val="22"/>
            <w:lang w:eastAsia="ru-RU"/>
          </w:rPr>
          <w:tab/>
        </w:r>
        <w:r w:rsidR="00C832B8" w:rsidRPr="00AD7838">
          <w:rPr>
            <w:rStyle w:val="af8"/>
            <w:noProof/>
          </w:rPr>
          <w:t>Критические факторы технологии БН реакторов со свинцовым теплоносителем.</w:t>
        </w:r>
        <w:r w:rsidR="00C832B8">
          <w:rPr>
            <w:noProof/>
            <w:webHidden/>
          </w:rPr>
          <w:tab/>
        </w:r>
        <w:r w:rsidR="00C832B8">
          <w:rPr>
            <w:noProof/>
            <w:webHidden/>
          </w:rPr>
          <w:fldChar w:fldCharType="begin"/>
        </w:r>
        <w:r w:rsidR="00C832B8">
          <w:rPr>
            <w:noProof/>
            <w:webHidden/>
          </w:rPr>
          <w:instrText xml:space="preserve"> PAGEREF _Toc514781105 \h </w:instrText>
        </w:r>
        <w:r w:rsidR="00C832B8">
          <w:rPr>
            <w:noProof/>
            <w:webHidden/>
          </w:rPr>
        </w:r>
        <w:r w:rsidR="00C832B8">
          <w:rPr>
            <w:noProof/>
            <w:webHidden/>
          </w:rPr>
          <w:fldChar w:fldCharType="separate"/>
        </w:r>
        <w:r w:rsidR="00C832B8">
          <w:rPr>
            <w:noProof/>
            <w:webHidden/>
          </w:rPr>
          <w:t>12</w:t>
        </w:r>
        <w:r w:rsidR="00C832B8">
          <w:rPr>
            <w:noProof/>
            <w:webHidden/>
          </w:rPr>
          <w:fldChar w:fldCharType="end"/>
        </w:r>
      </w:hyperlink>
    </w:p>
    <w:p w14:paraId="2A7696B6" w14:textId="2F465A04" w:rsidR="00C832B8" w:rsidRDefault="00051802">
      <w:pPr>
        <w:pStyle w:val="23"/>
        <w:tabs>
          <w:tab w:val="left" w:pos="1134"/>
          <w:tab w:val="right" w:leader="dot" w:pos="9345"/>
        </w:tabs>
        <w:rPr>
          <w:rFonts w:asciiTheme="minorHAnsi" w:hAnsiTheme="minorHAnsi"/>
          <w:noProof/>
          <w:sz w:val="22"/>
          <w:lang w:eastAsia="ru-RU"/>
        </w:rPr>
      </w:pPr>
      <w:hyperlink w:anchor="_Toc514781106" w:history="1">
        <w:r w:rsidR="00C832B8" w:rsidRPr="00AD7838">
          <w:rPr>
            <w:rStyle w:val="af8"/>
            <w:noProof/>
          </w:rPr>
          <w:t>2.3</w:t>
        </w:r>
        <w:r w:rsidR="00C832B8">
          <w:rPr>
            <w:rFonts w:asciiTheme="minorHAnsi" w:hAnsiTheme="minorHAnsi"/>
            <w:noProof/>
            <w:sz w:val="22"/>
            <w:lang w:eastAsia="ru-RU"/>
          </w:rPr>
          <w:tab/>
        </w:r>
        <w:r w:rsidR="00C832B8" w:rsidRPr="00AD7838">
          <w:rPr>
            <w:rStyle w:val="af8"/>
            <w:noProof/>
          </w:rPr>
          <w:t>Материалы активной зоны реактора на быстрых нейтронах.</w:t>
        </w:r>
        <w:r w:rsidR="00C832B8">
          <w:rPr>
            <w:noProof/>
            <w:webHidden/>
          </w:rPr>
          <w:tab/>
        </w:r>
        <w:r w:rsidR="00C832B8">
          <w:rPr>
            <w:noProof/>
            <w:webHidden/>
          </w:rPr>
          <w:fldChar w:fldCharType="begin"/>
        </w:r>
        <w:r w:rsidR="00C832B8">
          <w:rPr>
            <w:noProof/>
            <w:webHidden/>
          </w:rPr>
          <w:instrText xml:space="preserve"> PAGEREF _Toc514781106 \h </w:instrText>
        </w:r>
        <w:r w:rsidR="00C832B8">
          <w:rPr>
            <w:noProof/>
            <w:webHidden/>
          </w:rPr>
        </w:r>
        <w:r w:rsidR="00C832B8">
          <w:rPr>
            <w:noProof/>
            <w:webHidden/>
          </w:rPr>
          <w:fldChar w:fldCharType="separate"/>
        </w:r>
        <w:r w:rsidR="00C832B8">
          <w:rPr>
            <w:noProof/>
            <w:webHidden/>
          </w:rPr>
          <w:t>13</w:t>
        </w:r>
        <w:r w:rsidR="00C832B8">
          <w:rPr>
            <w:noProof/>
            <w:webHidden/>
          </w:rPr>
          <w:fldChar w:fldCharType="end"/>
        </w:r>
      </w:hyperlink>
    </w:p>
    <w:p w14:paraId="228083A9" w14:textId="7F7EA7E4" w:rsidR="00C832B8" w:rsidRDefault="00051802">
      <w:pPr>
        <w:pStyle w:val="31"/>
        <w:tabs>
          <w:tab w:val="left" w:pos="1874"/>
          <w:tab w:val="right" w:leader="dot" w:pos="9345"/>
        </w:tabs>
        <w:rPr>
          <w:rFonts w:asciiTheme="minorHAnsi" w:hAnsiTheme="minorHAnsi"/>
          <w:noProof/>
          <w:sz w:val="22"/>
          <w:lang w:eastAsia="ru-RU"/>
        </w:rPr>
      </w:pPr>
      <w:hyperlink w:anchor="_Toc514781107" w:history="1">
        <w:r w:rsidR="00C832B8" w:rsidRPr="00AD7838">
          <w:rPr>
            <w:rStyle w:val="af8"/>
            <w:noProof/>
          </w:rPr>
          <w:t>2.3.1</w:t>
        </w:r>
        <w:r w:rsidR="00C832B8">
          <w:rPr>
            <w:rFonts w:asciiTheme="minorHAnsi" w:hAnsiTheme="minorHAnsi"/>
            <w:noProof/>
            <w:sz w:val="22"/>
            <w:lang w:eastAsia="ru-RU"/>
          </w:rPr>
          <w:tab/>
        </w:r>
        <w:r w:rsidR="00C832B8" w:rsidRPr="00AD7838">
          <w:rPr>
            <w:rStyle w:val="af8"/>
            <w:noProof/>
          </w:rPr>
          <w:t>Выбор материала для оболочек ТВЭЛ.</w:t>
        </w:r>
        <w:r w:rsidR="00C832B8">
          <w:rPr>
            <w:noProof/>
            <w:webHidden/>
          </w:rPr>
          <w:tab/>
        </w:r>
        <w:r w:rsidR="00C832B8">
          <w:rPr>
            <w:noProof/>
            <w:webHidden/>
          </w:rPr>
          <w:fldChar w:fldCharType="begin"/>
        </w:r>
        <w:r w:rsidR="00C832B8">
          <w:rPr>
            <w:noProof/>
            <w:webHidden/>
          </w:rPr>
          <w:instrText xml:space="preserve"> PAGEREF _Toc514781107 \h </w:instrText>
        </w:r>
        <w:r w:rsidR="00C832B8">
          <w:rPr>
            <w:noProof/>
            <w:webHidden/>
          </w:rPr>
        </w:r>
        <w:r w:rsidR="00C832B8">
          <w:rPr>
            <w:noProof/>
            <w:webHidden/>
          </w:rPr>
          <w:fldChar w:fldCharType="separate"/>
        </w:r>
        <w:r w:rsidR="00C832B8">
          <w:rPr>
            <w:noProof/>
            <w:webHidden/>
          </w:rPr>
          <w:t>13</w:t>
        </w:r>
        <w:r w:rsidR="00C832B8">
          <w:rPr>
            <w:noProof/>
            <w:webHidden/>
          </w:rPr>
          <w:fldChar w:fldCharType="end"/>
        </w:r>
      </w:hyperlink>
    </w:p>
    <w:p w14:paraId="37479F12" w14:textId="775455DE" w:rsidR="00C832B8" w:rsidRDefault="00051802">
      <w:pPr>
        <w:pStyle w:val="31"/>
        <w:tabs>
          <w:tab w:val="left" w:pos="1874"/>
          <w:tab w:val="right" w:leader="dot" w:pos="9345"/>
        </w:tabs>
        <w:rPr>
          <w:rFonts w:asciiTheme="minorHAnsi" w:hAnsiTheme="minorHAnsi"/>
          <w:noProof/>
          <w:sz w:val="22"/>
          <w:lang w:eastAsia="ru-RU"/>
        </w:rPr>
      </w:pPr>
      <w:hyperlink w:anchor="_Toc514781108" w:history="1">
        <w:r w:rsidR="00C832B8" w:rsidRPr="00AD7838">
          <w:rPr>
            <w:rStyle w:val="af8"/>
            <w:noProof/>
          </w:rPr>
          <w:t>2.3.2</w:t>
        </w:r>
        <w:r w:rsidR="00C832B8">
          <w:rPr>
            <w:rFonts w:asciiTheme="minorHAnsi" w:hAnsiTheme="minorHAnsi"/>
            <w:noProof/>
            <w:sz w:val="22"/>
            <w:lang w:eastAsia="ru-RU"/>
          </w:rPr>
          <w:tab/>
        </w:r>
        <w:r w:rsidR="00C832B8" w:rsidRPr="00AD7838">
          <w:rPr>
            <w:rStyle w:val="af8"/>
            <w:noProof/>
          </w:rPr>
          <w:t>Ферритно-мартенситные стали, состав и особенности. Сталь ЭП - 823</w:t>
        </w:r>
        <w:r w:rsidR="00C832B8">
          <w:rPr>
            <w:noProof/>
            <w:webHidden/>
          </w:rPr>
          <w:tab/>
        </w:r>
        <w:r w:rsidR="00C832B8">
          <w:rPr>
            <w:noProof/>
            <w:webHidden/>
          </w:rPr>
          <w:fldChar w:fldCharType="begin"/>
        </w:r>
        <w:r w:rsidR="00C832B8">
          <w:rPr>
            <w:noProof/>
            <w:webHidden/>
          </w:rPr>
          <w:instrText xml:space="preserve"> PAGEREF _Toc514781108 \h </w:instrText>
        </w:r>
        <w:r w:rsidR="00C832B8">
          <w:rPr>
            <w:noProof/>
            <w:webHidden/>
          </w:rPr>
        </w:r>
        <w:r w:rsidR="00C832B8">
          <w:rPr>
            <w:noProof/>
            <w:webHidden/>
          </w:rPr>
          <w:fldChar w:fldCharType="separate"/>
        </w:r>
        <w:r w:rsidR="00C832B8">
          <w:rPr>
            <w:noProof/>
            <w:webHidden/>
          </w:rPr>
          <w:t>13</w:t>
        </w:r>
        <w:r w:rsidR="00C832B8">
          <w:rPr>
            <w:noProof/>
            <w:webHidden/>
          </w:rPr>
          <w:fldChar w:fldCharType="end"/>
        </w:r>
      </w:hyperlink>
    </w:p>
    <w:p w14:paraId="51AE439D" w14:textId="38819C4F" w:rsidR="00C832B8" w:rsidRDefault="00051802">
      <w:pPr>
        <w:pStyle w:val="31"/>
        <w:tabs>
          <w:tab w:val="left" w:pos="1874"/>
          <w:tab w:val="right" w:leader="dot" w:pos="9345"/>
        </w:tabs>
        <w:rPr>
          <w:rFonts w:asciiTheme="minorHAnsi" w:hAnsiTheme="minorHAnsi"/>
          <w:noProof/>
          <w:sz w:val="22"/>
          <w:lang w:eastAsia="ru-RU"/>
        </w:rPr>
      </w:pPr>
      <w:hyperlink w:anchor="_Toc514781109" w:history="1">
        <w:r w:rsidR="00C832B8" w:rsidRPr="00AD7838">
          <w:rPr>
            <w:rStyle w:val="af8"/>
            <w:noProof/>
          </w:rPr>
          <w:t>2.3.3</w:t>
        </w:r>
        <w:r w:rsidR="00C832B8">
          <w:rPr>
            <w:rFonts w:asciiTheme="minorHAnsi" w:hAnsiTheme="minorHAnsi"/>
            <w:noProof/>
            <w:sz w:val="22"/>
            <w:lang w:eastAsia="ru-RU"/>
          </w:rPr>
          <w:tab/>
        </w:r>
        <w:r w:rsidR="00C832B8" w:rsidRPr="00AD7838">
          <w:rPr>
            <w:rStyle w:val="af8"/>
            <w:noProof/>
          </w:rPr>
          <w:t>Влияние облучения высокоэнергетическими частицами на механические характеристики железа и стали.</w:t>
        </w:r>
        <w:r w:rsidR="00C832B8">
          <w:rPr>
            <w:noProof/>
            <w:webHidden/>
          </w:rPr>
          <w:tab/>
        </w:r>
        <w:r w:rsidR="00C832B8">
          <w:rPr>
            <w:noProof/>
            <w:webHidden/>
          </w:rPr>
          <w:fldChar w:fldCharType="begin"/>
        </w:r>
        <w:r w:rsidR="00C832B8">
          <w:rPr>
            <w:noProof/>
            <w:webHidden/>
          </w:rPr>
          <w:instrText xml:space="preserve"> PAGEREF _Toc514781109 \h </w:instrText>
        </w:r>
        <w:r w:rsidR="00C832B8">
          <w:rPr>
            <w:noProof/>
            <w:webHidden/>
          </w:rPr>
        </w:r>
        <w:r w:rsidR="00C832B8">
          <w:rPr>
            <w:noProof/>
            <w:webHidden/>
          </w:rPr>
          <w:fldChar w:fldCharType="separate"/>
        </w:r>
        <w:r w:rsidR="00C832B8">
          <w:rPr>
            <w:noProof/>
            <w:webHidden/>
          </w:rPr>
          <w:t>14</w:t>
        </w:r>
        <w:r w:rsidR="00C832B8">
          <w:rPr>
            <w:noProof/>
            <w:webHidden/>
          </w:rPr>
          <w:fldChar w:fldCharType="end"/>
        </w:r>
      </w:hyperlink>
    </w:p>
    <w:p w14:paraId="2564C237" w14:textId="3DC06F74" w:rsidR="00C832B8" w:rsidRDefault="00051802">
      <w:pPr>
        <w:pStyle w:val="31"/>
        <w:tabs>
          <w:tab w:val="left" w:pos="1874"/>
          <w:tab w:val="right" w:leader="dot" w:pos="9345"/>
        </w:tabs>
        <w:rPr>
          <w:rFonts w:asciiTheme="minorHAnsi" w:hAnsiTheme="minorHAnsi"/>
          <w:noProof/>
          <w:sz w:val="22"/>
          <w:lang w:eastAsia="ru-RU"/>
        </w:rPr>
      </w:pPr>
      <w:hyperlink w:anchor="_Toc514781110" w:history="1">
        <w:r w:rsidR="00C832B8" w:rsidRPr="00AD7838">
          <w:rPr>
            <w:rStyle w:val="af8"/>
            <w:noProof/>
          </w:rPr>
          <w:t>2.3.4</w:t>
        </w:r>
        <w:r w:rsidR="00C832B8">
          <w:rPr>
            <w:rFonts w:asciiTheme="minorHAnsi" w:hAnsiTheme="minorHAnsi"/>
            <w:noProof/>
            <w:sz w:val="22"/>
            <w:lang w:eastAsia="ru-RU"/>
          </w:rPr>
          <w:tab/>
        </w:r>
        <w:r w:rsidR="00C832B8" w:rsidRPr="00AD7838">
          <w:rPr>
            <w:rStyle w:val="af8"/>
            <w:noProof/>
          </w:rPr>
          <w:t>Физико-химическое взаимодействие стали со свинцовым теплоносителем в активной зоне реактора.</w:t>
        </w:r>
        <w:r w:rsidR="00C832B8">
          <w:rPr>
            <w:noProof/>
            <w:webHidden/>
          </w:rPr>
          <w:tab/>
        </w:r>
        <w:r w:rsidR="00C832B8">
          <w:rPr>
            <w:noProof/>
            <w:webHidden/>
          </w:rPr>
          <w:fldChar w:fldCharType="begin"/>
        </w:r>
        <w:r w:rsidR="00C832B8">
          <w:rPr>
            <w:noProof/>
            <w:webHidden/>
          </w:rPr>
          <w:instrText xml:space="preserve"> PAGEREF _Toc514781110 \h </w:instrText>
        </w:r>
        <w:r w:rsidR="00C832B8">
          <w:rPr>
            <w:noProof/>
            <w:webHidden/>
          </w:rPr>
        </w:r>
        <w:r w:rsidR="00C832B8">
          <w:rPr>
            <w:noProof/>
            <w:webHidden/>
          </w:rPr>
          <w:fldChar w:fldCharType="separate"/>
        </w:r>
        <w:r w:rsidR="00C832B8">
          <w:rPr>
            <w:noProof/>
            <w:webHidden/>
          </w:rPr>
          <w:t>22</w:t>
        </w:r>
        <w:r w:rsidR="00C832B8">
          <w:rPr>
            <w:noProof/>
            <w:webHidden/>
          </w:rPr>
          <w:fldChar w:fldCharType="end"/>
        </w:r>
      </w:hyperlink>
    </w:p>
    <w:p w14:paraId="257B8C34" w14:textId="4C7B1E4E" w:rsidR="00C832B8" w:rsidRDefault="00051802">
      <w:pPr>
        <w:pStyle w:val="41"/>
        <w:tabs>
          <w:tab w:val="left" w:pos="2438"/>
          <w:tab w:val="right" w:leader="dot" w:pos="9345"/>
        </w:tabs>
        <w:rPr>
          <w:rFonts w:asciiTheme="minorHAnsi" w:hAnsiTheme="minorHAnsi"/>
          <w:noProof/>
          <w:sz w:val="22"/>
          <w:lang w:eastAsia="ru-RU"/>
        </w:rPr>
      </w:pPr>
      <w:hyperlink w:anchor="_Toc514781111" w:history="1">
        <w:r w:rsidR="00C832B8" w:rsidRPr="00AD7838">
          <w:rPr>
            <w:rStyle w:val="af8"/>
            <w:noProof/>
          </w:rPr>
          <w:t>2.3.4.1</w:t>
        </w:r>
        <w:r w:rsidR="00C832B8">
          <w:rPr>
            <w:rFonts w:asciiTheme="minorHAnsi" w:hAnsiTheme="minorHAnsi"/>
            <w:noProof/>
            <w:sz w:val="22"/>
            <w:lang w:eastAsia="ru-RU"/>
          </w:rPr>
          <w:tab/>
        </w:r>
        <w:r w:rsidR="00C832B8" w:rsidRPr="00AD7838">
          <w:rPr>
            <w:rStyle w:val="af8"/>
            <w:noProof/>
          </w:rPr>
          <w:t>Механизмы окисления чистого железа при взаимодействии с кислородом.</w:t>
        </w:r>
        <w:r w:rsidR="00C832B8">
          <w:rPr>
            <w:noProof/>
            <w:webHidden/>
          </w:rPr>
          <w:tab/>
        </w:r>
        <w:r w:rsidR="00C832B8">
          <w:rPr>
            <w:noProof/>
            <w:webHidden/>
          </w:rPr>
          <w:fldChar w:fldCharType="begin"/>
        </w:r>
        <w:r w:rsidR="00C832B8">
          <w:rPr>
            <w:noProof/>
            <w:webHidden/>
          </w:rPr>
          <w:instrText xml:space="preserve"> PAGEREF _Toc514781111 \h </w:instrText>
        </w:r>
        <w:r w:rsidR="00C832B8">
          <w:rPr>
            <w:noProof/>
            <w:webHidden/>
          </w:rPr>
        </w:r>
        <w:r w:rsidR="00C832B8">
          <w:rPr>
            <w:noProof/>
            <w:webHidden/>
          </w:rPr>
          <w:fldChar w:fldCharType="separate"/>
        </w:r>
        <w:r w:rsidR="00C832B8">
          <w:rPr>
            <w:noProof/>
            <w:webHidden/>
          </w:rPr>
          <w:t>22</w:t>
        </w:r>
        <w:r w:rsidR="00C832B8">
          <w:rPr>
            <w:noProof/>
            <w:webHidden/>
          </w:rPr>
          <w:fldChar w:fldCharType="end"/>
        </w:r>
      </w:hyperlink>
    </w:p>
    <w:p w14:paraId="0FBE60AA" w14:textId="6CD9CD3C" w:rsidR="00C832B8" w:rsidRDefault="00051802">
      <w:pPr>
        <w:pStyle w:val="41"/>
        <w:tabs>
          <w:tab w:val="left" w:pos="2438"/>
          <w:tab w:val="right" w:leader="dot" w:pos="9345"/>
        </w:tabs>
        <w:rPr>
          <w:rFonts w:asciiTheme="minorHAnsi" w:hAnsiTheme="minorHAnsi"/>
          <w:noProof/>
          <w:sz w:val="22"/>
          <w:lang w:eastAsia="ru-RU"/>
        </w:rPr>
      </w:pPr>
      <w:hyperlink w:anchor="_Toc514781112" w:history="1">
        <w:r w:rsidR="00C832B8" w:rsidRPr="00AD7838">
          <w:rPr>
            <w:rStyle w:val="af8"/>
            <w:noProof/>
          </w:rPr>
          <w:t>2.3.4.2</w:t>
        </w:r>
        <w:r w:rsidR="00C832B8">
          <w:rPr>
            <w:rFonts w:asciiTheme="minorHAnsi" w:hAnsiTheme="minorHAnsi"/>
            <w:noProof/>
            <w:sz w:val="22"/>
            <w:lang w:eastAsia="ru-RU"/>
          </w:rPr>
          <w:tab/>
        </w:r>
        <w:r w:rsidR="00C832B8" w:rsidRPr="00AD7838">
          <w:rPr>
            <w:rStyle w:val="af8"/>
            <w:noProof/>
          </w:rPr>
          <w:t>Физико-химические аспекты взаимодействия стали со свинцом.</w:t>
        </w:r>
        <w:r w:rsidR="00C832B8">
          <w:rPr>
            <w:noProof/>
            <w:webHidden/>
          </w:rPr>
          <w:tab/>
        </w:r>
        <w:r w:rsidR="00C832B8">
          <w:rPr>
            <w:noProof/>
            <w:webHidden/>
          </w:rPr>
          <w:fldChar w:fldCharType="begin"/>
        </w:r>
        <w:r w:rsidR="00C832B8">
          <w:rPr>
            <w:noProof/>
            <w:webHidden/>
          </w:rPr>
          <w:instrText xml:space="preserve"> PAGEREF _Toc514781112 \h </w:instrText>
        </w:r>
        <w:r w:rsidR="00C832B8">
          <w:rPr>
            <w:noProof/>
            <w:webHidden/>
          </w:rPr>
        </w:r>
        <w:r w:rsidR="00C832B8">
          <w:rPr>
            <w:noProof/>
            <w:webHidden/>
          </w:rPr>
          <w:fldChar w:fldCharType="separate"/>
        </w:r>
        <w:r w:rsidR="00C832B8">
          <w:rPr>
            <w:noProof/>
            <w:webHidden/>
          </w:rPr>
          <w:t>25</w:t>
        </w:r>
        <w:r w:rsidR="00C832B8">
          <w:rPr>
            <w:noProof/>
            <w:webHidden/>
          </w:rPr>
          <w:fldChar w:fldCharType="end"/>
        </w:r>
      </w:hyperlink>
    </w:p>
    <w:p w14:paraId="158F0EF6" w14:textId="20AE9373" w:rsidR="00C832B8" w:rsidRDefault="00051802">
      <w:pPr>
        <w:pStyle w:val="41"/>
        <w:tabs>
          <w:tab w:val="left" w:pos="2438"/>
          <w:tab w:val="right" w:leader="dot" w:pos="9345"/>
        </w:tabs>
        <w:rPr>
          <w:rFonts w:asciiTheme="minorHAnsi" w:hAnsiTheme="minorHAnsi"/>
          <w:noProof/>
          <w:sz w:val="22"/>
          <w:lang w:eastAsia="ru-RU"/>
        </w:rPr>
      </w:pPr>
      <w:hyperlink w:anchor="_Toc514781113" w:history="1">
        <w:r w:rsidR="00C832B8" w:rsidRPr="00AD7838">
          <w:rPr>
            <w:rStyle w:val="af8"/>
            <w:noProof/>
          </w:rPr>
          <w:t>2.3.4.3</w:t>
        </w:r>
        <w:r w:rsidR="00C832B8">
          <w:rPr>
            <w:rFonts w:asciiTheme="minorHAnsi" w:hAnsiTheme="minorHAnsi"/>
            <w:noProof/>
            <w:sz w:val="22"/>
            <w:lang w:eastAsia="ru-RU"/>
          </w:rPr>
          <w:tab/>
        </w:r>
        <w:r w:rsidR="00C832B8" w:rsidRPr="00AD7838">
          <w:rPr>
            <w:rStyle w:val="af8"/>
            <w:noProof/>
          </w:rPr>
          <w:t>Взаимодействие стали ЭП-823 со свинцом.</w:t>
        </w:r>
        <w:r w:rsidR="00C832B8">
          <w:rPr>
            <w:noProof/>
            <w:webHidden/>
          </w:rPr>
          <w:tab/>
        </w:r>
        <w:r w:rsidR="00C832B8">
          <w:rPr>
            <w:noProof/>
            <w:webHidden/>
          </w:rPr>
          <w:fldChar w:fldCharType="begin"/>
        </w:r>
        <w:r w:rsidR="00C832B8">
          <w:rPr>
            <w:noProof/>
            <w:webHidden/>
          </w:rPr>
          <w:instrText xml:space="preserve"> PAGEREF _Toc514781113 \h </w:instrText>
        </w:r>
        <w:r w:rsidR="00C832B8">
          <w:rPr>
            <w:noProof/>
            <w:webHidden/>
          </w:rPr>
        </w:r>
        <w:r w:rsidR="00C832B8">
          <w:rPr>
            <w:noProof/>
            <w:webHidden/>
          </w:rPr>
          <w:fldChar w:fldCharType="separate"/>
        </w:r>
        <w:r w:rsidR="00C832B8">
          <w:rPr>
            <w:noProof/>
            <w:webHidden/>
          </w:rPr>
          <w:t>29</w:t>
        </w:r>
        <w:r w:rsidR="00C832B8">
          <w:rPr>
            <w:noProof/>
            <w:webHidden/>
          </w:rPr>
          <w:fldChar w:fldCharType="end"/>
        </w:r>
      </w:hyperlink>
    </w:p>
    <w:p w14:paraId="2C3DA57F" w14:textId="02A16322" w:rsidR="00C832B8" w:rsidRDefault="00051802">
      <w:pPr>
        <w:pStyle w:val="41"/>
        <w:tabs>
          <w:tab w:val="left" w:pos="2438"/>
          <w:tab w:val="right" w:leader="dot" w:pos="9345"/>
        </w:tabs>
        <w:rPr>
          <w:rFonts w:asciiTheme="minorHAnsi" w:hAnsiTheme="minorHAnsi"/>
          <w:noProof/>
          <w:sz w:val="22"/>
          <w:lang w:eastAsia="ru-RU"/>
        </w:rPr>
      </w:pPr>
      <w:hyperlink w:anchor="_Toc514781114" w:history="1">
        <w:r w:rsidR="00C832B8" w:rsidRPr="00AD7838">
          <w:rPr>
            <w:rStyle w:val="af8"/>
            <w:noProof/>
          </w:rPr>
          <w:t>2.3.4.4</w:t>
        </w:r>
        <w:r w:rsidR="00C832B8">
          <w:rPr>
            <w:rFonts w:asciiTheme="minorHAnsi" w:hAnsiTheme="minorHAnsi"/>
            <w:noProof/>
            <w:sz w:val="22"/>
            <w:lang w:eastAsia="ru-RU"/>
          </w:rPr>
          <w:tab/>
        </w:r>
        <w:r w:rsidR="00C832B8" w:rsidRPr="00AD7838">
          <w:rPr>
            <w:rStyle w:val="af8"/>
            <w:noProof/>
          </w:rPr>
          <w:t>Влияние потоков высокоэнергетических частиц на оксидную пленку.</w:t>
        </w:r>
        <w:r w:rsidR="00C832B8">
          <w:rPr>
            <w:noProof/>
            <w:webHidden/>
          </w:rPr>
          <w:tab/>
        </w:r>
        <w:r w:rsidR="00C832B8">
          <w:rPr>
            <w:noProof/>
            <w:webHidden/>
          </w:rPr>
          <w:fldChar w:fldCharType="begin"/>
        </w:r>
        <w:r w:rsidR="00C832B8">
          <w:rPr>
            <w:noProof/>
            <w:webHidden/>
          </w:rPr>
          <w:instrText xml:space="preserve"> PAGEREF _Toc514781114 \h </w:instrText>
        </w:r>
        <w:r w:rsidR="00C832B8">
          <w:rPr>
            <w:noProof/>
            <w:webHidden/>
          </w:rPr>
        </w:r>
        <w:r w:rsidR="00C832B8">
          <w:rPr>
            <w:noProof/>
            <w:webHidden/>
          </w:rPr>
          <w:fldChar w:fldCharType="separate"/>
        </w:r>
        <w:r w:rsidR="00C832B8">
          <w:rPr>
            <w:noProof/>
            <w:webHidden/>
          </w:rPr>
          <w:t>32</w:t>
        </w:r>
        <w:r w:rsidR="00C832B8">
          <w:rPr>
            <w:noProof/>
            <w:webHidden/>
          </w:rPr>
          <w:fldChar w:fldCharType="end"/>
        </w:r>
      </w:hyperlink>
    </w:p>
    <w:p w14:paraId="5402C078" w14:textId="611C79F7" w:rsidR="00C832B8" w:rsidRDefault="00051802">
      <w:pPr>
        <w:pStyle w:val="23"/>
        <w:tabs>
          <w:tab w:val="left" w:pos="1134"/>
          <w:tab w:val="right" w:leader="dot" w:pos="9345"/>
        </w:tabs>
        <w:rPr>
          <w:rFonts w:asciiTheme="minorHAnsi" w:hAnsiTheme="minorHAnsi"/>
          <w:noProof/>
          <w:sz w:val="22"/>
          <w:lang w:eastAsia="ru-RU"/>
        </w:rPr>
      </w:pPr>
      <w:hyperlink w:anchor="_Toc514781115" w:history="1">
        <w:r w:rsidR="00C832B8" w:rsidRPr="00AD7838">
          <w:rPr>
            <w:rStyle w:val="af8"/>
            <w:noProof/>
          </w:rPr>
          <w:t>2.4</w:t>
        </w:r>
        <w:r w:rsidR="00C832B8">
          <w:rPr>
            <w:rFonts w:asciiTheme="minorHAnsi" w:hAnsiTheme="minorHAnsi"/>
            <w:noProof/>
            <w:sz w:val="22"/>
            <w:lang w:eastAsia="ru-RU"/>
          </w:rPr>
          <w:tab/>
        </w:r>
        <w:r w:rsidR="00C832B8" w:rsidRPr="00AD7838">
          <w:rPr>
            <w:rStyle w:val="af8"/>
            <w:noProof/>
          </w:rPr>
          <w:t>Постановка задачи.</w:t>
        </w:r>
        <w:r w:rsidR="00C832B8">
          <w:rPr>
            <w:noProof/>
            <w:webHidden/>
          </w:rPr>
          <w:tab/>
        </w:r>
        <w:r w:rsidR="00C832B8">
          <w:rPr>
            <w:noProof/>
            <w:webHidden/>
          </w:rPr>
          <w:fldChar w:fldCharType="begin"/>
        </w:r>
        <w:r w:rsidR="00C832B8">
          <w:rPr>
            <w:noProof/>
            <w:webHidden/>
          </w:rPr>
          <w:instrText xml:space="preserve"> PAGEREF _Toc514781115 \h </w:instrText>
        </w:r>
        <w:r w:rsidR="00C832B8">
          <w:rPr>
            <w:noProof/>
            <w:webHidden/>
          </w:rPr>
        </w:r>
        <w:r w:rsidR="00C832B8">
          <w:rPr>
            <w:noProof/>
            <w:webHidden/>
          </w:rPr>
          <w:fldChar w:fldCharType="separate"/>
        </w:r>
        <w:r w:rsidR="00C832B8">
          <w:rPr>
            <w:noProof/>
            <w:webHidden/>
          </w:rPr>
          <w:t>38</w:t>
        </w:r>
        <w:r w:rsidR="00C832B8">
          <w:rPr>
            <w:noProof/>
            <w:webHidden/>
          </w:rPr>
          <w:fldChar w:fldCharType="end"/>
        </w:r>
      </w:hyperlink>
    </w:p>
    <w:p w14:paraId="089E9270" w14:textId="6FD9B29A" w:rsidR="00C832B8" w:rsidRDefault="00051802">
      <w:pPr>
        <w:pStyle w:val="12"/>
        <w:rPr>
          <w:rFonts w:asciiTheme="minorHAnsi" w:hAnsiTheme="minorHAnsi"/>
          <w:noProof/>
          <w:sz w:val="22"/>
          <w:lang w:eastAsia="ru-RU"/>
        </w:rPr>
      </w:pPr>
      <w:hyperlink w:anchor="_Toc514781116" w:history="1">
        <w:r w:rsidR="00C832B8" w:rsidRPr="00AD7838">
          <w:rPr>
            <w:rStyle w:val="af8"/>
            <w:noProof/>
          </w:rPr>
          <w:t>3</w:t>
        </w:r>
        <w:r w:rsidR="00C832B8">
          <w:rPr>
            <w:rFonts w:asciiTheme="minorHAnsi" w:hAnsiTheme="minorHAnsi"/>
            <w:noProof/>
            <w:sz w:val="22"/>
            <w:lang w:eastAsia="ru-RU"/>
          </w:rPr>
          <w:tab/>
        </w:r>
        <w:r w:rsidR="00C832B8" w:rsidRPr="00AD7838">
          <w:rPr>
            <w:rStyle w:val="af8"/>
            <w:noProof/>
          </w:rPr>
          <w:t>Методология исследований</w:t>
        </w:r>
        <w:r w:rsidR="00C832B8">
          <w:rPr>
            <w:noProof/>
            <w:webHidden/>
          </w:rPr>
          <w:tab/>
        </w:r>
        <w:r w:rsidR="00C832B8">
          <w:rPr>
            <w:noProof/>
            <w:webHidden/>
          </w:rPr>
          <w:fldChar w:fldCharType="begin"/>
        </w:r>
        <w:r w:rsidR="00C832B8">
          <w:rPr>
            <w:noProof/>
            <w:webHidden/>
          </w:rPr>
          <w:instrText xml:space="preserve"> PAGEREF _Toc514781116 \h </w:instrText>
        </w:r>
        <w:r w:rsidR="00C832B8">
          <w:rPr>
            <w:noProof/>
            <w:webHidden/>
          </w:rPr>
        </w:r>
        <w:r w:rsidR="00C832B8">
          <w:rPr>
            <w:noProof/>
            <w:webHidden/>
          </w:rPr>
          <w:fldChar w:fldCharType="separate"/>
        </w:r>
        <w:r w:rsidR="00C832B8">
          <w:rPr>
            <w:noProof/>
            <w:webHidden/>
          </w:rPr>
          <w:t>39</w:t>
        </w:r>
        <w:r w:rsidR="00C832B8">
          <w:rPr>
            <w:noProof/>
            <w:webHidden/>
          </w:rPr>
          <w:fldChar w:fldCharType="end"/>
        </w:r>
      </w:hyperlink>
    </w:p>
    <w:p w14:paraId="46649A2B" w14:textId="64CD7178" w:rsidR="00C832B8" w:rsidRDefault="00051802">
      <w:pPr>
        <w:pStyle w:val="23"/>
        <w:tabs>
          <w:tab w:val="left" w:pos="1134"/>
          <w:tab w:val="right" w:leader="dot" w:pos="9345"/>
        </w:tabs>
        <w:rPr>
          <w:rFonts w:asciiTheme="minorHAnsi" w:hAnsiTheme="minorHAnsi"/>
          <w:noProof/>
          <w:sz w:val="22"/>
          <w:lang w:eastAsia="ru-RU"/>
        </w:rPr>
      </w:pPr>
      <w:hyperlink w:anchor="_Toc514781117" w:history="1">
        <w:r w:rsidR="00C832B8" w:rsidRPr="00AD7838">
          <w:rPr>
            <w:rStyle w:val="af8"/>
            <w:noProof/>
          </w:rPr>
          <w:t>3.1</w:t>
        </w:r>
        <w:r w:rsidR="00C832B8">
          <w:rPr>
            <w:rFonts w:asciiTheme="minorHAnsi" w:hAnsiTheme="minorHAnsi"/>
            <w:noProof/>
            <w:sz w:val="22"/>
            <w:lang w:eastAsia="ru-RU"/>
          </w:rPr>
          <w:tab/>
        </w:r>
        <w:r w:rsidR="00C832B8" w:rsidRPr="00AD7838">
          <w:rPr>
            <w:rStyle w:val="af8"/>
            <w:noProof/>
          </w:rPr>
          <w:t>Обоснование выбора компьютерного моделирования как основного метода исследования.</w:t>
        </w:r>
        <w:r w:rsidR="00C832B8">
          <w:rPr>
            <w:noProof/>
            <w:webHidden/>
          </w:rPr>
          <w:tab/>
        </w:r>
        <w:r w:rsidR="00C832B8">
          <w:rPr>
            <w:noProof/>
            <w:webHidden/>
          </w:rPr>
          <w:fldChar w:fldCharType="begin"/>
        </w:r>
        <w:r w:rsidR="00C832B8">
          <w:rPr>
            <w:noProof/>
            <w:webHidden/>
          </w:rPr>
          <w:instrText xml:space="preserve"> PAGEREF _Toc514781117 \h </w:instrText>
        </w:r>
        <w:r w:rsidR="00C832B8">
          <w:rPr>
            <w:noProof/>
            <w:webHidden/>
          </w:rPr>
        </w:r>
        <w:r w:rsidR="00C832B8">
          <w:rPr>
            <w:noProof/>
            <w:webHidden/>
          </w:rPr>
          <w:fldChar w:fldCharType="separate"/>
        </w:r>
        <w:r w:rsidR="00C832B8">
          <w:rPr>
            <w:noProof/>
            <w:webHidden/>
          </w:rPr>
          <w:t>39</w:t>
        </w:r>
        <w:r w:rsidR="00C832B8">
          <w:rPr>
            <w:noProof/>
            <w:webHidden/>
          </w:rPr>
          <w:fldChar w:fldCharType="end"/>
        </w:r>
      </w:hyperlink>
    </w:p>
    <w:p w14:paraId="1C7B4867" w14:textId="3366F975" w:rsidR="00C832B8" w:rsidRDefault="00051802">
      <w:pPr>
        <w:pStyle w:val="23"/>
        <w:tabs>
          <w:tab w:val="left" w:pos="1134"/>
          <w:tab w:val="right" w:leader="dot" w:pos="9345"/>
        </w:tabs>
        <w:rPr>
          <w:rFonts w:asciiTheme="minorHAnsi" w:hAnsiTheme="minorHAnsi"/>
          <w:noProof/>
          <w:sz w:val="22"/>
          <w:lang w:eastAsia="ru-RU"/>
        </w:rPr>
      </w:pPr>
      <w:hyperlink w:anchor="_Toc514781118" w:history="1">
        <w:r w:rsidR="00C832B8" w:rsidRPr="00AD7838">
          <w:rPr>
            <w:rStyle w:val="af8"/>
            <w:noProof/>
          </w:rPr>
          <w:t>3.2</w:t>
        </w:r>
        <w:r w:rsidR="00C832B8">
          <w:rPr>
            <w:rFonts w:asciiTheme="minorHAnsi" w:hAnsiTheme="minorHAnsi"/>
            <w:noProof/>
            <w:sz w:val="22"/>
            <w:lang w:eastAsia="ru-RU"/>
          </w:rPr>
          <w:tab/>
        </w:r>
        <w:r w:rsidR="00C832B8" w:rsidRPr="00AD7838">
          <w:rPr>
            <w:rStyle w:val="af8"/>
            <w:noProof/>
          </w:rPr>
          <w:t>Компьютерное моделирование.</w:t>
        </w:r>
        <w:r w:rsidR="00C832B8">
          <w:rPr>
            <w:noProof/>
            <w:webHidden/>
          </w:rPr>
          <w:tab/>
        </w:r>
        <w:r w:rsidR="00C832B8">
          <w:rPr>
            <w:noProof/>
            <w:webHidden/>
          </w:rPr>
          <w:fldChar w:fldCharType="begin"/>
        </w:r>
        <w:r w:rsidR="00C832B8">
          <w:rPr>
            <w:noProof/>
            <w:webHidden/>
          </w:rPr>
          <w:instrText xml:space="preserve"> PAGEREF _Toc514781118 \h </w:instrText>
        </w:r>
        <w:r w:rsidR="00C832B8">
          <w:rPr>
            <w:noProof/>
            <w:webHidden/>
          </w:rPr>
        </w:r>
        <w:r w:rsidR="00C832B8">
          <w:rPr>
            <w:noProof/>
            <w:webHidden/>
          </w:rPr>
          <w:fldChar w:fldCharType="separate"/>
        </w:r>
        <w:r w:rsidR="00C832B8">
          <w:rPr>
            <w:noProof/>
            <w:webHidden/>
          </w:rPr>
          <w:t>39</w:t>
        </w:r>
        <w:r w:rsidR="00C832B8">
          <w:rPr>
            <w:noProof/>
            <w:webHidden/>
          </w:rPr>
          <w:fldChar w:fldCharType="end"/>
        </w:r>
      </w:hyperlink>
    </w:p>
    <w:p w14:paraId="409556A8" w14:textId="4398FF95" w:rsidR="00C832B8" w:rsidRDefault="00051802">
      <w:pPr>
        <w:pStyle w:val="23"/>
        <w:tabs>
          <w:tab w:val="left" w:pos="1134"/>
          <w:tab w:val="right" w:leader="dot" w:pos="9345"/>
        </w:tabs>
        <w:rPr>
          <w:rFonts w:asciiTheme="minorHAnsi" w:hAnsiTheme="minorHAnsi"/>
          <w:noProof/>
          <w:sz w:val="22"/>
          <w:lang w:eastAsia="ru-RU"/>
        </w:rPr>
      </w:pPr>
      <w:hyperlink w:anchor="_Toc514781119" w:history="1">
        <w:r w:rsidR="00C832B8" w:rsidRPr="00AD7838">
          <w:rPr>
            <w:rStyle w:val="af8"/>
            <w:noProof/>
          </w:rPr>
          <w:t>3.3</w:t>
        </w:r>
        <w:r w:rsidR="00C832B8">
          <w:rPr>
            <w:rFonts w:asciiTheme="minorHAnsi" w:hAnsiTheme="minorHAnsi"/>
            <w:noProof/>
            <w:sz w:val="22"/>
            <w:lang w:eastAsia="ru-RU"/>
          </w:rPr>
          <w:tab/>
        </w:r>
        <w:r w:rsidR="00C832B8" w:rsidRPr="00AD7838">
          <w:rPr>
            <w:rStyle w:val="af8"/>
            <w:noProof/>
          </w:rPr>
          <w:t>Периодические граничные условия</w:t>
        </w:r>
        <w:r w:rsidR="00C832B8">
          <w:rPr>
            <w:noProof/>
            <w:webHidden/>
          </w:rPr>
          <w:tab/>
        </w:r>
        <w:r w:rsidR="00C832B8">
          <w:rPr>
            <w:noProof/>
            <w:webHidden/>
          </w:rPr>
          <w:fldChar w:fldCharType="begin"/>
        </w:r>
        <w:r w:rsidR="00C832B8">
          <w:rPr>
            <w:noProof/>
            <w:webHidden/>
          </w:rPr>
          <w:instrText xml:space="preserve"> PAGEREF _Toc514781119 \h </w:instrText>
        </w:r>
        <w:r w:rsidR="00C832B8">
          <w:rPr>
            <w:noProof/>
            <w:webHidden/>
          </w:rPr>
        </w:r>
        <w:r w:rsidR="00C832B8">
          <w:rPr>
            <w:noProof/>
            <w:webHidden/>
          </w:rPr>
          <w:fldChar w:fldCharType="separate"/>
        </w:r>
        <w:r w:rsidR="00C832B8">
          <w:rPr>
            <w:noProof/>
            <w:webHidden/>
          </w:rPr>
          <w:t>40</w:t>
        </w:r>
        <w:r w:rsidR="00C832B8">
          <w:rPr>
            <w:noProof/>
            <w:webHidden/>
          </w:rPr>
          <w:fldChar w:fldCharType="end"/>
        </w:r>
      </w:hyperlink>
    </w:p>
    <w:p w14:paraId="3C2A508F" w14:textId="5C31B6B2" w:rsidR="00C832B8" w:rsidRDefault="00051802">
      <w:pPr>
        <w:pStyle w:val="23"/>
        <w:tabs>
          <w:tab w:val="left" w:pos="1134"/>
          <w:tab w:val="right" w:leader="dot" w:pos="9345"/>
        </w:tabs>
        <w:rPr>
          <w:rFonts w:asciiTheme="minorHAnsi" w:hAnsiTheme="minorHAnsi"/>
          <w:noProof/>
          <w:sz w:val="22"/>
          <w:lang w:eastAsia="ru-RU"/>
        </w:rPr>
      </w:pPr>
      <w:hyperlink w:anchor="_Toc514781120" w:history="1">
        <w:r w:rsidR="00C832B8" w:rsidRPr="00AD7838">
          <w:rPr>
            <w:rStyle w:val="af8"/>
            <w:noProof/>
          </w:rPr>
          <w:t>3.4</w:t>
        </w:r>
        <w:r w:rsidR="00C832B8">
          <w:rPr>
            <w:rFonts w:asciiTheme="minorHAnsi" w:hAnsiTheme="minorHAnsi"/>
            <w:noProof/>
            <w:sz w:val="22"/>
            <w:lang w:eastAsia="ru-RU"/>
          </w:rPr>
          <w:tab/>
        </w:r>
        <w:r w:rsidR="00C832B8" w:rsidRPr="00AD7838">
          <w:rPr>
            <w:rStyle w:val="af8"/>
            <w:noProof/>
          </w:rPr>
          <w:t>Молекулярная статика.</w:t>
        </w:r>
        <w:r w:rsidR="00C832B8">
          <w:rPr>
            <w:noProof/>
            <w:webHidden/>
          </w:rPr>
          <w:tab/>
        </w:r>
        <w:r w:rsidR="00C832B8">
          <w:rPr>
            <w:noProof/>
            <w:webHidden/>
          </w:rPr>
          <w:fldChar w:fldCharType="begin"/>
        </w:r>
        <w:r w:rsidR="00C832B8">
          <w:rPr>
            <w:noProof/>
            <w:webHidden/>
          </w:rPr>
          <w:instrText xml:space="preserve"> PAGEREF _Toc514781120 \h </w:instrText>
        </w:r>
        <w:r w:rsidR="00C832B8">
          <w:rPr>
            <w:noProof/>
            <w:webHidden/>
          </w:rPr>
        </w:r>
        <w:r w:rsidR="00C832B8">
          <w:rPr>
            <w:noProof/>
            <w:webHidden/>
          </w:rPr>
          <w:fldChar w:fldCharType="separate"/>
        </w:r>
        <w:r w:rsidR="00C832B8">
          <w:rPr>
            <w:noProof/>
            <w:webHidden/>
          </w:rPr>
          <w:t>41</w:t>
        </w:r>
        <w:r w:rsidR="00C832B8">
          <w:rPr>
            <w:noProof/>
            <w:webHidden/>
          </w:rPr>
          <w:fldChar w:fldCharType="end"/>
        </w:r>
      </w:hyperlink>
    </w:p>
    <w:p w14:paraId="3E615C82" w14:textId="299DB021" w:rsidR="00C832B8" w:rsidRDefault="00051802">
      <w:pPr>
        <w:pStyle w:val="31"/>
        <w:tabs>
          <w:tab w:val="left" w:pos="1874"/>
          <w:tab w:val="right" w:leader="dot" w:pos="9345"/>
        </w:tabs>
        <w:rPr>
          <w:rFonts w:asciiTheme="minorHAnsi" w:hAnsiTheme="minorHAnsi"/>
          <w:noProof/>
          <w:sz w:val="22"/>
          <w:lang w:eastAsia="ru-RU"/>
        </w:rPr>
      </w:pPr>
      <w:hyperlink w:anchor="_Toc514781121" w:history="1">
        <w:r w:rsidR="00C832B8" w:rsidRPr="00AD7838">
          <w:rPr>
            <w:rStyle w:val="af8"/>
            <w:noProof/>
          </w:rPr>
          <w:t>3.4.1</w:t>
        </w:r>
        <w:r w:rsidR="00C832B8">
          <w:rPr>
            <w:rFonts w:asciiTheme="minorHAnsi" w:hAnsiTheme="minorHAnsi"/>
            <w:noProof/>
            <w:sz w:val="22"/>
            <w:lang w:eastAsia="ru-RU"/>
          </w:rPr>
          <w:tab/>
        </w:r>
        <w:r w:rsidR="00C832B8" w:rsidRPr="00AD7838">
          <w:rPr>
            <w:rStyle w:val="af8"/>
            <w:noProof/>
          </w:rPr>
          <w:t>Основы метода.</w:t>
        </w:r>
        <w:r w:rsidR="00C832B8">
          <w:rPr>
            <w:noProof/>
            <w:webHidden/>
          </w:rPr>
          <w:tab/>
        </w:r>
        <w:r w:rsidR="00C832B8">
          <w:rPr>
            <w:noProof/>
            <w:webHidden/>
          </w:rPr>
          <w:fldChar w:fldCharType="begin"/>
        </w:r>
        <w:r w:rsidR="00C832B8">
          <w:rPr>
            <w:noProof/>
            <w:webHidden/>
          </w:rPr>
          <w:instrText xml:space="preserve"> PAGEREF _Toc514781121 \h </w:instrText>
        </w:r>
        <w:r w:rsidR="00C832B8">
          <w:rPr>
            <w:noProof/>
            <w:webHidden/>
          </w:rPr>
        </w:r>
        <w:r w:rsidR="00C832B8">
          <w:rPr>
            <w:noProof/>
            <w:webHidden/>
          </w:rPr>
          <w:fldChar w:fldCharType="separate"/>
        </w:r>
        <w:r w:rsidR="00C832B8">
          <w:rPr>
            <w:noProof/>
            <w:webHidden/>
          </w:rPr>
          <w:t>41</w:t>
        </w:r>
        <w:r w:rsidR="00C832B8">
          <w:rPr>
            <w:noProof/>
            <w:webHidden/>
          </w:rPr>
          <w:fldChar w:fldCharType="end"/>
        </w:r>
      </w:hyperlink>
    </w:p>
    <w:p w14:paraId="3826C9E8" w14:textId="32C0A9E0" w:rsidR="00C832B8" w:rsidRDefault="00051802">
      <w:pPr>
        <w:pStyle w:val="31"/>
        <w:tabs>
          <w:tab w:val="left" w:pos="1874"/>
          <w:tab w:val="right" w:leader="dot" w:pos="9345"/>
        </w:tabs>
        <w:rPr>
          <w:rFonts w:asciiTheme="minorHAnsi" w:hAnsiTheme="minorHAnsi"/>
          <w:noProof/>
          <w:sz w:val="22"/>
          <w:lang w:eastAsia="ru-RU"/>
        </w:rPr>
      </w:pPr>
      <w:hyperlink w:anchor="_Toc514781122" w:history="1">
        <w:r w:rsidR="00C832B8" w:rsidRPr="00AD7838">
          <w:rPr>
            <w:rStyle w:val="af8"/>
            <w:noProof/>
          </w:rPr>
          <w:t>3.4.2</w:t>
        </w:r>
        <w:r w:rsidR="00C832B8">
          <w:rPr>
            <w:rFonts w:asciiTheme="minorHAnsi" w:hAnsiTheme="minorHAnsi"/>
            <w:noProof/>
            <w:sz w:val="22"/>
            <w:lang w:eastAsia="ru-RU"/>
          </w:rPr>
          <w:tab/>
        </w:r>
        <w:r w:rsidR="00C832B8" w:rsidRPr="00AD7838">
          <w:rPr>
            <w:rStyle w:val="af8"/>
            <w:noProof/>
          </w:rPr>
          <w:t>Методы поиска</w:t>
        </w:r>
        <w:r w:rsidR="00C832B8">
          <w:rPr>
            <w:noProof/>
            <w:webHidden/>
          </w:rPr>
          <w:tab/>
        </w:r>
        <w:r w:rsidR="00C832B8">
          <w:rPr>
            <w:noProof/>
            <w:webHidden/>
          </w:rPr>
          <w:fldChar w:fldCharType="begin"/>
        </w:r>
        <w:r w:rsidR="00C832B8">
          <w:rPr>
            <w:noProof/>
            <w:webHidden/>
          </w:rPr>
          <w:instrText xml:space="preserve"> PAGEREF _Toc514781122 \h </w:instrText>
        </w:r>
        <w:r w:rsidR="00C832B8">
          <w:rPr>
            <w:noProof/>
            <w:webHidden/>
          </w:rPr>
        </w:r>
        <w:r w:rsidR="00C832B8">
          <w:rPr>
            <w:noProof/>
            <w:webHidden/>
          </w:rPr>
          <w:fldChar w:fldCharType="separate"/>
        </w:r>
        <w:r w:rsidR="00C832B8">
          <w:rPr>
            <w:noProof/>
            <w:webHidden/>
          </w:rPr>
          <w:t>43</w:t>
        </w:r>
        <w:r w:rsidR="00C832B8">
          <w:rPr>
            <w:noProof/>
            <w:webHidden/>
          </w:rPr>
          <w:fldChar w:fldCharType="end"/>
        </w:r>
      </w:hyperlink>
    </w:p>
    <w:p w14:paraId="431CAB96" w14:textId="2398129F" w:rsidR="00C832B8" w:rsidRDefault="00051802">
      <w:pPr>
        <w:pStyle w:val="31"/>
        <w:tabs>
          <w:tab w:val="left" w:pos="1874"/>
          <w:tab w:val="right" w:leader="dot" w:pos="9345"/>
        </w:tabs>
        <w:rPr>
          <w:rFonts w:asciiTheme="minorHAnsi" w:hAnsiTheme="minorHAnsi"/>
          <w:noProof/>
          <w:sz w:val="22"/>
          <w:lang w:eastAsia="ru-RU"/>
        </w:rPr>
      </w:pPr>
      <w:hyperlink w:anchor="_Toc514781123" w:history="1">
        <w:r w:rsidR="00C832B8" w:rsidRPr="00AD7838">
          <w:rPr>
            <w:rStyle w:val="af8"/>
            <w:noProof/>
          </w:rPr>
          <w:t>3.4.3</w:t>
        </w:r>
        <w:r w:rsidR="00C832B8">
          <w:rPr>
            <w:rFonts w:asciiTheme="minorHAnsi" w:hAnsiTheme="minorHAnsi"/>
            <w:noProof/>
            <w:sz w:val="22"/>
            <w:lang w:eastAsia="ru-RU"/>
          </w:rPr>
          <w:tab/>
        </w:r>
        <w:r w:rsidR="00C832B8" w:rsidRPr="00AD7838">
          <w:rPr>
            <w:rStyle w:val="af8"/>
            <w:noProof/>
          </w:rPr>
          <w:t>Градиентный метод</w:t>
        </w:r>
        <w:r w:rsidR="00C832B8">
          <w:rPr>
            <w:noProof/>
            <w:webHidden/>
          </w:rPr>
          <w:tab/>
        </w:r>
        <w:r w:rsidR="00C832B8">
          <w:rPr>
            <w:noProof/>
            <w:webHidden/>
          </w:rPr>
          <w:fldChar w:fldCharType="begin"/>
        </w:r>
        <w:r w:rsidR="00C832B8">
          <w:rPr>
            <w:noProof/>
            <w:webHidden/>
          </w:rPr>
          <w:instrText xml:space="preserve"> PAGEREF _Toc514781123 \h </w:instrText>
        </w:r>
        <w:r w:rsidR="00C832B8">
          <w:rPr>
            <w:noProof/>
            <w:webHidden/>
          </w:rPr>
        </w:r>
        <w:r w:rsidR="00C832B8">
          <w:rPr>
            <w:noProof/>
            <w:webHidden/>
          </w:rPr>
          <w:fldChar w:fldCharType="separate"/>
        </w:r>
        <w:r w:rsidR="00C832B8">
          <w:rPr>
            <w:noProof/>
            <w:webHidden/>
          </w:rPr>
          <w:t>43</w:t>
        </w:r>
        <w:r w:rsidR="00C832B8">
          <w:rPr>
            <w:noProof/>
            <w:webHidden/>
          </w:rPr>
          <w:fldChar w:fldCharType="end"/>
        </w:r>
      </w:hyperlink>
    </w:p>
    <w:p w14:paraId="3DEF7F52" w14:textId="7190A4B1" w:rsidR="00C832B8" w:rsidRDefault="00051802">
      <w:pPr>
        <w:pStyle w:val="31"/>
        <w:tabs>
          <w:tab w:val="left" w:pos="1874"/>
          <w:tab w:val="right" w:leader="dot" w:pos="9345"/>
        </w:tabs>
        <w:rPr>
          <w:rFonts w:asciiTheme="minorHAnsi" w:hAnsiTheme="minorHAnsi"/>
          <w:noProof/>
          <w:sz w:val="22"/>
          <w:lang w:eastAsia="ru-RU"/>
        </w:rPr>
      </w:pPr>
      <w:hyperlink w:anchor="_Toc514781124" w:history="1">
        <w:r w:rsidR="00C832B8" w:rsidRPr="00AD7838">
          <w:rPr>
            <w:rStyle w:val="af8"/>
            <w:noProof/>
          </w:rPr>
          <w:t>3.4.4</w:t>
        </w:r>
        <w:r w:rsidR="00C832B8">
          <w:rPr>
            <w:rFonts w:asciiTheme="minorHAnsi" w:hAnsiTheme="minorHAnsi"/>
            <w:noProof/>
            <w:sz w:val="22"/>
            <w:lang w:eastAsia="ru-RU"/>
          </w:rPr>
          <w:tab/>
        </w:r>
        <w:r w:rsidR="00C832B8" w:rsidRPr="00AD7838">
          <w:rPr>
            <w:rStyle w:val="af8"/>
            <w:noProof/>
          </w:rPr>
          <w:t>Метод Ньютона</w:t>
        </w:r>
        <w:r w:rsidR="00C832B8">
          <w:rPr>
            <w:noProof/>
            <w:webHidden/>
          </w:rPr>
          <w:tab/>
        </w:r>
        <w:r w:rsidR="00C832B8">
          <w:rPr>
            <w:noProof/>
            <w:webHidden/>
          </w:rPr>
          <w:fldChar w:fldCharType="begin"/>
        </w:r>
        <w:r w:rsidR="00C832B8">
          <w:rPr>
            <w:noProof/>
            <w:webHidden/>
          </w:rPr>
          <w:instrText xml:space="preserve"> PAGEREF _Toc514781124 \h </w:instrText>
        </w:r>
        <w:r w:rsidR="00C832B8">
          <w:rPr>
            <w:noProof/>
            <w:webHidden/>
          </w:rPr>
        </w:r>
        <w:r w:rsidR="00C832B8">
          <w:rPr>
            <w:noProof/>
            <w:webHidden/>
          </w:rPr>
          <w:fldChar w:fldCharType="separate"/>
        </w:r>
        <w:r w:rsidR="00C832B8">
          <w:rPr>
            <w:noProof/>
            <w:webHidden/>
          </w:rPr>
          <w:t>45</w:t>
        </w:r>
        <w:r w:rsidR="00C832B8">
          <w:rPr>
            <w:noProof/>
            <w:webHidden/>
          </w:rPr>
          <w:fldChar w:fldCharType="end"/>
        </w:r>
      </w:hyperlink>
    </w:p>
    <w:p w14:paraId="27F440DC" w14:textId="7BB8221F" w:rsidR="00C832B8" w:rsidRDefault="00051802">
      <w:pPr>
        <w:pStyle w:val="23"/>
        <w:tabs>
          <w:tab w:val="left" w:pos="1134"/>
          <w:tab w:val="right" w:leader="dot" w:pos="9345"/>
        </w:tabs>
        <w:rPr>
          <w:rFonts w:asciiTheme="minorHAnsi" w:hAnsiTheme="minorHAnsi"/>
          <w:noProof/>
          <w:sz w:val="22"/>
          <w:lang w:eastAsia="ru-RU"/>
        </w:rPr>
      </w:pPr>
      <w:hyperlink w:anchor="_Toc514781125" w:history="1">
        <w:r w:rsidR="00C832B8" w:rsidRPr="00AD7838">
          <w:rPr>
            <w:rStyle w:val="af8"/>
            <w:noProof/>
          </w:rPr>
          <w:t>3.5</w:t>
        </w:r>
        <w:r w:rsidR="00C832B8">
          <w:rPr>
            <w:rFonts w:asciiTheme="minorHAnsi" w:hAnsiTheme="minorHAnsi"/>
            <w:noProof/>
            <w:sz w:val="22"/>
            <w:lang w:eastAsia="ru-RU"/>
          </w:rPr>
          <w:tab/>
        </w:r>
        <w:r w:rsidR="00C832B8" w:rsidRPr="00AD7838">
          <w:rPr>
            <w:rStyle w:val="af8"/>
            <w:noProof/>
          </w:rPr>
          <w:t>Молекулярная динамика.</w:t>
        </w:r>
        <w:r w:rsidR="00C832B8">
          <w:rPr>
            <w:noProof/>
            <w:webHidden/>
          </w:rPr>
          <w:tab/>
        </w:r>
        <w:r w:rsidR="00C832B8">
          <w:rPr>
            <w:noProof/>
            <w:webHidden/>
          </w:rPr>
          <w:fldChar w:fldCharType="begin"/>
        </w:r>
        <w:r w:rsidR="00C832B8">
          <w:rPr>
            <w:noProof/>
            <w:webHidden/>
          </w:rPr>
          <w:instrText xml:space="preserve"> PAGEREF _Toc514781125 \h </w:instrText>
        </w:r>
        <w:r w:rsidR="00C832B8">
          <w:rPr>
            <w:noProof/>
            <w:webHidden/>
          </w:rPr>
        </w:r>
        <w:r w:rsidR="00C832B8">
          <w:rPr>
            <w:noProof/>
            <w:webHidden/>
          </w:rPr>
          <w:fldChar w:fldCharType="separate"/>
        </w:r>
        <w:r w:rsidR="00C832B8">
          <w:rPr>
            <w:noProof/>
            <w:webHidden/>
          </w:rPr>
          <w:t>47</w:t>
        </w:r>
        <w:r w:rsidR="00C832B8">
          <w:rPr>
            <w:noProof/>
            <w:webHidden/>
          </w:rPr>
          <w:fldChar w:fldCharType="end"/>
        </w:r>
      </w:hyperlink>
    </w:p>
    <w:p w14:paraId="60690A1E" w14:textId="09C98FBD" w:rsidR="00C832B8" w:rsidRDefault="00051802">
      <w:pPr>
        <w:pStyle w:val="31"/>
        <w:tabs>
          <w:tab w:val="left" w:pos="1874"/>
          <w:tab w:val="right" w:leader="dot" w:pos="9345"/>
        </w:tabs>
        <w:rPr>
          <w:rFonts w:asciiTheme="minorHAnsi" w:hAnsiTheme="minorHAnsi"/>
          <w:noProof/>
          <w:sz w:val="22"/>
          <w:lang w:eastAsia="ru-RU"/>
        </w:rPr>
      </w:pPr>
      <w:hyperlink w:anchor="_Toc514781126" w:history="1">
        <w:r w:rsidR="00C832B8" w:rsidRPr="00AD7838">
          <w:rPr>
            <w:rStyle w:val="af8"/>
            <w:noProof/>
          </w:rPr>
          <w:t>3.5.1</w:t>
        </w:r>
        <w:r w:rsidR="00C832B8">
          <w:rPr>
            <w:rFonts w:asciiTheme="minorHAnsi" w:hAnsiTheme="minorHAnsi"/>
            <w:noProof/>
            <w:sz w:val="22"/>
            <w:lang w:eastAsia="ru-RU"/>
          </w:rPr>
          <w:tab/>
        </w:r>
        <w:r w:rsidR="00C832B8" w:rsidRPr="00AD7838">
          <w:rPr>
            <w:rStyle w:val="af8"/>
            <w:noProof/>
          </w:rPr>
          <w:t>Основы метода</w:t>
        </w:r>
        <w:r w:rsidR="00C832B8">
          <w:rPr>
            <w:noProof/>
            <w:webHidden/>
          </w:rPr>
          <w:tab/>
        </w:r>
        <w:r w:rsidR="00C832B8">
          <w:rPr>
            <w:noProof/>
            <w:webHidden/>
          </w:rPr>
          <w:fldChar w:fldCharType="begin"/>
        </w:r>
        <w:r w:rsidR="00C832B8">
          <w:rPr>
            <w:noProof/>
            <w:webHidden/>
          </w:rPr>
          <w:instrText xml:space="preserve"> PAGEREF _Toc514781126 \h </w:instrText>
        </w:r>
        <w:r w:rsidR="00C832B8">
          <w:rPr>
            <w:noProof/>
            <w:webHidden/>
          </w:rPr>
        </w:r>
        <w:r w:rsidR="00C832B8">
          <w:rPr>
            <w:noProof/>
            <w:webHidden/>
          </w:rPr>
          <w:fldChar w:fldCharType="separate"/>
        </w:r>
        <w:r w:rsidR="00C832B8">
          <w:rPr>
            <w:noProof/>
            <w:webHidden/>
          </w:rPr>
          <w:t>47</w:t>
        </w:r>
        <w:r w:rsidR="00C832B8">
          <w:rPr>
            <w:noProof/>
            <w:webHidden/>
          </w:rPr>
          <w:fldChar w:fldCharType="end"/>
        </w:r>
      </w:hyperlink>
    </w:p>
    <w:p w14:paraId="38B604B4" w14:textId="67CE8439" w:rsidR="00C832B8" w:rsidRDefault="00051802">
      <w:pPr>
        <w:pStyle w:val="31"/>
        <w:tabs>
          <w:tab w:val="left" w:pos="1874"/>
          <w:tab w:val="right" w:leader="dot" w:pos="9345"/>
        </w:tabs>
        <w:rPr>
          <w:rFonts w:asciiTheme="minorHAnsi" w:hAnsiTheme="minorHAnsi"/>
          <w:noProof/>
          <w:sz w:val="22"/>
          <w:lang w:eastAsia="ru-RU"/>
        </w:rPr>
      </w:pPr>
      <w:hyperlink w:anchor="_Toc514781127" w:history="1">
        <w:r w:rsidR="00C832B8" w:rsidRPr="00AD7838">
          <w:rPr>
            <w:rStyle w:val="af8"/>
            <w:noProof/>
          </w:rPr>
          <w:t>3.5.2</w:t>
        </w:r>
        <w:r w:rsidR="00C832B8">
          <w:rPr>
            <w:rFonts w:asciiTheme="minorHAnsi" w:hAnsiTheme="minorHAnsi"/>
            <w:noProof/>
            <w:sz w:val="22"/>
            <w:lang w:eastAsia="ru-RU"/>
          </w:rPr>
          <w:tab/>
        </w:r>
        <w:r w:rsidR="00C832B8" w:rsidRPr="00AD7838">
          <w:rPr>
            <w:rStyle w:val="af8"/>
            <w:noProof/>
          </w:rPr>
          <w:t>Алгоритмы интегрирования уравнений движения.</w:t>
        </w:r>
        <w:r w:rsidR="00C832B8">
          <w:rPr>
            <w:noProof/>
            <w:webHidden/>
          </w:rPr>
          <w:tab/>
        </w:r>
        <w:r w:rsidR="00C832B8">
          <w:rPr>
            <w:noProof/>
            <w:webHidden/>
          </w:rPr>
          <w:fldChar w:fldCharType="begin"/>
        </w:r>
        <w:r w:rsidR="00C832B8">
          <w:rPr>
            <w:noProof/>
            <w:webHidden/>
          </w:rPr>
          <w:instrText xml:space="preserve"> PAGEREF _Toc514781127 \h </w:instrText>
        </w:r>
        <w:r w:rsidR="00C832B8">
          <w:rPr>
            <w:noProof/>
            <w:webHidden/>
          </w:rPr>
        </w:r>
        <w:r w:rsidR="00C832B8">
          <w:rPr>
            <w:noProof/>
            <w:webHidden/>
          </w:rPr>
          <w:fldChar w:fldCharType="separate"/>
        </w:r>
        <w:r w:rsidR="00C832B8">
          <w:rPr>
            <w:noProof/>
            <w:webHidden/>
          </w:rPr>
          <w:t>48</w:t>
        </w:r>
        <w:r w:rsidR="00C832B8">
          <w:rPr>
            <w:noProof/>
            <w:webHidden/>
          </w:rPr>
          <w:fldChar w:fldCharType="end"/>
        </w:r>
      </w:hyperlink>
    </w:p>
    <w:p w14:paraId="39DF4522" w14:textId="41199076" w:rsidR="00C832B8" w:rsidRDefault="00051802">
      <w:pPr>
        <w:pStyle w:val="31"/>
        <w:tabs>
          <w:tab w:val="left" w:pos="1874"/>
          <w:tab w:val="right" w:leader="dot" w:pos="9345"/>
        </w:tabs>
        <w:rPr>
          <w:rFonts w:asciiTheme="minorHAnsi" w:hAnsiTheme="minorHAnsi"/>
          <w:noProof/>
          <w:sz w:val="22"/>
          <w:lang w:eastAsia="ru-RU"/>
        </w:rPr>
      </w:pPr>
      <w:hyperlink w:anchor="_Toc514781128" w:history="1">
        <w:r w:rsidR="00C832B8" w:rsidRPr="00AD7838">
          <w:rPr>
            <w:rStyle w:val="af8"/>
            <w:noProof/>
          </w:rPr>
          <w:t>3.5.3</w:t>
        </w:r>
        <w:r w:rsidR="00C832B8">
          <w:rPr>
            <w:rFonts w:asciiTheme="minorHAnsi" w:hAnsiTheme="minorHAnsi"/>
            <w:noProof/>
            <w:sz w:val="22"/>
            <w:lang w:eastAsia="ru-RU"/>
          </w:rPr>
          <w:tab/>
        </w:r>
        <w:r w:rsidR="00C832B8" w:rsidRPr="00AD7838">
          <w:rPr>
            <w:rStyle w:val="af8"/>
            <w:noProof/>
          </w:rPr>
          <w:t>Статистические ансамбли.</w:t>
        </w:r>
        <w:r w:rsidR="00C832B8">
          <w:rPr>
            <w:noProof/>
            <w:webHidden/>
          </w:rPr>
          <w:tab/>
        </w:r>
        <w:r w:rsidR="00C832B8">
          <w:rPr>
            <w:noProof/>
            <w:webHidden/>
          </w:rPr>
          <w:fldChar w:fldCharType="begin"/>
        </w:r>
        <w:r w:rsidR="00C832B8">
          <w:rPr>
            <w:noProof/>
            <w:webHidden/>
          </w:rPr>
          <w:instrText xml:space="preserve"> PAGEREF _Toc514781128 \h </w:instrText>
        </w:r>
        <w:r w:rsidR="00C832B8">
          <w:rPr>
            <w:noProof/>
            <w:webHidden/>
          </w:rPr>
        </w:r>
        <w:r w:rsidR="00C832B8">
          <w:rPr>
            <w:noProof/>
            <w:webHidden/>
          </w:rPr>
          <w:fldChar w:fldCharType="separate"/>
        </w:r>
        <w:r w:rsidR="00C832B8">
          <w:rPr>
            <w:noProof/>
            <w:webHidden/>
          </w:rPr>
          <w:t>49</w:t>
        </w:r>
        <w:r w:rsidR="00C832B8">
          <w:rPr>
            <w:noProof/>
            <w:webHidden/>
          </w:rPr>
          <w:fldChar w:fldCharType="end"/>
        </w:r>
      </w:hyperlink>
    </w:p>
    <w:p w14:paraId="456BF7BA" w14:textId="4B982528" w:rsidR="00C832B8" w:rsidRDefault="00051802">
      <w:pPr>
        <w:pStyle w:val="31"/>
        <w:tabs>
          <w:tab w:val="left" w:pos="1874"/>
          <w:tab w:val="right" w:leader="dot" w:pos="9345"/>
        </w:tabs>
        <w:rPr>
          <w:rFonts w:asciiTheme="minorHAnsi" w:hAnsiTheme="minorHAnsi"/>
          <w:noProof/>
          <w:sz w:val="22"/>
          <w:lang w:eastAsia="ru-RU"/>
        </w:rPr>
      </w:pPr>
      <w:hyperlink w:anchor="_Toc514781129" w:history="1">
        <w:r w:rsidR="00C832B8" w:rsidRPr="00AD7838">
          <w:rPr>
            <w:rStyle w:val="af8"/>
            <w:noProof/>
          </w:rPr>
          <w:t>3.5.4</w:t>
        </w:r>
        <w:r w:rsidR="00C832B8">
          <w:rPr>
            <w:rFonts w:asciiTheme="minorHAnsi" w:hAnsiTheme="minorHAnsi"/>
            <w:noProof/>
            <w:sz w:val="22"/>
            <w:lang w:eastAsia="ru-RU"/>
          </w:rPr>
          <w:tab/>
        </w:r>
        <w:r w:rsidR="00C832B8" w:rsidRPr="00AD7838">
          <w:rPr>
            <w:rStyle w:val="af8"/>
            <w:noProof/>
          </w:rPr>
          <w:t>Термостат.</w:t>
        </w:r>
        <w:r w:rsidR="00C832B8">
          <w:rPr>
            <w:noProof/>
            <w:webHidden/>
          </w:rPr>
          <w:tab/>
        </w:r>
        <w:r w:rsidR="00C832B8">
          <w:rPr>
            <w:noProof/>
            <w:webHidden/>
          </w:rPr>
          <w:fldChar w:fldCharType="begin"/>
        </w:r>
        <w:r w:rsidR="00C832B8">
          <w:rPr>
            <w:noProof/>
            <w:webHidden/>
          </w:rPr>
          <w:instrText xml:space="preserve"> PAGEREF _Toc514781129 \h </w:instrText>
        </w:r>
        <w:r w:rsidR="00C832B8">
          <w:rPr>
            <w:noProof/>
            <w:webHidden/>
          </w:rPr>
        </w:r>
        <w:r w:rsidR="00C832B8">
          <w:rPr>
            <w:noProof/>
            <w:webHidden/>
          </w:rPr>
          <w:fldChar w:fldCharType="separate"/>
        </w:r>
        <w:r w:rsidR="00C832B8">
          <w:rPr>
            <w:noProof/>
            <w:webHidden/>
          </w:rPr>
          <w:t>50</w:t>
        </w:r>
        <w:r w:rsidR="00C832B8">
          <w:rPr>
            <w:noProof/>
            <w:webHidden/>
          </w:rPr>
          <w:fldChar w:fldCharType="end"/>
        </w:r>
      </w:hyperlink>
    </w:p>
    <w:p w14:paraId="5A0B7442" w14:textId="6DED3CE8" w:rsidR="00C832B8" w:rsidRDefault="00051802">
      <w:pPr>
        <w:pStyle w:val="23"/>
        <w:tabs>
          <w:tab w:val="left" w:pos="1134"/>
          <w:tab w:val="right" w:leader="dot" w:pos="9345"/>
        </w:tabs>
        <w:rPr>
          <w:rFonts w:asciiTheme="minorHAnsi" w:hAnsiTheme="minorHAnsi"/>
          <w:noProof/>
          <w:sz w:val="22"/>
          <w:lang w:eastAsia="ru-RU"/>
        </w:rPr>
      </w:pPr>
      <w:hyperlink w:anchor="_Toc514781130" w:history="1">
        <w:r w:rsidR="00C832B8" w:rsidRPr="00AD7838">
          <w:rPr>
            <w:rStyle w:val="af8"/>
            <w:noProof/>
          </w:rPr>
          <w:t>3.6</w:t>
        </w:r>
        <w:r w:rsidR="00C832B8">
          <w:rPr>
            <w:rFonts w:asciiTheme="minorHAnsi" w:hAnsiTheme="minorHAnsi"/>
            <w:noProof/>
            <w:sz w:val="22"/>
            <w:lang w:eastAsia="ru-RU"/>
          </w:rPr>
          <w:tab/>
        </w:r>
        <w:r w:rsidR="00C832B8" w:rsidRPr="00AD7838">
          <w:rPr>
            <w:rStyle w:val="af8"/>
            <w:noProof/>
          </w:rPr>
          <w:t>Описание межатомного взаимодействия.</w:t>
        </w:r>
        <w:r w:rsidR="00C832B8">
          <w:rPr>
            <w:noProof/>
            <w:webHidden/>
          </w:rPr>
          <w:tab/>
        </w:r>
        <w:r w:rsidR="00C832B8">
          <w:rPr>
            <w:noProof/>
            <w:webHidden/>
          </w:rPr>
          <w:fldChar w:fldCharType="begin"/>
        </w:r>
        <w:r w:rsidR="00C832B8">
          <w:rPr>
            <w:noProof/>
            <w:webHidden/>
          </w:rPr>
          <w:instrText xml:space="preserve"> PAGEREF _Toc514781130 \h </w:instrText>
        </w:r>
        <w:r w:rsidR="00C832B8">
          <w:rPr>
            <w:noProof/>
            <w:webHidden/>
          </w:rPr>
        </w:r>
        <w:r w:rsidR="00C832B8">
          <w:rPr>
            <w:noProof/>
            <w:webHidden/>
          </w:rPr>
          <w:fldChar w:fldCharType="separate"/>
        </w:r>
        <w:r w:rsidR="00C832B8">
          <w:rPr>
            <w:noProof/>
            <w:webHidden/>
          </w:rPr>
          <w:t>51</w:t>
        </w:r>
        <w:r w:rsidR="00C832B8">
          <w:rPr>
            <w:noProof/>
            <w:webHidden/>
          </w:rPr>
          <w:fldChar w:fldCharType="end"/>
        </w:r>
      </w:hyperlink>
    </w:p>
    <w:p w14:paraId="0477F214" w14:textId="2C17E7AF" w:rsidR="00C832B8" w:rsidRDefault="00051802">
      <w:pPr>
        <w:pStyle w:val="31"/>
        <w:tabs>
          <w:tab w:val="left" w:pos="1874"/>
          <w:tab w:val="right" w:leader="dot" w:pos="9345"/>
        </w:tabs>
        <w:rPr>
          <w:rFonts w:asciiTheme="minorHAnsi" w:hAnsiTheme="minorHAnsi"/>
          <w:noProof/>
          <w:sz w:val="22"/>
          <w:lang w:eastAsia="ru-RU"/>
        </w:rPr>
      </w:pPr>
      <w:hyperlink w:anchor="_Toc514781131" w:history="1">
        <w:r w:rsidR="00C832B8" w:rsidRPr="00AD7838">
          <w:rPr>
            <w:rStyle w:val="af8"/>
            <w:noProof/>
          </w:rPr>
          <w:t>3.6.1</w:t>
        </w:r>
        <w:r w:rsidR="00C832B8">
          <w:rPr>
            <w:rFonts w:asciiTheme="minorHAnsi" w:hAnsiTheme="minorHAnsi"/>
            <w:noProof/>
            <w:sz w:val="22"/>
            <w:lang w:eastAsia="ru-RU"/>
          </w:rPr>
          <w:tab/>
        </w:r>
        <w:r w:rsidR="00C832B8" w:rsidRPr="00AD7838">
          <w:rPr>
            <w:rStyle w:val="af8"/>
            <w:noProof/>
          </w:rPr>
          <w:t>Энергии и силы</w:t>
        </w:r>
        <w:r w:rsidR="00C832B8">
          <w:rPr>
            <w:noProof/>
            <w:webHidden/>
          </w:rPr>
          <w:tab/>
        </w:r>
        <w:r w:rsidR="00C832B8">
          <w:rPr>
            <w:noProof/>
            <w:webHidden/>
          </w:rPr>
          <w:fldChar w:fldCharType="begin"/>
        </w:r>
        <w:r w:rsidR="00C832B8">
          <w:rPr>
            <w:noProof/>
            <w:webHidden/>
          </w:rPr>
          <w:instrText xml:space="preserve"> PAGEREF _Toc514781131 \h </w:instrText>
        </w:r>
        <w:r w:rsidR="00C832B8">
          <w:rPr>
            <w:noProof/>
            <w:webHidden/>
          </w:rPr>
        </w:r>
        <w:r w:rsidR="00C832B8">
          <w:rPr>
            <w:noProof/>
            <w:webHidden/>
          </w:rPr>
          <w:fldChar w:fldCharType="separate"/>
        </w:r>
        <w:r w:rsidR="00C832B8">
          <w:rPr>
            <w:noProof/>
            <w:webHidden/>
          </w:rPr>
          <w:t>51</w:t>
        </w:r>
        <w:r w:rsidR="00C832B8">
          <w:rPr>
            <w:noProof/>
            <w:webHidden/>
          </w:rPr>
          <w:fldChar w:fldCharType="end"/>
        </w:r>
      </w:hyperlink>
    </w:p>
    <w:p w14:paraId="088EA48A" w14:textId="64EAC4E9" w:rsidR="00C832B8" w:rsidRDefault="00051802">
      <w:pPr>
        <w:pStyle w:val="31"/>
        <w:tabs>
          <w:tab w:val="left" w:pos="1874"/>
          <w:tab w:val="right" w:leader="dot" w:pos="9345"/>
        </w:tabs>
        <w:rPr>
          <w:rFonts w:asciiTheme="minorHAnsi" w:hAnsiTheme="minorHAnsi"/>
          <w:noProof/>
          <w:sz w:val="22"/>
          <w:lang w:eastAsia="ru-RU"/>
        </w:rPr>
      </w:pPr>
      <w:hyperlink w:anchor="_Toc514781132" w:history="1">
        <w:r w:rsidR="00C832B8" w:rsidRPr="00AD7838">
          <w:rPr>
            <w:rStyle w:val="af8"/>
            <w:noProof/>
          </w:rPr>
          <w:t>3.6.2</w:t>
        </w:r>
        <w:r w:rsidR="00C832B8">
          <w:rPr>
            <w:rFonts w:asciiTheme="minorHAnsi" w:hAnsiTheme="minorHAnsi"/>
            <w:noProof/>
            <w:sz w:val="22"/>
            <w:lang w:eastAsia="ru-RU"/>
          </w:rPr>
          <w:tab/>
        </w:r>
        <w:r w:rsidR="00C832B8" w:rsidRPr="00AD7838">
          <w:rPr>
            <w:rStyle w:val="af8"/>
            <w:noProof/>
          </w:rPr>
          <w:t>Полуэмпирические потенциалы.</w:t>
        </w:r>
        <w:r w:rsidR="00C832B8">
          <w:rPr>
            <w:noProof/>
            <w:webHidden/>
          </w:rPr>
          <w:tab/>
        </w:r>
        <w:r w:rsidR="00C832B8">
          <w:rPr>
            <w:noProof/>
            <w:webHidden/>
          </w:rPr>
          <w:fldChar w:fldCharType="begin"/>
        </w:r>
        <w:r w:rsidR="00C832B8">
          <w:rPr>
            <w:noProof/>
            <w:webHidden/>
          </w:rPr>
          <w:instrText xml:space="preserve"> PAGEREF _Toc514781132 \h </w:instrText>
        </w:r>
        <w:r w:rsidR="00C832B8">
          <w:rPr>
            <w:noProof/>
            <w:webHidden/>
          </w:rPr>
        </w:r>
        <w:r w:rsidR="00C832B8">
          <w:rPr>
            <w:noProof/>
            <w:webHidden/>
          </w:rPr>
          <w:fldChar w:fldCharType="separate"/>
        </w:r>
        <w:r w:rsidR="00C832B8">
          <w:rPr>
            <w:noProof/>
            <w:webHidden/>
          </w:rPr>
          <w:t>52</w:t>
        </w:r>
        <w:r w:rsidR="00C832B8">
          <w:rPr>
            <w:noProof/>
            <w:webHidden/>
          </w:rPr>
          <w:fldChar w:fldCharType="end"/>
        </w:r>
      </w:hyperlink>
    </w:p>
    <w:p w14:paraId="634AE93E" w14:textId="1C91F141" w:rsidR="00C832B8" w:rsidRDefault="00051802">
      <w:pPr>
        <w:pStyle w:val="41"/>
        <w:tabs>
          <w:tab w:val="left" w:pos="2438"/>
          <w:tab w:val="right" w:leader="dot" w:pos="9345"/>
        </w:tabs>
        <w:rPr>
          <w:rFonts w:asciiTheme="minorHAnsi" w:hAnsiTheme="minorHAnsi"/>
          <w:noProof/>
          <w:sz w:val="22"/>
          <w:lang w:eastAsia="ru-RU"/>
        </w:rPr>
      </w:pPr>
      <w:hyperlink w:anchor="_Toc514781133" w:history="1">
        <w:r w:rsidR="00C832B8" w:rsidRPr="00AD7838">
          <w:rPr>
            <w:rStyle w:val="af8"/>
            <w:noProof/>
          </w:rPr>
          <w:t>3.6.2.1</w:t>
        </w:r>
        <w:r w:rsidR="00C832B8">
          <w:rPr>
            <w:rFonts w:asciiTheme="minorHAnsi" w:hAnsiTheme="minorHAnsi"/>
            <w:noProof/>
            <w:sz w:val="22"/>
            <w:lang w:eastAsia="ru-RU"/>
          </w:rPr>
          <w:tab/>
        </w:r>
        <w:r w:rsidR="00C832B8" w:rsidRPr="00AD7838">
          <w:rPr>
            <w:rStyle w:val="af8"/>
            <w:noProof/>
          </w:rPr>
          <w:t>Парные потенциалы.</w:t>
        </w:r>
        <w:r w:rsidR="00C832B8">
          <w:rPr>
            <w:noProof/>
            <w:webHidden/>
          </w:rPr>
          <w:tab/>
        </w:r>
        <w:r w:rsidR="00C832B8">
          <w:rPr>
            <w:noProof/>
            <w:webHidden/>
          </w:rPr>
          <w:fldChar w:fldCharType="begin"/>
        </w:r>
        <w:r w:rsidR="00C832B8">
          <w:rPr>
            <w:noProof/>
            <w:webHidden/>
          </w:rPr>
          <w:instrText xml:space="preserve"> PAGEREF _Toc514781133 \h </w:instrText>
        </w:r>
        <w:r w:rsidR="00C832B8">
          <w:rPr>
            <w:noProof/>
            <w:webHidden/>
          </w:rPr>
        </w:r>
        <w:r w:rsidR="00C832B8">
          <w:rPr>
            <w:noProof/>
            <w:webHidden/>
          </w:rPr>
          <w:fldChar w:fldCharType="separate"/>
        </w:r>
        <w:r w:rsidR="00C832B8">
          <w:rPr>
            <w:noProof/>
            <w:webHidden/>
          </w:rPr>
          <w:t>52</w:t>
        </w:r>
        <w:r w:rsidR="00C832B8">
          <w:rPr>
            <w:noProof/>
            <w:webHidden/>
          </w:rPr>
          <w:fldChar w:fldCharType="end"/>
        </w:r>
      </w:hyperlink>
    </w:p>
    <w:p w14:paraId="4BE2E8AF" w14:textId="41BB4B3D" w:rsidR="00C832B8" w:rsidRDefault="00051802">
      <w:pPr>
        <w:pStyle w:val="41"/>
        <w:tabs>
          <w:tab w:val="left" w:pos="2438"/>
          <w:tab w:val="right" w:leader="dot" w:pos="9345"/>
        </w:tabs>
        <w:rPr>
          <w:rFonts w:asciiTheme="minorHAnsi" w:hAnsiTheme="minorHAnsi"/>
          <w:noProof/>
          <w:sz w:val="22"/>
          <w:lang w:eastAsia="ru-RU"/>
        </w:rPr>
      </w:pPr>
      <w:hyperlink w:anchor="_Toc514781134" w:history="1">
        <w:r w:rsidR="00C832B8" w:rsidRPr="00AD7838">
          <w:rPr>
            <w:rStyle w:val="af8"/>
            <w:noProof/>
          </w:rPr>
          <w:t>3.6.2.2</w:t>
        </w:r>
        <w:r w:rsidR="00C832B8">
          <w:rPr>
            <w:rFonts w:asciiTheme="minorHAnsi" w:hAnsiTheme="minorHAnsi"/>
            <w:noProof/>
            <w:sz w:val="22"/>
            <w:lang w:eastAsia="ru-RU"/>
          </w:rPr>
          <w:tab/>
        </w:r>
        <w:r w:rsidR="00C832B8" w:rsidRPr="00AD7838">
          <w:rPr>
            <w:rStyle w:val="af8"/>
            <w:noProof/>
          </w:rPr>
          <w:t>Многочастичные потенциалы.</w:t>
        </w:r>
        <w:r w:rsidR="00C832B8">
          <w:rPr>
            <w:noProof/>
            <w:webHidden/>
          </w:rPr>
          <w:tab/>
        </w:r>
        <w:r w:rsidR="00C832B8">
          <w:rPr>
            <w:noProof/>
            <w:webHidden/>
          </w:rPr>
          <w:fldChar w:fldCharType="begin"/>
        </w:r>
        <w:r w:rsidR="00C832B8">
          <w:rPr>
            <w:noProof/>
            <w:webHidden/>
          </w:rPr>
          <w:instrText xml:space="preserve"> PAGEREF _Toc514781134 \h </w:instrText>
        </w:r>
        <w:r w:rsidR="00C832B8">
          <w:rPr>
            <w:noProof/>
            <w:webHidden/>
          </w:rPr>
        </w:r>
        <w:r w:rsidR="00C832B8">
          <w:rPr>
            <w:noProof/>
            <w:webHidden/>
          </w:rPr>
          <w:fldChar w:fldCharType="separate"/>
        </w:r>
        <w:r w:rsidR="00C832B8">
          <w:rPr>
            <w:noProof/>
            <w:webHidden/>
          </w:rPr>
          <w:t>54</w:t>
        </w:r>
        <w:r w:rsidR="00C832B8">
          <w:rPr>
            <w:noProof/>
            <w:webHidden/>
          </w:rPr>
          <w:fldChar w:fldCharType="end"/>
        </w:r>
      </w:hyperlink>
    </w:p>
    <w:p w14:paraId="5B055066" w14:textId="5C89BABA" w:rsidR="00C832B8" w:rsidRDefault="00051802">
      <w:pPr>
        <w:pStyle w:val="41"/>
        <w:tabs>
          <w:tab w:val="left" w:pos="2438"/>
          <w:tab w:val="right" w:leader="dot" w:pos="9345"/>
        </w:tabs>
        <w:rPr>
          <w:rFonts w:asciiTheme="minorHAnsi" w:hAnsiTheme="minorHAnsi"/>
          <w:noProof/>
          <w:sz w:val="22"/>
          <w:lang w:eastAsia="ru-RU"/>
        </w:rPr>
      </w:pPr>
      <w:hyperlink w:anchor="_Toc514781135" w:history="1">
        <w:r w:rsidR="00C832B8" w:rsidRPr="00AD7838">
          <w:rPr>
            <w:rStyle w:val="af8"/>
            <w:noProof/>
          </w:rPr>
          <w:t>3.6.2.3</w:t>
        </w:r>
        <w:r w:rsidR="00C832B8">
          <w:rPr>
            <w:rFonts w:asciiTheme="minorHAnsi" w:hAnsiTheme="minorHAnsi"/>
            <w:noProof/>
            <w:sz w:val="22"/>
            <w:lang w:eastAsia="ru-RU"/>
          </w:rPr>
          <w:tab/>
        </w:r>
        <w:r w:rsidR="00C832B8" w:rsidRPr="00AD7838">
          <w:rPr>
            <w:rStyle w:val="af8"/>
            <w:noProof/>
          </w:rPr>
          <w:t>Выбор потенциала.</w:t>
        </w:r>
        <w:r w:rsidR="00C832B8">
          <w:rPr>
            <w:noProof/>
            <w:webHidden/>
          </w:rPr>
          <w:tab/>
        </w:r>
        <w:r w:rsidR="00C832B8">
          <w:rPr>
            <w:noProof/>
            <w:webHidden/>
          </w:rPr>
          <w:fldChar w:fldCharType="begin"/>
        </w:r>
        <w:r w:rsidR="00C832B8">
          <w:rPr>
            <w:noProof/>
            <w:webHidden/>
          </w:rPr>
          <w:instrText xml:space="preserve"> PAGEREF _Toc514781135 \h </w:instrText>
        </w:r>
        <w:r w:rsidR="00C832B8">
          <w:rPr>
            <w:noProof/>
            <w:webHidden/>
          </w:rPr>
        </w:r>
        <w:r w:rsidR="00C832B8">
          <w:rPr>
            <w:noProof/>
            <w:webHidden/>
          </w:rPr>
          <w:fldChar w:fldCharType="separate"/>
        </w:r>
        <w:r w:rsidR="00C832B8">
          <w:rPr>
            <w:noProof/>
            <w:webHidden/>
          </w:rPr>
          <w:t>55</w:t>
        </w:r>
        <w:r w:rsidR="00C832B8">
          <w:rPr>
            <w:noProof/>
            <w:webHidden/>
          </w:rPr>
          <w:fldChar w:fldCharType="end"/>
        </w:r>
      </w:hyperlink>
    </w:p>
    <w:p w14:paraId="75EA3630" w14:textId="21D507F4" w:rsidR="00C832B8" w:rsidRDefault="00051802">
      <w:pPr>
        <w:pStyle w:val="31"/>
        <w:tabs>
          <w:tab w:val="left" w:pos="1874"/>
          <w:tab w:val="right" w:leader="dot" w:pos="9345"/>
        </w:tabs>
        <w:rPr>
          <w:rFonts w:asciiTheme="minorHAnsi" w:hAnsiTheme="minorHAnsi"/>
          <w:noProof/>
          <w:sz w:val="22"/>
          <w:lang w:eastAsia="ru-RU"/>
        </w:rPr>
      </w:pPr>
      <w:hyperlink w:anchor="_Toc514781136" w:history="1">
        <w:r w:rsidR="00C832B8" w:rsidRPr="00AD7838">
          <w:rPr>
            <w:rStyle w:val="af8"/>
            <w:noProof/>
          </w:rPr>
          <w:t>3.6.3</w:t>
        </w:r>
        <w:r w:rsidR="00C832B8">
          <w:rPr>
            <w:rFonts w:asciiTheme="minorHAnsi" w:hAnsiTheme="minorHAnsi"/>
            <w:noProof/>
            <w:sz w:val="22"/>
            <w:lang w:eastAsia="ru-RU"/>
          </w:rPr>
          <w:tab/>
        </w:r>
        <w:r w:rsidR="00C832B8" w:rsidRPr="00AD7838">
          <w:rPr>
            <w:rStyle w:val="af8"/>
            <w:noProof/>
            <w:lang w:val="en-US"/>
          </w:rPr>
          <w:t xml:space="preserve">Ab-initio </w:t>
        </w:r>
        <w:r w:rsidR="00C832B8" w:rsidRPr="00AD7838">
          <w:rPr>
            <w:rStyle w:val="af8"/>
            <w:noProof/>
          </w:rPr>
          <w:t>моделирование</w:t>
        </w:r>
        <w:r w:rsidR="00C832B8">
          <w:rPr>
            <w:noProof/>
            <w:webHidden/>
          </w:rPr>
          <w:tab/>
        </w:r>
        <w:r w:rsidR="00C832B8">
          <w:rPr>
            <w:noProof/>
            <w:webHidden/>
          </w:rPr>
          <w:fldChar w:fldCharType="begin"/>
        </w:r>
        <w:r w:rsidR="00C832B8">
          <w:rPr>
            <w:noProof/>
            <w:webHidden/>
          </w:rPr>
          <w:instrText xml:space="preserve"> PAGEREF _Toc514781136 \h </w:instrText>
        </w:r>
        <w:r w:rsidR="00C832B8">
          <w:rPr>
            <w:noProof/>
            <w:webHidden/>
          </w:rPr>
        </w:r>
        <w:r w:rsidR="00C832B8">
          <w:rPr>
            <w:noProof/>
            <w:webHidden/>
          </w:rPr>
          <w:fldChar w:fldCharType="separate"/>
        </w:r>
        <w:r w:rsidR="00C832B8">
          <w:rPr>
            <w:noProof/>
            <w:webHidden/>
          </w:rPr>
          <w:t>56</w:t>
        </w:r>
        <w:r w:rsidR="00C832B8">
          <w:rPr>
            <w:noProof/>
            <w:webHidden/>
          </w:rPr>
          <w:fldChar w:fldCharType="end"/>
        </w:r>
      </w:hyperlink>
    </w:p>
    <w:p w14:paraId="352DC72D" w14:textId="40498D5F" w:rsidR="00C832B8" w:rsidRDefault="00051802">
      <w:pPr>
        <w:pStyle w:val="31"/>
        <w:tabs>
          <w:tab w:val="left" w:pos="1874"/>
          <w:tab w:val="right" w:leader="dot" w:pos="9345"/>
        </w:tabs>
        <w:rPr>
          <w:rFonts w:asciiTheme="minorHAnsi" w:hAnsiTheme="minorHAnsi"/>
          <w:noProof/>
          <w:sz w:val="22"/>
          <w:lang w:eastAsia="ru-RU"/>
        </w:rPr>
      </w:pPr>
      <w:hyperlink w:anchor="_Toc514781137" w:history="1">
        <w:r w:rsidR="00C832B8" w:rsidRPr="00AD7838">
          <w:rPr>
            <w:rStyle w:val="af8"/>
            <w:noProof/>
          </w:rPr>
          <w:t>3.6.4</w:t>
        </w:r>
        <w:r w:rsidR="00C832B8">
          <w:rPr>
            <w:rFonts w:asciiTheme="minorHAnsi" w:hAnsiTheme="minorHAnsi"/>
            <w:noProof/>
            <w:sz w:val="22"/>
            <w:lang w:eastAsia="ru-RU"/>
          </w:rPr>
          <w:tab/>
        </w:r>
        <w:r w:rsidR="00C832B8" w:rsidRPr="00AD7838">
          <w:rPr>
            <w:rStyle w:val="af8"/>
            <w:noProof/>
          </w:rPr>
          <w:t>Приближение Борна – Оппенгеймера.</w:t>
        </w:r>
        <w:r w:rsidR="00C832B8">
          <w:rPr>
            <w:noProof/>
            <w:webHidden/>
          </w:rPr>
          <w:tab/>
        </w:r>
        <w:r w:rsidR="00C832B8">
          <w:rPr>
            <w:noProof/>
            <w:webHidden/>
          </w:rPr>
          <w:fldChar w:fldCharType="begin"/>
        </w:r>
        <w:r w:rsidR="00C832B8">
          <w:rPr>
            <w:noProof/>
            <w:webHidden/>
          </w:rPr>
          <w:instrText xml:space="preserve"> PAGEREF _Toc514781137 \h </w:instrText>
        </w:r>
        <w:r w:rsidR="00C832B8">
          <w:rPr>
            <w:noProof/>
            <w:webHidden/>
          </w:rPr>
        </w:r>
        <w:r w:rsidR="00C832B8">
          <w:rPr>
            <w:noProof/>
            <w:webHidden/>
          </w:rPr>
          <w:fldChar w:fldCharType="separate"/>
        </w:r>
        <w:r w:rsidR="00C832B8">
          <w:rPr>
            <w:noProof/>
            <w:webHidden/>
          </w:rPr>
          <w:t>57</w:t>
        </w:r>
        <w:r w:rsidR="00C832B8">
          <w:rPr>
            <w:noProof/>
            <w:webHidden/>
          </w:rPr>
          <w:fldChar w:fldCharType="end"/>
        </w:r>
      </w:hyperlink>
    </w:p>
    <w:p w14:paraId="383EC704" w14:textId="7CF4B627" w:rsidR="00C832B8" w:rsidRDefault="00051802">
      <w:pPr>
        <w:pStyle w:val="23"/>
        <w:tabs>
          <w:tab w:val="left" w:pos="1134"/>
          <w:tab w:val="right" w:leader="dot" w:pos="9345"/>
        </w:tabs>
        <w:rPr>
          <w:rFonts w:asciiTheme="minorHAnsi" w:hAnsiTheme="minorHAnsi"/>
          <w:noProof/>
          <w:sz w:val="22"/>
          <w:lang w:eastAsia="ru-RU"/>
        </w:rPr>
      </w:pPr>
      <w:hyperlink w:anchor="_Toc514781138" w:history="1">
        <w:r w:rsidR="00C832B8" w:rsidRPr="00AD7838">
          <w:rPr>
            <w:rStyle w:val="af8"/>
            <w:noProof/>
            <w:lang w:val="en-US"/>
          </w:rPr>
          <w:t>3.7</w:t>
        </w:r>
        <w:r w:rsidR="00C832B8">
          <w:rPr>
            <w:rFonts w:asciiTheme="minorHAnsi" w:hAnsiTheme="minorHAnsi"/>
            <w:noProof/>
            <w:sz w:val="22"/>
            <w:lang w:eastAsia="ru-RU"/>
          </w:rPr>
          <w:tab/>
        </w:r>
        <w:r w:rsidR="00C832B8" w:rsidRPr="00AD7838">
          <w:rPr>
            <w:rStyle w:val="af8"/>
            <w:noProof/>
          </w:rPr>
          <w:t>Пакет молекулярно-динамического моделирования.</w:t>
        </w:r>
        <w:r w:rsidR="00C832B8">
          <w:rPr>
            <w:noProof/>
            <w:webHidden/>
          </w:rPr>
          <w:tab/>
        </w:r>
        <w:r w:rsidR="00C832B8">
          <w:rPr>
            <w:noProof/>
            <w:webHidden/>
          </w:rPr>
          <w:fldChar w:fldCharType="begin"/>
        </w:r>
        <w:r w:rsidR="00C832B8">
          <w:rPr>
            <w:noProof/>
            <w:webHidden/>
          </w:rPr>
          <w:instrText xml:space="preserve"> PAGEREF _Toc514781138 \h </w:instrText>
        </w:r>
        <w:r w:rsidR="00C832B8">
          <w:rPr>
            <w:noProof/>
            <w:webHidden/>
          </w:rPr>
        </w:r>
        <w:r w:rsidR="00C832B8">
          <w:rPr>
            <w:noProof/>
            <w:webHidden/>
          </w:rPr>
          <w:fldChar w:fldCharType="separate"/>
        </w:r>
        <w:r w:rsidR="00C832B8">
          <w:rPr>
            <w:noProof/>
            <w:webHidden/>
          </w:rPr>
          <w:t>58</w:t>
        </w:r>
        <w:r w:rsidR="00C832B8">
          <w:rPr>
            <w:noProof/>
            <w:webHidden/>
          </w:rPr>
          <w:fldChar w:fldCharType="end"/>
        </w:r>
      </w:hyperlink>
    </w:p>
    <w:p w14:paraId="5B65AABC" w14:textId="1E4484A5" w:rsidR="00C832B8" w:rsidRDefault="00051802">
      <w:pPr>
        <w:pStyle w:val="23"/>
        <w:tabs>
          <w:tab w:val="left" w:pos="1134"/>
          <w:tab w:val="right" w:leader="dot" w:pos="9345"/>
        </w:tabs>
        <w:rPr>
          <w:rFonts w:asciiTheme="minorHAnsi" w:hAnsiTheme="minorHAnsi"/>
          <w:noProof/>
          <w:sz w:val="22"/>
          <w:lang w:eastAsia="ru-RU"/>
        </w:rPr>
      </w:pPr>
      <w:hyperlink w:anchor="_Toc514781139" w:history="1">
        <w:r w:rsidR="00C832B8" w:rsidRPr="00AD7838">
          <w:rPr>
            <w:rStyle w:val="af8"/>
            <w:noProof/>
          </w:rPr>
          <w:t>3.8</w:t>
        </w:r>
        <w:r w:rsidR="00C832B8">
          <w:rPr>
            <w:rFonts w:asciiTheme="minorHAnsi" w:hAnsiTheme="minorHAnsi"/>
            <w:noProof/>
            <w:sz w:val="22"/>
            <w:lang w:eastAsia="ru-RU"/>
          </w:rPr>
          <w:tab/>
        </w:r>
        <w:r w:rsidR="00C832B8" w:rsidRPr="00AD7838">
          <w:rPr>
            <w:rStyle w:val="af8"/>
            <w:noProof/>
          </w:rPr>
          <w:t>Обработка и визуализация выходных данных.</w:t>
        </w:r>
        <w:r w:rsidR="00C832B8">
          <w:rPr>
            <w:noProof/>
            <w:webHidden/>
          </w:rPr>
          <w:tab/>
        </w:r>
        <w:r w:rsidR="00C832B8">
          <w:rPr>
            <w:noProof/>
            <w:webHidden/>
          </w:rPr>
          <w:fldChar w:fldCharType="begin"/>
        </w:r>
        <w:r w:rsidR="00C832B8">
          <w:rPr>
            <w:noProof/>
            <w:webHidden/>
          </w:rPr>
          <w:instrText xml:space="preserve"> PAGEREF _Toc514781139 \h </w:instrText>
        </w:r>
        <w:r w:rsidR="00C832B8">
          <w:rPr>
            <w:noProof/>
            <w:webHidden/>
          </w:rPr>
        </w:r>
        <w:r w:rsidR="00C832B8">
          <w:rPr>
            <w:noProof/>
            <w:webHidden/>
          </w:rPr>
          <w:fldChar w:fldCharType="separate"/>
        </w:r>
        <w:r w:rsidR="00C832B8">
          <w:rPr>
            <w:noProof/>
            <w:webHidden/>
          </w:rPr>
          <w:t>58</w:t>
        </w:r>
        <w:r w:rsidR="00C832B8">
          <w:rPr>
            <w:noProof/>
            <w:webHidden/>
          </w:rPr>
          <w:fldChar w:fldCharType="end"/>
        </w:r>
      </w:hyperlink>
    </w:p>
    <w:p w14:paraId="6653D6AC" w14:textId="40E9225B" w:rsidR="00C832B8" w:rsidRDefault="00051802">
      <w:pPr>
        <w:pStyle w:val="31"/>
        <w:tabs>
          <w:tab w:val="left" w:pos="1874"/>
          <w:tab w:val="right" w:leader="dot" w:pos="9345"/>
        </w:tabs>
        <w:rPr>
          <w:rFonts w:asciiTheme="minorHAnsi" w:hAnsiTheme="minorHAnsi"/>
          <w:noProof/>
          <w:sz w:val="22"/>
          <w:lang w:eastAsia="ru-RU"/>
        </w:rPr>
      </w:pPr>
      <w:hyperlink w:anchor="_Toc514781140" w:history="1">
        <w:r w:rsidR="00C832B8" w:rsidRPr="00AD7838">
          <w:rPr>
            <w:rStyle w:val="af8"/>
            <w:noProof/>
          </w:rPr>
          <w:t>3.8.1</w:t>
        </w:r>
        <w:r w:rsidR="00C832B8">
          <w:rPr>
            <w:rFonts w:asciiTheme="minorHAnsi" w:hAnsiTheme="minorHAnsi"/>
            <w:noProof/>
            <w:sz w:val="22"/>
            <w:lang w:eastAsia="ru-RU"/>
          </w:rPr>
          <w:tab/>
        </w:r>
        <w:r w:rsidR="00C832B8" w:rsidRPr="00AD7838">
          <w:rPr>
            <w:rStyle w:val="af8"/>
            <w:noProof/>
          </w:rPr>
          <w:t xml:space="preserve">Пакет </w:t>
        </w:r>
        <w:r w:rsidR="00C832B8" w:rsidRPr="00AD7838">
          <w:rPr>
            <w:rStyle w:val="af8"/>
            <w:noProof/>
            <w:lang w:val="en-US"/>
          </w:rPr>
          <w:t>Ovito</w:t>
        </w:r>
        <w:r w:rsidR="00C832B8" w:rsidRPr="00AD7838">
          <w:rPr>
            <w:rStyle w:val="af8"/>
            <w:noProof/>
          </w:rPr>
          <w:t>.</w:t>
        </w:r>
        <w:r w:rsidR="00C832B8">
          <w:rPr>
            <w:noProof/>
            <w:webHidden/>
          </w:rPr>
          <w:tab/>
        </w:r>
        <w:r w:rsidR="00C832B8">
          <w:rPr>
            <w:noProof/>
            <w:webHidden/>
          </w:rPr>
          <w:fldChar w:fldCharType="begin"/>
        </w:r>
        <w:r w:rsidR="00C832B8">
          <w:rPr>
            <w:noProof/>
            <w:webHidden/>
          </w:rPr>
          <w:instrText xml:space="preserve"> PAGEREF _Toc514781140 \h </w:instrText>
        </w:r>
        <w:r w:rsidR="00C832B8">
          <w:rPr>
            <w:noProof/>
            <w:webHidden/>
          </w:rPr>
        </w:r>
        <w:r w:rsidR="00C832B8">
          <w:rPr>
            <w:noProof/>
            <w:webHidden/>
          </w:rPr>
          <w:fldChar w:fldCharType="separate"/>
        </w:r>
        <w:r w:rsidR="00C832B8">
          <w:rPr>
            <w:noProof/>
            <w:webHidden/>
          </w:rPr>
          <w:t>58</w:t>
        </w:r>
        <w:r w:rsidR="00C832B8">
          <w:rPr>
            <w:noProof/>
            <w:webHidden/>
          </w:rPr>
          <w:fldChar w:fldCharType="end"/>
        </w:r>
      </w:hyperlink>
    </w:p>
    <w:p w14:paraId="395F5F4C" w14:textId="65D1FDF0" w:rsidR="00C832B8" w:rsidRDefault="00051802">
      <w:pPr>
        <w:pStyle w:val="31"/>
        <w:tabs>
          <w:tab w:val="left" w:pos="1874"/>
          <w:tab w:val="right" w:leader="dot" w:pos="9345"/>
        </w:tabs>
        <w:rPr>
          <w:rFonts w:asciiTheme="minorHAnsi" w:hAnsiTheme="minorHAnsi"/>
          <w:noProof/>
          <w:sz w:val="22"/>
          <w:lang w:eastAsia="ru-RU"/>
        </w:rPr>
      </w:pPr>
      <w:hyperlink w:anchor="_Toc514781141" w:history="1">
        <w:r w:rsidR="00C832B8" w:rsidRPr="00AD7838">
          <w:rPr>
            <w:rStyle w:val="af8"/>
            <w:noProof/>
          </w:rPr>
          <w:t>3.8.2</w:t>
        </w:r>
        <w:r w:rsidR="00C832B8">
          <w:rPr>
            <w:rFonts w:asciiTheme="minorHAnsi" w:hAnsiTheme="minorHAnsi"/>
            <w:noProof/>
            <w:sz w:val="22"/>
            <w:lang w:eastAsia="ru-RU"/>
          </w:rPr>
          <w:tab/>
        </w:r>
        <w:r w:rsidR="00C832B8" w:rsidRPr="00AD7838">
          <w:rPr>
            <w:rStyle w:val="af8"/>
            <w:noProof/>
          </w:rPr>
          <w:t xml:space="preserve">Пакет </w:t>
        </w:r>
        <w:r w:rsidR="00C832B8" w:rsidRPr="00AD7838">
          <w:rPr>
            <w:rStyle w:val="af8"/>
            <w:noProof/>
            <w:lang w:val="en-US"/>
          </w:rPr>
          <w:t>Origin</w:t>
        </w:r>
        <w:r w:rsidR="00C832B8" w:rsidRPr="00AD7838">
          <w:rPr>
            <w:rStyle w:val="af8"/>
            <w:noProof/>
          </w:rPr>
          <w:t>.</w:t>
        </w:r>
        <w:r w:rsidR="00C832B8">
          <w:rPr>
            <w:noProof/>
            <w:webHidden/>
          </w:rPr>
          <w:tab/>
        </w:r>
        <w:r w:rsidR="00C832B8">
          <w:rPr>
            <w:noProof/>
            <w:webHidden/>
          </w:rPr>
          <w:fldChar w:fldCharType="begin"/>
        </w:r>
        <w:r w:rsidR="00C832B8">
          <w:rPr>
            <w:noProof/>
            <w:webHidden/>
          </w:rPr>
          <w:instrText xml:space="preserve"> PAGEREF _Toc514781141 \h </w:instrText>
        </w:r>
        <w:r w:rsidR="00C832B8">
          <w:rPr>
            <w:noProof/>
            <w:webHidden/>
          </w:rPr>
        </w:r>
        <w:r w:rsidR="00C832B8">
          <w:rPr>
            <w:noProof/>
            <w:webHidden/>
          </w:rPr>
          <w:fldChar w:fldCharType="separate"/>
        </w:r>
        <w:r w:rsidR="00C832B8">
          <w:rPr>
            <w:noProof/>
            <w:webHidden/>
          </w:rPr>
          <w:t>59</w:t>
        </w:r>
        <w:r w:rsidR="00C832B8">
          <w:rPr>
            <w:noProof/>
            <w:webHidden/>
          </w:rPr>
          <w:fldChar w:fldCharType="end"/>
        </w:r>
      </w:hyperlink>
    </w:p>
    <w:p w14:paraId="1AD7C625" w14:textId="172A34C1" w:rsidR="00C832B8" w:rsidRDefault="00051802">
      <w:pPr>
        <w:pStyle w:val="12"/>
        <w:rPr>
          <w:rFonts w:asciiTheme="minorHAnsi" w:hAnsiTheme="minorHAnsi"/>
          <w:noProof/>
          <w:sz w:val="22"/>
          <w:lang w:eastAsia="ru-RU"/>
        </w:rPr>
      </w:pPr>
      <w:hyperlink w:anchor="_Toc514781142" w:history="1">
        <w:r w:rsidR="00C832B8" w:rsidRPr="00AD7838">
          <w:rPr>
            <w:rStyle w:val="af8"/>
            <w:noProof/>
          </w:rPr>
          <w:t>4</w:t>
        </w:r>
        <w:r w:rsidR="00C832B8">
          <w:rPr>
            <w:rFonts w:asciiTheme="minorHAnsi" w:hAnsiTheme="minorHAnsi"/>
            <w:noProof/>
            <w:sz w:val="22"/>
            <w:lang w:eastAsia="ru-RU"/>
          </w:rPr>
          <w:tab/>
        </w:r>
        <w:r w:rsidR="00C832B8" w:rsidRPr="00AD7838">
          <w:rPr>
            <w:rStyle w:val="af8"/>
            <w:noProof/>
          </w:rPr>
          <w:t>Результаты и обсуждения</w:t>
        </w:r>
        <w:r w:rsidR="00C832B8">
          <w:rPr>
            <w:noProof/>
            <w:webHidden/>
          </w:rPr>
          <w:tab/>
        </w:r>
        <w:r w:rsidR="00C832B8">
          <w:rPr>
            <w:noProof/>
            <w:webHidden/>
          </w:rPr>
          <w:fldChar w:fldCharType="begin"/>
        </w:r>
        <w:r w:rsidR="00C832B8">
          <w:rPr>
            <w:noProof/>
            <w:webHidden/>
          </w:rPr>
          <w:instrText xml:space="preserve"> PAGEREF _Toc514781142 \h </w:instrText>
        </w:r>
        <w:r w:rsidR="00C832B8">
          <w:rPr>
            <w:noProof/>
            <w:webHidden/>
          </w:rPr>
        </w:r>
        <w:r w:rsidR="00C832B8">
          <w:rPr>
            <w:noProof/>
            <w:webHidden/>
          </w:rPr>
          <w:fldChar w:fldCharType="separate"/>
        </w:r>
        <w:r w:rsidR="00C832B8">
          <w:rPr>
            <w:noProof/>
            <w:webHidden/>
          </w:rPr>
          <w:t>61</w:t>
        </w:r>
        <w:r w:rsidR="00C832B8">
          <w:rPr>
            <w:noProof/>
            <w:webHidden/>
          </w:rPr>
          <w:fldChar w:fldCharType="end"/>
        </w:r>
      </w:hyperlink>
    </w:p>
    <w:p w14:paraId="62D9439E" w14:textId="685EF45F" w:rsidR="00C832B8" w:rsidRDefault="00051802">
      <w:pPr>
        <w:pStyle w:val="23"/>
        <w:tabs>
          <w:tab w:val="left" w:pos="1134"/>
          <w:tab w:val="right" w:leader="dot" w:pos="9345"/>
        </w:tabs>
        <w:rPr>
          <w:rFonts w:asciiTheme="minorHAnsi" w:hAnsiTheme="minorHAnsi"/>
          <w:noProof/>
          <w:sz w:val="22"/>
          <w:lang w:eastAsia="ru-RU"/>
        </w:rPr>
      </w:pPr>
      <w:hyperlink w:anchor="_Toc514781143" w:history="1">
        <w:r w:rsidR="00C832B8" w:rsidRPr="00AD7838">
          <w:rPr>
            <w:rStyle w:val="af8"/>
            <w:noProof/>
          </w:rPr>
          <w:t>4.1</w:t>
        </w:r>
        <w:r w:rsidR="00C832B8">
          <w:rPr>
            <w:rFonts w:asciiTheme="minorHAnsi" w:hAnsiTheme="minorHAnsi"/>
            <w:noProof/>
            <w:sz w:val="22"/>
            <w:lang w:eastAsia="ru-RU"/>
          </w:rPr>
          <w:tab/>
        </w:r>
        <w:r w:rsidR="00C832B8" w:rsidRPr="00AD7838">
          <w:rPr>
            <w:rStyle w:val="af8"/>
            <w:noProof/>
          </w:rPr>
          <w:t>Верификация потенциала.</w:t>
        </w:r>
        <w:r w:rsidR="00C832B8">
          <w:rPr>
            <w:noProof/>
            <w:webHidden/>
          </w:rPr>
          <w:tab/>
        </w:r>
        <w:r w:rsidR="00C832B8">
          <w:rPr>
            <w:noProof/>
            <w:webHidden/>
          </w:rPr>
          <w:fldChar w:fldCharType="begin"/>
        </w:r>
        <w:r w:rsidR="00C832B8">
          <w:rPr>
            <w:noProof/>
            <w:webHidden/>
          </w:rPr>
          <w:instrText xml:space="preserve"> PAGEREF _Toc514781143 \h </w:instrText>
        </w:r>
        <w:r w:rsidR="00C832B8">
          <w:rPr>
            <w:noProof/>
            <w:webHidden/>
          </w:rPr>
        </w:r>
        <w:r w:rsidR="00C832B8">
          <w:rPr>
            <w:noProof/>
            <w:webHidden/>
          </w:rPr>
          <w:fldChar w:fldCharType="separate"/>
        </w:r>
        <w:r w:rsidR="00C832B8">
          <w:rPr>
            <w:noProof/>
            <w:webHidden/>
          </w:rPr>
          <w:t>61</w:t>
        </w:r>
        <w:r w:rsidR="00C832B8">
          <w:rPr>
            <w:noProof/>
            <w:webHidden/>
          </w:rPr>
          <w:fldChar w:fldCharType="end"/>
        </w:r>
      </w:hyperlink>
    </w:p>
    <w:p w14:paraId="4403FDDB" w14:textId="2786A8EB" w:rsidR="00C832B8" w:rsidRDefault="00051802">
      <w:pPr>
        <w:pStyle w:val="23"/>
        <w:tabs>
          <w:tab w:val="left" w:pos="1134"/>
          <w:tab w:val="right" w:leader="dot" w:pos="9345"/>
        </w:tabs>
        <w:rPr>
          <w:rFonts w:asciiTheme="minorHAnsi" w:hAnsiTheme="minorHAnsi"/>
          <w:noProof/>
          <w:sz w:val="22"/>
          <w:lang w:eastAsia="ru-RU"/>
        </w:rPr>
      </w:pPr>
      <w:hyperlink w:anchor="_Toc514781144" w:history="1">
        <w:r w:rsidR="00C832B8" w:rsidRPr="00AD7838">
          <w:rPr>
            <w:rStyle w:val="af8"/>
            <w:noProof/>
          </w:rPr>
          <w:t>4.2</w:t>
        </w:r>
        <w:r w:rsidR="00C832B8">
          <w:rPr>
            <w:rFonts w:asciiTheme="minorHAnsi" w:hAnsiTheme="minorHAnsi"/>
            <w:noProof/>
            <w:sz w:val="22"/>
            <w:lang w:eastAsia="ru-RU"/>
          </w:rPr>
          <w:tab/>
        </w:r>
        <w:r w:rsidR="00C832B8" w:rsidRPr="00AD7838">
          <w:rPr>
            <w:rStyle w:val="af8"/>
            <w:noProof/>
          </w:rPr>
          <w:t>Подбор параметров моделируемой системы.</w:t>
        </w:r>
        <w:r w:rsidR="00C832B8">
          <w:rPr>
            <w:noProof/>
            <w:webHidden/>
          </w:rPr>
          <w:tab/>
        </w:r>
        <w:r w:rsidR="00C832B8">
          <w:rPr>
            <w:noProof/>
            <w:webHidden/>
          </w:rPr>
          <w:fldChar w:fldCharType="begin"/>
        </w:r>
        <w:r w:rsidR="00C832B8">
          <w:rPr>
            <w:noProof/>
            <w:webHidden/>
          </w:rPr>
          <w:instrText xml:space="preserve"> PAGEREF _Toc514781144 \h </w:instrText>
        </w:r>
        <w:r w:rsidR="00C832B8">
          <w:rPr>
            <w:noProof/>
            <w:webHidden/>
          </w:rPr>
        </w:r>
        <w:r w:rsidR="00C832B8">
          <w:rPr>
            <w:noProof/>
            <w:webHidden/>
          </w:rPr>
          <w:fldChar w:fldCharType="separate"/>
        </w:r>
        <w:r w:rsidR="00C832B8">
          <w:rPr>
            <w:noProof/>
            <w:webHidden/>
          </w:rPr>
          <w:t>63</w:t>
        </w:r>
        <w:r w:rsidR="00C832B8">
          <w:rPr>
            <w:noProof/>
            <w:webHidden/>
          </w:rPr>
          <w:fldChar w:fldCharType="end"/>
        </w:r>
      </w:hyperlink>
    </w:p>
    <w:p w14:paraId="682EA541" w14:textId="695C8C41" w:rsidR="00C832B8" w:rsidRDefault="00051802">
      <w:pPr>
        <w:pStyle w:val="23"/>
        <w:tabs>
          <w:tab w:val="left" w:pos="1134"/>
          <w:tab w:val="right" w:leader="dot" w:pos="9345"/>
        </w:tabs>
        <w:rPr>
          <w:rFonts w:asciiTheme="minorHAnsi" w:hAnsiTheme="minorHAnsi"/>
          <w:noProof/>
          <w:sz w:val="22"/>
          <w:lang w:eastAsia="ru-RU"/>
        </w:rPr>
      </w:pPr>
      <w:hyperlink w:anchor="_Toc514781145" w:history="1">
        <w:r w:rsidR="00C832B8" w:rsidRPr="00AD7838">
          <w:rPr>
            <w:rStyle w:val="af8"/>
            <w:noProof/>
          </w:rPr>
          <w:t>4.3</w:t>
        </w:r>
        <w:r w:rsidR="00C832B8">
          <w:rPr>
            <w:rFonts w:asciiTheme="minorHAnsi" w:hAnsiTheme="minorHAnsi"/>
            <w:noProof/>
            <w:sz w:val="22"/>
            <w:lang w:eastAsia="ru-RU"/>
          </w:rPr>
          <w:tab/>
        </w:r>
        <w:r w:rsidR="00C832B8" w:rsidRPr="00AD7838">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sidR="00C832B8">
          <w:rPr>
            <w:noProof/>
            <w:webHidden/>
          </w:rPr>
          <w:tab/>
        </w:r>
        <w:r w:rsidR="00C832B8">
          <w:rPr>
            <w:noProof/>
            <w:webHidden/>
          </w:rPr>
          <w:fldChar w:fldCharType="begin"/>
        </w:r>
        <w:r w:rsidR="00C832B8">
          <w:rPr>
            <w:noProof/>
            <w:webHidden/>
          </w:rPr>
          <w:instrText xml:space="preserve"> PAGEREF _Toc514781145 \h </w:instrText>
        </w:r>
        <w:r w:rsidR="00C832B8">
          <w:rPr>
            <w:noProof/>
            <w:webHidden/>
          </w:rPr>
        </w:r>
        <w:r w:rsidR="00C832B8">
          <w:rPr>
            <w:noProof/>
            <w:webHidden/>
          </w:rPr>
          <w:fldChar w:fldCharType="separate"/>
        </w:r>
        <w:r w:rsidR="00C832B8">
          <w:rPr>
            <w:noProof/>
            <w:webHidden/>
          </w:rPr>
          <w:t>64</w:t>
        </w:r>
        <w:r w:rsidR="00C832B8">
          <w:rPr>
            <w:noProof/>
            <w:webHidden/>
          </w:rPr>
          <w:fldChar w:fldCharType="end"/>
        </w:r>
      </w:hyperlink>
    </w:p>
    <w:p w14:paraId="6086A1A0" w14:textId="47CD38E8" w:rsidR="00C832B8" w:rsidRDefault="00051802">
      <w:pPr>
        <w:pStyle w:val="31"/>
        <w:tabs>
          <w:tab w:val="left" w:pos="1874"/>
          <w:tab w:val="right" w:leader="dot" w:pos="9345"/>
        </w:tabs>
        <w:rPr>
          <w:rFonts w:asciiTheme="minorHAnsi" w:hAnsiTheme="minorHAnsi"/>
          <w:noProof/>
          <w:sz w:val="22"/>
          <w:lang w:eastAsia="ru-RU"/>
        </w:rPr>
      </w:pPr>
      <w:hyperlink w:anchor="_Toc514781146" w:history="1">
        <w:r w:rsidR="00C832B8" w:rsidRPr="00AD7838">
          <w:rPr>
            <w:rStyle w:val="af8"/>
            <w:noProof/>
          </w:rPr>
          <w:t>4.3.1</w:t>
        </w:r>
        <w:r w:rsidR="00C832B8">
          <w:rPr>
            <w:rFonts w:asciiTheme="minorHAnsi" w:hAnsiTheme="minorHAnsi"/>
            <w:noProof/>
            <w:sz w:val="22"/>
            <w:lang w:eastAsia="ru-RU"/>
          </w:rPr>
          <w:tab/>
        </w:r>
        <w:r w:rsidR="00C832B8" w:rsidRPr="00AD7838">
          <w:rPr>
            <w:rStyle w:val="af8"/>
            <w:noProof/>
          </w:rPr>
          <w:t>Адсорбция молекулы кислорода на поверхности чистого железа. Её диссоциация.</w:t>
        </w:r>
        <w:r w:rsidR="00C832B8">
          <w:rPr>
            <w:noProof/>
            <w:webHidden/>
          </w:rPr>
          <w:tab/>
        </w:r>
        <w:r w:rsidR="00C832B8">
          <w:rPr>
            <w:noProof/>
            <w:webHidden/>
          </w:rPr>
          <w:fldChar w:fldCharType="begin"/>
        </w:r>
        <w:r w:rsidR="00C832B8">
          <w:rPr>
            <w:noProof/>
            <w:webHidden/>
          </w:rPr>
          <w:instrText xml:space="preserve"> PAGEREF _Toc514781146 \h </w:instrText>
        </w:r>
        <w:r w:rsidR="00C832B8">
          <w:rPr>
            <w:noProof/>
            <w:webHidden/>
          </w:rPr>
        </w:r>
        <w:r w:rsidR="00C832B8">
          <w:rPr>
            <w:noProof/>
            <w:webHidden/>
          </w:rPr>
          <w:fldChar w:fldCharType="separate"/>
        </w:r>
        <w:r w:rsidR="00C832B8">
          <w:rPr>
            <w:noProof/>
            <w:webHidden/>
          </w:rPr>
          <w:t>64</w:t>
        </w:r>
        <w:r w:rsidR="00C832B8">
          <w:rPr>
            <w:noProof/>
            <w:webHidden/>
          </w:rPr>
          <w:fldChar w:fldCharType="end"/>
        </w:r>
      </w:hyperlink>
    </w:p>
    <w:p w14:paraId="27F3705C" w14:textId="3E676540" w:rsidR="00C832B8" w:rsidRDefault="00051802">
      <w:pPr>
        <w:pStyle w:val="31"/>
        <w:tabs>
          <w:tab w:val="left" w:pos="1874"/>
          <w:tab w:val="right" w:leader="dot" w:pos="9345"/>
        </w:tabs>
        <w:rPr>
          <w:rFonts w:asciiTheme="minorHAnsi" w:hAnsiTheme="minorHAnsi"/>
          <w:noProof/>
          <w:sz w:val="22"/>
          <w:lang w:eastAsia="ru-RU"/>
        </w:rPr>
      </w:pPr>
      <w:hyperlink w:anchor="_Toc514781147" w:history="1">
        <w:r w:rsidR="00C832B8" w:rsidRPr="00AD7838">
          <w:rPr>
            <w:rStyle w:val="af8"/>
            <w:noProof/>
          </w:rPr>
          <w:t>4.3.2</w:t>
        </w:r>
        <w:r w:rsidR="00C832B8">
          <w:rPr>
            <w:rFonts w:asciiTheme="minorHAnsi" w:hAnsiTheme="minorHAnsi"/>
            <w:noProof/>
            <w:sz w:val="22"/>
            <w:lang w:eastAsia="ru-RU"/>
          </w:rPr>
          <w:tab/>
        </w:r>
        <w:r w:rsidR="00C832B8" w:rsidRPr="00AD7838">
          <w:rPr>
            <w:rStyle w:val="af8"/>
            <w:noProof/>
          </w:rPr>
          <w:t>Движение атомарного кислорода по кристаллической решетке железа.</w:t>
        </w:r>
        <w:r w:rsidR="00C832B8">
          <w:rPr>
            <w:noProof/>
            <w:webHidden/>
          </w:rPr>
          <w:tab/>
        </w:r>
        <w:r w:rsidR="00C832B8">
          <w:rPr>
            <w:noProof/>
            <w:webHidden/>
          </w:rPr>
          <w:fldChar w:fldCharType="begin"/>
        </w:r>
        <w:r w:rsidR="00C832B8">
          <w:rPr>
            <w:noProof/>
            <w:webHidden/>
          </w:rPr>
          <w:instrText xml:space="preserve"> PAGEREF _Toc514781147 \h </w:instrText>
        </w:r>
        <w:r w:rsidR="00C832B8">
          <w:rPr>
            <w:noProof/>
            <w:webHidden/>
          </w:rPr>
        </w:r>
        <w:r w:rsidR="00C832B8">
          <w:rPr>
            <w:noProof/>
            <w:webHidden/>
          </w:rPr>
          <w:fldChar w:fldCharType="separate"/>
        </w:r>
        <w:r w:rsidR="00C832B8">
          <w:rPr>
            <w:noProof/>
            <w:webHidden/>
          </w:rPr>
          <w:t>68</w:t>
        </w:r>
        <w:r w:rsidR="00C832B8">
          <w:rPr>
            <w:noProof/>
            <w:webHidden/>
          </w:rPr>
          <w:fldChar w:fldCharType="end"/>
        </w:r>
      </w:hyperlink>
    </w:p>
    <w:p w14:paraId="412A4F37" w14:textId="2B56961A" w:rsidR="00C832B8" w:rsidRDefault="00051802">
      <w:pPr>
        <w:pStyle w:val="23"/>
        <w:tabs>
          <w:tab w:val="left" w:pos="1134"/>
          <w:tab w:val="right" w:leader="dot" w:pos="9345"/>
        </w:tabs>
        <w:rPr>
          <w:rFonts w:asciiTheme="minorHAnsi" w:hAnsiTheme="minorHAnsi"/>
          <w:noProof/>
          <w:sz w:val="22"/>
          <w:lang w:eastAsia="ru-RU"/>
        </w:rPr>
      </w:pPr>
      <w:hyperlink w:anchor="_Toc514781148" w:history="1">
        <w:r w:rsidR="00C832B8" w:rsidRPr="00AD7838">
          <w:rPr>
            <w:rStyle w:val="af8"/>
            <w:noProof/>
          </w:rPr>
          <w:t>4.4</w:t>
        </w:r>
        <w:r w:rsidR="00C832B8">
          <w:rPr>
            <w:rFonts w:asciiTheme="minorHAnsi" w:hAnsiTheme="minorHAnsi"/>
            <w:noProof/>
            <w:sz w:val="22"/>
            <w:lang w:eastAsia="ru-RU"/>
          </w:rPr>
          <w:tab/>
        </w:r>
        <w:r w:rsidR="00C832B8" w:rsidRPr="00AD7838">
          <w:rPr>
            <w:rStyle w:val="af8"/>
            <w:noProof/>
          </w:rPr>
          <w:t>Моделирование эволюции роста оксидной пленки на поверхности стали методами молекулярной динамики.</w:t>
        </w:r>
        <w:r w:rsidR="00C832B8">
          <w:rPr>
            <w:noProof/>
            <w:webHidden/>
          </w:rPr>
          <w:tab/>
        </w:r>
        <w:r w:rsidR="00C832B8">
          <w:rPr>
            <w:noProof/>
            <w:webHidden/>
          </w:rPr>
          <w:fldChar w:fldCharType="begin"/>
        </w:r>
        <w:r w:rsidR="00C832B8">
          <w:rPr>
            <w:noProof/>
            <w:webHidden/>
          </w:rPr>
          <w:instrText xml:space="preserve"> PAGEREF _Toc514781148 \h </w:instrText>
        </w:r>
        <w:r w:rsidR="00C832B8">
          <w:rPr>
            <w:noProof/>
            <w:webHidden/>
          </w:rPr>
        </w:r>
        <w:r w:rsidR="00C832B8">
          <w:rPr>
            <w:noProof/>
            <w:webHidden/>
          </w:rPr>
          <w:fldChar w:fldCharType="separate"/>
        </w:r>
        <w:r w:rsidR="00C832B8">
          <w:rPr>
            <w:noProof/>
            <w:webHidden/>
          </w:rPr>
          <w:t>69</w:t>
        </w:r>
        <w:r w:rsidR="00C832B8">
          <w:rPr>
            <w:noProof/>
            <w:webHidden/>
          </w:rPr>
          <w:fldChar w:fldCharType="end"/>
        </w:r>
      </w:hyperlink>
    </w:p>
    <w:p w14:paraId="0F2DCA00" w14:textId="16496D04" w:rsidR="00C832B8" w:rsidRDefault="00051802">
      <w:pPr>
        <w:pStyle w:val="31"/>
        <w:tabs>
          <w:tab w:val="left" w:pos="1874"/>
          <w:tab w:val="right" w:leader="dot" w:pos="9345"/>
        </w:tabs>
        <w:rPr>
          <w:rFonts w:asciiTheme="minorHAnsi" w:hAnsiTheme="minorHAnsi"/>
          <w:noProof/>
          <w:sz w:val="22"/>
          <w:lang w:eastAsia="ru-RU"/>
        </w:rPr>
      </w:pPr>
      <w:hyperlink w:anchor="_Toc514781149" w:history="1">
        <w:r w:rsidR="00C832B8" w:rsidRPr="00AD7838">
          <w:rPr>
            <w:rStyle w:val="af8"/>
            <w:noProof/>
          </w:rPr>
          <w:t>4.4.1</w:t>
        </w:r>
        <w:r w:rsidR="00C832B8">
          <w:rPr>
            <w:rFonts w:asciiTheme="minorHAnsi" w:hAnsiTheme="minorHAnsi"/>
            <w:noProof/>
            <w:sz w:val="22"/>
            <w:lang w:eastAsia="ru-RU"/>
          </w:rPr>
          <w:tab/>
        </w:r>
        <w:r w:rsidR="00C832B8" w:rsidRPr="00AD7838">
          <w:rPr>
            <w:rStyle w:val="af8"/>
            <w:noProof/>
          </w:rPr>
          <w:t>Рост оксидной пленки на поверхности чистого железа.</w:t>
        </w:r>
        <w:r w:rsidR="00C832B8">
          <w:rPr>
            <w:noProof/>
            <w:webHidden/>
          </w:rPr>
          <w:tab/>
        </w:r>
        <w:r w:rsidR="00C832B8">
          <w:rPr>
            <w:noProof/>
            <w:webHidden/>
          </w:rPr>
          <w:fldChar w:fldCharType="begin"/>
        </w:r>
        <w:r w:rsidR="00C832B8">
          <w:rPr>
            <w:noProof/>
            <w:webHidden/>
          </w:rPr>
          <w:instrText xml:space="preserve"> PAGEREF _Toc514781149 \h </w:instrText>
        </w:r>
        <w:r w:rsidR="00C832B8">
          <w:rPr>
            <w:noProof/>
            <w:webHidden/>
          </w:rPr>
        </w:r>
        <w:r w:rsidR="00C832B8">
          <w:rPr>
            <w:noProof/>
            <w:webHidden/>
          </w:rPr>
          <w:fldChar w:fldCharType="separate"/>
        </w:r>
        <w:r w:rsidR="00C832B8">
          <w:rPr>
            <w:noProof/>
            <w:webHidden/>
          </w:rPr>
          <w:t>69</w:t>
        </w:r>
        <w:r w:rsidR="00C832B8">
          <w:rPr>
            <w:noProof/>
            <w:webHidden/>
          </w:rPr>
          <w:fldChar w:fldCharType="end"/>
        </w:r>
      </w:hyperlink>
    </w:p>
    <w:p w14:paraId="6AAB0D62" w14:textId="42BED848" w:rsidR="00C832B8" w:rsidRDefault="00051802">
      <w:pPr>
        <w:pStyle w:val="31"/>
        <w:tabs>
          <w:tab w:val="left" w:pos="1874"/>
          <w:tab w:val="right" w:leader="dot" w:pos="9345"/>
        </w:tabs>
        <w:rPr>
          <w:rFonts w:asciiTheme="minorHAnsi" w:hAnsiTheme="minorHAnsi"/>
          <w:noProof/>
          <w:sz w:val="22"/>
          <w:lang w:eastAsia="ru-RU"/>
        </w:rPr>
      </w:pPr>
      <w:hyperlink w:anchor="_Toc514781150" w:history="1">
        <w:r w:rsidR="00C832B8" w:rsidRPr="00AD7838">
          <w:rPr>
            <w:rStyle w:val="af8"/>
            <w:noProof/>
          </w:rPr>
          <w:t>4.4.2</w:t>
        </w:r>
        <w:r w:rsidR="00C832B8">
          <w:rPr>
            <w:rFonts w:asciiTheme="minorHAnsi" w:hAnsiTheme="minorHAnsi"/>
            <w:noProof/>
            <w:sz w:val="22"/>
            <w:lang w:eastAsia="ru-RU"/>
          </w:rPr>
          <w:tab/>
        </w:r>
        <w:r w:rsidR="00C832B8" w:rsidRPr="00AD7838">
          <w:rPr>
            <w:rStyle w:val="af8"/>
            <w:noProof/>
          </w:rPr>
          <w:t>Рост оксидной пленки на поверхности системы железо + хром.</w:t>
        </w:r>
        <w:r w:rsidR="00C832B8">
          <w:rPr>
            <w:noProof/>
            <w:webHidden/>
          </w:rPr>
          <w:tab/>
        </w:r>
        <w:r w:rsidR="00C832B8">
          <w:rPr>
            <w:noProof/>
            <w:webHidden/>
          </w:rPr>
          <w:fldChar w:fldCharType="begin"/>
        </w:r>
        <w:r w:rsidR="00C832B8">
          <w:rPr>
            <w:noProof/>
            <w:webHidden/>
          </w:rPr>
          <w:instrText xml:space="preserve"> PAGEREF _Toc514781150 \h </w:instrText>
        </w:r>
        <w:r w:rsidR="00C832B8">
          <w:rPr>
            <w:noProof/>
            <w:webHidden/>
          </w:rPr>
        </w:r>
        <w:r w:rsidR="00C832B8">
          <w:rPr>
            <w:noProof/>
            <w:webHidden/>
          </w:rPr>
          <w:fldChar w:fldCharType="separate"/>
        </w:r>
        <w:r w:rsidR="00C832B8">
          <w:rPr>
            <w:noProof/>
            <w:webHidden/>
          </w:rPr>
          <w:t>75</w:t>
        </w:r>
        <w:r w:rsidR="00C832B8">
          <w:rPr>
            <w:noProof/>
            <w:webHidden/>
          </w:rPr>
          <w:fldChar w:fldCharType="end"/>
        </w:r>
      </w:hyperlink>
    </w:p>
    <w:p w14:paraId="3F2D48F6" w14:textId="4CD5CA9D" w:rsidR="00C832B8" w:rsidRDefault="00051802">
      <w:pPr>
        <w:pStyle w:val="31"/>
        <w:tabs>
          <w:tab w:val="left" w:pos="1874"/>
          <w:tab w:val="right" w:leader="dot" w:pos="9345"/>
        </w:tabs>
        <w:rPr>
          <w:rFonts w:asciiTheme="minorHAnsi" w:hAnsiTheme="minorHAnsi"/>
          <w:noProof/>
          <w:sz w:val="22"/>
          <w:lang w:eastAsia="ru-RU"/>
        </w:rPr>
      </w:pPr>
      <w:hyperlink w:anchor="_Toc514781151" w:history="1">
        <w:r w:rsidR="00C832B8" w:rsidRPr="00AD7838">
          <w:rPr>
            <w:rStyle w:val="af8"/>
            <w:noProof/>
          </w:rPr>
          <w:t>4.4.3</w:t>
        </w:r>
        <w:r w:rsidR="00C832B8">
          <w:rPr>
            <w:rFonts w:asciiTheme="minorHAnsi" w:hAnsiTheme="minorHAnsi"/>
            <w:noProof/>
            <w:sz w:val="22"/>
            <w:lang w:eastAsia="ru-RU"/>
          </w:rPr>
          <w:tab/>
        </w:r>
        <w:r w:rsidR="00C832B8" w:rsidRPr="00AD7838">
          <w:rPr>
            <w:rStyle w:val="af8"/>
            <w:noProof/>
          </w:rPr>
          <w:t>Рост оксидной пленки на поверхности системы железо + хром + алюминий.</w:t>
        </w:r>
        <w:r w:rsidR="00C832B8">
          <w:rPr>
            <w:noProof/>
            <w:webHidden/>
          </w:rPr>
          <w:tab/>
        </w:r>
        <w:r w:rsidR="00C832B8">
          <w:rPr>
            <w:noProof/>
            <w:webHidden/>
          </w:rPr>
          <w:fldChar w:fldCharType="begin"/>
        </w:r>
        <w:r w:rsidR="00C832B8">
          <w:rPr>
            <w:noProof/>
            <w:webHidden/>
          </w:rPr>
          <w:instrText xml:space="preserve"> PAGEREF _Toc514781151 \h </w:instrText>
        </w:r>
        <w:r w:rsidR="00C832B8">
          <w:rPr>
            <w:noProof/>
            <w:webHidden/>
          </w:rPr>
        </w:r>
        <w:r w:rsidR="00C832B8">
          <w:rPr>
            <w:noProof/>
            <w:webHidden/>
          </w:rPr>
          <w:fldChar w:fldCharType="separate"/>
        </w:r>
        <w:r w:rsidR="00C832B8">
          <w:rPr>
            <w:noProof/>
            <w:webHidden/>
          </w:rPr>
          <w:t>80</w:t>
        </w:r>
        <w:r w:rsidR="00C832B8">
          <w:rPr>
            <w:noProof/>
            <w:webHidden/>
          </w:rPr>
          <w:fldChar w:fldCharType="end"/>
        </w:r>
      </w:hyperlink>
    </w:p>
    <w:p w14:paraId="4754CF79" w14:textId="73166AE8" w:rsidR="00C832B8" w:rsidRDefault="00051802">
      <w:pPr>
        <w:pStyle w:val="23"/>
        <w:tabs>
          <w:tab w:val="left" w:pos="1134"/>
          <w:tab w:val="right" w:leader="dot" w:pos="9345"/>
        </w:tabs>
        <w:rPr>
          <w:rFonts w:asciiTheme="minorHAnsi" w:hAnsiTheme="minorHAnsi"/>
          <w:noProof/>
          <w:sz w:val="22"/>
          <w:lang w:eastAsia="ru-RU"/>
        </w:rPr>
      </w:pPr>
      <w:hyperlink w:anchor="_Toc514781152" w:history="1">
        <w:r w:rsidR="00C832B8" w:rsidRPr="00AD7838">
          <w:rPr>
            <w:rStyle w:val="af8"/>
            <w:noProof/>
          </w:rPr>
          <w:t>4.5</w:t>
        </w:r>
        <w:r w:rsidR="00C832B8">
          <w:rPr>
            <w:rFonts w:asciiTheme="minorHAnsi" w:hAnsiTheme="minorHAnsi"/>
            <w:noProof/>
            <w:sz w:val="22"/>
            <w:lang w:eastAsia="ru-RU"/>
          </w:rPr>
          <w:tab/>
        </w:r>
        <w:r w:rsidR="00C832B8" w:rsidRPr="00AD7838">
          <w:rPr>
            <w:rStyle w:val="af8"/>
            <w:noProof/>
          </w:rPr>
          <w:t>Моделирование облучения высокоэнергетическими частицами методами молекулярной динамики.</w:t>
        </w:r>
        <w:r w:rsidR="00C832B8">
          <w:rPr>
            <w:noProof/>
            <w:webHidden/>
          </w:rPr>
          <w:tab/>
        </w:r>
        <w:r w:rsidR="00C832B8">
          <w:rPr>
            <w:noProof/>
            <w:webHidden/>
          </w:rPr>
          <w:fldChar w:fldCharType="begin"/>
        </w:r>
        <w:r w:rsidR="00C832B8">
          <w:rPr>
            <w:noProof/>
            <w:webHidden/>
          </w:rPr>
          <w:instrText xml:space="preserve"> PAGEREF _Toc514781152 \h </w:instrText>
        </w:r>
        <w:r w:rsidR="00C832B8">
          <w:rPr>
            <w:noProof/>
            <w:webHidden/>
          </w:rPr>
        </w:r>
        <w:r w:rsidR="00C832B8">
          <w:rPr>
            <w:noProof/>
            <w:webHidden/>
          </w:rPr>
          <w:fldChar w:fldCharType="separate"/>
        </w:r>
        <w:r w:rsidR="00C832B8">
          <w:rPr>
            <w:noProof/>
            <w:webHidden/>
          </w:rPr>
          <w:t>80</w:t>
        </w:r>
        <w:r w:rsidR="00C832B8">
          <w:rPr>
            <w:noProof/>
            <w:webHidden/>
          </w:rPr>
          <w:fldChar w:fldCharType="end"/>
        </w:r>
      </w:hyperlink>
    </w:p>
    <w:p w14:paraId="1BA82116" w14:textId="4AF861D5" w:rsidR="00C832B8" w:rsidRDefault="00051802">
      <w:pPr>
        <w:pStyle w:val="31"/>
        <w:tabs>
          <w:tab w:val="left" w:pos="1874"/>
          <w:tab w:val="right" w:leader="dot" w:pos="9345"/>
        </w:tabs>
        <w:rPr>
          <w:rFonts w:asciiTheme="minorHAnsi" w:hAnsiTheme="minorHAnsi"/>
          <w:noProof/>
          <w:sz w:val="22"/>
          <w:lang w:eastAsia="ru-RU"/>
        </w:rPr>
      </w:pPr>
      <w:hyperlink w:anchor="_Toc514781153" w:history="1">
        <w:r w:rsidR="00C832B8" w:rsidRPr="00AD7838">
          <w:rPr>
            <w:rStyle w:val="af8"/>
            <w:noProof/>
          </w:rPr>
          <w:t>4.5.1</w:t>
        </w:r>
        <w:r w:rsidR="00C832B8">
          <w:rPr>
            <w:rFonts w:asciiTheme="minorHAnsi" w:hAnsiTheme="minorHAnsi"/>
            <w:noProof/>
            <w:sz w:val="22"/>
            <w:lang w:eastAsia="ru-RU"/>
          </w:rPr>
          <w:tab/>
        </w:r>
        <w:r w:rsidR="00C832B8" w:rsidRPr="00AD7838">
          <w:rPr>
            <w:rStyle w:val="af8"/>
            <w:noProof/>
          </w:rPr>
          <w:t>Моделирование воздействия облучения начала формирования оксидной пленки на поверхности чистого железа.</w:t>
        </w:r>
        <w:r w:rsidR="00C832B8">
          <w:rPr>
            <w:noProof/>
            <w:webHidden/>
          </w:rPr>
          <w:tab/>
        </w:r>
        <w:r w:rsidR="00C832B8">
          <w:rPr>
            <w:noProof/>
            <w:webHidden/>
          </w:rPr>
          <w:fldChar w:fldCharType="begin"/>
        </w:r>
        <w:r w:rsidR="00C832B8">
          <w:rPr>
            <w:noProof/>
            <w:webHidden/>
          </w:rPr>
          <w:instrText xml:space="preserve"> PAGEREF _Toc514781153 \h </w:instrText>
        </w:r>
        <w:r w:rsidR="00C832B8">
          <w:rPr>
            <w:noProof/>
            <w:webHidden/>
          </w:rPr>
        </w:r>
        <w:r w:rsidR="00C832B8">
          <w:rPr>
            <w:noProof/>
            <w:webHidden/>
          </w:rPr>
          <w:fldChar w:fldCharType="separate"/>
        </w:r>
        <w:r w:rsidR="00C832B8">
          <w:rPr>
            <w:noProof/>
            <w:webHidden/>
          </w:rPr>
          <w:t>80</w:t>
        </w:r>
        <w:r w:rsidR="00C832B8">
          <w:rPr>
            <w:noProof/>
            <w:webHidden/>
          </w:rPr>
          <w:fldChar w:fldCharType="end"/>
        </w:r>
      </w:hyperlink>
    </w:p>
    <w:p w14:paraId="1C0A1173" w14:textId="077959E4" w:rsidR="00C832B8" w:rsidRDefault="00051802">
      <w:pPr>
        <w:pStyle w:val="31"/>
        <w:tabs>
          <w:tab w:val="left" w:pos="1874"/>
          <w:tab w:val="right" w:leader="dot" w:pos="9345"/>
        </w:tabs>
        <w:rPr>
          <w:rFonts w:asciiTheme="minorHAnsi" w:hAnsiTheme="minorHAnsi"/>
          <w:noProof/>
          <w:sz w:val="22"/>
          <w:lang w:eastAsia="ru-RU"/>
        </w:rPr>
      </w:pPr>
      <w:hyperlink w:anchor="_Toc514781154" w:history="1">
        <w:r w:rsidR="00C832B8" w:rsidRPr="00AD7838">
          <w:rPr>
            <w:rStyle w:val="af8"/>
            <w:noProof/>
          </w:rPr>
          <w:t>4.5.2</w:t>
        </w:r>
        <w:r w:rsidR="00C832B8">
          <w:rPr>
            <w:rFonts w:asciiTheme="minorHAnsi" w:hAnsiTheme="minorHAnsi"/>
            <w:noProof/>
            <w:sz w:val="22"/>
            <w:lang w:eastAsia="ru-RU"/>
          </w:rPr>
          <w:tab/>
        </w:r>
        <w:r w:rsidR="00C832B8" w:rsidRPr="00AD7838">
          <w:rPr>
            <w:rStyle w:val="af8"/>
            <w:noProof/>
          </w:rPr>
          <w:t>Моделирование воздействия облучения начала формирования оксидной пленки на поверхности системы железо + хром.</w:t>
        </w:r>
        <w:r w:rsidR="00C832B8">
          <w:rPr>
            <w:noProof/>
            <w:webHidden/>
          </w:rPr>
          <w:tab/>
        </w:r>
        <w:r w:rsidR="00C832B8">
          <w:rPr>
            <w:noProof/>
            <w:webHidden/>
          </w:rPr>
          <w:fldChar w:fldCharType="begin"/>
        </w:r>
        <w:r w:rsidR="00C832B8">
          <w:rPr>
            <w:noProof/>
            <w:webHidden/>
          </w:rPr>
          <w:instrText xml:space="preserve"> PAGEREF _Toc514781154 \h </w:instrText>
        </w:r>
        <w:r w:rsidR="00C832B8">
          <w:rPr>
            <w:noProof/>
            <w:webHidden/>
          </w:rPr>
        </w:r>
        <w:r w:rsidR="00C832B8">
          <w:rPr>
            <w:noProof/>
            <w:webHidden/>
          </w:rPr>
          <w:fldChar w:fldCharType="separate"/>
        </w:r>
        <w:r w:rsidR="00C832B8">
          <w:rPr>
            <w:noProof/>
            <w:webHidden/>
          </w:rPr>
          <w:t>82</w:t>
        </w:r>
        <w:r w:rsidR="00C832B8">
          <w:rPr>
            <w:noProof/>
            <w:webHidden/>
          </w:rPr>
          <w:fldChar w:fldCharType="end"/>
        </w:r>
      </w:hyperlink>
    </w:p>
    <w:p w14:paraId="494C350E" w14:textId="1F71DFFE" w:rsidR="00C832B8" w:rsidRDefault="00051802">
      <w:pPr>
        <w:pStyle w:val="12"/>
        <w:rPr>
          <w:rFonts w:asciiTheme="minorHAnsi" w:hAnsiTheme="minorHAnsi"/>
          <w:noProof/>
          <w:sz w:val="22"/>
          <w:lang w:eastAsia="ru-RU"/>
        </w:rPr>
      </w:pPr>
      <w:hyperlink w:anchor="_Toc514781155" w:history="1">
        <w:r w:rsidR="00C832B8" w:rsidRPr="00AD7838">
          <w:rPr>
            <w:rStyle w:val="af8"/>
            <w:noProof/>
          </w:rPr>
          <w:t>5</w:t>
        </w:r>
        <w:r w:rsidR="00C832B8">
          <w:rPr>
            <w:rFonts w:asciiTheme="minorHAnsi" w:hAnsiTheme="minorHAnsi"/>
            <w:noProof/>
            <w:sz w:val="22"/>
            <w:lang w:eastAsia="ru-RU"/>
          </w:rPr>
          <w:tab/>
        </w:r>
        <w:r w:rsidR="00C832B8" w:rsidRPr="00AD7838">
          <w:rPr>
            <w:rStyle w:val="af8"/>
            <w:noProof/>
          </w:rPr>
          <w:t>Список использованных литературных источников</w:t>
        </w:r>
        <w:r w:rsidR="00C832B8">
          <w:rPr>
            <w:noProof/>
            <w:webHidden/>
          </w:rPr>
          <w:tab/>
        </w:r>
        <w:r w:rsidR="00C832B8">
          <w:rPr>
            <w:noProof/>
            <w:webHidden/>
          </w:rPr>
          <w:fldChar w:fldCharType="begin"/>
        </w:r>
        <w:r w:rsidR="00C832B8">
          <w:rPr>
            <w:noProof/>
            <w:webHidden/>
          </w:rPr>
          <w:instrText xml:space="preserve"> PAGEREF _Toc514781155 \h </w:instrText>
        </w:r>
        <w:r w:rsidR="00C832B8">
          <w:rPr>
            <w:noProof/>
            <w:webHidden/>
          </w:rPr>
        </w:r>
        <w:r w:rsidR="00C832B8">
          <w:rPr>
            <w:noProof/>
            <w:webHidden/>
          </w:rPr>
          <w:fldChar w:fldCharType="separate"/>
        </w:r>
        <w:r w:rsidR="00C832B8">
          <w:rPr>
            <w:noProof/>
            <w:webHidden/>
          </w:rPr>
          <w:t>84</w:t>
        </w:r>
        <w:r w:rsidR="00C832B8">
          <w:rPr>
            <w:noProof/>
            <w:webHidden/>
          </w:rPr>
          <w:fldChar w:fldCharType="end"/>
        </w:r>
      </w:hyperlink>
    </w:p>
    <w:p w14:paraId="4F7D91C0" w14:textId="47B71AC4" w:rsidR="003622D8" w:rsidRDefault="00C832B8">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33391D">
      <w:pPr>
        <w:pStyle w:val="1"/>
      </w:pPr>
      <w:bookmarkStart w:id="0" w:name="_Toc514780510"/>
      <w:bookmarkStart w:id="1" w:name="_Toc514781099"/>
      <w:r>
        <w:lastRenderedPageBreak/>
        <w:t>Введение</w:t>
      </w:r>
      <w:bookmarkEnd w:id="0"/>
      <w:bookmarkEnd w:id="1"/>
    </w:p>
    <w:p w14:paraId="76BBE947" w14:textId="77777777"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 ядром атома нейтрона</w:t>
      </w:r>
      <w:r w:rsidR="003C2B02" w:rsidRPr="003C2B02">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lastRenderedPageBreak/>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7777777"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 и помочь в разработке подходов, позволяющих улучшить свойства, используемых материалов.</w:t>
      </w:r>
    </w:p>
    <w:p w14:paraId="38AD7004" w14:textId="77777777" w:rsidR="0033391D"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70AF2011" w14:textId="77777777" w:rsidR="0033391D" w:rsidRDefault="0033391D" w:rsidP="0033391D">
      <w:pPr>
        <w:pStyle w:val="1"/>
      </w:pPr>
      <w:bookmarkStart w:id="2" w:name="_Toc514780511"/>
      <w:bookmarkStart w:id="3" w:name="_Toc514781100"/>
      <w:r>
        <w:lastRenderedPageBreak/>
        <w:t>Литературный обзор</w:t>
      </w:r>
      <w:bookmarkEnd w:id="2"/>
      <w:bookmarkEnd w:id="3"/>
    </w:p>
    <w:p w14:paraId="096E2B7C" w14:textId="77777777" w:rsidR="006D0ACB" w:rsidRDefault="006D0ACB" w:rsidP="0033391D">
      <w:pPr>
        <w:pStyle w:val="2"/>
      </w:pPr>
      <w:bookmarkStart w:id="4" w:name="_Toc514780512"/>
      <w:bookmarkStart w:id="5" w:name="_Toc514781101"/>
      <w:r>
        <w:t>Типы ядерных реакторов и место реакторов на быстрых нейтронах в ядерной энергетике.</w:t>
      </w:r>
      <w:bookmarkEnd w:id="4"/>
      <w:bookmarkEnd w:id="5"/>
    </w:p>
    <w:p w14:paraId="6286D889" w14:textId="77777777" w:rsidR="00B53399" w:rsidRPr="00B53399" w:rsidRDefault="00B53399" w:rsidP="00B53399">
      <w:pPr>
        <w:pStyle w:val="3"/>
      </w:pPr>
      <w:bookmarkStart w:id="6" w:name="_Toc514780513"/>
      <w:bookmarkStart w:id="7" w:name="_Toc514781102"/>
      <w:r>
        <w:t>Ядерные реакторы и их классификация.</w:t>
      </w:r>
      <w:bookmarkEnd w:id="6"/>
      <w:bookmarkEnd w:id="7"/>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77777777" w:rsidR="00E8487B" w:rsidRDefault="00E8487B" w:rsidP="006D0ACB">
      <w:r>
        <w:t xml:space="preserve">Цепная ядерная реакция – физическое явление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proofErr w:type="spellStart"/>
      <w:r w:rsidRPr="00E8487B">
        <w:rPr>
          <w:highlight w:val="yellow"/>
        </w:rPr>
        <w:t>самораспространяюще</w:t>
      </w:r>
      <w:r>
        <w:rPr>
          <w:highlight w:val="yellow"/>
        </w:rPr>
        <w:t>йся</w:t>
      </w:r>
      <w:proofErr w:type="spellEnd"/>
      <w:r w:rsidRPr="00E8487B">
        <w:t xml:space="preserve"> серии таких реакций</w:t>
      </w:r>
      <w:r w:rsidR="00643FB9">
        <w:t xml:space="preserve"> (</w:t>
      </w:r>
      <w:r w:rsidR="00643FB9" w:rsidRPr="00643FB9">
        <w:rPr>
          <w:highlight w:val="yellow"/>
        </w:rPr>
        <w:t>рисунок</w:t>
      </w:r>
      <w:r w:rsidR="00643FB9">
        <w:t>)</w:t>
      </w:r>
      <w:r w:rsidRPr="00E8487B">
        <w:t>.</w:t>
      </w:r>
      <w:r>
        <w:t xml:space="preserve"> </w:t>
      </w:r>
    </w:p>
    <w:p w14:paraId="2F83C8AA" w14:textId="77777777" w:rsidR="00643FB9" w:rsidRDefault="00643FB9" w:rsidP="00643FB9">
      <w:pPr>
        <w:pStyle w:val="afb"/>
      </w:pPr>
      <w:r>
        <w:rPr>
          <w:noProof/>
        </w:rPr>
        <w:drawing>
          <wp:inline distT="0" distB="0" distL="0" distR="0" wp14:anchorId="4DC8DF2F" wp14:editId="21F0BC15">
            <wp:extent cx="2471218" cy="3802380"/>
            <wp:effectExtent l="0" t="0" r="0" b="0"/>
            <wp:docPr id="17" name="Рисунок 17" descr="https://upload.wikimedia.org/wikipedia/commons/thumb/9/9a/Fission_chain_reaction.svg/300px-Fission_chain_rea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Fission_chain_reaction.svg/300px-Fission_chain_reaction.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1540" cy="3833648"/>
                    </a:xfrm>
                    <a:prstGeom prst="rect">
                      <a:avLst/>
                    </a:prstGeom>
                    <a:noFill/>
                    <a:ln>
                      <a:noFill/>
                    </a:ln>
                  </pic:spPr>
                </pic:pic>
              </a:graphicData>
            </a:graphic>
          </wp:inline>
        </w:drawing>
      </w:r>
    </w:p>
    <w:p w14:paraId="6DB5FB4B" w14:textId="77777777" w:rsidR="00643FB9" w:rsidRDefault="00643FB9" w:rsidP="00643FB9">
      <w:pPr>
        <w:pStyle w:val="afb"/>
      </w:pPr>
      <w:r w:rsidRPr="00643FB9">
        <w:rPr>
          <w:highlight w:val="yellow"/>
        </w:rPr>
        <w:t>Рисунок</w:t>
      </w:r>
      <w:r>
        <w:t xml:space="preserve"> - </w:t>
      </w:r>
      <w:r w:rsidRPr="00643FB9">
        <w:t>Возможная цепная реакция. 1. Атом урана-235 поглощает нейтрон и делятся на два новых атома (осколки деления), высвобождая три новых нейтрона и большое количество энергии связи. 2. Один из этих нейтронов поглощается атомом урана-238 и не продолжает реакции. Другой нейтрон покидает систему, не будучи поглощенной. Однако один нейтрон сталкивается с атомом урана-235, который затем делит и высвобождает два нейтрона и больше энергии связи. 3. Оба этих нейтрона сталкиваются с атомами урана-235, каждый из которых делит и высвобождает несколько нейтронов, которые затем могут продолжить реакцию.</w:t>
      </w:r>
    </w:p>
    <w:p w14:paraId="79766EC5" w14:textId="77777777" w:rsidR="00193718" w:rsidRDefault="00B2052E" w:rsidP="00193718">
      <w:r>
        <w:lastRenderedPageBreak/>
        <w:t>Классификация ядерных реакторов:</w:t>
      </w:r>
    </w:p>
    <w:p w14:paraId="4F846597" w14:textId="77777777" w:rsidR="00B2052E" w:rsidRDefault="00F659E0" w:rsidP="00F659E0">
      <w:pPr>
        <w:pStyle w:val="a3"/>
        <w:numPr>
          <w:ilvl w:val="0"/>
          <w:numId w:val="40"/>
        </w:numPr>
      </w:pPr>
      <w:r>
        <w:t>По типу деления</w:t>
      </w:r>
    </w:p>
    <w:p w14:paraId="253A2C98" w14:textId="77777777" w:rsidR="00E27509" w:rsidRDefault="00F659E0" w:rsidP="00F659E0">
      <w:pPr>
        <w:pStyle w:val="a3"/>
        <w:numPr>
          <w:ilvl w:val="1"/>
          <w:numId w:val="40"/>
        </w:numPr>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r w:rsidR="00E27509">
        <w:t>.</w:t>
      </w:r>
    </w:p>
    <w:p w14:paraId="43CD9BC9" w14:textId="77777777" w:rsidR="00F659E0" w:rsidRDefault="00E27509" w:rsidP="00E27509">
      <w:pPr>
        <w:pStyle w:val="a3"/>
        <w:numPr>
          <w:ilvl w:val="1"/>
          <w:numId w:val="40"/>
        </w:numPr>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xml:space="preserve">. Они не имеют замедлителя нейтронов. </w:t>
      </w:r>
    </w:p>
    <w:p w14:paraId="41DE3C52" w14:textId="77777777" w:rsidR="00F659E0" w:rsidRDefault="00F659E0" w:rsidP="00F659E0">
      <w:pPr>
        <w:pStyle w:val="a3"/>
        <w:numPr>
          <w:ilvl w:val="0"/>
          <w:numId w:val="40"/>
        </w:numPr>
      </w:pPr>
      <w:r>
        <w:t>По типу замедлителя</w:t>
      </w:r>
    </w:p>
    <w:p w14:paraId="05BCE884" w14:textId="77777777" w:rsidR="00E27509" w:rsidRDefault="00E27509" w:rsidP="00E27509">
      <w:pPr>
        <w:pStyle w:val="a3"/>
        <w:numPr>
          <w:ilvl w:val="1"/>
          <w:numId w:val="40"/>
        </w:numPr>
      </w:pPr>
      <w:r>
        <w:t>Графитовые</w:t>
      </w:r>
    </w:p>
    <w:p w14:paraId="3B30B172" w14:textId="77777777" w:rsidR="00E27509" w:rsidRDefault="00E27509" w:rsidP="00E27509">
      <w:pPr>
        <w:pStyle w:val="a3"/>
        <w:numPr>
          <w:ilvl w:val="1"/>
          <w:numId w:val="40"/>
        </w:numPr>
      </w:pPr>
      <w:r>
        <w:t>Водные</w:t>
      </w:r>
    </w:p>
    <w:p w14:paraId="561443AC" w14:textId="77777777" w:rsidR="00E27509" w:rsidRPr="00F70FAD" w:rsidRDefault="00F70FAD" w:rsidP="00E27509">
      <w:pPr>
        <w:pStyle w:val="a3"/>
        <w:numPr>
          <w:ilvl w:val="2"/>
          <w:numId w:val="40"/>
        </w:numPr>
      </w:pPr>
      <w:r w:rsidRPr="00F70FAD">
        <w:t>Тяжеловодные</w:t>
      </w:r>
      <w:r>
        <w:t xml:space="preserve"> (</w:t>
      </w:r>
      <w:r>
        <w:rPr>
          <w:lang w:val="en-US"/>
        </w:rPr>
        <w:t>D</w:t>
      </w:r>
      <w:r w:rsidRPr="00F70FAD">
        <w:rPr>
          <w:vertAlign w:val="subscript"/>
          <w:lang w:val="en-US"/>
        </w:rPr>
        <w:t>2</w:t>
      </w:r>
      <w:r>
        <w:rPr>
          <w:lang w:val="en-US"/>
        </w:rPr>
        <w:t>O</w:t>
      </w:r>
      <w:r>
        <w:t>)</w:t>
      </w:r>
    </w:p>
    <w:p w14:paraId="6274EE7B" w14:textId="77777777" w:rsidR="00E27509" w:rsidRPr="00F70FAD" w:rsidRDefault="00F70FAD" w:rsidP="00E27509">
      <w:pPr>
        <w:pStyle w:val="a3"/>
        <w:numPr>
          <w:ilvl w:val="2"/>
          <w:numId w:val="40"/>
        </w:numPr>
      </w:pPr>
      <w:proofErr w:type="spellStart"/>
      <w:r w:rsidRPr="00F70FAD">
        <w:t>Легководные</w:t>
      </w:r>
      <w:proofErr w:type="spellEnd"/>
      <w:r>
        <w:rPr>
          <w:lang w:val="en-US"/>
        </w:rPr>
        <w:t xml:space="preserve"> (H</w:t>
      </w:r>
      <w:r w:rsidRPr="00F70FAD">
        <w:rPr>
          <w:vertAlign w:val="subscript"/>
          <w:lang w:val="en-US"/>
        </w:rPr>
        <w:t>2</w:t>
      </w:r>
      <w:r>
        <w:rPr>
          <w:lang w:val="en-US"/>
        </w:rPr>
        <w:t>O)</w:t>
      </w:r>
    </w:p>
    <w:p w14:paraId="3AEDCC16" w14:textId="77777777" w:rsidR="00E27509" w:rsidRPr="00A00F13" w:rsidRDefault="00E27509" w:rsidP="00E27509">
      <w:pPr>
        <w:pStyle w:val="a3"/>
        <w:numPr>
          <w:ilvl w:val="1"/>
          <w:numId w:val="40"/>
        </w:numPr>
      </w:pPr>
      <w:r>
        <w:t>С расплавами солей</w:t>
      </w:r>
      <w:r w:rsidR="00A00F13" w:rsidRPr="00A00F13">
        <w:t xml:space="preserve"> (</w:t>
      </w:r>
      <w:r w:rsidR="00A00F13">
        <w:t>фториды, хлориды</w:t>
      </w:r>
      <w:r w:rsidR="00A00F13" w:rsidRPr="00A00F13">
        <w:t>)</w:t>
      </w:r>
    </w:p>
    <w:p w14:paraId="4FBB34F1" w14:textId="77777777" w:rsidR="00A00F13" w:rsidRDefault="00A00F13" w:rsidP="00A00F13">
      <w:pPr>
        <w:pStyle w:val="a3"/>
        <w:numPr>
          <w:ilvl w:val="1"/>
          <w:numId w:val="40"/>
        </w:numPr>
      </w:pPr>
      <w:r>
        <w:t>Без замедлителя</w:t>
      </w:r>
    </w:p>
    <w:p w14:paraId="5BEAF04B" w14:textId="77777777" w:rsidR="00F659E0" w:rsidRDefault="00F659E0" w:rsidP="00F659E0">
      <w:pPr>
        <w:pStyle w:val="a3"/>
        <w:numPr>
          <w:ilvl w:val="0"/>
          <w:numId w:val="40"/>
        </w:numPr>
      </w:pPr>
      <w:r>
        <w:t>По типу теплоносителя</w:t>
      </w:r>
    </w:p>
    <w:p w14:paraId="5F1158EB" w14:textId="77777777" w:rsidR="00A00F13" w:rsidRDefault="00A00F13" w:rsidP="00A00F13">
      <w:pPr>
        <w:pStyle w:val="a3"/>
        <w:numPr>
          <w:ilvl w:val="1"/>
          <w:numId w:val="40"/>
        </w:numPr>
      </w:pPr>
      <w:r>
        <w:t>Водные</w:t>
      </w:r>
    </w:p>
    <w:p w14:paraId="378D09E3" w14:textId="77777777" w:rsidR="00A00F13" w:rsidRDefault="00A00F13" w:rsidP="00A00F13">
      <w:pPr>
        <w:pStyle w:val="a3"/>
        <w:numPr>
          <w:ilvl w:val="2"/>
          <w:numId w:val="40"/>
        </w:numPr>
      </w:pPr>
      <w:r>
        <w:t xml:space="preserve">С водой под давлением (ВВЭР, </w:t>
      </w:r>
      <w:r w:rsidRPr="00A00F13">
        <w:t>PHWR</w:t>
      </w:r>
      <w:r>
        <w:t xml:space="preserve">). </w:t>
      </w:r>
    </w:p>
    <w:p w14:paraId="38C10D20" w14:textId="77777777" w:rsidR="00A00F13" w:rsidRDefault="00A00F13" w:rsidP="00A00F13">
      <w:pPr>
        <w:pStyle w:val="a3"/>
        <w:numPr>
          <w:ilvl w:val="2"/>
          <w:numId w:val="40"/>
        </w:numPr>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p w14:paraId="61215F49" w14:textId="77777777" w:rsidR="004201A2" w:rsidRDefault="004201A2" w:rsidP="004201A2">
      <w:pPr>
        <w:pStyle w:val="a3"/>
        <w:numPr>
          <w:ilvl w:val="1"/>
          <w:numId w:val="40"/>
        </w:numPr>
      </w:pPr>
      <w:r>
        <w:t>С жидкометаллическим теплоносителем</w:t>
      </w:r>
    </w:p>
    <w:p w14:paraId="58516B7B" w14:textId="77777777" w:rsidR="004201A2" w:rsidRDefault="004201A2" w:rsidP="004201A2">
      <w:pPr>
        <w:pStyle w:val="a3"/>
        <w:numPr>
          <w:ilvl w:val="2"/>
          <w:numId w:val="40"/>
        </w:numPr>
      </w:pPr>
      <w:r>
        <w:t>Натриевые (БН)</w:t>
      </w:r>
    </w:p>
    <w:p w14:paraId="4695201B" w14:textId="77777777" w:rsidR="004201A2" w:rsidRDefault="004201A2" w:rsidP="004201A2">
      <w:pPr>
        <w:pStyle w:val="a3"/>
        <w:numPr>
          <w:ilvl w:val="2"/>
          <w:numId w:val="40"/>
        </w:numPr>
      </w:pPr>
      <w:r>
        <w:t>Свинцовые или свинцово-висмутовые (БРЕСТ)</w:t>
      </w:r>
    </w:p>
    <w:p w14:paraId="61FD7E27" w14:textId="77777777" w:rsidR="004201A2" w:rsidRDefault="004201A2" w:rsidP="004201A2">
      <w:pPr>
        <w:pStyle w:val="a3"/>
        <w:numPr>
          <w:ilvl w:val="1"/>
          <w:numId w:val="40"/>
        </w:numPr>
      </w:pPr>
      <w:r>
        <w:t>Графитово – газовые (</w:t>
      </w:r>
      <w:r w:rsidRPr="004201A2">
        <w:t>замедлителем служит графит, теплоносителем — газ (гелий, углекислый газ</w:t>
      </w:r>
      <w:r>
        <w:t>).</w:t>
      </w:r>
    </w:p>
    <w:p w14:paraId="54DD8FE8" w14:textId="77777777" w:rsidR="004201A2" w:rsidRDefault="004201A2" w:rsidP="004201A2">
      <w:pPr>
        <w:pStyle w:val="a3"/>
        <w:numPr>
          <w:ilvl w:val="0"/>
          <w:numId w:val="40"/>
        </w:numPr>
      </w:pPr>
      <w:r>
        <w:t>По поколениям</w:t>
      </w:r>
    </w:p>
    <w:p w14:paraId="52E6AD25" w14:textId="77777777" w:rsidR="004201A2" w:rsidRPr="00784CBC" w:rsidRDefault="00784CBC" w:rsidP="00784CBC">
      <w:pPr>
        <w:pStyle w:val="a3"/>
        <w:numPr>
          <w:ilvl w:val="1"/>
          <w:numId w:val="40"/>
        </w:numPr>
      </w:pPr>
      <w:r>
        <w:lastRenderedPageBreak/>
        <w:t xml:space="preserve">Поколение </w:t>
      </w:r>
      <w:r>
        <w:rPr>
          <w:lang w:val="en-US"/>
        </w:rPr>
        <w:t>I</w:t>
      </w:r>
      <w:r w:rsidRPr="00784CBC">
        <w:t xml:space="preserve"> (ранние прототипы, исследовательские реакторы, некоммерческие реакторы)</w:t>
      </w:r>
    </w:p>
    <w:p w14:paraId="768D3390" w14:textId="77777777" w:rsidR="00784CBC" w:rsidRPr="00784CBC" w:rsidRDefault="00784CBC" w:rsidP="00784CBC">
      <w:pPr>
        <w:pStyle w:val="a3"/>
        <w:numPr>
          <w:ilvl w:val="1"/>
          <w:numId w:val="40"/>
        </w:numPr>
      </w:pPr>
      <w:r>
        <w:t xml:space="preserve">Поколение </w:t>
      </w:r>
      <w:r>
        <w:rPr>
          <w:lang w:val="en-US"/>
        </w:rPr>
        <w:t>II</w:t>
      </w:r>
      <w:r>
        <w:t xml:space="preserve"> </w:t>
      </w:r>
      <w:r w:rsidRPr="00784CBC">
        <w:t>(большинство современных атомных электростанций 1965-1996 годов)</w:t>
      </w:r>
    </w:p>
    <w:p w14:paraId="22001453" w14:textId="77777777" w:rsidR="00784CBC" w:rsidRPr="00784CBC" w:rsidRDefault="00784CBC" w:rsidP="00784CBC">
      <w:pPr>
        <w:pStyle w:val="a3"/>
        <w:numPr>
          <w:ilvl w:val="1"/>
          <w:numId w:val="40"/>
        </w:numPr>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p w14:paraId="7818751D" w14:textId="77777777" w:rsidR="00784CBC" w:rsidRDefault="00784CBC" w:rsidP="00784CBC">
      <w:pPr>
        <w:pStyle w:val="a3"/>
        <w:numPr>
          <w:ilvl w:val="1"/>
          <w:numId w:val="40"/>
        </w:numPr>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p w14:paraId="5D51C5E1" w14:textId="4005C4D6" w:rsidR="00784CBC" w:rsidRDefault="00784CBC" w:rsidP="00784CBC">
      <w:r w:rsidRPr="00784CBC">
        <w:t>Наиболее распространёнными в мире являются водо-водяные (около 62 %) и кипящие (20 %) реакторы</w:t>
      </w:r>
      <w:r w:rsidR="00985E90">
        <w:t xml:space="preserve"> (</w:t>
      </w:r>
      <w:r w:rsidR="00985E90">
        <w:rPr>
          <w:highlight w:val="yellow"/>
        </w:rPr>
        <w:t>р</w:t>
      </w:r>
      <w:r w:rsidR="00985E90" w:rsidRPr="00985E90">
        <w:rPr>
          <w:highlight w:val="yellow"/>
        </w:rPr>
        <w:t>исунок</w:t>
      </w:r>
      <w:r w:rsidR="00985E90">
        <w:t>)</w:t>
      </w:r>
      <w:r>
        <w:t xml:space="preserve"> </w:t>
      </w:r>
      <w:r w:rsidRPr="00784CBC">
        <w:t>[</w:t>
      </w:r>
      <w:r w:rsidR="00B9385E">
        <w:fldChar w:fldCharType="begin"/>
      </w:r>
      <w:r w:rsidR="00B9385E">
        <w:instrText xml:space="preserve"> REF IAEA \n \h </w:instrText>
      </w:r>
      <w:r w:rsidR="00B9385E">
        <w:fldChar w:fldCharType="separate"/>
      </w:r>
      <w:r w:rsidR="003F51D7">
        <w:t>26</w:t>
      </w:r>
      <w:r w:rsidR="00B9385E">
        <w:fldChar w:fldCharType="end"/>
      </w:r>
      <w:r w:rsidRPr="00784CBC">
        <w:t>].</w:t>
      </w:r>
    </w:p>
    <w:p w14:paraId="25213BC1" w14:textId="77777777" w:rsidR="00784CBC" w:rsidRDefault="00985E90"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6pt;height:269.4pt" o:ole="">
            <v:imagedata r:id="rId9" o:title=""/>
          </v:shape>
          <o:OLEObject Type="Embed" ProgID="Origin50.Graph" ShapeID="_x0000_i1025" DrawAspect="Content" ObjectID="_1588612189" r:id="rId10"/>
        </w:object>
      </w:r>
    </w:p>
    <w:p w14:paraId="06FE2DFD" w14:textId="69D32ECE" w:rsidR="00B9385E" w:rsidRDefault="00985E90" w:rsidP="00B9385E">
      <w:pPr>
        <w:pStyle w:val="afb"/>
      </w:pPr>
      <w:r w:rsidRPr="00B9385E">
        <w:rPr>
          <w:highlight w:val="yellow"/>
        </w:rPr>
        <w:t>Рисунок</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3F51D7">
        <w:t>26</w:t>
      </w:r>
      <w:r w:rsidR="00B9385E">
        <w:fldChar w:fldCharType="end"/>
      </w:r>
      <w:r w:rsidRPr="00985E90">
        <w:t>].</w:t>
      </w:r>
    </w:p>
    <w:p w14:paraId="6036F257" w14:textId="77777777" w:rsidR="00131024" w:rsidRPr="00B9385E" w:rsidRDefault="00131024" w:rsidP="00131024">
      <w:r>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296B624F" w:rsidR="0033391D" w:rsidRDefault="0033391D" w:rsidP="00131024">
      <w:pPr>
        <w:pStyle w:val="3"/>
      </w:pPr>
      <w:bookmarkStart w:id="8" w:name="_Toc514780514"/>
      <w:bookmarkStart w:id="9" w:name="_Toc514781103"/>
      <w:r>
        <w:t>Реактор</w:t>
      </w:r>
      <w:r w:rsidR="004A396C">
        <w:t>ы</w:t>
      </w:r>
      <w:r>
        <w:t xml:space="preserve"> на быстрых нейтронах</w:t>
      </w:r>
      <w:r w:rsidR="00131024">
        <w:t>.</w:t>
      </w:r>
      <w:bookmarkEnd w:id="8"/>
      <w:bookmarkEnd w:id="9"/>
    </w:p>
    <w:p w14:paraId="74E5C181" w14:textId="77777777"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Нейтроны с такой энергией называются быстрыми. </w:t>
      </w:r>
    </w:p>
    <w:p w14:paraId="2D3D7896" w14:textId="77777777" w:rsidR="005C0756" w:rsidRDefault="00EE4089" w:rsidP="005C0756">
      <w:r>
        <w:lastRenderedPageBreak/>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7777777" w:rsidR="00EE4089" w:rsidRDefault="00EE4089" w:rsidP="005C0756">
      <w:pPr>
        <w:rPr>
          <w:rFonts w:cs="Times New Roman"/>
          <w:highlight w:val="yellow"/>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E54303">
        <w:rPr>
          <w:rFonts w:cs="Times New Roman"/>
          <w:highlight w:val="yellow"/>
        </w:rPr>
        <w:t>рисунок</w:t>
      </w:r>
      <w:r w:rsidR="00EE5572" w:rsidRPr="00E54303">
        <w:rPr>
          <w:rFonts w:cs="Times New Roman"/>
        </w:rPr>
        <w:t>)</w:t>
      </w:r>
      <w:r w:rsidR="009270E4" w:rsidRPr="00E54303">
        <w:rPr>
          <w:rFonts w:cs="Times New Roman"/>
        </w:rPr>
        <w:t>.</w:t>
      </w:r>
    </w:p>
    <w:p w14:paraId="21EC6574" w14:textId="77777777" w:rsidR="00EE5572" w:rsidRDefault="00EE5572" w:rsidP="003A66EB">
      <w:pPr>
        <w:pStyle w:val="afb"/>
      </w:pPr>
      <w:r>
        <w:rPr>
          <w:noProof/>
        </w:rPr>
        <w:drawing>
          <wp:inline distT="0" distB="0" distL="0" distR="0" wp14:anchorId="499503DA" wp14:editId="74C19669">
            <wp:extent cx="3009900" cy="198882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900" cy="1988820"/>
                    </a:xfrm>
                    <a:prstGeom prst="rect">
                      <a:avLst/>
                    </a:prstGeom>
                    <a:noFill/>
                    <a:ln>
                      <a:noFill/>
                    </a:ln>
                  </pic:spPr>
                </pic:pic>
              </a:graphicData>
            </a:graphic>
          </wp:inline>
        </w:drawing>
      </w:r>
    </w:p>
    <w:p w14:paraId="04FCD35C" w14:textId="50760FA2" w:rsidR="00EE5572" w:rsidRPr="001D68C7" w:rsidRDefault="00EE5572" w:rsidP="00EE5572">
      <w:pPr>
        <w:pStyle w:val="afb"/>
      </w:pPr>
      <w:r w:rsidRPr="00EE5572">
        <w:rPr>
          <w:highlight w:val="yellow"/>
        </w:rPr>
        <w:t>Рисунок</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1D68C7">
        <w:rPr>
          <w:rFonts w:cs="Times New Roman"/>
        </w:rPr>
        <w:t>38</w:t>
      </w:r>
      <w:r w:rsidR="001D68C7">
        <w:rPr>
          <w:rFonts w:cs="Times New Roman"/>
        </w:rPr>
        <w:fldChar w:fldCharType="end"/>
      </w:r>
      <w:r w:rsidR="001D68C7" w:rsidRPr="001D68C7">
        <w:rPr>
          <w:rFonts w:cs="Times New Roman"/>
        </w:rPr>
        <w:t>].</w:t>
      </w:r>
    </w:p>
    <w:p w14:paraId="72451715" w14:textId="185EDD11"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Влияние</w:t>
      </w:r>
      <w:r w:rsidR="001D68C7">
        <w:t xml:space="preserve"> среды</w:t>
      </w:r>
      <w:r w:rsidR="005F4971">
        <w:t xml:space="preserve"> на быстрые нейтроны при их прохождении сквозь </w:t>
      </w:r>
      <w:r w:rsidR="001D68C7">
        <w:t>воду</w:t>
      </w:r>
      <w:r w:rsidR="005F4971">
        <w:t xml:space="preserve"> схематически проиллюстрировано на </w:t>
      </w:r>
      <w:r w:rsidR="005F4971" w:rsidRPr="005F4971">
        <w:rPr>
          <w:highlight w:val="yellow"/>
        </w:rPr>
        <w:t>рисунке</w:t>
      </w:r>
      <w:r w:rsidR="005F4971">
        <w:t>.</w:t>
      </w:r>
    </w:p>
    <w:p w14:paraId="5F937657" w14:textId="02692EBD" w:rsidR="00AE25E1" w:rsidRDefault="00AE25E1" w:rsidP="003A66EB">
      <w:pPr>
        <w:pStyle w:val="afb"/>
      </w:pPr>
    </w:p>
    <w:p w14:paraId="2BBB8554" w14:textId="08B6585A" w:rsidR="0096434C" w:rsidRDefault="00EA61F6" w:rsidP="003A66EB">
      <w:pPr>
        <w:pStyle w:val="afb"/>
      </w:pPr>
      <w:r>
        <w:rPr>
          <w:noProof/>
        </w:rPr>
        <w:lastRenderedPageBreak/>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372FCF3B" w14:textId="56FCC493" w:rsidR="00AE25E1" w:rsidRPr="00BA3177" w:rsidRDefault="00AE25E1" w:rsidP="00AE25E1">
      <w:pPr>
        <w:pStyle w:val="afb"/>
      </w:pPr>
      <w:r w:rsidRPr="00BA3177">
        <w:rPr>
          <w:highlight w:val="yellow"/>
        </w:rPr>
        <w:t>Рисунок</w:t>
      </w:r>
      <w:r>
        <w:t xml:space="preserve"> </w:t>
      </w:r>
      <w:r w:rsidR="00BA3177">
        <w:t>–</w:t>
      </w:r>
      <w:r>
        <w:t xml:space="preserve"> </w:t>
      </w:r>
      <w:r w:rsidR="001D68C7">
        <w:t>Иллюстрация прохождения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1D68C7">
        <w:t>37</w:t>
      </w:r>
      <w:r w:rsidR="001D68C7">
        <w:fldChar w:fldCharType="end"/>
      </w:r>
      <w:r w:rsidR="00BA3177" w:rsidRPr="001D68C7">
        <w:t>]</w:t>
      </w:r>
      <w:r w:rsidR="00BA3177" w:rsidRPr="00BA3177">
        <w:t>.</w:t>
      </w: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2D5AA476"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E5572" w:rsidRPr="00E54303">
        <w:rPr>
          <w:highlight w:val="yellow"/>
        </w:rPr>
        <w:t>см.</w:t>
      </w:r>
      <w:r w:rsidR="00E54303" w:rsidRPr="00E54303">
        <w:rPr>
          <w:highlight w:val="yellow"/>
        </w:rPr>
        <w:t xml:space="preserve"> раздел 2.4.2</w:t>
      </w:r>
      <w:r w:rsidR="00EE5572">
        <w:t>)</w:t>
      </w:r>
      <w:r>
        <w:t>. Превышение концентрации кислорода выше 10</w:t>
      </w:r>
      <w:r w:rsidRPr="00C374CF">
        <w:rPr>
          <w:vertAlign w:val="superscript"/>
        </w:rPr>
        <w:t>−5</w:t>
      </w:r>
      <w:r w:rsidR="005F4C9D">
        <w:t xml:space="preserve"> мас</w:t>
      </w:r>
      <w:r w:rsidR="00074092">
        <w:t>с</w:t>
      </w:r>
      <w:r w:rsidR="005F4C9D">
        <w:t xml:space="preserve">. </w:t>
      </w:r>
      <w:r>
        <w:t>%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3F51D7">
        <w:t>15</w:t>
      </w:r>
      <w:r w:rsidR="00101792">
        <w:rPr>
          <w:lang w:val="en-US"/>
        </w:rPr>
        <w:fldChar w:fldCharType="end"/>
      </w:r>
      <w:r w:rsidR="001B458D" w:rsidRPr="00101792">
        <w:t>]</w:t>
      </w:r>
      <w:r>
        <w:t>.</w:t>
      </w:r>
      <w:r w:rsidR="005F4C9D" w:rsidRPr="005F4C9D">
        <w:t xml:space="preserve"> </w:t>
      </w:r>
    </w:p>
    <w:p w14:paraId="610CB822" w14:textId="77777777"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000E6AA" w14:textId="77777777" w:rsidR="00131024" w:rsidRDefault="00B53399" w:rsidP="007B207A">
      <w:pPr>
        <w:pStyle w:val="3"/>
      </w:pPr>
      <w:bookmarkStart w:id="10" w:name="_Toc514780515"/>
      <w:bookmarkStart w:id="11" w:name="_Toc514781104"/>
      <w:r>
        <w:lastRenderedPageBreak/>
        <w:t xml:space="preserve">Реактор </w:t>
      </w:r>
      <w:r w:rsidR="00131024">
        <w:t>БРЕСТ</w:t>
      </w:r>
      <w:r>
        <w:t>.</w:t>
      </w:r>
      <w:bookmarkEnd w:id="10"/>
      <w:bookmarkEnd w:id="11"/>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4D21852C"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3F51D7">
        <w:t>7</w:t>
      </w:r>
      <w:r w:rsidR="00491F7B" w:rsidRPr="00491F7B">
        <w:fldChar w:fldCharType="end"/>
      </w:r>
      <w:r w:rsidRPr="00491F7B">
        <w:t>]:</w:t>
      </w:r>
    </w:p>
    <w:p w14:paraId="0BD183B0" w14:textId="77777777" w:rsidR="0033391D" w:rsidRPr="00491F7B" w:rsidRDefault="0033391D" w:rsidP="0033391D">
      <w:pPr>
        <w:pStyle w:val="a3"/>
        <w:numPr>
          <w:ilvl w:val="0"/>
          <w:numId w:val="3"/>
        </w:numPr>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=2024 °К</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7777777" w:rsidR="0033391D" w:rsidRPr="00491F7B" w:rsidRDefault="0033391D" w:rsidP="0033391D">
      <w:pPr>
        <w:pStyle w:val="a3"/>
        <w:numPr>
          <w:ilvl w:val="0"/>
          <w:numId w:val="3"/>
        </w:numPr>
      </w:pPr>
      <w:r w:rsidRPr="00491F7B">
        <w:t>Использование плотного (</w:t>
      </w:r>
      <m:oMath>
        <m:r>
          <w:rPr>
            <w:rFonts w:ascii="Cambria Math" w:hAnsi="Cambria Math"/>
          </w:rPr>
          <m:t>ρ=14,3 г/с</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 (</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77777777" w:rsidR="0033391D" w:rsidRPr="00491F7B" w:rsidRDefault="0033391D" w:rsidP="0033391D">
      <w:pPr>
        <w:pStyle w:val="a3"/>
        <w:numPr>
          <w:ilvl w:val="0"/>
          <w:numId w:val="3"/>
        </w:numPr>
      </w:pPr>
      <w:r w:rsidRPr="00491F7B">
        <w:t>Использование бесчехловых ТВС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исключающим потерю теплоотвода при локальном перекрытии проходного сечения в ТВС, обеспечивающим высокий уровень естественной циркуляции теплоносителя;</w:t>
      </w:r>
    </w:p>
    <w:p w14:paraId="5DBD2200" w14:textId="77777777" w:rsidR="0033391D" w:rsidRPr="00491F7B" w:rsidRDefault="0033391D" w:rsidP="0033391D">
      <w:pPr>
        <w:pStyle w:val="a3"/>
        <w:numPr>
          <w:ilvl w:val="0"/>
          <w:numId w:val="3"/>
        </w:numPr>
      </w:pPr>
      <w:r w:rsidRPr="00491F7B">
        <w:t>Высокая теплоаккумулирующей способностью свинцового контура.</w:t>
      </w:r>
    </w:p>
    <w:p w14:paraId="3BCE4885" w14:textId="45AAB72C" w:rsidR="0033391D" w:rsidRPr="00491F7B" w:rsidRDefault="0033391D" w:rsidP="0033391D">
      <w:r w:rsidRPr="00491F7B">
        <w:lastRenderedPageBreak/>
        <w:t xml:space="preserve">Основные технические характеристики ядерных ректоров типа БРЕСТ-300 и БРЕСТ-1200 представлены в </w:t>
      </w:r>
      <w:r w:rsidRPr="00051802">
        <w:rPr>
          <w:highlight w:val="yellow"/>
        </w:rPr>
        <w:t>таблице</w:t>
      </w:r>
      <w:r w:rsidRPr="00491F7B">
        <w:t>.</w:t>
      </w:r>
    </w:p>
    <w:p w14:paraId="73C0ED15" w14:textId="20DB4253" w:rsidR="0033391D" w:rsidRPr="00E01D33" w:rsidRDefault="0033391D" w:rsidP="0033391D">
      <w:pPr>
        <w:pStyle w:val="af9"/>
      </w:pPr>
      <w:r w:rsidRPr="00051802">
        <w:rPr>
          <w:highlight w:val="yellow"/>
        </w:rPr>
        <w:t>Таблица</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3F51D7">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775362">
        <w:tc>
          <w:tcPr>
            <w:tcW w:w="4219" w:type="dxa"/>
          </w:tcPr>
          <w:p w14:paraId="4B542581" w14:textId="77777777" w:rsidR="0033391D" w:rsidRDefault="0033391D" w:rsidP="00775362">
            <w:pPr>
              <w:pStyle w:val="afa"/>
            </w:pPr>
            <w:r>
              <w:t>Характеристика</w:t>
            </w:r>
          </w:p>
        </w:tc>
        <w:tc>
          <w:tcPr>
            <w:tcW w:w="2693" w:type="dxa"/>
          </w:tcPr>
          <w:p w14:paraId="762FAED6" w14:textId="77777777" w:rsidR="0033391D" w:rsidRDefault="0033391D" w:rsidP="00775362">
            <w:pPr>
              <w:pStyle w:val="afa"/>
            </w:pPr>
            <w:r>
              <w:t>БРЕСТ-300</w:t>
            </w:r>
          </w:p>
        </w:tc>
        <w:tc>
          <w:tcPr>
            <w:tcW w:w="2659" w:type="dxa"/>
          </w:tcPr>
          <w:p w14:paraId="1E5333F1" w14:textId="77777777" w:rsidR="0033391D" w:rsidRDefault="0033391D" w:rsidP="00775362">
            <w:pPr>
              <w:pStyle w:val="afa"/>
            </w:pPr>
            <w:r>
              <w:t>БРЕСТ-1200</w:t>
            </w:r>
          </w:p>
        </w:tc>
      </w:tr>
      <w:tr w:rsidR="0033391D" w14:paraId="4BAC53CE" w14:textId="77777777" w:rsidTr="00775362">
        <w:tc>
          <w:tcPr>
            <w:tcW w:w="4219" w:type="dxa"/>
          </w:tcPr>
          <w:p w14:paraId="05734314" w14:textId="77777777" w:rsidR="0033391D" w:rsidRDefault="0033391D" w:rsidP="00775362">
            <w:pPr>
              <w:pStyle w:val="afa"/>
            </w:pPr>
            <w:r>
              <w:t>Тепловая мощность, МВт</w:t>
            </w:r>
          </w:p>
        </w:tc>
        <w:tc>
          <w:tcPr>
            <w:tcW w:w="2693" w:type="dxa"/>
          </w:tcPr>
          <w:p w14:paraId="31E10D57" w14:textId="77777777" w:rsidR="0033391D" w:rsidRDefault="0033391D" w:rsidP="00775362">
            <w:pPr>
              <w:pStyle w:val="afa"/>
            </w:pPr>
            <w:r>
              <w:t>700</w:t>
            </w:r>
          </w:p>
        </w:tc>
        <w:tc>
          <w:tcPr>
            <w:tcW w:w="2659" w:type="dxa"/>
          </w:tcPr>
          <w:p w14:paraId="21C9897D" w14:textId="77777777" w:rsidR="0033391D" w:rsidRDefault="0033391D" w:rsidP="00775362">
            <w:pPr>
              <w:pStyle w:val="afa"/>
            </w:pPr>
            <w:r>
              <w:t>2800</w:t>
            </w:r>
          </w:p>
        </w:tc>
      </w:tr>
      <w:tr w:rsidR="0033391D" w14:paraId="6E516336" w14:textId="77777777" w:rsidTr="00775362">
        <w:tc>
          <w:tcPr>
            <w:tcW w:w="4219" w:type="dxa"/>
          </w:tcPr>
          <w:p w14:paraId="2D17E60C" w14:textId="77777777" w:rsidR="0033391D" w:rsidRDefault="0033391D" w:rsidP="00775362">
            <w:pPr>
              <w:pStyle w:val="afa"/>
            </w:pPr>
            <w:r>
              <w:t>Электрическая мощность, МВт</w:t>
            </w:r>
          </w:p>
        </w:tc>
        <w:tc>
          <w:tcPr>
            <w:tcW w:w="2693" w:type="dxa"/>
          </w:tcPr>
          <w:p w14:paraId="08E11688" w14:textId="77777777" w:rsidR="0033391D" w:rsidRDefault="0033391D" w:rsidP="00775362">
            <w:pPr>
              <w:pStyle w:val="afa"/>
            </w:pPr>
            <w:r>
              <w:t>300</w:t>
            </w:r>
          </w:p>
        </w:tc>
        <w:tc>
          <w:tcPr>
            <w:tcW w:w="2659" w:type="dxa"/>
          </w:tcPr>
          <w:p w14:paraId="3E2A0D6A" w14:textId="77777777" w:rsidR="0033391D" w:rsidRDefault="0033391D" w:rsidP="00775362">
            <w:pPr>
              <w:pStyle w:val="afa"/>
            </w:pPr>
            <w:r>
              <w:t>1200</w:t>
            </w:r>
          </w:p>
        </w:tc>
      </w:tr>
      <w:tr w:rsidR="0033391D" w14:paraId="62A0540F" w14:textId="77777777" w:rsidTr="00775362">
        <w:tc>
          <w:tcPr>
            <w:tcW w:w="4219" w:type="dxa"/>
          </w:tcPr>
          <w:p w14:paraId="4358084D" w14:textId="77777777" w:rsidR="0033391D" w:rsidRDefault="0033391D" w:rsidP="00775362">
            <w:pPr>
              <w:pStyle w:val="afa"/>
            </w:pPr>
            <w:r>
              <w:t>Число ТВС в активной зоне, шт.</w:t>
            </w:r>
          </w:p>
        </w:tc>
        <w:tc>
          <w:tcPr>
            <w:tcW w:w="2693" w:type="dxa"/>
          </w:tcPr>
          <w:p w14:paraId="23434B37" w14:textId="77777777" w:rsidR="0033391D" w:rsidRDefault="0033391D" w:rsidP="00775362">
            <w:pPr>
              <w:pStyle w:val="afa"/>
            </w:pPr>
            <w:r>
              <w:t>185</w:t>
            </w:r>
          </w:p>
        </w:tc>
        <w:tc>
          <w:tcPr>
            <w:tcW w:w="2659" w:type="dxa"/>
          </w:tcPr>
          <w:p w14:paraId="67A93D44" w14:textId="77777777" w:rsidR="0033391D" w:rsidRDefault="0033391D" w:rsidP="00775362">
            <w:pPr>
              <w:pStyle w:val="afa"/>
            </w:pPr>
            <w:r>
              <w:t>332</w:t>
            </w:r>
          </w:p>
        </w:tc>
      </w:tr>
      <w:tr w:rsidR="0033391D" w14:paraId="15686E53" w14:textId="77777777" w:rsidTr="00775362">
        <w:tc>
          <w:tcPr>
            <w:tcW w:w="4219" w:type="dxa"/>
          </w:tcPr>
          <w:p w14:paraId="3BC5B50B" w14:textId="77777777" w:rsidR="0033391D" w:rsidRDefault="0033391D" w:rsidP="00775362">
            <w:pPr>
              <w:pStyle w:val="afa"/>
            </w:pPr>
            <w:r>
              <w:t>Диаметр активной зоны, м</w:t>
            </w:r>
          </w:p>
        </w:tc>
        <w:tc>
          <w:tcPr>
            <w:tcW w:w="2693" w:type="dxa"/>
          </w:tcPr>
          <w:p w14:paraId="2ABF288F" w14:textId="77777777" w:rsidR="0033391D" w:rsidRDefault="0033391D" w:rsidP="00775362">
            <w:pPr>
              <w:pStyle w:val="afa"/>
            </w:pPr>
            <w:r>
              <w:t>2,3</w:t>
            </w:r>
          </w:p>
        </w:tc>
        <w:tc>
          <w:tcPr>
            <w:tcW w:w="2659" w:type="dxa"/>
          </w:tcPr>
          <w:p w14:paraId="0283CD52" w14:textId="77777777" w:rsidR="0033391D" w:rsidRDefault="0033391D" w:rsidP="00775362">
            <w:pPr>
              <w:pStyle w:val="afa"/>
            </w:pPr>
            <w:r>
              <w:t>4,755</w:t>
            </w:r>
          </w:p>
        </w:tc>
      </w:tr>
      <w:tr w:rsidR="0033391D" w14:paraId="6C8A0788" w14:textId="77777777" w:rsidTr="00775362">
        <w:tc>
          <w:tcPr>
            <w:tcW w:w="4219" w:type="dxa"/>
          </w:tcPr>
          <w:p w14:paraId="625D2E16" w14:textId="77777777" w:rsidR="0033391D" w:rsidRDefault="0033391D" w:rsidP="00775362">
            <w:pPr>
              <w:pStyle w:val="afa"/>
            </w:pPr>
            <w:r>
              <w:t>Высота активной зоны, м</w:t>
            </w:r>
          </w:p>
        </w:tc>
        <w:tc>
          <w:tcPr>
            <w:tcW w:w="2693" w:type="dxa"/>
          </w:tcPr>
          <w:p w14:paraId="2BBDDADC" w14:textId="77777777" w:rsidR="0033391D" w:rsidRDefault="0033391D" w:rsidP="00775362">
            <w:pPr>
              <w:pStyle w:val="afa"/>
            </w:pPr>
            <w:r>
              <w:t>1,1</w:t>
            </w:r>
          </w:p>
        </w:tc>
        <w:tc>
          <w:tcPr>
            <w:tcW w:w="2659" w:type="dxa"/>
          </w:tcPr>
          <w:p w14:paraId="2D81EDBC" w14:textId="77777777" w:rsidR="0033391D" w:rsidRDefault="0033391D" w:rsidP="00775362">
            <w:pPr>
              <w:pStyle w:val="afa"/>
            </w:pPr>
            <w:r>
              <w:t>1,1</w:t>
            </w:r>
          </w:p>
        </w:tc>
      </w:tr>
    </w:tbl>
    <w:p w14:paraId="064FDC21" w14:textId="77777777" w:rsidR="0033391D" w:rsidRDefault="0033391D" w:rsidP="0033391D"/>
    <w:p w14:paraId="40BC8ADF" w14:textId="187BF99C" w:rsidR="0033391D" w:rsidRDefault="0033391D" w:rsidP="0033391D">
      <w:pPr>
        <w:pStyle w:val="afa"/>
        <w:jc w:val="right"/>
      </w:pPr>
      <w:r>
        <w:t xml:space="preserve">Продолжение </w:t>
      </w:r>
      <w:r w:rsidRPr="00051802">
        <w:rPr>
          <w:highlight w:val="yellow"/>
        </w:rPr>
        <w:t>таблицы</w:t>
      </w:r>
    </w:p>
    <w:tbl>
      <w:tblPr>
        <w:tblStyle w:val="a4"/>
        <w:tblW w:w="0" w:type="auto"/>
        <w:tblLook w:val="04A0" w:firstRow="1" w:lastRow="0" w:firstColumn="1" w:lastColumn="0" w:noHBand="0" w:noVBand="1"/>
      </w:tblPr>
      <w:tblGrid>
        <w:gridCol w:w="4123"/>
        <w:gridCol w:w="2627"/>
        <w:gridCol w:w="2595"/>
      </w:tblGrid>
      <w:tr w:rsidR="0033391D" w14:paraId="23E3E961" w14:textId="77777777" w:rsidTr="00775362">
        <w:tc>
          <w:tcPr>
            <w:tcW w:w="4219" w:type="dxa"/>
          </w:tcPr>
          <w:p w14:paraId="1C285F49" w14:textId="77777777" w:rsidR="0033391D" w:rsidRDefault="0033391D" w:rsidP="00775362">
            <w:pPr>
              <w:pStyle w:val="afa"/>
            </w:pPr>
            <w:r>
              <w:t>Диаметр ТВЭЛа, м</w:t>
            </w:r>
          </w:p>
        </w:tc>
        <w:tc>
          <w:tcPr>
            <w:tcW w:w="2693" w:type="dxa"/>
          </w:tcPr>
          <w:p w14:paraId="53DC37EE" w14:textId="77777777" w:rsidR="0033391D" w:rsidRDefault="0033391D" w:rsidP="00775362">
            <w:pPr>
              <w:pStyle w:val="afa"/>
            </w:pPr>
            <w:r w:rsidRPr="004B6523">
              <w:t>0,0091</w:t>
            </w:r>
            <w:r>
              <w:t>; 0,0096; 0,00104</w:t>
            </w:r>
          </w:p>
        </w:tc>
        <w:tc>
          <w:tcPr>
            <w:tcW w:w="2659" w:type="dxa"/>
          </w:tcPr>
          <w:p w14:paraId="425A7915" w14:textId="77777777" w:rsidR="0033391D" w:rsidRDefault="0033391D" w:rsidP="00775362">
            <w:pPr>
              <w:pStyle w:val="afa"/>
            </w:pPr>
            <w:r>
              <w:t>0,0091; 0,0096; 0,00104</w:t>
            </w:r>
          </w:p>
        </w:tc>
      </w:tr>
      <w:tr w:rsidR="0033391D" w14:paraId="5AD189ED" w14:textId="77777777" w:rsidTr="00775362">
        <w:tc>
          <w:tcPr>
            <w:tcW w:w="4219" w:type="dxa"/>
          </w:tcPr>
          <w:p w14:paraId="797D0467" w14:textId="77777777" w:rsidR="0033391D" w:rsidRDefault="0033391D" w:rsidP="00775362">
            <w:pPr>
              <w:pStyle w:val="afa"/>
            </w:pPr>
            <w:r>
              <w:t>Топливо активной зоны</w:t>
            </w:r>
          </w:p>
        </w:tc>
        <w:tc>
          <w:tcPr>
            <w:tcW w:w="2693" w:type="dxa"/>
          </w:tcPr>
          <w:p w14:paraId="4C1EDF46" w14:textId="77777777" w:rsidR="0033391D" w:rsidRPr="00E01D33" w:rsidRDefault="0033391D" w:rsidP="00775362">
            <w:pPr>
              <w:pStyle w:val="afa"/>
              <w:rPr>
                <w:lang w:val="en-US"/>
              </w:rPr>
            </w:pPr>
            <w:r>
              <w:rPr>
                <w:lang w:val="en-US"/>
              </w:rPr>
              <w:t>UN+PuN</w:t>
            </w:r>
          </w:p>
        </w:tc>
        <w:tc>
          <w:tcPr>
            <w:tcW w:w="2659"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775362">
        <w:tc>
          <w:tcPr>
            <w:tcW w:w="4219" w:type="dxa"/>
          </w:tcPr>
          <w:p w14:paraId="33A523D6" w14:textId="77777777" w:rsidR="0033391D" w:rsidRPr="00E01D33" w:rsidRDefault="0033391D" w:rsidP="00775362">
            <w:pPr>
              <w:pStyle w:val="afa"/>
            </w:pPr>
            <w:r>
              <w:t>Топливная загрузка, т</w:t>
            </w:r>
          </w:p>
        </w:tc>
        <w:tc>
          <w:tcPr>
            <w:tcW w:w="2693" w:type="dxa"/>
          </w:tcPr>
          <w:p w14:paraId="615CA14E" w14:textId="77777777" w:rsidR="0033391D" w:rsidRPr="00E01D33" w:rsidRDefault="0033391D" w:rsidP="00775362">
            <w:pPr>
              <w:pStyle w:val="afa"/>
            </w:pPr>
            <w:r>
              <w:t>16</w:t>
            </w:r>
          </w:p>
        </w:tc>
        <w:tc>
          <w:tcPr>
            <w:tcW w:w="2659" w:type="dxa"/>
          </w:tcPr>
          <w:p w14:paraId="39A52200" w14:textId="77777777" w:rsidR="0033391D" w:rsidRPr="00E01D33" w:rsidRDefault="0033391D" w:rsidP="00775362">
            <w:pPr>
              <w:pStyle w:val="afa"/>
            </w:pPr>
            <w:r>
              <w:t>63.9</w:t>
            </w:r>
          </w:p>
        </w:tc>
      </w:tr>
      <w:tr w:rsidR="0033391D" w14:paraId="7900362B" w14:textId="77777777" w:rsidTr="00775362">
        <w:tc>
          <w:tcPr>
            <w:tcW w:w="4219" w:type="dxa"/>
          </w:tcPr>
          <w:p w14:paraId="60BE7D10" w14:textId="77777777" w:rsidR="0033391D" w:rsidRDefault="0033391D" w:rsidP="00775362">
            <w:pPr>
              <w:pStyle w:val="afa"/>
            </w:pPr>
            <w:r>
              <w:t>Коэффициент воспроизводства</w:t>
            </w:r>
          </w:p>
        </w:tc>
        <w:tc>
          <w:tcPr>
            <w:tcW w:w="2693" w:type="dxa"/>
          </w:tcPr>
          <w:p w14:paraId="06D0B013" w14:textId="77777777" w:rsidR="0033391D" w:rsidRDefault="0033391D" w:rsidP="00775362">
            <w:pPr>
              <w:pStyle w:val="afa"/>
            </w:pPr>
            <w:r>
              <w:t>≈1</w:t>
            </w:r>
          </w:p>
        </w:tc>
        <w:tc>
          <w:tcPr>
            <w:tcW w:w="2659" w:type="dxa"/>
          </w:tcPr>
          <w:p w14:paraId="0EFF738A" w14:textId="77777777" w:rsidR="0033391D" w:rsidRPr="00E01D33" w:rsidRDefault="0033391D" w:rsidP="00775362">
            <w:pPr>
              <w:pStyle w:val="afa"/>
            </w:pPr>
            <w:r>
              <w:rPr>
                <w:lang w:val="en-US"/>
              </w:rPr>
              <w:t>≈</w:t>
            </w:r>
            <w:r>
              <w:t>1</w:t>
            </w:r>
          </w:p>
        </w:tc>
      </w:tr>
      <w:tr w:rsidR="0033391D" w14:paraId="194AE9BD" w14:textId="77777777" w:rsidTr="00775362">
        <w:tc>
          <w:tcPr>
            <w:tcW w:w="4219"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93" w:type="dxa"/>
          </w:tcPr>
          <w:p w14:paraId="451C79A5" w14:textId="77777777" w:rsidR="0033391D" w:rsidRDefault="0033391D" w:rsidP="00775362">
            <w:pPr>
              <w:pStyle w:val="afa"/>
            </w:pPr>
            <w:r>
              <w:t>420/540</w:t>
            </w:r>
          </w:p>
        </w:tc>
        <w:tc>
          <w:tcPr>
            <w:tcW w:w="2659" w:type="dxa"/>
          </w:tcPr>
          <w:p w14:paraId="70737B37" w14:textId="77777777" w:rsidR="0033391D" w:rsidRPr="00E01D33" w:rsidRDefault="0033391D" w:rsidP="00775362">
            <w:pPr>
              <w:pStyle w:val="afa"/>
            </w:pPr>
            <w:r>
              <w:t>420/540</w:t>
            </w:r>
          </w:p>
        </w:tc>
      </w:tr>
      <w:tr w:rsidR="0033391D" w14:paraId="63B3784C" w14:textId="77777777" w:rsidTr="00775362">
        <w:tc>
          <w:tcPr>
            <w:tcW w:w="4219" w:type="dxa"/>
          </w:tcPr>
          <w:p w14:paraId="69F5BBC5" w14:textId="77777777" w:rsidR="0033391D" w:rsidRDefault="0033391D" w:rsidP="00775362">
            <w:pPr>
              <w:pStyle w:val="afa"/>
            </w:pPr>
            <w:r>
              <w:t xml:space="preserve">Кампания топлива, лет </w:t>
            </w:r>
          </w:p>
        </w:tc>
        <w:tc>
          <w:tcPr>
            <w:tcW w:w="2693" w:type="dxa"/>
          </w:tcPr>
          <w:p w14:paraId="133152AE" w14:textId="77777777" w:rsidR="0033391D" w:rsidRDefault="0033391D" w:rsidP="00775362">
            <w:pPr>
              <w:pStyle w:val="afa"/>
            </w:pPr>
            <w:r>
              <w:t>5</w:t>
            </w:r>
          </w:p>
        </w:tc>
        <w:tc>
          <w:tcPr>
            <w:tcW w:w="2659" w:type="dxa"/>
          </w:tcPr>
          <w:p w14:paraId="663D9614" w14:textId="77777777" w:rsidR="0033391D" w:rsidRDefault="0033391D" w:rsidP="00775362">
            <w:pPr>
              <w:pStyle w:val="afa"/>
            </w:pPr>
            <w:r>
              <w:t>5-6</w:t>
            </w:r>
          </w:p>
        </w:tc>
      </w:tr>
      <w:tr w:rsidR="0033391D" w14:paraId="1EFEF935" w14:textId="77777777" w:rsidTr="00775362">
        <w:tc>
          <w:tcPr>
            <w:tcW w:w="4219" w:type="dxa"/>
          </w:tcPr>
          <w:p w14:paraId="771ADF30" w14:textId="77777777" w:rsidR="0033391D" w:rsidRDefault="0033391D" w:rsidP="00775362">
            <w:pPr>
              <w:pStyle w:val="afa"/>
            </w:pPr>
            <w:r w:rsidRPr="00D443DE">
              <w:t>Мощностной эффект, % DK/K</w:t>
            </w:r>
          </w:p>
        </w:tc>
        <w:tc>
          <w:tcPr>
            <w:tcW w:w="2693" w:type="dxa"/>
          </w:tcPr>
          <w:p w14:paraId="5CF11DA3" w14:textId="77777777" w:rsidR="0033391D" w:rsidRDefault="0033391D" w:rsidP="00775362">
            <w:pPr>
              <w:pStyle w:val="afa"/>
            </w:pPr>
            <w:r w:rsidRPr="00D443DE">
              <w:t>0,16</w:t>
            </w:r>
          </w:p>
        </w:tc>
        <w:tc>
          <w:tcPr>
            <w:tcW w:w="2659" w:type="dxa"/>
          </w:tcPr>
          <w:p w14:paraId="290AD0F4" w14:textId="77777777" w:rsidR="0033391D" w:rsidRDefault="0033391D" w:rsidP="00775362">
            <w:pPr>
              <w:pStyle w:val="afa"/>
            </w:pPr>
            <w:r w:rsidRPr="00D443DE">
              <w:t>0,15</w:t>
            </w:r>
          </w:p>
        </w:tc>
      </w:tr>
      <w:tr w:rsidR="0033391D" w14:paraId="2977FCD8" w14:textId="77777777" w:rsidTr="00775362">
        <w:tc>
          <w:tcPr>
            <w:tcW w:w="4219" w:type="dxa"/>
          </w:tcPr>
          <w:p w14:paraId="36AB348E" w14:textId="77777777" w:rsidR="0033391D" w:rsidRPr="00D443DE" w:rsidRDefault="00051802"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93" w:type="dxa"/>
          </w:tcPr>
          <w:p w14:paraId="610BFE4E" w14:textId="77777777" w:rsidR="0033391D" w:rsidRPr="00D443DE" w:rsidRDefault="0033391D" w:rsidP="00775362">
            <w:pPr>
              <w:pStyle w:val="afa"/>
            </w:pPr>
            <w:r w:rsidRPr="00D443DE">
              <w:t>650</w:t>
            </w:r>
          </w:p>
        </w:tc>
        <w:tc>
          <w:tcPr>
            <w:tcW w:w="2659" w:type="dxa"/>
          </w:tcPr>
          <w:p w14:paraId="2427E48F" w14:textId="77777777" w:rsidR="0033391D" w:rsidRPr="00D443DE" w:rsidRDefault="0033391D" w:rsidP="00775362">
            <w:pPr>
              <w:pStyle w:val="afa"/>
            </w:pPr>
            <w:r w:rsidRPr="00D443DE">
              <w:t>650</w:t>
            </w:r>
          </w:p>
        </w:tc>
      </w:tr>
      <w:tr w:rsidR="0033391D" w14:paraId="6B55D137" w14:textId="77777777" w:rsidTr="00775362">
        <w:tc>
          <w:tcPr>
            <w:tcW w:w="4219"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93" w:type="dxa"/>
          </w:tcPr>
          <w:p w14:paraId="57C3ABA1" w14:textId="77777777" w:rsidR="0033391D" w:rsidRPr="00D443DE" w:rsidRDefault="0033391D" w:rsidP="00775362">
            <w:pPr>
              <w:pStyle w:val="afa"/>
            </w:pPr>
            <w:r>
              <w:t>43</w:t>
            </w:r>
          </w:p>
        </w:tc>
        <w:tc>
          <w:tcPr>
            <w:tcW w:w="2659"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rPr>
          <w:sz w:val="24"/>
        </w:rPr>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8708F0">
      <w:pPr>
        <w:pStyle w:val="a3"/>
        <w:numPr>
          <w:ilvl w:val="0"/>
          <w:numId w:val="24"/>
        </w:numPr>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77777777" w:rsidR="0033391D" w:rsidRDefault="008708F0" w:rsidP="00415C59">
      <w:pPr>
        <w:pStyle w:val="a3"/>
        <w:numPr>
          <w:ilvl w:val="0"/>
          <w:numId w:val="24"/>
        </w:numPr>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6B25463D" w14:textId="2840D721" w:rsidR="002F7729" w:rsidRDefault="006D0ACB" w:rsidP="002F7729">
      <w:pPr>
        <w:pStyle w:val="2"/>
      </w:pPr>
      <w:bookmarkStart w:id="12" w:name="_Toc514780516"/>
      <w:bookmarkStart w:id="13" w:name="_Toc514781105"/>
      <w:r>
        <w:lastRenderedPageBreak/>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2"/>
      <w:bookmarkEnd w:id="13"/>
    </w:p>
    <w:p w14:paraId="5A89D5AB" w14:textId="5BEBF3C9" w:rsidR="007524CB" w:rsidRDefault="007524CB" w:rsidP="007524CB">
      <w:r>
        <w:t xml:space="preserve">Если собрать основные явления, которые происходят в реакторе, то получится схема, изображенная на </w:t>
      </w:r>
      <w:r w:rsidRPr="007524CB">
        <w:rPr>
          <w:highlight w:val="yellow"/>
        </w:rPr>
        <w:t>рисунке</w:t>
      </w:r>
      <w:r>
        <w:t>.</w:t>
      </w:r>
    </w:p>
    <w:p w14:paraId="05F45FA2" w14:textId="48962C47" w:rsidR="007524CB" w:rsidRDefault="007524CB" w:rsidP="007524CB">
      <w:pPr>
        <w:pStyle w:val="afb"/>
      </w:pPr>
      <w:r w:rsidRPr="00F06F7D">
        <w:rPr>
          <w:rFonts w:cs="Times New Roman"/>
          <w:noProof/>
        </w:rPr>
        <w:drawing>
          <wp:inline distT="0" distB="0" distL="0" distR="0" wp14:anchorId="1C9475A0" wp14:editId="67EB4A81">
            <wp:extent cx="5940425" cy="33413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442D6B78" w14:textId="5296CE55" w:rsidR="007524CB" w:rsidRPr="007524CB" w:rsidRDefault="007524CB" w:rsidP="007524CB">
      <w:pPr>
        <w:pStyle w:val="afb"/>
        <w:rPr>
          <w:rFonts w:cs="Times New Roman"/>
        </w:rPr>
      </w:pPr>
      <w:r w:rsidRPr="00072FD8">
        <w:rPr>
          <w:rFonts w:cs="Times New Roman"/>
          <w:highlight w:val="yellow"/>
        </w:rPr>
        <w:t>Рисунок</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77777777" w:rsidR="002F7729" w:rsidRPr="002F7729" w:rsidRDefault="002F7729" w:rsidP="002F7729">
      <w:pPr>
        <w:pStyle w:val="a3"/>
        <w:numPr>
          <w:ilvl w:val="0"/>
          <w:numId w:val="27"/>
        </w:numPr>
      </w:pPr>
      <w:r w:rsidRPr="002F7729">
        <w:t>Металлургическое взаимодействие, непосредственно связанное со свойствами конструкционного материала</w:t>
      </w:r>
    </w:p>
    <w:p w14:paraId="794EF46D" w14:textId="79E03BA7" w:rsidR="002F7729" w:rsidRPr="002F7729" w:rsidRDefault="002F7729" w:rsidP="002F7729">
      <w:pPr>
        <w:pStyle w:val="a3"/>
        <w:numPr>
          <w:ilvl w:val="1"/>
          <w:numId w:val="27"/>
        </w:numPr>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3F51D7">
        <w:t>2.3.2</w:t>
      </w:r>
      <w:r w:rsidR="00854AF2">
        <w:fldChar w:fldCharType="end"/>
      </w:r>
      <w:r w:rsidR="00854AF2">
        <w:t>).</w:t>
      </w:r>
    </w:p>
    <w:p w14:paraId="6503F873" w14:textId="77777777" w:rsidR="002F7729" w:rsidRPr="00854AF2" w:rsidRDefault="002F7729" w:rsidP="002F7729">
      <w:pPr>
        <w:pStyle w:val="a3"/>
        <w:numPr>
          <w:ilvl w:val="1"/>
          <w:numId w:val="27"/>
        </w:numPr>
        <w:rPr>
          <w:highlight w:val="yellow"/>
        </w:rPr>
      </w:pPr>
      <w:r w:rsidRPr="00854AF2">
        <w:rPr>
          <w:highlight w:val="yellow"/>
        </w:rPr>
        <w:t>Чистота материала по примесям</w:t>
      </w:r>
    </w:p>
    <w:p w14:paraId="645F418C" w14:textId="77777777" w:rsidR="002F7729" w:rsidRPr="00854AF2" w:rsidRDefault="002F7729" w:rsidP="002F7729">
      <w:pPr>
        <w:pStyle w:val="a3"/>
        <w:numPr>
          <w:ilvl w:val="1"/>
          <w:numId w:val="27"/>
        </w:numPr>
        <w:rPr>
          <w:highlight w:val="yellow"/>
        </w:rPr>
      </w:pPr>
      <w:r w:rsidRPr="00854AF2">
        <w:rPr>
          <w:highlight w:val="yellow"/>
        </w:rPr>
        <w:t>Микролегирование</w:t>
      </w:r>
    </w:p>
    <w:p w14:paraId="356275AC" w14:textId="77777777" w:rsidR="002F7729" w:rsidRPr="00854AF2" w:rsidRDefault="002F7729" w:rsidP="002F7729">
      <w:pPr>
        <w:pStyle w:val="a3"/>
        <w:numPr>
          <w:ilvl w:val="1"/>
          <w:numId w:val="27"/>
        </w:numPr>
        <w:rPr>
          <w:highlight w:val="yellow"/>
        </w:rPr>
      </w:pPr>
      <w:r w:rsidRPr="00854AF2">
        <w:rPr>
          <w:highlight w:val="yellow"/>
        </w:rPr>
        <w:t>Создание на поверхности материала искусственного или естественного пленочного барьера</w:t>
      </w:r>
    </w:p>
    <w:p w14:paraId="1D490AD9" w14:textId="2C755EF3" w:rsidR="002F7729" w:rsidRPr="002F7729" w:rsidRDefault="002F7729" w:rsidP="002F7729">
      <w:pPr>
        <w:pStyle w:val="a3"/>
        <w:numPr>
          <w:ilvl w:val="1"/>
          <w:numId w:val="27"/>
        </w:numPr>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3F51D7">
        <w:t>2.3.4.2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3F51D7">
        <w:t>2.3.4.3</w:t>
      </w:r>
      <w:r w:rsidR="00854AF2">
        <w:fldChar w:fldCharType="end"/>
      </w:r>
      <w:r w:rsidR="00854AF2">
        <w:t>)</w:t>
      </w:r>
      <w:r w:rsidRPr="002F7729">
        <w:t>.</w:t>
      </w:r>
    </w:p>
    <w:p w14:paraId="1631E5A0" w14:textId="77777777" w:rsidR="002F7729" w:rsidRPr="002F7729" w:rsidRDefault="002F7729" w:rsidP="002F7729">
      <w:pPr>
        <w:pStyle w:val="a3"/>
        <w:numPr>
          <w:ilvl w:val="0"/>
          <w:numId w:val="27"/>
        </w:numPr>
      </w:pPr>
      <w:r w:rsidRPr="002F7729">
        <w:t>Физико-химические свойства теплоносителя, непосредственно влияющие на коррозионную стойкость материала</w:t>
      </w:r>
    </w:p>
    <w:p w14:paraId="1342E6D9" w14:textId="7893E0FF" w:rsidR="002F7729" w:rsidRPr="002F7729" w:rsidRDefault="002F7729" w:rsidP="002F7729">
      <w:pPr>
        <w:pStyle w:val="a3"/>
        <w:numPr>
          <w:ilvl w:val="1"/>
          <w:numId w:val="27"/>
        </w:numPr>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3F51D7">
        <w:t>2.3.4.2</w:t>
      </w:r>
      <w:r w:rsidR="00854AF2">
        <w:fldChar w:fldCharType="end"/>
      </w:r>
      <w:r w:rsidR="00854AF2">
        <w:t>)</w:t>
      </w:r>
    </w:p>
    <w:p w14:paraId="089EBD65" w14:textId="0CB4458C" w:rsidR="002F7729" w:rsidRPr="002F7729" w:rsidRDefault="002F7729" w:rsidP="002F7729">
      <w:pPr>
        <w:pStyle w:val="a3"/>
        <w:numPr>
          <w:ilvl w:val="1"/>
          <w:numId w:val="27"/>
        </w:numPr>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3F51D7">
        <w:t>2.3.4.2</w:t>
      </w:r>
      <w:r w:rsidR="00854AF2">
        <w:fldChar w:fldCharType="end"/>
      </w:r>
      <w:r w:rsidR="00854AF2">
        <w:t>)</w:t>
      </w:r>
    </w:p>
    <w:p w14:paraId="4CD485C3" w14:textId="77777777" w:rsidR="002F7729" w:rsidRPr="00854AF2" w:rsidRDefault="002F7729" w:rsidP="002F7729">
      <w:pPr>
        <w:pStyle w:val="a3"/>
        <w:numPr>
          <w:ilvl w:val="1"/>
          <w:numId w:val="27"/>
        </w:numPr>
        <w:rPr>
          <w:highlight w:val="yellow"/>
        </w:rPr>
      </w:pPr>
      <w:r w:rsidRPr="00854AF2">
        <w:rPr>
          <w:highlight w:val="yellow"/>
        </w:rPr>
        <w:lastRenderedPageBreak/>
        <w:t>Растворимость компонентов стали в теплоносителе</w:t>
      </w:r>
    </w:p>
    <w:p w14:paraId="101C5AEA" w14:textId="77777777" w:rsidR="002F7729" w:rsidRPr="00854AF2" w:rsidRDefault="002F7729" w:rsidP="002F7729">
      <w:pPr>
        <w:pStyle w:val="a3"/>
        <w:numPr>
          <w:ilvl w:val="0"/>
          <w:numId w:val="27"/>
        </w:numPr>
        <w:rPr>
          <w:highlight w:val="yellow"/>
        </w:rPr>
      </w:pPr>
      <w:r w:rsidRPr="00854AF2">
        <w:rPr>
          <w:highlight w:val="yellow"/>
        </w:rPr>
        <w:t>Факторы, которые зависят от геометрии и параметров системы</w:t>
      </w:r>
    </w:p>
    <w:p w14:paraId="2AD88B04" w14:textId="77777777" w:rsidR="002F7729" w:rsidRPr="00854AF2" w:rsidRDefault="002F7729" w:rsidP="002F7729">
      <w:pPr>
        <w:pStyle w:val="a3"/>
        <w:numPr>
          <w:ilvl w:val="1"/>
          <w:numId w:val="27"/>
        </w:numPr>
        <w:rPr>
          <w:highlight w:val="yellow"/>
        </w:rPr>
      </w:pPr>
      <w:r w:rsidRPr="00854AF2">
        <w:rPr>
          <w:highlight w:val="yellow"/>
        </w:rPr>
        <w:t>Температура</w:t>
      </w:r>
    </w:p>
    <w:p w14:paraId="5059E148" w14:textId="77777777" w:rsidR="002F7729" w:rsidRPr="00854AF2" w:rsidRDefault="002F7729" w:rsidP="002F7729">
      <w:pPr>
        <w:pStyle w:val="a3"/>
        <w:numPr>
          <w:ilvl w:val="1"/>
          <w:numId w:val="27"/>
        </w:numPr>
        <w:rPr>
          <w:highlight w:val="yellow"/>
        </w:rPr>
      </w:pPr>
      <w:r w:rsidRPr="00854AF2">
        <w:rPr>
          <w:highlight w:val="yellow"/>
        </w:rPr>
        <w:t>Факторы гидродинамического характера</w:t>
      </w:r>
    </w:p>
    <w:p w14:paraId="23247647" w14:textId="77777777" w:rsidR="002F7729" w:rsidRPr="002F7729" w:rsidRDefault="002F7729" w:rsidP="002F7729">
      <w:pPr>
        <w:ind w:left="709" w:firstLine="0"/>
      </w:pPr>
      <w:r w:rsidRPr="006B0844">
        <w:rPr>
          <w:highlight w:val="yellow"/>
        </w:rPr>
        <w:t>Мы же, остановимся и рассмотрим подробнее только некоторые из этих факторов.</w:t>
      </w:r>
    </w:p>
    <w:p w14:paraId="48DA4394" w14:textId="77777777" w:rsidR="00AE1005" w:rsidRDefault="00AE1005" w:rsidP="008421B2">
      <w:pPr>
        <w:pStyle w:val="2"/>
      </w:pPr>
      <w:bookmarkStart w:id="14" w:name="_Toc514780517"/>
      <w:bookmarkStart w:id="15" w:name="_Toc514781106"/>
      <w:r>
        <w:t>Материалы активной зоны</w:t>
      </w:r>
      <w:r w:rsidR="0080383C">
        <w:t xml:space="preserve"> реактора на быстрых нейтронах.</w:t>
      </w:r>
      <w:bookmarkEnd w:id="14"/>
      <w:bookmarkEnd w:id="15"/>
    </w:p>
    <w:p w14:paraId="785F7109" w14:textId="77777777" w:rsidR="0033391D" w:rsidRDefault="008421B2" w:rsidP="0080383C">
      <w:pPr>
        <w:pStyle w:val="3"/>
      </w:pPr>
      <w:bookmarkStart w:id="16" w:name="_Toc514780518"/>
      <w:bookmarkStart w:id="17" w:name="_Toc514781107"/>
      <w:r>
        <w:t>Выбор материала для оболочек ТВЭЛ.</w:t>
      </w:r>
      <w:bookmarkEnd w:id="16"/>
      <w:bookmarkEnd w:id="17"/>
    </w:p>
    <w:p w14:paraId="0080522C" w14:textId="0DBAB340" w:rsidR="008421B2" w:rsidRDefault="00A87ACB" w:rsidP="008421B2">
      <w:r>
        <w:t>Ферритно-мартенситные стали с содержанием хрома 9-12%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Pr>
          <w:lang w:val="en-US"/>
        </w:rPr>
        <w:t>[</w:t>
      </w:r>
      <w:r w:rsidR="00B2391C">
        <w:rPr>
          <w:lang w:val="en-US"/>
        </w:rPr>
        <w:fldChar w:fldCharType="begin"/>
      </w:r>
      <w:r w:rsidR="00B2391C">
        <w:rPr>
          <w:lang w:val="en-US"/>
        </w:rPr>
        <w:instrText xml:space="preserve"> REF RKlueh_FM_steels_for_next_gen_react \n \h </w:instrText>
      </w:r>
      <w:r w:rsidR="00B2391C">
        <w:rPr>
          <w:lang w:val="en-US"/>
        </w:rPr>
      </w:r>
      <w:r w:rsidR="00B2391C">
        <w:rPr>
          <w:lang w:val="en-US"/>
        </w:rPr>
        <w:fldChar w:fldCharType="separate"/>
      </w:r>
      <w:r w:rsidR="003F51D7">
        <w:rPr>
          <w:lang w:val="en-US"/>
        </w:rPr>
        <w:t>31</w:t>
      </w:r>
      <w:r w:rsidR="00B2391C">
        <w:rPr>
          <w:lang w:val="en-US"/>
        </w:rPr>
        <w:fldChar w:fldCharType="end"/>
      </w:r>
      <w:r w:rsidR="000B020A">
        <w:rPr>
          <w:lang w:val="en-US"/>
        </w:rPr>
        <w:t>,</w:t>
      </w:r>
      <w:r w:rsidR="000B020A">
        <w:rPr>
          <w:lang w:val="en-US"/>
        </w:rPr>
        <w:fldChar w:fldCharType="begin"/>
      </w:r>
      <w:r w:rsidR="000B020A">
        <w:rPr>
          <w:lang w:val="en-US"/>
        </w:rPr>
        <w:instrText xml:space="preserve"> REF FGarner_Compars_of_swelling_fcc_bcc \n \h </w:instrText>
      </w:r>
      <w:r w:rsidR="000B020A">
        <w:rPr>
          <w:lang w:val="en-US"/>
        </w:rPr>
      </w:r>
      <w:r w:rsidR="000B020A">
        <w:rPr>
          <w:lang w:val="en-US"/>
        </w:rPr>
        <w:fldChar w:fldCharType="separate"/>
      </w:r>
      <w:r w:rsidR="003F51D7">
        <w:rPr>
          <w:lang w:val="en-US"/>
        </w:rPr>
        <w:t>17</w:t>
      </w:r>
      <w:r w:rsidR="000B020A">
        <w:rPr>
          <w:lang w:val="en-US"/>
        </w:rPr>
        <w:fldChar w:fldCharType="end"/>
      </w:r>
      <w:r w:rsidR="000B020A">
        <w:rPr>
          <w:lang w:val="en-US"/>
        </w:rPr>
        <w:t>,</w:t>
      </w:r>
      <w:r w:rsidR="000B020A">
        <w:rPr>
          <w:lang w:val="en-US"/>
        </w:rPr>
        <w:fldChar w:fldCharType="begin"/>
      </w:r>
      <w:r w:rsidR="000B020A">
        <w:rPr>
          <w:lang w:val="en-US"/>
        </w:rPr>
        <w:instrText xml:space="preserve"> REF RKlueh_FM_steel_overwiew \n \h </w:instrText>
      </w:r>
      <w:r w:rsidR="000B020A">
        <w:rPr>
          <w:lang w:val="en-US"/>
        </w:rPr>
      </w:r>
      <w:r w:rsidR="000B020A">
        <w:rPr>
          <w:lang w:val="en-US"/>
        </w:rPr>
        <w:fldChar w:fldCharType="separate"/>
      </w:r>
      <w:r w:rsidR="003F51D7">
        <w:rPr>
          <w:lang w:val="en-US"/>
        </w:rPr>
        <w:t>32</w:t>
      </w:r>
      <w:r w:rsidR="000B020A">
        <w:rPr>
          <w:lang w:val="en-US"/>
        </w:rPr>
        <w:fldChar w:fldCharType="end"/>
      </w:r>
      <w:r w:rsidR="00B2391C">
        <w:rPr>
          <w:lang w:val="en-US"/>
        </w:rPr>
        <w:t>]</w:t>
      </w:r>
      <w:r w:rsidR="00CD279C">
        <w:t>.</w:t>
      </w:r>
    </w:p>
    <w:p w14:paraId="55DD04AD" w14:textId="628E669C" w:rsidR="0080383C" w:rsidRDefault="0080383C" w:rsidP="0080383C">
      <w:pPr>
        <w:pStyle w:val="3"/>
      </w:pPr>
      <w:bookmarkStart w:id="18" w:name="_Ref513051817"/>
      <w:bookmarkStart w:id="19" w:name="_Toc514780519"/>
      <w:bookmarkStart w:id="20" w:name="_Toc514781108"/>
      <w:r>
        <w:t>Сталь ЭП</w:t>
      </w:r>
      <w:r w:rsidR="00665D18">
        <w:t> - </w:t>
      </w:r>
      <w:r>
        <w:t>823</w:t>
      </w:r>
      <w:bookmarkEnd w:id="18"/>
      <w:bookmarkEnd w:id="19"/>
      <w:bookmarkEnd w:id="20"/>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77777777" w:rsidR="0080383C" w:rsidRDefault="0080383C" w:rsidP="0080383C">
      <w:pPr>
        <w:rPr>
          <w:rFonts w:eastAsia="Times New Roman"/>
          <w:lang w:eastAsia="ru-RU"/>
        </w:rPr>
      </w:pPr>
      <w:r w:rsidRPr="00EF0C32">
        <w:rPr>
          <w:rFonts w:eastAsia="Times New Roman"/>
          <w:lang w:eastAsia="ru-RU"/>
        </w:rPr>
        <w:t>Легирующие элементы</w:t>
      </w:r>
      <w:r>
        <w:rPr>
          <w:rFonts w:eastAsia="Times New Roman"/>
          <w:lang w:eastAsia="ru-RU"/>
        </w:rPr>
        <w:t>:</w:t>
      </w:r>
    </w:p>
    <w:p w14:paraId="137675B4" w14:textId="77777777" w:rsidR="0080383C" w:rsidRPr="008D4E60" w:rsidRDefault="0080383C" w:rsidP="0080383C">
      <w:pPr>
        <w:pStyle w:val="a3"/>
        <w:numPr>
          <w:ilvl w:val="0"/>
          <w:numId w:val="5"/>
        </w:numPr>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80383C">
      <w:pPr>
        <w:pStyle w:val="a3"/>
        <w:numPr>
          <w:ilvl w:val="0"/>
          <w:numId w:val="5"/>
        </w:numPr>
      </w:pPr>
      <w:r w:rsidRPr="00491F7B">
        <w:t>Хром. Добавляют в сталь для того, чтобы повысить коррозионную стойкость.</w:t>
      </w:r>
    </w:p>
    <w:p w14:paraId="6220DF3A" w14:textId="77777777" w:rsidR="0080383C" w:rsidRPr="002E3B53" w:rsidRDefault="0080383C" w:rsidP="0080383C">
      <w:pPr>
        <w:pStyle w:val="a3"/>
        <w:numPr>
          <w:ilvl w:val="0"/>
          <w:numId w:val="5"/>
        </w:numPr>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80383C">
      <w:pPr>
        <w:pStyle w:val="a3"/>
        <w:numPr>
          <w:ilvl w:val="0"/>
          <w:numId w:val="5"/>
        </w:numPr>
      </w:pPr>
      <w:r w:rsidRPr="008D4E60">
        <w:lastRenderedPageBreak/>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80383C">
      <w:pPr>
        <w:pStyle w:val="a3"/>
        <w:numPr>
          <w:ilvl w:val="0"/>
          <w:numId w:val="5"/>
        </w:numPr>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80383C">
      <w:pPr>
        <w:pStyle w:val="a3"/>
        <w:numPr>
          <w:ilvl w:val="0"/>
          <w:numId w:val="5"/>
        </w:numPr>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2D32BED3" w:rsidR="0080383C" w:rsidRPr="00E058FB" w:rsidRDefault="0080383C" w:rsidP="0080383C">
      <w:pPr>
        <w:rPr>
          <w:rFonts w:eastAsia="Times New Roman"/>
          <w:lang w:eastAsia="ru-RU"/>
        </w:rPr>
      </w:pPr>
      <w:r w:rsidRPr="00E058FB">
        <w:rPr>
          <w:rFonts w:eastAsia="Times New Roman"/>
          <w:lang w:eastAsia="ru-RU"/>
        </w:rPr>
        <w:t xml:space="preserve">Состав стали представлен в </w:t>
      </w:r>
      <w:r w:rsidRPr="00051802">
        <w:rPr>
          <w:rFonts w:eastAsia="Times New Roman"/>
          <w:highlight w:val="yellow"/>
          <w:lang w:eastAsia="ru-RU"/>
        </w:rPr>
        <w:t>таблице</w:t>
      </w:r>
      <w:r w:rsidRPr="00E058FB">
        <w:rPr>
          <w:rFonts w:eastAsia="Times New Roman"/>
          <w:lang w:eastAsia="ru-RU"/>
        </w:rPr>
        <w:t xml:space="preserve">. </w:t>
      </w: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3F51D7">
        <w:rPr>
          <w:rFonts w:eastAsia="Times New Roman"/>
          <w:lang w:eastAsia="ru-RU"/>
        </w:rPr>
        <w:t>5</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3F51D7">
        <w:rPr>
          <w:szCs w:val="24"/>
        </w:rPr>
        <w:t>6</w:t>
      </w:r>
      <w:r w:rsidRPr="00491F7B">
        <w:rPr>
          <w:szCs w:val="24"/>
        </w:rPr>
        <w:fldChar w:fldCharType="end"/>
      </w:r>
      <w:r w:rsidRPr="00491F7B">
        <w:rPr>
          <w:szCs w:val="24"/>
        </w:rPr>
        <w:t>]</w:t>
      </w:r>
      <w:r w:rsidRPr="00491F7B">
        <w:rPr>
          <w:rFonts w:eastAsia="Times New Roman"/>
          <w:lang w:eastAsia="ru-RU"/>
        </w:rPr>
        <w:t>.</w:t>
      </w:r>
      <w:r w:rsidRPr="00E058FB">
        <w:rPr>
          <w:rFonts w:eastAsia="Times New Roman"/>
          <w:lang w:eastAsia="ru-RU"/>
        </w:rPr>
        <w:t xml:space="preserve"> </w:t>
      </w:r>
    </w:p>
    <w:p w14:paraId="4A579000" w14:textId="6723A3F8" w:rsidR="0080383C" w:rsidRPr="007F0F83" w:rsidRDefault="0080383C" w:rsidP="0080383C">
      <w:pPr>
        <w:pStyle w:val="af9"/>
      </w:pPr>
      <w:r w:rsidRPr="00712AAE">
        <w:rPr>
          <w:rFonts w:eastAsia="Times New Roman"/>
          <w:highlight w:val="yellow"/>
          <w:lang w:eastAsia="ru-RU"/>
        </w:rPr>
        <w:t>Таблица</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3F51D7">
        <w:t>6</w:t>
      </w:r>
      <w:r w:rsidRPr="007F0F83">
        <w:fldChar w:fldCharType="end"/>
      </w:r>
      <w:r w:rsidRPr="007F0F83">
        <w:t>]</w:t>
      </w:r>
    </w:p>
    <w:tbl>
      <w:tblPr>
        <w:tblStyle w:val="a4"/>
        <w:tblW w:w="0" w:type="auto"/>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7F0F83" w14:paraId="2E819BCE" w14:textId="77777777" w:rsidTr="007B207A">
        <w:tc>
          <w:tcPr>
            <w:tcW w:w="1865" w:type="dxa"/>
          </w:tcPr>
          <w:p w14:paraId="1C3C3CF3" w14:textId="77777777" w:rsidR="0080383C" w:rsidRPr="007F0F83" w:rsidRDefault="0080383C" w:rsidP="007B207A">
            <w:pPr>
              <w:pStyle w:val="af9"/>
              <w:rPr>
                <w:rFonts w:eastAsia="Times New Roman"/>
                <w:lang w:eastAsia="ru-RU"/>
              </w:rPr>
            </w:pPr>
            <w:r w:rsidRPr="007F0F83">
              <w:rPr>
                <w:rFonts w:eastAsia="Times New Roman"/>
                <w:lang w:eastAsia="ru-RU"/>
              </w:rPr>
              <w:t>Марка стали</w:t>
            </w:r>
          </w:p>
        </w:tc>
        <w:tc>
          <w:tcPr>
            <w:tcW w:w="7706" w:type="dxa"/>
            <w:gridSpan w:val="8"/>
            <w:vAlign w:val="center"/>
          </w:tcPr>
          <w:p w14:paraId="4DFAEDCC" w14:textId="09641913" w:rsidR="0080383C" w:rsidRPr="007F0F83" w:rsidRDefault="0080383C" w:rsidP="007B207A">
            <w:pPr>
              <w:pStyle w:val="afa"/>
            </w:pPr>
            <w:r w:rsidRPr="007F0F83">
              <w:t>Содержание основных легирующих элементов, мас</w:t>
            </w:r>
            <w:r w:rsidR="00074092">
              <w:t>с</w:t>
            </w:r>
            <w:r w:rsidRPr="007F0F83">
              <w:t>. %</w:t>
            </w:r>
          </w:p>
        </w:tc>
      </w:tr>
      <w:tr w:rsidR="0080383C" w:rsidRPr="007F0F83" w14:paraId="5A5EB209" w14:textId="77777777" w:rsidTr="007B207A">
        <w:trPr>
          <w:trHeight w:val="173"/>
        </w:trPr>
        <w:tc>
          <w:tcPr>
            <w:tcW w:w="1865" w:type="dxa"/>
            <w:vMerge w:val="restart"/>
            <w:vAlign w:val="center"/>
          </w:tcPr>
          <w:p w14:paraId="3D42E881" w14:textId="77777777" w:rsidR="0080383C" w:rsidRPr="007F0F83" w:rsidRDefault="0080383C" w:rsidP="007B207A">
            <w:pPr>
              <w:pStyle w:val="afa"/>
              <w:rPr>
                <w:rFonts w:eastAsia="Calibri"/>
              </w:rPr>
            </w:pPr>
            <w:r w:rsidRPr="007F0F83">
              <w:rPr>
                <w:rFonts w:eastAsia="Calibri"/>
              </w:rPr>
              <w:t>16Х12МВСБФР</w:t>
            </w:r>
          </w:p>
          <w:p w14:paraId="4ADE7F52" w14:textId="77777777" w:rsidR="0080383C" w:rsidRPr="007F0F83" w:rsidRDefault="0080383C" w:rsidP="007B207A">
            <w:pPr>
              <w:pStyle w:val="afa"/>
              <w:rPr>
                <w:rFonts w:eastAsia="Calibri"/>
              </w:rPr>
            </w:pPr>
            <w:r w:rsidRPr="007F0F83">
              <w:rPr>
                <w:rFonts w:eastAsia="Calibri"/>
              </w:rPr>
              <w:t>(ЭП-823)</w:t>
            </w:r>
          </w:p>
        </w:tc>
        <w:tc>
          <w:tcPr>
            <w:tcW w:w="1220" w:type="dxa"/>
            <w:vAlign w:val="center"/>
          </w:tcPr>
          <w:p w14:paraId="54C73A30" w14:textId="77777777" w:rsidR="0080383C" w:rsidRPr="007F0F83" w:rsidRDefault="0080383C" w:rsidP="007B207A">
            <w:pPr>
              <w:pStyle w:val="afa"/>
            </w:pPr>
            <w:r w:rsidRPr="007F0F83">
              <w:t>C</w:t>
            </w:r>
          </w:p>
        </w:tc>
        <w:tc>
          <w:tcPr>
            <w:tcW w:w="1276" w:type="dxa"/>
            <w:vAlign w:val="center"/>
          </w:tcPr>
          <w:p w14:paraId="7A1035A0" w14:textId="77777777" w:rsidR="0080383C" w:rsidRPr="007F0F83" w:rsidRDefault="0080383C" w:rsidP="007B207A">
            <w:pPr>
              <w:pStyle w:val="afa"/>
            </w:pPr>
            <w:r w:rsidRPr="007F0F83">
              <w:t>Cr</w:t>
            </w:r>
          </w:p>
        </w:tc>
        <w:tc>
          <w:tcPr>
            <w:tcW w:w="992" w:type="dxa"/>
            <w:vAlign w:val="center"/>
          </w:tcPr>
          <w:p w14:paraId="5AE6346F" w14:textId="77777777" w:rsidR="0080383C" w:rsidRPr="007F0F83" w:rsidRDefault="0080383C" w:rsidP="007B207A">
            <w:pPr>
              <w:pStyle w:val="afa"/>
            </w:pPr>
            <w:r w:rsidRPr="007F0F83">
              <w:t>Mo</w:t>
            </w:r>
          </w:p>
        </w:tc>
        <w:tc>
          <w:tcPr>
            <w:tcW w:w="1035" w:type="dxa"/>
            <w:vAlign w:val="center"/>
          </w:tcPr>
          <w:p w14:paraId="4C766329" w14:textId="77777777" w:rsidR="0080383C" w:rsidRPr="007F0F83" w:rsidRDefault="0080383C" w:rsidP="007B207A">
            <w:pPr>
              <w:pStyle w:val="afa"/>
            </w:pPr>
            <w:r w:rsidRPr="007F0F83">
              <w:t>V</w:t>
            </w:r>
          </w:p>
        </w:tc>
        <w:tc>
          <w:tcPr>
            <w:tcW w:w="563" w:type="dxa"/>
            <w:vAlign w:val="center"/>
          </w:tcPr>
          <w:p w14:paraId="74C6F7C1" w14:textId="77777777" w:rsidR="0080383C" w:rsidRPr="007F0F83" w:rsidRDefault="0080383C" w:rsidP="007B207A">
            <w:pPr>
              <w:pStyle w:val="afa"/>
            </w:pPr>
            <w:r w:rsidRPr="007F0F83">
              <w:t>W</w:t>
            </w:r>
          </w:p>
        </w:tc>
        <w:tc>
          <w:tcPr>
            <w:tcW w:w="963" w:type="dxa"/>
            <w:vAlign w:val="center"/>
          </w:tcPr>
          <w:p w14:paraId="101B9B7B" w14:textId="77777777" w:rsidR="0080383C" w:rsidRPr="007F0F83" w:rsidRDefault="0080383C" w:rsidP="007B207A">
            <w:pPr>
              <w:pStyle w:val="afa"/>
            </w:pPr>
            <w:r w:rsidRPr="007F0F83">
              <w:t>Nb</w:t>
            </w:r>
          </w:p>
        </w:tc>
        <w:tc>
          <w:tcPr>
            <w:tcW w:w="703" w:type="dxa"/>
            <w:vAlign w:val="center"/>
          </w:tcPr>
          <w:p w14:paraId="0E28749C" w14:textId="77777777" w:rsidR="0080383C" w:rsidRPr="007F0F83" w:rsidRDefault="0080383C" w:rsidP="007B207A">
            <w:pPr>
              <w:pStyle w:val="afa"/>
            </w:pPr>
            <w:r w:rsidRPr="007F0F83">
              <w:t>B</w:t>
            </w:r>
          </w:p>
        </w:tc>
        <w:tc>
          <w:tcPr>
            <w:tcW w:w="954" w:type="dxa"/>
          </w:tcPr>
          <w:p w14:paraId="410E3D9E" w14:textId="77777777" w:rsidR="0080383C" w:rsidRPr="007F0F83" w:rsidRDefault="0080383C" w:rsidP="007B207A">
            <w:pPr>
              <w:pStyle w:val="afa"/>
            </w:pPr>
            <w:r w:rsidRPr="007F0F83">
              <w:t>Другие</w:t>
            </w:r>
          </w:p>
        </w:tc>
      </w:tr>
      <w:tr w:rsidR="0080383C" w14:paraId="0940C5FF" w14:textId="77777777" w:rsidTr="007B207A">
        <w:trPr>
          <w:trHeight w:val="172"/>
        </w:trPr>
        <w:tc>
          <w:tcPr>
            <w:tcW w:w="1865" w:type="dxa"/>
            <w:vMerge/>
          </w:tcPr>
          <w:p w14:paraId="7DE0E2BA" w14:textId="77777777" w:rsidR="0080383C" w:rsidRPr="007F0F83" w:rsidRDefault="0080383C" w:rsidP="007B207A">
            <w:pPr>
              <w:pStyle w:val="af9"/>
              <w:rPr>
                <w:rFonts w:eastAsia="Times New Roman"/>
                <w:lang w:eastAsia="ru-RU"/>
              </w:rPr>
            </w:pPr>
          </w:p>
        </w:tc>
        <w:tc>
          <w:tcPr>
            <w:tcW w:w="1220" w:type="dxa"/>
            <w:vAlign w:val="center"/>
          </w:tcPr>
          <w:p w14:paraId="3766E325" w14:textId="77777777" w:rsidR="0080383C" w:rsidRPr="007F0F83" w:rsidRDefault="0080383C" w:rsidP="007B207A">
            <w:pPr>
              <w:pStyle w:val="afa"/>
              <w:rPr>
                <w:rFonts w:eastAsia="Calibri"/>
              </w:rPr>
            </w:pPr>
            <w:r w:rsidRPr="007F0F83">
              <w:rPr>
                <w:rFonts w:eastAsia="Calibri"/>
              </w:rPr>
              <w:t>0,14-0,18</w:t>
            </w:r>
          </w:p>
        </w:tc>
        <w:tc>
          <w:tcPr>
            <w:tcW w:w="1276" w:type="dxa"/>
            <w:vAlign w:val="center"/>
          </w:tcPr>
          <w:p w14:paraId="0124D9BD" w14:textId="77777777" w:rsidR="0080383C" w:rsidRPr="007F0F83" w:rsidRDefault="0080383C" w:rsidP="007B207A">
            <w:pPr>
              <w:pStyle w:val="afa"/>
              <w:rPr>
                <w:rFonts w:eastAsia="Calibri"/>
              </w:rPr>
            </w:pPr>
            <w:r w:rsidRPr="007F0F83">
              <w:rPr>
                <w:rFonts w:eastAsia="Calibri"/>
              </w:rPr>
              <w:t>10,0-12,0</w:t>
            </w:r>
          </w:p>
        </w:tc>
        <w:tc>
          <w:tcPr>
            <w:tcW w:w="992" w:type="dxa"/>
            <w:vAlign w:val="center"/>
          </w:tcPr>
          <w:p w14:paraId="7DC1CC39" w14:textId="77777777" w:rsidR="0080383C" w:rsidRPr="007F0F83" w:rsidRDefault="0080383C" w:rsidP="007B207A">
            <w:pPr>
              <w:pStyle w:val="afa"/>
              <w:rPr>
                <w:rFonts w:eastAsia="Calibri"/>
              </w:rPr>
            </w:pPr>
            <w:r w:rsidRPr="007F0F83">
              <w:rPr>
                <w:rFonts w:eastAsia="Calibri"/>
              </w:rPr>
              <w:t>0,6-0,9</w:t>
            </w:r>
          </w:p>
        </w:tc>
        <w:tc>
          <w:tcPr>
            <w:tcW w:w="1035" w:type="dxa"/>
            <w:vAlign w:val="center"/>
          </w:tcPr>
          <w:p w14:paraId="0EC49921" w14:textId="77777777" w:rsidR="0080383C" w:rsidRPr="007F0F83" w:rsidRDefault="0080383C" w:rsidP="007B207A">
            <w:pPr>
              <w:pStyle w:val="afa"/>
              <w:rPr>
                <w:rFonts w:eastAsia="Calibri"/>
              </w:rPr>
            </w:pPr>
            <w:r w:rsidRPr="007F0F83">
              <w:rPr>
                <w:rFonts w:eastAsia="Calibri"/>
              </w:rPr>
              <w:t>0,2-0,4</w:t>
            </w:r>
          </w:p>
        </w:tc>
        <w:tc>
          <w:tcPr>
            <w:tcW w:w="563" w:type="dxa"/>
            <w:vAlign w:val="center"/>
          </w:tcPr>
          <w:p w14:paraId="27332DBA" w14:textId="77777777" w:rsidR="0080383C" w:rsidRPr="007F0F83" w:rsidRDefault="0080383C" w:rsidP="007B207A">
            <w:pPr>
              <w:pStyle w:val="afa"/>
              <w:rPr>
                <w:rFonts w:eastAsia="Calibri"/>
              </w:rPr>
            </w:pPr>
            <w:r w:rsidRPr="007F0F83">
              <w:rPr>
                <w:rFonts w:eastAsia="Calibri"/>
              </w:rPr>
              <w:t>0,7</w:t>
            </w:r>
          </w:p>
        </w:tc>
        <w:tc>
          <w:tcPr>
            <w:tcW w:w="963" w:type="dxa"/>
            <w:vAlign w:val="center"/>
          </w:tcPr>
          <w:p w14:paraId="716E0EE3" w14:textId="77777777" w:rsidR="0080383C" w:rsidRPr="007F0F83" w:rsidRDefault="0080383C" w:rsidP="007B207A">
            <w:pPr>
              <w:pStyle w:val="afa"/>
              <w:rPr>
                <w:rFonts w:eastAsia="Calibri"/>
              </w:rPr>
            </w:pPr>
            <w:r w:rsidRPr="007F0F83">
              <w:rPr>
                <w:rFonts w:eastAsia="Calibri"/>
              </w:rPr>
              <w:t>0,2-0,4</w:t>
            </w:r>
          </w:p>
        </w:tc>
        <w:tc>
          <w:tcPr>
            <w:tcW w:w="703" w:type="dxa"/>
            <w:vAlign w:val="center"/>
          </w:tcPr>
          <w:p w14:paraId="263DFDE6" w14:textId="77777777" w:rsidR="0080383C" w:rsidRPr="007F0F83" w:rsidRDefault="0080383C" w:rsidP="007B207A">
            <w:pPr>
              <w:pStyle w:val="afa"/>
              <w:rPr>
                <w:rFonts w:eastAsia="Calibri"/>
              </w:rPr>
            </w:pPr>
            <w:r w:rsidRPr="007F0F83">
              <w:rPr>
                <w:rFonts w:eastAsia="Calibri"/>
              </w:rPr>
              <w:t>0,0-0,6</w:t>
            </w:r>
          </w:p>
        </w:tc>
        <w:tc>
          <w:tcPr>
            <w:tcW w:w="954" w:type="dxa"/>
            <w:vAlign w:val="center"/>
          </w:tcPr>
          <w:p w14:paraId="33421588" w14:textId="77777777" w:rsidR="0080383C" w:rsidRPr="00ED0CD2" w:rsidRDefault="0080383C" w:rsidP="007B207A">
            <w:pPr>
              <w:pStyle w:val="afa"/>
              <w:rPr>
                <w:rFonts w:eastAsia="Calibri"/>
              </w:rPr>
            </w:pPr>
            <w:r w:rsidRPr="007F0F83">
              <w:rPr>
                <w:rFonts w:eastAsia="Calibri"/>
              </w:rPr>
              <w:t>0,5-0,8Ni; 1,1-1,3Si</w:t>
            </w:r>
          </w:p>
        </w:tc>
      </w:tr>
    </w:tbl>
    <w:p w14:paraId="14F874F9" w14:textId="77777777" w:rsidR="0080383C" w:rsidRDefault="0080383C" w:rsidP="0080383C">
      <w:pPr>
        <w:ind w:firstLine="0"/>
      </w:pPr>
    </w:p>
    <w:p w14:paraId="1AAC23D0" w14:textId="7967A011" w:rsidR="0080383C" w:rsidRDefault="0080383C" w:rsidP="0080383C">
      <w:pPr>
        <w:pStyle w:val="3"/>
      </w:pPr>
      <w:bookmarkStart w:id="21" w:name="_Toc514780520"/>
      <w:bookmarkStart w:id="22" w:name="_Toc514781109"/>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1"/>
      <w:bookmarkEnd w:id="22"/>
    </w:p>
    <w:p w14:paraId="58E6B49C" w14:textId="39C35435"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3F51D7">
        <w:t>27</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4FC4159F" w:rsidR="00F87A83" w:rsidRDefault="00F87A83" w:rsidP="00F87A83">
      <w:r>
        <w:lastRenderedPageBreak/>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3F51D7">
        <w:t>17</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Fe-9Cr-1Mo скорость распухания сравнима со скоростью распухания, демонстрируемой чистым сплавом Fe-12Cr, но после более значительного инкубационного периода.</w:t>
      </w:r>
    </w:p>
    <w:p w14:paraId="307E4F6D" w14:textId="7154D623" w:rsidR="003B0068" w:rsidRDefault="003B0068" w:rsidP="00F87A83">
      <w:r w:rsidRPr="00247A96">
        <w:rPr>
          <w:highlight w:val="yellow"/>
        </w:rPr>
        <w:t>В данной главе представлен</w:t>
      </w:r>
      <w:r w:rsidR="00247A96" w:rsidRPr="00247A96">
        <w:rPr>
          <w:highlight w:val="yellow"/>
        </w:rPr>
        <w:t>о</w:t>
      </w:r>
      <w:r w:rsidRPr="00247A96">
        <w:rPr>
          <w:highlight w:val="yellow"/>
        </w:rPr>
        <w:t xml:space="preserve"> сравнени</w:t>
      </w:r>
      <w:r w:rsidR="00247A96" w:rsidRPr="00247A96">
        <w:rPr>
          <w:highlight w:val="yellow"/>
        </w:rPr>
        <w:t>е поведения</w:t>
      </w:r>
      <w:r w:rsidRPr="00247A96">
        <w:rPr>
          <w:highlight w:val="yellow"/>
        </w:rPr>
        <w:t xml:space="preserve"> различных сталей</w:t>
      </w:r>
      <w:r w:rsidR="00247A96" w:rsidRPr="00247A96">
        <w:rPr>
          <w:highlight w:val="yellow"/>
        </w:rPr>
        <w:t xml:space="preserve"> под действием нейтронного облучения.</w:t>
      </w:r>
    </w:p>
    <w:p w14:paraId="1BC3CC87" w14:textId="322CA7F4"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3F51D7" w:rsidRPr="003F51D7">
        <w:t>27</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5D57FA">
        <w:rPr>
          <w:highlight w:val="yellow"/>
        </w:rPr>
        <w:t>таблице</w:t>
      </w:r>
      <w:r w:rsidR="005D57FA">
        <w:t>.</w:t>
      </w:r>
    </w:p>
    <w:p w14:paraId="418A116A" w14:textId="082A655D" w:rsidR="00712AAE" w:rsidRPr="00712AAE" w:rsidRDefault="00712AAE" w:rsidP="00712AAE">
      <w:pPr>
        <w:pStyle w:val="af9"/>
        <w:rPr>
          <w:lang w:val="en-US"/>
        </w:rPr>
      </w:pPr>
      <w:r w:rsidRPr="00712AAE">
        <w:rPr>
          <w:highlight w:val="yellow"/>
        </w:rPr>
        <w:t>Таблица</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3F51D7">
        <w:rPr>
          <w:lang w:val="en-US"/>
        </w:rPr>
        <w:t>27</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6404C79" w:rsidR="005D57FA" w:rsidRPr="005D57FA" w:rsidRDefault="005D57FA" w:rsidP="00712AAE">
            <w:pPr>
              <w:pStyle w:val="afa"/>
              <w:rPr>
                <w:lang w:val="en-US"/>
              </w:rPr>
            </w:pPr>
            <w:r>
              <w:t xml:space="preserve">Содержание основных элементов, </w:t>
            </w:r>
            <w:r w:rsidR="00E829ED">
              <w:t>масс. %</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77777777" w:rsidR="00712AAE" w:rsidRDefault="00712AAE" w:rsidP="00F87A83">
      <w:r>
        <w:t xml:space="preserve">Средняя интегральная доза облучения быстрыми нейтронами составляла </w:t>
      </w:r>
      <m:oMath>
        <m:r>
          <w:rPr>
            <w:rFonts w:ascii="Cambria Math" w:hAnsi="Cambria Math"/>
          </w:rPr>
          <m:t>1.8*</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r>
              <w:rPr>
                <w:rFonts w:ascii="Cambria Math" w:hAnsi="Cambria Math"/>
              </w:rPr>
              <m:t>с</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3415C1">
        <w:rPr>
          <w:rFonts w:cs="Times New Roman"/>
        </w:rPr>
        <w:t>˚</w:t>
      </w:r>
      <w:r w:rsidR="003415C1">
        <w:rPr>
          <w:lang w:val="en-US"/>
        </w:rPr>
        <w:t>C</w:t>
      </w:r>
      <w:r>
        <w:t>. Облучение проводилось в зоне реактора БР-2.</w:t>
      </w:r>
    </w:p>
    <w:p w14:paraId="6628056E" w14:textId="77777777"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071587">
        <w:rPr>
          <w:highlight w:val="yellow"/>
        </w:rPr>
        <w:t>рисунке</w:t>
      </w:r>
      <w:r w:rsidR="00071587">
        <w:t>.</w:t>
      </w:r>
    </w:p>
    <w:p w14:paraId="28652E72" w14:textId="77777777" w:rsidR="00071587" w:rsidRPr="00071587" w:rsidRDefault="00071587" w:rsidP="00071587">
      <w:pPr>
        <w:pStyle w:val="afb"/>
      </w:pPr>
      <w:r w:rsidRPr="00071587">
        <w:rPr>
          <w:noProof/>
        </w:rPr>
        <w:lastRenderedPageBreak/>
        <w:drawing>
          <wp:inline distT="0" distB="0" distL="0" distR="0" wp14:anchorId="6FEEB070" wp14:editId="32F3A243">
            <wp:extent cx="4838700" cy="22383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8700" cy="2238375"/>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71587" w:rsidRPr="00071587" w14:paraId="0DD61A4A" w14:textId="77777777" w:rsidTr="00071587">
        <w:tc>
          <w:tcPr>
            <w:tcW w:w="4672" w:type="dxa"/>
            <w:vAlign w:val="center"/>
          </w:tcPr>
          <w:p w14:paraId="4CB38AF4" w14:textId="77777777" w:rsidR="00071587" w:rsidRPr="00071587" w:rsidRDefault="00071587" w:rsidP="00071587">
            <w:pPr>
              <w:pStyle w:val="afb"/>
            </w:pPr>
            <w:r w:rsidRPr="00071587">
              <w:t>а – до облучения</w:t>
            </w:r>
          </w:p>
        </w:tc>
        <w:tc>
          <w:tcPr>
            <w:tcW w:w="4673" w:type="dxa"/>
            <w:vAlign w:val="center"/>
          </w:tcPr>
          <w:p w14:paraId="1EE68DAE" w14:textId="77777777" w:rsidR="00071587" w:rsidRPr="00071587" w:rsidRDefault="00071587" w:rsidP="00071587">
            <w:pPr>
              <w:pStyle w:val="afb"/>
            </w:pPr>
            <w:r w:rsidRPr="00071587">
              <w:t>б – после облучения</w:t>
            </w:r>
          </w:p>
        </w:tc>
      </w:tr>
    </w:tbl>
    <w:p w14:paraId="69BB46B2" w14:textId="11BD03AE" w:rsidR="00071587" w:rsidRDefault="00071587" w:rsidP="00071587">
      <w:pPr>
        <w:pStyle w:val="afb"/>
      </w:pPr>
      <w:r w:rsidRPr="00071587">
        <w:rPr>
          <w:highlight w:val="yellow"/>
        </w:rPr>
        <w:t>Рисунок</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3F51D7">
        <w:t>27</w:t>
      </w:r>
      <w:r w:rsidRPr="00071587">
        <w:fldChar w:fldCharType="end"/>
      </w:r>
      <w:r w:rsidRPr="00071587">
        <w:t>].</w:t>
      </w:r>
    </w:p>
    <w:p w14:paraId="5094153F" w14:textId="77777777" w:rsidR="00071587" w:rsidRPr="00071587" w:rsidRDefault="00071587" w:rsidP="00071587">
      <w:r>
        <w:t xml:space="preserve">По результатам исследования микроструктуры сталей и железа, </w:t>
      </w:r>
      <w:r w:rsidR="005B46D4">
        <w:t>авторами утверждается, что в результате облучения и последующей термической обработки (отжиг в течении часа при температуре 760</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6662BC30"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3F51D7">
        <w:t>18</w:t>
      </w:r>
      <w:r w:rsidR="002B1F6A">
        <w:fldChar w:fldCharType="end"/>
      </w:r>
      <w:r w:rsidRPr="0020730B">
        <w:t xml:space="preserve">] </w:t>
      </w:r>
      <w:r>
        <w:t xml:space="preserve">рассмотрено распухание </w:t>
      </w:r>
      <w:r w:rsidR="0020730B">
        <w:t xml:space="preserve">ферритно-мартенситных сталей ЭП-450 (коррозионностойкая, жаропрочная, </w:t>
      </w:r>
      <w:r w:rsidR="0020730B" w:rsidRPr="0020730B">
        <w:t>12</w:t>
      </w:r>
      <w:r w:rsidR="0020730B">
        <w:t>Х12М1БФР) и НТ-9</w:t>
      </w:r>
      <w:r w:rsidR="0020730B" w:rsidRPr="0020730B">
        <w:t xml:space="preserve"> (Fe-12Cr-1Mo-0.5W-0.5Ni-0.25V-0.2C)</w:t>
      </w:r>
      <w:r w:rsidR="0020730B">
        <w:t xml:space="preserve">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A11014">
        <w:rPr>
          <w:highlight w:val="yellow"/>
        </w:rPr>
        <w:t>таблице</w:t>
      </w:r>
      <w:r w:rsidR="00A11014">
        <w:t>.</w:t>
      </w:r>
    </w:p>
    <w:p w14:paraId="04F48562" w14:textId="7C357834" w:rsidR="00A11014" w:rsidRPr="008A5181" w:rsidRDefault="00A11014" w:rsidP="00A11014">
      <w:pPr>
        <w:pStyle w:val="af9"/>
      </w:pPr>
      <w:r>
        <w:t xml:space="preserve">Таблица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3F51D7" w:rsidRPr="003F51D7">
        <w:t>18</w:t>
      </w:r>
      <w:r>
        <w:rPr>
          <w:lang w:val="en-US"/>
        </w:rPr>
        <w:fldChar w:fldCharType="end"/>
      </w:r>
      <w:r w:rsidRPr="008A5181">
        <w:t>].</w:t>
      </w:r>
    </w:p>
    <w:p w14:paraId="33ADB2BB" w14:textId="77777777" w:rsidR="0020327D" w:rsidRDefault="0020327D" w:rsidP="000E0FE4">
      <w:pPr>
        <w:pStyle w:val="af9"/>
      </w:pPr>
      <w:r>
        <w:rPr>
          <w:noProof/>
        </w:rPr>
        <w:drawing>
          <wp:inline distT="0" distB="0" distL="0" distR="0" wp14:anchorId="47A4BBA2" wp14:editId="15BF00C8">
            <wp:extent cx="5940425" cy="64198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41985"/>
                    </a:xfrm>
                    <a:prstGeom prst="rect">
                      <a:avLst/>
                    </a:prstGeom>
                  </pic:spPr>
                </pic:pic>
              </a:graphicData>
            </a:graphic>
          </wp:inline>
        </w:drawing>
      </w:r>
    </w:p>
    <w:p w14:paraId="29AE7744" w14:textId="77777777" w:rsidR="00A11014" w:rsidRDefault="00A11014" w:rsidP="002B1F6A"/>
    <w:p w14:paraId="2522428C" w14:textId="77777777" w:rsidR="002B1F6A" w:rsidRDefault="0020327D" w:rsidP="002B1F6A">
      <w:r>
        <w:t xml:space="preserve">Облучение образцов проводилось в температурном интервале 430…550 </w:t>
      </w:r>
      <w:r>
        <w:rPr>
          <w:rFonts w:cs="Times New Roman"/>
        </w:rPr>
        <w:t>˚</w:t>
      </w:r>
      <w:r>
        <w:t>С и при дозах от 50 до 300 сна.</w:t>
      </w:r>
      <w:r w:rsidR="002B1F6A" w:rsidRPr="002B1F6A">
        <w:t xml:space="preserve"> </w:t>
      </w:r>
    </w:p>
    <w:p w14:paraId="2E5FBC58" w14:textId="77777777"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2B1F6A">
        <w:rPr>
          <w:highlight w:val="yellow"/>
        </w:rPr>
        <w:t>рисунок</w:t>
      </w:r>
      <w:r>
        <w:t xml:space="preserve">). </w:t>
      </w:r>
    </w:p>
    <w:p w14:paraId="29C93A63" w14:textId="77777777" w:rsidR="002B1F6A" w:rsidRDefault="002B1F6A" w:rsidP="003A66EB">
      <w:pPr>
        <w:pStyle w:val="afb"/>
      </w:pPr>
      <w:r>
        <w:rPr>
          <w:noProof/>
        </w:rPr>
        <w:lastRenderedPageBreak/>
        <w:drawing>
          <wp:inline distT="0" distB="0" distL="0" distR="0" wp14:anchorId="5B8DC4B5" wp14:editId="68C03B9A">
            <wp:extent cx="4405594" cy="300249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4911" cy="3008842"/>
                    </a:xfrm>
                    <a:prstGeom prst="rect">
                      <a:avLst/>
                    </a:prstGeom>
                  </pic:spPr>
                </pic:pic>
              </a:graphicData>
            </a:graphic>
          </wp:inline>
        </w:drawing>
      </w:r>
    </w:p>
    <w:p w14:paraId="27D1A735" w14:textId="10D49024" w:rsidR="002B1F6A" w:rsidRPr="002B1F6A" w:rsidRDefault="002B1F6A" w:rsidP="002B1F6A">
      <w:pPr>
        <w:pStyle w:val="afb"/>
      </w:pPr>
      <w:r w:rsidRPr="002B1F6A">
        <w:rPr>
          <w:highlight w:val="yellow"/>
        </w:rPr>
        <w:t>Рисунок</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3F51D7">
        <w:t>18</w:t>
      </w:r>
      <w:r>
        <w:fldChar w:fldCharType="end"/>
      </w:r>
      <w:r w:rsidRPr="002B1F6A">
        <w:t>].</w:t>
      </w:r>
    </w:p>
    <w:p w14:paraId="31085B6B" w14:textId="77777777"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 xml:space="preserve">оказано, что распухание стали с </w:t>
      </w:r>
      <w:proofErr w:type="gramStart"/>
      <w:r>
        <w:t>ОЦК</w:t>
      </w:r>
      <w:proofErr w:type="gramEnd"/>
      <w:r>
        <w:t xml:space="preserve"> может достигать величины свыше 20</w:t>
      </w:r>
      <w:r w:rsidR="0090122C">
        <w:t> </w:t>
      </w:r>
      <w:r>
        <w:t>%.</w:t>
      </w:r>
    </w:p>
    <w:p w14:paraId="28A7F66F" w14:textId="77777777" w:rsidR="00A4479E" w:rsidRDefault="00A4479E" w:rsidP="002B1F6A"/>
    <w:p w14:paraId="4EA5BCA4" w14:textId="342F5022" w:rsidR="00F87A83" w:rsidRPr="00A4479E"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3F51D7">
        <w:t>30</w:t>
      </w:r>
      <w:r w:rsidR="00CA24D0">
        <w:fldChar w:fldCharType="end"/>
      </w:r>
      <w:r w:rsidRPr="00A4479E">
        <w:t xml:space="preserve">] облучались стали </w:t>
      </w:r>
      <w:r w:rsidR="00F25C98" w:rsidRPr="00A4479E">
        <w:t>ЭП-450</w:t>
      </w:r>
      <w:r w:rsidR="00572633" w:rsidRPr="00A4479E">
        <w:t xml:space="preserve"> (12</w:t>
      </w:r>
      <w:r w:rsidR="00572633" w:rsidRPr="00A4479E">
        <w:rPr>
          <w:lang w:val="en-US"/>
        </w:rPr>
        <w:t>Cr</w:t>
      </w:r>
      <w:r w:rsidR="00572633" w:rsidRPr="00A4479E">
        <w:t>-1.3</w:t>
      </w:r>
      <w:r w:rsidR="00572633" w:rsidRPr="00A4479E">
        <w:rPr>
          <w:lang w:val="en-US"/>
        </w:rPr>
        <w:t>Mo</w:t>
      </w:r>
      <w:r w:rsidR="00572633" w:rsidRPr="00A4479E">
        <w:t>-2</w:t>
      </w:r>
      <w:r w:rsidR="00572633" w:rsidRPr="00A4479E">
        <w:rPr>
          <w:lang w:val="en-US"/>
        </w:rPr>
        <w:t>V</w:t>
      </w:r>
      <w:r w:rsidR="00572633" w:rsidRPr="00A4479E">
        <w:t>-</w:t>
      </w:r>
      <w:r w:rsidR="00572633" w:rsidRPr="00A4479E">
        <w:rPr>
          <w:lang w:val="en-US"/>
        </w:rPr>
        <w:t>Nb</w:t>
      </w:r>
      <w:r w:rsidR="00572633" w:rsidRPr="00A4479E">
        <w:t>-</w:t>
      </w:r>
      <w:r w:rsidR="00572633" w:rsidRPr="00A4479E">
        <w:rPr>
          <w:lang w:val="en-US"/>
        </w:rPr>
        <w:t>B</w:t>
      </w:r>
      <w:r w:rsidR="00572633" w:rsidRPr="00A4479E">
        <w:t>)</w:t>
      </w:r>
      <w:r w:rsidR="00F25C98" w:rsidRPr="00A4479E">
        <w:t>, ЭП-823</w:t>
      </w:r>
      <w:r w:rsidR="00572633" w:rsidRPr="00A4479E">
        <w:t xml:space="preserve"> (11</w:t>
      </w:r>
      <w:r w:rsidR="00572633" w:rsidRPr="00A4479E">
        <w:rPr>
          <w:lang w:val="en-US"/>
        </w:rPr>
        <w:t>Cr</w:t>
      </w:r>
      <w:r w:rsidR="00572633" w:rsidRPr="00A4479E">
        <w:t>-1</w:t>
      </w:r>
      <w:r w:rsidR="00572633" w:rsidRPr="00A4479E">
        <w:rPr>
          <w:lang w:val="en-US"/>
        </w:rPr>
        <w:t>Mo</w:t>
      </w:r>
      <w:r w:rsidR="00572633" w:rsidRPr="00A4479E">
        <w:t>-1</w:t>
      </w:r>
      <w:r w:rsidR="00572633" w:rsidRPr="00A4479E">
        <w:rPr>
          <w:lang w:val="en-US"/>
        </w:rPr>
        <w:t>Si</w:t>
      </w:r>
      <w:r w:rsidR="00572633" w:rsidRPr="00A4479E">
        <w:t>-</w:t>
      </w:r>
      <w:r w:rsidR="00572633" w:rsidRPr="00A4479E">
        <w:rPr>
          <w:lang w:val="en-US"/>
        </w:rPr>
        <w:t>Nb</w:t>
      </w:r>
      <w:r w:rsidR="00572633" w:rsidRPr="00A4479E">
        <w:t>-</w:t>
      </w:r>
      <w:r w:rsidR="00572633" w:rsidRPr="00A4479E">
        <w:rPr>
          <w:lang w:val="en-US"/>
        </w:rPr>
        <w:t>V</w:t>
      </w:r>
      <w:r w:rsidR="00572633" w:rsidRPr="00A4479E">
        <w:t>-</w:t>
      </w:r>
      <w:r w:rsidR="00572633" w:rsidRPr="00A4479E">
        <w:rPr>
          <w:lang w:val="en-US"/>
        </w:rPr>
        <w:t>W</w:t>
      </w:r>
      <w:r w:rsidR="00572633" w:rsidRPr="00A4479E">
        <w:t>)</w:t>
      </w:r>
      <w:r w:rsidR="00F25C98" w:rsidRPr="00A4479E">
        <w:t xml:space="preserve"> 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r w:rsidR="00A62E72" w:rsidRPr="00A4479E">
        <w:t xml:space="preserve"> (</w:t>
      </w:r>
      <w:r w:rsidR="00A62E72" w:rsidRPr="00A4479E">
        <w:rPr>
          <w:lang w:val="en-US"/>
        </w:rPr>
        <w:t>creep</w:t>
      </w:r>
      <w:r w:rsidR="00A62E72" w:rsidRPr="00A4479E">
        <w:t xml:space="preserve"> </w:t>
      </w:r>
      <w:r w:rsidR="00A62E72" w:rsidRPr="00A4479E">
        <w:rPr>
          <w:lang w:val="en-US"/>
        </w:rPr>
        <w:t>and</w:t>
      </w:r>
      <w:r w:rsidR="00A62E72" w:rsidRPr="00A4479E">
        <w:t xml:space="preserve"> </w:t>
      </w:r>
      <w:r w:rsidR="00A62E72" w:rsidRPr="00A4479E">
        <w:rPr>
          <w:lang w:val="en-US"/>
        </w:rPr>
        <w:t>swelling</w:t>
      </w:r>
      <w:r w:rsidR="00A62E72" w:rsidRPr="00A4479E">
        <w:t>)</w:t>
      </w:r>
    </w:p>
    <w:p w14:paraId="4742C1E2" w14:textId="77777777" w:rsidR="00101F84" w:rsidRDefault="009C46A1" w:rsidP="0020327D">
      <w:r>
        <w:t>Было установлено что максимальна</w:t>
      </w:r>
      <w:r w:rsidR="0087352C">
        <w:t xml:space="preserve">я </w:t>
      </w:r>
      <w:r w:rsidR="00757E50">
        <w:t>ползучесть</w:t>
      </w:r>
      <w:r w:rsidR="0087352C">
        <w:t xml:space="preserve"> </w:t>
      </w:r>
      <w:r w:rsidR="0087352C" w:rsidRPr="0087352C">
        <w:t>(</w:t>
      </w:r>
      <w:r w:rsidR="0087352C" w:rsidRPr="0087352C">
        <w:rPr>
          <w:highlight w:val="yellow"/>
          <w:lang w:val="en-US"/>
        </w:rPr>
        <w:t>of</w:t>
      </w:r>
      <w:r w:rsidR="0087352C" w:rsidRPr="0087352C">
        <w:rPr>
          <w:highlight w:val="yellow"/>
        </w:rPr>
        <w:t xml:space="preserve"> </w:t>
      </w:r>
      <w:r w:rsidR="0087352C" w:rsidRPr="0087352C">
        <w:rPr>
          <w:highlight w:val="yellow"/>
          <w:lang w:val="en-US"/>
        </w:rPr>
        <w:t>radiation</w:t>
      </w:r>
      <w:r w:rsidR="0087352C" w:rsidRPr="0087352C">
        <w:rPr>
          <w:highlight w:val="yellow"/>
        </w:rPr>
        <w:t xml:space="preserve"> </w:t>
      </w:r>
      <w:r w:rsidR="0087352C" w:rsidRPr="0087352C">
        <w:rPr>
          <w:highlight w:val="yellow"/>
          <w:lang w:val="en-US"/>
        </w:rPr>
        <w:t>creep</w:t>
      </w:r>
      <w:r w:rsidR="0087352C" w:rsidRPr="0087352C">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757E50">
        <w:rPr>
          <w:highlight w:val="yellow"/>
        </w:rPr>
        <w:t>рисунок</w:t>
      </w:r>
      <w:r w:rsidR="00757E50">
        <w:t>)</w:t>
      </w:r>
      <w:r w:rsidR="0087352C">
        <w:t xml:space="preserve">. </w:t>
      </w:r>
      <w:r w:rsidR="0087352C" w:rsidRPr="0087352C">
        <w:t xml:space="preserve">Увеличение дозы и температуры облучения до 89 </w:t>
      </w:r>
      <w:r w:rsidR="0087352C">
        <w:t>сна</w:t>
      </w:r>
      <w:r w:rsidR="0087352C" w:rsidRPr="0087352C">
        <w:t xml:space="preserve"> и 335 </w:t>
      </w:r>
      <w:r w:rsidR="0087352C">
        <w:rPr>
          <w:rFonts w:cs="Times New Roman"/>
        </w:rPr>
        <w:t>˚</w:t>
      </w:r>
      <w:r w:rsidR="0087352C" w:rsidRPr="0087352C">
        <w:t xml:space="preserve">C не привело к </w:t>
      </w:r>
      <w:r w:rsidR="0087352C">
        <w:t>увеличению</w:t>
      </w:r>
      <w:r w:rsidR="0087352C" w:rsidRPr="0087352C">
        <w:t xml:space="preserve"> </w:t>
      </w:r>
      <w:r w:rsidR="00757E50">
        <w:t>ползучест</w:t>
      </w:r>
      <w:r w:rsidR="0087352C" w:rsidRPr="0087352C">
        <w:t xml:space="preserve">и. В обоих случаях зависимости </w:t>
      </w:r>
      <w:r w:rsidR="00757E50">
        <w:t>ползучест</w:t>
      </w:r>
      <w:r w:rsidR="0087352C" w:rsidRPr="0087352C">
        <w:t xml:space="preserve">и </w:t>
      </w:r>
      <w:r w:rsidR="0087352C">
        <w:t>от дозы</w:t>
      </w:r>
      <w:r w:rsidR="0087352C" w:rsidRPr="0087352C">
        <w:t xml:space="preserve"> излучения линейна и зависимости одинаковы. Отклонения от линейности наблюдаются для той же стали, облученной при 320 и 330 </w:t>
      </w:r>
      <w:r w:rsidR="0087352C">
        <w:rPr>
          <w:rFonts w:cs="Times New Roman"/>
        </w:rPr>
        <w:t>˚</w:t>
      </w:r>
      <w:r w:rsidR="0087352C" w:rsidRPr="0087352C">
        <w:t xml:space="preserve">С. Максимальная </w:t>
      </w:r>
      <w:r w:rsidR="00757E50">
        <w:t>ползучесть</w:t>
      </w:r>
      <w:r w:rsidR="0087352C" w:rsidRPr="0087352C">
        <w:t xml:space="preserve"> для стали </w:t>
      </w:r>
      <w:r w:rsidR="0084250E">
        <w:t>ЭП</w:t>
      </w:r>
      <w:r w:rsidR="0087352C">
        <w:t xml:space="preserve"> – </w:t>
      </w:r>
      <w:r w:rsidR="0087352C" w:rsidRPr="0087352C">
        <w:t xml:space="preserve">823 не превышала 0,45%, а зависимость </w:t>
      </w:r>
      <w:r w:rsidR="0087352C">
        <w:t xml:space="preserve">также </w:t>
      </w:r>
      <w:r w:rsidR="0087352C" w:rsidRPr="0087352C">
        <w:t>линейна.</w:t>
      </w:r>
    </w:p>
    <w:p w14:paraId="6714E0ED" w14:textId="584A8542" w:rsidR="00757E50" w:rsidRDefault="00757E50" w:rsidP="00757E50">
      <w:pPr>
        <w:pStyle w:val="afb"/>
      </w:pPr>
    </w:p>
    <w:p w14:paraId="2DE7BE5F" w14:textId="50F8D23D" w:rsidR="00EA61F6" w:rsidRDefault="00EA61F6" w:rsidP="00757E50">
      <w:pPr>
        <w:pStyle w:val="afb"/>
      </w:pPr>
      <w:r>
        <w:rPr>
          <w:noProof/>
        </w:rPr>
        <w:lastRenderedPageBreak/>
        <w:drawing>
          <wp:inline distT="0" distB="0" distL="0" distR="0" wp14:anchorId="4CD71BE8" wp14:editId="0484FB1B">
            <wp:extent cx="3118232" cy="3063237"/>
            <wp:effectExtent l="0" t="0" r="635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0692" cy="3085301"/>
                    </a:xfrm>
                    <a:prstGeom prst="rect">
                      <a:avLst/>
                    </a:prstGeom>
                    <a:noFill/>
                    <a:ln>
                      <a:noFill/>
                    </a:ln>
                  </pic:spPr>
                </pic:pic>
              </a:graphicData>
            </a:graphic>
          </wp:inline>
        </w:drawing>
      </w:r>
    </w:p>
    <w:p w14:paraId="2705DE88" w14:textId="2DF22F0F" w:rsidR="00757E50" w:rsidRDefault="00757E50" w:rsidP="00757E50">
      <w:pPr>
        <w:pStyle w:val="afb"/>
      </w:pPr>
      <w:r>
        <w:t xml:space="preserve">Рисунок – </w:t>
      </w:r>
      <w:r w:rsidRPr="006B5433">
        <w:rPr>
          <w:highlight w:val="yellow"/>
        </w:rPr>
        <w:t xml:space="preserve">Ползучесть стали </w:t>
      </w:r>
      <w:r w:rsidR="0084250E" w:rsidRPr="006B5433">
        <w:rPr>
          <w:highlight w:val="yellow"/>
        </w:rPr>
        <w:t>ЭП</w:t>
      </w:r>
      <w:r w:rsidRPr="006B5433">
        <w:rPr>
          <w:highlight w:val="yellow"/>
        </w:rPr>
        <w:t xml:space="preserve"> – 450</w:t>
      </w:r>
      <w:r w:rsidR="0084250E" w:rsidRPr="006B5433">
        <w:rPr>
          <w:highlight w:val="yellow"/>
        </w:rPr>
        <w:t xml:space="preserve"> при температуре (</w:t>
      </w:r>
      <w:r w:rsidR="0084250E" w:rsidRPr="006B5433">
        <w:rPr>
          <w:rFonts w:cs="Times New Roman"/>
          <w:highlight w:val="yellow"/>
        </w:rPr>
        <w:t>˚</w:t>
      </w:r>
      <w:r w:rsidR="0084250E" w:rsidRPr="006B5433">
        <w:rPr>
          <w:highlight w:val="yellow"/>
          <w:lang w:val="en-US"/>
        </w:rPr>
        <w:t>C</w:t>
      </w:r>
      <w:r w:rsidR="0084250E" w:rsidRPr="006B5433">
        <w:rPr>
          <w:highlight w:val="yellow"/>
        </w:rPr>
        <w:t>)</w:t>
      </w:r>
      <w:r w:rsidRPr="006B5433">
        <w:rPr>
          <w:highlight w:val="yellow"/>
        </w:rPr>
        <w:t xml:space="preserve"> после облучения</w:t>
      </w:r>
      <w:r w:rsidR="0084250E" w:rsidRPr="006B5433">
        <w:rPr>
          <w:highlight w:val="yellow"/>
        </w:rPr>
        <w:t xml:space="preserve"> дозами (сна): 310, 61 (черный круг), 335, 89 (белый круг), 329, 81 (белый квадрат), 330, 20 (черный квадрат), EI-852, 310, 61 (</w:t>
      </w:r>
      <w:r w:rsidR="00C00F5F" w:rsidRPr="006B5433">
        <w:rPr>
          <w:highlight w:val="yellow"/>
        </w:rPr>
        <w:t>белый треугольник</w:t>
      </w:r>
      <w:r w:rsidR="0084250E" w:rsidRPr="006B5433">
        <w:rPr>
          <w:highlight w:val="yellow"/>
        </w:rPr>
        <w:t>), 305, 69 (</w:t>
      </w:r>
      <w:r w:rsidR="00C00F5F" w:rsidRPr="006B5433">
        <w:rPr>
          <w:highlight w:val="yellow"/>
        </w:rPr>
        <w:t>черный треугольник</w:t>
      </w:r>
      <w:r w:rsidR="0084250E" w:rsidRPr="006B5433">
        <w:rPr>
          <w:highlight w:val="yellow"/>
        </w:rPr>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3F51D7">
        <w:t>30</w:t>
      </w:r>
      <w:r w:rsidR="00CA24D0">
        <w:fldChar w:fldCharType="end"/>
      </w:r>
      <w:r w:rsidR="00CA24D0" w:rsidRPr="00CA24D0">
        <w:t>]</w:t>
      </w:r>
      <w:r w:rsidR="0084250E" w:rsidRPr="00CA24D0">
        <w:t>.</w:t>
      </w:r>
    </w:p>
    <w:p w14:paraId="2736D99B" w14:textId="77777777" w:rsidR="00655317" w:rsidRDefault="005C7CE7" w:rsidP="00655317">
      <w:pPr>
        <w:rPr>
          <w:highlight w:val="yellow"/>
        </w:rPr>
      </w:pPr>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5C7CE7">
        <w:rPr>
          <w:highlight w:val="yellow"/>
        </w:rPr>
        <w:t>рисунке</w:t>
      </w:r>
      <w:r w:rsidRPr="005C7CE7">
        <w:t>. 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p>
    <w:p w14:paraId="7E46CCBF" w14:textId="067B0268" w:rsidR="006B5433" w:rsidRDefault="00E664C0" w:rsidP="005C7CE7">
      <w:pPr>
        <w:pStyle w:val="afb"/>
      </w:pPr>
      <w:r>
        <w:rPr>
          <w:noProof/>
        </w:rPr>
        <w:drawing>
          <wp:inline distT="0" distB="0" distL="0" distR="0" wp14:anchorId="6396EDBF" wp14:editId="0807EEFB">
            <wp:extent cx="3248025" cy="259842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3596" cy="2602877"/>
                    </a:xfrm>
                    <a:prstGeom prst="rect">
                      <a:avLst/>
                    </a:prstGeom>
                    <a:noFill/>
                    <a:ln>
                      <a:noFill/>
                    </a:ln>
                  </pic:spPr>
                </pic:pic>
              </a:graphicData>
            </a:graphic>
          </wp:inline>
        </w:drawing>
      </w:r>
    </w:p>
    <w:p w14:paraId="7D29B97D" w14:textId="197AFA3A" w:rsidR="005C7CE7" w:rsidRPr="00A4479E" w:rsidRDefault="005C7CE7" w:rsidP="005C7CE7">
      <w:pPr>
        <w:pStyle w:val="afb"/>
      </w:pPr>
      <w:r w:rsidRPr="00652C42">
        <w:rPr>
          <w:highlight w:val="yellow"/>
        </w:rPr>
        <w:t>Рисунок</w:t>
      </w:r>
      <w:r>
        <w:t xml:space="preserve"> – </w:t>
      </w:r>
      <w:r w:rsidRPr="00247A96">
        <w:rPr>
          <w:highlight w:val="yellow"/>
        </w:rPr>
        <w:t>Ползучесть стал</w:t>
      </w:r>
      <w:r w:rsidR="00A4479E" w:rsidRPr="00247A96">
        <w:rPr>
          <w:highlight w:val="yellow"/>
        </w:rPr>
        <w:t>и ЭП-450 в зависимости от напряжений при температурах 390(черный квадрат), 480(белый круг), 550</w:t>
      </w:r>
      <w:r w:rsidR="00A4479E" w:rsidRPr="00247A96">
        <w:rPr>
          <w:rFonts w:cs="Times New Roman"/>
          <w:highlight w:val="yellow"/>
        </w:rPr>
        <w:t>˚</w:t>
      </w:r>
      <w:r w:rsidR="00A4479E" w:rsidRPr="00247A96">
        <w:rPr>
          <w:highlight w:val="yellow"/>
          <w:lang w:val="en-US"/>
        </w:rPr>
        <w:t>C</w:t>
      </w:r>
      <w:r w:rsidR="00A4479E" w:rsidRPr="00247A96">
        <w:rPr>
          <w:highlight w:val="yellow"/>
        </w:rPr>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3F51D7">
        <w:t>30</w:t>
      </w:r>
      <w:r w:rsidR="00CA24D0">
        <w:fldChar w:fldCharType="end"/>
      </w:r>
      <w:r w:rsidR="00A4479E" w:rsidRPr="00A4479E">
        <w:t>]</w:t>
      </w:r>
      <w:r w:rsidR="00A4479E">
        <w:t>.</w:t>
      </w:r>
    </w:p>
    <w:p w14:paraId="44BDE539" w14:textId="77777777" w:rsidR="005C7CE7" w:rsidRDefault="00652C42" w:rsidP="00652C42">
      <w:r>
        <w:lastRenderedPageBreak/>
        <w:t xml:space="preserve">В своём исследовании авторы делают несколько важных умозаключений. Во-первых, </w:t>
      </w:r>
      <w:r w:rsidRPr="007B7420">
        <w:rPr>
          <w:highlight w:val="yellow"/>
        </w:rPr>
        <w:t>так как важным вопросом проверки работоспособности ТВЭЛов является отношение скоростей тепловой и внутриреакторной ползучести</w:t>
      </w:r>
      <w:r w:rsidRPr="00652C42">
        <w:t xml:space="preserve"> феррит-мартенситной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A80442" w14:paraId="592159FD" w14:textId="77777777" w:rsidTr="00237EDA">
        <w:tc>
          <w:tcPr>
            <w:tcW w:w="2263" w:type="dxa"/>
          </w:tcPr>
          <w:p w14:paraId="440F9C71" w14:textId="77777777" w:rsidR="00A80442" w:rsidRDefault="00A80442" w:rsidP="00652C42">
            <w:pPr>
              <w:ind w:firstLine="0"/>
            </w:pPr>
          </w:p>
        </w:tc>
        <w:tc>
          <w:tcPr>
            <w:tcW w:w="3967" w:type="dxa"/>
          </w:tcPr>
          <w:p w14:paraId="25F161A3" w14:textId="17F45087" w:rsidR="00A80442" w:rsidRDefault="00A80442" w:rsidP="00652C42">
            <w:pPr>
              <w:ind w:firstLine="0"/>
            </w:pPr>
            <m:oMathPara>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m:oMathPara>
          </w:p>
        </w:tc>
        <w:tc>
          <w:tcPr>
            <w:tcW w:w="3115" w:type="dxa"/>
            <w:vAlign w:val="center"/>
          </w:tcPr>
          <w:p w14:paraId="383B61BD" w14:textId="77777777" w:rsidR="00A80442" w:rsidRPr="00A80442" w:rsidRDefault="00A80442" w:rsidP="00A80442">
            <w:pPr>
              <w:ind w:firstLine="0"/>
              <w:jc w:val="right"/>
              <w:rPr>
                <w:lang w:val="en-US"/>
              </w:rPr>
            </w:pPr>
            <w:r w:rsidRPr="00D2416C">
              <w:rPr>
                <w:highlight w:val="yellow"/>
                <w:lang w:val="en-US"/>
              </w:rPr>
              <w:t>()</w:t>
            </w:r>
          </w:p>
        </w:tc>
      </w:tr>
    </w:tbl>
    <w:p w14:paraId="6F861FF1" w14:textId="77777777" w:rsidR="00A80442" w:rsidRPr="00A80442" w:rsidRDefault="00A80442" w:rsidP="00652C42">
      <w:pPr>
        <w:rPr>
          <w:i/>
        </w:rPr>
      </w:pPr>
      <w:r>
        <w:t xml:space="preserve">где </w:t>
      </w:r>
      <m:oMath>
        <m:d>
          <m:dPr>
            <m:begChr m:val="["/>
            <m:endChr m:val="]"/>
            <m:ctrlPr>
              <w:rPr>
                <w:rFonts w:ascii="Cambria Math" w:hAnsi="Cambria Math"/>
                <w:i/>
              </w:rPr>
            </m:ctrlPr>
          </m:dPr>
          <m:e>
            <m:r>
              <w:rPr>
                <w:rFonts w:ascii="Cambria Math" w:hAnsi="Cambria Math"/>
                <w:lang w:val="en-US"/>
              </w:rPr>
              <m:t>B</m:t>
            </m:r>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r>
        <w:t xml:space="preserve">, а </w:t>
      </w:r>
      <m:oMath>
        <m:d>
          <m:dPr>
            <m:begChr m:val="["/>
            <m:endChr m:val="]"/>
            <m:ctrlPr>
              <w:rPr>
                <w:rFonts w:ascii="Cambria Math" w:hAnsi="Cambria Math"/>
                <w:i/>
              </w:rPr>
            </m:ctrlPr>
          </m:dPr>
          <m:e>
            <m:r>
              <w:rPr>
                <w:rFonts w:ascii="Cambria Math" w:hAnsi="Cambria Math"/>
              </w:rPr>
              <m:t>T</m:t>
            </m:r>
          </m:e>
        </m:d>
        <m:r>
          <w:rPr>
            <w:rFonts w:ascii="Cambria Math" w:hAnsi="Cambria Math"/>
          </w:rPr>
          <m:t>=˚C</m:t>
        </m:r>
      </m:oMath>
    </w:p>
    <w:p w14:paraId="07844303" w14:textId="77777777" w:rsidR="00652C42" w:rsidRDefault="00652C42" w:rsidP="00652C42"/>
    <w:p w14:paraId="780B7146" w14:textId="7423E4E5"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3F51D7">
        <w:t>28</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в реакторе (на установке) БОР-60</w:t>
      </w:r>
      <w:r>
        <w:t xml:space="preserve">. Результаты исследований приведены на </w:t>
      </w:r>
      <w:r w:rsidRPr="00655317">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684"/>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0FA05425">
                  <wp:extent cx="2895272" cy="18192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5272" cy="1819275"/>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7C4FB424">
                  <wp:extent cx="2903459" cy="19145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8497" cy="1924441"/>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18157DF" w14:textId="77777777" w:rsidR="001465B5" w:rsidRDefault="001465B5" w:rsidP="001465B5">
      <w:pPr>
        <w:pStyle w:val="afb"/>
      </w:pPr>
      <w:r>
        <w:t>а – предел прочности; б – относительное удлинение</w:t>
      </w:r>
    </w:p>
    <w:p w14:paraId="1A14E09A" w14:textId="4B44D757" w:rsidR="001465B5" w:rsidRPr="00D443DE" w:rsidRDefault="001465B5" w:rsidP="001465B5">
      <w:pPr>
        <w:pStyle w:val="afb"/>
      </w:pPr>
      <w:r w:rsidRPr="001465B5">
        <w:rPr>
          <w:highlight w:val="yellow"/>
        </w:rPr>
        <w:t>Рисунок</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3F51D7">
        <w:rPr>
          <w:szCs w:val="24"/>
        </w:rPr>
        <w:t>28</w:t>
      </w:r>
      <w:r>
        <w:rPr>
          <w:szCs w:val="24"/>
        </w:rPr>
        <w:fldChar w:fldCharType="end"/>
      </w:r>
      <w:r w:rsidRPr="00D443DE">
        <w:rPr>
          <w:szCs w:val="24"/>
        </w:rPr>
        <w:t>]</w:t>
      </w:r>
      <w:r>
        <w:rPr>
          <w:szCs w:val="24"/>
        </w:rPr>
        <w:t xml:space="preserve"> </w:t>
      </w:r>
    </w:p>
    <w:p w14:paraId="2DF93E93" w14:textId="77777777"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 xml:space="preserve">При более </w:t>
      </w:r>
      <w:r w:rsidRPr="00E058FB">
        <w:rPr>
          <w:rFonts w:eastAsia="Times New Roman"/>
          <w:lang w:eastAsia="ru-RU"/>
        </w:rPr>
        <w:lastRenderedPageBreak/>
        <w:t>высоких температурах, механические свойства облученной и необлученной сталей сопоставимы</w:t>
      </w:r>
      <w:r>
        <w:rPr>
          <w:rFonts w:eastAsia="Times New Roman"/>
          <w:lang w:eastAsia="ru-RU"/>
        </w:rPr>
        <w:t>.</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77777777" w:rsidR="00405363" w:rsidRPr="00C82AFD" w:rsidRDefault="00405363" w:rsidP="00405363">
      <w:r w:rsidRPr="00C82AFD">
        <w:t xml:space="preserve">На </w:t>
      </w:r>
      <w:r w:rsidRPr="00405363">
        <w:rPr>
          <w:highlight w:val="yellow"/>
        </w:rPr>
        <w:t>рисунке</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611"/>
      </w:tblGrid>
      <w:tr w:rsidR="00405363" w14:paraId="2B3DE6E4" w14:textId="77777777" w:rsidTr="003F51D7">
        <w:tc>
          <w:tcPr>
            <w:tcW w:w="9571" w:type="dxa"/>
            <w:gridSpan w:val="2"/>
          </w:tcPr>
          <w:p w14:paraId="6BF82F5D" w14:textId="77777777" w:rsidR="00405363" w:rsidRDefault="00405363" w:rsidP="003F51D7">
            <w:pPr>
              <w:ind w:firstLine="0"/>
              <w:jc w:val="center"/>
              <w:rPr>
                <w:sz w:val="24"/>
              </w:rPr>
            </w:pPr>
            <w:r>
              <w:rPr>
                <w:noProof/>
                <w:lang w:eastAsia="ru-RU"/>
              </w:rPr>
              <w:drawing>
                <wp:inline distT="0" distB="0" distL="0" distR="0" wp14:anchorId="18BEBBCC" wp14:editId="6837382E">
                  <wp:extent cx="4334068" cy="2491105"/>
                  <wp:effectExtent l="0" t="0" r="952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373198" cy="2513596"/>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3D955991" w14:textId="77777777" w:rsidR="00405363" w:rsidRPr="00E9435C" w:rsidRDefault="00405363" w:rsidP="00405363">
      <w:pPr>
        <w:pStyle w:val="afb"/>
      </w:pPr>
      <w:r w:rsidRPr="00E9435C">
        <w:t>а – светлопольное изображение, б – темнопольное изображение</w:t>
      </w:r>
    </w:p>
    <w:p w14:paraId="2599DE6D" w14:textId="1F895264" w:rsidR="00405363" w:rsidRPr="00E9435C" w:rsidRDefault="00405363" w:rsidP="00405363">
      <w:pPr>
        <w:pStyle w:val="afb"/>
      </w:pPr>
      <w:r w:rsidRPr="00405363">
        <w:rPr>
          <w:highlight w:val="yellow"/>
        </w:rPr>
        <w:t>Рисунок</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3F51D7">
        <w:t>28</w:t>
      </w:r>
      <w:r>
        <w:fldChar w:fldCharType="end"/>
      </w:r>
      <w:r w:rsidRPr="00E9435C">
        <w:t>]</w:t>
      </w:r>
    </w:p>
    <w:p w14:paraId="1AF6D1C5" w14:textId="77777777"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77777777" w:rsidR="00405363" w:rsidRDefault="00405363" w:rsidP="00405363">
      <w:r w:rsidRPr="00C82AFD">
        <w:t xml:space="preserve">На </w:t>
      </w:r>
      <w:r w:rsidRPr="00405363">
        <w:rPr>
          <w:highlight w:val="yellow"/>
        </w:rPr>
        <w:t>рисунке</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104B8D2C" w14:textId="77777777" w:rsidR="00405363" w:rsidRDefault="00405363" w:rsidP="00405363">
      <w:pPr>
        <w:ind w:firstLine="0"/>
        <w:jc w:val="center"/>
        <w:rPr>
          <w:sz w:val="24"/>
        </w:rPr>
      </w:pPr>
      <w:r>
        <w:rPr>
          <w:noProof/>
          <w:lang w:eastAsia="ru-RU"/>
        </w:rPr>
        <w:lastRenderedPageBreak/>
        <w:drawing>
          <wp:inline distT="0" distB="0" distL="0" distR="0" wp14:anchorId="297329F5" wp14:editId="421D6F66">
            <wp:extent cx="3126740" cy="2320907"/>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135685" cy="2327547"/>
                    </a:xfrm>
                    <a:prstGeom prst="rect">
                      <a:avLst/>
                    </a:prstGeom>
                  </pic:spPr>
                </pic:pic>
              </a:graphicData>
            </a:graphic>
          </wp:inline>
        </w:drawing>
      </w:r>
    </w:p>
    <w:p w14:paraId="3D738CDA" w14:textId="64D16B83" w:rsidR="00405363" w:rsidRDefault="00405363" w:rsidP="00405363">
      <w:pPr>
        <w:pStyle w:val="afb"/>
        <w:rPr>
          <w:highlight w:val="yellow"/>
        </w:rPr>
      </w:pPr>
      <w:r w:rsidRPr="00405363">
        <w:rPr>
          <w:highlight w:val="yellow"/>
        </w:rPr>
        <w:t>Рисунок</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3F51D7">
        <w:t>28</w:t>
      </w:r>
      <w:r>
        <w:fldChar w:fldCharType="end"/>
      </w:r>
      <w:r w:rsidRPr="00257C28">
        <w:t>]</w:t>
      </w:r>
    </w:p>
    <w:p w14:paraId="14EF660F" w14:textId="47D279BA" w:rsidR="00405363" w:rsidRDefault="00405363" w:rsidP="00405363">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p>
    <w:p w14:paraId="3F2AFF47" w14:textId="77777777" w:rsidR="00405363" w:rsidRDefault="00405363" w:rsidP="00405363">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6F90189D" w14:textId="77777777" w:rsidR="00405363" w:rsidRDefault="00405363" w:rsidP="001465B5">
      <w:pPr>
        <w:rPr>
          <w:rFonts w:eastAsia="Times New Roman"/>
          <w:lang w:eastAsia="ru-RU"/>
        </w:rPr>
      </w:pPr>
    </w:p>
    <w:p w14:paraId="060D265D" w14:textId="63E26540" w:rsidR="00605055" w:rsidRPr="00E058FB"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3F51D7">
        <w:t>29</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605055">
        <w:rPr>
          <w:highlight w:val="yellow"/>
        </w:rPr>
        <w:t>таблице</w:t>
      </w:r>
      <w:r w:rsidRPr="00E058FB">
        <w:t xml:space="preserve"> и на </w:t>
      </w:r>
      <w:r w:rsidRPr="00605055">
        <w:rPr>
          <w:highlight w:val="yellow"/>
        </w:rPr>
        <w:t>рисунке</w:t>
      </w:r>
      <w:r w:rsidRPr="00E058FB">
        <w:t>.</w:t>
      </w:r>
    </w:p>
    <w:p w14:paraId="418583D8" w14:textId="33BCD91D" w:rsidR="00605055" w:rsidRPr="00D443DE" w:rsidRDefault="00605055" w:rsidP="00605055">
      <w:pPr>
        <w:pStyle w:val="af9"/>
      </w:pPr>
      <w:r w:rsidRPr="00605055">
        <w:rPr>
          <w:highlight w:val="yellow"/>
        </w:rPr>
        <w:t>Таблица</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3F51D7">
        <w:t>29</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60F39A25" w14:textId="77777777" w:rsidR="00605055" w:rsidRPr="00E058FB" w:rsidRDefault="00605055" w:rsidP="00605055">
      <w:pPr>
        <w:rPr>
          <w:sz w:val="22"/>
        </w:rPr>
      </w:pPr>
    </w:p>
    <w:p w14:paraId="7C6D5FBE" w14:textId="77777777" w:rsidR="00605055" w:rsidRPr="00E058FB" w:rsidRDefault="00605055" w:rsidP="00605055">
      <w:pPr>
        <w:ind w:firstLine="0"/>
        <w:jc w:val="center"/>
        <w:rPr>
          <w:sz w:val="22"/>
        </w:rPr>
      </w:pPr>
      <w:r w:rsidRPr="00E058FB">
        <w:rPr>
          <w:noProof/>
          <w:sz w:val="24"/>
          <w:lang w:eastAsia="ru-RU"/>
        </w:rPr>
        <w:lastRenderedPageBreak/>
        <w:drawing>
          <wp:inline distT="0" distB="0" distL="0" distR="0" wp14:anchorId="7E477C42" wp14:editId="1776F8E0">
            <wp:extent cx="2747645" cy="2360831"/>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760846" cy="2372174"/>
                    </a:xfrm>
                    <a:prstGeom prst="rect">
                      <a:avLst/>
                    </a:prstGeom>
                  </pic:spPr>
                </pic:pic>
              </a:graphicData>
            </a:graphic>
          </wp:inline>
        </w:drawing>
      </w:r>
    </w:p>
    <w:p w14:paraId="0AFF0838" w14:textId="736394A1" w:rsidR="00605055" w:rsidRPr="00D443DE" w:rsidRDefault="00605055" w:rsidP="00605055">
      <w:pPr>
        <w:pStyle w:val="afb"/>
        <w:rPr>
          <w:sz w:val="24"/>
        </w:rPr>
      </w:pPr>
      <w:r w:rsidRPr="00E829ED">
        <w:rPr>
          <w:highlight w:val="yellow"/>
        </w:rPr>
        <w:t>Рисунок</w:t>
      </w:r>
      <w:r w:rsidR="00E829ED">
        <w:t xml:space="preserve"> </w:t>
      </w:r>
      <w:r w:rsidRPr="00E829ED">
        <w:t>– Структура стали ЭП-823 после облучения</w:t>
      </w:r>
      <w:r w:rsidRPr="00D443DE">
        <w:rPr>
          <w:sz w:val="24"/>
        </w:rPr>
        <w:t xml:space="preserve"> </w:t>
      </w:r>
      <w:r w:rsidRPr="00D443DE">
        <w:rPr>
          <w:sz w:val="24"/>
          <w:szCs w:val="24"/>
        </w:rPr>
        <w:t>[</w:t>
      </w:r>
      <w:r>
        <w:fldChar w:fldCharType="begin"/>
      </w:r>
      <w:r>
        <w:rPr>
          <w:sz w:val="24"/>
          <w:szCs w:val="24"/>
        </w:rPr>
        <w:instrText xml:space="preserve"> REF АИванов_Струк_мех_свойс_823 \n \h </w:instrText>
      </w:r>
      <w:r>
        <w:fldChar w:fldCharType="separate"/>
      </w:r>
      <w:r w:rsidR="003F51D7">
        <w:rPr>
          <w:sz w:val="24"/>
          <w:szCs w:val="24"/>
        </w:rPr>
        <w:t>29</w:t>
      </w:r>
      <w:r>
        <w:fldChar w:fldCharType="end"/>
      </w:r>
      <w:r w:rsidRPr="00D443DE">
        <w:rPr>
          <w:sz w:val="24"/>
          <w:szCs w:val="24"/>
        </w:rPr>
        <w:t>]</w:t>
      </w:r>
    </w:p>
    <w:p w14:paraId="74EAFA1F" w14:textId="77777777" w:rsidR="00605055" w:rsidRPr="00E058FB" w:rsidRDefault="00605055" w:rsidP="00605055">
      <w:r w:rsidRPr="00E058FB">
        <w:t xml:space="preserve">Из </w:t>
      </w:r>
      <w:r>
        <w:t>представленных</w:t>
      </w:r>
      <w:r w:rsidRPr="00E058FB">
        <w:t xml:space="preserve"> данных следует, что:</w:t>
      </w:r>
    </w:p>
    <w:p w14:paraId="758A76C9" w14:textId="77777777" w:rsidR="00605055" w:rsidRPr="00E058FB" w:rsidRDefault="00605055" w:rsidP="00605055">
      <w:pPr>
        <w:pStyle w:val="a3"/>
        <w:numPr>
          <w:ilvl w:val="0"/>
          <w:numId w:val="6"/>
        </w:numPr>
        <w:ind w:left="709" w:firstLine="0"/>
      </w:pPr>
      <w:r w:rsidRPr="00E058FB">
        <w:t>У стали ЭП-823 размер зерна составляет (18-21) мкм и соответствует (8-8,5) баллам</w:t>
      </w:r>
      <w:r>
        <w:t>;</w:t>
      </w:r>
    </w:p>
    <w:p w14:paraId="5BFC0337" w14:textId="018706B1" w:rsidR="00605055" w:rsidRPr="00E058FB" w:rsidRDefault="00605055" w:rsidP="00605055">
      <w:pPr>
        <w:pStyle w:val="a3"/>
        <w:numPr>
          <w:ilvl w:val="0"/>
          <w:numId w:val="6"/>
        </w:numPr>
        <w:ind w:left="709" w:firstLine="0"/>
      </w:pPr>
      <w:r w:rsidRPr="00E058FB">
        <w:t>Ферритная фаза в стали ЭП-823 имеет размер от 2 до 8 мкм (</w:t>
      </w:r>
      <w:r w:rsidRPr="00E829ED">
        <w:rPr>
          <w:highlight w:val="yellow"/>
        </w:rPr>
        <w:t>рисунок</w:t>
      </w:r>
      <w:r w:rsidRPr="00E058FB">
        <w:t>)</w:t>
      </w:r>
      <w:r>
        <w:t>;</w:t>
      </w:r>
    </w:p>
    <w:p w14:paraId="6E143B1B" w14:textId="77777777" w:rsidR="00605055" w:rsidRDefault="00605055" w:rsidP="00605055">
      <w:pPr>
        <w:pStyle w:val="a3"/>
        <w:numPr>
          <w:ilvl w:val="0"/>
          <w:numId w:val="6"/>
        </w:numPr>
        <w:ind w:left="709" w:firstLine="0"/>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192C6AC1" w14:textId="77777777" w:rsidR="00605055" w:rsidRPr="00655317" w:rsidRDefault="00605055" w:rsidP="001465B5"/>
    <w:p w14:paraId="58082FF9" w14:textId="77777777" w:rsidR="0033391D" w:rsidRDefault="0033391D" w:rsidP="0080383C">
      <w:pPr>
        <w:pStyle w:val="3"/>
        <w:rPr>
          <w:rStyle w:val="20"/>
          <w:b/>
          <w:bCs/>
        </w:rPr>
      </w:pPr>
      <w:bookmarkStart w:id="23" w:name="_Toc514780521"/>
      <w:bookmarkStart w:id="24" w:name="_Toc514781110"/>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3"/>
      <w:bookmarkEnd w:id="24"/>
    </w:p>
    <w:p w14:paraId="4D2556B2" w14:textId="77777777" w:rsidR="0033391D" w:rsidRDefault="008421B2" w:rsidP="0080383C">
      <w:pPr>
        <w:pStyle w:val="4"/>
      </w:pPr>
      <w:bookmarkStart w:id="25" w:name="_Toc514780522"/>
      <w:bookmarkStart w:id="26" w:name="_Toc514781111"/>
      <w:r>
        <w:t>Механизмы окисления чистого железа при взаимодействии с кислородом</w:t>
      </w:r>
      <w:r w:rsidR="003A2B60">
        <w:t>.</w:t>
      </w:r>
      <w:bookmarkEnd w:id="25"/>
      <w:bookmarkEnd w:id="26"/>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777777" w:rsidR="003A2B60" w:rsidRPr="007B3B1B" w:rsidRDefault="003A2B60" w:rsidP="00E829ED">
      <w:pPr>
        <w:pStyle w:val="a3"/>
        <w:numPr>
          <w:ilvl w:val="0"/>
          <w:numId w:val="41"/>
        </w:numPr>
      </w:pPr>
      <w:r w:rsidRPr="007B3B1B">
        <w:t>адсорбция молекулярного кислорода на чистой поверхности металла;</w:t>
      </w:r>
    </w:p>
    <w:p w14:paraId="637D02D2" w14:textId="77777777" w:rsidR="003A2B60" w:rsidRPr="007B3B1B" w:rsidRDefault="003A2B60" w:rsidP="00E829ED">
      <w:pPr>
        <w:pStyle w:val="a3"/>
        <w:numPr>
          <w:ilvl w:val="0"/>
          <w:numId w:val="41"/>
        </w:numPr>
      </w:pPr>
      <w:r w:rsidRPr="007B3B1B">
        <w:t>диссоциация молекул кислорода на атомы и их хемосорбция;</w:t>
      </w:r>
    </w:p>
    <w:p w14:paraId="4DE21FD5" w14:textId="77777777" w:rsidR="003A2B60" w:rsidRPr="007B3B1B" w:rsidRDefault="003A2B60" w:rsidP="00E829ED">
      <w:pPr>
        <w:pStyle w:val="a3"/>
        <w:numPr>
          <w:ilvl w:val="0"/>
          <w:numId w:val="41"/>
        </w:numPr>
      </w:pPr>
      <w:r w:rsidRPr="007B3B1B">
        <w:t>возникновение зародышей оксидов на локальных участках поверхности;</w:t>
      </w:r>
    </w:p>
    <w:p w14:paraId="76EC1DA5" w14:textId="77777777" w:rsidR="003A2B60" w:rsidRPr="007B3B1B" w:rsidRDefault="003A2B60" w:rsidP="00E829ED">
      <w:pPr>
        <w:pStyle w:val="a3"/>
        <w:numPr>
          <w:ilvl w:val="0"/>
          <w:numId w:val="41"/>
        </w:numPr>
      </w:pPr>
      <w:r w:rsidRPr="007B3B1B">
        <w:t xml:space="preserve">формирование и рост пленки оксида; </w:t>
      </w:r>
    </w:p>
    <w:p w14:paraId="5B3A3907" w14:textId="77777777" w:rsidR="003A2B60" w:rsidRPr="007B3B1B" w:rsidRDefault="003A2B60" w:rsidP="00E829ED">
      <w:pPr>
        <w:pStyle w:val="a3"/>
        <w:numPr>
          <w:ilvl w:val="0"/>
          <w:numId w:val="41"/>
        </w:numPr>
      </w:pPr>
      <w:r w:rsidRPr="007B3B1B">
        <w:t>вынос железа через пленку, который сопровождается обратным потоком вакансий, идущих вглубь матрицы;</w:t>
      </w:r>
    </w:p>
    <w:p w14:paraId="63AAA592" w14:textId="77777777" w:rsidR="008708F0" w:rsidRP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p>
    <w:p w14:paraId="249EBEB0" w14:textId="77777777" w:rsidR="00100C34" w:rsidRDefault="00100C34" w:rsidP="00100C34">
      <w:r w:rsidRPr="007B3B1B">
        <w:lastRenderedPageBreak/>
        <w:t>В соответствии с диаграммой состояний Fe–O</w:t>
      </w:r>
      <w:r>
        <w:t xml:space="preserve"> (</w:t>
      </w:r>
      <w:r w:rsidRPr="00100C34">
        <w:rPr>
          <w:highlight w:val="yellow"/>
        </w:rPr>
        <w:t>рисунок</w:t>
      </w:r>
      <w:r>
        <w:t>)</w:t>
      </w:r>
      <w:r w:rsidRPr="007B3B1B">
        <w:t xml:space="preserve"> при высоких температурах (</w:t>
      </w:r>
      <w:r w:rsidRPr="007B3B1B">
        <w:rPr>
          <w:rFonts w:ascii="Cambria Math" w:hAnsi="Cambria Math" w:cs="Cambria Math"/>
        </w:rPr>
        <w:t>𝑇</w:t>
      </w:r>
      <w:r w:rsidRPr="007B3B1B">
        <w:t>&gt; 570 °</w:t>
      </w:r>
      <w:r w:rsidRPr="007B3B1B">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7B3B1B">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790627F2" w14:textId="77777777" w:rsidR="00100C34" w:rsidRDefault="00100C34" w:rsidP="00100C34">
      <w:pPr>
        <w:pStyle w:val="afb"/>
      </w:pPr>
      <w:r>
        <w:rPr>
          <w:noProof/>
          <w:sz w:val="24"/>
        </w:rPr>
        <w:drawing>
          <wp:inline distT="0" distB="0" distL="0" distR="0" wp14:anchorId="4A365775" wp14:editId="21C5F22E">
            <wp:extent cx="3068320" cy="43788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9209" cy="4394396"/>
                    </a:xfrm>
                    <a:prstGeom prst="rect">
                      <a:avLst/>
                    </a:prstGeom>
                    <a:noFill/>
                  </pic:spPr>
                </pic:pic>
              </a:graphicData>
            </a:graphic>
          </wp:inline>
        </w:drawing>
      </w:r>
    </w:p>
    <w:p w14:paraId="7C377016" w14:textId="77777777" w:rsidR="00100C34" w:rsidRPr="00100C34" w:rsidRDefault="00100C34" w:rsidP="003D1ABB">
      <w:pPr>
        <w:pStyle w:val="afb"/>
      </w:pPr>
      <w:r w:rsidRPr="00100C34">
        <w:rPr>
          <w:highlight w:val="yellow"/>
        </w:rPr>
        <w:t>Рисунок</w:t>
      </w:r>
      <w:r>
        <w:t xml:space="preserve"> – диаграмма состояний </w:t>
      </w:r>
      <w:r>
        <w:rPr>
          <w:lang w:val="en-US"/>
        </w:rPr>
        <w:t>Fe</w:t>
      </w:r>
      <w:r w:rsidRPr="00100C34">
        <w:t>-</w:t>
      </w:r>
      <w:r>
        <w:rPr>
          <w:lang w:val="en-US"/>
        </w:rPr>
        <w:t>O</w:t>
      </w:r>
      <w:r w:rsidRPr="00100C34">
        <w:t xml:space="preserve"> </w:t>
      </w:r>
      <w:r w:rsidRPr="00100C34">
        <w:rPr>
          <w:highlight w:val="yellow"/>
        </w:rPr>
        <w:t>[]</w:t>
      </w:r>
      <w:r w:rsidRPr="00100C34">
        <w:t>.</w:t>
      </w:r>
    </w:p>
    <w:p w14:paraId="6266326F" w14:textId="619590B3"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8E3548">
        <w:rPr>
          <w:highlight w:val="yellow"/>
        </w:rPr>
        <w:t>рисунок</w:t>
      </w:r>
      <w:r w:rsidRPr="008B46D3">
        <w:t>).</w:t>
      </w:r>
    </w:p>
    <w:p w14:paraId="05A9B7C6" w14:textId="45CE0162" w:rsidR="00E829ED" w:rsidRDefault="00097CE1" w:rsidP="00E829ED">
      <w:pPr>
        <w:pStyle w:val="afb"/>
      </w:pPr>
      <w:r>
        <w:rPr>
          <w:noProof/>
        </w:rPr>
        <w:drawing>
          <wp:inline distT="0" distB="0" distL="0" distR="0" wp14:anchorId="0B17EEFC" wp14:editId="5ECED02A">
            <wp:extent cx="5940425" cy="157416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574165"/>
                    </a:xfrm>
                    <a:prstGeom prst="rect">
                      <a:avLst/>
                    </a:prstGeom>
                  </pic:spPr>
                </pic:pic>
              </a:graphicData>
            </a:graphic>
          </wp:inline>
        </w:drawing>
      </w:r>
    </w:p>
    <w:p w14:paraId="5AFBEC89" w14:textId="77777777" w:rsidR="00E829ED" w:rsidRDefault="00E829ED" w:rsidP="00E829ED">
      <w:pPr>
        <w:pStyle w:val="afb"/>
      </w:pPr>
      <w:r w:rsidRPr="008E3548">
        <w:rPr>
          <w:highlight w:val="yellow"/>
        </w:rPr>
        <w:lastRenderedPageBreak/>
        <w:t>Рисунок</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BB6506">
        <w:rPr>
          <w:highlight w:val="yellow"/>
        </w:rPr>
        <w:t>[]</w:t>
      </w:r>
      <w:r w:rsidRPr="0096026C">
        <w:t xml:space="preserve">. </w:t>
      </w:r>
    </w:p>
    <w:p w14:paraId="3AAEC9C5" w14:textId="4FF0C298" w:rsidR="008E3548" w:rsidRDefault="008E3548" w:rsidP="00E829ED">
      <w:pPr>
        <w:ind w:firstLine="708"/>
      </w:pPr>
      <w:r w:rsidRPr="008B46D3">
        <w:t xml:space="preserve">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77777777" w:rsidR="00C037EA" w:rsidRDefault="00C037EA" w:rsidP="00100C34">
      <w:pPr>
        <w:rPr>
          <w:highlight w:val="yellow"/>
        </w:rPr>
      </w:pPr>
      <w:r w:rsidRPr="00E058FB">
        <w:t xml:space="preserve">Схематичное изображение структуры пленки представлено на </w:t>
      </w:r>
      <w:r w:rsidRPr="00C037EA">
        <w:rPr>
          <w:highlight w:val="yellow"/>
        </w:rPr>
        <w:t>рисунке</w:t>
      </w:r>
    </w:p>
    <w:p w14:paraId="44162BC1" w14:textId="5BEA09E6" w:rsidR="00C037EA" w:rsidRDefault="00E664C0" w:rsidP="00C037EA">
      <w:pPr>
        <w:pStyle w:val="afb"/>
      </w:pPr>
      <w:r>
        <w:rPr>
          <w:noProof/>
        </w:rPr>
        <w:drawing>
          <wp:inline distT="0" distB="0" distL="0" distR="0" wp14:anchorId="6D7D678F" wp14:editId="5039CE50">
            <wp:extent cx="2342855" cy="1341120"/>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3942" cy="1353191"/>
                    </a:xfrm>
                    <a:prstGeom prst="rect">
                      <a:avLst/>
                    </a:prstGeom>
                    <a:noFill/>
                    <a:ln>
                      <a:noFill/>
                    </a:ln>
                  </pic:spPr>
                </pic:pic>
              </a:graphicData>
            </a:graphic>
          </wp:inline>
        </w:drawing>
      </w:r>
    </w:p>
    <w:p w14:paraId="21996F25" w14:textId="77777777" w:rsidR="00C037EA" w:rsidRPr="007B3B1B" w:rsidRDefault="00C037EA" w:rsidP="00C037EA">
      <w:pPr>
        <w:pStyle w:val="afb"/>
      </w:pPr>
      <w:r w:rsidRPr="00C037EA">
        <w:rPr>
          <w:highlight w:val="yellow"/>
        </w:rPr>
        <w:t>Рисунок</w:t>
      </w:r>
      <w:r>
        <w:t xml:space="preserve"> – Схематическое изображение оксидной пленки.</w:t>
      </w:r>
    </w:p>
    <w:p w14:paraId="1649A4BA" w14:textId="77777777" w:rsidR="003D1ABB" w:rsidRPr="00E664C0"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0"/>
        <w:gridCol w:w="3148"/>
        <w:gridCol w:w="3107"/>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77777777" w:rsidR="003D1ABB" w:rsidRPr="00E664C0" w:rsidRDefault="003D1ABB" w:rsidP="008E3548">
            <w:pPr>
              <w:ind w:firstLine="0"/>
              <w:jc w:val="right"/>
            </w:pPr>
            <w:r w:rsidRPr="00E664C0">
              <w:t>()</w:t>
            </w:r>
          </w:p>
        </w:tc>
      </w:tr>
    </w:tbl>
    <w:p w14:paraId="5B9E3914" w14:textId="77777777" w:rsidR="003D1ABB" w:rsidRPr="00E058FB" w:rsidRDefault="003D1ABB" w:rsidP="003D1ABB">
      <w:pPr>
        <w:ind w:firstLine="0"/>
      </w:pPr>
      <w:r w:rsidRPr="00E664C0">
        <w:lastRenderedPageBreak/>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Pr="00E664C0">
        <w:t xml:space="preserve"> – 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77777777"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Это взаимодействие является значительно более опасным и создает потенциальную возможность повреждения оболочки даже при низких выгораниях вследствие ослабления границ зерен оболочки, в результате чего происходит отрыв </w:t>
      </w:r>
      <w:r w:rsidRPr="00CF782F">
        <w:t xml:space="preserve">зерен от внутренней поверхности оболочки при сжатии топливного сердечника </w:t>
      </w:r>
      <w:r w:rsidRPr="003D1ABB">
        <w:rPr>
          <w:highlight w:val="yellow"/>
        </w:rPr>
        <w:sym w:font="Symbol" w:char="F05B"/>
      </w:r>
      <w:r w:rsidRPr="003D1ABB">
        <w:rPr>
          <w:highlight w:val="yellow"/>
        </w:rPr>
        <w:sym w:font="Symbol" w:char="F05D"/>
      </w:r>
      <w:r w:rsidRPr="00CF782F">
        <w:t>.</w:t>
      </w:r>
      <w:r w:rsidRPr="00E058FB">
        <w:t xml:space="preserve"> </w:t>
      </w:r>
    </w:p>
    <w:p w14:paraId="12DF3663" w14:textId="77777777" w:rsidR="008708F0" w:rsidRPr="003D1ABB"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836207A" w14:textId="77777777" w:rsidR="003A2B60" w:rsidRDefault="003A2B60" w:rsidP="0080383C">
      <w:pPr>
        <w:pStyle w:val="4"/>
      </w:pPr>
      <w:bookmarkStart w:id="27" w:name="_Toc502011715"/>
      <w:bookmarkStart w:id="28" w:name="_Ref513051894"/>
      <w:bookmarkStart w:id="29" w:name="_Ref513051936"/>
      <w:bookmarkStart w:id="30" w:name="_Toc514780523"/>
      <w:bookmarkStart w:id="31" w:name="_Toc514781112"/>
      <w:r w:rsidRPr="00E311FC">
        <w:t>Физико</w:t>
      </w:r>
      <w:r w:rsidRPr="00FC3F33">
        <w:t>-химические аспекты взаимодействия стали со свинцом</w:t>
      </w:r>
      <w:bookmarkEnd w:id="27"/>
      <w:r w:rsidR="00BC4CF4">
        <w:t>.</w:t>
      </w:r>
      <w:bookmarkEnd w:id="28"/>
      <w:bookmarkEnd w:id="29"/>
      <w:bookmarkEnd w:id="30"/>
      <w:bookmarkEnd w:id="31"/>
    </w:p>
    <w:p w14:paraId="6F8897BF" w14:textId="77777777" w:rsidR="00422312" w:rsidRPr="00422312" w:rsidRDefault="00422312" w:rsidP="00422312">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p>
    <w:p w14:paraId="663279C3" w14:textId="77777777" w:rsidR="007E1D0A" w:rsidRDefault="000B6FEB" w:rsidP="00A07BA6">
      <w:r w:rsidRPr="00A07BA6">
        <w:t>Важным параметром в случае свинцового теплоносителя является концентрация растворенного в нем кислорода.</w:t>
      </w:r>
    </w:p>
    <w:p w14:paraId="397625F3" w14:textId="46FCA78A"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масс. %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3F51D7">
        <w:rPr>
          <w:rFonts w:cs="Times New Roman"/>
          <w:szCs w:val="26"/>
        </w:rPr>
        <w:t>16</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масс. % процесс обусловлен окислением </w:t>
      </w:r>
      <w:r w:rsidRPr="00F06F7D">
        <w:rPr>
          <w:rFonts w:cs="Times New Roman"/>
          <w:szCs w:val="26"/>
        </w:rPr>
        <w:lastRenderedPageBreak/>
        <w:t xml:space="preserve">поверхности, что помогает </w:t>
      </w:r>
      <w:proofErr w:type="gramStart"/>
      <w:r w:rsidRPr="00F06F7D">
        <w:rPr>
          <w:rFonts w:cs="Times New Roman"/>
          <w:szCs w:val="26"/>
        </w:rPr>
        <w:t>ограничить</w:t>
      </w:r>
      <w:proofErr w:type="gramEnd"/>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B1031E">
        <w:rPr>
          <w:rFonts w:cs="Times New Roman"/>
          <w:szCs w:val="26"/>
          <w:highlight w:val="yellow"/>
        </w:rPr>
        <w:t>рисунок</w:t>
      </w:r>
      <w:r w:rsidR="00B1031E" w:rsidRPr="00B1031E">
        <w:rPr>
          <w:rFonts w:cs="Times New Roman"/>
          <w:szCs w:val="26"/>
        </w:rPr>
        <w:t>)</w:t>
      </w:r>
      <w:r w:rsidRPr="00F06F7D">
        <w:rPr>
          <w:rFonts w:cs="Times New Roman"/>
          <w:szCs w:val="26"/>
        </w:rPr>
        <w:t>.</w:t>
      </w:r>
    </w:p>
    <w:p w14:paraId="049ABBA4" w14:textId="09B1387E" w:rsidR="00B1031E" w:rsidRDefault="00913E28" w:rsidP="003A66EB">
      <w:pPr>
        <w:pStyle w:val="afb"/>
        <w:rPr>
          <w:rFonts w:cs="Times New Roman"/>
        </w:rPr>
      </w:pPr>
      <w:r>
        <w:rPr>
          <w:noProof/>
        </w:rPr>
        <w:drawing>
          <wp:inline distT="0" distB="0" distL="0" distR="0" wp14:anchorId="2F05CB36" wp14:editId="4783074C">
            <wp:extent cx="4244340" cy="2827744"/>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117" cy="2851580"/>
                    </a:xfrm>
                    <a:prstGeom prst="rect">
                      <a:avLst/>
                    </a:prstGeom>
                    <a:noFill/>
                    <a:ln>
                      <a:noFill/>
                    </a:ln>
                  </pic:spPr>
                </pic:pic>
              </a:graphicData>
            </a:graphic>
          </wp:inline>
        </w:drawing>
      </w:r>
    </w:p>
    <w:p w14:paraId="3F1D2652" w14:textId="6060F4A3" w:rsidR="00B1031E" w:rsidRPr="00B1031E" w:rsidRDefault="00B1031E" w:rsidP="00B1031E">
      <w:pPr>
        <w:pStyle w:val="afb"/>
      </w:pPr>
      <w:r w:rsidRPr="00B1031E">
        <w:rPr>
          <w:highlight w:val="yellow"/>
        </w:rPr>
        <w:t>Рисунок</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3F51D7">
        <w:rPr>
          <w:rFonts w:cs="Times New Roman"/>
        </w:rPr>
        <w:t>16</w:t>
      </w:r>
      <w:r>
        <w:rPr>
          <w:rFonts w:cs="Times New Roman"/>
        </w:rPr>
        <w:fldChar w:fldCharType="end"/>
      </w:r>
      <w:r w:rsidRPr="00B1031E">
        <w:rPr>
          <w:rFonts w:cs="Times New Roman"/>
        </w:rPr>
        <w:t>].</w:t>
      </w:r>
    </w:p>
    <w:p w14:paraId="5C53E3EA" w14:textId="671CA136"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3F51D7">
        <w:rPr>
          <w:rFonts w:cs="Times New Roman"/>
          <w:szCs w:val="26"/>
          <w:lang w:val="x-none"/>
        </w:rPr>
        <w:t>15</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Pr="00F06F7D">
        <w:rPr>
          <w:rFonts w:cs="Times New Roman"/>
          <w:szCs w:val="26"/>
          <w:lang w:val="x-none"/>
        </w:rPr>
        <w:t xml:space="preserve">масс. %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7E1D0A">
        <w:rPr>
          <w:rFonts w:cs="Times New Roman"/>
          <w:szCs w:val="26"/>
          <w:highlight w:val="yellow"/>
          <w:lang w:val="x-none"/>
        </w:rPr>
        <w:t>рис</w:t>
      </w:r>
      <w:r w:rsidRPr="007E1D0A">
        <w:rPr>
          <w:rFonts w:cs="Times New Roman"/>
          <w:szCs w:val="26"/>
          <w:highlight w:val="yellow"/>
        </w:rPr>
        <w:t>унке</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масс. %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195B76D4" w14:textId="77777777" w:rsidR="00F579E2" w:rsidRDefault="00F579E2" w:rsidP="003A66EB">
      <w:pPr>
        <w:pStyle w:val="afb"/>
        <w:rPr>
          <w:lang w:val="en-US"/>
        </w:rPr>
      </w:pPr>
      <w:r w:rsidRPr="00F06F7D">
        <w:rPr>
          <w:noProof/>
        </w:rPr>
        <w:lastRenderedPageBreak/>
        <w:drawing>
          <wp:inline distT="0" distB="0" distL="0" distR="0" wp14:anchorId="4C3C7815" wp14:editId="46D798F7">
            <wp:extent cx="4572929" cy="2819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l="3882" t="7350" r="3748" b="15144"/>
                    <a:stretch>
                      <a:fillRect/>
                    </a:stretch>
                  </pic:blipFill>
                  <pic:spPr bwMode="auto">
                    <a:xfrm>
                      <a:off x="0" y="0"/>
                      <a:ext cx="4579753" cy="2823608"/>
                    </a:xfrm>
                    <a:prstGeom prst="rect">
                      <a:avLst/>
                    </a:prstGeom>
                    <a:noFill/>
                    <a:ln>
                      <a:noFill/>
                    </a:ln>
                  </pic:spPr>
                </pic:pic>
              </a:graphicData>
            </a:graphic>
          </wp:inline>
        </w:drawing>
      </w:r>
    </w:p>
    <w:p w14:paraId="64EA6F4A" w14:textId="147D26E8" w:rsidR="00F579E2" w:rsidRPr="00F579E2" w:rsidRDefault="00F579E2" w:rsidP="00F579E2">
      <w:pPr>
        <w:pStyle w:val="afb"/>
      </w:pPr>
      <w:r w:rsidRPr="00F579E2">
        <w:rPr>
          <w:highlight w:val="yellow"/>
        </w:rPr>
        <w:t>Рисунок</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3F51D7">
        <w:t>15</w:t>
      </w:r>
      <w:r w:rsidR="00C7364F">
        <w:fldChar w:fldCharType="end"/>
      </w:r>
      <w:r w:rsidRPr="00F579E2">
        <w:t>].</w:t>
      </w:r>
    </w:p>
    <w:p w14:paraId="10BC66A4" w14:textId="77777777"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08E0A65B"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масс. %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 %</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20BE1B7A" w:rsidR="00600FA2" w:rsidRPr="00E058FB" w:rsidRDefault="00600FA2" w:rsidP="00600FA2">
      <w:r w:rsidRPr="00E058FB">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3F51D7">
        <w:t>20</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3F51D7">
        <w:t>21</w:t>
      </w:r>
      <w:r w:rsidR="005E2DEF">
        <w:fldChar w:fldCharType="end"/>
      </w:r>
      <w:r w:rsidRPr="00E058FB">
        <w:t xml:space="preserve">]. Все три этапа отображены на </w:t>
      </w:r>
      <w:r w:rsidRPr="00600FA2">
        <w:rPr>
          <w:highlight w:val="yellow"/>
        </w:rPr>
        <w:t>рисунке</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 w:val="24"/>
                <w:szCs w:val="24"/>
              </w:rPr>
            </w:pPr>
            <w:r w:rsidRPr="00C00FD7">
              <w:rPr>
                <w:noProof/>
                <w:sz w:val="24"/>
                <w:szCs w:val="24"/>
                <w:lang w:eastAsia="ru-RU"/>
              </w:rPr>
              <w:lastRenderedPageBreak/>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9"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9"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9"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7314F67C" w14:textId="77777777" w:rsidR="00600FA2" w:rsidRPr="00C00FD7" w:rsidRDefault="00600FA2" w:rsidP="00600FA2">
      <w:pPr>
        <w:pStyle w:val="afb"/>
        <w:spacing w:after="0"/>
      </w:pPr>
      <w:r w:rsidRPr="00C00FD7">
        <w:t>а – первая стадия; б – вторая стадия; в – третья стадия</w:t>
      </w:r>
    </w:p>
    <w:p w14:paraId="0640DBCD" w14:textId="42D8262B" w:rsidR="00600FA2" w:rsidRPr="00C00FD7" w:rsidRDefault="00600FA2" w:rsidP="00600FA2">
      <w:pPr>
        <w:pStyle w:val="afb"/>
      </w:pPr>
      <w:r w:rsidRPr="00600FA2">
        <w:rPr>
          <w:highlight w:val="yellow"/>
        </w:rPr>
        <w:t>Рисунок</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3F51D7">
        <w:t>20</w:t>
      </w:r>
      <w:r w:rsidR="005E2DEF">
        <w:fldChar w:fldCharType="end"/>
      </w:r>
      <w:r w:rsidRPr="00C00FD7">
        <w:t>].</w:t>
      </w:r>
    </w:p>
    <w:p w14:paraId="013CF88E" w14:textId="77777777"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proofErr w:type="gramStart"/>
      <w:r w:rsidRPr="00600FA2">
        <w:rPr>
          <w:highlight w:val="yellow"/>
        </w:rPr>
        <w:t>рисунок</w:t>
      </w:r>
      <w:proofErr w:type="gramEnd"/>
      <w:r w:rsidRPr="00E058FB">
        <w:t xml:space="preserve"> </w:t>
      </w:r>
      <w:r w:rsidRPr="005F39B2">
        <w:rPr>
          <w:highlight w:val="yellow"/>
        </w:rPr>
        <w:t>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7777777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5F39B2">
        <w:rPr>
          <w:highlight w:val="yellow"/>
        </w:rPr>
        <w:t>рисунке</w:t>
      </w:r>
      <w:r>
        <w:t xml:space="preserve"> </w:t>
      </w:r>
      <w:r w:rsidRPr="005F39B2">
        <w:rPr>
          <w:highlight w:val="yellow"/>
        </w:rPr>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32" w:name="_Ref513051897"/>
      <w:bookmarkStart w:id="33" w:name="_Toc514780524"/>
      <w:bookmarkStart w:id="34" w:name="_Toc514781113"/>
      <w:r>
        <w:lastRenderedPageBreak/>
        <w:t>Взаимодействие стали ЭП-823 со свинцом.</w:t>
      </w:r>
      <w:bookmarkEnd w:id="32"/>
      <w:bookmarkEnd w:id="33"/>
      <w:bookmarkEnd w:id="34"/>
    </w:p>
    <w:p w14:paraId="7993446C" w14:textId="39CFA0FA" w:rsidR="007E56A7" w:rsidRDefault="007E56A7" w:rsidP="007E56A7">
      <w:pPr>
        <w:rPr>
          <w:highlight w:val="yellow"/>
        </w:rPr>
      </w:pPr>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3F51D7" w:rsidRPr="003F51D7">
        <w:t>19</w:t>
      </w:r>
      <w:r>
        <w:rPr>
          <w:lang w:val="en-US"/>
        </w:rPr>
        <w:fldChar w:fldCharType="end"/>
      </w:r>
      <w:r w:rsidRPr="002B5E7F">
        <w:t>]</w:t>
      </w:r>
      <w:r>
        <w:t xml:space="preserve"> исследовались стали </w:t>
      </w:r>
      <w:r w:rsidR="002B5E7F">
        <w:t>Армко-Fe, 20Х13, ЭП823,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0E3637">
        <w:rPr>
          <w:highlight w:val="yellow"/>
        </w:rPr>
        <w:t>рисунке</w:t>
      </w:r>
      <w:r w:rsidR="000E3637">
        <w:rPr>
          <w:highlight w:val="yellow"/>
        </w:rPr>
        <w:t>.</w:t>
      </w:r>
    </w:p>
    <w:p w14:paraId="21B4DD38" w14:textId="77777777" w:rsidR="000E3637" w:rsidRDefault="000E3637" w:rsidP="003A66EB">
      <w:pPr>
        <w:pStyle w:val="afb"/>
      </w:pPr>
      <w:r w:rsidRPr="000E3637">
        <w:rPr>
          <w:noProof/>
        </w:rPr>
        <w:drawing>
          <wp:inline distT="0" distB="0" distL="0" distR="0" wp14:anchorId="029724B7" wp14:editId="7B683AD9">
            <wp:extent cx="5455920" cy="2072142"/>
            <wp:effectExtent l="0" t="0" r="0" b="4445"/>
            <wp:docPr id="7" name="Рисунок 3">
              <a:extLst xmlns:a="http://schemas.openxmlformats.org/drawingml/2006/main">
                <a:ext uri="{FF2B5EF4-FFF2-40B4-BE49-F238E27FC236}">
                  <a16:creationId xmlns:a16="http://schemas.microsoft.com/office/drawing/2014/main" id="{E3E77692-8E87-4AC6-B5AE-0CC14DC1D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3E77692-8E87-4AC6-B5AE-0CC14DC1D8A6}"/>
                        </a:ext>
                      </a:extLst>
                    </pic:cNvPr>
                    <pic:cNvPicPr>
                      <a:picLocks noChangeAspect="1"/>
                    </pic:cNvPicPr>
                  </pic:nvPicPr>
                  <pic:blipFill>
                    <a:blip r:embed="rId30"/>
                    <a:stretch>
                      <a:fillRect/>
                    </a:stretch>
                  </pic:blipFill>
                  <pic:spPr>
                    <a:xfrm>
                      <a:off x="0" y="0"/>
                      <a:ext cx="5475561" cy="2079601"/>
                    </a:xfrm>
                    <a:prstGeom prst="rect">
                      <a:avLst/>
                    </a:prstGeom>
                  </pic:spPr>
                </pic:pic>
              </a:graphicData>
            </a:graphic>
          </wp:inline>
        </w:drawing>
      </w:r>
    </w:p>
    <w:p w14:paraId="32977C18" w14:textId="4FC8B604" w:rsidR="000E3637" w:rsidRPr="003A66EB" w:rsidRDefault="000E3637" w:rsidP="000E3637">
      <w:pPr>
        <w:pStyle w:val="afb"/>
      </w:pPr>
      <w:r w:rsidRPr="000E3637">
        <w:rPr>
          <w:highlight w:val="yellow"/>
        </w:rPr>
        <w:t>Рисунок</w:t>
      </w:r>
      <w:r w:rsidR="003A66EB">
        <w:rPr>
          <w:highlight w:val="yellow"/>
        </w:rPr>
        <w:t>(заменить слово окалина на рисунке)</w:t>
      </w:r>
      <w:r w:rsidRPr="000E3637">
        <w:t xml:space="preserve"> – Кинетика роста оксида (левый) и скорость коррозии (правый) Армко-Fe и сталей 20Х13, ЭП823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w:rPr>
                <w:rFonts w:ascii="Cambria Math" w:hAnsi="Cambria Math"/>
                <w:vertAlign w:val="subscript"/>
                <w:lang w:val="en-US"/>
              </w:rPr>
              <m:t>O</m:t>
            </m:r>
            <m:r>
              <w:rPr>
                <w:rFonts w:ascii="Cambria Math" w:hAnsi="Cambria Math"/>
                <w:vertAlign w:val="subscript"/>
              </w:rPr>
              <m:t>]</m:t>
            </m:r>
          </m:sub>
        </m:sSub>
        <m:r>
          <w:rPr>
            <w:rFonts w:ascii="Cambria Math" w:hAnsi="Cambria Math"/>
          </w:rPr>
          <m:t>=1,3×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 %</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3F51D7">
        <w:t>19</w:t>
      </w:r>
      <w:r w:rsidR="003A66EB">
        <w:fldChar w:fldCharType="end"/>
      </w:r>
      <w:r w:rsidR="003A66EB" w:rsidRPr="003A66EB">
        <w:t>].</w:t>
      </w:r>
    </w:p>
    <w:p w14:paraId="78807AE2" w14:textId="77777777"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B475A2">
        <w:rPr>
          <w:highlight w:val="yellow"/>
        </w:rPr>
        <w:t>рисунок</w:t>
      </w:r>
      <w:r>
        <w:t xml:space="preserve">). </w:t>
      </w:r>
    </w:p>
    <w:p w14:paraId="73F72BF5" w14:textId="77777777"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1"/>
                    <a:stretch>
                      <a:fillRect/>
                    </a:stretch>
                  </pic:blipFill>
                  <pic:spPr>
                    <a:xfrm>
                      <a:off x="0" y="0"/>
                      <a:ext cx="5940425" cy="1102995"/>
                    </a:xfrm>
                    <a:prstGeom prst="rect">
                      <a:avLst/>
                    </a:prstGeom>
                  </pic:spPr>
                </pic:pic>
              </a:graphicData>
            </a:graphic>
          </wp:inline>
        </w:drawing>
      </w:r>
    </w:p>
    <w:p w14:paraId="6C5E3995" w14:textId="5E7CE8B9" w:rsidR="00B475A2" w:rsidRPr="003A66EB" w:rsidRDefault="00B475A2" w:rsidP="00B475A2">
      <w:pPr>
        <w:pStyle w:val="afb"/>
      </w:pPr>
      <w:r w:rsidRPr="003A66EB">
        <w:rPr>
          <w:highlight w:val="yellow"/>
        </w:rPr>
        <w:t>Рисунок</w:t>
      </w:r>
      <w:r>
        <w:t xml:space="preserve"> – </w:t>
      </w:r>
      <w:r w:rsidRPr="003A66EB">
        <w:t xml:space="preserve">Структура </w:t>
      </w:r>
      <w:r>
        <w:t>пленок</w:t>
      </w:r>
      <w:r w:rsidRPr="003A66EB">
        <w:t xml:space="preserve"> на поверхности Армко-Fe и сталей 20Х13, ЭП823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3F51D7">
        <w:rPr>
          <w:rFonts w:ascii="Cambria Math" w:hAnsi="Cambria Math" w:cs="Cambria Math"/>
        </w:rPr>
        <w:t>19</w:t>
      </w:r>
      <w:r>
        <w:rPr>
          <w:rFonts w:ascii="Cambria Math" w:hAnsi="Cambria Math" w:cs="Cambria Math"/>
        </w:rPr>
        <w:fldChar w:fldCharType="end"/>
      </w:r>
      <w:r w:rsidRPr="003A66EB">
        <w:rPr>
          <w:rFonts w:ascii="Cambria Math" w:hAnsi="Cambria Math" w:cs="Cambria Math"/>
        </w:rPr>
        <w:t>].</w:t>
      </w:r>
    </w:p>
    <w:p w14:paraId="75D3F266" w14:textId="77777777" w:rsidR="00B475A2" w:rsidRDefault="00B475A2" w:rsidP="00B475A2">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 Толщина окалины уменьшается в ряду армко-Fe→20Х13→ЭП823→Х18Н10Т.</w:t>
      </w:r>
    </w:p>
    <w:p w14:paraId="5F073B33" w14:textId="77777777" w:rsidR="003A66EB" w:rsidRDefault="003A66EB" w:rsidP="003A66EB">
      <w:r w:rsidRPr="003A66EB">
        <w:lastRenderedPageBreak/>
        <w:t xml:space="preserve">Согласно данным линейного </w:t>
      </w:r>
      <w:r w:rsidRPr="003A66EB">
        <w:rPr>
          <w:highlight w:val="yellow"/>
        </w:rPr>
        <w:t>микрорентгеноспектрального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3A66EB">
        <w:rPr>
          <w:highlight w:val="yellow"/>
        </w:rPr>
        <w:t>рисунок</w:t>
      </w:r>
      <w:r w:rsidRPr="003A66EB">
        <w:t xml:space="preserve">). </w:t>
      </w:r>
    </w:p>
    <w:p w14:paraId="3376EF04" w14:textId="77777777" w:rsidR="00B475A2" w:rsidRDefault="00B475A2" w:rsidP="00B475A2">
      <w:pPr>
        <w:pStyle w:val="afb"/>
      </w:pPr>
      <w:r w:rsidRPr="00B475A2">
        <w:rPr>
          <w:noProof/>
        </w:rPr>
        <w:drawing>
          <wp:inline distT="0" distB="0" distL="0" distR="0" wp14:anchorId="299ED236" wp14:editId="4CF318FD">
            <wp:extent cx="5391785" cy="3083490"/>
            <wp:effectExtent l="0" t="0" r="0" b="3175"/>
            <wp:docPr id="9"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a:blip r:embed="rId32"/>
                    <a:stretch>
                      <a:fillRect/>
                    </a:stretch>
                  </pic:blipFill>
                  <pic:spPr>
                    <a:xfrm>
                      <a:off x="0" y="0"/>
                      <a:ext cx="5412510" cy="3095342"/>
                    </a:xfrm>
                    <a:prstGeom prst="rect">
                      <a:avLst/>
                    </a:prstGeom>
                  </pic:spPr>
                </pic:pic>
              </a:graphicData>
            </a:graphic>
          </wp:inline>
        </w:drawing>
      </w:r>
    </w:p>
    <w:p w14:paraId="74BC3DF9" w14:textId="30A923FB" w:rsidR="00B475A2" w:rsidRPr="00B475A2" w:rsidRDefault="00B475A2" w:rsidP="00B475A2">
      <w:pPr>
        <w:pStyle w:val="afb"/>
      </w:pPr>
      <w:r w:rsidRPr="00B475A2">
        <w:rPr>
          <w:highlight w:val="yellow"/>
        </w:rPr>
        <w:t>Рисунок</w:t>
      </w:r>
      <w:r>
        <w:t xml:space="preserve"> – </w:t>
      </w:r>
      <w:r w:rsidRPr="00B475A2">
        <w:t>Морфология и распределение элементов в зоне взаимодействия расплава свинца со сталями 20Х13 (левый), Х18Н10Т (центральный) и ЭП823 (правый) после выдержки при 550 °С в течение 2000 ч</w:t>
      </w:r>
      <w:r>
        <w:t xml:space="preserve"> </w:t>
      </w:r>
      <w:r w:rsidRPr="00B475A2">
        <w:t>[</w:t>
      </w:r>
      <w:r>
        <w:fldChar w:fldCharType="begin"/>
      </w:r>
      <w:r>
        <w:instrText xml:space="preserve"> REF ВЦисар_Корр_стойк_сталей_в_распл_свинца \n \h </w:instrText>
      </w:r>
      <w:r>
        <w:fldChar w:fldCharType="separate"/>
      </w:r>
      <w:r w:rsidR="003F51D7">
        <w:t>19</w:t>
      </w:r>
      <w:r>
        <w:fldChar w:fldCharType="end"/>
      </w:r>
      <w:r w:rsidRPr="00B475A2">
        <w:t>].</w:t>
      </w:r>
    </w:p>
    <w:p w14:paraId="74A26B45" w14:textId="77777777" w:rsidR="003A66EB" w:rsidRDefault="003A66EB" w:rsidP="003A66EB">
      <w:r w:rsidRPr="003A66EB">
        <w:t>Хром и кремний обогащают внутреннюю часть окалины, образованной на поверхности образцов 20Х13 (</w:t>
      </w:r>
      <w:proofErr w:type="gramStart"/>
      <w:r w:rsidRPr="003A66EB">
        <w:rPr>
          <w:highlight w:val="yellow"/>
        </w:rPr>
        <w:t>рисунок</w:t>
      </w:r>
      <w:proofErr w:type="gramEnd"/>
      <w:r w:rsidRPr="003A66EB">
        <w:rPr>
          <w:highlight w:val="yellow"/>
        </w:rPr>
        <w:t xml:space="preserve"> 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proofErr w:type="gramStart"/>
      <w:r w:rsidRPr="003A66EB">
        <w:rPr>
          <w:highlight w:val="yellow"/>
        </w:rPr>
        <w:t>рисунок</w:t>
      </w:r>
      <w:proofErr w:type="gramEnd"/>
      <w:r w:rsidRPr="003A66EB">
        <w:rPr>
          <w:highlight w:val="yellow"/>
        </w:rPr>
        <w:t xml:space="preserve"> а</w:t>
      </w:r>
      <w:r w:rsidRPr="003A66EB">
        <w:t>).</w:t>
      </w:r>
    </w:p>
    <w:p w14:paraId="15FA32FA" w14:textId="77777777" w:rsidR="00B475A2" w:rsidRDefault="003A66EB" w:rsidP="003A66EB">
      <w:r w:rsidRPr="003A66EB">
        <w:t xml:space="preserve">На поверхности стали ЭП823 вначале (~ 1100 ч) формируется двухслойная </w:t>
      </w:r>
      <w:r w:rsidR="00B475A2">
        <w:t>оксидная пленка</w:t>
      </w:r>
      <w:r w:rsidRPr="003A66EB">
        <w:t xml:space="preserve"> (</w:t>
      </w:r>
      <w:r w:rsidRPr="00B475A2">
        <w:rPr>
          <w:highlight w:val="yellow"/>
        </w:rPr>
        <w:t>рис</w:t>
      </w:r>
      <w:r w:rsidR="00B475A2" w:rsidRPr="00B475A2">
        <w:rPr>
          <w:highlight w:val="yellow"/>
        </w:rPr>
        <w:t>унок</w:t>
      </w:r>
      <w:r w:rsidRPr="003A66EB">
        <w:t xml:space="preserve">). </w:t>
      </w:r>
    </w:p>
    <w:p w14:paraId="3A824C81" w14:textId="77777777" w:rsidR="00B475A2" w:rsidRDefault="00B475A2" w:rsidP="00B475A2">
      <w:pPr>
        <w:pStyle w:val="afb"/>
      </w:pPr>
      <w:r w:rsidRPr="00B475A2">
        <w:rPr>
          <w:noProof/>
        </w:rPr>
        <w:lastRenderedPageBreak/>
        <w:drawing>
          <wp:inline distT="0" distB="0" distL="0" distR="0" wp14:anchorId="251284AB" wp14:editId="52785708">
            <wp:extent cx="2701505" cy="2186547"/>
            <wp:effectExtent l="0" t="0" r="3810" b="444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3"/>
                    <a:srcRect t="2370"/>
                    <a:stretch/>
                  </pic:blipFill>
                  <pic:spPr>
                    <a:xfrm>
                      <a:off x="0" y="0"/>
                      <a:ext cx="2706429" cy="2190532"/>
                    </a:xfrm>
                    <a:prstGeom prst="rect">
                      <a:avLst/>
                    </a:prstGeom>
                  </pic:spPr>
                </pic:pic>
              </a:graphicData>
            </a:graphic>
          </wp:inline>
        </w:drawing>
      </w:r>
    </w:p>
    <w:p w14:paraId="33BDC6BB" w14:textId="27D36ED5" w:rsidR="00B475A2" w:rsidRP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3F51D7" w:rsidRPr="003F51D7">
        <w:t>19</w:t>
      </w:r>
      <w:r>
        <w:rPr>
          <w:lang w:val="en-US"/>
        </w:rPr>
        <w:fldChar w:fldCharType="end"/>
      </w:r>
      <w:r w:rsidRPr="00B475A2">
        <w:t>].</w:t>
      </w:r>
    </w:p>
    <w:p w14:paraId="127DD3EB" w14:textId="77777777"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475A2">
        <w:rPr>
          <w:highlight w:val="yellow"/>
        </w:rPr>
        <w:t>рис</w:t>
      </w:r>
      <w:r w:rsidR="00B475A2" w:rsidRPr="00B475A2">
        <w:rPr>
          <w:highlight w:val="yellow"/>
        </w:rPr>
        <w:t>унок</w:t>
      </w:r>
      <w:r w:rsidRPr="003A66EB">
        <w:t xml:space="preserve">). </w:t>
      </w:r>
    </w:p>
    <w:p w14:paraId="0037AC00" w14:textId="77777777" w:rsidR="00B475A2" w:rsidRDefault="00B475A2" w:rsidP="00B475A2">
      <w:pPr>
        <w:pStyle w:val="afb"/>
      </w:pPr>
      <w:r w:rsidRPr="00B475A2">
        <w:rPr>
          <w:noProof/>
        </w:rPr>
        <w:drawing>
          <wp:inline distT="0" distB="0" distL="0" distR="0" wp14:anchorId="6DAFAF9C" wp14:editId="07F0EE7C">
            <wp:extent cx="2249170" cy="4084450"/>
            <wp:effectExtent l="0" t="0" r="0"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4"/>
                    <a:stretch>
                      <a:fillRect/>
                    </a:stretch>
                  </pic:blipFill>
                  <pic:spPr>
                    <a:xfrm>
                      <a:off x="0" y="0"/>
                      <a:ext cx="2268181" cy="4118974"/>
                    </a:xfrm>
                    <a:prstGeom prst="rect">
                      <a:avLst/>
                    </a:prstGeom>
                  </pic:spPr>
                </pic:pic>
              </a:graphicData>
            </a:graphic>
          </wp:inline>
        </w:drawing>
      </w:r>
    </w:p>
    <w:p w14:paraId="72CE365E" w14:textId="0B3EEE04" w:rsid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3F51D7" w:rsidRPr="003F51D7">
        <w:t>19</w:t>
      </w:r>
      <w:r>
        <w:rPr>
          <w:lang w:val="en-US"/>
        </w:rPr>
        <w:fldChar w:fldCharType="end"/>
      </w:r>
      <w:r w:rsidRPr="00B475A2">
        <w:t>].</w:t>
      </w:r>
    </w:p>
    <w:p w14:paraId="6C08A118" w14:textId="77777777" w:rsidR="003A66EB" w:rsidRDefault="003A66EB" w:rsidP="003A66EB">
      <w:r w:rsidRPr="003A66EB">
        <w:t xml:space="preserve">В отличие от остальных материалов сталь ЭП823 в данных условиях окисляется циклически. Второй слой окалины по составу и структуре аналогичен </w:t>
      </w:r>
      <w:r w:rsidRPr="003A66EB">
        <w:lastRenderedPageBreak/>
        <w:t>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77777777"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2859D0E7" w14:textId="3DC18D7F" w:rsidR="005374CB" w:rsidRPr="005374CB" w:rsidRDefault="00323636" w:rsidP="009C1160">
      <w:pPr>
        <w:pStyle w:val="4"/>
      </w:pPr>
      <w:bookmarkStart w:id="35" w:name="_Toc514780525"/>
      <w:bookmarkStart w:id="36" w:name="_Toc514781114"/>
      <w:r>
        <w:t>Влияние потоков высокоэнергетических частиц на оксидную пленку</w:t>
      </w:r>
      <w:r w:rsidR="005374CB">
        <w:t>.</w:t>
      </w:r>
      <w:bookmarkEnd w:id="35"/>
      <w:bookmarkEnd w:id="36"/>
    </w:p>
    <w:p w14:paraId="4C63D0D3" w14:textId="77777777"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Следует сказать, что существует, и даже не маленькая,</w:t>
      </w:r>
      <w:r w:rsidRPr="005374CB">
        <w:t xml:space="preserve"> база </w:t>
      </w:r>
      <w:r>
        <w:t>данных</w:t>
      </w:r>
      <w:r w:rsidRPr="005374CB">
        <w:t xml:space="preserve"> о коррозии для </w:t>
      </w:r>
      <w:r>
        <w:t xml:space="preserve">некоторых </w:t>
      </w:r>
      <w:r w:rsidRPr="005374CB">
        <w:t xml:space="preserve">сталей </w:t>
      </w:r>
      <w:r w:rsidRPr="005374CB">
        <w:rPr>
          <w:highlight w:val="yellow"/>
        </w:rPr>
        <w:t>[]</w:t>
      </w:r>
      <w:r w:rsidRPr="005374CB">
        <w:t>. 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3D5A8F">
        <w:t>33</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75269272"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0E3D0B">
        <w:t>34</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 xml:space="preserve">С, что значительно ниже температуры, </w:t>
      </w:r>
      <w:r w:rsidRPr="00C06E33">
        <w:lastRenderedPageBreak/>
        <w:t>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w:t>
      </w:r>
      <w:r w:rsidR="00A14F4E" w:rsidRPr="00A14F4E">
        <w:rPr>
          <w:highlight w:val="yellow"/>
        </w:rPr>
        <w:t>(11,95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Cr</w:t>
      </w:r>
      <w:r w:rsidR="00A14F4E" w:rsidRPr="00A14F4E">
        <w:rPr>
          <w:highlight w:val="yellow"/>
        </w:rPr>
        <w:t>, 1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Mo</w:t>
      </w:r>
      <w:r w:rsidR="00A14F4E" w:rsidRPr="00A14F4E">
        <w:rPr>
          <w:highlight w:val="yellow"/>
        </w:rPr>
        <w:t>, 0,6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Mn</w:t>
      </w:r>
      <w:r w:rsidR="00A14F4E" w:rsidRPr="00A14F4E">
        <w:rPr>
          <w:highlight w:val="yellow"/>
        </w:rPr>
        <w:t>, 0,57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Ni</w:t>
      </w:r>
      <w:r w:rsidR="00A14F4E" w:rsidRPr="00A14F4E">
        <w:rPr>
          <w:highlight w:val="yellow"/>
        </w:rPr>
        <w:t>, 0,5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W</w:t>
      </w:r>
      <w:r w:rsidR="00A14F4E" w:rsidRPr="00A14F4E">
        <w:rPr>
          <w:highlight w:val="yellow"/>
        </w:rPr>
        <w:t>, 0,4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Si</w:t>
      </w:r>
      <w:r w:rsidR="00A14F4E" w:rsidRPr="00A14F4E">
        <w:rPr>
          <w:highlight w:val="yellow"/>
        </w:rPr>
        <w:t>, 0,33</w:t>
      </w:r>
      <w:r w:rsidR="004175AC">
        <w:rPr>
          <w:highlight w:val="yellow"/>
          <w:lang w:val="en-US"/>
        </w:rPr>
        <w:t> </w:t>
      </w:r>
      <w:r w:rsidR="00A14F4E" w:rsidRPr="00A14F4E">
        <w:rPr>
          <w:highlight w:val="yellow"/>
        </w:rPr>
        <w:t>ма</w:t>
      </w:r>
      <w:r w:rsidR="004175AC">
        <w:rPr>
          <w:highlight w:val="yellow"/>
          <w:lang w:val="en-US"/>
        </w:rPr>
        <w:t>c</w:t>
      </w:r>
      <w:r w:rsidR="00A14F4E" w:rsidRPr="00A14F4E">
        <w:rPr>
          <w:highlight w:val="yellow"/>
        </w:rPr>
        <w:t>с.</w:t>
      </w:r>
      <w:r w:rsidR="004175AC">
        <w:rPr>
          <w:highlight w:val="yellow"/>
          <w:lang w:val="en-US"/>
        </w:rPr>
        <w:t> </w:t>
      </w:r>
      <w:r w:rsidR="00A14F4E" w:rsidRPr="00A14F4E">
        <w:rPr>
          <w:highlight w:val="yellow"/>
        </w:rPr>
        <w:t xml:space="preserve">% </w:t>
      </w:r>
      <w:r w:rsidR="00A14F4E" w:rsidRPr="00A14F4E">
        <w:rPr>
          <w:highlight w:val="yellow"/>
          <w:lang w:val="en-US"/>
        </w:rPr>
        <w:t>V</w:t>
      </w:r>
      <w:r w:rsidR="00A14F4E" w:rsidRPr="00A14F4E">
        <w:rPr>
          <w:highlight w:val="yellow"/>
        </w:rPr>
        <w:t>, 0,2 ма</w:t>
      </w:r>
      <w:r w:rsidR="004175AC">
        <w:rPr>
          <w:highlight w:val="yellow"/>
          <w:lang w:val="en-US"/>
        </w:rPr>
        <w:t>c</w:t>
      </w:r>
      <w:r w:rsidR="00A14F4E" w:rsidRPr="00A14F4E">
        <w:rPr>
          <w:highlight w:val="yellow"/>
        </w:rPr>
        <w:t>с.</w:t>
      </w:r>
      <w:r w:rsidR="004175AC" w:rsidRPr="00D41F7B">
        <w:rPr>
          <w:highlight w:val="yellow"/>
        </w:rPr>
        <w:t xml:space="preserve"> </w:t>
      </w:r>
      <w:r w:rsidR="00A14F4E" w:rsidRPr="00A14F4E">
        <w:rPr>
          <w:highlight w:val="yellow"/>
        </w:rPr>
        <w:t xml:space="preserve">% </w:t>
      </w:r>
      <w:r w:rsidR="00A14F4E" w:rsidRPr="00A14F4E">
        <w:rPr>
          <w:highlight w:val="yellow"/>
          <w:lang w:val="en-US"/>
        </w:rPr>
        <w:t>C</w:t>
      </w:r>
      <w:r w:rsidR="00A14F4E" w:rsidRPr="00A14F4E">
        <w:rPr>
          <w:highlight w:val="yellow"/>
        </w:rPr>
        <w:t>)</w:t>
      </w:r>
      <w:r w:rsidR="00A14F4E">
        <w:t xml:space="preserve">. Так как это одна из первых экспериментальных установок по наблюдению такого комбинированного явления, </w:t>
      </w:r>
      <w:r w:rsidR="00A14F4E" w:rsidRPr="00A14F4E">
        <w:rPr>
          <w:highlight w:val="yellow"/>
        </w:rPr>
        <w:t>считаю нужным</w:t>
      </w:r>
      <w:r w:rsidR="00A14F4E">
        <w:t xml:space="preserve"> показать схему установки (</w:t>
      </w:r>
      <w:r w:rsidR="00A14F4E" w:rsidRPr="00A14F4E">
        <w:rPr>
          <w:highlight w:val="yellow"/>
        </w:rPr>
        <w:t>рисунок</w:t>
      </w:r>
      <w:r w:rsidR="00A14F4E">
        <w:t>).</w:t>
      </w:r>
    </w:p>
    <w:p w14:paraId="50AD005E" w14:textId="056A1A70" w:rsidR="00A14F4E" w:rsidRDefault="00A333C2" w:rsidP="00A14F4E">
      <w:pPr>
        <w:pStyle w:val="afb"/>
      </w:pPr>
      <w:r>
        <w:rPr>
          <w:noProof/>
        </w:rPr>
        <w:drawing>
          <wp:inline distT="0" distB="0" distL="0" distR="0" wp14:anchorId="64D2AF43" wp14:editId="73D8270B">
            <wp:extent cx="4038600" cy="2778806"/>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0703" cy="2794014"/>
                    </a:xfrm>
                    <a:prstGeom prst="rect">
                      <a:avLst/>
                    </a:prstGeom>
                    <a:noFill/>
                    <a:ln>
                      <a:noFill/>
                    </a:ln>
                  </pic:spPr>
                </pic:pic>
              </a:graphicData>
            </a:graphic>
          </wp:inline>
        </w:drawing>
      </w:r>
    </w:p>
    <w:p w14:paraId="6FA3A58D" w14:textId="7351A83D" w:rsidR="002804FE" w:rsidRPr="002804FE" w:rsidRDefault="00A14F4E" w:rsidP="002804FE">
      <w:pPr>
        <w:pStyle w:val="afb"/>
      </w:pPr>
      <w:r>
        <w:t>Рисунок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0E3D0B">
        <w:t>34</w:t>
      </w:r>
      <w:r w:rsidR="000E3D0B">
        <w:fldChar w:fldCharType="end"/>
      </w:r>
      <w:r w:rsidR="002804FE" w:rsidRPr="002804FE">
        <w:t>].</w:t>
      </w:r>
    </w:p>
    <w:p w14:paraId="3A71A707" w14:textId="013B7F8F" w:rsidR="003D5A8F"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0E3D0B">
        <w:t>35</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r w:rsidR="00CB693A">
        <w:t>П</w:t>
      </w:r>
      <w:r w:rsidR="00F23177">
        <w:t xml:space="preserve">овышенная концентрация вакансий приводит к </w:t>
      </w:r>
      <w:r w:rsidR="00CB693A">
        <w:t>увеличению радиационной</w:t>
      </w:r>
      <w:r w:rsidR="00F23177">
        <w:t xml:space="preserve">, что в некоторых материалах может привести к образованию новых фаз. Повышенная </w:t>
      </w:r>
      <w:proofErr w:type="spellStart"/>
      <w:r w:rsidR="00F23177">
        <w:t>ваканси</w:t>
      </w:r>
      <w:r w:rsidR="00CB693A">
        <w:t>онная</w:t>
      </w:r>
      <w:proofErr w:type="spellEnd"/>
      <w:r w:rsidR="00CB693A">
        <w:t xml:space="preserve"> и междоузельная плотность</w:t>
      </w:r>
      <w:r w:rsidR="00F23177">
        <w:t xml:space="preserve"> внутри оксидного слоя</w:t>
      </w:r>
      <w:r w:rsidR="00CB693A">
        <w:t xml:space="preserve"> </w:t>
      </w:r>
      <w:r w:rsidR="00F23177">
        <w:t>улучшает перенос ионов из объем</w:t>
      </w:r>
      <w:r w:rsidR="00CB693A">
        <w:t>а</w:t>
      </w:r>
      <w:r w:rsidR="00F23177">
        <w:t xml:space="preserve"> стали через оксидный слой. Так как защита от коррозии основана на снижении </w:t>
      </w:r>
      <w:r w:rsidR="00F23177">
        <w:lastRenderedPageBreak/>
        <w:t>скорости диффузии через пленки оксида, облучение, как ожидается, будет пагубно сказываться на защите от коррозии.</w:t>
      </w:r>
    </w:p>
    <w:p w14:paraId="7292DEAA" w14:textId="01A88555"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4501DC">
        <w:rPr>
          <w:highlight w:val="yellow"/>
        </w:rPr>
        <w:t>таблице</w:t>
      </w:r>
      <w:r>
        <w:t>.</w:t>
      </w:r>
    </w:p>
    <w:p w14:paraId="730702E3" w14:textId="0805938D" w:rsidR="00F65735" w:rsidRPr="00F65735" w:rsidRDefault="004501DC" w:rsidP="00F65735">
      <w:pPr>
        <w:pStyle w:val="af9"/>
      </w:pPr>
      <w:r>
        <w:t xml:space="preserve"> </w:t>
      </w:r>
      <w:r w:rsidR="00F65735" w:rsidRPr="00196E03">
        <w:rPr>
          <w:highlight w:val="yellow"/>
        </w:rPr>
        <w:t>Таблица</w:t>
      </w:r>
      <w:r w:rsidR="00F65735">
        <w:t xml:space="preserve"> – Параметры эксперимента </w:t>
      </w:r>
      <w:r w:rsidR="00F65735">
        <w:rPr>
          <w:lang w:val="en-US"/>
        </w:rPr>
        <w:t>ICE</w:t>
      </w:r>
      <w:r w:rsidR="00F65735" w:rsidRPr="00F65735">
        <w:t>-</w:t>
      </w:r>
      <w:r w:rsidR="00F65735">
        <w:rPr>
          <w:lang w:val="en-US"/>
        </w:rPr>
        <w:t>II</w:t>
      </w:r>
      <w:r w:rsidR="00F65735" w:rsidRPr="00F65735">
        <w:t xml:space="preserve"> [</w:t>
      </w:r>
      <w:r w:rsidR="00F65735">
        <w:fldChar w:fldCharType="begin"/>
      </w:r>
      <w:r w:rsidR="00F65735">
        <w:instrText xml:space="preserve"> REF SQvist_Proton_irrad_lead_steel_HT9 \n \h  \* MERGEFORMAT </w:instrText>
      </w:r>
      <w:r w:rsidR="00F65735">
        <w:fldChar w:fldCharType="separate"/>
      </w:r>
      <w:r w:rsidR="00F65735">
        <w:t>35</w:t>
      </w:r>
      <w:r w:rsidR="00F65735">
        <w:fldChar w:fldCharType="end"/>
      </w:r>
      <w:r w:rsidR="00F65735"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3DC265EC" w:rsidR="00F65735" w:rsidRDefault="00F65735" w:rsidP="00F65735">
            <w:pPr>
              <w:pStyle w:val="afa"/>
            </w:pPr>
            <w:r w:rsidRPr="00F65735">
              <w:t>0</w:t>
            </w:r>
            <w:r w:rsidR="004175AC">
              <w:rPr>
                <w:lang w:val="en-US"/>
              </w:rPr>
              <w:t>,</w:t>
            </w:r>
            <w:r w:rsidRPr="00F65735">
              <w:t>0002</w:t>
            </w:r>
            <w:r w:rsidR="004175AC">
              <w:rPr>
                <w:lang w:val="en-US"/>
              </w:rPr>
              <w:t xml:space="preserve"> </w:t>
            </w:r>
            <w:r w:rsidR="004175AC">
              <w:t xml:space="preserve">масс. </w:t>
            </w:r>
            <w:r w:rsidRPr="00F65735">
              <w:t>%</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07C24556" w:rsidR="009660BF" w:rsidRDefault="009660BF" w:rsidP="00F23177">
      <w:r>
        <w:t xml:space="preserve">На </w:t>
      </w:r>
      <w:r w:rsidRPr="009660BF">
        <w:rPr>
          <w:highlight w:val="yellow"/>
        </w:rPr>
        <w:t>рисунке</w:t>
      </w:r>
      <w:r>
        <w:t xml:space="preserve"> схематически показано как выглядит образец и падающий на него поток излучения, а также профиль повреждения.</w:t>
      </w:r>
    </w:p>
    <w:p w14:paraId="50DA0055" w14:textId="481D7D45" w:rsidR="009660BF" w:rsidRDefault="00A333C2" w:rsidP="009660BF">
      <w:pPr>
        <w:pStyle w:val="afb"/>
      </w:pPr>
      <w:r>
        <w:rPr>
          <w:noProof/>
        </w:rPr>
        <w:drawing>
          <wp:inline distT="0" distB="0" distL="0" distR="0" wp14:anchorId="49CDE72A" wp14:editId="0CE62195">
            <wp:extent cx="4579620" cy="1516742"/>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7203" cy="1525877"/>
                    </a:xfrm>
                    <a:prstGeom prst="rect">
                      <a:avLst/>
                    </a:prstGeom>
                    <a:noFill/>
                    <a:ln>
                      <a:noFill/>
                    </a:ln>
                  </pic:spPr>
                </pic:pic>
              </a:graphicData>
            </a:graphic>
          </wp:inline>
        </w:drawing>
      </w:r>
    </w:p>
    <w:p w14:paraId="1A785847" w14:textId="0016D512" w:rsidR="009660BF" w:rsidRDefault="009660BF" w:rsidP="009660BF">
      <w:pPr>
        <w:pStyle w:val="afb"/>
      </w:pPr>
      <w:r w:rsidRPr="009660BF">
        <w:rPr>
          <w:highlight w:val="yellow"/>
        </w:rPr>
        <w:t>Рисунок</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t>35</w:t>
      </w:r>
      <w:r>
        <w:fldChar w:fldCharType="end"/>
      </w:r>
      <w:r w:rsidRPr="009660BF">
        <w:t>].</w:t>
      </w:r>
    </w:p>
    <w:p w14:paraId="06F8BC14" w14:textId="5FE0EE93" w:rsidR="009660BF" w:rsidRDefault="009660BF" w:rsidP="009660BF">
      <w:r>
        <w:t xml:space="preserve">На </w:t>
      </w:r>
      <w:r w:rsidRPr="006B7BF7">
        <w:rPr>
          <w:highlight w:val="yellow"/>
        </w:rPr>
        <w:t>рисунке</w:t>
      </w:r>
      <w:r>
        <w:t xml:space="preserve"> показаны изображения образца после испытаний.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6B7BF7">
        <w:tc>
          <w:tcPr>
            <w:tcW w:w="4672" w:type="dxa"/>
          </w:tcPr>
          <w:p w14:paraId="54770305" w14:textId="6F3B1C50" w:rsidR="009660BF" w:rsidRDefault="009660BF" w:rsidP="009660BF">
            <w:pPr>
              <w:ind w:firstLine="0"/>
            </w:pPr>
            <w:r>
              <w:rPr>
                <w:noProof/>
              </w:rPr>
              <w:lastRenderedPageBreak/>
              <w:drawing>
                <wp:inline distT="0" distB="0" distL="0" distR="0" wp14:anchorId="49BA1841" wp14:editId="16AAE3E2">
                  <wp:extent cx="2736000" cy="2670715"/>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6000" cy="2670715"/>
                          </a:xfrm>
                          <a:prstGeom prst="rect">
                            <a:avLst/>
                          </a:prstGeom>
                        </pic:spPr>
                      </pic:pic>
                    </a:graphicData>
                  </a:graphic>
                </wp:inline>
              </w:drawing>
            </w:r>
          </w:p>
        </w:tc>
        <w:tc>
          <w:tcPr>
            <w:tcW w:w="4673" w:type="dxa"/>
          </w:tcPr>
          <w:p w14:paraId="74BBC1E3" w14:textId="71330CEA" w:rsidR="009660BF" w:rsidRDefault="009660BF" w:rsidP="009660BF">
            <w:pPr>
              <w:ind w:firstLine="0"/>
            </w:pPr>
            <w:r>
              <w:rPr>
                <w:noProof/>
              </w:rPr>
              <w:drawing>
                <wp:inline distT="0" distB="0" distL="0" distR="0" wp14:anchorId="4E835D06" wp14:editId="538B95FF">
                  <wp:extent cx="2808000" cy="264838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8000" cy="2648387"/>
                          </a:xfrm>
                          <a:prstGeom prst="rect">
                            <a:avLst/>
                          </a:prstGeom>
                        </pic:spPr>
                      </pic:pic>
                    </a:graphicData>
                  </a:graphic>
                </wp:inline>
              </w:drawing>
            </w:r>
          </w:p>
        </w:tc>
      </w:tr>
      <w:tr w:rsidR="009660BF" w14:paraId="0F249EBA" w14:textId="77777777" w:rsidTr="006B7BF7">
        <w:tc>
          <w:tcPr>
            <w:tcW w:w="4672" w:type="dxa"/>
          </w:tcPr>
          <w:p w14:paraId="37396BA2" w14:textId="21C48302" w:rsidR="009660BF" w:rsidRDefault="006B7BF7" w:rsidP="006B7BF7">
            <w:pPr>
              <w:ind w:firstLine="0"/>
              <w:jc w:val="center"/>
            </w:pPr>
            <w:r>
              <w:t>а – сторона пучка</w:t>
            </w:r>
          </w:p>
        </w:tc>
        <w:tc>
          <w:tcPr>
            <w:tcW w:w="4673" w:type="dxa"/>
          </w:tcPr>
          <w:p w14:paraId="30E2FD85" w14:textId="542E9D78" w:rsidR="009660BF" w:rsidRDefault="006B7BF7" w:rsidP="006B7BF7">
            <w:pPr>
              <w:ind w:firstLine="0"/>
              <w:jc w:val="center"/>
            </w:pPr>
            <w:r>
              <w:t>б – сторона теплоносителя</w:t>
            </w:r>
          </w:p>
        </w:tc>
      </w:tr>
    </w:tbl>
    <w:p w14:paraId="532D54D8" w14:textId="2D5F11F1" w:rsidR="009660BF" w:rsidRDefault="006B7BF7" w:rsidP="006B7BF7">
      <w:pPr>
        <w:pStyle w:val="afb"/>
      </w:pPr>
      <w:r w:rsidRPr="006B7BF7">
        <w:rPr>
          <w:highlight w:val="yellow"/>
        </w:rPr>
        <w:t>Рисунок</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t>35</w:t>
      </w:r>
      <w:r>
        <w:fldChar w:fldCharType="end"/>
      </w:r>
      <w:r w:rsidRPr="006B7BF7">
        <w:t>].</w:t>
      </w:r>
    </w:p>
    <w:p w14:paraId="48B11B58" w14:textId="55402955"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t>36</w:t>
      </w:r>
      <w:r>
        <w:fldChar w:fldCharType="end"/>
      </w:r>
      <w:r w:rsidRPr="007C6636">
        <w:t xml:space="preserve">]. На </w:t>
      </w:r>
      <w:r w:rsidRPr="007C6636">
        <w:rPr>
          <w:highlight w:val="yellow"/>
        </w:rPr>
        <w:t>рисунке</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197E73A1" w14:textId="1F2F872A" w:rsidR="00532CAE" w:rsidRDefault="00A333C2" w:rsidP="00532CAE">
      <w:pPr>
        <w:pStyle w:val="afb"/>
      </w:pPr>
      <w:r>
        <w:rPr>
          <w:noProof/>
        </w:rPr>
        <w:drawing>
          <wp:inline distT="0" distB="0" distL="0" distR="0" wp14:anchorId="4CA7B26A" wp14:editId="322644DE">
            <wp:extent cx="4451985" cy="2720340"/>
            <wp:effectExtent l="0" t="0" r="571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1696" cy="2726274"/>
                    </a:xfrm>
                    <a:prstGeom prst="rect">
                      <a:avLst/>
                    </a:prstGeom>
                    <a:noFill/>
                    <a:ln>
                      <a:noFill/>
                    </a:ln>
                  </pic:spPr>
                </pic:pic>
              </a:graphicData>
            </a:graphic>
          </wp:inline>
        </w:drawing>
      </w:r>
    </w:p>
    <w:p w14:paraId="4E01597A" w14:textId="0871969A" w:rsidR="00532CAE" w:rsidRPr="00532CAE" w:rsidRDefault="00532CAE" w:rsidP="00532CAE">
      <w:pPr>
        <w:pStyle w:val="afb"/>
      </w:pPr>
      <w:r w:rsidRPr="00532CAE">
        <w:rPr>
          <w:highlight w:val="yellow"/>
        </w:rPr>
        <w:t>Рисунок</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t>36</w:t>
      </w:r>
      <w:r>
        <w:fldChar w:fldCharType="end"/>
      </w:r>
      <w:r w:rsidRPr="00532CAE">
        <w:t>].</w:t>
      </w:r>
    </w:p>
    <w:p w14:paraId="7BF0D393" w14:textId="64C1F3E3"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xml:space="preserve">, создаваемого ионным пучком. </w:t>
      </w:r>
      <w:r w:rsidR="007C6636" w:rsidRPr="00294FCF">
        <w:rPr>
          <w:highlight w:val="yellow"/>
        </w:rPr>
        <w:t>Это также было проверено с помощью гамма-спектра</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294FCF">
        <w:rPr>
          <w:highlight w:val="yellow"/>
        </w:rPr>
        <w:t>рисунке</w:t>
      </w:r>
      <w:r w:rsidR="00294FCF">
        <w:t>.</w:t>
      </w:r>
    </w:p>
    <w:p w14:paraId="7FB6399B" w14:textId="08E2024A" w:rsidR="00F63FFB" w:rsidRDefault="00F63FFB" w:rsidP="00F63FFB">
      <w:pPr>
        <w:pStyle w:val="afb"/>
      </w:pPr>
      <w:r>
        <w:rPr>
          <w:noProof/>
        </w:rPr>
        <w:lastRenderedPageBreak/>
        <w:drawing>
          <wp:inline distT="0" distB="0" distL="0" distR="0" wp14:anchorId="7FB683AE" wp14:editId="17E6B608">
            <wp:extent cx="4495800" cy="3171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5800" cy="3171825"/>
                    </a:xfrm>
                    <a:prstGeom prst="rect">
                      <a:avLst/>
                    </a:prstGeom>
                  </pic:spPr>
                </pic:pic>
              </a:graphicData>
            </a:graphic>
          </wp:inline>
        </w:drawing>
      </w:r>
    </w:p>
    <w:p w14:paraId="705CB409" w14:textId="79F4EB51" w:rsidR="00F63FFB" w:rsidRPr="00F63FFB" w:rsidRDefault="00F63FFB" w:rsidP="00F63FFB">
      <w:pPr>
        <w:pStyle w:val="afb"/>
      </w:pPr>
      <w:r w:rsidRPr="00F63FFB">
        <w:rPr>
          <w:highlight w:val="yellow"/>
        </w:rPr>
        <w:t>Рисунок</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t>36</w:t>
      </w:r>
      <w:r>
        <w:fldChar w:fldCharType="end"/>
      </w:r>
      <w:r w:rsidRPr="00F63FFB">
        <w:t>].</w:t>
      </w:r>
    </w:p>
    <w:p w14:paraId="3340207F" w14:textId="7E2CA4F5"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F63FFB">
        <w:rPr>
          <w:highlight w:val="yellow"/>
        </w:rPr>
        <w:t>адгезивный</w:t>
      </w:r>
      <w:r w:rsidRPr="00294FCF">
        <w:t xml:space="preserve"> оксидный слой на </w:t>
      </w:r>
      <w:r w:rsidR="00F63FFB">
        <w:t>образце</w:t>
      </w:r>
      <w:r w:rsidRPr="00294FCF">
        <w:t xml:space="preserve">. </w:t>
      </w:r>
      <w:r w:rsidRPr="00A920F6">
        <w:rPr>
          <w:highlight w:val="yellow"/>
        </w:rPr>
        <w:t>Изображен</w:t>
      </w:r>
      <w:r w:rsidR="00A920F6" w:rsidRPr="00A920F6">
        <w:rPr>
          <w:highlight w:val="yellow"/>
        </w:rPr>
        <w:t>ие</w:t>
      </w:r>
      <w:r w:rsidRPr="00A920F6">
        <w:rPr>
          <w:highlight w:val="yellow"/>
        </w:rPr>
        <w:t xml:space="preserve"> был</w:t>
      </w:r>
      <w:r w:rsidR="00A920F6" w:rsidRPr="00A920F6">
        <w:rPr>
          <w:highlight w:val="yellow"/>
        </w:rPr>
        <w:t>о</w:t>
      </w:r>
      <w:r w:rsidRPr="00A920F6">
        <w:rPr>
          <w:highlight w:val="yellow"/>
        </w:rPr>
        <w:t xml:space="preserve"> сделан</w:t>
      </w:r>
      <w:r w:rsidR="00A920F6" w:rsidRPr="00A920F6">
        <w:rPr>
          <w:highlight w:val="yellow"/>
        </w:rPr>
        <w:t>о</w:t>
      </w:r>
      <w:r w:rsidRPr="00A920F6">
        <w:rPr>
          <w:highlight w:val="yellow"/>
        </w:rPr>
        <w:t xml:space="preserve"> в област</w:t>
      </w:r>
      <w:r w:rsidR="00A920F6" w:rsidRPr="00A920F6">
        <w:rPr>
          <w:highlight w:val="yellow"/>
        </w:rPr>
        <w:t>и</w:t>
      </w:r>
      <w:r w:rsidRPr="00A920F6">
        <w:rPr>
          <w:highlight w:val="yellow"/>
        </w:rPr>
        <w:t>, не охваченн</w:t>
      </w:r>
      <w:r w:rsidR="00A920F6" w:rsidRPr="00A920F6">
        <w:rPr>
          <w:highlight w:val="yellow"/>
        </w:rPr>
        <w:t>ой</w:t>
      </w:r>
      <w:r w:rsidRPr="00A920F6">
        <w:rPr>
          <w:highlight w:val="yellow"/>
        </w:rPr>
        <w:t xml:space="preserve"> </w:t>
      </w:r>
      <w:r w:rsidR="00F63FFB" w:rsidRPr="00A920F6">
        <w:rPr>
          <w:highlight w:val="yellow"/>
        </w:rPr>
        <w:t>жидким металлом</w:t>
      </w:r>
      <w:r w:rsidRPr="00A920F6">
        <w:rPr>
          <w:highlight w:val="yellow"/>
        </w:rPr>
        <w:t xml:space="preserve"> после того, как образец был удален из экспериментальной установки.</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08BAE771" w:rsidR="00A920F6" w:rsidRDefault="00A920F6" w:rsidP="006B7BF7">
      <w:r>
        <w:t>Также была выявлена слоистая структура сформировавшегося оксида в обеих регионах: облученном и не облученном (</w:t>
      </w:r>
      <w:r w:rsidRPr="00A920F6">
        <w:rPr>
          <w:highlight w:val="yellow"/>
        </w:rPr>
        <w:t>рисунок</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drawing>
                <wp:inline distT="0" distB="0" distL="0" distR="0" wp14:anchorId="089C7135" wp14:editId="05A558D1">
                  <wp:extent cx="2703911" cy="25984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5803" cy="2619458"/>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29C6C54F">
                  <wp:extent cx="2705846" cy="2606040"/>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7980" cy="2617727"/>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5C8395EA" w:rsidR="00A920F6" w:rsidRPr="00A920F6" w:rsidRDefault="00A920F6" w:rsidP="00A920F6">
            <w:pPr>
              <w:pStyle w:val="afb"/>
            </w:pPr>
            <w:r w:rsidRPr="00A920F6">
              <w:lastRenderedPageBreak/>
              <w:t>а – не облученная зона</w:t>
            </w:r>
          </w:p>
        </w:tc>
        <w:tc>
          <w:tcPr>
            <w:tcW w:w="4673" w:type="dxa"/>
          </w:tcPr>
          <w:p w14:paraId="08525CD4" w14:textId="2C16594F" w:rsidR="00A920F6" w:rsidRPr="00A920F6" w:rsidRDefault="00A920F6" w:rsidP="00A920F6">
            <w:pPr>
              <w:pStyle w:val="afb"/>
            </w:pPr>
            <w:r w:rsidRPr="00A920F6">
              <w:t>б – облученная зона</w:t>
            </w:r>
          </w:p>
        </w:tc>
      </w:tr>
    </w:tbl>
    <w:p w14:paraId="054D7D59" w14:textId="11A7FDB1" w:rsidR="00A920F6" w:rsidRDefault="00A920F6" w:rsidP="00A920F6">
      <w:pPr>
        <w:pStyle w:val="afb"/>
      </w:pPr>
      <w:r w:rsidRPr="00A920F6">
        <w:rPr>
          <w:highlight w:val="yellow"/>
        </w:rPr>
        <w:t>Рисунок</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t>36</w:t>
      </w:r>
      <w:r>
        <w:fldChar w:fldCharType="end"/>
      </w:r>
      <w:r w:rsidRPr="00A920F6">
        <w:t>].</w:t>
      </w: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174C9BE1"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2313BA">
        <w:rPr>
          <w:highlight w:val="yellow"/>
        </w:rPr>
        <w:t>рисунке</w:t>
      </w:r>
      <w:r w:rsidR="002313BA">
        <w:t>.</w:t>
      </w:r>
    </w:p>
    <w:p w14:paraId="7104CC1F" w14:textId="3B07DD92" w:rsidR="002313BA" w:rsidRDefault="00137009" w:rsidP="002313BA">
      <w:pPr>
        <w:pStyle w:val="afb"/>
      </w:pPr>
      <w:r>
        <w:rPr>
          <w:noProof/>
        </w:rPr>
        <w:drawing>
          <wp:inline distT="0" distB="0" distL="0" distR="0" wp14:anchorId="0BEFBC9F" wp14:editId="42734D91">
            <wp:extent cx="3215979" cy="323850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8719" cy="3261400"/>
                    </a:xfrm>
                    <a:prstGeom prst="rect">
                      <a:avLst/>
                    </a:prstGeom>
                    <a:noFill/>
                    <a:ln>
                      <a:noFill/>
                    </a:ln>
                  </pic:spPr>
                </pic:pic>
              </a:graphicData>
            </a:graphic>
          </wp:inline>
        </w:drawing>
      </w:r>
    </w:p>
    <w:p w14:paraId="2CB43C0B" w14:textId="262A389C" w:rsidR="002313BA" w:rsidRPr="002313BA" w:rsidRDefault="002313BA" w:rsidP="002313BA">
      <w:pPr>
        <w:pStyle w:val="afb"/>
      </w:pPr>
      <w:r>
        <w:t xml:space="preserve">Рисунок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t>36</w:t>
      </w:r>
      <w:r>
        <w:fldChar w:fldCharType="end"/>
      </w:r>
      <w:r w:rsidRPr="002313BA">
        <w:t>].</w:t>
      </w: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74ED71A4" w14:textId="77777777" w:rsidR="0017005F" w:rsidRDefault="0017005F" w:rsidP="0017005F">
      <w:pPr>
        <w:pStyle w:val="2"/>
      </w:pPr>
      <w:bookmarkStart w:id="37" w:name="_Toc514780526"/>
      <w:bookmarkStart w:id="38" w:name="_Toc514781115"/>
      <w:r>
        <w:lastRenderedPageBreak/>
        <w:t>Постановка задачи.</w:t>
      </w:r>
      <w:bookmarkEnd w:id="37"/>
      <w:bookmarkEnd w:id="38"/>
    </w:p>
    <w:p w14:paraId="542D9949" w14:textId="77777777" w:rsidR="0017005F" w:rsidRDefault="0017005F" w:rsidP="0017005F">
      <w:pPr>
        <w:ind w:firstLine="708"/>
      </w:pPr>
      <w:r>
        <w:t>Теперь, поставлена задача: «Как свинец взаимодействует с хромистой сталью под облучением?». Такую задачу следует разбить на подзадачи:</w:t>
      </w:r>
    </w:p>
    <w:p w14:paraId="745E7755" w14:textId="77777777" w:rsidR="0017005F" w:rsidRDefault="0017005F" w:rsidP="0017005F">
      <w:pPr>
        <w:pStyle w:val="a3"/>
        <w:numPr>
          <w:ilvl w:val="0"/>
          <w:numId w:val="19"/>
        </w:numPr>
      </w:pPr>
      <w:r>
        <w:t>Расчет энергетически выгодных состояний и положений при подлете молекулы кислорода к поверхности чистого железа и дальнейшем ее движении по решетке.</w:t>
      </w:r>
    </w:p>
    <w:p w14:paraId="6714F4B5" w14:textId="77777777" w:rsidR="0017005F" w:rsidRDefault="0017005F" w:rsidP="0017005F">
      <w:pPr>
        <w:pStyle w:val="a3"/>
        <w:numPr>
          <w:ilvl w:val="1"/>
          <w:numId w:val="19"/>
        </w:numPr>
      </w:pPr>
      <w:r>
        <w:t>Адсорбция молекулы кислорода на поверхности чистого железа. Её диссоциация.</w:t>
      </w:r>
    </w:p>
    <w:p w14:paraId="29FCB546" w14:textId="77777777" w:rsidR="0017005F" w:rsidRDefault="0017005F" w:rsidP="0017005F">
      <w:pPr>
        <w:pStyle w:val="a3"/>
        <w:numPr>
          <w:ilvl w:val="1"/>
          <w:numId w:val="19"/>
        </w:numPr>
      </w:pPr>
      <w:r>
        <w:t>Движение атомарного кислорода по решетке железа.</w:t>
      </w:r>
    </w:p>
    <w:p w14:paraId="5EC2F906" w14:textId="77777777" w:rsidR="0017005F" w:rsidRDefault="0017005F" w:rsidP="0017005F">
      <w:pPr>
        <w:pStyle w:val="a3"/>
        <w:numPr>
          <w:ilvl w:val="0"/>
          <w:numId w:val="19"/>
        </w:numPr>
      </w:pPr>
      <w:r>
        <w:t>Моделирование эволюции роста оксидной пленки на поверхности стали.</w:t>
      </w:r>
    </w:p>
    <w:p w14:paraId="78D836AA" w14:textId="77777777" w:rsidR="0017005F" w:rsidRDefault="0017005F" w:rsidP="0017005F">
      <w:pPr>
        <w:pStyle w:val="a3"/>
        <w:numPr>
          <w:ilvl w:val="1"/>
          <w:numId w:val="19"/>
        </w:numPr>
      </w:pPr>
      <w:r>
        <w:t>Рост оксидной пленки на поверхности чистого железа.</w:t>
      </w:r>
    </w:p>
    <w:p w14:paraId="19B60FA5" w14:textId="77777777" w:rsidR="0017005F" w:rsidRDefault="0017005F" w:rsidP="0017005F">
      <w:pPr>
        <w:pStyle w:val="a3"/>
        <w:numPr>
          <w:ilvl w:val="1"/>
          <w:numId w:val="19"/>
        </w:numPr>
      </w:pPr>
      <w:r>
        <w:t>Рост оксидной пленки на поверхности железо+12%хрома.</w:t>
      </w:r>
    </w:p>
    <w:p w14:paraId="7882F864" w14:textId="77777777" w:rsidR="0017005F" w:rsidRDefault="0017005F" w:rsidP="0017005F">
      <w:pPr>
        <w:pStyle w:val="a3"/>
        <w:numPr>
          <w:ilvl w:val="1"/>
          <w:numId w:val="19"/>
        </w:numPr>
      </w:pPr>
      <w:r>
        <w:t>Рост оксидной пленки на поверхности железо+30%хрома.</w:t>
      </w:r>
    </w:p>
    <w:p w14:paraId="53801128" w14:textId="77777777" w:rsidR="0017005F" w:rsidRDefault="0017005F" w:rsidP="0017005F">
      <w:pPr>
        <w:pStyle w:val="a3"/>
        <w:numPr>
          <w:ilvl w:val="1"/>
          <w:numId w:val="19"/>
        </w:numPr>
      </w:pPr>
      <w:r>
        <w:t xml:space="preserve">Рост оксидной пленки на поверхности </w:t>
      </w:r>
      <w:proofErr w:type="spellStart"/>
      <w:r>
        <w:t>железо+хром+алюминий</w:t>
      </w:r>
      <w:proofErr w:type="spellEnd"/>
      <w:r>
        <w:t>.</w:t>
      </w:r>
    </w:p>
    <w:p w14:paraId="731F1D0B" w14:textId="77777777" w:rsidR="0017005F" w:rsidRDefault="0017005F" w:rsidP="0017005F">
      <w:pPr>
        <w:pStyle w:val="a3"/>
        <w:numPr>
          <w:ilvl w:val="0"/>
          <w:numId w:val="19"/>
        </w:numPr>
      </w:pPr>
      <w:r>
        <w:t>Моделирование облучения высокоэнергетическими частицами.</w:t>
      </w:r>
    </w:p>
    <w:p w14:paraId="0BAA3652" w14:textId="77777777" w:rsidR="0017005F" w:rsidRDefault="0017005F" w:rsidP="0017005F">
      <w:pPr>
        <w:pStyle w:val="a3"/>
        <w:numPr>
          <w:ilvl w:val="1"/>
          <w:numId w:val="19"/>
        </w:numPr>
      </w:pPr>
      <w:r>
        <w:t>Каскад в чистом железе.</w:t>
      </w:r>
    </w:p>
    <w:p w14:paraId="1BF29D11" w14:textId="77777777" w:rsidR="0017005F" w:rsidRDefault="0017005F" w:rsidP="0017005F">
      <w:pPr>
        <w:pStyle w:val="a3"/>
        <w:numPr>
          <w:ilvl w:val="2"/>
          <w:numId w:val="19"/>
        </w:numPr>
      </w:pPr>
      <w:r>
        <w:t>Каскад в объеме чистого железа.</w:t>
      </w:r>
    </w:p>
    <w:p w14:paraId="45804E45" w14:textId="77777777" w:rsidR="0017005F" w:rsidRDefault="0017005F" w:rsidP="0017005F">
      <w:pPr>
        <w:pStyle w:val="a3"/>
        <w:numPr>
          <w:ilvl w:val="2"/>
          <w:numId w:val="19"/>
        </w:numPr>
      </w:pPr>
      <w:r>
        <w:t>Каскад на поверхности чистого железа.</w:t>
      </w:r>
    </w:p>
    <w:p w14:paraId="664796A3" w14:textId="77777777" w:rsidR="0017005F" w:rsidRDefault="0017005F" w:rsidP="0017005F">
      <w:pPr>
        <w:pStyle w:val="a3"/>
        <w:numPr>
          <w:ilvl w:val="1"/>
          <w:numId w:val="19"/>
        </w:numPr>
      </w:pPr>
      <w:r>
        <w:t>Каскад в окисленном железе.</w:t>
      </w:r>
    </w:p>
    <w:p w14:paraId="636AE8CB" w14:textId="77777777" w:rsidR="0017005F" w:rsidRPr="00532663" w:rsidRDefault="0017005F" w:rsidP="0017005F">
      <w:pPr>
        <w:pStyle w:val="a3"/>
        <w:numPr>
          <w:ilvl w:val="2"/>
          <w:numId w:val="19"/>
        </w:numPr>
        <w:spacing w:after="160"/>
      </w:pPr>
      <w:r w:rsidRPr="00532663">
        <w:t>Каскад в окисленном железе.</w:t>
      </w:r>
    </w:p>
    <w:p w14:paraId="17719E12" w14:textId="77777777" w:rsidR="0017005F" w:rsidRPr="00532663" w:rsidRDefault="0017005F" w:rsidP="0017005F">
      <w:pPr>
        <w:pStyle w:val="a3"/>
        <w:numPr>
          <w:ilvl w:val="2"/>
          <w:numId w:val="19"/>
        </w:numPr>
        <w:spacing w:after="160"/>
      </w:pPr>
      <w:r w:rsidRPr="00532663">
        <w:t>Каскад в окисленном железе+12%хром.</w:t>
      </w:r>
    </w:p>
    <w:p w14:paraId="7CC9E8B5" w14:textId="77777777" w:rsidR="0017005F" w:rsidRPr="00532663" w:rsidRDefault="0017005F" w:rsidP="0017005F">
      <w:pPr>
        <w:pStyle w:val="a3"/>
        <w:numPr>
          <w:ilvl w:val="2"/>
          <w:numId w:val="19"/>
        </w:numPr>
        <w:spacing w:after="160"/>
      </w:pPr>
      <w:r w:rsidRPr="00532663">
        <w:t>Каскад в окисленном железе+30%хром.</w:t>
      </w:r>
    </w:p>
    <w:p w14:paraId="3433D2C6" w14:textId="266EFF85" w:rsidR="00A663B7" w:rsidRDefault="0017005F" w:rsidP="00B84741">
      <w:pPr>
        <w:pStyle w:val="a3"/>
        <w:numPr>
          <w:ilvl w:val="2"/>
          <w:numId w:val="19"/>
        </w:numPr>
      </w:pPr>
      <w:r w:rsidRPr="00532663">
        <w:t xml:space="preserve">Каскад в окисленном </w:t>
      </w:r>
      <w:proofErr w:type="spellStart"/>
      <w:r w:rsidRPr="00532663">
        <w:t>железе+хром+алюминий</w:t>
      </w:r>
      <w:proofErr w:type="spellEnd"/>
      <w:r w:rsidRPr="00532663">
        <w:t>.</w:t>
      </w:r>
    </w:p>
    <w:p w14:paraId="4CAED1B9" w14:textId="77777777" w:rsidR="00532663" w:rsidRDefault="00532663" w:rsidP="00532663">
      <w:r>
        <w:br w:type="page"/>
      </w:r>
    </w:p>
    <w:p w14:paraId="69B080CB" w14:textId="0C8CA12D" w:rsidR="00532663" w:rsidRDefault="00532663" w:rsidP="00532663">
      <w:pPr>
        <w:pStyle w:val="1"/>
      </w:pPr>
      <w:bookmarkStart w:id="39" w:name="_Toc514780527"/>
      <w:bookmarkStart w:id="40" w:name="_Toc514781116"/>
      <w:r>
        <w:lastRenderedPageBreak/>
        <w:t>Мето</w:t>
      </w:r>
      <w:r w:rsidR="0017005F">
        <w:t>до</w:t>
      </w:r>
      <w:r>
        <w:t>логия исследований</w:t>
      </w:r>
      <w:bookmarkEnd w:id="39"/>
      <w:bookmarkEnd w:id="40"/>
    </w:p>
    <w:p w14:paraId="1C4461A5" w14:textId="77777777" w:rsidR="0017005F" w:rsidRDefault="0017005F" w:rsidP="0017005F">
      <w:pPr>
        <w:pStyle w:val="2"/>
      </w:pPr>
      <w:bookmarkStart w:id="41" w:name="_Toc514780528"/>
      <w:bookmarkStart w:id="42" w:name="_Toc514781117"/>
      <w:r>
        <w:t>Обоснование выбора компьютерного моделирования как основного метода исследования.</w:t>
      </w:r>
      <w:bookmarkEnd w:id="41"/>
      <w:bookmarkEnd w:id="42"/>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77777777" w:rsidR="0017005F" w:rsidRDefault="0017005F" w:rsidP="0017005F">
      <w:pPr>
        <w:pStyle w:val="a3"/>
        <w:numPr>
          <w:ilvl w:val="0"/>
          <w:numId w:val="17"/>
        </w:numPr>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p>
    <w:p w14:paraId="7DA5EED2" w14:textId="77777777" w:rsidR="0017005F" w:rsidRDefault="0017005F" w:rsidP="0017005F">
      <w:pPr>
        <w:pStyle w:val="a3"/>
        <w:numPr>
          <w:ilvl w:val="0"/>
          <w:numId w:val="17"/>
        </w:numPr>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p>
    <w:p w14:paraId="61C7ED5E" w14:textId="77777777" w:rsidR="0017005F" w:rsidRDefault="0017005F" w:rsidP="0017005F">
      <w:pPr>
        <w:pStyle w:val="a3"/>
        <w:numPr>
          <w:ilvl w:val="0"/>
          <w:numId w:val="17"/>
        </w:numPr>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77777777" w:rsidR="0017005F" w:rsidRDefault="0017005F" w:rsidP="0017005F">
      <w:pPr>
        <w:pStyle w:val="a3"/>
        <w:numPr>
          <w:ilvl w:val="0"/>
          <w:numId w:val="18"/>
        </w:numPr>
      </w:pPr>
      <w:r>
        <w:t>Возможность контроля всех параметров системы.</w:t>
      </w:r>
    </w:p>
    <w:p w14:paraId="0BD42355" w14:textId="77777777" w:rsidR="0017005F" w:rsidRDefault="0017005F" w:rsidP="0017005F">
      <w:pPr>
        <w:pStyle w:val="a3"/>
        <w:numPr>
          <w:ilvl w:val="0"/>
          <w:numId w:val="18"/>
        </w:numPr>
      </w:pPr>
      <w:r>
        <w:t>Возможность наблюдения начальных стадий окисления.</w:t>
      </w:r>
    </w:p>
    <w:p w14:paraId="77ABFE36" w14:textId="4C8B01E2" w:rsidR="0017005F" w:rsidRDefault="0017005F" w:rsidP="0017005F">
      <w:pPr>
        <w:pStyle w:val="a3"/>
        <w:numPr>
          <w:ilvl w:val="0"/>
          <w:numId w:val="18"/>
        </w:numPr>
      </w:pPr>
      <w:r>
        <w:t>Дешевизна исследований.</w:t>
      </w:r>
    </w:p>
    <w:p w14:paraId="3349DCBD" w14:textId="194B453D" w:rsidR="00532663" w:rsidRDefault="00532663" w:rsidP="00532663">
      <w:pPr>
        <w:pStyle w:val="2"/>
      </w:pPr>
      <w:bookmarkStart w:id="43" w:name="_Toc514780529"/>
      <w:bookmarkStart w:id="44" w:name="_Toc514781118"/>
      <w:r>
        <w:t>Компьютерное моделирование.</w:t>
      </w:r>
      <w:bookmarkEnd w:id="43"/>
      <w:bookmarkEnd w:id="44"/>
    </w:p>
    <w:p w14:paraId="33A61534" w14:textId="77777777" w:rsidR="00174B21" w:rsidRPr="009A5A63" w:rsidRDefault="00174B21" w:rsidP="00174B21">
      <w:r w:rsidRPr="009A5A63">
        <w:t xml:space="preserve">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w:t>
      </w:r>
      <w:r w:rsidRPr="009A5A63">
        <w:lastRenderedPageBreak/>
        <w:t>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77777777" w:rsidR="00D61855" w:rsidRPr="009A5A63" w:rsidRDefault="00D61855" w:rsidP="00D61855">
      <w:pPr>
        <w:pStyle w:val="a3"/>
        <w:numPr>
          <w:ilvl w:val="0"/>
          <w:numId w:val="21"/>
        </w:numPr>
      </w:pPr>
      <w:r w:rsidRPr="009A5A63">
        <w:t>Ab initio методы</w:t>
      </w:r>
      <w:r w:rsidR="00BF5462" w:rsidRPr="009A5A63">
        <w:t>.</w:t>
      </w:r>
    </w:p>
    <w:p w14:paraId="3BF1ED2E" w14:textId="77777777" w:rsidR="00D61855" w:rsidRPr="009A5A63" w:rsidRDefault="00D61855" w:rsidP="00D61855">
      <w:pPr>
        <w:pStyle w:val="a3"/>
        <w:numPr>
          <w:ilvl w:val="0"/>
          <w:numId w:val="21"/>
        </w:numPr>
      </w:pPr>
      <w:r w:rsidRPr="009A5A63">
        <w:t>Ab initio методы, использующие приближения</w:t>
      </w:r>
    </w:p>
    <w:p w14:paraId="4B24CAF6" w14:textId="77777777" w:rsidR="00D61855" w:rsidRPr="009A5A63" w:rsidRDefault="00D61855" w:rsidP="00D61855">
      <w:pPr>
        <w:pStyle w:val="a3"/>
        <w:numPr>
          <w:ilvl w:val="0"/>
          <w:numId w:val="21"/>
        </w:numPr>
      </w:pPr>
      <w:r w:rsidRPr="009A5A63">
        <w:t>Методы использующие полуэмпирические потенциалы</w:t>
      </w:r>
    </w:p>
    <w:p w14:paraId="5D8B239F" w14:textId="77777777" w:rsidR="00D61855" w:rsidRPr="009A5A63" w:rsidRDefault="00D61855" w:rsidP="00D61855">
      <w:pPr>
        <w:pStyle w:val="a3"/>
        <w:numPr>
          <w:ilvl w:val="0"/>
          <w:numId w:val="21"/>
        </w:numPr>
      </w:pPr>
      <w:r w:rsidRPr="009A5A63">
        <w:t>Метод Монте-Карло</w:t>
      </w:r>
    </w:p>
    <w:p w14:paraId="316DF74A" w14:textId="6152016F" w:rsidR="001D4773" w:rsidRDefault="00D61855" w:rsidP="0017005F">
      <w:pPr>
        <w:pStyle w:val="a3"/>
        <w:numPr>
          <w:ilvl w:val="0"/>
          <w:numId w:val="21"/>
        </w:numPr>
      </w:pPr>
      <w:r w:rsidRPr="009A5A63">
        <w:t>Методы конечных элементов</w:t>
      </w:r>
    </w:p>
    <w:p w14:paraId="62B4ADD1" w14:textId="77777777" w:rsidR="001D4773" w:rsidRDefault="001D4773" w:rsidP="001D4773">
      <w:pPr>
        <w:pStyle w:val="2"/>
      </w:pPr>
      <w:bookmarkStart w:id="45" w:name="_Toc514780530"/>
      <w:bookmarkStart w:id="46" w:name="_Toc514781119"/>
      <w:r>
        <w:t>Периодические граничные условия</w:t>
      </w:r>
      <w:bookmarkEnd w:id="45"/>
      <w:bookmarkEnd w:id="46"/>
    </w:p>
    <w:p w14:paraId="487D2642" w14:textId="77777777" w:rsidR="001D4773" w:rsidRDefault="001D4773" w:rsidP="001D4773">
      <w:r>
        <w:t xml:space="preserve">Так как невозможно решать уравнения Ньютона или </w:t>
      </w:r>
      <w:proofErr w:type="gramStart"/>
      <w:r>
        <w:t>Лагранжа</w:t>
      </w:r>
      <w:proofErr w:type="gramEnd"/>
      <w:r>
        <w:t xml:space="preserve">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F96002">
        <w:rPr>
          <w:highlight w:val="yellow"/>
        </w:rPr>
        <w:t>(рис</w:t>
      </w:r>
      <w:r>
        <w:rPr>
          <w:highlight w:val="yellow"/>
        </w:rPr>
        <w:t>унок</w:t>
      </w:r>
      <w:r w:rsidRPr="00F96002">
        <w:rPr>
          <w:highlight w:val="yellow"/>
        </w:rPr>
        <w:t>.)</w:t>
      </w:r>
      <w:r>
        <w:t>. В трехмерном пространстве – двадцать шесть (если все границы периодические).</w:t>
      </w:r>
    </w:p>
    <w:p w14:paraId="04318B12" w14:textId="77777777" w:rsidR="001D4773" w:rsidRDefault="001D4773" w:rsidP="003A66EB">
      <w:pPr>
        <w:pStyle w:val="afb"/>
      </w:pPr>
      <w:r>
        <w:rPr>
          <w:noProof/>
        </w:rPr>
        <w:lastRenderedPageBreak/>
        <w:drawing>
          <wp:inline distT="0" distB="0" distL="0" distR="0" wp14:anchorId="40F9B36F" wp14:editId="46657F7E">
            <wp:extent cx="4181475" cy="41052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1475" cy="4105275"/>
                    </a:xfrm>
                    <a:prstGeom prst="rect">
                      <a:avLst/>
                    </a:prstGeom>
                  </pic:spPr>
                </pic:pic>
              </a:graphicData>
            </a:graphic>
          </wp:inline>
        </w:drawing>
      </w:r>
    </w:p>
    <w:p w14:paraId="7BB0E3E3" w14:textId="77777777" w:rsidR="001D4773" w:rsidRPr="00FD6493" w:rsidRDefault="001D4773" w:rsidP="001D4773">
      <w:pPr>
        <w:pStyle w:val="afb"/>
      </w:pPr>
      <w:r w:rsidRPr="00F96002">
        <w:rPr>
          <w:highlight w:val="yellow"/>
        </w:rPr>
        <w:t>Рисунок –</w:t>
      </w:r>
      <w:r>
        <w:t xml:space="preserve"> Графическое изображение граничных условий для двумерного случая (красным выделена расчетная ячейка)</w:t>
      </w:r>
    </w:p>
    <w:p w14:paraId="4C237E10" w14:textId="77777777" w:rsidR="001D4773" w:rsidRPr="009A5A63" w:rsidRDefault="001D4773" w:rsidP="001D4773">
      <w:pPr>
        <w:ind w:firstLine="0"/>
      </w:pPr>
    </w:p>
    <w:p w14:paraId="08A81CBC" w14:textId="77777777" w:rsidR="00D61855" w:rsidRDefault="00D61855" w:rsidP="008E3FD4">
      <w:pPr>
        <w:pStyle w:val="2"/>
      </w:pPr>
      <w:bookmarkStart w:id="47" w:name="_Toc514780531"/>
      <w:bookmarkStart w:id="48" w:name="_Toc514781120"/>
      <w:r>
        <w:t>Молекулярная статика.</w:t>
      </w:r>
      <w:bookmarkEnd w:id="47"/>
      <w:bookmarkEnd w:id="48"/>
    </w:p>
    <w:p w14:paraId="34630182" w14:textId="77777777" w:rsidR="00A96D00" w:rsidRPr="00A96D00" w:rsidRDefault="00A96D00" w:rsidP="008E3FD4">
      <w:pPr>
        <w:pStyle w:val="3"/>
      </w:pPr>
      <w:bookmarkStart w:id="49" w:name="_Toc514780532"/>
      <w:bookmarkStart w:id="50" w:name="_Toc514781121"/>
      <w:r>
        <w:t>Основы метода.</w:t>
      </w:r>
      <w:bookmarkEnd w:id="49"/>
      <w:bookmarkEnd w:id="50"/>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77777777" w:rsidR="00827D54" w:rsidRP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xml:space="preserve">, которая однозначно зависит от некоторого числа </w:t>
      </w:r>
      <w:r w:rsidR="003C5A3D">
        <w:lastRenderedPageBreak/>
        <w:t>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p w14:paraId="75AA3AAF" w14:textId="77777777" w:rsidR="00036E28" w:rsidRPr="00827D54" w:rsidRDefault="00051802" w:rsidP="00B603F6">
      <w:pPr>
        <w:rPr>
          <w:sz w:val="24"/>
        </w:rPr>
      </w:pPr>
      <m:oMathPara>
        <m:oMath>
          <m:f>
            <m:fPr>
              <m:ctrlPr>
                <w:rPr>
                  <w:rFonts w:ascii="Cambria Math" w:hAnsi="Cambria Math"/>
                  <w:i/>
                  <w:sz w:val="24"/>
                </w:rPr>
              </m:ctrlPr>
            </m:fPr>
            <m:num>
              <m:r>
                <w:rPr>
                  <w:rFonts w:ascii="Cambria Math" w:hAnsi="Cambria Math"/>
                  <w:sz w:val="24"/>
                </w:rPr>
                <m:t>∂</m:t>
              </m:r>
              <m:r>
                <w:rPr>
                  <w:rFonts w:ascii="Cambria Math" w:hAnsi="Cambria Math"/>
                  <w:sz w:val="24"/>
                  <w:lang w:val="en-US"/>
                </w:rPr>
                <m:t>U</m:t>
              </m:r>
            </m:num>
            <m:den>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r>
            <w:rPr>
              <w:rFonts w:ascii="Cambria Math" w:hAnsi="Cambria Math"/>
              <w:sz w:val="24"/>
            </w:rPr>
            <m:t>=0</m:t>
          </m:r>
        </m:oMath>
      </m:oMathPara>
    </w:p>
    <w:p w14:paraId="1E9A53CC" w14:textId="77777777" w:rsidR="00827D54" w:rsidRPr="003031D5" w:rsidRDefault="00827D54" w:rsidP="00827D54">
      <w:pPr>
        <w:rPr>
          <w:highlight w:val="yellow"/>
        </w:rPr>
      </w:pPr>
      <w:r w:rsidRPr="003031D5">
        <w:rPr>
          <w:highlight w:val="yellow"/>
        </w:rPr>
        <w:t xml:space="preserve">а все собственные значения матрицы вторых производных (или матрицы Гессе – </w:t>
      </w:r>
      <w:proofErr w:type="spellStart"/>
      <w:r w:rsidRPr="003031D5">
        <w:rPr>
          <w:highlight w:val="yellow"/>
        </w:rPr>
        <w:t>Hessian</w:t>
      </w:r>
      <w:proofErr w:type="spellEnd"/>
      <w:r w:rsidRPr="003031D5">
        <w:rPr>
          <w:highlight w:val="yellow"/>
        </w:rPr>
        <w:t xml:space="preserve"> </w:t>
      </w:r>
      <w:proofErr w:type="spellStart"/>
      <w:r w:rsidRPr="003031D5">
        <w:rPr>
          <w:highlight w:val="yellow"/>
        </w:rPr>
        <w:t>matrix</w:t>
      </w:r>
      <w:proofErr w:type="spellEnd"/>
      <w:r w:rsidRPr="003031D5">
        <w:rPr>
          <w:highlight w:val="yellow"/>
        </w:rPr>
        <w:t xml:space="preserve">) были положительны </w:t>
      </w:r>
    </w:p>
    <w:p w14:paraId="218D7547" w14:textId="77777777" w:rsidR="00827D54" w:rsidRPr="00827D54" w:rsidRDefault="00051802" w:rsidP="00827D54">
      <w:pPr>
        <w:jc w:val="center"/>
        <w:rPr>
          <w:i/>
        </w:rPr>
      </w:pPr>
      <m:oMathPara>
        <m:oMath>
          <m:sSub>
            <m:sSubPr>
              <m:ctrlPr>
                <w:rPr>
                  <w:rFonts w:ascii="Cambria Math" w:hAnsi="Cambria Math"/>
                  <w:i/>
                  <w:highlight w:val="yellow"/>
                </w:rPr>
              </m:ctrlPr>
            </m:sSubPr>
            <m:e>
              <m:r>
                <w:rPr>
                  <w:rFonts w:ascii="Cambria Math" w:hAnsi="Cambria Math"/>
                  <w:highlight w:val="yellow"/>
                </w:rPr>
                <m:t>H</m:t>
              </m:r>
            </m:e>
            <m:sub>
              <m:r>
                <w:rPr>
                  <w:rFonts w:ascii="Cambria Math" w:hAnsi="Cambria Math"/>
                  <w:highlight w:val="yellow"/>
                </w:rPr>
                <m:t>ij</m:t>
              </m:r>
            </m:sub>
          </m:sSub>
          <m:r>
            <w:rPr>
              <w:rFonts w:ascii="Cambria Math" w:hAnsi="Cambria Math"/>
              <w:highlight w:val="yellow"/>
            </w:rPr>
            <m:t>=</m:t>
          </m:r>
          <m:f>
            <m:fPr>
              <m:ctrlPr>
                <w:rPr>
                  <w:rFonts w:ascii="Cambria Math" w:hAnsi="Cambria Math"/>
                  <w:i/>
                  <w:highlight w:val="yellow"/>
                </w:rPr>
              </m:ctrlPr>
            </m:fPr>
            <m:num>
              <m:sSup>
                <m:sSupPr>
                  <m:ctrlPr>
                    <w:rPr>
                      <w:rFonts w:ascii="Cambria Math" w:hAnsi="Cambria Math"/>
                      <w:i/>
                      <w:highlight w:val="yellow"/>
                    </w:rPr>
                  </m:ctrlPr>
                </m:sSupPr>
                <m:e>
                  <m:r>
                    <w:rPr>
                      <w:rFonts w:ascii="Cambria Math" w:hAnsi="Cambria Math"/>
                      <w:highlight w:val="yellow"/>
                    </w:rPr>
                    <m:t>∂</m:t>
                  </m:r>
                </m:e>
                <m:sup>
                  <m:r>
                    <w:rPr>
                      <w:rFonts w:ascii="Cambria Math" w:hAnsi="Cambria Math"/>
                      <w:highlight w:val="yellow"/>
                    </w:rPr>
                    <m:t>2</m:t>
                  </m:r>
                </m:sup>
              </m:sSup>
              <m:r>
                <w:rPr>
                  <w:rFonts w:ascii="Cambria Math" w:hAnsi="Cambria Math"/>
                  <w:highlight w:val="yellow"/>
                </w:rPr>
                <m:t>U</m:t>
              </m:r>
            </m:num>
            <m:den>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i</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j</m:t>
                  </m:r>
                </m:sub>
              </m:sSub>
            </m:den>
          </m:f>
          <m:r>
            <w:rPr>
              <w:rFonts w:ascii="Cambria Math" w:hAnsi="Cambria Math"/>
              <w:highlight w:val="yellow"/>
            </w:rPr>
            <m:t>&gt;0</m:t>
          </m:r>
        </m:oMath>
      </m:oMathPara>
    </w:p>
    <w:p w14:paraId="4AD8F929" w14:textId="77777777"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FB64B3">
        <w:rPr>
          <w:highlight w:val="yellow"/>
        </w:rPr>
        <w:t>рисунке</w:t>
      </w:r>
      <w:r w:rsidR="00FB64B3">
        <w:t>,</w:t>
      </w:r>
      <w:r w:rsidRPr="00827D54">
        <w:t xml:space="preserve"> проводится до тех пор, пока не будет достигнуто минимально возможное значение функции.</w:t>
      </w:r>
    </w:p>
    <w:p w14:paraId="00DB87F8" w14:textId="77777777" w:rsidR="00FB64B3" w:rsidRDefault="003F1228" w:rsidP="00FB64B3">
      <w:pPr>
        <w:pStyle w:val="afb"/>
      </w:pPr>
      <w:r>
        <w:rPr>
          <w:noProof/>
        </w:rPr>
        <w:drawing>
          <wp:inline distT="0" distB="0" distL="0" distR="0" wp14:anchorId="3ED8DA44" wp14:editId="203A4636">
            <wp:extent cx="4618355" cy="304781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2601" cy="3057213"/>
                    </a:xfrm>
                    <a:prstGeom prst="rect">
                      <a:avLst/>
                    </a:prstGeom>
                    <a:noFill/>
                  </pic:spPr>
                </pic:pic>
              </a:graphicData>
            </a:graphic>
          </wp:inline>
        </w:drawing>
      </w:r>
    </w:p>
    <w:p w14:paraId="00FBE20E" w14:textId="77777777" w:rsidR="00FB64B3" w:rsidRDefault="00FB64B3" w:rsidP="00FB64B3">
      <w:pPr>
        <w:pStyle w:val="afb"/>
      </w:pPr>
      <w:r w:rsidRPr="00FB64B3">
        <w:rPr>
          <w:highlight w:val="yellow"/>
        </w:rPr>
        <w:t>Рисунок</w:t>
      </w:r>
      <w:r>
        <w:t xml:space="preserve"> – Итерационная процедура нахождения минимума энергии.</w:t>
      </w: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lastRenderedPageBreak/>
        <w:t>Но остается открытым вопрос об алгоритмах минимизации энергии, их</w:t>
      </w:r>
      <w:r w:rsidR="003F1228" w:rsidRPr="003F1228">
        <w:t xml:space="preserve"> принято разделять на:</w:t>
      </w:r>
    </w:p>
    <w:p w14:paraId="13EAB9FF" w14:textId="77777777" w:rsidR="003F1228" w:rsidRPr="003F1228" w:rsidRDefault="003F1228" w:rsidP="003F1228">
      <w:pPr>
        <w:pStyle w:val="a3"/>
        <w:numPr>
          <w:ilvl w:val="0"/>
          <w:numId w:val="30"/>
        </w:numPr>
      </w:pPr>
      <w:r>
        <w:t>И</w:t>
      </w:r>
      <w:r w:rsidRPr="003F1228">
        <w:t>спользую</w:t>
      </w:r>
      <w:r>
        <w:t>щие</w:t>
      </w:r>
      <w:r w:rsidRPr="003F1228">
        <w:t xml:space="preserve"> производные энергии по координатам</w:t>
      </w:r>
      <w:r>
        <w:t>.</w:t>
      </w:r>
      <w:r w:rsidRPr="003F1228">
        <w:t xml:space="preserve"> </w:t>
      </w:r>
    </w:p>
    <w:p w14:paraId="2EEE30CC" w14:textId="77777777" w:rsidR="003F1228" w:rsidRPr="003F1228" w:rsidRDefault="003F1228" w:rsidP="003F1228">
      <w:pPr>
        <w:pStyle w:val="a3"/>
        <w:numPr>
          <w:ilvl w:val="0"/>
          <w:numId w:val="30"/>
        </w:numPr>
      </w:pPr>
      <w:r>
        <w:t>Не использующие производные.</w:t>
      </w:r>
    </w:p>
    <w:p w14:paraId="02D2CEB1" w14:textId="77777777" w:rsidR="003F1228" w:rsidRPr="003F1228" w:rsidRDefault="003F1228" w:rsidP="003F1228">
      <w:r w:rsidRPr="003F1228">
        <w:t>Методы использующие производные делятся на:</w:t>
      </w:r>
    </w:p>
    <w:p w14:paraId="6C5001D6" w14:textId="77777777" w:rsidR="003F1228" w:rsidRDefault="003F1228" w:rsidP="003F1228">
      <w:pPr>
        <w:pStyle w:val="a3"/>
        <w:numPr>
          <w:ilvl w:val="0"/>
          <w:numId w:val="31"/>
        </w:numPr>
      </w:pPr>
      <w:r>
        <w:t>И</w:t>
      </w:r>
      <w:r w:rsidRPr="003F1228">
        <w:t>спользую</w:t>
      </w:r>
      <w:r>
        <w:t>щие первые</w:t>
      </w:r>
      <w:r w:rsidRPr="003F1228">
        <w:t xml:space="preserve"> производные</w:t>
      </w:r>
      <w:r>
        <w:t>.</w:t>
      </w:r>
    </w:p>
    <w:p w14:paraId="54636F05" w14:textId="77777777" w:rsidR="003F1228" w:rsidRPr="003F1228" w:rsidRDefault="003F1228" w:rsidP="003F1228">
      <w:pPr>
        <w:pStyle w:val="a3"/>
        <w:numPr>
          <w:ilvl w:val="0"/>
          <w:numId w:val="31"/>
        </w:numPr>
      </w:pPr>
      <w:r w:rsidRPr="003F1228">
        <w:t xml:space="preserve"> </w:t>
      </w: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77777777" w:rsidR="003F1228" w:rsidRDefault="003F1228" w:rsidP="003F1228">
      <w:pPr>
        <w:pStyle w:val="a3"/>
        <w:numPr>
          <w:ilvl w:val="0"/>
          <w:numId w:val="32"/>
        </w:numPr>
      </w:pPr>
      <w:r>
        <w:t>Методы поиска</w:t>
      </w:r>
    </w:p>
    <w:p w14:paraId="24452CDB" w14:textId="77777777" w:rsidR="003F1228" w:rsidRDefault="003F1228" w:rsidP="007635B3">
      <w:pPr>
        <w:pStyle w:val="a3"/>
        <w:numPr>
          <w:ilvl w:val="0"/>
          <w:numId w:val="32"/>
        </w:numPr>
      </w:pPr>
      <w:r>
        <w:t>Градиентные методы</w:t>
      </w:r>
    </w:p>
    <w:p w14:paraId="0CD6962B" w14:textId="77777777" w:rsidR="00AC6928" w:rsidRDefault="00AC6928" w:rsidP="008E3FD4">
      <w:pPr>
        <w:pStyle w:val="a3"/>
        <w:numPr>
          <w:ilvl w:val="0"/>
          <w:numId w:val="32"/>
        </w:numPr>
      </w:pPr>
      <w:r>
        <w:t>Метод Ньютона</w:t>
      </w:r>
    </w:p>
    <w:p w14:paraId="1F4BA379" w14:textId="77777777" w:rsidR="00B33D63" w:rsidRDefault="00B33D63" w:rsidP="008E3FD4">
      <w:pPr>
        <w:pStyle w:val="3"/>
      </w:pPr>
      <w:bookmarkStart w:id="51" w:name="_Toc514780533"/>
      <w:bookmarkStart w:id="52" w:name="_Toc514781122"/>
      <w:r>
        <w:t>Метод</w:t>
      </w:r>
      <w:r w:rsidR="008D3F56">
        <w:t>ы</w:t>
      </w:r>
      <w:r>
        <w:t xml:space="preserve"> поиска</w:t>
      </w:r>
      <w:bookmarkEnd w:id="51"/>
      <w:bookmarkEnd w:id="52"/>
    </w:p>
    <w:p w14:paraId="33CB271C" w14:textId="44AB334A" w:rsidR="00BE1382" w:rsidRPr="0090122C" w:rsidRDefault="008D3F56" w:rsidP="00BE1382">
      <w:r>
        <w:t xml:space="preserve">Методы поиска </w:t>
      </w:r>
      <w:r w:rsidR="00D078D0">
        <w:t>–</w:t>
      </w:r>
      <w:r>
        <w:t xml:space="preserve"> </w:t>
      </w:r>
      <w:r w:rsidR="00D078D0">
        <w:t xml:space="preserve">один из простейших методов нахождения нуля функции. </w:t>
      </w:r>
      <w:r w:rsidR="00130F48" w:rsidRPr="00130F48">
        <w:t>Идея метода</w:t>
      </w:r>
      <w:r w:rsidR="00E171FE">
        <w:t xml:space="preserve"> (в двумерном случае</w:t>
      </w:r>
      <w:r w:rsidR="0050191D">
        <w:t>, в многомерном случае все точно так же</w:t>
      </w:r>
      <w:r w:rsidR="00E171FE">
        <w:t>)</w:t>
      </w:r>
      <w:r w:rsidR="00130F48" w:rsidRPr="00130F48">
        <w:t xml:space="preserve"> простой итерации состоит в том, чтобы уравнение </w:t>
      </w:r>
      <m:oMath>
        <m:r>
          <w:rPr>
            <w:rFonts w:ascii="Cambria Math" w:hAnsi="Cambria Math"/>
          </w:rPr>
          <m:t>f(x)=0</m:t>
        </m:r>
      </m:oMath>
      <w:r w:rsidR="00130F48" w:rsidRPr="00130F48">
        <w:t xml:space="preserve"> привести к эквивалентному уравнению</w:t>
      </w:r>
      <w:r w:rsidR="00130F48">
        <w:t xml:space="preserve"> </w:t>
      </w:r>
      <m:oMath>
        <m:r>
          <w:rPr>
            <w:rFonts w:ascii="Cambria Math" w:hAnsi="Cambria Math"/>
          </w:rPr>
          <m:t>x= φ(</m:t>
        </m:r>
        <m:r>
          <w:rPr>
            <w:rFonts w:ascii="Cambria Math" w:hAnsi="Cambria Math"/>
            <w:lang w:val="en-US"/>
          </w:rPr>
          <m:t>x</m:t>
        </m:r>
        <m:r>
          <w:rPr>
            <w:rFonts w:ascii="Cambria Math" w:hAnsi="Cambria Math"/>
          </w:rPr>
          <m:t>)</m:t>
        </m:r>
      </m:oMath>
      <w:r w:rsidR="00130F48" w:rsidRPr="00130F48">
        <w:t>. Такое преобразование можно делать разными способами. В частности, сохраняет корни уравнение вида</w:t>
      </w:r>
      <w:r w:rsidR="00483703">
        <w:t xml:space="preserve"> </w:t>
      </w:r>
      <w:r w:rsidR="00483703" w:rsidRPr="0090122C">
        <w:t>[</w:t>
      </w:r>
      <w:r w:rsidR="00483703">
        <w:rPr>
          <w:lang w:val="en-US"/>
        </w:rPr>
        <w:fldChar w:fldCharType="begin"/>
      </w:r>
      <w:r w:rsidR="00483703" w:rsidRPr="0090122C">
        <w:instrText xml:space="preserve"> </w:instrText>
      </w:r>
      <w:r w:rsidR="00483703">
        <w:rPr>
          <w:lang w:val="en-US"/>
        </w:rPr>
        <w:instrText>REF</w:instrText>
      </w:r>
      <w:r w:rsidR="00483703" w:rsidRPr="0090122C">
        <w:instrText xml:space="preserve"> НБахвалов_Численные_методы \</w:instrText>
      </w:r>
      <w:r w:rsidR="00483703">
        <w:rPr>
          <w:lang w:val="en-US"/>
        </w:rPr>
        <w:instrText>n</w:instrText>
      </w:r>
      <w:r w:rsidR="00483703" w:rsidRPr="0090122C">
        <w:instrText xml:space="preserve"> \</w:instrText>
      </w:r>
      <w:r w:rsidR="00483703">
        <w:rPr>
          <w:lang w:val="en-US"/>
        </w:rPr>
        <w:instrText>h</w:instrText>
      </w:r>
      <w:r w:rsidR="00483703" w:rsidRPr="0090122C">
        <w:instrText xml:space="preserve"> </w:instrText>
      </w:r>
      <w:r w:rsidR="00483703">
        <w:rPr>
          <w:lang w:val="en-US"/>
        </w:rPr>
      </w:r>
      <w:r w:rsidR="00483703">
        <w:rPr>
          <w:lang w:val="en-US"/>
        </w:rPr>
        <w:fldChar w:fldCharType="separate"/>
      </w:r>
      <w:r w:rsidR="003F51D7" w:rsidRPr="00435EEB">
        <w:t>25</w:t>
      </w:r>
      <w:r w:rsidR="00483703">
        <w:rPr>
          <w:lang w:val="en-US"/>
        </w:rPr>
        <w:fldChar w:fldCharType="end"/>
      </w:r>
      <w:r w:rsidR="00483703" w:rsidRPr="0090122C">
        <w:t>]</w:t>
      </w:r>
      <w:r w:rsidR="00130F48" w:rsidRPr="0090122C">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678"/>
        <w:gridCol w:w="3115"/>
      </w:tblGrid>
      <w:tr w:rsidR="00130F48" w:rsidRPr="00130F48" w14:paraId="00259DB0" w14:textId="77777777" w:rsidTr="00E171FE">
        <w:tc>
          <w:tcPr>
            <w:tcW w:w="2552" w:type="dxa"/>
            <w:vAlign w:val="center"/>
          </w:tcPr>
          <w:p w14:paraId="13A821F6" w14:textId="77777777" w:rsidR="00130F48" w:rsidRPr="0090122C" w:rsidRDefault="00130F48" w:rsidP="00130F48">
            <w:pPr>
              <w:ind w:firstLine="0"/>
              <w:jc w:val="right"/>
            </w:pPr>
          </w:p>
        </w:tc>
        <w:tc>
          <w:tcPr>
            <w:tcW w:w="3678" w:type="dxa"/>
            <w:vAlign w:val="center"/>
          </w:tcPr>
          <w:p w14:paraId="342B841A" w14:textId="77777777" w:rsidR="00130F48" w:rsidRPr="00130F48" w:rsidRDefault="00130F48" w:rsidP="00130F48">
            <w:pPr>
              <w:ind w:firstLine="0"/>
              <w:jc w:val="right"/>
              <w:rPr>
                <w:lang w:val="en-US"/>
              </w:rPr>
            </w:pPr>
            <m:oMathPara>
              <m:oMath>
                <m:r>
                  <w:rPr>
                    <w:rFonts w:ascii="Cambria Math" w:hAnsi="Cambria Math"/>
                    <w:lang w:val="en-US"/>
                  </w:rPr>
                  <m:t>φ</m:t>
                </m:r>
                <m:d>
                  <m:dPr>
                    <m:ctrlPr>
                      <w:rPr>
                        <w:rFonts w:ascii="Cambria Math" w:hAnsi="Cambria Math"/>
                        <w:i/>
                        <w:lang w:val="en-US"/>
                      </w:rPr>
                    </m:ctrlPr>
                  </m:dPr>
                  <m:e>
                    <m:r>
                      <w:rPr>
                        <w:rFonts w:ascii="Cambria Math" w:hAnsi="Cambria Math"/>
                        <w:lang w:val="en-US"/>
                      </w:rPr>
                      <m:t>x</m:t>
                    </m:r>
                  </m:e>
                </m:d>
                <m:r>
                  <w:rPr>
                    <w:rFonts w:ascii="Cambria Math" w:hAnsi="Cambria Math"/>
                    <w:lang w:val="en-US"/>
                  </w:rPr>
                  <m:t>=x-λ</m:t>
                </m:r>
                <m:d>
                  <m:dPr>
                    <m:ctrlPr>
                      <w:rPr>
                        <w:rFonts w:ascii="Cambria Math" w:hAnsi="Cambria Math"/>
                        <w:i/>
                        <w:lang w:val="en-US"/>
                      </w:rPr>
                    </m:ctrlPr>
                  </m:dPr>
                  <m:e>
                    <m:r>
                      <w:rPr>
                        <w:rFonts w:ascii="Cambria Math" w:hAnsi="Cambria Math"/>
                        <w:lang w:val="en-US"/>
                      </w:rPr>
                      <m:t>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r>
                  <w:rPr>
                    <w:rFonts w:ascii="Cambria Math" w:hAnsi="Cambria Math"/>
                  </w:rPr>
                  <m:t>λ</m:t>
                </m:r>
                <m:d>
                  <m:dPr>
                    <m:ctrlPr>
                      <w:rPr>
                        <w:rFonts w:ascii="Cambria Math" w:hAnsi="Cambria Math"/>
                        <w:i/>
                      </w:rPr>
                    </m:ctrlPr>
                  </m:dPr>
                  <m:e>
                    <m:r>
                      <w:rPr>
                        <w:rFonts w:ascii="Cambria Math" w:hAnsi="Cambria Math"/>
                        <w:lang w:val="en-US"/>
                      </w:rPr>
                      <m:t>x</m:t>
                    </m:r>
                    <m:ctrlPr>
                      <w:rPr>
                        <w:rFonts w:ascii="Cambria Math" w:hAnsi="Cambria Math"/>
                        <w:i/>
                        <w:lang w:val="en-US"/>
                      </w:rPr>
                    </m:ctrlPr>
                  </m:e>
                </m:d>
                <m:r>
                  <w:rPr>
                    <w:rFonts w:ascii="Cambria Math" w:hAnsi="Cambria Math"/>
                  </w:rPr>
                  <m:t>≠0</m:t>
                </m:r>
              </m:oMath>
            </m:oMathPara>
          </w:p>
        </w:tc>
        <w:tc>
          <w:tcPr>
            <w:tcW w:w="3115" w:type="dxa"/>
            <w:vAlign w:val="center"/>
          </w:tcPr>
          <w:p w14:paraId="0477B9F5" w14:textId="77777777" w:rsidR="00130F48" w:rsidRPr="00130F48" w:rsidRDefault="00130F48" w:rsidP="00130F48">
            <w:pPr>
              <w:ind w:firstLine="0"/>
              <w:jc w:val="right"/>
              <w:rPr>
                <w:lang w:val="en-US"/>
              </w:rPr>
            </w:pPr>
            <w:r w:rsidRPr="00130F48">
              <w:rPr>
                <w:highlight w:val="yellow"/>
                <w:lang w:val="en-US"/>
              </w:rPr>
              <w:t>()</w:t>
            </w:r>
          </w:p>
        </w:tc>
      </w:tr>
    </w:tbl>
    <w:p w14:paraId="3E1F0676" w14:textId="77777777" w:rsidR="00130F48" w:rsidRPr="00E171FE" w:rsidRDefault="00E171FE" w:rsidP="00E171FE">
      <w:pPr>
        <w:ind w:firstLine="708"/>
        <w:rPr>
          <w:i/>
        </w:rPr>
      </w:pPr>
      <w:r>
        <w:t xml:space="preserve">Оптимальным выбором является </w:t>
      </w:r>
      <m:oMath>
        <m:r>
          <w:rPr>
            <w:rFonts w:ascii="Cambria Math" w:hAnsi="Cambria Math"/>
          </w:rPr>
          <m:t>λ</m:t>
        </m:r>
        <m:d>
          <m:dPr>
            <m:ctrlPr>
              <w:rPr>
                <w:rFonts w:ascii="Cambria Math" w:hAnsi="Cambria Math"/>
                <w:i/>
              </w:rPr>
            </m:ctrlPr>
          </m:dPr>
          <m:e>
            <m:r>
              <w:rPr>
                <w:rFonts w:ascii="Cambria Math" w:hAnsi="Cambria Math"/>
                <w:lang w:val="en-US"/>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
              <m:dPr>
                <m:ctrlPr>
                  <w:rPr>
                    <w:rFonts w:ascii="Cambria Math" w:hAnsi="Cambria Math"/>
                    <w:i/>
                  </w:rPr>
                </m:ctrlPr>
              </m:dPr>
              <m:e>
                <m:r>
                  <w:rPr>
                    <w:rFonts w:ascii="Cambria Math" w:hAnsi="Cambria Math"/>
                  </w:rPr>
                  <m:t>x</m:t>
                </m:r>
              </m:e>
            </m:d>
          </m:den>
        </m:f>
      </m:oMath>
      <w:r>
        <w:t xml:space="preserve">, что приводит к методу Ньютона, о котором идет разговор далее. Если в качестве </w:t>
      </w:r>
      <m:oMath>
        <m:r>
          <w:rPr>
            <w:rFonts w:ascii="Cambria Math" w:hAnsi="Cambria Math"/>
          </w:rPr>
          <m:t>λ</m:t>
        </m:r>
        <m:d>
          <m:dPr>
            <m:ctrlPr>
              <w:rPr>
                <w:rFonts w:ascii="Cambria Math" w:hAnsi="Cambria Math"/>
                <w:i/>
              </w:rPr>
            </m:ctrlPr>
          </m:dPr>
          <m:e>
            <m:r>
              <w:rPr>
                <w:rFonts w:ascii="Cambria Math" w:hAnsi="Cambria Math"/>
                <w:lang w:val="en-US"/>
              </w:rPr>
              <m:t>x</m:t>
            </m:r>
          </m:e>
        </m:d>
      </m:oMath>
      <w:r>
        <w:t xml:space="preserve"> выбрать </w:t>
      </w:r>
      <w:r w:rsidRPr="00E171FE">
        <w:t xml:space="preserve">константу того же знака, что и производная в окрестности корня, то мы получаем простейший метод </w:t>
      </w:r>
      <w:r>
        <w:t>поиска</w:t>
      </w:r>
      <w:r w:rsidRPr="00E171FE">
        <w:t>.</w:t>
      </w:r>
      <w:r>
        <w:t xml:space="preserve"> </w:t>
      </w:r>
    </w:p>
    <w:p w14:paraId="4747A613" w14:textId="77777777" w:rsidR="00B33D63" w:rsidRDefault="00B33D63" w:rsidP="008E3FD4">
      <w:pPr>
        <w:pStyle w:val="3"/>
      </w:pPr>
      <w:bookmarkStart w:id="53" w:name="_Toc514780534"/>
      <w:bookmarkStart w:id="54" w:name="_Toc514781123"/>
      <w:r>
        <w:t>Градиентный метод</w:t>
      </w:r>
      <w:bookmarkEnd w:id="53"/>
      <w:bookmarkEnd w:id="54"/>
    </w:p>
    <w:p w14:paraId="22BAFA86" w14:textId="5A64DEB5" w:rsidR="00B33D63" w:rsidRDefault="00483703" w:rsidP="00BE1382">
      <w:pPr>
        <w:ind w:firstLine="0"/>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3F51D7">
        <w:t>24</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051802"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77777777" w:rsidR="00201BA7" w:rsidRPr="00201BA7" w:rsidRDefault="00201BA7" w:rsidP="00201BA7">
            <w:pPr>
              <w:ind w:firstLine="0"/>
              <w:jc w:val="right"/>
              <w:rPr>
                <w:lang w:val="en-US"/>
              </w:rPr>
            </w:pPr>
            <w:r w:rsidRPr="00BC3D92">
              <w:rPr>
                <w:highlight w:val="yellow"/>
                <w:lang w:val="en-US"/>
              </w:rPr>
              <w:t>()</w:t>
            </w:r>
          </w:p>
        </w:tc>
      </w:tr>
    </w:tbl>
    <w:p w14:paraId="7B904F72" w14:textId="77777777"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201BA7">
      <w:pPr>
        <w:pStyle w:val="a3"/>
        <w:numPr>
          <w:ilvl w:val="0"/>
          <w:numId w:val="38"/>
        </w:numPr>
      </w:pPr>
      <w:r>
        <w:lastRenderedPageBreak/>
        <w:t>Постоянной, в этом случае метод может расходиться;</w:t>
      </w:r>
    </w:p>
    <w:p w14:paraId="6CAE7D1C" w14:textId="77777777" w:rsidR="00201BA7" w:rsidRDefault="00201BA7" w:rsidP="00201BA7">
      <w:pPr>
        <w:pStyle w:val="a3"/>
        <w:numPr>
          <w:ilvl w:val="0"/>
          <w:numId w:val="38"/>
        </w:numPr>
      </w:pPr>
      <w:r>
        <w:t>Дробным шагом, то есть длина шага в процессе спуска делится на некое число;</w:t>
      </w:r>
    </w:p>
    <w:p w14:paraId="7D029082" w14:textId="77777777" w:rsidR="00201BA7" w:rsidRDefault="00201BA7" w:rsidP="00201BA7">
      <w:pPr>
        <w:pStyle w:val="a3"/>
        <w:numPr>
          <w:ilvl w:val="0"/>
          <w:numId w:val="38"/>
        </w:numPr>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77777777" w:rsidR="00BC3D92" w:rsidRDefault="00BC3D92" w:rsidP="00BC3D92">
      <w:r>
        <w:t xml:space="preserve">Иллюстрация работы алгоритма (в двумерном случае) показана на </w:t>
      </w:r>
      <w:r w:rsidRPr="00BC3D92">
        <w:rPr>
          <w:highlight w:val="yellow"/>
        </w:rPr>
        <w:t>рисунке</w:t>
      </w:r>
      <w:r>
        <w:t>.</w:t>
      </w:r>
    </w:p>
    <w:p w14:paraId="405A30EB" w14:textId="77777777" w:rsidR="00BC3D92" w:rsidRDefault="00BC3D92" w:rsidP="00BC3D92">
      <w:pPr>
        <w:pStyle w:val="afb"/>
      </w:pPr>
      <w:r>
        <w:rPr>
          <w:noProof/>
        </w:rPr>
        <w:drawing>
          <wp:inline distT="0" distB="0" distL="0" distR="0" wp14:anchorId="76A4417B" wp14:editId="167110E9">
            <wp:extent cx="2381250" cy="260985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1250" cy="2609850"/>
                    </a:xfrm>
                    <a:prstGeom prst="rect">
                      <a:avLst/>
                    </a:prstGeom>
                    <a:noFill/>
                    <a:ln>
                      <a:noFill/>
                    </a:ln>
                  </pic:spPr>
                </pic:pic>
              </a:graphicData>
            </a:graphic>
          </wp:inline>
        </w:drawing>
      </w:r>
    </w:p>
    <w:p w14:paraId="5F138AB9" w14:textId="77777777" w:rsidR="00BC3D92" w:rsidRDefault="00BC3D92" w:rsidP="00BC3D92">
      <w:pPr>
        <w:pStyle w:val="afb"/>
      </w:pPr>
      <w:r w:rsidRPr="00BC3D92">
        <w:rPr>
          <w:highlight w:val="yellow"/>
        </w:rPr>
        <w:t>Рисунок</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0BBDD5DE" w14:textId="77777777" w:rsidR="00BC3D92" w:rsidRDefault="00BC3D92" w:rsidP="00BC3D92">
      <w:r>
        <w:t>Имеется одна очень важная проблема. Во время работы алгоритма может случится ситуация, когда компьютер попадет в локальный минимум (</w:t>
      </w:r>
      <w:r w:rsidRPr="00BC3D92">
        <w:rPr>
          <w:highlight w:val="yellow"/>
        </w:rPr>
        <w:t>рисунок</w:t>
      </w:r>
      <w:r>
        <w:t>), а не глобальный. Обычно, в таком случае, машина не в состоянии выбраться из него.</w:t>
      </w:r>
    </w:p>
    <w:p w14:paraId="0CC26664" w14:textId="4A7991D2" w:rsidR="00BC3D92" w:rsidRDefault="00137009" w:rsidP="00BC3D92">
      <w:pPr>
        <w:pStyle w:val="afb"/>
      </w:pPr>
      <w:r>
        <w:rPr>
          <w:noProof/>
        </w:rPr>
        <w:drawing>
          <wp:inline distT="0" distB="0" distL="0" distR="0" wp14:anchorId="08F5631A" wp14:editId="4CA92719">
            <wp:extent cx="2527069" cy="2026920"/>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5185" cy="2033430"/>
                    </a:xfrm>
                    <a:prstGeom prst="rect">
                      <a:avLst/>
                    </a:prstGeom>
                    <a:noFill/>
                    <a:ln>
                      <a:noFill/>
                    </a:ln>
                  </pic:spPr>
                </pic:pic>
              </a:graphicData>
            </a:graphic>
          </wp:inline>
        </w:drawing>
      </w:r>
    </w:p>
    <w:p w14:paraId="18DEBB69" w14:textId="77777777" w:rsidR="00BC3D92" w:rsidRDefault="00BC3D92" w:rsidP="00BC3D92">
      <w:pPr>
        <w:pStyle w:val="afb"/>
      </w:pPr>
      <w:r w:rsidRPr="00CB51A0">
        <w:rPr>
          <w:highlight w:val="yellow"/>
        </w:rPr>
        <w:t>Рисунок</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33C85DA6" w14:textId="77777777" w:rsidR="00CB51A0" w:rsidRDefault="00CB51A0" w:rsidP="00CB51A0">
      <w:r>
        <w:t>Сравнение градиентных методов и методов Ньютона:</w:t>
      </w:r>
    </w:p>
    <w:p w14:paraId="28BD6D1E" w14:textId="77777777" w:rsidR="00CB51A0" w:rsidRPr="00CB51A0" w:rsidRDefault="00CB51A0" w:rsidP="00CB51A0">
      <w:pPr>
        <w:pStyle w:val="a3"/>
        <w:numPr>
          <w:ilvl w:val="0"/>
          <w:numId w:val="39"/>
        </w:numPr>
      </w:pPr>
      <w:r w:rsidRPr="00CB51A0">
        <w:lastRenderedPageBreak/>
        <w:t xml:space="preserve">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 </w:t>
      </w:r>
    </w:p>
    <w:p w14:paraId="060FDA24" w14:textId="77777777" w:rsidR="00CB51A0" w:rsidRPr="00CB51A0" w:rsidRDefault="00CB51A0" w:rsidP="00CB51A0">
      <w:pPr>
        <w:pStyle w:val="a3"/>
        <w:numPr>
          <w:ilvl w:val="0"/>
          <w:numId w:val="39"/>
        </w:numPr>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p>
    <w:p w14:paraId="29303A12" w14:textId="77777777" w:rsidR="00CB51A0" w:rsidRPr="00CB51A0" w:rsidRDefault="00CB51A0" w:rsidP="00CB51A0">
      <w:pPr>
        <w:pStyle w:val="a3"/>
        <w:numPr>
          <w:ilvl w:val="0"/>
          <w:numId w:val="39"/>
        </w:numPr>
      </w:pPr>
      <w:r w:rsidRPr="00CB51A0">
        <w:t xml:space="preserve">Вблизи особых точек, где градиенты крайне малы, знание вторых производных особенно сильно повышает эффективность процедуры минимизации. </w:t>
      </w:r>
    </w:p>
    <w:p w14:paraId="3A3097B6" w14:textId="77777777" w:rsidR="00CB51A0" w:rsidRDefault="00CB51A0" w:rsidP="00CB51A0">
      <w:pPr>
        <w:pStyle w:val="a3"/>
        <w:numPr>
          <w:ilvl w:val="0"/>
          <w:numId w:val="39"/>
        </w:numPr>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p>
    <w:p w14:paraId="7538EC6B" w14:textId="77777777" w:rsidR="00CB51A0" w:rsidRDefault="00CB51A0" w:rsidP="00C03A8E">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23D2B3C4" w14:textId="77777777" w:rsidR="00AC6928" w:rsidRDefault="00AC6928" w:rsidP="008E3FD4">
      <w:pPr>
        <w:pStyle w:val="3"/>
      </w:pPr>
      <w:bookmarkStart w:id="55" w:name="_Toc514780535"/>
      <w:bookmarkStart w:id="56" w:name="_Toc514781124"/>
      <w:r>
        <w:t>Метод Ньютона</w:t>
      </w:r>
      <w:bookmarkEnd w:id="55"/>
      <w:bookmarkEnd w:id="56"/>
    </w:p>
    <w:p w14:paraId="65473972" w14:textId="77777777"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135851">
        <w:rPr>
          <w:highlight w:val="yellow"/>
        </w:rPr>
        <w:t>рисунке</w:t>
      </w:r>
      <w:r>
        <w:t xml:space="preserve"> проиллюстрирована идея метода.</w:t>
      </w:r>
    </w:p>
    <w:p w14:paraId="7873C30C" w14:textId="77777777" w:rsidR="00AC6928" w:rsidRDefault="00AC6928" w:rsidP="00AC6928">
      <w:pPr>
        <w:pStyle w:val="afb"/>
      </w:pPr>
      <w:r>
        <w:rPr>
          <w:noProof/>
        </w:rPr>
        <w:lastRenderedPageBreak/>
        <w:drawing>
          <wp:inline distT="0" distB="0" distL="0" distR="0" wp14:anchorId="414AA067" wp14:editId="66F85626">
            <wp:extent cx="2857500" cy="2354580"/>
            <wp:effectExtent l="0" t="0" r="0" b="762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2354580"/>
                    </a:xfrm>
                    <a:prstGeom prst="rect">
                      <a:avLst/>
                    </a:prstGeom>
                    <a:noFill/>
                    <a:ln>
                      <a:noFill/>
                    </a:ln>
                  </pic:spPr>
                </pic:pic>
              </a:graphicData>
            </a:graphic>
          </wp:inline>
        </w:drawing>
      </w:r>
    </w:p>
    <w:p w14:paraId="0C0E8E23" w14:textId="77777777" w:rsidR="00AC6928" w:rsidRPr="00BE1382" w:rsidRDefault="00AC6928" w:rsidP="00AC6928">
      <w:pPr>
        <w:pStyle w:val="afb"/>
      </w:pPr>
      <w:r w:rsidRPr="00135851">
        <w:rPr>
          <w:highlight w:val="yellow"/>
        </w:rPr>
        <w:t>Рисунок</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256F820C" w14:textId="7E43B305"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3F51D7">
        <w:t>25</w:t>
      </w:r>
      <w:r>
        <w:fldChar w:fldCharType="end"/>
      </w:r>
      <w:r w:rsidRPr="00483703">
        <w:t>]</w:t>
      </w:r>
      <w:r w:rsidRPr="00E573BF">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3332"/>
        <w:gridCol w:w="3039"/>
      </w:tblGrid>
      <w:tr w:rsidR="00AC6928" w14:paraId="27493972" w14:textId="77777777" w:rsidTr="008E3FD4">
        <w:tc>
          <w:tcPr>
            <w:tcW w:w="2974" w:type="dxa"/>
            <w:vAlign w:val="center"/>
          </w:tcPr>
          <w:p w14:paraId="41DCDC14" w14:textId="77777777" w:rsidR="00AC6928" w:rsidRDefault="00AC6928" w:rsidP="008E3FD4">
            <w:pPr>
              <w:ind w:firstLine="0"/>
              <w:jc w:val="right"/>
              <w:rPr>
                <w:rFonts w:eastAsia="Times New Roman" w:cs="Times New Roman"/>
              </w:rPr>
            </w:pPr>
          </w:p>
        </w:tc>
        <w:tc>
          <w:tcPr>
            <w:tcW w:w="3332" w:type="dxa"/>
            <w:vAlign w:val="center"/>
          </w:tcPr>
          <w:p w14:paraId="50F3BD50" w14:textId="77777777" w:rsidR="00AC6928" w:rsidRPr="00E573BF" w:rsidRDefault="00051802" w:rsidP="008E3FD4">
            <w:pPr>
              <w:ind w:firstLine="0"/>
              <w:jc w:val="righ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039" w:type="dxa"/>
            <w:vAlign w:val="center"/>
          </w:tcPr>
          <w:p w14:paraId="31B27BEE" w14:textId="77777777" w:rsidR="00AC6928" w:rsidRPr="00E573BF" w:rsidRDefault="00AC6928" w:rsidP="008E3FD4">
            <w:pPr>
              <w:ind w:firstLine="0"/>
              <w:jc w:val="right"/>
              <w:rPr>
                <w:lang w:val="en-US"/>
              </w:rPr>
            </w:pPr>
            <w:r w:rsidRPr="00BE7D17">
              <w:rPr>
                <w:highlight w:val="yellow"/>
                <w:lang w:val="en-US"/>
              </w:rPr>
              <w:t>()</w:t>
            </w:r>
          </w:p>
        </w:tc>
      </w:tr>
    </w:tbl>
    <w:p w14:paraId="3F2D980A" w14:textId="77777777" w:rsidR="00AC6928" w:rsidRDefault="00AC6928" w:rsidP="00AC6928"/>
    <w:p w14:paraId="532E985D" w14:textId="77777777"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051802"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7777777" w:rsidR="00AC6928" w:rsidRPr="00BE7D17" w:rsidRDefault="00AC6928" w:rsidP="008E3FD4">
            <w:pPr>
              <w:ind w:firstLine="0"/>
              <w:jc w:val="right"/>
              <w:rPr>
                <w:lang w:val="en-US"/>
              </w:rPr>
            </w:pPr>
            <w:r w:rsidRPr="00BE7D17">
              <w:rPr>
                <w:highlight w:val="yellow"/>
                <w:lang w:val="en-US"/>
              </w:rPr>
              <w:t>()</w:t>
            </w:r>
          </w:p>
        </w:tc>
      </w:tr>
    </w:tbl>
    <w:p w14:paraId="304B896B" w14:textId="77777777" w:rsidR="00AC6928" w:rsidRPr="00E239F9"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77777777" w:rsidR="00AC6928" w:rsidRPr="00E239F9" w:rsidRDefault="00AC6928" w:rsidP="008E3FD4">
            <w:pPr>
              <w:ind w:firstLine="0"/>
              <w:jc w:val="right"/>
              <w:rPr>
                <w:lang w:val="en-US"/>
              </w:rPr>
            </w:pPr>
            <w:r w:rsidRPr="00E239F9">
              <w:rPr>
                <w:highlight w:val="yellow"/>
                <w:lang w:val="en-US"/>
              </w:rPr>
              <w:t>()</w:t>
            </w:r>
          </w:p>
        </w:tc>
      </w:tr>
    </w:tbl>
    <w:p w14:paraId="31607BC5" w14:textId="77777777"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5D7903D7" w14:textId="77777777" w:rsidR="00AC6928" w:rsidRPr="00000256" w:rsidRDefault="00AC6928" w:rsidP="00AC6928">
      <w:pPr>
        <w:rPr>
          <w:highlight w:val="yellow"/>
        </w:rPr>
      </w:pPr>
      <w:r>
        <w:lastRenderedPageBreak/>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r w:rsidRPr="00000256">
        <w:rPr>
          <w:highlight w:val="yellow"/>
        </w:rPr>
        <w:t>Основной идеей этих алгоритмов является использование не фактической матрицы Гессе, но ее приближенных значений:</w:t>
      </w:r>
    </w:p>
    <w:p w14:paraId="06952FB1" w14:textId="77777777" w:rsidR="00AC6928" w:rsidRPr="00000256" w:rsidRDefault="00AC6928" w:rsidP="00AC6928">
      <w:pPr>
        <w:pStyle w:val="a3"/>
        <w:numPr>
          <w:ilvl w:val="0"/>
          <w:numId w:val="36"/>
        </w:numPr>
        <w:rPr>
          <w:highlight w:val="yellow"/>
        </w:rPr>
      </w:pPr>
      <w:r w:rsidRPr="00000256">
        <w:rPr>
          <w:highlight w:val="yellow"/>
        </w:rPr>
        <w:t xml:space="preserve">Алгоритмы </w:t>
      </w:r>
      <w:proofErr w:type="spellStart"/>
      <w:r w:rsidRPr="00000256">
        <w:rPr>
          <w:highlight w:val="yellow"/>
        </w:rPr>
        <w:t>Давидона</w:t>
      </w:r>
      <w:proofErr w:type="spellEnd"/>
      <w:r w:rsidRPr="00000256">
        <w:rPr>
          <w:highlight w:val="yellow"/>
        </w:rPr>
        <w:t>-</w:t>
      </w:r>
      <w:proofErr w:type="spellStart"/>
      <w:r w:rsidRPr="00000256">
        <w:rPr>
          <w:highlight w:val="yellow"/>
        </w:rPr>
        <w:t>Флетчера</w:t>
      </w:r>
      <w:proofErr w:type="spellEnd"/>
      <w:r w:rsidRPr="00000256">
        <w:rPr>
          <w:highlight w:val="yellow"/>
        </w:rPr>
        <w:t>-Пауэлла (DFP);</w:t>
      </w:r>
    </w:p>
    <w:p w14:paraId="245351F3" w14:textId="77777777" w:rsidR="00AC6928" w:rsidRPr="00AC6928" w:rsidRDefault="00AC6928" w:rsidP="00AC6928">
      <w:pPr>
        <w:pStyle w:val="a3"/>
        <w:numPr>
          <w:ilvl w:val="0"/>
          <w:numId w:val="36"/>
        </w:numPr>
        <w:rPr>
          <w:highlight w:val="yellow"/>
        </w:rPr>
      </w:pPr>
      <w:r w:rsidRPr="00000256">
        <w:rPr>
          <w:highlight w:val="yellow"/>
        </w:rPr>
        <w:t xml:space="preserve">Алгоритмы </w:t>
      </w:r>
      <w:proofErr w:type="spellStart"/>
      <w:r w:rsidRPr="00000256">
        <w:rPr>
          <w:highlight w:val="yellow"/>
        </w:rPr>
        <w:t>Бройдена</w:t>
      </w:r>
      <w:proofErr w:type="spellEnd"/>
      <w:r w:rsidRPr="00000256">
        <w:rPr>
          <w:highlight w:val="yellow"/>
        </w:rPr>
        <w:t>-</w:t>
      </w:r>
      <w:proofErr w:type="spellStart"/>
      <w:r w:rsidRPr="00000256">
        <w:rPr>
          <w:highlight w:val="yellow"/>
        </w:rPr>
        <w:t>Флетчера</w:t>
      </w:r>
      <w:proofErr w:type="spellEnd"/>
      <w:r w:rsidRPr="00000256">
        <w:rPr>
          <w:highlight w:val="yellow"/>
        </w:rPr>
        <w:t>-Гольдфарба-</w:t>
      </w:r>
      <w:proofErr w:type="spellStart"/>
      <w:r w:rsidRPr="00000256">
        <w:rPr>
          <w:highlight w:val="yellow"/>
        </w:rPr>
        <w:t>Шанно</w:t>
      </w:r>
      <w:proofErr w:type="spellEnd"/>
      <w:r w:rsidRPr="00000256">
        <w:rPr>
          <w:highlight w:val="yellow"/>
        </w:rPr>
        <w:t xml:space="preserve"> (BFGS).</w:t>
      </w:r>
    </w:p>
    <w:p w14:paraId="2B7B970B" w14:textId="77777777" w:rsidR="00D61855" w:rsidRDefault="00D61855" w:rsidP="008E3FD4">
      <w:pPr>
        <w:pStyle w:val="2"/>
      </w:pPr>
      <w:bookmarkStart w:id="57" w:name="_Toc514780536"/>
      <w:bookmarkStart w:id="58" w:name="_Toc514781125"/>
      <w:r>
        <w:t>Молекулярная динамика.</w:t>
      </w:r>
      <w:bookmarkEnd w:id="57"/>
      <w:bookmarkEnd w:id="58"/>
    </w:p>
    <w:p w14:paraId="3F5E4A93" w14:textId="77777777" w:rsidR="00F472DD" w:rsidRPr="00F472DD" w:rsidRDefault="00F472DD" w:rsidP="008E3FD4">
      <w:pPr>
        <w:pStyle w:val="3"/>
      </w:pPr>
      <w:bookmarkStart w:id="59" w:name="_Toc514780537"/>
      <w:bookmarkStart w:id="60" w:name="_Toc514781126"/>
      <w:r>
        <w:t>Основы метода</w:t>
      </w:r>
      <w:bookmarkEnd w:id="59"/>
      <w:bookmarkEnd w:id="60"/>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251A19B8"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3F51D7">
        <w:t>9</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77777777"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A520257" w14:textId="77777777" w:rsidR="00F472DD" w:rsidRPr="00F83494" w:rsidRDefault="00F472DD" w:rsidP="008E3FD4">
      <w:pPr>
        <w:pStyle w:val="3"/>
      </w:pPr>
      <w:bookmarkStart w:id="61" w:name="_Toc514780538"/>
      <w:bookmarkStart w:id="62" w:name="_Toc514781127"/>
      <w:r>
        <w:lastRenderedPageBreak/>
        <w:t>Алгоритмы интегрирования уравнений движения.</w:t>
      </w:r>
      <w:bookmarkEnd w:id="61"/>
      <w:bookmarkEnd w:id="62"/>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04B4550E" w:rsidR="00B603F6" w:rsidRPr="00852212"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3F51D7">
        <w:t>8</w:t>
      </w:r>
      <w:r>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051802"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77777777" w:rsidR="00B603F6" w:rsidRPr="00DC2C30" w:rsidRDefault="00B603F6" w:rsidP="000B36C8">
            <w:pPr>
              <w:ind w:firstLine="369"/>
              <w:jc w:val="right"/>
              <w:rPr>
                <w:lang w:val="en-US"/>
              </w:rPr>
            </w:pPr>
            <w:r>
              <w:rPr>
                <w:lang w:val="en-US"/>
              </w:rPr>
              <w:t>(</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051802"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77777777" w:rsidR="00B603F6" w:rsidRPr="00DC2C30" w:rsidRDefault="00B603F6" w:rsidP="000B36C8">
            <w:pPr>
              <w:ind w:firstLine="369"/>
              <w:jc w:val="right"/>
              <w:rPr>
                <w:lang w:val="en-US"/>
              </w:rPr>
            </w:pPr>
            <w:r>
              <w:rPr>
                <w:lang w:val="en-US"/>
              </w:rPr>
              <w:t>()</w:t>
            </w:r>
          </w:p>
        </w:tc>
      </w:tr>
    </w:tbl>
    <w:p w14:paraId="6639F7D5" w14:textId="77777777" w:rsidR="00B603F6" w:rsidRPr="00852212" w:rsidRDefault="00B603F6" w:rsidP="00B603F6">
      <w:r w:rsidRPr="00852212">
        <w:t>Складывая эти уравнения, получаем основное выражение алгоритма Верле: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051802"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77777777" w:rsidR="00B603F6" w:rsidRPr="00DC2C30" w:rsidRDefault="00B603F6" w:rsidP="000B36C8">
            <w:pPr>
              <w:ind w:firstLine="369"/>
              <w:jc w:val="right"/>
              <w:rPr>
                <w:lang w:val="en-US"/>
              </w:rPr>
            </w:pPr>
            <w:r>
              <w:rPr>
                <w:lang w:val="en-US"/>
              </w:rPr>
              <w:t>()</w:t>
            </w:r>
          </w:p>
        </w:tc>
      </w:tr>
    </w:tbl>
    <w:p w14:paraId="445ACAC2" w14:textId="77777777" w:rsidR="00B603F6" w:rsidRPr="00852212" w:rsidRDefault="00B603F6" w:rsidP="00B603F6">
      <w:r w:rsidRPr="00852212">
        <w:t>Также, вычитая эти уравнения можно получить скорость:</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051802"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77777777" w:rsidR="00B603F6" w:rsidRPr="00DC2C30" w:rsidRDefault="00B603F6" w:rsidP="000B36C8">
            <w:pPr>
              <w:ind w:firstLine="369"/>
              <w:jc w:val="right"/>
              <w:rPr>
                <w:lang w:val="en-US"/>
              </w:rPr>
            </w:pPr>
            <w:r>
              <w:rPr>
                <w:lang w:val="en-US"/>
              </w:rPr>
              <w:t>()</w:t>
            </w:r>
          </w:p>
        </w:tc>
      </w:tr>
    </w:tbl>
    <w:p w14:paraId="06A2B9CF" w14:textId="77777777"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5EFA57D0"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3F51D7">
        <w:t>8</w:t>
      </w:r>
      <w:r>
        <w:fldChar w:fldCharType="end"/>
      </w:r>
      <w:r w:rsidRPr="00DC2C30">
        <w:sym w:font="Symbol" w:char="F05D"/>
      </w:r>
      <w:r w:rsidRPr="00DC2C30">
        <w:t>.</w:t>
      </w:r>
    </w:p>
    <w:p w14:paraId="04388214" w14:textId="77777777" w:rsidR="00B603F6" w:rsidRPr="00852212"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051802"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77777777" w:rsidR="00B603F6" w:rsidRPr="00DC2C30" w:rsidRDefault="00B603F6" w:rsidP="000B36C8">
            <w:pPr>
              <w:ind w:firstLine="369"/>
              <w:jc w:val="right"/>
              <w:rPr>
                <w:lang w:val="en-US"/>
              </w:rPr>
            </w:pP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051802"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77777777" w:rsidR="00B603F6" w:rsidRPr="00DC2C30" w:rsidRDefault="00B603F6" w:rsidP="000B36C8">
            <w:pPr>
              <w:ind w:firstLine="369"/>
              <w:jc w:val="right"/>
              <w:rPr>
                <w:lang w:val="en-US"/>
              </w:rPr>
            </w:pP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051802"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77777777" w:rsidR="00B603F6" w:rsidRPr="00DC2C30" w:rsidRDefault="00B603F6" w:rsidP="000B36C8">
            <w:pPr>
              <w:ind w:firstLine="369"/>
              <w:jc w:val="right"/>
              <w:rPr>
                <w:lang w:val="en-US"/>
              </w:rPr>
            </w:pPr>
            <w:r>
              <w:t>(</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051802"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77777777" w:rsidR="00B603F6" w:rsidRPr="00DC2C30" w:rsidRDefault="00B603F6" w:rsidP="000B36C8">
            <w:pPr>
              <w:ind w:firstLine="369"/>
              <w:jc w:val="right"/>
              <w:rPr>
                <w:lang w:val="en-US"/>
              </w:rPr>
            </w:pPr>
            <w:r>
              <w:rPr>
                <w:lang w:val="en-US"/>
              </w:rPr>
              <w:t>()</w:t>
            </w:r>
          </w:p>
        </w:tc>
      </w:tr>
    </w:tbl>
    <w:p w14:paraId="20A574B2" w14:textId="77777777" w:rsidR="00B603F6" w:rsidRPr="0064155D" w:rsidRDefault="0064155D" w:rsidP="00174B21">
      <w:r w:rsidRPr="0064155D">
        <w:t xml:space="preserve">В данном алгоритме формула </w:t>
      </w:r>
      <w:r w:rsidRPr="0064155D">
        <w:rPr>
          <w:highlight w:val="yellow"/>
        </w:rPr>
        <w:t>()</w:t>
      </w:r>
      <w:r w:rsidRPr="0064155D">
        <w:t xml:space="preserve"> является самой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14:paraId="067A8471" w14:textId="77777777" w:rsidR="00174B21" w:rsidRDefault="00174B21" w:rsidP="008E3FD4">
      <w:pPr>
        <w:pStyle w:val="3"/>
      </w:pPr>
      <w:bookmarkStart w:id="63" w:name="_Toc514780539"/>
      <w:bookmarkStart w:id="64" w:name="_Toc514781128"/>
      <w:r>
        <w:t>Статистические ансамбли.</w:t>
      </w:r>
      <w:bookmarkEnd w:id="63"/>
      <w:bookmarkEnd w:id="64"/>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77777777" w:rsidR="00A42423" w:rsidRDefault="00A42423" w:rsidP="000B36C8">
      <w:pPr>
        <w:pStyle w:val="a3"/>
        <w:numPr>
          <w:ilvl w:val="0"/>
          <w:numId w:val="22"/>
        </w:numPr>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p>
    <w:p w14:paraId="54AB311D" w14:textId="77777777" w:rsidR="00174B21" w:rsidRPr="00A42423" w:rsidRDefault="00174B21" w:rsidP="000B36C8">
      <w:pPr>
        <w:pStyle w:val="a3"/>
        <w:numPr>
          <w:ilvl w:val="0"/>
          <w:numId w:val="22"/>
        </w:numPr>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p>
    <w:p w14:paraId="46880990" w14:textId="77777777" w:rsidR="009363DF" w:rsidRDefault="00174B21" w:rsidP="000B36C8">
      <w:pPr>
        <w:pStyle w:val="a3"/>
        <w:numPr>
          <w:ilvl w:val="0"/>
          <w:numId w:val="22"/>
        </w:numPr>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77777777" w:rsidR="00174B21" w:rsidRPr="00A42423" w:rsidRDefault="00174B21" w:rsidP="009363DF">
      <w:r w:rsidRPr="00A42423">
        <w:lastRenderedPageBreak/>
        <w:t>Так как исследуемая система обменивается энергией с окружающей средой имеет постоянный объем и постоянное количество</w:t>
      </w:r>
      <w:r w:rsidR="00EA1F5F" w:rsidRPr="00A42423">
        <w:t xml:space="preserve"> частиц, то ансамблю, который будет моделироваться – </w:t>
      </w:r>
      <w:r w:rsidR="00EA1F5F" w:rsidRPr="009363DF">
        <w:rPr>
          <w:lang w:val="en-US"/>
        </w:rPr>
        <w:t>NVT</w:t>
      </w:r>
      <w:r w:rsidR="00EA1F5F" w:rsidRPr="00A42423">
        <w:t>, или канонический.</w:t>
      </w:r>
    </w:p>
    <w:p w14:paraId="1C2E3062" w14:textId="77777777" w:rsidR="00EA1F5F" w:rsidRDefault="00EA1F5F" w:rsidP="008E3FD4">
      <w:pPr>
        <w:pStyle w:val="3"/>
      </w:pPr>
      <w:bookmarkStart w:id="65" w:name="_Toc514780540"/>
      <w:bookmarkStart w:id="66" w:name="_Toc514781129"/>
      <w:r>
        <w:t>Термостат.</w:t>
      </w:r>
      <w:bookmarkEnd w:id="65"/>
      <w:bookmarkEnd w:id="66"/>
    </w:p>
    <w:p w14:paraId="3302D421" w14:textId="5427F87B" w:rsidR="00DC29DC" w:rsidRPr="00852212"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3F51D7">
        <w:t>8</w:t>
      </w:r>
      <w:r w:rsidR="002079C8">
        <w:fldChar w:fldCharType="end"/>
      </w:r>
      <w:r w:rsidRPr="00DC2C30">
        <w:sym w:font="Symbol" w:char="F05D"/>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77777777" w:rsidR="00DC29DC" w:rsidRPr="00DC2C30" w:rsidRDefault="00DC29DC" w:rsidP="000B36C8">
            <w:pPr>
              <w:ind w:firstLine="369"/>
              <w:jc w:val="right"/>
              <w:rPr>
                <w:lang w:val="en-US"/>
              </w:rPr>
            </w:pPr>
            <w:r>
              <w:rPr>
                <w:lang w:val="en-US"/>
              </w:rPr>
              <w:t>()</w:t>
            </w:r>
          </w:p>
        </w:tc>
      </w:tr>
    </w:tbl>
    <w:p w14:paraId="2B2BB736" w14:textId="77777777" w:rsidR="00DC29DC" w:rsidRPr="00852212" w:rsidRDefault="00DC29DC" w:rsidP="00DC29DC">
      <w:r w:rsidRPr="00852212">
        <w:t>При таком распределении связь между кинетической энергией и температурой записывается в следующем виде: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051802"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77777777" w:rsidR="00DC29DC" w:rsidRPr="00852212" w:rsidRDefault="00DC29DC" w:rsidP="000B36C8">
            <w:pPr>
              <w:ind w:firstLine="369"/>
              <w:jc w:val="right"/>
            </w:pPr>
            <w:r>
              <w:t>()</w:t>
            </w:r>
          </w:p>
        </w:tc>
      </w:tr>
    </w:tbl>
    <w:p w14:paraId="3BD6B820" w14:textId="77777777"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59A728FB" w:rsidR="00DC29DC" w:rsidRPr="00852212"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3F51D7">
        <w:t>10</w:t>
      </w:r>
      <w:r>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051802"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77777777" w:rsidR="00DC29DC" w:rsidRPr="00DC2C30" w:rsidRDefault="00DC29DC" w:rsidP="000B36C8">
            <w:pPr>
              <w:ind w:firstLine="369"/>
              <w:jc w:val="right"/>
              <w:rPr>
                <w:lang w:val="en-US"/>
              </w:rPr>
            </w:pPr>
            <w:r>
              <w:rPr>
                <w:lang w:val="en-US"/>
              </w:rPr>
              <w:t>()</w:t>
            </w:r>
          </w:p>
        </w:tc>
      </w:tr>
    </w:tbl>
    <w:p w14:paraId="6EB7318E" w14:textId="77777777" w:rsidR="00DC29DC" w:rsidRPr="00852212"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051802"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777777" w:rsidR="00DC29DC" w:rsidRPr="00DC2C30" w:rsidRDefault="00DC29DC" w:rsidP="000B36C8">
            <w:pPr>
              <w:ind w:firstLine="369"/>
              <w:jc w:val="right"/>
              <w:rPr>
                <w:lang w:val="en-US"/>
              </w:rPr>
            </w:pPr>
            <w:r>
              <w:rPr>
                <w:lang w:val="en-US"/>
              </w:rPr>
              <w:t>()</w:t>
            </w:r>
          </w:p>
        </w:tc>
      </w:tr>
    </w:tbl>
    <w:p w14:paraId="6DD3B75F" w14:textId="77777777"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2079C8">
        <w:rPr>
          <w:highlight w:val="yellow"/>
        </w:rPr>
        <w:t>в данной работе взято равным 1 пс, так как изучается металл</w:t>
      </w:r>
      <w:r w:rsidRPr="00852212">
        <w:t xml:space="preserve">; </w:t>
      </w:r>
      <w:r w:rsidRPr="00852212">
        <w:rPr>
          <w:i/>
        </w:rPr>
        <w:t>K</w:t>
      </w:r>
      <w:r w:rsidRPr="00852212">
        <w:t xml:space="preserve">- константа, равная средней кинетической энергии, соответствующей температуре резервуара; </w:t>
      </w:r>
    </w:p>
    <w:p w14:paraId="6E2EA6ED" w14:textId="77777777" w:rsidR="00DC29DC" w:rsidRPr="00852212" w:rsidRDefault="00DC29DC" w:rsidP="00DC29DC">
      <w:r w:rsidRPr="00852212">
        <w:rPr>
          <w:i/>
        </w:rPr>
        <w:t>E</w:t>
      </w:r>
      <w:r w:rsidRPr="00852212">
        <w:rPr>
          <w:i/>
          <w:vertAlign w:val="subscript"/>
        </w:rPr>
        <w:t>K</w:t>
      </w:r>
      <w:r w:rsidRPr="00852212">
        <w:t xml:space="preserve"> -кинетическая энергия системы, задающей температуру </w:t>
      </w:r>
      <w:r w:rsidRPr="00852212">
        <w:rPr>
          <w:i/>
        </w:rPr>
        <w:t>T</w:t>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7F9933AF" w14:textId="77777777" w:rsidTr="000B36C8">
        <w:tc>
          <w:tcPr>
            <w:tcW w:w="21600" w:type="dxa"/>
            <w:vAlign w:val="center"/>
          </w:tcPr>
          <w:p w14:paraId="0EC6D633" w14:textId="77777777" w:rsidR="00DC29DC" w:rsidRPr="00852212" w:rsidRDefault="00DC29DC" w:rsidP="000B36C8"/>
        </w:tc>
        <w:tc>
          <w:tcPr>
            <w:tcW w:w="3500" w:type="pct"/>
            <w:vAlign w:val="center"/>
          </w:tcPr>
          <w:p w14:paraId="7D141EFE" w14:textId="77777777" w:rsidR="00DC29DC" w:rsidRPr="00852212" w:rsidRDefault="00051802" w:rsidP="000B36C8">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m:t>
                </m:r>
              </m:oMath>
            </m:oMathPara>
          </w:p>
        </w:tc>
        <w:tc>
          <w:tcPr>
            <w:tcW w:w="750" w:type="pct"/>
            <w:vAlign w:val="center"/>
          </w:tcPr>
          <w:p w14:paraId="07F5E685" w14:textId="77777777" w:rsidR="00DC29DC" w:rsidRPr="00DC2C30" w:rsidRDefault="00DC29DC" w:rsidP="000B36C8">
            <w:pPr>
              <w:ind w:firstLine="369"/>
              <w:jc w:val="right"/>
              <w:rPr>
                <w:lang w:val="en-US"/>
              </w:rPr>
            </w:pPr>
            <w:r>
              <w:rPr>
                <w:lang w:val="en-US"/>
              </w:rPr>
              <w:t>()</w:t>
            </w:r>
          </w:p>
        </w:tc>
      </w:tr>
    </w:tbl>
    <w:p w14:paraId="3360C9B2" w14:textId="77777777" w:rsidR="002079C8" w:rsidRDefault="00DC29DC" w:rsidP="00DC29DC">
      <w:pPr>
        <w:ind w:firstLine="0"/>
      </w:pPr>
      <w:r w:rsidRPr="00852212">
        <w:t>где N-число всех частиц</w:t>
      </w:r>
      <w:r w:rsidR="002079C8" w:rsidRPr="002079C8">
        <w:t>.</w:t>
      </w:r>
    </w:p>
    <w:p w14:paraId="232674BA" w14:textId="21CA38B6"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3F51D7">
        <w:t>13</w:t>
      </w:r>
      <w:r w:rsidR="000B36C8">
        <w:fldChar w:fldCharType="end"/>
      </w:r>
      <w:r w:rsidRPr="002079C8">
        <w:t>]</w:t>
      </w:r>
      <w:r>
        <w:t>.</w:t>
      </w:r>
    </w:p>
    <w:p w14:paraId="1558CCDA" w14:textId="77777777" w:rsidR="00DC29DC" w:rsidRPr="001D4773" w:rsidRDefault="002079C8" w:rsidP="002079C8">
      <w:r w:rsidRPr="001D4773">
        <w:t xml:space="preserve">Для симуляции </w:t>
      </w:r>
      <w:r w:rsidRPr="001D4773">
        <w:rPr>
          <w:lang w:val="en-US"/>
        </w:rPr>
        <w:t>NVT</w:t>
      </w:r>
      <w:r w:rsidRPr="001D4773">
        <w:t xml:space="preserve"> ансамбля будет использоваться </w:t>
      </w:r>
      <w:r w:rsidRPr="001D4773">
        <w:rPr>
          <w:lang w:val="en-US"/>
        </w:rPr>
        <w:t>NVE</w:t>
      </w:r>
      <w:r w:rsidRPr="001D4773">
        <w:t xml:space="preserve"> (микроканонический) ансамбль + термостат Берендсена.</w:t>
      </w:r>
    </w:p>
    <w:p w14:paraId="0AB79367" w14:textId="77777777" w:rsidR="003622D8" w:rsidRDefault="00C24631" w:rsidP="00C24631">
      <w:pPr>
        <w:pStyle w:val="2"/>
      </w:pPr>
      <w:bookmarkStart w:id="67" w:name="_Toc514780541"/>
      <w:bookmarkStart w:id="68" w:name="_Toc514781130"/>
      <w:r>
        <w:t>Описание межатомного взаимодействия</w:t>
      </w:r>
      <w:r w:rsidR="003622D8">
        <w:t>.</w:t>
      </w:r>
      <w:bookmarkEnd w:id="67"/>
      <w:bookmarkEnd w:id="68"/>
    </w:p>
    <w:p w14:paraId="3F9E7F7B" w14:textId="77777777" w:rsidR="00F472DD" w:rsidRDefault="00F472DD" w:rsidP="00F472DD">
      <w:pPr>
        <w:pStyle w:val="3"/>
      </w:pPr>
      <w:bookmarkStart w:id="69" w:name="_Toc514780542"/>
      <w:bookmarkStart w:id="70" w:name="_Toc514781131"/>
      <w:r w:rsidRPr="003622D8">
        <w:t>Энергии и силы</w:t>
      </w:r>
      <w:bookmarkEnd w:id="69"/>
      <w:bookmarkEnd w:id="70"/>
    </w:p>
    <w:p w14:paraId="3E8D59D7" w14:textId="06605BFE"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586AD6">
        <w:rPr>
          <w:highlight w:val="yellow"/>
        </w:rPr>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3F51D7">
        <w:t>14</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77777777" w:rsidR="00F472DD" w:rsidRDefault="00F472DD" w:rsidP="00F472DD">
      <w:pPr>
        <w:ind w:firstLine="708"/>
        <w:rPr>
          <w:highlight w:val="yellow"/>
        </w:rPr>
      </w:pPr>
      <w:r>
        <w:t xml:space="preserve">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 </w:t>
      </w:r>
      <w:r w:rsidRPr="00961465">
        <w:rPr>
          <w:highlight w:val="yellow"/>
        </w:rPr>
        <w:t>Обычно руководствуются подходом, который говорит, что уменьшение шага не должно увеличивать время моделирования до недель.</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w:t>
      </w:r>
      <w:r>
        <w:lastRenderedPageBreak/>
        <w:t xml:space="preserve">сдвигаться атомы во время моделирования. С другой стороны, положение атомов определяет энергию системы. </w:t>
      </w:r>
    </w:p>
    <w:p w14:paraId="6809155D" w14:textId="2432FD87"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455F6B81" w14:textId="77777777" w:rsidR="00020FA8" w:rsidRDefault="00020FA8" w:rsidP="00020FA8">
      <w:pPr>
        <w:pStyle w:val="3"/>
      </w:pPr>
      <w:bookmarkStart w:id="71" w:name="_Toc514780543"/>
      <w:bookmarkStart w:id="72" w:name="_Toc514781132"/>
      <w:r>
        <w:t>Полуэмпирические потенциалы.</w:t>
      </w:r>
      <w:bookmarkEnd w:id="71"/>
      <w:bookmarkEnd w:id="72"/>
    </w:p>
    <w:p w14:paraId="78ABFA71" w14:textId="77777777" w:rsidR="00020FA8" w:rsidRPr="0053401B"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tbl>
      <w:tblPr>
        <w:tblW w:w="5000" w:type="pct"/>
        <w:tblLook w:val="04A0" w:firstRow="1" w:lastRow="0" w:firstColumn="1" w:lastColumn="0" w:noHBand="0" w:noVBand="1"/>
      </w:tblPr>
      <w:tblGrid>
        <w:gridCol w:w="9002"/>
        <w:gridCol w:w="353"/>
      </w:tblGrid>
      <w:tr w:rsidR="00020FA8" w:rsidRPr="00757939" w14:paraId="08007BF4" w14:textId="77777777" w:rsidTr="00E510CC">
        <w:tc>
          <w:tcPr>
            <w:tcW w:w="8751" w:type="dxa"/>
            <w:vAlign w:val="center"/>
          </w:tcPr>
          <w:p w14:paraId="78B3C54C" w14:textId="77777777" w:rsidR="00020FA8" w:rsidRPr="00652B21" w:rsidRDefault="00020FA8" w:rsidP="00E510CC">
            <w:pPr>
              <w:jc w:val="center"/>
              <w:rPr>
                <w:rFonts w:ascii="Cambria Math" w:hAnsi="Cambria Math"/>
                <w:lang w:eastAsia="ru-RU"/>
              </w:rPr>
            </w:pPr>
            <m:oMathPara>
              <m:oMathParaPr>
                <m:jc m:val="center"/>
              </m:oMathParaP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e>
                </m:nary>
                <m:r>
                  <m:rPr>
                    <m:sty m:val="p"/>
                  </m:rP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e>
                    </m:nary>
                  </m:e>
                </m:nary>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nary>
                          <m:naryPr>
                            <m:chr m:val="∑"/>
                            <m:supHide m:val="1"/>
                            <m:ctrlPr>
                              <w:rPr>
                                <w:rFonts w:ascii="Cambria Math" w:hAnsi="Cambria Math"/>
                                <w:i/>
                                <w:iCs/>
                                <w:color w:val="000000"/>
                                <w:kern w:val="24"/>
                              </w:rPr>
                            </m:ctrlPr>
                          </m:naryPr>
                          <m:sub>
                            <m:r>
                              <w:rPr>
                                <w:rFonts w:ascii="Cambria Math" w:hAnsi="Cambria Math"/>
                                <w:color w:val="000000"/>
                                <w:kern w:val="24"/>
                              </w:rPr>
                              <m:t>k&gt;j</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3</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k</m:t>
                                </m:r>
                              </m:sub>
                            </m:sSub>
                            <m:r>
                              <w:rPr>
                                <w:rFonts w:ascii="Cambria Math" w:hAnsi="Cambria Math"/>
                                <w:color w:val="000000"/>
                                <w:kern w:val="24"/>
                              </w:rPr>
                              <m:t>)</m:t>
                            </m:r>
                          </m:e>
                        </m:nary>
                      </m:e>
                    </m:nary>
                  </m:e>
                </m:nary>
                <m:r>
                  <w:rPr>
                    <w:rFonts w:ascii="Cambria Math" w:hAnsi="Cambria Math"/>
                    <w:color w:val="000000"/>
                    <w:kern w:val="24"/>
                  </w:rPr>
                  <m:t>+…,</m:t>
                </m:r>
              </m:oMath>
            </m:oMathPara>
          </w:p>
        </w:tc>
        <w:tc>
          <w:tcPr>
            <w:tcW w:w="343" w:type="dxa"/>
          </w:tcPr>
          <w:p w14:paraId="23A4E561" w14:textId="77777777" w:rsidR="00020FA8" w:rsidRPr="00757939" w:rsidRDefault="00020FA8" w:rsidP="00E510CC">
            <w:pPr>
              <w:jc w:val="center"/>
              <w:rPr>
                <w:lang w:eastAsia="ru-RU"/>
              </w:rPr>
            </w:pPr>
          </w:p>
        </w:tc>
      </w:tr>
    </w:tbl>
    <w:p w14:paraId="159FFE95" w14:textId="77777777" w:rsidR="00020FA8" w:rsidRPr="0053401B" w:rsidRDefault="00020FA8" w:rsidP="00020FA8">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xml:space="preserve">- двухчастичный (парный) потенциал взаимодействия между атомами без учета других атомов, </w:t>
      </w:r>
      <w:r w:rsidRPr="0053401B">
        <w:rPr>
          <w:i/>
        </w:rPr>
        <w:t>U</w:t>
      </w:r>
      <w:r w:rsidRPr="0053401B">
        <w:rPr>
          <w:vertAlign w:val="subscript"/>
        </w:rPr>
        <w:t>3</w:t>
      </w:r>
      <w:r>
        <w:rPr>
          <w:vertAlign w:val="subscript"/>
        </w:rPr>
        <w:t xml:space="preserve"> </w:t>
      </w:r>
      <w:r w:rsidRPr="0053401B">
        <w:t xml:space="preserve">- трехчастичный потенциал взаимодействия между тройками атомов с номерами </w:t>
      </w:r>
      <w:r w:rsidRPr="0053401B">
        <w:rPr>
          <w:i/>
        </w:rPr>
        <w:t>i,</w:t>
      </w:r>
      <w:r w:rsidRPr="0053401B">
        <w:t xml:space="preserve"> </w:t>
      </w:r>
      <w:r w:rsidRPr="0053401B">
        <w:rPr>
          <w:i/>
        </w:rPr>
        <w:t xml:space="preserve">j </w:t>
      </w:r>
      <w:r w:rsidRPr="0053401B">
        <w:t xml:space="preserve">и </w:t>
      </w:r>
      <w:r w:rsidRPr="0053401B">
        <w:rPr>
          <w:i/>
        </w:rPr>
        <w:t>k</w:t>
      </w:r>
      <w:r w:rsidRPr="0053401B">
        <w:t xml:space="preserve"> и т.д.</w:t>
      </w:r>
    </w:p>
    <w:p w14:paraId="35F663C9" w14:textId="77777777" w:rsidR="00020FA8" w:rsidRPr="00AE1D26" w:rsidRDefault="00020FA8" w:rsidP="00020FA8">
      <w:r>
        <w:t>Разберем подробнее одночастичные и многочастичные потенциалы.</w:t>
      </w:r>
    </w:p>
    <w:p w14:paraId="485EDEB3" w14:textId="77777777" w:rsidR="00020FA8" w:rsidRDefault="00020FA8" w:rsidP="00020FA8">
      <w:pPr>
        <w:pStyle w:val="4"/>
      </w:pPr>
      <w:bookmarkStart w:id="73" w:name="_Toc514780544"/>
      <w:bookmarkStart w:id="74" w:name="_Toc514781133"/>
      <w:r>
        <w:t>Парные потенциалы.</w:t>
      </w:r>
      <w:bookmarkEnd w:id="73"/>
      <w:bookmarkEnd w:id="74"/>
    </w:p>
    <w:p w14:paraId="7A925A35" w14:textId="77777777"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EB03E3">
        <w:rPr>
          <w:highlight w:val="yellow"/>
        </w:rPr>
        <w:t>рисунке</w:t>
      </w:r>
      <w:r w:rsidRPr="00EB03E3">
        <w:t>.</w:t>
      </w:r>
    </w:p>
    <w:p w14:paraId="5B9B93A5" w14:textId="77777777" w:rsidR="00020FA8" w:rsidRDefault="00020FA8" w:rsidP="00020FA8">
      <w:pPr>
        <w:pStyle w:val="afb"/>
      </w:pPr>
      <w:r>
        <w:rPr>
          <w:noProof/>
        </w:rPr>
        <w:lastRenderedPageBreak/>
        <w:drawing>
          <wp:inline distT="0" distB="0" distL="0" distR="0" wp14:anchorId="68482828" wp14:editId="333984F0">
            <wp:extent cx="2733675" cy="181147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1393" cy="1829839"/>
                    </a:xfrm>
                    <a:prstGeom prst="rect">
                      <a:avLst/>
                    </a:prstGeom>
                  </pic:spPr>
                </pic:pic>
              </a:graphicData>
            </a:graphic>
          </wp:inline>
        </w:drawing>
      </w:r>
    </w:p>
    <w:p w14:paraId="7A7C0C76" w14:textId="77777777" w:rsidR="00020FA8" w:rsidRPr="0090122C" w:rsidRDefault="00020FA8" w:rsidP="00020FA8">
      <w:pPr>
        <w:pStyle w:val="afb"/>
      </w:pPr>
      <w:r w:rsidRPr="00EA75E3">
        <w:rPr>
          <w:highlight w:val="yellow"/>
        </w:rPr>
        <w:t>Рисунок</w:t>
      </w:r>
      <w:r>
        <w:t xml:space="preserve"> – Характерный вид парных потенциалов</w:t>
      </w:r>
    </w:p>
    <w:p w14:paraId="03F6FDD0" w14:textId="77777777"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r w:rsidRPr="00C51AC7">
        <w:rPr>
          <w:highlight w:val="yellow"/>
        </w:rPr>
        <w:t>Также неустойчивыми оказываются структуры, характерные для ковалентных кристаллов - структура графита на плоскости и структура алмаза в пространстве. Кроме того, парное взаимодействие не может обеспечить устойчивость пространственной структуры и адекватно описать частоты колебаний большинства многоатомных молекул. Также неустойчивыми оказываются структуры, характерные для ковалентных кристаллов - структура графита на плоскости и структура алмаза в пространстве. Кроме того, парное взаимодействие не может обеспечить устойчивость пространственной структуры и адекватно описать частоты колебаний большинства многоатомных молекул.</w:t>
      </w:r>
    </w:p>
    <w:p w14:paraId="3573BA41" w14:textId="77777777"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proofErr w:type="spellStart"/>
      <w:r w:rsidRPr="00C51AC7">
        <w:t>неплотноупакованных</w:t>
      </w:r>
      <w:proofErr w:type="spellEnd"/>
      <w:r w:rsidRPr="00C51AC7">
        <w:t xml:space="preserve"> решеток и </w:t>
      </w:r>
      <w:r w:rsidRPr="00C51AC7">
        <w:lastRenderedPageBreak/>
        <w:t>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33BD111A" w14:textId="77777777" w:rsidR="00020FA8" w:rsidRDefault="00020FA8" w:rsidP="00020FA8">
      <w:pPr>
        <w:pStyle w:val="4"/>
      </w:pPr>
      <w:bookmarkStart w:id="75" w:name="_Toc514780545"/>
      <w:bookmarkStart w:id="76" w:name="_Toc514781134"/>
      <w:r>
        <w:t>Многочастичные потенциалы.</w:t>
      </w:r>
      <w:bookmarkEnd w:id="75"/>
      <w:bookmarkEnd w:id="76"/>
    </w:p>
    <w:p w14:paraId="7745E2D7" w14:textId="77777777" w:rsidR="00020FA8" w:rsidRDefault="00020FA8" w:rsidP="00020FA8">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r w:rsidRPr="00C51AC7">
        <w:rPr>
          <w:highlight w:val="yellow"/>
        </w:rPr>
        <w:t>и адекватно описать частоты колебаний ряда молекулярных соединений</w:t>
      </w:r>
      <w:r w:rsidRPr="00C51AC7">
        <w:t xml:space="preserve">. Простейшим примером многочастичного взаимодействия является модель трехатомной молекулы, изображенная на </w:t>
      </w:r>
      <w:r w:rsidRPr="00C51AC7">
        <w:rPr>
          <w:highlight w:val="yellow"/>
        </w:rPr>
        <w:t>рисунке</w:t>
      </w:r>
      <w:r w:rsidRPr="00C51AC7">
        <w:t>.</w:t>
      </w:r>
    </w:p>
    <w:p w14:paraId="4F1C4E7C" w14:textId="77777777" w:rsidR="00020FA8" w:rsidRDefault="00020FA8" w:rsidP="00020FA8">
      <w:pPr>
        <w:pStyle w:val="afb"/>
      </w:pPr>
      <w:r>
        <w:rPr>
          <w:noProof/>
        </w:rPr>
        <w:drawing>
          <wp:inline distT="0" distB="0" distL="0" distR="0" wp14:anchorId="40ADAF13" wp14:editId="6222351B">
            <wp:extent cx="4785360" cy="9372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937260"/>
                    </a:xfrm>
                    <a:prstGeom prst="rect">
                      <a:avLst/>
                    </a:prstGeom>
                    <a:noFill/>
                    <a:ln>
                      <a:noFill/>
                    </a:ln>
                  </pic:spPr>
                </pic:pic>
              </a:graphicData>
            </a:graphic>
          </wp:inline>
        </w:drawing>
      </w:r>
    </w:p>
    <w:p w14:paraId="0BFBD8F8" w14:textId="77777777" w:rsidR="00020FA8" w:rsidRDefault="00020FA8" w:rsidP="00020FA8">
      <w:pPr>
        <w:pStyle w:val="afb"/>
      </w:pPr>
      <w:r w:rsidRPr="00C51AC7">
        <w:rPr>
          <w:highlight w:val="yellow"/>
        </w:rPr>
        <w:t>Рисунок</w:t>
      </w:r>
      <w:r>
        <w:t xml:space="preserve"> – Модель трехатомной молекулы. </w:t>
      </w:r>
      <w:r w:rsidRPr="00C51AC7">
        <w:t>Пунктирная дуга - пружина между связями N-O.</w:t>
      </w:r>
    </w:p>
    <w:p w14:paraId="303DACBF" w14:textId="6EFC40BE" w:rsidR="000D7AF0" w:rsidRPr="00AB0B42" w:rsidRDefault="00020FA8" w:rsidP="00020FA8">
      <w:r w:rsidRPr="00C51AC7">
        <w:t>Взаимодействие атомов в этой молекуле описывается с помощью трехчастичного потенциала и характеризуется двумя жесткостями: жесткостью связи N-O и жесткостью валентного угла. К сожалению, как правило, форма многочастичных потенциалов оказывается весьма сложной, а физический смысл входящих в них констант - туманным.</w:t>
      </w:r>
      <w:r w:rsidR="000D7AF0">
        <w:t xml:space="preserve"> </w:t>
      </w:r>
      <w:r w:rsidR="000D7AF0" w:rsidRPr="000D7AF0">
        <w:rPr>
          <w:highlight w:val="yellow"/>
        </w:rPr>
        <w:t>Один из примеров таких констант многочастичного потенциала для системы (</w:t>
      </w:r>
      <w:r w:rsidR="000D7AF0" w:rsidRPr="000D7AF0">
        <w:rPr>
          <w:highlight w:val="yellow"/>
          <w:lang w:val="en-US"/>
        </w:rPr>
        <w:t>C</w:t>
      </w:r>
      <w:r w:rsidR="000D7AF0" w:rsidRPr="000D7AF0">
        <w:rPr>
          <w:highlight w:val="yellow"/>
        </w:rPr>
        <w:t xml:space="preserve">, </w:t>
      </w:r>
      <w:r w:rsidR="000D7AF0" w:rsidRPr="000D7AF0">
        <w:rPr>
          <w:highlight w:val="yellow"/>
          <w:lang w:val="en-US"/>
        </w:rPr>
        <w:t>Si</w:t>
      </w:r>
      <w:r w:rsidR="000D7AF0" w:rsidRPr="000D7AF0">
        <w:rPr>
          <w:highlight w:val="yellow"/>
        </w:rPr>
        <w:t xml:space="preserve">, </w:t>
      </w:r>
      <w:r w:rsidR="000D7AF0" w:rsidRPr="000D7AF0">
        <w:rPr>
          <w:highlight w:val="yellow"/>
          <w:lang w:val="en-US"/>
        </w:rPr>
        <w:t>GaAs</w:t>
      </w:r>
      <w:r w:rsidR="000D7AF0" w:rsidRPr="000D7AF0">
        <w:rPr>
          <w:highlight w:val="yellow"/>
        </w:rPr>
        <w:t xml:space="preserve">, </w:t>
      </w:r>
      <w:r w:rsidR="000D7AF0" w:rsidRPr="000D7AF0">
        <w:rPr>
          <w:highlight w:val="yellow"/>
          <w:lang w:val="en-US"/>
        </w:rPr>
        <w:t>Ge</w:t>
      </w:r>
      <w:r w:rsidR="000D7AF0" w:rsidRPr="000D7AF0">
        <w:rPr>
          <w:highlight w:val="yellow"/>
        </w:rPr>
        <w:t>) продемонстрирован в формуле:</w:t>
      </w:r>
    </w:p>
    <w:tbl>
      <w:tblPr>
        <w:tblStyle w:val="a4"/>
        <w:tblW w:w="0" w:type="auto"/>
        <w:tblLook w:val="04A0" w:firstRow="1" w:lastRow="0" w:firstColumn="1" w:lastColumn="0" w:noHBand="0" w:noVBand="1"/>
      </w:tblPr>
      <w:tblGrid>
        <w:gridCol w:w="749"/>
        <w:gridCol w:w="7848"/>
        <w:gridCol w:w="748"/>
      </w:tblGrid>
      <w:tr w:rsidR="000D7AF0" w14:paraId="4E4672FD" w14:textId="77777777" w:rsidTr="000D7AF0">
        <w:tc>
          <w:tcPr>
            <w:tcW w:w="3115" w:type="dxa"/>
          </w:tcPr>
          <w:p w14:paraId="47CD8B6C" w14:textId="77777777" w:rsidR="000D7AF0" w:rsidRPr="00AB0B42" w:rsidRDefault="000D7AF0" w:rsidP="00020FA8">
            <w:pPr>
              <w:ind w:firstLine="0"/>
            </w:pPr>
          </w:p>
        </w:tc>
        <w:tc>
          <w:tcPr>
            <w:tcW w:w="3115" w:type="dxa"/>
          </w:tcPr>
          <w:p w14:paraId="336A78DD" w14:textId="1F28E603" w:rsidR="000D7AF0" w:rsidRPr="00D17ED1" w:rsidRDefault="000D7AF0" w:rsidP="00020FA8">
            <w:pPr>
              <w:ind w:firstLine="0"/>
            </w:pPr>
            <w:r w:rsidRPr="00AB0B42">
              <w:rPr>
                <w:noProof/>
              </w:rPr>
              <w:drawing>
                <wp:inline distT="0" distB="0" distL="0" distR="0" wp14:anchorId="4B5604D0" wp14:editId="3172E0DA">
                  <wp:extent cx="4846320" cy="1485900"/>
                  <wp:effectExtent l="0" t="0" r="0" b="0"/>
                  <wp:docPr id="3" name="Рисунок 3" descr="ÐÐ°ÑÑÐ¸Ð½ÐºÐ¸ Ð¿Ð¾ Ð·Ð°Ð¿ÑÐ¾ÑÑ Ð¼Ð½Ð¾Ð³Ð¾ÑÐ°ÑÑÐ¸ÑÐ½ÑÐµ Ð¿Ð¾ÑÐµÐ½ÑÐ¸Ð°Ð»Ñ Ð²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ÐÐ°ÑÑÐ¸Ð½ÐºÐ¸ Ð¿Ð¾ Ð·Ð°Ð¿ÑÐ¾ÑÑ Ð¼Ð½Ð¾Ð³Ð¾ÑÐ°ÑÑÐ¸ÑÐ½ÑÐµ Ð¿Ð¾ÑÐµÐ½ÑÐ¸Ð°Ð»Ñ Ð²Ð¸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6320" cy="1485900"/>
                          </a:xfrm>
                          <a:prstGeom prst="rect">
                            <a:avLst/>
                          </a:prstGeom>
                          <a:noFill/>
                          <a:ln>
                            <a:noFill/>
                          </a:ln>
                        </pic:spPr>
                      </pic:pic>
                    </a:graphicData>
                  </a:graphic>
                </wp:inline>
              </w:drawing>
            </w:r>
          </w:p>
        </w:tc>
        <w:tc>
          <w:tcPr>
            <w:tcW w:w="3115" w:type="dxa"/>
          </w:tcPr>
          <w:p w14:paraId="16AB8CD5" w14:textId="77777777" w:rsidR="000D7AF0" w:rsidRDefault="000D7AF0" w:rsidP="00020FA8">
            <w:pPr>
              <w:ind w:firstLine="0"/>
            </w:pPr>
          </w:p>
        </w:tc>
      </w:tr>
    </w:tbl>
    <w:p w14:paraId="5E4C9BA1" w14:textId="77777777" w:rsidR="000D7AF0" w:rsidRDefault="000D7AF0" w:rsidP="00020FA8"/>
    <w:p w14:paraId="57BF677A" w14:textId="75825995" w:rsidR="00020FA8" w:rsidRDefault="00020FA8" w:rsidP="00020FA8">
      <w:r w:rsidRPr="00C51AC7">
        <w:lastRenderedPageBreak/>
        <w:t xml:space="preserve"> Константы вычисляются из соответствия физическим свойствам моделируемых веществ, однако, при переходе от одной кристаллической структуры к другой (например, графит - алмаз) приходится полностью менять потенциал взаимодействия. Многочастичные потенциалы взаимодействия получили большое распространение и при описании молекулярных систем, однако, зачастую, этот подход оказывается сугубо эмпирическим, требующим подбора большого числа констант, справедливых только для данного конкретного соединения. Главным недостатком многочастичных потенциалов является то, что они теряют всякий физический смысл при диссоциации молекул и разрушении кристаллических решеток, а следовательно, в сферу их возможного применения не попадает огромный класс задач.</w:t>
      </w:r>
    </w:p>
    <w:p w14:paraId="24B39E18" w14:textId="0D81EE6F" w:rsidR="00E770B7" w:rsidRPr="00E770B7" w:rsidRDefault="00E770B7" w:rsidP="00020FA8">
      <w:pPr>
        <w:rPr>
          <w:lang w:val="en-US"/>
        </w:rPr>
      </w:pPr>
      <w:r w:rsidRPr="00E770B7">
        <w:rPr>
          <w:highlight w:val="yellow"/>
          <w:lang w:val="en-US"/>
        </w:rPr>
        <w:t>ReaxFF &amp; EAM</w:t>
      </w:r>
    </w:p>
    <w:p w14:paraId="64F194CD" w14:textId="77777777" w:rsidR="00020FA8" w:rsidRPr="0053401B" w:rsidRDefault="00020FA8" w:rsidP="00020FA8">
      <w:pPr>
        <w:pStyle w:val="4"/>
      </w:pPr>
      <w:bookmarkStart w:id="77" w:name="_Toc514780546"/>
      <w:bookmarkStart w:id="78" w:name="_Toc514781135"/>
      <w:r>
        <w:t>Выбор потенциала.</w:t>
      </w:r>
      <w:bookmarkEnd w:id="77"/>
      <w:bookmarkEnd w:id="78"/>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7B58D7E9" w14:textId="77777777" w:rsidR="00020FA8" w:rsidRDefault="00020FA8" w:rsidP="00020FA8">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Pr>
          <w:noProof/>
        </w:rPr>
        <w:t>1</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Pr>
          <w:noProof/>
        </w:rPr>
        <w:t>2</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Pr>
          <w:noProof/>
        </w:rPr>
        <w:t>3</w:t>
      </w:r>
      <w:r>
        <w:rPr>
          <w:noProof/>
        </w:rPr>
        <w:fldChar w:fldCharType="end"/>
      </w:r>
      <w:r w:rsidRPr="00373A19">
        <w:rPr>
          <w:noProof/>
        </w:rPr>
        <w:t>]</w:t>
      </w:r>
      <w:r>
        <w:fldChar w:fldCharType="end"/>
      </w:r>
      <w:r w:rsidRPr="0053401B">
        <w:t>. Однако тестирование п</w:t>
      </w:r>
      <w:r>
        <w:t xml:space="preserve">отенциала, описанного в работе </w:t>
      </w:r>
      <w:r>
        <w:fldChar w:fldCharType="begin"/>
      </w:r>
      <w:r>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fldChar w:fldCharType="separate"/>
      </w:r>
      <w:r>
        <w:rPr>
          <w:noProof/>
        </w:rPr>
        <w:t>[</w:t>
      </w:r>
      <w:r>
        <w:rPr>
          <w:noProof/>
        </w:rPr>
        <w:fldChar w:fldCharType="begin"/>
      </w:r>
      <w:r>
        <w:rPr>
          <w:noProof/>
        </w:rPr>
        <w:instrText xml:space="preserve"> REF XWZhou_Charge_transf_ionic_atom_pot \n \h </w:instrText>
      </w:r>
      <w:r>
        <w:rPr>
          <w:noProof/>
        </w:rPr>
      </w:r>
      <w:r>
        <w:rPr>
          <w:noProof/>
        </w:rPr>
        <w:fldChar w:fldCharType="separate"/>
      </w:r>
      <w:r>
        <w:rPr>
          <w:noProof/>
        </w:rPr>
        <w:t>1</w:t>
      </w:r>
      <w:r>
        <w:rPr>
          <w:noProof/>
        </w:rPr>
        <w:fldChar w:fldCharType="end"/>
      </w:r>
      <w:r>
        <w:rPr>
          <w:noProof/>
        </w:rPr>
        <w:t>]</w:t>
      </w:r>
      <w:r>
        <w:fldChar w:fldCharType="end"/>
      </w:r>
      <w:r w:rsidRPr="0053401B">
        <w:t xml:space="preserve">, продемонстрировало неустойчивость в электростатической составляющей при моделировании решетки чистого железа, что может быть связано с некорректным описанием самого потенциала. Потенциал, </w:t>
      </w:r>
      <w:r>
        <w:t>представленный в работе</w:t>
      </w:r>
      <w:r w:rsidRPr="005715A4">
        <w:t xml:space="preserve"> </w:t>
      </w:r>
      <w:r>
        <w:fldChar w:fldCharType="begin"/>
      </w:r>
      <w:r>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fldChar w:fldCharType="separate"/>
      </w:r>
      <w:r>
        <w:rPr>
          <w:noProof/>
        </w:rPr>
        <w:t>[</w:t>
      </w:r>
      <w:r>
        <w:rPr>
          <w:noProof/>
        </w:rPr>
        <w:fldChar w:fldCharType="begin"/>
      </w:r>
      <w:r>
        <w:rPr>
          <w:noProof/>
        </w:rPr>
        <w:instrText xml:space="preserve"> REF VTomar_Class_mol_dynam_pot_for_mech_str \n \h </w:instrText>
      </w:r>
      <w:r>
        <w:rPr>
          <w:noProof/>
        </w:rPr>
      </w:r>
      <w:r>
        <w:rPr>
          <w:noProof/>
        </w:rPr>
        <w:fldChar w:fldCharType="separate"/>
      </w:r>
      <w:r>
        <w:rPr>
          <w:noProof/>
        </w:rPr>
        <w:t>3</w:t>
      </w:r>
      <w:r>
        <w:rPr>
          <w:noProof/>
        </w:rPr>
        <w:fldChar w:fldCharType="end"/>
      </w:r>
      <w:r>
        <w:rPr>
          <w:noProof/>
        </w:rPr>
        <w:t>]</w:t>
      </w:r>
      <w:r>
        <w:fldChar w:fldCharType="end"/>
      </w:r>
      <w:r w:rsidRPr="0053401B">
        <w:t xml:space="preserve">, позволил успешно </w:t>
      </w:r>
      <w:r w:rsidRPr="0053401B">
        <w:lastRenderedPageBreak/>
        <w:t xml:space="preserve">воспроизвести структуру оксида (магнетит), но продемонстрировал потерю устойчивости решетки магнетита при нагреве. Само по себе это не свидетельствует о непригодности потенциала и связано скорее всего с неполной реализацией потенциала в используемом программном МД продукте. Тем не менее, от использования этого потенциала пришлось отказаться, поскольку переделка программы LAMMPS представляет собой слишком серьезную работу.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Pr>
          <w:noProof/>
        </w:rPr>
        <w:t>2</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 выполнялись именно с ним.</w:t>
      </w:r>
    </w:p>
    <w:p w14:paraId="1A5FFA16" w14:textId="77777777" w:rsidR="00020FA8" w:rsidRPr="0053401B" w:rsidRDefault="00020FA8" w:rsidP="00020FA8">
      <w:pPr>
        <w:spacing w:after="120"/>
      </w:pPr>
      <w:r w:rsidRPr="0017406E">
        <w:rPr>
          <w:highlight w:val="yellow"/>
        </w:rPr>
        <w:t>Написать про второй потенциал</w:t>
      </w:r>
    </w:p>
    <w:p w14:paraId="5334E275" w14:textId="6F09DBF5" w:rsidR="00020FA8" w:rsidRDefault="00020FA8" w:rsidP="00020FA8">
      <w:pPr>
        <w:ind w:firstLine="708"/>
      </w:pPr>
      <w:r>
        <w:t>Используемый</w:t>
      </w:r>
      <w:r w:rsidRPr="0042225C">
        <w:t xml:space="preserve"> потенциал </w:t>
      </w:r>
      <w:r>
        <w:t xml:space="preserve">относится к классу </w:t>
      </w:r>
      <w:r w:rsidRPr="0042225C">
        <w:t>потенциало</w:t>
      </w:r>
      <w:r>
        <w:t>в</w:t>
      </w:r>
      <w:r w:rsidRPr="005816D0">
        <w:t xml:space="preserve"> «</w:t>
      </w:r>
      <w:r w:rsidRPr="0042225C">
        <w:t>реактивных силовых полей</w:t>
      </w:r>
      <w:r>
        <w:t>»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t xml:space="preserve"> или сокращенно </w:t>
      </w:r>
      <w:r w:rsidRPr="0042225C">
        <w:t>ReaxFF).</w:t>
      </w:r>
      <w:r>
        <w:t xml:space="preserve"> Это многочастичный потенциал, учитывающий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потенциала является постоянная подстройка зарядов атомов под конкретное атомное окружение, в связи с чем его также относят к классу потенциалов с переменным зарядом.</w:t>
      </w:r>
    </w:p>
    <w:p w14:paraId="5C088D37" w14:textId="77777777" w:rsidR="00C24631" w:rsidRDefault="00C24631" w:rsidP="00C24631">
      <w:pPr>
        <w:pStyle w:val="3"/>
      </w:pPr>
      <w:bookmarkStart w:id="79" w:name="_Toc514780547"/>
      <w:bookmarkStart w:id="80" w:name="_Toc514781136"/>
      <w:r>
        <w:rPr>
          <w:lang w:val="en-US"/>
        </w:rPr>
        <w:t xml:space="preserve">Ab-initio </w:t>
      </w:r>
      <w:r>
        <w:t>моделирование</w:t>
      </w:r>
      <w:bookmarkEnd w:id="79"/>
      <w:bookmarkEnd w:id="80"/>
    </w:p>
    <w:p w14:paraId="4F1E6C51" w14:textId="10711545"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3F51D7">
        <w:rPr>
          <w:noProof/>
        </w:rPr>
        <w:t>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5D2E4A7F" w14:textId="77777777" w:rsidR="00C24631" w:rsidRPr="00775362" w:rsidRDefault="00C24631" w:rsidP="00C24631">
      <w:r w:rsidRPr="00775362">
        <w:lastRenderedPageBreak/>
        <w:t>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100),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53ECD9A1" w14:textId="1AF908C4" w:rsidR="00C24631" w:rsidRDefault="00C24631" w:rsidP="00C24631">
      <w:pPr>
        <w:rPr>
          <w:highlight w:val="yellow"/>
        </w:rPr>
      </w:pPr>
      <w:r w:rsidRPr="00C35B83">
        <w:rPr>
          <w:highlight w:val="yellow"/>
        </w:rPr>
        <w:t xml:space="preserve">Часто, методы </w:t>
      </w:r>
      <w:r w:rsidRPr="00C35B83">
        <w:rPr>
          <w:highlight w:val="yellow"/>
          <w:lang w:val="en-US"/>
        </w:rPr>
        <w:t>ab</w:t>
      </w:r>
      <w:r w:rsidRPr="00C35B83">
        <w:rPr>
          <w:highlight w:val="yellow"/>
        </w:rPr>
        <w:t>-</w:t>
      </w:r>
      <w:r w:rsidRPr="00C35B83">
        <w:rPr>
          <w:highlight w:val="yellow"/>
          <w:lang w:val="en-US"/>
        </w:rPr>
        <w:t>initio</w:t>
      </w:r>
      <w:r w:rsidRPr="00C35B83">
        <w:rPr>
          <w:highlight w:val="yellow"/>
        </w:rPr>
        <w:t xml:space="preserve"> используют для подтверждения </w:t>
      </w:r>
      <w:r w:rsidR="00C35B83" w:rsidRPr="00C35B83">
        <w:rPr>
          <w:highlight w:val="yellow"/>
        </w:rPr>
        <w:t>качественной картины взаимодействия,</w:t>
      </w:r>
      <w:r w:rsidRPr="00C35B83">
        <w:rPr>
          <w:highlight w:val="yellow"/>
        </w:rPr>
        <w:t xml:space="preserve"> которая была получена </w:t>
      </w:r>
      <w:r w:rsidR="00C35B83" w:rsidRPr="00C35B83">
        <w:rPr>
          <w:highlight w:val="yellow"/>
        </w:rPr>
        <w:t>во время</w:t>
      </w:r>
      <w:r w:rsidRPr="00C35B83">
        <w:rPr>
          <w:highlight w:val="yellow"/>
        </w:rPr>
        <w:t xml:space="preserve"> моделирования с помощью МД с использованием полуэмпирических потенциалов</w:t>
      </w:r>
      <w:r w:rsidR="00C35B83" w:rsidRPr="00C35B83">
        <w:rPr>
          <w:highlight w:val="yellow"/>
        </w:rPr>
        <w:t>.</w:t>
      </w:r>
    </w:p>
    <w:p w14:paraId="499E9019" w14:textId="77777777" w:rsidR="0017005F" w:rsidRDefault="0017005F" w:rsidP="0017005F">
      <w:pPr>
        <w:pStyle w:val="3"/>
      </w:pPr>
      <w:bookmarkStart w:id="81" w:name="_Toc514780548"/>
      <w:bookmarkStart w:id="82" w:name="_Toc514781137"/>
      <w:r>
        <w:t>Приближение Борна – Оппенгеймера.</w:t>
      </w:r>
      <w:bookmarkEnd w:id="81"/>
      <w:bookmarkEnd w:id="82"/>
    </w:p>
    <w:p w14:paraId="630ADF7A" w14:textId="77777777" w:rsidR="0017005F" w:rsidRDefault="0017005F" w:rsidP="0017005F">
      <w:r>
        <w:t>Приближение Борна — Оппенгеймера — метод анализа молекулярных систем, заключающийся в том, что в системе выделяют и раздельно описывают ядра атомов и электроны, для которых характерные времена изменения состояния сильно различаются.</w:t>
      </w:r>
    </w:p>
    <w:p w14:paraId="332C47B4" w14:textId="77777777" w:rsidR="0017005F" w:rsidRDefault="0017005F" w:rsidP="0017005F">
      <w:r>
        <w:t>Масса ядра значительно превышает массу электрона, вследствие чего скорость движения ядер мала по отношению к скорости движения электронов. В результате медленно движущиеся ядра образуют электростатическое поле, в котором с намного большей скоростью движутся электроны, успевающие мгновенно подстроиться к любому изменению координат ядер. Поэтому в приближении считают ядра фиксированными и рассматривают только движение электронов. На языке квантовой механики это эквивалентно допущению, что полная волновая функция молекулы может быть выражена в виде произведения электронной и ядерной функций:</w:t>
      </w:r>
    </w:p>
    <w:p w14:paraId="44C78BF2" w14:textId="77777777" w:rsidR="0017005F" w:rsidRPr="008650A4" w:rsidRDefault="0017005F" w:rsidP="0017005F">
      <w:pPr>
        <w:pStyle w:val="afb"/>
        <w:rPr>
          <w:i/>
        </w:rPr>
      </w:pPr>
      <m:oMathPara>
        <m:oMath>
          <m:r>
            <w:rPr>
              <w:rFonts w:ascii="Cambria Math" w:hAnsi="Cambria Math"/>
            </w:rPr>
            <m:t>Ψ</m:t>
          </m:r>
          <m:d>
            <m:dPr>
              <m:ctrlPr>
                <w:rPr>
                  <w:rFonts w:ascii="Cambria Math" w:hAnsi="Cambria Math"/>
                  <w:i/>
                </w:rPr>
              </m:ctrlPr>
            </m:dPr>
            <m:e>
              <m:r>
                <w:rPr>
                  <w:rFonts w:ascii="Cambria Math" w:hAnsi="Cambria Math"/>
                  <w:lang w:val="en-US"/>
                </w:rPr>
                <m:t>r,R</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el</m:t>
              </m:r>
            </m:sub>
          </m:sSub>
          <m:d>
            <m:dPr>
              <m:ctrlPr>
                <w:rPr>
                  <w:rFonts w:ascii="Cambria Math" w:hAnsi="Cambria Math"/>
                  <w:i/>
                </w:rPr>
              </m:ctrlPr>
            </m:dPr>
            <m:e>
              <m:r>
                <w:rPr>
                  <w:rFonts w:ascii="Cambria Math" w:hAnsi="Cambria Math"/>
                </w:rPr>
                <m:t>r,R</m:t>
              </m:r>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nuc</m:t>
              </m:r>
            </m:sub>
          </m:sSub>
          <m:r>
            <w:rPr>
              <w:rFonts w:ascii="Cambria Math" w:hAnsi="Cambria Math"/>
            </w:rPr>
            <m:t>(R)</m:t>
          </m:r>
        </m:oMath>
      </m:oMathPara>
    </w:p>
    <w:p w14:paraId="3650AEA9" w14:textId="77777777" w:rsidR="0017005F" w:rsidRPr="009D13F7" w:rsidRDefault="0017005F" w:rsidP="0017005F">
      <w:r>
        <w:t xml:space="preserve">где </w:t>
      </w:r>
      <w:r w:rsidRPr="009D13F7">
        <w:rPr>
          <w:i/>
          <w:lang w:val="en-US"/>
        </w:rPr>
        <w:t>r</w:t>
      </w:r>
      <w:r w:rsidRPr="009D13F7">
        <w:t>-</w:t>
      </w:r>
      <w:r>
        <w:t xml:space="preserve">координаты электронов, а </w:t>
      </w:r>
      <w:r w:rsidRPr="009D13F7">
        <w:rPr>
          <w:i/>
          <w:lang w:val="en-US"/>
        </w:rPr>
        <w:t>R</w:t>
      </w:r>
      <w:r>
        <w:t>-ядер.</w:t>
      </w:r>
    </w:p>
    <w:p w14:paraId="50496AE0" w14:textId="77777777" w:rsidR="0017005F" w:rsidRDefault="0017005F" w:rsidP="0017005F">
      <w:r>
        <w:t>П</w:t>
      </w:r>
      <w:r w:rsidRPr="008650A4">
        <w:t>олная энергия изучаемой системы в приближении Борна-Оппенгеймера, E</w:t>
      </w:r>
      <w:r w:rsidRPr="008650A4">
        <w:rPr>
          <w:vertAlign w:val="superscript"/>
        </w:rPr>
        <w:t>BO</w:t>
      </w:r>
      <w:r w:rsidRPr="008650A4">
        <w:t>, напрямую зависит от конкретного расположения ионов</w:t>
      </w:r>
      <w:r>
        <w:t>:</w:t>
      </w:r>
    </w:p>
    <w:p w14:paraId="2B95F947" w14:textId="77777777" w:rsidR="0017005F" w:rsidRDefault="0017005F" w:rsidP="0017005F">
      <w:pPr>
        <w:pStyle w:val="afb"/>
      </w:pPr>
      <w:r w:rsidRPr="008650A4">
        <w:object w:dxaOrig="2820" w:dyaOrig="680" w14:anchorId="78D9765C">
          <v:shape id="_x0000_i1026" type="#_x0000_t75" style="width:185.4pt;height:45pt" o:ole="">
            <v:imagedata r:id="rId52" o:title=""/>
          </v:shape>
          <o:OLEObject Type="Embed" ProgID="Equation.DSMT4" ShapeID="_x0000_i1026" DrawAspect="Content" ObjectID="_1588612190" r:id="rId53"/>
        </w:object>
      </w:r>
    </w:p>
    <w:p w14:paraId="3388F3D5" w14:textId="77777777" w:rsidR="0017005F" w:rsidRPr="008650A4" w:rsidRDefault="0017005F" w:rsidP="0017005F">
      <w:r>
        <w:t xml:space="preserve">тут первое слагаемое - </w:t>
      </w:r>
      <w:r w:rsidRPr="008650A4">
        <w:t xml:space="preserve">кулоновское взаимодействие ионов, берется по всем возможным парам ионов, </w:t>
      </w:r>
      <w:r w:rsidRPr="008650A4">
        <w:rPr>
          <w:i/>
          <w:iCs/>
          <w:lang w:val="fr-FR"/>
        </w:rPr>
        <w:t>Z</w:t>
      </w:r>
      <w:r w:rsidRPr="008650A4">
        <w:rPr>
          <w:i/>
          <w:iCs/>
          <w:vertAlign w:val="subscript"/>
          <w:lang w:val="fr-FR"/>
        </w:rPr>
        <w:t>I</w:t>
      </w:r>
      <w:r w:rsidRPr="008650A4">
        <w:t xml:space="preserve"> - заряд иона </w:t>
      </w:r>
      <w:r w:rsidRPr="008650A4">
        <w:rPr>
          <w:i/>
          <w:iCs/>
          <w:lang w:val="fr-FR"/>
        </w:rPr>
        <w:t>I</w:t>
      </w:r>
      <w:r w:rsidRPr="008650A4">
        <w:rPr>
          <w:i/>
          <w:iCs/>
        </w:rPr>
        <w:t xml:space="preserve">; </w:t>
      </w:r>
      <w:r w:rsidRPr="008650A4">
        <w:rPr>
          <w:i/>
          <w:iCs/>
          <w:lang w:val="fr-FR"/>
        </w:rPr>
        <w:t>R</w:t>
      </w:r>
      <w:r w:rsidRPr="008650A4">
        <w:rPr>
          <w:i/>
          <w:iCs/>
          <w:vertAlign w:val="subscript"/>
          <w:lang w:val="fr-FR"/>
        </w:rPr>
        <w:t>IJ</w:t>
      </w:r>
      <w:r w:rsidRPr="008650A4">
        <w:t xml:space="preserve"> – расстояние между ионами </w:t>
      </w:r>
      <w:r w:rsidRPr="008650A4">
        <w:rPr>
          <w:i/>
          <w:iCs/>
          <w:lang w:val="fr-FR"/>
        </w:rPr>
        <w:t>I</w:t>
      </w:r>
      <w:r w:rsidRPr="008650A4">
        <w:t xml:space="preserve"> и </w:t>
      </w:r>
      <w:r w:rsidRPr="008650A4">
        <w:rPr>
          <w:i/>
          <w:iCs/>
          <w:lang w:val="fr-FR"/>
        </w:rPr>
        <w:t>J</w:t>
      </w:r>
      <w:r>
        <w:t>, а второе - э</w:t>
      </w:r>
      <w:r w:rsidRPr="008650A4">
        <w:t xml:space="preserve">нергия электронной подсистемы, зависящее от расположения ионов, где </w:t>
      </w:r>
      <w:r w:rsidRPr="008650A4">
        <w:rPr>
          <w:lang w:val="fr-FR"/>
        </w:rPr>
        <w:t>R</w:t>
      </w:r>
      <w:r w:rsidRPr="008650A4">
        <w:rPr>
          <w:vertAlign w:val="subscript"/>
          <w:lang w:val="fr-FR"/>
        </w:rPr>
        <w:t>I</w:t>
      </w:r>
      <w:r w:rsidRPr="008650A4">
        <w:t xml:space="preserve"> – положение иона </w:t>
      </w:r>
      <w:r w:rsidRPr="008650A4">
        <w:rPr>
          <w:lang w:val="fr-FR"/>
        </w:rPr>
        <w:t>I</w:t>
      </w:r>
      <w:r>
        <w:t>.</w:t>
      </w:r>
    </w:p>
    <w:p w14:paraId="7459C68F" w14:textId="1BB953E0" w:rsidR="00652B21" w:rsidRPr="0042225C" w:rsidRDefault="0017005F" w:rsidP="00020FA8">
      <w:r w:rsidRPr="009D13F7">
        <w:t>Можно рассматривать потенциальную энергию Борна-Оппенгеймера как многомерную поверхность в пространстве положений ионов – поверхность потенциальной энергии или потенциальную поверхность,</w:t>
      </w:r>
      <w:r>
        <w:t xml:space="preserve"> на которой </w:t>
      </w:r>
      <w:r w:rsidRPr="009D13F7">
        <w:t>локальные минимумы на потенциальной поверхности соответствуют метастабильным конфигурациям</w:t>
      </w:r>
      <w:r>
        <w:t xml:space="preserve">, а </w:t>
      </w:r>
      <w:r w:rsidRPr="009D13F7">
        <w:t>абсолютный</w:t>
      </w:r>
      <w:r>
        <w:t xml:space="preserve"> (глобальный)</w:t>
      </w:r>
      <w:r w:rsidRPr="009D13F7">
        <w:t xml:space="preserve"> минимум - самой устойчивой (стабильной) конфигурации - основному состоянию системы</w:t>
      </w:r>
      <w:r>
        <w:t>.</w:t>
      </w:r>
      <w:r w:rsidR="00652B21">
        <w:t xml:space="preserve"> </w:t>
      </w:r>
    </w:p>
    <w:p w14:paraId="33235F4D" w14:textId="77777777" w:rsidR="00EA1F5F" w:rsidRDefault="00A96D00" w:rsidP="008E3FD4">
      <w:pPr>
        <w:pStyle w:val="2"/>
        <w:rPr>
          <w:lang w:val="en-US"/>
        </w:rPr>
      </w:pPr>
      <w:bookmarkStart w:id="83" w:name="_Toc514780549"/>
      <w:bookmarkStart w:id="84" w:name="_Toc514781138"/>
      <w:r>
        <w:t>Пакет молекулярно-динамического моделирования.</w:t>
      </w:r>
      <w:bookmarkEnd w:id="83"/>
      <w:bookmarkEnd w:id="84"/>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3BCEDC49"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3F51D7">
        <w:rPr>
          <w:lang w:val="en-US"/>
        </w:rPr>
        <w:t>22</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7777777" w:rsidR="00EA1F5F" w:rsidRDefault="00EA1F5F" w:rsidP="00EA1F5F">
      <w:pPr>
        <w:pStyle w:val="a3"/>
        <w:numPr>
          <w:ilvl w:val="0"/>
          <w:numId w:val="23"/>
        </w:numPr>
      </w:pPr>
      <w:r w:rsidRPr="00CA48C7">
        <w:t>Простота написания скриптов и низкий порог вхождения.</w:t>
      </w:r>
    </w:p>
    <w:p w14:paraId="1DAEBA8D" w14:textId="77777777" w:rsidR="00CA48C7" w:rsidRDefault="00CA48C7" w:rsidP="00CA48C7">
      <w:pPr>
        <w:pStyle w:val="a3"/>
        <w:numPr>
          <w:ilvl w:val="0"/>
          <w:numId w:val="23"/>
        </w:numPr>
      </w:pPr>
      <w:r>
        <w:t>Можно скомпилировать как параллельную версию LAMMPS (использует MPI), так и версию для запуска в однопроцессорном режиме.</w:t>
      </w:r>
    </w:p>
    <w:p w14:paraId="53378186" w14:textId="77777777" w:rsidR="00CA48C7" w:rsidRDefault="00CA48C7" w:rsidP="00CA48C7">
      <w:pPr>
        <w:pStyle w:val="a3"/>
        <w:numPr>
          <w:ilvl w:val="0"/>
          <w:numId w:val="23"/>
        </w:numPr>
      </w:pPr>
      <w:r>
        <w:t xml:space="preserve">В LAMMPS реализована поддержка большинства двухчастичных и многочастичных короткодействующих потенциалов (потенциалы </w:t>
      </w:r>
      <w:proofErr w:type="spellStart"/>
      <w:r>
        <w:t>Леннард</w:t>
      </w:r>
      <w:proofErr w:type="spellEnd"/>
      <w:r>
        <w:t>-Джонса, Морзе, Юкавы, EAM, AI-REBO).</w:t>
      </w:r>
    </w:p>
    <w:p w14:paraId="1370C467" w14:textId="77777777" w:rsidR="00CA48C7" w:rsidRDefault="00CA48C7" w:rsidP="00CA48C7">
      <w:pPr>
        <w:pStyle w:val="a3"/>
        <w:numPr>
          <w:ilvl w:val="0"/>
          <w:numId w:val="23"/>
        </w:numPr>
      </w:pPr>
      <w:r>
        <w:t>Использование списков соседей при расчетах короткодействующих сил.</w:t>
      </w:r>
    </w:p>
    <w:p w14:paraId="682B6B46" w14:textId="77777777" w:rsidR="00CA48C7" w:rsidRDefault="00CA48C7" w:rsidP="00CA48C7">
      <w:pPr>
        <w:pStyle w:val="a3"/>
        <w:numPr>
          <w:ilvl w:val="0"/>
          <w:numId w:val="23"/>
        </w:numPr>
      </w:pPr>
      <w:r>
        <w:t>Использование пространственной декомпозиции при расчетах на многопроцессорных системах.</w:t>
      </w:r>
    </w:p>
    <w:p w14:paraId="64BF3DAF" w14:textId="77777777" w:rsidR="00CA48C7" w:rsidRDefault="00CA48C7" w:rsidP="00CA48C7">
      <w:pPr>
        <w:pStyle w:val="a3"/>
        <w:numPr>
          <w:ilvl w:val="0"/>
          <w:numId w:val="23"/>
        </w:numPr>
      </w:pPr>
      <w:r>
        <w:t xml:space="preserve">Есть возможность записи атомных конфигураций в текстовый или бинарный файл. Начальная конфигурация атомов для расчета может быть </w:t>
      </w:r>
      <w:r>
        <w:lastRenderedPageBreak/>
        <w:t>как сгенерирована в программе, так и прочитана из бинарного/текстового файла.</w:t>
      </w:r>
    </w:p>
    <w:p w14:paraId="17AE59F0" w14:textId="77777777" w:rsidR="00CA48C7" w:rsidRDefault="00CA48C7" w:rsidP="00CA48C7">
      <w:pPr>
        <w:pStyle w:val="a3"/>
        <w:numPr>
          <w:ilvl w:val="0"/>
          <w:numId w:val="23"/>
        </w:numPr>
      </w:pPr>
      <w:r>
        <w:t>Есть встроенные возможности анализа атомной конфигурации "на лету": построение парной корреляционной функции, определение координационного числа, параметра центральной симметрии и др.</w:t>
      </w:r>
    </w:p>
    <w:p w14:paraId="16BD0D3A" w14:textId="77777777" w:rsidR="00CA48C7" w:rsidRDefault="00CA48C7" w:rsidP="00CA48C7">
      <w:pPr>
        <w:pStyle w:val="a3"/>
        <w:numPr>
          <w:ilvl w:val="0"/>
          <w:numId w:val="23"/>
        </w:numPr>
      </w:pPr>
      <w:r>
        <w:t>Встроенные термостаты, баростаты, методы добавления внешних сил и потенциальных стенок.</w:t>
      </w:r>
    </w:p>
    <w:p w14:paraId="6DB13705" w14:textId="77777777" w:rsidR="00EA1F5F" w:rsidRDefault="00EA1F5F" w:rsidP="00EA1F5F">
      <w:pPr>
        <w:pStyle w:val="2"/>
      </w:pPr>
      <w:bookmarkStart w:id="85" w:name="_Toc514780550"/>
      <w:bookmarkStart w:id="86" w:name="_Toc514781139"/>
      <w:r>
        <w:t>Обработка и визуализация выходных данных.</w:t>
      </w:r>
      <w:bookmarkEnd w:id="85"/>
      <w:bookmarkEnd w:id="86"/>
    </w:p>
    <w:p w14:paraId="4298A990" w14:textId="77777777" w:rsidR="009E5E42" w:rsidRDefault="003622D8" w:rsidP="009E5E42">
      <w:pPr>
        <w:pStyle w:val="3"/>
      </w:pPr>
      <w:bookmarkStart w:id="87" w:name="_Toc514780551"/>
      <w:bookmarkStart w:id="88" w:name="_Toc514781140"/>
      <w:r>
        <w:t>П</w:t>
      </w:r>
      <w:r w:rsidR="00EA1F5F">
        <w:t xml:space="preserve">акет </w:t>
      </w:r>
      <w:r w:rsidR="00EA1F5F">
        <w:rPr>
          <w:lang w:val="en-US"/>
        </w:rPr>
        <w:t>Ovito</w:t>
      </w:r>
      <w:r w:rsidR="00EA1F5F">
        <w:t>.</w:t>
      </w:r>
      <w:bookmarkEnd w:id="87"/>
      <w:bookmarkEnd w:id="88"/>
    </w:p>
    <w:p w14:paraId="75ADBEC5" w14:textId="77777777"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28A9">
        <w:rPr>
          <w:highlight w:val="yellow"/>
        </w:rPr>
        <w:t>рисунке</w:t>
      </w:r>
      <w:r w:rsidR="00B028A9">
        <w:t>.</w:t>
      </w:r>
    </w:p>
    <w:p w14:paraId="257C7405" w14:textId="77777777" w:rsidR="00B028A9" w:rsidRDefault="00AC6928" w:rsidP="00B028A9">
      <w:pPr>
        <w:pStyle w:val="afb"/>
      </w:pPr>
      <w:r>
        <w:rPr>
          <w:noProof/>
        </w:rPr>
        <w:drawing>
          <wp:inline distT="0" distB="0" distL="0" distR="0" wp14:anchorId="3D39884F" wp14:editId="632F056E">
            <wp:extent cx="5623560" cy="301826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9586" cy="3037604"/>
                    </a:xfrm>
                    <a:prstGeom prst="rect">
                      <a:avLst/>
                    </a:prstGeom>
                  </pic:spPr>
                </pic:pic>
              </a:graphicData>
            </a:graphic>
          </wp:inline>
        </w:drawing>
      </w:r>
    </w:p>
    <w:p w14:paraId="327B9F63" w14:textId="77777777" w:rsidR="00B028A9" w:rsidRPr="0090122C" w:rsidRDefault="00B028A9" w:rsidP="00B028A9">
      <w:pPr>
        <w:pStyle w:val="afb"/>
      </w:pPr>
      <w:r w:rsidRPr="00B028A9">
        <w:rPr>
          <w:highlight w:val="yellow"/>
        </w:rPr>
        <w:t>Рисунок</w:t>
      </w:r>
      <w:r>
        <w:t xml:space="preserve"> – Рабочее пространство </w:t>
      </w:r>
      <w:r>
        <w:rPr>
          <w:lang w:val="en-US"/>
        </w:rPr>
        <w:t>OVITO</w:t>
      </w: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6169AF">
      <w:pPr>
        <w:pStyle w:val="a3"/>
        <w:numPr>
          <w:ilvl w:val="0"/>
          <w:numId w:val="33"/>
        </w:numPr>
      </w:pPr>
      <w:r>
        <w:lastRenderedPageBreak/>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6169AF">
      <w:pPr>
        <w:pStyle w:val="a3"/>
        <w:numPr>
          <w:ilvl w:val="0"/>
          <w:numId w:val="33"/>
        </w:numPr>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6169AF">
      <w:pPr>
        <w:pStyle w:val="a3"/>
        <w:numPr>
          <w:ilvl w:val="1"/>
          <w:numId w:val="33"/>
        </w:numPr>
      </w:pPr>
      <w:r>
        <w:t>Координационный (структурный) анализ</w:t>
      </w:r>
      <w:r w:rsidR="00F43AAE">
        <w:rPr>
          <w:lang w:val="en-US"/>
        </w:rPr>
        <w:t>;</w:t>
      </w:r>
    </w:p>
    <w:p w14:paraId="4F8CAF32" w14:textId="77777777" w:rsidR="006169AF" w:rsidRDefault="006169AF" w:rsidP="006169AF">
      <w:pPr>
        <w:pStyle w:val="a3"/>
        <w:numPr>
          <w:ilvl w:val="1"/>
          <w:numId w:val="33"/>
        </w:numPr>
      </w:pPr>
      <w:r>
        <w:t>Дислокационный анализ</w:t>
      </w:r>
      <w:r w:rsidR="00F43AAE">
        <w:rPr>
          <w:lang w:val="en-US"/>
        </w:rPr>
        <w:t>;</w:t>
      </w:r>
    </w:p>
    <w:p w14:paraId="6329F903" w14:textId="77777777" w:rsidR="00F43AAE" w:rsidRPr="00F43AAE" w:rsidRDefault="00F43AAE" w:rsidP="006169AF">
      <w:pPr>
        <w:pStyle w:val="a3"/>
        <w:numPr>
          <w:ilvl w:val="1"/>
          <w:numId w:val="33"/>
        </w:numPr>
      </w:pPr>
      <w:r>
        <w:t>Различные сортировки (</w:t>
      </w:r>
      <w:r w:rsidRPr="00F43AAE">
        <w:rPr>
          <w:highlight w:val="yellow"/>
          <w:lang w:val="en-US"/>
        </w:rPr>
        <w:t>histogram</w:t>
      </w:r>
      <w:r>
        <w:rPr>
          <w:lang w:val="en-US"/>
        </w:rPr>
        <w:t>);</w:t>
      </w:r>
    </w:p>
    <w:p w14:paraId="5C42DEDA" w14:textId="77777777" w:rsidR="00F43AAE" w:rsidRPr="006169AF" w:rsidRDefault="00F43AAE" w:rsidP="00F43AAE">
      <w:pPr>
        <w:pStyle w:val="a3"/>
        <w:numPr>
          <w:ilvl w:val="0"/>
          <w:numId w:val="33"/>
        </w:numPr>
      </w:pPr>
      <w:r>
        <w:t>Позволяет работать с объемными файлами, что нужно при работе с каскадами</w:t>
      </w:r>
      <w:r w:rsidRPr="00F43AAE">
        <w:t xml:space="preserve"> (</w:t>
      </w:r>
      <w:r>
        <w:t>миллионы атомов</w:t>
      </w:r>
      <w:r w:rsidRPr="00F43AAE">
        <w:t>)</w:t>
      </w:r>
      <w:r>
        <w:t xml:space="preserve">. </w:t>
      </w:r>
      <w:r w:rsidRPr="00F43AAE">
        <w:rPr>
          <w:highlight w:val="yellow"/>
        </w:rPr>
        <w:t xml:space="preserve">Такой возможности нет у </w:t>
      </w:r>
      <w:r w:rsidRPr="00F43AAE">
        <w:rPr>
          <w:highlight w:val="yellow"/>
          <w:lang w:val="en-US"/>
        </w:rPr>
        <w:t>VASP</w:t>
      </w:r>
      <w:r w:rsidRPr="00F43AAE">
        <w:rPr>
          <w:highlight w:val="yellow"/>
        </w:rPr>
        <w:t>.</w:t>
      </w:r>
    </w:p>
    <w:p w14:paraId="0C6C2737" w14:textId="77777777" w:rsidR="00EA1F5F" w:rsidRPr="009E5E42" w:rsidRDefault="003622D8" w:rsidP="006169AF">
      <w:pPr>
        <w:pStyle w:val="3"/>
      </w:pPr>
      <w:bookmarkStart w:id="89" w:name="_Toc514780552"/>
      <w:bookmarkStart w:id="90" w:name="_Toc514781141"/>
      <w:r>
        <w:t>П</w:t>
      </w:r>
      <w:r w:rsidR="00EA1F5F">
        <w:t xml:space="preserve">акет </w:t>
      </w:r>
      <w:r w:rsidR="00EA1F5F" w:rsidRPr="009E5E42">
        <w:rPr>
          <w:lang w:val="en-US"/>
        </w:rPr>
        <w:t>Origin</w:t>
      </w:r>
      <w:r w:rsidR="00EA1F5F" w:rsidRPr="009E5E42">
        <w:t>.</w:t>
      </w:r>
      <w:bookmarkEnd w:id="89"/>
      <w:bookmarkEnd w:id="90"/>
    </w:p>
    <w:p w14:paraId="2C29308A" w14:textId="77777777"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proofErr w:type="spellStart"/>
      <w:r w:rsidRPr="005A79EF">
        <w:rPr>
          <w:lang w:val="en-US"/>
        </w:rPr>
        <w:t>OriginLab</w:t>
      </w:r>
      <w:proofErr w:type="spellEnd"/>
      <w:r w:rsidRPr="005A79EF">
        <w:rPr>
          <w:lang w:val="en-US"/>
        </w:rPr>
        <w:t xml:space="preserve"> Corporation</w:t>
      </w:r>
      <w:r>
        <w:rPr>
          <w:lang w:val="en-US"/>
        </w:rPr>
        <w:t xml:space="preserve">. </w:t>
      </w:r>
      <w:r>
        <w:t xml:space="preserve">Рабочее пространство показано на </w:t>
      </w:r>
      <w:r w:rsidRPr="005A79EF">
        <w:rPr>
          <w:highlight w:val="yellow"/>
        </w:rPr>
        <w:t>рисунке</w:t>
      </w:r>
      <w:r>
        <w:t xml:space="preserve">. </w:t>
      </w:r>
    </w:p>
    <w:p w14:paraId="4337E384" w14:textId="77777777" w:rsidR="005A79EF" w:rsidRDefault="00A96D00" w:rsidP="005A79EF">
      <w:pPr>
        <w:pStyle w:val="afb"/>
      </w:pPr>
      <w:r>
        <w:rPr>
          <w:noProof/>
        </w:rPr>
        <w:drawing>
          <wp:inline distT="0" distB="0" distL="0" distR="0" wp14:anchorId="1DF038C9" wp14:editId="23BF391C">
            <wp:extent cx="5589905" cy="30294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2644" cy="3036388"/>
                    </a:xfrm>
                    <a:prstGeom prst="rect">
                      <a:avLst/>
                    </a:prstGeom>
                  </pic:spPr>
                </pic:pic>
              </a:graphicData>
            </a:graphic>
          </wp:inline>
        </w:drawing>
      </w:r>
    </w:p>
    <w:p w14:paraId="5220206F" w14:textId="77777777" w:rsidR="005A79EF" w:rsidRPr="005A79EF" w:rsidRDefault="005A79EF" w:rsidP="005A79EF">
      <w:pPr>
        <w:pStyle w:val="afb"/>
      </w:pPr>
      <w:r w:rsidRPr="005A79EF">
        <w:rPr>
          <w:highlight w:val="yellow"/>
        </w:rPr>
        <w:t>Рисунок</w:t>
      </w:r>
      <w:r>
        <w:t xml:space="preserve"> – Рабочее пространство </w:t>
      </w:r>
      <w:r>
        <w:rPr>
          <w:lang w:val="en-US"/>
        </w:rPr>
        <w:t>Origin</w:t>
      </w:r>
      <w:r w:rsidRPr="005A79EF">
        <w:t>.</w:t>
      </w:r>
    </w:p>
    <w:p w14:paraId="3589283A" w14:textId="77777777" w:rsidR="005A79EF" w:rsidRDefault="005A79EF" w:rsidP="005A79EF">
      <w:r w:rsidRPr="005A79EF">
        <w:rPr>
          <w:lang w:val="en-US"/>
        </w:rPr>
        <w:t>Origin</w:t>
      </w:r>
      <w:r w:rsidRPr="005A79EF">
        <w:t xml:space="preserve"> создана для создания двумерной, трёхмерной научной графики, которая создаётся с помощью готовых шаблонов, доступных для редактирования пользователем. Также возможно создавать новые собственные шаблоны. После создания изображения оно может быть отредактировано с помощью меню и диалогов. </w:t>
      </w:r>
      <w:r>
        <w:t>Особенности:</w:t>
      </w:r>
    </w:p>
    <w:p w14:paraId="69D9141B" w14:textId="77777777"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др.</w:t>
      </w:r>
    </w:p>
    <w:p w14:paraId="47E5443F" w14:textId="77777777" w:rsidR="005A79EF" w:rsidRDefault="005A79EF" w:rsidP="005A79EF">
      <w:pPr>
        <w:pStyle w:val="a3"/>
        <w:numPr>
          <w:ilvl w:val="0"/>
          <w:numId w:val="35"/>
        </w:numPr>
      </w:pPr>
      <w:r>
        <w:lastRenderedPageBreak/>
        <w:t>М</w:t>
      </w:r>
      <w:r w:rsidRPr="005A79EF">
        <w:t>ожно проводить численный анализ данных, включая различные статистические операции, обработку сигналов и т. п.</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1" w:name="_Toc514780553"/>
      <w:bookmarkStart w:id="92" w:name="_Toc514781142"/>
      <w:r>
        <w:lastRenderedPageBreak/>
        <w:t>Р</w:t>
      </w:r>
      <w:r w:rsidR="00A96D00">
        <w:t>езультаты и обсуждения</w:t>
      </w:r>
      <w:bookmarkEnd w:id="91"/>
      <w:bookmarkEnd w:id="92"/>
    </w:p>
    <w:p w14:paraId="74D5F3D2" w14:textId="77777777" w:rsidR="00E7638C" w:rsidRDefault="00E7638C" w:rsidP="00E7638C">
      <w:pPr>
        <w:pStyle w:val="2"/>
      </w:pPr>
      <w:bookmarkStart w:id="93" w:name="_Toc514780554"/>
      <w:bookmarkStart w:id="94" w:name="_Toc514781143"/>
      <w:r>
        <w:t>Верификация потенциала.</w:t>
      </w:r>
      <w:bookmarkEnd w:id="93"/>
      <w:bookmarkEnd w:id="94"/>
    </w:p>
    <w:p w14:paraId="4EF7C137" w14:textId="77777777" w:rsidR="00E7638C" w:rsidRPr="00F06F7D"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релаксировавшей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F550DF">
        <w:rPr>
          <w:rFonts w:cs="Times New Roman"/>
          <w:szCs w:val="26"/>
          <w:highlight w:val="yellow"/>
        </w:rPr>
        <w:t>рисунке</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Α</m:t>
        </m:r>
      </m:oMath>
      <w:r w:rsidRPr="00F06F7D">
        <w:rPr>
          <w:rFonts w:cs="Times New Roman"/>
          <w:szCs w:val="26"/>
        </w:rPr>
        <w:t>, что совпадает с табличными значениями</w:t>
      </w:r>
      <w:r>
        <w:rPr>
          <w:rFonts w:cs="Times New Roman"/>
          <w:szCs w:val="26"/>
        </w:rPr>
        <w:t>.</w:t>
      </w:r>
    </w:p>
    <w:p w14:paraId="11BC33A0" w14:textId="77777777" w:rsidR="00E7638C" w:rsidRPr="00F06F7D" w:rsidRDefault="00E7638C" w:rsidP="00E7638C">
      <w:pPr>
        <w:pStyle w:val="afb"/>
        <w:rPr>
          <w:rFonts w:cs="Times New Roman"/>
        </w:rPr>
      </w:pPr>
      <w:r w:rsidRPr="00F06F7D">
        <w:rPr>
          <w:rFonts w:cs="Times New Roman"/>
        </w:rPr>
        <w:object w:dxaOrig="7294" w:dyaOrig="5569" w14:anchorId="79FEA296">
          <v:shape id="_x0000_i1027" type="#_x0000_t75" style="width:364.8pt;height:279pt" o:ole="">
            <v:imagedata r:id="rId56" o:title=""/>
          </v:shape>
          <o:OLEObject Type="Embed" ProgID="Origin50.Graph" ShapeID="_x0000_i1027" DrawAspect="Content" ObjectID="_1588612191" r:id="rId57"/>
        </w:object>
      </w:r>
    </w:p>
    <w:p w14:paraId="7C153007" w14:textId="77777777" w:rsidR="00E7638C" w:rsidRPr="00F06F7D" w:rsidRDefault="00E7638C" w:rsidP="00E7638C">
      <w:pPr>
        <w:pStyle w:val="afb"/>
        <w:rPr>
          <w:rFonts w:cs="Times New Roman"/>
        </w:rPr>
      </w:pPr>
      <w:r w:rsidRPr="00F550DF">
        <w:rPr>
          <w:rFonts w:cs="Times New Roman"/>
          <w:highlight w:val="yellow"/>
        </w:rPr>
        <w:t>Рисунок</w:t>
      </w:r>
      <w:r>
        <w:rPr>
          <w:rFonts w:cs="Times New Roman"/>
        </w:rPr>
        <w:t xml:space="preserve"> </w:t>
      </w:r>
      <w:r w:rsidRPr="00F06F7D">
        <w:rPr>
          <w:rFonts w:cs="Times New Roman"/>
        </w:rPr>
        <w:t>–  Зависимость полной энергии кристалла от параметра решетки</w:t>
      </w:r>
    </w:p>
    <w:p w14:paraId="53E07181" w14:textId="77777777" w:rsidR="00E7638C" w:rsidRPr="00F06F7D" w:rsidRDefault="00E7638C" w:rsidP="00E7638C">
      <w:pPr>
        <w:ind w:firstLine="708"/>
        <w:rPr>
          <w:rFonts w:cs="Times New Roman"/>
          <w:szCs w:val="26"/>
        </w:rPr>
      </w:pPr>
      <w:r>
        <w:rPr>
          <w:rFonts w:cs="Times New Roman"/>
          <w:szCs w:val="26"/>
        </w:rPr>
        <w:t>С</w:t>
      </w:r>
      <w:r w:rsidRPr="00F06F7D">
        <w:rPr>
          <w:rFonts w:cs="Times New Roman"/>
          <w:szCs w:val="26"/>
        </w:rPr>
        <w:t>истем</w:t>
      </w:r>
      <w:r>
        <w:rPr>
          <w:rFonts w:cs="Times New Roman"/>
          <w:szCs w:val="26"/>
        </w:rPr>
        <w:t>а с параметром решетки 2.86 Α</w:t>
      </w:r>
      <w:r w:rsidRPr="00F06F7D">
        <w:rPr>
          <w:rFonts w:cs="Times New Roman"/>
          <w:szCs w:val="26"/>
        </w:rPr>
        <w:t xml:space="preserve"> представлен</w:t>
      </w:r>
      <w:r>
        <w:rPr>
          <w:rFonts w:cs="Times New Roman"/>
          <w:szCs w:val="26"/>
        </w:rPr>
        <w:t>а</w:t>
      </w:r>
      <w:r w:rsidRPr="00F06F7D">
        <w:rPr>
          <w:rFonts w:cs="Times New Roman"/>
          <w:szCs w:val="26"/>
        </w:rPr>
        <w:t xml:space="preserve"> на </w:t>
      </w:r>
      <w:r w:rsidRPr="00B26336">
        <w:rPr>
          <w:rFonts w:cs="Times New Roman"/>
          <w:szCs w:val="26"/>
          <w:highlight w:val="yellow"/>
        </w:rPr>
        <w:t>рисунке</w:t>
      </w:r>
      <w:r w:rsidRPr="00F06F7D">
        <w:rPr>
          <w:rFonts w:cs="Times New Roman"/>
          <w:szCs w:val="26"/>
        </w:rPr>
        <w:t xml:space="preserve">. </w:t>
      </w:r>
    </w:p>
    <w:p w14:paraId="646F5088" w14:textId="77777777" w:rsidR="00E7638C" w:rsidRPr="00F06F7D" w:rsidRDefault="00E7638C" w:rsidP="00E7638C">
      <w:pPr>
        <w:pStyle w:val="afb"/>
        <w:rPr>
          <w:rFonts w:cs="Times New Roman"/>
          <w:i/>
        </w:rPr>
      </w:pPr>
      <w:r w:rsidRPr="00F06F7D">
        <w:rPr>
          <w:rFonts w:cs="Times New Roman"/>
          <w:noProof/>
        </w:rPr>
        <w:lastRenderedPageBreak/>
        <w:drawing>
          <wp:inline distT="0" distB="0" distL="0" distR="0" wp14:anchorId="38B05645" wp14:editId="5FEA5F9E">
            <wp:extent cx="3225800" cy="32258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1082" cy="3231082"/>
                    </a:xfrm>
                    <a:prstGeom prst="rect">
                      <a:avLst/>
                    </a:prstGeom>
                  </pic:spPr>
                </pic:pic>
              </a:graphicData>
            </a:graphic>
          </wp:inline>
        </w:drawing>
      </w:r>
    </w:p>
    <w:p w14:paraId="1D71561D" w14:textId="77777777" w:rsidR="00E7638C" w:rsidRPr="00F06F7D" w:rsidRDefault="00E7638C" w:rsidP="00E7638C">
      <w:pPr>
        <w:pStyle w:val="afb"/>
        <w:rPr>
          <w:rFonts w:cs="Times New Roman"/>
        </w:rPr>
      </w:pPr>
      <w:r w:rsidRPr="00B26336">
        <w:rPr>
          <w:rFonts w:cs="Times New Roman"/>
          <w:highlight w:val="yellow"/>
        </w:rPr>
        <w:t>Рисунок</w:t>
      </w:r>
      <w:r>
        <w:rPr>
          <w:rFonts w:cs="Times New Roman"/>
        </w:rPr>
        <w:t xml:space="preserve"> </w:t>
      </w:r>
      <w:r w:rsidRPr="00F06F7D">
        <w:rPr>
          <w:rFonts w:cs="Times New Roman"/>
        </w:rPr>
        <w:t>– Вид итоговой ОЦК решетки</w:t>
      </w:r>
    </w:p>
    <w:p w14:paraId="20014ECF" w14:textId="77777777" w:rsidR="00E7638C" w:rsidRPr="00F06F7D"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D56825">
        <w:rPr>
          <w:rFonts w:cs="Times New Roman"/>
          <w:szCs w:val="26"/>
          <w:highlight w:val="yellow"/>
        </w:rPr>
        <w:t>Для достаточно малых деформаций напряжение пропорционально деформации</w:t>
      </w:r>
      <w:r w:rsidRPr="00F06F7D">
        <w:rPr>
          <w:rFonts w:cs="Times New Roman"/>
          <w:szCs w:val="26"/>
        </w:rPr>
        <w:t>.</w:t>
      </w:r>
      <m:oMath>
        <m:r>
          <w:rPr>
            <w:rFonts w:ascii="Cambria Math" w:hAnsi="Cambria Math" w:cs="Times New Roman"/>
            <w:szCs w:val="26"/>
            <w:lang w:val="en-US"/>
          </w:rPr>
          <m:t>B</m:t>
        </m:r>
        <m:r>
          <w:rPr>
            <w:rFonts w:ascii="Cambria Math" w:hAnsi="Cambria Math" w:cs="Times New Roman"/>
            <w:szCs w:val="26"/>
          </w:rPr>
          <m:t xml:space="preserve">= </m:t>
        </m:r>
        <m:f>
          <m:fPr>
            <m:ctrlPr>
              <w:rPr>
                <w:rFonts w:ascii="Cambria Math" w:hAnsi="Cambria Math" w:cs="Times New Roman"/>
                <w:i/>
                <w:szCs w:val="26"/>
                <w:lang w:val="en-US"/>
              </w:rPr>
            </m:ctrlPr>
          </m:fPr>
          <m:num>
            <m:sSup>
              <m:sSupPr>
                <m:ctrlPr>
                  <w:rPr>
                    <w:rFonts w:ascii="Cambria Math" w:hAnsi="Cambria Math" w:cs="Times New Roman"/>
                    <w:i/>
                    <w:szCs w:val="26"/>
                  </w:rPr>
                </m:ctrlPr>
              </m:sSupPr>
              <m:e>
                <m:r>
                  <w:rPr>
                    <w:rFonts w:ascii="Cambria Math" w:hAnsi="Cambria Math" w:cs="Times New Roman"/>
                    <w:szCs w:val="26"/>
                    <w:lang w:val="en-US"/>
                  </w:rPr>
                  <m:t>∂</m:t>
                </m:r>
                <m:ctrlPr>
                  <w:rPr>
                    <w:rFonts w:ascii="Cambria Math" w:hAnsi="Cambria Math" w:cs="Times New Roman"/>
                    <w:i/>
                    <w:szCs w:val="26"/>
                    <w:lang w:val="en-US"/>
                  </w:rPr>
                </m:ctrlPr>
              </m:e>
              <m:sup>
                <m:r>
                  <w:rPr>
                    <w:rFonts w:ascii="Cambria Math" w:hAnsi="Cambria Math" w:cs="Times New Roman"/>
                    <w:szCs w:val="26"/>
                  </w:rPr>
                  <m:t>2</m:t>
                </m:r>
              </m:sup>
            </m:sSup>
            <m:r>
              <w:rPr>
                <w:rFonts w:ascii="Cambria Math" w:hAnsi="Cambria Math" w:cs="Times New Roman"/>
                <w:szCs w:val="26"/>
                <w:lang w:val="en-US"/>
              </w:rPr>
              <m:t>E</m:t>
            </m:r>
          </m:num>
          <m:den>
            <m:r>
              <w:rPr>
                <w:rFonts w:ascii="Cambria Math" w:hAnsi="Cambria Math" w:cs="Times New Roman"/>
                <w:szCs w:val="26"/>
                <w:lang w:val="en-US"/>
              </w:rPr>
              <m:t>∂</m:t>
            </m:r>
            <m:sSup>
              <m:sSupPr>
                <m:ctrlPr>
                  <w:rPr>
                    <w:rFonts w:ascii="Cambria Math" w:hAnsi="Cambria Math" w:cs="Times New Roman"/>
                    <w:i/>
                    <w:szCs w:val="26"/>
                    <w:lang w:val="en-US"/>
                  </w:rPr>
                </m:ctrlPr>
              </m:sSupPr>
              <m:e>
                <m:r>
                  <w:rPr>
                    <w:rFonts w:ascii="Cambria Math" w:hAnsi="Cambria Math" w:cs="Times New Roman"/>
                    <w:szCs w:val="26"/>
                    <w:lang w:val="en-US"/>
                  </w:rPr>
                  <m:t>V</m:t>
                </m:r>
              </m:e>
              <m:sup>
                <m:r>
                  <w:rPr>
                    <w:rFonts w:ascii="Cambria Math" w:hAnsi="Cambria Math" w:cs="Times New Roman"/>
                    <w:szCs w:val="26"/>
                  </w:rPr>
                  <m:t>2</m:t>
                </m:r>
              </m:sup>
            </m:sSup>
          </m:den>
        </m:f>
        <m:r>
          <w:rPr>
            <w:rFonts w:ascii="Cambria Math" w:hAnsi="Cambria Math" w:cs="Times New Roman"/>
            <w:szCs w:val="26"/>
          </w:rPr>
          <m:t>*</m:t>
        </m:r>
        <m:r>
          <w:rPr>
            <w:rFonts w:ascii="Cambria Math" w:hAnsi="Cambria Math" w:cs="Times New Roman"/>
            <w:szCs w:val="26"/>
            <w:lang w:val="en-US"/>
          </w:rPr>
          <m:t>V</m:t>
        </m:r>
      </m:oMath>
      <w:r w:rsidRPr="00F06F7D">
        <w:rPr>
          <w:rFonts w:cs="Times New Roman"/>
          <w:szCs w:val="26"/>
        </w:rPr>
        <w:t xml:space="preserve"> – объемный модуль упругости</w:t>
      </w:r>
    </w:p>
    <w:p w14:paraId="6D391E7B" w14:textId="77777777" w:rsidR="00E7638C" w:rsidRPr="00F06F7D" w:rsidRDefault="00E7638C" w:rsidP="00E7638C">
      <w:pPr>
        <w:rPr>
          <w:rFonts w:cs="Times New Roman"/>
          <w:szCs w:val="26"/>
        </w:rPr>
      </w:pPr>
      <w:r w:rsidRPr="00F06F7D">
        <w:rPr>
          <w:rFonts w:cs="Times New Roman"/>
          <w:szCs w:val="26"/>
        </w:rPr>
        <w:t xml:space="preserve">На </w:t>
      </w:r>
      <w:r w:rsidRPr="00D56825">
        <w:rPr>
          <w:rFonts w:cs="Times New Roman"/>
          <w:szCs w:val="26"/>
          <w:highlight w:val="yellow"/>
        </w:rPr>
        <w:t>рисунке</w:t>
      </w:r>
      <w:r w:rsidRPr="00F06F7D">
        <w:rPr>
          <w:rFonts w:cs="Times New Roman"/>
          <w:szCs w:val="26"/>
        </w:rPr>
        <w:t xml:space="preserve"> показана зависимость полной энергии от объема</w:t>
      </w:r>
    </w:p>
    <w:p w14:paraId="4353593B" w14:textId="77777777" w:rsidR="00E7638C" w:rsidRPr="00F06F7D" w:rsidRDefault="00E7638C" w:rsidP="00E7638C">
      <w:pPr>
        <w:pStyle w:val="afb"/>
        <w:rPr>
          <w:rFonts w:cs="Times New Roman"/>
        </w:rPr>
      </w:pPr>
      <w:r w:rsidRPr="00F06F7D">
        <w:rPr>
          <w:rFonts w:cs="Times New Roman"/>
        </w:rPr>
        <w:object w:dxaOrig="7295" w:dyaOrig="5570" w14:anchorId="3D632656">
          <v:shape id="_x0000_i1028" type="#_x0000_t75" style="width:364.8pt;height:279pt" o:ole="">
            <v:imagedata r:id="rId59" o:title=""/>
          </v:shape>
          <o:OLEObject Type="Embed" ProgID="Origin50.Graph" ShapeID="_x0000_i1028" DrawAspect="Content" ObjectID="_1588612192" r:id="rId60"/>
        </w:object>
      </w:r>
    </w:p>
    <w:p w14:paraId="6F9312B5" w14:textId="68387B5B" w:rsidR="00E7638C" w:rsidRDefault="00E7638C" w:rsidP="00E7638C">
      <w:pPr>
        <w:pStyle w:val="afb"/>
        <w:rPr>
          <w:rFonts w:eastAsiaTheme="minorEastAsia" w:cs="Times New Roman"/>
        </w:rPr>
      </w:pPr>
      <w:r w:rsidRPr="00D56825">
        <w:rPr>
          <w:rFonts w:cs="Times New Roman"/>
          <w:highlight w:val="yellow"/>
        </w:rPr>
        <w:lastRenderedPageBreak/>
        <w:t>Рисунок</w:t>
      </w:r>
      <w:r w:rsidRPr="00F06F7D">
        <w:rPr>
          <w:rFonts w:cs="Times New Roman"/>
        </w:rPr>
        <w:t xml:space="preserve"> – </w:t>
      </w:r>
      <w:r w:rsidRPr="00F06F7D">
        <w:rPr>
          <w:rFonts w:eastAsiaTheme="minorEastAsia" w:cs="Times New Roman"/>
        </w:rPr>
        <w:t>Зависимость полной энергии от объема</w:t>
      </w:r>
    </w:p>
    <w:p w14:paraId="59E135B6" w14:textId="4E9E5832" w:rsidR="00CA3D85" w:rsidRPr="00F06F7D" w:rsidRDefault="00CA3D85" w:rsidP="00E7638C">
      <w:pPr>
        <w:pStyle w:val="afb"/>
        <w:rPr>
          <w:rFonts w:eastAsiaTheme="minorEastAsia" w:cs="Times New Roman"/>
        </w:rPr>
      </w:pPr>
      <w:r w:rsidRPr="00CA3D85">
        <w:rPr>
          <w:rFonts w:eastAsiaTheme="minorEastAsia" w:cs="Times New Roman"/>
          <w:highlight w:val="yellow"/>
        </w:rPr>
        <w:t>перевести в ангстремы</w:t>
      </w:r>
    </w:p>
    <w:p w14:paraId="7841A7A1" w14:textId="09EE4268" w:rsidR="00E7638C" w:rsidRDefault="00E7638C" w:rsidP="00E7638C">
      <w:pPr>
        <w:ind w:firstLine="708"/>
        <w:rPr>
          <w:rFonts w:cs="Times New Roman"/>
          <w:szCs w:val="26"/>
        </w:rPr>
      </w:pPr>
      <w:r w:rsidRPr="00F06F7D">
        <w:rPr>
          <w:rFonts w:cs="Times New Roman"/>
          <w:szCs w:val="26"/>
        </w:rPr>
        <w:t xml:space="preserve">Таким образом для такой решетки </w:t>
      </w:r>
      <m:oMath>
        <m:r>
          <w:rPr>
            <w:rFonts w:ascii="Cambria Math" w:hAnsi="Cambria Math" w:cs="Times New Roman"/>
            <w:szCs w:val="26"/>
            <w:lang w:val="en-US"/>
          </w:rPr>
          <m:t>B</m:t>
        </m:r>
        <m:r>
          <w:rPr>
            <w:rFonts w:ascii="Cambria Math" w:hAnsi="Cambria Math" w:cs="Times New Roman"/>
            <w:szCs w:val="26"/>
          </w:rPr>
          <m:t>= 162 Г</m:t>
        </m:r>
        <m:r>
          <w:rPr>
            <w:rFonts w:ascii="Cambria Math" w:hAnsi="Cambria Math" w:cs="Times New Roman"/>
            <w:szCs w:val="26"/>
          </w:rPr>
          <m:t>П</m:t>
        </m:r>
        <m:r>
          <w:rPr>
            <w:rFonts w:ascii="Cambria Math" w:hAnsi="Cambria Math" w:cs="Times New Roman"/>
            <w:szCs w:val="26"/>
          </w:rPr>
          <m:t>а</m:t>
        </m:r>
      </m:oMath>
      <w:r w:rsidRPr="00F06F7D">
        <w:rPr>
          <w:rFonts w:cs="Times New Roman"/>
          <w:szCs w:val="26"/>
        </w:rPr>
        <w:t>, что отличается в пределах погрешности от полученных из экспериментов данных [</w:t>
      </w:r>
      <w:r>
        <w:rPr>
          <w:rFonts w:cs="Times New Roman"/>
          <w:szCs w:val="26"/>
        </w:rPr>
        <w:fldChar w:fldCharType="begin"/>
      </w:r>
      <w:r>
        <w:rPr>
          <w:rFonts w:cs="Times New Roman"/>
          <w:szCs w:val="26"/>
        </w:rPr>
        <w:instrText xml:space="preserve"> REF ГХантингтон_Упругие_постоянные_кристалло \n \h </w:instrText>
      </w:r>
      <w:r>
        <w:rPr>
          <w:rFonts w:cs="Times New Roman"/>
          <w:szCs w:val="26"/>
        </w:rPr>
      </w:r>
      <w:r>
        <w:rPr>
          <w:rFonts w:cs="Times New Roman"/>
          <w:szCs w:val="26"/>
        </w:rPr>
        <w:fldChar w:fldCharType="separate"/>
      </w:r>
      <w:r w:rsidR="003F51D7">
        <w:rPr>
          <w:rFonts w:cs="Times New Roman"/>
          <w:szCs w:val="26"/>
        </w:rPr>
        <w:t>23</w:t>
      </w:r>
      <w:r>
        <w:rPr>
          <w:rFonts w:cs="Times New Roman"/>
          <w:szCs w:val="26"/>
        </w:rPr>
        <w:fldChar w:fldCharType="end"/>
      </w:r>
      <w:r w:rsidRPr="00F06F7D">
        <w:rPr>
          <w:rFonts w:cs="Times New Roman"/>
          <w:szCs w:val="26"/>
        </w:rPr>
        <w:t>].</w:t>
      </w:r>
    </w:p>
    <w:p w14:paraId="1476425C" w14:textId="5F47741C" w:rsidR="0005369C" w:rsidRPr="00F06F7D" w:rsidRDefault="0005369C" w:rsidP="00E7638C">
      <w:pPr>
        <w:ind w:firstLine="708"/>
        <w:rPr>
          <w:rFonts w:cs="Times New Roman"/>
          <w:szCs w:val="26"/>
        </w:rPr>
      </w:pPr>
      <w:r w:rsidRPr="0005369C">
        <w:rPr>
          <w:rFonts w:cs="Times New Roman"/>
          <w:szCs w:val="26"/>
          <w:highlight w:val="yellow"/>
        </w:rPr>
        <w:t>Добавить цифры</w:t>
      </w:r>
    </w:p>
    <w:p w14:paraId="09C8D1B0" w14:textId="77777777" w:rsidR="00E7638C" w:rsidRDefault="00E7638C" w:rsidP="00E7638C">
      <w:pPr>
        <w:pStyle w:val="2"/>
      </w:pPr>
      <w:bookmarkStart w:id="95" w:name="_Toc514780555"/>
      <w:bookmarkStart w:id="96" w:name="_Toc514781144"/>
      <w:r>
        <w:t>Подбор параметров моделируемой системы.</w:t>
      </w:r>
      <w:bookmarkEnd w:id="95"/>
      <w:bookmarkEnd w:id="96"/>
    </w:p>
    <w:p w14:paraId="78210CB3" w14:textId="77777777"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77777777"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990203">
        <w:rPr>
          <w:rFonts w:eastAsia="Calibri" w:cs="Times New Roman"/>
          <w:szCs w:val="26"/>
          <w:highlight w:val="yellow"/>
        </w:rPr>
        <w:t>рисунке</w:t>
      </w:r>
      <w:r>
        <w:rPr>
          <w:rFonts w:eastAsia="Calibri" w:cs="Times New Roman"/>
          <w:szCs w:val="26"/>
        </w:rPr>
        <w:t>.</w:t>
      </w:r>
      <w:r w:rsidRPr="00F06F7D">
        <w:rPr>
          <w:rFonts w:eastAsia="Calibri" w:cs="Times New Roman"/>
          <w:szCs w:val="26"/>
        </w:rPr>
        <w:t xml:space="preserve"> </w:t>
      </w:r>
    </w:p>
    <w:p w14:paraId="0B3DF853" w14:textId="77777777" w:rsidR="00E7638C" w:rsidRPr="00F06F7D" w:rsidRDefault="00E7638C" w:rsidP="00E7638C">
      <w:pPr>
        <w:pStyle w:val="afb"/>
        <w:rPr>
          <w:rFonts w:eastAsia="Calibri" w:cs="Times New Roman"/>
        </w:rPr>
      </w:pPr>
      <w:r w:rsidRPr="00F06F7D">
        <w:rPr>
          <w:rFonts w:eastAsia="Calibri" w:cs="Times New Roman"/>
        </w:rPr>
        <w:object w:dxaOrig="7295" w:dyaOrig="5570" w14:anchorId="1FC28756">
          <v:shape id="_x0000_i1029" type="#_x0000_t75" style="width:318.6pt;height:244.2pt" o:ole="">
            <v:imagedata r:id="rId61" o:title=""/>
          </v:shape>
          <o:OLEObject Type="Embed" ProgID="Origin50.Graph" ShapeID="_x0000_i1029" DrawAspect="Content" ObjectID="_1588612193" r:id="rId62"/>
        </w:object>
      </w:r>
    </w:p>
    <w:p w14:paraId="636C2EAA" w14:textId="77777777" w:rsidR="00E7638C" w:rsidRDefault="00E7638C" w:rsidP="00E7638C">
      <w:pPr>
        <w:pStyle w:val="afb"/>
        <w:rPr>
          <w:rFonts w:eastAsia="Calibri" w:cs="Times New Roman"/>
        </w:rPr>
      </w:pPr>
      <w:r w:rsidRPr="00990203">
        <w:rPr>
          <w:rFonts w:eastAsia="Calibri" w:cs="Times New Roman"/>
          <w:highlight w:val="yellow"/>
        </w:rPr>
        <w:t>Рисунок</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48471789" w14:textId="77777777" w:rsidR="00E7638C" w:rsidRP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6A5EAC32" w14:textId="77777777" w:rsidR="00EA1F5F" w:rsidRDefault="00EA1F5F" w:rsidP="00EA1F5F">
      <w:pPr>
        <w:pStyle w:val="2"/>
      </w:pPr>
      <w:bookmarkStart w:id="97" w:name="_Toc514780556"/>
      <w:bookmarkStart w:id="98" w:name="_Toc514781145"/>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7"/>
      <w:bookmarkEnd w:id="98"/>
    </w:p>
    <w:p w14:paraId="4D00FAAA" w14:textId="77777777" w:rsidR="00F550DF" w:rsidRDefault="00F550DF" w:rsidP="00F550DF">
      <w:pPr>
        <w:pStyle w:val="3"/>
      </w:pPr>
      <w:bookmarkStart w:id="99" w:name="_Toc514780557"/>
      <w:bookmarkStart w:id="100" w:name="_Toc514781146"/>
      <w:r>
        <w:t>Адсорбция молекулы кислорода на поверхности чистого железа. Её диссоциация.</w:t>
      </w:r>
      <w:bookmarkEnd w:id="99"/>
      <w:bookmarkEnd w:id="100"/>
    </w:p>
    <w:p w14:paraId="399D394E" w14:textId="77777777"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5FAC2E3D" w14:textId="77777777" w:rsidR="00990203" w:rsidRPr="00F06F7D"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lastRenderedPageBreak/>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97699D">
        <w:rPr>
          <w:rFonts w:eastAsia="Calibri" w:cs="Times New Roman"/>
          <w:bCs/>
          <w:color w:val="222222"/>
          <w:szCs w:val="26"/>
          <w:highlight w:val="yellow"/>
          <w:shd w:val="clear" w:color="auto" w:fill="FFFFFF"/>
        </w:rPr>
        <w:t>рисунке</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tbl>
      <w:tblPr>
        <w:tblW w:w="0" w:type="auto"/>
        <w:tblLook w:val="04A0" w:firstRow="1" w:lastRow="0" w:firstColumn="1" w:lastColumn="0" w:noHBand="0" w:noVBand="1"/>
      </w:tblPr>
      <w:tblGrid>
        <w:gridCol w:w="4604"/>
        <w:gridCol w:w="4605"/>
      </w:tblGrid>
      <w:tr w:rsidR="00990203" w:rsidRPr="00F06F7D" w14:paraId="4FCCD6B3" w14:textId="77777777" w:rsidTr="007635B3">
        <w:trPr>
          <w:trHeight w:val="4049"/>
        </w:trPr>
        <w:tc>
          <w:tcPr>
            <w:tcW w:w="4604" w:type="dxa"/>
          </w:tcPr>
          <w:p w14:paraId="6B76D03F" w14:textId="77777777" w:rsidR="00990203" w:rsidRPr="00F06F7D" w:rsidRDefault="00990203" w:rsidP="007635B3">
            <w:pPr>
              <w:pStyle w:val="afb"/>
              <w:rPr>
                <w:rFonts w:eastAsia="Calibri" w:cs="Times New Roman"/>
                <w:color w:val="222222"/>
                <w:shd w:val="clear" w:color="auto" w:fill="FFFFFF"/>
              </w:rPr>
            </w:pPr>
            <w:r w:rsidRPr="00F06F7D">
              <w:rPr>
                <w:rFonts w:eastAsia="Calibri" w:cs="Times New Roman"/>
                <w:noProof/>
              </w:rPr>
              <w:drawing>
                <wp:inline distT="0" distB="0" distL="0" distR="0" wp14:anchorId="04CEBCC5" wp14:editId="0A2C92D5">
                  <wp:extent cx="1638300" cy="24688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38300" cy="2468880"/>
                          </a:xfrm>
                          <a:prstGeom prst="rect">
                            <a:avLst/>
                          </a:prstGeom>
                          <a:noFill/>
                          <a:ln>
                            <a:noFill/>
                          </a:ln>
                        </pic:spPr>
                      </pic:pic>
                    </a:graphicData>
                  </a:graphic>
                </wp:inline>
              </w:drawing>
            </w:r>
          </w:p>
          <w:p w14:paraId="481FE4EA" w14:textId="77777777" w:rsidR="00990203" w:rsidRPr="00F06F7D" w:rsidRDefault="00990203" w:rsidP="007635B3">
            <w:pPr>
              <w:pStyle w:val="afb"/>
              <w:rPr>
                <w:rFonts w:eastAsia="Calibri" w:cs="Times New Roman"/>
                <w:i/>
                <w:color w:val="222222"/>
                <w:shd w:val="clear" w:color="auto" w:fill="FFFFFF"/>
              </w:rPr>
            </w:pPr>
            <w:r w:rsidRPr="00F06F7D">
              <w:rPr>
                <w:rFonts w:eastAsia="Calibri" w:cs="Times New Roman"/>
                <w:i/>
                <w:color w:val="222222"/>
                <w:shd w:val="clear" w:color="auto" w:fill="FFFFFF"/>
                <w:lang w:val="en-US"/>
              </w:rPr>
              <w:t>a</w:t>
            </w:r>
            <w:r w:rsidRPr="00F06F7D">
              <w:rPr>
                <w:rFonts w:eastAsia="Calibri" w:cs="Times New Roman"/>
                <w:i/>
                <w:color w:val="222222"/>
                <w:shd w:val="clear" w:color="auto" w:fill="FFFFFF"/>
              </w:rPr>
              <w:t>)</w:t>
            </w:r>
          </w:p>
        </w:tc>
        <w:tc>
          <w:tcPr>
            <w:tcW w:w="4605" w:type="dxa"/>
          </w:tcPr>
          <w:p w14:paraId="0A9DD1BB" w14:textId="77777777" w:rsidR="00990203" w:rsidRPr="00F06F7D" w:rsidRDefault="00990203" w:rsidP="007635B3">
            <w:pPr>
              <w:pStyle w:val="afb"/>
              <w:rPr>
                <w:rFonts w:eastAsia="Calibri" w:cs="Times New Roman"/>
                <w:color w:val="222222"/>
                <w:shd w:val="clear" w:color="auto" w:fill="FFFFFF"/>
              </w:rPr>
            </w:pPr>
            <w:r w:rsidRPr="00F06F7D">
              <w:rPr>
                <w:rFonts w:eastAsia="Calibri" w:cs="Times New Roman"/>
                <w:noProof/>
              </w:rPr>
              <w:drawing>
                <wp:inline distT="0" distB="0" distL="0" distR="0" wp14:anchorId="6B09B0DF" wp14:editId="6DD33D64">
                  <wp:extent cx="1615440" cy="2468880"/>
                  <wp:effectExtent l="0" t="0" r="381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5440" cy="2468880"/>
                          </a:xfrm>
                          <a:prstGeom prst="rect">
                            <a:avLst/>
                          </a:prstGeom>
                          <a:noFill/>
                          <a:ln>
                            <a:noFill/>
                          </a:ln>
                        </pic:spPr>
                      </pic:pic>
                    </a:graphicData>
                  </a:graphic>
                </wp:inline>
              </w:drawing>
            </w:r>
          </w:p>
          <w:p w14:paraId="6383BBE9" w14:textId="77777777" w:rsidR="00990203" w:rsidRPr="00F06F7D" w:rsidRDefault="00990203" w:rsidP="007635B3">
            <w:pPr>
              <w:pStyle w:val="afb"/>
              <w:rPr>
                <w:rFonts w:eastAsia="Calibri" w:cs="Times New Roman"/>
                <w:i/>
                <w:color w:val="222222"/>
                <w:shd w:val="clear" w:color="auto" w:fill="FFFFFF"/>
              </w:rPr>
            </w:pPr>
            <w:r w:rsidRPr="00F06F7D">
              <w:rPr>
                <w:rFonts w:eastAsia="Calibri" w:cs="Times New Roman"/>
                <w:i/>
                <w:color w:val="222222"/>
                <w:shd w:val="clear" w:color="auto" w:fill="FFFFFF"/>
              </w:rPr>
              <w:t>б)</w:t>
            </w:r>
          </w:p>
        </w:tc>
      </w:tr>
    </w:tbl>
    <w:p w14:paraId="005570F1" w14:textId="77777777" w:rsidR="00990203" w:rsidRPr="00F06F7D" w:rsidRDefault="00990203" w:rsidP="00990203">
      <w:pPr>
        <w:pStyle w:val="afb"/>
        <w:rPr>
          <w:rFonts w:eastAsia="Calibri" w:cs="Times New Roman"/>
        </w:rPr>
      </w:pPr>
      <w:r w:rsidRPr="0097699D">
        <w:rPr>
          <w:rFonts w:eastAsia="Calibri" w:cs="Times New Roman"/>
          <w:highlight w:val="yellow"/>
        </w:rPr>
        <w:t>Рисунок</w:t>
      </w:r>
      <w:r w:rsidRPr="00F06F7D">
        <w:rPr>
          <w:rFonts w:eastAsia="Calibri" w:cs="Times New Roman"/>
        </w:rPr>
        <w:t xml:space="preserve"> – Диагональная ориентация (а) и горизонтальная ориентация (б) молекулы кислорода (молекула кислорода имеет синий цвет).</w:t>
      </w:r>
    </w:p>
    <w:p w14:paraId="68DA6DD8" w14:textId="77777777" w:rsidR="0097699D" w:rsidRDefault="00990203" w:rsidP="00990203">
      <w:pPr>
        <w:ind w:firstLine="708"/>
        <w:rPr>
          <w:rFonts w:eastAsia="Calibri" w:cs="Times New Roman"/>
          <w:szCs w:val="26"/>
        </w:rPr>
      </w:pPr>
      <w:r w:rsidRPr="00F06F7D">
        <w:rPr>
          <w:rFonts w:eastAsia="Calibri" w:cs="Times New Roman"/>
          <w:szCs w:val="26"/>
        </w:rPr>
        <w:t xml:space="preserve">На </w:t>
      </w:r>
      <w:r w:rsidRPr="0097699D">
        <w:rPr>
          <w:rFonts w:eastAsia="Calibri" w:cs="Times New Roman"/>
          <w:szCs w:val="26"/>
          <w:highlight w:val="yellow"/>
        </w:rPr>
        <w:t>рисунке</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77777777" w:rsidR="0097699D" w:rsidRPr="0097699D" w:rsidRDefault="0097699D" w:rsidP="0097699D">
      <w:pPr>
        <w:pStyle w:val="afb"/>
        <w:rPr>
          <w:rFonts w:eastAsia="Calibri"/>
        </w:rPr>
      </w:pPr>
      <w:r w:rsidRPr="0097699D">
        <w:object w:dxaOrig="7294" w:dyaOrig="5569" w14:anchorId="5BE71233">
          <v:shape id="_x0000_i1030" type="#_x0000_t75" style="width:353.4pt;height:269.4pt" o:ole="">
            <v:imagedata r:id="rId65" o:title=""/>
          </v:shape>
          <o:OLEObject Type="Embed" ProgID="Origin50.Graph" ShapeID="_x0000_i1030" DrawAspect="Content" ObjectID="_1588612194" r:id="rId66"/>
        </w:object>
      </w:r>
    </w:p>
    <w:p w14:paraId="1B7530C0" w14:textId="77777777" w:rsidR="0097699D" w:rsidRPr="0097699D" w:rsidRDefault="0097699D" w:rsidP="0097699D">
      <w:pPr>
        <w:pStyle w:val="afb"/>
        <w:rPr>
          <w:rFonts w:eastAsia="Calibri"/>
        </w:rPr>
      </w:pPr>
      <w:r w:rsidRPr="0097699D">
        <w:rPr>
          <w:rFonts w:eastAsia="Calibri"/>
          <w:highlight w:val="yellow"/>
        </w:rPr>
        <w:t>Рисунок</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77777777" w:rsidR="00BF65A8" w:rsidRDefault="00990203" w:rsidP="00990203">
      <w:pPr>
        <w:ind w:firstLine="708"/>
        <w:rPr>
          <w:rFonts w:eastAsia="Calibri" w:cs="Times New Roman"/>
          <w:szCs w:val="26"/>
        </w:rPr>
      </w:pPr>
      <w:r w:rsidRPr="00F06F7D">
        <w:rPr>
          <w:rFonts w:eastAsia="Calibri" w:cs="Times New Roman"/>
          <w:szCs w:val="26"/>
        </w:rPr>
        <w:lastRenderedPageBreak/>
        <w:t xml:space="preserve">На </w:t>
      </w:r>
      <w:r w:rsidRPr="00BF65A8">
        <w:rPr>
          <w:rFonts w:eastAsia="Calibri" w:cs="Times New Roman"/>
          <w:szCs w:val="26"/>
          <w:highlight w:val="yellow"/>
        </w:rPr>
        <w:t>рисунке</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7286911A" w14:textId="77777777" w:rsidR="00BF65A8" w:rsidRPr="00F06F7D" w:rsidRDefault="00466C3B" w:rsidP="00BF65A8">
      <w:pPr>
        <w:pStyle w:val="afb"/>
        <w:rPr>
          <w:rFonts w:eastAsia="Calibri" w:cs="Times New Roman"/>
        </w:rPr>
      </w:pPr>
      <w:r w:rsidRPr="00F06F7D">
        <w:rPr>
          <w:rFonts w:eastAsia="Calibri" w:cs="Times New Roman"/>
        </w:rPr>
        <w:object w:dxaOrig="7294" w:dyaOrig="5569" w14:anchorId="4AB20585">
          <v:shape id="_x0000_i1031" type="#_x0000_t75" style="width:414pt;height:316.2pt" o:ole="">
            <v:imagedata r:id="rId67" o:title=""/>
          </v:shape>
          <o:OLEObject Type="Embed" ProgID="Origin50.Graph" ShapeID="_x0000_i1031" DrawAspect="Content" ObjectID="_1588612195" r:id="rId68"/>
        </w:object>
      </w:r>
    </w:p>
    <w:p w14:paraId="2F7997BE" w14:textId="77777777" w:rsidR="00BF65A8" w:rsidRPr="00F06F7D" w:rsidRDefault="00BF65A8" w:rsidP="00BF65A8">
      <w:pPr>
        <w:pStyle w:val="afb"/>
        <w:rPr>
          <w:rFonts w:eastAsia="Calibri" w:cs="Times New Roman"/>
        </w:rPr>
      </w:pPr>
      <w:r w:rsidRPr="00BF65A8">
        <w:rPr>
          <w:rFonts w:eastAsia="Calibri" w:cs="Times New Roman"/>
          <w:highlight w:val="yellow"/>
        </w:rPr>
        <w:t>Рисунок</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77777777"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0A46A8">
        <w:rPr>
          <w:rFonts w:eastAsia="Calibri" w:cs="Times New Roman"/>
          <w:szCs w:val="26"/>
          <w:highlight w:val="yellow"/>
        </w:rPr>
        <w:t>рисунке</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w:proofErr w:type="spellStart"/>
      <w:r w:rsidRPr="00F06F7D">
        <w:rPr>
          <w:rFonts w:eastAsia="Calibri" w:cs="Times New Roman"/>
          <w:szCs w:val="26"/>
          <w:lang w:val="en-US"/>
        </w:rPr>
        <w:t>ΔE</w:t>
      </w:r>
      <w:r w:rsidRPr="00F06F7D">
        <w:rPr>
          <w:rFonts w:eastAsia="Calibri" w:cs="Times New Roman"/>
          <w:szCs w:val="26"/>
          <w:vertAlign w:val="subscript"/>
          <w:lang w:val="en-US"/>
        </w:rPr>
        <w:t>ph</w:t>
      </w:r>
      <w:proofErr w:type="spellEnd"/>
      <w:r w:rsidRPr="00F06F7D">
        <w:rPr>
          <w:rFonts w:eastAsia="Calibri" w:cs="Times New Roman"/>
          <w:szCs w:val="26"/>
        </w:rPr>
        <w:t xml:space="preserve"> ≈ 1,2 эВ.</w:t>
      </w:r>
    </w:p>
    <w:p w14:paraId="337C8086" w14:textId="77777777" w:rsidR="000A46A8" w:rsidRDefault="000A46A8" w:rsidP="000A46A8">
      <w:pPr>
        <w:ind w:firstLine="708"/>
        <w:rPr>
          <w:rFonts w:eastAsia="Calibri" w:cs="Times New Roman"/>
          <w:szCs w:val="26"/>
        </w:rPr>
      </w:pPr>
      <w:r>
        <w:rPr>
          <w:rFonts w:eastAsia="Calibri" w:cs="Times New Roman"/>
          <w:szCs w:val="26"/>
        </w:rPr>
        <w:lastRenderedPageBreak/>
        <w:t xml:space="preserve">На </w:t>
      </w:r>
      <w:r w:rsidRPr="000A46A8">
        <w:rPr>
          <w:rFonts w:eastAsia="Calibri" w:cs="Times New Roman"/>
          <w:szCs w:val="26"/>
          <w:highlight w:val="yellow"/>
        </w:rPr>
        <w:t>рисунке</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2A8A94BC" wp14:editId="2178CCD6">
                  <wp:extent cx="1874520" cy="132588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9">
                            <a:extLst>
                              <a:ext uri="{28A0092B-C50C-407E-A947-70E740481C1C}">
                                <a14:useLocalDpi xmlns:a14="http://schemas.microsoft.com/office/drawing/2010/main" val="0"/>
                              </a:ext>
                            </a:extLst>
                          </a:blip>
                          <a:srcRect l="11945" t="8324" r="11810" b="35316"/>
                          <a:stretch>
                            <a:fillRect/>
                          </a:stretch>
                        </pic:blipFill>
                        <pic:spPr bwMode="auto">
                          <a:xfrm>
                            <a:off x="0" y="0"/>
                            <a:ext cx="1874520" cy="1325880"/>
                          </a:xfrm>
                          <a:prstGeom prst="rect">
                            <a:avLst/>
                          </a:prstGeom>
                          <a:noFill/>
                          <a:ln>
                            <a:noFill/>
                          </a:ln>
                        </pic:spPr>
                      </pic:pic>
                    </a:graphicData>
                  </a:graphic>
                </wp:inline>
              </w:drawing>
            </w:r>
          </w:p>
          <w:p w14:paraId="2D393DB1" w14:textId="77777777" w:rsidR="000A46A8" w:rsidRPr="00F06F7D" w:rsidRDefault="000A46A8" w:rsidP="007635B3">
            <w:pPr>
              <w:pStyle w:val="afb"/>
              <w:rPr>
                <w:rFonts w:cs="Times New Roman"/>
                <w:lang w:val="en-US"/>
              </w:rPr>
            </w:pPr>
            <w:r w:rsidRPr="00F06F7D">
              <w:rPr>
                <w:rFonts w:cs="Times New Roman"/>
                <w:lang w:val="en-US"/>
              </w:rPr>
              <w:t>1.</w:t>
            </w:r>
          </w:p>
        </w:tc>
        <w:tc>
          <w:tcPr>
            <w:tcW w:w="3328" w:type="dxa"/>
            <w:vAlign w:val="center"/>
          </w:tcPr>
          <w:p w14:paraId="080087DF"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3256EDBB" wp14:editId="4BEAFD6B">
                  <wp:extent cx="2423160" cy="12268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23160" cy="1226820"/>
                          </a:xfrm>
                          <a:prstGeom prst="rect">
                            <a:avLst/>
                          </a:prstGeom>
                          <a:noFill/>
                          <a:ln>
                            <a:noFill/>
                          </a:ln>
                        </pic:spPr>
                      </pic:pic>
                    </a:graphicData>
                  </a:graphic>
                </wp:inline>
              </w:drawing>
            </w:r>
          </w:p>
          <w:p w14:paraId="17691DF4" w14:textId="77777777" w:rsidR="000A46A8" w:rsidRPr="00F06F7D" w:rsidRDefault="000A46A8" w:rsidP="007635B3">
            <w:pPr>
              <w:pStyle w:val="afb"/>
              <w:rPr>
                <w:rFonts w:cs="Times New Roman"/>
                <w:lang w:val="en-US"/>
              </w:rPr>
            </w:pPr>
            <w:r w:rsidRPr="00F06F7D">
              <w:rPr>
                <w:rFonts w:cs="Times New Roman"/>
                <w:lang w:val="en-US"/>
              </w:rPr>
              <w:t>2.</w:t>
            </w:r>
          </w:p>
        </w:tc>
        <w:tc>
          <w:tcPr>
            <w:tcW w:w="3040" w:type="dxa"/>
            <w:vAlign w:val="center"/>
          </w:tcPr>
          <w:p w14:paraId="36AEC600"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1108CD96" wp14:editId="19C3B38F">
                  <wp:extent cx="2651760" cy="12573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51760" cy="1257300"/>
                          </a:xfrm>
                          <a:prstGeom prst="rect">
                            <a:avLst/>
                          </a:prstGeom>
                          <a:noFill/>
                          <a:ln>
                            <a:noFill/>
                          </a:ln>
                        </pic:spPr>
                      </pic:pic>
                    </a:graphicData>
                  </a:graphic>
                </wp:inline>
              </w:drawing>
            </w:r>
          </w:p>
          <w:p w14:paraId="69EEB5DB" w14:textId="77777777" w:rsidR="000A46A8" w:rsidRPr="00F06F7D" w:rsidRDefault="000A46A8" w:rsidP="007635B3">
            <w:pPr>
              <w:pStyle w:val="afb"/>
              <w:rPr>
                <w:rFonts w:cs="Times New Roman"/>
                <w:lang w:val="en-US"/>
              </w:rPr>
            </w:pPr>
            <w:r w:rsidRPr="00F06F7D">
              <w:rPr>
                <w:rFonts w:cs="Times New Roman"/>
                <w:lang w:val="en-US"/>
              </w:rPr>
              <w:t>3.</w:t>
            </w:r>
          </w:p>
        </w:tc>
      </w:tr>
      <w:tr w:rsidR="000A46A8" w:rsidRPr="00F06F7D" w14:paraId="317B6B29" w14:textId="77777777" w:rsidTr="007635B3">
        <w:trPr>
          <w:trHeight w:val="1238"/>
        </w:trPr>
        <w:tc>
          <w:tcPr>
            <w:tcW w:w="2537" w:type="dxa"/>
            <w:vAlign w:val="center"/>
          </w:tcPr>
          <w:p w14:paraId="363EE9ED"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03CC340B" wp14:editId="4BF53B39">
                  <wp:extent cx="1905000" cy="7467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05000" cy="746760"/>
                          </a:xfrm>
                          <a:prstGeom prst="rect">
                            <a:avLst/>
                          </a:prstGeom>
                          <a:noFill/>
                          <a:ln>
                            <a:noFill/>
                          </a:ln>
                        </pic:spPr>
                      </pic:pic>
                    </a:graphicData>
                  </a:graphic>
                </wp:inline>
              </w:drawing>
            </w:r>
          </w:p>
          <w:p w14:paraId="26A0EA23" w14:textId="77777777" w:rsidR="000A46A8" w:rsidRPr="00F06F7D" w:rsidRDefault="000A46A8" w:rsidP="007635B3">
            <w:pPr>
              <w:pStyle w:val="afb"/>
              <w:rPr>
                <w:rFonts w:cs="Times New Roman"/>
                <w:lang w:val="en-US"/>
              </w:rPr>
            </w:pPr>
            <w:r w:rsidRPr="00F06F7D">
              <w:rPr>
                <w:rFonts w:cs="Times New Roman"/>
                <w:lang w:val="en-US"/>
              </w:rPr>
              <w:t>4.</w:t>
            </w:r>
          </w:p>
        </w:tc>
        <w:tc>
          <w:tcPr>
            <w:tcW w:w="3328" w:type="dxa"/>
            <w:vAlign w:val="center"/>
          </w:tcPr>
          <w:p w14:paraId="06430DAC"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19EDE083" wp14:editId="55CABD28">
                  <wp:extent cx="2385060" cy="8229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73" cstate="print">
                            <a:extLst>
                              <a:ext uri="{28A0092B-C50C-407E-A947-70E740481C1C}">
                                <a14:useLocalDpi xmlns:a14="http://schemas.microsoft.com/office/drawing/2010/main" val="0"/>
                              </a:ext>
                            </a:extLst>
                          </a:blip>
                          <a:srcRect t="13882" b="7520"/>
                          <a:stretch>
                            <a:fillRect/>
                          </a:stretch>
                        </pic:blipFill>
                        <pic:spPr bwMode="auto">
                          <a:xfrm>
                            <a:off x="0" y="0"/>
                            <a:ext cx="2385060" cy="822960"/>
                          </a:xfrm>
                          <a:prstGeom prst="rect">
                            <a:avLst/>
                          </a:prstGeom>
                          <a:noFill/>
                          <a:ln>
                            <a:noFill/>
                          </a:ln>
                        </pic:spPr>
                      </pic:pic>
                    </a:graphicData>
                  </a:graphic>
                </wp:inline>
              </w:drawing>
            </w:r>
          </w:p>
          <w:p w14:paraId="55702180" w14:textId="77777777" w:rsidR="000A46A8" w:rsidRPr="00F06F7D" w:rsidRDefault="000A46A8" w:rsidP="007635B3">
            <w:pPr>
              <w:pStyle w:val="afb"/>
              <w:rPr>
                <w:rFonts w:cs="Times New Roman"/>
                <w:lang w:val="en-US"/>
              </w:rPr>
            </w:pPr>
            <w:r w:rsidRPr="00F06F7D">
              <w:rPr>
                <w:rFonts w:cs="Times New Roman"/>
                <w:lang w:val="en-US"/>
              </w:rPr>
              <w:t>5.</w:t>
            </w:r>
          </w:p>
        </w:tc>
        <w:tc>
          <w:tcPr>
            <w:tcW w:w="3040" w:type="dxa"/>
            <w:vAlign w:val="center"/>
          </w:tcPr>
          <w:p w14:paraId="49C2172C" w14:textId="77777777" w:rsidR="000A46A8" w:rsidRPr="00F06F7D" w:rsidRDefault="000A46A8" w:rsidP="007635B3">
            <w:pPr>
              <w:pStyle w:val="afb"/>
              <w:rPr>
                <w:rFonts w:cs="Times New Roman"/>
              </w:rPr>
            </w:pPr>
            <w:r w:rsidRPr="00F06F7D">
              <w:rPr>
                <w:rFonts w:eastAsia="Calibri" w:cs="Times New Roman"/>
                <w:noProof/>
              </w:rPr>
              <w:drawing>
                <wp:inline distT="0" distB="0" distL="0" distR="0" wp14:anchorId="5DC790E1" wp14:editId="4C0DF06A">
                  <wp:extent cx="2346960" cy="762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flipV="1">
                            <a:off x="0" y="0"/>
                            <a:ext cx="2346960" cy="762000"/>
                          </a:xfrm>
                          <a:prstGeom prst="rect">
                            <a:avLst/>
                          </a:prstGeom>
                          <a:noFill/>
                          <a:ln>
                            <a:noFill/>
                          </a:ln>
                        </pic:spPr>
                      </pic:pic>
                    </a:graphicData>
                  </a:graphic>
                </wp:inline>
              </w:drawing>
            </w:r>
          </w:p>
          <w:p w14:paraId="35FFCD80" w14:textId="77777777" w:rsidR="000A46A8" w:rsidRPr="00F06F7D" w:rsidRDefault="000A46A8" w:rsidP="007635B3">
            <w:pPr>
              <w:pStyle w:val="afb"/>
              <w:rPr>
                <w:rFonts w:cs="Times New Roman"/>
                <w:lang w:val="en-US"/>
              </w:rPr>
            </w:pPr>
            <w:r w:rsidRPr="00F06F7D">
              <w:rPr>
                <w:rFonts w:cs="Times New Roman"/>
                <w:lang w:val="en-US"/>
              </w:rPr>
              <w:t>6.</w:t>
            </w:r>
          </w:p>
        </w:tc>
      </w:tr>
    </w:tbl>
    <w:p w14:paraId="66CADE8E" w14:textId="77777777" w:rsidR="000A46A8" w:rsidRPr="00F06F7D" w:rsidRDefault="000A46A8" w:rsidP="000A46A8">
      <w:pPr>
        <w:pStyle w:val="afb"/>
        <w:rPr>
          <w:rFonts w:eastAsia="Calibri" w:cs="Times New Roman"/>
        </w:rPr>
      </w:pPr>
      <w:r w:rsidRPr="000A46A8">
        <w:rPr>
          <w:rFonts w:eastAsia="Calibri" w:cs="Times New Roman"/>
          <w:highlight w:val="yellow"/>
        </w:rPr>
        <w:t>Рисунок</w:t>
      </w:r>
      <w:r w:rsidRPr="00F06F7D">
        <w:rPr>
          <w:rFonts w:eastAsia="Calibri" w:cs="Times New Roman"/>
        </w:rPr>
        <w:t>–Последовательные стадии продвижения кислорода в процессе моделирования</w:t>
      </w:r>
    </w:p>
    <w:p w14:paraId="0FC8E58D" w14:textId="77777777" w:rsidR="000A46A8" w:rsidRPr="00F06F7D"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291AFE48" w14:textId="77777777" w:rsidR="00990203" w:rsidRDefault="000A46A8" w:rsidP="000A46A8">
      <w:pPr>
        <w:pStyle w:val="3"/>
      </w:pPr>
      <w:bookmarkStart w:id="101" w:name="_Toc514780558"/>
      <w:bookmarkStart w:id="102" w:name="_Toc514781147"/>
      <w:r>
        <w:t>Движение атомарного кислорода по кристаллической решетке железа.</w:t>
      </w:r>
      <w:bookmarkEnd w:id="101"/>
      <w:bookmarkEnd w:id="102"/>
    </w:p>
    <w:p w14:paraId="0B99E282" w14:textId="77777777"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0A46A8">
        <w:rPr>
          <w:rFonts w:eastAsia="Calibri" w:cs="Times New Roman"/>
          <w:szCs w:val="26"/>
          <w:highlight w:val="yellow"/>
        </w:rPr>
        <w:t>рисунке</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lastRenderedPageBreak/>
              <w:drawing>
                <wp:inline distT="0" distB="0" distL="0" distR="0" wp14:anchorId="4DCCE2D5" wp14:editId="4826D46E">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77777777" w:rsidR="000A46A8" w:rsidRPr="00F06F7D" w:rsidRDefault="000A46A8" w:rsidP="000A46A8">
            <w:pPr>
              <w:pStyle w:val="afb"/>
              <w:rPr>
                <w:rFonts w:eastAsia="Calibri" w:cs="Times New Roman"/>
                <w:lang w:val="en-US"/>
              </w:rPr>
            </w:pPr>
            <w:r w:rsidRPr="00F06F7D">
              <w:rPr>
                <w:rFonts w:eastAsia="Calibri" w:cs="Times New Roman"/>
                <w:lang w:val="en-US"/>
              </w:rPr>
              <w:t>1.</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4A529796">
                  <wp:extent cx="1080000" cy="2254865"/>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0000" cy="2254865"/>
                          </a:xfrm>
                          <a:prstGeom prst="rect">
                            <a:avLst/>
                          </a:prstGeom>
                          <a:noFill/>
                          <a:ln>
                            <a:noFill/>
                          </a:ln>
                        </pic:spPr>
                      </pic:pic>
                    </a:graphicData>
                  </a:graphic>
                </wp:inline>
              </w:drawing>
            </w:r>
          </w:p>
          <w:p w14:paraId="16ADCFFC" w14:textId="77777777" w:rsidR="000A46A8" w:rsidRPr="00F06F7D" w:rsidRDefault="000A46A8" w:rsidP="000A46A8">
            <w:pPr>
              <w:pStyle w:val="afb"/>
              <w:rPr>
                <w:rFonts w:eastAsia="Calibri" w:cs="Times New Roman"/>
                <w:lang w:val="en-US"/>
              </w:rPr>
            </w:pPr>
            <w:r w:rsidRPr="00F06F7D">
              <w:rPr>
                <w:rFonts w:eastAsia="Calibri" w:cs="Times New Roman"/>
                <w:lang w:val="en-US"/>
              </w:rPr>
              <w:t>2.</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3466EE48">
                  <wp:extent cx="1080000" cy="1735951"/>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80000" cy="1735951"/>
                          </a:xfrm>
                          <a:prstGeom prst="rect">
                            <a:avLst/>
                          </a:prstGeom>
                          <a:noFill/>
                          <a:ln>
                            <a:noFill/>
                          </a:ln>
                        </pic:spPr>
                      </pic:pic>
                    </a:graphicData>
                  </a:graphic>
                </wp:inline>
              </w:drawing>
            </w:r>
          </w:p>
          <w:p w14:paraId="0D5A02B5" w14:textId="77777777" w:rsidR="000A46A8" w:rsidRPr="00F06F7D" w:rsidRDefault="000A46A8" w:rsidP="000A46A8">
            <w:pPr>
              <w:pStyle w:val="afb"/>
              <w:rPr>
                <w:rFonts w:eastAsia="Calibri" w:cs="Times New Roman"/>
                <w:noProof/>
              </w:rPr>
            </w:pPr>
            <w:r>
              <w:rPr>
                <w:rFonts w:eastAsia="Calibri" w:cs="Times New Roman"/>
                <w:noProof/>
              </w:rPr>
              <w:t>3.</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29683E79">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77777777" w:rsidR="000A46A8" w:rsidRPr="00F06F7D" w:rsidRDefault="000A46A8" w:rsidP="00466C3B">
            <w:pPr>
              <w:pStyle w:val="afb"/>
              <w:rPr>
                <w:rFonts w:eastAsia="Calibri" w:cs="Times New Roman"/>
                <w:noProof/>
                <w:lang w:val="en-US"/>
              </w:rPr>
            </w:pPr>
            <w:r w:rsidRPr="00F06F7D">
              <w:rPr>
                <w:rFonts w:eastAsia="Calibri" w:cs="Times New Roman"/>
                <w:noProof/>
                <w:lang w:val="en-US"/>
              </w:rPr>
              <w:t>4.</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490E03A0">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77777777" w:rsidR="000A46A8" w:rsidRPr="00F06F7D" w:rsidRDefault="000A46A8" w:rsidP="000A46A8">
            <w:pPr>
              <w:pStyle w:val="afb"/>
              <w:rPr>
                <w:rFonts w:eastAsia="Calibri" w:cs="Times New Roman"/>
                <w:noProof/>
                <w:lang w:val="en-US"/>
              </w:rPr>
            </w:pPr>
            <w:r w:rsidRPr="00F06F7D">
              <w:rPr>
                <w:rFonts w:eastAsia="Calibri" w:cs="Times New Roman"/>
                <w:noProof/>
                <w:lang w:val="en-US"/>
              </w:rPr>
              <w:t>5.</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6221401F">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77777777" w:rsidR="000A46A8" w:rsidRPr="00F06F7D" w:rsidRDefault="000A46A8" w:rsidP="000A46A8">
            <w:pPr>
              <w:pStyle w:val="afb"/>
              <w:rPr>
                <w:rFonts w:eastAsia="Calibri" w:cs="Times New Roman"/>
                <w:noProof/>
                <w:lang w:val="en-US"/>
              </w:rPr>
            </w:pPr>
            <w:r w:rsidRPr="00F06F7D">
              <w:rPr>
                <w:rFonts w:eastAsia="Calibri" w:cs="Times New Roman"/>
                <w:noProof/>
                <w:lang w:val="en-US"/>
              </w:rPr>
              <w:t>6.</w:t>
            </w:r>
          </w:p>
        </w:tc>
      </w:tr>
    </w:tbl>
    <w:p w14:paraId="0A0EA17C" w14:textId="77777777" w:rsidR="000A46A8" w:rsidRDefault="000A46A8" w:rsidP="00466C3B">
      <w:pPr>
        <w:pStyle w:val="afb"/>
        <w:rPr>
          <w:rFonts w:eastAsia="Calibri" w:cs="Times New Roman"/>
        </w:rPr>
      </w:pPr>
      <w:r w:rsidRPr="00466C3B">
        <w:rPr>
          <w:rFonts w:eastAsia="Calibri" w:cs="Times New Roman"/>
          <w:highlight w:val="yellow"/>
        </w:rPr>
        <w:t>Рисунок</w:t>
      </w:r>
      <w:r w:rsidRPr="00F06F7D">
        <w:rPr>
          <w:rFonts w:eastAsia="Calibri" w:cs="Times New Roman"/>
        </w:rPr>
        <w:t xml:space="preserve"> - Перемещение атома кислорода в решетке</w:t>
      </w:r>
    </w:p>
    <w:p w14:paraId="6E55C72B" w14:textId="77777777"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3 и 4 это соответствует участку нарастания энергии системы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 xml:space="preserve">. После позиции 4 происходит "сброс" атома кислорода в октаэдрическую позицию, чему соответствует резкий скачок вниз по энергии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w:t>
      </w:r>
    </w:p>
    <w:p w14:paraId="6BC6B481" w14:textId="77777777" w:rsidR="001F0D97" w:rsidRPr="00743D55" w:rsidRDefault="00743D55" w:rsidP="00743D55">
      <w:pPr>
        <w:rPr>
          <w:rFonts w:eastAsia="Calibri" w:cs="Times New Roman"/>
          <w:sz w:val="28"/>
          <w:szCs w:val="28"/>
        </w:rPr>
      </w:pPr>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w:t>
      </w:r>
      <w:r w:rsidR="001F0D97" w:rsidRPr="00743D55">
        <w:rPr>
          <w:rFonts w:eastAsia="Calibri" w:cs="Times New Roman"/>
          <w:sz w:val="28"/>
          <w:szCs w:val="28"/>
        </w:rPr>
        <w:lastRenderedPageBreak/>
        <w:t>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4107AAAE" w14:textId="677A939B" w:rsidR="001F0D97" w:rsidRDefault="001F0D97" w:rsidP="001F0D97">
      <w:pPr>
        <w:pStyle w:val="2"/>
      </w:pPr>
      <w:bookmarkStart w:id="103" w:name="_Toc514780559"/>
      <w:bookmarkStart w:id="104" w:name="_Toc514781148"/>
      <w:r>
        <w:t>Моделирование эволюции роста оксидной пленки на поверхности стали</w:t>
      </w:r>
      <w:r w:rsidR="00D4118C">
        <w:t xml:space="preserve"> методами молекулярной динамики</w:t>
      </w:r>
      <w:r>
        <w:t>.</w:t>
      </w:r>
      <w:bookmarkEnd w:id="103"/>
      <w:bookmarkEnd w:id="104"/>
    </w:p>
    <w:p w14:paraId="647D8D34" w14:textId="561A9C64" w:rsidR="00CA3D85" w:rsidRPr="00CA3D85" w:rsidRDefault="00CA3D85" w:rsidP="00CA3D85">
      <w:pPr>
        <w:pStyle w:val="3"/>
        <w:rPr>
          <w:highlight w:val="yellow"/>
        </w:rPr>
      </w:pPr>
      <w:r w:rsidRPr="00CA3D85">
        <w:rPr>
          <w:highlight w:val="yellow"/>
        </w:rPr>
        <w:t xml:space="preserve">Сравнение </w:t>
      </w:r>
      <w:proofErr w:type="spellStart"/>
      <w:r w:rsidRPr="00CA3D85">
        <w:rPr>
          <w:highlight w:val="yellow"/>
        </w:rPr>
        <w:t>взаимодейтвия</w:t>
      </w:r>
      <w:proofErr w:type="spellEnd"/>
      <w:r w:rsidRPr="00CA3D85">
        <w:rPr>
          <w:highlight w:val="yellow"/>
        </w:rPr>
        <w:t xml:space="preserve"> </w:t>
      </w:r>
      <w:r w:rsidRPr="00CA3D85">
        <w:rPr>
          <w:highlight w:val="yellow"/>
          <w:lang w:val="en-US"/>
        </w:rPr>
        <w:t>Pb</w:t>
      </w:r>
      <w:r w:rsidRPr="00CA3D85">
        <w:rPr>
          <w:highlight w:val="yellow"/>
        </w:rPr>
        <w:t>-</w:t>
      </w:r>
      <w:r w:rsidRPr="00CA3D85">
        <w:rPr>
          <w:highlight w:val="yellow"/>
          <w:lang w:val="en-US"/>
        </w:rPr>
        <w:t>O</w:t>
      </w:r>
      <w:r w:rsidRPr="00CA3D85">
        <w:rPr>
          <w:highlight w:val="yellow"/>
        </w:rPr>
        <w:t xml:space="preserve"> и </w:t>
      </w:r>
      <w:r w:rsidRPr="00CA3D85">
        <w:rPr>
          <w:highlight w:val="yellow"/>
          <w:lang w:val="en-US"/>
        </w:rPr>
        <w:t>O</w:t>
      </w:r>
      <w:r w:rsidRPr="00CA3D85">
        <w:rPr>
          <w:highlight w:val="yellow"/>
        </w:rPr>
        <w:t>-</w:t>
      </w:r>
      <w:r w:rsidRPr="00CA3D85">
        <w:rPr>
          <w:highlight w:val="yellow"/>
          <w:lang w:val="en-US"/>
        </w:rPr>
        <w:t>O</w:t>
      </w:r>
      <w:r w:rsidRPr="00CA3D85">
        <w:rPr>
          <w:highlight w:val="yellow"/>
        </w:rPr>
        <w:t xml:space="preserve"> с поверхностью</w:t>
      </w:r>
    </w:p>
    <w:p w14:paraId="55EE98CB" w14:textId="77777777" w:rsidR="00CA3D85" w:rsidRPr="00CA3D85" w:rsidRDefault="00CA3D85" w:rsidP="00CA3D85"/>
    <w:p w14:paraId="3D717E80" w14:textId="17BF4C12" w:rsidR="00571F1E" w:rsidRDefault="00571F1E" w:rsidP="00571F1E">
      <w:pPr>
        <w:pStyle w:val="3"/>
      </w:pPr>
      <w:bookmarkStart w:id="105" w:name="_Toc514780560"/>
      <w:bookmarkStart w:id="106" w:name="_Toc514781149"/>
      <w:r>
        <w:t>Рост оксидной пленки на поверхности чистого железа.</w:t>
      </w:r>
      <w:bookmarkEnd w:id="105"/>
      <w:bookmarkEnd w:id="106"/>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66D14582"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643C57">
        <w:rPr>
          <w:rFonts w:eastAsia="Calibri"/>
          <w:highlight w:val="yellow"/>
        </w:rPr>
        <w:t>рисунке</w:t>
      </w:r>
      <w:r w:rsidRPr="00A50694">
        <w:rPr>
          <w:rFonts w:eastAsia="Calibri"/>
        </w:rPr>
        <w:t>.</w:t>
      </w:r>
    </w:p>
    <w:p w14:paraId="3ABDBD4C" w14:textId="77777777" w:rsidR="00643C57" w:rsidRPr="005907CF" w:rsidRDefault="00643C57" w:rsidP="00643C57">
      <w:pPr>
        <w:pStyle w:val="afb"/>
      </w:pPr>
      <w:r w:rsidRPr="005907CF">
        <w:rPr>
          <w:noProof/>
        </w:rPr>
        <w:drawing>
          <wp:inline distT="0" distB="0" distL="0" distR="0" wp14:anchorId="43E9AB06" wp14:editId="7652EC47">
            <wp:extent cx="3174268" cy="2158028"/>
            <wp:effectExtent l="0" t="0" r="7620" b="0"/>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92627" cy="2170509"/>
                    </a:xfrm>
                    <a:prstGeom prst="rect">
                      <a:avLst/>
                    </a:prstGeom>
                  </pic:spPr>
                </pic:pic>
              </a:graphicData>
            </a:graphic>
          </wp:inline>
        </w:drawing>
      </w:r>
    </w:p>
    <w:p w14:paraId="1C13EFF8" w14:textId="77777777" w:rsidR="00643C57" w:rsidRPr="00AB7597" w:rsidRDefault="00643C57" w:rsidP="00643C57">
      <w:pPr>
        <w:pStyle w:val="afb"/>
      </w:pPr>
      <w:r w:rsidRPr="00643C57">
        <w:rPr>
          <w:highlight w:val="yellow"/>
        </w:rPr>
        <w:lastRenderedPageBreak/>
        <w:t>Рисунок</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6583F6DD" w14:textId="42FC634F"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ускорить кинетику окисления, практически не влияя на физику процесса, Общее время моделирования составило 2</w:t>
      </w:r>
      <w:r w:rsidR="00D4118C">
        <w:rPr>
          <w:rFonts w:eastAsia="Calibri"/>
        </w:rPr>
        <w:t>000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2E1C1AC"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w:t>
      </w:r>
      <w:r>
        <w:rPr>
          <w:rFonts w:eastAsia="Calibri"/>
        </w:rPr>
        <w:t>, что соответствует результатам расчетов ТФП</w:t>
      </w:r>
      <w:r w:rsidRPr="00247532">
        <w:rPr>
          <w:rFonts w:eastAsia="Calibri"/>
        </w:rPr>
        <w:t>, а образовавшиеся ионы кислорода преимущественно накапливается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643C57">
        <w:rPr>
          <w:rFonts w:eastAsia="Calibri"/>
          <w:highlight w:val="yellow"/>
        </w:rPr>
        <w:t>рисунок</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3103147A" w14:textId="77777777" w:rsidR="00D4118C" w:rsidRDefault="00D4118C" w:rsidP="00D4118C">
      <w:pPr>
        <w:pStyle w:val="afb"/>
        <w:rPr>
          <w:rFonts w:eastAsia="Calibri"/>
          <w:sz w:val="28"/>
        </w:rPr>
      </w:pPr>
      <w:r>
        <w:rPr>
          <w:noProof/>
        </w:rPr>
        <w:drawing>
          <wp:inline distT="0" distB="0" distL="0" distR="0" wp14:anchorId="4E2E1206" wp14:editId="587642E6">
            <wp:extent cx="2660650" cy="1546127"/>
            <wp:effectExtent l="19050" t="0" r="6350" b="0"/>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82" cstate="print"/>
                    <a:srcRect/>
                    <a:stretch>
                      <a:fillRect/>
                    </a:stretch>
                  </pic:blipFill>
                  <pic:spPr bwMode="auto">
                    <a:xfrm>
                      <a:off x="0" y="0"/>
                      <a:ext cx="2660650" cy="1546127"/>
                    </a:xfrm>
                    <a:prstGeom prst="rect">
                      <a:avLst/>
                    </a:prstGeom>
                    <a:noFill/>
                    <a:ln w="9525">
                      <a:noFill/>
                      <a:miter lim="800000"/>
                      <a:headEnd/>
                      <a:tailEnd/>
                    </a:ln>
                  </pic:spPr>
                </pic:pic>
              </a:graphicData>
            </a:graphic>
          </wp:inline>
        </w:drawing>
      </w:r>
    </w:p>
    <w:p w14:paraId="5E355B71" w14:textId="035F56A7" w:rsidR="00D4118C" w:rsidRPr="00A50694" w:rsidRDefault="00D4118C" w:rsidP="00D4118C">
      <w:pPr>
        <w:pStyle w:val="afb"/>
      </w:pPr>
      <w:r w:rsidRPr="00643C57">
        <w:rPr>
          <w:highlight w:val="yellow"/>
        </w:rPr>
        <w:lastRenderedPageBreak/>
        <w:t>Рисунок</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1500 пс</w:t>
      </w:r>
      <w:r w:rsidRPr="00A50694">
        <w:t>. Атомы железа и кислорода показаны синим и красным цветом, соответственно.</w:t>
      </w:r>
    </w:p>
    <w:p w14:paraId="4001F70F" w14:textId="77777777"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железа наблюдается трансформация железа в оксид с новой структурой, без нарушения кристалличности. </w:t>
      </w:r>
    </w:p>
    <w:p w14:paraId="3522D7B6" w14:textId="4D79236B" w:rsidR="00643C57" w:rsidRPr="00247532"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643C57">
        <w:rPr>
          <w:highlight w:val="yellow"/>
        </w:rPr>
        <w:t>рисунке</w:t>
      </w:r>
      <w:r w:rsidRPr="00247532">
        <w:t xml:space="preserve"> представлена усредненн</w:t>
      </w:r>
      <w:r>
        <w:t>а</w:t>
      </w:r>
      <w:r w:rsidRPr="00247532">
        <w:t xml:space="preserve">я по 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14BA20BC" w14:textId="77777777" w:rsidR="00643C57" w:rsidRPr="00D113ED" w:rsidRDefault="00643C57" w:rsidP="00643C57">
      <w:pPr>
        <w:pStyle w:val="afb"/>
        <w:rPr>
          <w:sz w:val="28"/>
          <w:szCs w:val="28"/>
        </w:rPr>
      </w:pPr>
      <w:r w:rsidRPr="005907CF">
        <w:object w:dxaOrig="7294" w:dyaOrig="5569" w14:anchorId="46B8A871">
          <v:shape id="_x0000_i1032" type="#_x0000_t75" style="width:295.2pt;height:226.2pt" o:ole="">
            <v:imagedata r:id="rId83" o:title=""/>
          </v:shape>
          <o:OLEObject Type="Embed" ProgID="Origin50.Graph" ShapeID="_x0000_i1032" DrawAspect="Content" ObjectID="_1588612196" r:id="rId84"/>
        </w:object>
      </w:r>
    </w:p>
    <w:p w14:paraId="03CEE768" w14:textId="6E87AFDA" w:rsidR="00D4118C" w:rsidRPr="00A50694" w:rsidRDefault="00643C57" w:rsidP="005D1C64">
      <w:pPr>
        <w:pStyle w:val="afb"/>
      </w:pPr>
      <w:r w:rsidRPr="00643C57">
        <w:rPr>
          <w:highlight w:val="yellow"/>
        </w:rPr>
        <w:t>Рисунок</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04951586" w14:textId="5DEC3E03" w:rsidR="00643C57" w:rsidRPr="00872744" w:rsidRDefault="00D4118C" w:rsidP="00643C57">
      <w:r w:rsidRPr="00A50694">
        <w:t xml:space="preserve">На </w:t>
      </w:r>
      <w:r w:rsidRPr="00643C57">
        <w:rPr>
          <w:highlight w:val="yellow"/>
        </w:rPr>
        <w:t>рисунке</w:t>
      </w:r>
      <w:r w:rsidRPr="00A50694">
        <w:t xml:space="preserve"> представлено сравнение радиальной функции распределения Fe-Fe для атомов приповерхностных слоёв (в момент </w:t>
      </w:r>
      <m:oMath>
        <m:r>
          <w:rPr>
            <w:rFonts w:ascii="Cambria Math" w:hAnsi="Cambria Math"/>
          </w:rPr>
          <m:t>t = 0.15 нс</m:t>
        </m:r>
      </m:oMath>
      <w:r w:rsidRPr="00A50694">
        <w:t>) в сравнении со структурами чистого железа, вюстита и магнетита.</w:t>
      </w: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77777777" w:rsidR="00643C57" w:rsidRPr="00A745D8" w:rsidRDefault="00643C57" w:rsidP="007221CE">
            <w:pPr>
              <w:pStyle w:val="afb"/>
              <w:rPr>
                <w:sz w:val="28"/>
                <w:szCs w:val="28"/>
              </w:rPr>
            </w:pPr>
            <w:r w:rsidRPr="005907CF">
              <w:object w:dxaOrig="7294" w:dyaOrig="5569" w14:anchorId="2A0107CD">
                <v:shape id="_x0000_i1033" type="#_x0000_t75" style="width:314.4pt;height:240pt" o:ole="">
                  <v:imagedata r:id="rId85" o:title=""/>
                </v:shape>
                <o:OLEObject Type="Embed" ProgID="Origin50.Graph" ShapeID="_x0000_i1033" DrawAspect="Content" ObjectID="_1588612197" r:id="rId86"/>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7DECB912" w14:textId="46103D46" w:rsidR="00643C57" w:rsidRPr="00B84741" w:rsidRDefault="00643C57" w:rsidP="00B84741">
            <w:pPr>
              <w:pStyle w:val="afb"/>
            </w:pPr>
            <w:r w:rsidRPr="00B84741">
              <w:t xml:space="preserve">б </w:t>
            </w:r>
            <w:r w:rsidRPr="00B84741">
              <w:rPr>
                <w:noProof/>
              </w:rPr>
              <w:drawing>
                <wp:inline distT="0" distB="0" distL="0" distR="0" wp14:anchorId="6524184C" wp14:editId="34C51B10">
                  <wp:extent cx="1098550" cy="1111250"/>
                  <wp:effectExtent l="19050" t="0" r="6350" b="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cstate="print"/>
                          <a:srcRect l="2306" t="2304" r="2809" b="2605"/>
                          <a:stretch>
                            <a:fillRect/>
                          </a:stretch>
                        </pic:blipFill>
                        <pic:spPr bwMode="auto">
                          <a:xfrm>
                            <a:off x="0" y="0"/>
                            <a:ext cx="1098550" cy="1111250"/>
                          </a:xfrm>
                          <a:prstGeom prst="rect">
                            <a:avLst/>
                          </a:prstGeom>
                          <a:noFill/>
                          <a:ln w="9525">
                            <a:noFill/>
                            <a:miter lim="800000"/>
                            <a:headEnd/>
                            <a:tailEnd/>
                          </a:ln>
                        </pic:spPr>
                      </pic:pic>
                    </a:graphicData>
                  </a:graphic>
                </wp:inline>
              </w:drawing>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4058B4F1" w14:textId="58D41F30" w:rsidR="00643C57" w:rsidRPr="00B84741" w:rsidRDefault="00643C57" w:rsidP="00B84741">
            <w:pPr>
              <w:pStyle w:val="afb"/>
            </w:pPr>
            <w:r w:rsidRPr="00B84741">
              <w:t xml:space="preserve">в </w:t>
            </w:r>
            <w:r w:rsidRPr="00B84741">
              <w:rPr>
                <w:noProof/>
              </w:rPr>
              <w:drawing>
                <wp:inline distT="0" distB="0" distL="0" distR="0" wp14:anchorId="08AC0D88" wp14:editId="4B8FD048">
                  <wp:extent cx="1085850" cy="1060450"/>
                  <wp:effectExtent l="19050" t="0" r="0" b="0"/>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8" cstate="print"/>
                          <a:srcRect l="4271" t="5270" r="3397" b="4500"/>
                          <a:stretch>
                            <a:fillRect/>
                          </a:stretch>
                        </pic:blipFill>
                        <pic:spPr bwMode="auto">
                          <a:xfrm>
                            <a:off x="0" y="0"/>
                            <a:ext cx="1085850" cy="1060450"/>
                          </a:xfrm>
                          <a:prstGeom prst="rect">
                            <a:avLst/>
                          </a:prstGeom>
                          <a:noFill/>
                          <a:ln w="9525">
                            <a:noFill/>
                            <a:miter lim="800000"/>
                            <a:headEnd/>
                            <a:tailEnd/>
                          </a:ln>
                        </pic:spPr>
                      </pic:pic>
                    </a:graphicData>
                  </a:graphic>
                </wp:inline>
              </w:drawing>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9ADA4C1" w14:textId="67F1CE9F" w:rsidR="00643C57" w:rsidRPr="00B84741" w:rsidRDefault="00643C57" w:rsidP="00B84741">
            <w:pPr>
              <w:pStyle w:val="afb"/>
            </w:pPr>
            <w:r w:rsidRPr="00B84741">
              <w:t>г</w:t>
            </w:r>
            <w:r w:rsidRPr="00B84741">
              <w:rPr>
                <w:noProof/>
              </w:rPr>
              <w:drawing>
                <wp:inline distT="0" distB="0" distL="0" distR="0" wp14:anchorId="673624A2" wp14:editId="232849D3">
                  <wp:extent cx="1047750" cy="1054100"/>
                  <wp:effectExtent l="19050" t="0" r="0" b="0"/>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9" cstate="print"/>
                          <a:srcRect/>
                          <a:stretch>
                            <a:fillRect/>
                          </a:stretch>
                        </pic:blipFill>
                        <pic:spPr bwMode="auto">
                          <a:xfrm>
                            <a:off x="0" y="0"/>
                            <a:ext cx="1047750" cy="1054100"/>
                          </a:xfrm>
                          <a:prstGeom prst="rect">
                            <a:avLst/>
                          </a:prstGeom>
                          <a:noFill/>
                          <a:ln w="9525">
                            <a:noFill/>
                            <a:miter lim="800000"/>
                            <a:headEnd/>
                            <a:tailEnd/>
                          </a:ln>
                        </pic:spPr>
                      </pic:pic>
                    </a:graphicData>
                  </a:graphic>
                </wp:inline>
              </w:drawing>
            </w:r>
          </w:p>
        </w:tc>
      </w:tr>
    </w:tbl>
    <w:p w14:paraId="43061834" w14:textId="2F3168E9" w:rsidR="00B84741" w:rsidRPr="00B84741" w:rsidRDefault="00B84741" w:rsidP="00643C57">
      <w:pPr>
        <w:pStyle w:val="afb"/>
      </w:pPr>
      <w:r w:rsidRPr="00B84741">
        <w:t>а – структурный анализ, б – чистое железо, в – вюстит, г - магнетит</w:t>
      </w:r>
    </w:p>
    <w:p w14:paraId="3A18D159" w14:textId="2ECE8921" w:rsidR="00643C57" w:rsidRPr="00A50694" w:rsidRDefault="00643C57" w:rsidP="00643C57">
      <w:pPr>
        <w:pStyle w:val="afb"/>
      </w:pPr>
      <w:r w:rsidRPr="00643C57">
        <w:rPr>
          <w:highlight w:val="yellow"/>
        </w:rPr>
        <w:t>Рисунок</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B84741">
        <w:rPr>
          <w:highlight w:val="yellow"/>
        </w:rPr>
        <w:t>рисунку</w:t>
      </w:r>
      <w:r w:rsidRPr="00A50694">
        <w:t>.</w:t>
      </w: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7D801851" w14:textId="7B664DCD" w:rsidR="00B84741" w:rsidRPr="00A50694" w:rsidRDefault="00D4118C" w:rsidP="00B84741">
      <w:r w:rsidRPr="00872744">
        <w:t xml:space="preserve">На </w:t>
      </w:r>
      <w:r w:rsidRPr="00B84741">
        <w:rPr>
          <w:highlight w:val="yellow"/>
        </w:rPr>
        <w:t>рисунке</w:t>
      </w:r>
      <w:r w:rsidRPr="00872744">
        <w:t xml:space="preserve"> показано изменение со временем межплоскостное расстояние </w:t>
      </w:r>
      <w:r w:rsidRPr="00872744">
        <w:rPr>
          <w:i/>
          <w:lang w:val="en-US"/>
        </w:rPr>
        <w:t>d</w:t>
      </w:r>
      <w:r w:rsidRPr="00872744">
        <w:t xml:space="preserve"> между монослоями железа в приповерхностных слоях моделируемого кристаллита.</w:t>
      </w:r>
      <w:r w:rsidR="00B84741" w:rsidRPr="00B84741">
        <w:t xml:space="preserve"> </w:t>
      </w:r>
    </w:p>
    <w:p w14:paraId="3631D197" w14:textId="77777777" w:rsidR="00B84741" w:rsidRPr="00D113ED" w:rsidRDefault="00B84741" w:rsidP="00B84741">
      <w:pPr>
        <w:pStyle w:val="afb"/>
        <w:rPr>
          <w:sz w:val="28"/>
          <w:szCs w:val="28"/>
          <w:lang w:val="en-US"/>
        </w:rPr>
      </w:pPr>
      <w:r w:rsidRPr="005907CF">
        <w:object w:dxaOrig="7295" w:dyaOrig="5570" w14:anchorId="6E138271">
          <v:shape id="_x0000_i1034" type="#_x0000_t75" style="width:271.2pt;height:206.4pt" o:ole="">
            <v:imagedata r:id="rId90" o:title=""/>
          </v:shape>
          <o:OLEObject Type="Embed" ProgID="Origin50.Graph" ShapeID="_x0000_i1034" DrawAspect="Content" ObjectID="_1588612198" r:id="rId91"/>
        </w:object>
      </w:r>
    </w:p>
    <w:p w14:paraId="30425291" w14:textId="29996312" w:rsidR="00B84741" w:rsidRPr="00A50694" w:rsidRDefault="00B84741" w:rsidP="00B84741">
      <w:pPr>
        <w:pStyle w:val="afb"/>
      </w:pPr>
      <w:r w:rsidRPr="00B84741">
        <w:rPr>
          <w:highlight w:val="yellow"/>
        </w:rPr>
        <w:t>Рисунок</w:t>
      </w:r>
      <w:r w:rsidRPr="00A50694">
        <w:t xml:space="preserve"> – Изменение межплоскостного расстояния d в зависимости от времени моделирования</w:t>
      </w:r>
    </w:p>
    <w:p w14:paraId="1C8CB134" w14:textId="13FD0E1F" w:rsidR="00D4118C" w:rsidRPr="00A50694" w:rsidRDefault="00D4118C" w:rsidP="00B84741">
      <w:r w:rsidRPr="00872744">
        <w:t xml:space="preserve"> Видно, что на первых этапах внедрение атомов кислорода заметно увеличивает это расстояние, но со временем структура стабилизируется и рост прекращается.</w:t>
      </w:r>
    </w:p>
    <w:p w14:paraId="5447B5BD" w14:textId="5B1FDA20" w:rsidR="00B84741" w:rsidRPr="00872744"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резко замедляются. Этот эффект иллюстрируется </w:t>
      </w:r>
      <w:r w:rsidRPr="00B84741">
        <w:rPr>
          <w:highlight w:val="yellow"/>
        </w:rPr>
        <w:t>рисунком</w:t>
      </w:r>
      <w:r w:rsidRPr="00872744">
        <w:t>.</w:t>
      </w:r>
    </w:p>
    <w:p w14:paraId="5E13F5E4" w14:textId="77777777" w:rsidR="00B84741" w:rsidRPr="00D113ED" w:rsidRDefault="00B84741" w:rsidP="00B84741">
      <w:pPr>
        <w:pStyle w:val="afb"/>
        <w:rPr>
          <w:sz w:val="28"/>
          <w:szCs w:val="28"/>
        </w:rPr>
      </w:pPr>
      <w:r w:rsidRPr="005907CF">
        <w:object w:dxaOrig="7295" w:dyaOrig="5570" w14:anchorId="4784FF6C">
          <v:shape id="_x0000_i1035" type="#_x0000_t75" style="width:303.6pt;height:232.8pt" o:ole="">
            <v:imagedata r:id="rId92" o:title=""/>
          </v:shape>
          <o:OLEObject Type="Embed" ProgID="Origin50.Graph" ShapeID="_x0000_i1035" DrawAspect="Content" ObjectID="_1588612199" r:id="rId93"/>
        </w:object>
      </w:r>
    </w:p>
    <w:p w14:paraId="3ECD0AB0" w14:textId="4985ED86" w:rsidR="00B84741" w:rsidRPr="00A50694" w:rsidRDefault="00B84741" w:rsidP="00B84741">
      <w:pPr>
        <w:pStyle w:val="afb"/>
      </w:pPr>
      <w:r w:rsidRPr="00B84741">
        <w:rPr>
          <w:highlight w:val="yellow"/>
        </w:rPr>
        <w:t>Рисунок</w:t>
      </w:r>
      <w:r>
        <w:t xml:space="preserve"> </w:t>
      </w:r>
      <w:r w:rsidRPr="00A50694">
        <w:t xml:space="preserve">– Изменение толщины оксидной пленки в зависимости от времени моделирования </w:t>
      </w:r>
    </w:p>
    <w:p w14:paraId="5BDFCE3D" w14:textId="4F6096C6" w:rsidR="00D4118C" w:rsidRPr="00A50694" w:rsidRDefault="00D4118C" w:rsidP="00B84741">
      <w:r w:rsidRPr="00872744">
        <w:rPr>
          <w:rFonts w:eastAsia="Calibri"/>
        </w:rPr>
        <w:lastRenderedPageBreak/>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26261AFD" w14:textId="74A787A5" w:rsidR="00B84741" w:rsidRDefault="00D4118C" w:rsidP="00B84741">
      <w:r w:rsidRPr="00872744">
        <w:t xml:space="preserve">Наконец, на </w:t>
      </w:r>
      <w:r w:rsidRPr="00B84741">
        <w:rPr>
          <w:highlight w:val="yellow"/>
        </w:rPr>
        <w:t>рисунке</w:t>
      </w:r>
      <w:r w:rsidRPr="00872744">
        <w:t xml:space="preserve"> показана зависимость концентрации кислорода в приповерхностных слоях в зависимости от времени.</w:t>
      </w:r>
      <w:r w:rsidR="00B84741" w:rsidRPr="00B84741">
        <w:t xml:space="preserve"> </w:t>
      </w:r>
    </w:p>
    <w:p w14:paraId="1EE628B7" w14:textId="77777777" w:rsidR="00B84741" w:rsidRPr="00D113ED" w:rsidRDefault="00B84741" w:rsidP="00B84741">
      <w:pPr>
        <w:pStyle w:val="afb"/>
        <w:rPr>
          <w:sz w:val="28"/>
          <w:szCs w:val="28"/>
        </w:rPr>
      </w:pPr>
      <w:r w:rsidRPr="005907CF">
        <w:object w:dxaOrig="7295" w:dyaOrig="5570" w14:anchorId="1328FAB1">
          <v:shape id="_x0000_i1036" type="#_x0000_t75" style="width:295.2pt;height:225.6pt" o:ole="">
            <v:imagedata r:id="rId94" o:title=""/>
          </v:shape>
          <o:OLEObject Type="Embed" ProgID="Origin50.Graph" ShapeID="_x0000_i1036" DrawAspect="Content" ObjectID="_1588612200" r:id="rId95"/>
        </w:object>
      </w:r>
    </w:p>
    <w:p w14:paraId="7EB4AEEC" w14:textId="72326736" w:rsidR="00B84741" w:rsidRPr="00A50694" w:rsidRDefault="00B84741" w:rsidP="00B84741">
      <w:pPr>
        <w:pStyle w:val="afb"/>
      </w:pPr>
      <w:r w:rsidRPr="00B84741">
        <w:rPr>
          <w:highlight w:val="yellow"/>
        </w:rPr>
        <w:t>Рисунок</w:t>
      </w:r>
      <w:r w:rsidRPr="00A50694">
        <w:t xml:space="preserve"> – Зависимость количества кислорода от времени моделирования.</w:t>
      </w:r>
    </w:p>
    <w:p w14:paraId="6FA23B28" w14:textId="49CF7BA1" w:rsidR="00D4118C" w:rsidRPr="00A50694" w:rsidRDefault="00D4118C" w:rsidP="00B84741">
      <w:r w:rsidRPr="00872744">
        <w:t xml:space="preserve"> Видно, что с увеличением времени моделирования эффективность захвата атомов кислорода падает. К концу прогона МД отношение Fe/O равнялось 1</w:t>
      </w:r>
      <w:r w:rsidR="00B84741">
        <w:t>,</w:t>
      </w:r>
      <w:r w:rsidRPr="00872744">
        <w:t>58, то есть пленка в целом оставалась еще субстехеометричной по кислороду</w:t>
      </w:r>
      <w:r>
        <w:t xml:space="preserve">, </w:t>
      </w:r>
      <w:r w:rsidRPr="00872744">
        <w:t>даже если рассматриват</w:t>
      </w:r>
      <w:r>
        <w:t>ь</w:t>
      </w:r>
      <w:r w:rsidRPr="00872744">
        <w:t xml:space="preserve"> ее структуру как вюстит </w:t>
      </w:r>
      <w:r w:rsidRPr="00872744">
        <w:rPr>
          <w:lang w:val="en-US"/>
        </w:rPr>
        <w:t>FeO</w:t>
      </w:r>
      <w:r w:rsidRPr="00872744">
        <w:t xml:space="preserve">. </w:t>
      </w:r>
    </w:p>
    <w:p w14:paraId="3DC456BB" w14:textId="3DBD4492" w:rsidR="00D4118C" w:rsidRPr="00872744" w:rsidRDefault="00D4118C" w:rsidP="00D4118C">
      <w:r w:rsidRPr="009F6B8C">
        <w:rPr>
          <w:rFonts w:eastAsia="Calibri"/>
        </w:rPr>
        <w:t>Таким</w:t>
      </w:r>
      <w:r w:rsidRPr="00872744">
        <w:t xml:space="preserve"> образом, проведенное моделирование позволяет сделать вывод, что прямое окисление поверхности (001)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67F371E8" w14:textId="59F9388C" w:rsidR="00571F1E" w:rsidRDefault="00571F1E" w:rsidP="00571F1E">
      <w:pPr>
        <w:pStyle w:val="3"/>
      </w:pPr>
      <w:bookmarkStart w:id="107" w:name="_Toc514780561"/>
      <w:bookmarkStart w:id="108" w:name="_Toc514781150"/>
      <w:r>
        <w:t>Рост оксидной пленки на поверхности системы железо + хром.</w:t>
      </w:r>
      <w:bookmarkEnd w:id="107"/>
      <w:bookmarkEnd w:id="108"/>
    </w:p>
    <w:p w14:paraId="78C61CD8" w14:textId="1C052823"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w:t>
      </w:r>
      <w:r w:rsidRPr="00F26309">
        <w:lastRenderedPageBreak/>
        <w:t xml:space="preserve">периоде были 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Pr="00F26309">
        <w:t>ат.</w:t>
      </w:r>
      <w:r>
        <w:t> </w:t>
      </w:r>
      <w:r w:rsidRPr="00F26309">
        <w:t>%</w:t>
      </w:r>
      <w:r>
        <w:t> </w:t>
      </w:r>
      <w:r w:rsidRPr="00F26309">
        <w:rPr>
          <w:lang w:val="de-DE"/>
        </w:rPr>
        <w:t>Cr</w:t>
      </w:r>
      <w:r w:rsidRPr="00F26309">
        <w:t xml:space="preserve">. </w:t>
      </w:r>
    </w:p>
    <w:p w14:paraId="634D8281" w14:textId="77777777"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000</w:t>
      </w:r>
      <w:r w:rsidRPr="00F26309">
        <w:t xml:space="preserve"> </w:t>
      </w:r>
      <w:r>
        <w:t>п</w:t>
      </w:r>
      <w:r w:rsidRPr="00F26309">
        <w:t>с.</w:t>
      </w:r>
    </w:p>
    <w:p w14:paraId="2F946867" w14:textId="0CE198B1" w:rsidR="00FF3CCE" w:rsidRPr="00F26309" w:rsidRDefault="00FF3CCE" w:rsidP="00FF3CCE">
      <w:r w:rsidRPr="00F26309">
        <w:t xml:space="preserve">На </w:t>
      </w:r>
      <w:r w:rsidRPr="00FF3CCE">
        <w:rPr>
          <w:highlight w:val="yellow"/>
        </w:rPr>
        <w:t>рисунке</w:t>
      </w:r>
      <w:r w:rsidRPr="00F26309">
        <w:t xml:space="preserve"> представлена функция радиального распределения атомов железа в приповерхностных слоях в разные моменты времени (</w:t>
      </w:r>
      <w:r>
        <w:t>100</w:t>
      </w:r>
      <w:r w:rsidRPr="00F26309">
        <w:t xml:space="preserve">, </w:t>
      </w:r>
      <w:r>
        <w:t>500</w:t>
      </w:r>
      <w:r w:rsidRPr="00F26309">
        <w:t>, 1</w:t>
      </w:r>
      <w:r>
        <w:t>000</w:t>
      </w:r>
      <w:r w:rsidRPr="00F26309">
        <w:t xml:space="preserve"> и 15</w:t>
      </w:r>
      <w:r>
        <w:t>00</w:t>
      </w:r>
      <w:r w:rsidRPr="00F26309">
        <w:t xml:space="preserve"> </w:t>
      </w:r>
      <w:r>
        <w:t>п</w:t>
      </w:r>
      <w:r w:rsidRPr="00F26309">
        <w:t xml:space="preserve">с). </w:t>
      </w:r>
    </w:p>
    <w:p w14:paraId="6B761394" w14:textId="77777777" w:rsidR="00FF3CCE" w:rsidRPr="005907CF" w:rsidRDefault="00FF3CCE" w:rsidP="00FF3CCE">
      <w:pPr>
        <w:pStyle w:val="afb"/>
      </w:pPr>
      <w:r w:rsidRPr="005907CF">
        <w:object w:dxaOrig="7294" w:dyaOrig="5569" w14:anchorId="18CF4B77">
          <v:shape id="_x0000_i1037" type="#_x0000_t75" style="width:269.4pt;height:205.8pt" o:ole="">
            <v:imagedata r:id="rId96" o:title=""/>
          </v:shape>
          <o:OLEObject Type="Embed" ProgID="Origin50.Graph" ShapeID="_x0000_i1037" DrawAspect="Content" ObjectID="_1588612201" r:id="rId97"/>
        </w:object>
      </w:r>
    </w:p>
    <w:p w14:paraId="2BD9FEA4" w14:textId="5CE92EE2" w:rsidR="00FF3CCE" w:rsidRPr="009F6B8C" w:rsidRDefault="00FF3CCE" w:rsidP="00FF3CCE">
      <w:pPr>
        <w:pStyle w:val="afb"/>
      </w:pPr>
      <w:r w:rsidRPr="00FF3CCE">
        <w:rPr>
          <w:highlight w:val="yellow"/>
        </w:rPr>
        <w:t>Рисунок</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650AA661" w14:textId="77777777" w:rsidR="00FF3CCE" w:rsidRPr="009F6B8C" w:rsidRDefault="00FF3CCE" w:rsidP="00FF3CCE">
      <w:r w:rsidRPr="009F6B8C">
        <w:t>Можно видеть, что качественно картина изменения структуры аналогична наблюдаемой для окисления чистого железа. Однако при наличии хрома структура меняется медленнее (в частности, первый пик ФРР для структуры железо + хром + атмосфера кислорода лежит левее чем</w:t>
      </w:r>
      <w:r>
        <w:t xml:space="preserve"> </w:t>
      </w:r>
      <w:r w:rsidRPr="009F6B8C">
        <w:t xml:space="preserve">аналогичный первый пик у структуры железо + атмосфера кислорода). Иными словами, наличие хрома несколько тормозит кинетику роста слоя окисла. </w:t>
      </w:r>
    </w:p>
    <w:p w14:paraId="649DB80B" w14:textId="40966141" w:rsidR="00FF3CCE" w:rsidRDefault="00FF3CCE" w:rsidP="00FF3CCE">
      <w:r w:rsidRPr="00F26309">
        <w:t xml:space="preserve">На </w:t>
      </w:r>
      <w:r w:rsidRPr="00FF3CCE">
        <w:rPr>
          <w:highlight w:val="yellow"/>
        </w:rPr>
        <w:t>рисунке</w:t>
      </w:r>
      <w:r w:rsidRPr="00F26309">
        <w:t xml:space="preserve"> представлена сравнительная эволюция 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FF3CCE"/>
    <w:tbl>
      <w:tblPr>
        <w:tblW w:w="9854" w:type="dxa"/>
        <w:tblLayout w:type="fixed"/>
        <w:tblLook w:val="04A0" w:firstRow="1" w:lastRow="0" w:firstColumn="1" w:lastColumn="0" w:noHBand="0" w:noVBand="1"/>
      </w:tblPr>
      <w:tblGrid>
        <w:gridCol w:w="4644"/>
        <w:gridCol w:w="2605"/>
        <w:gridCol w:w="2605"/>
      </w:tblGrid>
      <w:tr w:rsidR="00FF3CCE" w:rsidRPr="00A745D8" w14:paraId="2C3F2958" w14:textId="77777777" w:rsidTr="00CE1479">
        <w:trPr>
          <w:trHeight w:val="3250"/>
        </w:trPr>
        <w:tc>
          <w:tcPr>
            <w:tcW w:w="4644" w:type="dxa"/>
            <w:shd w:val="clear" w:color="auto" w:fill="auto"/>
          </w:tcPr>
          <w:p w14:paraId="07B190E1" w14:textId="77777777" w:rsidR="00CE1479" w:rsidRDefault="00FF3CCE" w:rsidP="00CE1479">
            <w:pPr>
              <w:pStyle w:val="afb"/>
            </w:pPr>
            <w:r w:rsidRPr="00A745D8">
              <w:object w:dxaOrig="7294" w:dyaOrig="5569" w14:anchorId="638EC0D0">
                <v:shape id="_x0000_i1038" type="#_x0000_t75" style="width:220.8pt;height:144.6pt" o:ole="">
                  <v:imagedata r:id="rId98" o:title=""/>
                </v:shape>
                <o:OLEObject Type="Embed" ProgID="Origin50.Graph" ShapeID="_x0000_i1038" DrawAspect="Content" ObjectID="_1588612202" r:id="rId99"/>
              </w:object>
            </w:r>
          </w:p>
          <w:p w14:paraId="11AA71EA" w14:textId="420FC062" w:rsidR="00CE1479" w:rsidRPr="00CE1479" w:rsidRDefault="00CE1479" w:rsidP="00CE1479">
            <w:pPr>
              <w:pStyle w:val="afb"/>
            </w:pPr>
            <w:r>
              <w:t>а</w:t>
            </w:r>
          </w:p>
        </w:tc>
        <w:tc>
          <w:tcPr>
            <w:tcW w:w="2605" w:type="dxa"/>
            <w:shd w:val="clear" w:color="auto" w:fill="auto"/>
            <w:vAlign w:val="center"/>
          </w:tcPr>
          <w:p w14:paraId="4B69B083" w14:textId="77777777" w:rsidR="00FF3CCE" w:rsidRDefault="00FF3CCE" w:rsidP="007221CE">
            <w:pPr>
              <w:pStyle w:val="afb"/>
              <w:rPr>
                <w:sz w:val="28"/>
              </w:rPr>
            </w:pPr>
            <w:r>
              <w:rPr>
                <w:noProof/>
                <w:sz w:val="28"/>
              </w:rPr>
              <w:drawing>
                <wp:inline distT="0" distB="0" distL="0" distR="0" wp14:anchorId="6A5B924F" wp14:editId="5608C8D9">
                  <wp:extent cx="1473200" cy="774700"/>
                  <wp:effectExtent l="19050" t="0" r="0" b="0"/>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0" cstate="print"/>
                          <a:srcRect/>
                          <a:stretch>
                            <a:fillRect/>
                          </a:stretch>
                        </pic:blipFill>
                        <pic:spPr bwMode="auto">
                          <a:xfrm>
                            <a:off x="0" y="0"/>
                            <a:ext cx="1473200" cy="774700"/>
                          </a:xfrm>
                          <a:prstGeom prst="rect">
                            <a:avLst/>
                          </a:prstGeom>
                          <a:noFill/>
                          <a:ln w="9525">
                            <a:noFill/>
                            <a:miter lim="800000"/>
                            <a:headEnd/>
                            <a:tailEnd/>
                          </a:ln>
                        </pic:spPr>
                      </pic:pic>
                    </a:graphicData>
                  </a:graphic>
                </wp:inline>
              </w:drawing>
            </w:r>
          </w:p>
          <w:p w14:paraId="52E0D168" w14:textId="30A579D1" w:rsidR="00CE1479" w:rsidRPr="00A745D8" w:rsidRDefault="00CE1479" w:rsidP="007221CE">
            <w:pPr>
              <w:pStyle w:val="afb"/>
              <w:rPr>
                <w:sz w:val="28"/>
              </w:rPr>
            </w:pPr>
            <w:r>
              <w:rPr>
                <w:sz w:val="28"/>
              </w:rPr>
              <w:t>б</w:t>
            </w:r>
          </w:p>
        </w:tc>
        <w:tc>
          <w:tcPr>
            <w:tcW w:w="2605" w:type="dxa"/>
            <w:shd w:val="clear" w:color="auto" w:fill="auto"/>
            <w:vAlign w:val="center"/>
          </w:tcPr>
          <w:p w14:paraId="29E78740" w14:textId="77777777" w:rsidR="00FF3CCE" w:rsidRDefault="00FF3CCE" w:rsidP="007221CE">
            <w:pPr>
              <w:pStyle w:val="afb"/>
              <w:rPr>
                <w:sz w:val="28"/>
              </w:rPr>
            </w:pPr>
            <w:r>
              <w:rPr>
                <w:noProof/>
                <w:sz w:val="28"/>
              </w:rPr>
              <w:drawing>
                <wp:inline distT="0" distB="0" distL="0" distR="0" wp14:anchorId="2A0E191B" wp14:editId="4A9EB409">
                  <wp:extent cx="1689100" cy="762000"/>
                  <wp:effectExtent l="0" t="0" r="6350" b="0"/>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1"/>
                          <a:srcRect/>
                          <a:stretch>
                            <a:fillRect/>
                          </a:stretch>
                        </pic:blipFill>
                        <pic:spPr bwMode="auto">
                          <a:xfrm>
                            <a:off x="0" y="0"/>
                            <a:ext cx="1689100" cy="762000"/>
                          </a:xfrm>
                          <a:prstGeom prst="rect">
                            <a:avLst/>
                          </a:prstGeom>
                          <a:noFill/>
                          <a:ln w="9525">
                            <a:noFill/>
                            <a:miter lim="800000"/>
                            <a:headEnd/>
                            <a:tailEnd/>
                          </a:ln>
                        </pic:spPr>
                      </pic:pic>
                    </a:graphicData>
                  </a:graphic>
                </wp:inline>
              </w:drawing>
            </w:r>
          </w:p>
          <w:p w14:paraId="15CE73DA" w14:textId="323C6BAE" w:rsidR="00CE1479" w:rsidRPr="00A745D8" w:rsidRDefault="00CE1479" w:rsidP="007221CE">
            <w:pPr>
              <w:pStyle w:val="afb"/>
              <w:rPr>
                <w:sz w:val="28"/>
              </w:rPr>
            </w:pPr>
            <w:r>
              <w:rPr>
                <w:sz w:val="28"/>
              </w:rPr>
              <w:t>в</w:t>
            </w:r>
          </w:p>
        </w:tc>
      </w:tr>
      <w:tr w:rsidR="00FF3CCE" w:rsidRPr="00A745D8" w14:paraId="18537D34" w14:textId="77777777" w:rsidTr="00CE1479">
        <w:tc>
          <w:tcPr>
            <w:tcW w:w="4644" w:type="dxa"/>
            <w:shd w:val="clear" w:color="auto" w:fill="auto"/>
          </w:tcPr>
          <w:p w14:paraId="20DB5FE1" w14:textId="77777777" w:rsidR="00FF3CCE" w:rsidRDefault="00FF3CCE" w:rsidP="007221CE">
            <w:pPr>
              <w:pStyle w:val="afb"/>
            </w:pPr>
            <w:r w:rsidRPr="00A745D8">
              <w:object w:dxaOrig="7294" w:dyaOrig="5569" w14:anchorId="7687C852">
                <v:shape id="_x0000_i1039" type="#_x0000_t75" style="width:220.8pt;height:2in" o:ole="">
                  <v:imagedata r:id="rId98" o:title=""/>
                </v:shape>
                <o:OLEObject Type="Embed" ProgID="Origin50.Graph" ShapeID="_x0000_i1039" DrawAspect="Content" ObjectID="_1588612203" r:id="rId102"/>
              </w:object>
            </w:r>
          </w:p>
          <w:p w14:paraId="0E21E2D3" w14:textId="1AFA03A5" w:rsidR="00CE1479" w:rsidRPr="00A745D8" w:rsidRDefault="00CE1479" w:rsidP="007221CE">
            <w:pPr>
              <w:pStyle w:val="afb"/>
              <w:rPr>
                <w:sz w:val="28"/>
              </w:rPr>
            </w:pPr>
            <w:r>
              <w:rPr>
                <w:sz w:val="28"/>
              </w:rPr>
              <w:t>г</w:t>
            </w:r>
          </w:p>
        </w:tc>
        <w:tc>
          <w:tcPr>
            <w:tcW w:w="2605" w:type="dxa"/>
            <w:shd w:val="clear" w:color="auto" w:fill="auto"/>
            <w:vAlign w:val="center"/>
          </w:tcPr>
          <w:p w14:paraId="09A27DCA" w14:textId="77777777" w:rsidR="00FF3CCE" w:rsidRDefault="00FF3CCE" w:rsidP="007221CE">
            <w:pPr>
              <w:pStyle w:val="afb"/>
              <w:rPr>
                <w:sz w:val="28"/>
              </w:rPr>
            </w:pPr>
            <w:r>
              <w:rPr>
                <w:noProof/>
                <w:sz w:val="28"/>
              </w:rPr>
              <w:drawing>
                <wp:inline distT="0" distB="0" distL="0" distR="0" wp14:anchorId="03C28707" wp14:editId="58C2CEEA">
                  <wp:extent cx="1517650" cy="793750"/>
                  <wp:effectExtent l="19050" t="0" r="6350" b="0"/>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3"/>
                          <a:srcRect/>
                          <a:stretch>
                            <a:fillRect/>
                          </a:stretch>
                        </pic:blipFill>
                        <pic:spPr bwMode="auto">
                          <a:xfrm>
                            <a:off x="0" y="0"/>
                            <a:ext cx="1517650" cy="793750"/>
                          </a:xfrm>
                          <a:prstGeom prst="rect">
                            <a:avLst/>
                          </a:prstGeom>
                          <a:noFill/>
                          <a:ln w="9525">
                            <a:noFill/>
                            <a:miter lim="800000"/>
                            <a:headEnd/>
                            <a:tailEnd/>
                          </a:ln>
                        </pic:spPr>
                      </pic:pic>
                    </a:graphicData>
                  </a:graphic>
                </wp:inline>
              </w:drawing>
            </w:r>
          </w:p>
          <w:p w14:paraId="45076190" w14:textId="39C074AB" w:rsidR="00CE1479" w:rsidRPr="00A745D8" w:rsidRDefault="00CE1479" w:rsidP="007221CE">
            <w:pPr>
              <w:pStyle w:val="afb"/>
              <w:rPr>
                <w:sz w:val="28"/>
              </w:rPr>
            </w:pPr>
            <w:r>
              <w:rPr>
                <w:sz w:val="28"/>
              </w:rPr>
              <w:t>д</w:t>
            </w:r>
          </w:p>
        </w:tc>
        <w:tc>
          <w:tcPr>
            <w:tcW w:w="2605" w:type="dxa"/>
            <w:shd w:val="clear" w:color="auto" w:fill="auto"/>
            <w:vAlign w:val="center"/>
          </w:tcPr>
          <w:p w14:paraId="244EA12B" w14:textId="77777777" w:rsidR="00FF3CCE" w:rsidRDefault="00FF3CCE" w:rsidP="007221CE">
            <w:pPr>
              <w:pStyle w:val="afb"/>
              <w:rPr>
                <w:sz w:val="28"/>
              </w:rPr>
            </w:pPr>
            <w:r>
              <w:rPr>
                <w:noProof/>
                <w:sz w:val="28"/>
              </w:rPr>
              <w:drawing>
                <wp:inline distT="0" distB="0" distL="0" distR="0" wp14:anchorId="4488C9C3" wp14:editId="39F42BE5">
                  <wp:extent cx="1524000" cy="815340"/>
                  <wp:effectExtent l="0" t="0" r="0" b="3810"/>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4"/>
                          <a:srcRect/>
                          <a:stretch>
                            <a:fillRect/>
                          </a:stretch>
                        </pic:blipFill>
                        <pic:spPr bwMode="auto">
                          <a:xfrm>
                            <a:off x="0" y="0"/>
                            <a:ext cx="1524000" cy="815340"/>
                          </a:xfrm>
                          <a:prstGeom prst="rect">
                            <a:avLst/>
                          </a:prstGeom>
                          <a:noFill/>
                          <a:ln w="9525">
                            <a:noFill/>
                            <a:miter lim="800000"/>
                            <a:headEnd/>
                            <a:tailEnd/>
                          </a:ln>
                        </pic:spPr>
                      </pic:pic>
                    </a:graphicData>
                  </a:graphic>
                </wp:inline>
              </w:drawing>
            </w:r>
          </w:p>
          <w:p w14:paraId="4736B1E5" w14:textId="7789A7CA" w:rsidR="00CE1479" w:rsidRPr="00A745D8" w:rsidRDefault="00CE1479" w:rsidP="007221CE">
            <w:pPr>
              <w:pStyle w:val="afb"/>
              <w:rPr>
                <w:sz w:val="28"/>
              </w:rPr>
            </w:pPr>
            <w:r>
              <w:rPr>
                <w:sz w:val="28"/>
              </w:rPr>
              <w:t>е</w:t>
            </w:r>
          </w:p>
        </w:tc>
      </w:tr>
      <w:tr w:rsidR="00FF3CCE" w:rsidRPr="00A745D8" w14:paraId="201E91C4" w14:textId="77777777" w:rsidTr="00CE1479">
        <w:tc>
          <w:tcPr>
            <w:tcW w:w="4644" w:type="dxa"/>
            <w:shd w:val="clear" w:color="auto" w:fill="auto"/>
          </w:tcPr>
          <w:p w14:paraId="781FB757" w14:textId="77777777" w:rsidR="00FF3CCE" w:rsidRDefault="00FF3CCE" w:rsidP="007221CE">
            <w:pPr>
              <w:pStyle w:val="afb"/>
            </w:pPr>
            <w:r w:rsidRPr="00A745D8">
              <w:object w:dxaOrig="7294" w:dyaOrig="5569" w14:anchorId="521CED0C">
                <v:shape id="_x0000_i1040" type="#_x0000_t75" style="width:215.4pt;height:133.8pt" o:ole="">
                  <v:imagedata r:id="rId105" o:title=""/>
                </v:shape>
                <o:OLEObject Type="Embed" ProgID="Origin50.Graph" ShapeID="_x0000_i1040" DrawAspect="Content" ObjectID="_1588612204" r:id="rId106"/>
              </w:object>
            </w:r>
          </w:p>
          <w:p w14:paraId="55F6F3A7" w14:textId="73C97D50" w:rsidR="00CE1479" w:rsidRPr="00A745D8" w:rsidRDefault="00CE1479" w:rsidP="007221CE">
            <w:pPr>
              <w:pStyle w:val="afb"/>
              <w:rPr>
                <w:sz w:val="28"/>
              </w:rPr>
            </w:pPr>
            <w:bookmarkStart w:id="109" w:name="_GoBack"/>
            <w:r>
              <w:rPr>
                <w:sz w:val="28"/>
              </w:rPr>
              <w:t>ё</w:t>
            </w:r>
            <w:bookmarkEnd w:id="109"/>
          </w:p>
        </w:tc>
        <w:tc>
          <w:tcPr>
            <w:tcW w:w="2605" w:type="dxa"/>
            <w:shd w:val="clear" w:color="auto" w:fill="auto"/>
            <w:vAlign w:val="center"/>
          </w:tcPr>
          <w:p w14:paraId="140D2949" w14:textId="77777777" w:rsidR="00FF3CCE" w:rsidRDefault="00FF3CCE" w:rsidP="007221CE">
            <w:pPr>
              <w:pStyle w:val="afb"/>
              <w:rPr>
                <w:sz w:val="28"/>
              </w:rPr>
            </w:pPr>
            <w:r>
              <w:rPr>
                <w:noProof/>
                <w:sz w:val="28"/>
              </w:rPr>
              <w:drawing>
                <wp:inline distT="0" distB="0" distL="0" distR="0" wp14:anchorId="7D36653D" wp14:editId="2AD6CFF8">
                  <wp:extent cx="1536700" cy="1250950"/>
                  <wp:effectExtent l="19050" t="0" r="6350" b="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7"/>
                          <a:srcRect/>
                          <a:stretch>
                            <a:fillRect/>
                          </a:stretch>
                        </pic:blipFill>
                        <pic:spPr bwMode="auto">
                          <a:xfrm>
                            <a:off x="0" y="0"/>
                            <a:ext cx="1536700" cy="1250950"/>
                          </a:xfrm>
                          <a:prstGeom prst="rect">
                            <a:avLst/>
                          </a:prstGeom>
                          <a:noFill/>
                          <a:ln w="9525">
                            <a:noFill/>
                            <a:miter lim="800000"/>
                            <a:headEnd/>
                            <a:tailEnd/>
                          </a:ln>
                        </pic:spPr>
                      </pic:pic>
                    </a:graphicData>
                  </a:graphic>
                </wp:inline>
              </w:drawing>
            </w:r>
          </w:p>
          <w:p w14:paraId="7DEE3D9B" w14:textId="57F58120" w:rsidR="00CE1479" w:rsidRPr="00A745D8" w:rsidRDefault="00CE1479" w:rsidP="007221CE">
            <w:pPr>
              <w:pStyle w:val="afb"/>
              <w:rPr>
                <w:sz w:val="28"/>
              </w:rPr>
            </w:pPr>
            <w:r>
              <w:rPr>
                <w:sz w:val="28"/>
              </w:rPr>
              <w:t>ж</w:t>
            </w:r>
          </w:p>
        </w:tc>
        <w:tc>
          <w:tcPr>
            <w:tcW w:w="2605" w:type="dxa"/>
            <w:shd w:val="clear" w:color="auto" w:fill="auto"/>
            <w:vAlign w:val="center"/>
          </w:tcPr>
          <w:p w14:paraId="2220F192" w14:textId="77777777" w:rsidR="00FF3CCE" w:rsidRDefault="00FF3CCE" w:rsidP="007221CE">
            <w:pPr>
              <w:pStyle w:val="afb"/>
              <w:rPr>
                <w:sz w:val="28"/>
              </w:rPr>
            </w:pPr>
            <w:r>
              <w:rPr>
                <w:noProof/>
                <w:sz w:val="28"/>
              </w:rPr>
              <w:drawing>
                <wp:inline distT="0" distB="0" distL="0" distR="0" wp14:anchorId="0DF52BD9" wp14:editId="119FD3A4">
                  <wp:extent cx="1543050" cy="1460500"/>
                  <wp:effectExtent l="19050" t="0" r="0" b="0"/>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8"/>
                          <a:srcRect/>
                          <a:stretch>
                            <a:fillRect/>
                          </a:stretch>
                        </pic:blipFill>
                        <pic:spPr bwMode="auto">
                          <a:xfrm>
                            <a:off x="0" y="0"/>
                            <a:ext cx="1543050" cy="1460500"/>
                          </a:xfrm>
                          <a:prstGeom prst="rect">
                            <a:avLst/>
                          </a:prstGeom>
                          <a:noFill/>
                          <a:ln w="9525">
                            <a:noFill/>
                            <a:miter lim="800000"/>
                            <a:headEnd/>
                            <a:tailEnd/>
                          </a:ln>
                        </pic:spPr>
                      </pic:pic>
                    </a:graphicData>
                  </a:graphic>
                </wp:inline>
              </w:drawing>
            </w:r>
          </w:p>
          <w:p w14:paraId="37BE71C0" w14:textId="64E03B4A" w:rsidR="00CE1479" w:rsidRPr="00A745D8" w:rsidRDefault="00CE1479" w:rsidP="007221CE">
            <w:pPr>
              <w:pStyle w:val="afb"/>
              <w:rPr>
                <w:sz w:val="28"/>
              </w:rPr>
            </w:pPr>
            <w:r>
              <w:rPr>
                <w:sz w:val="28"/>
              </w:rPr>
              <w:t>з</w:t>
            </w:r>
          </w:p>
        </w:tc>
      </w:tr>
      <w:tr w:rsidR="00FF3CCE" w:rsidRPr="00A745D8" w14:paraId="7242C8DF" w14:textId="77777777" w:rsidTr="00CE1479">
        <w:tc>
          <w:tcPr>
            <w:tcW w:w="4644" w:type="dxa"/>
            <w:shd w:val="clear" w:color="auto" w:fill="auto"/>
          </w:tcPr>
          <w:p w14:paraId="48CF8312" w14:textId="77777777" w:rsidR="00FF3CCE" w:rsidRDefault="00FF3CCE" w:rsidP="007221CE">
            <w:pPr>
              <w:pStyle w:val="afb"/>
            </w:pPr>
            <w:r w:rsidRPr="00A745D8">
              <w:object w:dxaOrig="7294" w:dyaOrig="5569" w14:anchorId="3ABEB78E">
                <v:shape id="_x0000_i1041" type="#_x0000_t75" style="width:206.4pt;height:132pt" o:ole="">
                  <v:imagedata r:id="rId109" o:title=""/>
                </v:shape>
                <o:OLEObject Type="Embed" ProgID="Origin50.Graph" ShapeID="_x0000_i1041" DrawAspect="Content" ObjectID="_1588612205" r:id="rId110"/>
              </w:object>
            </w:r>
          </w:p>
          <w:p w14:paraId="4FCADCD3" w14:textId="5BE433F0" w:rsidR="00CE1479" w:rsidRPr="00A745D8" w:rsidRDefault="00CE1479" w:rsidP="007221CE">
            <w:pPr>
              <w:pStyle w:val="afb"/>
              <w:rPr>
                <w:sz w:val="28"/>
              </w:rPr>
            </w:pPr>
            <w:r>
              <w:rPr>
                <w:sz w:val="28"/>
              </w:rPr>
              <w:t>и</w:t>
            </w:r>
          </w:p>
        </w:tc>
        <w:tc>
          <w:tcPr>
            <w:tcW w:w="2605" w:type="dxa"/>
            <w:shd w:val="clear" w:color="auto" w:fill="auto"/>
            <w:vAlign w:val="center"/>
          </w:tcPr>
          <w:p w14:paraId="673B5ADE" w14:textId="77777777" w:rsidR="00FF3CCE" w:rsidRDefault="00FF3CCE" w:rsidP="007221CE">
            <w:pPr>
              <w:pStyle w:val="afb"/>
              <w:rPr>
                <w:sz w:val="28"/>
              </w:rPr>
            </w:pPr>
            <w:r>
              <w:rPr>
                <w:noProof/>
                <w:sz w:val="28"/>
              </w:rPr>
              <w:drawing>
                <wp:inline distT="0" distB="0" distL="0" distR="0" wp14:anchorId="3B86E9B5" wp14:editId="41C0A842">
                  <wp:extent cx="1517650" cy="1644650"/>
                  <wp:effectExtent l="19050" t="0" r="6350" b="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1"/>
                          <a:srcRect/>
                          <a:stretch>
                            <a:fillRect/>
                          </a:stretch>
                        </pic:blipFill>
                        <pic:spPr bwMode="auto">
                          <a:xfrm>
                            <a:off x="0" y="0"/>
                            <a:ext cx="1517650" cy="1644650"/>
                          </a:xfrm>
                          <a:prstGeom prst="rect">
                            <a:avLst/>
                          </a:prstGeom>
                          <a:noFill/>
                          <a:ln w="9525">
                            <a:noFill/>
                            <a:miter lim="800000"/>
                            <a:headEnd/>
                            <a:tailEnd/>
                          </a:ln>
                        </pic:spPr>
                      </pic:pic>
                    </a:graphicData>
                  </a:graphic>
                </wp:inline>
              </w:drawing>
            </w:r>
          </w:p>
          <w:p w14:paraId="34867593" w14:textId="6B19F14E" w:rsidR="00CE1479" w:rsidRPr="00A745D8" w:rsidRDefault="00CE1479" w:rsidP="007221CE">
            <w:pPr>
              <w:pStyle w:val="afb"/>
              <w:rPr>
                <w:sz w:val="28"/>
              </w:rPr>
            </w:pPr>
            <w:r>
              <w:rPr>
                <w:sz w:val="28"/>
              </w:rPr>
              <w:t>й</w:t>
            </w:r>
          </w:p>
        </w:tc>
        <w:tc>
          <w:tcPr>
            <w:tcW w:w="2605" w:type="dxa"/>
            <w:shd w:val="clear" w:color="auto" w:fill="auto"/>
            <w:vAlign w:val="center"/>
          </w:tcPr>
          <w:p w14:paraId="26C1B421" w14:textId="77777777" w:rsidR="00FF3CCE" w:rsidRDefault="00FF3CCE" w:rsidP="007221CE">
            <w:pPr>
              <w:pStyle w:val="afb"/>
              <w:rPr>
                <w:sz w:val="28"/>
              </w:rPr>
            </w:pPr>
            <w:r>
              <w:rPr>
                <w:noProof/>
                <w:sz w:val="28"/>
              </w:rPr>
              <w:drawing>
                <wp:inline distT="0" distB="0" distL="0" distR="0" wp14:anchorId="1703CE36" wp14:editId="080AA61E">
                  <wp:extent cx="1530350" cy="1638300"/>
                  <wp:effectExtent l="19050" t="0" r="0" b="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2"/>
                          <a:srcRect/>
                          <a:stretch>
                            <a:fillRect/>
                          </a:stretch>
                        </pic:blipFill>
                        <pic:spPr bwMode="auto">
                          <a:xfrm>
                            <a:off x="0" y="0"/>
                            <a:ext cx="1530350" cy="1638300"/>
                          </a:xfrm>
                          <a:prstGeom prst="rect">
                            <a:avLst/>
                          </a:prstGeom>
                          <a:noFill/>
                          <a:ln w="9525">
                            <a:noFill/>
                            <a:miter lim="800000"/>
                            <a:headEnd/>
                            <a:tailEnd/>
                          </a:ln>
                        </pic:spPr>
                      </pic:pic>
                    </a:graphicData>
                  </a:graphic>
                </wp:inline>
              </w:drawing>
            </w:r>
          </w:p>
          <w:p w14:paraId="255969F6" w14:textId="70282EDA" w:rsidR="00CE1479" w:rsidRPr="00A745D8" w:rsidRDefault="00CE1479" w:rsidP="007221CE">
            <w:pPr>
              <w:pStyle w:val="afb"/>
              <w:rPr>
                <w:sz w:val="28"/>
              </w:rPr>
            </w:pPr>
            <w:r>
              <w:rPr>
                <w:sz w:val="28"/>
              </w:rPr>
              <w:t>к</w:t>
            </w:r>
          </w:p>
        </w:tc>
      </w:tr>
    </w:tbl>
    <w:p w14:paraId="5C5C612A" w14:textId="77777777" w:rsidR="00C00E7C" w:rsidRDefault="00CE1479" w:rsidP="00FF3CCE">
      <w:pPr>
        <w:pStyle w:val="afb"/>
      </w:pPr>
      <w:r w:rsidRPr="00CE1479">
        <w:lastRenderedPageBreak/>
        <w:t>а</w:t>
      </w:r>
      <w:r w:rsidR="00C00E7C">
        <w:t>, г, ё, и</w:t>
      </w:r>
      <w:r w:rsidRPr="00CE1479">
        <w:t> – структурны</w:t>
      </w:r>
      <w:r w:rsidR="00C00E7C">
        <w:t>е</w:t>
      </w:r>
      <w:r w:rsidRPr="00CE1479">
        <w:t xml:space="preserve"> анализ</w:t>
      </w:r>
      <w:r w:rsidR="00C00E7C">
        <w:t>ы</w:t>
      </w:r>
      <w:r w:rsidRPr="00CE1479">
        <w:t xml:space="preserve"> при t = 100</w:t>
      </w:r>
      <w:r w:rsidR="00C00E7C">
        <w:t>, 500, 1000, 1500</w:t>
      </w:r>
      <w:r w:rsidRPr="00CE1479">
        <w:t xml:space="preserve"> пс, </w:t>
      </w:r>
    </w:p>
    <w:p w14:paraId="1B16EA5B" w14:textId="0E39C9B5" w:rsidR="00CE1479" w:rsidRPr="00CE1479" w:rsidRDefault="00C00E7C" w:rsidP="00FF3CCE">
      <w:pPr>
        <w:pStyle w:val="afb"/>
      </w:pPr>
      <w:r>
        <w:t xml:space="preserve">б, в, д, е, ж, з, й, к - </w:t>
      </w:r>
      <w:r w:rsidRPr="00D228F4">
        <w:t>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0721104C" w14:textId="109DC9B5" w:rsidR="00FF3CCE" w:rsidRPr="00D228F4" w:rsidRDefault="00FF3CCE" w:rsidP="00FF3CCE">
      <w:pPr>
        <w:pStyle w:val="afb"/>
      </w:pPr>
      <w:r w:rsidRPr="00CE1479">
        <w:rPr>
          <w:highlight w:val="yellow"/>
        </w:rPr>
        <w:t>Рисунок</w:t>
      </w:r>
      <w:r w:rsidRPr="00D228F4">
        <w:t xml:space="preserve"> – Сравнение радиальных функции распределения для атомов в приповерхностном слое оксида,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r</m:t>
            </m:r>
            <m:r>
              <m:rPr>
                <m:sty m:val="p"/>
              </m:rPr>
              <w:rPr>
                <w:rFonts w:ascii="Cambria Math" w:hAnsi="Cambria Math"/>
              </w:rPr>
              <m:t>)</m:t>
            </m:r>
          </m:e>
          <m:sub>
            <m:r>
              <w:rPr>
                <w:rFonts w:ascii="Cambria Math" w:hAnsi="Cambria Math"/>
              </w:rPr>
              <m:t>FeFe</m:t>
            </m:r>
          </m:sub>
        </m:sSub>
        <m:r>
          <m:rPr>
            <m:sty m:val="p"/>
          </m:rPr>
          <w:rPr>
            <w:rFonts w:ascii="Cambria Math" w:hAnsi="Cambria Math"/>
          </w:rPr>
          <m:t xml:space="preserve"> и </m:t>
        </m:r>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r</m:t>
            </m:r>
            <m:r>
              <m:rPr>
                <m:sty m:val="p"/>
              </m:rPr>
              <w:rPr>
                <w:rFonts w:ascii="Cambria Math" w:hAnsi="Cambria Math"/>
              </w:rPr>
              <m:t>)</m:t>
            </m:r>
          </m:e>
          <m:sub>
            <m:r>
              <w:rPr>
                <w:rFonts w:ascii="Cambria Math" w:hAnsi="Cambria Math"/>
              </w:rPr>
              <m:t>FeCr</m:t>
            </m:r>
          </m:sub>
        </m:sSub>
      </m:oMath>
      <w:r w:rsidRPr="00D228F4">
        <w:t xml:space="preserve">,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2A3A93BB" w14:textId="2442267B" w:rsidR="00FF3CCE" w:rsidRDefault="00FF3CCE" w:rsidP="00FF3CCE">
      <w:r w:rsidRPr="00F26309">
        <w:t>Сравнение динамики роста оксидной пленки подтверждает, что происходит замедление роста при наличии хрома.</w:t>
      </w:r>
    </w:p>
    <w:p w14:paraId="1A7ADBB3" w14:textId="0C12BD74" w:rsidR="00FF3CCE" w:rsidRPr="0016245C" w:rsidRDefault="00FF3CCE" w:rsidP="00FF3CCE">
      <w:r w:rsidRPr="0016245C">
        <w:t xml:space="preserve">Толщина пленки оксида менялась со временем так, как показано на </w:t>
      </w:r>
      <w:r w:rsidRPr="00C00E7C">
        <w:rPr>
          <w:highlight w:val="yellow"/>
        </w:rPr>
        <w:t>рисунке</w:t>
      </w:r>
      <w:r w:rsidRPr="0016245C">
        <w:t>.</w:t>
      </w:r>
    </w:p>
    <w:p w14:paraId="764B1C52" w14:textId="77777777" w:rsidR="00FF3CCE" w:rsidRPr="005907CF" w:rsidRDefault="00FF3CCE" w:rsidP="00FF3CCE">
      <w:pPr>
        <w:pStyle w:val="afb"/>
      </w:pPr>
      <w:r w:rsidRPr="005907CF">
        <w:object w:dxaOrig="7295" w:dyaOrig="5570" w14:anchorId="4194A664">
          <v:shape id="_x0000_i1042" type="#_x0000_t75" style="width:280.2pt;height:214.2pt" o:ole="">
            <v:imagedata r:id="rId113" o:title=""/>
          </v:shape>
          <o:OLEObject Type="Embed" ProgID="Origin50.Graph" ShapeID="_x0000_i1042" DrawAspect="Content" ObjectID="_1588612206" r:id="rId114"/>
        </w:object>
      </w:r>
    </w:p>
    <w:p w14:paraId="3A8A5BC4" w14:textId="1E87B3DA" w:rsidR="00FF3CCE" w:rsidRPr="00D228F4" w:rsidRDefault="00FF3CCE" w:rsidP="00FF3CCE">
      <w:pPr>
        <w:pStyle w:val="afb"/>
      </w:pPr>
      <w:r w:rsidRPr="00C00E7C">
        <w:rPr>
          <w:highlight w:val="yellow"/>
        </w:rPr>
        <w:t>Рисунок</w:t>
      </w:r>
      <w:r w:rsidRPr="00D228F4">
        <w:t xml:space="preserve"> – Зависимость толщины оксидной пленки от времени окисления</w:t>
      </w:r>
      <w:r w:rsidR="00C00E7C">
        <w:t>.</w:t>
      </w:r>
    </w:p>
    <w:p w14:paraId="61C2F1E4" w14:textId="77777777" w:rsidR="00C00E7C" w:rsidRDefault="00C00E7C" w:rsidP="00FF3CCE">
      <w:r w:rsidRPr="0016245C">
        <w:t>Видно, что, как и в случае моделирования без хрома, скорость роста оксида уменьшается со временем.</w:t>
      </w:r>
    </w:p>
    <w:p w14:paraId="68EF5048" w14:textId="11FF5924" w:rsidR="00FF3CCE" w:rsidRPr="00D228F4" w:rsidRDefault="00FF3CCE" w:rsidP="00FF3CCE">
      <w:r w:rsidRPr="00D228F4">
        <w:t xml:space="preserve">Изменение расстояния </w:t>
      </w:r>
      <w:r w:rsidRPr="00D228F4">
        <w:rPr>
          <w:i/>
        </w:rPr>
        <w:t>d</w:t>
      </w:r>
      <w:r w:rsidRPr="00D228F4">
        <w:t xml:space="preserve"> между плоскостями решетки железа в зоне окисления показано на </w:t>
      </w:r>
      <w:r w:rsidRPr="00C00E7C">
        <w:rPr>
          <w:highlight w:val="yellow"/>
        </w:rPr>
        <w:t>рисунке</w:t>
      </w:r>
      <w:r w:rsidRPr="00D228F4">
        <w:t xml:space="preserve">. </w:t>
      </w:r>
    </w:p>
    <w:p w14:paraId="3FE7D171" w14:textId="77777777" w:rsidR="00FF3CCE" w:rsidRPr="005907CF" w:rsidRDefault="00FF3CCE" w:rsidP="00FF3CCE">
      <w:pPr>
        <w:pStyle w:val="afb"/>
        <w:rPr>
          <w:lang w:val="en-US"/>
        </w:rPr>
      </w:pPr>
      <w:r w:rsidRPr="005907CF">
        <w:object w:dxaOrig="7295" w:dyaOrig="5570" w14:anchorId="7EC02211">
          <v:shape id="_x0000_i1043" type="#_x0000_t75" style="width:279pt;height:212.4pt" o:ole="">
            <v:imagedata r:id="rId115" o:title=""/>
          </v:shape>
          <o:OLEObject Type="Embed" ProgID="Origin50.Graph" ShapeID="_x0000_i1043" DrawAspect="Content" ObjectID="_1588612207" r:id="rId116"/>
        </w:object>
      </w:r>
    </w:p>
    <w:p w14:paraId="3B5ABC7C" w14:textId="7FD4B744" w:rsidR="00FF3CCE" w:rsidRPr="00B53217" w:rsidRDefault="00FF3CCE" w:rsidP="00FF3CCE">
      <w:pPr>
        <w:pStyle w:val="afb"/>
      </w:pPr>
      <w:r w:rsidRPr="00C00E7C">
        <w:rPr>
          <w:highlight w:val="yellow"/>
        </w:rPr>
        <w:t>Рисунок</w:t>
      </w:r>
      <w:r w:rsidRPr="00B53217">
        <w:t xml:space="preserve"> – Изменение межплоскостного расстояния </w:t>
      </w:r>
      <w:r w:rsidRPr="00B53217">
        <w:rPr>
          <w:lang w:val="en-US"/>
        </w:rPr>
        <w:t>d</w:t>
      </w:r>
      <w:r w:rsidRPr="00B53217">
        <w:t xml:space="preserve"> от времени</w:t>
      </w:r>
      <w:r w:rsidR="00C00E7C">
        <w:t>.</w:t>
      </w:r>
    </w:p>
    <w:p w14:paraId="2DC44EC4" w14:textId="5F0E926A" w:rsidR="00C00E7C" w:rsidRDefault="00C00E7C" w:rsidP="00FF3CCE">
      <w:r w:rsidRPr="00D228F4">
        <w:t>После трансформации железа в оксид это расстояние практически не меняется.</w:t>
      </w:r>
    </w:p>
    <w:p w14:paraId="22FDB21F" w14:textId="5E394C31" w:rsidR="00FF3CCE" w:rsidRPr="005907CF" w:rsidRDefault="00FF3CCE" w:rsidP="00FF3CCE">
      <w:r>
        <w:t xml:space="preserve">На </w:t>
      </w:r>
      <w:r w:rsidRPr="00C00E7C">
        <w:rPr>
          <w:highlight w:val="yellow"/>
        </w:rPr>
        <w:t>рисунке</w:t>
      </w:r>
      <w:r w:rsidRPr="005907CF">
        <w:t xml:space="preserve"> показано как менялось количество кислорода в приповерхностных слоях в зависимости от времени моделирования. </w:t>
      </w:r>
    </w:p>
    <w:p w14:paraId="79A71744" w14:textId="77777777" w:rsidR="00FF3CCE" w:rsidRPr="005907CF" w:rsidRDefault="00FF3CCE" w:rsidP="00FF3CCE">
      <w:pPr>
        <w:pStyle w:val="afb"/>
      </w:pPr>
      <w:r w:rsidRPr="005907CF">
        <w:object w:dxaOrig="7295" w:dyaOrig="5570" w14:anchorId="2BE7DAEA">
          <v:shape id="_x0000_i1044" type="#_x0000_t75" style="width:287.4pt;height:219.6pt" o:ole="">
            <v:imagedata r:id="rId117" o:title=""/>
          </v:shape>
          <o:OLEObject Type="Embed" ProgID="Origin50.Graph" ShapeID="_x0000_i1044" DrawAspect="Content" ObjectID="_1588612208" r:id="rId118"/>
        </w:object>
      </w:r>
    </w:p>
    <w:p w14:paraId="1A347AE6" w14:textId="0350EBFE" w:rsidR="00FF3CCE" w:rsidRPr="00B53217" w:rsidRDefault="00FF3CCE" w:rsidP="00FF3CCE">
      <w:pPr>
        <w:pStyle w:val="afb"/>
      </w:pPr>
      <w:r w:rsidRPr="00C00E7C">
        <w:rPr>
          <w:highlight w:val="yellow"/>
        </w:rPr>
        <w:t>Рисунок</w:t>
      </w:r>
      <w:r w:rsidRPr="00B53217">
        <w:t xml:space="preserve"> – Количество кислорода в поверхности в зависимости от времени моделирования</w:t>
      </w:r>
      <w:r w:rsidR="00C00E7C">
        <w:t>.</w:t>
      </w:r>
    </w:p>
    <w:p w14:paraId="2441D416" w14:textId="67E04A0E" w:rsidR="00EE3FE1" w:rsidRDefault="00C00E7C" w:rsidP="00FF3CCE">
      <w:r w:rsidRPr="005907CF">
        <w:t xml:space="preserve">Видно, что в начале кислород очень </w:t>
      </w:r>
      <w:r>
        <w:t>эффективно</w:t>
      </w:r>
      <w:r w:rsidRPr="005907CF">
        <w:t xml:space="preserve"> проникал в материал, но со временем скорость проникновения </w:t>
      </w:r>
      <w:r>
        <w:t>замедляется</w:t>
      </w:r>
      <w:r w:rsidR="00EE3FE1">
        <w:t xml:space="preserve">, </w:t>
      </w:r>
      <w:r w:rsidR="00EE3FE1" w:rsidRPr="00EE3FE1">
        <w:rPr>
          <w:highlight w:val="yellow"/>
        </w:rPr>
        <w:t>и если посмотреть на сравнительные графики концентрации кислорода и железа в приповерхностных слоях, то это подтвердит данное утверждение</w:t>
      </w:r>
      <w:r w:rsidR="00EE3FE1">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1"/>
      </w:tblGrid>
      <w:tr w:rsidR="00E55EDC" w14:paraId="0487D387" w14:textId="77777777" w:rsidTr="001526FD">
        <w:tc>
          <w:tcPr>
            <w:tcW w:w="4672" w:type="dxa"/>
            <w:vAlign w:val="center"/>
          </w:tcPr>
          <w:p w14:paraId="590E4FBD" w14:textId="150B0564" w:rsidR="00E55EDC" w:rsidRDefault="00E55EDC" w:rsidP="001526FD">
            <w:pPr>
              <w:pStyle w:val="afb"/>
            </w:pPr>
            <w:r w:rsidRPr="00F06F7D">
              <w:object w:dxaOrig="7294" w:dyaOrig="5569" w14:anchorId="1DB3E083">
                <v:shape id="_x0000_i1123" type="#_x0000_t75" style="width:228pt;height:175.2pt" o:ole="">
                  <v:imagedata r:id="rId119" o:title=""/>
                </v:shape>
                <o:OLEObject Type="Embed" ProgID="Origin50.Graph" ShapeID="_x0000_i1123" DrawAspect="Content" ObjectID="_1588612209" r:id="rId120"/>
              </w:object>
            </w:r>
          </w:p>
        </w:tc>
        <w:tc>
          <w:tcPr>
            <w:tcW w:w="4673" w:type="dxa"/>
            <w:vAlign w:val="center"/>
          </w:tcPr>
          <w:p w14:paraId="1515E892" w14:textId="0752EA42" w:rsidR="00E55EDC" w:rsidRDefault="001526FD" w:rsidP="001526FD">
            <w:pPr>
              <w:pStyle w:val="afb"/>
            </w:pPr>
            <w:r w:rsidRPr="00F06F7D">
              <w:object w:dxaOrig="7294" w:dyaOrig="5569" w14:anchorId="7670A4BE">
                <v:shape id="_x0000_i1125" type="#_x0000_t75" style="width:228.6pt;height:174.6pt" o:ole="">
                  <v:imagedata r:id="rId121" o:title=""/>
                </v:shape>
                <o:OLEObject Type="Embed" ProgID="Origin50.Graph" ShapeID="_x0000_i1125" DrawAspect="Content" ObjectID="_1588612210" r:id="rId122"/>
              </w:object>
            </w:r>
          </w:p>
        </w:tc>
      </w:tr>
      <w:tr w:rsidR="001526FD" w14:paraId="47C6F970" w14:textId="77777777" w:rsidTr="001526FD">
        <w:tc>
          <w:tcPr>
            <w:tcW w:w="4672" w:type="dxa"/>
            <w:vAlign w:val="center"/>
          </w:tcPr>
          <w:p w14:paraId="76C9D7FF" w14:textId="375C23BE" w:rsidR="001526FD" w:rsidRPr="00F06F7D" w:rsidRDefault="001526FD" w:rsidP="001526FD">
            <w:pPr>
              <w:pStyle w:val="afb"/>
            </w:pPr>
            <w:r>
              <w:t>а</w:t>
            </w:r>
          </w:p>
        </w:tc>
        <w:tc>
          <w:tcPr>
            <w:tcW w:w="4673" w:type="dxa"/>
            <w:vAlign w:val="center"/>
          </w:tcPr>
          <w:p w14:paraId="38705057" w14:textId="64D3F2A2" w:rsidR="001526FD" w:rsidRPr="00F06F7D" w:rsidRDefault="001526FD" w:rsidP="001526FD">
            <w:pPr>
              <w:pStyle w:val="afb"/>
            </w:pPr>
            <w:r>
              <w:t>б</w:t>
            </w:r>
          </w:p>
        </w:tc>
      </w:tr>
    </w:tbl>
    <w:p w14:paraId="2285D680" w14:textId="2061A167" w:rsidR="00E55EDC" w:rsidRDefault="001526FD" w:rsidP="001526FD">
      <w:pPr>
        <w:pStyle w:val="afb"/>
      </w:pPr>
      <w:r>
        <w:t>а – кислород, б – железо</w:t>
      </w:r>
    </w:p>
    <w:p w14:paraId="146DF350" w14:textId="6CC9BC85" w:rsidR="001526FD" w:rsidRDefault="001526FD" w:rsidP="001526FD">
      <w:pPr>
        <w:pStyle w:val="afb"/>
        <w:rPr>
          <w:rFonts w:eastAsiaTheme="minorEastAsia" w:cs="Times New Roman"/>
        </w:rPr>
      </w:pPr>
      <w:r w:rsidRPr="001526FD">
        <w:rPr>
          <w:highlight w:val="yellow"/>
        </w:rPr>
        <w:t>Рисунок</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7B80BCE9" w14:textId="4089FBC0" w:rsidR="001526FD" w:rsidRPr="00097CE1" w:rsidRDefault="001526FD" w:rsidP="001526FD">
      <w:r w:rsidRPr="00F06F7D">
        <w:t>Видно, что в начале моделирования (</w:t>
      </w:r>
      <w:r w:rsidRPr="001526FD">
        <w:rPr>
          <w:highlight w:val="yellow"/>
        </w:rPr>
        <w:t>рисунок (б,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p>
    <w:p w14:paraId="6ADD1DC6" w14:textId="4D6163F3" w:rsidR="00FF3CCE" w:rsidRDefault="00C00E7C" w:rsidP="00C00E7C">
      <w:pPr>
        <w:pStyle w:val="3"/>
      </w:pPr>
      <w:bookmarkStart w:id="110" w:name="_Toc514780562"/>
      <w:bookmarkStart w:id="111" w:name="_Toc514781151"/>
      <w:r>
        <w:t>Рост оксидной пленки на поверхности системы железо + хром + алюминий.</w:t>
      </w:r>
      <w:bookmarkEnd w:id="110"/>
      <w:bookmarkEnd w:id="111"/>
    </w:p>
    <w:p w14:paraId="31D919D5" w14:textId="2C44430F" w:rsidR="00C00E7C" w:rsidRDefault="00C00E7C" w:rsidP="00FF3CCE"/>
    <w:p w14:paraId="51CD71DC" w14:textId="77777777" w:rsidR="00C00E7C" w:rsidRPr="00FF3CCE" w:rsidRDefault="00C00E7C" w:rsidP="00FF3CCE"/>
    <w:p w14:paraId="5E2BABC0" w14:textId="77777777" w:rsidR="001F0D97" w:rsidRDefault="001F0D97" w:rsidP="001F0D97">
      <w:pPr>
        <w:rPr>
          <w:highlight w:val="cyan"/>
        </w:rPr>
      </w:pPr>
      <w:r w:rsidRPr="001F0D97">
        <w:rPr>
          <w:highlight w:val="cyan"/>
        </w:rPr>
        <w:t>Молекулярно-динамическое моделирование продемонстрировало высокую эффективность захвата кислорода из газовой фазы как чистым железом, так и сплавом Fe-12%Cr. Однако в обоих случаях эффективно преобразуются в оксид только несколько поверхностных атомных слоев металла, после чего рост оксида резко тормозится.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p>
    <w:p w14:paraId="4C68DD16" w14:textId="100A0CAD" w:rsidR="001F0D97" w:rsidRDefault="001F0D97" w:rsidP="001F0D97">
      <w:pPr>
        <w:pStyle w:val="2"/>
      </w:pPr>
      <w:bookmarkStart w:id="112" w:name="_Toc514780563"/>
      <w:bookmarkStart w:id="113" w:name="_Toc514781152"/>
      <w:r>
        <w:lastRenderedPageBreak/>
        <w:t>Моделирование облучения высокоэнергетическими частицами</w:t>
      </w:r>
      <w:r w:rsidR="0077767B">
        <w:t xml:space="preserve"> методами молекулярной динамики</w:t>
      </w:r>
      <w:r>
        <w:t>.</w:t>
      </w:r>
      <w:bookmarkEnd w:id="112"/>
      <w:bookmarkEnd w:id="113"/>
    </w:p>
    <w:p w14:paraId="6C950E14" w14:textId="5179F16F" w:rsidR="001C346F" w:rsidRPr="001C346F" w:rsidRDefault="001C346F" w:rsidP="001C346F">
      <w:pPr>
        <w:pStyle w:val="3"/>
      </w:pPr>
      <w:bookmarkStart w:id="114" w:name="_Toc501903304"/>
      <w:bookmarkStart w:id="115" w:name="_Toc514780564"/>
      <w:bookmarkStart w:id="116" w:name="_Toc514781153"/>
      <w:r w:rsidRPr="005B77E9">
        <w:t xml:space="preserve">Моделирование </w:t>
      </w:r>
      <w:r>
        <w:t>возд</w:t>
      </w:r>
      <w:r w:rsidRPr="005B77E9">
        <w:t>ействи</w:t>
      </w:r>
      <w:r>
        <w:t>я</w:t>
      </w:r>
      <w:r w:rsidRPr="005B77E9">
        <w:t xml:space="preserve"> облучения начала формирования оксидной пленки на поверхности чистого железа</w:t>
      </w:r>
      <w:bookmarkEnd w:id="114"/>
      <w:r>
        <w:t>.</w:t>
      </w:r>
      <w:bookmarkEnd w:id="115"/>
      <w:bookmarkEnd w:id="116"/>
    </w:p>
    <w:p w14:paraId="6EC3A8EE" w14:textId="17E3C4DD" w:rsidR="0077767B" w:rsidRDefault="0077767B" w:rsidP="0077767B">
      <w:r>
        <w:t>Р</w:t>
      </w:r>
      <w:r w:rsidRPr="005907CF">
        <w:t>асчетн</w:t>
      </w:r>
      <w:r>
        <w:t>ая</w:t>
      </w:r>
      <w:r w:rsidRPr="005907CF">
        <w:t xml:space="preserve"> ячейк</w:t>
      </w:r>
      <w:r>
        <w:t>а представляла собой куб</w:t>
      </w:r>
      <w:r w:rsidRPr="005907CF">
        <w:t xml:space="preserve"> с </w:t>
      </w:r>
      <w:r>
        <w:t>длиной стороны</w:t>
      </w:r>
      <w:r w:rsidRPr="005907CF">
        <w:t xml:space="preserve"> 224 Å</w:t>
      </w:r>
      <w:r>
        <w:t>, в котором кристаллит</w:t>
      </w:r>
      <w:r w:rsidRPr="005907CF">
        <w:t xml:space="preserve"> ОЦК железа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по величине энергии иона</w:t>
      </w:r>
      <w:r w:rsidRPr="005907CF">
        <w:t xml:space="preserve"> 2 кэВ. В начальный момент ячейка выглядела т</w:t>
      </w:r>
      <w:r>
        <w:t xml:space="preserve">ак, как показано на </w:t>
      </w:r>
      <w:r w:rsidRPr="0077767B">
        <w:rPr>
          <w:highlight w:val="yellow"/>
        </w:rPr>
        <w:t>рисунке</w:t>
      </w:r>
      <w:r w:rsidRPr="005907CF">
        <w:t>.</w:t>
      </w:r>
    </w:p>
    <w:p w14:paraId="6334B090" w14:textId="77777777" w:rsidR="0077767B" w:rsidRPr="005907CF" w:rsidRDefault="0077767B" w:rsidP="0077767B"/>
    <w:p w14:paraId="7766791F" w14:textId="77777777" w:rsidR="0077767B" w:rsidRPr="005907CF" w:rsidRDefault="0077767B" w:rsidP="0077767B">
      <w:pPr>
        <w:pStyle w:val="afb"/>
      </w:pPr>
      <w:r w:rsidRPr="005907CF">
        <w:rPr>
          <w:noProof/>
        </w:rPr>
        <w:drawing>
          <wp:inline distT="0" distB="0" distL="0" distR="0" wp14:anchorId="318AEED1" wp14:editId="39F89D7F">
            <wp:extent cx="2412386" cy="1865359"/>
            <wp:effectExtent l="19050" t="0" r="6964" b="0"/>
            <wp:docPr id="18505" name="Рисунок 1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34667" cy="1882588"/>
                    </a:xfrm>
                    <a:prstGeom prst="rect">
                      <a:avLst/>
                    </a:prstGeom>
                  </pic:spPr>
                </pic:pic>
              </a:graphicData>
            </a:graphic>
          </wp:inline>
        </w:drawing>
      </w:r>
    </w:p>
    <w:p w14:paraId="3141A149" w14:textId="68FC8F27" w:rsidR="0077767B" w:rsidRPr="00B53217" w:rsidRDefault="0077767B" w:rsidP="0077767B">
      <w:pPr>
        <w:pStyle w:val="afb"/>
      </w:pPr>
      <w:r w:rsidRPr="0077767B">
        <w:rPr>
          <w:highlight w:val="yellow"/>
        </w:rPr>
        <w:t>Рисунок</w:t>
      </w:r>
      <w:r w:rsidRPr="00B53217">
        <w:t xml:space="preserve"> – </w:t>
      </w:r>
      <w:r>
        <w:t>Начальная конфигурация для м</w:t>
      </w:r>
      <w:r w:rsidRPr="00B53217">
        <w:t>оделировани</w:t>
      </w:r>
      <w:r>
        <w:t>я</w:t>
      </w:r>
      <w:r w:rsidRPr="00B53217">
        <w:rPr>
          <w:rFonts w:eastAsia="Calibri"/>
          <w:shd w:val="clear" w:color="auto" w:fill="FFFFFF"/>
        </w:rPr>
        <w:t xml:space="preserve"> формирования оксидной пленки на поверхности чистого железа под действием облучения</w:t>
      </w:r>
      <w:r>
        <w:t>.</w:t>
      </w:r>
      <w:r w:rsidRPr="00B53217">
        <w:t xml:space="preserve"> </w:t>
      </w:r>
    </w:p>
    <w:p w14:paraId="3DD52D49" w14:textId="4E61F588" w:rsidR="0077767B" w:rsidRDefault="0077767B" w:rsidP="0077767B">
      <w:r>
        <w:t xml:space="preserve">Развитие волны повреждений для различных времен моделирования показано на </w:t>
      </w:r>
      <w:r w:rsidRPr="0077767B">
        <w:rPr>
          <w:highlight w:val="yellow"/>
        </w:rPr>
        <w:t>рисунке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9"/>
      </w:tblGrid>
      <w:tr w:rsidR="0077767B" w14:paraId="12388A7B" w14:textId="77777777" w:rsidTr="007221CE">
        <w:tc>
          <w:tcPr>
            <w:tcW w:w="3190" w:type="dxa"/>
          </w:tcPr>
          <w:p w14:paraId="3637131A" w14:textId="77777777" w:rsidR="0077767B" w:rsidRDefault="0077767B" w:rsidP="007221CE">
            <w:pPr>
              <w:pStyle w:val="afb"/>
            </w:pPr>
            <w:r w:rsidRPr="005907CF">
              <w:rPr>
                <w:noProof/>
              </w:rPr>
              <w:lastRenderedPageBreak/>
              <w:drawing>
                <wp:inline distT="0" distB="0" distL="0" distR="0" wp14:anchorId="11BEE0C0" wp14:editId="62C0EC2E">
                  <wp:extent cx="1728000" cy="1774772"/>
                  <wp:effectExtent l="19050" t="0" r="5550" b="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1728000" cy="1774772"/>
                          </a:xfrm>
                          <a:prstGeom prst="rect">
                            <a:avLst/>
                          </a:prstGeom>
                        </pic:spPr>
                      </pic:pic>
                    </a:graphicData>
                  </a:graphic>
                </wp:inline>
              </w:drawing>
            </w:r>
          </w:p>
          <w:p w14:paraId="79E48E27" w14:textId="0F9AAD32" w:rsidR="0077767B" w:rsidRDefault="0077767B" w:rsidP="007221CE">
            <w:pPr>
              <w:pStyle w:val="afb"/>
            </w:pPr>
            <w:r w:rsidRPr="005907CF">
              <w:t>а</w:t>
            </w:r>
          </w:p>
        </w:tc>
        <w:tc>
          <w:tcPr>
            <w:tcW w:w="3190" w:type="dxa"/>
          </w:tcPr>
          <w:p w14:paraId="502E79D5" w14:textId="77777777" w:rsidR="0077767B" w:rsidRDefault="0077767B" w:rsidP="007221CE">
            <w:pPr>
              <w:pStyle w:val="afb"/>
            </w:pPr>
            <w:r w:rsidRPr="005907CF">
              <w:rPr>
                <w:noProof/>
              </w:rPr>
              <w:drawing>
                <wp:inline distT="0" distB="0" distL="0" distR="0" wp14:anchorId="1E319706" wp14:editId="6F7B93C0">
                  <wp:extent cx="1728000" cy="1816413"/>
                  <wp:effectExtent l="19050" t="0" r="5550" b="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28000" cy="1816413"/>
                          </a:xfrm>
                          <a:prstGeom prst="rect">
                            <a:avLst/>
                          </a:prstGeom>
                        </pic:spPr>
                      </pic:pic>
                    </a:graphicData>
                  </a:graphic>
                </wp:inline>
              </w:drawing>
            </w:r>
          </w:p>
          <w:p w14:paraId="2204D066" w14:textId="777E7524" w:rsidR="0077767B" w:rsidRDefault="0077767B" w:rsidP="007221CE">
            <w:pPr>
              <w:pStyle w:val="afb"/>
            </w:pPr>
            <w:r w:rsidRPr="005907CF">
              <w:t>б</w:t>
            </w:r>
          </w:p>
        </w:tc>
        <w:tc>
          <w:tcPr>
            <w:tcW w:w="3191" w:type="dxa"/>
          </w:tcPr>
          <w:p w14:paraId="2DBBA1BD" w14:textId="25246D44" w:rsidR="0077767B" w:rsidRDefault="0077767B" w:rsidP="007221CE">
            <w:pPr>
              <w:pStyle w:val="afb"/>
            </w:pPr>
            <w:r w:rsidRPr="005907CF">
              <w:rPr>
                <w:noProof/>
              </w:rPr>
              <w:drawing>
                <wp:inline distT="0" distB="0" distL="0" distR="0" wp14:anchorId="72E00D08" wp14:editId="1860D57C">
                  <wp:extent cx="1728000" cy="1859160"/>
                  <wp:effectExtent l="19050" t="0" r="5550" b="0"/>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1728000" cy="1859160"/>
                          </a:xfrm>
                          <a:prstGeom prst="rect">
                            <a:avLst/>
                          </a:prstGeom>
                        </pic:spPr>
                      </pic:pic>
                    </a:graphicData>
                  </a:graphic>
                </wp:inline>
              </w:drawing>
            </w:r>
            <w:r w:rsidRPr="005907CF">
              <w:t xml:space="preserve"> в</w:t>
            </w:r>
          </w:p>
        </w:tc>
      </w:tr>
    </w:tbl>
    <w:p w14:paraId="678F7CC7" w14:textId="23468F78" w:rsidR="0077767B" w:rsidRPr="0077767B" w:rsidRDefault="0077767B" w:rsidP="0077767B">
      <w:pPr>
        <w:pStyle w:val="afb"/>
      </w:pPr>
      <w:r w:rsidRPr="0077767B">
        <w:t>а – время моделирования 0,25 пс, б - время моделирования 0,4 пс, в - время моделирования 0,8 пс</w:t>
      </w:r>
    </w:p>
    <w:p w14:paraId="1E255AB7" w14:textId="27D03D8F" w:rsidR="0077767B" w:rsidRPr="00B53217" w:rsidRDefault="0077767B" w:rsidP="0077767B">
      <w:pPr>
        <w:pStyle w:val="afb"/>
      </w:pPr>
      <w:r w:rsidRPr="0077767B">
        <w:rPr>
          <w:highlight w:val="yellow"/>
        </w:rPr>
        <w:t>Рисунок</w:t>
      </w:r>
      <w:r w:rsidRPr="00B53217">
        <w:t xml:space="preserve"> – </w:t>
      </w:r>
      <w:r>
        <w:t>Развитие каскада от первично выбитого атома железа</w:t>
      </w:r>
      <w:r w:rsidRPr="00B53217">
        <w:t xml:space="preserve"> с энергией 2кэВ</w:t>
      </w:r>
      <w:r>
        <w:t>.</w:t>
      </w:r>
    </w:p>
    <w:p w14:paraId="1A15E3A4" w14:textId="7235513D" w:rsidR="0077767B" w:rsidRDefault="0077767B" w:rsidP="0077767B">
      <w:r>
        <w:t xml:space="preserve">На </w:t>
      </w:r>
      <w:r w:rsidRPr="0077767B">
        <w:rPr>
          <w:highlight w:val="yellow"/>
        </w:rPr>
        <w:t>рисунке</w:t>
      </w:r>
      <w:r>
        <w:t xml:space="preserve"> </w:t>
      </w:r>
      <w:r w:rsidRPr="005907CF">
        <w:t>показан</w:t>
      </w:r>
      <w:r>
        <w:t>а</w:t>
      </w:r>
      <w:r w:rsidRPr="005907CF">
        <w:t xml:space="preserve"> </w:t>
      </w:r>
      <w:r>
        <w:t xml:space="preserve">функция радиального распределения атомов железа </w:t>
      </w:r>
      <w:r w:rsidRPr="005907CF">
        <w:t xml:space="preserve">для </w:t>
      </w:r>
      <w:r>
        <w:t xml:space="preserve">трех </w:t>
      </w:r>
      <w:r w:rsidRPr="005907CF">
        <w:t>х</w:t>
      </w:r>
      <w:r>
        <w:t>арактерных зон</w:t>
      </w:r>
      <w:r w:rsidRPr="005907CF">
        <w:t xml:space="preserve">: </w:t>
      </w:r>
      <w:r>
        <w:t>(а</w:t>
      </w:r>
      <w:r w:rsidRPr="005907CF">
        <w:t>)</w:t>
      </w:r>
      <w:r>
        <w:t xml:space="preserve"> в о</w:t>
      </w:r>
      <w:r w:rsidRPr="005907CF">
        <w:t>бъем</w:t>
      </w:r>
      <w:r>
        <w:t>е ячейки вне каскада, (б</w:t>
      </w:r>
      <w:r w:rsidRPr="005907CF">
        <w:t>)</w:t>
      </w:r>
      <w:r>
        <w:t xml:space="preserve"> на части п</w:t>
      </w:r>
      <w:r w:rsidRPr="005907CF">
        <w:t>оверхност</w:t>
      </w:r>
      <w:r>
        <w:t>и железо + кислород, не затронутой каскадом, и (в</w:t>
      </w:r>
      <w:r w:rsidRPr="005907CF">
        <w:t>)</w:t>
      </w:r>
      <w:r>
        <w:t xml:space="preserve"> на части пов</w:t>
      </w:r>
      <w:r w:rsidRPr="005907CF">
        <w:t>ерхности</w:t>
      </w:r>
      <w:r>
        <w:t>, по</w:t>
      </w:r>
      <w:r w:rsidRPr="005907CF">
        <w:t xml:space="preserve">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7767B" w14:paraId="5A13A660" w14:textId="77777777" w:rsidTr="0077767B">
        <w:tc>
          <w:tcPr>
            <w:tcW w:w="4672" w:type="dxa"/>
            <w:vAlign w:val="center"/>
          </w:tcPr>
          <w:p w14:paraId="6702588B" w14:textId="77777777" w:rsidR="0077767B" w:rsidRDefault="0077767B" w:rsidP="0077767B">
            <w:pPr>
              <w:pStyle w:val="afb"/>
            </w:pPr>
            <w:r>
              <w:rPr>
                <w:noProof/>
              </w:rPr>
              <w:drawing>
                <wp:inline distT="0" distB="0" distL="0" distR="0" wp14:anchorId="4D846DA1" wp14:editId="6C6E9187">
                  <wp:extent cx="2368413" cy="1809750"/>
                  <wp:effectExtent l="0" t="0" r="0" b="0"/>
                  <wp:docPr id="22" name="Image 13" descr="Fig3_14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14a.WMF"/>
                          <pic:cNvPicPr/>
                        </pic:nvPicPr>
                        <pic:blipFill>
                          <a:blip r:embed="rId127"/>
                          <a:stretch>
                            <a:fillRect/>
                          </a:stretch>
                        </pic:blipFill>
                        <pic:spPr>
                          <a:xfrm>
                            <a:off x="0" y="0"/>
                            <a:ext cx="2375776" cy="1815376"/>
                          </a:xfrm>
                          <a:prstGeom prst="rect">
                            <a:avLst/>
                          </a:prstGeom>
                        </pic:spPr>
                      </pic:pic>
                    </a:graphicData>
                  </a:graphic>
                </wp:inline>
              </w:drawing>
            </w:r>
          </w:p>
          <w:p w14:paraId="3A0D39CF" w14:textId="600BBB04" w:rsidR="0077767B" w:rsidRDefault="0077767B" w:rsidP="0077767B">
            <w:pPr>
              <w:pStyle w:val="afb"/>
            </w:pPr>
            <w:r>
              <w:t>а</w:t>
            </w:r>
          </w:p>
        </w:tc>
        <w:tc>
          <w:tcPr>
            <w:tcW w:w="4673" w:type="dxa"/>
            <w:vAlign w:val="center"/>
          </w:tcPr>
          <w:p w14:paraId="04DBCE39" w14:textId="77777777" w:rsidR="0077767B" w:rsidRDefault="0077767B" w:rsidP="0077767B">
            <w:pPr>
              <w:pStyle w:val="afb"/>
            </w:pPr>
            <w:r w:rsidRPr="005907CF">
              <w:object w:dxaOrig="7295" w:dyaOrig="5570" w14:anchorId="32233709">
                <v:shape id="_x0000_i1045" type="#_x0000_t75" style="width:186pt;height:138pt" o:ole="">
                  <v:imagedata r:id="rId128" o:title=""/>
                </v:shape>
                <o:OLEObject Type="Embed" ProgID="Origin50.Graph" ShapeID="_x0000_i1045" DrawAspect="Content" ObjectID="_1588612211" r:id="rId129"/>
              </w:object>
            </w:r>
          </w:p>
          <w:p w14:paraId="286F8A26" w14:textId="7F83233D" w:rsidR="0077767B" w:rsidRDefault="0077767B" w:rsidP="0077767B">
            <w:pPr>
              <w:pStyle w:val="afb"/>
            </w:pPr>
            <w:r>
              <w:t>б</w:t>
            </w:r>
          </w:p>
        </w:tc>
      </w:tr>
      <w:tr w:rsidR="0077767B" w14:paraId="134D2428" w14:textId="77777777" w:rsidTr="0077767B">
        <w:tc>
          <w:tcPr>
            <w:tcW w:w="9345" w:type="dxa"/>
            <w:gridSpan w:val="2"/>
            <w:vAlign w:val="center"/>
          </w:tcPr>
          <w:p w14:paraId="19205EB7" w14:textId="77777777" w:rsidR="0077767B" w:rsidRDefault="0077767B" w:rsidP="0077767B">
            <w:pPr>
              <w:pStyle w:val="afb"/>
            </w:pPr>
            <w:r w:rsidRPr="005907CF">
              <w:object w:dxaOrig="7295" w:dyaOrig="5570" w14:anchorId="36B0163F">
                <v:shape id="_x0000_i1046" type="#_x0000_t75" style="width:204.6pt;height:140.4pt" o:ole="">
                  <v:imagedata r:id="rId130" o:title=""/>
                </v:shape>
                <o:OLEObject Type="Embed" ProgID="Origin50.Graph" ShapeID="_x0000_i1046" DrawAspect="Content" ObjectID="_1588612212" r:id="rId131"/>
              </w:object>
            </w:r>
          </w:p>
          <w:p w14:paraId="14E79509" w14:textId="09DE4B81" w:rsidR="0077767B" w:rsidRDefault="0077767B" w:rsidP="0077767B">
            <w:pPr>
              <w:pStyle w:val="afb"/>
            </w:pPr>
            <w:r>
              <w:t>в</w:t>
            </w:r>
          </w:p>
        </w:tc>
      </w:tr>
    </w:tbl>
    <w:p w14:paraId="027A926A" w14:textId="606635B9" w:rsidR="0077767B" w:rsidRDefault="0077767B" w:rsidP="0077767B">
      <w:pPr>
        <w:pStyle w:val="afb"/>
      </w:pPr>
      <w:r>
        <w:lastRenderedPageBreak/>
        <w:t xml:space="preserve">а </w:t>
      </w:r>
      <w:r w:rsidR="001C346F">
        <w:t>–</w:t>
      </w:r>
      <w:r>
        <w:t xml:space="preserve"> </w:t>
      </w:r>
      <w:r w:rsidR="001C346F">
        <w:t>область вне каскада, б – область поверхности без каскада, в – область поверхности с каскадом</w:t>
      </w:r>
    </w:p>
    <w:p w14:paraId="77EAAD3C" w14:textId="2D931C7B" w:rsidR="0077767B" w:rsidRPr="0077767B" w:rsidRDefault="0077767B" w:rsidP="0077767B">
      <w:pPr>
        <w:pStyle w:val="afb"/>
      </w:pPr>
      <w:r w:rsidRPr="0077767B">
        <w:rPr>
          <w:highlight w:val="yellow"/>
        </w:rPr>
        <w:t>Рисунок</w:t>
      </w:r>
      <w:r>
        <w:t xml:space="preserve"> </w:t>
      </w:r>
      <w:r w:rsidRPr="0077767B">
        <w:t xml:space="preserve">– Структурный анализ железа для </w:t>
      </w:r>
      <w:r w:rsidR="001C346F">
        <w:t>различных зон</w:t>
      </w:r>
      <w:r w:rsidRPr="0077767B">
        <w:t>.</w:t>
      </w:r>
    </w:p>
    <w:p w14:paraId="0104D5CE" w14:textId="4E1829D7" w:rsidR="0077767B" w:rsidRPr="005907CF" w:rsidRDefault="0077767B" w:rsidP="0077767B">
      <w:r w:rsidRPr="005907CF">
        <w:t>Как м</w:t>
      </w:r>
      <w:r>
        <w:t xml:space="preserve">ожно видеть, сам по себе каскад не оказывает особого влияния </w:t>
      </w:r>
      <w:r w:rsidRPr="005907CF">
        <w:t>на рост оксидной пленки</w:t>
      </w:r>
      <w:r>
        <w:t>, однако изменение структуры поверхности в области</w:t>
      </w:r>
      <w:r w:rsidRPr="005907CF">
        <w:t xml:space="preserve"> каскад</w:t>
      </w:r>
      <w:r>
        <w:t>а,</w:t>
      </w:r>
      <w:r w:rsidRPr="008662ED">
        <w:t xml:space="preserve"> </w:t>
      </w:r>
      <w:r>
        <w:t xml:space="preserve">хорошо заметное на </w:t>
      </w:r>
      <w:r w:rsidRPr="001C346F">
        <w:rPr>
          <w:highlight w:val="yellow"/>
        </w:rPr>
        <w:t>рис</w:t>
      </w:r>
      <w:r w:rsidR="001C346F" w:rsidRPr="001C346F">
        <w:rPr>
          <w:highlight w:val="yellow"/>
        </w:rPr>
        <w:t>унке</w:t>
      </w:r>
      <w:r w:rsidRPr="001C346F">
        <w:rPr>
          <w:highlight w:val="yellow"/>
        </w:rPr>
        <w:t xml:space="preserve"> (в)</w:t>
      </w:r>
      <w:r>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6DB017AC" w14:textId="7825A5BB" w:rsidR="0077767B" w:rsidRDefault="001C346F" w:rsidP="0077767B">
      <w:pPr>
        <w:pStyle w:val="3"/>
      </w:pPr>
      <w:bookmarkStart w:id="117" w:name="_Toc514780565"/>
      <w:bookmarkStart w:id="118" w:name="_Toc514781154"/>
      <w:r w:rsidRPr="005B77E9">
        <w:t xml:space="preserve">Моделирование </w:t>
      </w:r>
      <w:r>
        <w:t>возд</w:t>
      </w:r>
      <w:r w:rsidRPr="005B77E9">
        <w:t>ействи</w:t>
      </w:r>
      <w:r>
        <w:t>я</w:t>
      </w:r>
      <w:r w:rsidRPr="005B77E9">
        <w:t xml:space="preserve"> облучения начала формирования оксидной пленки на поверхности </w:t>
      </w:r>
      <w:r>
        <w:t>системы</w:t>
      </w:r>
      <w:r w:rsidRPr="005B77E9">
        <w:t xml:space="preserve"> желез</w:t>
      </w:r>
      <w:r>
        <w:t>о + хром.</w:t>
      </w:r>
      <w:bookmarkEnd w:id="117"/>
      <w:bookmarkEnd w:id="118"/>
    </w:p>
    <w:p w14:paraId="5753F124" w14:textId="77777777" w:rsidR="00C16FC4" w:rsidRPr="00C16FC4" w:rsidRDefault="00C16FC4" w:rsidP="00C16FC4"/>
    <w:p w14:paraId="6DF663E4" w14:textId="77777777" w:rsidR="001F0D97" w:rsidRDefault="001F0D97" w:rsidP="001F0D97">
      <w:pPr>
        <w:rPr>
          <w:highlight w:val="cyan"/>
        </w:rPr>
      </w:pPr>
      <w:r w:rsidRPr="001F0D97">
        <w:rPr>
          <w:highlight w:val="cyan"/>
        </w:rPr>
        <w:t>Облучение высокоэнергетическими частицами особо не влияет на характер роста оксидных пленок. При отсутствии пленки на поверхности чистого железа происходит распыление поверхности. Пленка блокирует распыление.</w:t>
      </w:r>
    </w:p>
    <w:p w14:paraId="206305EF" w14:textId="77777777" w:rsidR="00652B21" w:rsidRDefault="00652B21">
      <w:pPr>
        <w:spacing w:after="160" w:line="259" w:lineRule="auto"/>
        <w:ind w:firstLine="0"/>
        <w:jc w:val="left"/>
        <w:rPr>
          <w:lang w:val="en-US"/>
        </w:rPr>
      </w:pPr>
      <w:r>
        <w:rPr>
          <w:lang w:val="en-US"/>
        </w:rPr>
        <w:br w:type="page"/>
      </w:r>
    </w:p>
    <w:p w14:paraId="11E76F14" w14:textId="77777777" w:rsidR="00652B21" w:rsidRDefault="00652B21" w:rsidP="00652B21">
      <w:pPr>
        <w:pStyle w:val="1"/>
      </w:pPr>
      <w:bookmarkStart w:id="119" w:name="_Toc514780566"/>
      <w:bookmarkStart w:id="120" w:name="_Toc514781155"/>
      <w:r>
        <w:lastRenderedPageBreak/>
        <w:t>Список использованных литературных источников</w:t>
      </w:r>
      <w:bookmarkEnd w:id="119"/>
      <w:bookmarkEnd w:id="120"/>
    </w:p>
    <w:p w14:paraId="769D1027" w14:textId="77777777" w:rsidR="00652B21" w:rsidRPr="00652B21" w:rsidRDefault="00652B21" w:rsidP="009B1DC1">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121" w:name="XWZhou_Charge_transf_ionic_atom_pot"/>
      <w:bookmarkEnd w:id="121"/>
      <w:r w:rsidRPr="00652B21">
        <w:rPr>
          <w:sz w:val="26"/>
          <w:szCs w:val="26"/>
        </w:rPr>
        <w:t>dley, A charge transfer ionic–embedded atom method potential for the O–Al–Ni–Co–Fe system, J. Phys.: Condens. Matter 17, 2005, 3619–3635c.</w:t>
      </w:r>
    </w:p>
    <w:p w14:paraId="0281A9B9" w14:textId="77777777" w:rsidR="00652B21" w:rsidRPr="00652B21" w:rsidRDefault="00652B21" w:rsidP="009B1DC1">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122" w:name="MAryanpour_Develop_ReactFF_for_iron_oxy"/>
      <w:bookmarkEnd w:id="122"/>
      <w:r w:rsidRPr="00652B21">
        <w:rPr>
          <w:sz w:val="26"/>
          <w:szCs w:val="26"/>
        </w:rPr>
        <w:t>A. C. T. van Duin, J. D. Kubicki, Development of a Reactive Force Field for Iron-Oxyhydroxide Systems, J. Phys. Chem. A 2010, 114, 6298–6307c.</w:t>
      </w:r>
    </w:p>
    <w:p w14:paraId="4358D3EE" w14:textId="77777777" w:rsidR="00652B21" w:rsidRDefault="00652B21" w:rsidP="009B1DC1">
      <w:pPr>
        <w:pStyle w:val="a3"/>
        <w:numPr>
          <w:ilvl w:val="0"/>
          <w:numId w:val="26"/>
        </w:numPr>
        <w:ind w:left="0" w:firstLine="0"/>
        <w:rPr>
          <w:rFonts w:eastAsia="Times New Roman" w:cs="Times New Roman"/>
          <w:noProof/>
          <w:szCs w:val="26"/>
        </w:rPr>
      </w:pPr>
      <w:r w:rsidRPr="00652B21">
        <w:rPr>
          <w:rFonts w:eastAsia="Times New Roman" w:cs="Times New Roman"/>
          <w:noProof/>
          <w:szCs w:val="26"/>
          <w:lang w:val="en-US"/>
        </w:rPr>
        <w:t>Vikas Tomar, Mi</w:t>
      </w:r>
      <w:bookmarkStart w:id="123" w:name="VTomar_Class_mol_dynam_pot_for_mech_str"/>
      <w:bookmarkEnd w:id="123"/>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652B21">
        <w:rPr>
          <w:rFonts w:eastAsia="Times New Roman" w:cs="Times New Roman"/>
          <w:noProof/>
          <w:szCs w:val="26"/>
        </w:rPr>
        <w:t>Rev.</w:t>
      </w:r>
      <w:r w:rsidRPr="00652B21">
        <w:rPr>
          <w:rFonts w:eastAsia="Times New Roman" w:cs="Times New Roman"/>
          <w:noProof/>
          <w:szCs w:val="26"/>
          <w:lang w:val="nb-NO"/>
        </w:rPr>
        <w:t xml:space="preserve">, </w:t>
      </w:r>
      <w:r w:rsidRPr="00652B21">
        <w:rPr>
          <w:rFonts w:eastAsia="Times New Roman" w:cs="Times New Roman"/>
          <w:noProof/>
          <w:szCs w:val="26"/>
        </w:rPr>
        <w:t>74</w:t>
      </w:r>
      <w:r w:rsidRPr="00652B21">
        <w:rPr>
          <w:rFonts w:eastAsia="Times New Roman" w:cs="Times New Roman"/>
          <w:noProof/>
          <w:szCs w:val="26"/>
          <w:lang w:val="nb-NO"/>
        </w:rPr>
        <w:t xml:space="preserve">, </w:t>
      </w:r>
      <w:r w:rsidRPr="00652B21">
        <w:rPr>
          <w:rFonts w:eastAsia="Times New Roman" w:cs="Times New Roman"/>
          <w:noProof/>
          <w:szCs w:val="26"/>
        </w:rPr>
        <w:t>2006</w:t>
      </w:r>
      <w:r w:rsidRPr="00652B21">
        <w:rPr>
          <w:rFonts w:eastAsia="Times New Roman" w:cs="Times New Roman"/>
          <w:noProof/>
          <w:szCs w:val="26"/>
          <w:lang w:val="nb-NO"/>
        </w:rPr>
        <w:t xml:space="preserve">, </w:t>
      </w:r>
      <w:r w:rsidRPr="00652B21">
        <w:rPr>
          <w:rFonts w:eastAsia="Times New Roman" w:cs="Times New Roman"/>
          <w:noProof/>
          <w:szCs w:val="26"/>
        </w:rPr>
        <w:t>174116.</w:t>
      </w:r>
    </w:p>
    <w:p w14:paraId="41C7345E" w14:textId="77777777" w:rsidR="00775362" w:rsidRPr="00491F7B" w:rsidRDefault="00775362" w:rsidP="009B1DC1">
      <w:pPr>
        <w:pStyle w:val="a3"/>
        <w:numPr>
          <w:ilvl w:val="0"/>
          <w:numId w:val="26"/>
        </w:numPr>
        <w:ind w:left="0" w:firstLine="0"/>
        <w:rPr>
          <w:rFonts w:eastAsia="Times New Roman" w:cs="Times New Roman"/>
          <w:noProof/>
          <w:szCs w:val="26"/>
        </w:rPr>
      </w:pPr>
      <w:r w:rsidRPr="00E46C50">
        <w:t>Кон В. Электронная структура ве</w:t>
      </w:r>
      <w:bookmarkStart w:id="124" w:name="ВКон_Электронная_структ_вещества"/>
      <w:bookmarkEnd w:id="124"/>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1230E201" w14:textId="77777777" w:rsidR="00491F7B" w:rsidRPr="00491F7B" w:rsidRDefault="00491F7B" w:rsidP="00491F7B">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125" w:name="ВВоеводин_Проблемы_рад_стойк_констр_мат"/>
      <w:bookmarkEnd w:id="125"/>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785AEA65" w14:textId="77777777" w:rsidR="00491F7B" w:rsidRDefault="00491F7B" w:rsidP="00491F7B">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26" w:name="БКалин_Материаловедение_6Т"/>
      <w:bookmarkEnd w:id="126"/>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52DF2112" w14:textId="77777777" w:rsidR="00491F7B" w:rsidRDefault="00491F7B" w:rsidP="00491F7B">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27" w:name="ИБекман_Перспективные_ядерные_реакторы"/>
      <w:bookmarkEnd w:id="127"/>
      <w:r w:rsidRPr="00491F7B">
        <w:rPr>
          <w:rFonts w:eastAsia="Times New Roman" w:cs="Times New Roman"/>
          <w:noProof/>
          <w:szCs w:val="26"/>
        </w:rPr>
        <w:t>тивные ядерные реакторы // Наука и материалы – 1985.– С. 22-28.</w:t>
      </w:r>
    </w:p>
    <w:p w14:paraId="55049D75" w14:textId="77777777" w:rsidR="00B603F6" w:rsidRDefault="00B603F6" w:rsidP="00B603F6">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28" w:name="БКалин_Материаловедение_4Т"/>
      <w:bookmarkEnd w:id="128"/>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D197D41" w14:textId="77777777" w:rsidR="00F83494" w:rsidRDefault="00F83494" w:rsidP="00F83494">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29" w:name="DHeermann_Comp_simul_methods"/>
      <w:bookmarkEnd w:id="129"/>
      <w:r w:rsidRPr="00F83494">
        <w:rPr>
          <w:rFonts w:eastAsia="Times New Roman" w:cs="Times New Roman"/>
          <w:noProof/>
          <w:szCs w:val="26"/>
          <w:lang w:val="en-US"/>
        </w:rPr>
        <w:t>ulation Methods //Computer Simulation Methods in Theoretical Physics. – Springer, Berlin, Heidelberg, 1990. – С. 8-12.</w:t>
      </w:r>
    </w:p>
    <w:p w14:paraId="45E6E1BB" w14:textId="77777777" w:rsidR="00DC29DC" w:rsidRDefault="00DC29DC" w:rsidP="00DC29DC">
      <w:pPr>
        <w:pStyle w:val="a3"/>
        <w:numPr>
          <w:ilvl w:val="0"/>
          <w:numId w:val="26"/>
        </w:numPr>
        <w:ind w:left="0" w:firstLine="0"/>
        <w:rPr>
          <w:rFonts w:eastAsia="Times New Roman" w:cs="Times New Roman"/>
          <w:noProof/>
          <w:szCs w:val="26"/>
          <w:lang w:val="en-US"/>
        </w:rPr>
      </w:pPr>
      <w:r w:rsidRPr="00DC29DC">
        <w:rPr>
          <w:rFonts w:eastAsia="Times New Roman" w:cs="Times New Roman"/>
          <w:noProof/>
          <w:szCs w:val="26"/>
          <w:lang w:val="en-US"/>
        </w:rPr>
        <w:t>Berendsen H. J. C. et al. Molecu</w:t>
      </w:r>
      <w:bookmarkStart w:id="130" w:name="HBerendsen_Molecular_dynam_with_coupling"/>
      <w:bookmarkEnd w:id="130"/>
      <w:r w:rsidRPr="00DC29DC">
        <w:rPr>
          <w:rFonts w:eastAsia="Times New Roman" w:cs="Times New Roman"/>
          <w:noProof/>
          <w:szCs w:val="26"/>
          <w:lang w:val="en-US"/>
        </w:rPr>
        <w:t>lar dynamics with coupling to an external bath //The Journal of chemical physics. – 1984. – Т. 81. – №. 8. – С. 3684-3690.</w:t>
      </w:r>
    </w:p>
    <w:p w14:paraId="456EA8D6" w14:textId="77777777" w:rsidR="002079C8" w:rsidRDefault="00DC29DC" w:rsidP="002079C8">
      <w:pPr>
        <w:pStyle w:val="a3"/>
        <w:numPr>
          <w:ilvl w:val="0"/>
          <w:numId w:val="26"/>
        </w:numPr>
        <w:ind w:left="0" w:firstLine="0"/>
        <w:rPr>
          <w:rFonts w:eastAsia="Times New Roman" w:cs="Times New Roman"/>
          <w:noProof/>
          <w:szCs w:val="26"/>
          <w:lang w:val="en-US"/>
        </w:rPr>
      </w:pPr>
      <w:r w:rsidRPr="00DC29DC">
        <w:rPr>
          <w:rFonts w:eastAsia="Times New Roman" w:cs="Times New Roman"/>
          <w:noProof/>
          <w:szCs w:val="26"/>
          <w:lang w:val="en-US"/>
        </w:rPr>
        <w:t>van Gunsteren W. F., Berendsen H. J. C. Com</w:t>
      </w:r>
      <w:bookmarkStart w:id="131" w:name="WGunsteren_Comp_simul_of_molec_dynam"/>
      <w:bookmarkEnd w:id="131"/>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414FF4C8" w14:textId="77777777" w:rsidR="002079C8" w:rsidRPr="002079C8" w:rsidRDefault="002079C8" w:rsidP="002079C8">
      <w:pPr>
        <w:pStyle w:val="a3"/>
        <w:numPr>
          <w:ilvl w:val="0"/>
          <w:numId w:val="26"/>
        </w:numPr>
        <w:ind w:left="0" w:firstLine="0"/>
        <w:rPr>
          <w:rFonts w:eastAsia="Times New Roman" w:cs="Times New Roman"/>
          <w:noProof/>
          <w:szCs w:val="26"/>
        </w:rPr>
      </w:pPr>
      <w:r w:rsidRPr="002079C8">
        <w:rPr>
          <w:szCs w:val="26"/>
        </w:rPr>
        <w:lastRenderedPageBreak/>
        <w:t>Назаров А.В. К</w:t>
      </w:r>
      <w:bookmarkStart w:id="132" w:name="НазаровАВ_Комп_модел_в_конд_сред"/>
      <w:bookmarkEnd w:id="132"/>
      <w:r w:rsidRPr="002079C8">
        <w:rPr>
          <w:szCs w:val="26"/>
        </w:rPr>
        <w:t>омпьютерное моделирование в конденсированных средах. Учебное пособие. МИФИ, 2012. – 74 с.</w:t>
      </w:r>
    </w:p>
    <w:p w14:paraId="336E6ABC" w14:textId="77777777" w:rsidR="002079C8" w:rsidRDefault="000B36C8" w:rsidP="000B36C8">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33" w:name="SPlimpton_LAMMPS_manual"/>
      <w:bookmarkEnd w:id="133"/>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2E016C1D" w14:textId="77777777" w:rsidR="000A104D" w:rsidRDefault="000A104D" w:rsidP="000A104D">
      <w:pPr>
        <w:pStyle w:val="a3"/>
        <w:numPr>
          <w:ilvl w:val="0"/>
          <w:numId w:val="26"/>
        </w:numPr>
        <w:ind w:left="0" w:firstLine="0"/>
        <w:rPr>
          <w:rFonts w:eastAsia="Times New Roman" w:cs="Times New Roman"/>
          <w:noProof/>
          <w:szCs w:val="26"/>
          <w:lang w:val="en-US"/>
        </w:rPr>
      </w:pPr>
      <w:bookmarkStart w:id="134" w:name="ЛЛандау_Теор_физика_механика"/>
      <w:bookmarkEnd w:id="134"/>
      <w:r w:rsidRPr="000A104D">
        <w:rPr>
          <w:rFonts w:eastAsia="Times New Roman" w:cs="Times New Roman"/>
          <w:noProof/>
          <w:szCs w:val="26"/>
        </w:rPr>
        <w:t xml:space="preserve">Ландау Л. Д., Лифшиц Е. М. Теоретическая физика. </w:t>
      </w:r>
      <w:r w:rsidRPr="000A104D">
        <w:rPr>
          <w:rFonts w:eastAsia="Times New Roman" w:cs="Times New Roman"/>
          <w:noProof/>
          <w:szCs w:val="26"/>
          <w:lang w:val="en-US"/>
        </w:rPr>
        <w:t>Механика. – 1958.</w:t>
      </w:r>
    </w:p>
    <w:p w14:paraId="079D68C2" w14:textId="77777777" w:rsidR="00E76761" w:rsidRPr="00EE5572" w:rsidRDefault="00E76761" w:rsidP="00E76761">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35" w:name="ГЗеленский_Разраб_хромис_стали_с_пов_кор"/>
      <w:bookmarkEnd w:id="135"/>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3CC8943F" w14:textId="77777777" w:rsidR="00AA2783" w:rsidRDefault="00AA2783" w:rsidP="00E7676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36" w:name="GMuller_Investig_on_oxygen_control_liqui"/>
      <w:bookmarkEnd w:id="136"/>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14:paraId="75EC1072" w14:textId="77777777" w:rsidR="00F87A83" w:rsidRDefault="00F87A83" w:rsidP="00422312">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137" w:name="FGarner_Compars_of_swelling_fcc_bcc"/>
      <w:bookmarkEnd w:id="137"/>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C3FE444" w14:textId="77777777" w:rsidR="002B1F6A" w:rsidRDefault="002B1F6A" w:rsidP="002B1F6A">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138" w:name="ОБородин_Рад_распух_ЭП450_НТ9_при_облуч"/>
      <w:bookmarkEnd w:id="138"/>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3A24F279" w14:textId="77777777" w:rsidR="007E56A7" w:rsidRDefault="007E56A7" w:rsidP="007E56A7">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39" w:name="ВЦисар_Корр_стойк_сталей_в_распл_свинца"/>
      <w:bookmarkEnd w:id="139"/>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3676E9D8" w14:textId="77777777" w:rsidR="005E2DEF" w:rsidRDefault="0012717B" w:rsidP="005E2DEF">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40" w:name="OEliseeve_Effect_temp_on_interact_EP823"/>
      <w:bookmarkEnd w:id="140"/>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AF5CDCD" w14:textId="77777777" w:rsidR="005E2DEF" w:rsidRPr="006D571D" w:rsidRDefault="005E2DEF" w:rsidP="008E3548">
      <w:pPr>
        <w:pStyle w:val="a3"/>
        <w:numPr>
          <w:ilvl w:val="0"/>
          <w:numId w:val="26"/>
        </w:numPr>
        <w:ind w:left="0" w:firstLine="0"/>
        <w:rPr>
          <w:rFonts w:eastAsia="Times New Roman" w:cs="Times New Roman"/>
          <w:noProof/>
          <w:szCs w:val="26"/>
          <w:lang w:val="en-US"/>
        </w:rPr>
      </w:pPr>
      <w:proofErr w:type="spellStart"/>
      <w:r w:rsidRPr="005E2DEF">
        <w:rPr>
          <w:szCs w:val="26"/>
          <w:lang w:val="en-US"/>
        </w:rPr>
        <w:t>Quanqiang</w:t>
      </w:r>
      <w:proofErr w:type="spellEnd"/>
      <w:r w:rsidRPr="005E2DEF">
        <w:rPr>
          <w:szCs w:val="26"/>
          <w:lang w:val="en-US"/>
        </w:rPr>
        <w:t xml:space="preserve"> Shi J.L., Luan</w:t>
      </w:r>
      <w:bookmarkStart w:id="141" w:name="QuanqiangShiJL_Oxidation_behavior_FM_ste"/>
      <w:bookmarkEnd w:id="141"/>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42" w:name="SQuanqiang_Oxidation_behavior_FM_steel"/>
      <w:bookmarkEnd w:id="142"/>
    </w:p>
    <w:p w14:paraId="12E4EC25" w14:textId="77777777" w:rsidR="006D571D" w:rsidRDefault="004750FD" w:rsidP="004750FD">
      <w:pPr>
        <w:pStyle w:val="a3"/>
        <w:numPr>
          <w:ilvl w:val="0"/>
          <w:numId w:val="26"/>
        </w:numPr>
        <w:ind w:left="0" w:firstLine="0"/>
        <w:rPr>
          <w:rFonts w:eastAsia="Times New Roman" w:cs="Times New Roman"/>
          <w:noProof/>
          <w:szCs w:val="26"/>
          <w:lang w:val="en-US"/>
        </w:rPr>
      </w:pPr>
      <w:r w:rsidRPr="004750FD">
        <w:rPr>
          <w:rFonts w:eastAsia="Times New Roman" w:cs="Times New Roman"/>
          <w:noProof/>
          <w:szCs w:val="26"/>
          <w:lang w:val="en-US"/>
        </w:rPr>
        <w:t>LAMMPS M</w:t>
      </w:r>
      <w:bookmarkStart w:id="143" w:name="LAMMPS_site"/>
      <w:bookmarkEnd w:id="143"/>
      <w:r w:rsidRPr="004750FD">
        <w:rPr>
          <w:rFonts w:eastAsia="Times New Roman" w:cs="Times New Roman"/>
          <w:noProof/>
          <w:szCs w:val="26"/>
          <w:lang w:val="en-US"/>
        </w:rPr>
        <w:t>olecular Dynamics Simulator</w:t>
      </w:r>
      <w:r>
        <w:rPr>
          <w:rFonts w:eastAsia="Times New Roman" w:cs="Times New Roman"/>
          <w:noProof/>
          <w:szCs w:val="26"/>
          <w:lang w:val="en-US"/>
        </w:rPr>
        <w:t xml:space="preserve"> [</w:t>
      </w:r>
      <w:r>
        <w:rPr>
          <w:rFonts w:eastAsia="Times New Roman" w:cs="Times New Roman"/>
          <w:noProof/>
          <w:szCs w:val="26"/>
        </w:rPr>
        <w:t>электронный</w:t>
      </w:r>
      <w:r w:rsidRPr="004750FD">
        <w:rPr>
          <w:rFonts w:eastAsia="Times New Roman" w:cs="Times New Roman"/>
          <w:noProof/>
          <w:szCs w:val="26"/>
          <w:lang w:val="en-US"/>
        </w:rPr>
        <w:t xml:space="preserve"> </w:t>
      </w:r>
      <w:r>
        <w:rPr>
          <w:rFonts w:eastAsia="Times New Roman" w:cs="Times New Roman"/>
          <w:noProof/>
          <w:szCs w:val="26"/>
        </w:rPr>
        <w:t>ресурс</w:t>
      </w:r>
      <w:r>
        <w:rPr>
          <w:rFonts w:eastAsia="Times New Roman" w:cs="Times New Roman"/>
          <w:noProof/>
          <w:szCs w:val="26"/>
          <w:lang w:val="en-US"/>
        </w:rPr>
        <w:t>]</w:t>
      </w:r>
      <w:r w:rsidRPr="004750FD">
        <w:rPr>
          <w:rFonts w:eastAsia="Times New Roman" w:cs="Times New Roman"/>
          <w:noProof/>
          <w:szCs w:val="26"/>
          <w:lang w:val="en-US"/>
        </w:rPr>
        <w:t xml:space="preserve"> // </w:t>
      </w:r>
      <w:r>
        <w:rPr>
          <w:rFonts w:eastAsia="Times New Roman" w:cs="Times New Roman"/>
          <w:noProof/>
          <w:szCs w:val="26"/>
          <w:lang w:val="en-US"/>
        </w:rPr>
        <w:t xml:space="preserve">URL : </w:t>
      </w:r>
      <w:r w:rsidRPr="004750FD">
        <w:rPr>
          <w:rFonts w:eastAsia="Times New Roman" w:cs="Times New Roman"/>
          <w:noProof/>
          <w:szCs w:val="26"/>
          <w:lang w:val="en-US"/>
        </w:rPr>
        <w:t>http://lammps.sandia.gov</w:t>
      </w:r>
      <w:r>
        <w:rPr>
          <w:rFonts w:eastAsia="Times New Roman" w:cs="Times New Roman"/>
          <w:noProof/>
          <w:szCs w:val="26"/>
          <w:lang w:val="en-US"/>
        </w:rPr>
        <w:t xml:space="preserve"> (</w:t>
      </w:r>
      <w:r>
        <w:rPr>
          <w:rFonts w:eastAsia="Times New Roman" w:cs="Times New Roman"/>
          <w:noProof/>
          <w:szCs w:val="26"/>
        </w:rPr>
        <w:t>дата</w:t>
      </w:r>
      <w:r w:rsidRPr="004750FD">
        <w:rPr>
          <w:rFonts w:eastAsia="Times New Roman" w:cs="Times New Roman"/>
          <w:noProof/>
          <w:szCs w:val="26"/>
          <w:lang w:val="en-US"/>
        </w:rPr>
        <w:t xml:space="preserve"> </w:t>
      </w:r>
      <w:r>
        <w:rPr>
          <w:rFonts w:eastAsia="Times New Roman" w:cs="Times New Roman"/>
          <w:noProof/>
          <w:szCs w:val="26"/>
        </w:rPr>
        <w:t>обращения</w:t>
      </w:r>
      <w:r w:rsidRPr="004750FD">
        <w:rPr>
          <w:rFonts w:eastAsia="Times New Roman" w:cs="Times New Roman"/>
          <w:noProof/>
          <w:szCs w:val="26"/>
          <w:lang w:val="en-US"/>
        </w:rPr>
        <w:t xml:space="preserve"> 11.05.2018</w:t>
      </w:r>
      <w:r>
        <w:rPr>
          <w:rFonts w:eastAsia="Times New Roman" w:cs="Times New Roman"/>
          <w:noProof/>
          <w:szCs w:val="26"/>
          <w:lang w:val="en-US"/>
        </w:rPr>
        <w:t>)</w:t>
      </w:r>
    </w:p>
    <w:p w14:paraId="73440388" w14:textId="77777777" w:rsidR="00D56825" w:rsidRDefault="00D56825" w:rsidP="00D56825">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44" w:name="ГХантингтон_Упругие_постоянные_кристалло"/>
      <w:bookmarkEnd w:id="144"/>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3486C2C" w14:textId="77777777" w:rsidR="0050191D" w:rsidRDefault="0050191D" w:rsidP="0050191D">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45" w:name="ФУоссерман_Нейрокомпьютерная_техника"/>
      <w:bookmarkEnd w:id="145"/>
      <w:r w:rsidRPr="0050191D">
        <w:rPr>
          <w:rFonts w:eastAsia="Times New Roman" w:cs="Times New Roman"/>
          <w:noProof/>
          <w:szCs w:val="26"/>
        </w:rPr>
        <w:t>мен Ф. Нейрокомпьютерная техника: Теория и практика. – 1992.</w:t>
      </w:r>
    </w:p>
    <w:p w14:paraId="5C6A9FE3" w14:textId="77777777" w:rsidR="0050191D" w:rsidRDefault="0050191D" w:rsidP="0050191D">
      <w:pPr>
        <w:pStyle w:val="a3"/>
        <w:numPr>
          <w:ilvl w:val="0"/>
          <w:numId w:val="26"/>
        </w:numPr>
        <w:ind w:left="0" w:firstLine="0"/>
        <w:rPr>
          <w:rFonts w:eastAsia="Times New Roman" w:cs="Times New Roman"/>
          <w:noProof/>
          <w:szCs w:val="26"/>
        </w:rPr>
      </w:pPr>
      <w:r w:rsidRPr="0050191D">
        <w:rPr>
          <w:rFonts w:eastAsia="Times New Roman" w:cs="Times New Roman"/>
          <w:noProof/>
          <w:szCs w:val="26"/>
        </w:rPr>
        <w:lastRenderedPageBreak/>
        <w:t>Бахвалов Н. С., Жидко</w:t>
      </w:r>
      <w:bookmarkStart w:id="146" w:name="НБахвалов_Численные_методы"/>
      <w:bookmarkEnd w:id="146"/>
      <w:r w:rsidRPr="0050191D">
        <w:rPr>
          <w:rFonts w:eastAsia="Times New Roman" w:cs="Times New Roman"/>
          <w:noProof/>
          <w:szCs w:val="26"/>
        </w:rPr>
        <w:t>в Н. П., Кобельков Г. М. Численные методы. – 2008.</w:t>
      </w:r>
    </w:p>
    <w:p w14:paraId="0184A162" w14:textId="77777777" w:rsidR="00985E90" w:rsidRPr="005D10FD" w:rsidRDefault="00B9385E" w:rsidP="00B9385E">
      <w:pPr>
        <w:pStyle w:val="a3"/>
        <w:numPr>
          <w:ilvl w:val="0"/>
          <w:numId w:val="26"/>
        </w:numPr>
        <w:ind w:left="0" w:firstLine="0"/>
        <w:rPr>
          <w:rFonts w:eastAsia="Times New Roman" w:cs="Times New Roman"/>
          <w:noProof/>
          <w:szCs w:val="26"/>
          <w:lang w:val="en-US"/>
        </w:rPr>
      </w:pPr>
      <w:r w:rsidRPr="00B9385E">
        <w:rPr>
          <w:rFonts w:eastAsia="Times New Roman" w:cs="Times New Roman"/>
          <w:noProof/>
          <w:szCs w:val="26"/>
          <w:highlight w:val="yellow"/>
          <w:lang w:val="en-US"/>
        </w:rPr>
        <w:t>Report from the Inter</w:t>
      </w:r>
      <w:bookmarkStart w:id="147" w:name="IAEA"/>
      <w:bookmarkEnd w:id="147"/>
      <w:r w:rsidRPr="00B9385E">
        <w:rPr>
          <w:rFonts w:eastAsia="Times New Roman" w:cs="Times New Roman"/>
          <w:noProof/>
          <w:szCs w:val="26"/>
          <w:highlight w:val="yellow"/>
          <w:lang w:val="en-US"/>
        </w:rPr>
        <w:t>national Atomic Energy Agency (IAEA) Nuclear Power Reactors in the World - 2015 Edition. – 2017</w:t>
      </w:r>
    </w:p>
    <w:p w14:paraId="582FDEE1" w14:textId="77777777" w:rsidR="005D10FD" w:rsidRDefault="005D10FD" w:rsidP="005D10FD">
      <w:pPr>
        <w:pStyle w:val="a3"/>
        <w:numPr>
          <w:ilvl w:val="0"/>
          <w:numId w:val="26"/>
        </w:numPr>
        <w:ind w:left="0" w:firstLine="0"/>
        <w:rPr>
          <w:rFonts w:eastAsia="Times New Roman" w:cs="Times New Roman"/>
          <w:noProof/>
          <w:szCs w:val="26"/>
          <w:lang w:val="en-US"/>
        </w:rPr>
      </w:pPr>
      <w:r w:rsidRPr="005D10FD">
        <w:rPr>
          <w:rFonts w:eastAsia="Times New Roman" w:cs="Times New Roman"/>
          <w:noProof/>
          <w:szCs w:val="26"/>
        </w:rPr>
        <w:t>Ибрагим</w:t>
      </w:r>
      <w:bookmarkStart w:id="148" w:name="ШИбрагимов_Иссле_свойст_облуч_желез"/>
      <w:bookmarkEnd w:id="148"/>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D10FD">
        <w:rPr>
          <w:rFonts w:eastAsia="Times New Roman" w:cs="Times New Roman"/>
          <w:noProof/>
          <w:szCs w:val="26"/>
          <w:lang w:val="en-US"/>
        </w:rPr>
        <w:t>1. – С. 40.</w:t>
      </w:r>
    </w:p>
    <w:p w14:paraId="3F863302" w14:textId="77777777" w:rsidR="001465B5" w:rsidRPr="001465B5" w:rsidRDefault="001465B5" w:rsidP="001465B5">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49" w:name="SPorollo_Micros_mech_prop_fm_steel_823"/>
      <w:bookmarkEnd w:id="149"/>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1A5FADCB" w14:textId="77777777" w:rsidR="00605055" w:rsidRPr="00605055" w:rsidRDefault="00605055" w:rsidP="00605055">
      <w:pPr>
        <w:pStyle w:val="a3"/>
        <w:numPr>
          <w:ilvl w:val="0"/>
          <w:numId w:val="26"/>
        </w:numPr>
        <w:ind w:left="0" w:firstLine="0"/>
        <w:rPr>
          <w:szCs w:val="26"/>
        </w:rPr>
      </w:pPr>
      <w:bookmarkStart w:id="150" w:name="АИванов_Струк_мех_свойс_823"/>
      <w:bookmarkEnd w:id="150"/>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639B04F5" w14:textId="77777777" w:rsidR="001465B5" w:rsidRDefault="00A4479E" w:rsidP="00A4479E">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51" w:name="SPorollo_Swelling_rad_creep_fm_steels"/>
      <w:bookmarkEnd w:id="151"/>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4D1A1E65" w14:textId="77777777" w:rsidR="00B2391C" w:rsidRDefault="00B2391C" w:rsidP="00B2391C">
      <w:pPr>
        <w:pStyle w:val="a3"/>
        <w:numPr>
          <w:ilvl w:val="0"/>
          <w:numId w:val="26"/>
        </w:numPr>
        <w:ind w:left="0" w:firstLine="0"/>
        <w:rPr>
          <w:rFonts w:eastAsia="Times New Roman" w:cs="Times New Roman"/>
          <w:noProof/>
          <w:szCs w:val="26"/>
        </w:rPr>
      </w:pPr>
      <w:r w:rsidRPr="00B2391C">
        <w:rPr>
          <w:rFonts w:eastAsia="Times New Roman" w:cs="Times New Roman"/>
          <w:noProof/>
          <w:szCs w:val="26"/>
          <w:lang w:val="en-US"/>
        </w:rPr>
        <w:t>Klueh R. L., N</w:t>
      </w:r>
      <w:bookmarkStart w:id="152" w:name="RKlueh_FM_steels_for_next_gen_react"/>
      <w:bookmarkEnd w:id="152"/>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B2391C">
        <w:rPr>
          <w:rFonts w:eastAsia="Times New Roman" w:cs="Times New Roman"/>
          <w:noProof/>
          <w:szCs w:val="26"/>
        </w:rPr>
        <w:t>1-3. – С. 37-52.</w:t>
      </w:r>
    </w:p>
    <w:p w14:paraId="7E0CD809" w14:textId="02BDB051" w:rsidR="00B2391C" w:rsidRDefault="00B2391C" w:rsidP="00B2391C">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53" w:name="RKlueh_FM_steel_overwiew"/>
      <w:bookmarkEnd w:id="153"/>
      <w:r w:rsidRPr="00B2391C">
        <w:rPr>
          <w:rFonts w:eastAsia="Times New Roman" w:cs="Times New Roman"/>
          <w:noProof/>
          <w:szCs w:val="26"/>
          <w:lang w:val="en-US"/>
        </w:rPr>
        <w:t>nsitic steels–overview of recent results //Journal of Nuclear Materials. – 2002. – Т. 307. – С. 455-465.</w:t>
      </w:r>
    </w:p>
    <w:p w14:paraId="4221CD92" w14:textId="7E40DC26" w:rsidR="003D5A8F" w:rsidRDefault="003D5A8F" w:rsidP="003D5A8F">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154" w:name="SQvist_Safety_core_design_liqu_met_react"/>
      <w:bookmarkEnd w:id="154"/>
      <w:r w:rsidRPr="003D5A8F">
        <w:rPr>
          <w:rFonts w:eastAsia="Times New Roman" w:cs="Times New Roman"/>
          <w:noProof/>
          <w:szCs w:val="26"/>
          <w:lang w:val="en-US"/>
        </w:rPr>
        <w:t xml:space="preserve"> Safety and core design of large liquid-metal cooled fast breeder reactors. – University of California, Berkeley, 2013.</w:t>
      </w:r>
    </w:p>
    <w:p w14:paraId="194A8D60" w14:textId="313FC0C9" w:rsidR="000E3D0B" w:rsidRDefault="000E3D0B" w:rsidP="000E3D0B">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Hosemann P. et al. The design, setup and operational testing of the irradiation and corrosion experiment (ICE) //Journal of Nuclear Materials. – 2008. – Т. 376. – №. 3. – С. 392-395.</w:t>
      </w:r>
      <w:bookmarkStart w:id="155" w:name="PHosemann_Irradiation_corrosion_experime"/>
      <w:bookmarkEnd w:id="155"/>
    </w:p>
    <w:p w14:paraId="75D3AB85" w14:textId="64E7A512" w:rsidR="000E3D0B" w:rsidRDefault="000E3D0B" w:rsidP="000E3D0B">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Qvist S. et al. Capability</w:t>
      </w:r>
      <w:bookmarkStart w:id="156" w:name="SQvist_Proton_irrad_lead_steel_HT9"/>
      <w:bookmarkEnd w:id="156"/>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25B497C1" w14:textId="157BD4E5" w:rsidR="007C6636" w:rsidRDefault="007C6636" w:rsidP="007C6636">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57" w:name="DFrazer_Degr_HT9_under_ion_beam_corrosio"/>
      <w:bookmarkEnd w:id="157"/>
      <w:r w:rsidRPr="007C6636">
        <w:rPr>
          <w:rFonts w:eastAsia="Times New Roman" w:cs="Times New Roman"/>
          <w:noProof/>
          <w:szCs w:val="26"/>
          <w:lang w:val="en-US"/>
        </w:rPr>
        <w:t>n of HT9 under simultaneous ion beam irradiation and liquid metal corrosion //Journal of Nuclear Materials. – 2016. – Т. 479. – С. 382-389.</w:t>
      </w:r>
    </w:p>
    <w:p w14:paraId="4AA30BAA" w14:textId="0B053CE8" w:rsidR="00E510CC" w:rsidRDefault="001D68C7" w:rsidP="00E510CC">
      <w:pPr>
        <w:pStyle w:val="a3"/>
        <w:numPr>
          <w:ilvl w:val="0"/>
          <w:numId w:val="26"/>
        </w:numPr>
        <w:ind w:left="0" w:firstLine="0"/>
        <w:rPr>
          <w:rFonts w:eastAsia="Times New Roman" w:cs="Times New Roman"/>
          <w:noProof/>
          <w:szCs w:val="26"/>
          <w:highlight w:val="yellow"/>
          <w:lang w:val="en-US"/>
        </w:rPr>
      </w:pPr>
      <w:r w:rsidRPr="001D68C7">
        <w:rPr>
          <w:rFonts w:eastAsia="Times New Roman" w:cs="Times New Roman"/>
          <w:noProof/>
          <w:szCs w:val="26"/>
          <w:highlight w:val="yellow"/>
          <w:lang w:val="en-US"/>
        </w:rPr>
        <w:lastRenderedPageBreak/>
        <w:t>https://w</w:t>
      </w:r>
      <w:bookmarkStart w:id="158" w:name="Nuclear_power_net"/>
      <w:bookmarkEnd w:id="158"/>
      <w:r w:rsidRPr="001D68C7">
        <w:rPr>
          <w:rFonts w:eastAsia="Times New Roman" w:cs="Times New Roman"/>
          <w:noProof/>
          <w:szCs w:val="26"/>
          <w:highlight w:val="yellow"/>
          <w:lang w:val="en-US"/>
        </w:rPr>
        <w:t>ww.nuclear-power.net/nuclear-power/reactor-physics/atomic-nuclear-physics/radiation/</w:t>
      </w:r>
    </w:p>
    <w:p w14:paraId="69AF6E91" w14:textId="01BBB463" w:rsidR="001D68C7" w:rsidRPr="00E510CC" w:rsidRDefault="001D68C7" w:rsidP="001D68C7">
      <w:pPr>
        <w:pStyle w:val="a3"/>
        <w:numPr>
          <w:ilvl w:val="0"/>
          <w:numId w:val="26"/>
        </w:numPr>
        <w:ind w:left="0" w:firstLine="0"/>
        <w:rPr>
          <w:rFonts w:eastAsia="Times New Roman" w:cs="Times New Roman"/>
          <w:noProof/>
          <w:szCs w:val="26"/>
          <w:highlight w:val="yellow"/>
          <w:lang w:val="en-US"/>
        </w:rPr>
      </w:pPr>
      <w:r w:rsidRPr="001D68C7">
        <w:rPr>
          <w:rFonts w:eastAsia="Times New Roman" w:cs="Times New Roman"/>
          <w:noProof/>
          <w:szCs w:val="26"/>
          <w:highlight w:val="yellow"/>
          <w:lang w:val="en-US"/>
        </w:rPr>
        <w:t>http://nuclphys.sinp.msu.ru/sem2/s</w:t>
      </w:r>
      <w:bookmarkStart w:id="159" w:name="Nuclphys_snip_msu_ru"/>
      <w:bookmarkEnd w:id="159"/>
      <w:r w:rsidRPr="001D68C7">
        <w:rPr>
          <w:rFonts w:eastAsia="Times New Roman" w:cs="Times New Roman"/>
          <w:noProof/>
          <w:szCs w:val="26"/>
          <w:highlight w:val="yellow"/>
          <w:lang w:val="en-US"/>
        </w:rPr>
        <w:t>em12.html</w:t>
      </w:r>
    </w:p>
    <w:sectPr w:rsidR="001D68C7" w:rsidRPr="00E510CC" w:rsidSect="001F1D4E">
      <w:footerReference w:type="default" r:id="rId132"/>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446F8" w14:textId="77777777" w:rsidR="001A4799" w:rsidRDefault="001A4799" w:rsidP="003A7CDB">
      <w:pPr>
        <w:spacing w:line="240" w:lineRule="auto"/>
      </w:pPr>
      <w:r>
        <w:separator/>
      </w:r>
    </w:p>
  </w:endnote>
  <w:endnote w:type="continuationSeparator" w:id="0">
    <w:p w14:paraId="06B3D5C8" w14:textId="77777777" w:rsidR="001A4799" w:rsidRDefault="001A4799"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051802" w:rsidRDefault="00051802">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051802" w:rsidRDefault="00051802">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58AF82" w14:textId="77777777" w:rsidR="001A4799" w:rsidRDefault="001A4799" w:rsidP="003A7CDB">
      <w:pPr>
        <w:spacing w:line="240" w:lineRule="auto"/>
      </w:pPr>
      <w:r>
        <w:separator/>
      </w:r>
    </w:p>
  </w:footnote>
  <w:footnote w:type="continuationSeparator" w:id="0">
    <w:p w14:paraId="2C849DC3" w14:textId="77777777" w:rsidR="001A4799" w:rsidRDefault="001A4799"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55222B"/>
    <w:multiLevelType w:val="hybridMultilevel"/>
    <w:tmpl w:val="1D083338"/>
    <w:lvl w:ilvl="0" w:tplc="0419000F">
      <w:start w:val="1"/>
      <w:numFmt w:val="decimal"/>
      <w:lvlText w:val="%1."/>
      <w:lvlJc w:val="left"/>
      <w:pPr>
        <w:ind w:left="1070" w:hanging="360"/>
      </w:pPr>
      <w:rPr>
        <w:rFonts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14BE0606"/>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2"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3"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5" w15:restartNumberingAfterBreak="0">
    <w:nsid w:val="598805ED"/>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9"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0"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1"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AA577FC"/>
    <w:multiLevelType w:val="hybridMultilevel"/>
    <w:tmpl w:val="125460F2"/>
    <w:lvl w:ilvl="0" w:tplc="0419000F">
      <w:start w:val="1"/>
      <w:numFmt w:val="decimal"/>
      <w:lvlText w:val="%1."/>
      <w:lvlJc w:val="left"/>
      <w:pPr>
        <w:ind w:left="7943" w:hanging="360"/>
      </w:pPr>
    </w:lvl>
    <w:lvl w:ilvl="1" w:tplc="04190019" w:tentative="1">
      <w:start w:val="1"/>
      <w:numFmt w:val="lowerLetter"/>
      <w:lvlText w:val="%2."/>
      <w:lvlJc w:val="left"/>
      <w:pPr>
        <w:ind w:left="8663" w:hanging="360"/>
      </w:pPr>
    </w:lvl>
    <w:lvl w:ilvl="2" w:tplc="0419001B" w:tentative="1">
      <w:start w:val="1"/>
      <w:numFmt w:val="lowerRoman"/>
      <w:lvlText w:val="%3."/>
      <w:lvlJc w:val="right"/>
      <w:pPr>
        <w:ind w:left="9383" w:hanging="180"/>
      </w:pPr>
    </w:lvl>
    <w:lvl w:ilvl="3" w:tplc="0419000F" w:tentative="1">
      <w:start w:val="1"/>
      <w:numFmt w:val="decimal"/>
      <w:lvlText w:val="%4."/>
      <w:lvlJc w:val="left"/>
      <w:pPr>
        <w:ind w:left="10103" w:hanging="360"/>
      </w:pPr>
    </w:lvl>
    <w:lvl w:ilvl="4" w:tplc="04190019" w:tentative="1">
      <w:start w:val="1"/>
      <w:numFmt w:val="lowerLetter"/>
      <w:lvlText w:val="%5."/>
      <w:lvlJc w:val="left"/>
      <w:pPr>
        <w:ind w:left="10823" w:hanging="360"/>
      </w:pPr>
    </w:lvl>
    <w:lvl w:ilvl="5" w:tplc="0419001B" w:tentative="1">
      <w:start w:val="1"/>
      <w:numFmt w:val="lowerRoman"/>
      <w:lvlText w:val="%6."/>
      <w:lvlJc w:val="right"/>
      <w:pPr>
        <w:ind w:left="11543" w:hanging="180"/>
      </w:pPr>
    </w:lvl>
    <w:lvl w:ilvl="6" w:tplc="0419000F" w:tentative="1">
      <w:start w:val="1"/>
      <w:numFmt w:val="decimal"/>
      <w:lvlText w:val="%7."/>
      <w:lvlJc w:val="left"/>
      <w:pPr>
        <w:ind w:left="12263" w:hanging="360"/>
      </w:pPr>
    </w:lvl>
    <w:lvl w:ilvl="7" w:tplc="04190019" w:tentative="1">
      <w:start w:val="1"/>
      <w:numFmt w:val="lowerLetter"/>
      <w:lvlText w:val="%8."/>
      <w:lvlJc w:val="left"/>
      <w:pPr>
        <w:ind w:left="12983" w:hanging="360"/>
      </w:pPr>
    </w:lvl>
    <w:lvl w:ilvl="8" w:tplc="0419001B" w:tentative="1">
      <w:start w:val="1"/>
      <w:numFmt w:val="lowerRoman"/>
      <w:lvlText w:val="%9."/>
      <w:lvlJc w:val="right"/>
      <w:pPr>
        <w:ind w:left="13703" w:hanging="180"/>
      </w:pPr>
    </w:lvl>
  </w:abstractNum>
  <w:abstractNum w:abstractNumId="34"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BC65838"/>
    <w:multiLevelType w:val="hybridMultilevel"/>
    <w:tmpl w:val="68FC0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7"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39"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25"/>
  </w:num>
  <w:num w:numId="3">
    <w:abstractNumId w:val="4"/>
  </w:num>
  <w:num w:numId="4">
    <w:abstractNumId w:val="30"/>
  </w:num>
  <w:num w:numId="5">
    <w:abstractNumId w:val="18"/>
  </w:num>
  <w:num w:numId="6">
    <w:abstractNumId w:val="33"/>
  </w:num>
  <w:num w:numId="7">
    <w:abstractNumId w:val="28"/>
  </w:num>
  <w:num w:numId="8">
    <w:abstractNumId w:val="36"/>
  </w:num>
  <w:num w:numId="9">
    <w:abstractNumId w:val="26"/>
  </w:num>
  <w:num w:numId="10">
    <w:abstractNumId w:val="6"/>
  </w:num>
  <w:num w:numId="11">
    <w:abstractNumId w:val="24"/>
  </w:num>
  <w:num w:numId="12">
    <w:abstractNumId w:val="38"/>
  </w:num>
  <w:num w:numId="13">
    <w:abstractNumId w:val="15"/>
  </w:num>
  <w:num w:numId="14">
    <w:abstractNumId w:val="8"/>
  </w:num>
  <w:num w:numId="15">
    <w:abstractNumId w:val="22"/>
  </w:num>
  <w:num w:numId="16">
    <w:abstractNumId w:val="32"/>
  </w:num>
  <w:num w:numId="17">
    <w:abstractNumId w:val="0"/>
  </w:num>
  <w:num w:numId="18">
    <w:abstractNumId w:val="27"/>
  </w:num>
  <w:num w:numId="19">
    <w:abstractNumId w:val="9"/>
  </w:num>
  <w:num w:numId="20">
    <w:abstractNumId w:val="12"/>
  </w:num>
  <w:num w:numId="21">
    <w:abstractNumId w:val="31"/>
  </w:num>
  <w:num w:numId="22">
    <w:abstractNumId w:val="40"/>
  </w:num>
  <w:num w:numId="23">
    <w:abstractNumId w:val="2"/>
  </w:num>
  <w:num w:numId="24">
    <w:abstractNumId w:val="14"/>
  </w:num>
  <w:num w:numId="25">
    <w:abstractNumId w:val="20"/>
  </w:num>
  <w:num w:numId="26">
    <w:abstractNumId w:val="13"/>
  </w:num>
  <w:num w:numId="27">
    <w:abstractNumId w:val="11"/>
  </w:num>
  <w:num w:numId="28">
    <w:abstractNumId w:val="5"/>
  </w:num>
  <w:num w:numId="29">
    <w:abstractNumId w:val="39"/>
  </w:num>
  <w:num w:numId="30">
    <w:abstractNumId w:val="35"/>
  </w:num>
  <w:num w:numId="31">
    <w:abstractNumId w:val="23"/>
  </w:num>
  <w:num w:numId="32">
    <w:abstractNumId w:val="3"/>
  </w:num>
  <w:num w:numId="33">
    <w:abstractNumId w:val="29"/>
  </w:num>
  <w:num w:numId="34">
    <w:abstractNumId w:val="16"/>
  </w:num>
  <w:num w:numId="35">
    <w:abstractNumId w:val="19"/>
  </w:num>
  <w:num w:numId="36">
    <w:abstractNumId w:val="10"/>
  </w:num>
  <w:num w:numId="37">
    <w:abstractNumId w:val="37"/>
  </w:num>
  <w:num w:numId="38">
    <w:abstractNumId w:val="7"/>
  </w:num>
  <w:num w:numId="39">
    <w:abstractNumId w:val="21"/>
  </w:num>
  <w:num w:numId="40">
    <w:abstractNumId w:val="34"/>
  </w:num>
  <w:num w:numId="41">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686B"/>
    <w:rsid w:val="00010D04"/>
    <w:rsid w:val="00020924"/>
    <w:rsid w:val="00020FA8"/>
    <w:rsid w:val="0002598F"/>
    <w:rsid w:val="000363C0"/>
    <w:rsid w:val="00036BD4"/>
    <w:rsid w:val="00036E28"/>
    <w:rsid w:val="0004161C"/>
    <w:rsid w:val="0005047C"/>
    <w:rsid w:val="00051802"/>
    <w:rsid w:val="00051F06"/>
    <w:rsid w:val="0005369C"/>
    <w:rsid w:val="000537B1"/>
    <w:rsid w:val="00056BC0"/>
    <w:rsid w:val="000646E2"/>
    <w:rsid w:val="00071587"/>
    <w:rsid w:val="00072FD8"/>
    <w:rsid w:val="00074092"/>
    <w:rsid w:val="00081905"/>
    <w:rsid w:val="000923E8"/>
    <w:rsid w:val="00094B7B"/>
    <w:rsid w:val="00097CE1"/>
    <w:rsid w:val="000A104D"/>
    <w:rsid w:val="000A46A8"/>
    <w:rsid w:val="000B020A"/>
    <w:rsid w:val="000B36C8"/>
    <w:rsid w:val="000B4B5E"/>
    <w:rsid w:val="000B6FEB"/>
    <w:rsid w:val="000B7848"/>
    <w:rsid w:val="000C504C"/>
    <w:rsid w:val="000C5EA5"/>
    <w:rsid w:val="000D08C2"/>
    <w:rsid w:val="000D6E76"/>
    <w:rsid w:val="000D7AF0"/>
    <w:rsid w:val="000E0FE4"/>
    <w:rsid w:val="000E3637"/>
    <w:rsid w:val="000E3D0B"/>
    <w:rsid w:val="000F1039"/>
    <w:rsid w:val="00100C34"/>
    <w:rsid w:val="00101792"/>
    <w:rsid w:val="00101F84"/>
    <w:rsid w:val="00107150"/>
    <w:rsid w:val="001105AA"/>
    <w:rsid w:val="001130C6"/>
    <w:rsid w:val="00116E02"/>
    <w:rsid w:val="00122C4F"/>
    <w:rsid w:val="00122F5F"/>
    <w:rsid w:val="0012717B"/>
    <w:rsid w:val="00127335"/>
    <w:rsid w:val="00130F48"/>
    <w:rsid w:val="00131024"/>
    <w:rsid w:val="00135851"/>
    <w:rsid w:val="001358DB"/>
    <w:rsid w:val="00137009"/>
    <w:rsid w:val="001465B5"/>
    <w:rsid w:val="001526FD"/>
    <w:rsid w:val="001576B5"/>
    <w:rsid w:val="00160A14"/>
    <w:rsid w:val="00162D68"/>
    <w:rsid w:val="00167357"/>
    <w:rsid w:val="00167900"/>
    <w:rsid w:val="0017005F"/>
    <w:rsid w:val="00171395"/>
    <w:rsid w:val="0017406E"/>
    <w:rsid w:val="00174B21"/>
    <w:rsid w:val="00182449"/>
    <w:rsid w:val="001851FB"/>
    <w:rsid w:val="00185AE8"/>
    <w:rsid w:val="00191D2A"/>
    <w:rsid w:val="0019354E"/>
    <w:rsid w:val="00193718"/>
    <w:rsid w:val="00194515"/>
    <w:rsid w:val="00196E03"/>
    <w:rsid w:val="00197424"/>
    <w:rsid w:val="001A4799"/>
    <w:rsid w:val="001B458D"/>
    <w:rsid w:val="001B5B77"/>
    <w:rsid w:val="001C346F"/>
    <w:rsid w:val="001D4773"/>
    <w:rsid w:val="001D68C7"/>
    <w:rsid w:val="001E00DB"/>
    <w:rsid w:val="001E201A"/>
    <w:rsid w:val="001E3CF2"/>
    <w:rsid w:val="001F0D97"/>
    <w:rsid w:val="001F1D4E"/>
    <w:rsid w:val="001F2D41"/>
    <w:rsid w:val="001F30CF"/>
    <w:rsid w:val="001F4077"/>
    <w:rsid w:val="001F59D8"/>
    <w:rsid w:val="00201BA7"/>
    <w:rsid w:val="0020288E"/>
    <w:rsid w:val="00202DEE"/>
    <w:rsid w:val="0020327D"/>
    <w:rsid w:val="0020730B"/>
    <w:rsid w:val="002079C8"/>
    <w:rsid w:val="00211A28"/>
    <w:rsid w:val="002267A9"/>
    <w:rsid w:val="002303F1"/>
    <w:rsid w:val="002313BA"/>
    <w:rsid w:val="00234D8A"/>
    <w:rsid w:val="00237EDA"/>
    <w:rsid w:val="00244471"/>
    <w:rsid w:val="00246281"/>
    <w:rsid w:val="00247A96"/>
    <w:rsid w:val="002545B7"/>
    <w:rsid w:val="00257C28"/>
    <w:rsid w:val="00270F2F"/>
    <w:rsid w:val="002755D3"/>
    <w:rsid w:val="002803BF"/>
    <w:rsid w:val="002804FE"/>
    <w:rsid w:val="00283D4E"/>
    <w:rsid w:val="00290E82"/>
    <w:rsid w:val="00294FCF"/>
    <w:rsid w:val="002A6684"/>
    <w:rsid w:val="002A745B"/>
    <w:rsid w:val="002B1F6A"/>
    <w:rsid w:val="002B235B"/>
    <w:rsid w:val="002B381E"/>
    <w:rsid w:val="002B5E7F"/>
    <w:rsid w:val="002C2AA8"/>
    <w:rsid w:val="002D0DE8"/>
    <w:rsid w:val="002D19D0"/>
    <w:rsid w:val="002E38B7"/>
    <w:rsid w:val="002E3B53"/>
    <w:rsid w:val="002E7E1F"/>
    <w:rsid w:val="002F1E9A"/>
    <w:rsid w:val="002F7729"/>
    <w:rsid w:val="003031D5"/>
    <w:rsid w:val="00311435"/>
    <w:rsid w:val="00323636"/>
    <w:rsid w:val="003243D3"/>
    <w:rsid w:val="003271BB"/>
    <w:rsid w:val="003316A6"/>
    <w:rsid w:val="0033391D"/>
    <w:rsid w:val="003415C1"/>
    <w:rsid w:val="003440F6"/>
    <w:rsid w:val="0034444D"/>
    <w:rsid w:val="00344DD6"/>
    <w:rsid w:val="003622D8"/>
    <w:rsid w:val="00364A49"/>
    <w:rsid w:val="00365E57"/>
    <w:rsid w:val="00382353"/>
    <w:rsid w:val="00390FC0"/>
    <w:rsid w:val="00391265"/>
    <w:rsid w:val="0039224D"/>
    <w:rsid w:val="003A2B60"/>
    <w:rsid w:val="003A5DE6"/>
    <w:rsid w:val="003A66EB"/>
    <w:rsid w:val="003A7CDB"/>
    <w:rsid w:val="003B0068"/>
    <w:rsid w:val="003B5E83"/>
    <w:rsid w:val="003C0ECE"/>
    <w:rsid w:val="003C2B02"/>
    <w:rsid w:val="003C48C2"/>
    <w:rsid w:val="003C594F"/>
    <w:rsid w:val="003C5A3D"/>
    <w:rsid w:val="003D1ABB"/>
    <w:rsid w:val="003D5A8F"/>
    <w:rsid w:val="003D5E09"/>
    <w:rsid w:val="003D7B1B"/>
    <w:rsid w:val="003E29DB"/>
    <w:rsid w:val="003E59CA"/>
    <w:rsid w:val="003F1228"/>
    <w:rsid w:val="003F51D7"/>
    <w:rsid w:val="00405363"/>
    <w:rsid w:val="004125E5"/>
    <w:rsid w:val="00415C59"/>
    <w:rsid w:val="00416672"/>
    <w:rsid w:val="004175AC"/>
    <w:rsid w:val="004201A2"/>
    <w:rsid w:val="00422312"/>
    <w:rsid w:val="004233B2"/>
    <w:rsid w:val="00427108"/>
    <w:rsid w:val="00435EEB"/>
    <w:rsid w:val="004455EF"/>
    <w:rsid w:val="004501DC"/>
    <w:rsid w:val="004518CC"/>
    <w:rsid w:val="00452565"/>
    <w:rsid w:val="00454333"/>
    <w:rsid w:val="00456F69"/>
    <w:rsid w:val="004607A7"/>
    <w:rsid w:val="004664C3"/>
    <w:rsid w:val="00466C3B"/>
    <w:rsid w:val="00473323"/>
    <w:rsid w:val="00474749"/>
    <w:rsid w:val="004750FD"/>
    <w:rsid w:val="00477481"/>
    <w:rsid w:val="00480059"/>
    <w:rsid w:val="00481F76"/>
    <w:rsid w:val="00483703"/>
    <w:rsid w:val="004877D9"/>
    <w:rsid w:val="00487DE7"/>
    <w:rsid w:val="00487F25"/>
    <w:rsid w:val="00491F7B"/>
    <w:rsid w:val="004A396C"/>
    <w:rsid w:val="004A5359"/>
    <w:rsid w:val="004A5906"/>
    <w:rsid w:val="004B204E"/>
    <w:rsid w:val="004B58E6"/>
    <w:rsid w:val="004B6523"/>
    <w:rsid w:val="004B6880"/>
    <w:rsid w:val="004C0D80"/>
    <w:rsid w:val="004C204F"/>
    <w:rsid w:val="004D0961"/>
    <w:rsid w:val="004D5D55"/>
    <w:rsid w:val="004E51E8"/>
    <w:rsid w:val="00500365"/>
    <w:rsid w:val="0050099E"/>
    <w:rsid w:val="0050191D"/>
    <w:rsid w:val="00504D5E"/>
    <w:rsid w:val="00506B4C"/>
    <w:rsid w:val="00521E28"/>
    <w:rsid w:val="0052338C"/>
    <w:rsid w:val="0052368C"/>
    <w:rsid w:val="00532383"/>
    <w:rsid w:val="00532663"/>
    <w:rsid w:val="00532CAE"/>
    <w:rsid w:val="005374CB"/>
    <w:rsid w:val="00537631"/>
    <w:rsid w:val="00551CD8"/>
    <w:rsid w:val="005538C3"/>
    <w:rsid w:val="005562C4"/>
    <w:rsid w:val="005562F0"/>
    <w:rsid w:val="005631D7"/>
    <w:rsid w:val="00571F1E"/>
    <w:rsid w:val="00572633"/>
    <w:rsid w:val="00573E89"/>
    <w:rsid w:val="00586AD6"/>
    <w:rsid w:val="005A79EF"/>
    <w:rsid w:val="005B21DC"/>
    <w:rsid w:val="005B3192"/>
    <w:rsid w:val="005B46D4"/>
    <w:rsid w:val="005B591C"/>
    <w:rsid w:val="005C0756"/>
    <w:rsid w:val="005C1A5A"/>
    <w:rsid w:val="005C387E"/>
    <w:rsid w:val="005C498B"/>
    <w:rsid w:val="005C6DAD"/>
    <w:rsid w:val="005C7CE7"/>
    <w:rsid w:val="005D10FD"/>
    <w:rsid w:val="005D1C64"/>
    <w:rsid w:val="005D3F93"/>
    <w:rsid w:val="005D4ADA"/>
    <w:rsid w:val="005D57FA"/>
    <w:rsid w:val="005E2DEF"/>
    <w:rsid w:val="005E4ADF"/>
    <w:rsid w:val="005F39B2"/>
    <w:rsid w:val="005F4971"/>
    <w:rsid w:val="005F4C9D"/>
    <w:rsid w:val="00600FA2"/>
    <w:rsid w:val="00605055"/>
    <w:rsid w:val="00607406"/>
    <w:rsid w:val="006109B9"/>
    <w:rsid w:val="006169AF"/>
    <w:rsid w:val="00620B0C"/>
    <w:rsid w:val="0062236E"/>
    <w:rsid w:val="00634B0C"/>
    <w:rsid w:val="0064155D"/>
    <w:rsid w:val="00641D1F"/>
    <w:rsid w:val="00642237"/>
    <w:rsid w:val="00643C57"/>
    <w:rsid w:val="00643FB9"/>
    <w:rsid w:val="006459B6"/>
    <w:rsid w:val="00652511"/>
    <w:rsid w:val="00652B21"/>
    <w:rsid w:val="00652C42"/>
    <w:rsid w:val="00653775"/>
    <w:rsid w:val="00655317"/>
    <w:rsid w:val="00665D18"/>
    <w:rsid w:val="00667C7A"/>
    <w:rsid w:val="0067539A"/>
    <w:rsid w:val="0068261B"/>
    <w:rsid w:val="00691A37"/>
    <w:rsid w:val="006952FD"/>
    <w:rsid w:val="0069703E"/>
    <w:rsid w:val="006973C1"/>
    <w:rsid w:val="006B0844"/>
    <w:rsid w:val="006B5433"/>
    <w:rsid w:val="006B6079"/>
    <w:rsid w:val="006B7BF7"/>
    <w:rsid w:val="006C0EA9"/>
    <w:rsid w:val="006D0ACB"/>
    <w:rsid w:val="006D3881"/>
    <w:rsid w:val="006D571D"/>
    <w:rsid w:val="006E36FF"/>
    <w:rsid w:val="006E70E4"/>
    <w:rsid w:val="006F11A2"/>
    <w:rsid w:val="006F5089"/>
    <w:rsid w:val="00700084"/>
    <w:rsid w:val="00707F06"/>
    <w:rsid w:val="00712AAE"/>
    <w:rsid w:val="00715454"/>
    <w:rsid w:val="007221CE"/>
    <w:rsid w:val="00723884"/>
    <w:rsid w:val="007302CF"/>
    <w:rsid w:val="007332C8"/>
    <w:rsid w:val="00743D55"/>
    <w:rsid w:val="00745629"/>
    <w:rsid w:val="007524CB"/>
    <w:rsid w:val="0075481E"/>
    <w:rsid w:val="00757E50"/>
    <w:rsid w:val="007635B3"/>
    <w:rsid w:val="00766EDB"/>
    <w:rsid w:val="00772B45"/>
    <w:rsid w:val="00775362"/>
    <w:rsid w:val="007753F7"/>
    <w:rsid w:val="0077767B"/>
    <w:rsid w:val="00782E01"/>
    <w:rsid w:val="00784CBC"/>
    <w:rsid w:val="007B207A"/>
    <w:rsid w:val="007B3B1B"/>
    <w:rsid w:val="007B7420"/>
    <w:rsid w:val="007C2029"/>
    <w:rsid w:val="007C6636"/>
    <w:rsid w:val="007C782F"/>
    <w:rsid w:val="007C7ACC"/>
    <w:rsid w:val="007E12D2"/>
    <w:rsid w:val="007E1D0A"/>
    <w:rsid w:val="007E3D1A"/>
    <w:rsid w:val="007E56A7"/>
    <w:rsid w:val="007E5B3F"/>
    <w:rsid w:val="007E7A05"/>
    <w:rsid w:val="007F0F83"/>
    <w:rsid w:val="007F65BB"/>
    <w:rsid w:val="007F686F"/>
    <w:rsid w:val="00801592"/>
    <w:rsid w:val="00803310"/>
    <w:rsid w:val="0080383C"/>
    <w:rsid w:val="00811036"/>
    <w:rsid w:val="00813C98"/>
    <w:rsid w:val="00821ECB"/>
    <w:rsid w:val="00824500"/>
    <w:rsid w:val="00827D54"/>
    <w:rsid w:val="008361C3"/>
    <w:rsid w:val="008421B2"/>
    <w:rsid w:val="0084250E"/>
    <w:rsid w:val="00844829"/>
    <w:rsid w:val="00844890"/>
    <w:rsid w:val="00854AF2"/>
    <w:rsid w:val="00857C2A"/>
    <w:rsid w:val="008650A4"/>
    <w:rsid w:val="00865889"/>
    <w:rsid w:val="0086789E"/>
    <w:rsid w:val="0087038C"/>
    <w:rsid w:val="008708F0"/>
    <w:rsid w:val="0087352C"/>
    <w:rsid w:val="008834E4"/>
    <w:rsid w:val="008873D4"/>
    <w:rsid w:val="008A1380"/>
    <w:rsid w:val="008A5181"/>
    <w:rsid w:val="008B0C16"/>
    <w:rsid w:val="008B5389"/>
    <w:rsid w:val="008C1219"/>
    <w:rsid w:val="008C4030"/>
    <w:rsid w:val="008C435F"/>
    <w:rsid w:val="008C5501"/>
    <w:rsid w:val="008D3F56"/>
    <w:rsid w:val="008D4E60"/>
    <w:rsid w:val="008E04A2"/>
    <w:rsid w:val="008E3548"/>
    <w:rsid w:val="008E3FD4"/>
    <w:rsid w:val="008F3D43"/>
    <w:rsid w:val="008F4AD3"/>
    <w:rsid w:val="008F5A2C"/>
    <w:rsid w:val="008F75C6"/>
    <w:rsid w:val="0090122C"/>
    <w:rsid w:val="009021E5"/>
    <w:rsid w:val="00902762"/>
    <w:rsid w:val="00911EA0"/>
    <w:rsid w:val="00912221"/>
    <w:rsid w:val="00913E28"/>
    <w:rsid w:val="00915C5B"/>
    <w:rsid w:val="009165A1"/>
    <w:rsid w:val="009210F5"/>
    <w:rsid w:val="00923D8C"/>
    <w:rsid w:val="009270E4"/>
    <w:rsid w:val="009363DF"/>
    <w:rsid w:val="00943536"/>
    <w:rsid w:val="00961465"/>
    <w:rsid w:val="0096434C"/>
    <w:rsid w:val="00965A7B"/>
    <w:rsid w:val="009660BF"/>
    <w:rsid w:val="00966D61"/>
    <w:rsid w:val="009762B0"/>
    <w:rsid w:val="0097699D"/>
    <w:rsid w:val="009815FB"/>
    <w:rsid w:val="0098420D"/>
    <w:rsid w:val="00985E90"/>
    <w:rsid w:val="00990203"/>
    <w:rsid w:val="00993077"/>
    <w:rsid w:val="009A5A63"/>
    <w:rsid w:val="009B1DC1"/>
    <w:rsid w:val="009B5DE6"/>
    <w:rsid w:val="009B623D"/>
    <w:rsid w:val="009C1160"/>
    <w:rsid w:val="009C46A1"/>
    <w:rsid w:val="009C4869"/>
    <w:rsid w:val="009C5396"/>
    <w:rsid w:val="009D0236"/>
    <w:rsid w:val="009D13F7"/>
    <w:rsid w:val="009D4FDB"/>
    <w:rsid w:val="009D79A4"/>
    <w:rsid w:val="009E3B2E"/>
    <w:rsid w:val="009E4FDF"/>
    <w:rsid w:val="009E5E42"/>
    <w:rsid w:val="009F390E"/>
    <w:rsid w:val="009F543E"/>
    <w:rsid w:val="00A00F13"/>
    <w:rsid w:val="00A03593"/>
    <w:rsid w:val="00A07BA6"/>
    <w:rsid w:val="00A11014"/>
    <w:rsid w:val="00A14F4E"/>
    <w:rsid w:val="00A2281B"/>
    <w:rsid w:val="00A333C2"/>
    <w:rsid w:val="00A33A3A"/>
    <w:rsid w:val="00A37A9C"/>
    <w:rsid w:val="00A40173"/>
    <w:rsid w:val="00A42423"/>
    <w:rsid w:val="00A4479E"/>
    <w:rsid w:val="00A62E72"/>
    <w:rsid w:val="00A663B7"/>
    <w:rsid w:val="00A719EF"/>
    <w:rsid w:val="00A71F19"/>
    <w:rsid w:val="00A74C21"/>
    <w:rsid w:val="00A80442"/>
    <w:rsid w:val="00A80626"/>
    <w:rsid w:val="00A87ACB"/>
    <w:rsid w:val="00A91B5D"/>
    <w:rsid w:val="00A920F6"/>
    <w:rsid w:val="00A927DE"/>
    <w:rsid w:val="00A96D00"/>
    <w:rsid w:val="00A97432"/>
    <w:rsid w:val="00A977C7"/>
    <w:rsid w:val="00AA17C8"/>
    <w:rsid w:val="00AA2783"/>
    <w:rsid w:val="00AA2995"/>
    <w:rsid w:val="00AA4567"/>
    <w:rsid w:val="00AB0B42"/>
    <w:rsid w:val="00AC112B"/>
    <w:rsid w:val="00AC374D"/>
    <w:rsid w:val="00AC58D4"/>
    <w:rsid w:val="00AC6928"/>
    <w:rsid w:val="00AE0508"/>
    <w:rsid w:val="00AE1005"/>
    <w:rsid w:val="00AE1D26"/>
    <w:rsid w:val="00AE25E1"/>
    <w:rsid w:val="00AE58E7"/>
    <w:rsid w:val="00AF2531"/>
    <w:rsid w:val="00AF641D"/>
    <w:rsid w:val="00B028A9"/>
    <w:rsid w:val="00B1031E"/>
    <w:rsid w:val="00B2052E"/>
    <w:rsid w:val="00B2391C"/>
    <w:rsid w:val="00B25A54"/>
    <w:rsid w:val="00B26336"/>
    <w:rsid w:val="00B33D63"/>
    <w:rsid w:val="00B35AF8"/>
    <w:rsid w:val="00B37F03"/>
    <w:rsid w:val="00B44B44"/>
    <w:rsid w:val="00B46C60"/>
    <w:rsid w:val="00B475A2"/>
    <w:rsid w:val="00B52B88"/>
    <w:rsid w:val="00B53399"/>
    <w:rsid w:val="00B603F6"/>
    <w:rsid w:val="00B614CC"/>
    <w:rsid w:val="00B6212B"/>
    <w:rsid w:val="00B633AB"/>
    <w:rsid w:val="00B63B75"/>
    <w:rsid w:val="00B72EC8"/>
    <w:rsid w:val="00B8036A"/>
    <w:rsid w:val="00B822FA"/>
    <w:rsid w:val="00B84741"/>
    <w:rsid w:val="00B91729"/>
    <w:rsid w:val="00B9385E"/>
    <w:rsid w:val="00BA01DF"/>
    <w:rsid w:val="00BA3177"/>
    <w:rsid w:val="00BB6506"/>
    <w:rsid w:val="00BC3D92"/>
    <w:rsid w:val="00BC4CF4"/>
    <w:rsid w:val="00BC6CA7"/>
    <w:rsid w:val="00BD3799"/>
    <w:rsid w:val="00BD49B3"/>
    <w:rsid w:val="00BE0A40"/>
    <w:rsid w:val="00BE1382"/>
    <w:rsid w:val="00BE1D7C"/>
    <w:rsid w:val="00BE64FB"/>
    <w:rsid w:val="00BE7D17"/>
    <w:rsid w:val="00BF5462"/>
    <w:rsid w:val="00BF65A8"/>
    <w:rsid w:val="00C00BB6"/>
    <w:rsid w:val="00C00E7C"/>
    <w:rsid w:val="00C00F5F"/>
    <w:rsid w:val="00C00FD7"/>
    <w:rsid w:val="00C037EA"/>
    <w:rsid w:val="00C03A8E"/>
    <w:rsid w:val="00C05B8A"/>
    <w:rsid w:val="00C05FB0"/>
    <w:rsid w:val="00C06E33"/>
    <w:rsid w:val="00C1132D"/>
    <w:rsid w:val="00C1229E"/>
    <w:rsid w:val="00C14C5C"/>
    <w:rsid w:val="00C16FC4"/>
    <w:rsid w:val="00C24631"/>
    <w:rsid w:val="00C256B6"/>
    <w:rsid w:val="00C3273D"/>
    <w:rsid w:val="00C33B08"/>
    <w:rsid w:val="00C349AB"/>
    <w:rsid w:val="00C35B83"/>
    <w:rsid w:val="00C374CF"/>
    <w:rsid w:val="00C4153B"/>
    <w:rsid w:val="00C51AC7"/>
    <w:rsid w:val="00C53E6B"/>
    <w:rsid w:val="00C60DE1"/>
    <w:rsid w:val="00C7364F"/>
    <w:rsid w:val="00C73EA6"/>
    <w:rsid w:val="00C74D61"/>
    <w:rsid w:val="00C82481"/>
    <w:rsid w:val="00C8251C"/>
    <w:rsid w:val="00C82AFD"/>
    <w:rsid w:val="00C832B8"/>
    <w:rsid w:val="00C835AA"/>
    <w:rsid w:val="00C86121"/>
    <w:rsid w:val="00CA24D0"/>
    <w:rsid w:val="00CA327D"/>
    <w:rsid w:val="00CA3D85"/>
    <w:rsid w:val="00CA48C7"/>
    <w:rsid w:val="00CB51A0"/>
    <w:rsid w:val="00CB693A"/>
    <w:rsid w:val="00CC256A"/>
    <w:rsid w:val="00CC32D6"/>
    <w:rsid w:val="00CC4ACC"/>
    <w:rsid w:val="00CC6C28"/>
    <w:rsid w:val="00CD279C"/>
    <w:rsid w:val="00CE1479"/>
    <w:rsid w:val="00CE343A"/>
    <w:rsid w:val="00CF4AF7"/>
    <w:rsid w:val="00CF782F"/>
    <w:rsid w:val="00D0034C"/>
    <w:rsid w:val="00D013F9"/>
    <w:rsid w:val="00D078D0"/>
    <w:rsid w:val="00D12869"/>
    <w:rsid w:val="00D17ED1"/>
    <w:rsid w:val="00D2416C"/>
    <w:rsid w:val="00D24C24"/>
    <w:rsid w:val="00D26149"/>
    <w:rsid w:val="00D2692B"/>
    <w:rsid w:val="00D4118C"/>
    <w:rsid w:val="00D41F7B"/>
    <w:rsid w:val="00D443DE"/>
    <w:rsid w:val="00D44820"/>
    <w:rsid w:val="00D47B0A"/>
    <w:rsid w:val="00D52158"/>
    <w:rsid w:val="00D55B53"/>
    <w:rsid w:val="00D562CB"/>
    <w:rsid w:val="00D56825"/>
    <w:rsid w:val="00D61855"/>
    <w:rsid w:val="00D6309A"/>
    <w:rsid w:val="00D63365"/>
    <w:rsid w:val="00D6456A"/>
    <w:rsid w:val="00D87536"/>
    <w:rsid w:val="00D922CD"/>
    <w:rsid w:val="00DA4C2F"/>
    <w:rsid w:val="00DB389F"/>
    <w:rsid w:val="00DB5AAC"/>
    <w:rsid w:val="00DC09CD"/>
    <w:rsid w:val="00DC134F"/>
    <w:rsid w:val="00DC178F"/>
    <w:rsid w:val="00DC29DC"/>
    <w:rsid w:val="00DC2C30"/>
    <w:rsid w:val="00DC4DEE"/>
    <w:rsid w:val="00DD3C1A"/>
    <w:rsid w:val="00DE30EC"/>
    <w:rsid w:val="00DE53B1"/>
    <w:rsid w:val="00DF2C25"/>
    <w:rsid w:val="00E01021"/>
    <w:rsid w:val="00E01D33"/>
    <w:rsid w:val="00E03CBB"/>
    <w:rsid w:val="00E058FB"/>
    <w:rsid w:val="00E06666"/>
    <w:rsid w:val="00E10839"/>
    <w:rsid w:val="00E1661A"/>
    <w:rsid w:val="00E171FE"/>
    <w:rsid w:val="00E20452"/>
    <w:rsid w:val="00E239F9"/>
    <w:rsid w:val="00E24EA9"/>
    <w:rsid w:val="00E26B00"/>
    <w:rsid w:val="00E27509"/>
    <w:rsid w:val="00E311FC"/>
    <w:rsid w:val="00E45EA9"/>
    <w:rsid w:val="00E46263"/>
    <w:rsid w:val="00E4784E"/>
    <w:rsid w:val="00E510CC"/>
    <w:rsid w:val="00E53FC3"/>
    <w:rsid w:val="00E541E7"/>
    <w:rsid w:val="00E54303"/>
    <w:rsid w:val="00E55EDC"/>
    <w:rsid w:val="00E55FF5"/>
    <w:rsid w:val="00E56C9E"/>
    <w:rsid w:val="00E573BF"/>
    <w:rsid w:val="00E57B14"/>
    <w:rsid w:val="00E664C0"/>
    <w:rsid w:val="00E71816"/>
    <w:rsid w:val="00E7256F"/>
    <w:rsid w:val="00E731A3"/>
    <w:rsid w:val="00E7638C"/>
    <w:rsid w:val="00E76761"/>
    <w:rsid w:val="00E770B7"/>
    <w:rsid w:val="00E77D28"/>
    <w:rsid w:val="00E829ED"/>
    <w:rsid w:val="00E8487B"/>
    <w:rsid w:val="00E90F80"/>
    <w:rsid w:val="00E9435C"/>
    <w:rsid w:val="00EA1F5F"/>
    <w:rsid w:val="00EA61F6"/>
    <w:rsid w:val="00EA75E3"/>
    <w:rsid w:val="00EA791D"/>
    <w:rsid w:val="00EB00E4"/>
    <w:rsid w:val="00EB03E3"/>
    <w:rsid w:val="00EB2D1F"/>
    <w:rsid w:val="00EC7A8B"/>
    <w:rsid w:val="00ED00E0"/>
    <w:rsid w:val="00ED075B"/>
    <w:rsid w:val="00ED0CD2"/>
    <w:rsid w:val="00ED0CFE"/>
    <w:rsid w:val="00ED568F"/>
    <w:rsid w:val="00ED5C38"/>
    <w:rsid w:val="00EE3FE1"/>
    <w:rsid w:val="00EE4089"/>
    <w:rsid w:val="00EE5291"/>
    <w:rsid w:val="00EE5572"/>
    <w:rsid w:val="00EF0C32"/>
    <w:rsid w:val="00F02046"/>
    <w:rsid w:val="00F06B6A"/>
    <w:rsid w:val="00F118C0"/>
    <w:rsid w:val="00F1526F"/>
    <w:rsid w:val="00F1554E"/>
    <w:rsid w:val="00F16FF6"/>
    <w:rsid w:val="00F2281F"/>
    <w:rsid w:val="00F23177"/>
    <w:rsid w:val="00F24BF0"/>
    <w:rsid w:val="00F25C98"/>
    <w:rsid w:val="00F274B6"/>
    <w:rsid w:val="00F43AAE"/>
    <w:rsid w:val="00F46081"/>
    <w:rsid w:val="00F472DD"/>
    <w:rsid w:val="00F526D5"/>
    <w:rsid w:val="00F550DF"/>
    <w:rsid w:val="00F5645E"/>
    <w:rsid w:val="00F579E2"/>
    <w:rsid w:val="00F63FFB"/>
    <w:rsid w:val="00F65735"/>
    <w:rsid w:val="00F659E0"/>
    <w:rsid w:val="00F65B24"/>
    <w:rsid w:val="00F66EC7"/>
    <w:rsid w:val="00F70FAD"/>
    <w:rsid w:val="00F73E13"/>
    <w:rsid w:val="00F75DEB"/>
    <w:rsid w:val="00F83494"/>
    <w:rsid w:val="00F87A83"/>
    <w:rsid w:val="00F90098"/>
    <w:rsid w:val="00F96002"/>
    <w:rsid w:val="00FA2461"/>
    <w:rsid w:val="00FA4C46"/>
    <w:rsid w:val="00FB0821"/>
    <w:rsid w:val="00FB0A03"/>
    <w:rsid w:val="00FB64B3"/>
    <w:rsid w:val="00FC3F33"/>
    <w:rsid w:val="00FD26D8"/>
    <w:rsid w:val="00FD52C6"/>
    <w:rsid w:val="00FD6493"/>
    <w:rsid w:val="00FE5239"/>
    <w:rsid w:val="00FF191F"/>
    <w:rsid w:val="00FF3C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406"/>
    <w:pPr>
      <w:spacing w:after="0" w:line="360" w:lineRule="auto"/>
      <w:ind w:firstLine="709"/>
      <w:jc w:val="both"/>
    </w:pPr>
    <w:rPr>
      <w:rFonts w:ascii="Times New Roman" w:hAnsi="Times New Roman"/>
      <w:sz w:val="26"/>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912221"/>
    <w:pPr>
      <w:keepNext/>
      <w:keepLines/>
      <w:numPr>
        <w:ilvl w:val="1"/>
        <w:numId w:val="2"/>
      </w:numPr>
      <w:outlineLvl w:val="1"/>
    </w:pPr>
    <w:rPr>
      <w:rFonts w:eastAsiaTheme="majorEastAsia" w:cstheme="majorBidi"/>
      <w:b/>
      <w:bCs/>
      <w:color w:val="000000" w:themeColor="text1"/>
      <w:sz w:val="28"/>
      <w:szCs w:val="28"/>
    </w:rPr>
  </w:style>
  <w:style w:type="paragraph" w:styleId="3">
    <w:name w:val="heading 3"/>
    <w:basedOn w:val="a"/>
    <w:next w:val="a"/>
    <w:link w:val="30"/>
    <w:uiPriority w:val="9"/>
    <w:unhideWhenUsed/>
    <w:qFormat/>
    <w:rsid w:val="002303F1"/>
    <w:pPr>
      <w:keepNext/>
      <w:keepLines/>
      <w:numPr>
        <w:ilvl w:val="2"/>
        <w:numId w:val="2"/>
      </w:numPr>
      <w:spacing w:before="120"/>
      <w:outlineLvl w:val="2"/>
    </w:pPr>
    <w:rPr>
      <w:rFonts w:eastAsiaTheme="majorEastAsia" w:cstheme="majorBidi"/>
      <w:b/>
      <w:bCs/>
      <w:color w:val="000000" w:themeColor="text1"/>
      <w:sz w:val="28"/>
    </w:rPr>
  </w:style>
  <w:style w:type="paragraph" w:styleId="4">
    <w:name w:val="heading 4"/>
    <w:basedOn w:val="a"/>
    <w:next w:val="a"/>
    <w:link w:val="40"/>
    <w:uiPriority w:val="9"/>
    <w:unhideWhenUsed/>
    <w:qFormat/>
    <w:rsid w:val="00C7364F"/>
    <w:pPr>
      <w:keepNext/>
      <w:keepLines/>
      <w:numPr>
        <w:ilvl w:val="3"/>
        <w:numId w:val="2"/>
      </w:numPr>
      <w:spacing w:before="120"/>
      <w:ind w:left="720" w:hanging="720"/>
      <w:outlineLvl w:val="3"/>
    </w:pPr>
    <w:rPr>
      <w:rFonts w:eastAsiaTheme="majorEastAsia" w:cstheme="majorBidi"/>
      <w:b/>
      <w:bCs/>
      <w:iCs/>
      <w:color w:val="000000" w:themeColor="text1"/>
      <w:sz w:val="28"/>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3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912221"/>
    <w:rPr>
      <w:rFonts w:ascii="Times New Roman" w:eastAsiaTheme="majorEastAsia" w:hAnsi="Times New Roman" w:cstheme="majorBidi"/>
      <w:b/>
      <w:bCs/>
      <w:color w:val="000000" w:themeColor="text1"/>
      <w:sz w:val="28"/>
      <w:szCs w:val="28"/>
    </w:rPr>
  </w:style>
  <w:style w:type="character" w:customStyle="1" w:styleId="30">
    <w:name w:val="Заголовок 3 Знак"/>
    <w:basedOn w:val="a0"/>
    <w:link w:val="3"/>
    <w:uiPriority w:val="9"/>
    <w:rsid w:val="002303F1"/>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uiPriority w:val="9"/>
    <w:rsid w:val="00C7364F"/>
    <w:rPr>
      <w:rFonts w:ascii="Times New Roman" w:eastAsiaTheme="majorEastAsia" w:hAnsi="Times New Roman" w:cstheme="majorBidi"/>
      <w:b/>
      <w:bCs/>
      <w:iCs/>
      <w:color w:val="000000" w:themeColor="text1"/>
      <w:sz w:val="28"/>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C7364F"/>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9F390E"/>
    <w:pPr>
      <w:spacing w:before="120"/>
    </w:pPr>
    <w:rPr>
      <w:rFonts w:ascii="Times New Roman" w:hAnsi="Times New Roman" w:cs="Times New Roman"/>
      <w:sz w:val="24"/>
      <w:szCs w:val="24"/>
    </w:rPr>
  </w:style>
  <w:style w:type="paragraph" w:customStyle="1" w:styleId="afa">
    <w:name w:val="Табл.содерж."/>
    <w:qFormat/>
    <w:rsid w:val="00020924"/>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7C202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 w:val="24"/>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 w:val="24"/>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C832B8"/>
    <w:pPr>
      <w:spacing w:after="100"/>
      <w:ind w:left="794"/>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1.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jpeg"/><Relationship Id="rId68" Type="http://schemas.openxmlformats.org/officeDocument/2006/relationships/oleObject" Target="embeddings/oleObject7.bin"/><Relationship Id="rId84" Type="http://schemas.openxmlformats.org/officeDocument/2006/relationships/oleObject" Target="embeddings/oleObject8.bin"/><Relationship Id="rId89" Type="http://schemas.openxmlformats.org/officeDocument/2006/relationships/image" Target="media/image73.png"/><Relationship Id="rId112" Type="http://schemas.openxmlformats.org/officeDocument/2006/relationships/image" Target="media/image88.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oleObject" Target="embeddings/oleObject2.bin"/><Relationship Id="rId58" Type="http://schemas.openxmlformats.org/officeDocument/2006/relationships/image" Target="media/image48.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oleObject" Target="embeddings/oleObject15.bin"/><Relationship Id="rId123" Type="http://schemas.openxmlformats.org/officeDocument/2006/relationships/image" Target="media/image94.png"/><Relationship Id="rId128"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image" Target="media/image74.emf"/><Relationship Id="rId95" Type="http://schemas.openxmlformats.org/officeDocument/2006/relationships/oleObject" Target="embeddings/oleObject12.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emf"/><Relationship Id="rId64" Type="http://schemas.openxmlformats.org/officeDocument/2006/relationships/image" Target="media/image52.jpe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79.png"/><Relationship Id="rId105" Type="http://schemas.openxmlformats.org/officeDocument/2006/relationships/image" Target="media/image83.emf"/><Relationship Id="rId113" Type="http://schemas.openxmlformats.org/officeDocument/2006/relationships/image" Target="media/image89.emf"/><Relationship Id="rId118" Type="http://schemas.openxmlformats.org/officeDocument/2006/relationships/oleObject" Target="embeddings/oleObject20.bin"/><Relationship Id="rId126" Type="http://schemas.openxmlformats.org/officeDocument/2006/relationships/image" Target="media/image97.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gif"/><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0.emf"/><Relationship Id="rId93" Type="http://schemas.openxmlformats.org/officeDocument/2006/relationships/oleObject" Target="embeddings/oleObject11.bin"/><Relationship Id="rId98" Type="http://schemas.openxmlformats.org/officeDocument/2006/relationships/image" Target="media/image78.emf"/><Relationship Id="rId121" Type="http://schemas.openxmlformats.org/officeDocument/2006/relationships/image" Target="media/image9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emf"/><Relationship Id="rId67" Type="http://schemas.openxmlformats.org/officeDocument/2006/relationships/image" Target="media/image54.emf"/><Relationship Id="rId103" Type="http://schemas.openxmlformats.org/officeDocument/2006/relationships/image" Target="media/image81.png"/><Relationship Id="rId108" Type="http://schemas.openxmlformats.org/officeDocument/2006/relationships/image" Target="media/image85.png"/><Relationship Id="rId116" Type="http://schemas.openxmlformats.org/officeDocument/2006/relationships/oleObject" Target="embeddings/oleObject19.bin"/><Relationship Id="rId124" Type="http://schemas.openxmlformats.org/officeDocument/2006/relationships/image" Target="media/image95.png"/><Relationship Id="rId129" Type="http://schemas.openxmlformats.org/officeDocument/2006/relationships/oleObject" Target="embeddings/oleObject23.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oleObject" Target="embeddings/oleObject5.bin"/><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emf"/><Relationship Id="rId88" Type="http://schemas.openxmlformats.org/officeDocument/2006/relationships/image" Target="media/image72.png"/><Relationship Id="rId91" Type="http://schemas.openxmlformats.org/officeDocument/2006/relationships/oleObject" Target="embeddings/oleObject10.bin"/><Relationship Id="rId96" Type="http://schemas.openxmlformats.org/officeDocument/2006/relationships/image" Target="media/image77.emf"/><Relationship Id="rId111" Type="http://schemas.openxmlformats.org/officeDocument/2006/relationships/image" Target="media/image87.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oleObject" Target="embeddings/oleObject3.bin"/><Relationship Id="rId106" Type="http://schemas.openxmlformats.org/officeDocument/2006/relationships/oleObject" Target="embeddings/oleObject16.bin"/><Relationship Id="rId114" Type="http://schemas.openxmlformats.org/officeDocument/2006/relationships/oleObject" Target="embeddings/oleObject18.bin"/><Relationship Id="rId119" Type="http://schemas.openxmlformats.org/officeDocument/2006/relationships/image" Target="media/image92.emf"/><Relationship Id="rId127" Type="http://schemas.openxmlformats.org/officeDocument/2006/relationships/image" Target="media/image98.wmf"/><Relationship Id="rId10" Type="http://schemas.openxmlformats.org/officeDocument/2006/relationships/oleObject" Target="embeddings/oleObject1.bin"/><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wmf"/><Relationship Id="rId60" Type="http://schemas.openxmlformats.org/officeDocument/2006/relationships/oleObject" Target="embeddings/oleObject4.bin"/><Relationship Id="rId65" Type="http://schemas.openxmlformats.org/officeDocument/2006/relationships/image" Target="media/image53.em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oleObject" Target="embeddings/oleObject9.bin"/><Relationship Id="rId94" Type="http://schemas.openxmlformats.org/officeDocument/2006/relationships/image" Target="media/image76.emf"/><Relationship Id="rId99" Type="http://schemas.openxmlformats.org/officeDocument/2006/relationships/oleObject" Target="embeddings/oleObject14.bin"/><Relationship Id="rId101" Type="http://schemas.openxmlformats.org/officeDocument/2006/relationships/image" Target="media/image80.png"/><Relationship Id="rId122" Type="http://schemas.openxmlformats.org/officeDocument/2006/relationships/oleObject" Target="embeddings/oleObject22.bin"/><Relationship Id="rId130" Type="http://schemas.openxmlformats.org/officeDocument/2006/relationships/image" Target="media/image100.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6.emf"/><Relationship Id="rId34" Type="http://schemas.openxmlformats.org/officeDocument/2006/relationships/image" Target="media/image26.png"/><Relationship Id="rId50" Type="http://schemas.openxmlformats.org/officeDocument/2006/relationships/image" Target="media/image42.gif"/><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oleObject" Target="embeddings/oleObject13.bin"/><Relationship Id="rId104" Type="http://schemas.openxmlformats.org/officeDocument/2006/relationships/image" Target="media/image82.png"/><Relationship Id="rId120" Type="http://schemas.openxmlformats.org/officeDocument/2006/relationships/oleObject" Target="embeddings/oleObject21.bin"/><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oleObject" Target="embeddings/oleObject6.bin"/><Relationship Id="rId87" Type="http://schemas.openxmlformats.org/officeDocument/2006/relationships/image" Target="media/image71.png"/><Relationship Id="rId110" Type="http://schemas.openxmlformats.org/officeDocument/2006/relationships/oleObject" Target="embeddings/oleObject17.bin"/><Relationship Id="rId115" Type="http://schemas.openxmlformats.org/officeDocument/2006/relationships/image" Target="media/image90.emf"/><Relationship Id="rId131" Type="http://schemas.openxmlformats.org/officeDocument/2006/relationships/oleObject" Target="embeddings/oleObject24.bin"/><Relationship Id="rId61" Type="http://schemas.openxmlformats.org/officeDocument/2006/relationships/image" Target="media/image50.emf"/><Relationship Id="rId82" Type="http://schemas.openxmlformats.org/officeDocument/2006/relationships/image" Target="media/image68.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5AAE24-E2E1-43B0-AA87-54D190FC0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14009</TotalTime>
  <Pages>89</Pages>
  <Words>18656</Words>
  <Characters>106344</Characters>
  <Application>Microsoft Office Word</Application>
  <DocSecurity>0</DocSecurity>
  <Lines>886</Lines>
  <Paragraphs>249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97</cp:revision>
  <cp:lastPrinted>2018-05-21T13:01:00Z</cp:lastPrinted>
  <dcterms:created xsi:type="dcterms:W3CDTF">2018-04-16T15:54:00Z</dcterms:created>
  <dcterms:modified xsi:type="dcterms:W3CDTF">2018-05-23T17:19:00Z</dcterms:modified>
</cp:coreProperties>
</file>