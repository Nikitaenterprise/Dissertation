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9246CF" w14:textId="2F4CB759" w:rsidR="00D01514" w:rsidRDefault="00A979E9">
      <w:pPr>
        <w:pStyle w:val="12"/>
        <w:rPr>
          <w:rFonts w:asciiTheme="minorHAnsi" w:hAnsiTheme="minorHAnsi"/>
          <w:noProof/>
          <w:sz w:val="22"/>
          <w:lang w:eastAsia="ru-RU"/>
        </w:rPr>
      </w:pPr>
      <w:r>
        <w:fldChar w:fldCharType="begin"/>
      </w:r>
      <w:r>
        <w:instrText xml:space="preserve"> TOC \o "1-5" \h \z \u </w:instrText>
      </w:r>
      <w:r>
        <w:fldChar w:fldCharType="separate"/>
      </w:r>
      <w:hyperlink w:anchor="_Toc517719182" w:history="1">
        <w:r w:rsidR="00D01514" w:rsidRPr="0034108B">
          <w:rPr>
            <w:rStyle w:val="af8"/>
            <w:noProof/>
          </w:rPr>
          <w:t>Введение</w:t>
        </w:r>
        <w:r w:rsidR="00D01514">
          <w:rPr>
            <w:noProof/>
            <w:webHidden/>
          </w:rPr>
          <w:tab/>
        </w:r>
        <w:r w:rsidR="00D01514">
          <w:rPr>
            <w:noProof/>
            <w:webHidden/>
          </w:rPr>
          <w:fldChar w:fldCharType="begin"/>
        </w:r>
        <w:r w:rsidR="00D01514">
          <w:rPr>
            <w:noProof/>
            <w:webHidden/>
          </w:rPr>
          <w:instrText xml:space="preserve"> PAGEREF _Toc517719182 \h </w:instrText>
        </w:r>
        <w:r w:rsidR="00D01514">
          <w:rPr>
            <w:noProof/>
            <w:webHidden/>
          </w:rPr>
        </w:r>
        <w:r w:rsidR="00D01514">
          <w:rPr>
            <w:noProof/>
            <w:webHidden/>
          </w:rPr>
          <w:fldChar w:fldCharType="separate"/>
        </w:r>
        <w:r w:rsidR="00D01514">
          <w:rPr>
            <w:noProof/>
            <w:webHidden/>
          </w:rPr>
          <w:t>4</w:t>
        </w:r>
        <w:r w:rsidR="00D01514">
          <w:rPr>
            <w:noProof/>
            <w:webHidden/>
          </w:rPr>
          <w:fldChar w:fldCharType="end"/>
        </w:r>
      </w:hyperlink>
    </w:p>
    <w:p w14:paraId="67B3585A" w14:textId="50EA02AE" w:rsidR="00D01514" w:rsidRDefault="001F0EDE">
      <w:pPr>
        <w:pStyle w:val="12"/>
        <w:rPr>
          <w:rFonts w:asciiTheme="minorHAnsi" w:hAnsiTheme="minorHAnsi"/>
          <w:noProof/>
          <w:sz w:val="22"/>
          <w:lang w:eastAsia="ru-RU"/>
        </w:rPr>
      </w:pPr>
      <w:hyperlink w:anchor="_Toc517719183" w:history="1">
        <w:r w:rsidR="00D01514" w:rsidRPr="0034108B">
          <w:rPr>
            <w:rStyle w:val="af8"/>
            <w:noProof/>
          </w:rPr>
          <w:t>1</w:t>
        </w:r>
        <w:r w:rsidR="00D01514">
          <w:rPr>
            <w:rFonts w:asciiTheme="minorHAnsi" w:hAnsiTheme="minorHAnsi"/>
            <w:noProof/>
            <w:sz w:val="22"/>
            <w:lang w:eastAsia="ru-RU"/>
          </w:rPr>
          <w:tab/>
        </w:r>
        <w:r w:rsidR="00D01514" w:rsidRPr="0034108B">
          <w:rPr>
            <w:rStyle w:val="af8"/>
            <w:noProof/>
          </w:rPr>
          <w:t>Литературный обзор</w:t>
        </w:r>
        <w:r w:rsidR="00D01514">
          <w:rPr>
            <w:noProof/>
            <w:webHidden/>
          </w:rPr>
          <w:tab/>
        </w:r>
        <w:r w:rsidR="00D01514">
          <w:rPr>
            <w:noProof/>
            <w:webHidden/>
          </w:rPr>
          <w:fldChar w:fldCharType="begin"/>
        </w:r>
        <w:r w:rsidR="00D01514">
          <w:rPr>
            <w:noProof/>
            <w:webHidden/>
          </w:rPr>
          <w:instrText xml:space="preserve"> PAGEREF _Toc517719183 \h </w:instrText>
        </w:r>
        <w:r w:rsidR="00D01514">
          <w:rPr>
            <w:noProof/>
            <w:webHidden/>
          </w:rPr>
        </w:r>
        <w:r w:rsidR="00D01514">
          <w:rPr>
            <w:noProof/>
            <w:webHidden/>
          </w:rPr>
          <w:fldChar w:fldCharType="separate"/>
        </w:r>
        <w:r w:rsidR="00D01514">
          <w:rPr>
            <w:noProof/>
            <w:webHidden/>
          </w:rPr>
          <w:t>6</w:t>
        </w:r>
        <w:r w:rsidR="00D01514">
          <w:rPr>
            <w:noProof/>
            <w:webHidden/>
          </w:rPr>
          <w:fldChar w:fldCharType="end"/>
        </w:r>
      </w:hyperlink>
    </w:p>
    <w:p w14:paraId="665156C6" w14:textId="6003D263" w:rsidR="00D01514" w:rsidRDefault="001F0EDE">
      <w:pPr>
        <w:pStyle w:val="23"/>
        <w:tabs>
          <w:tab w:val="left" w:pos="1134"/>
          <w:tab w:val="right" w:leader="dot" w:pos="9345"/>
        </w:tabs>
        <w:rPr>
          <w:rFonts w:asciiTheme="minorHAnsi" w:hAnsiTheme="minorHAnsi"/>
          <w:noProof/>
          <w:sz w:val="22"/>
          <w:lang w:eastAsia="ru-RU"/>
        </w:rPr>
      </w:pPr>
      <w:hyperlink w:anchor="_Toc517719184" w:history="1">
        <w:r w:rsidR="00D01514" w:rsidRPr="0034108B">
          <w:rPr>
            <w:rStyle w:val="af8"/>
            <w:noProof/>
          </w:rPr>
          <w:t>1.1</w:t>
        </w:r>
        <w:r w:rsidR="00D01514">
          <w:rPr>
            <w:rFonts w:asciiTheme="minorHAnsi" w:hAnsiTheme="minorHAnsi"/>
            <w:noProof/>
            <w:sz w:val="22"/>
            <w:lang w:eastAsia="ru-RU"/>
          </w:rPr>
          <w:tab/>
        </w:r>
        <w:r w:rsidR="00D01514" w:rsidRPr="0034108B">
          <w:rPr>
            <w:rStyle w:val="af8"/>
            <w:noProof/>
          </w:rPr>
          <w:t>Типы ядерных реакторов и место реакторов на быстрых нейтронах в ядерной энергетике.</w:t>
        </w:r>
        <w:r w:rsidR="00D01514">
          <w:rPr>
            <w:noProof/>
            <w:webHidden/>
          </w:rPr>
          <w:tab/>
        </w:r>
        <w:r w:rsidR="00D01514">
          <w:rPr>
            <w:noProof/>
            <w:webHidden/>
          </w:rPr>
          <w:fldChar w:fldCharType="begin"/>
        </w:r>
        <w:r w:rsidR="00D01514">
          <w:rPr>
            <w:noProof/>
            <w:webHidden/>
          </w:rPr>
          <w:instrText xml:space="preserve"> PAGEREF _Toc517719184 \h </w:instrText>
        </w:r>
        <w:r w:rsidR="00D01514">
          <w:rPr>
            <w:noProof/>
            <w:webHidden/>
          </w:rPr>
        </w:r>
        <w:r w:rsidR="00D01514">
          <w:rPr>
            <w:noProof/>
            <w:webHidden/>
          </w:rPr>
          <w:fldChar w:fldCharType="separate"/>
        </w:r>
        <w:r w:rsidR="00D01514">
          <w:rPr>
            <w:noProof/>
            <w:webHidden/>
          </w:rPr>
          <w:t>6</w:t>
        </w:r>
        <w:r w:rsidR="00D01514">
          <w:rPr>
            <w:noProof/>
            <w:webHidden/>
          </w:rPr>
          <w:fldChar w:fldCharType="end"/>
        </w:r>
      </w:hyperlink>
    </w:p>
    <w:p w14:paraId="597AE137" w14:textId="1D371BA9" w:rsidR="00D01514" w:rsidRDefault="001F0EDE">
      <w:pPr>
        <w:pStyle w:val="31"/>
        <w:tabs>
          <w:tab w:val="left" w:pos="1834"/>
          <w:tab w:val="right" w:leader="dot" w:pos="9345"/>
        </w:tabs>
        <w:rPr>
          <w:rFonts w:asciiTheme="minorHAnsi" w:hAnsiTheme="minorHAnsi"/>
          <w:noProof/>
          <w:sz w:val="22"/>
          <w:lang w:eastAsia="ru-RU"/>
        </w:rPr>
      </w:pPr>
      <w:hyperlink w:anchor="_Toc517719185" w:history="1">
        <w:r w:rsidR="00D01514" w:rsidRPr="0034108B">
          <w:rPr>
            <w:rStyle w:val="af8"/>
            <w:noProof/>
          </w:rPr>
          <w:t>1.1.1</w:t>
        </w:r>
        <w:r w:rsidR="00D01514">
          <w:rPr>
            <w:rFonts w:asciiTheme="minorHAnsi" w:hAnsiTheme="minorHAnsi"/>
            <w:noProof/>
            <w:sz w:val="22"/>
            <w:lang w:eastAsia="ru-RU"/>
          </w:rPr>
          <w:tab/>
        </w:r>
        <w:r w:rsidR="00D01514" w:rsidRPr="0034108B">
          <w:rPr>
            <w:rStyle w:val="af8"/>
            <w:noProof/>
          </w:rPr>
          <w:t>Ядерные реакторы и их классификация.</w:t>
        </w:r>
        <w:r w:rsidR="00D01514">
          <w:rPr>
            <w:noProof/>
            <w:webHidden/>
          </w:rPr>
          <w:tab/>
        </w:r>
        <w:r w:rsidR="00D01514">
          <w:rPr>
            <w:noProof/>
            <w:webHidden/>
          </w:rPr>
          <w:fldChar w:fldCharType="begin"/>
        </w:r>
        <w:r w:rsidR="00D01514">
          <w:rPr>
            <w:noProof/>
            <w:webHidden/>
          </w:rPr>
          <w:instrText xml:space="preserve"> PAGEREF _Toc517719185 \h </w:instrText>
        </w:r>
        <w:r w:rsidR="00D01514">
          <w:rPr>
            <w:noProof/>
            <w:webHidden/>
          </w:rPr>
        </w:r>
        <w:r w:rsidR="00D01514">
          <w:rPr>
            <w:noProof/>
            <w:webHidden/>
          </w:rPr>
          <w:fldChar w:fldCharType="separate"/>
        </w:r>
        <w:r w:rsidR="00D01514">
          <w:rPr>
            <w:noProof/>
            <w:webHidden/>
          </w:rPr>
          <w:t>6</w:t>
        </w:r>
        <w:r w:rsidR="00D01514">
          <w:rPr>
            <w:noProof/>
            <w:webHidden/>
          </w:rPr>
          <w:fldChar w:fldCharType="end"/>
        </w:r>
      </w:hyperlink>
    </w:p>
    <w:p w14:paraId="5A1EDB69" w14:textId="6F34DFD3" w:rsidR="00D01514" w:rsidRDefault="001F0EDE">
      <w:pPr>
        <w:pStyle w:val="31"/>
        <w:tabs>
          <w:tab w:val="left" w:pos="1834"/>
          <w:tab w:val="right" w:leader="dot" w:pos="9345"/>
        </w:tabs>
        <w:rPr>
          <w:rFonts w:asciiTheme="minorHAnsi" w:hAnsiTheme="minorHAnsi"/>
          <w:noProof/>
          <w:sz w:val="22"/>
          <w:lang w:eastAsia="ru-RU"/>
        </w:rPr>
      </w:pPr>
      <w:hyperlink w:anchor="_Toc517719186" w:history="1">
        <w:r w:rsidR="00D01514" w:rsidRPr="0034108B">
          <w:rPr>
            <w:rStyle w:val="af8"/>
            <w:noProof/>
          </w:rPr>
          <w:t>1.1.2</w:t>
        </w:r>
        <w:r w:rsidR="00D01514">
          <w:rPr>
            <w:rFonts w:asciiTheme="minorHAnsi" w:hAnsiTheme="minorHAnsi"/>
            <w:noProof/>
            <w:sz w:val="22"/>
            <w:lang w:eastAsia="ru-RU"/>
          </w:rPr>
          <w:tab/>
        </w:r>
        <w:r w:rsidR="00D01514" w:rsidRPr="0034108B">
          <w:rPr>
            <w:rStyle w:val="af8"/>
            <w:noProof/>
          </w:rPr>
          <w:t>Реакторы на быстрых нейтронах.</w:t>
        </w:r>
        <w:r w:rsidR="00D01514">
          <w:rPr>
            <w:noProof/>
            <w:webHidden/>
          </w:rPr>
          <w:tab/>
        </w:r>
        <w:r w:rsidR="00D01514">
          <w:rPr>
            <w:noProof/>
            <w:webHidden/>
          </w:rPr>
          <w:fldChar w:fldCharType="begin"/>
        </w:r>
        <w:r w:rsidR="00D01514">
          <w:rPr>
            <w:noProof/>
            <w:webHidden/>
          </w:rPr>
          <w:instrText xml:space="preserve"> PAGEREF _Toc517719186 \h </w:instrText>
        </w:r>
        <w:r w:rsidR="00D01514">
          <w:rPr>
            <w:noProof/>
            <w:webHidden/>
          </w:rPr>
        </w:r>
        <w:r w:rsidR="00D01514">
          <w:rPr>
            <w:noProof/>
            <w:webHidden/>
          </w:rPr>
          <w:fldChar w:fldCharType="separate"/>
        </w:r>
        <w:r w:rsidR="00D01514">
          <w:rPr>
            <w:noProof/>
            <w:webHidden/>
          </w:rPr>
          <w:t>9</w:t>
        </w:r>
        <w:r w:rsidR="00D01514">
          <w:rPr>
            <w:noProof/>
            <w:webHidden/>
          </w:rPr>
          <w:fldChar w:fldCharType="end"/>
        </w:r>
      </w:hyperlink>
    </w:p>
    <w:p w14:paraId="6CD44294" w14:textId="2A44D739" w:rsidR="00D01514" w:rsidRDefault="001F0EDE">
      <w:pPr>
        <w:pStyle w:val="31"/>
        <w:tabs>
          <w:tab w:val="left" w:pos="1834"/>
          <w:tab w:val="right" w:leader="dot" w:pos="9345"/>
        </w:tabs>
        <w:rPr>
          <w:rFonts w:asciiTheme="minorHAnsi" w:hAnsiTheme="minorHAnsi"/>
          <w:noProof/>
          <w:sz w:val="22"/>
          <w:lang w:eastAsia="ru-RU"/>
        </w:rPr>
      </w:pPr>
      <w:hyperlink w:anchor="_Toc517719187" w:history="1">
        <w:r w:rsidR="00D01514" w:rsidRPr="0034108B">
          <w:rPr>
            <w:rStyle w:val="af8"/>
            <w:noProof/>
          </w:rPr>
          <w:t>1.1.3</w:t>
        </w:r>
        <w:r w:rsidR="00D01514">
          <w:rPr>
            <w:rFonts w:asciiTheme="minorHAnsi" w:hAnsiTheme="minorHAnsi"/>
            <w:noProof/>
            <w:sz w:val="22"/>
            <w:lang w:eastAsia="ru-RU"/>
          </w:rPr>
          <w:tab/>
        </w:r>
        <w:r w:rsidR="00D01514" w:rsidRPr="0034108B">
          <w:rPr>
            <w:rStyle w:val="af8"/>
            <w:noProof/>
          </w:rPr>
          <w:t>Реактор БРЕСТ.</w:t>
        </w:r>
        <w:r w:rsidR="00D01514">
          <w:rPr>
            <w:noProof/>
            <w:webHidden/>
          </w:rPr>
          <w:tab/>
        </w:r>
        <w:r w:rsidR="00D01514">
          <w:rPr>
            <w:noProof/>
            <w:webHidden/>
          </w:rPr>
          <w:fldChar w:fldCharType="begin"/>
        </w:r>
        <w:r w:rsidR="00D01514">
          <w:rPr>
            <w:noProof/>
            <w:webHidden/>
          </w:rPr>
          <w:instrText xml:space="preserve"> PAGEREF _Toc517719187 \h </w:instrText>
        </w:r>
        <w:r w:rsidR="00D01514">
          <w:rPr>
            <w:noProof/>
            <w:webHidden/>
          </w:rPr>
        </w:r>
        <w:r w:rsidR="00D01514">
          <w:rPr>
            <w:noProof/>
            <w:webHidden/>
          </w:rPr>
          <w:fldChar w:fldCharType="separate"/>
        </w:r>
        <w:r w:rsidR="00D01514">
          <w:rPr>
            <w:noProof/>
            <w:webHidden/>
          </w:rPr>
          <w:t>10</w:t>
        </w:r>
        <w:r w:rsidR="00D01514">
          <w:rPr>
            <w:noProof/>
            <w:webHidden/>
          </w:rPr>
          <w:fldChar w:fldCharType="end"/>
        </w:r>
      </w:hyperlink>
    </w:p>
    <w:p w14:paraId="260B1623" w14:textId="250E0093" w:rsidR="00D01514" w:rsidRDefault="001F0EDE">
      <w:pPr>
        <w:pStyle w:val="23"/>
        <w:tabs>
          <w:tab w:val="left" w:pos="1134"/>
          <w:tab w:val="right" w:leader="dot" w:pos="9345"/>
        </w:tabs>
        <w:rPr>
          <w:rFonts w:asciiTheme="minorHAnsi" w:hAnsiTheme="minorHAnsi"/>
          <w:noProof/>
          <w:sz w:val="22"/>
          <w:lang w:eastAsia="ru-RU"/>
        </w:rPr>
      </w:pPr>
      <w:hyperlink w:anchor="_Toc517719188" w:history="1">
        <w:r w:rsidR="00D01514" w:rsidRPr="0034108B">
          <w:rPr>
            <w:rStyle w:val="af8"/>
            <w:noProof/>
          </w:rPr>
          <w:t>1.2</w:t>
        </w:r>
        <w:r w:rsidR="00D01514">
          <w:rPr>
            <w:rFonts w:asciiTheme="minorHAnsi" w:hAnsiTheme="minorHAnsi"/>
            <w:noProof/>
            <w:sz w:val="22"/>
            <w:lang w:eastAsia="ru-RU"/>
          </w:rPr>
          <w:tab/>
        </w:r>
        <w:r w:rsidR="00D01514" w:rsidRPr="0034108B">
          <w:rPr>
            <w:rStyle w:val="af8"/>
            <w:noProof/>
          </w:rPr>
          <w:t>Критические факторы технологии БН реакторов со свинцовым теплоносителем.</w:t>
        </w:r>
        <w:r w:rsidR="00D01514">
          <w:rPr>
            <w:noProof/>
            <w:webHidden/>
          </w:rPr>
          <w:tab/>
        </w:r>
        <w:r w:rsidR="00D01514">
          <w:rPr>
            <w:noProof/>
            <w:webHidden/>
          </w:rPr>
          <w:fldChar w:fldCharType="begin"/>
        </w:r>
        <w:r w:rsidR="00D01514">
          <w:rPr>
            <w:noProof/>
            <w:webHidden/>
          </w:rPr>
          <w:instrText xml:space="preserve"> PAGEREF _Toc517719188 \h </w:instrText>
        </w:r>
        <w:r w:rsidR="00D01514">
          <w:rPr>
            <w:noProof/>
            <w:webHidden/>
          </w:rPr>
        </w:r>
        <w:r w:rsidR="00D01514">
          <w:rPr>
            <w:noProof/>
            <w:webHidden/>
          </w:rPr>
          <w:fldChar w:fldCharType="separate"/>
        </w:r>
        <w:r w:rsidR="00D01514">
          <w:rPr>
            <w:noProof/>
            <w:webHidden/>
          </w:rPr>
          <w:t>12</w:t>
        </w:r>
        <w:r w:rsidR="00D01514">
          <w:rPr>
            <w:noProof/>
            <w:webHidden/>
          </w:rPr>
          <w:fldChar w:fldCharType="end"/>
        </w:r>
      </w:hyperlink>
    </w:p>
    <w:p w14:paraId="125D05A0" w14:textId="662C0E65" w:rsidR="00D01514" w:rsidRDefault="001F0EDE">
      <w:pPr>
        <w:pStyle w:val="23"/>
        <w:tabs>
          <w:tab w:val="left" w:pos="1134"/>
          <w:tab w:val="right" w:leader="dot" w:pos="9345"/>
        </w:tabs>
        <w:rPr>
          <w:rFonts w:asciiTheme="minorHAnsi" w:hAnsiTheme="minorHAnsi"/>
          <w:noProof/>
          <w:sz w:val="22"/>
          <w:lang w:eastAsia="ru-RU"/>
        </w:rPr>
      </w:pPr>
      <w:hyperlink w:anchor="_Toc517719189" w:history="1">
        <w:r w:rsidR="00D01514" w:rsidRPr="0034108B">
          <w:rPr>
            <w:rStyle w:val="af8"/>
            <w:noProof/>
          </w:rPr>
          <w:t>1.3</w:t>
        </w:r>
        <w:r w:rsidR="00D01514">
          <w:rPr>
            <w:rFonts w:asciiTheme="minorHAnsi" w:hAnsiTheme="minorHAnsi"/>
            <w:noProof/>
            <w:sz w:val="22"/>
            <w:lang w:eastAsia="ru-RU"/>
          </w:rPr>
          <w:tab/>
        </w:r>
        <w:r w:rsidR="00D01514" w:rsidRPr="0034108B">
          <w:rPr>
            <w:rStyle w:val="af8"/>
            <w:noProof/>
          </w:rPr>
          <w:t>Материалы активной зоны реактора на быстрых нейтронах.</w:t>
        </w:r>
        <w:r w:rsidR="00D01514">
          <w:rPr>
            <w:noProof/>
            <w:webHidden/>
          </w:rPr>
          <w:tab/>
        </w:r>
        <w:r w:rsidR="00D01514">
          <w:rPr>
            <w:noProof/>
            <w:webHidden/>
          </w:rPr>
          <w:fldChar w:fldCharType="begin"/>
        </w:r>
        <w:r w:rsidR="00D01514">
          <w:rPr>
            <w:noProof/>
            <w:webHidden/>
          </w:rPr>
          <w:instrText xml:space="preserve"> PAGEREF _Toc517719189 \h </w:instrText>
        </w:r>
        <w:r w:rsidR="00D01514">
          <w:rPr>
            <w:noProof/>
            <w:webHidden/>
          </w:rPr>
        </w:r>
        <w:r w:rsidR="00D01514">
          <w:rPr>
            <w:noProof/>
            <w:webHidden/>
          </w:rPr>
          <w:fldChar w:fldCharType="separate"/>
        </w:r>
        <w:r w:rsidR="00D01514">
          <w:rPr>
            <w:noProof/>
            <w:webHidden/>
          </w:rPr>
          <w:t>13</w:t>
        </w:r>
        <w:r w:rsidR="00D01514">
          <w:rPr>
            <w:noProof/>
            <w:webHidden/>
          </w:rPr>
          <w:fldChar w:fldCharType="end"/>
        </w:r>
      </w:hyperlink>
    </w:p>
    <w:p w14:paraId="15AD747D" w14:textId="40A17182" w:rsidR="00D01514" w:rsidRDefault="001F0EDE">
      <w:pPr>
        <w:pStyle w:val="31"/>
        <w:tabs>
          <w:tab w:val="left" w:pos="1834"/>
          <w:tab w:val="right" w:leader="dot" w:pos="9345"/>
        </w:tabs>
        <w:rPr>
          <w:rFonts w:asciiTheme="minorHAnsi" w:hAnsiTheme="minorHAnsi"/>
          <w:noProof/>
          <w:sz w:val="22"/>
          <w:lang w:eastAsia="ru-RU"/>
        </w:rPr>
      </w:pPr>
      <w:hyperlink w:anchor="_Toc517719190" w:history="1">
        <w:r w:rsidR="00D01514" w:rsidRPr="0034108B">
          <w:rPr>
            <w:rStyle w:val="af8"/>
            <w:noProof/>
          </w:rPr>
          <w:t>1.3.1</w:t>
        </w:r>
        <w:r w:rsidR="00D01514">
          <w:rPr>
            <w:rFonts w:asciiTheme="minorHAnsi" w:hAnsiTheme="minorHAnsi"/>
            <w:noProof/>
            <w:sz w:val="22"/>
            <w:lang w:eastAsia="ru-RU"/>
          </w:rPr>
          <w:tab/>
        </w:r>
        <w:r w:rsidR="00D01514" w:rsidRPr="0034108B">
          <w:rPr>
            <w:rStyle w:val="af8"/>
            <w:noProof/>
          </w:rPr>
          <w:t>Выбор материала для оболочек ТВЭЛ.</w:t>
        </w:r>
        <w:r w:rsidR="00D01514">
          <w:rPr>
            <w:noProof/>
            <w:webHidden/>
          </w:rPr>
          <w:tab/>
        </w:r>
        <w:r w:rsidR="00D01514">
          <w:rPr>
            <w:noProof/>
            <w:webHidden/>
          </w:rPr>
          <w:fldChar w:fldCharType="begin"/>
        </w:r>
        <w:r w:rsidR="00D01514">
          <w:rPr>
            <w:noProof/>
            <w:webHidden/>
          </w:rPr>
          <w:instrText xml:space="preserve"> PAGEREF _Toc517719190 \h </w:instrText>
        </w:r>
        <w:r w:rsidR="00D01514">
          <w:rPr>
            <w:noProof/>
            <w:webHidden/>
          </w:rPr>
        </w:r>
        <w:r w:rsidR="00D01514">
          <w:rPr>
            <w:noProof/>
            <w:webHidden/>
          </w:rPr>
          <w:fldChar w:fldCharType="separate"/>
        </w:r>
        <w:r w:rsidR="00D01514">
          <w:rPr>
            <w:noProof/>
            <w:webHidden/>
          </w:rPr>
          <w:t>13</w:t>
        </w:r>
        <w:r w:rsidR="00D01514">
          <w:rPr>
            <w:noProof/>
            <w:webHidden/>
          </w:rPr>
          <w:fldChar w:fldCharType="end"/>
        </w:r>
      </w:hyperlink>
    </w:p>
    <w:p w14:paraId="3A5A9D14" w14:textId="4B0A45D7" w:rsidR="00D01514" w:rsidRDefault="001F0EDE">
      <w:pPr>
        <w:pStyle w:val="31"/>
        <w:tabs>
          <w:tab w:val="left" w:pos="1834"/>
          <w:tab w:val="right" w:leader="dot" w:pos="9345"/>
        </w:tabs>
        <w:rPr>
          <w:rFonts w:asciiTheme="minorHAnsi" w:hAnsiTheme="minorHAnsi"/>
          <w:noProof/>
          <w:sz w:val="22"/>
          <w:lang w:eastAsia="ru-RU"/>
        </w:rPr>
      </w:pPr>
      <w:hyperlink w:anchor="_Toc517719191" w:history="1">
        <w:r w:rsidR="00D01514" w:rsidRPr="0034108B">
          <w:rPr>
            <w:rStyle w:val="af8"/>
            <w:noProof/>
          </w:rPr>
          <w:t>1.3.2</w:t>
        </w:r>
        <w:r w:rsidR="00D01514">
          <w:rPr>
            <w:rFonts w:asciiTheme="minorHAnsi" w:hAnsiTheme="minorHAnsi"/>
            <w:noProof/>
            <w:sz w:val="22"/>
            <w:lang w:eastAsia="ru-RU"/>
          </w:rPr>
          <w:tab/>
        </w:r>
        <w:r w:rsidR="00D01514" w:rsidRPr="0034108B">
          <w:rPr>
            <w:rStyle w:val="af8"/>
            <w:noProof/>
          </w:rPr>
          <w:t>Сталь ЭП - 823</w:t>
        </w:r>
        <w:r w:rsidR="00D01514">
          <w:rPr>
            <w:noProof/>
            <w:webHidden/>
          </w:rPr>
          <w:tab/>
        </w:r>
        <w:r w:rsidR="00D01514">
          <w:rPr>
            <w:noProof/>
            <w:webHidden/>
          </w:rPr>
          <w:fldChar w:fldCharType="begin"/>
        </w:r>
        <w:r w:rsidR="00D01514">
          <w:rPr>
            <w:noProof/>
            <w:webHidden/>
          </w:rPr>
          <w:instrText xml:space="preserve"> PAGEREF _Toc517719191 \h </w:instrText>
        </w:r>
        <w:r w:rsidR="00D01514">
          <w:rPr>
            <w:noProof/>
            <w:webHidden/>
          </w:rPr>
        </w:r>
        <w:r w:rsidR="00D01514">
          <w:rPr>
            <w:noProof/>
            <w:webHidden/>
          </w:rPr>
          <w:fldChar w:fldCharType="separate"/>
        </w:r>
        <w:r w:rsidR="00D01514">
          <w:rPr>
            <w:noProof/>
            <w:webHidden/>
          </w:rPr>
          <w:t>14</w:t>
        </w:r>
        <w:r w:rsidR="00D01514">
          <w:rPr>
            <w:noProof/>
            <w:webHidden/>
          </w:rPr>
          <w:fldChar w:fldCharType="end"/>
        </w:r>
      </w:hyperlink>
    </w:p>
    <w:p w14:paraId="4148CE8C" w14:textId="77CCEF38" w:rsidR="00D01514" w:rsidRDefault="001F0EDE">
      <w:pPr>
        <w:pStyle w:val="31"/>
        <w:tabs>
          <w:tab w:val="left" w:pos="1834"/>
          <w:tab w:val="right" w:leader="dot" w:pos="9345"/>
        </w:tabs>
        <w:rPr>
          <w:rFonts w:asciiTheme="minorHAnsi" w:hAnsiTheme="minorHAnsi"/>
          <w:noProof/>
          <w:sz w:val="22"/>
          <w:lang w:eastAsia="ru-RU"/>
        </w:rPr>
      </w:pPr>
      <w:hyperlink w:anchor="_Toc517719192" w:history="1">
        <w:r w:rsidR="00D01514" w:rsidRPr="0034108B">
          <w:rPr>
            <w:rStyle w:val="af8"/>
            <w:noProof/>
          </w:rPr>
          <w:t>1.3.3</w:t>
        </w:r>
        <w:r w:rsidR="00D01514">
          <w:rPr>
            <w:rFonts w:asciiTheme="minorHAnsi" w:hAnsiTheme="minorHAnsi"/>
            <w:noProof/>
            <w:sz w:val="22"/>
            <w:lang w:eastAsia="ru-RU"/>
          </w:rPr>
          <w:tab/>
        </w:r>
        <w:r w:rsidR="00D01514" w:rsidRPr="0034108B">
          <w:rPr>
            <w:rStyle w:val="af8"/>
            <w:noProof/>
          </w:rPr>
          <w:t>Влияние облучения высокоэнергетическими частицами на структуру и свойства ферритно-мартенситных сталей.</w:t>
        </w:r>
        <w:r w:rsidR="00D01514">
          <w:rPr>
            <w:noProof/>
            <w:webHidden/>
          </w:rPr>
          <w:tab/>
        </w:r>
        <w:r w:rsidR="00D01514">
          <w:rPr>
            <w:noProof/>
            <w:webHidden/>
          </w:rPr>
          <w:fldChar w:fldCharType="begin"/>
        </w:r>
        <w:r w:rsidR="00D01514">
          <w:rPr>
            <w:noProof/>
            <w:webHidden/>
          </w:rPr>
          <w:instrText xml:space="preserve"> PAGEREF _Toc517719192 \h </w:instrText>
        </w:r>
        <w:r w:rsidR="00D01514">
          <w:rPr>
            <w:noProof/>
            <w:webHidden/>
          </w:rPr>
        </w:r>
        <w:r w:rsidR="00D01514">
          <w:rPr>
            <w:noProof/>
            <w:webHidden/>
          </w:rPr>
          <w:fldChar w:fldCharType="separate"/>
        </w:r>
        <w:r w:rsidR="00D01514">
          <w:rPr>
            <w:noProof/>
            <w:webHidden/>
          </w:rPr>
          <w:t>15</w:t>
        </w:r>
        <w:r w:rsidR="00D01514">
          <w:rPr>
            <w:noProof/>
            <w:webHidden/>
          </w:rPr>
          <w:fldChar w:fldCharType="end"/>
        </w:r>
      </w:hyperlink>
    </w:p>
    <w:p w14:paraId="2128B93D" w14:textId="76DA190C" w:rsidR="00D01514" w:rsidRDefault="001F0EDE">
      <w:pPr>
        <w:pStyle w:val="31"/>
        <w:tabs>
          <w:tab w:val="left" w:pos="1834"/>
          <w:tab w:val="right" w:leader="dot" w:pos="9345"/>
        </w:tabs>
        <w:rPr>
          <w:rFonts w:asciiTheme="minorHAnsi" w:hAnsiTheme="minorHAnsi"/>
          <w:noProof/>
          <w:sz w:val="22"/>
          <w:lang w:eastAsia="ru-RU"/>
        </w:rPr>
      </w:pPr>
      <w:hyperlink w:anchor="_Toc517719193" w:history="1">
        <w:r w:rsidR="00D01514" w:rsidRPr="0034108B">
          <w:rPr>
            <w:rStyle w:val="af8"/>
            <w:noProof/>
          </w:rPr>
          <w:t>1.3.4</w:t>
        </w:r>
        <w:r w:rsidR="00D01514">
          <w:rPr>
            <w:rFonts w:asciiTheme="minorHAnsi" w:hAnsiTheme="minorHAnsi"/>
            <w:noProof/>
            <w:sz w:val="22"/>
            <w:lang w:eastAsia="ru-RU"/>
          </w:rPr>
          <w:tab/>
        </w:r>
        <w:r w:rsidR="00D01514" w:rsidRPr="0034108B">
          <w:rPr>
            <w:rStyle w:val="af8"/>
            <w:noProof/>
          </w:rPr>
          <w:t>Физико-химическое взаимодействие стали со свинцовым теплоносителем в активной зоне реактора.</w:t>
        </w:r>
        <w:r w:rsidR="00D01514">
          <w:rPr>
            <w:noProof/>
            <w:webHidden/>
          </w:rPr>
          <w:tab/>
        </w:r>
        <w:r w:rsidR="00D01514">
          <w:rPr>
            <w:noProof/>
            <w:webHidden/>
          </w:rPr>
          <w:fldChar w:fldCharType="begin"/>
        </w:r>
        <w:r w:rsidR="00D01514">
          <w:rPr>
            <w:noProof/>
            <w:webHidden/>
          </w:rPr>
          <w:instrText xml:space="preserve"> PAGEREF _Toc517719193 \h </w:instrText>
        </w:r>
        <w:r w:rsidR="00D01514">
          <w:rPr>
            <w:noProof/>
            <w:webHidden/>
          </w:rPr>
        </w:r>
        <w:r w:rsidR="00D01514">
          <w:rPr>
            <w:noProof/>
            <w:webHidden/>
          </w:rPr>
          <w:fldChar w:fldCharType="separate"/>
        </w:r>
        <w:r w:rsidR="00D01514">
          <w:rPr>
            <w:noProof/>
            <w:webHidden/>
          </w:rPr>
          <w:t>22</w:t>
        </w:r>
        <w:r w:rsidR="00D01514">
          <w:rPr>
            <w:noProof/>
            <w:webHidden/>
          </w:rPr>
          <w:fldChar w:fldCharType="end"/>
        </w:r>
      </w:hyperlink>
    </w:p>
    <w:p w14:paraId="32570D9C" w14:textId="13E083A0" w:rsidR="00D01514" w:rsidRDefault="001F0EDE">
      <w:pPr>
        <w:pStyle w:val="41"/>
        <w:tabs>
          <w:tab w:val="left" w:pos="2184"/>
          <w:tab w:val="right" w:leader="dot" w:pos="9345"/>
        </w:tabs>
        <w:rPr>
          <w:rFonts w:asciiTheme="minorHAnsi" w:hAnsiTheme="minorHAnsi"/>
          <w:noProof/>
          <w:sz w:val="22"/>
          <w:lang w:eastAsia="ru-RU"/>
        </w:rPr>
      </w:pPr>
      <w:hyperlink w:anchor="_Toc517719194" w:history="1">
        <w:r w:rsidR="00D01514" w:rsidRPr="0034108B">
          <w:rPr>
            <w:rStyle w:val="af8"/>
            <w:noProof/>
          </w:rPr>
          <w:t>1.3.4.1</w:t>
        </w:r>
        <w:r w:rsidR="00D01514">
          <w:rPr>
            <w:rFonts w:asciiTheme="minorHAnsi" w:hAnsiTheme="minorHAnsi"/>
            <w:noProof/>
            <w:sz w:val="22"/>
            <w:lang w:eastAsia="ru-RU"/>
          </w:rPr>
          <w:tab/>
        </w:r>
        <w:r w:rsidR="00D01514" w:rsidRPr="0034108B">
          <w:rPr>
            <w:rStyle w:val="af8"/>
            <w:noProof/>
          </w:rPr>
          <w:t>Механизмы окисления чистого железа при взаимодействии с кислородом.</w:t>
        </w:r>
        <w:r w:rsidR="00D01514">
          <w:rPr>
            <w:noProof/>
            <w:webHidden/>
          </w:rPr>
          <w:tab/>
        </w:r>
        <w:r w:rsidR="00D01514">
          <w:rPr>
            <w:noProof/>
            <w:webHidden/>
          </w:rPr>
          <w:fldChar w:fldCharType="begin"/>
        </w:r>
        <w:r w:rsidR="00D01514">
          <w:rPr>
            <w:noProof/>
            <w:webHidden/>
          </w:rPr>
          <w:instrText xml:space="preserve"> PAGEREF _Toc517719194 \h </w:instrText>
        </w:r>
        <w:r w:rsidR="00D01514">
          <w:rPr>
            <w:noProof/>
            <w:webHidden/>
          </w:rPr>
        </w:r>
        <w:r w:rsidR="00D01514">
          <w:rPr>
            <w:noProof/>
            <w:webHidden/>
          </w:rPr>
          <w:fldChar w:fldCharType="separate"/>
        </w:r>
        <w:r w:rsidR="00D01514">
          <w:rPr>
            <w:noProof/>
            <w:webHidden/>
          </w:rPr>
          <w:t>22</w:t>
        </w:r>
        <w:r w:rsidR="00D01514">
          <w:rPr>
            <w:noProof/>
            <w:webHidden/>
          </w:rPr>
          <w:fldChar w:fldCharType="end"/>
        </w:r>
      </w:hyperlink>
    </w:p>
    <w:p w14:paraId="50B1F934" w14:textId="0091761E" w:rsidR="00D01514" w:rsidRDefault="001F0EDE">
      <w:pPr>
        <w:pStyle w:val="41"/>
        <w:tabs>
          <w:tab w:val="left" w:pos="2184"/>
          <w:tab w:val="right" w:leader="dot" w:pos="9345"/>
        </w:tabs>
        <w:rPr>
          <w:rFonts w:asciiTheme="minorHAnsi" w:hAnsiTheme="minorHAnsi"/>
          <w:noProof/>
          <w:sz w:val="22"/>
          <w:lang w:eastAsia="ru-RU"/>
        </w:rPr>
      </w:pPr>
      <w:hyperlink w:anchor="_Toc517719195" w:history="1">
        <w:r w:rsidR="00D01514" w:rsidRPr="0034108B">
          <w:rPr>
            <w:rStyle w:val="af8"/>
            <w:noProof/>
          </w:rPr>
          <w:t>1.3.4.2</w:t>
        </w:r>
        <w:r w:rsidR="00D01514">
          <w:rPr>
            <w:rFonts w:asciiTheme="minorHAnsi" w:hAnsiTheme="minorHAnsi"/>
            <w:noProof/>
            <w:sz w:val="22"/>
            <w:lang w:eastAsia="ru-RU"/>
          </w:rPr>
          <w:tab/>
        </w:r>
        <w:r w:rsidR="00D01514" w:rsidRPr="0034108B">
          <w:rPr>
            <w:rStyle w:val="af8"/>
            <w:noProof/>
          </w:rPr>
          <w:t>Физико-химические аспекты взаимодействия стали со свинцом.</w:t>
        </w:r>
        <w:r w:rsidR="00D01514">
          <w:rPr>
            <w:noProof/>
            <w:webHidden/>
          </w:rPr>
          <w:tab/>
        </w:r>
        <w:r w:rsidR="00D01514">
          <w:rPr>
            <w:noProof/>
            <w:webHidden/>
          </w:rPr>
          <w:fldChar w:fldCharType="begin"/>
        </w:r>
        <w:r w:rsidR="00D01514">
          <w:rPr>
            <w:noProof/>
            <w:webHidden/>
          </w:rPr>
          <w:instrText xml:space="preserve"> PAGEREF _Toc517719195 \h </w:instrText>
        </w:r>
        <w:r w:rsidR="00D01514">
          <w:rPr>
            <w:noProof/>
            <w:webHidden/>
          </w:rPr>
        </w:r>
        <w:r w:rsidR="00D01514">
          <w:rPr>
            <w:noProof/>
            <w:webHidden/>
          </w:rPr>
          <w:fldChar w:fldCharType="separate"/>
        </w:r>
        <w:r w:rsidR="00D01514">
          <w:rPr>
            <w:noProof/>
            <w:webHidden/>
          </w:rPr>
          <w:t>25</w:t>
        </w:r>
        <w:r w:rsidR="00D01514">
          <w:rPr>
            <w:noProof/>
            <w:webHidden/>
          </w:rPr>
          <w:fldChar w:fldCharType="end"/>
        </w:r>
      </w:hyperlink>
    </w:p>
    <w:p w14:paraId="56B2306F" w14:textId="09868965" w:rsidR="00D01514" w:rsidRDefault="001F0EDE">
      <w:pPr>
        <w:pStyle w:val="41"/>
        <w:tabs>
          <w:tab w:val="left" w:pos="2184"/>
          <w:tab w:val="right" w:leader="dot" w:pos="9345"/>
        </w:tabs>
        <w:rPr>
          <w:rFonts w:asciiTheme="minorHAnsi" w:hAnsiTheme="minorHAnsi"/>
          <w:noProof/>
          <w:sz w:val="22"/>
          <w:lang w:eastAsia="ru-RU"/>
        </w:rPr>
      </w:pPr>
      <w:hyperlink w:anchor="_Toc517719196" w:history="1">
        <w:r w:rsidR="00D01514" w:rsidRPr="0034108B">
          <w:rPr>
            <w:rStyle w:val="af8"/>
            <w:noProof/>
          </w:rPr>
          <w:t>1.3.4.3</w:t>
        </w:r>
        <w:r w:rsidR="00D01514">
          <w:rPr>
            <w:rFonts w:asciiTheme="minorHAnsi" w:hAnsiTheme="minorHAnsi"/>
            <w:noProof/>
            <w:sz w:val="22"/>
            <w:lang w:eastAsia="ru-RU"/>
          </w:rPr>
          <w:tab/>
        </w:r>
        <w:r w:rsidR="00D01514" w:rsidRPr="0034108B">
          <w:rPr>
            <w:rStyle w:val="af8"/>
            <w:noProof/>
          </w:rPr>
          <w:t>Взаимодействие стали ЭП-823 со свинцом.</w:t>
        </w:r>
        <w:r w:rsidR="00D01514">
          <w:rPr>
            <w:noProof/>
            <w:webHidden/>
          </w:rPr>
          <w:tab/>
        </w:r>
        <w:r w:rsidR="00D01514">
          <w:rPr>
            <w:noProof/>
            <w:webHidden/>
          </w:rPr>
          <w:fldChar w:fldCharType="begin"/>
        </w:r>
        <w:r w:rsidR="00D01514">
          <w:rPr>
            <w:noProof/>
            <w:webHidden/>
          </w:rPr>
          <w:instrText xml:space="preserve"> PAGEREF _Toc517719196 \h </w:instrText>
        </w:r>
        <w:r w:rsidR="00D01514">
          <w:rPr>
            <w:noProof/>
            <w:webHidden/>
          </w:rPr>
        </w:r>
        <w:r w:rsidR="00D01514">
          <w:rPr>
            <w:noProof/>
            <w:webHidden/>
          </w:rPr>
          <w:fldChar w:fldCharType="separate"/>
        </w:r>
        <w:r w:rsidR="00D01514">
          <w:rPr>
            <w:noProof/>
            <w:webHidden/>
          </w:rPr>
          <w:t>29</w:t>
        </w:r>
        <w:r w:rsidR="00D01514">
          <w:rPr>
            <w:noProof/>
            <w:webHidden/>
          </w:rPr>
          <w:fldChar w:fldCharType="end"/>
        </w:r>
      </w:hyperlink>
    </w:p>
    <w:p w14:paraId="0CF8E56C" w14:textId="5829EC14" w:rsidR="00D01514" w:rsidRDefault="001F0EDE">
      <w:pPr>
        <w:pStyle w:val="41"/>
        <w:tabs>
          <w:tab w:val="left" w:pos="2184"/>
          <w:tab w:val="right" w:leader="dot" w:pos="9345"/>
        </w:tabs>
        <w:rPr>
          <w:rFonts w:asciiTheme="minorHAnsi" w:hAnsiTheme="minorHAnsi"/>
          <w:noProof/>
          <w:sz w:val="22"/>
          <w:lang w:eastAsia="ru-RU"/>
        </w:rPr>
      </w:pPr>
      <w:hyperlink w:anchor="_Toc517719197" w:history="1">
        <w:r w:rsidR="00D01514" w:rsidRPr="0034108B">
          <w:rPr>
            <w:rStyle w:val="af8"/>
            <w:noProof/>
          </w:rPr>
          <w:t>1.3.4.4</w:t>
        </w:r>
        <w:r w:rsidR="00D01514">
          <w:rPr>
            <w:rFonts w:asciiTheme="minorHAnsi" w:hAnsiTheme="minorHAnsi"/>
            <w:noProof/>
            <w:sz w:val="22"/>
            <w:lang w:eastAsia="ru-RU"/>
          </w:rPr>
          <w:tab/>
        </w:r>
        <w:r w:rsidR="00D01514" w:rsidRPr="0034108B">
          <w:rPr>
            <w:rStyle w:val="af8"/>
            <w:noProof/>
          </w:rPr>
          <w:t>Влияние потоков высокоэнергетических частиц на оксидную пленку.</w:t>
        </w:r>
        <w:r w:rsidR="00D01514">
          <w:rPr>
            <w:noProof/>
            <w:webHidden/>
          </w:rPr>
          <w:tab/>
        </w:r>
        <w:r w:rsidR="00D01514">
          <w:rPr>
            <w:noProof/>
            <w:webHidden/>
          </w:rPr>
          <w:fldChar w:fldCharType="begin"/>
        </w:r>
        <w:r w:rsidR="00D01514">
          <w:rPr>
            <w:noProof/>
            <w:webHidden/>
          </w:rPr>
          <w:instrText xml:space="preserve"> PAGEREF _Toc517719197 \h </w:instrText>
        </w:r>
        <w:r w:rsidR="00D01514">
          <w:rPr>
            <w:noProof/>
            <w:webHidden/>
          </w:rPr>
        </w:r>
        <w:r w:rsidR="00D01514">
          <w:rPr>
            <w:noProof/>
            <w:webHidden/>
          </w:rPr>
          <w:fldChar w:fldCharType="separate"/>
        </w:r>
        <w:r w:rsidR="00D01514">
          <w:rPr>
            <w:noProof/>
            <w:webHidden/>
          </w:rPr>
          <w:t>32</w:t>
        </w:r>
        <w:r w:rsidR="00D01514">
          <w:rPr>
            <w:noProof/>
            <w:webHidden/>
          </w:rPr>
          <w:fldChar w:fldCharType="end"/>
        </w:r>
      </w:hyperlink>
    </w:p>
    <w:p w14:paraId="43862492" w14:textId="6AAB1CD1" w:rsidR="00D01514" w:rsidRDefault="001F0EDE">
      <w:pPr>
        <w:pStyle w:val="12"/>
        <w:rPr>
          <w:rFonts w:asciiTheme="minorHAnsi" w:hAnsiTheme="minorHAnsi"/>
          <w:noProof/>
          <w:sz w:val="22"/>
          <w:lang w:eastAsia="ru-RU"/>
        </w:rPr>
      </w:pPr>
      <w:hyperlink w:anchor="_Toc517719198" w:history="1">
        <w:r w:rsidR="00D01514" w:rsidRPr="0034108B">
          <w:rPr>
            <w:rStyle w:val="af8"/>
            <w:noProof/>
          </w:rPr>
          <w:t>2</w:t>
        </w:r>
        <w:r w:rsidR="00D01514">
          <w:rPr>
            <w:rFonts w:asciiTheme="minorHAnsi" w:hAnsiTheme="minorHAnsi"/>
            <w:noProof/>
            <w:sz w:val="22"/>
            <w:lang w:eastAsia="ru-RU"/>
          </w:rPr>
          <w:tab/>
        </w:r>
        <w:r w:rsidR="00D01514" w:rsidRPr="0034108B">
          <w:rPr>
            <w:rStyle w:val="af8"/>
            <w:noProof/>
          </w:rPr>
          <w:t>Методология исследований</w:t>
        </w:r>
        <w:r w:rsidR="00D01514">
          <w:rPr>
            <w:noProof/>
            <w:webHidden/>
          </w:rPr>
          <w:tab/>
        </w:r>
        <w:r w:rsidR="00D01514">
          <w:rPr>
            <w:noProof/>
            <w:webHidden/>
          </w:rPr>
          <w:fldChar w:fldCharType="begin"/>
        </w:r>
        <w:r w:rsidR="00D01514">
          <w:rPr>
            <w:noProof/>
            <w:webHidden/>
          </w:rPr>
          <w:instrText xml:space="preserve"> PAGEREF _Toc517719198 \h </w:instrText>
        </w:r>
        <w:r w:rsidR="00D01514">
          <w:rPr>
            <w:noProof/>
            <w:webHidden/>
          </w:rPr>
        </w:r>
        <w:r w:rsidR="00D01514">
          <w:rPr>
            <w:noProof/>
            <w:webHidden/>
          </w:rPr>
          <w:fldChar w:fldCharType="separate"/>
        </w:r>
        <w:r w:rsidR="00D01514">
          <w:rPr>
            <w:noProof/>
            <w:webHidden/>
          </w:rPr>
          <w:t>38</w:t>
        </w:r>
        <w:r w:rsidR="00D01514">
          <w:rPr>
            <w:noProof/>
            <w:webHidden/>
          </w:rPr>
          <w:fldChar w:fldCharType="end"/>
        </w:r>
      </w:hyperlink>
    </w:p>
    <w:p w14:paraId="0C35C1B2" w14:textId="66C29A5C" w:rsidR="00D01514" w:rsidRDefault="001F0EDE">
      <w:pPr>
        <w:pStyle w:val="23"/>
        <w:tabs>
          <w:tab w:val="left" w:pos="1134"/>
          <w:tab w:val="right" w:leader="dot" w:pos="9345"/>
        </w:tabs>
        <w:rPr>
          <w:rFonts w:asciiTheme="minorHAnsi" w:hAnsiTheme="minorHAnsi"/>
          <w:noProof/>
          <w:sz w:val="22"/>
          <w:lang w:eastAsia="ru-RU"/>
        </w:rPr>
      </w:pPr>
      <w:hyperlink w:anchor="_Toc517719199" w:history="1">
        <w:r w:rsidR="00D01514" w:rsidRPr="0034108B">
          <w:rPr>
            <w:rStyle w:val="af8"/>
            <w:noProof/>
          </w:rPr>
          <w:t>2.1</w:t>
        </w:r>
        <w:r w:rsidR="00D01514">
          <w:rPr>
            <w:rFonts w:asciiTheme="minorHAnsi" w:hAnsiTheme="minorHAnsi"/>
            <w:noProof/>
            <w:sz w:val="22"/>
            <w:lang w:eastAsia="ru-RU"/>
          </w:rPr>
          <w:tab/>
        </w:r>
        <w:r w:rsidR="00D01514" w:rsidRPr="0034108B">
          <w:rPr>
            <w:rStyle w:val="af8"/>
            <w:noProof/>
          </w:rPr>
          <w:t>Обоснование выбора компьютерного моделирования как основного метода исследования.</w:t>
        </w:r>
        <w:r w:rsidR="00D01514">
          <w:rPr>
            <w:noProof/>
            <w:webHidden/>
          </w:rPr>
          <w:tab/>
        </w:r>
        <w:r w:rsidR="00D01514">
          <w:rPr>
            <w:noProof/>
            <w:webHidden/>
          </w:rPr>
          <w:fldChar w:fldCharType="begin"/>
        </w:r>
        <w:r w:rsidR="00D01514">
          <w:rPr>
            <w:noProof/>
            <w:webHidden/>
          </w:rPr>
          <w:instrText xml:space="preserve"> PAGEREF _Toc517719199 \h </w:instrText>
        </w:r>
        <w:r w:rsidR="00D01514">
          <w:rPr>
            <w:noProof/>
            <w:webHidden/>
          </w:rPr>
        </w:r>
        <w:r w:rsidR="00D01514">
          <w:rPr>
            <w:noProof/>
            <w:webHidden/>
          </w:rPr>
          <w:fldChar w:fldCharType="separate"/>
        </w:r>
        <w:r w:rsidR="00D01514">
          <w:rPr>
            <w:noProof/>
            <w:webHidden/>
          </w:rPr>
          <w:t>38</w:t>
        </w:r>
        <w:r w:rsidR="00D01514">
          <w:rPr>
            <w:noProof/>
            <w:webHidden/>
          </w:rPr>
          <w:fldChar w:fldCharType="end"/>
        </w:r>
      </w:hyperlink>
    </w:p>
    <w:p w14:paraId="0554762D" w14:textId="396BA9BE" w:rsidR="00D01514" w:rsidRDefault="001F0EDE">
      <w:pPr>
        <w:pStyle w:val="23"/>
        <w:tabs>
          <w:tab w:val="left" w:pos="1134"/>
          <w:tab w:val="right" w:leader="dot" w:pos="9345"/>
        </w:tabs>
        <w:rPr>
          <w:rFonts w:asciiTheme="minorHAnsi" w:hAnsiTheme="minorHAnsi"/>
          <w:noProof/>
          <w:sz w:val="22"/>
          <w:lang w:eastAsia="ru-RU"/>
        </w:rPr>
      </w:pPr>
      <w:hyperlink w:anchor="_Toc517719200" w:history="1">
        <w:r w:rsidR="00D01514" w:rsidRPr="0034108B">
          <w:rPr>
            <w:rStyle w:val="af8"/>
            <w:noProof/>
          </w:rPr>
          <w:t>2.2</w:t>
        </w:r>
        <w:r w:rsidR="00D01514">
          <w:rPr>
            <w:rFonts w:asciiTheme="minorHAnsi" w:hAnsiTheme="minorHAnsi"/>
            <w:noProof/>
            <w:sz w:val="22"/>
            <w:lang w:eastAsia="ru-RU"/>
          </w:rPr>
          <w:tab/>
        </w:r>
        <w:r w:rsidR="00D01514" w:rsidRPr="0034108B">
          <w:rPr>
            <w:rStyle w:val="af8"/>
            <w:noProof/>
          </w:rPr>
          <w:t>Компьютерное моделирование.</w:t>
        </w:r>
        <w:r w:rsidR="00D01514">
          <w:rPr>
            <w:noProof/>
            <w:webHidden/>
          </w:rPr>
          <w:tab/>
        </w:r>
        <w:r w:rsidR="00D01514">
          <w:rPr>
            <w:noProof/>
            <w:webHidden/>
          </w:rPr>
          <w:fldChar w:fldCharType="begin"/>
        </w:r>
        <w:r w:rsidR="00D01514">
          <w:rPr>
            <w:noProof/>
            <w:webHidden/>
          </w:rPr>
          <w:instrText xml:space="preserve"> PAGEREF _Toc517719200 \h </w:instrText>
        </w:r>
        <w:r w:rsidR="00D01514">
          <w:rPr>
            <w:noProof/>
            <w:webHidden/>
          </w:rPr>
        </w:r>
        <w:r w:rsidR="00D01514">
          <w:rPr>
            <w:noProof/>
            <w:webHidden/>
          </w:rPr>
          <w:fldChar w:fldCharType="separate"/>
        </w:r>
        <w:r w:rsidR="00D01514">
          <w:rPr>
            <w:noProof/>
            <w:webHidden/>
          </w:rPr>
          <w:t>38</w:t>
        </w:r>
        <w:r w:rsidR="00D01514">
          <w:rPr>
            <w:noProof/>
            <w:webHidden/>
          </w:rPr>
          <w:fldChar w:fldCharType="end"/>
        </w:r>
      </w:hyperlink>
    </w:p>
    <w:p w14:paraId="14464BC8" w14:textId="69590B41" w:rsidR="00D01514" w:rsidRDefault="001F0EDE">
      <w:pPr>
        <w:pStyle w:val="23"/>
        <w:tabs>
          <w:tab w:val="left" w:pos="1134"/>
          <w:tab w:val="right" w:leader="dot" w:pos="9345"/>
        </w:tabs>
        <w:rPr>
          <w:rFonts w:asciiTheme="minorHAnsi" w:hAnsiTheme="minorHAnsi"/>
          <w:noProof/>
          <w:sz w:val="22"/>
          <w:lang w:eastAsia="ru-RU"/>
        </w:rPr>
      </w:pPr>
      <w:hyperlink w:anchor="_Toc517719201" w:history="1">
        <w:r w:rsidR="00D01514" w:rsidRPr="0034108B">
          <w:rPr>
            <w:rStyle w:val="af8"/>
            <w:noProof/>
          </w:rPr>
          <w:t>2.3</w:t>
        </w:r>
        <w:r w:rsidR="00D01514">
          <w:rPr>
            <w:rFonts w:asciiTheme="minorHAnsi" w:hAnsiTheme="minorHAnsi"/>
            <w:noProof/>
            <w:sz w:val="22"/>
            <w:lang w:eastAsia="ru-RU"/>
          </w:rPr>
          <w:tab/>
        </w:r>
        <w:r w:rsidR="00D01514" w:rsidRPr="0034108B">
          <w:rPr>
            <w:rStyle w:val="af8"/>
            <w:noProof/>
          </w:rPr>
          <w:t>Постановка задачи.</w:t>
        </w:r>
        <w:r w:rsidR="00D01514">
          <w:rPr>
            <w:noProof/>
            <w:webHidden/>
          </w:rPr>
          <w:tab/>
        </w:r>
        <w:r w:rsidR="00D01514">
          <w:rPr>
            <w:noProof/>
            <w:webHidden/>
          </w:rPr>
          <w:fldChar w:fldCharType="begin"/>
        </w:r>
        <w:r w:rsidR="00D01514">
          <w:rPr>
            <w:noProof/>
            <w:webHidden/>
          </w:rPr>
          <w:instrText xml:space="preserve"> PAGEREF _Toc517719201 \h </w:instrText>
        </w:r>
        <w:r w:rsidR="00D01514">
          <w:rPr>
            <w:noProof/>
            <w:webHidden/>
          </w:rPr>
        </w:r>
        <w:r w:rsidR="00D01514">
          <w:rPr>
            <w:noProof/>
            <w:webHidden/>
          </w:rPr>
          <w:fldChar w:fldCharType="separate"/>
        </w:r>
        <w:r w:rsidR="00D01514">
          <w:rPr>
            <w:noProof/>
            <w:webHidden/>
          </w:rPr>
          <w:t>39</w:t>
        </w:r>
        <w:r w:rsidR="00D01514">
          <w:rPr>
            <w:noProof/>
            <w:webHidden/>
          </w:rPr>
          <w:fldChar w:fldCharType="end"/>
        </w:r>
      </w:hyperlink>
    </w:p>
    <w:p w14:paraId="67D5EA4E" w14:textId="6D046ABF" w:rsidR="00D01514" w:rsidRDefault="001F0EDE">
      <w:pPr>
        <w:pStyle w:val="23"/>
        <w:tabs>
          <w:tab w:val="left" w:pos="1134"/>
          <w:tab w:val="right" w:leader="dot" w:pos="9345"/>
        </w:tabs>
        <w:rPr>
          <w:rFonts w:asciiTheme="minorHAnsi" w:hAnsiTheme="minorHAnsi"/>
          <w:noProof/>
          <w:sz w:val="22"/>
          <w:lang w:eastAsia="ru-RU"/>
        </w:rPr>
      </w:pPr>
      <w:hyperlink w:anchor="_Toc517719202" w:history="1">
        <w:r w:rsidR="00D01514" w:rsidRPr="0034108B">
          <w:rPr>
            <w:rStyle w:val="af8"/>
            <w:noProof/>
          </w:rPr>
          <w:t>2.4</w:t>
        </w:r>
        <w:r w:rsidR="00D01514">
          <w:rPr>
            <w:rFonts w:asciiTheme="minorHAnsi" w:hAnsiTheme="minorHAnsi"/>
            <w:noProof/>
            <w:sz w:val="22"/>
            <w:lang w:eastAsia="ru-RU"/>
          </w:rPr>
          <w:tab/>
        </w:r>
        <w:r w:rsidR="00D01514" w:rsidRPr="0034108B">
          <w:rPr>
            <w:rStyle w:val="af8"/>
            <w:noProof/>
          </w:rPr>
          <w:t>Периодические граничные условия</w:t>
        </w:r>
        <w:r w:rsidR="00D01514">
          <w:rPr>
            <w:noProof/>
            <w:webHidden/>
          </w:rPr>
          <w:tab/>
        </w:r>
        <w:r w:rsidR="00D01514">
          <w:rPr>
            <w:noProof/>
            <w:webHidden/>
          </w:rPr>
          <w:fldChar w:fldCharType="begin"/>
        </w:r>
        <w:r w:rsidR="00D01514">
          <w:rPr>
            <w:noProof/>
            <w:webHidden/>
          </w:rPr>
          <w:instrText xml:space="preserve"> PAGEREF _Toc517719202 \h </w:instrText>
        </w:r>
        <w:r w:rsidR="00D01514">
          <w:rPr>
            <w:noProof/>
            <w:webHidden/>
          </w:rPr>
        </w:r>
        <w:r w:rsidR="00D01514">
          <w:rPr>
            <w:noProof/>
            <w:webHidden/>
          </w:rPr>
          <w:fldChar w:fldCharType="separate"/>
        </w:r>
        <w:r w:rsidR="00D01514">
          <w:rPr>
            <w:noProof/>
            <w:webHidden/>
          </w:rPr>
          <w:t>39</w:t>
        </w:r>
        <w:r w:rsidR="00D01514">
          <w:rPr>
            <w:noProof/>
            <w:webHidden/>
          </w:rPr>
          <w:fldChar w:fldCharType="end"/>
        </w:r>
      </w:hyperlink>
    </w:p>
    <w:p w14:paraId="148AAA73" w14:textId="491E6D39" w:rsidR="00D01514" w:rsidRDefault="001F0EDE">
      <w:pPr>
        <w:pStyle w:val="23"/>
        <w:tabs>
          <w:tab w:val="left" w:pos="1134"/>
          <w:tab w:val="right" w:leader="dot" w:pos="9345"/>
        </w:tabs>
        <w:rPr>
          <w:rFonts w:asciiTheme="minorHAnsi" w:hAnsiTheme="minorHAnsi"/>
          <w:noProof/>
          <w:sz w:val="22"/>
          <w:lang w:eastAsia="ru-RU"/>
        </w:rPr>
      </w:pPr>
      <w:hyperlink w:anchor="_Toc517719203" w:history="1">
        <w:r w:rsidR="00D01514" w:rsidRPr="0034108B">
          <w:rPr>
            <w:rStyle w:val="af8"/>
            <w:noProof/>
          </w:rPr>
          <w:t>2.5</w:t>
        </w:r>
        <w:r w:rsidR="00D01514">
          <w:rPr>
            <w:rFonts w:asciiTheme="minorHAnsi" w:hAnsiTheme="minorHAnsi"/>
            <w:noProof/>
            <w:sz w:val="22"/>
            <w:lang w:eastAsia="ru-RU"/>
          </w:rPr>
          <w:tab/>
        </w:r>
        <w:r w:rsidR="00D01514" w:rsidRPr="0034108B">
          <w:rPr>
            <w:rStyle w:val="af8"/>
            <w:noProof/>
          </w:rPr>
          <w:t>Молекулярная статика.</w:t>
        </w:r>
        <w:r w:rsidR="00D01514">
          <w:rPr>
            <w:noProof/>
            <w:webHidden/>
          </w:rPr>
          <w:tab/>
        </w:r>
        <w:r w:rsidR="00D01514">
          <w:rPr>
            <w:noProof/>
            <w:webHidden/>
          </w:rPr>
          <w:fldChar w:fldCharType="begin"/>
        </w:r>
        <w:r w:rsidR="00D01514">
          <w:rPr>
            <w:noProof/>
            <w:webHidden/>
          </w:rPr>
          <w:instrText xml:space="preserve"> PAGEREF _Toc517719203 \h </w:instrText>
        </w:r>
        <w:r w:rsidR="00D01514">
          <w:rPr>
            <w:noProof/>
            <w:webHidden/>
          </w:rPr>
        </w:r>
        <w:r w:rsidR="00D01514">
          <w:rPr>
            <w:noProof/>
            <w:webHidden/>
          </w:rPr>
          <w:fldChar w:fldCharType="separate"/>
        </w:r>
        <w:r w:rsidR="00D01514">
          <w:rPr>
            <w:noProof/>
            <w:webHidden/>
          </w:rPr>
          <w:t>40</w:t>
        </w:r>
        <w:r w:rsidR="00D01514">
          <w:rPr>
            <w:noProof/>
            <w:webHidden/>
          </w:rPr>
          <w:fldChar w:fldCharType="end"/>
        </w:r>
      </w:hyperlink>
    </w:p>
    <w:p w14:paraId="26B9B7C6" w14:textId="41BF2B99" w:rsidR="00D01514" w:rsidRDefault="001F0EDE">
      <w:pPr>
        <w:pStyle w:val="31"/>
        <w:tabs>
          <w:tab w:val="left" w:pos="1834"/>
          <w:tab w:val="right" w:leader="dot" w:pos="9345"/>
        </w:tabs>
        <w:rPr>
          <w:rFonts w:asciiTheme="minorHAnsi" w:hAnsiTheme="minorHAnsi"/>
          <w:noProof/>
          <w:sz w:val="22"/>
          <w:lang w:eastAsia="ru-RU"/>
        </w:rPr>
      </w:pPr>
      <w:hyperlink w:anchor="_Toc517719204" w:history="1">
        <w:r w:rsidR="00D01514" w:rsidRPr="0034108B">
          <w:rPr>
            <w:rStyle w:val="af8"/>
            <w:noProof/>
          </w:rPr>
          <w:t>2.5.1</w:t>
        </w:r>
        <w:r w:rsidR="00D01514">
          <w:rPr>
            <w:rFonts w:asciiTheme="minorHAnsi" w:hAnsiTheme="minorHAnsi"/>
            <w:noProof/>
            <w:sz w:val="22"/>
            <w:lang w:eastAsia="ru-RU"/>
          </w:rPr>
          <w:tab/>
        </w:r>
        <w:r w:rsidR="00D01514" w:rsidRPr="0034108B">
          <w:rPr>
            <w:rStyle w:val="af8"/>
            <w:noProof/>
          </w:rPr>
          <w:t>Основы метода.</w:t>
        </w:r>
        <w:r w:rsidR="00D01514">
          <w:rPr>
            <w:noProof/>
            <w:webHidden/>
          </w:rPr>
          <w:tab/>
        </w:r>
        <w:r w:rsidR="00D01514">
          <w:rPr>
            <w:noProof/>
            <w:webHidden/>
          </w:rPr>
          <w:fldChar w:fldCharType="begin"/>
        </w:r>
        <w:r w:rsidR="00D01514">
          <w:rPr>
            <w:noProof/>
            <w:webHidden/>
          </w:rPr>
          <w:instrText xml:space="preserve"> PAGEREF _Toc517719204 \h </w:instrText>
        </w:r>
        <w:r w:rsidR="00D01514">
          <w:rPr>
            <w:noProof/>
            <w:webHidden/>
          </w:rPr>
        </w:r>
        <w:r w:rsidR="00D01514">
          <w:rPr>
            <w:noProof/>
            <w:webHidden/>
          </w:rPr>
          <w:fldChar w:fldCharType="separate"/>
        </w:r>
        <w:r w:rsidR="00D01514">
          <w:rPr>
            <w:noProof/>
            <w:webHidden/>
          </w:rPr>
          <w:t>40</w:t>
        </w:r>
        <w:r w:rsidR="00D01514">
          <w:rPr>
            <w:noProof/>
            <w:webHidden/>
          </w:rPr>
          <w:fldChar w:fldCharType="end"/>
        </w:r>
      </w:hyperlink>
    </w:p>
    <w:p w14:paraId="3DCBF109" w14:textId="354DD687" w:rsidR="00D01514" w:rsidRDefault="001F0EDE">
      <w:pPr>
        <w:pStyle w:val="31"/>
        <w:tabs>
          <w:tab w:val="left" w:pos="1834"/>
          <w:tab w:val="right" w:leader="dot" w:pos="9345"/>
        </w:tabs>
        <w:rPr>
          <w:rFonts w:asciiTheme="minorHAnsi" w:hAnsiTheme="minorHAnsi"/>
          <w:noProof/>
          <w:sz w:val="22"/>
          <w:lang w:eastAsia="ru-RU"/>
        </w:rPr>
      </w:pPr>
      <w:hyperlink w:anchor="_Toc517719205" w:history="1">
        <w:r w:rsidR="00D01514" w:rsidRPr="0034108B">
          <w:rPr>
            <w:rStyle w:val="af8"/>
            <w:noProof/>
          </w:rPr>
          <w:t>2.5.2</w:t>
        </w:r>
        <w:r w:rsidR="00D01514">
          <w:rPr>
            <w:rFonts w:asciiTheme="minorHAnsi" w:hAnsiTheme="minorHAnsi"/>
            <w:noProof/>
            <w:sz w:val="22"/>
            <w:lang w:eastAsia="ru-RU"/>
          </w:rPr>
          <w:tab/>
        </w:r>
        <w:r w:rsidR="00D01514" w:rsidRPr="0034108B">
          <w:rPr>
            <w:rStyle w:val="af8"/>
            <w:noProof/>
          </w:rPr>
          <w:t>Методы поиска</w:t>
        </w:r>
        <w:r w:rsidR="00D01514">
          <w:rPr>
            <w:noProof/>
            <w:webHidden/>
          </w:rPr>
          <w:tab/>
        </w:r>
        <w:r w:rsidR="00D01514">
          <w:rPr>
            <w:noProof/>
            <w:webHidden/>
          </w:rPr>
          <w:fldChar w:fldCharType="begin"/>
        </w:r>
        <w:r w:rsidR="00D01514">
          <w:rPr>
            <w:noProof/>
            <w:webHidden/>
          </w:rPr>
          <w:instrText xml:space="preserve"> PAGEREF _Toc517719205 \h </w:instrText>
        </w:r>
        <w:r w:rsidR="00D01514">
          <w:rPr>
            <w:noProof/>
            <w:webHidden/>
          </w:rPr>
        </w:r>
        <w:r w:rsidR="00D01514">
          <w:rPr>
            <w:noProof/>
            <w:webHidden/>
          </w:rPr>
          <w:fldChar w:fldCharType="separate"/>
        </w:r>
        <w:r w:rsidR="00D01514">
          <w:rPr>
            <w:noProof/>
            <w:webHidden/>
          </w:rPr>
          <w:t>42</w:t>
        </w:r>
        <w:r w:rsidR="00D01514">
          <w:rPr>
            <w:noProof/>
            <w:webHidden/>
          </w:rPr>
          <w:fldChar w:fldCharType="end"/>
        </w:r>
      </w:hyperlink>
    </w:p>
    <w:p w14:paraId="53EAB265" w14:textId="3B81ED11" w:rsidR="00D01514" w:rsidRDefault="001F0EDE">
      <w:pPr>
        <w:pStyle w:val="31"/>
        <w:tabs>
          <w:tab w:val="left" w:pos="1834"/>
          <w:tab w:val="right" w:leader="dot" w:pos="9345"/>
        </w:tabs>
        <w:rPr>
          <w:rFonts w:asciiTheme="minorHAnsi" w:hAnsiTheme="minorHAnsi"/>
          <w:noProof/>
          <w:sz w:val="22"/>
          <w:lang w:eastAsia="ru-RU"/>
        </w:rPr>
      </w:pPr>
      <w:hyperlink w:anchor="_Toc517719206" w:history="1">
        <w:r w:rsidR="00D01514" w:rsidRPr="0034108B">
          <w:rPr>
            <w:rStyle w:val="af8"/>
            <w:noProof/>
          </w:rPr>
          <w:t>2.5.3</w:t>
        </w:r>
        <w:r w:rsidR="00D01514">
          <w:rPr>
            <w:rFonts w:asciiTheme="minorHAnsi" w:hAnsiTheme="minorHAnsi"/>
            <w:noProof/>
            <w:sz w:val="22"/>
            <w:lang w:eastAsia="ru-RU"/>
          </w:rPr>
          <w:tab/>
        </w:r>
        <w:r w:rsidR="00D01514" w:rsidRPr="0034108B">
          <w:rPr>
            <w:rStyle w:val="af8"/>
            <w:noProof/>
          </w:rPr>
          <w:t>Градиентный метод</w:t>
        </w:r>
        <w:r w:rsidR="00D01514">
          <w:rPr>
            <w:noProof/>
            <w:webHidden/>
          </w:rPr>
          <w:tab/>
        </w:r>
        <w:r w:rsidR="00D01514">
          <w:rPr>
            <w:noProof/>
            <w:webHidden/>
          </w:rPr>
          <w:fldChar w:fldCharType="begin"/>
        </w:r>
        <w:r w:rsidR="00D01514">
          <w:rPr>
            <w:noProof/>
            <w:webHidden/>
          </w:rPr>
          <w:instrText xml:space="preserve"> PAGEREF _Toc517719206 \h </w:instrText>
        </w:r>
        <w:r w:rsidR="00D01514">
          <w:rPr>
            <w:noProof/>
            <w:webHidden/>
          </w:rPr>
        </w:r>
        <w:r w:rsidR="00D01514">
          <w:rPr>
            <w:noProof/>
            <w:webHidden/>
          </w:rPr>
          <w:fldChar w:fldCharType="separate"/>
        </w:r>
        <w:r w:rsidR="00D01514">
          <w:rPr>
            <w:noProof/>
            <w:webHidden/>
          </w:rPr>
          <w:t>42</w:t>
        </w:r>
        <w:r w:rsidR="00D01514">
          <w:rPr>
            <w:noProof/>
            <w:webHidden/>
          </w:rPr>
          <w:fldChar w:fldCharType="end"/>
        </w:r>
      </w:hyperlink>
    </w:p>
    <w:p w14:paraId="6DCABB82" w14:textId="5DDF08F3" w:rsidR="00D01514" w:rsidRDefault="001F0EDE">
      <w:pPr>
        <w:pStyle w:val="31"/>
        <w:tabs>
          <w:tab w:val="left" w:pos="1834"/>
          <w:tab w:val="right" w:leader="dot" w:pos="9345"/>
        </w:tabs>
        <w:rPr>
          <w:rFonts w:asciiTheme="minorHAnsi" w:hAnsiTheme="minorHAnsi"/>
          <w:noProof/>
          <w:sz w:val="22"/>
          <w:lang w:eastAsia="ru-RU"/>
        </w:rPr>
      </w:pPr>
      <w:hyperlink w:anchor="_Toc517719207" w:history="1">
        <w:r w:rsidR="00D01514" w:rsidRPr="0034108B">
          <w:rPr>
            <w:rStyle w:val="af8"/>
            <w:noProof/>
          </w:rPr>
          <w:t>2.5.4</w:t>
        </w:r>
        <w:r w:rsidR="00D01514">
          <w:rPr>
            <w:rFonts w:asciiTheme="minorHAnsi" w:hAnsiTheme="minorHAnsi"/>
            <w:noProof/>
            <w:sz w:val="22"/>
            <w:lang w:eastAsia="ru-RU"/>
          </w:rPr>
          <w:tab/>
        </w:r>
        <w:r w:rsidR="00D01514" w:rsidRPr="0034108B">
          <w:rPr>
            <w:rStyle w:val="af8"/>
            <w:noProof/>
          </w:rPr>
          <w:t>Метод Ньютона</w:t>
        </w:r>
        <w:r w:rsidR="00D01514">
          <w:rPr>
            <w:noProof/>
            <w:webHidden/>
          </w:rPr>
          <w:tab/>
        </w:r>
        <w:r w:rsidR="00D01514">
          <w:rPr>
            <w:noProof/>
            <w:webHidden/>
          </w:rPr>
          <w:fldChar w:fldCharType="begin"/>
        </w:r>
        <w:r w:rsidR="00D01514">
          <w:rPr>
            <w:noProof/>
            <w:webHidden/>
          </w:rPr>
          <w:instrText xml:space="preserve"> PAGEREF _Toc517719207 \h </w:instrText>
        </w:r>
        <w:r w:rsidR="00D01514">
          <w:rPr>
            <w:noProof/>
            <w:webHidden/>
          </w:rPr>
        </w:r>
        <w:r w:rsidR="00D01514">
          <w:rPr>
            <w:noProof/>
            <w:webHidden/>
          </w:rPr>
          <w:fldChar w:fldCharType="separate"/>
        </w:r>
        <w:r w:rsidR="00D01514">
          <w:rPr>
            <w:noProof/>
            <w:webHidden/>
          </w:rPr>
          <w:t>43</w:t>
        </w:r>
        <w:r w:rsidR="00D01514">
          <w:rPr>
            <w:noProof/>
            <w:webHidden/>
          </w:rPr>
          <w:fldChar w:fldCharType="end"/>
        </w:r>
      </w:hyperlink>
    </w:p>
    <w:p w14:paraId="15885CDF" w14:textId="4713920F" w:rsidR="00D01514" w:rsidRDefault="001F0EDE">
      <w:pPr>
        <w:pStyle w:val="23"/>
        <w:tabs>
          <w:tab w:val="left" w:pos="1134"/>
          <w:tab w:val="right" w:leader="dot" w:pos="9345"/>
        </w:tabs>
        <w:rPr>
          <w:rFonts w:asciiTheme="minorHAnsi" w:hAnsiTheme="minorHAnsi"/>
          <w:noProof/>
          <w:sz w:val="22"/>
          <w:lang w:eastAsia="ru-RU"/>
        </w:rPr>
      </w:pPr>
      <w:hyperlink w:anchor="_Toc517719208" w:history="1">
        <w:r w:rsidR="00D01514" w:rsidRPr="0034108B">
          <w:rPr>
            <w:rStyle w:val="af8"/>
            <w:noProof/>
          </w:rPr>
          <w:t>2.6</w:t>
        </w:r>
        <w:r w:rsidR="00D01514">
          <w:rPr>
            <w:rFonts w:asciiTheme="minorHAnsi" w:hAnsiTheme="minorHAnsi"/>
            <w:noProof/>
            <w:sz w:val="22"/>
            <w:lang w:eastAsia="ru-RU"/>
          </w:rPr>
          <w:tab/>
        </w:r>
        <w:r w:rsidR="00D01514" w:rsidRPr="0034108B">
          <w:rPr>
            <w:rStyle w:val="af8"/>
            <w:noProof/>
          </w:rPr>
          <w:t>Молекулярная динамика.</w:t>
        </w:r>
        <w:r w:rsidR="00D01514">
          <w:rPr>
            <w:noProof/>
            <w:webHidden/>
          </w:rPr>
          <w:tab/>
        </w:r>
        <w:r w:rsidR="00D01514">
          <w:rPr>
            <w:noProof/>
            <w:webHidden/>
          </w:rPr>
          <w:fldChar w:fldCharType="begin"/>
        </w:r>
        <w:r w:rsidR="00D01514">
          <w:rPr>
            <w:noProof/>
            <w:webHidden/>
          </w:rPr>
          <w:instrText xml:space="preserve"> PAGEREF _Toc517719208 \h </w:instrText>
        </w:r>
        <w:r w:rsidR="00D01514">
          <w:rPr>
            <w:noProof/>
            <w:webHidden/>
          </w:rPr>
        </w:r>
        <w:r w:rsidR="00D01514">
          <w:rPr>
            <w:noProof/>
            <w:webHidden/>
          </w:rPr>
          <w:fldChar w:fldCharType="separate"/>
        </w:r>
        <w:r w:rsidR="00D01514">
          <w:rPr>
            <w:noProof/>
            <w:webHidden/>
          </w:rPr>
          <w:t>45</w:t>
        </w:r>
        <w:r w:rsidR="00D01514">
          <w:rPr>
            <w:noProof/>
            <w:webHidden/>
          </w:rPr>
          <w:fldChar w:fldCharType="end"/>
        </w:r>
      </w:hyperlink>
    </w:p>
    <w:p w14:paraId="2B5F8731" w14:textId="626607C4" w:rsidR="00D01514" w:rsidRDefault="001F0EDE">
      <w:pPr>
        <w:pStyle w:val="31"/>
        <w:tabs>
          <w:tab w:val="left" w:pos="1834"/>
          <w:tab w:val="right" w:leader="dot" w:pos="9345"/>
        </w:tabs>
        <w:rPr>
          <w:rFonts w:asciiTheme="minorHAnsi" w:hAnsiTheme="minorHAnsi"/>
          <w:noProof/>
          <w:sz w:val="22"/>
          <w:lang w:eastAsia="ru-RU"/>
        </w:rPr>
      </w:pPr>
      <w:hyperlink w:anchor="_Toc517719209" w:history="1">
        <w:r w:rsidR="00D01514" w:rsidRPr="0034108B">
          <w:rPr>
            <w:rStyle w:val="af8"/>
            <w:noProof/>
          </w:rPr>
          <w:t>2.6.1</w:t>
        </w:r>
        <w:r w:rsidR="00D01514">
          <w:rPr>
            <w:rFonts w:asciiTheme="minorHAnsi" w:hAnsiTheme="minorHAnsi"/>
            <w:noProof/>
            <w:sz w:val="22"/>
            <w:lang w:eastAsia="ru-RU"/>
          </w:rPr>
          <w:tab/>
        </w:r>
        <w:r w:rsidR="00D01514" w:rsidRPr="0034108B">
          <w:rPr>
            <w:rStyle w:val="af8"/>
            <w:noProof/>
          </w:rPr>
          <w:t>Основы метода</w:t>
        </w:r>
        <w:r w:rsidR="00D01514">
          <w:rPr>
            <w:noProof/>
            <w:webHidden/>
          </w:rPr>
          <w:tab/>
        </w:r>
        <w:r w:rsidR="00D01514">
          <w:rPr>
            <w:noProof/>
            <w:webHidden/>
          </w:rPr>
          <w:fldChar w:fldCharType="begin"/>
        </w:r>
        <w:r w:rsidR="00D01514">
          <w:rPr>
            <w:noProof/>
            <w:webHidden/>
          </w:rPr>
          <w:instrText xml:space="preserve"> PAGEREF _Toc517719209 \h </w:instrText>
        </w:r>
        <w:r w:rsidR="00D01514">
          <w:rPr>
            <w:noProof/>
            <w:webHidden/>
          </w:rPr>
        </w:r>
        <w:r w:rsidR="00D01514">
          <w:rPr>
            <w:noProof/>
            <w:webHidden/>
          </w:rPr>
          <w:fldChar w:fldCharType="separate"/>
        </w:r>
        <w:r w:rsidR="00D01514">
          <w:rPr>
            <w:noProof/>
            <w:webHidden/>
          </w:rPr>
          <w:t>45</w:t>
        </w:r>
        <w:r w:rsidR="00D01514">
          <w:rPr>
            <w:noProof/>
            <w:webHidden/>
          </w:rPr>
          <w:fldChar w:fldCharType="end"/>
        </w:r>
      </w:hyperlink>
    </w:p>
    <w:p w14:paraId="0AD234C7" w14:textId="752A0273" w:rsidR="00D01514" w:rsidRDefault="001F0EDE">
      <w:pPr>
        <w:pStyle w:val="31"/>
        <w:tabs>
          <w:tab w:val="left" w:pos="1834"/>
          <w:tab w:val="right" w:leader="dot" w:pos="9345"/>
        </w:tabs>
        <w:rPr>
          <w:rFonts w:asciiTheme="minorHAnsi" w:hAnsiTheme="minorHAnsi"/>
          <w:noProof/>
          <w:sz w:val="22"/>
          <w:lang w:eastAsia="ru-RU"/>
        </w:rPr>
      </w:pPr>
      <w:hyperlink w:anchor="_Toc517719210" w:history="1">
        <w:r w:rsidR="00D01514" w:rsidRPr="0034108B">
          <w:rPr>
            <w:rStyle w:val="af8"/>
            <w:noProof/>
          </w:rPr>
          <w:t>2.6.2</w:t>
        </w:r>
        <w:r w:rsidR="00D01514">
          <w:rPr>
            <w:rFonts w:asciiTheme="minorHAnsi" w:hAnsiTheme="minorHAnsi"/>
            <w:noProof/>
            <w:sz w:val="22"/>
            <w:lang w:eastAsia="ru-RU"/>
          </w:rPr>
          <w:tab/>
        </w:r>
        <w:r w:rsidR="00D01514" w:rsidRPr="0034108B">
          <w:rPr>
            <w:rStyle w:val="af8"/>
            <w:noProof/>
          </w:rPr>
          <w:t>Алгоритмы интегрирования уравнений движения.</w:t>
        </w:r>
        <w:r w:rsidR="00D01514">
          <w:rPr>
            <w:noProof/>
            <w:webHidden/>
          </w:rPr>
          <w:tab/>
        </w:r>
        <w:r w:rsidR="00D01514">
          <w:rPr>
            <w:noProof/>
            <w:webHidden/>
          </w:rPr>
          <w:fldChar w:fldCharType="begin"/>
        </w:r>
        <w:r w:rsidR="00D01514">
          <w:rPr>
            <w:noProof/>
            <w:webHidden/>
          </w:rPr>
          <w:instrText xml:space="preserve"> PAGEREF _Toc517719210 \h </w:instrText>
        </w:r>
        <w:r w:rsidR="00D01514">
          <w:rPr>
            <w:noProof/>
            <w:webHidden/>
          </w:rPr>
        </w:r>
        <w:r w:rsidR="00D01514">
          <w:rPr>
            <w:noProof/>
            <w:webHidden/>
          </w:rPr>
          <w:fldChar w:fldCharType="separate"/>
        </w:r>
        <w:r w:rsidR="00D01514">
          <w:rPr>
            <w:noProof/>
            <w:webHidden/>
          </w:rPr>
          <w:t>46</w:t>
        </w:r>
        <w:r w:rsidR="00D01514">
          <w:rPr>
            <w:noProof/>
            <w:webHidden/>
          </w:rPr>
          <w:fldChar w:fldCharType="end"/>
        </w:r>
      </w:hyperlink>
    </w:p>
    <w:p w14:paraId="3D3F5ED4" w14:textId="7691CD3A" w:rsidR="00D01514" w:rsidRDefault="001F0EDE">
      <w:pPr>
        <w:pStyle w:val="31"/>
        <w:tabs>
          <w:tab w:val="left" w:pos="1834"/>
          <w:tab w:val="right" w:leader="dot" w:pos="9345"/>
        </w:tabs>
        <w:rPr>
          <w:rFonts w:asciiTheme="minorHAnsi" w:hAnsiTheme="minorHAnsi"/>
          <w:noProof/>
          <w:sz w:val="22"/>
          <w:lang w:eastAsia="ru-RU"/>
        </w:rPr>
      </w:pPr>
      <w:hyperlink w:anchor="_Toc517719211" w:history="1">
        <w:r w:rsidR="00D01514" w:rsidRPr="0034108B">
          <w:rPr>
            <w:rStyle w:val="af8"/>
            <w:noProof/>
          </w:rPr>
          <w:t>2.6.3</w:t>
        </w:r>
        <w:r w:rsidR="00D01514">
          <w:rPr>
            <w:rFonts w:asciiTheme="minorHAnsi" w:hAnsiTheme="minorHAnsi"/>
            <w:noProof/>
            <w:sz w:val="22"/>
            <w:lang w:eastAsia="ru-RU"/>
          </w:rPr>
          <w:tab/>
        </w:r>
        <w:r w:rsidR="00D01514" w:rsidRPr="0034108B">
          <w:rPr>
            <w:rStyle w:val="af8"/>
            <w:noProof/>
          </w:rPr>
          <w:t>Статистические ансамбли.</w:t>
        </w:r>
        <w:r w:rsidR="00D01514">
          <w:rPr>
            <w:noProof/>
            <w:webHidden/>
          </w:rPr>
          <w:tab/>
        </w:r>
        <w:r w:rsidR="00D01514">
          <w:rPr>
            <w:noProof/>
            <w:webHidden/>
          </w:rPr>
          <w:fldChar w:fldCharType="begin"/>
        </w:r>
        <w:r w:rsidR="00D01514">
          <w:rPr>
            <w:noProof/>
            <w:webHidden/>
          </w:rPr>
          <w:instrText xml:space="preserve"> PAGEREF _Toc517719211 \h </w:instrText>
        </w:r>
        <w:r w:rsidR="00D01514">
          <w:rPr>
            <w:noProof/>
            <w:webHidden/>
          </w:rPr>
        </w:r>
        <w:r w:rsidR="00D01514">
          <w:rPr>
            <w:noProof/>
            <w:webHidden/>
          </w:rPr>
          <w:fldChar w:fldCharType="separate"/>
        </w:r>
        <w:r w:rsidR="00D01514">
          <w:rPr>
            <w:noProof/>
            <w:webHidden/>
          </w:rPr>
          <w:t>47</w:t>
        </w:r>
        <w:r w:rsidR="00D01514">
          <w:rPr>
            <w:noProof/>
            <w:webHidden/>
          </w:rPr>
          <w:fldChar w:fldCharType="end"/>
        </w:r>
      </w:hyperlink>
    </w:p>
    <w:p w14:paraId="4325CF1F" w14:textId="07FA3E0A" w:rsidR="00D01514" w:rsidRDefault="001F0EDE">
      <w:pPr>
        <w:pStyle w:val="31"/>
        <w:tabs>
          <w:tab w:val="left" w:pos="1834"/>
          <w:tab w:val="right" w:leader="dot" w:pos="9345"/>
        </w:tabs>
        <w:rPr>
          <w:rFonts w:asciiTheme="minorHAnsi" w:hAnsiTheme="minorHAnsi"/>
          <w:noProof/>
          <w:sz w:val="22"/>
          <w:lang w:eastAsia="ru-RU"/>
        </w:rPr>
      </w:pPr>
      <w:hyperlink w:anchor="_Toc517719212" w:history="1">
        <w:r w:rsidR="00D01514" w:rsidRPr="0034108B">
          <w:rPr>
            <w:rStyle w:val="af8"/>
            <w:noProof/>
          </w:rPr>
          <w:t>2.6.4</w:t>
        </w:r>
        <w:r w:rsidR="00D01514">
          <w:rPr>
            <w:rFonts w:asciiTheme="minorHAnsi" w:hAnsiTheme="minorHAnsi"/>
            <w:noProof/>
            <w:sz w:val="22"/>
            <w:lang w:eastAsia="ru-RU"/>
          </w:rPr>
          <w:tab/>
        </w:r>
        <w:r w:rsidR="00D01514" w:rsidRPr="0034108B">
          <w:rPr>
            <w:rStyle w:val="af8"/>
            <w:noProof/>
          </w:rPr>
          <w:t>Термостат.</w:t>
        </w:r>
        <w:r w:rsidR="00D01514">
          <w:rPr>
            <w:noProof/>
            <w:webHidden/>
          </w:rPr>
          <w:tab/>
        </w:r>
        <w:r w:rsidR="00D01514">
          <w:rPr>
            <w:noProof/>
            <w:webHidden/>
          </w:rPr>
          <w:fldChar w:fldCharType="begin"/>
        </w:r>
        <w:r w:rsidR="00D01514">
          <w:rPr>
            <w:noProof/>
            <w:webHidden/>
          </w:rPr>
          <w:instrText xml:space="preserve"> PAGEREF _Toc517719212 \h </w:instrText>
        </w:r>
        <w:r w:rsidR="00D01514">
          <w:rPr>
            <w:noProof/>
            <w:webHidden/>
          </w:rPr>
        </w:r>
        <w:r w:rsidR="00D01514">
          <w:rPr>
            <w:noProof/>
            <w:webHidden/>
          </w:rPr>
          <w:fldChar w:fldCharType="separate"/>
        </w:r>
        <w:r w:rsidR="00D01514">
          <w:rPr>
            <w:noProof/>
            <w:webHidden/>
          </w:rPr>
          <w:t>48</w:t>
        </w:r>
        <w:r w:rsidR="00D01514">
          <w:rPr>
            <w:noProof/>
            <w:webHidden/>
          </w:rPr>
          <w:fldChar w:fldCharType="end"/>
        </w:r>
      </w:hyperlink>
    </w:p>
    <w:p w14:paraId="1C87A584" w14:textId="58E22CB2" w:rsidR="00D01514" w:rsidRDefault="001F0EDE">
      <w:pPr>
        <w:pStyle w:val="23"/>
        <w:tabs>
          <w:tab w:val="left" w:pos="1134"/>
          <w:tab w:val="right" w:leader="dot" w:pos="9345"/>
        </w:tabs>
        <w:rPr>
          <w:rFonts w:asciiTheme="minorHAnsi" w:hAnsiTheme="minorHAnsi"/>
          <w:noProof/>
          <w:sz w:val="22"/>
          <w:lang w:eastAsia="ru-RU"/>
        </w:rPr>
      </w:pPr>
      <w:hyperlink w:anchor="_Toc517719213" w:history="1">
        <w:r w:rsidR="00D01514" w:rsidRPr="0034108B">
          <w:rPr>
            <w:rStyle w:val="af8"/>
            <w:noProof/>
          </w:rPr>
          <w:t>2.7</w:t>
        </w:r>
        <w:r w:rsidR="00D01514">
          <w:rPr>
            <w:rFonts w:asciiTheme="minorHAnsi" w:hAnsiTheme="minorHAnsi"/>
            <w:noProof/>
            <w:sz w:val="22"/>
            <w:lang w:eastAsia="ru-RU"/>
          </w:rPr>
          <w:tab/>
        </w:r>
        <w:r w:rsidR="00D01514" w:rsidRPr="0034108B">
          <w:rPr>
            <w:rStyle w:val="af8"/>
            <w:noProof/>
          </w:rPr>
          <w:t>Описание межатомного взаимодействия.</w:t>
        </w:r>
        <w:r w:rsidR="00D01514">
          <w:rPr>
            <w:noProof/>
            <w:webHidden/>
          </w:rPr>
          <w:tab/>
        </w:r>
        <w:r w:rsidR="00D01514">
          <w:rPr>
            <w:noProof/>
            <w:webHidden/>
          </w:rPr>
          <w:fldChar w:fldCharType="begin"/>
        </w:r>
        <w:r w:rsidR="00D01514">
          <w:rPr>
            <w:noProof/>
            <w:webHidden/>
          </w:rPr>
          <w:instrText xml:space="preserve"> PAGEREF _Toc517719213 \h </w:instrText>
        </w:r>
        <w:r w:rsidR="00D01514">
          <w:rPr>
            <w:noProof/>
            <w:webHidden/>
          </w:rPr>
        </w:r>
        <w:r w:rsidR="00D01514">
          <w:rPr>
            <w:noProof/>
            <w:webHidden/>
          </w:rPr>
          <w:fldChar w:fldCharType="separate"/>
        </w:r>
        <w:r w:rsidR="00D01514">
          <w:rPr>
            <w:noProof/>
            <w:webHidden/>
          </w:rPr>
          <w:t>49</w:t>
        </w:r>
        <w:r w:rsidR="00D01514">
          <w:rPr>
            <w:noProof/>
            <w:webHidden/>
          </w:rPr>
          <w:fldChar w:fldCharType="end"/>
        </w:r>
      </w:hyperlink>
    </w:p>
    <w:p w14:paraId="1AE576D9" w14:textId="09E48DA3" w:rsidR="00D01514" w:rsidRDefault="001F0EDE">
      <w:pPr>
        <w:pStyle w:val="31"/>
        <w:tabs>
          <w:tab w:val="left" w:pos="1834"/>
          <w:tab w:val="right" w:leader="dot" w:pos="9345"/>
        </w:tabs>
        <w:rPr>
          <w:rFonts w:asciiTheme="minorHAnsi" w:hAnsiTheme="minorHAnsi"/>
          <w:noProof/>
          <w:sz w:val="22"/>
          <w:lang w:eastAsia="ru-RU"/>
        </w:rPr>
      </w:pPr>
      <w:hyperlink w:anchor="_Toc517719214" w:history="1">
        <w:r w:rsidR="00D01514" w:rsidRPr="0034108B">
          <w:rPr>
            <w:rStyle w:val="af8"/>
            <w:noProof/>
          </w:rPr>
          <w:t>2.7.1</w:t>
        </w:r>
        <w:r w:rsidR="00D01514">
          <w:rPr>
            <w:rFonts w:asciiTheme="minorHAnsi" w:hAnsiTheme="minorHAnsi"/>
            <w:noProof/>
            <w:sz w:val="22"/>
            <w:lang w:eastAsia="ru-RU"/>
          </w:rPr>
          <w:tab/>
        </w:r>
        <w:r w:rsidR="00D01514" w:rsidRPr="0034108B">
          <w:rPr>
            <w:rStyle w:val="af8"/>
            <w:noProof/>
          </w:rPr>
          <w:t>Энергии и силы</w:t>
        </w:r>
        <w:r w:rsidR="00D01514">
          <w:rPr>
            <w:noProof/>
            <w:webHidden/>
          </w:rPr>
          <w:tab/>
        </w:r>
        <w:r w:rsidR="00D01514">
          <w:rPr>
            <w:noProof/>
            <w:webHidden/>
          </w:rPr>
          <w:fldChar w:fldCharType="begin"/>
        </w:r>
        <w:r w:rsidR="00D01514">
          <w:rPr>
            <w:noProof/>
            <w:webHidden/>
          </w:rPr>
          <w:instrText xml:space="preserve"> PAGEREF _Toc517719214 \h </w:instrText>
        </w:r>
        <w:r w:rsidR="00D01514">
          <w:rPr>
            <w:noProof/>
            <w:webHidden/>
          </w:rPr>
        </w:r>
        <w:r w:rsidR="00D01514">
          <w:rPr>
            <w:noProof/>
            <w:webHidden/>
          </w:rPr>
          <w:fldChar w:fldCharType="separate"/>
        </w:r>
        <w:r w:rsidR="00D01514">
          <w:rPr>
            <w:noProof/>
            <w:webHidden/>
          </w:rPr>
          <w:t>49</w:t>
        </w:r>
        <w:r w:rsidR="00D01514">
          <w:rPr>
            <w:noProof/>
            <w:webHidden/>
          </w:rPr>
          <w:fldChar w:fldCharType="end"/>
        </w:r>
      </w:hyperlink>
    </w:p>
    <w:p w14:paraId="700D17A7" w14:textId="62689B0D" w:rsidR="00D01514" w:rsidRDefault="001F0EDE">
      <w:pPr>
        <w:pStyle w:val="31"/>
        <w:tabs>
          <w:tab w:val="left" w:pos="1834"/>
          <w:tab w:val="right" w:leader="dot" w:pos="9345"/>
        </w:tabs>
        <w:rPr>
          <w:rFonts w:asciiTheme="minorHAnsi" w:hAnsiTheme="minorHAnsi"/>
          <w:noProof/>
          <w:sz w:val="22"/>
          <w:lang w:eastAsia="ru-RU"/>
        </w:rPr>
      </w:pPr>
      <w:hyperlink w:anchor="_Toc517719215" w:history="1">
        <w:r w:rsidR="00D01514" w:rsidRPr="0034108B">
          <w:rPr>
            <w:rStyle w:val="af8"/>
            <w:noProof/>
          </w:rPr>
          <w:t>2.7.2</w:t>
        </w:r>
        <w:r w:rsidR="00D01514">
          <w:rPr>
            <w:rFonts w:asciiTheme="minorHAnsi" w:hAnsiTheme="minorHAnsi"/>
            <w:noProof/>
            <w:sz w:val="22"/>
            <w:lang w:eastAsia="ru-RU"/>
          </w:rPr>
          <w:tab/>
        </w:r>
        <w:r w:rsidR="00D01514" w:rsidRPr="0034108B">
          <w:rPr>
            <w:rStyle w:val="af8"/>
            <w:noProof/>
          </w:rPr>
          <w:t>Полуэмпирические потенциалы.</w:t>
        </w:r>
        <w:r w:rsidR="00D01514">
          <w:rPr>
            <w:noProof/>
            <w:webHidden/>
          </w:rPr>
          <w:tab/>
        </w:r>
        <w:r w:rsidR="00D01514">
          <w:rPr>
            <w:noProof/>
            <w:webHidden/>
          </w:rPr>
          <w:fldChar w:fldCharType="begin"/>
        </w:r>
        <w:r w:rsidR="00D01514">
          <w:rPr>
            <w:noProof/>
            <w:webHidden/>
          </w:rPr>
          <w:instrText xml:space="preserve"> PAGEREF _Toc517719215 \h </w:instrText>
        </w:r>
        <w:r w:rsidR="00D01514">
          <w:rPr>
            <w:noProof/>
            <w:webHidden/>
          </w:rPr>
        </w:r>
        <w:r w:rsidR="00D01514">
          <w:rPr>
            <w:noProof/>
            <w:webHidden/>
          </w:rPr>
          <w:fldChar w:fldCharType="separate"/>
        </w:r>
        <w:r w:rsidR="00D01514">
          <w:rPr>
            <w:noProof/>
            <w:webHidden/>
          </w:rPr>
          <w:t>49</w:t>
        </w:r>
        <w:r w:rsidR="00D01514">
          <w:rPr>
            <w:noProof/>
            <w:webHidden/>
          </w:rPr>
          <w:fldChar w:fldCharType="end"/>
        </w:r>
      </w:hyperlink>
    </w:p>
    <w:p w14:paraId="4151640B" w14:textId="29527B86" w:rsidR="00D01514" w:rsidRDefault="001F0EDE">
      <w:pPr>
        <w:pStyle w:val="41"/>
        <w:tabs>
          <w:tab w:val="left" w:pos="2184"/>
          <w:tab w:val="right" w:leader="dot" w:pos="9345"/>
        </w:tabs>
        <w:rPr>
          <w:rFonts w:asciiTheme="minorHAnsi" w:hAnsiTheme="minorHAnsi"/>
          <w:noProof/>
          <w:sz w:val="22"/>
          <w:lang w:eastAsia="ru-RU"/>
        </w:rPr>
      </w:pPr>
      <w:hyperlink w:anchor="_Toc517719216" w:history="1">
        <w:r w:rsidR="00D01514" w:rsidRPr="0034108B">
          <w:rPr>
            <w:rStyle w:val="af8"/>
            <w:noProof/>
          </w:rPr>
          <w:t>2.7.2.1</w:t>
        </w:r>
        <w:r w:rsidR="00D01514">
          <w:rPr>
            <w:rFonts w:asciiTheme="minorHAnsi" w:hAnsiTheme="minorHAnsi"/>
            <w:noProof/>
            <w:sz w:val="22"/>
            <w:lang w:eastAsia="ru-RU"/>
          </w:rPr>
          <w:tab/>
        </w:r>
        <w:r w:rsidR="00D01514" w:rsidRPr="0034108B">
          <w:rPr>
            <w:rStyle w:val="af8"/>
            <w:noProof/>
          </w:rPr>
          <w:t>Парные потенциалы.</w:t>
        </w:r>
        <w:r w:rsidR="00D01514">
          <w:rPr>
            <w:noProof/>
            <w:webHidden/>
          </w:rPr>
          <w:tab/>
        </w:r>
        <w:r w:rsidR="00D01514">
          <w:rPr>
            <w:noProof/>
            <w:webHidden/>
          </w:rPr>
          <w:fldChar w:fldCharType="begin"/>
        </w:r>
        <w:r w:rsidR="00D01514">
          <w:rPr>
            <w:noProof/>
            <w:webHidden/>
          </w:rPr>
          <w:instrText xml:space="preserve"> PAGEREF _Toc517719216 \h </w:instrText>
        </w:r>
        <w:r w:rsidR="00D01514">
          <w:rPr>
            <w:noProof/>
            <w:webHidden/>
          </w:rPr>
        </w:r>
        <w:r w:rsidR="00D01514">
          <w:rPr>
            <w:noProof/>
            <w:webHidden/>
          </w:rPr>
          <w:fldChar w:fldCharType="separate"/>
        </w:r>
        <w:r w:rsidR="00D01514">
          <w:rPr>
            <w:noProof/>
            <w:webHidden/>
          </w:rPr>
          <w:t>50</w:t>
        </w:r>
        <w:r w:rsidR="00D01514">
          <w:rPr>
            <w:noProof/>
            <w:webHidden/>
          </w:rPr>
          <w:fldChar w:fldCharType="end"/>
        </w:r>
      </w:hyperlink>
    </w:p>
    <w:p w14:paraId="6A77D5EE" w14:textId="2ABF8A74" w:rsidR="00D01514" w:rsidRDefault="001F0EDE">
      <w:pPr>
        <w:pStyle w:val="41"/>
        <w:tabs>
          <w:tab w:val="left" w:pos="2184"/>
          <w:tab w:val="right" w:leader="dot" w:pos="9345"/>
        </w:tabs>
        <w:rPr>
          <w:rFonts w:asciiTheme="minorHAnsi" w:hAnsiTheme="minorHAnsi"/>
          <w:noProof/>
          <w:sz w:val="22"/>
          <w:lang w:eastAsia="ru-RU"/>
        </w:rPr>
      </w:pPr>
      <w:hyperlink w:anchor="_Toc517719217" w:history="1">
        <w:r w:rsidR="00D01514" w:rsidRPr="0034108B">
          <w:rPr>
            <w:rStyle w:val="af8"/>
            <w:noProof/>
          </w:rPr>
          <w:t>2.7.2.2</w:t>
        </w:r>
        <w:r w:rsidR="00D01514">
          <w:rPr>
            <w:rFonts w:asciiTheme="minorHAnsi" w:hAnsiTheme="minorHAnsi"/>
            <w:noProof/>
            <w:sz w:val="22"/>
            <w:lang w:eastAsia="ru-RU"/>
          </w:rPr>
          <w:tab/>
        </w:r>
        <w:r w:rsidR="00D01514" w:rsidRPr="0034108B">
          <w:rPr>
            <w:rStyle w:val="af8"/>
            <w:noProof/>
          </w:rPr>
          <w:t>Многочастичные потенциалы.</w:t>
        </w:r>
        <w:r w:rsidR="00D01514">
          <w:rPr>
            <w:noProof/>
            <w:webHidden/>
          </w:rPr>
          <w:tab/>
        </w:r>
        <w:r w:rsidR="00D01514">
          <w:rPr>
            <w:noProof/>
            <w:webHidden/>
          </w:rPr>
          <w:fldChar w:fldCharType="begin"/>
        </w:r>
        <w:r w:rsidR="00D01514">
          <w:rPr>
            <w:noProof/>
            <w:webHidden/>
          </w:rPr>
          <w:instrText xml:space="preserve"> PAGEREF _Toc517719217 \h </w:instrText>
        </w:r>
        <w:r w:rsidR="00D01514">
          <w:rPr>
            <w:noProof/>
            <w:webHidden/>
          </w:rPr>
        </w:r>
        <w:r w:rsidR="00D01514">
          <w:rPr>
            <w:noProof/>
            <w:webHidden/>
          </w:rPr>
          <w:fldChar w:fldCharType="separate"/>
        </w:r>
        <w:r w:rsidR="00D01514">
          <w:rPr>
            <w:noProof/>
            <w:webHidden/>
          </w:rPr>
          <w:t>51</w:t>
        </w:r>
        <w:r w:rsidR="00D01514">
          <w:rPr>
            <w:noProof/>
            <w:webHidden/>
          </w:rPr>
          <w:fldChar w:fldCharType="end"/>
        </w:r>
      </w:hyperlink>
    </w:p>
    <w:p w14:paraId="125706CC" w14:textId="3D16D881" w:rsidR="00D01514" w:rsidRDefault="001F0EDE">
      <w:pPr>
        <w:pStyle w:val="41"/>
        <w:tabs>
          <w:tab w:val="left" w:pos="2184"/>
          <w:tab w:val="right" w:leader="dot" w:pos="9345"/>
        </w:tabs>
        <w:rPr>
          <w:rFonts w:asciiTheme="minorHAnsi" w:hAnsiTheme="minorHAnsi"/>
          <w:noProof/>
          <w:sz w:val="22"/>
          <w:lang w:eastAsia="ru-RU"/>
        </w:rPr>
      </w:pPr>
      <w:hyperlink w:anchor="_Toc517719218" w:history="1">
        <w:r w:rsidR="00D01514" w:rsidRPr="0034108B">
          <w:rPr>
            <w:rStyle w:val="af8"/>
            <w:noProof/>
            <w:lang w:val="en-US"/>
          </w:rPr>
          <w:t>2.7.2.3</w:t>
        </w:r>
        <w:r w:rsidR="00D01514">
          <w:rPr>
            <w:rFonts w:asciiTheme="minorHAnsi" w:hAnsiTheme="minorHAnsi"/>
            <w:noProof/>
            <w:sz w:val="22"/>
            <w:lang w:eastAsia="ru-RU"/>
          </w:rPr>
          <w:tab/>
        </w:r>
        <w:r w:rsidR="00D01514" w:rsidRPr="0034108B">
          <w:rPr>
            <w:rStyle w:val="af8"/>
            <w:noProof/>
          </w:rPr>
          <w:t xml:space="preserve">Потенциалы класса </w:t>
        </w:r>
        <w:r w:rsidR="00D01514" w:rsidRPr="0034108B">
          <w:rPr>
            <w:rStyle w:val="af8"/>
            <w:noProof/>
            <w:lang w:val="en-US"/>
          </w:rPr>
          <w:t>ReaxFF.</w:t>
        </w:r>
        <w:r w:rsidR="00D01514">
          <w:rPr>
            <w:noProof/>
            <w:webHidden/>
          </w:rPr>
          <w:tab/>
        </w:r>
        <w:r w:rsidR="00D01514">
          <w:rPr>
            <w:noProof/>
            <w:webHidden/>
          </w:rPr>
          <w:fldChar w:fldCharType="begin"/>
        </w:r>
        <w:r w:rsidR="00D01514">
          <w:rPr>
            <w:noProof/>
            <w:webHidden/>
          </w:rPr>
          <w:instrText xml:space="preserve"> PAGEREF _Toc517719218 \h </w:instrText>
        </w:r>
        <w:r w:rsidR="00D01514">
          <w:rPr>
            <w:noProof/>
            <w:webHidden/>
          </w:rPr>
        </w:r>
        <w:r w:rsidR="00D01514">
          <w:rPr>
            <w:noProof/>
            <w:webHidden/>
          </w:rPr>
          <w:fldChar w:fldCharType="separate"/>
        </w:r>
        <w:r w:rsidR="00D01514">
          <w:rPr>
            <w:noProof/>
            <w:webHidden/>
          </w:rPr>
          <w:t>51</w:t>
        </w:r>
        <w:r w:rsidR="00D01514">
          <w:rPr>
            <w:noProof/>
            <w:webHidden/>
          </w:rPr>
          <w:fldChar w:fldCharType="end"/>
        </w:r>
      </w:hyperlink>
    </w:p>
    <w:p w14:paraId="2FAC72D6" w14:textId="421295EB" w:rsidR="00D01514" w:rsidRDefault="001F0EDE">
      <w:pPr>
        <w:pStyle w:val="41"/>
        <w:tabs>
          <w:tab w:val="left" w:pos="2184"/>
          <w:tab w:val="right" w:leader="dot" w:pos="9345"/>
        </w:tabs>
        <w:rPr>
          <w:rFonts w:asciiTheme="minorHAnsi" w:hAnsiTheme="minorHAnsi"/>
          <w:noProof/>
          <w:sz w:val="22"/>
          <w:lang w:eastAsia="ru-RU"/>
        </w:rPr>
      </w:pPr>
      <w:hyperlink w:anchor="_Toc517719219" w:history="1">
        <w:r w:rsidR="00D01514" w:rsidRPr="0034108B">
          <w:rPr>
            <w:rStyle w:val="af8"/>
            <w:noProof/>
            <w:lang w:val="en-US"/>
          </w:rPr>
          <w:t>2.7.2.4</w:t>
        </w:r>
        <w:r w:rsidR="00D01514">
          <w:rPr>
            <w:rFonts w:asciiTheme="minorHAnsi" w:hAnsiTheme="minorHAnsi"/>
            <w:noProof/>
            <w:sz w:val="22"/>
            <w:lang w:eastAsia="ru-RU"/>
          </w:rPr>
          <w:tab/>
        </w:r>
        <w:r w:rsidR="00D01514" w:rsidRPr="0034108B">
          <w:rPr>
            <w:rStyle w:val="af8"/>
            <w:noProof/>
          </w:rPr>
          <w:t xml:space="preserve">Потенциалы класса </w:t>
        </w:r>
        <w:r w:rsidR="00D01514" w:rsidRPr="0034108B">
          <w:rPr>
            <w:rStyle w:val="af8"/>
            <w:noProof/>
            <w:lang w:val="en-US"/>
          </w:rPr>
          <w:t>EAM.</w:t>
        </w:r>
        <w:r w:rsidR="00D01514">
          <w:rPr>
            <w:noProof/>
            <w:webHidden/>
          </w:rPr>
          <w:tab/>
        </w:r>
        <w:r w:rsidR="00D01514">
          <w:rPr>
            <w:noProof/>
            <w:webHidden/>
          </w:rPr>
          <w:fldChar w:fldCharType="begin"/>
        </w:r>
        <w:r w:rsidR="00D01514">
          <w:rPr>
            <w:noProof/>
            <w:webHidden/>
          </w:rPr>
          <w:instrText xml:space="preserve"> PAGEREF _Toc517719219 \h </w:instrText>
        </w:r>
        <w:r w:rsidR="00D01514">
          <w:rPr>
            <w:noProof/>
            <w:webHidden/>
          </w:rPr>
        </w:r>
        <w:r w:rsidR="00D01514">
          <w:rPr>
            <w:noProof/>
            <w:webHidden/>
          </w:rPr>
          <w:fldChar w:fldCharType="separate"/>
        </w:r>
        <w:r w:rsidR="00D01514">
          <w:rPr>
            <w:noProof/>
            <w:webHidden/>
          </w:rPr>
          <w:t>52</w:t>
        </w:r>
        <w:r w:rsidR="00D01514">
          <w:rPr>
            <w:noProof/>
            <w:webHidden/>
          </w:rPr>
          <w:fldChar w:fldCharType="end"/>
        </w:r>
      </w:hyperlink>
    </w:p>
    <w:p w14:paraId="05BE5476" w14:textId="3E10F15C" w:rsidR="00D01514" w:rsidRDefault="001F0EDE">
      <w:pPr>
        <w:pStyle w:val="41"/>
        <w:tabs>
          <w:tab w:val="left" w:pos="2184"/>
          <w:tab w:val="right" w:leader="dot" w:pos="9345"/>
        </w:tabs>
        <w:rPr>
          <w:rFonts w:asciiTheme="minorHAnsi" w:hAnsiTheme="minorHAnsi"/>
          <w:noProof/>
          <w:sz w:val="22"/>
          <w:lang w:eastAsia="ru-RU"/>
        </w:rPr>
      </w:pPr>
      <w:hyperlink w:anchor="_Toc517719220" w:history="1">
        <w:r w:rsidR="00D01514" w:rsidRPr="0034108B">
          <w:rPr>
            <w:rStyle w:val="af8"/>
            <w:noProof/>
          </w:rPr>
          <w:t>2.7.2.5</w:t>
        </w:r>
        <w:r w:rsidR="00D01514">
          <w:rPr>
            <w:rFonts w:asciiTheme="minorHAnsi" w:hAnsiTheme="minorHAnsi"/>
            <w:noProof/>
            <w:sz w:val="22"/>
            <w:lang w:eastAsia="ru-RU"/>
          </w:rPr>
          <w:tab/>
        </w:r>
        <w:r w:rsidR="00D01514" w:rsidRPr="0034108B">
          <w:rPr>
            <w:rStyle w:val="af8"/>
            <w:noProof/>
          </w:rPr>
          <w:t>Выбор потенциала.</w:t>
        </w:r>
        <w:r w:rsidR="00D01514">
          <w:rPr>
            <w:noProof/>
            <w:webHidden/>
          </w:rPr>
          <w:tab/>
        </w:r>
        <w:r w:rsidR="00D01514">
          <w:rPr>
            <w:noProof/>
            <w:webHidden/>
          </w:rPr>
          <w:fldChar w:fldCharType="begin"/>
        </w:r>
        <w:r w:rsidR="00D01514">
          <w:rPr>
            <w:noProof/>
            <w:webHidden/>
          </w:rPr>
          <w:instrText xml:space="preserve"> PAGEREF _Toc517719220 \h </w:instrText>
        </w:r>
        <w:r w:rsidR="00D01514">
          <w:rPr>
            <w:noProof/>
            <w:webHidden/>
          </w:rPr>
        </w:r>
        <w:r w:rsidR="00D01514">
          <w:rPr>
            <w:noProof/>
            <w:webHidden/>
          </w:rPr>
          <w:fldChar w:fldCharType="separate"/>
        </w:r>
        <w:r w:rsidR="00D01514">
          <w:rPr>
            <w:noProof/>
            <w:webHidden/>
          </w:rPr>
          <w:t>53</w:t>
        </w:r>
        <w:r w:rsidR="00D01514">
          <w:rPr>
            <w:noProof/>
            <w:webHidden/>
          </w:rPr>
          <w:fldChar w:fldCharType="end"/>
        </w:r>
      </w:hyperlink>
    </w:p>
    <w:p w14:paraId="71BAE8BD" w14:textId="3BB6BE60" w:rsidR="00D01514" w:rsidRDefault="001F0EDE">
      <w:pPr>
        <w:pStyle w:val="31"/>
        <w:tabs>
          <w:tab w:val="left" w:pos="1834"/>
          <w:tab w:val="right" w:leader="dot" w:pos="9345"/>
        </w:tabs>
        <w:rPr>
          <w:rFonts w:asciiTheme="minorHAnsi" w:hAnsiTheme="minorHAnsi"/>
          <w:noProof/>
          <w:sz w:val="22"/>
          <w:lang w:eastAsia="ru-RU"/>
        </w:rPr>
      </w:pPr>
      <w:hyperlink w:anchor="_Toc517719221" w:history="1">
        <w:r w:rsidR="00D01514" w:rsidRPr="0034108B">
          <w:rPr>
            <w:rStyle w:val="af8"/>
            <w:noProof/>
          </w:rPr>
          <w:t>2.7.3</w:t>
        </w:r>
        <w:r w:rsidR="00D01514">
          <w:rPr>
            <w:rFonts w:asciiTheme="minorHAnsi" w:hAnsiTheme="minorHAnsi"/>
            <w:noProof/>
            <w:sz w:val="22"/>
            <w:lang w:eastAsia="ru-RU"/>
          </w:rPr>
          <w:tab/>
        </w:r>
        <w:r w:rsidR="00D01514" w:rsidRPr="0034108B">
          <w:rPr>
            <w:rStyle w:val="af8"/>
            <w:noProof/>
            <w:lang w:val="en-US"/>
          </w:rPr>
          <w:t xml:space="preserve">Ab-initio </w:t>
        </w:r>
        <w:r w:rsidR="00D01514" w:rsidRPr="0034108B">
          <w:rPr>
            <w:rStyle w:val="af8"/>
            <w:noProof/>
          </w:rPr>
          <w:t>моделирование</w:t>
        </w:r>
        <w:r w:rsidR="00D01514">
          <w:rPr>
            <w:noProof/>
            <w:webHidden/>
          </w:rPr>
          <w:tab/>
        </w:r>
        <w:r w:rsidR="00D01514">
          <w:rPr>
            <w:noProof/>
            <w:webHidden/>
          </w:rPr>
          <w:fldChar w:fldCharType="begin"/>
        </w:r>
        <w:r w:rsidR="00D01514">
          <w:rPr>
            <w:noProof/>
            <w:webHidden/>
          </w:rPr>
          <w:instrText xml:space="preserve"> PAGEREF _Toc517719221 \h </w:instrText>
        </w:r>
        <w:r w:rsidR="00D01514">
          <w:rPr>
            <w:noProof/>
            <w:webHidden/>
          </w:rPr>
        </w:r>
        <w:r w:rsidR="00D01514">
          <w:rPr>
            <w:noProof/>
            <w:webHidden/>
          </w:rPr>
          <w:fldChar w:fldCharType="separate"/>
        </w:r>
        <w:r w:rsidR="00D01514">
          <w:rPr>
            <w:noProof/>
            <w:webHidden/>
          </w:rPr>
          <w:t>53</w:t>
        </w:r>
        <w:r w:rsidR="00D01514">
          <w:rPr>
            <w:noProof/>
            <w:webHidden/>
          </w:rPr>
          <w:fldChar w:fldCharType="end"/>
        </w:r>
      </w:hyperlink>
    </w:p>
    <w:p w14:paraId="2A7F8B81" w14:textId="4F8D49DA" w:rsidR="00D01514" w:rsidRDefault="001F0EDE">
      <w:pPr>
        <w:pStyle w:val="23"/>
        <w:tabs>
          <w:tab w:val="left" w:pos="1134"/>
          <w:tab w:val="right" w:leader="dot" w:pos="9345"/>
        </w:tabs>
        <w:rPr>
          <w:rFonts w:asciiTheme="minorHAnsi" w:hAnsiTheme="minorHAnsi"/>
          <w:noProof/>
          <w:sz w:val="22"/>
          <w:lang w:eastAsia="ru-RU"/>
        </w:rPr>
      </w:pPr>
      <w:hyperlink w:anchor="_Toc517719222" w:history="1">
        <w:r w:rsidR="00D01514" w:rsidRPr="0034108B">
          <w:rPr>
            <w:rStyle w:val="af8"/>
            <w:noProof/>
            <w:lang w:val="en-US"/>
          </w:rPr>
          <w:t>2.8</w:t>
        </w:r>
        <w:r w:rsidR="00D01514">
          <w:rPr>
            <w:rFonts w:asciiTheme="minorHAnsi" w:hAnsiTheme="minorHAnsi"/>
            <w:noProof/>
            <w:sz w:val="22"/>
            <w:lang w:eastAsia="ru-RU"/>
          </w:rPr>
          <w:tab/>
        </w:r>
        <w:r w:rsidR="00D01514" w:rsidRPr="0034108B">
          <w:rPr>
            <w:rStyle w:val="af8"/>
            <w:noProof/>
          </w:rPr>
          <w:t>Пакет молекулярно-динамического моделирования.</w:t>
        </w:r>
        <w:r w:rsidR="00D01514">
          <w:rPr>
            <w:noProof/>
            <w:webHidden/>
          </w:rPr>
          <w:tab/>
        </w:r>
        <w:r w:rsidR="00D01514">
          <w:rPr>
            <w:noProof/>
            <w:webHidden/>
          </w:rPr>
          <w:fldChar w:fldCharType="begin"/>
        </w:r>
        <w:r w:rsidR="00D01514">
          <w:rPr>
            <w:noProof/>
            <w:webHidden/>
          </w:rPr>
          <w:instrText xml:space="preserve"> PAGEREF _Toc517719222 \h </w:instrText>
        </w:r>
        <w:r w:rsidR="00D01514">
          <w:rPr>
            <w:noProof/>
            <w:webHidden/>
          </w:rPr>
        </w:r>
        <w:r w:rsidR="00D01514">
          <w:rPr>
            <w:noProof/>
            <w:webHidden/>
          </w:rPr>
          <w:fldChar w:fldCharType="separate"/>
        </w:r>
        <w:r w:rsidR="00D01514">
          <w:rPr>
            <w:noProof/>
            <w:webHidden/>
          </w:rPr>
          <w:t>56</w:t>
        </w:r>
        <w:r w:rsidR="00D01514">
          <w:rPr>
            <w:noProof/>
            <w:webHidden/>
          </w:rPr>
          <w:fldChar w:fldCharType="end"/>
        </w:r>
      </w:hyperlink>
    </w:p>
    <w:p w14:paraId="7A179C9E" w14:textId="51AD37B4" w:rsidR="00D01514" w:rsidRDefault="001F0EDE">
      <w:pPr>
        <w:pStyle w:val="23"/>
        <w:tabs>
          <w:tab w:val="left" w:pos="1134"/>
          <w:tab w:val="right" w:leader="dot" w:pos="9345"/>
        </w:tabs>
        <w:rPr>
          <w:rFonts w:asciiTheme="minorHAnsi" w:hAnsiTheme="minorHAnsi"/>
          <w:noProof/>
          <w:sz w:val="22"/>
          <w:lang w:eastAsia="ru-RU"/>
        </w:rPr>
      </w:pPr>
      <w:hyperlink w:anchor="_Toc517719223" w:history="1">
        <w:r w:rsidR="00D01514" w:rsidRPr="0034108B">
          <w:rPr>
            <w:rStyle w:val="af8"/>
            <w:noProof/>
          </w:rPr>
          <w:t>2.9</w:t>
        </w:r>
        <w:r w:rsidR="00D01514">
          <w:rPr>
            <w:rFonts w:asciiTheme="minorHAnsi" w:hAnsiTheme="minorHAnsi"/>
            <w:noProof/>
            <w:sz w:val="22"/>
            <w:lang w:eastAsia="ru-RU"/>
          </w:rPr>
          <w:tab/>
        </w:r>
        <w:r w:rsidR="00D01514" w:rsidRPr="0034108B">
          <w:rPr>
            <w:rStyle w:val="af8"/>
            <w:noProof/>
          </w:rPr>
          <w:t>Обработка и визуализация выходных данных.</w:t>
        </w:r>
        <w:r w:rsidR="00D01514">
          <w:rPr>
            <w:noProof/>
            <w:webHidden/>
          </w:rPr>
          <w:tab/>
        </w:r>
        <w:r w:rsidR="00D01514">
          <w:rPr>
            <w:noProof/>
            <w:webHidden/>
          </w:rPr>
          <w:fldChar w:fldCharType="begin"/>
        </w:r>
        <w:r w:rsidR="00D01514">
          <w:rPr>
            <w:noProof/>
            <w:webHidden/>
          </w:rPr>
          <w:instrText xml:space="preserve"> PAGEREF _Toc517719223 \h </w:instrText>
        </w:r>
        <w:r w:rsidR="00D01514">
          <w:rPr>
            <w:noProof/>
            <w:webHidden/>
          </w:rPr>
        </w:r>
        <w:r w:rsidR="00D01514">
          <w:rPr>
            <w:noProof/>
            <w:webHidden/>
          </w:rPr>
          <w:fldChar w:fldCharType="separate"/>
        </w:r>
        <w:r w:rsidR="00D01514">
          <w:rPr>
            <w:noProof/>
            <w:webHidden/>
          </w:rPr>
          <w:t>57</w:t>
        </w:r>
        <w:r w:rsidR="00D01514">
          <w:rPr>
            <w:noProof/>
            <w:webHidden/>
          </w:rPr>
          <w:fldChar w:fldCharType="end"/>
        </w:r>
      </w:hyperlink>
    </w:p>
    <w:p w14:paraId="76E0418C" w14:textId="252B62A9" w:rsidR="00D01514" w:rsidRDefault="001F0EDE">
      <w:pPr>
        <w:pStyle w:val="31"/>
        <w:tabs>
          <w:tab w:val="left" w:pos="1834"/>
          <w:tab w:val="right" w:leader="dot" w:pos="9345"/>
        </w:tabs>
        <w:rPr>
          <w:rFonts w:asciiTheme="minorHAnsi" w:hAnsiTheme="minorHAnsi"/>
          <w:noProof/>
          <w:sz w:val="22"/>
          <w:lang w:eastAsia="ru-RU"/>
        </w:rPr>
      </w:pPr>
      <w:hyperlink w:anchor="_Toc517719224" w:history="1">
        <w:r w:rsidR="00D01514" w:rsidRPr="0034108B">
          <w:rPr>
            <w:rStyle w:val="af8"/>
            <w:noProof/>
          </w:rPr>
          <w:t>2.9.1</w:t>
        </w:r>
        <w:r w:rsidR="00D01514">
          <w:rPr>
            <w:rFonts w:asciiTheme="minorHAnsi" w:hAnsiTheme="minorHAnsi"/>
            <w:noProof/>
            <w:sz w:val="22"/>
            <w:lang w:eastAsia="ru-RU"/>
          </w:rPr>
          <w:tab/>
        </w:r>
        <w:r w:rsidR="00D01514" w:rsidRPr="0034108B">
          <w:rPr>
            <w:rStyle w:val="af8"/>
            <w:noProof/>
          </w:rPr>
          <w:t xml:space="preserve">Пакет </w:t>
        </w:r>
        <w:r w:rsidR="00D01514" w:rsidRPr="0034108B">
          <w:rPr>
            <w:rStyle w:val="af8"/>
            <w:noProof/>
            <w:lang w:val="en-US"/>
          </w:rPr>
          <w:t>Ovito</w:t>
        </w:r>
        <w:r w:rsidR="00D01514" w:rsidRPr="0034108B">
          <w:rPr>
            <w:rStyle w:val="af8"/>
            <w:noProof/>
          </w:rPr>
          <w:t>.</w:t>
        </w:r>
        <w:r w:rsidR="00D01514">
          <w:rPr>
            <w:noProof/>
            <w:webHidden/>
          </w:rPr>
          <w:tab/>
        </w:r>
        <w:r w:rsidR="00D01514">
          <w:rPr>
            <w:noProof/>
            <w:webHidden/>
          </w:rPr>
          <w:fldChar w:fldCharType="begin"/>
        </w:r>
        <w:r w:rsidR="00D01514">
          <w:rPr>
            <w:noProof/>
            <w:webHidden/>
          </w:rPr>
          <w:instrText xml:space="preserve"> PAGEREF _Toc517719224 \h </w:instrText>
        </w:r>
        <w:r w:rsidR="00D01514">
          <w:rPr>
            <w:noProof/>
            <w:webHidden/>
          </w:rPr>
        </w:r>
        <w:r w:rsidR="00D01514">
          <w:rPr>
            <w:noProof/>
            <w:webHidden/>
          </w:rPr>
          <w:fldChar w:fldCharType="separate"/>
        </w:r>
        <w:r w:rsidR="00D01514">
          <w:rPr>
            <w:noProof/>
            <w:webHidden/>
          </w:rPr>
          <w:t>57</w:t>
        </w:r>
        <w:r w:rsidR="00D01514">
          <w:rPr>
            <w:noProof/>
            <w:webHidden/>
          </w:rPr>
          <w:fldChar w:fldCharType="end"/>
        </w:r>
      </w:hyperlink>
    </w:p>
    <w:p w14:paraId="143F8449" w14:textId="11B6C0C8" w:rsidR="00D01514" w:rsidRDefault="001F0EDE">
      <w:pPr>
        <w:pStyle w:val="31"/>
        <w:tabs>
          <w:tab w:val="left" w:pos="1834"/>
          <w:tab w:val="right" w:leader="dot" w:pos="9345"/>
        </w:tabs>
        <w:rPr>
          <w:rFonts w:asciiTheme="minorHAnsi" w:hAnsiTheme="minorHAnsi"/>
          <w:noProof/>
          <w:sz w:val="22"/>
          <w:lang w:eastAsia="ru-RU"/>
        </w:rPr>
      </w:pPr>
      <w:hyperlink w:anchor="_Toc517719225" w:history="1">
        <w:r w:rsidR="00D01514" w:rsidRPr="0034108B">
          <w:rPr>
            <w:rStyle w:val="af8"/>
            <w:noProof/>
          </w:rPr>
          <w:t>2.9.2</w:t>
        </w:r>
        <w:r w:rsidR="00D01514">
          <w:rPr>
            <w:rFonts w:asciiTheme="minorHAnsi" w:hAnsiTheme="minorHAnsi"/>
            <w:noProof/>
            <w:sz w:val="22"/>
            <w:lang w:eastAsia="ru-RU"/>
          </w:rPr>
          <w:tab/>
        </w:r>
        <w:r w:rsidR="00D01514" w:rsidRPr="0034108B">
          <w:rPr>
            <w:rStyle w:val="af8"/>
            <w:noProof/>
          </w:rPr>
          <w:t xml:space="preserve">Пакет </w:t>
        </w:r>
        <w:r w:rsidR="00D01514" w:rsidRPr="0034108B">
          <w:rPr>
            <w:rStyle w:val="af8"/>
            <w:noProof/>
            <w:lang w:val="en-US"/>
          </w:rPr>
          <w:t>Origin</w:t>
        </w:r>
        <w:r w:rsidR="00D01514" w:rsidRPr="0034108B">
          <w:rPr>
            <w:rStyle w:val="af8"/>
            <w:noProof/>
          </w:rPr>
          <w:t>.</w:t>
        </w:r>
        <w:r w:rsidR="00D01514">
          <w:rPr>
            <w:noProof/>
            <w:webHidden/>
          </w:rPr>
          <w:tab/>
        </w:r>
        <w:r w:rsidR="00D01514">
          <w:rPr>
            <w:noProof/>
            <w:webHidden/>
          </w:rPr>
          <w:fldChar w:fldCharType="begin"/>
        </w:r>
        <w:r w:rsidR="00D01514">
          <w:rPr>
            <w:noProof/>
            <w:webHidden/>
          </w:rPr>
          <w:instrText xml:space="preserve"> PAGEREF _Toc517719225 \h </w:instrText>
        </w:r>
        <w:r w:rsidR="00D01514">
          <w:rPr>
            <w:noProof/>
            <w:webHidden/>
          </w:rPr>
        </w:r>
        <w:r w:rsidR="00D01514">
          <w:rPr>
            <w:noProof/>
            <w:webHidden/>
          </w:rPr>
          <w:fldChar w:fldCharType="separate"/>
        </w:r>
        <w:r w:rsidR="00D01514">
          <w:rPr>
            <w:noProof/>
            <w:webHidden/>
          </w:rPr>
          <w:t>58</w:t>
        </w:r>
        <w:r w:rsidR="00D01514">
          <w:rPr>
            <w:noProof/>
            <w:webHidden/>
          </w:rPr>
          <w:fldChar w:fldCharType="end"/>
        </w:r>
      </w:hyperlink>
    </w:p>
    <w:p w14:paraId="63C291B3" w14:textId="621C5469" w:rsidR="00D01514" w:rsidRDefault="001F0EDE">
      <w:pPr>
        <w:pStyle w:val="12"/>
        <w:rPr>
          <w:rFonts w:asciiTheme="minorHAnsi" w:hAnsiTheme="minorHAnsi"/>
          <w:noProof/>
          <w:sz w:val="22"/>
          <w:lang w:eastAsia="ru-RU"/>
        </w:rPr>
      </w:pPr>
      <w:hyperlink w:anchor="_Toc517719226" w:history="1">
        <w:r w:rsidR="00D01514" w:rsidRPr="0034108B">
          <w:rPr>
            <w:rStyle w:val="af8"/>
            <w:noProof/>
          </w:rPr>
          <w:t>3</w:t>
        </w:r>
        <w:r w:rsidR="00D01514">
          <w:rPr>
            <w:rFonts w:asciiTheme="minorHAnsi" w:hAnsiTheme="minorHAnsi"/>
            <w:noProof/>
            <w:sz w:val="22"/>
            <w:lang w:eastAsia="ru-RU"/>
          </w:rPr>
          <w:tab/>
        </w:r>
        <w:r w:rsidR="00D01514" w:rsidRPr="0034108B">
          <w:rPr>
            <w:rStyle w:val="af8"/>
            <w:noProof/>
          </w:rPr>
          <w:t>Результаты и обсуждения</w:t>
        </w:r>
        <w:r w:rsidR="00D01514">
          <w:rPr>
            <w:noProof/>
            <w:webHidden/>
          </w:rPr>
          <w:tab/>
        </w:r>
        <w:r w:rsidR="00D01514">
          <w:rPr>
            <w:noProof/>
            <w:webHidden/>
          </w:rPr>
          <w:fldChar w:fldCharType="begin"/>
        </w:r>
        <w:r w:rsidR="00D01514">
          <w:rPr>
            <w:noProof/>
            <w:webHidden/>
          </w:rPr>
          <w:instrText xml:space="preserve"> PAGEREF _Toc517719226 \h </w:instrText>
        </w:r>
        <w:r w:rsidR="00D01514">
          <w:rPr>
            <w:noProof/>
            <w:webHidden/>
          </w:rPr>
        </w:r>
        <w:r w:rsidR="00D01514">
          <w:rPr>
            <w:noProof/>
            <w:webHidden/>
          </w:rPr>
          <w:fldChar w:fldCharType="separate"/>
        </w:r>
        <w:r w:rsidR="00D01514">
          <w:rPr>
            <w:noProof/>
            <w:webHidden/>
          </w:rPr>
          <w:t>59</w:t>
        </w:r>
        <w:r w:rsidR="00D01514">
          <w:rPr>
            <w:noProof/>
            <w:webHidden/>
          </w:rPr>
          <w:fldChar w:fldCharType="end"/>
        </w:r>
      </w:hyperlink>
    </w:p>
    <w:p w14:paraId="3A5C6E2C" w14:textId="5E590709" w:rsidR="00D01514" w:rsidRDefault="001F0EDE">
      <w:pPr>
        <w:pStyle w:val="23"/>
        <w:tabs>
          <w:tab w:val="left" w:pos="1134"/>
          <w:tab w:val="right" w:leader="dot" w:pos="9345"/>
        </w:tabs>
        <w:rPr>
          <w:rFonts w:asciiTheme="minorHAnsi" w:hAnsiTheme="minorHAnsi"/>
          <w:noProof/>
          <w:sz w:val="22"/>
          <w:lang w:eastAsia="ru-RU"/>
        </w:rPr>
      </w:pPr>
      <w:hyperlink w:anchor="_Toc517719227" w:history="1">
        <w:r w:rsidR="00D01514" w:rsidRPr="0034108B">
          <w:rPr>
            <w:rStyle w:val="af8"/>
            <w:noProof/>
          </w:rPr>
          <w:t>3.1</w:t>
        </w:r>
        <w:r w:rsidR="00D01514">
          <w:rPr>
            <w:rFonts w:asciiTheme="minorHAnsi" w:hAnsiTheme="minorHAnsi"/>
            <w:noProof/>
            <w:sz w:val="22"/>
            <w:lang w:eastAsia="ru-RU"/>
          </w:rPr>
          <w:tab/>
        </w:r>
        <w:r w:rsidR="00D01514" w:rsidRPr="0034108B">
          <w:rPr>
            <w:rStyle w:val="af8"/>
            <w:noProof/>
          </w:rPr>
          <w:t>Верификация потенциала.</w:t>
        </w:r>
        <w:r w:rsidR="00D01514">
          <w:rPr>
            <w:noProof/>
            <w:webHidden/>
          </w:rPr>
          <w:tab/>
        </w:r>
        <w:r w:rsidR="00D01514">
          <w:rPr>
            <w:noProof/>
            <w:webHidden/>
          </w:rPr>
          <w:fldChar w:fldCharType="begin"/>
        </w:r>
        <w:r w:rsidR="00D01514">
          <w:rPr>
            <w:noProof/>
            <w:webHidden/>
          </w:rPr>
          <w:instrText xml:space="preserve"> PAGEREF _Toc517719227 \h </w:instrText>
        </w:r>
        <w:r w:rsidR="00D01514">
          <w:rPr>
            <w:noProof/>
            <w:webHidden/>
          </w:rPr>
        </w:r>
        <w:r w:rsidR="00D01514">
          <w:rPr>
            <w:noProof/>
            <w:webHidden/>
          </w:rPr>
          <w:fldChar w:fldCharType="separate"/>
        </w:r>
        <w:r w:rsidR="00D01514">
          <w:rPr>
            <w:noProof/>
            <w:webHidden/>
          </w:rPr>
          <w:t>59</w:t>
        </w:r>
        <w:r w:rsidR="00D01514">
          <w:rPr>
            <w:noProof/>
            <w:webHidden/>
          </w:rPr>
          <w:fldChar w:fldCharType="end"/>
        </w:r>
      </w:hyperlink>
    </w:p>
    <w:p w14:paraId="06FB6847" w14:textId="2624055F" w:rsidR="00D01514" w:rsidRDefault="001F0EDE">
      <w:pPr>
        <w:pStyle w:val="23"/>
        <w:tabs>
          <w:tab w:val="left" w:pos="1134"/>
          <w:tab w:val="right" w:leader="dot" w:pos="9345"/>
        </w:tabs>
        <w:rPr>
          <w:rFonts w:asciiTheme="minorHAnsi" w:hAnsiTheme="minorHAnsi"/>
          <w:noProof/>
          <w:sz w:val="22"/>
          <w:lang w:eastAsia="ru-RU"/>
        </w:rPr>
      </w:pPr>
      <w:hyperlink w:anchor="_Toc517719228" w:history="1">
        <w:r w:rsidR="00D01514" w:rsidRPr="0034108B">
          <w:rPr>
            <w:rStyle w:val="af8"/>
            <w:noProof/>
          </w:rPr>
          <w:t>3.2</w:t>
        </w:r>
        <w:r w:rsidR="00D01514">
          <w:rPr>
            <w:rFonts w:asciiTheme="minorHAnsi" w:hAnsiTheme="minorHAnsi"/>
            <w:noProof/>
            <w:sz w:val="22"/>
            <w:lang w:eastAsia="ru-RU"/>
          </w:rPr>
          <w:tab/>
        </w:r>
        <w:r w:rsidR="00D01514" w:rsidRPr="0034108B">
          <w:rPr>
            <w:rStyle w:val="af8"/>
            <w:noProof/>
          </w:rPr>
          <w:t>Подбор параметров моделируемой системы.</w:t>
        </w:r>
        <w:r w:rsidR="00D01514">
          <w:rPr>
            <w:noProof/>
            <w:webHidden/>
          </w:rPr>
          <w:tab/>
        </w:r>
        <w:r w:rsidR="00D01514">
          <w:rPr>
            <w:noProof/>
            <w:webHidden/>
          </w:rPr>
          <w:fldChar w:fldCharType="begin"/>
        </w:r>
        <w:r w:rsidR="00D01514">
          <w:rPr>
            <w:noProof/>
            <w:webHidden/>
          </w:rPr>
          <w:instrText xml:space="preserve"> PAGEREF _Toc517719228 \h </w:instrText>
        </w:r>
        <w:r w:rsidR="00D01514">
          <w:rPr>
            <w:noProof/>
            <w:webHidden/>
          </w:rPr>
        </w:r>
        <w:r w:rsidR="00D01514">
          <w:rPr>
            <w:noProof/>
            <w:webHidden/>
          </w:rPr>
          <w:fldChar w:fldCharType="separate"/>
        </w:r>
        <w:r w:rsidR="00D01514">
          <w:rPr>
            <w:noProof/>
            <w:webHidden/>
          </w:rPr>
          <w:t>60</w:t>
        </w:r>
        <w:r w:rsidR="00D01514">
          <w:rPr>
            <w:noProof/>
            <w:webHidden/>
          </w:rPr>
          <w:fldChar w:fldCharType="end"/>
        </w:r>
      </w:hyperlink>
    </w:p>
    <w:p w14:paraId="75DC1A8C" w14:textId="2C0C6334" w:rsidR="00D01514" w:rsidRDefault="001F0EDE">
      <w:pPr>
        <w:pStyle w:val="23"/>
        <w:tabs>
          <w:tab w:val="left" w:pos="1134"/>
          <w:tab w:val="right" w:leader="dot" w:pos="9345"/>
        </w:tabs>
        <w:rPr>
          <w:rFonts w:asciiTheme="minorHAnsi" w:hAnsiTheme="minorHAnsi"/>
          <w:noProof/>
          <w:sz w:val="22"/>
          <w:lang w:eastAsia="ru-RU"/>
        </w:rPr>
      </w:pPr>
      <w:hyperlink w:anchor="_Toc517719229" w:history="1">
        <w:r w:rsidR="00D01514" w:rsidRPr="0034108B">
          <w:rPr>
            <w:rStyle w:val="af8"/>
            <w:noProof/>
          </w:rPr>
          <w:t>3.3</w:t>
        </w:r>
        <w:r w:rsidR="00D01514">
          <w:rPr>
            <w:rFonts w:asciiTheme="minorHAnsi" w:hAnsiTheme="minorHAnsi"/>
            <w:noProof/>
            <w:sz w:val="22"/>
            <w:lang w:eastAsia="ru-RU"/>
          </w:rPr>
          <w:tab/>
        </w:r>
        <w:r w:rsidR="00D01514" w:rsidRPr="0034108B">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D01514">
          <w:rPr>
            <w:noProof/>
            <w:webHidden/>
          </w:rPr>
          <w:tab/>
        </w:r>
        <w:r w:rsidR="00D01514">
          <w:rPr>
            <w:noProof/>
            <w:webHidden/>
          </w:rPr>
          <w:fldChar w:fldCharType="begin"/>
        </w:r>
        <w:r w:rsidR="00D01514">
          <w:rPr>
            <w:noProof/>
            <w:webHidden/>
          </w:rPr>
          <w:instrText xml:space="preserve"> PAGEREF _Toc517719229 \h </w:instrText>
        </w:r>
        <w:r w:rsidR="00D01514">
          <w:rPr>
            <w:noProof/>
            <w:webHidden/>
          </w:rPr>
        </w:r>
        <w:r w:rsidR="00D01514">
          <w:rPr>
            <w:noProof/>
            <w:webHidden/>
          </w:rPr>
          <w:fldChar w:fldCharType="separate"/>
        </w:r>
        <w:r w:rsidR="00D01514">
          <w:rPr>
            <w:noProof/>
            <w:webHidden/>
          </w:rPr>
          <w:t>62</w:t>
        </w:r>
        <w:r w:rsidR="00D01514">
          <w:rPr>
            <w:noProof/>
            <w:webHidden/>
          </w:rPr>
          <w:fldChar w:fldCharType="end"/>
        </w:r>
      </w:hyperlink>
    </w:p>
    <w:p w14:paraId="17F353E3" w14:textId="5AF3D72A" w:rsidR="00D01514" w:rsidRDefault="001F0EDE">
      <w:pPr>
        <w:pStyle w:val="31"/>
        <w:tabs>
          <w:tab w:val="left" w:pos="1834"/>
          <w:tab w:val="right" w:leader="dot" w:pos="9345"/>
        </w:tabs>
        <w:rPr>
          <w:rFonts w:asciiTheme="minorHAnsi" w:hAnsiTheme="minorHAnsi"/>
          <w:noProof/>
          <w:sz w:val="22"/>
          <w:lang w:eastAsia="ru-RU"/>
        </w:rPr>
      </w:pPr>
      <w:hyperlink w:anchor="_Toc517719230" w:history="1">
        <w:r w:rsidR="00D01514" w:rsidRPr="0034108B">
          <w:rPr>
            <w:rStyle w:val="af8"/>
            <w:rFonts w:cs="Times New Roman"/>
            <w:noProof/>
          </w:rPr>
          <w:t>3.3.1</w:t>
        </w:r>
        <w:r w:rsidR="00D01514">
          <w:rPr>
            <w:rFonts w:asciiTheme="minorHAnsi" w:hAnsiTheme="minorHAnsi"/>
            <w:noProof/>
            <w:sz w:val="22"/>
            <w:lang w:eastAsia="ru-RU"/>
          </w:rPr>
          <w:tab/>
        </w:r>
        <w:r w:rsidR="00D01514" w:rsidRPr="0034108B">
          <w:rPr>
            <w:rStyle w:val="af8"/>
            <w:rFonts w:cs="Times New Roman"/>
            <w:noProof/>
          </w:rPr>
          <w:t xml:space="preserve">Моделирование взаимодействия поверхности стали с молекулярным кислородом </w:t>
        </w:r>
        <w:r w:rsidR="00D01514" w:rsidRPr="0034108B">
          <w:rPr>
            <w:rStyle w:val="af8"/>
            <w:rFonts w:cs="Times New Roman"/>
            <w:noProof/>
            <w:lang w:val="en-US"/>
          </w:rPr>
          <w:t>ab</w:t>
        </w:r>
        <w:r w:rsidR="00D01514" w:rsidRPr="0034108B">
          <w:rPr>
            <w:rStyle w:val="af8"/>
            <w:rFonts w:cs="Times New Roman"/>
            <w:noProof/>
          </w:rPr>
          <w:t>-</w:t>
        </w:r>
        <w:r w:rsidR="00D01514" w:rsidRPr="0034108B">
          <w:rPr>
            <w:rStyle w:val="af8"/>
            <w:rFonts w:cs="Times New Roman"/>
            <w:noProof/>
            <w:lang w:val="en-US"/>
          </w:rPr>
          <w:t>initio</w:t>
        </w:r>
        <w:r w:rsidR="00D01514" w:rsidRPr="0034108B">
          <w:rPr>
            <w:rStyle w:val="af8"/>
            <w:rFonts w:cs="Times New Roman"/>
            <w:noProof/>
          </w:rPr>
          <w:t xml:space="preserve"> методами.</w:t>
        </w:r>
        <w:r w:rsidR="00D01514">
          <w:rPr>
            <w:noProof/>
            <w:webHidden/>
          </w:rPr>
          <w:tab/>
        </w:r>
        <w:r w:rsidR="00D01514">
          <w:rPr>
            <w:noProof/>
            <w:webHidden/>
          </w:rPr>
          <w:fldChar w:fldCharType="begin"/>
        </w:r>
        <w:r w:rsidR="00D01514">
          <w:rPr>
            <w:noProof/>
            <w:webHidden/>
          </w:rPr>
          <w:instrText xml:space="preserve"> PAGEREF _Toc517719230 \h </w:instrText>
        </w:r>
        <w:r w:rsidR="00D01514">
          <w:rPr>
            <w:noProof/>
            <w:webHidden/>
          </w:rPr>
        </w:r>
        <w:r w:rsidR="00D01514">
          <w:rPr>
            <w:noProof/>
            <w:webHidden/>
          </w:rPr>
          <w:fldChar w:fldCharType="separate"/>
        </w:r>
        <w:r w:rsidR="00D01514">
          <w:rPr>
            <w:noProof/>
            <w:webHidden/>
          </w:rPr>
          <w:t>62</w:t>
        </w:r>
        <w:r w:rsidR="00D01514">
          <w:rPr>
            <w:noProof/>
            <w:webHidden/>
          </w:rPr>
          <w:fldChar w:fldCharType="end"/>
        </w:r>
      </w:hyperlink>
    </w:p>
    <w:p w14:paraId="6CE5FC03" w14:textId="0CFB6119" w:rsidR="00D01514" w:rsidRDefault="001F0EDE">
      <w:pPr>
        <w:pStyle w:val="31"/>
        <w:tabs>
          <w:tab w:val="left" w:pos="1834"/>
          <w:tab w:val="right" w:leader="dot" w:pos="9345"/>
        </w:tabs>
        <w:rPr>
          <w:rFonts w:asciiTheme="minorHAnsi" w:hAnsiTheme="minorHAnsi"/>
          <w:noProof/>
          <w:sz w:val="22"/>
          <w:lang w:eastAsia="ru-RU"/>
        </w:rPr>
      </w:pPr>
      <w:hyperlink w:anchor="_Toc517719231" w:history="1">
        <w:r w:rsidR="00D01514" w:rsidRPr="0034108B">
          <w:rPr>
            <w:rStyle w:val="af8"/>
            <w:rFonts w:cs="Times New Roman"/>
            <w:noProof/>
          </w:rPr>
          <w:t>3.3.2</w:t>
        </w:r>
        <w:r w:rsidR="00D01514">
          <w:rPr>
            <w:rFonts w:asciiTheme="minorHAnsi" w:hAnsiTheme="minorHAnsi"/>
            <w:noProof/>
            <w:sz w:val="22"/>
            <w:lang w:eastAsia="ru-RU"/>
          </w:rPr>
          <w:tab/>
        </w:r>
        <w:r w:rsidR="00D01514" w:rsidRPr="0034108B">
          <w:rPr>
            <w:rStyle w:val="af8"/>
            <w:rFonts w:cs="Times New Roman"/>
            <w:noProof/>
          </w:rPr>
          <w:t xml:space="preserve">Моделирование взаимодействия поверхности стали с молекулой </w:t>
        </w:r>
        <w:r w:rsidR="00D01514" w:rsidRPr="0034108B">
          <w:rPr>
            <w:rStyle w:val="af8"/>
            <w:rFonts w:cs="Times New Roman"/>
            <w:noProof/>
            <w:lang w:val="en-US"/>
          </w:rPr>
          <w:t>Pb</w:t>
        </w:r>
        <w:r w:rsidR="00D01514" w:rsidRPr="0034108B">
          <w:rPr>
            <w:rStyle w:val="af8"/>
            <w:rFonts w:cs="Times New Roman"/>
            <w:noProof/>
          </w:rPr>
          <w:noBreakHyphen/>
        </w:r>
        <w:r w:rsidR="00D01514" w:rsidRPr="0034108B">
          <w:rPr>
            <w:rStyle w:val="af8"/>
            <w:rFonts w:cs="Times New Roman"/>
            <w:noProof/>
            <w:lang w:val="en-US"/>
          </w:rPr>
          <w:t>O</w:t>
        </w:r>
        <w:r w:rsidR="00D01514" w:rsidRPr="0034108B">
          <w:rPr>
            <w:rStyle w:val="af8"/>
            <w:rFonts w:cs="Times New Roman"/>
            <w:noProof/>
          </w:rPr>
          <w:t xml:space="preserve"> методами </w:t>
        </w:r>
        <w:r w:rsidR="00D01514" w:rsidRPr="0034108B">
          <w:rPr>
            <w:rStyle w:val="af8"/>
            <w:rFonts w:cs="Times New Roman"/>
            <w:noProof/>
            <w:lang w:val="en-US"/>
          </w:rPr>
          <w:t>ab</w:t>
        </w:r>
        <w:r w:rsidR="00D01514" w:rsidRPr="0034108B">
          <w:rPr>
            <w:rStyle w:val="af8"/>
            <w:rFonts w:cs="Times New Roman"/>
            <w:noProof/>
          </w:rPr>
          <w:t>-</w:t>
        </w:r>
        <w:r w:rsidR="00D01514" w:rsidRPr="0034108B">
          <w:rPr>
            <w:rStyle w:val="af8"/>
            <w:rFonts w:cs="Times New Roman"/>
            <w:noProof/>
            <w:lang w:val="en-US"/>
          </w:rPr>
          <w:t>initio</w:t>
        </w:r>
        <w:r w:rsidR="00D01514" w:rsidRPr="0034108B">
          <w:rPr>
            <w:rStyle w:val="af8"/>
            <w:rFonts w:cs="Times New Roman"/>
            <w:noProof/>
          </w:rPr>
          <w:t>.</w:t>
        </w:r>
        <w:r w:rsidR="00D01514">
          <w:rPr>
            <w:noProof/>
            <w:webHidden/>
          </w:rPr>
          <w:tab/>
        </w:r>
        <w:r w:rsidR="00D01514">
          <w:rPr>
            <w:noProof/>
            <w:webHidden/>
          </w:rPr>
          <w:fldChar w:fldCharType="begin"/>
        </w:r>
        <w:r w:rsidR="00D01514">
          <w:rPr>
            <w:noProof/>
            <w:webHidden/>
          </w:rPr>
          <w:instrText xml:space="preserve"> PAGEREF _Toc517719231 \h </w:instrText>
        </w:r>
        <w:r w:rsidR="00D01514">
          <w:rPr>
            <w:noProof/>
            <w:webHidden/>
          </w:rPr>
        </w:r>
        <w:r w:rsidR="00D01514">
          <w:rPr>
            <w:noProof/>
            <w:webHidden/>
          </w:rPr>
          <w:fldChar w:fldCharType="separate"/>
        </w:r>
        <w:r w:rsidR="00D01514">
          <w:rPr>
            <w:noProof/>
            <w:webHidden/>
          </w:rPr>
          <w:t>66</w:t>
        </w:r>
        <w:r w:rsidR="00D01514">
          <w:rPr>
            <w:noProof/>
            <w:webHidden/>
          </w:rPr>
          <w:fldChar w:fldCharType="end"/>
        </w:r>
      </w:hyperlink>
    </w:p>
    <w:p w14:paraId="4E01E30B" w14:textId="463863C9" w:rsidR="00D01514" w:rsidRDefault="001F0EDE">
      <w:pPr>
        <w:pStyle w:val="31"/>
        <w:tabs>
          <w:tab w:val="left" w:pos="1834"/>
          <w:tab w:val="right" w:leader="dot" w:pos="9345"/>
        </w:tabs>
        <w:rPr>
          <w:rFonts w:asciiTheme="minorHAnsi" w:hAnsiTheme="minorHAnsi"/>
          <w:noProof/>
          <w:sz w:val="22"/>
          <w:lang w:eastAsia="ru-RU"/>
        </w:rPr>
      </w:pPr>
      <w:hyperlink w:anchor="_Toc517719232" w:history="1">
        <w:r w:rsidR="00D01514" w:rsidRPr="0034108B">
          <w:rPr>
            <w:rStyle w:val="af8"/>
            <w:noProof/>
          </w:rPr>
          <w:t>3.3.3</w:t>
        </w:r>
        <w:r w:rsidR="00D01514">
          <w:rPr>
            <w:rFonts w:asciiTheme="minorHAnsi" w:hAnsiTheme="minorHAnsi"/>
            <w:noProof/>
            <w:sz w:val="22"/>
            <w:lang w:eastAsia="ru-RU"/>
          </w:rPr>
          <w:tab/>
        </w:r>
        <w:r w:rsidR="00D01514" w:rsidRPr="0034108B">
          <w:rPr>
            <w:rStyle w:val="af8"/>
            <w:noProof/>
          </w:rPr>
          <w:t>Адсорбция молекулы кислорода на поверхности чистого железа. Её диссоциация.</w:t>
        </w:r>
        <w:r w:rsidR="00D01514">
          <w:rPr>
            <w:noProof/>
            <w:webHidden/>
          </w:rPr>
          <w:tab/>
        </w:r>
        <w:r w:rsidR="00D01514">
          <w:rPr>
            <w:noProof/>
            <w:webHidden/>
          </w:rPr>
          <w:fldChar w:fldCharType="begin"/>
        </w:r>
        <w:r w:rsidR="00D01514">
          <w:rPr>
            <w:noProof/>
            <w:webHidden/>
          </w:rPr>
          <w:instrText xml:space="preserve"> PAGEREF _Toc517719232 \h </w:instrText>
        </w:r>
        <w:r w:rsidR="00D01514">
          <w:rPr>
            <w:noProof/>
            <w:webHidden/>
          </w:rPr>
        </w:r>
        <w:r w:rsidR="00D01514">
          <w:rPr>
            <w:noProof/>
            <w:webHidden/>
          </w:rPr>
          <w:fldChar w:fldCharType="separate"/>
        </w:r>
        <w:r w:rsidR="00D01514">
          <w:rPr>
            <w:noProof/>
            <w:webHidden/>
          </w:rPr>
          <w:t>69</w:t>
        </w:r>
        <w:r w:rsidR="00D01514">
          <w:rPr>
            <w:noProof/>
            <w:webHidden/>
          </w:rPr>
          <w:fldChar w:fldCharType="end"/>
        </w:r>
      </w:hyperlink>
    </w:p>
    <w:p w14:paraId="397002D3" w14:textId="31D36CB5" w:rsidR="00D01514" w:rsidRDefault="001F0EDE">
      <w:pPr>
        <w:pStyle w:val="31"/>
        <w:tabs>
          <w:tab w:val="left" w:pos="1834"/>
          <w:tab w:val="right" w:leader="dot" w:pos="9345"/>
        </w:tabs>
        <w:rPr>
          <w:rFonts w:asciiTheme="minorHAnsi" w:hAnsiTheme="minorHAnsi"/>
          <w:noProof/>
          <w:sz w:val="22"/>
          <w:lang w:eastAsia="ru-RU"/>
        </w:rPr>
      </w:pPr>
      <w:hyperlink w:anchor="_Toc517719233" w:history="1">
        <w:r w:rsidR="00D01514" w:rsidRPr="0034108B">
          <w:rPr>
            <w:rStyle w:val="af8"/>
            <w:noProof/>
          </w:rPr>
          <w:t>3.3.4</w:t>
        </w:r>
        <w:r w:rsidR="00D01514">
          <w:rPr>
            <w:rFonts w:asciiTheme="minorHAnsi" w:hAnsiTheme="minorHAnsi"/>
            <w:noProof/>
            <w:sz w:val="22"/>
            <w:lang w:eastAsia="ru-RU"/>
          </w:rPr>
          <w:tab/>
        </w:r>
        <w:r w:rsidR="00D01514" w:rsidRPr="0034108B">
          <w:rPr>
            <w:rStyle w:val="af8"/>
            <w:noProof/>
          </w:rPr>
          <w:t>Движение атомарного кислорода по кристаллической решетке железа.</w:t>
        </w:r>
        <w:r w:rsidR="00D01514">
          <w:rPr>
            <w:noProof/>
            <w:webHidden/>
          </w:rPr>
          <w:tab/>
        </w:r>
        <w:r w:rsidR="00D01514">
          <w:rPr>
            <w:noProof/>
            <w:webHidden/>
          </w:rPr>
          <w:fldChar w:fldCharType="begin"/>
        </w:r>
        <w:r w:rsidR="00D01514">
          <w:rPr>
            <w:noProof/>
            <w:webHidden/>
          </w:rPr>
          <w:instrText xml:space="preserve"> PAGEREF _Toc517719233 \h </w:instrText>
        </w:r>
        <w:r w:rsidR="00D01514">
          <w:rPr>
            <w:noProof/>
            <w:webHidden/>
          </w:rPr>
        </w:r>
        <w:r w:rsidR="00D01514">
          <w:rPr>
            <w:noProof/>
            <w:webHidden/>
          </w:rPr>
          <w:fldChar w:fldCharType="separate"/>
        </w:r>
        <w:r w:rsidR="00D01514">
          <w:rPr>
            <w:noProof/>
            <w:webHidden/>
          </w:rPr>
          <w:t>73</w:t>
        </w:r>
        <w:r w:rsidR="00D01514">
          <w:rPr>
            <w:noProof/>
            <w:webHidden/>
          </w:rPr>
          <w:fldChar w:fldCharType="end"/>
        </w:r>
      </w:hyperlink>
    </w:p>
    <w:p w14:paraId="19292CB9" w14:textId="41939BC4" w:rsidR="00D01514" w:rsidRDefault="001F0EDE">
      <w:pPr>
        <w:pStyle w:val="23"/>
        <w:tabs>
          <w:tab w:val="left" w:pos="1134"/>
          <w:tab w:val="right" w:leader="dot" w:pos="9345"/>
        </w:tabs>
        <w:rPr>
          <w:rFonts w:asciiTheme="minorHAnsi" w:hAnsiTheme="minorHAnsi"/>
          <w:noProof/>
          <w:sz w:val="22"/>
          <w:lang w:eastAsia="ru-RU"/>
        </w:rPr>
      </w:pPr>
      <w:hyperlink w:anchor="_Toc517719234" w:history="1">
        <w:r w:rsidR="00D01514" w:rsidRPr="0034108B">
          <w:rPr>
            <w:rStyle w:val="af8"/>
            <w:noProof/>
          </w:rPr>
          <w:t>3.4</w:t>
        </w:r>
        <w:r w:rsidR="00D01514">
          <w:rPr>
            <w:rFonts w:asciiTheme="minorHAnsi" w:hAnsiTheme="minorHAnsi"/>
            <w:noProof/>
            <w:sz w:val="22"/>
            <w:lang w:eastAsia="ru-RU"/>
          </w:rPr>
          <w:tab/>
        </w:r>
        <w:r w:rsidR="00D01514" w:rsidRPr="0034108B">
          <w:rPr>
            <w:rStyle w:val="af8"/>
            <w:noProof/>
          </w:rPr>
          <w:t>Моделирование эволюции роста оксидной пленки на поверхности стали методами молекулярной динамики.</w:t>
        </w:r>
        <w:r w:rsidR="00D01514">
          <w:rPr>
            <w:noProof/>
            <w:webHidden/>
          </w:rPr>
          <w:tab/>
        </w:r>
        <w:r w:rsidR="00D01514">
          <w:rPr>
            <w:noProof/>
            <w:webHidden/>
          </w:rPr>
          <w:fldChar w:fldCharType="begin"/>
        </w:r>
        <w:r w:rsidR="00D01514">
          <w:rPr>
            <w:noProof/>
            <w:webHidden/>
          </w:rPr>
          <w:instrText xml:space="preserve"> PAGEREF _Toc517719234 \h </w:instrText>
        </w:r>
        <w:r w:rsidR="00D01514">
          <w:rPr>
            <w:noProof/>
            <w:webHidden/>
          </w:rPr>
        </w:r>
        <w:r w:rsidR="00D01514">
          <w:rPr>
            <w:noProof/>
            <w:webHidden/>
          </w:rPr>
          <w:fldChar w:fldCharType="separate"/>
        </w:r>
        <w:r w:rsidR="00D01514">
          <w:rPr>
            <w:noProof/>
            <w:webHidden/>
          </w:rPr>
          <w:t>75</w:t>
        </w:r>
        <w:r w:rsidR="00D01514">
          <w:rPr>
            <w:noProof/>
            <w:webHidden/>
          </w:rPr>
          <w:fldChar w:fldCharType="end"/>
        </w:r>
      </w:hyperlink>
    </w:p>
    <w:p w14:paraId="5BA58767" w14:textId="79DBAC06" w:rsidR="00D01514" w:rsidRDefault="001F0EDE">
      <w:pPr>
        <w:pStyle w:val="31"/>
        <w:tabs>
          <w:tab w:val="left" w:pos="1834"/>
          <w:tab w:val="right" w:leader="dot" w:pos="9345"/>
        </w:tabs>
        <w:rPr>
          <w:rFonts w:asciiTheme="minorHAnsi" w:hAnsiTheme="minorHAnsi"/>
          <w:noProof/>
          <w:sz w:val="22"/>
          <w:lang w:eastAsia="ru-RU"/>
        </w:rPr>
      </w:pPr>
      <w:hyperlink w:anchor="_Toc517719235" w:history="1">
        <w:r w:rsidR="00D01514" w:rsidRPr="0034108B">
          <w:rPr>
            <w:rStyle w:val="af8"/>
            <w:noProof/>
          </w:rPr>
          <w:t>3.4.1</w:t>
        </w:r>
        <w:r w:rsidR="00D01514">
          <w:rPr>
            <w:rFonts w:asciiTheme="minorHAnsi" w:hAnsiTheme="minorHAnsi"/>
            <w:noProof/>
            <w:sz w:val="22"/>
            <w:lang w:eastAsia="ru-RU"/>
          </w:rPr>
          <w:tab/>
        </w:r>
        <w:r w:rsidR="00D01514" w:rsidRPr="0034108B">
          <w:rPr>
            <w:rStyle w:val="af8"/>
            <w:noProof/>
          </w:rPr>
          <w:t>Рост оксидной пленки на поверхности чистого железа.</w:t>
        </w:r>
        <w:r w:rsidR="00D01514">
          <w:rPr>
            <w:noProof/>
            <w:webHidden/>
          </w:rPr>
          <w:tab/>
        </w:r>
        <w:r w:rsidR="00D01514">
          <w:rPr>
            <w:noProof/>
            <w:webHidden/>
          </w:rPr>
          <w:fldChar w:fldCharType="begin"/>
        </w:r>
        <w:r w:rsidR="00D01514">
          <w:rPr>
            <w:noProof/>
            <w:webHidden/>
          </w:rPr>
          <w:instrText xml:space="preserve"> PAGEREF _Toc517719235 \h </w:instrText>
        </w:r>
        <w:r w:rsidR="00D01514">
          <w:rPr>
            <w:noProof/>
            <w:webHidden/>
          </w:rPr>
        </w:r>
        <w:r w:rsidR="00D01514">
          <w:rPr>
            <w:noProof/>
            <w:webHidden/>
          </w:rPr>
          <w:fldChar w:fldCharType="separate"/>
        </w:r>
        <w:r w:rsidR="00D01514">
          <w:rPr>
            <w:noProof/>
            <w:webHidden/>
          </w:rPr>
          <w:t>75</w:t>
        </w:r>
        <w:r w:rsidR="00D01514">
          <w:rPr>
            <w:noProof/>
            <w:webHidden/>
          </w:rPr>
          <w:fldChar w:fldCharType="end"/>
        </w:r>
      </w:hyperlink>
    </w:p>
    <w:p w14:paraId="78485E38" w14:textId="7ECD768C" w:rsidR="00D01514" w:rsidRDefault="001F0EDE">
      <w:pPr>
        <w:pStyle w:val="31"/>
        <w:tabs>
          <w:tab w:val="left" w:pos="1834"/>
          <w:tab w:val="right" w:leader="dot" w:pos="9345"/>
        </w:tabs>
        <w:rPr>
          <w:rFonts w:asciiTheme="minorHAnsi" w:hAnsiTheme="minorHAnsi"/>
          <w:noProof/>
          <w:sz w:val="22"/>
          <w:lang w:eastAsia="ru-RU"/>
        </w:rPr>
      </w:pPr>
      <w:hyperlink w:anchor="_Toc517719236" w:history="1">
        <w:r w:rsidR="00D01514" w:rsidRPr="0034108B">
          <w:rPr>
            <w:rStyle w:val="af8"/>
            <w:noProof/>
          </w:rPr>
          <w:t>3.4.2</w:t>
        </w:r>
        <w:r w:rsidR="00D01514">
          <w:rPr>
            <w:rFonts w:asciiTheme="minorHAnsi" w:hAnsiTheme="minorHAnsi"/>
            <w:noProof/>
            <w:sz w:val="22"/>
            <w:lang w:eastAsia="ru-RU"/>
          </w:rPr>
          <w:tab/>
        </w:r>
        <w:r w:rsidR="00D01514" w:rsidRPr="0034108B">
          <w:rPr>
            <w:rStyle w:val="af8"/>
            <w:noProof/>
          </w:rPr>
          <w:t>Рост оксидной пленки на поверхности системы железо - хром.</w:t>
        </w:r>
        <w:r w:rsidR="00D01514">
          <w:rPr>
            <w:noProof/>
            <w:webHidden/>
          </w:rPr>
          <w:tab/>
        </w:r>
        <w:r w:rsidR="00D01514">
          <w:rPr>
            <w:noProof/>
            <w:webHidden/>
          </w:rPr>
          <w:fldChar w:fldCharType="begin"/>
        </w:r>
        <w:r w:rsidR="00D01514">
          <w:rPr>
            <w:noProof/>
            <w:webHidden/>
          </w:rPr>
          <w:instrText xml:space="preserve"> PAGEREF _Toc517719236 \h </w:instrText>
        </w:r>
        <w:r w:rsidR="00D01514">
          <w:rPr>
            <w:noProof/>
            <w:webHidden/>
          </w:rPr>
        </w:r>
        <w:r w:rsidR="00D01514">
          <w:rPr>
            <w:noProof/>
            <w:webHidden/>
          </w:rPr>
          <w:fldChar w:fldCharType="separate"/>
        </w:r>
        <w:r w:rsidR="00D01514">
          <w:rPr>
            <w:noProof/>
            <w:webHidden/>
          </w:rPr>
          <w:t>82</w:t>
        </w:r>
        <w:r w:rsidR="00D01514">
          <w:rPr>
            <w:noProof/>
            <w:webHidden/>
          </w:rPr>
          <w:fldChar w:fldCharType="end"/>
        </w:r>
      </w:hyperlink>
    </w:p>
    <w:p w14:paraId="0B538874" w14:textId="2B2512E1" w:rsidR="00D01514" w:rsidRDefault="001F0EDE">
      <w:pPr>
        <w:pStyle w:val="41"/>
        <w:tabs>
          <w:tab w:val="left" w:pos="2184"/>
          <w:tab w:val="right" w:leader="dot" w:pos="9345"/>
        </w:tabs>
        <w:rPr>
          <w:rFonts w:asciiTheme="minorHAnsi" w:hAnsiTheme="minorHAnsi"/>
          <w:noProof/>
          <w:sz w:val="22"/>
          <w:lang w:eastAsia="ru-RU"/>
        </w:rPr>
      </w:pPr>
      <w:hyperlink w:anchor="_Toc517719237" w:history="1">
        <w:r w:rsidR="00D01514" w:rsidRPr="0034108B">
          <w:rPr>
            <w:rStyle w:val="af8"/>
            <w:noProof/>
          </w:rPr>
          <w:t>3.4.2.1</w:t>
        </w:r>
        <w:r w:rsidR="00D01514">
          <w:rPr>
            <w:rFonts w:asciiTheme="minorHAnsi" w:hAnsiTheme="minorHAnsi"/>
            <w:noProof/>
            <w:sz w:val="22"/>
            <w:lang w:eastAsia="ru-RU"/>
          </w:rPr>
          <w:tab/>
        </w:r>
        <w:r w:rsidR="00D01514" w:rsidRPr="0034108B">
          <w:rPr>
            <w:rStyle w:val="af8"/>
            <w:noProof/>
          </w:rPr>
          <w:t>Рост оксидной пленки на поверхности системы железо - обогащение хромом.</w:t>
        </w:r>
        <w:r w:rsidR="00D01514">
          <w:rPr>
            <w:noProof/>
            <w:webHidden/>
          </w:rPr>
          <w:tab/>
        </w:r>
        <w:r w:rsidR="00D01514">
          <w:rPr>
            <w:noProof/>
            <w:webHidden/>
          </w:rPr>
          <w:fldChar w:fldCharType="begin"/>
        </w:r>
        <w:r w:rsidR="00D01514">
          <w:rPr>
            <w:noProof/>
            <w:webHidden/>
          </w:rPr>
          <w:instrText xml:space="preserve"> PAGEREF _Toc517719237 \h </w:instrText>
        </w:r>
        <w:r w:rsidR="00D01514">
          <w:rPr>
            <w:noProof/>
            <w:webHidden/>
          </w:rPr>
        </w:r>
        <w:r w:rsidR="00D01514">
          <w:rPr>
            <w:noProof/>
            <w:webHidden/>
          </w:rPr>
          <w:fldChar w:fldCharType="separate"/>
        </w:r>
        <w:r w:rsidR="00D01514">
          <w:rPr>
            <w:noProof/>
            <w:webHidden/>
          </w:rPr>
          <w:t>87</w:t>
        </w:r>
        <w:r w:rsidR="00D01514">
          <w:rPr>
            <w:noProof/>
            <w:webHidden/>
          </w:rPr>
          <w:fldChar w:fldCharType="end"/>
        </w:r>
      </w:hyperlink>
    </w:p>
    <w:p w14:paraId="1EA6723B" w14:textId="6AE3FB94" w:rsidR="00D01514" w:rsidRDefault="001F0EDE">
      <w:pPr>
        <w:pStyle w:val="31"/>
        <w:tabs>
          <w:tab w:val="left" w:pos="1834"/>
          <w:tab w:val="right" w:leader="dot" w:pos="9345"/>
        </w:tabs>
        <w:rPr>
          <w:rFonts w:asciiTheme="minorHAnsi" w:hAnsiTheme="minorHAnsi"/>
          <w:noProof/>
          <w:sz w:val="22"/>
          <w:lang w:eastAsia="ru-RU"/>
        </w:rPr>
      </w:pPr>
      <w:hyperlink w:anchor="_Toc517719238" w:history="1">
        <w:r w:rsidR="00D01514" w:rsidRPr="0034108B">
          <w:rPr>
            <w:rStyle w:val="af8"/>
            <w:noProof/>
          </w:rPr>
          <w:t>3.4.3</w:t>
        </w:r>
        <w:r w:rsidR="00D01514">
          <w:rPr>
            <w:rFonts w:asciiTheme="minorHAnsi" w:hAnsiTheme="minorHAnsi"/>
            <w:noProof/>
            <w:sz w:val="22"/>
            <w:lang w:eastAsia="ru-RU"/>
          </w:rPr>
          <w:tab/>
        </w:r>
        <w:r w:rsidR="00D01514" w:rsidRPr="0034108B">
          <w:rPr>
            <w:rStyle w:val="af8"/>
            <w:noProof/>
          </w:rPr>
          <w:t>Рост оксидной пленки на поверхности системы железо - хром - алюминий.</w:t>
        </w:r>
        <w:r w:rsidR="00D01514">
          <w:rPr>
            <w:noProof/>
            <w:webHidden/>
          </w:rPr>
          <w:tab/>
        </w:r>
        <w:r w:rsidR="00D01514">
          <w:rPr>
            <w:noProof/>
            <w:webHidden/>
          </w:rPr>
          <w:fldChar w:fldCharType="begin"/>
        </w:r>
        <w:r w:rsidR="00D01514">
          <w:rPr>
            <w:noProof/>
            <w:webHidden/>
          </w:rPr>
          <w:instrText xml:space="preserve"> PAGEREF _Toc517719238 \h </w:instrText>
        </w:r>
        <w:r w:rsidR="00D01514">
          <w:rPr>
            <w:noProof/>
            <w:webHidden/>
          </w:rPr>
        </w:r>
        <w:r w:rsidR="00D01514">
          <w:rPr>
            <w:noProof/>
            <w:webHidden/>
          </w:rPr>
          <w:fldChar w:fldCharType="separate"/>
        </w:r>
        <w:r w:rsidR="00D01514">
          <w:rPr>
            <w:noProof/>
            <w:webHidden/>
          </w:rPr>
          <w:t>90</w:t>
        </w:r>
        <w:r w:rsidR="00D01514">
          <w:rPr>
            <w:noProof/>
            <w:webHidden/>
          </w:rPr>
          <w:fldChar w:fldCharType="end"/>
        </w:r>
      </w:hyperlink>
    </w:p>
    <w:p w14:paraId="7278FBBA" w14:textId="3B930B92" w:rsidR="00D01514" w:rsidRDefault="001F0EDE">
      <w:pPr>
        <w:pStyle w:val="31"/>
        <w:tabs>
          <w:tab w:val="left" w:pos="1834"/>
          <w:tab w:val="right" w:leader="dot" w:pos="9345"/>
        </w:tabs>
        <w:rPr>
          <w:rFonts w:asciiTheme="minorHAnsi" w:hAnsiTheme="minorHAnsi"/>
          <w:noProof/>
          <w:sz w:val="22"/>
          <w:lang w:eastAsia="ru-RU"/>
        </w:rPr>
      </w:pPr>
      <w:hyperlink w:anchor="_Toc517719239" w:history="1">
        <w:r w:rsidR="00D01514" w:rsidRPr="0034108B">
          <w:rPr>
            <w:rStyle w:val="af8"/>
            <w:noProof/>
          </w:rPr>
          <w:t>3.4.4</w:t>
        </w:r>
        <w:r w:rsidR="00D01514">
          <w:rPr>
            <w:rFonts w:asciiTheme="minorHAnsi" w:hAnsiTheme="minorHAnsi"/>
            <w:noProof/>
            <w:sz w:val="22"/>
            <w:lang w:eastAsia="ru-RU"/>
          </w:rPr>
          <w:tab/>
        </w:r>
        <w:r w:rsidR="00D01514" w:rsidRPr="0034108B">
          <w:rPr>
            <w:rStyle w:val="af8"/>
            <w:noProof/>
          </w:rPr>
          <w:t>Выводы раздела.</w:t>
        </w:r>
        <w:r w:rsidR="00D01514">
          <w:rPr>
            <w:noProof/>
            <w:webHidden/>
          </w:rPr>
          <w:tab/>
        </w:r>
        <w:r w:rsidR="00D01514">
          <w:rPr>
            <w:noProof/>
            <w:webHidden/>
          </w:rPr>
          <w:fldChar w:fldCharType="begin"/>
        </w:r>
        <w:r w:rsidR="00D01514">
          <w:rPr>
            <w:noProof/>
            <w:webHidden/>
          </w:rPr>
          <w:instrText xml:space="preserve"> PAGEREF _Toc517719239 \h </w:instrText>
        </w:r>
        <w:r w:rsidR="00D01514">
          <w:rPr>
            <w:noProof/>
            <w:webHidden/>
          </w:rPr>
        </w:r>
        <w:r w:rsidR="00D01514">
          <w:rPr>
            <w:noProof/>
            <w:webHidden/>
          </w:rPr>
          <w:fldChar w:fldCharType="separate"/>
        </w:r>
        <w:r w:rsidR="00D01514">
          <w:rPr>
            <w:noProof/>
            <w:webHidden/>
          </w:rPr>
          <w:t>94</w:t>
        </w:r>
        <w:r w:rsidR="00D01514">
          <w:rPr>
            <w:noProof/>
            <w:webHidden/>
          </w:rPr>
          <w:fldChar w:fldCharType="end"/>
        </w:r>
      </w:hyperlink>
    </w:p>
    <w:p w14:paraId="265DF48D" w14:textId="58A7207C" w:rsidR="00D01514" w:rsidRDefault="001F0EDE">
      <w:pPr>
        <w:pStyle w:val="23"/>
        <w:tabs>
          <w:tab w:val="left" w:pos="1134"/>
          <w:tab w:val="right" w:leader="dot" w:pos="9345"/>
        </w:tabs>
        <w:rPr>
          <w:rFonts w:asciiTheme="minorHAnsi" w:hAnsiTheme="minorHAnsi"/>
          <w:noProof/>
          <w:sz w:val="22"/>
          <w:lang w:eastAsia="ru-RU"/>
        </w:rPr>
      </w:pPr>
      <w:hyperlink w:anchor="_Toc517719240" w:history="1">
        <w:r w:rsidR="00D01514" w:rsidRPr="0034108B">
          <w:rPr>
            <w:rStyle w:val="af8"/>
            <w:noProof/>
          </w:rPr>
          <w:t>3.5</w:t>
        </w:r>
        <w:r w:rsidR="00D01514">
          <w:rPr>
            <w:rFonts w:asciiTheme="minorHAnsi" w:hAnsiTheme="minorHAnsi"/>
            <w:noProof/>
            <w:sz w:val="22"/>
            <w:lang w:eastAsia="ru-RU"/>
          </w:rPr>
          <w:tab/>
        </w:r>
        <w:r w:rsidR="00D01514" w:rsidRPr="0034108B">
          <w:rPr>
            <w:rStyle w:val="af8"/>
            <w:noProof/>
          </w:rPr>
          <w:t>Моделирование облучения высокоэнергетическими частицами методами молекулярной динамики.</w:t>
        </w:r>
        <w:r w:rsidR="00D01514">
          <w:rPr>
            <w:noProof/>
            <w:webHidden/>
          </w:rPr>
          <w:tab/>
        </w:r>
        <w:r w:rsidR="00D01514">
          <w:rPr>
            <w:noProof/>
            <w:webHidden/>
          </w:rPr>
          <w:fldChar w:fldCharType="begin"/>
        </w:r>
        <w:r w:rsidR="00D01514">
          <w:rPr>
            <w:noProof/>
            <w:webHidden/>
          </w:rPr>
          <w:instrText xml:space="preserve"> PAGEREF _Toc517719240 \h </w:instrText>
        </w:r>
        <w:r w:rsidR="00D01514">
          <w:rPr>
            <w:noProof/>
            <w:webHidden/>
          </w:rPr>
        </w:r>
        <w:r w:rsidR="00D01514">
          <w:rPr>
            <w:noProof/>
            <w:webHidden/>
          </w:rPr>
          <w:fldChar w:fldCharType="separate"/>
        </w:r>
        <w:r w:rsidR="00D01514">
          <w:rPr>
            <w:noProof/>
            <w:webHidden/>
          </w:rPr>
          <w:t>95</w:t>
        </w:r>
        <w:r w:rsidR="00D01514">
          <w:rPr>
            <w:noProof/>
            <w:webHidden/>
          </w:rPr>
          <w:fldChar w:fldCharType="end"/>
        </w:r>
      </w:hyperlink>
    </w:p>
    <w:p w14:paraId="7D7B80F0" w14:textId="2377E802" w:rsidR="00D01514" w:rsidRDefault="001F0EDE">
      <w:pPr>
        <w:pStyle w:val="31"/>
        <w:tabs>
          <w:tab w:val="left" w:pos="1834"/>
          <w:tab w:val="right" w:leader="dot" w:pos="9345"/>
        </w:tabs>
        <w:rPr>
          <w:rFonts w:asciiTheme="minorHAnsi" w:hAnsiTheme="minorHAnsi"/>
          <w:noProof/>
          <w:sz w:val="22"/>
          <w:lang w:eastAsia="ru-RU"/>
        </w:rPr>
      </w:pPr>
      <w:hyperlink w:anchor="_Toc517719241" w:history="1">
        <w:r w:rsidR="00D01514" w:rsidRPr="0034108B">
          <w:rPr>
            <w:rStyle w:val="af8"/>
            <w:noProof/>
          </w:rPr>
          <w:t>3.5.1</w:t>
        </w:r>
        <w:r w:rsidR="00D01514">
          <w:rPr>
            <w:rFonts w:asciiTheme="minorHAnsi" w:hAnsiTheme="minorHAnsi"/>
            <w:noProof/>
            <w:sz w:val="22"/>
            <w:lang w:eastAsia="ru-RU"/>
          </w:rPr>
          <w:tab/>
        </w:r>
        <w:r w:rsidR="00D01514" w:rsidRPr="0034108B">
          <w:rPr>
            <w:rStyle w:val="af8"/>
            <w:noProof/>
          </w:rPr>
          <w:t>Процесс каскадообразования в системе чистого железа.</w:t>
        </w:r>
        <w:r w:rsidR="00D01514">
          <w:rPr>
            <w:noProof/>
            <w:webHidden/>
          </w:rPr>
          <w:tab/>
        </w:r>
        <w:r w:rsidR="00D01514">
          <w:rPr>
            <w:noProof/>
            <w:webHidden/>
          </w:rPr>
          <w:fldChar w:fldCharType="begin"/>
        </w:r>
        <w:r w:rsidR="00D01514">
          <w:rPr>
            <w:noProof/>
            <w:webHidden/>
          </w:rPr>
          <w:instrText xml:space="preserve"> PAGEREF _Toc517719241 \h </w:instrText>
        </w:r>
        <w:r w:rsidR="00D01514">
          <w:rPr>
            <w:noProof/>
            <w:webHidden/>
          </w:rPr>
        </w:r>
        <w:r w:rsidR="00D01514">
          <w:rPr>
            <w:noProof/>
            <w:webHidden/>
          </w:rPr>
          <w:fldChar w:fldCharType="separate"/>
        </w:r>
        <w:r w:rsidR="00D01514">
          <w:rPr>
            <w:noProof/>
            <w:webHidden/>
          </w:rPr>
          <w:t>95</w:t>
        </w:r>
        <w:r w:rsidR="00D01514">
          <w:rPr>
            <w:noProof/>
            <w:webHidden/>
          </w:rPr>
          <w:fldChar w:fldCharType="end"/>
        </w:r>
      </w:hyperlink>
    </w:p>
    <w:p w14:paraId="060E6E7A" w14:textId="02CDB100" w:rsidR="00D01514" w:rsidRDefault="001F0EDE">
      <w:pPr>
        <w:pStyle w:val="41"/>
        <w:tabs>
          <w:tab w:val="left" w:pos="2184"/>
          <w:tab w:val="right" w:leader="dot" w:pos="9345"/>
        </w:tabs>
        <w:rPr>
          <w:rFonts w:asciiTheme="minorHAnsi" w:hAnsiTheme="minorHAnsi"/>
          <w:noProof/>
          <w:sz w:val="22"/>
          <w:lang w:eastAsia="ru-RU"/>
        </w:rPr>
      </w:pPr>
      <w:hyperlink w:anchor="_Toc517719242" w:history="1">
        <w:r w:rsidR="00D01514" w:rsidRPr="0034108B">
          <w:rPr>
            <w:rStyle w:val="af8"/>
            <w:noProof/>
          </w:rPr>
          <w:t>3.5.1.1</w:t>
        </w:r>
        <w:r w:rsidR="00D01514">
          <w:rPr>
            <w:rFonts w:asciiTheme="minorHAnsi" w:hAnsiTheme="minorHAnsi"/>
            <w:noProof/>
            <w:sz w:val="22"/>
            <w:lang w:eastAsia="ru-RU"/>
          </w:rPr>
          <w:tab/>
        </w:r>
        <w:r w:rsidR="00D01514" w:rsidRPr="0034108B">
          <w:rPr>
            <w:rStyle w:val="af8"/>
            <w:noProof/>
          </w:rPr>
          <w:t>Каскад в объеме железа.</w:t>
        </w:r>
        <w:r w:rsidR="00D01514">
          <w:rPr>
            <w:noProof/>
            <w:webHidden/>
          </w:rPr>
          <w:tab/>
        </w:r>
        <w:r w:rsidR="00D01514">
          <w:rPr>
            <w:noProof/>
            <w:webHidden/>
          </w:rPr>
          <w:fldChar w:fldCharType="begin"/>
        </w:r>
        <w:r w:rsidR="00D01514">
          <w:rPr>
            <w:noProof/>
            <w:webHidden/>
          </w:rPr>
          <w:instrText xml:space="preserve"> PAGEREF _Toc517719242 \h </w:instrText>
        </w:r>
        <w:r w:rsidR="00D01514">
          <w:rPr>
            <w:noProof/>
            <w:webHidden/>
          </w:rPr>
        </w:r>
        <w:r w:rsidR="00D01514">
          <w:rPr>
            <w:noProof/>
            <w:webHidden/>
          </w:rPr>
          <w:fldChar w:fldCharType="separate"/>
        </w:r>
        <w:r w:rsidR="00D01514">
          <w:rPr>
            <w:noProof/>
            <w:webHidden/>
          </w:rPr>
          <w:t>95</w:t>
        </w:r>
        <w:r w:rsidR="00D01514">
          <w:rPr>
            <w:noProof/>
            <w:webHidden/>
          </w:rPr>
          <w:fldChar w:fldCharType="end"/>
        </w:r>
      </w:hyperlink>
    </w:p>
    <w:p w14:paraId="72B0F863" w14:textId="0F36025C" w:rsidR="00D01514" w:rsidRDefault="001F0EDE">
      <w:pPr>
        <w:pStyle w:val="41"/>
        <w:tabs>
          <w:tab w:val="left" w:pos="2184"/>
          <w:tab w:val="right" w:leader="dot" w:pos="9345"/>
        </w:tabs>
        <w:rPr>
          <w:rFonts w:asciiTheme="minorHAnsi" w:hAnsiTheme="minorHAnsi"/>
          <w:noProof/>
          <w:sz w:val="22"/>
          <w:lang w:eastAsia="ru-RU"/>
        </w:rPr>
      </w:pPr>
      <w:hyperlink w:anchor="_Toc517719243" w:history="1">
        <w:r w:rsidR="00D01514" w:rsidRPr="0034108B">
          <w:rPr>
            <w:rStyle w:val="af8"/>
            <w:noProof/>
          </w:rPr>
          <w:t>3.5.1.2</w:t>
        </w:r>
        <w:r w:rsidR="00D01514">
          <w:rPr>
            <w:rFonts w:asciiTheme="minorHAnsi" w:hAnsiTheme="minorHAnsi"/>
            <w:noProof/>
            <w:sz w:val="22"/>
            <w:lang w:eastAsia="ru-RU"/>
          </w:rPr>
          <w:tab/>
        </w:r>
        <w:r w:rsidR="00D01514" w:rsidRPr="0034108B">
          <w:rPr>
            <w:rStyle w:val="af8"/>
            <w:noProof/>
          </w:rPr>
          <w:t>Каскад в железе при наличии свободной поверхности.</w:t>
        </w:r>
        <w:r w:rsidR="00D01514">
          <w:rPr>
            <w:noProof/>
            <w:webHidden/>
          </w:rPr>
          <w:tab/>
        </w:r>
        <w:r w:rsidR="00D01514">
          <w:rPr>
            <w:noProof/>
            <w:webHidden/>
          </w:rPr>
          <w:fldChar w:fldCharType="begin"/>
        </w:r>
        <w:r w:rsidR="00D01514">
          <w:rPr>
            <w:noProof/>
            <w:webHidden/>
          </w:rPr>
          <w:instrText xml:space="preserve"> PAGEREF _Toc517719243 \h </w:instrText>
        </w:r>
        <w:r w:rsidR="00D01514">
          <w:rPr>
            <w:noProof/>
            <w:webHidden/>
          </w:rPr>
        </w:r>
        <w:r w:rsidR="00D01514">
          <w:rPr>
            <w:noProof/>
            <w:webHidden/>
          </w:rPr>
          <w:fldChar w:fldCharType="separate"/>
        </w:r>
        <w:r w:rsidR="00D01514">
          <w:rPr>
            <w:noProof/>
            <w:webHidden/>
          </w:rPr>
          <w:t>97</w:t>
        </w:r>
        <w:r w:rsidR="00D01514">
          <w:rPr>
            <w:noProof/>
            <w:webHidden/>
          </w:rPr>
          <w:fldChar w:fldCharType="end"/>
        </w:r>
      </w:hyperlink>
    </w:p>
    <w:p w14:paraId="0A35E567" w14:textId="4C134D7D" w:rsidR="00D01514" w:rsidRDefault="001F0EDE">
      <w:pPr>
        <w:pStyle w:val="41"/>
        <w:tabs>
          <w:tab w:val="left" w:pos="2184"/>
          <w:tab w:val="right" w:leader="dot" w:pos="9345"/>
        </w:tabs>
        <w:rPr>
          <w:rFonts w:asciiTheme="minorHAnsi" w:hAnsiTheme="minorHAnsi"/>
          <w:noProof/>
          <w:sz w:val="22"/>
          <w:lang w:eastAsia="ru-RU"/>
        </w:rPr>
      </w:pPr>
      <w:hyperlink w:anchor="_Toc517719244" w:history="1">
        <w:r w:rsidR="00D01514" w:rsidRPr="0034108B">
          <w:rPr>
            <w:rStyle w:val="af8"/>
            <w:noProof/>
          </w:rPr>
          <w:t>3.5.1.3</w:t>
        </w:r>
        <w:r w:rsidR="00D01514">
          <w:rPr>
            <w:rFonts w:asciiTheme="minorHAnsi" w:hAnsiTheme="minorHAnsi"/>
            <w:noProof/>
            <w:sz w:val="22"/>
            <w:lang w:eastAsia="ru-RU"/>
          </w:rPr>
          <w:tab/>
        </w:r>
        <w:r w:rsidR="00D01514" w:rsidRPr="0034108B">
          <w:rPr>
            <w:rStyle w:val="af8"/>
            <w:noProof/>
          </w:rPr>
          <w:t>Моделирование воздействия облучения на начало формирования оксидной пленки на поверхности чистого железа.</w:t>
        </w:r>
        <w:r w:rsidR="00D01514">
          <w:rPr>
            <w:noProof/>
            <w:webHidden/>
          </w:rPr>
          <w:tab/>
        </w:r>
        <w:r w:rsidR="00D01514">
          <w:rPr>
            <w:noProof/>
            <w:webHidden/>
          </w:rPr>
          <w:fldChar w:fldCharType="begin"/>
        </w:r>
        <w:r w:rsidR="00D01514">
          <w:rPr>
            <w:noProof/>
            <w:webHidden/>
          </w:rPr>
          <w:instrText xml:space="preserve"> PAGEREF _Toc517719244 \h </w:instrText>
        </w:r>
        <w:r w:rsidR="00D01514">
          <w:rPr>
            <w:noProof/>
            <w:webHidden/>
          </w:rPr>
        </w:r>
        <w:r w:rsidR="00D01514">
          <w:rPr>
            <w:noProof/>
            <w:webHidden/>
          </w:rPr>
          <w:fldChar w:fldCharType="separate"/>
        </w:r>
        <w:r w:rsidR="00D01514">
          <w:rPr>
            <w:noProof/>
            <w:webHidden/>
          </w:rPr>
          <w:t>98</w:t>
        </w:r>
        <w:r w:rsidR="00D01514">
          <w:rPr>
            <w:noProof/>
            <w:webHidden/>
          </w:rPr>
          <w:fldChar w:fldCharType="end"/>
        </w:r>
      </w:hyperlink>
    </w:p>
    <w:p w14:paraId="50AE6893" w14:textId="2C6424FB" w:rsidR="00D01514" w:rsidRDefault="001F0EDE">
      <w:pPr>
        <w:pStyle w:val="31"/>
        <w:tabs>
          <w:tab w:val="left" w:pos="1834"/>
          <w:tab w:val="right" w:leader="dot" w:pos="9345"/>
        </w:tabs>
        <w:rPr>
          <w:rFonts w:asciiTheme="minorHAnsi" w:hAnsiTheme="minorHAnsi"/>
          <w:noProof/>
          <w:sz w:val="22"/>
          <w:lang w:eastAsia="ru-RU"/>
        </w:rPr>
      </w:pPr>
      <w:hyperlink w:anchor="_Toc517719245" w:history="1">
        <w:r w:rsidR="00D01514" w:rsidRPr="0034108B">
          <w:rPr>
            <w:rStyle w:val="af8"/>
            <w:noProof/>
          </w:rPr>
          <w:t>3.5.2</w:t>
        </w:r>
        <w:r w:rsidR="00D01514">
          <w:rPr>
            <w:rFonts w:asciiTheme="minorHAnsi" w:hAnsiTheme="minorHAnsi"/>
            <w:noProof/>
            <w:sz w:val="22"/>
            <w:lang w:eastAsia="ru-RU"/>
          </w:rPr>
          <w:tab/>
        </w:r>
        <w:r w:rsidR="00D01514" w:rsidRPr="0034108B">
          <w:rPr>
            <w:rStyle w:val="af8"/>
            <w:noProof/>
          </w:rPr>
          <w:t>Моделирование каскадообразования в системе железо - хром.</w:t>
        </w:r>
        <w:r w:rsidR="00D01514">
          <w:rPr>
            <w:noProof/>
            <w:webHidden/>
          </w:rPr>
          <w:tab/>
        </w:r>
        <w:r w:rsidR="00D01514">
          <w:rPr>
            <w:noProof/>
            <w:webHidden/>
          </w:rPr>
          <w:fldChar w:fldCharType="begin"/>
        </w:r>
        <w:r w:rsidR="00D01514">
          <w:rPr>
            <w:noProof/>
            <w:webHidden/>
          </w:rPr>
          <w:instrText xml:space="preserve"> PAGEREF _Toc517719245 \h </w:instrText>
        </w:r>
        <w:r w:rsidR="00D01514">
          <w:rPr>
            <w:noProof/>
            <w:webHidden/>
          </w:rPr>
        </w:r>
        <w:r w:rsidR="00D01514">
          <w:rPr>
            <w:noProof/>
            <w:webHidden/>
          </w:rPr>
          <w:fldChar w:fldCharType="separate"/>
        </w:r>
        <w:r w:rsidR="00D01514">
          <w:rPr>
            <w:noProof/>
            <w:webHidden/>
          </w:rPr>
          <w:t>100</w:t>
        </w:r>
        <w:r w:rsidR="00D01514">
          <w:rPr>
            <w:noProof/>
            <w:webHidden/>
          </w:rPr>
          <w:fldChar w:fldCharType="end"/>
        </w:r>
      </w:hyperlink>
    </w:p>
    <w:p w14:paraId="4DEEA62B" w14:textId="00DA5107" w:rsidR="00D01514" w:rsidRDefault="001F0EDE">
      <w:pPr>
        <w:pStyle w:val="41"/>
        <w:tabs>
          <w:tab w:val="left" w:pos="2184"/>
          <w:tab w:val="right" w:leader="dot" w:pos="9345"/>
        </w:tabs>
        <w:rPr>
          <w:rFonts w:asciiTheme="minorHAnsi" w:hAnsiTheme="minorHAnsi"/>
          <w:noProof/>
          <w:sz w:val="22"/>
          <w:lang w:eastAsia="ru-RU"/>
        </w:rPr>
      </w:pPr>
      <w:hyperlink w:anchor="_Toc517719246" w:history="1">
        <w:r w:rsidR="00D01514" w:rsidRPr="0034108B">
          <w:rPr>
            <w:rStyle w:val="af8"/>
            <w:noProof/>
          </w:rPr>
          <w:t>3.5.2.1</w:t>
        </w:r>
        <w:r w:rsidR="00D01514">
          <w:rPr>
            <w:rFonts w:asciiTheme="minorHAnsi" w:hAnsiTheme="minorHAnsi"/>
            <w:noProof/>
            <w:sz w:val="22"/>
            <w:lang w:eastAsia="ru-RU"/>
          </w:rPr>
          <w:tab/>
        </w:r>
        <w:r w:rsidR="00D01514" w:rsidRPr="0034108B">
          <w:rPr>
            <w:rStyle w:val="af8"/>
            <w:noProof/>
          </w:rPr>
          <w:t>Каскад в объеме системы железо – хром.</w:t>
        </w:r>
        <w:r w:rsidR="00D01514">
          <w:rPr>
            <w:noProof/>
            <w:webHidden/>
          </w:rPr>
          <w:tab/>
        </w:r>
        <w:r w:rsidR="00D01514">
          <w:rPr>
            <w:noProof/>
            <w:webHidden/>
          </w:rPr>
          <w:fldChar w:fldCharType="begin"/>
        </w:r>
        <w:r w:rsidR="00D01514">
          <w:rPr>
            <w:noProof/>
            <w:webHidden/>
          </w:rPr>
          <w:instrText xml:space="preserve"> PAGEREF _Toc517719246 \h </w:instrText>
        </w:r>
        <w:r w:rsidR="00D01514">
          <w:rPr>
            <w:noProof/>
            <w:webHidden/>
          </w:rPr>
        </w:r>
        <w:r w:rsidR="00D01514">
          <w:rPr>
            <w:noProof/>
            <w:webHidden/>
          </w:rPr>
          <w:fldChar w:fldCharType="separate"/>
        </w:r>
        <w:r w:rsidR="00D01514">
          <w:rPr>
            <w:noProof/>
            <w:webHidden/>
          </w:rPr>
          <w:t>100</w:t>
        </w:r>
        <w:r w:rsidR="00D01514">
          <w:rPr>
            <w:noProof/>
            <w:webHidden/>
          </w:rPr>
          <w:fldChar w:fldCharType="end"/>
        </w:r>
      </w:hyperlink>
    </w:p>
    <w:p w14:paraId="5769A67F" w14:textId="5DD1A595" w:rsidR="00D01514" w:rsidRDefault="001F0EDE">
      <w:pPr>
        <w:pStyle w:val="41"/>
        <w:tabs>
          <w:tab w:val="left" w:pos="2184"/>
          <w:tab w:val="right" w:leader="dot" w:pos="9345"/>
        </w:tabs>
        <w:rPr>
          <w:rFonts w:asciiTheme="minorHAnsi" w:hAnsiTheme="minorHAnsi"/>
          <w:noProof/>
          <w:sz w:val="22"/>
          <w:lang w:eastAsia="ru-RU"/>
        </w:rPr>
      </w:pPr>
      <w:hyperlink w:anchor="_Toc517719247" w:history="1">
        <w:r w:rsidR="00D01514" w:rsidRPr="0034108B">
          <w:rPr>
            <w:rStyle w:val="af8"/>
            <w:noProof/>
          </w:rPr>
          <w:t>3.5.2.2</w:t>
        </w:r>
        <w:r w:rsidR="00D01514">
          <w:rPr>
            <w:rFonts w:asciiTheme="minorHAnsi" w:hAnsiTheme="minorHAnsi"/>
            <w:noProof/>
            <w:sz w:val="22"/>
            <w:lang w:eastAsia="ru-RU"/>
          </w:rPr>
          <w:tab/>
        </w:r>
        <w:r w:rsidR="00D01514" w:rsidRPr="0034108B">
          <w:rPr>
            <w:rStyle w:val="af8"/>
            <w:noProof/>
          </w:rPr>
          <w:t>Каскад в системе железо - хром при наличии свободной поверхности.</w:t>
        </w:r>
        <w:r w:rsidR="00D01514">
          <w:rPr>
            <w:noProof/>
            <w:webHidden/>
          </w:rPr>
          <w:tab/>
        </w:r>
        <w:r w:rsidR="00D01514">
          <w:rPr>
            <w:noProof/>
            <w:webHidden/>
          </w:rPr>
          <w:fldChar w:fldCharType="begin"/>
        </w:r>
        <w:r w:rsidR="00D01514">
          <w:rPr>
            <w:noProof/>
            <w:webHidden/>
          </w:rPr>
          <w:instrText xml:space="preserve"> PAGEREF _Toc517719247 \h </w:instrText>
        </w:r>
        <w:r w:rsidR="00D01514">
          <w:rPr>
            <w:noProof/>
            <w:webHidden/>
          </w:rPr>
        </w:r>
        <w:r w:rsidR="00D01514">
          <w:rPr>
            <w:noProof/>
            <w:webHidden/>
          </w:rPr>
          <w:fldChar w:fldCharType="separate"/>
        </w:r>
        <w:r w:rsidR="00D01514">
          <w:rPr>
            <w:noProof/>
            <w:webHidden/>
          </w:rPr>
          <w:t>102</w:t>
        </w:r>
        <w:r w:rsidR="00D01514">
          <w:rPr>
            <w:noProof/>
            <w:webHidden/>
          </w:rPr>
          <w:fldChar w:fldCharType="end"/>
        </w:r>
      </w:hyperlink>
    </w:p>
    <w:p w14:paraId="0B253F0A" w14:textId="559BB46B" w:rsidR="00D01514" w:rsidRDefault="001F0EDE">
      <w:pPr>
        <w:pStyle w:val="41"/>
        <w:tabs>
          <w:tab w:val="left" w:pos="2184"/>
          <w:tab w:val="right" w:leader="dot" w:pos="9345"/>
        </w:tabs>
        <w:rPr>
          <w:rFonts w:asciiTheme="minorHAnsi" w:hAnsiTheme="minorHAnsi"/>
          <w:noProof/>
          <w:sz w:val="22"/>
          <w:lang w:eastAsia="ru-RU"/>
        </w:rPr>
      </w:pPr>
      <w:hyperlink w:anchor="_Toc517719248" w:history="1">
        <w:r w:rsidR="00D01514" w:rsidRPr="0034108B">
          <w:rPr>
            <w:rStyle w:val="af8"/>
            <w:noProof/>
          </w:rPr>
          <w:t>3.5.2.3</w:t>
        </w:r>
        <w:r w:rsidR="00D01514">
          <w:rPr>
            <w:rFonts w:asciiTheme="minorHAnsi" w:hAnsiTheme="minorHAnsi"/>
            <w:noProof/>
            <w:sz w:val="22"/>
            <w:lang w:eastAsia="ru-RU"/>
          </w:rPr>
          <w:tab/>
        </w:r>
        <w:r w:rsidR="00D01514" w:rsidRPr="0034108B">
          <w:rPr>
            <w:rStyle w:val="af8"/>
            <w:noProof/>
          </w:rPr>
          <w:t>Моделирование воздействия облучения на начало формирования оксидной пленки на поверхности системы железо</w:t>
        </w:r>
        <w:r w:rsidR="00D01514" w:rsidRPr="0034108B">
          <w:rPr>
            <w:rStyle w:val="af8"/>
            <w:noProof/>
          </w:rPr>
          <w:noBreakHyphen/>
          <w:t>хром.</w:t>
        </w:r>
        <w:r w:rsidR="00D01514">
          <w:rPr>
            <w:noProof/>
            <w:webHidden/>
          </w:rPr>
          <w:tab/>
        </w:r>
        <w:r w:rsidR="00D01514">
          <w:rPr>
            <w:noProof/>
            <w:webHidden/>
          </w:rPr>
          <w:fldChar w:fldCharType="begin"/>
        </w:r>
        <w:r w:rsidR="00D01514">
          <w:rPr>
            <w:noProof/>
            <w:webHidden/>
          </w:rPr>
          <w:instrText xml:space="preserve"> PAGEREF _Toc517719248 \h </w:instrText>
        </w:r>
        <w:r w:rsidR="00D01514">
          <w:rPr>
            <w:noProof/>
            <w:webHidden/>
          </w:rPr>
        </w:r>
        <w:r w:rsidR="00D01514">
          <w:rPr>
            <w:noProof/>
            <w:webHidden/>
          </w:rPr>
          <w:fldChar w:fldCharType="separate"/>
        </w:r>
        <w:r w:rsidR="00D01514">
          <w:rPr>
            <w:noProof/>
            <w:webHidden/>
          </w:rPr>
          <w:t>105</w:t>
        </w:r>
        <w:r w:rsidR="00D01514">
          <w:rPr>
            <w:noProof/>
            <w:webHidden/>
          </w:rPr>
          <w:fldChar w:fldCharType="end"/>
        </w:r>
      </w:hyperlink>
    </w:p>
    <w:p w14:paraId="2EF02180" w14:textId="7ED2EDC8" w:rsidR="00D01514" w:rsidRDefault="001F0EDE">
      <w:pPr>
        <w:pStyle w:val="41"/>
        <w:tabs>
          <w:tab w:val="left" w:pos="2184"/>
          <w:tab w:val="right" w:leader="dot" w:pos="9345"/>
        </w:tabs>
        <w:rPr>
          <w:rFonts w:asciiTheme="minorHAnsi" w:hAnsiTheme="minorHAnsi"/>
          <w:noProof/>
          <w:sz w:val="22"/>
          <w:lang w:eastAsia="ru-RU"/>
        </w:rPr>
      </w:pPr>
      <w:hyperlink w:anchor="_Toc517719249" w:history="1">
        <w:r w:rsidR="00D01514" w:rsidRPr="0034108B">
          <w:rPr>
            <w:rStyle w:val="af8"/>
            <w:noProof/>
          </w:rPr>
          <w:t>3.5.2.4</w:t>
        </w:r>
        <w:r w:rsidR="00D01514">
          <w:rPr>
            <w:rFonts w:asciiTheme="minorHAnsi" w:hAnsiTheme="minorHAnsi"/>
            <w:noProof/>
            <w:sz w:val="22"/>
            <w:lang w:eastAsia="ru-RU"/>
          </w:rPr>
          <w:tab/>
        </w:r>
        <w:r w:rsidR="00D01514" w:rsidRPr="0034108B">
          <w:rPr>
            <w:rStyle w:val="af8"/>
            <w:noProof/>
          </w:rPr>
          <w:t>Каскады на поверхности системы железо – хром - оксид.</w:t>
        </w:r>
        <w:r w:rsidR="00D01514">
          <w:rPr>
            <w:noProof/>
            <w:webHidden/>
          </w:rPr>
          <w:tab/>
        </w:r>
        <w:r w:rsidR="00D01514">
          <w:rPr>
            <w:noProof/>
            <w:webHidden/>
          </w:rPr>
          <w:fldChar w:fldCharType="begin"/>
        </w:r>
        <w:r w:rsidR="00D01514">
          <w:rPr>
            <w:noProof/>
            <w:webHidden/>
          </w:rPr>
          <w:instrText xml:space="preserve"> PAGEREF _Toc517719249 \h </w:instrText>
        </w:r>
        <w:r w:rsidR="00D01514">
          <w:rPr>
            <w:noProof/>
            <w:webHidden/>
          </w:rPr>
        </w:r>
        <w:r w:rsidR="00D01514">
          <w:rPr>
            <w:noProof/>
            <w:webHidden/>
          </w:rPr>
          <w:fldChar w:fldCharType="separate"/>
        </w:r>
        <w:r w:rsidR="00D01514">
          <w:rPr>
            <w:noProof/>
            <w:webHidden/>
          </w:rPr>
          <w:t>107</w:t>
        </w:r>
        <w:r w:rsidR="00D01514">
          <w:rPr>
            <w:noProof/>
            <w:webHidden/>
          </w:rPr>
          <w:fldChar w:fldCharType="end"/>
        </w:r>
      </w:hyperlink>
    </w:p>
    <w:p w14:paraId="4D41EE30" w14:textId="3319A96A" w:rsidR="00D01514" w:rsidRDefault="001F0EDE">
      <w:pPr>
        <w:pStyle w:val="31"/>
        <w:tabs>
          <w:tab w:val="left" w:pos="1834"/>
          <w:tab w:val="right" w:leader="dot" w:pos="9345"/>
        </w:tabs>
        <w:rPr>
          <w:rFonts w:asciiTheme="minorHAnsi" w:hAnsiTheme="minorHAnsi"/>
          <w:noProof/>
          <w:sz w:val="22"/>
          <w:lang w:eastAsia="ru-RU"/>
        </w:rPr>
      </w:pPr>
      <w:hyperlink w:anchor="_Toc517719250" w:history="1">
        <w:r w:rsidR="00D01514" w:rsidRPr="0034108B">
          <w:rPr>
            <w:rStyle w:val="af8"/>
            <w:noProof/>
          </w:rPr>
          <w:t>3.5.3</w:t>
        </w:r>
        <w:r w:rsidR="00D01514">
          <w:rPr>
            <w:rFonts w:asciiTheme="minorHAnsi" w:hAnsiTheme="minorHAnsi"/>
            <w:noProof/>
            <w:sz w:val="22"/>
            <w:lang w:eastAsia="ru-RU"/>
          </w:rPr>
          <w:tab/>
        </w:r>
        <w:r w:rsidR="00D01514" w:rsidRPr="0034108B">
          <w:rPr>
            <w:rStyle w:val="af8"/>
            <w:noProof/>
          </w:rPr>
          <w:t>Моделирование каскадообразования в системе железо – хром – алюминий – оксид.</w:t>
        </w:r>
        <w:r w:rsidR="00D01514">
          <w:rPr>
            <w:noProof/>
            <w:webHidden/>
          </w:rPr>
          <w:tab/>
        </w:r>
        <w:r w:rsidR="00D01514">
          <w:rPr>
            <w:noProof/>
            <w:webHidden/>
          </w:rPr>
          <w:fldChar w:fldCharType="begin"/>
        </w:r>
        <w:r w:rsidR="00D01514">
          <w:rPr>
            <w:noProof/>
            <w:webHidden/>
          </w:rPr>
          <w:instrText xml:space="preserve"> PAGEREF _Toc517719250 \h </w:instrText>
        </w:r>
        <w:r w:rsidR="00D01514">
          <w:rPr>
            <w:noProof/>
            <w:webHidden/>
          </w:rPr>
        </w:r>
        <w:r w:rsidR="00D01514">
          <w:rPr>
            <w:noProof/>
            <w:webHidden/>
          </w:rPr>
          <w:fldChar w:fldCharType="separate"/>
        </w:r>
        <w:r w:rsidR="00D01514">
          <w:rPr>
            <w:noProof/>
            <w:webHidden/>
          </w:rPr>
          <w:t>108</w:t>
        </w:r>
        <w:r w:rsidR="00D01514">
          <w:rPr>
            <w:noProof/>
            <w:webHidden/>
          </w:rPr>
          <w:fldChar w:fldCharType="end"/>
        </w:r>
      </w:hyperlink>
    </w:p>
    <w:p w14:paraId="755B743C" w14:textId="5E5372FD" w:rsidR="00D01514" w:rsidRDefault="001F0EDE">
      <w:pPr>
        <w:pStyle w:val="31"/>
        <w:tabs>
          <w:tab w:val="left" w:pos="1834"/>
          <w:tab w:val="right" w:leader="dot" w:pos="9345"/>
        </w:tabs>
        <w:rPr>
          <w:rFonts w:asciiTheme="minorHAnsi" w:hAnsiTheme="minorHAnsi"/>
          <w:noProof/>
          <w:sz w:val="22"/>
          <w:lang w:eastAsia="ru-RU"/>
        </w:rPr>
      </w:pPr>
      <w:hyperlink w:anchor="_Toc517719251" w:history="1">
        <w:r w:rsidR="00D01514" w:rsidRPr="0034108B">
          <w:rPr>
            <w:rStyle w:val="af8"/>
            <w:noProof/>
          </w:rPr>
          <w:t>3.5.4</w:t>
        </w:r>
        <w:r w:rsidR="00D01514">
          <w:rPr>
            <w:rFonts w:asciiTheme="minorHAnsi" w:hAnsiTheme="minorHAnsi"/>
            <w:noProof/>
            <w:sz w:val="22"/>
            <w:lang w:eastAsia="ru-RU"/>
          </w:rPr>
          <w:tab/>
        </w:r>
        <w:r w:rsidR="00D01514" w:rsidRPr="0034108B">
          <w:rPr>
            <w:rStyle w:val="af8"/>
            <w:noProof/>
          </w:rPr>
          <w:t>Моделирование каскадообразования в системе железо - вюстит.</w:t>
        </w:r>
        <w:r w:rsidR="00D01514">
          <w:rPr>
            <w:noProof/>
            <w:webHidden/>
          </w:rPr>
          <w:tab/>
        </w:r>
        <w:r w:rsidR="00D01514">
          <w:rPr>
            <w:noProof/>
            <w:webHidden/>
          </w:rPr>
          <w:fldChar w:fldCharType="begin"/>
        </w:r>
        <w:r w:rsidR="00D01514">
          <w:rPr>
            <w:noProof/>
            <w:webHidden/>
          </w:rPr>
          <w:instrText xml:space="preserve"> PAGEREF _Toc517719251 \h </w:instrText>
        </w:r>
        <w:r w:rsidR="00D01514">
          <w:rPr>
            <w:noProof/>
            <w:webHidden/>
          </w:rPr>
        </w:r>
        <w:r w:rsidR="00D01514">
          <w:rPr>
            <w:noProof/>
            <w:webHidden/>
          </w:rPr>
          <w:fldChar w:fldCharType="separate"/>
        </w:r>
        <w:r w:rsidR="00D01514">
          <w:rPr>
            <w:noProof/>
            <w:webHidden/>
          </w:rPr>
          <w:t>109</w:t>
        </w:r>
        <w:r w:rsidR="00D01514">
          <w:rPr>
            <w:noProof/>
            <w:webHidden/>
          </w:rPr>
          <w:fldChar w:fldCharType="end"/>
        </w:r>
      </w:hyperlink>
    </w:p>
    <w:p w14:paraId="508728F8" w14:textId="733A1D89" w:rsidR="00D01514" w:rsidRDefault="001F0EDE">
      <w:pPr>
        <w:pStyle w:val="41"/>
        <w:tabs>
          <w:tab w:val="left" w:pos="2184"/>
          <w:tab w:val="right" w:leader="dot" w:pos="9345"/>
        </w:tabs>
        <w:rPr>
          <w:rFonts w:asciiTheme="minorHAnsi" w:hAnsiTheme="minorHAnsi"/>
          <w:noProof/>
          <w:sz w:val="22"/>
          <w:lang w:eastAsia="ru-RU"/>
        </w:rPr>
      </w:pPr>
      <w:hyperlink w:anchor="_Toc517719252" w:history="1">
        <w:r w:rsidR="00D01514" w:rsidRPr="0034108B">
          <w:rPr>
            <w:rStyle w:val="af8"/>
            <w:noProof/>
          </w:rPr>
          <w:t>3.5.4.1</w:t>
        </w:r>
        <w:r w:rsidR="00D01514">
          <w:rPr>
            <w:rFonts w:asciiTheme="minorHAnsi" w:hAnsiTheme="minorHAnsi"/>
            <w:noProof/>
            <w:sz w:val="22"/>
            <w:lang w:eastAsia="ru-RU"/>
          </w:rPr>
          <w:tab/>
        </w:r>
        <w:r w:rsidR="00D01514" w:rsidRPr="0034108B">
          <w:rPr>
            <w:rStyle w:val="af8"/>
            <w:noProof/>
          </w:rPr>
          <w:t>Каскад в объеме вюстита.</w:t>
        </w:r>
        <w:r w:rsidR="00D01514">
          <w:rPr>
            <w:noProof/>
            <w:webHidden/>
          </w:rPr>
          <w:tab/>
        </w:r>
        <w:r w:rsidR="00D01514">
          <w:rPr>
            <w:noProof/>
            <w:webHidden/>
          </w:rPr>
          <w:fldChar w:fldCharType="begin"/>
        </w:r>
        <w:r w:rsidR="00D01514">
          <w:rPr>
            <w:noProof/>
            <w:webHidden/>
          </w:rPr>
          <w:instrText xml:space="preserve"> PAGEREF _Toc517719252 \h </w:instrText>
        </w:r>
        <w:r w:rsidR="00D01514">
          <w:rPr>
            <w:noProof/>
            <w:webHidden/>
          </w:rPr>
        </w:r>
        <w:r w:rsidR="00D01514">
          <w:rPr>
            <w:noProof/>
            <w:webHidden/>
          </w:rPr>
          <w:fldChar w:fldCharType="separate"/>
        </w:r>
        <w:r w:rsidR="00D01514">
          <w:rPr>
            <w:noProof/>
            <w:webHidden/>
          </w:rPr>
          <w:t>109</w:t>
        </w:r>
        <w:r w:rsidR="00D01514">
          <w:rPr>
            <w:noProof/>
            <w:webHidden/>
          </w:rPr>
          <w:fldChar w:fldCharType="end"/>
        </w:r>
      </w:hyperlink>
    </w:p>
    <w:p w14:paraId="6C3B7FA4" w14:textId="35D25BE7" w:rsidR="00D01514" w:rsidRDefault="001F0EDE">
      <w:pPr>
        <w:pStyle w:val="41"/>
        <w:tabs>
          <w:tab w:val="left" w:pos="2184"/>
          <w:tab w:val="right" w:leader="dot" w:pos="9345"/>
        </w:tabs>
        <w:rPr>
          <w:rFonts w:asciiTheme="minorHAnsi" w:hAnsiTheme="minorHAnsi"/>
          <w:noProof/>
          <w:sz w:val="22"/>
          <w:lang w:eastAsia="ru-RU"/>
        </w:rPr>
      </w:pPr>
      <w:hyperlink w:anchor="_Toc517719253" w:history="1">
        <w:r w:rsidR="00D01514" w:rsidRPr="0034108B">
          <w:rPr>
            <w:rStyle w:val="af8"/>
            <w:noProof/>
          </w:rPr>
          <w:t>3.5.4.2</w:t>
        </w:r>
        <w:r w:rsidR="00D01514">
          <w:rPr>
            <w:rFonts w:asciiTheme="minorHAnsi" w:hAnsiTheme="minorHAnsi"/>
            <w:noProof/>
            <w:sz w:val="22"/>
            <w:lang w:eastAsia="ru-RU"/>
          </w:rPr>
          <w:tab/>
        </w:r>
        <w:r w:rsidR="00D01514" w:rsidRPr="0034108B">
          <w:rPr>
            <w:rStyle w:val="af8"/>
            <w:noProof/>
          </w:rPr>
          <w:t>Прохождение каскада в системе железо – вюстит.</w:t>
        </w:r>
        <w:r w:rsidR="00D01514">
          <w:rPr>
            <w:noProof/>
            <w:webHidden/>
          </w:rPr>
          <w:tab/>
        </w:r>
        <w:r w:rsidR="00D01514">
          <w:rPr>
            <w:noProof/>
            <w:webHidden/>
          </w:rPr>
          <w:fldChar w:fldCharType="begin"/>
        </w:r>
        <w:r w:rsidR="00D01514">
          <w:rPr>
            <w:noProof/>
            <w:webHidden/>
          </w:rPr>
          <w:instrText xml:space="preserve"> PAGEREF _Toc517719253 \h </w:instrText>
        </w:r>
        <w:r w:rsidR="00D01514">
          <w:rPr>
            <w:noProof/>
            <w:webHidden/>
          </w:rPr>
        </w:r>
        <w:r w:rsidR="00D01514">
          <w:rPr>
            <w:noProof/>
            <w:webHidden/>
          </w:rPr>
          <w:fldChar w:fldCharType="separate"/>
        </w:r>
        <w:r w:rsidR="00D01514">
          <w:rPr>
            <w:noProof/>
            <w:webHidden/>
          </w:rPr>
          <w:t>110</w:t>
        </w:r>
        <w:r w:rsidR="00D01514">
          <w:rPr>
            <w:noProof/>
            <w:webHidden/>
          </w:rPr>
          <w:fldChar w:fldCharType="end"/>
        </w:r>
      </w:hyperlink>
    </w:p>
    <w:p w14:paraId="419CB6B5" w14:textId="2130D13D" w:rsidR="00D01514" w:rsidRDefault="001F0EDE">
      <w:pPr>
        <w:pStyle w:val="12"/>
        <w:rPr>
          <w:rFonts w:asciiTheme="minorHAnsi" w:hAnsiTheme="minorHAnsi"/>
          <w:noProof/>
          <w:sz w:val="22"/>
          <w:lang w:eastAsia="ru-RU"/>
        </w:rPr>
      </w:pPr>
      <w:hyperlink w:anchor="_Toc517719254" w:history="1">
        <w:r w:rsidR="00D01514" w:rsidRPr="0034108B">
          <w:rPr>
            <w:rStyle w:val="af8"/>
            <w:noProof/>
          </w:rPr>
          <w:t>4</w:t>
        </w:r>
        <w:r w:rsidR="00D01514">
          <w:rPr>
            <w:rFonts w:asciiTheme="minorHAnsi" w:hAnsiTheme="minorHAnsi"/>
            <w:noProof/>
            <w:sz w:val="22"/>
            <w:lang w:eastAsia="ru-RU"/>
          </w:rPr>
          <w:tab/>
        </w:r>
        <w:r w:rsidR="00D01514" w:rsidRPr="0034108B">
          <w:rPr>
            <w:rStyle w:val="af8"/>
            <w:noProof/>
          </w:rPr>
          <w:t>Выводы</w:t>
        </w:r>
        <w:r w:rsidR="00D01514">
          <w:rPr>
            <w:noProof/>
            <w:webHidden/>
          </w:rPr>
          <w:tab/>
        </w:r>
        <w:r w:rsidR="00D01514">
          <w:rPr>
            <w:noProof/>
            <w:webHidden/>
          </w:rPr>
          <w:fldChar w:fldCharType="begin"/>
        </w:r>
        <w:r w:rsidR="00D01514">
          <w:rPr>
            <w:noProof/>
            <w:webHidden/>
          </w:rPr>
          <w:instrText xml:space="preserve"> PAGEREF _Toc517719254 \h </w:instrText>
        </w:r>
        <w:r w:rsidR="00D01514">
          <w:rPr>
            <w:noProof/>
            <w:webHidden/>
          </w:rPr>
        </w:r>
        <w:r w:rsidR="00D01514">
          <w:rPr>
            <w:noProof/>
            <w:webHidden/>
          </w:rPr>
          <w:fldChar w:fldCharType="separate"/>
        </w:r>
        <w:r w:rsidR="00D01514">
          <w:rPr>
            <w:noProof/>
            <w:webHidden/>
          </w:rPr>
          <w:t>112</w:t>
        </w:r>
        <w:r w:rsidR="00D01514">
          <w:rPr>
            <w:noProof/>
            <w:webHidden/>
          </w:rPr>
          <w:fldChar w:fldCharType="end"/>
        </w:r>
      </w:hyperlink>
    </w:p>
    <w:p w14:paraId="341A089C" w14:textId="6BF0F320" w:rsidR="00D01514" w:rsidRDefault="001F0EDE">
      <w:pPr>
        <w:pStyle w:val="12"/>
        <w:rPr>
          <w:rFonts w:asciiTheme="minorHAnsi" w:hAnsiTheme="minorHAnsi"/>
          <w:noProof/>
          <w:sz w:val="22"/>
          <w:lang w:eastAsia="ru-RU"/>
        </w:rPr>
      </w:pPr>
      <w:hyperlink w:anchor="_Toc517719255" w:history="1">
        <w:r w:rsidR="00D01514" w:rsidRPr="0034108B">
          <w:rPr>
            <w:rStyle w:val="af8"/>
            <w:noProof/>
          </w:rPr>
          <w:t>5</w:t>
        </w:r>
        <w:r w:rsidR="00D01514">
          <w:rPr>
            <w:rFonts w:asciiTheme="minorHAnsi" w:hAnsiTheme="minorHAnsi"/>
            <w:noProof/>
            <w:sz w:val="22"/>
            <w:lang w:eastAsia="ru-RU"/>
          </w:rPr>
          <w:tab/>
        </w:r>
        <w:r w:rsidR="00D01514" w:rsidRPr="0034108B">
          <w:rPr>
            <w:rStyle w:val="af8"/>
            <w:noProof/>
          </w:rPr>
          <w:t>Список использованных источников</w:t>
        </w:r>
        <w:r w:rsidR="00D01514">
          <w:rPr>
            <w:noProof/>
            <w:webHidden/>
          </w:rPr>
          <w:tab/>
        </w:r>
        <w:r w:rsidR="00D01514">
          <w:rPr>
            <w:noProof/>
            <w:webHidden/>
          </w:rPr>
          <w:fldChar w:fldCharType="begin"/>
        </w:r>
        <w:r w:rsidR="00D01514">
          <w:rPr>
            <w:noProof/>
            <w:webHidden/>
          </w:rPr>
          <w:instrText xml:space="preserve"> PAGEREF _Toc517719255 \h </w:instrText>
        </w:r>
        <w:r w:rsidR="00D01514">
          <w:rPr>
            <w:noProof/>
            <w:webHidden/>
          </w:rPr>
        </w:r>
        <w:r w:rsidR="00D01514">
          <w:rPr>
            <w:noProof/>
            <w:webHidden/>
          </w:rPr>
          <w:fldChar w:fldCharType="separate"/>
        </w:r>
        <w:r w:rsidR="00D01514">
          <w:rPr>
            <w:noProof/>
            <w:webHidden/>
          </w:rPr>
          <w:t>113</w:t>
        </w:r>
        <w:r w:rsidR="00D01514">
          <w:rPr>
            <w:noProof/>
            <w:webHidden/>
          </w:rPr>
          <w:fldChar w:fldCharType="end"/>
        </w:r>
      </w:hyperlink>
    </w:p>
    <w:p w14:paraId="4F7D91C0" w14:textId="1554140F" w:rsidR="003622D8" w:rsidRDefault="00A979E9">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0" w:name="_Toc514780510"/>
      <w:bookmarkStart w:id="1" w:name="_Toc517719182"/>
      <w:r>
        <w:lastRenderedPageBreak/>
        <w:t>Введение</w:t>
      </w:r>
      <w:bookmarkEnd w:id="0"/>
      <w:bookmarkEnd w:id="1"/>
    </w:p>
    <w:p w14:paraId="76BBE947" w14:textId="511ABD65"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w:t>
      </w:r>
      <w:r w:rsidR="00FB01CA" w:rsidRPr="00FB01CA">
        <w:t xml:space="preserve"> </w:t>
      </w:r>
      <w:r w:rsidR="00FB01CA">
        <w:t>нейтрона</w:t>
      </w:r>
      <w:r>
        <w:t xml:space="preserve"> ядром</w:t>
      </w:r>
      <w:r w:rsidR="00FB01CA" w:rsidRPr="00FB01CA">
        <w:t xml:space="preserve"> </w:t>
      </w:r>
      <w:r w:rsidR="00FB01CA">
        <w:t>атома</w:t>
      </w:r>
      <w:r>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77777777" w:rsidR="007302CF" w:rsidRDefault="00F118C0" w:rsidP="002F7729">
      <w:r w:rsidRPr="00F118C0">
        <w:t>Главная особенность</w:t>
      </w:r>
      <w:r>
        <w:t xml:space="preserve"> реактора</w:t>
      </w:r>
      <w:r w:rsidRPr="00F118C0">
        <w:t xml:space="preserve"> </w:t>
      </w:r>
      <w:r>
        <w:t>БН</w:t>
      </w:r>
      <w:r w:rsidRPr="00F118C0">
        <w:t xml:space="preserve"> состоит в том, что они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77777777" w:rsidR="0033391D" w:rsidRDefault="00F118C0" w:rsidP="002F7729">
      <w:r>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w:t>
      </w:r>
      <w:r w:rsidR="00122F5F">
        <w:lastRenderedPageBreak/>
        <w:t>который будет использоваться в качестве теплоносителя в реакторе БРЕСТ.</w:t>
      </w:r>
      <w:r w:rsidR="0033391D">
        <w:t xml:space="preserve"> </w:t>
      </w:r>
      <w:r w:rsidR="00122F5F">
        <w:t>Один из недостатков свинца – отсутствие исследований по взаимодействию его с конструкционными материалами в активной зоне</w:t>
      </w:r>
      <w:r w:rsidR="0033391D">
        <w:t xml:space="preserve">. </w:t>
      </w:r>
    </w:p>
    <w:p w14:paraId="21B1AFAE" w14:textId="7FD417A5"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w:t>
      </w:r>
      <w:r w:rsidR="00FB01CA">
        <w:t>,</w:t>
      </w:r>
      <w:r w:rsidRPr="0033391D">
        <w:t xml:space="preserve"> помочь в разработке подходов, позволяющих улучшить свойства, используемых материалов.</w:t>
      </w:r>
    </w:p>
    <w:p w14:paraId="38AD7004" w14:textId="2A90A430" w:rsidR="00FB01CA"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09F79072" w14:textId="77777777" w:rsidR="00FB01CA" w:rsidRDefault="00FB01CA">
      <w:pPr>
        <w:spacing w:after="160" w:line="259" w:lineRule="auto"/>
        <w:ind w:firstLine="0"/>
        <w:jc w:val="left"/>
      </w:pPr>
      <w:r>
        <w:br w:type="page"/>
      </w:r>
    </w:p>
    <w:p w14:paraId="70AF2011" w14:textId="77777777" w:rsidR="0033391D" w:rsidRDefault="0033391D" w:rsidP="0033391D">
      <w:pPr>
        <w:pStyle w:val="1"/>
      </w:pPr>
      <w:bookmarkStart w:id="2" w:name="_Toc514780511"/>
      <w:bookmarkStart w:id="3" w:name="_Toc517719183"/>
      <w:r>
        <w:lastRenderedPageBreak/>
        <w:t>Литературный обзор</w:t>
      </w:r>
      <w:bookmarkEnd w:id="2"/>
      <w:bookmarkEnd w:id="3"/>
    </w:p>
    <w:p w14:paraId="096E2B7C" w14:textId="77777777" w:rsidR="006D0ACB" w:rsidRDefault="006D0ACB" w:rsidP="0033391D">
      <w:pPr>
        <w:pStyle w:val="2"/>
      </w:pPr>
      <w:bookmarkStart w:id="4" w:name="_Toc514780512"/>
      <w:bookmarkStart w:id="5" w:name="_Toc517719184"/>
      <w:r>
        <w:t>Типы ядерных реакторов и место реакторов на быстрых нейтронах в ядерной энергетике.</w:t>
      </w:r>
      <w:bookmarkEnd w:id="4"/>
      <w:bookmarkEnd w:id="5"/>
    </w:p>
    <w:p w14:paraId="6286D889" w14:textId="77777777" w:rsidR="00B53399" w:rsidRPr="00B53399" w:rsidRDefault="00B53399" w:rsidP="00B53399">
      <w:pPr>
        <w:pStyle w:val="3"/>
      </w:pPr>
      <w:bookmarkStart w:id="6" w:name="_Toc514780513"/>
      <w:bookmarkStart w:id="7" w:name="_Toc517719185"/>
      <w:r>
        <w:t>Ядерные реакторы и их классификация.</w:t>
      </w:r>
      <w:bookmarkEnd w:id="6"/>
      <w:bookmarkEnd w:id="7"/>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07DFA577" w:rsidR="00E8487B" w:rsidRDefault="00E8487B" w:rsidP="006D0ACB">
      <w:r>
        <w:t>Цепная ядерная реакция – физическое явление</w:t>
      </w:r>
      <w:r w:rsidR="00990DEA">
        <w:t>,</w:t>
      </w:r>
      <w:r>
        <w:t xml:space="preserve">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9DB7B22" w14:textId="77777777" w:rsidR="00151315" w:rsidRDefault="00151315" w:rsidP="006D0ACB"/>
    <w:p w14:paraId="2F83C8AA" w14:textId="640F83F7"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424698E9" w14:textId="77777777" w:rsidR="00151315" w:rsidRDefault="00151315" w:rsidP="00643FB9">
      <w:pPr>
        <w:pStyle w:val="afb"/>
      </w:pPr>
    </w:p>
    <w:p w14:paraId="218A7A7B" w14:textId="2EB83DDB" w:rsidR="00151315" w:rsidRDefault="00643FB9" w:rsidP="00151315">
      <w:pPr>
        <w:pStyle w:val="afb"/>
      </w:pPr>
      <w:r w:rsidRPr="00FF74CF">
        <w:t>Рисунок</w:t>
      </w:r>
      <w:r w:rsidR="001655B6" w:rsidRPr="00FF74CF">
        <w:t xml:space="preserve"> 1.1</w:t>
      </w:r>
      <w:r>
        <w:t xml:space="preserve"> </w:t>
      </w:r>
      <w:r w:rsidR="00990DEA">
        <w:t>–</w:t>
      </w:r>
      <w:r w:rsidRPr="00643FB9">
        <w:t xml:space="preserve"> </w:t>
      </w:r>
      <w:r w:rsidR="00990DEA">
        <w:t>Ц</w:t>
      </w:r>
      <w:r w:rsidRPr="00643FB9">
        <w:t>епная</w:t>
      </w:r>
      <w:r w:rsidR="00990DEA">
        <w:t xml:space="preserve"> ядерная</w:t>
      </w:r>
      <w:r w:rsidRPr="00643FB9">
        <w:t xml:space="preserve"> реакция. </w:t>
      </w:r>
    </w:p>
    <w:p w14:paraId="6D29D9CA" w14:textId="77777777" w:rsidR="00151315" w:rsidRDefault="00151315" w:rsidP="00151315">
      <w:pPr>
        <w:pStyle w:val="afb"/>
      </w:pPr>
    </w:p>
    <w:p w14:paraId="56EA0D10" w14:textId="00B2365D" w:rsidR="002867F9" w:rsidRDefault="00990DEA" w:rsidP="002867F9">
      <w:r>
        <w:t>С рисунка 1.1 видно, что а</w:t>
      </w:r>
      <w:r w:rsidRPr="00643FB9">
        <w:t xml:space="preserve">том </w:t>
      </w:r>
      <w:r w:rsidRPr="00EC5FDC">
        <w:rPr>
          <w:vertAlign w:val="superscript"/>
        </w:rPr>
        <w:t>235</w:t>
      </w:r>
      <w:r>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w:t>
      </w:r>
      <w:r>
        <w:t xml:space="preserve">(энергия </w:t>
      </w:r>
      <w:r w:rsidRPr="00643FB9">
        <w:t>связи</w:t>
      </w:r>
      <w:r>
        <w:t>)</w:t>
      </w:r>
      <w:r w:rsidRPr="00643FB9">
        <w:t xml:space="preserve">. Один из этих нейтронов поглощается атомом </w:t>
      </w:r>
      <w:r w:rsidRPr="00881530">
        <w:rPr>
          <w:vertAlign w:val="superscript"/>
        </w:rPr>
        <w:t>238</w:t>
      </w:r>
      <w:r>
        <w:rPr>
          <w:lang w:val="en-US"/>
        </w:rPr>
        <w:t>U</w:t>
      </w:r>
      <w:r w:rsidRPr="00643FB9">
        <w:t xml:space="preserve"> и не продолжает реакции. Другой нейтрон покидает систему, не будучи поглощенн</w:t>
      </w:r>
      <w:r>
        <w:t>ым</w:t>
      </w:r>
      <w:r w:rsidRPr="00643FB9">
        <w:t xml:space="preserve">. Однако один нейтрон сталкивается с атомом </w:t>
      </w:r>
      <w:r w:rsidRPr="00EC5FDC">
        <w:rPr>
          <w:vertAlign w:val="superscript"/>
        </w:rPr>
        <w:t>235</w:t>
      </w:r>
      <w:r>
        <w:rPr>
          <w:lang w:val="en-US"/>
        </w:rPr>
        <w:t>U</w:t>
      </w:r>
      <w:r w:rsidRPr="00643FB9">
        <w:t xml:space="preserve">, который затем делит и высвобождает два нейтрона и больше энергии. </w:t>
      </w:r>
      <w:r>
        <w:t>Далее, о</w:t>
      </w:r>
      <w:r w:rsidRPr="00643FB9">
        <w:t xml:space="preserve">ба нейтрона сталкиваются с атомами </w:t>
      </w:r>
      <w:r w:rsidRPr="00EC5FDC">
        <w:rPr>
          <w:vertAlign w:val="superscript"/>
        </w:rPr>
        <w:t>235</w:t>
      </w:r>
      <w:r>
        <w:rPr>
          <w:lang w:val="en-US"/>
        </w:rPr>
        <w:t>U</w:t>
      </w:r>
      <w:r w:rsidRPr="00643FB9">
        <w:t>, каждый из которых делит и высвобождает несколько нейтронов, которые затем могут продолжить реакцию.</w:t>
      </w:r>
      <w:r>
        <w:t xml:space="preserve"> </w:t>
      </w:r>
      <w:r w:rsidR="002867F9" w:rsidRPr="002867F9">
        <w:t>При</w:t>
      </w:r>
      <w:r w:rsidR="002867F9">
        <w:t xml:space="preserve"> цепной ядерной реакции, описанной выше, на каждом этапе выделяется, в среднем, </w:t>
      </w:r>
      <m:oMath>
        <m:r>
          <w:rPr>
            <w:rFonts w:ascii="Cambria Math" w:hAnsi="Cambria Math"/>
          </w:rPr>
          <m:t>2÷3</m:t>
        </m:r>
      </m:oMath>
      <w:r w:rsidR="002867F9">
        <w:t xml:space="preserve"> нейтрон</w:t>
      </w:r>
      <w:r w:rsidR="00881530">
        <w:t>а</w:t>
      </w:r>
      <w:r w:rsidR="002867F9">
        <w:t xml:space="preserve">.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w:t>
      </w:r>
      <w:r w:rsidR="002867F9">
        <w:lastRenderedPageBreak/>
        <w:t>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proofErr w:type="spellStart"/>
      <w:r w:rsidR="0011658F" w:rsidRPr="0011658F">
        <w:rPr>
          <w:i/>
          <w:lang w:val="en-US"/>
        </w:rPr>
        <w:t>duu</w:t>
      </w:r>
      <w:proofErr w:type="spellEnd"/>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D01514">
        <w:t>1</w:t>
      </w:r>
      <w:r w:rsidR="00840288">
        <w:fldChar w:fldCharType="end"/>
      </w:r>
      <w:r w:rsidR="00840288" w:rsidRPr="00840288">
        <w:t>]</w:t>
      </w:r>
      <w:r w:rsidR="002867F9">
        <w:t>. Поэтому атомные характеристики среды не играют никакой роли в распространении нейтронов в веществе. Это чисто ядерный процесс.</w:t>
      </w:r>
    </w:p>
    <w:p w14:paraId="72524EB6" w14:textId="6BA51C53"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44319B">
        <w:t>таблице</w:t>
      </w:r>
      <w:r w:rsidR="0044319B" w:rsidRPr="0044319B">
        <w:t xml:space="preserve"> 1.1</w:t>
      </w:r>
      <w:r w:rsidR="004C1FA6">
        <w:t>:</w:t>
      </w:r>
    </w:p>
    <w:p w14:paraId="383C99A8" w14:textId="77777777" w:rsidR="00151315" w:rsidRDefault="00151315" w:rsidP="00AF1782"/>
    <w:p w14:paraId="03A1723A" w14:textId="4D453598" w:rsidR="00AF1782" w:rsidRPr="00AF1782" w:rsidRDefault="00AF1782" w:rsidP="00AF1782">
      <w:pPr>
        <w:pStyle w:val="af9"/>
      </w:pPr>
      <w:r w:rsidRPr="0044319B">
        <w:t>Таблица</w:t>
      </w:r>
      <w:r w:rsidR="0044319B" w:rsidRPr="0044319B">
        <w:t xml:space="preserve"> 1.1</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rsidR="00D01514">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193718"/>
    <w:p w14:paraId="79766EC5" w14:textId="6C540164" w:rsidR="00193718" w:rsidRDefault="00840288" w:rsidP="00193718">
      <w:r>
        <w:t>Я</w:t>
      </w:r>
      <w:r w:rsidR="004C1FA6">
        <w:t>дерные реакторы</w:t>
      </w:r>
      <w:r>
        <w:t xml:space="preserve"> можно разделить по некоторым признакам так, как показано в </w:t>
      </w:r>
      <w:r w:rsidRPr="0044319B">
        <w:t>таблице</w:t>
      </w:r>
      <w:r w:rsidR="0044319B" w:rsidRPr="0044319B">
        <w:t xml:space="preserve"> 1.2</w:t>
      </w:r>
      <w:r w:rsidR="004C1FA6" w:rsidRPr="0044319B">
        <w:t>:</w:t>
      </w:r>
    </w:p>
    <w:p w14:paraId="6DC64DD7" w14:textId="77777777" w:rsidR="00151315" w:rsidRPr="0044319B" w:rsidRDefault="00151315" w:rsidP="00193718"/>
    <w:p w14:paraId="4B5FED15" w14:textId="3AD1E71B" w:rsidR="00840288" w:rsidRDefault="00840288" w:rsidP="00840288">
      <w:pPr>
        <w:pStyle w:val="af9"/>
      </w:pPr>
      <w:r w:rsidRPr="0044319B">
        <w:t>Таблица</w:t>
      </w:r>
      <w:r w:rsidR="0044319B" w:rsidRPr="0044319B">
        <w:rPr>
          <w:lang w:val="en-US"/>
        </w:rPr>
        <w:t xml:space="preserve"> 1.2</w:t>
      </w:r>
      <w:r>
        <w:t xml:space="preserve"> – Классификация ядерных реакторов.</w:t>
      </w:r>
    </w:p>
    <w:tbl>
      <w:tblPr>
        <w:tblStyle w:val="a4"/>
        <w:tblW w:w="0" w:type="auto"/>
        <w:tblLook w:val="04A0" w:firstRow="1" w:lastRow="0" w:firstColumn="1" w:lastColumn="0" w:noHBand="0" w:noVBand="1"/>
      </w:tblPr>
      <w:tblGrid>
        <w:gridCol w:w="1641"/>
        <w:gridCol w:w="2461"/>
        <w:gridCol w:w="5243"/>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151315" w14:paraId="5971E884" w14:textId="77777777" w:rsidTr="00365511">
        <w:trPr>
          <w:trHeight w:val="138"/>
        </w:trPr>
        <w:tc>
          <w:tcPr>
            <w:tcW w:w="0" w:type="auto"/>
            <w:vMerge w:val="restart"/>
            <w:vAlign w:val="center"/>
          </w:tcPr>
          <w:p w14:paraId="1927C9D1" w14:textId="29BC3FF6" w:rsidR="00151315" w:rsidRDefault="00151315" w:rsidP="00365511">
            <w:pPr>
              <w:pStyle w:val="afa"/>
            </w:pPr>
            <w:r>
              <w:t>По типу замедлителя</w:t>
            </w:r>
          </w:p>
        </w:tc>
        <w:tc>
          <w:tcPr>
            <w:tcW w:w="0" w:type="auto"/>
            <w:gridSpan w:val="2"/>
            <w:vAlign w:val="center"/>
          </w:tcPr>
          <w:p w14:paraId="53C8CD1E" w14:textId="730B05E9" w:rsidR="00151315" w:rsidRDefault="00151315" w:rsidP="00365511">
            <w:pPr>
              <w:pStyle w:val="afa"/>
            </w:pPr>
            <w:r>
              <w:t>Графитовые</w:t>
            </w:r>
          </w:p>
        </w:tc>
      </w:tr>
      <w:tr w:rsidR="00151315" w14:paraId="12B9F87D" w14:textId="77777777" w:rsidTr="00365511">
        <w:trPr>
          <w:trHeight w:val="138"/>
        </w:trPr>
        <w:tc>
          <w:tcPr>
            <w:tcW w:w="0" w:type="auto"/>
            <w:vMerge/>
            <w:vAlign w:val="center"/>
          </w:tcPr>
          <w:p w14:paraId="4B33A24C" w14:textId="77777777" w:rsidR="00151315" w:rsidRDefault="00151315" w:rsidP="00365511">
            <w:pPr>
              <w:pStyle w:val="afa"/>
            </w:pPr>
          </w:p>
        </w:tc>
        <w:tc>
          <w:tcPr>
            <w:tcW w:w="0" w:type="auto"/>
            <w:vMerge w:val="restart"/>
            <w:vAlign w:val="center"/>
          </w:tcPr>
          <w:p w14:paraId="18C359B1" w14:textId="77777777" w:rsidR="00151315" w:rsidRDefault="00151315" w:rsidP="00365511">
            <w:pPr>
              <w:pStyle w:val="afa"/>
            </w:pPr>
            <w:r>
              <w:t>Водные</w:t>
            </w:r>
          </w:p>
        </w:tc>
        <w:tc>
          <w:tcPr>
            <w:tcW w:w="0" w:type="auto"/>
            <w:vAlign w:val="center"/>
          </w:tcPr>
          <w:p w14:paraId="16E60E29" w14:textId="0C25FA49" w:rsidR="00151315" w:rsidRDefault="00151315"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151315" w14:paraId="189EC583" w14:textId="77777777" w:rsidTr="00365511">
        <w:trPr>
          <w:trHeight w:val="138"/>
        </w:trPr>
        <w:tc>
          <w:tcPr>
            <w:tcW w:w="0" w:type="auto"/>
            <w:vMerge/>
            <w:vAlign w:val="center"/>
          </w:tcPr>
          <w:p w14:paraId="47CB2550" w14:textId="77777777" w:rsidR="00151315" w:rsidRDefault="00151315" w:rsidP="00365511">
            <w:pPr>
              <w:pStyle w:val="afa"/>
            </w:pPr>
          </w:p>
        </w:tc>
        <w:tc>
          <w:tcPr>
            <w:tcW w:w="0" w:type="auto"/>
            <w:vMerge/>
            <w:vAlign w:val="center"/>
          </w:tcPr>
          <w:p w14:paraId="745D7373" w14:textId="77777777" w:rsidR="00151315" w:rsidRDefault="00151315" w:rsidP="00365511">
            <w:pPr>
              <w:pStyle w:val="afa"/>
            </w:pPr>
          </w:p>
        </w:tc>
        <w:tc>
          <w:tcPr>
            <w:tcW w:w="0" w:type="auto"/>
            <w:vAlign w:val="center"/>
          </w:tcPr>
          <w:p w14:paraId="5763541D" w14:textId="4825FAEA" w:rsidR="00151315" w:rsidRDefault="00151315" w:rsidP="00365511">
            <w:pPr>
              <w:pStyle w:val="afa"/>
            </w:pPr>
            <w:r w:rsidRPr="00F70FAD">
              <w:t>Легководные</w:t>
            </w:r>
            <w:r>
              <w:rPr>
                <w:lang w:val="en-US"/>
              </w:rPr>
              <w:t xml:space="preserve"> (H</w:t>
            </w:r>
            <w:r w:rsidRPr="00F70FAD">
              <w:rPr>
                <w:vertAlign w:val="subscript"/>
                <w:lang w:val="en-US"/>
              </w:rPr>
              <w:t>2</w:t>
            </w:r>
            <w:r>
              <w:rPr>
                <w:lang w:val="en-US"/>
              </w:rPr>
              <w:t>O)</w:t>
            </w:r>
          </w:p>
        </w:tc>
      </w:tr>
      <w:tr w:rsidR="00151315" w14:paraId="1F9466D5" w14:textId="77777777" w:rsidTr="00990DEA">
        <w:trPr>
          <w:trHeight w:val="138"/>
        </w:trPr>
        <w:tc>
          <w:tcPr>
            <w:tcW w:w="1721" w:type="dxa"/>
            <w:vMerge/>
            <w:vAlign w:val="center"/>
          </w:tcPr>
          <w:p w14:paraId="037E92BB" w14:textId="77777777" w:rsidR="00151315" w:rsidRDefault="00151315" w:rsidP="00365511">
            <w:pPr>
              <w:pStyle w:val="afa"/>
            </w:pPr>
          </w:p>
        </w:tc>
        <w:tc>
          <w:tcPr>
            <w:tcW w:w="7624" w:type="dxa"/>
            <w:gridSpan w:val="2"/>
            <w:vAlign w:val="center"/>
          </w:tcPr>
          <w:p w14:paraId="29CFAFB4" w14:textId="0BDA505B" w:rsidR="00151315" w:rsidRDefault="00151315" w:rsidP="00365511">
            <w:pPr>
              <w:pStyle w:val="afa"/>
            </w:pPr>
            <w:r>
              <w:t>С расплавами солей</w:t>
            </w:r>
            <w:r w:rsidRPr="00A00F13">
              <w:t xml:space="preserve"> (</w:t>
            </w:r>
            <w:r>
              <w:t>фториды, хлориды</w:t>
            </w:r>
            <w:r w:rsidRPr="00A00F13">
              <w:t>)</w:t>
            </w:r>
          </w:p>
        </w:tc>
      </w:tr>
    </w:tbl>
    <w:p w14:paraId="124D1A8D" w14:textId="14DD368C" w:rsidR="00151315" w:rsidRDefault="00151315" w:rsidP="00151315">
      <w:pPr>
        <w:pStyle w:val="af9"/>
        <w:jc w:val="right"/>
      </w:pPr>
      <w:r>
        <w:lastRenderedPageBreak/>
        <w:t>Продолжение таблицы 1.2</w:t>
      </w:r>
    </w:p>
    <w:tbl>
      <w:tblPr>
        <w:tblStyle w:val="a4"/>
        <w:tblW w:w="0" w:type="auto"/>
        <w:tblLook w:val="04A0" w:firstRow="1" w:lastRow="0" w:firstColumn="1" w:lastColumn="0" w:noHBand="0" w:noVBand="1"/>
      </w:tblPr>
      <w:tblGrid>
        <w:gridCol w:w="1721"/>
        <w:gridCol w:w="2612"/>
        <w:gridCol w:w="5012"/>
      </w:tblGrid>
      <w:tr w:rsidR="00151315" w14:paraId="04F4D461" w14:textId="77777777" w:rsidTr="00990DEA">
        <w:trPr>
          <w:trHeight w:val="138"/>
        </w:trPr>
        <w:tc>
          <w:tcPr>
            <w:tcW w:w="1721" w:type="dxa"/>
            <w:vAlign w:val="center"/>
          </w:tcPr>
          <w:p w14:paraId="1B39B613" w14:textId="77777777" w:rsidR="00151315" w:rsidRDefault="00151315" w:rsidP="00365511">
            <w:pPr>
              <w:pStyle w:val="afa"/>
            </w:pPr>
          </w:p>
        </w:tc>
        <w:tc>
          <w:tcPr>
            <w:tcW w:w="7624" w:type="dxa"/>
            <w:gridSpan w:val="2"/>
            <w:vAlign w:val="center"/>
          </w:tcPr>
          <w:p w14:paraId="100AAF54" w14:textId="052CC129" w:rsidR="00151315" w:rsidRDefault="00151315" w:rsidP="00365511">
            <w:pPr>
              <w:pStyle w:val="afa"/>
            </w:pPr>
            <w:r>
              <w:t>Без замедлителя</w:t>
            </w:r>
          </w:p>
        </w:tc>
      </w:tr>
      <w:tr w:rsidR="00151315" w14:paraId="4A19D8D5" w14:textId="77777777" w:rsidTr="00151315">
        <w:trPr>
          <w:trHeight w:val="276"/>
        </w:trPr>
        <w:tc>
          <w:tcPr>
            <w:tcW w:w="1721" w:type="dxa"/>
            <w:vMerge w:val="restart"/>
            <w:vAlign w:val="center"/>
          </w:tcPr>
          <w:p w14:paraId="01F1EA05" w14:textId="2C18C3E2" w:rsidR="00151315" w:rsidRDefault="00151315" w:rsidP="00365511">
            <w:pPr>
              <w:pStyle w:val="afa"/>
            </w:pPr>
            <w:r>
              <w:t>По типу теплоносителя</w:t>
            </w:r>
          </w:p>
        </w:tc>
        <w:tc>
          <w:tcPr>
            <w:tcW w:w="2947" w:type="dxa"/>
            <w:vMerge w:val="restart"/>
            <w:vAlign w:val="center"/>
          </w:tcPr>
          <w:p w14:paraId="7FDD8865" w14:textId="4D1CD518" w:rsidR="00151315" w:rsidRDefault="00151315" w:rsidP="00365511">
            <w:pPr>
              <w:pStyle w:val="afa"/>
            </w:pPr>
            <w:r>
              <w:t>Водные</w:t>
            </w:r>
          </w:p>
        </w:tc>
        <w:tc>
          <w:tcPr>
            <w:tcW w:w="0" w:type="auto"/>
            <w:vAlign w:val="center"/>
          </w:tcPr>
          <w:p w14:paraId="1EC36C2E" w14:textId="79BF65C7" w:rsidR="00151315" w:rsidRDefault="00151315" w:rsidP="00365511">
            <w:pPr>
              <w:pStyle w:val="afa"/>
            </w:pPr>
            <w:r>
              <w:t xml:space="preserve">С водой под давлением (ВВЭР, </w:t>
            </w:r>
            <w:r w:rsidRPr="00A00F13">
              <w:t>PHWR</w:t>
            </w:r>
            <w:r>
              <w:t>)</w:t>
            </w:r>
          </w:p>
        </w:tc>
      </w:tr>
      <w:tr w:rsidR="00151315" w14:paraId="1C15C462" w14:textId="77777777" w:rsidTr="00151315">
        <w:trPr>
          <w:trHeight w:val="276"/>
        </w:trPr>
        <w:tc>
          <w:tcPr>
            <w:tcW w:w="1721" w:type="dxa"/>
            <w:vMerge/>
            <w:vAlign w:val="center"/>
          </w:tcPr>
          <w:p w14:paraId="36E50B35" w14:textId="77777777" w:rsidR="00151315" w:rsidRDefault="00151315" w:rsidP="00365511">
            <w:pPr>
              <w:pStyle w:val="afa"/>
            </w:pPr>
          </w:p>
        </w:tc>
        <w:tc>
          <w:tcPr>
            <w:tcW w:w="2947" w:type="dxa"/>
            <w:vMerge/>
            <w:vAlign w:val="center"/>
          </w:tcPr>
          <w:p w14:paraId="0BEBBBEF" w14:textId="77777777" w:rsidR="00151315" w:rsidRDefault="00151315" w:rsidP="00365511">
            <w:pPr>
              <w:pStyle w:val="afa"/>
            </w:pPr>
          </w:p>
        </w:tc>
        <w:tc>
          <w:tcPr>
            <w:tcW w:w="0" w:type="auto"/>
            <w:vAlign w:val="center"/>
          </w:tcPr>
          <w:p w14:paraId="6D9584D5" w14:textId="2B35D672" w:rsidR="00151315" w:rsidRDefault="00151315"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r w:rsidR="00151315" w14:paraId="63B5DE51" w14:textId="77777777" w:rsidTr="00151315">
        <w:trPr>
          <w:trHeight w:val="276"/>
        </w:trPr>
        <w:tc>
          <w:tcPr>
            <w:tcW w:w="1721" w:type="dxa"/>
            <w:vMerge/>
            <w:vAlign w:val="center"/>
          </w:tcPr>
          <w:p w14:paraId="754241C5" w14:textId="77777777" w:rsidR="00151315" w:rsidRDefault="00151315" w:rsidP="00365511">
            <w:pPr>
              <w:pStyle w:val="afa"/>
            </w:pPr>
          </w:p>
        </w:tc>
        <w:tc>
          <w:tcPr>
            <w:tcW w:w="2947" w:type="dxa"/>
            <w:vMerge w:val="restart"/>
            <w:vAlign w:val="center"/>
          </w:tcPr>
          <w:p w14:paraId="09E2270B" w14:textId="22FDAAD6" w:rsidR="00151315" w:rsidRDefault="00151315" w:rsidP="00365511">
            <w:pPr>
              <w:pStyle w:val="afa"/>
            </w:pPr>
            <w:r>
              <w:t>С жидкометаллическим теплоносителем</w:t>
            </w:r>
          </w:p>
        </w:tc>
        <w:tc>
          <w:tcPr>
            <w:tcW w:w="0" w:type="auto"/>
            <w:vAlign w:val="center"/>
          </w:tcPr>
          <w:p w14:paraId="440089DE" w14:textId="4D5106BD" w:rsidR="00151315" w:rsidRDefault="00151315" w:rsidP="00365511">
            <w:pPr>
              <w:pStyle w:val="afa"/>
            </w:pPr>
            <w:r>
              <w:t>Натриевые (БН)</w:t>
            </w:r>
          </w:p>
        </w:tc>
      </w:tr>
      <w:tr w:rsidR="00151315" w14:paraId="21F57FC0" w14:textId="77777777" w:rsidTr="00151315">
        <w:trPr>
          <w:trHeight w:val="276"/>
        </w:trPr>
        <w:tc>
          <w:tcPr>
            <w:tcW w:w="1721" w:type="dxa"/>
            <w:vMerge/>
            <w:vAlign w:val="center"/>
          </w:tcPr>
          <w:p w14:paraId="63880E6B" w14:textId="77777777" w:rsidR="00151315" w:rsidRDefault="00151315" w:rsidP="00365511">
            <w:pPr>
              <w:pStyle w:val="afa"/>
            </w:pPr>
          </w:p>
        </w:tc>
        <w:tc>
          <w:tcPr>
            <w:tcW w:w="2947" w:type="dxa"/>
            <w:vMerge/>
            <w:vAlign w:val="center"/>
          </w:tcPr>
          <w:p w14:paraId="759E0BF7" w14:textId="77777777" w:rsidR="00151315" w:rsidRDefault="00151315" w:rsidP="00365511">
            <w:pPr>
              <w:pStyle w:val="afa"/>
            </w:pPr>
          </w:p>
        </w:tc>
        <w:tc>
          <w:tcPr>
            <w:tcW w:w="0" w:type="auto"/>
            <w:vAlign w:val="center"/>
          </w:tcPr>
          <w:p w14:paraId="4B3DEE8D" w14:textId="0F8ECB15" w:rsidR="00151315" w:rsidRDefault="00151315" w:rsidP="00365511">
            <w:pPr>
              <w:pStyle w:val="afa"/>
            </w:pPr>
            <w:r>
              <w:t>Свинцовые или свинцово-висмутовые (БРЕСТ)</w:t>
            </w:r>
          </w:p>
        </w:tc>
      </w:tr>
      <w:tr w:rsidR="00151315" w14:paraId="3155CDF8" w14:textId="77777777" w:rsidTr="00990DEA">
        <w:trPr>
          <w:trHeight w:val="276"/>
        </w:trPr>
        <w:tc>
          <w:tcPr>
            <w:tcW w:w="1721" w:type="dxa"/>
            <w:vMerge/>
            <w:vAlign w:val="center"/>
          </w:tcPr>
          <w:p w14:paraId="53204649" w14:textId="77777777" w:rsidR="00151315" w:rsidRDefault="00151315" w:rsidP="00365511">
            <w:pPr>
              <w:pStyle w:val="afa"/>
            </w:pPr>
          </w:p>
        </w:tc>
        <w:tc>
          <w:tcPr>
            <w:tcW w:w="7624" w:type="dxa"/>
            <w:gridSpan w:val="2"/>
            <w:vAlign w:val="center"/>
          </w:tcPr>
          <w:p w14:paraId="50C504CB" w14:textId="445A4971" w:rsidR="00151315" w:rsidRDefault="00151315"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990DEA">
        <w:tc>
          <w:tcPr>
            <w:tcW w:w="1721" w:type="dxa"/>
            <w:vMerge w:val="restart"/>
            <w:vAlign w:val="center"/>
          </w:tcPr>
          <w:p w14:paraId="5CA03F17" w14:textId="2A78FC15" w:rsidR="00365511" w:rsidRDefault="00365511" w:rsidP="00365511">
            <w:pPr>
              <w:pStyle w:val="afa"/>
            </w:pPr>
            <w:r>
              <w:t>По поколениям</w:t>
            </w:r>
          </w:p>
        </w:tc>
        <w:tc>
          <w:tcPr>
            <w:tcW w:w="7624" w:type="dxa"/>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990DEA">
        <w:tc>
          <w:tcPr>
            <w:tcW w:w="1721" w:type="dxa"/>
            <w:vMerge/>
            <w:vAlign w:val="center"/>
          </w:tcPr>
          <w:p w14:paraId="726D184F" w14:textId="77777777" w:rsidR="00365511" w:rsidRDefault="00365511" w:rsidP="00365511">
            <w:pPr>
              <w:pStyle w:val="afa"/>
            </w:pPr>
          </w:p>
        </w:tc>
        <w:tc>
          <w:tcPr>
            <w:tcW w:w="7624" w:type="dxa"/>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990DEA">
        <w:tc>
          <w:tcPr>
            <w:tcW w:w="1721" w:type="dxa"/>
            <w:vMerge/>
            <w:vAlign w:val="center"/>
          </w:tcPr>
          <w:p w14:paraId="37804920" w14:textId="77777777" w:rsidR="00365511" w:rsidRDefault="00365511" w:rsidP="00365511">
            <w:pPr>
              <w:pStyle w:val="afa"/>
            </w:pPr>
          </w:p>
        </w:tc>
        <w:tc>
          <w:tcPr>
            <w:tcW w:w="7624" w:type="dxa"/>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990DEA">
        <w:tc>
          <w:tcPr>
            <w:tcW w:w="1721" w:type="dxa"/>
            <w:vMerge/>
            <w:vAlign w:val="center"/>
          </w:tcPr>
          <w:p w14:paraId="282C1C7E" w14:textId="77777777" w:rsidR="00365511" w:rsidRDefault="00365511" w:rsidP="00365511">
            <w:pPr>
              <w:pStyle w:val="afa"/>
            </w:pPr>
          </w:p>
        </w:tc>
        <w:tc>
          <w:tcPr>
            <w:tcW w:w="7624" w:type="dxa"/>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193718"/>
    <w:p w14:paraId="5D51C5E1" w14:textId="0F866950" w:rsidR="00784CBC" w:rsidRDefault="00990DEA" w:rsidP="00784CBC">
      <w:r>
        <w:t xml:space="preserve">На рисунке 1.2 представлены данные </w:t>
      </w:r>
      <w:r w:rsidR="00151315">
        <w:t>М</w:t>
      </w:r>
      <w:r>
        <w:t xml:space="preserve">еждународного агентства по атомной энергии </w:t>
      </w:r>
      <w:r w:rsidR="00151315">
        <w:t xml:space="preserve">по распространенности типов атомных реакторов </w:t>
      </w:r>
      <w:r w:rsidR="00784CBC" w:rsidRPr="00784CBC">
        <w:t>[</w:t>
      </w:r>
      <w:r w:rsidR="00B9385E">
        <w:fldChar w:fldCharType="begin"/>
      </w:r>
      <w:r w:rsidR="00B9385E">
        <w:instrText xml:space="preserve"> REF IAEA \n \h </w:instrText>
      </w:r>
      <w:r w:rsidR="00B9385E">
        <w:fldChar w:fldCharType="separate"/>
      </w:r>
      <w:r w:rsidR="00D01514">
        <w:t>3</w:t>
      </w:r>
      <w:r w:rsidR="00B9385E">
        <w:fldChar w:fldCharType="end"/>
      </w:r>
      <w:r w:rsidR="00784CBC" w:rsidRPr="00784CBC">
        <w:t>].</w:t>
      </w:r>
    </w:p>
    <w:p w14:paraId="7221D7A3" w14:textId="77777777" w:rsidR="00151315" w:rsidRDefault="00151315" w:rsidP="00784CBC"/>
    <w:p w14:paraId="25213BC1" w14:textId="3BA391B3" w:rsidR="00784CBC" w:rsidRDefault="00151315" w:rsidP="00784CBC">
      <w:pPr>
        <w:pStyle w:val="afb"/>
      </w:pPr>
      <w:r>
        <w:object w:dxaOrig="7689" w:dyaOrig="5385"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2pt;height:188.4pt" o:ole="">
            <v:imagedata r:id="rId9" o:title=""/>
          </v:shape>
          <o:OLEObject Type="Embed" ProgID="Origin50.Graph" ShapeID="_x0000_i1025" DrawAspect="Content" ObjectID="_1591532923" r:id="rId10"/>
        </w:object>
      </w:r>
    </w:p>
    <w:p w14:paraId="04BD9ED1" w14:textId="77777777" w:rsidR="00151315" w:rsidRDefault="00151315" w:rsidP="00784CBC">
      <w:pPr>
        <w:pStyle w:val="afb"/>
      </w:pPr>
    </w:p>
    <w:p w14:paraId="06FE2DFD" w14:textId="630FC0BB"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D01514">
        <w:t>3</w:t>
      </w:r>
      <w:r w:rsidR="00B9385E">
        <w:fldChar w:fldCharType="end"/>
      </w:r>
      <w:r w:rsidRPr="00985E90">
        <w:t>].</w:t>
      </w:r>
    </w:p>
    <w:p w14:paraId="19009B61" w14:textId="77777777" w:rsidR="00151315" w:rsidRDefault="00151315" w:rsidP="00B9385E">
      <w:pPr>
        <w:pStyle w:val="afb"/>
      </w:pPr>
    </w:p>
    <w:p w14:paraId="6036F257" w14:textId="40BDDAA8" w:rsidR="00131024" w:rsidRPr="00B9385E" w:rsidRDefault="00151315" w:rsidP="00131024">
      <w:r>
        <w:t>На данный момент н</w:t>
      </w:r>
      <w:r w:rsidRPr="00784CBC">
        <w:t>аиболее распространёнными в мире являются водо-водяные (около 62 %) и кипящие (20 %) реакторы</w:t>
      </w:r>
      <w:r>
        <w:t xml:space="preserve">. </w:t>
      </w:r>
      <w:r w:rsidR="00131024">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36FBCC9F" w14:textId="296B624F" w:rsidR="0033391D" w:rsidRDefault="0033391D" w:rsidP="00131024">
      <w:pPr>
        <w:pStyle w:val="3"/>
      </w:pPr>
      <w:bookmarkStart w:id="8" w:name="_Toc514780514"/>
      <w:bookmarkStart w:id="9" w:name="_Toc517719186"/>
      <w:r>
        <w:lastRenderedPageBreak/>
        <w:t>Реактор</w:t>
      </w:r>
      <w:r w:rsidR="004A396C">
        <w:t>ы</w:t>
      </w:r>
      <w:r>
        <w:t xml:space="preserve"> на быстрых нейтронах</w:t>
      </w:r>
      <w:r w:rsidR="00131024">
        <w:t>.</w:t>
      </w:r>
      <w:bookmarkEnd w:id="8"/>
      <w:bookmarkEnd w:id="9"/>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4A686E8" w:rsidR="00EE4089" w:rsidRDefault="00EE4089" w:rsidP="005C0756">
      <w:pPr>
        <w:rPr>
          <w:rFonts w:cs="Times New Roman"/>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33926B38" w14:textId="77777777" w:rsidR="00622E5B" w:rsidRDefault="00622E5B" w:rsidP="005C0756">
      <w:pPr>
        <w:rPr>
          <w:rFonts w:cs="Times New Roman"/>
          <w:highlight w:val="yellow"/>
        </w:rPr>
      </w:pPr>
    </w:p>
    <w:p w14:paraId="21EC6574" w14:textId="13281458"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3A13503" w14:textId="77777777" w:rsidR="00622E5B" w:rsidRDefault="00622E5B" w:rsidP="003A66EB">
      <w:pPr>
        <w:pStyle w:val="afb"/>
      </w:pPr>
    </w:p>
    <w:p w14:paraId="04FCD35C" w14:textId="343AE995"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D01514">
        <w:rPr>
          <w:rFonts w:cs="Times New Roman"/>
        </w:rPr>
        <w:t>4</w:t>
      </w:r>
      <w:r w:rsidR="001D68C7">
        <w:rPr>
          <w:rFonts w:cs="Times New Roman"/>
        </w:rPr>
        <w:fldChar w:fldCharType="end"/>
      </w:r>
      <w:r w:rsidR="001D68C7" w:rsidRPr="001D68C7">
        <w:rPr>
          <w:rFonts w:cs="Times New Roman"/>
        </w:rPr>
        <w:t>].</w:t>
      </w:r>
    </w:p>
    <w:p w14:paraId="49528D97" w14:textId="77777777" w:rsidR="00622E5B" w:rsidRDefault="00622E5B" w:rsidP="00EE5572">
      <w:pPr>
        <w:pStyle w:val="afb"/>
        <w:rPr>
          <w:rFonts w:cs="Times New Roman"/>
        </w:rPr>
      </w:pPr>
    </w:p>
    <w:p w14:paraId="72451715" w14:textId="7F0EC586"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w:t>
      </w:r>
      <w:r w:rsidR="00151315">
        <w:t>На рисунке 1.4 изображено в</w:t>
      </w:r>
      <w:r w:rsidR="005F4971">
        <w:t>лияние</w:t>
      </w:r>
      <w:r w:rsidR="001D68C7">
        <w:t xml:space="preserve"> среды</w:t>
      </w:r>
      <w:r w:rsidR="005F4971">
        <w:t xml:space="preserve"> на быстрые нейтроны при их прохождении сквозь </w:t>
      </w:r>
      <w:r w:rsidR="001D68C7">
        <w:t>воду</w:t>
      </w:r>
      <w:r w:rsidR="00151315">
        <w:t>.</w:t>
      </w:r>
    </w:p>
    <w:p w14:paraId="74BCA68E" w14:textId="77777777" w:rsidR="00622E5B" w:rsidRDefault="00622E5B" w:rsidP="005C0756"/>
    <w:p w14:paraId="2BBB8554" w14:textId="044E7F9D"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52825E69" w14:textId="77777777" w:rsidR="00622E5B" w:rsidRDefault="00622E5B" w:rsidP="003A66EB">
      <w:pPr>
        <w:pStyle w:val="afb"/>
      </w:pPr>
    </w:p>
    <w:p w14:paraId="372FCF3B" w14:textId="0629CE90" w:rsidR="00AE25E1" w:rsidRDefault="00AE25E1" w:rsidP="00AE25E1">
      <w:pPr>
        <w:pStyle w:val="afb"/>
      </w:pPr>
      <w:r w:rsidRPr="00FF74CF">
        <w:t>Рисунок</w:t>
      </w:r>
      <w:r w:rsidR="00FF74CF" w:rsidRPr="00FF74CF">
        <w:t xml:space="preserve"> 1.4</w:t>
      </w:r>
      <w:r>
        <w:t xml:space="preserve"> </w:t>
      </w:r>
      <w:r w:rsidR="00BA3177">
        <w:t>–</w:t>
      </w:r>
      <w:r>
        <w:t xml:space="preserve"> </w:t>
      </w:r>
      <w:r w:rsidR="00151315">
        <w:t>П</w:t>
      </w:r>
      <w:r w:rsidR="001D68C7">
        <w:t>рохождени</w:t>
      </w:r>
      <w:r w:rsidR="00151315">
        <w:t>е</w:t>
      </w:r>
      <w:r w:rsidR="001D68C7">
        <w:t xml:space="preserve">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D01514">
        <w:t>5</w:t>
      </w:r>
      <w:r w:rsidR="001D68C7">
        <w:fldChar w:fldCharType="end"/>
      </w:r>
      <w:r w:rsidR="00BA3177" w:rsidRPr="001D68C7">
        <w:t>]</w:t>
      </w:r>
      <w:r w:rsidR="00BA3177" w:rsidRPr="00BA3177">
        <w:t>.</w:t>
      </w:r>
    </w:p>
    <w:p w14:paraId="5C43A66A" w14:textId="77777777" w:rsidR="00622E5B" w:rsidRPr="00BA3177" w:rsidRDefault="00622E5B" w:rsidP="00AE25E1">
      <w:pPr>
        <w:pStyle w:val="afb"/>
      </w:pP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5C198151"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D01514">
        <w:t>1.3.4.2</w:t>
      </w:r>
      <w:r w:rsidR="00F5663C">
        <w:fldChar w:fldCharType="end"/>
      </w:r>
      <w:r w:rsidR="00EE5572">
        <w:t>)</w:t>
      </w:r>
      <w:r>
        <w:t>. Превышение концентрации кислорода выше 10</w:t>
      </w:r>
      <w:r w:rsidRPr="00C374CF">
        <w:rPr>
          <w:vertAlign w:val="superscript"/>
        </w:rPr>
        <w:t>−5</w:t>
      </w:r>
      <w:r w:rsidR="001F0EDE">
        <w:t> </w:t>
      </w:r>
      <w:proofErr w:type="gramStart"/>
      <w:r w:rsidR="004C3024">
        <w:t>масс.%</w:t>
      </w:r>
      <w:proofErr w:type="gramEnd"/>
      <w:r>
        <w:t xml:space="preserve">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D01514">
        <w:t>6</w:t>
      </w:r>
      <w:r w:rsidR="00101792">
        <w:rPr>
          <w:lang w:val="en-US"/>
        </w:rPr>
        <w:fldChar w:fldCharType="end"/>
      </w:r>
      <w:r w:rsidR="001B458D" w:rsidRPr="00101792">
        <w:t>]</w:t>
      </w:r>
      <w:r>
        <w:t>.</w:t>
      </w:r>
      <w:r w:rsidR="005F4C9D" w:rsidRPr="005F4C9D">
        <w:t xml:space="preserve"> </w:t>
      </w:r>
    </w:p>
    <w:p w14:paraId="610CB822" w14:textId="7A69EB99"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C804B5C" w14:textId="77777777" w:rsidR="00622E5B" w:rsidRDefault="00622E5B" w:rsidP="005F4C9D"/>
    <w:p w14:paraId="4000E6AA" w14:textId="77777777" w:rsidR="00131024" w:rsidRDefault="00B53399" w:rsidP="007B207A">
      <w:pPr>
        <w:pStyle w:val="3"/>
      </w:pPr>
      <w:bookmarkStart w:id="10" w:name="_Toc514780515"/>
      <w:bookmarkStart w:id="11" w:name="_Toc517719187"/>
      <w:r>
        <w:t xml:space="preserve">Реактор </w:t>
      </w:r>
      <w:r w:rsidR="00131024">
        <w:t>БРЕСТ</w:t>
      </w:r>
      <w:r>
        <w:t>.</w:t>
      </w:r>
      <w:bookmarkEnd w:id="10"/>
      <w:bookmarkEnd w:id="11"/>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 xml:space="preserve">утся разработки реакторов на быстрых нейтронах. Были построены и запущены исследовательские реакторы БР, ИБР, </w:t>
      </w:r>
      <w:r w:rsidR="00F24BF0">
        <w:lastRenderedPageBreak/>
        <w:t>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2FC37EDF"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D01514">
        <w:t>7</w:t>
      </w:r>
      <w:r w:rsidR="00491F7B" w:rsidRPr="00491F7B">
        <w:fldChar w:fldCharType="end"/>
      </w:r>
      <w:r w:rsidRPr="00491F7B">
        <w:t>]:</w:t>
      </w:r>
    </w:p>
    <w:p w14:paraId="0BD183B0" w14:textId="4D0C6D18" w:rsidR="0033391D" w:rsidRPr="00491F7B" w:rsidRDefault="0033391D" w:rsidP="004C3024">
      <w:pPr>
        <w:pStyle w:val="a3"/>
        <w:numPr>
          <w:ilvl w:val="0"/>
          <w:numId w:val="3"/>
        </w:numPr>
        <w:ind w:left="709"/>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=1750 °</m:t>
        </m:r>
        <m:r>
          <m:rPr>
            <m:sty m:val="p"/>
          </m:rPr>
          <w:rPr>
            <w:rFonts w:ascii="Cambria Math" w:hAnsi="Cambria Math"/>
          </w:rPr>
          <m:t>C</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1B67E740" w:rsidR="0033391D" w:rsidRPr="00491F7B" w:rsidRDefault="0033391D" w:rsidP="004C3024">
      <w:pPr>
        <w:pStyle w:val="a3"/>
        <w:numPr>
          <w:ilvl w:val="0"/>
          <w:numId w:val="3"/>
        </w:numPr>
        <w:ind w:left="709"/>
      </w:pPr>
      <w:r w:rsidRPr="00491F7B">
        <w:t>Использование плотного (</w:t>
      </w:r>
      <m:oMath>
        <m:r>
          <w:rPr>
            <w:rFonts w:ascii="Cambria Math" w:hAnsi="Cambria Math"/>
          </w:rPr>
          <m:t>ρ=14300 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w:t>
      </w:r>
      <w:proofErr w:type="spellStart"/>
      <w:r w:rsidRPr="00491F7B">
        <w:t>опроводного</w:t>
      </w:r>
      <w:proofErr w:type="spellEnd"/>
      <w:r w:rsidRPr="00491F7B">
        <w:t xml:space="preserve"> мононитридного топлива, работающего при низких температурах</w:t>
      </w:r>
      <w:r w:rsidR="00622E5B">
        <w:t xml:space="preserve"> </w:t>
      </w:r>
      <w:r w:rsidRPr="00491F7B">
        <w:t>(</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2 МПа</m:t>
        </m:r>
      </m:oMath>
      <w:r w:rsidRPr="00491F7B">
        <w:t>);</w:t>
      </w:r>
    </w:p>
    <w:p w14:paraId="76F2DAB4" w14:textId="625DE64F" w:rsidR="0033391D" w:rsidRPr="00491F7B" w:rsidRDefault="0033391D" w:rsidP="004C3024">
      <w:pPr>
        <w:pStyle w:val="a3"/>
        <w:numPr>
          <w:ilvl w:val="0"/>
          <w:numId w:val="3"/>
        </w:numPr>
        <w:ind w:left="709"/>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сборках</w:t>
      </w:r>
      <w:r w:rsidRPr="00491F7B">
        <w:t>, обеспечивающим высокий уровень естественной циркуляции теплоносителя;</w:t>
      </w:r>
    </w:p>
    <w:p w14:paraId="5DBD2200" w14:textId="401428C2" w:rsidR="0033391D" w:rsidRPr="00491F7B" w:rsidRDefault="0033391D" w:rsidP="004C3024">
      <w:pPr>
        <w:pStyle w:val="a3"/>
        <w:numPr>
          <w:ilvl w:val="0"/>
          <w:numId w:val="3"/>
        </w:numPr>
        <w:ind w:left="709"/>
      </w:pPr>
      <w:r w:rsidRPr="00491F7B">
        <w:t>Высокая теплоаккумулирующ</w:t>
      </w:r>
      <w:r w:rsidR="00AF1782">
        <w:t>ая</w:t>
      </w:r>
      <w:r w:rsidRPr="00491F7B">
        <w:t xml:space="preserve"> способность свинцового контура.</w:t>
      </w:r>
    </w:p>
    <w:p w14:paraId="3BCE4885" w14:textId="7C1F4AA1" w:rsidR="0033391D"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w:t>
      </w:r>
      <w:r w:rsidR="006842E3">
        <w:t>3</w:t>
      </w:r>
      <w:r w:rsidRPr="00491F7B">
        <w:t>.</w:t>
      </w:r>
    </w:p>
    <w:p w14:paraId="577EEE29" w14:textId="77777777" w:rsidR="00622E5B" w:rsidRPr="00491F7B" w:rsidRDefault="00622E5B" w:rsidP="0033391D"/>
    <w:p w14:paraId="73C0ED15" w14:textId="2CD21ED0" w:rsidR="0033391D" w:rsidRPr="00E01D33" w:rsidRDefault="0033391D" w:rsidP="0033391D">
      <w:pPr>
        <w:pStyle w:val="af9"/>
      </w:pPr>
      <w:r w:rsidRPr="00FF74CF">
        <w:t>Таблица</w:t>
      </w:r>
      <w:r w:rsidR="00FF74CF" w:rsidRPr="00FF74CF">
        <w:t xml:space="preserve"> 1.</w:t>
      </w:r>
      <w:r w:rsidR="006842E3">
        <w:t>3</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D01514">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bl>
    <w:p w14:paraId="01ECFD86" w14:textId="77777777" w:rsidR="004C3024" w:rsidRDefault="004C3024" w:rsidP="004C3024">
      <w:pPr>
        <w:jc w:val="right"/>
      </w:pPr>
    </w:p>
    <w:p w14:paraId="34F35833" w14:textId="5F34A6B9" w:rsidR="004C3024" w:rsidRDefault="004C3024" w:rsidP="004C3024">
      <w:pPr>
        <w:jc w:val="right"/>
      </w:pPr>
      <w:r>
        <w:lastRenderedPageBreak/>
        <w:t>Продолжение таблицы 1.3</w:t>
      </w:r>
    </w:p>
    <w:tbl>
      <w:tblPr>
        <w:tblStyle w:val="a4"/>
        <w:tblW w:w="0" w:type="auto"/>
        <w:tblLook w:val="04A0" w:firstRow="1" w:lastRow="0" w:firstColumn="1" w:lastColumn="0" w:noHBand="0" w:noVBand="1"/>
      </w:tblPr>
      <w:tblGrid>
        <w:gridCol w:w="4125"/>
        <w:gridCol w:w="2626"/>
        <w:gridCol w:w="2594"/>
      </w:tblGrid>
      <w:tr w:rsidR="0033391D" w14:paraId="23E3E961" w14:textId="77777777" w:rsidTr="00622E5B">
        <w:tc>
          <w:tcPr>
            <w:tcW w:w="4125" w:type="dxa"/>
          </w:tcPr>
          <w:p w14:paraId="1C285F49" w14:textId="77777777" w:rsidR="0033391D" w:rsidRDefault="0033391D" w:rsidP="00775362">
            <w:pPr>
              <w:pStyle w:val="afa"/>
            </w:pPr>
            <w:r>
              <w:t>Диаметр ТВЭЛа, м</w:t>
            </w:r>
          </w:p>
        </w:tc>
        <w:tc>
          <w:tcPr>
            <w:tcW w:w="2626" w:type="dxa"/>
          </w:tcPr>
          <w:p w14:paraId="53DC37EE" w14:textId="77777777" w:rsidR="0033391D" w:rsidRDefault="0033391D" w:rsidP="00775362">
            <w:pPr>
              <w:pStyle w:val="afa"/>
            </w:pPr>
            <w:r w:rsidRPr="004B6523">
              <w:t>0,0091</w:t>
            </w:r>
            <w:r>
              <w:t>; 0,0096; 0,00104</w:t>
            </w:r>
          </w:p>
        </w:tc>
        <w:tc>
          <w:tcPr>
            <w:tcW w:w="2594" w:type="dxa"/>
          </w:tcPr>
          <w:p w14:paraId="425A7915" w14:textId="77777777" w:rsidR="0033391D" w:rsidRDefault="0033391D" w:rsidP="00775362">
            <w:pPr>
              <w:pStyle w:val="afa"/>
            </w:pPr>
            <w:r>
              <w:t>0,0091; 0,0096; 0,00104</w:t>
            </w:r>
          </w:p>
        </w:tc>
      </w:tr>
      <w:tr w:rsidR="0033391D" w14:paraId="5AD189ED" w14:textId="77777777" w:rsidTr="00622E5B">
        <w:tc>
          <w:tcPr>
            <w:tcW w:w="4125" w:type="dxa"/>
          </w:tcPr>
          <w:p w14:paraId="797D0467" w14:textId="77777777" w:rsidR="0033391D" w:rsidRDefault="0033391D" w:rsidP="00775362">
            <w:pPr>
              <w:pStyle w:val="afa"/>
            </w:pPr>
            <w:r>
              <w:t>Топливо активной зоны</w:t>
            </w:r>
          </w:p>
        </w:tc>
        <w:tc>
          <w:tcPr>
            <w:tcW w:w="2626" w:type="dxa"/>
          </w:tcPr>
          <w:p w14:paraId="4C1EDF46" w14:textId="77777777" w:rsidR="0033391D" w:rsidRPr="00E01D33" w:rsidRDefault="0033391D" w:rsidP="00775362">
            <w:pPr>
              <w:pStyle w:val="afa"/>
              <w:rPr>
                <w:lang w:val="en-US"/>
              </w:rPr>
            </w:pPr>
            <w:r>
              <w:rPr>
                <w:lang w:val="en-US"/>
              </w:rPr>
              <w:t>UN+PuN</w:t>
            </w:r>
          </w:p>
        </w:tc>
        <w:tc>
          <w:tcPr>
            <w:tcW w:w="2594"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622E5B">
        <w:tc>
          <w:tcPr>
            <w:tcW w:w="4125" w:type="dxa"/>
          </w:tcPr>
          <w:p w14:paraId="33A523D6" w14:textId="77777777" w:rsidR="0033391D" w:rsidRPr="00E01D33" w:rsidRDefault="0033391D" w:rsidP="00775362">
            <w:pPr>
              <w:pStyle w:val="afa"/>
            </w:pPr>
            <w:r>
              <w:t>Топливная загрузка, т</w:t>
            </w:r>
          </w:p>
        </w:tc>
        <w:tc>
          <w:tcPr>
            <w:tcW w:w="2626" w:type="dxa"/>
          </w:tcPr>
          <w:p w14:paraId="615CA14E" w14:textId="77777777" w:rsidR="0033391D" w:rsidRPr="00E01D33" w:rsidRDefault="0033391D" w:rsidP="00775362">
            <w:pPr>
              <w:pStyle w:val="afa"/>
            </w:pPr>
            <w:r>
              <w:t>16</w:t>
            </w:r>
          </w:p>
        </w:tc>
        <w:tc>
          <w:tcPr>
            <w:tcW w:w="2594" w:type="dxa"/>
          </w:tcPr>
          <w:p w14:paraId="39A52200" w14:textId="77777777" w:rsidR="0033391D" w:rsidRPr="00E01D33" w:rsidRDefault="0033391D" w:rsidP="00775362">
            <w:pPr>
              <w:pStyle w:val="afa"/>
            </w:pPr>
            <w:r>
              <w:t>63.9</w:t>
            </w:r>
          </w:p>
        </w:tc>
      </w:tr>
      <w:tr w:rsidR="0033391D" w14:paraId="7900362B" w14:textId="77777777" w:rsidTr="00622E5B">
        <w:tc>
          <w:tcPr>
            <w:tcW w:w="4125" w:type="dxa"/>
          </w:tcPr>
          <w:p w14:paraId="60BE7D10" w14:textId="77777777" w:rsidR="0033391D" w:rsidRDefault="0033391D" w:rsidP="00775362">
            <w:pPr>
              <w:pStyle w:val="afa"/>
            </w:pPr>
            <w:r>
              <w:t>Коэффициент воспроизводства</w:t>
            </w:r>
          </w:p>
        </w:tc>
        <w:tc>
          <w:tcPr>
            <w:tcW w:w="2626" w:type="dxa"/>
          </w:tcPr>
          <w:p w14:paraId="06D0B013" w14:textId="77777777" w:rsidR="0033391D" w:rsidRDefault="0033391D" w:rsidP="00775362">
            <w:pPr>
              <w:pStyle w:val="afa"/>
            </w:pPr>
            <w:r>
              <w:t>≈1</w:t>
            </w:r>
          </w:p>
        </w:tc>
        <w:tc>
          <w:tcPr>
            <w:tcW w:w="2594" w:type="dxa"/>
          </w:tcPr>
          <w:p w14:paraId="0EFF738A" w14:textId="77777777" w:rsidR="0033391D" w:rsidRPr="00E01D33" w:rsidRDefault="0033391D" w:rsidP="00775362">
            <w:pPr>
              <w:pStyle w:val="afa"/>
            </w:pPr>
            <w:r>
              <w:rPr>
                <w:lang w:val="en-US"/>
              </w:rPr>
              <w:t>≈</w:t>
            </w:r>
            <w:r>
              <w:t>1</w:t>
            </w:r>
          </w:p>
        </w:tc>
      </w:tr>
      <w:tr w:rsidR="00972633" w14:paraId="18E8914C" w14:textId="77777777" w:rsidTr="00622E5B">
        <w:tc>
          <w:tcPr>
            <w:tcW w:w="4125" w:type="dxa"/>
          </w:tcPr>
          <w:p w14:paraId="75F81B47" w14:textId="279EB2CC" w:rsidR="00972633" w:rsidRDefault="00972633" w:rsidP="00775362">
            <w:pPr>
              <w:pStyle w:val="afa"/>
            </w:pPr>
            <w:r>
              <w:t>Максимальная доза</w:t>
            </w:r>
          </w:p>
        </w:tc>
        <w:tc>
          <w:tcPr>
            <w:tcW w:w="2626" w:type="dxa"/>
          </w:tcPr>
          <w:p w14:paraId="4A3B6043" w14:textId="5EA79210" w:rsidR="00972633" w:rsidRDefault="00972633" w:rsidP="00775362">
            <w:pPr>
              <w:pStyle w:val="afa"/>
            </w:pPr>
            <w:r>
              <w:t>120 сна</w:t>
            </w:r>
          </w:p>
        </w:tc>
        <w:tc>
          <w:tcPr>
            <w:tcW w:w="2594" w:type="dxa"/>
          </w:tcPr>
          <w:p w14:paraId="62E8D2B7" w14:textId="370C0EC6" w:rsidR="00972633" w:rsidRPr="00972633" w:rsidRDefault="00972633" w:rsidP="00775362">
            <w:pPr>
              <w:pStyle w:val="afa"/>
            </w:pPr>
            <w:r>
              <w:t>120 сна</w:t>
            </w:r>
          </w:p>
        </w:tc>
      </w:tr>
      <w:tr w:rsidR="0033391D" w14:paraId="194AE9BD" w14:textId="77777777" w:rsidTr="00622E5B">
        <w:tc>
          <w:tcPr>
            <w:tcW w:w="4125"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6" w:type="dxa"/>
          </w:tcPr>
          <w:p w14:paraId="451C79A5" w14:textId="77777777" w:rsidR="0033391D" w:rsidRDefault="0033391D" w:rsidP="00775362">
            <w:pPr>
              <w:pStyle w:val="afa"/>
            </w:pPr>
            <w:r>
              <w:t>420/540</w:t>
            </w:r>
          </w:p>
        </w:tc>
        <w:tc>
          <w:tcPr>
            <w:tcW w:w="2594" w:type="dxa"/>
          </w:tcPr>
          <w:p w14:paraId="70737B37" w14:textId="77777777" w:rsidR="0033391D" w:rsidRPr="00E01D33" w:rsidRDefault="0033391D" w:rsidP="00775362">
            <w:pPr>
              <w:pStyle w:val="afa"/>
            </w:pPr>
            <w:r>
              <w:t>420/540</w:t>
            </w:r>
          </w:p>
        </w:tc>
      </w:tr>
      <w:tr w:rsidR="0033391D" w14:paraId="63B3784C" w14:textId="77777777" w:rsidTr="00622E5B">
        <w:tc>
          <w:tcPr>
            <w:tcW w:w="4125" w:type="dxa"/>
          </w:tcPr>
          <w:p w14:paraId="69F5BBC5" w14:textId="77777777" w:rsidR="0033391D" w:rsidRDefault="0033391D" w:rsidP="00775362">
            <w:pPr>
              <w:pStyle w:val="afa"/>
            </w:pPr>
            <w:r>
              <w:t xml:space="preserve">Кампания топлива, лет </w:t>
            </w:r>
          </w:p>
        </w:tc>
        <w:tc>
          <w:tcPr>
            <w:tcW w:w="2626" w:type="dxa"/>
          </w:tcPr>
          <w:p w14:paraId="133152AE" w14:textId="77777777" w:rsidR="0033391D" w:rsidRDefault="0033391D" w:rsidP="00775362">
            <w:pPr>
              <w:pStyle w:val="afa"/>
            </w:pPr>
            <w:r>
              <w:t>5</w:t>
            </w:r>
          </w:p>
        </w:tc>
        <w:tc>
          <w:tcPr>
            <w:tcW w:w="2594" w:type="dxa"/>
          </w:tcPr>
          <w:p w14:paraId="663D9614" w14:textId="77777777" w:rsidR="0033391D" w:rsidRDefault="0033391D" w:rsidP="00775362">
            <w:pPr>
              <w:pStyle w:val="afa"/>
            </w:pPr>
            <w:r>
              <w:t>5-6</w:t>
            </w:r>
          </w:p>
        </w:tc>
      </w:tr>
      <w:tr w:rsidR="0033391D" w14:paraId="1EFEF935" w14:textId="77777777" w:rsidTr="00622E5B">
        <w:tc>
          <w:tcPr>
            <w:tcW w:w="4125" w:type="dxa"/>
          </w:tcPr>
          <w:p w14:paraId="771ADF30" w14:textId="77777777" w:rsidR="0033391D" w:rsidRDefault="0033391D" w:rsidP="00775362">
            <w:pPr>
              <w:pStyle w:val="afa"/>
            </w:pPr>
            <w:r w:rsidRPr="00D443DE">
              <w:t>Мощностной эффект, % DK/K</w:t>
            </w:r>
          </w:p>
        </w:tc>
        <w:tc>
          <w:tcPr>
            <w:tcW w:w="2626" w:type="dxa"/>
          </w:tcPr>
          <w:p w14:paraId="5CF11DA3" w14:textId="77777777" w:rsidR="0033391D" w:rsidRDefault="0033391D" w:rsidP="00775362">
            <w:pPr>
              <w:pStyle w:val="afa"/>
            </w:pPr>
            <w:r w:rsidRPr="00D443DE">
              <w:t>0,16</w:t>
            </w:r>
          </w:p>
        </w:tc>
        <w:tc>
          <w:tcPr>
            <w:tcW w:w="2594" w:type="dxa"/>
          </w:tcPr>
          <w:p w14:paraId="290AD0F4" w14:textId="77777777" w:rsidR="0033391D" w:rsidRDefault="0033391D" w:rsidP="00775362">
            <w:pPr>
              <w:pStyle w:val="afa"/>
            </w:pPr>
            <w:r w:rsidRPr="00D443DE">
              <w:t>0,15</w:t>
            </w:r>
          </w:p>
        </w:tc>
      </w:tr>
      <w:tr w:rsidR="0033391D" w14:paraId="2977FCD8" w14:textId="77777777" w:rsidTr="00622E5B">
        <w:tc>
          <w:tcPr>
            <w:tcW w:w="4125" w:type="dxa"/>
          </w:tcPr>
          <w:p w14:paraId="36AB348E" w14:textId="77777777" w:rsidR="0033391D" w:rsidRPr="00D443DE" w:rsidRDefault="001F0EDE"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6" w:type="dxa"/>
          </w:tcPr>
          <w:p w14:paraId="610BFE4E" w14:textId="77777777" w:rsidR="0033391D" w:rsidRPr="00D443DE" w:rsidRDefault="0033391D" w:rsidP="00775362">
            <w:pPr>
              <w:pStyle w:val="afa"/>
            </w:pPr>
            <w:r w:rsidRPr="00D443DE">
              <w:t>650</w:t>
            </w:r>
          </w:p>
        </w:tc>
        <w:tc>
          <w:tcPr>
            <w:tcW w:w="2594" w:type="dxa"/>
          </w:tcPr>
          <w:p w14:paraId="2427E48F" w14:textId="77777777" w:rsidR="0033391D" w:rsidRPr="00D443DE" w:rsidRDefault="0033391D" w:rsidP="00775362">
            <w:pPr>
              <w:pStyle w:val="afa"/>
            </w:pPr>
            <w:r w:rsidRPr="00D443DE">
              <w:t>650</w:t>
            </w:r>
          </w:p>
        </w:tc>
      </w:tr>
      <w:tr w:rsidR="0033391D" w14:paraId="6B55D137" w14:textId="77777777" w:rsidTr="00622E5B">
        <w:tc>
          <w:tcPr>
            <w:tcW w:w="4125"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6" w:type="dxa"/>
          </w:tcPr>
          <w:p w14:paraId="57C3ABA1" w14:textId="77777777" w:rsidR="0033391D" w:rsidRPr="00D443DE" w:rsidRDefault="0033391D" w:rsidP="00775362">
            <w:pPr>
              <w:pStyle w:val="afa"/>
            </w:pPr>
            <w:r>
              <w:t>43</w:t>
            </w:r>
          </w:p>
        </w:tc>
        <w:tc>
          <w:tcPr>
            <w:tcW w:w="2594" w:type="dxa"/>
          </w:tcPr>
          <w:p w14:paraId="089C32CE" w14:textId="77777777" w:rsidR="0033391D" w:rsidRPr="00D443DE" w:rsidRDefault="0033391D" w:rsidP="00775362">
            <w:pPr>
              <w:pStyle w:val="afa"/>
            </w:pPr>
            <w:r>
              <w:t>43</w:t>
            </w:r>
          </w:p>
        </w:tc>
      </w:tr>
    </w:tbl>
    <w:p w14:paraId="564816A7" w14:textId="77777777" w:rsidR="0033391D" w:rsidRDefault="0033391D" w:rsidP="0033391D">
      <w:pPr>
        <w:ind w:firstLine="708"/>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4C3024">
      <w:pPr>
        <w:pStyle w:val="a3"/>
        <w:numPr>
          <w:ilvl w:val="0"/>
          <w:numId w:val="24"/>
        </w:numPr>
        <w:ind w:left="709"/>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34066A83" w:rsidR="0033391D" w:rsidRDefault="008708F0" w:rsidP="004C3024">
      <w:pPr>
        <w:pStyle w:val="a3"/>
        <w:numPr>
          <w:ilvl w:val="0"/>
          <w:numId w:val="24"/>
        </w:numPr>
        <w:ind w:left="709"/>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7530E034" w14:textId="77777777" w:rsidR="004C3024" w:rsidRDefault="004C3024" w:rsidP="004C3024">
      <w:pPr>
        <w:pStyle w:val="a3"/>
      </w:pPr>
    </w:p>
    <w:p w14:paraId="6B25463D" w14:textId="2840D721" w:rsidR="002F7729" w:rsidRDefault="006D0ACB" w:rsidP="002F7729">
      <w:pPr>
        <w:pStyle w:val="2"/>
      </w:pPr>
      <w:bookmarkStart w:id="12" w:name="_Toc514780516"/>
      <w:bookmarkStart w:id="13" w:name="_Toc517719188"/>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2"/>
      <w:bookmarkEnd w:id="13"/>
    </w:p>
    <w:p w14:paraId="5A89D5AB" w14:textId="6987EFBE"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1F053D78" w14:textId="77777777" w:rsidR="004C3024" w:rsidRDefault="004C3024" w:rsidP="007524CB"/>
    <w:p w14:paraId="05F45FA2" w14:textId="51069F16" w:rsidR="007524CB" w:rsidRDefault="001F0EDE" w:rsidP="007524CB">
      <w:pPr>
        <w:pStyle w:val="afb"/>
      </w:pPr>
      <w:r w:rsidRPr="001F0EDE">
        <w:lastRenderedPageBreak/>
        <w:drawing>
          <wp:inline distT="0" distB="0" distL="0" distR="0" wp14:anchorId="0611DE45" wp14:editId="547B32F9">
            <wp:extent cx="4309745" cy="2424145"/>
            <wp:effectExtent l="0" t="0" r="0" b="0"/>
            <wp:docPr id="18496" name="Рисунок 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519" cy="2435268"/>
                    </a:xfrm>
                    <a:prstGeom prst="rect">
                      <a:avLst/>
                    </a:prstGeom>
                  </pic:spPr>
                </pic:pic>
              </a:graphicData>
            </a:graphic>
          </wp:inline>
        </w:drawing>
      </w:r>
    </w:p>
    <w:p w14:paraId="0FCD245C" w14:textId="77777777" w:rsidR="004C3024" w:rsidRDefault="004C3024" w:rsidP="007524CB">
      <w:pPr>
        <w:pStyle w:val="afb"/>
      </w:pPr>
    </w:p>
    <w:p w14:paraId="442D6B78" w14:textId="4BF8A221" w:rsid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C70BB7C" w14:textId="77777777" w:rsidR="004C3024" w:rsidRPr="007524CB" w:rsidRDefault="004C3024" w:rsidP="007524CB">
      <w:pPr>
        <w:pStyle w:val="afb"/>
        <w:rPr>
          <w:rFonts w:cs="Times New Roman"/>
        </w:rPr>
      </w:pP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4C3024">
      <w:pPr>
        <w:pStyle w:val="a3"/>
        <w:numPr>
          <w:ilvl w:val="0"/>
          <w:numId w:val="27"/>
        </w:numPr>
        <w:ind w:left="709" w:hanging="425"/>
      </w:pPr>
      <w:r>
        <w:t>В</w:t>
      </w:r>
      <w:r w:rsidR="002F7729" w:rsidRPr="002F7729">
        <w:t>заимодействие, непосредственно связанное со свойствами конструкционного материала</w:t>
      </w:r>
      <w:r>
        <w:t>;</w:t>
      </w:r>
    </w:p>
    <w:p w14:paraId="794EF46D" w14:textId="333A3FA5" w:rsidR="002F7729" w:rsidRPr="002F7729" w:rsidRDefault="002F7729" w:rsidP="004C3024">
      <w:pPr>
        <w:pStyle w:val="a3"/>
        <w:numPr>
          <w:ilvl w:val="1"/>
          <w:numId w:val="27"/>
        </w:numPr>
        <w:ind w:left="1134" w:hanging="425"/>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D01514">
        <w:t>1.3.2</w:t>
      </w:r>
      <w:r w:rsidR="00854AF2">
        <w:fldChar w:fldCharType="end"/>
      </w:r>
      <w:r w:rsidR="00854AF2">
        <w:t>)</w:t>
      </w:r>
      <w:r w:rsidR="00F5663C">
        <w:t>;</w:t>
      </w:r>
    </w:p>
    <w:p w14:paraId="1D490AD9" w14:textId="5983C230" w:rsidR="002F7729" w:rsidRPr="002F7729" w:rsidRDefault="002F7729" w:rsidP="004C3024">
      <w:pPr>
        <w:pStyle w:val="a3"/>
        <w:numPr>
          <w:ilvl w:val="1"/>
          <w:numId w:val="27"/>
        </w:numPr>
        <w:ind w:left="1134" w:hanging="425"/>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D01514">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D01514">
        <w:t>1.3.4.3</w:t>
      </w:r>
      <w:r w:rsidR="00854AF2">
        <w:fldChar w:fldCharType="end"/>
      </w:r>
      <w:r w:rsidR="00854AF2">
        <w:t>)</w:t>
      </w:r>
      <w:r w:rsidR="00F5663C">
        <w:t>;</w:t>
      </w:r>
    </w:p>
    <w:p w14:paraId="1631E5A0" w14:textId="15BC6387" w:rsidR="002F7729" w:rsidRPr="002F7729" w:rsidRDefault="002F7729" w:rsidP="004C3024">
      <w:pPr>
        <w:pStyle w:val="a3"/>
        <w:numPr>
          <w:ilvl w:val="0"/>
          <w:numId w:val="27"/>
        </w:numPr>
        <w:ind w:left="709" w:hanging="425"/>
      </w:pPr>
      <w:r w:rsidRPr="002F7729">
        <w:t>Физико-химические свойства теплоносителя, непосредственно влияющие на коррозионную стойкость материал</w:t>
      </w:r>
      <w:r w:rsidR="00F5663C">
        <w:t>;</w:t>
      </w:r>
    </w:p>
    <w:p w14:paraId="1342E6D9" w14:textId="3941345C" w:rsidR="002F7729" w:rsidRPr="002F7729" w:rsidRDefault="002F7729" w:rsidP="004C3024">
      <w:pPr>
        <w:pStyle w:val="a3"/>
        <w:numPr>
          <w:ilvl w:val="1"/>
          <w:numId w:val="27"/>
        </w:numPr>
        <w:ind w:left="1134" w:hanging="425"/>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D01514">
        <w:t>1.3.4.2</w:t>
      </w:r>
      <w:r w:rsidR="00854AF2">
        <w:fldChar w:fldCharType="end"/>
      </w:r>
      <w:r w:rsidR="00854AF2">
        <w:t>)</w:t>
      </w:r>
      <w:r w:rsidR="00F5663C">
        <w:t>;</w:t>
      </w:r>
    </w:p>
    <w:p w14:paraId="089EBD65" w14:textId="4B412A60" w:rsidR="002F7729" w:rsidRDefault="002F7729" w:rsidP="004C3024">
      <w:pPr>
        <w:pStyle w:val="a3"/>
        <w:numPr>
          <w:ilvl w:val="1"/>
          <w:numId w:val="27"/>
        </w:numPr>
        <w:ind w:left="1134" w:hanging="425"/>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D01514">
        <w:t>1.3.4.2</w:t>
      </w:r>
      <w:r w:rsidR="00854AF2">
        <w:fldChar w:fldCharType="end"/>
      </w:r>
      <w:r w:rsidR="00854AF2">
        <w:t>)</w:t>
      </w:r>
      <w:r w:rsidR="00AF3345">
        <w:t>.</w:t>
      </w:r>
    </w:p>
    <w:p w14:paraId="5E0008F7" w14:textId="77777777" w:rsidR="004C3024" w:rsidRPr="002F7729" w:rsidRDefault="004C3024" w:rsidP="004C3024">
      <w:pPr>
        <w:ind w:left="709" w:firstLine="0"/>
      </w:pPr>
    </w:p>
    <w:p w14:paraId="48DA4394" w14:textId="79396BAD" w:rsidR="00AE1005" w:rsidRDefault="00AE1005" w:rsidP="008421B2">
      <w:pPr>
        <w:pStyle w:val="2"/>
      </w:pPr>
      <w:bookmarkStart w:id="14" w:name="_Toc514780517"/>
      <w:bookmarkStart w:id="15" w:name="_Toc517719189"/>
      <w:r>
        <w:t>Материалы активной зоны</w:t>
      </w:r>
      <w:r w:rsidR="0080383C">
        <w:t xml:space="preserve"> реактора на быстрых нейтронах.</w:t>
      </w:r>
      <w:bookmarkEnd w:id="14"/>
      <w:bookmarkEnd w:id="15"/>
    </w:p>
    <w:p w14:paraId="785F7109" w14:textId="77777777" w:rsidR="0033391D" w:rsidRDefault="008421B2" w:rsidP="0080383C">
      <w:pPr>
        <w:pStyle w:val="3"/>
      </w:pPr>
      <w:bookmarkStart w:id="16" w:name="_Toc514780518"/>
      <w:bookmarkStart w:id="17" w:name="_Toc517719190"/>
      <w:r>
        <w:t>Выбор материала для оболочек ТВЭЛ.</w:t>
      </w:r>
      <w:bookmarkEnd w:id="16"/>
      <w:bookmarkEnd w:id="17"/>
    </w:p>
    <w:p w14:paraId="0080522C" w14:textId="224B62E7" w:rsidR="008421B2" w:rsidRDefault="00A87ACB" w:rsidP="008421B2">
      <w:r>
        <w:t>Ферритно-мартенситные стали с содержанием хрома 9-12</w:t>
      </w:r>
      <w:r w:rsidR="004C3024">
        <w:t xml:space="preserve"> масс.</w:t>
      </w:r>
      <w:r>
        <w:t>%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D01514" w:rsidRPr="00D01514">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D01514" w:rsidRPr="00D01514">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D01514" w:rsidRPr="00D01514">
        <w:t>10</w:t>
      </w:r>
      <w:r w:rsidR="000B020A">
        <w:rPr>
          <w:lang w:val="en-US"/>
        </w:rPr>
        <w:fldChar w:fldCharType="end"/>
      </w:r>
      <w:r w:rsidR="00B2391C" w:rsidRPr="00FF74CF">
        <w:t>]</w:t>
      </w:r>
      <w:r w:rsidR="00CD279C">
        <w:t>.</w:t>
      </w:r>
    </w:p>
    <w:p w14:paraId="4C6B5ABD" w14:textId="37FE23C6"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 xml:space="preserve">соседей – К = 8) более устойчива, </w:t>
      </w:r>
      <w:r>
        <w:lastRenderedPageBreak/>
        <w:t>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D01514">
        <w:t>11</w:t>
      </w:r>
      <w:r w:rsidR="00350CE6">
        <w:fldChar w:fldCharType="end"/>
      </w:r>
      <w:r w:rsidR="00350CE6" w:rsidRPr="00350CE6">
        <w:t>]</w:t>
      </w:r>
      <w:r>
        <w:t>.</w:t>
      </w:r>
    </w:p>
    <w:p w14:paraId="55DD04AD" w14:textId="628E669C" w:rsidR="0080383C" w:rsidRDefault="0080383C" w:rsidP="0080383C">
      <w:pPr>
        <w:pStyle w:val="3"/>
      </w:pPr>
      <w:bookmarkStart w:id="18" w:name="_Ref513051817"/>
      <w:bookmarkStart w:id="19" w:name="_Toc514780519"/>
      <w:bookmarkStart w:id="20" w:name="_Toc517719191"/>
      <w:r>
        <w:t>Сталь ЭП</w:t>
      </w:r>
      <w:r w:rsidR="00665D18">
        <w:t> - </w:t>
      </w:r>
      <w:r>
        <w:t>823</w:t>
      </w:r>
      <w:bookmarkEnd w:id="18"/>
      <w:bookmarkEnd w:id="19"/>
      <w:bookmarkEnd w:id="20"/>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2495A38B" w:rsidR="0080383C" w:rsidRDefault="0080383C" w:rsidP="0080383C">
      <w:pPr>
        <w:rPr>
          <w:rFonts w:eastAsia="Times New Roman"/>
          <w:lang w:eastAsia="ru-RU"/>
        </w:rPr>
      </w:pPr>
      <w:r w:rsidRPr="00EF0C32">
        <w:rPr>
          <w:rFonts w:eastAsia="Times New Roman"/>
          <w:lang w:eastAsia="ru-RU"/>
        </w:rPr>
        <w:t>Легирующие элементы</w:t>
      </w:r>
      <w:r w:rsidR="004C3024">
        <w:rPr>
          <w:rFonts w:eastAsia="Times New Roman"/>
          <w:lang w:eastAsia="ru-RU"/>
        </w:rPr>
        <w:t>, входящие в состав стали</w:t>
      </w:r>
      <w:r>
        <w:rPr>
          <w:rFonts w:eastAsia="Times New Roman"/>
          <w:lang w:eastAsia="ru-RU"/>
        </w:rPr>
        <w:t>:</w:t>
      </w:r>
    </w:p>
    <w:p w14:paraId="137675B4" w14:textId="77777777" w:rsidR="0080383C" w:rsidRPr="008D4E60" w:rsidRDefault="0080383C" w:rsidP="004C3024">
      <w:pPr>
        <w:pStyle w:val="a3"/>
        <w:numPr>
          <w:ilvl w:val="0"/>
          <w:numId w:val="5"/>
        </w:numPr>
        <w:ind w:left="709"/>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4C3024">
      <w:pPr>
        <w:pStyle w:val="a3"/>
        <w:numPr>
          <w:ilvl w:val="0"/>
          <w:numId w:val="5"/>
        </w:numPr>
        <w:ind w:left="709"/>
      </w:pPr>
      <w:r w:rsidRPr="00491F7B">
        <w:t>Хром. Добавляют в сталь для того, чтобы повысить коррозионную стойкость.</w:t>
      </w:r>
    </w:p>
    <w:p w14:paraId="6220DF3A" w14:textId="77777777" w:rsidR="0080383C" w:rsidRPr="002E3B53" w:rsidRDefault="0080383C" w:rsidP="004C3024">
      <w:pPr>
        <w:pStyle w:val="a3"/>
        <w:numPr>
          <w:ilvl w:val="0"/>
          <w:numId w:val="5"/>
        </w:numPr>
        <w:ind w:left="709"/>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4C3024">
      <w:pPr>
        <w:pStyle w:val="a3"/>
        <w:numPr>
          <w:ilvl w:val="0"/>
          <w:numId w:val="5"/>
        </w:numPr>
        <w:ind w:left="709"/>
      </w:pPr>
      <w:r w:rsidRPr="008D4E60">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4C3024">
      <w:pPr>
        <w:pStyle w:val="a3"/>
        <w:numPr>
          <w:ilvl w:val="0"/>
          <w:numId w:val="5"/>
        </w:numPr>
        <w:ind w:left="709"/>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4C3024">
      <w:pPr>
        <w:pStyle w:val="a3"/>
        <w:numPr>
          <w:ilvl w:val="0"/>
          <w:numId w:val="5"/>
        </w:numPr>
        <w:ind w:left="709"/>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12B1E2F7" w:rsidR="0080383C"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w:t>
      </w:r>
      <w:r w:rsidR="006842E3">
        <w:rPr>
          <w:rFonts w:eastAsia="Times New Roman"/>
          <w:lang w:eastAsia="ru-RU"/>
        </w:rPr>
        <w:t>4</w:t>
      </w:r>
      <w:r w:rsidRPr="00E058FB">
        <w:rPr>
          <w:rFonts w:eastAsia="Times New Roman"/>
          <w:lang w:eastAsia="ru-RU"/>
        </w:rPr>
        <w:t xml:space="preserve">. </w:t>
      </w:r>
    </w:p>
    <w:p w14:paraId="4D5CD567" w14:textId="77777777" w:rsidR="004C3024" w:rsidRPr="00E058FB" w:rsidRDefault="004C3024" w:rsidP="0080383C">
      <w:pPr>
        <w:rPr>
          <w:rFonts w:eastAsia="Times New Roman"/>
          <w:lang w:eastAsia="ru-RU"/>
        </w:rPr>
      </w:pPr>
    </w:p>
    <w:p w14:paraId="4A579000" w14:textId="799C0730"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w:t>
      </w:r>
      <w:r w:rsidR="006842E3">
        <w:rPr>
          <w:rFonts w:eastAsia="Times New Roman"/>
          <w:lang w:eastAsia="ru-RU"/>
        </w:rPr>
        <w:t>4</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D01514">
        <w:t>13</w:t>
      </w:r>
      <w:r w:rsidRPr="007F0F83">
        <w:fldChar w:fldCharType="end"/>
      </w:r>
      <w:r w:rsidRPr="007F0F83">
        <w:t>]</w:t>
      </w:r>
    </w:p>
    <w:tbl>
      <w:tblPr>
        <w:tblStyle w:val="a4"/>
        <w:tblW w:w="9571" w:type="dxa"/>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4C3024">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7BE4DFC8" w:rsidR="0080383C" w:rsidRPr="009A3DE5" w:rsidRDefault="0080383C" w:rsidP="009A3DE5">
            <w:pPr>
              <w:pStyle w:val="afa"/>
            </w:pPr>
            <w:r w:rsidRPr="009A3DE5">
              <w:t xml:space="preserve">Содержание основных легирующих элементов, </w:t>
            </w:r>
            <w:proofErr w:type="gramStart"/>
            <w:r w:rsidR="004C3024">
              <w:t>масс.%</w:t>
            </w:r>
            <w:proofErr w:type="gramEnd"/>
          </w:p>
        </w:tc>
      </w:tr>
      <w:tr w:rsidR="0080383C" w:rsidRPr="009A3DE5" w14:paraId="5A5EB209" w14:textId="77777777" w:rsidTr="004C3024">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4C3024">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14F874F9" w14:textId="215A8528" w:rsidR="0080383C" w:rsidRDefault="004C3024" w:rsidP="004C3024">
      <w:pPr>
        <w:rPr>
          <w:rFonts w:eastAsia="Times New Roman"/>
          <w:lang w:eastAsia="ru-RU"/>
        </w:rPr>
      </w:pPr>
      <w:r w:rsidRPr="007F0F83">
        <w:rPr>
          <w:rFonts w:eastAsia="Times New Roman"/>
          <w:lang w:eastAsia="ru-RU"/>
        </w:rPr>
        <w:lastRenderedPageBreak/>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D01514">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D01514">
        <w:rPr>
          <w:szCs w:val="24"/>
        </w:rPr>
        <w:t>13</w:t>
      </w:r>
      <w:r w:rsidRPr="00491F7B">
        <w:rPr>
          <w:szCs w:val="24"/>
        </w:rPr>
        <w:fldChar w:fldCharType="end"/>
      </w:r>
      <w:r w:rsidRPr="00491F7B">
        <w:rPr>
          <w:szCs w:val="24"/>
        </w:rPr>
        <w:t>]</w:t>
      </w:r>
      <w:r w:rsidRPr="00491F7B">
        <w:rPr>
          <w:rFonts w:eastAsia="Times New Roman"/>
          <w:lang w:eastAsia="ru-RU"/>
        </w:rPr>
        <w:t>.</w:t>
      </w:r>
    </w:p>
    <w:p w14:paraId="7FCF4510" w14:textId="77777777" w:rsidR="004C3024" w:rsidRDefault="004C3024" w:rsidP="004C3024"/>
    <w:p w14:paraId="1AAC23D0" w14:textId="7967A011" w:rsidR="0080383C" w:rsidRDefault="0080383C" w:rsidP="0080383C">
      <w:pPr>
        <w:pStyle w:val="3"/>
      </w:pPr>
      <w:bookmarkStart w:id="21" w:name="_Toc514780520"/>
      <w:bookmarkStart w:id="22" w:name="_Toc517719192"/>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1"/>
      <w:bookmarkEnd w:id="22"/>
    </w:p>
    <w:p w14:paraId="58E6B49C" w14:textId="79785383"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D01514">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6EC5EFD6" w:rsidR="00F87A83" w:rsidRDefault="00F87A83" w:rsidP="00F87A83">
      <w:r>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D01514">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w:t>
      </w:r>
      <w:proofErr w:type="gramStart"/>
      <w:r w:rsidR="004C3024">
        <w:t>масс.%</w:t>
      </w:r>
      <w:proofErr w:type="gramEnd"/>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w:t>
      </w:r>
      <w:proofErr w:type="gramStart"/>
      <w:r w:rsidR="004C3024">
        <w:t>масс.%</w:t>
      </w:r>
      <w:proofErr w:type="gramEnd"/>
      <w:r w:rsidR="00217581">
        <w:t xml:space="preserve"> </w:t>
      </w:r>
      <w:r>
        <w:t>Cr-1</w:t>
      </w:r>
      <w:r w:rsidR="00217581" w:rsidRPr="00217581">
        <w:t xml:space="preserve"> </w:t>
      </w:r>
      <w:r w:rsidR="004C3024">
        <w:t>масс.%</w:t>
      </w:r>
      <w:r w:rsidR="00217581">
        <w:t xml:space="preserve"> </w:t>
      </w:r>
      <w:r>
        <w:t>Mo скорость распухания сравнима со скоростью распухания, демонстрируемой чистым сплавом Fe-12</w:t>
      </w:r>
      <w:r w:rsidR="006842E3" w:rsidRPr="006842E3">
        <w:t xml:space="preserve"> </w:t>
      </w:r>
      <w:r w:rsidR="004C3024">
        <w:t>масс.%</w:t>
      </w:r>
      <w:r w:rsidR="006842E3">
        <w:t xml:space="preserve"> </w:t>
      </w:r>
      <w:r>
        <w:t>Cr, но после более значительного инкубационного периода.</w:t>
      </w:r>
    </w:p>
    <w:p w14:paraId="1BC3CC87" w14:textId="15961963"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D01514" w:rsidRPr="00D01514">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w:t>
      </w:r>
      <w:r w:rsidR="006842E3">
        <w:t>5</w:t>
      </w:r>
      <w:r w:rsidR="005D57FA">
        <w:t>.</w:t>
      </w:r>
    </w:p>
    <w:p w14:paraId="187FDE3E" w14:textId="77777777" w:rsidR="00946933" w:rsidRDefault="00946933" w:rsidP="00F87A83"/>
    <w:p w14:paraId="418A116A" w14:textId="76C5AF92" w:rsidR="00712AAE" w:rsidRPr="00712AAE" w:rsidRDefault="00712AAE" w:rsidP="00712AAE">
      <w:pPr>
        <w:pStyle w:val="af9"/>
        <w:rPr>
          <w:lang w:val="en-US"/>
        </w:rPr>
      </w:pPr>
      <w:r w:rsidRPr="0099728C">
        <w:t>Таблица</w:t>
      </w:r>
      <w:r w:rsidR="0099728C" w:rsidRPr="0099728C">
        <w:t xml:space="preserve"> 1.</w:t>
      </w:r>
      <w:r w:rsidR="006842E3">
        <w:t>5</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D01514">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21E47135" w:rsidR="005D57FA" w:rsidRPr="005D57FA" w:rsidRDefault="005D57FA" w:rsidP="00712AAE">
            <w:pPr>
              <w:pStyle w:val="afa"/>
              <w:rPr>
                <w:lang w:val="en-US"/>
              </w:rPr>
            </w:pPr>
            <w:r>
              <w:t xml:space="preserve">Содержание основных элементов, </w:t>
            </w:r>
            <w:proofErr w:type="gramStart"/>
            <w:r w:rsidR="004C3024">
              <w:t>масс.%</w:t>
            </w:r>
            <w:proofErr w:type="gramEnd"/>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7A83"/>
    <w:p w14:paraId="15EAA77C" w14:textId="538A726E" w:rsidR="00712AAE" w:rsidRDefault="00712AAE" w:rsidP="00F87A83">
      <w:r>
        <w:lastRenderedPageBreak/>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oMath>
      <w:r w:rsidR="00D87536">
        <w:t xml:space="preserve"> с температурой 70</w:t>
      </w:r>
      <w:r w:rsidR="00946933">
        <w:t xml:space="preserve"> </w:t>
      </w:r>
      <w:r w:rsidR="003415C1">
        <w:rPr>
          <w:rFonts w:cs="Times New Roman"/>
        </w:rPr>
        <w:t>˚</w:t>
      </w:r>
      <w:r w:rsidR="003415C1">
        <w:rPr>
          <w:lang w:val="en-US"/>
        </w:rPr>
        <w:t>C</w:t>
      </w:r>
      <w:r>
        <w:t>. Облучение проводилось в зоне реактора БР-2.</w:t>
      </w:r>
    </w:p>
    <w:p w14:paraId="6628056E" w14:textId="189A3E7C"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705BEA65" w14:textId="77777777" w:rsidR="00946933" w:rsidRDefault="00946933" w:rsidP="00F87A8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46933" w14:paraId="462C7923" w14:textId="77777777" w:rsidTr="00946933">
        <w:tc>
          <w:tcPr>
            <w:tcW w:w="4672" w:type="dxa"/>
          </w:tcPr>
          <w:p w14:paraId="23E66AD8" w14:textId="77777777" w:rsidR="00946933" w:rsidRDefault="00946933" w:rsidP="00946933">
            <w:pPr>
              <w:pStyle w:val="afb"/>
            </w:pPr>
            <w:r w:rsidRPr="00071587">
              <w:rPr>
                <w:noProof/>
              </w:rPr>
              <w:drawing>
                <wp:inline distT="0" distB="0" distL="0" distR="0" wp14:anchorId="15E585C6" wp14:editId="51F6421E">
                  <wp:extent cx="1851660" cy="17995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402"/>
                          <a:stretch/>
                        </pic:blipFill>
                        <pic:spPr bwMode="auto">
                          <a:xfrm>
                            <a:off x="0" y="0"/>
                            <a:ext cx="1852082" cy="1800000"/>
                          </a:xfrm>
                          <a:prstGeom prst="rect">
                            <a:avLst/>
                          </a:prstGeom>
                          <a:ln>
                            <a:noFill/>
                          </a:ln>
                          <a:extLst>
                            <a:ext uri="{53640926-AAD7-44D8-BBD7-CCE9431645EC}">
                              <a14:shadowObscured xmlns:a14="http://schemas.microsoft.com/office/drawing/2010/main"/>
                            </a:ext>
                          </a:extLst>
                        </pic:spPr>
                      </pic:pic>
                    </a:graphicData>
                  </a:graphic>
                </wp:inline>
              </w:drawing>
            </w:r>
          </w:p>
          <w:p w14:paraId="12463721" w14:textId="599DB908" w:rsidR="00946933" w:rsidRDefault="00946933" w:rsidP="00946933">
            <w:pPr>
              <w:pStyle w:val="afb"/>
            </w:pPr>
            <w:r>
              <w:t>а</w:t>
            </w:r>
          </w:p>
        </w:tc>
        <w:tc>
          <w:tcPr>
            <w:tcW w:w="4673" w:type="dxa"/>
          </w:tcPr>
          <w:p w14:paraId="5E7C1FC2" w14:textId="77777777" w:rsidR="00946933" w:rsidRDefault="00946933" w:rsidP="00946933">
            <w:pPr>
              <w:pStyle w:val="afb"/>
            </w:pPr>
            <w:r w:rsidRPr="00071587">
              <w:rPr>
                <w:noProof/>
              </w:rPr>
              <w:drawing>
                <wp:inline distT="0" distB="0" distL="0" distR="0" wp14:anchorId="6A6BF066" wp14:editId="57ECCBF4">
                  <wp:extent cx="1710858" cy="1799590"/>
                  <wp:effectExtent l="0" t="0" r="3810" b="0"/>
                  <wp:docPr id="18483" name="Рисунок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021"/>
                          <a:stretch/>
                        </pic:blipFill>
                        <pic:spPr bwMode="auto">
                          <a:xfrm>
                            <a:off x="0" y="0"/>
                            <a:ext cx="1711248" cy="1800000"/>
                          </a:xfrm>
                          <a:prstGeom prst="rect">
                            <a:avLst/>
                          </a:prstGeom>
                          <a:ln>
                            <a:noFill/>
                          </a:ln>
                          <a:extLst>
                            <a:ext uri="{53640926-AAD7-44D8-BBD7-CCE9431645EC}">
                              <a14:shadowObscured xmlns:a14="http://schemas.microsoft.com/office/drawing/2010/main"/>
                            </a:ext>
                          </a:extLst>
                        </pic:spPr>
                      </pic:pic>
                    </a:graphicData>
                  </a:graphic>
                </wp:inline>
              </w:drawing>
            </w:r>
          </w:p>
          <w:p w14:paraId="2ABD95E7" w14:textId="5ADB43B2" w:rsidR="00946933" w:rsidRDefault="00946933" w:rsidP="00946933">
            <w:pPr>
              <w:pStyle w:val="afb"/>
            </w:pPr>
            <w:r>
              <w:t>б</w:t>
            </w:r>
          </w:p>
        </w:tc>
      </w:tr>
    </w:tbl>
    <w:p w14:paraId="79548C67" w14:textId="75AA643B" w:rsidR="00946933" w:rsidRPr="00946933" w:rsidRDefault="00946933" w:rsidP="00946933">
      <w:pPr>
        <w:pStyle w:val="afb"/>
        <w:rPr>
          <w:sz w:val="20"/>
          <w:szCs w:val="20"/>
        </w:rPr>
      </w:pPr>
      <w:r w:rsidRPr="00946933">
        <w:rPr>
          <w:sz w:val="20"/>
          <w:szCs w:val="20"/>
        </w:rPr>
        <w:t>а – до облучения</w:t>
      </w:r>
    </w:p>
    <w:p w14:paraId="24D42CC3" w14:textId="5133491B" w:rsidR="00946933" w:rsidRDefault="00946933" w:rsidP="00946933">
      <w:pPr>
        <w:pStyle w:val="afb"/>
        <w:rPr>
          <w:sz w:val="20"/>
          <w:szCs w:val="20"/>
        </w:rPr>
      </w:pPr>
      <w:r w:rsidRPr="00946933">
        <w:rPr>
          <w:sz w:val="20"/>
          <w:szCs w:val="20"/>
        </w:rPr>
        <w:t>б – после облучения</w:t>
      </w:r>
    </w:p>
    <w:p w14:paraId="3788816D" w14:textId="77777777" w:rsidR="00946933" w:rsidRPr="00946933" w:rsidRDefault="00946933" w:rsidP="00946933">
      <w:pPr>
        <w:pStyle w:val="afb"/>
        <w:rPr>
          <w:sz w:val="20"/>
          <w:szCs w:val="20"/>
        </w:rPr>
      </w:pPr>
    </w:p>
    <w:p w14:paraId="69BB46B2" w14:textId="672FB01A"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D01514">
        <w:t>14</w:t>
      </w:r>
      <w:r w:rsidRPr="00071587">
        <w:fldChar w:fldCharType="end"/>
      </w:r>
      <w:r w:rsidRPr="00071587">
        <w:t>].</w:t>
      </w:r>
    </w:p>
    <w:p w14:paraId="6A2495F8" w14:textId="77777777" w:rsidR="00946933" w:rsidRDefault="00946933" w:rsidP="00071587">
      <w:pPr>
        <w:pStyle w:val="afb"/>
      </w:pPr>
    </w:p>
    <w:p w14:paraId="5094153F" w14:textId="6E4A68A9" w:rsidR="00071587" w:rsidRPr="00071587" w:rsidRDefault="00071587" w:rsidP="00071587">
      <w:r>
        <w:t>По результатам исследования микроструктуры сталей и железа,</w:t>
      </w:r>
      <w:r w:rsidR="005B46D4">
        <w:t xml:space="preserve"> в результате облучения и последующей термической обработки (отжиг в течении часа при температуре 760</w:t>
      </w:r>
      <w:r w:rsidR="00946933">
        <w:t xml:space="preserve"> </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946933">
        <w:t xml:space="preserve"> </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771067DE"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D01514">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w:t>
      </w:r>
      <w:r w:rsidR="006842E3">
        <w:t>6</w:t>
      </w:r>
      <w:r w:rsidR="00A11014">
        <w:t>.</w:t>
      </w:r>
    </w:p>
    <w:p w14:paraId="7F830F4B" w14:textId="61EEAF19" w:rsidR="00343B91" w:rsidRDefault="00343B91" w:rsidP="008421B2"/>
    <w:p w14:paraId="1CC03FDB" w14:textId="165E6C02" w:rsidR="00343B91" w:rsidRDefault="00343B91" w:rsidP="008421B2"/>
    <w:p w14:paraId="3F624C16" w14:textId="77777777" w:rsidR="00343B91" w:rsidRDefault="00343B91" w:rsidP="008421B2"/>
    <w:p w14:paraId="04F48562" w14:textId="498FF4E9" w:rsidR="00A11014" w:rsidRDefault="00A11014" w:rsidP="00A11014">
      <w:pPr>
        <w:pStyle w:val="af9"/>
      </w:pPr>
      <w:r>
        <w:lastRenderedPageBreak/>
        <w:t>Таблица</w:t>
      </w:r>
      <w:r w:rsidR="0099728C">
        <w:t xml:space="preserve"> 1.</w:t>
      </w:r>
      <w:r w:rsidR="006842E3">
        <w:t>6</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D01514" w:rsidRPr="00D01514">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16767157" w:rsidR="009A3DE5" w:rsidRDefault="009A3DE5" w:rsidP="004029FB">
            <w:pPr>
              <w:pStyle w:val="afa"/>
            </w:pPr>
            <w:r>
              <w:t xml:space="preserve">Состав, </w:t>
            </w:r>
            <w:proofErr w:type="gramStart"/>
            <w:r w:rsidR="004C3024">
              <w:t>масс.%</w:t>
            </w:r>
            <w:proofErr w:type="gramEnd"/>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2B1F6A"/>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8BC026A"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5FB58C39" w14:textId="77777777" w:rsidR="00343B91" w:rsidRDefault="00343B91" w:rsidP="002B1F6A"/>
    <w:p w14:paraId="29C93A63" w14:textId="10184523"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0E2115B4" w14:textId="77777777" w:rsidR="00343B91" w:rsidRDefault="00343B91" w:rsidP="003A66EB">
      <w:pPr>
        <w:pStyle w:val="afb"/>
      </w:pPr>
    </w:p>
    <w:p w14:paraId="27D1A735" w14:textId="28C1C2F4" w:rsid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Pr="002B1F6A">
        <w:rPr>
          <w:rFonts w:cs="Times New Roman"/>
        </w:rPr>
        <w:t>˚</w:t>
      </w:r>
      <w:r>
        <w:rPr>
          <w:lang w:val="en-US"/>
        </w:rPr>
        <w:t>C</w:t>
      </w:r>
      <w:r>
        <w:t>) и НТ-9 (Т=4</w:t>
      </w:r>
      <w:r w:rsidRPr="002B1F6A">
        <w:t>5</w:t>
      </w:r>
      <w:r>
        <w:t>0</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D01514">
        <w:t>15</w:t>
      </w:r>
      <w:r>
        <w:fldChar w:fldCharType="end"/>
      </w:r>
      <w:r w:rsidRPr="002B1F6A">
        <w:t>].</w:t>
      </w:r>
    </w:p>
    <w:p w14:paraId="458E2205" w14:textId="77777777" w:rsidR="00343B91" w:rsidRPr="002B1F6A" w:rsidRDefault="00343B91" w:rsidP="002B1F6A">
      <w:pPr>
        <w:pStyle w:val="afb"/>
      </w:pP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742C1E2" w14:textId="17A3A87A" w:rsidR="00101F84"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D01514">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343B91">
        <w:t xml:space="preserve"> </w:t>
      </w:r>
      <w:r w:rsidR="009C46A1">
        <w:t>Было установлено что максимальна</w:t>
      </w:r>
      <w:r w:rsidR="0087352C">
        <w:t xml:space="preserve">я </w:t>
      </w:r>
      <w:r w:rsidR="00757E50">
        <w:t>ползучесть</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p>
    <w:p w14:paraId="6714E0ED" w14:textId="584A8542" w:rsidR="00757E50" w:rsidRDefault="00757E50" w:rsidP="00757E50">
      <w:pPr>
        <w:pStyle w:val="afb"/>
      </w:pPr>
    </w:p>
    <w:p w14:paraId="2DE7BE5F" w14:textId="48E712DD" w:rsidR="00EA61F6" w:rsidRDefault="00EA61F6" w:rsidP="00757E50">
      <w:pPr>
        <w:pStyle w:val="afb"/>
      </w:pPr>
      <w:r>
        <w:rPr>
          <w:noProof/>
        </w:rPr>
        <w:lastRenderedPageBreak/>
        <w:drawing>
          <wp:inline distT="0" distB="0" distL="0" distR="0" wp14:anchorId="4CD71BE8" wp14:editId="700094B9">
            <wp:extent cx="2198779" cy="216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8779" cy="2160000"/>
                    </a:xfrm>
                    <a:prstGeom prst="rect">
                      <a:avLst/>
                    </a:prstGeom>
                    <a:noFill/>
                    <a:ln>
                      <a:noFill/>
                    </a:ln>
                  </pic:spPr>
                </pic:pic>
              </a:graphicData>
            </a:graphic>
          </wp:inline>
        </w:drawing>
      </w:r>
    </w:p>
    <w:p w14:paraId="63CB7A1B" w14:textId="77777777" w:rsidR="00343B91" w:rsidRDefault="00343B91" w:rsidP="00757E50">
      <w:pPr>
        <w:pStyle w:val="afb"/>
      </w:pPr>
    </w:p>
    <w:p w14:paraId="2705DE88" w14:textId="4AD0884A" w:rsidR="00757E50" w:rsidRDefault="00757E50" w:rsidP="00757E50">
      <w:pPr>
        <w:pStyle w:val="afb"/>
      </w:pPr>
      <w:r>
        <w:t>Рисунок</w:t>
      </w:r>
      <w:r w:rsidR="0099728C">
        <w:t xml:space="preserve"> 1.8</w:t>
      </w:r>
      <w:r>
        <w:t xml:space="preserve"> – </w:t>
      </w:r>
      <w:r w:rsidRPr="0099728C">
        <w:t xml:space="preserve">Ползучесть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D01514">
        <w:t>16</w:t>
      </w:r>
      <w:r w:rsidR="00CA24D0">
        <w:fldChar w:fldCharType="end"/>
      </w:r>
      <w:r w:rsidR="00CA24D0" w:rsidRPr="00CA24D0">
        <w:t>]</w:t>
      </w:r>
      <w:r w:rsidR="0084250E" w:rsidRPr="00CA24D0">
        <w:t>.</w:t>
      </w:r>
    </w:p>
    <w:p w14:paraId="7C7BED56" w14:textId="77777777" w:rsidR="00343B91" w:rsidRDefault="00343B91" w:rsidP="00655317"/>
    <w:p w14:paraId="748E5D5E" w14:textId="7815EEED" w:rsidR="00343B91" w:rsidRDefault="00343B91" w:rsidP="00655317">
      <w:r w:rsidRPr="0087352C">
        <w:t xml:space="preserve">Увеличение дозы и температуры облучения до 89 </w:t>
      </w:r>
      <w:r>
        <w:t>сна</w:t>
      </w:r>
      <w:r w:rsidRPr="0087352C">
        <w:t xml:space="preserve"> и 335 </w:t>
      </w:r>
      <w:r>
        <w:rPr>
          <w:rFonts w:cs="Times New Roman"/>
        </w:rPr>
        <w:t>˚</w:t>
      </w:r>
      <w:r w:rsidRPr="0087352C">
        <w:t xml:space="preserve">C не привело к </w:t>
      </w:r>
      <w:r>
        <w:t>увеличению</w:t>
      </w:r>
      <w:r w:rsidRPr="0087352C">
        <w:t xml:space="preserve"> </w:t>
      </w:r>
      <w:r>
        <w:t>ползучест</w:t>
      </w:r>
      <w:r w:rsidRPr="0087352C">
        <w:t xml:space="preserve">и. В обоих случаях зависимости </w:t>
      </w:r>
      <w:r>
        <w:t>ползучест</w:t>
      </w:r>
      <w:r w:rsidRPr="0087352C">
        <w:t xml:space="preserve">и </w:t>
      </w:r>
      <w:r>
        <w:t>от дозы</w:t>
      </w:r>
      <w:r w:rsidRPr="0087352C">
        <w:t xml:space="preserve"> излучения линейна и зависимости одинаковы. Отклонения от линейности наблюдаются для той же стали, облученной при 320 и 330 </w:t>
      </w:r>
      <w:r>
        <w:rPr>
          <w:rFonts w:cs="Times New Roman"/>
        </w:rPr>
        <w:t>˚</w:t>
      </w:r>
      <w:r w:rsidRPr="0087352C">
        <w:t xml:space="preserve">С. Максимальная </w:t>
      </w:r>
      <w:r>
        <w:t>ползучесть</w:t>
      </w:r>
      <w:r w:rsidRPr="0087352C">
        <w:t xml:space="preserve"> для стали </w:t>
      </w:r>
      <w:r>
        <w:t xml:space="preserve">ЭП – </w:t>
      </w:r>
      <w:r w:rsidRPr="0087352C">
        <w:t xml:space="preserve">823 не превышала 0,45%, а зависимость </w:t>
      </w:r>
      <w:r>
        <w:t xml:space="preserve">также </w:t>
      </w:r>
      <w:r w:rsidRPr="0087352C">
        <w:t>линейна.</w:t>
      </w:r>
    </w:p>
    <w:p w14:paraId="2736D99B" w14:textId="394CE42B" w:rsidR="00655317" w:rsidRDefault="005C7CE7" w:rsidP="00655317">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55DA1D10" w14:textId="77777777" w:rsidR="00343B91" w:rsidRDefault="00343B91" w:rsidP="00655317">
      <w:pPr>
        <w:rPr>
          <w:highlight w:val="yellow"/>
        </w:rPr>
      </w:pPr>
    </w:p>
    <w:p w14:paraId="2879B44F" w14:textId="090256F3" w:rsidR="00343B91" w:rsidRDefault="00E664C0" w:rsidP="00343B91">
      <w:pPr>
        <w:pStyle w:val="afb"/>
      </w:pPr>
      <w:r>
        <w:rPr>
          <w:noProof/>
        </w:rPr>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9CE5768" w14:textId="77777777" w:rsidR="00343B91" w:rsidRDefault="00343B91" w:rsidP="00343B91">
      <w:pPr>
        <w:pStyle w:val="afb"/>
      </w:pPr>
    </w:p>
    <w:p w14:paraId="7D29B97D" w14:textId="287B5B74" w:rsidR="005C7CE7"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D01514">
        <w:t>16</w:t>
      </w:r>
      <w:r w:rsidR="00CA24D0">
        <w:fldChar w:fldCharType="end"/>
      </w:r>
      <w:r w:rsidR="00A4479E" w:rsidRPr="00A4479E">
        <w:t>]</w:t>
      </w:r>
      <w:r w:rsidR="00A4479E">
        <w:t>.</w:t>
      </w:r>
    </w:p>
    <w:p w14:paraId="4568D5B2" w14:textId="77777777" w:rsidR="00343B91" w:rsidRPr="00A4479E" w:rsidRDefault="00343B91" w:rsidP="005C7CE7">
      <w:pPr>
        <w:pStyle w:val="afb"/>
      </w:pP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6B87CCEC" w:rsidR="005C7CE7" w:rsidRDefault="00652C42" w:rsidP="00652C42">
      <w:r>
        <w:t xml:space="preserve">В своём исследовании авторы делают несколько важных умозаключений.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ёе можно описать так</w:t>
      </w:r>
      <w:r w:rsidR="00D2416C">
        <w:t>, проведя аппроксимацию уже известных данных</w:t>
      </w:r>
      <w:r w:rsidR="00A80442">
        <w:t>:</w:t>
      </w:r>
    </w:p>
    <w:p w14:paraId="53CD7B22" w14:textId="77777777" w:rsidR="00951D55" w:rsidRDefault="00951D55" w:rsidP="00652C42"/>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529"/>
        <w:gridCol w:w="1553"/>
      </w:tblGrid>
      <w:tr w:rsidR="00A80442" w14:paraId="592159FD" w14:textId="77777777" w:rsidTr="00343B91">
        <w:tc>
          <w:tcPr>
            <w:tcW w:w="2263" w:type="dxa"/>
          </w:tcPr>
          <w:p w14:paraId="440F9C71" w14:textId="77777777" w:rsidR="00A80442" w:rsidRDefault="00A80442" w:rsidP="00652C42">
            <w:pPr>
              <w:ind w:firstLine="0"/>
            </w:pPr>
          </w:p>
        </w:tc>
        <w:tc>
          <w:tcPr>
            <w:tcW w:w="5529" w:type="dxa"/>
          </w:tcPr>
          <w:p w14:paraId="25F161A3" w14:textId="079393AB" w:rsidR="00A80442" w:rsidRDefault="00A80442" w:rsidP="00652C42">
            <w:pPr>
              <w:ind w:firstLine="0"/>
            </w:pPr>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w:r w:rsidR="00343B91">
              <w:t>)</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p>
        </w:tc>
        <w:tc>
          <w:tcPr>
            <w:tcW w:w="1553"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07844303" w14:textId="77777777" w:rsidR="00652C42" w:rsidRDefault="00652C42" w:rsidP="00343B91">
      <w:pPr>
        <w:ind w:firstLine="0"/>
      </w:pPr>
    </w:p>
    <w:p w14:paraId="780B7146" w14:textId="2E83F8B0"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D01514">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облучения высокими дозами 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p w14:paraId="096CC71F" w14:textId="77777777" w:rsidR="00343B91" w:rsidRDefault="00343B91" w:rsidP="00655317"/>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01FF5B1B" w14:textId="77777777" w:rsidR="00343B91" w:rsidRPr="00343B91" w:rsidRDefault="001465B5" w:rsidP="001465B5">
      <w:pPr>
        <w:pStyle w:val="afb"/>
        <w:rPr>
          <w:sz w:val="20"/>
          <w:szCs w:val="20"/>
        </w:rPr>
      </w:pPr>
      <w:r w:rsidRPr="00343B91">
        <w:rPr>
          <w:sz w:val="20"/>
          <w:szCs w:val="20"/>
        </w:rPr>
        <w:t>а – предел прочности</w:t>
      </w:r>
    </w:p>
    <w:p w14:paraId="418157DF" w14:textId="3C56D567" w:rsidR="001465B5" w:rsidRPr="00343B91" w:rsidRDefault="001465B5" w:rsidP="001465B5">
      <w:pPr>
        <w:pStyle w:val="afb"/>
        <w:rPr>
          <w:sz w:val="20"/>
          <w:szCs w:val="20"/>
        </w:rPr>
      </w:pPr>
      <w:r w:rsidRPr="00343B91">
        <w:rPr>
          <w:sz w:val="20"/>
          <w:szCs w:val="20"/>
        </w:rPr>
        <w:t>б – относительное удлинение</w:t>
      </w:r>
    </w:p>
    <w:p w14:paraId="6A45ABE8" w14:textId="77777777" w:rsidR="00343B91" w:rsidRDefault="00343B91" w:rsidP="001465B5">
      <w:pPr>
        <w:pStyle w:val="afb"/>
      </w:pPr>
    </w:p>
    <w:p w14:paraId="1A14E09A" w14:textId="47034C0D" w:rsidR="001465B5" w:rsidRDefault="001465B5" w:rsidP="001465B5">
      <w:pPr>
        <w:pStyle w:val="afb"/>
        <w:rPr>
          <w:szCs w:val="24"/>
        </w:rPr>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D01514">
        <w:rPr>
          <w:szCs w:val="24"/>
        </w:rPr>
        <w:t>17</w:t>
      </w:r>
      <w:r>
        <w:rPr>
          <w:szCs w:val="24"/>
        </w:rPr>
        <w:fldChar w:fldCharType="end"/>
      </w:r>
      <w:r w:rsidRPr="00D443DE">
        <w:rPr>
          <w:szCs w:val="24"/>
        </w:rPr>
        <w:t>]</w:t>
      </w:r>
      <w:r>
        <w:rPr>
          <w:szCs w:val="24"/>
        </w:rPr>
        <w:t xml:space="preserve"> </w:t>
      </w:r>
    </w:p>
    <w:p w14:paraId="563CA6E0" w14:textId="77777777" w:rsidR="00343B91" w:rsidRPr="00D443DE" w:rsidRDefault="00343B91" w:rsidP="001465B5">
      <w:pPr>
        <w:pStyle w:val="afb"/>
      </w:pP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7B8091EC"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6FDACD4B" w:rsidR="00405363"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p w14:paraId="3802A1FE" w14:textId="77777777" w:rsidR="00343B91" w:rsidRPr="00C82AFD" w:rsidRDefault="00343B91" w:rsidP="0040536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636"/>
      </w:tblGrid>
      <w:tr w:rsidR="00405363" w14:paraId="2B3DE6E4" w14:textId="77777777" w:rsidTr="003F51D7">
        <w:tc>
          <w:tcPr>
            <w:tcW w:w="9571" w:type="dxa"/>
            <w:gridSpan w:val="2"/>
          </w:tcPr>
          <w:p w14:paraId="6BF82F5D" w14:textId="77777777" w:rsidR="00405363" w:rsidRDefault="00405363" w:rsidP="003F51D7">
            <w:pPr>
              <w:ind w:firstLine="0"/>
              <w:jc w:val="center"/>
            </w:pPr>
            <w:r>
              <w:rPr>
                <w:noProof/>
                <w:lang w:eastAsia="ru-RU"/>
              </w:rPr>
              <w:drawing>
                <wp:inline distT="0" distB="0" distL="0" distR="0" wp14:anchorId="18BEBBCC" wp14:editId="235B141F">
                  <wp:extent cx="3758006" cy="2160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758006" cy="2160000"/>
                          </a:xfrm>
                          <a:prstGeom prst="rect">
                            <a:avLst/>
                          </a:prstGeom>
                        </pic:spPr>
                      </pic:pic>
                    </a:graphicData>
                  </a:graphic>
                </wp:inline>
              </w:drawing>
            </w:r>
          </w:p>
        </w:tc>
      </w:tr>
      <w:tr w:rsidR="00405363" w:rsidRPr="00E9435C" w14:paraId="74D229AA" w14:textId="77777777" w:rsidTr="003F51D7">
        <w:tc>
          <w:tcPr>
            <w:tcW w:w="4785" w:type="dxa"/>
          </w:tcPr>
          <w:p w14:paraId="00CF919F" w14:textId="77777777" w:rsidR="00405363" w:rsidRPr="00E9435C" w:rsidRDefault="00405363" w:rsidP="003F51D7">
            <w:pPr>
              <w:pStyle w:val="afb"/>
            </w:pPr>
            <w:r w:rsidRPr="00E9435C">
              <w:t>а</w:t>
            </w:r>
          </w:p>
        </w:tc>
        <w:tc>
          <w:tcPr>
            <w:tcW w:w="4786" w:type="dxa"/>
          </w:tcPr>
          <w:p w14:paraId="36123D9B" w14:textId="77777777" w:rsidR="00405363" w:rsidRPr="00E9435C" w:rsidRDefault="00405363" w:rsidP="003F51D7">
            <w:pPr>
              <w:pStyle w:val="afb"/>
            </w:pPr>
            <w:r w:rsidRPr="00E9435C">
              <w:t>б</w:t>
            </w:r>
          </w:p>
        </w:tc>
      </w:tr>
    </w:tbl>
    <w:p w14:paraId="29B8F046" w14:textId="77777777" w:rsidR="00343B91" w:rsidRPr="00343B91" w:rsidRDefault="00405363" w:rsidP="00405363">
      <w:pPr>
        <w:pStyle w:val="afb"/>
        <w:rPr>
          <w:sz w:val="20"/>
          <w:szCs w:val="20"/>
        </w:rPr>
      </w:pPr>
      <w:r w:rsidRPr="00343B91">
        <w:rPr>
          <w:sz w:val="20"/>
          <w:szCs w:val="20"/>
        </w:rPr>
        <w:t>а – светлопольное изображение</w:t>
      </w:r>
    </w:p>
    <w:p w14:paraId="3D955991" w14:textId="1417455F" w:rsidR="00405363" w:rsidRDefault="00405363" w:rsidP="00405363">
      <w:pPr>
        <w:pStyle w:val="afb"/>
        <w:rPr>
          <w:sz w:val="20"/>
          <w:szCs w:val="20"/>
        </w:rPr>
      </w:pPr>
      <w:r w:rsidRPr="00343B91">
        <w:rPr>
          <w:sz w:val="20"/>
          <w:szCs w:val="20"/>
        </w:rPr>
        <w:t>б – темнопольное изображение</w:t>
      </w:r>
    </w:p>
    <w:p w14:paraId="5BCD1A9D" w14:textId="77777777" w:rsidR="00343B91" w:rsidRPr="00E9435C" w:rsidRDefault="00343B91" w:rsidP="00405363">
      <w:pPr>
        <w:pStyle w:val="afb"/>
      </w:pPr>
    </w:p>
    <w:p w14:paraId="2599DE6D" w14:textId="05F33432" w:rsidR="00405363"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D01514">
        <w:t>17</w:t>
      </w:r>
      <w:r>
        <w:fldChar w:fldCharType="end"/>
      </w:r>
      <w:r w:rsidRPr="00E9435C">
        <w:t>]</w:t>
      </w:r>
    </w:p>
    <w:p w14:paraId="43599320" w14:textId="77777777" w:rsidR="00343B91" w:rsidRPr="00E9435C" w:rsidRDefault="00343B91" w:rsidP="00405363">
      <w:pPr>
        <w:pStyle w:val="afb"/>
      </w:pPr>
    </w:p>
    <w:p w14:paraId="1AF6D1C5" w14:textId="77777777" w:rsidR="00405363" w:rsidRDefault="00405363" w:rsidP="00405363">
      <w:r w:rsidRPr="00C82AFD">
        <w:lastRenderedPageBreak/>
        <w:t xml:space="preserve">После облучения при </w:t>
      </w:r>
      <m:oMath>
        <m:r>
          <w:rPr>
            <w:rFonts w:ascii="Cambria Math" w:hAnsi="Cambria Math"/>
          </w:rPr>
          <m:t>465</m:t>
        </m:r>
      </m:oMath>
      <w:r w:rsidRPr="00E9435C">
        <w:t>-</w:t>
      </w:r>
      <m:oMath>
        <m:r>
          <w:rPr>
            <w:rFonts w:ascii="Cambria Math" w:hAnsi="Cambria Math"/>
          </w:rPr>
          <m:t>535 ℃</m:t>
        </m:r>
      </m:oMath>
      <w:r w:rsidRPr="00C82AFD">
        <w:t xml:space="preserve"> два типа выделений сформировались в ферритные зерна</w:t>
      </w:r>
      <w:r w:rsidRPr="007332C8">
        <w:t xml:space="preserve"> 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5E6E0DE3"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3F17A072" w14:textId="77777777" w:rsidR="00343B91" w:rsidRDefault="00343B91" w:rsidP="00405363"/>
    <w:p w14:paraId="104B8D2C" w14:textId="08730D3C" w:rsidR="00405363" w:rsidRDefault="00405363" w:rsidP="00405363">
      <w:pPr>
        <w:ind w:firstLine="0"/>
        <w:jc w:val="cente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40CF65C7" w14:textId="77777777" w:rsidR="00343B91" w:rsidRDefault="00343B91" w:rsidP="00405363">
      <w:pPr>
        <w:ind w:firstLine="0"/>
        <w:jc w:val="center"/>
      </w:pPr>
    </w:p>
    <w:p w14:paraId="3D738CDA" w14:textId="76EDBCAD" w:rsidR="00405363" w:rsidRDefault="00405363" w:rsidP="00405363">
      <w:pPr>
        <w:pStyle w:val="afb"/>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D01514">
        <w:t>17</w:t>
      </w:r>
      <w:r>
        <w:fldChar w:fldCharType="end"/>
      </w:r>
      <w:r w:rsidRPr="00257C28">
        <w:t>]</w:t>
      </w:r>
    </w:p>
    <w:p w14:paraId="29DDDA66" w14:textId="77777777" w:rsidR="00343B91" w:rsidRDefault="00343B91" w:rsidP="00405363">
      <w:pPr>
        <w:pStyle w:val="afb"/>
        <w:rPr>
          <w:highlight w:val="yellow"/>
        </w:rPr>
      </w:pPr>
    </w:p>
    <w:p w14:paraId="6F90189D" w14:textId="2F3A9018" w:rsidR="00405363" w:rsidRPr="0099728C" w:rsidRDefault="00405363" w:rsidP="00343B91">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X</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r w:rsidR="00343B91">
        <w:t xml:space="preserve"> </w:t>
      </w:r>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proofErr w:type="spellStart"/>
      <w:r>
        <w:t>зами</w:t>
      </w:r>
      <w:proofErr w:type="spellEnd"/>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680EF6E1" w:rsidR="00605055"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D01514">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23109A">
        <w:t>таблице</w:t>
      </w:r>
      <w:r w:rsidR="0023109A">
        <w:t xml:space="preserve"> 1.7</w:t>
      </w:r>
      <w:r w:rsidRPr="00E058FB">
        <w:t xml:space="preserve"> и на </w:t>
      </w:r>
      <w:r w:rsidRPr="0099728C">
        <w:t>рисунке</w:t>
      </w:r>
      <w:r w:rsidR="0099728C" w:rsidRPr="0099728C">
        <w:t xml:space="preserve"> 1.13</w:t>
      </w:r>
      <w:r w:rsidRPr="00E058FB">
        <w:t>.</w:t>
      </w:r>
    </w:p>
    <w:p w14:paraId="6B7CA193" w14:textId="77777777" w:rsidR="00343B91" w:rsidRPr="00E058FB" w:rsidRDefault="00343B91" w:rsidP="00605055"/>
    <w:p w14:paraId="418583D8" w14:textId="33D02ECD" w:rsidR="00605055" w:rsidRPr="00D443DE" w:rsidRDefault="00605055" w:rsidP="00605055">
      <w:pPr>
        <w:pStyle w:val="af9"/>
      </w:pPr>
      <w:r w:rsidRPr="0023109A">
        <w:t>Таблица</w:t>
      </w:r>
      <w:r w:rsidR="0023109A" w:rsidRPr="0023109A">
        <w:t xml:space="preserve"> 1.7</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D01514">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3272BA8C" w14:textId="77777777" w:rsidR="00AC5F54" w:rsidRPr="00E058FB" w:rsidRDefault="00AC5F54" w:rsidP="00605055">
      <w:pPr>
        <w:rPr>
          <w:sz w:val="22"/>
        </w:rPr>
      </w:pPr>
    </w:p>
    <w:p w14:paraId="7C6D5FBE" w14:textId="766B674B" w:rsidR="00605055" w:rsidRDefault="00605055" w:rsidP="00605055">
      <w:pPr>
        <w:ind w:firstLine="0"/>
        <w:jc w:val="center"/>
        <w:rPr>
          <w:sz w:val="22"/>
        </w:rPr>
      </w:pPr>
      <w:r w:rsidRPr="00E058FB">
        <w:rPr>
          <w:noProof/>
          <w:lang w:eastAsia="ru-RU"/>
        </w:rPr>
        <w:lastRenderedPageBreak/>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1166B1AB" w14:textId="77777777" w:rsidR="00AC5F54" w:rsidRPr="00E058FB" w:rsidRDefault="00AC5F54" w:rsidP="00605055">
      <w:pPr>
        <w:ind w:firstLine="0"/>
        <w:jc w:val="center"/>
        <w:rPr>
          <w:sz w:val="22"/>
        </w:rPr>
      </w:pPr>
    </w:p>
    <w:p w14:paraId="0AFF0838" w14:textId="22E6638A" w:rsidR="00605055" w:rsidRDefault="00605055" w:rsidP="00605055">
      <w:pPr>
        <w:pStyle w:val="afb"/>
        <w:rPr>
          <w:szCs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t xml:space="preserve"> </w:t>
      </w:r>
      <w:r w:rsidRPr="00D443DE">
        <w:rPr>
          <w:szCs w:val="24"/>
        </w:rPr>
        <w:t>[</w:t>
      </w:r>
      <w:r>
        <w:fldChar w:fldCharType="begin"/>
      </w:r>
      <w:r>
        <w:rPr>
          <w:szCs w:val="24"/>
        </w:rPr>
        <w:instrText xml:space="preserve"> REF АИванов_Струк_мех_свойс_823 \n \h </w:instrText>
      </w:r>
      <w:r>
        <w:fldChar w:fldCharType="separate"/>
      </w:r>
      <w:r w:rsidR="00D01514">
        <w:rPr>
          <w:szCs w:val="24"/>
        </w:rPr>
        <w:t>18</w:t>
      </w:r>
      <w:r>
        <w:fldChar w:fldCharType="end"/>
      </w:r>
      <w:r w:rsidRPr="00D443DE">
        <w:rPr>
          <w:szCs w:val="24"/>
        </w:rPr>
        <w:t>]</w:t>
      </w:r>
    </w:p>
    <w:p w14:paraId="32735676" w14:textId="77777777" w:rsidR="00AC5F54" w:rsidRPr="00D443DE" w:rsidRDefault="00AC5F54" w:rsidP="00605055">
      <w:pPr>
        <w:pStyle w:val="afb"/>
      </w:pPr>
    </w:p>
    <w:p w14:paraId="74EAFA1F" w14:textId="35CB4E2B" w:rsidR="00605055" w:rsidRDefault="00605055" w:rsidP="00605055">
      <w:r w:rsidRPr="00E058FB">
        <w:t xml:space="preserve">Из </w:t>
      </w:r>
      <w:r>
        <w:t>представленных</w:t>
      </w:r>
      <w:r w:rsidRPr="00E058FB">
        <w:t xml:space="preserve"> данных следует, что:</w:t>
      </w:r>
    </w:p>
    <w:p w14:paraId="53828583" w14:textId="330C9B20" w:rsidR="00AC5F54" w:rsidRDefault="00AC5F54" w:rsidP="00AC5F54">
      <w:pPr>
        <w:pStyle w:val="a3"/>
        <w:numPr>
          <w:ilvl w:val="0"/>
          <w:numId w:val="45"/>
        </w:numPr>
        <w:ind w:left="709"/>
      </w:pPr>
      <w:r w:rsidRPr="00E058FB">
        <w:t>У стали ЭП-823 размер зерна составляет (18-21) мкм и соответствует (8-8,5) баллам</w:t>
      </w:r>
      <w:r>
        <w:t>;</w:t>
      </w:r>
    </w:p>
    <w:p w14:paraId="13DD8D17" w14:textId="77777777" w:rsidR="00AC5F54" w:rsidRPr="00E058FB" w:rsidRDefault="00AC5F54" w:rsidP="00AC5F54">
      <w:pPr>
        <w:pStyle w:val="a3"/>
        <w:numPr>
          <w:ilvl w:val="0"/>
          <w:numId w:val="45"/>
        </w:numPr>
        <w:ind w:left="709"/>
      </w:pPr>
      <w:r w:rsidRPr="00E058FB">
        <w:t>Ферритная фаза в стали ЭП-823 имеет размер от 2 до 8 мкм (</w:t>
      </w:r>
      <w:r w:rsidRPr="001A7FE5">
        <w:t>рисунок</w:t>
      </w:r>
      <w:r>
        <w:t> </w:t>
      </w:r>
      <w:r w:rsidRPr="001A7FE5">
        <w:t>1.13</w:t>
      </w:r>
      <w:r w:rsidRPr="00E058FB">
        <w:t>)</w:t>
      </w:r>
      <w:r>
        <w:t>;</w:t>
      </w:r>
    </w:p>
    <w:p w14:paraId="78FAE59E" w14:textId="34ACDB7C" w:rsidR="00AC5F54" w:rsidRDefault="00AC5F54" w:rsidP="00AC5F54">
      <w:pPr>
        <w:pStyle w:val="a3"/>
        <w:numPr>
          <w:ilvl w:val="0"/>
          <w:numId w:val="45"/>
        </w:numPr>
        <w:ind w:left="709"/>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666CEA41" w14:textId="77777777" w:rsidR="00AC5F54" w:rsidRPr="00655317" w:rsidRDefault="00AC5F54" w:rsidP="00AC5F54">
      <w:pPr>
        <w:pStyle w:val="a3"/>
      </w:pPr>
    </w:p>
    <w:p w14:paraId="58082FF9" w14:textId="77777777" w:rsidR="0033391D" w:rsidRDefault="0033391D" w:rsidP="0080383C">
      <w:pPr>
        <w:pStyle w:val="3"/>
        <w:rPr>
          <w:rStyle w:val="20"/>
          <w:b/>
          <w:bCs/>
        </w:rPr>
      </w:pPr>
      <w:bookmarkStart w:id="23" w:name="_Toc514780521"/>
      <w:bookmarkStart w:id="24" w:name="_Toc517719193"/>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3"/>
      <w:bookmarkEnd w:id="24"/>
    </w:p>
    <w:p w14:paraId="4D2556B2" w14:textId="77777777" w:rsidR="0033391D" w:rsidRDefault="008421B2" w:rsidP="0080383C">
      <w:pPr>
        <w:pStyle w:val="4"/>
      </w:pPr>
      <w:bookmarkStart w:id="25" w:name="_Toc514780522"/>
      <w:bookmarkStart w:id="26" w:name="_Toc517719194"/>
      <w:r>
        <w:t>Механизмы окисления чистого железа при взаимодействии с кислородом</w:t>
      </w:r>
      <w:r w:rsidR="003A2B60">
        <w:t>.</w:t>
      </w:r>
      <w:bookmarkEnd w:id="25"/>
      <w:bookmarkEnd w:id="26"/>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E3EE89" w:rsidR="003A2B60" w:rsidRPr="007B3B1B" w:rsidRDefault="00AC5F54" w:rsidP="00AC5F54">
      <w:pPr>
        <w:pStyle w:val="a3"/>
        <w:numPr>
          <w:ilvl w:val="0"/>
          <w:numId w:val="41"/>
        </w:numPr>
        <w:ind w:left="709"/>
      </w:pPr>
      <w:r>
        <w:t>А</w:t>
      </w:r>
      <w:r w:rsidR="003A2B60" w:rsidRPr="007B3B1B">
        <w:t>дсорбция молекулярного кислорода на чистой поверхности металла;</w:t>
      </w:r>
    </w:p>
    <w:p w14:paraId="637D02D2" w14:textId="6CAB58E4" w:rsidR="003A2B60" w:rsidRPr="007B3B1B" w:rsidRDefault="00AC5F54" w:rsidP="00AC5F54">
      <w:pPr>
        <w:pStyle w:val="a3"/>
        <w:numPr>
          <w:ilvl w:val="0"/>
          <w:numId w:val="41"/>
        </w:numPr>
        <w:ind w:left="709"/>
      </w:pPr>
      <w:r>
        <w:t>Д</w:t>
      </w:r>
      <w:r w:rsidR="003A2B60" w:rsidRPr="007B3B1B">
        <w:t>иссоциация молекул кислорода на атомы и их хемосорбция;</w:t>
      </w:r>
    </w:p>
    <w:p w14:paraId="4DE21FD5" w14:textId="752CC5FF" w:rsidR="003A2B60" w:rsidRPr="007B3B1B" w:rsidRDefault="00AC5F54" w:rsidP="00AC5F54">
      <w:pPr>
        <w:pStyle w:val="a3"/>
        <w:numPr>
          <w:ilvl w:val="0"/>
          <w:numId w:val="41"/>
        </w:numPr>
        <w:ind w:left="709"/>
      </w:pPr>
      <w:r>
        <w:t>В</w:t>
      </w:r>
      <w:r w:rsidR="003A2B60" w:rsidRPr="007B3B1B">
        <w:t>озникновение зародышей оксидов на локальных участках поверхности;</w:t>
      </w:r>
    </w:p>
    <w:p w14:paraId="76EC1DA5" w14:textId="1E078494" w:rsidR="003A2B60" w:rsidRPr="007B3B1B" w:rsidRDefault="00AC5F54" w:rsidP="00AC5F54">
      <w:pPr>
        <w:pStyle w:val="a3"/>
        <w:numPr>
          <w:ilvl w:val="0"/>
          <w:numId w:val="41"/>
        </w:numPr>
        <w:ind w:left="709"/>
      </w:pPr>
      <w:r>
        <w:t>Ф</w:t>
      </w:r>
      <w:r w:rsidR="003A2B60" w:rsidRPr="007B3B1B">
        <w:t xml:space="preserve">ормирование и рост пленки оксида; </w:t>
      </w:r>
    </w:p>
    <w:p w14:paraId="5B3A3907" w14:textId="4285060C" w:rsidR="003A2B60" w:rsidRPr="007B3B1B" w:rsidRDefault="00AC5F54" w:rsidP="00AC5F54">
      <w:pPr>
        <w:pStyle w:val="a3"/>
        <w:numPr>
          <w:ilvl w:val="0"/>
          <w:numId w:val="41"/>
        </w:numPr>
        <w:ind w:left="709"/>
      </w:pPr>
      <w:r>
        <w:t>В</w:t>
      </w:r>
      <w:r w:rsidR="003A2B60" w:rsidRPr="007B3B1B">
        <w:t>ынос железа через пленку, который сопровождается обратным потоком вакансий, идущих вглубь матрицы;</w:t>
      </w:r>
    </w:p>
    <w:p w14:paraId="63AAA592" w14:textId="0445CAFC" w:rsid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r w:rsidR="00902A4B">
        <w:t xml:space="preserve"> На рисунке 1.14 представлена диаграмма состояния железо-кислород.</w:t>
      </w:r>
    </w:p>
    <w:p w14:paraId="0488EA1C" w14:textId="77777777" w:rsidR="00AC5F54" w:rsidRPr="008708F0" w:rsidRDefault="00AC5F54" w:rsidP="002F7729"/>
    <w:p w14:paraId="790627F2" w14:textId="1389EF5E" w:rsidR="00100C34" w:rsidRDefault="00100C34" w:rsidP="00100C34">
      <w:pPr>
        <w:pStyle w:val="afb"/>
      </w:pPr>
      <w:r>
        <w:rPr>
          <w:noProof/>
        </w:rPr>
        <w:lastRenderedPageBreak/>
        <w:drawing>
          <wp:inline distT="0" distB="0" distL="0" distR="0" wp14:anchorId="4A365775" wp14:editId="003ECD4E">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2DB0AFA8" w14:textId="77777777" w:rsidR="00AC5F54" w:rsidRDefault="00AC5F54" w:rsidP="00100C34">
      <w:pPr>
        <w:pStyle w:val="afb"/>
      </w:pPr>
    </w:p>
    <w:p w14:paraId="7C377016" w14:textId="493A2117" w:rsidR="00100C34" w:rsidRDefault="00100C34" w:rsidP="003D1ABB">
      <w:pPr>
        <w:pStyle w:val="afb"/>
      </w:pPr>
      <w:r w:rsidRPr="001A7FE5">
        <w:t>Рисунок</w:t>
      </w:r>
      <w:r w:rsidR="001A7FE5" w:rsidRPr="001A7FE5">
        <w:t xml:space="preserve"> 1.14</w:t>
      </w:r>
      <w:r>
        <w:t xml:space="preserve"> – диаграмма состояний </w:t>
      </w:r>
      <w:r>
        <w:rPr>
          <w:lang w:val="en-US"/>
        </w:rPr>
        <w:t>Fe</w:t>
      </w:r>
      <w:r w:rsidRPr="00100C34">
        <w:t>-</w:t>
      </w:r>
      <w:r>
        <w:rPr>
          <w:lang w:val="en-US"/>
        </w:rPr>
        <w:t>O</w:t>
      </w:r>
      <w:r w:rsidRPr="00100C34">
        <w:t xml:space="preserve"> </w:t>
      </w:r>
      <w:r w:rsidRPr="0023109A">
        <w:t>[</w:t>
      </w:r>
      <w:r w:rsidR="0023109A" w:rsidRPr="0023109A">
        <w:fldChar w:fldCharType="begin"/>
      </w:r>
      <w:r w:rsidR="0023109A" w:rsidRPr="0023109A">
        <w:instrText xml:space="preserve"> REF Диаграмма_сост_железо_кислород \n \h </w:instrText>
      </w:r>
      <w:r w:rsidR="0023109A">
        <w:instrText xml:space="preserve"> \* MERGEFORMAT </w:instrText>
      </w:r>
      <w:r w:rsidR="0023109A" w:rsidRPr="0023109A">
        <w:fldChar w:fldCharType="separate"/>
      </w:r>
      <w:r w:rsidR="00D01514">
        <w:t>19</w:t>
      </w:r>
      <w:r w:rsidR="0023109A" w:rsidRPr="0023109A">
        <w:fldChar w:fldCharType="end"/>
      </w:r>
      <w:r w:rsidRPr="0023109A">
        <w:t>]</w:t>
      </w:r>
      <w:r w:rsidRPr="00100C34">
        <w:t>.</w:t>
      </w:r>
    </w:p>
    <w:p w14:paraId="7E5EB6B9" w14:textId="77777777" w:rsidR="00AC5F54" w:rsidRDefault="00AC5F54" w:rsidP="003D1ABB">
      <w:pPr>
        <w:pStyle w:val="afb"/>
      </w:pPr>
    </w:p>
    <w:p w14:paraId="2C1BE5DB" w14:textId="182D6DF6" w:rsidR="00902A4B" w:rsidRPr="00100C34" w:rsidRDefault="00902A4B" w:rsidP="00902A4B">
      <w:r w:rsidRPr="007B3B1B">
        <w:t>В соответствии с диаграммой состояний Fe–O</w:t>
      </w:r>
      <w:r>
        <w:t xml:space="preserve"> </w:t>
      </w:r>
      <w:r w:rsidRPr="007B3B1B">
        <w:t>при высоких температурах (</w:t>
      </w:r>
      <w:r w:rsidRPr="007B3B1B">
        <w:rPr>
          <w:rFonts w:ascii="Cambria Math" w:hAnsi="Cambria Math" w:cs="Cambria Math"/>
        </w:rPr>
        <w:t>𝑇</w:t>
      </w:r>
      <w:r w:rsidRPr="007B3B1B">
        <w:t>&gt; 570 °</w:t>
      </w:r>
      <w:r w:rsidRPr="00AC5F54">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6266326F" w14:textId="1294DE4E"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74211CFE" w14:textId="77777777" w:rsidR="00AC5F54" w:rsidRDefault="00AC5F54" w:rsidP="00E829ED">
      <w:pPr>
        <w:ind w:firstLine="708"/>
      </w:pPr>
    </w:p>
    <w:p w14:paraId="05A9B7C6" w14:textId="35622121"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109DB559" w14:textId="77777777" w:rsidR="00AC5F54" w:rsidRDefault="00AC5F54" w:rsidP="00E829ED">
      <w:pPr>
        <w:pStyle w:val="afb"/>
      </w:pPr>
    </w:p>
    <w:p w14:paraId="5AFBEC89" w14:textId="61B0A733"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D01514">
        <w:t>20</w:t>
      </w:r>
      <w:r w:rsidR="007628FB">
        <w:fldChar w:fldCharType="end"/>
      </w:r>
      <w:r w:rsidRPr="007628FB">
        <w:t>]</w:t>
      </w:r>
      <w:r w:rsidRPr="0096026C">
        <w:t xml:space="preserve">. </w:t>
      </w:r>
    </w:p>
    <w:p w14:paraId="59A433C1" w14:textId="77777777" w:rsidR="00AC5F54" w:rsidRDefault="00AC5F54" w:rsidP="00E829ED">
      <w:pPr>
        <w:pStyle w:val="afb"/>
      </w:pPr>
    </w:p>
    <w:p w14:paraId="3AAEC9C5" w14:textId="4FF0C298" w:rsidR="008E3548" w:rsidRDefault="008E3548" w:rsidP="00E829ED">
      <w:pPr>
        <w:ind w:firstLine="708"/>
      </w:pPr>
      <w:r w:rsidRPr="008B46D3">
        <w:lastRenderedPageBreak/>
        <w:t xml:space="preserve">В наиболее </w:t>
      </w:r>
      <w:r>
        <w:t>благоприятных</w:t>
      </w:r>
      <w:r w:rsidRPr="008B46D3">
        <w:t xml:space="preserve"> условиях формируется </w:t>
      </w:r>
      <w:r>
        <w:t>вюстит</w:t>
      </w:r>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w:t>
      </w:r>
      <w:proofErr w:type="spellStart"/>
      <w:r w:rsidRPr="008B46D3">
        <w:t>лах</w:t>
      </w:r>
      <w:proofErr w:type="spellEnd"/>
      <w:r w:rsidRPr="008B46D3">
        <w:t>.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5617D3D6" w:rsidR="00C037EA" w:rsidRDefault="00C037EA" w:rsidP="00100C34">
      <w:r w:rsidRPr="00E058FB">
        <w:t xml:space="preserve">Схематичное изображение структуры пленки представлено на </w:t>
      </w:r>
      <w:r w:rsidRPr="001A7FE5">
        <w:t>рисунке</w:t>
      </w:r>
      <w:r w:rsidR="001A7FE5" w:rsidRPr="001A7FE5">
        <w:t xml:space="preserve"> 1.16</w:t>
      </w:r>
      <w:r w:rsidR="00AC5F54">
        <w:t>.</w:t>
      </w:r>
    </w:p>
    <w:p w14:paraId="6B269D98" w14:textId="77777777" w:rsidR="00AC5F54" w:rsidRDefault="00AC5F54" w:rsidP="00100C34">
      <w:pPr>
        <w:rPr>
          <w:highlight w:val="yellow"/>
        </w:rPr>
      </w:pPr>
    </w:p>
    <w:p w14:paraId="44162BC1" w14:textId="4378BCCA" w:rsidR="00C037EA" w:rsidRDefault="00E664C0" w:rsidP="00C037EA">
      <w:pPr>
        <w:pStyle w:val="afb"/>
      </w:pPr>
      <w:r>
        <w:rPr>
          <w:noProof/>
        </w:rPr>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09EF72DE" w14:textId="77777777" w:rsidR="00AC5F54" w:rsidRDefault="00AC5F54" w:rsidP="00C037EA">
      <w:pPr>
        <w:pStyle w:val="afb"/>
      </w:pPr>
    </w:p>
    <w:p w14:paraId="21996F25" w14:textId="42166E30" w:rsidR="00C037EA"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p>
    <w:p w14:paraId="718E0279" w14:textId="77777777" w:rsidR="00AC5F54" w:rsidRPr="007B3B1B" w:rsidRDefault="00AC5F54" w:rsidP="00C037EA">
      <w:pPr>
        <w:pStyle w:val="afb"/>
      </w:pPr>
    </w:p>
    <w:p w14:paraId="1649A4BA" w14:textId="644F8A6C" w:rsidR="003D1ABB"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p>
    <w:p w14:paraId="5A7E31BE" w14:textId="77777777" w:rsidR="00951D55" w:rsidRPr="00E664C0" w:rsidRDefault="00951D55" w:rsidP="003D1AB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9"/>
        <w:gridCol w:w="3143"/>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5B9E3914" w14:textId="2C9A2C87" w:rsidR="003D1ABB" w:rsidRPr="00E058FB" w:rsidRDefault="003D1ABB" w:rsidP="003D1ABB">
      <w:pPr>
        <w:ind w:firstLine="0"/>
      </w:pPr>
      <w:r w:rsidRPr="00E664C0">
        <w:lastRenderedPageBreak/>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301C705B"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w:t>
      </w:r>
    </w:p>
    <w:p w14:paraId="12DF3663" w14:textId="7001D065" w:rsidR="008708F0"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0A49706" w14:textId="77777777" w:rsidR="00AC5F54" w:rsidRPr="003D1ABB" w:rsidRDefault="00AC5F54" w:rsidP="003D1ABB"/>
    <w:p w14:paraId="1836207A" w14:textId="77777777" w:rsidR="003A2B60" w:rsidRDefault="003A2B60" w:rsidP="0080383C">
      <w:pPr>
        <w:pStyle w:val="4"/>
      </w:pPr>
      <w:bookmarkStart w:id="27" w:name="_Toc502011715"/>
      <w:bookmarkStart w:id="28" w:name="_Ref513051894"/>
      <w:bookmarkStart w:id="29" w:name="_Ref513051936"/>
      <w:bookmarkStart w:id="30" w:name="_Toc514780523"/>
      <w:bookmarkStart w:id="31" w:name="_Toc517719195"/>
      <w:r w:rsidRPr="00E311FC">
        <w:t>Физико</w:t>
      </w:r>
      <w:r w:rsidRPr="00FC3F33">
        <w:t>-химические аспекты взаимодействия стали со свинцом</w:t>
      </w:r>
      <w:bookmarkEnd w:id="27"/>
      <w:r w:rsidR="00BC4CF4">
        <w:t>.</w:t>
      </w:r>
      <w:bookmarkEnd w:id="28"/>
      <w:bookmarkEnd w:id="29"/>
      <w:bookmarkEnd w:id="30"/>
      <w:bookmarkEnd w:id="31"/>
    </w:p>
    <w:p w14:paraId="663279C3" w14:textId="47E35D2E" w:rsidR="007E1D0A" w:rsidRDefault="00422312" w:rsidP="00AC5F54">
      <w:r>
        <w:t>Следует отметить сразу, что научным сообществом очень плохо изучено влияние свинца (свинцового теплоносителя) на стал</w:t>
      </w:r>
      <w:r w:rsidR="002F7729">
        <w:t>ь</w:t>
      </w:r>
      <w:r>
        <w:t>, а точнее, на коррозионную</w:t>
      </w:r>
      <w:r w:rsidR="007E56A7">
        <w:t xml:space="preserve"> стойкость. </w:t>
      </w:r>
      <w:r w:rsidR="000B6FEB" w:rsidRPr="00A07BA6">
        <w:t>Важным параметром в случае свинцового теплоносителя является концентрация растворенного в нем кислорода.</w:t>
      </w:r>
    </w:p>
    <w:p w14:paraId="397625F3" w14:textId="35A33CC9"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w:t>
      </w:r>
      <w:proofErr w:type="gramStart"/>
      <w:r w:rsidR="004C3024">
        <w:rPr>
          <w:rFonts w:cs="Times New Roman"/>
          <w:szCs w:val="26"/>
        </w:rPr>
        <w:t>масс.%</w:t>
      </w:r>
      <w:proofErr w:type="gramEnd"/>
      <w:r w:rsidRPr="00F06F7D">
        <w:rPr>
          <w:rFonts w:cs="Times New Roman"/>
          <w:szCs w:val="26"/>
        </w:rPr>
        <w:t xml:space="preserve">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D01514">
        <w:rPr>
          <w:rFonts w:cs="Times New Roman"/>
          <w:szCs w:val="26"/>
        </w:rPr>
        <w:t>21</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w:t>
      </w:r>
      <w:proofErr w:type="gramStart"/>
      <w:r w:rsidR="004C3024">
        <w:rPr>
          <w:rFonts w:cs="Times New Roman"/>
          <w:szCs w:val="26"/>
        </w:rPr>
        <w:t>масс.%</w:t>
      </w:r>
      <w:proofErr w:type="gramEnd"/>
      <w:r w:rsidRPr="00F06F7D">
        <w:rPr>
          <w:rFonts w:cs="Times New Roman"/>
          <w:szCs w:val="26"/>
        </w:rPr>
        <w:t xml:space="preserve">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32C41438" w14:textId="787A9A0E" w:rsidR="00AC5F54" w:rsidRDefault="00AC5F54" w:rsidP="007E1D0A">
      <w:pPr>
        <w:ind w:firstLine="708"/>
        <w:rPr>
          <w:rFonts w:cs="Times New Roman"/>
          <w:szCs w:val="26"/>
        </w:rPr>
      </w:pPr>
    </w:p>
    <w:p w14:paraId="1274FDF4" w14:textId="77777777" w:rsidR="00AC5F54" w:rsidRDefault="00AC5F54" w:rsidP="007E1D0A">
      <w:pPr>
        <w:ind w:firstLine="708"/>
        <w:rPr>
          <w:rFonts w:cs="Times New Roman"/>
          <w:szCs w:val="26"/>
        </w:rPr>
      </w:pPr>
    </w:p>
    <w:p w14:paraId="049ABBA4" w14:textId="2D3F3EA7" w:rsidR="00B1031E" w:rsidRDefault="00913E28" w:rsidP="003A66EB">
      <w:pPr>
        <w:pStyle w:val="afb"/>
        <w:rPr>
          <w:rFonts w:cs="Times New Roman"/>
        </w:rPr>
      </w:pPr>
      <w:r>
        <w:rPr>
          <w:noProof/>
        </w:rPr>
        <w:lastRenderedPageBreak/>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6E534B4E" w14:textId="77777777" w:rsidR="00AC5F54" w:rsidRDefault="00AC5F54" w:rsidP="003A66EB">
      <w:pPr>
        <w:pStyle w:val="afb"/>
        <w:rPr>
          <w:rFonts w:cs="Times New Roman"/>
        </w:rPr>
      </w:pPr>
    </w:p>
    <w:p w14:paraId="3F1D2652" w14:textId="3D275394" w:rsidR="00B1031E" w:rsidRDefault="00B1031E" w:rsidP="00B1031E">
      <w:pPr>
        <w:pStyle w:val="afb"/>
        <w:rPr>
          <w:rFonts w:cs="Times New Roman"/>
        </w:rPr>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D01514">
        <w:rPr>
          <w:rFonts w:cs="Times New Roman"/>
        </w:rPr>
        <w:t>21</w:t>
      </w:r>
      <w:r>
        <w:rPr>
          <w:rFonts w:cs="Times New Roman"/>
        </w:rPr>
        <w:fldChar w:fldCharType="end"/>
      </w:r>
      <w:r w:rsidRPr="00B1031E">
        <w:rPr>
          <w:rFonts w:cs="Times New Roman"/>
        </w:rPr>
        <w:t>].</w:t>
      </w:r>
    </w:p>
    <w:p w14:paraId="2F23DCB6" w14:textId="77777777" w:rsidR="00AC5F54" w:rsidRPr="00B1031E" w:rsidRDefault="00AC5F54" w:rsidP="00B1031E">
      <w:pPr>
        <w:pStyle w:val="afb"/>
      </w:pPr>
    </w:p>
    <w:p w14:paraId="5C53E3EA" w14:textId="247EB16E"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D01514">
        <w:rPr>
          <w:rFonts w:cs="Times New Roman"/>
          <w:szCs w:val="26"/>
          <w:lang w:val="x-none"/>
        </w:rPr>
        <w:t>6</w:t>
      </w:r>
      <w:r w:rsidR="00101792">
        <w:rPr>
          <w:rFonts w:cs="Times New Roman"/>
          <w:szCs w:val="26"/>
          <w:lang w:val="x-none"/>
        </w:rPr>
        <w:fldChar w:fldCharType="end"/>
      </w:r>
      <w:r w:rsidRPr="00F06F7D">
        <w:rPr>
          <w:rFonts w:cs="Times New Roman"/>
          <w:szCs w:val="26"/>
          <w:lang w:val="x-none"/>
        </w:rPr>
        <w:t>] термодинамических расчетов, в диапазоне температур 400 - 800</w:t>
      </w:r>
      <w:r w:rsidRPr="00F06F7D">
        <w:rPr>
          <w:rFonts w:cs="Times New Roman"/>
          <w:szCs w:val="26"/>
        </w:rPr>
        <w:t>°</w:t>
      </w:r>
      <w:r w:rsidRPr="00F06F7D">
        <w:rPr>
          <w:rFonts w:cs="Times New Roman"/>
          <w:szCs w:val="26"/>
          <w:lang w:val="x-none"/>
        </w:rPr>
        <w:t>С и при содержании 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004C3024">
        <w:rPr>
          <w:rFonts w:cs="Times New Roman"/>
          <w:szCs w:val="26"/>
          <w:lang w:val="x-none"/>
        </w:rPr>
        <w:t>масс.%</w:t>
      </w:r>
      <w:r w:rsidRPr="00F06F7D">
        <w:rPr>
          <w:rFonts w:cs="Times New Roman"/>
          <w:szCs w:val="26"/>
          <w:lang w:val="x-none"/>
        </w:rPr>
        <w:t xml:space="preserve">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w:t>
      </w:r>
      <w:r w:rsidR="004C3024">
        <w:rPr>
          <w:rFonts w:cs="Times New Roman"/>
          <w:szCs w:val="26"/>
          <w:lang w:val="x-none"/>
        </w:rPr>
        <w:t>масс.%</w:t>
      </w:r>
      <w:r w:rsidRPr="00F06F7D">
        <w:rPr>
          <w:rFonts w:cs="Times New Roman"/>
          <w:szCs w:val="26"/>
          <w:lang w:val="x-none"/>
        </w:rPr>
        <w:t xml:space="preserve"> и температурах 400</w:t>
      </w:r>
      <w:r w:rsidRPr="00F06F7D">
        <w:rPr>
          <w:rFonts w:cs="Times New Roman"/>
          <w:szCs w:val="26"/>
        </w:rPr>
        <w:t xml:space="preserve"> </w:t>
      </w:r>
      <w:r w:rsidRPr="00F06F7D">
        <w:rPr>
          <w:rFonts w:cs="Times New Roman"/>
          <w:szCs w:val="26"/>
          <w:lang w:val="x-none"/>
        </w:rPr>
        <w:t>– 800</w:t>
      </w:r>
      <w:r w:rsidRPr="00F06F7D">
        <w:rPr>
          <w:rFonts w:cs="Times New Roman"/>
          <w:szCs w:val="26"/>
        </w:rPr>
        <w:t>°</w:t>
      </w:r>
      <w:r w:rsidRPr="00F06F7D">
        <w:rPr>
          <w:rFonts w:cs="Times New Roman"/>
          <w:szCs w:val="26"/>
          <w:lang w:val="x-none"/>
        </w:rPr>
        <w:t>С.</w:t>
      </w:r>
    </w:p>
    <w:p w14:paraId="0A1E53C8" w14:textId="0F95C3E5" w:rsidR="00AC5F54" w:rsidRDefault="00AC5F54" w:rsidP="007E1D0A">
      <w:pPr>
        <w:ind w:firstLine="708"/>
        <w:rPr>
          <w:rFonts w:cs="Times New Roman"/>
          <w:szCs w:val="26"/>
          <w:lang w:val="x-none"/>
        </w:rPr>
      </w:pPr>
    </w:p>
    <w:p w14:paraId="7F88D3B9" w14:textId="3F2F4E80" w:rsidR="00AC5F54" w:rsidRDefault="00AC5F54" w:rsidP="007E1D0A">
      <w:pPr>
        <w:ind w:firstLine="708"/>
        <w:rPr>
          <w:rFonts w:cs="Times New Roman"/>
          <w:szCs w:val="26"/>
          <w:lang w:val="x-none"/>
        </w:rPr>
      </w:pPr>
    </w:p>
    <w:p w14:paraId="14E36CBA" w14:textId="73CEE872" w:rsidR="00AC5F54" w:rsidRDefault="00AC5F54" w:rsidP="007E1D0A">
      <w:pPr>
        <w:ind w:firstLine="708"/>
        <w:rPr>
          <w:rFonts w:cs="Times New Roman"/>
          <w:szCs w:val="26"/>
          <w:lang w:val="x-none"/>
        </w:rPr>
      </w:pPr>
    </w:p>
    <w:p w14:paraId="63B84530" w14:textId="77777777" w:rsidR="00AC5F54" w:rsidRDefault="00AC5F54" w:rsidP="007E1D0A">
      <w:pPr>
        <w:ind w:firstLine="708"/>
        <w:rPr>
          <w:rFonts w:cs="Times New Roman"/>
          <w:szCs w:val="26"/>
          <w:lang w:val="x-none"/>
        </w:rPr>
      </w:pPr>
    </w:p>
    <w:p w14:paraId="195B76D4" w14:textId="4880C485" w:rsidR="00F579E2" w:rsidRDefault="00F579E2" w:rsidP="003A66EB">
      <w:pPr>
        <w:pStyle w:val="afb"/>
        <w:rPr>
          <w:lang w:val="en-US"/>
        </w:rPr>
      </w:pPr>
      <w:r w:rsidRPr="00F06F7D">
        <w:rPr>
          <w:noProof/>
        </w:rPr>
        <w:lastRenderedPageBreak/>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0F000A3F" w14:textId="77777777" w:rsidR="00AC5F54" w:rsidRDefault="00AC5F54" w:rsidP="003A66EB">
      <w:pPr>
        <w:pStyle w:val="afb"/>
        <w:rPr>
          <w:lang w:val="en-US"/>
        </w:rPr>
      </w:pPr>
    </w:p>
    <w:p w14:paraId="64EA6F4A" w14:textId="7B226286" w:rsid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D01514">
        <w:t>6</w:t>
      </w:r>
      <w:r w:rsidR="00C7364F">
        <w:fldChar w:fldCharType="end"/>
      </w:r>
      <w:r w:rsidRPr="00F579E2">
        <w:t>].</w:t>
      </w:r>
    </w:p>
    <w:p w14:paraId="3FEDBB71" w14:textId="77777777" w:rsidR="00AC5F54" w:rsidRPr="00F579E2" w:rsidRDefault="00AC5F54" w:rsidP="00F579E2">
      <w:pPr>
        <w:pStyle w:val="afb"/>
      </w:pPr>
    </w:p>
    <w:p w14:paraId="10BC66A4" w14:textId="47D19DD6"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2A044289"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w:t>
      </w:r>
      <w:r w:rsidR="004C3024">
        <w:rPr>
          <w:rFonts w:cs="Times New Roman"/>
          <w:szCs w:val="26"/>
          <w:lang w:val="x-none"/>
        </w:rPr>
        <w:t>масс.%</w:t>
      </w:r>
      <w:r w:rsidRPr="00F06F7D">
        <w:rPr>
          <w:rFonts w:cs="Times New Roman"/>
          <w:szCs w:val="26"/>
          <w:lang w:val="x-none"/>
        </w:rPr>
        <w:t xml:space="preserve">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масс.%</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52BFA4F9" w:rsidR="00600FA2" w:rsidRPr="00E058FB" w:rsidRDefault="00600FA2" w:rsidP="00600FA2">
      <w:r w:rsidRPr="00E058FB">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D01514">
        <w:t>22</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D01514">
        <w:t>23</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Cs w:val="24"/>
              </w:rPr>
            </w:pPr>
            <w:r w:rsidRPr="00C00FD7">
              <w:rPr>
                <w:noProof/>
                <w:szCs w:val="24"/>
                <w:lang w:eastAsia="ru-RU"/>
              </w:rPr>
              <w:lastRenderedPageBreak/>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Cs w:val="24"/>
              </w:rPr>
            </w:pPr>
            <w:r w:rsidRPr="00C00FD7">
              <w:rPr>
                <w:noProof/>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Cs w:val="24"/>
              </w:rPr>
            </w:pPr>
            <w:r w:rsidRPr="00C00FD7">
              <w:rPr>
                <w:noProof/>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27964C26" w14:textId="77777777" w:rsidR="00AC5F54" w:rsidRPr="00AC5F54" w:rsidRDefault="00600FA2" w:rsidP="00600FA2">
      <w:pPr>
        <w:pStyle w:val="afb"/>
        <w:spacing w:after="0"/>
        <w:rPr>
          <w:sz w:val="20"/>
          <w:szCs w:val="20"/>
        </w:rPr>
      </w:pPr>
      <w:r w:rsidRPr="00AC5F54">
        <w:rPr>
          <w:sz w:val="20"/>
          <w:szCs w:val="20"/>
        </w:rPr>
        <w:t>а – первая стадия</w:t>
      </w:r>
    </w:p>
    <w:p w14:paraId="26ABFFA0" w14:textId="2F7A5DCA" w:rsidR="00AC5F54" w:rsidRPr="00AC5F54" w:rsidRDefault="00600FA2" w:rsidP="00600FA2">
      <w:pPr>
        <w:pStyle w:val="afb"/>
        <w:spacing w:after="0"/>
        <w:rPr>
          <w:sz w:val="20"/>
          <w:szCs w:val="20"/>
        </w:rPr>
      </w:pPr>
      <w:r w:rsidRPr="00AC5F54">
        <w:rPr>
          <w:sz w:val="20"/>
          <w:szCs w:val="20"/>
        </w:rPr>
        <w:t>б – вторая стадия</w:t>
      </w:r>
    </w:p>
    <w:p w14:paraId="7314F67C" w14:textId="046CDEDC" w:rsidR="00600FA2" w:rsidRPr="00AC5F54" w:rsidRDefault="00600FA2" w:rsidP="00600FA2">
      <w:pPr>
        <w:pStyle w:val="afb"/>
        <w:spacing w:after="0"/>
        <w:rPr>
          <w:sz w:val="20"/>
          <w:szCs w:val="20"/>
        </w:rPr>
      </w:pPr>
      <w:r w:rsidRPr="00AC5F54">
        <w:rPr>
          <w:sz w:val="20"/>
          <w:szCs w:val="20"/>
        </w:rPr>
        <w:t>в – третья стадия</w:t>
      </w:r>
    </w:p>
    <w:p w14:paraId="5FAE548B" w14:textId="77777777" w:rsidR="00AC5F54" w:rsidRPr="00C00FD7" w:rsidRDefault="00AC5F54" w:rsidP="00600FA2">
      <w:pPr>
        <w:pStyle w:val="afb"/>
        <w:spacing w:after="0"/>
      </w:pPr>
    </w:p>
    <w:p w14:paraId="0640DBCD" w14:textId="3FFF30EF" w:rsidR="00600FA2"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D01514">
        <w:t>22</w:t>
      </w:r>
      <w:r w:rsidR="005E2DEF">
        <w:fldChar w:fldCharType="end"/>
      </w:r>
      <w:r w:rsidRPr="00C00FD7">
        <w:t>].</w:t>
      </w:r>
    </w:p>
    <w:p w14:paraId="45EE357A" w14:textId="77777777" w:rsidR="00AC5F54" w:rsidRPr="00C00FD7" w:rsidRDefault="00AC5F54" w:rsidP="00600FA2">
      <w:pPr>
        <w:pStyle w:val="afb"/>
      </w:pP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xml:space="preserve">. Освободившийся кислород по микроканалам диффундирует вглубь поверхности и образует оксиды с </w:t>
      </w:r>
      <w:proofErr w:type="spellStart"/>
      <w:r w:rsidRPr="00E058FB">
        <w:t>Si</w:t>
      </w:r>
      <w:proofErr w:type="spellEnd"/>
      <w:r w:rsidRPr="00E058FB">
        <w:t xml:space="preserve">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77777777"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512AFF5C" w14:textId="77777777" w:rsidR="00BE64FB" w:rsidRDefault="00BE64FB" w:rsidP="0080383C">
      <w:pPr>
        <w:pStyle w:val="4"/>
      </w:pPr>
      <w:bookmarkStart w:id="32" w:name="_Ref513051897"/>
      <w:bookmarkStart w:id="33" w:name="_Toc514780524"/>
      <w:bookmarkStart w:id="34" w:name="_Toc517719196"/>
      <w:r>
        <w:lastRenderedPageBreak/>
        <w:t>Взаимодействие стали ЭП-823 со свинцом.</w:t>
      </w:r>
      <w:bookmarkEnd w:id="32"/>
      <w:bookmarkEnd w:id="33"/>
      <w:bookmarkEnd w:id="34"/>
    </w:p>
    <w:p w14:paraId="7993446C" w14:textId="2D21634F" w:rsidR="007E56A7"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D01514" w:rsidRPr="00D01514">
        <w:t>24</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1306B762" w14:textId="77777777" w:rsidR="00C5003C" w:rsidRDefault="00C5003C" w:rsidP="007E56A7"/>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C5F54" w14:paraId="03689E87" w14:textId="77777777" w:rsidTr="00AC5F54">
        <w:tc>
          <w:tcPr>
            <w:tcW w:w="4672" w:type="dxa"/>
          </w:tcPr>
          <w:p w14:paraId="638DD345" w14:textId="77777777" w:rsidR="00AC5F54" w:rsidRDefault="00AC5F54" w:rsidP="00AC5F54">
            <w:pPr>
              <w:pStyle w:val="afb"/>
            </w:pPr>
            <w:r>
              <w:rPr>
                <w:noProof/>
              </w:rPr>
              <w:drawing>
                <wp:inline distT="0" distB="0" distL="0" distR="0" wp14:anchorId="664BFDE9" wp14:editId="4A633459">
                  <wp:extent cx="1932872" cy="1440000"/>
                  <wp:effectExtent l="0" t="0" r="0" b="8255"/>
                  <wp:docPr id="18494" name="Рисунок 1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r="48825"/>
                          <a:stretch/>
                        </pic:blipFill>
                        <pic:spPr bwMode="auto">
                          <a:xfrm>
                            <a:off x="0" y="0"/>
                            <a:ext cx="1932872"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9DB86C" w14:textId="52EEFBCC" w:rsidR="00AC5F54" w:rsidRDefault="00AC5F54" w:rsidP="00AC5F54">
            <w:pPr>
              <w:pStyle w:val="afb"/>
            </w:pPr>
            <w:r>
              <w:t>а</w:t>
            </w:r>
          </w:p>
        </w:tc>
        <w:tc>
          <w:tcPr>
            <w:tcW w:w="4673" w:type="dxa"/>
          </w:tcPr>
          <w:p w14:paraId="3C530DD0" w14:textId="77777777" w:rsidR="00AC5F54" w:rsidRDefault="00AC5F54" w:rsidP="00AC5F54">
            <w:pPr>
              <w:pStyle w:val="afb"/>
            </w:pPr>
            <w:r>
              <w:rPr>
                <w:noProof/>
              </w:rPr>
              <w:drawing>
                <wp:inline distT="0" distB="0" distL="0" distR="0" wp14:anchorId="25A2504F" wp14:editId="0FDC6AFF">
                  <wp:extent cx="1783124" cy="1440000"/>
                  <wp:effectExtent l="0" t="0" r="7620" b="8255"/>
                  <wp:docPr id="18495" name="Рисунок 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l="52790"/>
                          <a:stretch/>
                        </pic:blipFill>
                        <pic:spPr bwMode="auto">
                          <a:xfrm>
                            <a:off x="0" y="0"/>
                            <a:ext cx="178312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B8E651" w14:textId="5945B88E" w:rsidR="00AC5F54" w:rsidRDefault="00AC5F54" w:rsidP="00AC5F54">
            <w:pPr>
              <w:pStyle w:val="afb"/>
            </w:pPr>
            <w:r>
              <w:t>б</w:t>
            </w:r>
          </w:p>
        </w:tc>
      </w:tr>
    </w:tbl>
    <w:p w14:paraId="21B4DD38" w14:textId="1BCE5E53" w:rsidR="000E3637" w:rsidRPr="00C5003C" w:rsidRDefault="00C5003C" w:rsidP="003A66EB">
      <w:pPr>
        <w:pStyle w:val="afb"/>
        <w:rPr>
          <w:sz w:val="20"/>
          <w:szCs w:val="20"/>
        </w:rPr>
      </w:pPr>
      <w:r w:rsidRPr="00C5003C">
        <w:rPr>
          <w:sz w:val="20"/>
          <w:szCs w:val="20"/>
        </w:rPr>
        <w:t>а – кинетика роста</w:t>
      </w:r>
    </w:p>
    <w:p w14:paraId="570544AF" w14:textId="1535C5C5" w:rsidR="00C5003C" w:rsidRPr="00C5003C" w:rsidRDefault="00C5003C" w:rsidP="003A66EB">
      <w:pPr>
        <w:pStyle w:val="afb"/>
        <w:rPr>
          <w:sz w:val="20"/>
          <w:szCs w:val="20"/>
        </w:rPr>
      </w:pPr>
      <w:r w:rsidRPr="00C5003C">
        <w:rPr>
          <w:sz w:val="20"/>
          <w:szCs w:val="20"/>
        </w:rPr>
        <w:t>б – скорость коррозии</w:t>
      </w:r>
    </w:p>
    <w:p w14:paraId="358C9A3E" w14:textId="77777777" w:rsidR="00AC5F54" w:rsidRPr="00C5003C" w:rsidRDefault="00AC5F54" w:rsidP="003A66EB">
      <w:pPr>
        <w:pStyle w:val="afb"/>
        <w:rPr>
          <w:sz w:val="20"/>
          <w:szCs w:val="20"/>
        </w:rPr>
      </w:pPr>
    </w:p>
    <w:p w14:paraId="32977C18" w14:textId="0B70D9E2" w:rsidR="000E3637" w:rsidRDefault="000E3637" w:rsidP="000E3637">
      <w:pPr>
        <w:pStyle w:val="afb"/>
      </w:pPr>
      <w:r w:rsidRPr="00782CF3">
        <w:t>Рисунок</w:t>
      </w:r>
      <w:r w:rsidR="00782CF3" w:rsidRPr="00782CF3">
        <w:t xml:space="preserve"> 1.20</w:t>
      </w:r>
      <w:r w:rsidRPr="000E3637">
        <w:t xml:space="preserve"> – Кинетика роста оксида и скорость коррозии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масс.%</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D01514">
        <w:t>24</w:t>
      </w:r>
      <w:r w:rsidR="003A66EB">
        <w:fldChar w:fldCharType="end"/>
      </w:r>
      <w:r w:rsidR="003A66EB" w:rsidRPr="003A66EB">
        <w:t>].</w:t>
      </w:r>
    </w:p>
    <w:p w14:paraId="2BB73F6B" w14:textId="77777777" w:rsidR="00C5003C" w:rsidRPr="003A66EB" w:rsidRDefault="00C5003C" w:rsidP="00C5003C"/>
    <w:p w14:paraId="78807AE2" w14:textId="3008B7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597F00D8" w14:textId="77777777" w:rsidR="00C5003C" w:rsidRDefault="00C5003C" w:rsidP="00B475A2"/>
    <w:p w14:paraId="73F72BF5" w14:textId="7850371B"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385F0271" w14:textId="77777777" w:rsidR="00C5003C" w:rsidRDefault="00C5003C" w:rsidP="00B475A2">
      <w:pPr>
        <w:pStyle w:val="afb"/>
      </w:pPr>
    </w:p>
    <w:p w14:paraId="6C5E3995" w14:textId="17ED073C" w:rsidR="00B475A2" w:rsidRDefault="00B475A2" w:rsidP="00B475A2">
      <w:pPr>
        <w:pStyle w:val="afb"/>
        <w:rPr>
          <w:rFonts w:ascii="Cambria Math" w:hAnsi="Cambria Math" w:cs="Cambria Math"/>
        </w:rPr>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D01514">
        <w:rPr>
          <w:rFonts w:ascii="Cambria Math" w:hAnsi="Cambria Math" w:cs="Cambria Math"/>
        </w:rPr>
        <w:t>24</w:t>
      </w:r>
      <w:r>
        <w:rPr>
          <w:rFonts w:ascii="Cambria Math" w:hAnsi="Cambria Math" w:cs="Cambria Math"/>
        </w:rPr>
        <w:fldChar w:fldCharType="end"/>
      </w:r>
      <w:r w:rsidRPr="003A66EB">
        <w:rPr>
          <w:rFonts w:ascii="Cambria Math" w:hAnsi="Cambria Math" w:cs="Cambria Math"/>
        </w:rPr>
        <w:t>].</w:t>
      </w:r>
    </w:p>
    <w:p w14:paraId="4419C9A4" w14:textId="77777777" w:rsidR="00C5003C" w:rsidRPr="003A66EB" w:rsidRDefault="00C5003C" w:rsidP="00C5003C"/>
    <w:p w14:paraId="75D3F266" w14:textId="274B0BA0"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w:t>
      </w:r>
      <w:r w:rsidR="00CD5345">
        <w:t>-</w:t>
      </w:r>
      <w:r>
        <w:t>823→Х18Н10Т.</w:t>
      </w:r>
    </w:p>
    <w:p w14:paraId="5F073B33" w14:textId="50F8DC63" w:rsidR="003A66EB" w:rsidRDefault="003A66EB" w:rsidP="003A66EB">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CD5345">
        <w:t>(рисунок</w:t>
      </w:r>
      <w:r w:rsidR="00CD5345" w:rsidRPr="00CD5345">
        <w:t xml:space="preserve"> 1.22</w:t>
      </w:r>
      <w:r w:rsidRPr="003A66EB">
        <w:t xml:space="preserve">). </w:t>
      </w:r>
    </w:p>
    <w:p w14:paraId="3376EF04" w14:textId="12D5B68E" w:rsidR="00B475A2" w:rsidRDefault="00B475A2" w:rsidP="00B475A2">
      <w:pPr>
        <w:pStyle w:val="afb"/>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67726EEC">
                  <wp:extent cx="1494871" cy="2520000"/>
                  <wp:effectExtent l="0" t="0" r="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494871" cy="252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04C17002">
                  <wp:extent cx="1482534" cy="2520000"/>
                  <wp:effectExtent l="0" t="0" r="381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482534" cy="252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777952F5">
                  <wp:extent cx="1360663" cy="2520000"/>
                  <wp:effectExtent l="0" t="0" r="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360663" cy="252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03AEE56B" w14:textId="77777777" w:rsidR="00C5003C" w:rsidRPr="00C5003C" w:rsidRDefault="00CD5345" w:rsidP="00B475A2">
      <w:pPr>
        <w:pStyle w:val="afb"/>
        <w:rPr>
          <w:sz w:val="20"/>
          <w:szCs w:val="20"/>
        </w:rPr>
      </w:pPr>
      <w:r w:rsidRPr="00C5003C">
        <w:rPr>
          <w:sz w:val="20"/>
          <w:szCs w:val="20"/>
        </w:rPr>
        <w:t>а – сталь 20Х13</w:t>
      </w:r>
    </w:p>
    <w:p w14:paraId="591DF788" w14:textId="77777777" w:rsidR="00C5003C" w:rsidRPr="00C5003C" w:rsidRDefault="00CD5345" w:rsidP="00B475A2">
      <w:pPr>
        <w:pStyle w:val="afb"/>
        <w:rPr>
          <w:sz w:val="20"/>
          <w:szCs w:val="20"/>
        </w:rPr>
      </w:pPr>
      <w:r w:rsidRPr="00C5003C">
        <w:rPr>
          <w:sz w:val="20"/>
          <w:szCs w:val="20"/>
        </w:rPr>
        <w:t>б – сталь Х18Н10Т</w:t>
      </w:r>
    </w:p>
    <w:p w14:paraId="3C8D25B8" w14:textId="6DADF9C4" w:rsidR="00CD5345" w:rsidRPr="00C5003C" w:rsidRDefault="00CD5345" w:rsidP="00B475A2">
      <w:pPr>
        <w:pStyle w:val="afb"/>
        <w:rPr>
          <w:sz w:val="20"/>
          <w:szCs w:val="20"/>
        </w:rPr>
      </w:pPr>
      <w:r w:rsidRPr="00C5003C">
        <w:rPr>
          <w:sz w:val="20"/>
          <w:szCs w:val="20"/>
        </w:rPr>
        <w:t>в – сталь ЭП-823</w:t>
      </w:r>
    </w:p>
    <w:p w14:paraId="4653BA7B" w14:textId="77777777" w:rsidR="00C5003C" w:rsidRPr="00C5003C" w:rsidRDefault="00C5003C" w:rsidP="00B475A2">
      <w:pPr>
        <w:pStyle w:val="afb"/>
        <w:rPr>
          <w:sz w:val="20"/>
          <w:szCs w:val="20"/>
        </w:rPr>
      </w:pPr>
    </w:p>
    <w:p w14:paraId="74BC3DF9" w14:textId="298CE63A" w:rsid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D01514">
        <w:t>24</w:t>
      </w:r>
      <w:r>
        <w:fldChar w:fldCharType="end"/>
      </w:r>
      <w:r w:rsidRPr="00B475A2">
        <w:t>].</w:t>
      </w:r>
    </w:p>
    <w:p w14:paraId="65D9A1D7" w14:textId="77777777" w:rsidR="00C5003C" w:rsidRPr="00B475A2" w:rsidRDefault="00C5003C" w:rsidP="00B475A2">
      <w:pPr>
        <w:pStyle w:val="afb"/>
      </w:pPr>
    </w:p>
    <w:p w14:paraId="74A26B45" w14:textId="5E8523A4" w:rsidR="003A66EB" w:rsidRDefault="003A66EB" w:rsidP="003A66EB">
      <w:r w:rsidRPr="003A66EB">
        <w:t>Хром и кремний обогащают внутреннюю часть окалины,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22C15B67" w:rsidR="00B475A2" w:rsidRDefault="003A66EB" w:rsidP="003A66EB">
      <w:r w:rsidRPr="003A66EB">
        <w:lastRenderedPageBreak/>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6EDC3C88" w14:textId="77777777" w:rsidR="00C5003C" w:rsidRDefault="00C5003C" w:rsidP="003A66EB"/>
    <w:p w14:paraId="3A824C81" w14:textId="120B1D81" w:rsidR="00B475A2" w:rsidRDefault="00B475A2" w:rsidP="00B475A2">
      <w:pPr>
        <w:pStyle w:val="afb"/>
      </w:pPr>
      <w:r w:rsidRPr="00B475A2">
        <w:rPr>
          <w:noProof/>
        </w:rPr>
        <w:drawing>
          <wp:inline distT="0" distB="0" distL="0" distR="0" wp14:anchorId="251284AB" wp14:editId="0D109BE7">
            <wp:extent cx="1779138" cy="1440000"/>
            <wp:effectExtent l="0" t="0" r="0" b="825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1779138" cy="1440000"/>
                    </a:xfrm>
                    <a:prstGeom prst="rect">
                      <a:avLst/>
                    </a:prstGeom>
                  </pic:spPr>
                </pic:pic>
              </a:graphicData>
            </a:graphic>
          </wp:inline>
        </w:drawing>
      </w:r>
    </w:p>
    <w:p w14:paraId="4F778726" w14:textId="77777777" w:rsidR="00C5003C" w:rsidRDefault="00C5003C" w:rsidP="00B475A2">
      <w:pPr>
        <w:pStyle w:val="afb"/>
      </w:pPr>
    </w:p>
    <w:p w14:paraId="33BDC6BB" w14:textId="5F7B2787" w:rsid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D01514" w:rsidRPr="00D01514">
        <w:t>24</w:t>
      </w:r>
      <w:r>
        <w:rPr>
          <w:lang w:val="en-US"/>
        </w:rPr>
        <w:fldChar w:fldCharType="end"/>
      </w:r>
      <w:r w:rsidRPr="00B475A2">
        <w:t>].</w:t>
      </w:r>
    </w:p>
    <w:p w14:paraId="0E83A40E" w14:textId="77777777" w:rsidR="00C5003C" w:rsidRPr="00B475A2" w:rsidRDefault="00C5003C" w:rsidP="00B475A2">
      <w:pPr>
        <w:pStyle w:val="afb"/>
      </w:pPr>
    </w:p>
    <w:p w14:paraId="127DD3EB" w14:textId="6B396EB9"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15598D8B" w14:textId="77777777" w:rsidR="00C5003C" w:rsidRDefault="00C5003C" w:rsidP="003A66EB"/>
    <w:p w14:paraId="0037AC00" w14:textId="2797DB59" w:rsidR="00B475A2" w:rsidRDefault="00B475A2" w:rsidP="00B475A2">
      <w:pPr>
        <w:pStyle w:val="afb"/>
      </w:pPr>
      <w:r w:rsidRPr="00B475A2">
        <w:rPr>
          <w:noProof/>
        </w:rPr>
        <w:drawing>
          <wp:inline distT="0" distB="0" distL="0" distR="0" wp14:anchorId="6DAFAF9C" wp14:editId="691864F8">
            <wp:extent cx="1387680" cy="2520000"/>
            <wp:effectExtent l="0" t="0" r="3175"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387680" cy="2520000"/>
                    </a:xfrm>
                    <a:prstGeom prst="rect">
                      <a:avLst/>
                    </a:prstGeom>
                  </pic:spPr>
                </pic:pic>
              </a:graphicData>
            </a:graphic>
          </wp:inline>
        </w:drawing>
      </w:r>
    </w:p>
    <w:p w14:paraId="07C6B49C" w14:textId="77777777" w:rsidR="00C5003C" w:rsidRDefault="00C5003C" w:rsidP="00B475A2">
      <w:pPr>
        <w:pStyle w:val="afb"/>
      </w:pPr>
    </w:p>
    <w:p w14:paraId="72CE365E" w14:textId="5EAFAFDB"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D01514" w:rsidRPr="00D01514">
        <w:t>24</w:t>
      </w:r>
      <w:r>
        <w:rPr>
          <w:lang w:val="en-US"/>
        </w:rPr>
        <w:fldChar w:fldCharType="end"/>
      </w:r>
      <w:r w:rsidRPr="00B475A2">
        <w:t>].</w:t>
      </w:r>
    </w:p>
    <w:p w14:paraId="698CF1D8" w14:textId="77777777" w:rsidR="00C5003C" w:rsidRDefault="00C5003C" w:rsidP="00B475A2">
      <w:pPr>
        <w:pStyle w:val="afb"/>
      </w:pP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w:t>
      </w:r>
      <w:r w:rsidRPr="003A66EB">
        <w:lastRenderedPageBreak/>
        <w:t>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5F26EB72"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7323578B" w14:textId="77777777" w:rsidR="00C5003C" w:rsidRDefault="00C5003C" w:rsidP="0080383C"/>
    <w:p w14:paraId="2859D0E7" w14:textId="3DC18D7F" w:rsidR="005374CB" w:rsidRPr="005374CB" w:rsidRDefault="00323636" w:rsidP="009C1160">
      <w:pPr>
        <w:pStyle w:val="4"/>
      </w:pPr>
      <w:bookmarkStart w:id="35" w:name="_Toc514780525"/>
      <w:bookmarkStart w:id="36" w:name="_Toc517719197"/>
      <w:r>
        <w:t>Влияние потоков высокоэнергетических частиц на оксидную пленку</w:t>
      </w:r>
      <w:r w:rsidR="005374CB">
        <w:t>.</w:t>
      </w:r>
      <w:bookmarkEnd w:id="35"/>
      <w:bookmarkEnd w:id="36"/>
    </w:p>
    <w:p w14:paraId="4C63D0D3" w14:textId="5F21A1C2"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D01514">
        <w:t>25</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5B7FA1F8"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D01514">
        <w:t>26</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EED4580" w14:textId="77777777" w:rsidR="00C5003C" w:rsidRDefault="00C5003C" w:rsidP="003D5A8F"/>
    <w:p w14:paraId="50AD005E" w14:textId="2BD22BFC" w:rsidR="00A14F4E" w:rsidRDefault="00A333C2" w:rsidP="00A14F4E">
      <w:pPr>
        <w:pStyle w:val="afb"/>
      </w:pPr>
      <w:r>
        <w:rPr>
          <w:noProof/>
        </w:rPr>
        <w:lastRenderedPageBreak/>
        <w:drawing>
          <wp:inline distT="0" distB="0" distL="0" distR="0" wp14:anchorId="64D2AF43" wp14:editId="2E927D15">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38EE3E7C" w14:textId="77777777" w:rsidR="00C5003C" w:rsidRDefault="00C5003C" w:rsidP="00A14F4E">
      <w:pPr>
        <w:pStyle w:val="afb"/>
      </w:pPr>
    </w:p>
    <w:p w14:paraId="6FA3A58D" w14:textId="1AFC8A2F" w:rsid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D01514">
        <w:t>26</w:t>
      </w:r>
      <w:r w:rsidR="000E3D0B">
        <w:fldChar w:fldCharType="end"/>
      </w:r>
      <w:r w:rsidR="002804FE" w:rsidRPr="002804FE">
        <w:t>].</w:t>
      </w:r>
    </w:p>
    <w:p w14:paraId="7807A28A" w14:textId="77777777" w:rsidR="00C5003C" w:rsidRPr="002804FE" w:rsidRDefault="00C5003C" w:rsidP="002804FE">
      <w:pPr>
        <w:pStyle w:val="afb"/>
      </w:pPr>
    </w:p>
    <w:p w14:paraId="614BFB89" w14:textId="7C3B5E63" w:rsidR="00C5003C"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D01514">
        <w:t>27</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p>
    <w:p w14:paraId="3A71A707" w14:textId="1BB09B8C" w:rsidR="003D5A8F" w:rsidRDefault="00CB693A" w:rsidP="00F23177">
      <w:r>
        <w:t>П</w:t>
      </w:r>
      <w:r w:rsidR="00F23177">
        <w:t xml:space="preserve">овышенная концентрация вакансий приводит к </w:t>
      </w:r>
      <w:r>
        <w:t>увеличению радиационной</w:t>
      </w:r>
      <w:r w:rsidR="00F23177">
        <w:t>, что в некоторых материалах может привести к образованию новых фаз. Повышенная ваканси</w:t>
      </w:r>
      <w:r>
        <w:t>онная и междоузельная плотность</w:t>
      </w:r>
      <w:r w:rsidR="00F23177">
        <w:t xml:space="preserve"> внутри оксидного слоя</w:t>
      </w:r>
      <w:r>
        <w:t xml:space="preserve"> </w:t>
      </w:r>
      <w:r w:rsidR="00F23177">
        <w:t>улучшает перенос ионов из объем</w:t>
      </w:r>
      <w:r>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57F38736"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902A4B">
        <w:t>таблице</w:t>
      </w:r>
      <w:r w:rsidR="00902A4B" w:rsidRPr="00902A4B">
        <w:t xml:space="preserve"> 1.8</w:t>
      </w:r>
      <w:r>
        <w:t>.</w:t>
      </w:r>
    </w:p>
    <w:p w14:paraId="3496FEDB" w14:textId="1FBBE20A" w:rsidR="00C5003C" w:rsidRDefault="00C5003C" w:rsidP="00F23177"/>
    <w:p w14:paraId="64666906" w14:textId="47D7F654" w:rsidR="00C5003C" w:rsidRDefault="00C5003C" w:rsidP="00F23177"/>
    <w:p w14:paraId="4311C49D" w14:textId="77777777" w:rsidR="00C5003C" w:rsidRDefault="00C5003C" w:rsidP="00F23177"/>
    <w:p w14:paraId="730702E3" w14:textId="135EF8C1" w:rsidR="00F65735" w:rsidRPr="00F65735" w:rsidRDefault="00F65735" w:rsidP="00F65735">
      <w:pPr>
        <w:pStyle w:val="af9"/>
      </w:pPr>
      <w:r w:rsidRPr="00902A4B">
        <w:lastRenderedPageBreak/>
        <w:t>Таблица</w:t>
      </w:r>
      <w:r w:rsidR="00902A4B" w:rsidRPr="00902A4B">
        <w:t xml:space="preserve"> 1.8</w:t>
      </w:r>
      <w:r>
        <w:t xml:space="preserve"> – Параметры эксперимента </w:t>
      </w:r>
      <w:r>
        <w:rPr>
          <w:lang w:val="en-US"/>
        </w:rPr>
        <w:t>ICE</w:t>
      </w:r>
      <w:r w:rsidRPr="00F65735">
        <w:t>-</w:t>
      </w:r>
      <w:r>
        <w:rPr>
          <w:lang w:val="en-US"/>
        </w:rPr>
        <w:t>II</w:t>
      </w:r>
      <w:r w:rsidRPr="00F65735">
        <w:t xml:space="preserve"> [</w:t>
      </w:r>
      <w:r>
        <w:fldChar w:fldCharType="begin"/>
      </w:r>
      <w:r>
        <w:instrText xml:space="preserve"> REF SQvist_Proton_irrad_lead_steel_HT9 \n \h  \* MERGEFORMAT </w:instrText>
      </w:r>
      <w:r>
        <w:fldChar w:fldCharType="separate"/>
      </w:r>
      <w:r w:rsidR="00D01514">
        <w:t>27</w:t>
      </w:r>
      <w:r>
        <w:fldChar w:fldCharType="end"/>
      </w:r>
      <w:r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0321E27B" w:rsidR="00F65735" w:rsidRDefault="00F65735" w:rsidP="00F65735">
            <w:pPr>
              <w:pStyle w:val="afa"/>
            </w:pPr>
            <w:r w:rsidRPr="00F65735">
              <w:t>0</w:t>
            </w:r>
            <w:r w:rsidR="004175AC">
              <w:rPr>
                <w:lang w:val="en-US"/>
              </w:rPr>
              <w:t>,</w:t>
            </w:r>
            <w:r w:rsidRPr="00F65735">
              <w:t>0002</w:t>
            </w:r>
            <w:r w:rsidR="004175AC">
              <w:rPr>
                <w:lang w:val="en-US"/>
              </w:rPr>
              <w:t xml:space="preserve"> </w:t>
            </w:r>
            <w:proofErr w:type="gramStart"/>
            <w:r w:rsidR="004C3024">
              <w:t>масс.%</w:t>
            </w:r>
            <w:proofErr w:type="gramEnd"/>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F23177"/>
    <w:p w14:paraId="31E4CCA6" w14:textId="2F170606"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214ED96A" w14:textId="77777777" w:rsidR="00C5003C" w:rsidRDefault="00C5003C" w:rsidP="00F23177"/>
    <w:p w14:paraId="50DA0055" w14:textId="05D0A1F1" w:rsidR="009660BF" w:rsidRDefault="00A333C2" w:rsidP="009660BF">
      <w:pPr>
        <w:pStyle w:val="afb"/>
      </w:pPr>
      <w:r>
        <w:rPr>
          <w:noProof/>
        </w:rPr>
        <w:drawing>
          <wp:inline distT="0" distB="0" distL="0" distR="0" wp14:anchorId="49CDE72A" wp14:editId="1EEA15A8">
            <wp:extent cx="3260930" cy="108000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930" cy="1080000"/>
                    </a:xfrm>
                    <a:prstGeom prst="rect">
                      <a:avLst/>
                    </a:prstGeom>
                    <a:noFill/>
                    <a:ln>
                      <a:noFill/>
                    </a:ln>
                  </pic:spPr>
                </pic:pic>
              </a:graphicData>
            </a:graphic>
          </wp:inline>
        </w:drawing>
      </w:r>
    </w:p>
    <w:p w14:paraId="2FE14962" w14:textId="77777777" w:rsidR="00C5003C" w:rsidRDefault="00C5003C" w:rsidP="009660BF">
      <w:pPr>
        <w:pStyle w:val="afb"/>
      </w:pPr>
    </w:p>
    <w:p w14:paraId="1A785847" w14:textId="04A6E973"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D01514">
        <w:t>27</w:t>
      </w:r>
      <w:r>
        <w:fldChar w:fldCharType="end"/>
      </w:r>
      <w:r w:rsidRPr="009660BF">
        <w:t>].</w:t>
      </w:r>
    </w:p>
    <w:p w14:paraId="7B9E5FDD" w14:textId="3489C35C" w:rsidR="00C5003C" w:rsidRDefault="00C5003C" w:rsidP="00C5003C">
      <w:pPr>
        <w:pStyle w:val="afb"/>
        <w:jc w:val="both"/>
      </w:pPr>
    </w:p>
    <w:p w14:paraId="241882F4" w14:textId="5FBC35E2" w:rsidR="00C5003C" w:rsidRDefault="00C5003C" w:rsidP="00C5003C">
      <w:r>
        <w:t>Видно, что к центру образца профиль повреждений ПВА уменьшается, а по краям увеличивается.</w:t>
      </w:r>
    </w:p>
    <w:p w14:paraId="06F8BC14" w14:textId="23E4C8A0"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p w14:paraId="1AF16C88" w14:textId="77777777" w:rsidR="00C5003C" w:rsidRDefault="00C5003C" w:rsidP="009660BF"/>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02F8C5D5">
                  <wp:extent cx="1475201" cy="1440000"/>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5201" cy="144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46F4612B">
                  <wp:extent cx="1526786" cy="1440000"/>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6786" cy="1440000"/>
                          </a:xfrm>
                          <a:prstGeom prst="rect">
                            <a:avLst/>
                          </a:prstGeom>
                        </pic:spPr>
                      </pic:pic>
                    </a:graphicData>
                  </a:graphic>
                </wp:inline>
              </w:drawing>
            </w:r>
          </w:p>
          <w:p w14:paraId="74BBC1E3" w14:textId="3D775419" w:rsidR="00B941CB" w:rsidRDefault="00B941CB" w:rsidP="00217581">
            <w:pPr>
              <w:pStyle w:val="afb"/>
            </w:pPr>
            <w:r>
              <w:t>б</w:t>
            </w:r>
          </w:p>
        </w:tc>
      </w:tr>
    </w:tbl>
    <w:p w14:paraId="017EF32B" w14:textId="77777777" w:rsidR="00C5003C" w:rsidRPr="00C5003C" w:rsidRDefault="00B941CB" w:rsidP="006B7BF7">
      <w:pPr>
        <w:pStyle w:val="afb"/>
        <w:rPr>
          <w:sz w:val="20"/>
          <w:szCs w:val="20"/>
        </w:rPr>
      </w:pPr>
      <w:r w:rsidRPr="00C5003C">
        <w:rPr>
          <w:sz w:val="20"/>
          <w:szCs w:val="20"/>
        </w:rPr>
        <w:t>а – сторона пучка</w:t>
      </w:r>
    </w:p>
    <w:p w14:paraId="497EF270" w14:textId="0718039F" w:rsidR="00B941CB" w:rsidRDefault="00B941CB" w:rsidP="006B7BF7">
      <w:pPr>
        <w:pStyle w:val="afb"/>
        <w:rPr>
          <w:sz w:val="20"/>
          <w:szCs w:val="20"/>
        </w:rPr>
      </w:pPr>
      <w:r w:rsidRPr="00C5003C">
        <w:rPr>
          <w:sz w:val="20"/>
          <w:szCs w:val="20"/>
        </w:rPr>
        <w:t>б – сторона теплоносителя</w:t>
      </w:r>
    </w:p>
    <w:p w14:paraId="3F4F8E05" w14:textId="77777777" w:rsidR="00C5003C" w:rsidRPr="00C5003C" w:rsidRDefault="00C5003C" w:rsidP="006B7BF7">
      <w:pPr>
        <w:pStyle w:val="afb"/>
        <w:rPr>
          <w:sz w:val="20"/>
          <w:szCs w:val="20"/>
        </w:rPr>
      </w:pPr>
    </w:p>
    <w:p w14:paraId="532D54D8" w14:textId="1E9C3220"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D01514">
        <w:t>27</w:t>
      </w:r>
      <w:r>
        <w:fldChar w:fldCharType="end"/>
      </w:r>
      <w:r w:rsidRPr="006B7BF7">
        <w:t>].</w:t>
      </w:r>
    </w:p>
    <w:p w14:paraId="48B11B58" w14:textId="30F2BAB2" w:rsidR="00532CAE" w:rsidRDefault="007C6636" w:rsidP="006B7BF7">
      <w:r>
        <w:lastRenderedPageBreak/>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D01514">
        <w:t>28</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51BC8623" w14:textId="77777777" w:rsidR="006F1400" w:rsidRDefault="006F1400" w:rsidP="006B7BF7"/>
    <w:p w14:paraId="197E73A1" w14:textId="4872D670" w:rsidR="00532CAE" w:rsidRDefault="00A333C2" w:rsidP="00532CAE">
      <w:pPr>
        <w:pStyle w:val="afb"/>
      </w:pPr>
      <w:r>
        <w:rPr>
          <w:noProof/>
        </w:rPr>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78996BD6" w14:textId="77777777" w:rsidR="006F1400" w:rsidRDefault="006F1400" w:rsidP="00532CAE">
      <w:pPr>
        <w:pStyle w:val="afb"/>
      </w:pPr>
    </w:p>
    <w:p w14:paraId="4E01597A" w14:textId="3D294B57" w:rsid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D01514">
        <w:t>28</w:t>
      </w:r>
      <w:r>
        <w:fldChar w:fldCharType="end"/>
      </w:r>
      <w:r w:rsidRPr="00532CAE">
        <w:t>].</w:t>
      </w:r>
    </w:p>
    <w:p w14:paraId="75C6776F" w14:textId="77777777" w:rsidR="006F1400" w:rsidRPr="00532CAE" w:rsidRDefault="006F1400" w:rsidP="00532CAE">
      <w:pPr>
        <w:pStyle w:val="afb"/>
      </w:pPr>
    </w:p>
    <w:p w14:paraId="7BF0D393" w14:textId="59E0C4B9"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1EE7E086" w14:textId="77777777" w:rsidR="006F1400" w:rsidRDefault="006F1400" w:rsidP="006B7BF7"/>
    <w:p w14:paraId="7FB6399B" w14:textId="409D3D10" w:rsidR="00F63FFB" w:rsidRDefault="00F63FFB" w:rsidP="00F63FFB">
      <w:pPr>
        <w:pStyle w:val="afb"/>
      </w:pPr>
      <w:r>
        <w:rPr>
          <w:noProof/>
        </w:rPr>
        <w:drawing>
          <wp:inline distT="0" distB="0" distL="0" distR="0" wp14:anchorId="7FB683AE" wp14:editId="43F42658">
            <wp:extent cx="2551352" cy="1800000"/>
            <wp:effectExtent l="0" t="0" r="190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1352" cy="1800000"/>
                    </a:xfrm>
                    <a:prstGeom prst="rect">
                      <a:avLst/>
                    </a:prstGeom>
                  </pic:spPr>
                </pic:pic>
              </a:graphicData>
            </a:graphic>
          </wp:inline>
        </w:drawing>
      </w:r>
    </w:p>
    <w:p w14:paraId="6B3C541E" w14:textId="77777777" w:rsidR="006F1400" w:rsidRDefault="006F1400" w:rsidP="00F63FFB">
      <w:pPr>
        <w:pStyle w:val="afb"/>
      </w:pPr>
    </w:p>
    <w:p w14:paraId="705CB409" w14:textId="3FDA59EB" w:rsid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D01514">
        <w:t>28</w:t>
      </w:r>
      <w:r>
        <w:fldChar w:fldCharType="end"/>
      </w:r>
      <w:r w:rsidRPr="00F63FFB">
        <w:t>].</w:t>
      </w:r>
    </w:p>
    <w:p w14:paraId="71C1ACF3" w14:textId="77777777" w:rsidR="006F1400" w:rsidRPr="00F63FFB" w:rsidRDefault="006F1400" w:rsidP="00F63FFB">
      <w:pPr>
        <w:pStyle w:val="afb"/>
      </w:pP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w:t>
      </w:r>
      <w:r w:rsidRPr="00294FCF">
        <w:lastRenderedPageBreak/>
        <w:t>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2E14E74E"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p w14:paraId="72FA6D14" w14:textId="77777777" w:rsidR="006F1400" w:rsidRDefault="006F1400" w:rsidP="006B7BF7"/>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5ADE5EB2">
                  <wp:extent cx="1873077" cy="18000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4D97010A">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44543F37" w:rsidR="00A920F6" w:rsidRPr="00A920F6" w:rsidRDefault="006F1400" w:rsidP="00A920F6">
            <w:pPr>
              <w:pStyle w:val="afb"/>
            </w:pPr>
            <w:r>
              <w:t>а</w:t>
            </w:r>
          </w:p>
        </w:tc>
        <w:tc>
          <w:tcPr>
            <w:tcW w:w="4673" w:type="dxa"/>
          </w:tcPr>
          <w:p w14:paraId="08525CD4" w14:textId="75DA1ABF" w:rsidR="00A920F6" w:rsidRPr="00A920F6" w:rsidRDefault="006F1400" w:rsidP="00A920F6">
            <w:pPr>
              <w:pStyle w:val="afb"/>
            </w:pPr>
            <w:r>
              <w:t>б</w:t>
            </w:r>
          </w:p>
        </w:tc>
      </w:tr>
    </w:tbl>
    <w:p w14:paraId="4CDB1A2A" w14:textId="0E95949E" w:rsidR="006F1400" w:rsidRPr="006F1400" w:rsidRDefault="006F1400" w:rsidP="00A920F6">
      <w:pPr>
        <w:pStyle w:val="afb"/>
        <w:rPr>
          <w:sz w:val="20"/>
          <w:szCs w:val="20"/>
        </w:rPr>
      </w:pPr>
      <w:r w:rsidRPr="006F1400">
        <w:rPr>
          <w:sz w:val="20"/>
          <w:szCs w:val="20"/>
        </w:rPr>
        <w:t>а – не облученная зона</w:t>
      </w:r>
    </w:p>
    <w:p w14:paraId="1B73392F" w14:textId="051FF91F" w:rsidR="006F1400" w:rsidRPr="006F1400" w:rsidRDefault="006F1400" w:rsidP="00A920F6">
      <w:pPr>
        <w:pStyle w:val="afb"/>
        <w:rPr>
          <w:sz w:val="20"/>
          <w:szCs w:val="20"/>
        </w:rPr>
      </w:pPr>
      <w:r w:rsidRPr="006F1400">
        <w:rPr>
          <w:sz w:val="20"/>
          <w:szCs w:val="20"/>
        </w:rPr>
        <w:t>б – облученная зона</w:t>
      </w:r>
    </w:p>
    <w:p w14:paraId="36A4DAED" w14:textId="77777777" w:rsidR="006F1400" w:rsidRDefault="006F1400" w:rsidP="00A920F6">
      <w:pPr>
        <w:pStyle w:val="afb"/>
      </w:pPr>
    </w:p>
    <w:p w14:paraId="054D7D59" w14:textId="590290A3"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D01514">
        <w:t>28</w:t>
      </w:r>
      <w:r>
        <w:fldChar w:fldCharType="end"/>
      </w:r>
      <w:r w:rsidRPr="00A920F6">
        <w:t>].</w:t>
      </w:r>
    </w:p>
    <w:p w14:paraId="16417227" w14:textId="77777777" w:rsidR="006F1400" w:rsidRDefault="006F1400" w:rsidP="00A920F6">
      <w:pPr>
        <w:pStyle w:val="afb"/>
      </w:pP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68FFBE22"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7104CC1F" w14:textId="0D652E93" w:rsidR="002313BA" w:rsidRDefault="00137009" w:rsidP="002313BA">
      <w:pPr>
        <w:pStyle w:val="afb"/>
      </w:pPr>
      <w:r>
        <w:rPr>
          <w:noProof/>
        </w:rPr>
        <w:lastRenderedPageBreak/>
        <w:drawing>
          <wp:inline distT="0" distB="0" distL="0" distR="0" wp14:anchorId="0BEFBC9F" wp14:editId="61FBA13B">
            <wp:extent cx="2502476" cy="25200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2476" cy="2520000"/>
                    </a:xfrm>
                    <a:prstGeom prst="rect">
                      <a:avLst/>
                    </a:prstGeom>
                    <a:noFill/>
                    <a:ln>
                      <a:noFill/>
                    </a:ln>
                  </pic:spPr>
                </pic:pic>
              </a:graphicData>
            </a:graphic>
          </wp:inline>
        </w:drawing>
      </w:r>
    </w:p>
    <w:p w14:paraId="7DB88495" w14:textId="77777777" w:rsidR="006F1400" w:rsidRDefault="006F1400" w:rsidP="002313BA">
      <w:pPr>
        <w:pStyle w:val="afb"/>
      </w:pPr>
    </w:p>
    <w:p w14:paraId="2CB43C0B" w14:textId="37B602EA" w:rsid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D01514">
        <w:t>28</w:t>
      </w:r>
      <w:r>
        <w:fldChar w:fldCharType="end"/>
      </w:r>
      <w:r w:rsidRPr="002313BA">
        <w:t>].</w:t>
      </w:r>
    </w:p>
    <w:p w14:paraId="1E3113DB" w14:textId="77777777" w:rsidR="006F1400" w:rsidRPr="002313BA" w:rsidRDefault="006F1400" w:rsidP="002313BA">
      <w:pPr>
        <w:pStyle w:val="afb"/>
      </w:pP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4CAED1B9" w14:textId="77777777" w:rsidR="00532663" w:rsidRDefault="00532663" w:rsidP="00532663">
      <w:r>
        <w:br w:type="page"/>
      </w:r>
    </w:p>
    <w:p w14:paraId="69B080CB" w14:textId="0C8CA12D" w:rsidR="00532663" w:rsidRDefault="00532663" w:rsidP="00532663">
      <w:pPr>
        <w:pStyle w:val="1"/>
      </w:pPr>
      <w:bookmarkStart w:id="37" w:name="_Toc514780527"/>
      <w:bookmarkStart w:id="38" w:name="_Toc517719198"/>
      <w:r>
        <w:lastRenderedPageBreak/>
        <w:t>Мето</w:t>
      </w:r>
      <w:r w:rsidR="0017005F">
        <w:t>до</w:t>
      </w:r>
      <w:r>
        <w:t>логия исследований</w:t>
      </w:r>
      <w:bookmarkEnd w:id="37"/>
      <w:bookmarkEnd w:id="38"/>
    </w:p>
    <w:p w14:paraId="1C4461A5" w14:textId="77777777" w:rsidR="0017005F" w:rsidRDefault="0017005F" w:rsidP="0017005F">
      <w:pPr>
        <w:pStyle w:val="2"/>
      </w:pPr>
      <w:bookmarkStart w:id="39" w:name="_Toc514780528"/>
      <w:bookmarkStart w:id="40" w:name="_Toc517719199"/>
      <w:r>
        <w:t>Обоснование выбора компьютерного моделирования как основного метода исследования.</w:t>
      </w:r>
      <w:bookmarkEnd w:id="39"/>
      <w:bookmarkEnd w:id="40"/>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6F1400">
      <w:pPr>
        <w:pStyle w:val="a3"/>
        <w:numPr>
          <w:ilvl w:val="0"/>
          <w:numId w:val="17"/>
        </w:numPr>
        <w:ind w:left="709"/>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4C266984" w:rsidR="0017005F" w:rsidRDefault="0017005F" w:rsidP="006F1400">
      <w:pPr>
        <w:pStyle w:val="a3"/>
        <w:numPr>
          <w:ilvl w:val="0"/>
          <w:numId w:val="17"/>
        </w:numPr>
        <w:ind w:left="709"/>
      </w:pPr>
      <w:r>
        <w:t>Время исследований. Пленка растет довольно быстро, и если нужно исследовать начальные стадии процесса окисления, то такое исследование невозможно реализовать физически так как такой процесс занимает слишком короткий промежуток времени</w:t>
      </w:r>
      <w:r w:rsidR="00001BA2" w:rsidRPr="00B941CB">
        <w:t>;</w:t>
      </w:r>
    </w:p>
    <w:p w14:paraId="61C7ED5E" w14:textId="77777777" w:rsidR="0017005F" w:rsidRDefault="0017005F" w:rsidP="006F1400">
      <w:pPr>
        <w:pStyle w:val="a3"/>
        <w:numPr>
          <w:ilvl w:val="0"/>
          <w:numId w:val="17"/>
        </w:numPr>
        <w:ind w:left="709"/>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77777777" w:rsidR="0017005F" w:rsidRDefault="0017005F" w:rsidP="0017005F">
      <w:pPr>
        <w:ind w:firstLine="708"/>
      </w:pPr>
      <w:r>
        <w:t>Таким образом мы приходим к очевидному выводу, что нужно использовать компьютерное моделирование. Оно имеет ряд преимуществ, а именно:</w:t>
      </w:r>
    </w:p>
    <w:p w14:paraId="26C39F72" w14:textId="1E2108FC" w:rsidR="0017005F" w:rsidRDefault="0017005F" w:rsidP="006F1400">
      <w:pPr>
        <w:pStyle w:val="a3"/>
        <w:numPr>
          <w:ilvl w:val="0"/>
          <w:numId w:val="18"/>
        </w:numPr>
        <w:ind w:left="709"/>
      </w:pPr>
      <w:r>
        <w:t>Возможность контроля всех параметров системы</w:t>
      </w:r>
      <w:r w:rsidR="00001BA2" w:rsidRPr="00B941CB">
        <w:t>;</w:t>
      </w:r>
    </w:p>
    <w:p w14:paraId="0BD42355" w14:textId="00A44FA9" w:rsidR="0017005F" w:rsidRDefault="0017005F" w:rsidP="006F1400">
      <w:pPr>
        <w:pStyle w:val="a3"/>
        <w:numPr>
          <w:ilvl w:val="0"/>
          <w:numId w:val="18"/>
        </w:numPr>
        <w:ind w:left="709"/>
      </w:pPr>
      <w:r>
        <w:t>Возможность наблюдения начальных стадий окисления</w:t>
      </w:r>
      <w:r w:rsidR="00001BA2" w:rsidRPr="00B941CB">
        <w:t>;</w:t>
      </w:r>
    </w:p>
    <w:p w14:paraId="77ABFE36" w14:textId="467789F8" w:rsidR="0017005F" w:rsidRDefault="0017005F" w:rsidP="006F1400">
      <w:pPr>
        <w:pStyle w:val="a3"/>
        <w:numPr>
          <w:ilvl w:val="0"/>
          <w:numId w:val="18"/>
        </w:numPr>
        <w:ind w:left="709"/>
      </w:pPr>
      <w:r>
        <w:t>Дешевизна исследований.</w:t>
      </w:r>
    </w:p>
    <w:p w14:paraId="72F4CD0D" w14:textId="77777777" w:rsidR="00951D55" w:rsidRDefault="00951D55" w:rsidP="00951D55">
      <w:pPr>
        <w:pStyle w:val="a3"/>
      </w:pPr>
    </w:p>
    <w:p w14:paraId="3349DCBD" w14:textId="194B453D" w:rsidR="00532663" w:rsidRDefault="00532663" w:rsidP="00532663">
      <w:pPr>
        <w:pStyle w:val="2"/>
      </w:pPr>
      <w:bookmarkStart w:id="41" w:name="_Toc514780529"/>
      <w:bookmarkStart w:id="42" w:name="_Toc517719200"/>
      <w:r>
        <w:t>Компьютерное моделирование.</w:t>
      </w:r>
      <w:bookmarkEnd w:id="41"/>
      <w:bookmarkEnd w:id="42"/>
    </w:p>
    <w:p w14:paraId="33A61534" w14:textId="77777777" w:rsidR="00174B21" w:rsidRPr="009A5A63" w:rsidRDefault="00174B21" w:rsidP="00174B21">
      <w:r w:rsidRPr="009A5A63">
        <w:t>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6F1400">
      <w:pPr>
        <w:pStyle w:val="a3"/>
        <w:numPr>
          <w:ilvl w:val="0"/>
          <w:numId w:val="21"/>
        </w:numPr>
        <w:ind w:left="709"/>
      </w:pPr>
      <w:r w:rsidRPr="009A5A63">
        <w:lastRenderedPageBreak/>
        <w:t>Ab initio методы</w:t>
      </w:r>
      <w:r w:rsidR="00001BA2" w:rsidRPr="00B941CB">
        <w:t>;</w:t>
      </w:r>
    </w:p>
    <w:p w14:paraId="3BF1ED2E" w14:textId="5278554E" w:rsidR="00D61855" w:rsidRPr="009A5A63" w:rsidRDefault="00D61855" w:rsidP="006F1400">
      <w:pPr>
        <w:pStyle w:val="a3"/>
        <w:numPr>
          <w:ilvl w:val="0"/>
          <w:numId w:val="21"/>
        </w:numPr>
        <w:ind w:left="709"/>
      </w:pPr>
      <w:r w:rsidRPr="009A5A63">
        <w:t>Ab initio методы, использующие приближения</w:t>
      </w:r>
      <w:r w:rsidR="00001BA2" w:rsidRPr="00B941CB">
        <w:t>;</w:t>
      </w:r>
    </w:p>
    <w:p w14:paraId="4B24CAF6" w14:textId="6D6D6C85" w:rsidR="00D61855" w:rsidRPr="009A5A63" w:rsidRDefault="00D61855" w:rsidP="006F1400">
      <w:pPr>
        <w:pStyle w:val="a3"/>
        <w:numPr>
          <w:ilvl w:val="0"/>
          <w:numId w:val="21"/>
        </w:numPr>
        <w:ind w:left="709"/>
      </w:pPr>
      <w:r w:rsidRPr="009A5A63">
        <w:t>Методы использующие полуэмпирические потенциалы</w:t>
      </w:r>
      <w:r w:rsidR="00001BA2" w:rsidRPr="00B941CB">
        <w:t>;</w:t>
      </w:r>
    </w:p>
    <w:p w14:paraId="5D8B239F" w14:textId="19E92CB2" w:rsidR="00D61855" w:rsidRPr="009A5A63" w:rsidRDefault="00D61855" w:rsidP="006F1400">
      <w:pPr>
        <w:pStyle w:val="a3"/>
        <w:numPr>
          <w:ilvl w:val="0"/>
          <w:numId w:val="21"/>
        </w:numPr>
        <w:ind w:left="709"/>
      </w:pPr>
      <w:r w:rsidRPr="009A5A63">
        <w:t>Метод Монте-Карло</w:t>
      </w:r>
      <w:r w:rsidR="00001BA2" w:rsidRPr="00B941CB">
        <w:t>;</w:t>
      </w:r>
    </w:p>
    <w:p w14:paraId="316DF74A" w14:textId="367BCD05" w:rsidR="001D4773" w:rsidRPr="00951D55" w:rsidRDefault="00D61855" w:rsidP="006F1400">
      <w:pPr>
        <w:pStyle w:val="a3"/>
        <w:numPr>
          <w:ilvl w:val="0"/>
          <w:numId w:val="21"/>
        </w:numPr>
        <w:ind w:left="709"/>
      </w:pPr>
      <w:r w:rsidRPr="009A5A63">
        <w:t>Методы конечных элементов</w:t>
      </w:r>
      <w:r w:rsidR="00001BA2">
        <w:rPr>
          <w:lang w:val="en-US"/>
        </w:rPr>
        <w:t>.</w:t>
      </w:r>
    </w:p>
    <w:p w14:paraId="4674FE0D" w14:textId="77777777" w:rsidR="00951D55" w:rsidRPr="009674B8" w:rsidRDefault="00951D55" w:rsidP="00951D55">
      <w:pPr>
        <w:pStyle w:val="a3"/>
      </w:pPr>
    </w:p>
    <w:p w14:paraId="60CADB9F" w14:textId="77777777" w:rsidR="009674B8" w:rsidRDefault="009674B8" w:rsidP="009674B8">
      <w:pPr>
        <w:pStyle w:val="2"/>
      </w:pPr>
      <w:bookmarkStart w:id="43" w:name="_Toc514780526"/>
      <w:bookmarkStart w:id="44" w:name="_Toc517719201"/>
      <w:r>
        <w:t>Постановка задачи.</w:t>
      </w:r>
      <w:bookmarkEnd w:id="43"/>
      <w:bookmarkEnd w:id="44"/>
    </w:p>
    <w:p w14:paraId="61584870" w14:textId="7CDFB82C" w:rsidR="009674B8" w:rsidRDefault="009674B8" w:rsidP="009674B8">
      <w:pPr>
        <w:ind w:firstLine="708"/>
      </w:pPr>
      <w:r>
        <w:t>В соответствии с существующей проблемой, поставлена задача: «Как свинец взаимодействует с хромистой сталью под облучением?». Такую задачу следует разбить на подзадачи:</w:t>
      </w:r>
    </w:p>
    <w:p w14:paraId="12DFDD30" w14:textId="079AD4E9" w:rsidR="009674B8" w:rsidRDefault="009674B8" w:rsidP="006F1400">
      <w:pPr>
        <w:pStyle w:val="a3"/>
        <w:numPr>
          <w:ilvl w:val="0"/>
          <w:numId w:val="44"/>
        </w:numPr>
        <w:ind w:left="709"/>
      </w:pPr>
      <w:r>
        <w:t xml:space="preserve">Первопринципное моделирование системы свинец-кислород-железо (разделы </w:t>
      </w:r>
      <w:r>
        <w:fldChar w:fldCharType="begin"/>
      </w:r>
      <w:r>
        <w:instrText xml:space="preserve"> REF _Ref517645355 \r \h </w:instrText>
      </w:r>
      <w:r>
        <w:fldChar w:fldCharType="separate"/>
      </w:r>
      <w:r w:rsidR="00D01514">
        <w:t>3.3.1</w:t>
      </w:r>
      <w:r>
        <w:fldChar w:fldCharType="end"/>
      </w:r>
      <w:r>
        <w:t xml:space="preserve">, </w:t>
      </w:r>
      <w:r>
        <w:fldChar w:fldCharType="begin"/>
      </w:r>
      <w:r>
        <w:instrText xml:space="preserve"> REF _Ref516142570 \r \h </w:instrText>
      </w:r>
      <w:r>
        <w:fldChar w:fldCharType="separate"/>
      </w:r>
      <w:r w:rsidR="00D01514">
        <w:t>3.3.2</w:t>
      </w:r>
      <w:r>
        <w:fldChar w:fldCharType="end"/>
      </w:r>
      <w:r>
        <w:t>);</w:t>
      </w:r>
    </w:p>
    <w:p w14:paraId="31352E84" w14:textId="0D3CF8FA" w:rsidR="009674B8" w:rsidRDefault="009674B8" w:rsidP="006F1400">
      <w:pPr>
        <w:pStyle w:val="a3"/>
        <w:numPr>
          <w:ilvl w:val="0"/>
          <w:numId w:val="44"/>
        </w:numPr>
        <w:ind w:left="709"/>
      </w:pPr>
      <w:r>
        <w:t xml:space="preserve">Молекулярно-статическое моделирование взаимодействия кислорода с железом (разделы </w:t>
      </w:r>
      <w:r>
        <w:fldChar w:fldCharType="begin"/>
      </w:r>
      <w:r>
        <w:instrText xml:space="preserve"> REF _Ref517645384 \r \h </w:instrText>
      </w:r>
      <w:r>
        <w:fldChar w:fldCharType="separate"/>
      </w:r>
      <w:r w:rsidR="00D01514">
        <w:t>3.3.3</w:t>
      </w:r>
      <w:r>
        <w:fldChar w:fldCharType="end"/>
      </w:r>
      <w:r>
        <w:t xml:space="preserve">, </w:t>
      </w:r>
      <w:r>
        <w:fldChar w:fldCharType="begin"/>
      </w:r>
      <w:r>
        <w:instrText xml:space="preserve"> REF _Ref517645385 \r \h </w:instrText>
      </w:r>
      <w:r>
        <w:fldChar w:fldCharType="separate"/>
      </w:r>
      <w:r w:rsidR="00D01514">
        <w:t>3.3.4</w:t>
      </w:r>
      <w:r>
        <w:fldChar w:fldCharType="end"/>
      </w:r>
      <w:r>
        <w:t>);</w:t>
      </w:r>
    </w:p>
    <w:p w14:paraId="60463AA5" w14:textId="5D748B80" w:rsidR="009674B8" w:rsidRDefault="009674B8" w:rsidP="006F1400">
      <w:pPr>
        <w:pStyle w:val="a3"/>
        <w:numPr>
          <w:ilvl w:val="0"/>
          <w:numId w:val="44"/>
        </w:numPr>
        <w:ind w:left="709"/>
      </w:pPr>
      <w:r>
        <w:t xml:space="preserve">Молекулярно-динамическое моделирование образования и роста оксидной пленки (раздел </w:t>
      </w:r>
      <w:r>
        <w:fldChar w:fldCharType="begin"/>
      </w:r>
      <w:r>
        <w:instrText xml:space="preserve"> REF _Ref517645406 \r \h </w:instrText>
      </w:r>
      <w:r>
        <w:fldChar w:fldCharType="separate"/>
      </w:r>
      <w:r w:rsidR="00D01514">
        <w:t>3.4</w:t>
      </w:r>
      <w:r>
        <w:fldChar w:fldCharType="end"/>
      </w:r>
      <w:r>
        <w:t>);</w:t>
      </w:r>
    </w:p>
    <w:p w14:paraId="5BE7A5A7" w14:textId="36471E11" w:rsidR="009674B8" w:rsidRDefault="009674B8" w:rsidP="006F1400">
      <w:pPr>
        <w:pStyle w:val="a3"/>
        <w:numPr>
          <w:ilvl w:val="0"/>
          <w:numId w:val="44"/>
        </w:numPr>
        <w:ind w:left="709"/>
      </w:pPr>
      <w:r>
        <w:t xml:space="preserve">Молекулярно-динамическое моделирование каскадообразования и отжига дефектов в пленке и на поверхности изучаемых систем (раздел </w:t>
      </w:r>
      <w:r>
        <w:fldChar w:fldCharType="begin"/>
      </w:r>
      <w:r>
        <w:instrText xml:space="preserve"> REF _Ref517645417 \r \h </w:instrText>
      </w:r>
      <w:r>
        <w:fldChar w:fldCharType="separate"/>
      </w:r>
      <w:r w:rsidR="00D01514">
        <w:t>3.5</w:t>
      </w:r>
      <w:r>
        <w:fldChar w:fldCharType="end"/>
      </w:r>
      <w:r>
        <w:t>).</w:t>
      </w:r>
    </w:p>
    <w:p w14:paraId="6159360F" w14:textId="77777777" w:rsidR="00951D55" w:rsidRDefault="00951D55" w:rsidP="00951D55">
      <w:pPr>
        <w:pStyle w:val="a3"/>
      </w:pPr>
    </w:p>
    <w:p w14:paraId="62B4ADD1" w14:textId="77777777" w:rsidR="001D4773" w:rsidRDefault="001D4773" w:rsidP="001D4773">
      <w:pPr>
        <w:pStyle w:val="2"/>
      </w:pPr>
      <w:bookmarkStart w:id="45" w:name="_Toc514780530"/>
      <w:bookmarkStart w:id="46" w:name="_Toc517719202"/>
      <w:r>
        <w:t>Периодические граничные условия</w:t>
      </w:r>
      <w:bookmarkEnd w:id="45"/>
      <w:bookmarkEnd w:id="46"/>
    </w:p>
    <w:p w14:paraId="487D2642" w14:textId="29FAF437"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1B779B3A" w14:textId="75A9AE7F" w:rsidR="006F1400" w:rsidRDefault="006F1400" w:rsidP="001D4773"/>
    <w:p w14:paraId="09982DA2" w14:textId="77777777" w:rsidR="006F1400" w:rsidRDefault="006F1400" w:rsidP="001D4773"/>
    <w:p w14:paraId="04318B12" w14:textId="2E1B5E1E" w:rsidR="001D4773" w:rsidRDefault="001D4773" w:rsidP="003A66EB">
      <w:pPr>
        <w:pStyle w:val="afb"/>
      </w:pPr>
      <w:r>
        <w:rPr>
          <w:noProof/>
        </w:rPr>
        <w:lastRenderedPageBreak/>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6AF67C90" w14:textId="77777777" w:rsidR="006F1400" w:rsidRDefault="006F1400" w:rsidP="003A66EB">
      <w:pPr>
        <w:pStyle w:val="afb"/>
      </w:pPr>
    </w:p>
    <w:p w14:paraId="7BB0E3E3" w14:textId="0D158E16" w:rsidR="001D477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0EF89984" w14:textId="77777777" w:rsidR="006F1400" w:rsidRPr="00FD6493" w:rsidRDefault="006F1400" w:rsidP="001D4773">
      <w:pPr>
        <w:pStyle w:val="afb"/>
      </w:pPr>
    </w:p>
    <w:p w14:paraId="4C237E10" w14:textId="72262747" w:rsidR="001D4773" w:rsidRDefault="00001BA2" w:rsidP="001D4773">
      <w:pPr>
        <w:ind w:firstLine="0"/>
      </w:pPr>
      <w:r>
        <w:t>В трехмерном пространстве – двадцать шесть (если все границы периодические).</w:t>
      </w:r>
    </w:p>
    <w:p w14:paraId="3CBDD630" w14:textId="77777777" w:rsidR="006F1400" w:rsidRPr="009A5A63" w:rsidRDefault="006F1400" w:rsidP="001D4773">
      <w:pPr>
        <w:ind w:firstLine="0"/>
      </w:pPr>
    </w:p>
    <w:p w14:paraId="08A81CBC" w14:textId="77777777" w:rsidR="00D61855" w:rsidRDefault="00D61855" w:rsidP="008E3FD4">
      <w:pPr>
        <w:pStyle w:val="2"/>
      </w:pPr>
      <w:bookmarkStart w:id="47" w:name="_Toc514780531"/>
      <w:bookmarkStart w:id="48" w:name="_Toc517719203"/>
      <w:r>
        <w:t>Молекулярная статика.</w:t>
      </w:r>
      <w:bookmarkEnd w:id="47"/>
      <w:bookmarkEnd w:id="48"/>
    </w:p>
    <w:p w14:paraId="34630182" w14:textId="77777777" w:rsidR="00A96D00" w:rsidRPr="00A96D00" w:rsidRDefault="00A96D00" w:rsidP="008E3FD4">
      <w:pPr>
        <w:pStyle w:val="3"/>
      </w:pPr>
      <w:bookmarkStart w:id="49" w:name="_Toc514780532"/>
      <w:bookmarkStart w:id="50" w:name="_Toc517719204"/>
      <w:r>
        <w:t>Основы метода.</w:t>
      </w:r>
      <w:bookmarkEnd w:id="49"/>
      <w:bookmarkEnd w:id="50"/>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5854FB4A"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4F393201" w14:textId="77777777" w:rsidR="00951D55" w:rsidRDefault="00951D55" w:rsidP="00B603F6"/>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1F0EDE" w:rsidP="00BC4EBA">
            <m:oMathPara>
              <m:oMath>
                <m:f>
                  <m:fPr>
                    <m:ctrlPr>
                      <w:rPr>
                        <w:rFonts w:ascii="Cambria Math" w:hAnsi="Cambria Math"/>
                        <w:i/>
                      </w:rPr>
                    </m:ctrlPr>
                  </m:fPr>
                  <m:num>
                    <m:r>
                      <w:rPr>
                        <w:rFonts w:ascii="Cambria Math" w:hAnsi="Cambria Math"/>
                      </w:rPr>
                      <m:t>∂</m:t>
                    </m:r>
                    <m:r>
                      <w:rPr>
                        <w:rFonts w:ascii="Cambria Math" w:hAnsi="Cambria Math"/>
                        <w:lang w:val="en-US"/>
                      </w:rPr>
                      <m:t>U</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BC4EBA">
      <w:pPr>
        <w:ind w:firstLine="0"/>
      </w:pPr>
    </w:p>
    <w:p w14:paraId="4AD8F929" w14:textId="59CED1F8" w:rsidR="00827D54" w:rsidRDefault="00827D54" w:rsidP="00827D54">
      <w:r w:rsidRPr="00827D54">
        <w:lastRenderedPageBreak/>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6E59EB76" w14:textId="77777777" w:rsidR="006F1400" w:rsidRDefault="006F1400" w:rsidP="00827D54"/>
    <w:p w14:paraId="00DB87F8" w14:textId="6324C24C" w:rsidR="00FB64B3" w:rsidRDefault="003F1228" w:rsidP="00FB64B3">
      <w:pPr>
        <w:pStyle w:val="afb"/>
      </w:pPr>
      <w:r>
        <w:rPr>
          <w:noProof/>
        </w:rPr>
        <w:drawing>
          <wp:inline distT="0" distB="0" distL="0" distR="0" wp14:anchorId="3ED8DA44" wp14:editId="60E61566">
            <wp:extent cx="3273052" cy="2160000"/>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3052" cy="2160000"/>
                    </a:xfrm>
                    <a:prstGeom prst="rect">
                      <a:avLst/>
                    </a:prstGeom>
                    <a:noFill/>
                  </pic:spPr>
                </pic:pic>
              </a:graphicData>
            </a:graphic>
          </wp:inline>
        </w:drawing>
      </w:r>
    </w:p>
    <w:p w14:paraId="143ECBD5" w14:textId="77777777" w:rsidR="006F1400" w:rsidRDefault="006F1400" w:rsidP="00FB64B3">
      <w:pPr>
        <w:pStyle w:val="afb"/>
      </w:pPr>
    </w:p>
    <w:p w14:paraId="00FBE20E" w14:textId="1A66A95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6F7B2AC5" w14:textId="77777777" w:rsidR="006F1400" w:rsidRDefault="006F1400" w:rsidP="00FB64B3">
      <w:pPr>
        <w:pStyle w:val="afb"/>
      </w:pP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6F1400">
      <w:pPr>
        <w:pStyle w:val="a3"/>
        <w:numPr>
          <w:ilvl w:val="0"/>
          <w:numId w:val="30"/>
        </w:numPr>
        <w:ind w:left="709"/>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6F1400">
      <w:pPr>
        <w:pStyle w:val="a3"/>
        <w:numPr>
          <w:ilvl w:val="0"/>
          <w:numId w:val="30"/>
        </w:numPr>
        <w:ind w:left="709"/>
      </w:pPr>
      <w:r>
        <w:t>Не использующие производные.</w:t>
      </w:r>
    </w:p>
    <w:p w14:paraId="02D2CEB1" w14:textId="7BBF1A52" w:rsidR="003F1228" w:rsidRPr="003F1228" w:rsidRDefault="003F1228" w:rsidP="003F1228">
      <w:r w:rsidRPr="003F1228">
        <w:t>Методы использующие производные</w:t>
      </w:r>
      <w:r w:rsidR="006F1400">
        <w:t>, в свою очередь,</w:t>
      </w:r>
      <w:r w:rsidRPr="003F1228">
        <w:t xml:space="preserve"> делятся на:</w:t>
      </w:r>
    </w:p>
    <w:p w14:paraId="6C5001D6" w14:textId="2E3784DD" w:rsidR="003F1228" w:rsidRDefault="003F1228" w:rsidP="006F1400">
      <w:pPr>
        <w:pStyle w:val="a3"/>
        <w:numPr>
          <w:ilvl w:val="0"/>
          <w:numId w:val="31"/>
        </w:numPr>
        <w:ind w:left="709"/>
      </w:pPr>
      <w:r>
        <w:t>И</w:t>
      </w:r>
      <w:r w:rsidRPr="003F1228">
        <w:t>спользую</w:t>
      </w:r>
      <w:r>
        <w:t>щие первые</w:t>
      </w:r>
      <w:r w:rsidRPr="003F1228">
        <w:t xml:space="preserve"> производные</w:t>
      </w:r>
      <w:r w:rsidR="008C30FE">
        <w:t>;</w:t>
      </w:r>
    </w:p>
    <w:p w14:paraId="54636F05" w14:textId="6D61BD7D" w:rsidR="003F1228" w:rsidRPr="003F1228" w:rsidRDefault="003F1228" w:rsidP="006F1400">
      <w:pPr>
        <w:pStyle w:val="a3"/>
        <w:numPr>
          <w:ilvl w:val="0"/>
          <w:numId w:val="31"/>
        </w:numPr>
        <w:ind w:left="709"/>
      </w:pP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6F1400">
      <w:pPr>
        <w:pStyle w:val="a3"/>
        <w:numPr>
          <w:ilvl w:val="0"/>
          <w:numId w:val="32"/>
        </w:numPr>
        <w:ind w:left="709"/>
      </w:pPr>
      <w:r>
        <w:t>Методы поиска</w:t>
      </w:r>
      <w:r w:rsidR="008C30FE">
        <w:t>;</w:t>
      </w:r>
    </w:p>
    <w:p w14:paraId="24452CDB" w14:textId="1A6E282E" w:rsidR="003F1228" w:rsidRDefault="003F1228" w:rsidP="006F1400">
      <w:pPr>
        <w:pStyle w:val="a3"/>
        <w:numPr>
          <w:ilvl w:val="0"/>
          <w:numId w:val="32"/>
        </w:numPr>
        <w:ind w:left="709"/>
      </w:pPr>
      <w:r>
        <w:t>Градиентные методы</w:t>
      </w:r>
      <w:r w:rsidR="008C30FE">
        <w:t>;</w:t>
      </w:r>
    </w:p>
    <w:p w14:paraId="0CD6962B" w14:textId="53460B49" w:rsidR="00AC6928" w:rsidRDefault="00AC6928" w:rsidP="006F1400">
      <w:pPr>
        <w:pStyle w:val="a3"/>
        <w:numPr>
          <w:ilvl w:val="0"/>
          <w:numId w:val="32"/>
        </w:numPr>
        <w:ind w:left="709"/>
      </w:pPr>
      <w:r>
        <w:lastRenderedPageBreak/>
        <w:t>Метод Ньютона</w:t>
      </w:r>
      <w:r w:rsidR="008C30FE">
        <w:t>.</w:t>
      </w:r>
    </w:p>
    <w:p w14:paraId="412BE442" w14:textId="77777777" w:rsidR="006F1400" w:rsidRDefault="006F1400" w:rsidP="006F1400">
      <w:pPr>
        <w:pStyle w:val="a3"/>
      </w:pPr>
    </w:p>
    <w:p w14:paraId="1F4BA379" w14:textId="77777777" w:rsidR="00B33D63" w:rsidRDefault="00B33D63" w:rsidP="008E3FD4">
      <w:pPr>
        <w:pStyle w:val="3"/>
      </w:pPr>
      <w:bookmarkStart w:id="51" w:name="_Toc514780533"/>
      <w:bookmarkStart w:id="52" w:name="_Toc517719205"/>
      <w:r>
        <w:t>Метод</w:t>
      </w:r>
      <w:r w:rsidR="008D3F56">
        <w:t>ы</w:t>
      </w:r>
      <w:r>
        <w:t xml:space="preserve"> поиска</w:t>
      </w:r>
      <w:bookmarkEnd w:id="51"/>
      <w:bookmarkEnd w:id="52"/>
    </w:p>
    <w:p w14:paraId="541AE96D" w14:textId="38308331" w:rsidR="00BD5C59"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3825BC47" w14:textId="77777777" w:rsidR="006F1400" w:rsidRPr="008C30FE" w:rsidRDefault="006F1400" w:rsidP="00A959DF"/>
    <w:p w14:paraId="4747A613" w14:textId="77777777" w:rsidR="00B33D63" w:rsidRDefault="00B33D63" w:rsidP="008E3FD4">
      <w:pPr>
        <w:pStyle w:val="3"/>
      </w:pPr>
      <w:bookmarkStart w:id="53" w:name="_Toc514780534"/>
      <w:bookmarkStart w:id="54" w:name="_Toc517719206"/>
      <w:r>
        <w:t>Градиентный метод</w:t>
      </w:r>
      <w:bookmarkEnd w:id="53"/>
      <w:bookmarkEnd w:id="54"/>
    </w:p>
    <w:p w14:paraId="22BAFA86" w14:textId="794AD3AF" w:rsidR="00B33D63" w:rsidRDefault="00483703" w:rsidP="006F1400">
      <w:pPr>
        <w:ind w:firstLine="708"/>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D01514">
        <w:t>30</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p w14:paraId="46A7E9C5" w14:textId="77777777" w:rsidR="00951D55" w:rsidRDefault="00951D55" w:rsidP="006F1400">
      <w:pPr>
        <w:ind w:firstLine="708"/>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1F0EDE"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091476E0" w14:textId="77777777" w:rsidR="00951D55" w:rsidRDefault="00951D55" w:rsidP="00BE1382">
      <w:pPr>
        <w:ind w:firstLine="0"/>
      </w:pPr>
    </w:p>
    <w:p w14:paraId="7B904F72" w14:textId="32BFF486"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6F1400">
      <w:pPr>
        <w:pStyle w:val="a3"/>
        <w:numPr>
          <w:ilvl w:val="0"/>
          <w:numId w:val="38"/>
        </w:numPr>
        <w:ind w:left="709"/>
      </w:pPr>
      <w:r>
        <w:t>Постоянной, в этом случае метод может расходиться;</w:t>
      </w:r>
    </w:p>
    <w:p w14:paraId="6CAE7D1C" w14:textId="77777777" w:rsidR="00201BA7" w:rsidRDefault="00201BA7" w:rsidP="006F1400">
      <w:pPr>
        <w:pStyle w:val="a3"/>
        <w:numPr>
          <w:ilvl w:val="0"/>
          <w:numId w:val="38"/>
        </w:numPr>
        <w:ind w:left="709"/>
      </w:pPr>
      <w:r>
        <w:t>Дробным шагом, то есть длина шага в процессе спуска делится на некое число;</w:t>
      </w:r>
    </w:p>
    <w:p w14:paraId="7D029082" w14:textId="77777777" w:rsidR="00201BA7" w:rsidRDefault="00201BA7" w:rsidP="006F1400">
      <w:pPr>
        <w:pStyle w:val="a3"/>
        <w:numPr>
          <w:ilvl w:val="0"/>
          <w:numId w:val="38"/>
        </w:numPr>
        <w:ind w:left="709"/>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41A98F0D"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20E1CD20" w14:textId="712119B5" w:rsidR="006F1400" w:rsidRDefault="006F1400" w:rsidP="00BC3D92"/>
    <w:p w14:paraId="1DE426A6" w14:textId="54AB6560" w:rsidR="00951D55" w:rsidRDefault="00951D55" w:rsidP="00BC3D92"/>
    <w:p w14:paraId="4E5D011F" w14:textId="6100D5A8" w:rsidR="00951D55" w:rsidRDefault="00951D55" w:rsidP="00BC3D92"/>
    <w:p w14:paraId="78116E3C" w14:textId="77777777" w:rsidR="00951D55" w:rsidRDefault="00951D55" w:rsidP="00BC3D92"/>
    <w:p w14:paraId="405A30EB" w14:textId="11871194" w:rsidR="00BC3D92" w:rsidRDefault="00BC3D92" w:rsidP="00BC3D92">
      <w:pPr>
        <w:pStyle w:val="afb"/>
      </w:pPr>
      <w:r>
        <w:rPr>
          <w:noProof/>
        </w:rPr>
        <w:lastRenderedPageBreak/>
        <w:drawing>
          <wp:inline distT="0" distB="0" distL="0" distR="0" wp14:anchorId="76A4417B" wp14:editId="3EA67959">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05BA2326" w14:textId="77777777" w:rsidR="006F1400" w:rsidRDefault="006F1400" w:rsidP="00BC3D92">
      <w:pPr>
        <w:pStyle w:val="afb"/>
      </w:pPr>
    </w:p>
    <w:p w14:paraId="5F138AB9" w14:textId="50E32E1D"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366CE90D" w14:textId="77777777" w:rsidR="006F1400" w:rsidRDefault="006F1400" w:rsidP="00BC3D92">
      <w:pPr>
        <w:pStyle w:val="afb"/>
      </w:pPr>
    </w:p>
    <w:p w14:paraId="0BBDD5DE" w14:textId="521EFBD4"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p>
    <w:p w14:paraId="18FF9944" w14:textId="77777777" w:rsidR="006F1400" w:rsidRDefault="006F1400" w:rsidP="00BC3D92"/>
    <w:p w14:paraId="0CC26664" w14:textId="20A7974D" w:rsidR="00BC3D92" w:rsidRDefault="00137009" w:rsidP="00BC3D92">
      <w:pPr>
        <w:pStyle w:val="afb"/>
      </w:pPr>
      <w:r>
        <w:rPr>
          <w:noProof/>
        </w:rPr>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58643765" w14:textId="77777777" w:rsidR="006F1400" w:rsidRDefault="006F1400" w:rsidP="00BC3D92">
      <w:pPr>
        <w:pStyle w:val="afb"/>
      </w:pPr>
    </w:p>
    <w:p w14:paraId="18DEBB69" w14:textId="17ADF00A"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06DE7B04" w14:textId="09AFDB45" w:rsidR="006F1400" w:rsidRDefault="006F1400" w:rsidP="00BC3D92">
      <w:pPr>
        <w:pStyle w:val="afb"/>
      </w:pPr>
    </w:p>
    <w:p w14:paraId="3A7BA515" w14:textId="1D4C6D2D" w:rsidR="006F1400" w:rsidRDefault="006F1400" w:rsidP="006F1400">
      <w:r>
        <w:t>Поэтому, обычно требуются дополнительные исследования является найденный минимум локальным или глобальным.</w:t>
      </w:r>
    </w:p>
    <w:p w14:paraId="1805128B" w14:textId="77777777" w:rsidR="006F1400" w:rsidRDefault="006F1400" w:rsidP="006F1400"/>
    <w:p w14:paraId="23D2B3C4" w14:textId="77777777" w:rsidR="00AC6928" w:rsidRDefault="00AC6928" w:rsidP="008E3FD4">
      <w:pPr>
        <w:pStyle w:val="3"/>
      </w:pPr>
      <w:bookmarkStart w:id="55" w:name="_Toc514780535"/>
      <w:bookmarkStart w:id="56" w:name="_Toc517719207"/>
      <w:r>
        <w:t>Метод Ньютона</w:t>
      </w:r>
      <w:bookmarkEnd w:id="55"/>
      <w:bookmarkEnd w:id="56"/>
    </w:p>
    <w:p w14:paraId="65473972" w14:textId="00C150D0" w:rsidR="00AC6928" w:rsidRDefault="00AC6928" w:rsidP="00AC6928">
      <w:r>
        <w:t>Метод Ньютона – итерационный метод нахождения нуля заданной функции. Поиск осу</w:t>
      </w:r>
      <w:r w:rsidRPr="00BE1382">
        <w:t xml:space="preserve">ществляется путём построения последовательных приближений и основан на </w:t>
      </w:r>
      <w:r w:rsidRPr="00BE1382">
        <w:lastRenderedPageBreak/>
        <w:t>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7873C30C" w14:textId="15A52502" w:rsidR="00AC6928" w:rsidRDefault="00AC6928" w:rsidP="00AC6928">
      <w:pPr>
        <w:pStyle w:val="afb"/>
      </w:pPr>
      <w:r>
        <w:rPr>
          <w:noProof/>
        </w:rPr>
        <w:drawing>
          <wp:inline distT="0" distB="0" distL="0" distR="0" wp14:anchorId="414AA067" wp14:editId="7DFA23C5">
            <wp:extent cx="2184466" cy="1800000"/>
            <wp:effectExtent l="0" t="0" r="6350" b="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4466" cy="1800000"/>
                    </a:xfrm>
                    <a:prstGeom prst="rect">
                      <a:avLst/>
                    </a:prstGeom>
                    <a:noFill/>
                    <a:ln>
                      <a:noFill/>
                    </a:ln>
                  </pic:spPr>
                </pic:pic>
              </a:graphicData>
            </a:graphic>
          </wp:inline>
        </w:drawing>
      </w:r>
    </w:p>
    <w:p w14:paraId="7B896E47" w14:textId="77777777" w:rsidR="006F1400" w:rsidRDefault="006F1400" w:rsidP="00AC6928">
      <w:pPr>
        <w:pStyle w:val="afb"/>
      </w:pPr>
    </w:p>
    <w:p w14:paraId="0C0E8E23" w14:textId="5D8BB994" w:rsidR="00AC6928"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545B40CD" w14:textId="77777777" w:rsidR="006F1400" w:rsidRPr="00BE1382" w:rsidRDefault="006F1400" w:rsidP="00AC6928">
      <w:pPr>
        <w:pStyle w:val="afb"/>
      </w:pPr>
    </w:p>
    <w:p w14:paraId="256F820C" w14:textId="4FBEFCB1"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D01514">
        <w:t>29</w:t>
      </w:r>
      <w:r>
        <w:fldChar w:fldCharType="end"/>
      </w:r>
      <w:r w:rsidRPr="00483703">
        <w:t>]</w:t>
      </w:r>
      <w:r w:rsidRPr="00E573BF">
        <w:t>:</w:t>
      </w:r>
    </w:p>
    <w:p w14:paraId="6CF0E6BE" w14:textId="77777777" w:rsidR="00951D55" w:rsidRDefault="00951D55" w:rsidP="00AC692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1F0EDE"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1C62C12A" w14:textId="77777777" w:rsidR="00951D55" w:rsidRDefault="00951D55" w:rsidP="00AC6928"/>
    <w:p w14:paraId="532E985D" w14:textId="13992986"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p w14:paraId="75DAB52B" w14:textId="77777777" w:rsidR="00951D55" w:rsidRDefault="00951D55" w:rsidP="00AC692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1F0EDE"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60A34BA7" w14:textId="77777777" w:rsidR="00951D55" w:rsidRDefault="00951D55" w:rsidP="00AC6928"/>
    <w:p w14:paraId="304B896B" w14:textId="739A42F2" w:rsidR="00AC6928"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p w14:paraId="000732BB" w14:textId="77777777" w:rsidR="00951D55" w:rsidRPr="00E239F9" w:rsidRDefault="00951D55" w:rsidP="00AC692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28F678EC" w14:textId="77777777" w:rsidR="00951D55" w:rsidRDefault="00951D55" w:rsidP="00AC6928"/>
    <w:p w14:paraId="31607BC5" w14:textId="2F31EA4E"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6F1400">
      <w:pPr>
        <w:pStyle w:val="a3"/>
        <w:numPr>
          <w:ilvl w:val="0"/>
          <w:numId w:val="39"/>
        </w:numPr>
        <w:ind w:left="709"/>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6F1400">
      <w:pPr>
        <w:pStyle w:val="a3"/>
        <w:numPr>
          <w:ilvl w:val="0"/>
          <w:numId w:val="39"/>
        </w:numPr>
        <w:ind w:left="709"/>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6F1400">
      <w:pPr>
        <w:pStyle w:val="a3"/>
        <w:numPr>
          <w:ilvl w:val="0"/>
          <w:numId w:val="39"/>
        </w:numPr>
        <w:ind w:left="709"/>
      </w:pPr>
      <w:r w:rsidRPr="00CB51A0">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6F1400">
      <w:pPr>
        <w:pStyle w:val="a3"/>
        <w:numPr>
          <w:ilvl w:val="0"/>
          <w:numId w:val="39"/>
        </w:numPr>
        <w:ind w:left="709"/>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6F1400">
      <w:pPr>
        <w:pStyle w:val="a3"/>
        <w:numPr>
          <w:ilvl w:val="0"/>
          <w:numId w:val="39"/>
        </w:numPr>
        <w:ind w:left="709"/>
      </w:pPr>
      <w:r>
        <w:t>Методы поиска можно использовать как стартовые методы для продвижения к области минимума.</w:t>
      </w:r>
    </w:p>
    <w:p w14:paraId="5C4E09EC" w14:textId="6CDC9F9F"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66E49A8F" w14:textId="77777777" w:rsidR="006F1400" w:rsidRDefault="006F1400" w:rsidP="00020CCC"/>
    <w:p w14:paraId="2B7B970B" w14:textId="77777777" w:rsidR="00D61855" w:rsidRDefault="00D61855" w:rsidP="008E3FD4">
      <w:pPr>
        <w:pStyle w:val="2"/>
      </w:pPr>
      <w:bookmarkStart w:id="57" w:name="_Toc514780536"/>
      <w:bookmarkStart w:id="58" w:name="_Toc517719208"/>
      <w:r>
        <w:lastRenderedPageBreak/>
        <w:t>Молекулярная динамика.</w:t>
      </w:r>
      <w:bookmarkEnd w:id="57"/>
      <w:bookmarkEnd w:id="58"/>
    </w:p>
    <w:p w14:paraId="3F5E4A93" w14:textId="77777777" w:rsidR="00F472DD" w:rsidRPr="00F472DD" w:rsidRDefault="00F472DD" w:rsidP="008E3FD4">
      <w:pPr>
        <w:pStyle w:val="3"/>
      </w:pPr>
      <w:bookmarkStart w:id="59" w:name="_Toc514780537"/>
      <w:bookmarkStart w:id="60" w:name="_Toc517719209"/>
      <w:r>
        <w:t>Основы метода</w:t>
      </w:r>
      <w:bookmarkEnd w:id="59"/>
      <w:bookmarkEnd w:id="60"/>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2B4CAF52"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D01514">
        <w:t>31</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6B0A4D44"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5432A6F" w14:textId="77777777" w:rsidR="006F1400" w:rsidRDefault="006F1400" w:rsidP="00174B21"/>
    <w:p w14:paraId="0A520257" w14:textId="77777777" w:rsidR="00F472DD" w:rsidRPr="00F83494" w:rsidRDefault="00F472DD" w:rsidP="008E3FD4">
      <w:pPr>
        <w:pStyle w:val="3"/>
      </w:pPr>
      <w:bookmarkStart w:id="61" w:name="_Toc514780538"/>
      <w:bookmarkStart w:id="62" w:name="_Toc517719210"/>
      <w:r>
        <w:t>Алгоритмы интегрирования уравнений движения.</w:t>
      </w:r>
      <w:bookmarkEnd w:id="61"/>
      <w:bookmarkEnd w:id="62"/>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1289BAE5" w:rsidR="00B603F6"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D01514">
        <w:t>32</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D01514">
        <w:t>29</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p w14:paraId="48D3AFC5" w14:textId="77777777" w:rsidR="00951D55" w:rsidRPr="00852212" w:rsidRDefault="00951D55" w:rsidP="00B603F6"/>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1F0EDE"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1F0EDE"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48EBA982" w14:textId="77777777" w:rsidR="00951D55" w:rsidRDefault="00951D55" w:rsidP="00B603F6"/>
    <w:p w14:paraId="6639F7D5" w14:textId="3CEF92F9" w:rsidR="00B603F6" w:rsidRDefault="00B603F6" w:rsidP="00B603F6">
      <w:r w:rsidRPr="00852212">
        <w:t>Складывая эти уравнения, получаем основное выражение алгоритма Верле:</w:t>
      </w:r>
    </w:p>
    <w:p w14:paraId="4DE622B0" w14:textId="77777777" w:rsidR="00951D55" w:rsidRPr="00852212" w:rsidRDefault="00951D55" w:rsidP="00B603F6"/>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1F0EDE"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160AF1EB" w14:textId="77777777" w:rsidR="00951D55" w:rsidRDefault="00951D55" w:rsidP="00B603F6"/>
    <w:p w14:paraId="445ACAC2" w14:textId="10CD97AD" w:rsidR="00B603F6" w:rsidRDefault="00B603F6" w:rsidP="00B603F6">
      <w:r w:rsidRPr="00852212">
        <w:t>Также, вычитая эти уравнения можно получить скорость:</w:t>
      </w:r>
    </w:p>
    <w:p w14:paraId="3A40843E" w14:textId="77777777" w:rsidR="00951D55" w:rsidRPr="00852212" w:rsidRDefault="00951D55" w:rsidP="00B603F6"/>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1F0EDE"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1229E109" w14:textId="77777777" w:rsidR="00951D55" w:rsidRDefault="00951D55" w:rsidP="00B603F6"/>
    <w:p w14:paraId="06A2B9CF" w14:textId="581E016F"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7C4B728E"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D01514">
        <w:t>32</w:t>
      </w:r>
      <w:r>
        <w:fldChar w:fldCharType="end"/>
      </w:r>
      <w:r w:rsidRPr="00DC2C30">
        <w:sym w:font="Symbol" w:char="F05D"/>
      </w:r>
      <w:r w:rsidRPr="00DC2C30">
        <w:t>.</w:t>
      </w:r>
    </w:p>
    <w:p w14:paraId="04388214" w14:textId="6BAAC459" w:rsidR="00B603F6"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p w14:paraId="113B7F60" w14:textId="77777777" w:rsidR="00951D55" w:rsidRPr="00852212" w:rsidRDefault="00951D55" w:rsidP="00B603F6"/>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1F0EDE"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1F0EDE"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1F0EDE"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1F0EDE"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D1C9579" w14:textId="77777777" w:rsidR="00951D55" w:rsidRDefault="00951D55" w:rsidP="00174B21"/>
    <w:p w14:paraId="20A574B2" w14:textId="32922EDD" w:rsidR="00B603F6" w:rsidRDefault="0064155D" w:rsidP="00174B21">
      <w:r w:rsidRPr="0064155D">
        <w:t xml:space="preserve">В данном алгоритме формула </w:t>
      </w:r>
      <w:r w:rsidRPr="00702827">
        <w:t>(</w:t>
      </w:r>
      <w:r w:rsidR="00702827" w:rsidRPr="00702827">
        <w:t>2.13</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180A20D6" w14:textId="77777777" w:rsidR="006F1400" w:rsidRPr="0064155D" w:rsidRDefault="006F1400" w:rsidP="00174B21"/>
    <w:p w14:paraId="067A8471" w14:textId="77777777" w:rsidR="00174B21" w:rsidRDefault="00174B21" w:rsidP="008E3FD4">
      <w:pPr>
        <w:pStyle w:val="3"/>
      </w:pPr>
      <w:bookmarkStart w:id="63" w:name="_Toc514780539"/>
      <w:bookmarkStart w:id="64" w:name="_Toc517719211"/>
      <w:r>
        <w:t>Статистические ансамбли.</w:t>
      </w:r>
      <w:bookmarkEnd w:id="63"/>
      <w:bookmarkEnd w:id="64"/>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6F1400">
      <w:pPr>
        <w:pStyle w:val="a3"/>
        <w:numPr>
          <w:ilvl w:val="0"/>
          <w:numId w:val="22"/>
        </w:numPr>
        <w:ind w:left="709"/>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6F1400">
      <w:pPr>
        <w:pStyle w:val="a3"/>
        <w:numPr>
          <w:ilvl w:val="0"/>
          <w:numId w:val="22"/>
        </w:numPr>
        <w:ind w:left="709"/>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6F1400">
      <w:pPr>
        <w:pStyle w:val="a3"/>
        <w:numPr>
          <w:ilvl w:val="0"/>
          <w:numId w:val="22"/>
        </w:numPr>
        <w:ind w:left="709"/>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0B52F064" w:rsidR="00174B21"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07DCD16C" w14:textId="77777777" w:rsidR="009D7CA8" w:rsidRPr="00A42423" w:rsidRDefault="009D7CA8" w:rsidP="009363DF"/>
    <w:p w14:paraId="1C2E3062" w14:textId="77777777" w:rsidR="00EA1F5F" w:rsidRDefault="00EA1F5F" w:rsidP="008E3FD4">
      <w:pPr>
        <w:pStyle w:val="3"/>
      </w:pPr>
      <w:bookmarkStart w:id="65" w:name="_Toc514780540"/>
      <w:bookmarkStart w:id="66" w:name="_Toc517719212"/>
      <w:r>
        <w:t>Термостат.</w:t>
      </w:r>
      <w:bookmarkEnd w:id="65"/>
      <w:bookmarkEnd w:id="66"/>
    </w:p>
    <w:p w14:paraId="3302D421" w14:textId="3C9F1DD8" w:rsidR="00DC29DC"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D01514">
        <w:t>32</w:t>
      </w:r>
      <w:r w:rsidR="002079C8">
        <w:fldChar w:fldCharType="end"/>
      </w:r>
      <w:r w:rsidRPr="00DC2C30">
        <w:sym w:font="Symbol" w:char="F05D"/>
      </w:r>
      <w:r w:rsidRPr="00852212">
        <w:t>:</w:t>
      </w:r>
    </w:p>
    <w:p w14:paraId="3F48CDF9"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2B2BB736" w14:textId="67128F83" w:rsidR="00DC29DC" w:rsidRDefault="00DC29DC" w:rsidP="00DC29DC">
      <w:r w:rsidRPr="00852212">
        <w:lastRenderedPageBreak/>
        <w:t>При таком распределении связь между кинетической энергией и температурой записывается в следующем виде:</w:t>
      </w:r>
    </w:p>
    <w:p w14:paraId="4E188E6C"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1F0EDE"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2A0F168E" w14:textId="77777777" w:rsidR="00951D55" w:rsidRDefault="00951D55" w:rsidP="00DC29DC">
      <w:pPr>
        <w:ind w:firstLine="0"/>
      </w:pPr>
    </w:p>
    <w:p w14:paraId="3BD6B820" w14:textId="1F1CAC6A"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1FE11A55" w:rsidR="00DC29DC"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D01514">
        <w:t>34</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D01514">
        <w:t>35</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p w14:paraId="19BBF311"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1F0EDE"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78B1B2F0" w14:textId="77777777" w:rsidR="00951D55" w:rsidRDefault="00951D55" w:rsidP="00DC29DC"/>
    <w:p w14:paraId="6EB7318E" w14:textId="542A9C98" w:rsidR="00DC29DC"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p w14:paraId="01C6535B" w14:textId="77777777" w:rsidR="00951D55" w:rsidRPr="00852212" w:rsidRDefault="00951D55" w:rsidP="00DC29DC"/>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1F0EDE"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19B6DF79" w14:textId="77777777" w:rsidR="00951D55" w:rsidRDefault="00951D55" w:rsidP="00DC29DC">
      <w:pPr>
        <w:ind w:firstLine="0"/>
      </w:pPr>
    </w:p>
    <w:p w14:paraId="6DD3B75F" w14:textId="30787F42"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6F0A4D57"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D01514">
        <w:t>36</w:t>
      </w:r>
      <w:r w:rsidR="000B36C8">
        <w:fldChar w:fldCharType="end"/>
      </w:r>
      <w:r w:rsidRPr="002079C8">
        <w:t>]</w:t>
      </w:r>
      <w:r>
        <w:t>.</w:t>
      </w:r>
    </w:p>
    <w:p w14:paraId="1558CCDA" w14:textId="3D5ACC57" w:rsidR="00DC29DC"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5F5DF09B" w14:textId="77777777" w:rsidR="009D7CA8" w:rsidRPr="001D4773" w:rsidRDefault="009D7CA8" w:rsidP="002079C8"/>
    <w:p w14:paraId="0AB79367" w14:textId="77777777" w:rsidR="003622D8" w:rsidRDefault="00C24631" w:rsidP="00C24631">
      <w:pPr>
        <w:pStyle w:val="2"/>
      </w:pPr>
      <w:bookmarkStart w:id="67" w:name="_Toc514780541"/>
      <w:bookmarkStart w:id="68" w:name="_Toc517719213"/>
      <w:r>
        <w:lastRenderedPageBreak/>
        <w:t>Описание межатомного взаимодействия</w:t>
      </w:r>
      <w:r w:rsidR="003622D8">
        <w:t>.</w:t>
      </w:r>
      <w:bookmarkEnd w:id="67"/>
      <w:bookmarkEnd w:id="68"/>
    </w:p>
    <w:p w14:paraId="3F9E7F7B" w14:textId="77777777" w:rsidR="00F472DD" w:rsidRDefault="00F472DD" w:rsidP="00F472DD">
      <w:pPr>
        <w:pStyle w:val="3"/>
      </w:pPr>
      <w:bookmarkStart w:id="69" w:name="_Toc514780542"/>
      <w:bookmarkStart w:id="70" w:name="_Toc517719214"/>
      <w:r w:rsidRPr="003622D8">
        <w:t>Энергии и силы</w:t>
      </w:r>
      <w:bookmarkEnd w:id="69"/>
      <w:bookmarkEnd w:id="70"/>
    </w:p>
    <w:p w14:paraId="3E8D59D7" w14:textId="0BC74978"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именно энергия есть одним из интегралов движения </w:t>
      </w:r>
      <w:r w:rsidRPr="00B07447">
        <w:t>замкнутой системы</w:t>
      </w:r>
      <w:r>
        <w:t xml:space="preserve"> </w:t>
      </w:r>
      <w:r w:rsidRPr="000A104D">
        <w:t>[</w:t>
      </w:r>
      <w:r>
        <w:fldChar w:fldCharType="begin"/>
      </w:r>
      <w:r>
        <w:instrText xml:space="preserve"> REF ЛЛандау_Теор_физика_механика \n \h </w:instrText>
      </w:r>
      <w:r>
        <w:fldChar w:fldCharType="separate"/>
      </w:r>
      <w:r w:rsidR="00D01514">
        <w:t>37</w:t>
      </w:r>
      <w:r>
        <w:fldChar w:fldCharType="end"/>
      </w:r>
      <w:r w:rsidRPr="000A104D">
        <w:t>]</w:t>
      </w:r>
      <w:r>
        <w:t xml:space="preserve">. Системы, в которых энергия сохраняется в процессе их эволюции называются консервативными. В консервативных системах полная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 xml:space="preserve">это суммы кинетической, зависящей от скоростей и потенциальной, зависящей от координат энергий.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или что моделирование больше не может правильно и точно описывать реальные системы. </w:t>
      </w:r>
    </w:p>
    <w:p w14:paraId="4FBC63DF" w14:textId="2B1E342B"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77777777" w:rsidR="00F472DD" w:rsidRDefault="00F472DD" w:rsidP="00F472DD">
      <w:pPr>
        <w:ind w:firstLine="708"/>
      </w:pPr>
      <w:r>
        <w:t xml:space="preserve">Сила, в свою очередь есть производная от энергии (импульса, но не суть важно).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788440AD"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04B225B6" w14:textId="77777777" w:rsidR="009D7CA8" w:rsidRDefault="009D7CA8" w:rsidP="00F472DD">
      <w:pPr>
        <w:ind w:firstLine="708"/>
      </w:pPr>
    </w:p>
    <w:p w14:paraId="455F6B81" w14:textId="77777777" w:rsidR="00020FA8" w:rsidRDefault="00020FA8" w:rsidP="00020FA8">
      <w:pPr>
        <w:pStyle w:val="3"/>
      </w:pPr>
      <w:bookmarkStart w:id="71" w:name="_Toc514780543"/>
      <w:bookmarkStart w:id="72" w:name="_Toc517719215"/>
      <w:r>
        <w:t>Полуэмпирические потенциалы.</w:t>
      </w:r>
      <w:bookmarkEnd w:id="71"/>
      <w:bookmarkEnd w:id="72"/>
    </w:p>
    <w:p w14:paraId="78ABFA71" w14:textId="17A7DCEE"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p w14:paraId="1DD3643D" w14:textId="77777777" w:rsidR="00951D55" w:rsidRDefault="00951D55" w:rsidP="00020FA8">
      <w:pPr>
        <w:spacing w:after="120"/>
      </w:pP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AEAF9EF" w14:textId="77777777" w:rsidR="00951D55" w:rsidRDefault="00951D55" w:rsidP="0039061D">
      <w:pPr>
        <w:spacing w:after="120"/>
      </w:pPr>
    </w:p>
    <w:p w14:paraId="40E7FC3F" w14:textId="51B94077" w:rsidR="0039061D" w:rsidRDefault="00020FA8" w:rsidP="0039061D">
      <w:pPr>
        <w:spacing w:after="120"/>
      </w:pPr>
      <w:r w:rsidRPr="0053401B">
        <w:lastRenderedPageBreak/>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CC4A922" w:rsidR="004563A4" w:rsidRPr="004563A4" w:rsidRDefault="0039061D" w:rsidP="0039061D">
      <w:pPr>
        <w:spacing w:after="120"/>
      </w:pPr>
      <w:r>
        <w:t>Для моделирования систем, в которых присутствуют оксиды нужно учитывать зарядовое распределение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зарядовое распределение</w:t>
      </w:r>
    </w:p>
    <w:p w14:paraId="35F663C9" w14:textId="09A0FAE1" w:rsidR="00020FA8" w:rsidRDefault="00020FA8" w:rsidP="00020FA8">
      <w:r>
        <w:t>Разберем подробнее одночастичные и многочастичные потенциалы.</w:t>
      </w:r>
    </w:p>
    <w:p w14:paraId="7FC52F59" w14:textId="77777777" w:rsidR="009D7CA8" w:rsidRPr="00AE1D26" w:rsidRDefault="009D7CA8" w:rsidP="00020FA8"/>
    <w:p w14:paraId="485EDEB3" w14:textId="77777777" w:rsidR="00020FA8" w:rsidRDefault="00020FA8" w:rsidP="00020FA8">
      <w:pPr>
        <w:pStyle w:val="4"/>
      </w:pPr>
      <w:bookmarkStart w:id="73" w:name="_Toc514780544"/>
      <w:bookmarkStart w:id="74" w:name="_Toc517719216"/>
      <w:r>
        <w:t>Парные потенциалы.</w:t>
      </w:r>
      <w:bookmarkEnd w:id="73"/>
      <w:bookmarkEnd w:id="74"/>
    </w:p>
    <w:p w14:paraId="7A925A35" w14:textId="75DD0D8F" w:rsidR="00020FA8" w:rsidRDefault="00020FA8" w:rsidP="00020FA8">
      <w:r w:rsidRPr="00EB03E3">
        <w:t xml:space="preserve">В основе методов молекулярной динамики и динамики частиц лежат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Pr="00B07447">
        <w:t>рисунке</w:t>
      </w:r>
      <w:r w:rsidR="00B07447" w:rsidRPr="00B07447">
        <w:t xml:space="preserve"> 2.6</w:t>
      </w:r>
      <w:r w:rsidRPr="00EB03E3">
        <w:t>.</w:t>
      </w:r>
    </w:p>
    <w:p w14:paraId="3C5E2B93" w14:textId="77777777" w:rsidR="009D7CA8" w:rsidRDefault="009D7CA8" w:rsidP="00020FA8"/>
    <w:p w14:paraId="5B9B93A5" w14:textId="259BF254" w:rsidR="00020FA8" w:rsidRDefault="00020FA8" w:rsidP="00020FA8">
      <w:pPr>
        <w:pStyle w:val="afb"/>
      </w:pPr>
      <w:r>
        <w:rPr>
          <w:noProof/>
        </w:rPr>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6AAC5A0D" w14:textId="77777777" w:rsidR="009D7CA8" w:rsidRDefault="009D7CA8" w:rsidP="00020FA8">
      <w:pPr>
        <w:pStyle w:val="afb"/>
      </w:pPr>
    </w:p>
    <w:p w14:paraId="7A7C0C76" w14:textId="4AE2C71B" w:rsidR="00020FA8" w:rsidRDefault="00020FA8" w:rsidP="00020FA8">
      <w:pPr>
        <w:pStyle w:val="afb"/>
      </w:pPr>
      <w:r w:rsidRPr="00B07447">
        <w:t>Рисунок</w:t>
      </w:r>
      <w:r w:rsidR="00B07447" w:rsidRPr="00B07447">
        <w:t xml:space="preserve"> 2.6</w:t>
      </w:r>
      <w:r>
        <w:t xml:space="preserve"> – Характерный вид парных потенциалов</w:t>
      </w:r>
    </w:p>
    <w:p w14:paraId="78FD39B6" w14:textId="77777777" w:rsidR="009D7CA8" w:rsidRPr="0090122C" w:rsidRDefault="009D7CA8" w:rsidP="00020FA8">
      <w:pPr>
        <w:pStyle w:val="afb"/>
      </w:pP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w:t>
      </w:r>
      <w:r w:rsidRPr="00EB03E3">
        <w:lastRenderedPageBreak/>
        <w:t xml:space="preserve">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130C5009"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Очевидно, что для решения проблемы надо вводить в рассмотрение взаимодействия, способные сопротивляться изменению углов между связями.</w:t>
      </w:r>
    </w:p>
    <w:p w14:paraId="5A67303A" w14:textId="77777777" w:rsidR="009D7CA8" w:rsidRDefault="009D7CA8" w:rsidP="00020FA8"/>
    <w:p w14:paraId="33BD111A" w14:textId="77777777" w:rsidR="00020FA8" w:rsidRDefault="00020FA8" w:rsidP="00020FA8">
      <w:pPr>
        <w:pStyle w:val="4"/>
      </w:pPr>
      <w:bookmarkStart w:id="75" w:name="_Toc514780545"/>
      <w:bookmarkStart w:id="76" w:name="_Toc517719217"/>
      <w:r>
        <w:t>Многочастичные потенциалы.</w:t>
      </w:r>
      <w:bookmarkEnd w:id="75"/>
      <w:bookmarkEnd w:id="76"/>
    </w:p>
    <w:p w14:paraId="7745E2D7" w14:textId="1E265571"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углов между связями, что позволяет сделать устойчивыми структуры с низкой плотностью заполнения </w:t>
      </w:r>
    </w:p>
    <w:p w14:paraId="57BF677A" w14:textId="4D588A2B" w:rsidR="00020FA8" w:rsidRDefault="00020FA8" w:rsidP="0039061D">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2794780D" w:rsidR="00EF2575"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9061D">
        <w:t>Метод погруженного атома (</w:t>
      </w:r>
      <w:r w:rsidR="0039061D">
        <w:rPr>
          <w:lang w:val="en-US"/>
        </w:rPr>
        <w:t>E</w:t>
      </w:r>
      <w:r>
        <w:rPr>
          <w:lang w:val="en-US"/>
        </w:rPr>
        <w:t>AM</w:t>
      </w:r>
      <w:r w:rsidR="0039061D" w:rsidRPr="0039061D">
        <w:t>)</w:t>
      </w:r>
      <w:r w:rsidR="00B07447">
        <w:t>.</w:t>
      </w:r>
    </w:p>
    <w:p w14:paraId="05CE5B93" w14:textId="77777777" w:rsidR="009D7CA8" w:rsidRPr="00F20D84" w:rsidRDefault="009D7CA8" w:rsidP="0039061D"/>
    <w:p w14:paraId="51AC9AA9" w14:textId="73EA6FF2" w:rsidR="00F20D84" w:rsidRDefault="00F20D84" w:rsidP="00F20D84">
      <w:pPr>
        <w:pStyle w:val="4"/>
        <w:rPr>
          <w:lang w:val="en-US"/>
        </w:rPr>
      </w:pPr>
      <w:bookmarkStart w:id="77" w:name="_Toc517719218"/>
      <w:r>
        <w:t xml:space="preserve">Потенциалы класса </w:t>
      </w:r>
      <w:r>
        <w:rPr>
          <w:lang w:val="en-US"/>
        </w:rPr>
        <w:t>ReaxFF.</w:t>
      </w:r>
      <w:bookmarkEnd w:id="77"/>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33832476" w:rsidR="00C425CC" w:rsidRDefault="00C425CC" w:rsidP="003429DF">
      <w:pPr>
        <w:ind w:firstLine="708"/>
      </w:pPr>
      <w:r>
        <w:lastRenderedPageBreak/>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D01514">
        <w:t>38</w:t>
      </w:r>
      <w:r w:rsidR="009921AA">
        <w:fldChar w:fldCharType="end"/>
      </w:r>
      <w:r w:rsidR="007B7927" w:rsidRPr="007B7927">
        <w:t>]</w:t>
      </w:r>
      <w:r>
        <w:t>:</w:t>
      </w:r>
    </w:p>
    <w:p w14:paraId="491A8627" w14:textId="77777777" w:rsidR="00951D55" w:rsidRDefault="00951D55" w:rsidP="003429DF">
      <w:pPr>
        <w:ind w:firstLine="708"/>
      </w:pP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1F0EDE"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2CABB6E6" w14:textId="77777777" w:rsidR="00951D55" w:rsidRDefault="00951D55" w:rsidP="00A743EA">
      <w:pPr>
        <w:ind w:firstLine="0"/>
      </w:pPr>
    </w:p>
    <w:p w14:paraId="57BC95CD" w14:textId="1999645B" w:rsidR="00C425CC" w:rsidRDefault="00F02EC3" w:rsidP="00951D55">
      <w:pPr>
        <w:ind w:firstLine="708"/>
      </w:pPr>
      <w:r>
        <w:t>Изначально</w:t>
      </w:r>
      <w:r w:rsidR="00F83E3E">
        <w:t xml:space="preserve"> потенциал</w:t>
      </w:r>
      <w:r>
        <w:t xml:space="preserve"> </w:t>
      </w:r>
      <w:r w:rsidR="00F83E3E">
        <w:t xml:space="preserve">разрабатывался </w:t>
      </w:r>
      <w:r>
        <w:t>для углеводо</w:t>
      </w:r>
      <w:r w:rsidR="00F83E3E">
        <w:t xml:space="preserve">в,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намного быстрее квантовых методов, а также была найдена возможность распараллеливания моделируемой системы, то дало возможность моделирования нано размерных объектов.</w:t>
      </w:r>
      <w:r w:rsidR="00CF7475">
        <w:t xml:space="preserve"> Для потенциала </w:t>
      </w:r>
      <w:r w:rsidR="00CF7475">
        <w:rPr>
          <w:lang w:val="en-US"/>
        </w:rPr>
        <w:t>ReaxFF</w:t>
      </w:r>
      <w:r w:rsidR="00CF7475" w:rsidRPr="00CF7475">
        <w:t xml:space="preserve"> </w:t>
      </w:r>
      <w:r w:rsidR="00CF7475">
        <w:t xml:space="preserve">были разработаны новые параметры, с помощью которых теперь можно моделировать системы, в которых присутствуют </w:t>
      </w:r>
      <w:r w:rsidR="00CF7475">
        <w:rPr>
          <w:lang w:val="en-US"/>
        </w:rPr>
        <w:t>Fe</w:t>
      </w:r>
      <w:r w:rsidR="00CF7475" w:rsidRPr="00CF7475">
        <w:t>/</w:t>
      </w:r>
      <w:r w:rsidR="00CF7475">
        <w:rPr>
          <w:lang w:val="en-US"/>
        </w:rPr>
        <w:t>O</w:t>
      </w:r>
      <w:r w:rsidR="00CF7475" w:rsidRPr="00CF7475">
        <w:t>/</w:t>
      </w:r>
      <w:r w:rsidR="00CF7475">
        <w:rPr>
          <w:lang w:val="en-US"/>
        </w:rPr>
        <w:t>H</w:t>
      </w:r>
      <w:r w:rsidR="00CF7475">
        <w:t>.</w:t>
      </w:r>
    </w:p>
    <w:p w14:paraId="26E563FC" w14:textId="77777777" w:rsidR="009D7CA8" w:rsidRPr="00CF7475" w:rsidRDefault="009D7CA8" w:rsidP="00A743EA">
      <w:pPr>
        <w:ind w:firstLine="0"/>
      </w:pPr>
    </w:p>
    <w:p w14:paraId="336DF883" w14:textId="383649BE" w:rsidR="00F20D84" w:rsidRDefault="00F20D84" w:rsidP="00F20D84">
      <w:pPr>
        <w:pStyle w:val="4"/>
        <w:rPr>
          <w:lang w:val="en-US"/>
        </w:rPr>
      </w:pPr>
      <w:bookmarkStart w:id="78" w:name="_Toc517719219"/>
      <w:r>
        <w:t xml:space="preserve">Потенциалы класса </w:t>
      </w:r>
      <w:r>
        <w:rPr>
          <w:lang w:val="en-US"/>
        </w:rPr>
        <w:t>EAM.</w:t>
      </w:r>
      <w:bookmarkEnd w:id="78"/>
    </w:p>
    <w:p w14:paraId="15B7CDE6" w14:textId="5294661A"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приближенного описания энергии взаимодействия между двумя атомами. Энергия</w:t>
      </w:r>
      <w:r w:rsidR="00005B61" w:rsidRPr="00005B61">
        <w:t xml:space="preserve"> </w:t>
      </w:r>
      <w:r w:rsidR="00005B61">
        <w:noBreakHyphen/>
      </w:r>
      <w:r w:rsidR="00005B61" w:rsidRPr="00005B61">
        <w:t xml:space="preserve"> </w:t>
      </w:r>
      <w:r w:rsidR="007B7927" w:rsidRPr="007B7927">
        <w:t>это</w:t>
      </w:r>
      <w:r w:rsidRPr="00415F3C">
        <w:t xml:space="preserve"> функция </w:t>
      </w:r>
      <m:oMath>
        <m:r>
          <w:rPr>
            <w:rFonts w:ascii="Cambria Math" w:hAnsi="Cambria Math"/>
          </w:rPr>
          <m:t>F</m:t>
        </m:r>
      </m:oMath>
      <w:r w:rsidRPr="00415F3C">
        <w:t xml:space="preserve"> от суммы функций</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D01514">
        <w:t>39</w:t>
      </w:r>
      <w:r w:rsidR="009921AA">
        <w:fldChar w:fldCharType="end"/>
      </w:r>
      <w:r w:rsidR="007B7927" w:rsidRPr="007B7927">
        <w:t>]</w:t>
      </w:r>
      <w:r w:rsidRPr="00415F3C">
        <w:t xml:space="preserve">. </w:t>
      </w:r>
    </w:p>
    <w:p w14:paraId="221DD767" w14:textId="77777777" w:rsidR="00951D55" w:rsidRDefault="00951D55" w:rsidP="00F20D84"/>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1F0EDE"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5D62776E" w14:textId="77777777" w:rsidR="00951D55" w:rsidRDefault="00951D55" w:rsidP="00F20D84"/>
    <w:p w14:paraId="4460ADD6" w14:textId="6DDD49BB"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2D8DCE73" w:rsidR="005415DF" w:rsidRDefault="005415DF" w:rsidP="00F20D84">
      <w:r>
        <w:t>П</w:t>
      </w:r>
      <w:r w:rsidRPr="005415DF">
        <w:t>оскольку плотность электронного облака — это сумма вклада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3435CB40" w14:textId="77777777" w:rsidR="009D7CA8" w:rsidRPr="00E8225B" w:rsidRDefault="009D7CA8" w:rsidP="00F20D84"/>
    <w:p w14:paraId="64F194CD" w14:textId="77777777" w:rsidR="00020FA8" w:rsidRPr="0053401B" w:rsidRDefault="00020FA8" w:rsidP="00020FA8">
      <w:pPr>
        <w:pStyle w:val="4"/>
      </w:pPr>
      <w:bookmarkStart w:id="79" w:name="_Toc514780546"/>
      <w:bookmarkStart w:id="80" w:name="_Toc517719220"/>
      <w:r>
        <w:lastRenderedPageBreak/>
        <w:t>Выбор потенциала.</w:t>
      </w:r>
      <w:bookmarkEnd w:id="79"/>
      <w:bookmarkEnd w:id="80"/>
    </w:p>
    <w:p w14:paraId="22E66261" w14:textId="77777777" w:rsidR="00020FA8" w:rsidRDefault="00020FA8" w:rsidP="00020FA8">
      <w:pPr>
        <w:spacing w:after="120"/>
      </w:pPr>
      <w:r>
        <w:t>Д</w:t>
      </w:r>
      <w:r w:rsidRPr="0053401B">
        <w:t xml:space="preserve">ля описания керамических материалов с ионно-ковалентной связью используются потенциалы </w:t>
      </w:r>
      <w:r>
        <w:t>отличные от одночастичных или парных потенциалов</w:t>
      </w:r>
      <w:r w:rsidRPr="0053401B">
        <w:t>, явно учитывающие силы кулоновского взаимодействия межу атомами. В результате, ни те, ни другие типы потенциалов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343F6310" w:rsid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D01514">
        <w:rPr>
          <w:noProof/>
        </w:rPr>
        <w:t>40</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D01514">
        <w:rPr>
          <w:noProof/>
        </w:rPr>
        <w:t>41</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D01514">
        <w:rPr>
          <w:noProof/>
        </w:rPr>
        <w:t>42</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D01514">
        <w:rPr>
          <w:noProof/>
        </w:rPr>
        <w:t>43</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D01514">
        <w:rPr>
          <w:noProof/>
        </w:rPr>
        <w:t>40</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описанием самого потенциала.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D01514">
        <w:rPr>
          <w:noProof/>
        </w:rPr>
        <w:t>42</w:t>
      </w:r>
      <w:r w:rsidRPr="009D15AA">
        <w:rPr>
          <w:noProof/>
        </w:rPr>
        <w:fldChar w:fldCharType="end"/>
      </w:r>
      <w:r w:rsidRPr="009D15AA">
        <w:rPr>
          <w:noProof/>
        </w:rPr>
        <w:t>]</w:t>
      </w:r>
      <w:r w:rsidRPr="009D15AA">
        <w:fldChar w:fldCharType="end"/>
      </w:r>
      <w:r w:rsidRPr="009D15AA">
        <w:t>, позволил воспроизвести структуру оксида (магнетит), но продемонстрировал потерю устойчивости решетки магнетита при нагреве</w:t>
      </w:r>
      <w:r w:rsidR="009D15AA" w:rsidRPr="009D15AA">
        <w:t xml:space="preserve"> [</w:t>
      </w:r>
      <w:r w:rsidR="00005B61">
        <w:t>данные аспиранта Ковальского</w:t>
      </w:r>
      <w:r w:rsidR="00005B61" w:rsidRPr="00005B61">
        <w:t xml:space="preserve"> </w:t>
      </w:r>
      <w:r w:rsidR="00005B61">
        <w:t>Сергея</w:t>
      </w:r>
      <w:r w:rsidR="00042FF8">
        <w:t xml:space="preserve"> Евгеньевича</w:t>
      </w:r>
      <w:r w:rsidR="00005B61">
        <w:t>, 20.11.2017</w:t>
      </w:r>
      <w:r w:rsidR="009D15AA" w:rsidRPr="009D15AA">
        <w:t>]</w:t>
      </w:r>
      <w:r w:rsidRPr="009D15AA">
        <w:t xml:space="preserve">. </w:t>
      </w:r>
      <w:r w:rsidR="009D15AA" w:rsidRPr="009D15AA">
        <w:t>Э</w:t>
      </w:r>
      <w:r w:rsidRPr="009D15AA">
        <w:t>то связано с неполной реализацией потенциала</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D01514">
        <w:rPr>
          <w:noProof/>
        </w:rPr>
        <w:t>41</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D01514">
        <w:t>43</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D01514" w:rsidRPr="001F0EDE">
        <w:t>41</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57ACD48" w14:textId="77777777" w:rsidR="009D7CA8" w:rsidRPr="00BC4EBA" w:rsidRDefault="009D7CA8" w:rsidP="00BC4EBA">
      <w:pPr>
        <w:spacing w:after="120"/>
      </w:pPr>
    </w:p>
    <w:p w14:paraId="5C088D37" w14:textId="77777777" w:rsidR="00C24631" w:rsidRDefault="00C24631" w:rsidP="00C24631">
      <w:pPr>
        <w:pStyle w:val="3"/>
      </w:pPr>
      <w:bookmarkStart w:id="81" w:name="_Toc514780547"/>
      <w:bookmarkStart w:id="82" w:name="_Toc517719221"/>
      <w:r>
        <w:rPr>
          <w:lang w:val="en-US"/>
        </w:rPr>
        <w:t xml:space="preserve">Ab-initio </w:t>
      </w:r>
      <w:r>
        <w:t>моделирование</w:t>
      </w:r>
      <w:bookmarkEnd w:id="81"/>
      <w:bookmarkEnd w:id="82"/>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w:t>
      </w:r>
      <w:r w:rsidRPr="00D31293">
        <w:lastRenderedPageBreak/>
        <w:t>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619D9992"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D01514">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258C9167" w:rsidR="002C2690"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p w14:paraId="1CB2D91D" w14:textId="77777777" w:rsidR="00951D55" w:rsidRPr="00590D41" w:rsidRDefault="00951D55" w:rsidP="00C24631"/>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7265B939" w14:textId="77777777" w:rsidR="00951D55" w:rsidRDefault="00951D55" w:rsidP="00C24631"/>
    <w:p w14:paraId="33516066" w14:textId="143FE5F6" w:rsidR="002C2690" w:rsidRDefault="00590D41" w:rsidP="00C24631">
      <w:r w:rsidRPr="00590D41">
        <w:t xml:space="preserve">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Как видно, основное отличие </w:t>
      </w:r>
      <w:r w:rsidRPr="00590D41">
        <w:lastRenderedPageBreak/>
        <w:t>одночастичной задачи от задачи многих тел состоит в наличии слагаемого, описывающего электрон-электронное взаимодействие, U.</w:t>
      </w:r>
    </w:p>
    <w:p w14:paraId="205D968C" w14:textId="437FBC03" w:rsidR="00590D41" w:rsidRDefault="00590D41" w:rsidP="00C24631">
      <w:r w:rsidRPr="00590D41">
        <w:t>Плотность частиц, с помощью которой и строится формализм теории функционала плотности, задается выражением:</w:t>
      </w:r>
    </w:p>
    <w:p w14:paraId="165CA61E" w14:textId="77777777" w:rsidR="00951D55" w:rsidRDefault="00951D55" w:rsidP="00C24631"/>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5D722E7" w:rsidR="000471F1" w:rsidRPr="000471F1" w:rsidRDefault="000471F1" w:rsidP="00C24631">
            <w:pPr>
              <w:ind w:firstLine="0"/>
              <w:rPr>
                <w:i/>
              </w:rPr>
            </w:pPr>
            <m:oMathPara>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516B227F" w14:textId="77777777" w:rsidR="00951D55" w:rsidRDefault="00951D55" w:rsidP="00C24631"/>
    <w:p w14:paraId="20E0F54B" w14:textId="16174C03" w:rsidR="000471F1"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p w14:paraId="16CBDBD2" w14:textId="77777777" w:rsidR="00951D55" w:rsidRPr="00D1566C"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1F0EDE"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5455C2E0" w14:textId="77777777" w:rsidR="00951D55" w:rsidRDefault="00951D55" w:rsidP="00C24631"/>
    <w:p w14:paraId="22EC58A0" w14:textId="7921E4C3"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p w14:paraId="2452016E" w14:textId="77777777" w:rsidR="00951D55"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1B74CC76" w14:textId="77777777" w:rsidR="00951D55" w:rsidRDefault="00951D55" w:rsidP="00C24631"/>
    <w:p w14:paraId="66895C30" w14:textId="6AD48589" w:rsidR="00E20BE2" w:rsidRDefault="00E20BE2" w:rsidP="00C24631">
      <w:r w:rsidRPr="00E20BE2">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p w14:paraId="7613BB39" w14:textId="77777777" w:rsidR="00951D55"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1F0EDE"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6E344699" w14:textId="77777777" w:rsidR="00951D55" w:rsidRDefault="00951D55" w:rsidP="00C24631"/>
    <w:p w14:paraId="34E57D31" w14:textId="1D542790" w:rsidR="00E20BE2"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p w14:paraId="407E811A" w14:textId="77777777" w:rsidR="00951D55" w:rsidRPr="0054095D"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1F0EDE"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311AD098" w14:textId="77777777" w:rsidR="00951D55" w:rsidRDefault="00951D55" w:rsidP="00C24631"/>
    <w:p w14:paraId="6183A672" w14:textId="6CC12045"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p w14:paraId="47FFFB17" w14:textId="77777777" w:rsidR="00951D55" w:rsidRDefault="00951D55" w:rsidP="00C24631"/>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1F0EDE"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0E718EDA" w14:textId="77777777" w:rsidR="00951D55" w:rsidRDefault="00951D55" w:rsidP="00951D55"/>
    <w:p w14:paraId="44C89E08" w14:textId="35820BAD" w:rsidR="0054095D" w:rsidRDefault="0054095D" w:rsidP="00951D55">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p w14:paraId="5906B474" w14:textId="77777777" w:rsidR="00951D55" w:rsidRDefault="00951D55" w:rsidP="00951D55"/>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1F0EDE"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17259136" w14:textId="77777777" w:rsidR="00951D55" w:rsidRDefault="00951D55" w:rsidP="005D4027"/>
    <w:p w14:paraId="20FBF1E3" w14:textId="7145A05A"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7D2D4121"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w:t>
      </w:r>
      <w:proofErr w:type="spellStart"/>
      <w:r>
        <w:t>едующее</w:t>
      </w:r>
      <w:proofErr w:type="spellEnd"/>
      <w:r>
        <w:t xml:space="preserve"> приближение для плотности и т. д.</w:t>
      </w:r>
    </w:p>
    <w:p w14:paraId="5D2E4A7F" w14:textId="389E7496" w:rsidR="00C24631"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1EB7A21" w14:textId="77777777" w:rsidR="009D7CA8" w:rsidRPr="00775362" w:rsidRDefault="009D7CA8" w:rsidP="00C24631"/>
    <w:p w14:paraId="33235F4D" w14:textId="77777777" w:rsidR="00EA1F5F" w:rsidRDefault="00A96D00" w:rsidP="008E3FD4">
      <w:pPr>
        <w:pStyle w:val="2"/>
        <w:rPr>
          <w:lang w:val="en-US"/>
        </w:rPr>
      </w:pPr>
      <w:bookmarkStart w:id="83" w:name="_Toc514780549"/>
      <w:bookmarkStart w:id="84" w:name="_Toc517719222"/>
      <w:r>
        <w:t>Пакет молекулярно-динамического моделирования.</w:t>
      </w:r>
      <w:bookmarkEnd w:id="83"/>
      <w:bookmarkEnd w:id="84"/>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47FCCFAA" w:rsidR="00CA48C7" w:rsidRDefault="00EA1F5F" w:rsidP="00EA1F5F">
      <w:r w:rsidRPr="00CA48C7">
        <w:rPr>
          <w:lang w:val="en-US"/>
        </w:rPr>
        <w:lastRenderedPageBreak/>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D01514">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9D7CA8">
      <w:pPr>
        <w:pStyle w:val="a3"/>
        <w:numPr>
          <w:ilvl w:val="0"/>
          <w:numId w:val="23"/>
        </w:numPr>
        <w:ind w:left="709"/>
      </w:pPr>
      <w:r w:rsidRPr="00CA48C7">
        <w:t>Простота написания скриптов и низкий порог вхождения</w:t>
      </w:r>
      <w:r w:rsidR="00B07447">
        <w:t>;</w:t>
      </w:r>
    </w:p>
    <w:p w14:paraId="1DAEBA8D" w14:textId="4151E925" w:rsidR="00CA48C7" w:rsidRDefault="00CA48C7" w:rsidP="009D7CA8">
      <w:pPr>
        <w:pStyle w:val="a3"/>
        <w:numPr>
          <w:ilvl w:val="0"/>
          <w:numId w:val="23"/>
        </w:numPr>
        <w:ind w:left="709"/>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9D7CA8">
      <w:pPr>
        <w:pStyle w:val="a3"/>
        <w:numPr>
          <w:ilvl w:val="0"/>
          <w:numId w:val="23"/>
        </w:numPr>
        <w:ind w:left="709"/>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9D7CA8">
      <w:pPr>
        <w:pStyle w:val="a3"/>
        <w:numPr>
          <w:ilvl w:val="0"/>
          <w:numId w:val="23"/>
        </w:numPr>
        <w:ind w:left="709"/>
      </w:pPr>
      <w:r>
        <w:t>Использование списков соседей при расчетах короткодействующих сил</w:t>
      </w:r>
      <w:r w:rsidR="00B07447">
        <w:t>;</w:t>
      </w:r>
    </w:p>
    <w:p w14:paraId="682B6B46" w14:textId="5816F277" w:rsidR="00CA48C7" w:rsidRDefault="00CA48C7" w:rsidP="009D7CA8">
      <w:pPr>
        <w:pStyle w:val="a3"/>
        <w:numPr>
          <w:ilvl w:val="0"/>
          <w:numId w:val="23"/>
        </w:numPr>
        <w:ind w:left="709"/>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9D7CA8">
      <w:pPr>
        <w:pStyle w:val="a3"/>
        <w:numPr>
          <w:ilvl w:val="0"/>
          <w:numId w:val="23"/>
        </w:numPr>
        <w:ind w:left="709"/>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9D7CA8">
      <w:pPr>
        <w:pStyle w:val="a3"/>
        <w:numPr>
          <w:ilvl w:val="0"/>
          <w:numId w:val="23"/>
        </w:numPr>
        <w:ind w:left="709"/>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3A82D550" w:rsidR="00CA48C7" w:rsidRDefault="00CA48C7" w:rsidP="009D7CA8">
      <w:pPr>
        <w:pStyle w:val="a3"/>
        <w:numPr>
          <w:ilvl w:val="0"/>
          <w:numId w:val="23"/>
        </w:numPr>
        <w:ind w:left="709"/>
      </w:pPr>
      <w:r>
        <w:t>Встроенные термостаты, баростаты, методы добавления внешних сил и потенциальных стенок.</w:t>
      </w:r>
    </w:p>
    <w:p w14:paraId="483E3B7F" w14:textId="77777777" w:rsidR="009D7CA8" w:rsidRDefault="009D7CA8" w:rsidP="009D7CA8">
      <w:pPr>
        <w:pStyle w:val="a3"/>
      </w:pPr>
    </w:p>
    <w:p w14:paraId="6DB13705" w14:textId="77777777" w:rsidR="00EA1F5F" w:rsidRDefault="00EA1F5F" w:rsidP="00EA1F5F">
      <w:pPr>
        <w:pStyle w:val="2"/>
      </w:pPr>
      <w:bookmarkStart w:id="85" w:name="_Toc514780550"/>
      <w:bookmarkStart w:id="86" w:name="_Toc517719223"/>
      <w:r>
        <w:t>Обработка и визуализация выходных данных.</w:t>
      </w:r>
      <w:bookmarkEnd w:id="85"/>
      <w:bookmarkEnd w:id="86"/>
    </w:p>
    <w:p w14:paraId="4298A990" w14:textId="77777777" w:rsidR="009E5E42" w:rsidRDefault="003622D8" w:rsidP="009E5E42">
      <w:pPr>
        <w:pStyle w:val="3"/>
      </w:pPr>
      <w:bookmarkStart w:id="87" w:name="_Toc514780551"/>
      <w:bookmarkStart w:id="88" w:name="_Toc517719224"/>
      <w:r>
        <w:t>П</w:t>
      </w:r>
      <w:r w:rsidR="00EA1F5F">
        <w:t xml:space="preserve">акет </w:t>
      </w:r>
      <w:r w:rsidR="00EA1F5F">
        <w:rPr>
          <w:lang w:val="en-US"/>
        </w:rPr>
        <w:t>Ovito</w:t>
      </w:r>
      <w:r w:rsidR="00EA1F5F">
        <w:t>.</w:t>
      </w:r>
      <w:bookmarkEnd w:id="87"/>
      <w:bookmarkEnd w:id="88"/>
    </w:p>
    <w:p w14:paraId="75ADBEC5" w14:textId="7107A73F"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4DA805C3" w14:textId="77777777" w:rsidR="009D7CA8" w:rsidRDefault="009D7CA8" w:rsidP="009E5E42"/>
    <w:p w14:paraId="257C7405" w14:textId="02CDCD85" w:rsidR="00B028A9" w:rsidRDefault="00AC6928" w:rsidP="00B028A9">
      <w:pPr>
        <w:pStyle w:val="afb"/>
      </w:pPr>
      <w:r>
        <w:rPr>
          <w:noProof/>
        </w:rPr>
        <w:lastRenderedPageBreak/>
        <w:drawing>
          <wp:inline distT="0" distB="0" distL="0" distR="0" wp14:anchorId="3D39884F" wp14:editId="34888C44">
            <wp:extent cx="4024456" cy="216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4456" cy="2160000"/>
                    </a:xfrm>
                    <a:prstGeom prst="rect">
                      <a:avLst/>
                    </a:prstGeom>
                  </pic:spPr>
                </pic:pic>
              </a:graphicData>
            </a:graphic>
          </wp:inline>
        </w:drawing>
      </w:r>
    </w:p>
    <w:p w14:paraId="2C521ACB" w14:textId="77777777" w:rsidR="009D7CA8" w:rsidRDefault="009D7CA8" w:rsidP="00B028A9">
      <w:pPr>
        <w:pStyle w:val="afb"/>
      </w:pPr>
    </w:p>
    <w:p w14:paraId="327B9F63" w14:textId="41F1D6A4" w:rsidR="00B028A9" w:rsidRPr="001F0EDE"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75C43262" w14:textId="77777777" w:rsidR="009D7CA8" w:rsidRPr="0090122C" w:rsidRDefault="009D7CA8" w:rsidP="00B028A9">
      <w:pPr>
        <w:pStyle w:val="afb"/>
      </w:pP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9D7CA8">
      <w:pPr>
        <w:pStyle w:val="a3"/>
        <w:numPr>
          <w:ilvl w:val="0"/>
          <w:numId w:val="33"/>
        </w:numPr>
        <w:ind w:left="709"/>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9D7CA8">
      <w:pPr>
        <w:pStyle w:val="a3"/>
        <w:numPr>
          <w:ilvl w:val="0"/>
          <w:numId w:val="33"/>
        </w:numPr>
        <w:ind w:left="709"/>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9D7CA8">
      <w:pPr>
        <w:pStyle w:val="a3"/>
        <w:numPr>
          <w:ilvl w:val="1"/>
          <w:numId w:val="33"/>
        </w:numPr>
        <w:ind w:left="1134"/>
      </w:pPr>
      <w:r>
        <w:t>Координационный (структурный) анализ</w:t>
      </w:r>
      <w:r w:rsidR="00F43AAE">
        <w:rPr>
          <w:lang w:val="en-US"/>
        </w:rPr>
        <w:t>;</w:t>
      </w:r>
    </w:p>
    <w:p w14:paraId="4F8CAF32" w14:textId="77777777" w:rsidR="006169AF" w:rsidRDefault="006169AF" w:rsidP="009D7CA8">
      <w:pPr>
        <w:pStyle w:val="a3"/>
        <w:numPr>
          <w:ilvl w:val="1"/>
          <w:numId w:val="33"/>
        </w:numPr>
        <w:ind w:left="1134"/>
      </w:pPr>
      <w:r>
        <w:t>Дислокационный анализ</w:t>
      </w:r>
      <w:r w:rsidR="00F43AAE">
        <w:rPr>
          <w:lang w:val="en-US"/>
        </w:rPr>
        <w:t>;</w:t>
      </w:r>
    </w:p>
    <w:p w14:paraId="6329F903" w14:textId="54C4F9C7" w:rsidR="00F43AAE" w:rsidRPr="00F43AAE" w:rsidRDefault="00F43AAE" w:rsidP="009D7CA8">
      <w:pPr>
        <w:pStyle w:val="a3"/>
        <w:numPr>
          <w:ilvl w:val="1"/>
          <w:numId w:val="33"/>
        </w:numPr>
        <w:ind w:left="1134"/>
      </w:pPr>
      <w:r>
        <w:t>Различные сортировки</w:t>
      </w:r>
      <w:r>
        <w:rPr>
          <w:lang w:val="en-US"/>
        </w:rPr>
        <w:t>;</w:t>
      </w:r>
    </w:p>
    <w:p w14:paraId="5C42DEDA" w14:textId="796B7228" w:rsidR="00F43AAE" w:rsidRDefault="00F43AAE" w:rsidP="009D7CA8">
      <w:pPr>
        <w:pStyle w:val="a3"/>
        <w:numPr>
          <w:ilvl w:val="0"/>
          <w:numId w:val="33"/>
        </w:numPr>
        <w:ind w:left="709"/>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2A0751E2" w14:textId="77777777" w:rsidR="009D7CA8" w:rsidRPr="006169AF" w:rsidRDefault="009D7CA8" w:rsidP="009D7CA8">
      <w:pPr>
        <w:pStyle w:val="a3"/>
      </w:pPr>
    </w:p>
    <w:p w14:paraId="0C6C2737" w14:textId="77777777" w:rsidR="00EA1F5F" w:rsidRPr="009E5E42" w:rsidRDefault="003622D8" w:rsidP="006169AF">
      <w:pPr>
        <w:pStyle w:val="3"/>
      </w:pPr>
      <w:bookmarkStart w:id="89" w:name="_Toc514780552"/>
      <w:bookmarkStart w:id="90" w:name="_Toc517719225"/>
      <w:r>
        <w:t>П</w:t>
      </w:r>
      <w:r w:rsidR="00EA1F5F">
        <w:t xml:space="preserve">акет </w:t>
      </w:r>
      <w:r w:rsidR="00EA1F5F" w:rsidRPr="009E5E42">
        <w:rPr>
          <w:lang w:val="en-US"/>
        </w:rPr>
        <w:t>Origin</w:t>
      </w:r>
      <w:r w:rsidR="00EA1F5F" w:rsidRPr="009E5E42">
        <w:t>.</w:t>
      </w:r>
      <w:bookmarkEnd w:id="89"/>
      <w:bookmarkEnd w:id="90"/>
    </w:p>
    <w:p w14:paraId="2C29308A" w14:textId="668A0556"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57FB9C17" w14:textId="77777777" w:rsidR="009D7CA8" w:rsidRDefault="009D7CA8" w:rsidP="005A79EF"/>
    <w:p w14:paraId="4337E384" w14:textId="1524FFEE" w:rsidR="005A79EF" w:rsidRDefault="00A96D00" w:rsidP="005A79EF">
      <w:pPr>
        <w:pStyle w:val="afb"/>
      </w:pPr>
      <w:r>
        <w:rPr>
          <w:noProof/>
        </w:rPr>
        <w:lastRenderedPageBreak/>
        <w:drawing>
          <wp:inline distT="0" distB="0" distL="0" distR="0" wp14:anchorId="1DF038C9" wp14:editId="5D74D7DC">
            <wp:extent cx="3985562" cy="216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5562" cy="2160000"/>
                    </a:xfrm>
                    <a:prstGeom prst="rect">
                      <a:avLst/>
                    </a:prstGeom>
                  </pic:spPr>
                </pic:pic>
              </a:graphicData>
            </a:graphic>
          </wp:inline>
        </w:drawing>
      </w:r>
    </w:p>
    <w:p w14:paraId="477B12D8" w14:textId="77777777" w:rsidR="009D7CA8" w:rsidRDefault="009D7CA8" w:rsidP="005A79EF">
      <w:pPr>
        <w:pStyle w:val="afb"/>
      </w:pPr>
    </w:p>
    <w:p w14:paraId="5220206F" w14:textId="6AA0151D" w:rsid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1A56F5EB" w14:textId="77777777" w:rsidR="009D7CA8" w:rsidRPr="005A79EF" w:rsidRDefault="009D7CA8" w:rsidP="005A79EF">
      <w:pPr>
        <w:pStyle w:val="afb"/>
      </w:pP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5A79EF">
      <w:pPr>
        <w:pStyle w:val="a3"/>
        <w:numPr>
          <w:ilvl w:val="0"/>
          <w:numId w:val="35"/>
        </w:numPr>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5A79EF">
      <w:pPr>
        <w:pStyle w:val="a3"/>
        <w:numPr>
          <w:ilvl w:val="0"/>
          <w:numId w:val="35"/>
        </w:numPr>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5A79EF">
      <w:pPr>
        <w:pStyle w:val="a3"/>
        <w:numPr>
          <w:ilvl w:val="0"/>
          <w:numId w:val="35"/>
        </w:numPr>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1" w:name="_Toc514780553"/>
      <w:bookmarkStart w:id="92" w:name="_Toc517719226"/>
      <w:r>
        <w:lastRenderedPageBreak/>
        <w:t>Р</w:t>
      </w:r>
      <w:r w:rsidR="00A96D00">
        <w:t>езультаты и обсуждения</w:t>
      </w:r>
      <w:bookmarkEnd w:id="91"/>
      <w:bookmarkEnd w:id="92"/>
    </w:p>
    <w:p w14:paraId="74D5F3D2" w14:textId="77777777" w:rsidR="00E7638C" w:rsidRDefault="00E7638C" w:rsidP="00E7638C">
      <w:pPr>
        <w:pStyle w:val="2"/>
      </w:pPr>
      <w:bookmarkStart w:id="93" w:name="_Toc514780554"/>
      <w:bookmarkStart w:id="94" w:name="_Toc517719227"/>
      <w:r>
        <w:t>Верификация потенциала.</w:t>
      </w:r>
      <w:bookmarkEnd w:id="93"/>
      <w:bookmarkEnd w:id="94"/>
    </w:p>
    <w:p w14:paraId="4EF7C137" w14:textId="578EC9F3" w:rsidR="00E7638C"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w:t>
      </w:r>
      <w:r w:rsidR="0046535E">
        <w:rPr>
          <w:rFonts w:cs="Times New Roman"/>
          <w:szCs w:val="26"/>
        </w:rPr>
        <w:t>от</w:t>
      </w:r>
      <w:r w:rsidRPr="00F06F7D">
        <w:rPr>
          <w:rFonts w:cs="Times New Roman"/>
          <w:szCs w:val="26"/>
        </w:rPr>
        <w:t>релаксирова</w:t>
      </w:r>
      <w:r w:rsidR="0046535E">
        <w:rPr>
          <w:rFonts w:cs="Times New Roman"/>
          <w:szCs w:val="26"/>
        </w:rPr>
        <w:t>нной</w:t>
      </w:r>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BE6552F" w14:textId="77777777" w:rsidR="009D7CA8" w:rsidRPr="00F06F7D" w:rsidRDefault="009D7CA8" w:rsidP="00E7638C">
      <w:pPr>
        <w:ind w:firstLine="708"/>
        <w:rPr>
          <w:rFonts w:cs="Times New Roman"/>
          <w:szCs w:val="26"/>
        </w:rPr>
      </w:pPr>
    </w:p>
    <w:p w14:paraId="11BC33A0" w14:textId="4837ABBF" w:rsidR="00E7638C" w:rsidRPr="00F06F7D" w:rsidRDefault="00FA512D" w:rsidP="00E7638C">
      <w:pPr>
        <w:pStyle w:val="afb"/>
        <w:rPr>
          <w:rFonts w:cs="Times New Roman"/>
        </w:rPr>
      </w:pPr>
      <w:r w:rsidRPr="00F06F7D">
        <w:rPr>
          <w:rFonts w:cs="Times New Roman"/>
        </w:rPr>
        <w:object w:dxaOrig="7294" w:dyaOrig="5569" w14:anchorId="79FEA296">
          <v:shape id="_x0000_i1026" type="#_x0000_t75" style="width:309pt;height:236.4pt" o:ole="">
            <v:imagedata r:id="rId51" o:title=""/>
          </v:shape>
          <o:OLEObject Type="Embed" ProgID="Origin50.Graph" ShapeID="_x0000_i1026" DrawAspect="Content" ObjectID="_1591532924" r:id="rId52"/>
        </w:object>
      </w:r>
    </w:p>
    <w:p w14:paraId="7C153007" w14:textId="6E5EA0BF"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3F49B3D3" w14:textId="77777777" w:rsidR="009D7CA8" w:rsidRDefault="009D7CA8" w:rsidP="00E7638C">
      <w:pPr>
        <w:pStyle w:val="afb"/>
        <w:rPr>
          <w:rFonts w:cs="Times New Roman"/>
        </w:rPr>
      </w:pPr>
    </w:p>
    <w:p w14:paraId="78B4D04D" w14:textId="098489FC" w:rsidR="00F2767F" w:rsidRDefault="00F2767F" w:rsidP="00F2767F">
      <w:r>
        <w:t xml:space="preserve">Параметры аппроксимации представлены в </w:t>
      </w:r>
      <w:r w:rsidRPr="00005B61">
        <w:t>таблице</w:t>
      </w:r>
      <w:r w:rsidR="00005B61" w:rsidRPr="00005B61">
        <w:t xml:space="preserve"> 3.1</w:t>
      </w:r>
      <w:r w:rsidRPr="00005B61">
        <w:t>.</w:t>
      </w:r>
    </w:p>
    <w:p w14:paraId="3CAE4457" w14:textId="77777777" w:rsidR="009D7CA8" w:rsidRPr="00005B61" w:rsidRDefault="009D7CA8" w:rsidP="00F2767F"/>
    <w:p w14:paraId="4BA81754" w14:textId="666D8216" w:rsidR="00F2767F" w:rsidRDefault="00F2767F" w:rsidP="00F2767F">
      <w:pPr>
        <w:pStyle w:val="af9"/>
      </w:pPr>
      <w:r w:rsidRPr="00005B61">
        <w:t>Таблица</w:t>
      </w:r>
      <w:r w:rsidR="00005B61" w:rsidRPr="00005B61">
        <w:t xml:space="preserve"> 3.1</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77777777" w:rsidR="00F2767F" w:rsidRDefault="00F2767F" w:rsidP="006A0638">
            <w:pPr>
              <w:pStyle w:val="afa"/>
            </w:pPr>
            <w:r>
              <w:t>Значение</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F2767F"/>
    <w:p w14:paraId="7AF237B9" w14:textId="130CA36B"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эВ,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42AAF927" w:rsidR="00E7638C" w:rsidRPr="00FF5CEF" w:rsidRDefault="00E7638C" w:rsidP="00E7638C">
      <w:pPr>
        <w:ind w:firstLine="708"/>
        <w:rPr>
          <w:rFonts w:cs="Times New Roman"/>
          <w:szCs w:val="26"/>
        </w:rPr>
      </w:pPr>
      <w:r>
        <w:rPr>
          <w:rFonts w:cs="Times New Roman"/>
          <w:szCs w:val="26"/>
        </w:rPr>
        <w:lastRenderedPageBreak/>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D01514">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53F40573" w:rsidR="00E7638C"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r w:rsidR="009D7CA8">
        <w:rPr>
          <w:rFonts w:cs="Times New Roman"/>
          <w:szCs w:val="26"/>
        </w:rPr>
        <w:t>.</w:t>
      </w:r>
    </w:p>
    <w:p w14:paraId="5381DE39" w14:textId="77777777" w:rsidR="009D7CA8" w:rsidRPr="00F06F7D" w:rsidRDefault="009D7CA8" w:rsidP="00E7638C">
      <w:pPr>
        <w:rPr>
          <w:rFonts w:cs="Times New Roman"/>
          <w:szCs w:val="26"/>
        </w:rPr>
      </w:pPr>
    </w:p>
    <w:p w14:paraId="4353593B" w14:textId="602E4739" w:rsidR="00E7638C" w:rsidRPr="00F06F7D" w:rsidRDefault="00FA512D" w:rsidP="00E7638C">
      <w:pPr>
        <w:pStyle w:val="afb"/>
        <w:rPr>
          <w:rFonts w:cs="Times New Roman"/>
        </w:rPr>
      </w:pPr>
      <w:r w:rsidRPr="00F06F7D">
        <w:rPr>
          <w:rFonts w:cs="Times New Roman"/>
        </w:rPr>
        <w:object w:dxaOrig="7294" w:dyaOrig="5569" w14:anchorId="3D632656">
          <v:shape id="_x0000_i1027" type="#_x0000_t75" style="width:294.6pt;height:225pt" o:ole="">
            <v:imagedata r:id="rId53" o:title=""/>
          </v:shape>
          <o:OLEObject Type="Embed" ProgID="Origin50.Graph" ShapeID="_x0000_i1027" DrawAspect="Content" ObjectID="_1591532925" r:id="rId54"/>
        </w:object>
      </w:r>
    </w:p>
    <w:p w14:paraId="6F9312B5" w14:textId="38371B8E"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1D8CEE5D" w14:textId="77777777" w:rsidR="009D7CA8" w:rsidRDefault="009D7CA8" w:rsidP="00E7638C">
      <w:pPr>
        <w:pStyle w:val="afb"/>
        <w:rPr>
          <w:rFonts w:eastAsiaTheme="minorEastAsia" w:cs="Times New Roman"/>
        </w:rPr>
      </w:pPr>
    </w:p>
    <w:p w14:paraId="4D17EC60" w14:textId="42A137D5" w:rsidR="00D97515" w:rsidRDefault="00D97515" w:rsidP="00D97515">
      <w:r>
        <w:t xml:space="preserve">Параметры аппроксимации представлены в </w:t>
      </w:r>
      <w:r w:rsidRPr="00042FF8">
        <w:t>таблице</w:t>
      </w:r>
      <w:r w:rsidR="00005B61" w:rsidRPr="00042FF8">
        <w:t xml:space="preserve"> 3.2</w:t>
      </w:r>
      <w:r w:rsidRPr="00042FF8">
        <w:t>.</w:t>
      </w:r>
    </w:p>
    <w:p w14:paraId="3DE7BC3F" w14:textId="77777777" w:rsidR="009D7CA8" w:rsidRPr="00042FF8" w:rsidRDefault="009D7CA8" w:rsidP="00D97515"/>
    <w:p w14:paraId="20E4AF02" w14:textId="164830E7" w:rsidR="00D97515" w:rsidRDefault="00D97515" w:rsidP="00D97515">
      <w:pPr>
        <w:pStyle w:val="af9"/>
      </w:pPr>
      <w:r w:rsidRPr="00042FF8">
        <w:t>Таблица</w:t>
      </w:r>
      <w:r w:rsidR="00042FF8" w:rsidRPr="00042FF8">
        <w:t xml:space="preserve"> 3.2</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308CBB42" w:rsidR="00D97515" w:rsidRDefault="00D97515" w:rsidP="00D97515">
            <w:pPr>
              <w:pStyle w:val="afa"/>
            </w:pPr>
            <w:r>
              <w:t>Значение</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D97515"/>
    <w:p w14:paraId="7841A7A1" w14:textId="4659E142" w:rsidR="00E7638C"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D01514">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D01514">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36E7E4A3" w14:textId="77777777" w:rsidR="009D7CA8" w:rsidRPr="00AA1F02" w:rsidRDefault="009D7CA8" w:rsidP="00F2767F">
      <w:pPr>
        <w:rPr>
          <w:rFonts w:cs="Times New Roman"/>
          <w:szCs w:val="26"/>
        </w:rPr>
      </w:pPr>
    </w:p>
    <w:p w14:paraId="09C8D1B0" w14:textId="77777777" w:rsidR="00E7638C" w:rsidRDefault="00E7638C" w:rsidP="00E7638C">
      <w:pPr>
        <w:pStyle w:val="2"/>
      </w:pPr>
      <w:bookmarkStart w:id="95" w:name="_Toc514780555"/>
      <w:bookmarkStart w:id="96" w:name="_Toc517719228"/>
      <w:r>
        <w:t>Подбор параметров моделируемой системы.</w:t>
      </w:r>
      <w:bookmarkEnd w:id="95"/>
      <w:bookmarkEnd w:id="96"/>
    </w:p>
    <w:p w14:paraId="78210CB3" w14:textId="77777777" w:rsidR="00E7638C" w:rsidRDefault="00E7638C" w:rsidP="00E7638C">
      <w:r>
        <w:t xml:space="preserve">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w:t>
      </w:r>
      <w:r>
        <w:lastRenderedPageBreak/>
        <w:t>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93B21F2"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из-за большего числа атомов в расчетной ячейке трудно заметить отклонение 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6C922DDB" w14:textId="77777777" w:rsidR="009D7CA8" w:rsidRDefault="009D7CA8" w:rsidP="00E7638C">
      <w:pPr>
        <w:rPr>
          <w:rFonts w:eastAsia="Calibri" w:cs="Times New Roman"/>
          <w:szCs w:val="26"/>
        </w:rPr>
      </w:pPr>
    </w:p>
    <w:p w14:paraId="0B3DF853" w14:textId="0ADD19C4" w:rsidR="00E7638C" w:rsidRDefault="009E4116" w:rsidP="00E7638C">
      <w:pPr>
        <w:pStyle w:val="afb"/>
        <w:rPr>
          <w:rFonts w:eastAsia="Calibri" w:cs="Times New Roman"/>
        </w:rPr>
      </w:pPr>
      <w:r w:rsidRPr="00F06F7D">
        <w:rPr>
          <w:rFonts w:eastAsia="Calibri" w:cs="Times New Roman"/>
        </w:rPr>
        <w:object w:dxaOrig="7294" w:dyaOrig="5569" w14:anchorId="1FC28756">
          <v:shape id="_x0000_i1028" type="#_x0000_t75" style="width:318.6pt;height:244.2pt" o:ole="">
            <v:imagedata r:id="rId55" o:title=""/>
          </v:shape>
          <o:OLEObject Type="Embed" ProgID="Origin50.Graph" ShapeID="_x0000_i1028" DrawAspect="Content" ObjectID="_1591532926" r:id="rId56"/>
        </w:object>
      </w:r>
    </w:p>
    <w:p w14:paraId="5F3239A9" w14:textId="77777777" w:rsidR="009D7CA8" w:rsidRPr="00F06F7D" w:rsidRDefault="009D7CA8" w:rsidP="00E7638C">
      <w:pPr>
        <w:pStyle w:val="afb"/>
        <w:rPr>
          <w:rFonts w:eastAsia="Calibri" w:cs="Times New Roman"/>
        </w:rPr>
      </w:pPr>
    </w:p>
    <w:p w14:paraId="636C2EAA" w14:textId="589520BA"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6C155EA7" w14:textId="77777777" w:rsidR="009D7CA8" w:rsidRDefault="009D7CA8" w:rsidP="00E7638C">
      <w:pPr>
        <w:pStyle w:val="afb"/>
        <w:rPr>
          <w:rFonts w:eastAsia="Calibri" w:cs="Times New Roman"/>
        </w:rPr>
      </w:pPr>
    </w:p>
    <w:p w14:paraId="48471789" w14:textId="24DAF0D9" w:rsid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w:t>
      </w:r>
      <w:r w:rsidRPr="00F06F7D">
        <w:rPr>
          <w:rFonts w:eastAsia="Calibri" w:cs="Times New Roman"/>
          <w:szCs w:val="26"/>
        </w:rPr>
        <w:lastRenderedPageBreak/>
        <w:t xml:space="preserve">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7E56703F" w14:textId="77777777" w:rsidR="009D7CA8" w:rsidRPr="00E7638C" w:rsidRDefault="009D7CA8" w:rsidP="00E7638C">
      <w:pPr>
        <w:ind w:firstLine="708"/>
        <w:rPr>
          <w:rFonts w:eastAsia="Calibri" w:cs="Times New Roman"/>
          <w:szCs w:val="26"/>
        </w:rPr>
      </w:pPr>
    </w:p>
    <w:p w14:paraId="6A5EAC32" w14:textId="40FA5A26" w:rsidR="00EA1F5F" w:rsidRDefault="00EA1F5F" w:rsidP="00EA1F5F">
      <w:pPr>
        <w:pStyle w:val="2"/>
      </w:pPr>
      <w:bookmarkStart w:id="97" w:name="_Toc514780556"/>
      <w:bookmarkStart w:id="98" w:name="_Toc517719229"/>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7"/>
      <w:bookmarkEnd w:id="98"/>
    </w:p>
    <w:p w14:paraId="5F614A01" w14:textId="3C2593E0" w:rsidR="000E4AAB" w:rsidRDefault="000E4AAB" w:rsidP="000E4AAB">
      <w:pPr>
        <w:pStyle w:val="3"/>
        <w:rPr>
          <w:rFonts w:cs="Times New Roman"/>
          <w:color w:val="auto"/>
        </w:rPr>
      </w:pPr>
      <w:bookmarkStart w:id="99" w:name="_Ref517645355"/>
      <w:bookmarkStart w:id="100" w:name="_Toc517719230"/>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99"/>
      <w:bookmarkEnd w:id="100"/>
    </w:p>
    <w:p w14:paraId="78DA8356" w14:textId="17941584"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D01514">
        <w:t>49</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Концентрации этих форм 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D01514">
        <w:t>3.3.2</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9C79E4F"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w:t>
      </w:r>
      <w:r w:rsidRPr="001F3D61">
        <w:lastRenderedPageBreak/>
        <w:t xml:space="preserve">энергии в зависимости от межатомного расстояния. На </w:t>
      </w:r>
      <w:r w:rsidRPr="00E05046">
        <w:t>рисунке</w:t>
      </w:r>
      <w:r w:rsidR="00E05046" w:rsidRPr="00E05046">
        <w:t xml:space="preserve"> 3.4</w:t>
      </w:r>
      <w:r w:rsidRPr="001F3D61">
        <w:t xml:space="preserve"> представлен график зависимости полной энергии системы от межатомного расстояния в молекуле кислорода.</w:t>
      </w:r>
    </w:p>
    <w:p w14:paraId="5A1132A3" w14:textId="77777777" w:rsidR="009D7CA8" w:rsidRDefault="009D7CA8" w:rsidP="001F3D61"/>
    <w:p w14:paraId="47A060F0" w14:textId="3C50B900" w:rsidR="00175B9A" w:rsidRDefault="00AD6D82" w:rsidP="00175B9A">
      <w:pPr>
        <w:pStyle w:val="afb"/>
      </w:pPr>
      <w:r>
        <w:object w:dxaOrig="7295" w:dyaOrig="5570" w14:anchorId="3F5FF344">
          <v:shape id="_x0000_i1029" type="#_x0000_t75" style="width:236.4pt;height:180pt" o:ole="">
            <v:imagedata r:id="rId57" o:title=""/>
          </v:shape>
          <o:OLEObject Type="Embed" ProgID="Origin50.Graph" ShapeID="_x0000_i1029" DrawAspect="Content" ObjectID="_1591532927" r:id="rId58"/>
        </w:object>
      </w:r>
    </w:p>
    <w:p w14:paraId="04AFA319" w14:textId="60D06D4E" w:rsidR="0044795C" w:rsidRDefault="0044795C" w:rsidP="0044795C">
      <w:pPr>
        <w:pStyle w:val="afb"/>
      </w:pPr>
      <w:r w:rsidRPr="00E05046">
        <w:t>Рисунок</w:t>
      </w:r>
      <w:r w:rsidR="00E05046" w:rsidRPr="00E05046">
        <w:t xml:space="preserve"> 3.4</w:t>
      </w:r>
      <w:r>
        <w:t xml:space="preserve"> </w:t>
      </w:r>
      <w:r w:rsidRPr="0044795C">
        <w:t>– Зависимость полной энергии системы от межатомного расстояния в молекуле кислорода</w:t>
      </w:r>
      <w:r>
        <w:t xml:space="preserve"> </w:t>
      </w:r>
      <w:r w:rsidR="00462411" w:rsidRPr="00462411">
        <w:t>[данные предоставлены Ибрагимовой Риной Алиевной, 20.11.2017]</w:t>
      </w:r>
      <w:r w:rsidRPr="00E05046">
        <w:t>.</w:t>
      </w:r>
    </w:p>
    <w:p w14:paraId="36FE3E3A" w14:textId="77777777" w:rsidR="009D7CA8" w:rsidRPr="0044795C" w:rsidRDefault="009D7CA8" w:rsidP="0044795C">
      <w:pPr>
        <w:pStyle w:val="afb"/>
      </w:pP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775E235C" w14:textId="4434B6BC" w:rsidR="0044795C" w:rsidRDefault="0044795C" w:rsidP="009D7CA8">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E05046">
        <w:t>рисунке</w:t>
      </w:r>
      <w:r w:rsidR="00E05046" w:rsidRPr="00E05046">
        <w:t xml:space="preserve"> 3.5</w:t>
      </w:r>
      <w:r w:rsidRPr="0044795C">
        <w:t>.</w:t>
      </w:r>
    </w:p>
    <w:p w14:paraId="35532CAE" w14:textId="77777777" w:rsidR="009D7CA8" w:rsidRPr="0044795C" w:rsidRDefault="009D7CA8" w:rsidP="009D7CA8">
      <w:pPr>
        <w:rPr>
          <w:rFonts w:eastAsia="Times New Roman" w:cs="Times New Roman"/>
          <w:szCs w:val="24"/>
          <w:lang w:eastAsia="ru-RU"/>
        </w:rPr>
      </w:pPr>
    </w:p>
    <w:p w14:paraId="717F86C4" w14:textId="52E5D5A5" w:rsidR="0044795C" w:rsidRDefault="0044795C" w:rsidP="0044795C">
      <w:pPr>
        <w:pStyle w:val="afb"/>
      </w:pPr>
      <w:r w:rsidRPr="0044795C">
        <w:rPr>
          <w:noProof/>
        </w:rPr>
        <w:drawing>
          <wp:inline distT="0" distB="0" distL="0" distR="0" wp14:anchorId="7ED7757A" wp14:editId="50D8B583">
            <wp:extent cx="1654177" cy="1800000"/>
            <wp:effectExtent l="0" t="0" r="3175"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rotWithShape="1">
                    <a:blip r:embed="rId59" cstate="print">
                      <a:extLst>
                        <a:ext uri="{28A0092B-C50C-407E-A947-70E740481C1C}">
                          <a14:useLocalDpi xmlns:a14="http://schemas.microsoft.com/office/drawing/2010/main" val="0"/>
                        </a:ext>
                      </a:extLst>
                    </a:blip>
                    <a:srcRect l="8216" t="7191" r="54132" b="4045"/>
                    <a:stretch/>
                  </pic:blipFill>
                  <pic:spPr bwMode="auto">
                    <a:xfrm>
                      <a:off x="0" y="0"/>
                      <a:ext cx="1654177" cy="1800000"/>
                    </a:xfrm>
                    <a:prstGeom prst="rect">
                      <a:avLst/>
                    </a:prstGeom>
                    <a:ln>
                      <a:noFill/>
                    </a:ln>
                    <a:extLst>
                      <a:ext uri="{53640926-AAD7-44D8-BBD7-CCE9431645EC}">
                        <a14:shadowObscured xmlns:a14="http://schemas.microsoft.com/office/drawing/2010/main"/>
                      </a:ext>
                    </a:extLst>
                  </pic:spPr>
                </pic:pic>
              </a:graphicData>
            </a:graphic>
          </wp:inline>
        </w:drawing>
      </w:r>
    </w:p>
    <w:p w14:paraId="5641EAE4" w14:textId="77777777" w:rsidR="009D7CA8" w:rsidRPr="0044795C" w:rsidRDefault="009D7CA8" w:rsidP="0044795C">
      <w:pPr>
        <w:pStyle w:val="afb"/>
      </w:pPr>
    </w:p>
    <w:p w14:paraId="6E3ECC56" w14:textId="7A31E8BD" w:rsidR="009D7CA8" w:rsidRDefault="0044795C" w:rsidP="009D7CA8">
      <w:pPr>
        <w:pStyle w:val="afb"/>
      </w:pPr>
      <w:r w:rsidRPr="00E05046">
        <w:t>Рисунок</w:t>
      </w:r>
      <w:r w:rsidR="00E05046" w:rsidRPr="00E05046">
        <w:t xml:space="preserve"> 3.5</w:t>
      </w:r>
      <w:r w:rsidRPr="0044795C">
        <w:t xml:space="preserve"> – Расчетная ячейка железа с молекулой кислорода </w:t>
      </w:r>
      <w:r w:rsidR="0015080D" w:rsidRPr="0015080D">
        <w:t>[данные предоставлены Ибрагимовой Риной Алиевной, 20.11.2017]</w:t>
      </w:r>
      <w:r w:rsidRPr="0044795C">
        <w:t>.</w:t>
      </w:r>
    </w:p>
    <w:p w14:paraId="3C44FE0C" w14:textId="2F186250" w:rsidR="0044795C" w:rsidRDefault="0044795C" w:rsidP="005415DF">
      <w:r w:rsidRPr="005907CF">
        <w:lastRenderedPageBreak/>
        <w:t>Были посчитаны системы с различным расстоянием от молекулы кислорода до поверхности железа (</w:t>
      </w:r>
      <w:r w:rsidRPr="00E05046">
        <w:t>рисунок</w:t>
      </w:r>
      <w:r w:rsidR="00E05046" w:rsidRPr="00E05046">
        <w:t xml:space="preserve"> 3.6</w:t>
      </w:r>
      <w:r w:rsidRPr="005907CF">
        <w:t xml:space="preserve">). </w:t>
      </w:r>
    </w:p>
    <w:p w14:paraId="55805733" w14:textId="77777777" w:rsidR="009D7CA8" w:rsidRPr="0044795C" w:rsidRDefault="009D7CA8" w:rsidP="005415DF"/>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A052C0" w14:paraId="2A4A8530" w14:textId="36C904FF" w:rsidTr="00A052C0">
        <w:tc>
          <w:tcPr>
            <w:tcW w:w="2336" w:type="dxa"/>
          </w:tcPr>
          <w:p w14:paraId="35471731" w14:textId="77777777" w:rsidR="00A052C0" w:rsidRDefault="00A052C0" w:rsidP="00A052C0">
            <w:pPr>
              <w:pStyle w:val="afb"/>
            </w:pPr>
            <w:r>
              <w:rPr>
                <w:noProof/>
              </w:rPr>
              <w:drawing>
                <wp:inline distT="0" distB="0" distL="0" distR="0" wp14:anchorId="65915D90" wp14:editId="222C5860">
                  <wp:extent cx="1189990" cy="1799364"/>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60" cstate="print">
                            <a:extLst>
                              <a:ext uri="{28A0092B-C50C-407E-A947-70E740481C1C}">
                                <a14:useLocalDpi xmlns:a14="http://schemas.microsoft.com/office/drawing/2010/main" val="0"/>
                              </a:ext>
                            </a:extLst>
                          </a:blip>
                          <a:srcRect l="19973" t="14104" r="53750"/>
                          <a:stretch/>
                        </pic:blipFill>
                        <pic:spPr bwMode="auto">
                          <a:xfrm>
                            <a:off x="0" y="0"/>
                            <a:ext cx="119041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A052C0" w:rsidRPr="00ED300D" w:rsidRDefault="00A052C0" w:rsidP="00A052C0">
            <w:pPr>
              <w:pStyle w:val="afb"/>
            </w:pPr>
            <w:r>
              <w:t>а</w:t>
            </w:r>
          </w:p>
        </w:tc>
        <w:tc>
          <w:tcPr>
            <w:tcW w:w="2336" w:type="dxa"/>
          </w:tcPr>
          <w:p w14:paraId="05AFF55E" w14:textId="77777777" w:rsidR="00A052C0" w:rsidRDefault="00A052C0" w:rsidP="00A052C0">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61"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A052C0" w:rsidRDefault="00A052C0" w:rsidP="00A052C0">
            <w:pPr>
              <w:pStyle w:val="afb"/>
            </w:pPr>
            <w:r>
              <w:t>б</w:t>
            </w:r>
          </w:p>
        </w:tc>
        <w:tc>
          <w:tcPr>
            <w:tcW w:w="2336" w:type="dxa"/>
          </w:tcPr>
          <w:p w14:paraId="34284F51" w14:textId="77777777" w:rsidR="00A052C0" w:rsidRDefault="00A052C0" w:rsidP="00A052C0">
            <w:pPr>
              <w:pStyle w:val="afb"/>
            </w:pPr>
            <w:r>
              <w:rPr>
                <w:noProof/>
              </w:rPr>
              <w:drawing>
                <wp:inline distT="0" distB="0" distL="0" distR="0" wp14:anchorId="4B7EE2BE" wp14:editId="5DCD7328">
                  <wp:extent cx="1418590" cy="1799503"/>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62" cstate="print">
                            <a:extLst>
                              <a:ext uri="{28A0092B-C50C-407E-A947-70E740481C1C}">
                                <a14:useLocalDpi xmlns:a14="http://schemas.microsoft.com/office/drawing/2010/main" val="0"/>
                              </a:ext>
                            </a:extLst>
                          </a:blip>
                          <a:srcRect l="19725" t="25209" r="53014"/>
                          <a:stretch/>
                        </pic:blipFill>
                        <pic:spPr bwMode="auto">
                          <a:xfrm>
                            <a:off x="0" y="0"/>
                            <a:ext cx="1418982"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61182463" w14:textId="0977943F" w:rsidR="00A052C0" w:rsidRDefault="00A052C0" w:rsidP="00A052C0">
            <w:pPr>
              <w:pStyle w:val="afb"/>
              <w:rPr>
                <w:noProof/>
              </w:rPr>
            </w:pPr>
            <w:r>
              <w:t>в</w:t>
            </w:r>
          </w:p>
        </w:tc>
        <w:tc>
          <w:tcPr>
            <w:tcW w:w="2337" w:type="dxa"/>
          </w:tcPr>
          <w:p w14:paraId="2DC7A118" w14:textId="77777777" w:rsidR="00A052C0" w:rsidRDefault="00A052C0" w:rsidP="00A052C0">
            <w:pPr>
              <w:pStyle w:val="afb"/>
            </w:pPr>
            <w:r>
              <w:rPr>
                <w:noProof/>
              </w:rPr>
              <w:drawing>
                <wp:inline distT="0" distB="0" distL="0" distR="0" wp14:anchorId="536E54F3" wp14:editId="4ABDC51E">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63"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8D17CAF" w14:textId="5E7BEE35" w:rsidR="00A052C0" w:rsidRDefault="00A052C0" w:rsidP="00A052C0">
            <w:pPr>
              <w:pStyle w:val="afb"/>
              <w:rPr>
                <w:noProof/>
              </w:rPr>
            </w:pPr>
            <w:r>
              <w:t>г</w:t>
            </w:r>
          </w:p>
        </w:tc>
      </w:tr>
    </w:tbl>
    <w:p w14:paraId="51097290" w14:textId="77777777" w:rsidR="009D7CA8" w:rsidRPr="009D7CA8" w:rsidRDefault="00ED300D" w:rsidP="00E05046">
      <w:pPr>
        <w:pStyle w:val="afb"/>
        <w:rPr>
          <w:sz w:val="20"/>
          <w:szCs w:val="20"/>
        </w:rPr>
      </w:pPr>
      <w:r w:rsidRPr="009D7CA8">
        <w:rPr>
          <w:sz w:val="20"/>
          <w:szCs w:val="20"/>
        </w:rPr>
        <w:t>а – 3,97 Å</w:t>
      </w:r>
    </w:p>
    <w:p w14:paraId="344F49E7" w14:textId="77777777" w:rsidR="009D7CA8" w:rsidRPr="009D7CA8" w:rsidRDefault="00ED300D" w:rsidP="00E05046">
      <w:pPr>
        <w:pStyle w:val="afb"/>
        <w:rPr>
          <w:sz w:val="20"/>
          <w:szCs w:val="20"/>
        </w:rPr>
      </w:pPr>
      <w:r w:rsidRPr="009D7CA8">
        <w:rPr>
          <w:sz w:val="20"/>
          <w:szCs w:val="20"/>
        </w:rPr>
        <w:t>б – 2,98 Å</w:t>
      </w:r>
    </w:p>
    <w:p w14:paraId="1ED8F69C" w14:textId="77777777" w:rsidR="009D7CA8" w:rsidRPr="009D7CA8" w:rsidRDefault="00E05046" w:rsidP="00E05046">
      <w:pPr>
        <w:pStyle w:val="afb"/>
        <w:rPr>
          <w:sz w:val="20"/>
          <w:szCs w:val="20"/>
        </w:rPr>
      </w:pPr>
      <w:r w:rsidRPr="009D7CA8">
        <w:rPr>
          <w:sz w:val="20"/>
          <w:szCs w:val="20"/>
        </w:rPr>
        <w:t>в</w:t>
      </w:r>
      <w:r w:rsidR="00ED300D" w:rsidRPr="009D7CA8">
        <w:rPr>
          <w:sz w:val="20"/>
          <w:szCs w:val="20"/>
        </w:rPr>
        <w:t xml:space="preserve"> – 1,97 Å</w:t>
      </w:r>
    </w:p>
    <w:p w14:paraId="43A6B9CA" w14:textId="047974D9" w:rsidR="0044795C" w:rsidRPr="009D7CA8" w:rsidRDefault="00E05046" w:rsidP="00E05046">
      <w:pPr>
        <w:pStyle w:val="afb"/>
        <w:rPr>
          <w:sz w:val="20"/>
          <w:szCs w:val="20"/>
        </w:rPr>
      </w:pPr>
      <w:r w:rsidRPr="009D7CA8">
        <w:rPr>
          <w:sz w:val="20"/>
          <w:szCs w:val="20"/>
        </w:rPr>
        <w:t>г</w:t>
      </w:r>
      <w:r w:rsidR="00ED300D" w:rsidRPr="009D7CA8">
        <w:rPr>
          <w:sz w:val="20"/>
          <w:szCs w:val="20"/>
        </w:rPr>
        <w:t xml:space="preserve"> - 1,50 Å</w:t>
      </w:r>
    </w:p>
    <w:p w14:paraId="428468D2" w14:textId="77777777" w:rsidR="009D7CA8" w:rsidRPr="00E05046" w:rsidRDefault="009D7CA8" w:rsidP="00E05046">
      <w:pPr>
        <w:pStyle w:val="afb"/>
      </w:pPr>
    </w:p>
    <w:p w14:paraId="079F353D" w14:textId="6CB61EC5" w:rsidR="0044795C" w:rsidRDefault="00ED300D" w:rsidP="00ED300D">
      <w:pPr>
        <w:pStyle w:val="afb"/>
      </w:pPr>
      <w:r w:rsidRPr="00DE0C2C">
        <w:t>Рисунок</w:t>
      </w:r>
      <w:r w:rsidR="00DE0C2C" w:rsidRPr="00DE0C2C">
        <w:t xml:space="preserve"> 3.6</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0015080D" w:rsidRPr="0015080D">
        <w:t>[данные предоставлены Ибрагимовой Риной Алиевной, 20.11.2017]</w:t>
      </w:r>
      <w:r w:rsidRPr="00ED300D">
        <w:t>.</w:t>
      </w:r>
    </w:p>
    <w:p w14:paraId="21C76DA5" w14:textId="77777777" w:rsidR="009D7CA8" w:rsidRPr="00ED300D" w:rsidRDefault="009D7CA8" w:rsidP="00ED300D">
      <w:pPr>
        <w:pStyle w:val="afb"/>
      </w:pPr>
    </w:p>
    <w:p w14:paraId="349A5051" w14:textId="498EC2D3" w:rsidR="0044795C" w:rsidRDefault="00ED300D" w:rsidP="001F3D61">
      <w:r w:rsidRPr="00ED300D">
        <w:t xml:space="preserve">На </w:t>
      </w:r>
      <w:r w:rsidRPr="00DE0C2C">
        <w:t>рисунке</w:t>
      </w:r>
      <w:r w:rsidR="00DE0C2C" w:rsidRPr="00DE0C2C">
        <w:t xml:space="preserve"> 3.6</w:t>
      </w:r>
      <w:r w:rsidRPr="00DE0C2C">
        <w:t xml:space="preserve"> </w:t>
      </w:r>
      <w:r w:rsidR="00DE0C2C">
        <w:t>(</w:t>
      </w:r>
      <w:r w:rsidRPr="00DE0C2C">
        <w:t>а</w:t>
      </w:r>
      <w:r w:rsidR="00DE0C2C">
        <w:t>)</w:t>
      </w:r>
      <w:r w:rsidRPr="00ED300D">
        <w:t xml:space="preserve"> молекула кислорода находится на наибольшем из рассмотренных расстоянии от поверхности (3,97 Å) и не взаимодействует с поверхностью. На </w:t>
      </w:r>
      <w:r w:rsidRPr="00DE0C2C">
        <w:t>рисунке</w:t>
      </w:r>
      <w:r w:rsidR="00DE0C2C" w:rsidRPr="00DE0C2C">
        <w:t xml:space="preserve"> 3.6</w:t>
      </w:r>
      <w:r w:rsidRPr="00ED300D">
        <w:t xml:space="preserve"> </w:t>
      </w:r>
      <w:r w:rsidR="00DE0C2C">
        <w:t>(</w:t>
      </w:r>
      <w:r w:rsidRPr="00ED300D">
        <w:t>б</w:t>
      </w:r>
      <w:r w:rsidR="00DE0C2C">
        <w:t>)</w:t>
      </w:r>
      <w:r w:rsidRPr="00ED300D">
        <w:t xml:space="preserve"> молекула кислорода на расстоянии от поверхности 2,98 Å, при этом взаимодействия с поверхностью также не наблюдается. На </w:t>
      </w:r>
      <w:r w:rsidRPr="00DE0C2C">
        <w:t>рисунке</w:t>
      </w:r>
      <w:r w:rsidR="00DE0C2C" w:rsidRPr="00DE0C2C">
        <w:t> 3.6</w:t>
      </w:r>
      <w:r w:rsidRPr="00ED300D">
        <w:t xml:space="preserve"> </w:t>
      </w:r>
      <w:r w:rsidR="00DE0C2C">
        <w:t>(</w:t>
      </w:r>
      <w:r w:rsidRPr="00ED300D">
        <w:t>в</w:t>
      </w:r>
      <w:r w:rsidR="00DE0C2C">
        <w:t>)</w:t>
      </w:r>
      <w:r w:rsidRPr="00ED300D">
        <w:t xml:space="preserve"> молекула кислорода находится на расстоянии 1,97 Å от поверхности, межатомное расстояние в молекуле увеличилось, наблюдается создание химической связи с атомами железа. </w:t>
      </w:r>
      <w:r w:rsidRPr="00DE0C2C">
        <w:t>Рисунок</w:t>
      </w:r>
      <w:r w:rsidR="00DE0C2C" w:rsidRPr="00DE0C2C">
        <w:t xml:space="preserve"> 3.6</w:t>
      </w:r>
      <w:r w:rsidRPr="00ED300D">
        <w:t xml:space="preserve"> </w:t>
      </w:r>
      <w:r w:rsidR="00DE0C2C">
        <w:t>(</w:t>
      </w:r>
      <w:r w:rsidRPr="00ED300D">
        <w:t>г</w:t>
      </w:r>
      <w:r w:rsidR="00DE0C2C">
        <w:t>)</w:t>
      </w:r>
      <w:r w:rsidRPr="00ED300D">
        <w:t xml:space="preserve">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E0C2C">
        <w:t>таблице</w:t>
      </w:r>
      <w:r w:rsidR="00DE0C2C" w:rsidRPr="00DE0C2C">
        <w:t xml:space="preserve"> 3.</w:t>
      </w:r>
      <w:r w:rsidR="00042FF8">
        <w:t>3</w:t>
      </w:r>
      <w:r w:rsidRPr="00ED300D">
        <w:t xml:space="preserve"> приведены энергии в зависимости от расстояния. </w:t>
      </w:r>
    </w:p>
    <w:p w14:paraId="04D502C1" w14:textId="77777777" w:rsidR="009D7CA8" w:rsidRDefault="009D7CA8" w:rsidP="001F3D61"/>
    <w:p w14:paraId="7A983CF2" w14:textId="6006B73E" w:rsidR="00DA14C4" w:rsidRPr="00DA14C4" w:rsidRDefault="00DA14C4" w:rsidP="00DA14C4">
      <w:pPr>
        <w:pStyle w:val="af9"/>
      </w:pPr>
      <w:r w:rsidRPr="00DE0C2C">
        <w:t>Таблица</w:t>
      </w:r>
      <w:r w:rsidR="00DE0C2C" w:rsidRPr="00DE0C2C">
        <w:t xml:space="preserve"> 3.</w:t>
      </w:r>
      <w:r w:rsidR="00042FF8">
        <w:t>3</w:t>
      </w:r>
      <w:r w:rsidRPr="005907CF">
        <w:t xml:space="preserve"> – Полная энергии поверхности железа в зависимости от расстояния до молекулы кислорода</w:t>
      </w:r>
      <w:r>
        <w:t xml:space="preserve"> </w:t>
      </w:r>
      <w:r w:rsidR="0015080D" w:rsidRPr="0015080D">
        <w:t>[данные предоставлены Ибрагимовой Риной Алиевной, 20.11.2017]</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042FF8" w14:paraId="47BC2619" w14:textId="77777777" w:rsidTr="0058443C">
        <w:trPr>
          <w:trHeight w:val="412"/>
        </w:trPr>
        <w:tc>
          <w:tcPr>
            <w:tcW w:w="4607" w:type="dxa"/>
            <w:tcBorders>
              <w:bottom w:val="single" w:sz="4" w:space="0" w:color="auto"/>
            </w:tcBorders>
            <w:vAlign w:val="center"/>
          </w:tcPr>
          <w:p w14:paraId="12D6F699" w14:textId="77777777" w:rsidR="00DA14C4" w:rsidRPr="00042FF8" w:rsidRDefault="00DA14C4" w:rsidP="00042FF8">
            <w:pPr>
              <w:pStyle w:val="afa"/>
            </w:pPr>
            <w:r w:rsidRPr="00042FF8">
              <w:lastRenderedPageBreak/>
              <w:t>Расстояние до поверхности r, Å</w:t>
            </w:r>
          </w:p>
        </w:tc>
        <w:tc>
          <w:tcPr>
            <w:tcW w:w="4607" w:type="dxa"/>
            <w:tcBorders>
              <w:bottom w:val="single" w:sz="4" w:space="0" w:color="auto"/>
            </w:tcBorders>
            <w:vAlign w:val="center"/>
          </w:tcPr>
          <w:p w14:paraId="5BBEF4A4" w14:textId="77777777" w:rsidR="00DA14C4" w:rsidRPr="00042FF8" w:rsidRDefault="00DA14C4" w:rsidP="00042FF8">
            <w:pPr>
              <w:pStyle w:val="afa"/>
            </w:pPr>
            <w:r w:rsidRPr="00042FF8">
              <w:t>Полная энергия E, эВ</w:t>
            </w:r>
          </w:p>
        </w:tc>
      </w:tr>
      <w:tr w:rsidR="00DA14C4" w:rsidRPr="00042FF8" w14:paraId="17ECA2A8" w14:textId="77777777" w:rsidTr="0058443C">
        <w:trPr>
          <w:trHeight w:val="216"/>
        </w:trPr>
        <w:tc>
          <w:tcPr>
            <w:tcW w:w="4607" w:type="dxa"/>
            <w:tcBorders>
              <w:bottom w:val="nil"/>
            </w:tcBorders>
            <w:vAlign w:val="center"/>
          </w:tcPr>
          <w:p w14:paraId="180E63DA" w14:textId="77777777" w:rsidR="00DA14C4" w:rsidRPr="00042FF8" w:rsidRDefault="00DA14C4" w:rsidP="00042FF8">
            <w:pPr>
              <w:pStyle w:val="afa"/>
            </w:pPr>
            <w:r w:rsidRPr="00042FF8">
              <w:t>1,50</w:t>
            </w:r>
          </w:p>
        </w:tc>
        <w:tc>
          <w:tcPr>
            <w:tcW w:w="4607" w:type="dxa"/>
            <w:tcBorders>
              <w:bottom w:val="nil"/>
            </w:tcBorders>
            <w:vAlign w:val="center"/>
          </w:tcPr>
          <w:p w14:paraId="7B1962B5" w14:textId="77777777" w:rsidR="00DA14C4" w:rsidRPr="00042FF8" w:rsidRDefault="00DA14C4" w:rsidP="00042FF8">
            <w:pPr>
              <w:pStyle w:val="afa"/>
            </w:pPr>
            <w:r w:rsidRPr="00042FF8">
              <w:t>-645,166</w:t>
            </w:r>
          </w:p>
        </w:tc>
      </w:tr>
      <w:tr w:rsidR="00DA14C4" w:rsidRPr="00042FF8" w14:paraId="7E4DD679" w14:textId="77777777" w:rsidTr="0058443C">
        <w:trPr>
          <w:trHeight w:val="226"/>
        </w:trPr>
        <w:tc>
          <w:tcPr>
            <w:tcW w:w="4607" w:type="dxa"/>
            <w:tcBorders>
              <w:top w:val="nil"/>
              <w:bottom w:val="nil"/>
            </w:tcBorders>
            <w:vAlign w:val="center"/>
          </w:tcPr>
          <w:p w14:paraId="6C28C5E5" w14:textId="77777777" w:rsidR="00DA14C4" w:rsidRPr="00042FF8" w:rsidRDefault="00DA14C4" w:rsidP="00042FF8">
            <w:pPr>
              <w:pStyle w:val="afa"/>
            </w:pPr>
            <w:r w:rsidRPr="00042FF8">
              <w:t>1,97</w:t>
            </w:r>
          </w:p>
        </w:tc>
        <w:tc>
          <w:tcPr>
            <w:tcW w:w="4607" w:type="dxa"/>
            <w:tcBorders>
              <w:top w:val="nil"/>
              <w:bottom w:val="nil"/>
            </w:tcBorders>
            <w:vAlign w:val="center"/>
          </w:tcPr>
          <w:p w14:paraId="733CCB3D" w14:textId="77777777" w:rsidR="00DA14C4" w:rsidRPr="00042FF8" w:rsidRDefault="00DA14C4" w:rsidP="00042FF8">
            <w:pPr>
              <w:pStyle w:val="afa"/>
            </w:pPr>
            <w:r w:rsidRPr="00042FF8">
              <w:t>-645,128</w:t>
            </w:r>
          </w:p>
        </w:tc>
      </w:tr>
      <w:tr w:rsidR="00DA14C4" w:rsidRPr="00042FF8" w14:paraId="1FFDBB4E" w14:textId="77777777" w:rsidTr="0058443C">
        <w:trPr>
          <w:trHeight w:val="216"/>
        </w:trPr>
        <w:tc>
          <w:tcPr>
            <w:tcW w:w="4607" w:type="dxa"/>
            <w:tcBorders>
              <w:top w:val="nil"/>
              <w:bottom w:val="nil"/>
            </w:tcBorders>
            <w:vAlign w:val="center"/>
          </w:tcPr>
          <w:p w14:paraId="0B29CEC8" w14:textId="77777777" w:rsidR="00DA14C4" w:rsidRPr="00042FF8" w:rsidRDefault="00DA14C4" w:rsidP="00042FF8">
            <w:pPr>
              <w:pStyle w:val="afa"/>
            </w:pPr>
            <w:r w:rsidRPr="00042FF8">
              <w:t>2,98</w:t>
            </w:r>
          </w:p>
        </w:tc>
        <w:tc>
          <w:tcPr>
            <w:tcW w:w="4607" w:type="dxa"/>
            <w:tcBorders>
              <w:top w:val="nil"/>
              <w:bottom w:val="nil"/>
            </w:tcBorders>
            <w:vAlign w:val="center"/>
          </w:tcPr>
          <w:p w14:paraId="5DEE74A5" w14:textId="77777777" w:rsidR="00DA14C4" w:rsidRPr="00042FF8" w:rsidRDefault="00DA14C4" w:rsidP="00042FF8">
            <w:pPr>
              <w:pStyle w:val="afa"/>
            </w:pPr>
            <w:r w:rsidRPr="00042FF8">
              <w:t>-642,787</w:t>
            </w:r>
          </w:p>
        </w:tc>
      </w:tr>
      <w:tr w:rsidR="00DA14C4" w:rsidRPr="00042FF8" w14:paraId="2290CC0A" w14:textId="77777777" w:rsidTr="0058443C">
        <w:trPr>
          <w:trHeight w:val="216"/>
        </w:trPr>
        <w:tc>
          <w:tcPr>
            <w:tcW w:w="4607" w:type="dxa"/>
            <w:tcBorders>
              <w:top w:val="nil"/>
            </w:tcBorders>
            <w:vAlign w:val="center"/>
          </w:tcPr>
          <w:p w14:paraId="64075F3F" w14:textId="77777777" w:rsidR="00DA14C4" w:rsidRPr="00042FF8" w:rsidRDefault="00DA14C4" w:rsidP="00042FF8">
            <w:pPr>
              <w:pStyle w:val="afa"/>
            </w:pPr>
            <w:r w:rsidRPr="00042FF8">
              <w:t>3,97</w:t>
            </w:r>
          </w:p>
        </w:tc>
        <w:tc>
          <w:tcPr>
            <w:tcW w:w="4607" w:type="dxa"/>
            <w:tcBorders>
              <w:top w:val="nil"/>
            </w:tcBorders>
            <w:vAlign w:val="center"/>
          </w:tcPr>
          <w:p w14:paraId="09DDF1C5" w14:textId="77777777" w:rsidR="00DA14C4" w:rsidRPr="00042FF8" w:rsidRDefault="00DA14C4" w:rsidP="00042FF8">
            <w:pPr>
              <w:pStyle w:val="afa"/>
            </w:pPr>
            <w:r w:rsidRPr="00042FF8">
              <w:t>-641,770</w:t>
            </w:r>
          </w:p>
        </w:tc>
      </w:tr>
    </w:tbl>
    <w:p w14:paraId="60A18663" w14:textId="558A660A" w:rsidR="00DA14C4" w:rsidRDefault="00DA14C4" w:rsidP="001F3D61"/>
    <w:p w14:paraId="3979806C" w14:textId="7AD76161" w:rsidR="00DA14C4" w:rsidRDefault="00DA14C4" w:rsidP="001F3D61">
      <w:r w:rsidRPr="00DA14C4">
        <w:t xml:space="preserve">Как видно из полученной зависимости, минимальной энергией обладает </w:t>
      </w:r>
      <w:r w:rsidR="00BD5289" w:rsidRPr="00DA14C4">
        <w:t>конфигурация,</w:t>
      </w:r>
      <w:r w:rsidR="00DE0C2C">
        <w:t xml:space="preserve"> изображенная на рисунке 3.6</w:t>
      </w:r>
      <w:r w:rsidRPr="00DA14C4">
        <w:t xml:space="preserve"> </w:t>
      </w:r>
      <w:r>
        <w:t>(</w:t>
      </w:r>
      <w:r w:rsidRPr="00DA14C4">
        <w:t>г).</w:t>
      </w:r>
      <w:r>
        <w:t xml:space="preserve"> Это визуализируется на </w:t>
      </w:r>
      <w:r w:rsidRPr="00DE0C2C">
        <w:t>рисунке</w:t>
      </w:r>
      <w:r w:rsidR="00DE0C2C" w:rsidRPr="00DE0C2C">
        <w:t xml:space="preserve"> 3.7</w:t>
      </w:r>
      <w:r w:rsidRPr="00DA14C4">
        <w:t xml:space="preserve">, где </w:t>
      </w:r>
      <w:r w:rsidRPr="00ED300D">
        <w:t>показана зависимость энергии от расстояния между молекулой и поверхностью.</w:t>
      </w:r>
    </w:p>
    <w:p w14:paraId="33BFBA14" w14:textId="77777777" w:rsidR="009D7CA8" w:rsidRDefault="009D7CA8" w:rsidP="001F3D61"/>
    <w:p w14:paraId="63DE344E" w14:textId="5D526436" w:rsidR="00DA14C4" w:rsidRDefault="00AD6AD9" w:rsidP="00DA14C4">
      <w:pPr>
        <w:pStyle w:val="afb"/>
      </w:pPr>
      <w:r>
        <w:object w:dxaOrig="7295" w:dyaOrig="5570" w14:anchorId="0DDB37B5">
          <v:shape id="_x0000_i1030" type="#_x0000_t75" style="width:243pt;height:184.8pt" o:ole="">
            <v:imagedata r:id="rId64" o:title=""/>
          </v:shape>
          <o:OLEObject Type="Embed" ProgID="Origin50.Graph" ShapeID="_x0000_i1030" DrawAspect="Content" ObjectID="_1591532928" r:id="rId65"/>
        </w:object>
      </w:r>
    </w:p>
    <w:p w14:paraId="3CDB4861" w14:textId="77777777" w:rsidR="009D7CA8" w:rsidRDefault="009D7CA8" w:rsidP="00DA14C4">
      <w:pPr>
        <w:pStyle w:val="afb"/>
      </w:pPr>
    </w:p>
    <w:p w14:paraId="7FDC697F" w14:textId="43748622" w:rsidR="00DA14C4" w:rsidRDefault="00DA14C4" w:rsidP="00DA14C4">
      <w:pPr>
        <w:pStyle w:val="afb"/>
      </w:pPr>
      <w:r w:rsidRPr="00DE0C2C">
        <w:t>Рисунок</w:t>
      </w:r>
      <w:r w:rsidR="00DE0C2C" w:rsidRPr="00DE0C2C">
        <w:t xml:space="preserve"> 3.7</w:t>
      </w:r>
      <w:r w:rsidRPr="00DA14C4">
        <w:t xml:space="preserve"> – Зависимость полной энергии системы от расстояния от молекулы кислорода до поверхности железа</w:t>
      </w:r>
      <w:r>
        <w:t xml:space="preserve"> </w:t>
      </w:r>
      <w:r w:rsidR="0015080D" w:rsidRPr="0015080D">
        <w:t>[данные предоставлены Ибрагимовой Риной Алиевной, 20.11.2017]</w:t>
      </w:r>
      <w:r w:rsidRPr="00DA14C4">
        <w:t>.</w:t>
      </w:r>
    </w:p>
    <w:p w14:paraId="684A9879" w14:textId="77777777" w:rsidR="009D7CA8" w:rsidRDefault="009D7CA8" w:rsidP="00DA14C4">
      <w:pPr>
        <w:pStyle w:val="afb"/>
      </w:pPr>
    </w:p>
    <w:p w14:paraId="061D5790" w14:textId="10C836CC" w:rsidR="00DA14C4" w:rsidRDefault="00DA14C4" w:rsidP="00DA14C4">
      <w:r w:rsidRPr="00DA14C4">
        <w:t xml:space="preserve">Для демонстрации наличия химического взаимодействия между молекулой кислорода и поверхностью, на </w:t>
      </w:r>
      <w:r w:rsidRPr="00DE0C2C">
        <w:t>рисунке</w:t>
      </w:r>
      <w:r w:rsidR="00DE0C2C" w:rsidRPr="00DE0C2C">
        <w:t xml:space="preserve"> 3.8</w:t>
      </w:r>
      <w:r w:rsidRPr="00DA14C4">
        <w:t xml:space="preserve"> показано распределение зарядовой плотности для конфигурации, изображённой на </w:t>
      </w:r>
      <w:r w:rsidRPr="00DE0C2C">
        <w:t>рисунке</w:t>
      </w:r>
      <w:r w:rsidR="00DE0C2C" w:rsidRPr="00DE0C2C">
        <w:t xml:space="preserve"> 3.6</w:t>
      </w:r>
      <w:r w:rsidRPr="00DE0C2C">
        <w:t xml:space="preserve"> (г)</w:t>
      </w:r>
      <w:r w:rsidRPr="00DA14C4">
        <w:t xml:space="preserve">. </w:t>
      </w:r>
    </w:p>
    <w:p w14:paraId="6BEAE59B" w14:textId="77777777" w:rsidR="009D7CA8" w:rsidRDefault="009D7CA8" w:rsidP="00DA14C4"/>
    <w:p w14:paraId="6C113531" w14:textId="2D775FAC" w:rsidR="00DA14C4" w:rsidRDefault="00DA14C4" w:rsidP="00DA14C4">
      <w:pPr>
        <w:pStyle w:val="afb"/>
      </w:pPr>
      <w:r w:rsidRPr="005907CF">
        <w:rPr>
          <w:noProof/>
        </w:rPr>
        <w:drawing>
          <wp:inline distT="0" distB="0" distL="0" distR="0" wp14:anchorId="0DAE0320" wp14:editId="01FFE5CE">
            <wp:extent cx="1768054" cy="1440000"/>
            <wp:effectExtent l="0" t="0" r="3810" b="8255"/>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6" cstate="print">
                      <a:extLst>
                        <a:ext uri="{28A0092B-C50C-407E-A947-70E740481C1C}">
                          <a14:useLocalDpi xmlns:a14="http://schemas.microsoft.com/office/drawing/2010/main" val="0"/>
                        </a:ext>
                      </a:extLst>
                    </a:blip>
                    <a:srcRect l="6043" t="13762" r="44993"/>
                    <a:stretch/>
                  </pic:blipFill>
                  <pic:spPr bwMode="auto">
                    <a:xfrm>
                      <a:off x="0" y="0"/>
                      <a:ext cx="1768054" cy="1440000"/>
                    </a:xfrm>
                    <a:prstGeom prst="rect">
                      <a:avLst/>
                    </a:prstGeom>
                    <a:ln>
                      <a:noFill/>
                    </a:ln>
                    <a:extLst>
                      <a:ext uri="{53640926-AAD7-44D8-BBD7-CCE9431645EC}">
                        <a14:shadowObscured xmlns:a14="http://schemas.microsoft.com/office/drawing/2010/main"/>
                      </a:ext>
                    </a:extLst>
                  </pic:spPr>
                </pic:pic>
              </a:graphicData>
            </a:graphic>
          </wp:inline>
        </w:drawing>
      </w:r>
    </w:p>
    <w:p w14:paraId="579E26C5" w14:textId="77777777" w:rsidR="009D7CA8" w:rsidRDefault="009D7CA8" w:rsidP="00DA14C4">
      <w:pPr>
        <w:pStyle w:val="afb"/>
      </w:pPr>
    </w:p>
    <w:p w14:paraId="7B487527" w14:textId="694232DF" w:rsidR="00DA14C4" w:rsidRDefault="00DA14C4" w:rsidP="00DA14C4">
      <w:pPr>
        <w:pStyle w:val="afb"/>
      </w:pPr>
      <w:r w:rsidRPr="00DE0C2C">
        <w:lastRenderedPageBreak/>
        <w:t>Рисунок</w:t>
      </w:r>
      <w:r w:rsidR="00DE0C2C" w:rsidRPr="00DE0C2C">
        <w:t xml:space="preserve"> 3.8</w:t>
      </w:r>
      <w:r w:rsidRPr="00DA14C4">
        <w:t xml:space="preserve"> – Зарядовая плотность взаимодействия свободной поверхности железа с молекулой кислорода </w:t>
      </w:r>
      <w:r w:rsidR="0015080D" w:rsidRPr="0015080D">
        <w:t>[данные предоставлены Ибрагимовой Риной Алиевной, 20.11.2017]</w:t>
      </w:r>
      <w:r w:rsidRPr="00DA14C4">
        <w:t>.</w:t>
      </w:r>
    </w:p>
    <w:p w14:paraId="2BA69704" w14:textId="77777777" w:rsidR="009D7CA8" w:rsidRPr="00DA14C4" w:rsidRDefault="009D7CA8" w:rsidP="00DA14C4">
      <w:pPr>
        <w:pStyle w:val="afb"/>
      </w:pPr>
    </w:p>
    <w:p w14:paraId="27869218" w14:textId="30FC2D8D" w:rsidR="00DA14C4" w:rsidRDefault="00DA14C4" w:rsidP="00DA14C4">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56C3D6F" w14:textId="77777777" w:rsidR="009D7CA8" w:rsidRDefault="009D7CA8" w:rsidP="00DA14C4">
      <w:pPr>
        <w:rPr>
          <w:highlight w:val="yellow"/>
        </w:rPr>
      </w:pPr>
    </w:p>
    <w:p w14:paraId="5017A028" w14:textId="2F292FF8" w:rsidR="001A74E5" w:rsidRDefault="001A74E5" w:rsidP="001A74E5">
      <w:pPr>
        <w:pStyle w:val="3"/>
        <w:rPr>
          <w:rFonts w:cs="Times New Roman"/>
          <w:color w:val="auto"/>
        </w:rPr>
      </w:pPr>
      <w:bookmarkStart w:id="101" w:name="_Ref516142570"/>
      <w:bookmarkStart w:id="102" w:name="_Toc517719231"/>
      <w:r w:rsidRPr="00702AAE">
        <w:rPr>
          <w:rFonts w:cs="Times New Roman"/>
          <w:color w:val="auto"/>
        </w:rPr>
        <w:t xml:space="preserve">Моделирование взаимодействия поверхности стали с </w:t>
      </w:r>
      <w:r w:rsidR="00155A61">
        <w:rPr>
          <w:rFonts w:cs="Times New Roman"/>
          <w:color w:val="auto"/>
        </w:rPr>
        <w:t xml:space="preserve">молекулой </w:t>
      </w:r>
      <w:r w:rsidR="00155A61">
        <w:rPr>
          <w:rFonts w:cs="Times New Roman"/>
          <w:color w:val="auto"/>
          <w:lang w:val="en-US"/>
        </w:rPr>
        <w:t>Pb</w:t>
      </w:r>
      <w:r w:rsidR="00155A61">
        <w:rPr>
          <w:rFonts w:cs="Times New Roman"/>
          <w:color w:val="auto"/>
        </w:rPr>
        <w:noBreakHyphen/>
      </w:r>
      <w:r w:rsidR="00155A61">
        <w:rPr>
          <w:rFonts w:cs="Times New Roman"/>
          <w:color w:val="auto"/>
          <w:lang w:val="en-US"/>
        </w:rPr>
        <w:t>O</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1"/>
      <w:bookmarkEnd w:id="102"/>
    </w:p>
    <w:p w14:paraId="4B6DEA26" w14:textId="347DA28B" w:rsidR="001A74E5"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DE0C2C">
        <w:t>рисунке</w:t>
      </w:r>
      <w:r w:rsidR="00DE0C2C" w:rsidRPr="00DE0C2C">
        <w:t xml:space="preserve"> 3.9</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D17275" w14:textId="77777777" w:rsidR="009D7CA8" w:rsidRPr="005907CF" w:rsidRDefault="009D7CA8" w:rsidP="001A74E5"/>
    <w:p w14:paraId="52BC7EBB" w14:textId="4A9E9A12" w:rsidR="001A74E5" w:rsidRDefault="00AD6D82" w:rsidP="001A74E5">
      <w:pPr>
        <w:pStyle w:val="afb"/>
      </w:pPr>
      <w:r>
        <w:object w:dxaOrig="7295" w:dyaOrig="5570" w14:anchorId="68D1FB74">
          <v:shape id="_x0000_i1031" type="#_x0000_t75" style="width:236.4pt;height:180.6pt" o:ole="">
            <v:imagedata r:id="rId67" o:title=""/>
          </v:shape>
          <o:OLEObject Type="Embed" ProgID="Origin50.Graph" ShapeID="_x0000_i1031" DrawAspect="Content" ObjectID="_1591532929" r:id="rId68"/>
        </w:object>
      </w:r>
    </w:p>
    <w:p w14:paraId="41898F2A" w14:textId="77777777" w:rsidR="009D7CA8" w:rsidRPr="005907CF" w:rsidRDefault="009D7CA8" w:rsidP="001A74E5">
      <w:pPr>
        <w:pStyle w:val="afb"/>
      </w:pPr>
    </w:p>
    <w:p w14:paraId="2456BE5A" w14:textId="554603F1" w:rsidR="001A74E5" w:rsidRDefault="001A74E5" w:rsidP="001A74E5">
      <w:pPr>
        <w:pStyle w:val="afb"/>
      </w:pPr>
      <w:r w:rsidRPr="00DE0C2C">
        <w:t>Рисунок</w:t>
      </w:r>
      <w:r w:rsidR="00DE0C2C" w:rsidRPr="00DE0C2C">
        <w:t xml:space="preserve"> 3.9</w:t>
      </w:r>
      <w:r w:rsidRPr="00AB7597">
        <w:t xml:space="preserve"> – Зависимость полной энергии системы от межатомного расстояния в молекуле оксида свинца</w:t>
      </w:r>
      <w:r>
        <w:t xml:space="preserve"> </w:t>
      </w:r>
      <w:r w:rsidR="0015080D" w:rsidRPr="0015080D">
        <w:t>[данные предоставлены Ибрагимовой Риной Алиевной, 20.11.2017]</w:t>
      </w:r>
      <w:r w:rsidRPr="001A74E5">
        <w:t>.</w:t>
      </w:r>
    </w:p>
    <w:p w14:paraId="7A120B8A" w14:textId="77777777" w:rsidR="009D7CA8" w:rsidRPr="001A74E5" w:rsidRDefault="009D7CA8" w:rsidP="001A74E5">
      <w:pPr>
        <w:pStyle w:val="afb"/>
      </w:pPr>
    </w:p>
    <w:p w14:paraId="2ED1442F" w14:textId="2151A8EB"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w:t>
      </w:r>
      <w:r w:rsidR="00DE0C2C">
        <w:t>3</w:t>
      </w:r>
      <w:r>
        <w:t>.</w:t>
      </w:r>
      <w:r w:rsidR="00DE0C2C">
        <w:t>10</w:t>
      </w:r>
      <w:r>
        <w:t xml:space="preserve">. </w:t>
      </w:r>
    </w:p>
    <w:p w14:paraId="54C9F58B" w14:textId="77777777" w:rsidR="009D7CA8" w:rsidRDefault="009D7CA8" w:rsidP="001A74E5"/>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A052C0" w:rsidRPr="009D7CA8" w14:paraId="57E9D33C" w14:textId="0C44808B" w:rsidTr="00A052C0">
        <w:tc>
          <w:tcPr>
            <w:tcW w:w="2336" w:type="dxa"/>
          </w:tcPr>
          <w:p w14:paraId="3B6E26BA" w14:textId="77777777" w:rsidR="00A052C0" w:rsidRPr="009D7CA8" w:rsidRDefault="00A052C0" w:rsidP="009D7CA8">
            <w:pPr>
              <w:pStyle w:val="afb"/>
            </w:pPr>
            <w:r w:rsidRPr="009D7CA8">
              <w:rPr>
                <w:noProof/>
              </w:rPr>
              <w:drawing>
                <wp:inline distT="0" distB="0" distL="0" distR="0" wp14:anchorId="7E3887C5" wp14:editId="7980C22F">
                  <wp:extent cx="910408" cy="1439545"/>
                  <wp:effectExtent l="0" t="0" r="4445" b="8255"/>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9" cstate="print">
                            <a:extLst>
                              <a:ext uri="{28A0092B-C50C-407E-A947-70E740481C1C}">
                                <a14:useLocalDpi xmlns:a14="http://schemas.microsoft.com/office/drawing/2010/main" val="0"/>
                              </a:ext>
                            </a:extLst>
                          </a:blip>
                          <a:srcRect l="21939" t="15306" r="53285"/>
                          <a:stretch/>
                        </pic:blipFill>
                        <pic:spPr bwMode="auto">
                          <a:xfrm>
                            <a:off x="0" y="0"/>
                            <a:ext cx="910696" cy="144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A052C0" w:rsidRPr="009D7CA8" w:rsidRDefault="00A052C0" w:rsidP="009D7CA8">
            <w:pPr>
              <w:pStyle w:val="afb"/>
            </w:pPr>
            <w:r w:rsidRPr="009D7CA8">
              <w:t>а</w:t>
            </w:r>
          </w:p>
        </w:tc>
        <w:tc>
          <w:tcPr>
            <w:tcW w:w="2336" w:type="dxa"/>
          </w:tcPr>
          <w:p w14:paraId="34F8A44D" w14:textId="77777777" w:rsidR="00A052C0" w:rsidRPr="009D7CA8" w:rsidRDefault="00A052C0" w:rsidP="009D7CA8">
            <w:pPr>
              <w:pStyle w:val="afb"/>
            </w:pPr>
            <w:r w:rsidRPr="009D7CA8">
              <w:rPr>
                <w:noProof/>
              </w:rPr>
              <w:drawing>
                <wp:inline distT="0" distB="0" distL="0" distR="0" wp14:anchorId="29BB4103" wp14:editId="1DB122E1">
                  <wp:extent cx="1069358" cy="1440000"/>
                  <wp:effectExtent l="0" t="0" r="0" b="8255"/>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0" cstate="print">
                            <a:extLst>
                              <a:ext uri="{28A0092B-C50C-407E-A947-70E740481C1C}">
                                <a14:useLocalDpi xmlns:a14="http://schemas.microsoft.com/office/drawing/2010/main" val="0"/>
                              </a:ext>
                            </a:extLst>
                          </a:blip>
                          <a:srcRect l="21290" t="20757" r="51546"/>
                          <a:stretch/>
                        </pic:blipFill>
                        <pic:spPr bwMode="auto">
                          <a:xfrm>
                            <a:off x="0" y="0"/>
                            <a:ext cx="1069358" cy="144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A052C0" w:rsidRPr="009D7CA8" w:rsidRDefault="00A052C0" w:rsidP="009D7CA8">
            <w:pPr>
              <w:pStyle w:val="afb"/>
            </w:pPr>
            <w:r w:rsidRPr="009D7CA8">
              <w:t>б</w:t>
            </w:r>
          </w:p>
        </w:tc>
        <w:tc>
          <w:tcPr>
            <w:tcW w:w="2336" w:type="dxa"/>
          </w:tcPr>
          <w:p w14:paraId="3742EE9E" w14:textId="77777777" w:rsidR="00A052C0" w:rsidRPr="009D7CA8" w:rsidRDefault="00A052C0" w:rsidP="00A052C0">
            <w:pPr>
              <w:pStyle w:val="afb"/>
            </w:pPr>
            <w:r w:rsidRPr="009D7CA8">
              <w:rPr>
                <w:noProof/>
              </w:rPr>
              <w:drawing>
                <wp:inline distT="0" distB="0" distL="0" distR="0" wp14:anchorId="42B07E72" wp14:editId="07EFA872">
                  <wp:extent cx="1017905" cy="1439452"/>
                  <wp:effectExtent l="0" t="0" r="0" b="889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1" cstate="print">
                            <a:extLst>
                              <a:ext uri="{28A0092B-C50C-407E-A947-70E740481C1C}">
                                <a14:useLocalDpi xmlns:a14="http://schemas.microsoft.com/office/drawing/2010/main" val="0"/>
                              </a:ext>
                            </a:extLst>
                          </a:blip>
                          <a:srcRect l="21817" t="23076" r="53028" b="13"/>
                          <a:stretch/>
                        </pic:blipFill>
                        <pic:spPr bwMode="auto">
                          <a:xfrm>
                            <a:off x="0" y="0"/>
                            <a:ext cx="1018293" cy="1440000"/>
                          </a:xfrm>
                          <a:prstGeom prst="rect">
                            <a:avLst/>
                          </a:prstGeom>
                          <a:ln>
                            <a:noFill/>
                          </a:ln>
                          <a:extLst>
                            <a:ext uri="{53640926-AAD7-44D8-BBD7-CCE9431645EC}">
                              <a14:shadowObscured xmlns:a14="http://schemas.microsoft.com/office/drawing/2010/main"/>
                            </a:ext>
                          </a:extLst>
                        </pic:spPr>
                      </pic:pic>
                    </a:graphicData>
                  </a:graphic>
                </wp:inline>
              </w:drawing>
            </w:r>
          </w:p>
          <w:p w14:paraId="6AD17DC0" w14:textId="1DC8FD77" w:rsidR="00A052C0" w:rsidRPr="009D7CA8" w:rsidRDefault="00A052C0" w:rsidP="00A052C0">
            <w:pPr>
              <w:pStyle w:val="afb"/>
            </w:pPr>
            <w:r w:rsidRPr="009D7CA8">
              <w:t>в</w:t>
            </w:r>
          </w:p>
        </w:tc>
        <w:tc>
          <w:tcPr>
            <w:tcW w:w="2337" w:type="dxa"/>
          </w:tcPr>
          <w:p w14:paraId="619C7673" w14:textId="77777777" w:rsidR="00A052C0" w:rsidRPr="009D7CA8" w:rsidRDefault="00A052C0" w:rsidP="00A052C0">
            <w:pPr>
              <w:pStyle w:val="afb"/>
            </w:pPr>
            <w:r w:rsidRPr="009D7CA8">
              <w:rPr>
                <w:noProof/>
              </w:rPr>
              <w:drawing>
                <wp:inline distT="0" distB="0" distL="0" distR="0" wp14:anchorId="20909EC2" wp14:editId="672738B0">
                  <wp:extent cx="1046995" cy="1440000"/>
                  <wp:effectExtent l="0" t="0" r="1270" b="8255"/>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2" cstate="print">
                            <a:extLst>
                              <a:ext uri="{28A0092B-C50C-407E-A947-70E740481C1C}">
                                <a14:useLocalDpi xmlns:a14="http://schemas.microsoft.com/office/drawing/2010/main" val="0"/>
                              </a:ext>
                            </a:extLst>
                          </a:blip>
                          <a:srcRect l="22224" t="24644" r="52483"/>
                          <a:stretch/>
                        </pic:blipFill>
                        <pic:spPr bwMode="auto">
                          <a:xfrm>
                            <a:off x="0" y="0"/>
                            <a:ext cx="1046995" cy="1440000"/>
                          </a:xfrm>
                          <a:prstGeom prst="rect">
                            <a:avLst/>
                          </a:prstGeom>
                          <a:ln>
                            <a:noFill/>
                          </a:ln>
                          <a:extLst>
                            <a:ext uri="{53640926-AAD7-44D8-BBD7-CCE9431645EC}">
                              <a14:shadowObscured xmlns:a14="http://schemas.microsoft.com/office/drawing/2010/main"/>
                            </a:ext>
                          </a:extLst>
                        </pic:spPr>
                      </pic:pic>
                    </a:graphicData>
                  </a:graphic>
                </wp:inline>
              </w:drawing>
            </w:r>
          </w:p>
          <w:p w14:paraId="3B04189B" w14:textId="4A790A65" w:rsidR="00A052C0" w:rsidRPr="009D7CA8" w:rsidRDefault="00A052C0" w:rsidP="00A052C0">
            <w:pPr>
              <w:pStyle w:val="afb"/>
            </w:pPr>
            <w:r w:rsidRPr="009D7CA8">
              <w:t>г</w:t>
            </w:r>
          </w:p>
        </w:tc>
      </w:tr>
    </w:tbl>
    <w:p w14:paraId="0F6EC924" w14:textId="77777777" w:rsidR="009D7CA8" w:rsidRPr="009D7CA8" w:rsidRDefault="001A74E5" w:rsidP="00DE0C2C">
      <w:pPr>
        <w:pStyle w:val="afb"/>
        <w:rPr>
          <w:sz w:val="20"/>
          <w:szCs w:val="20"/>
        </w:rPr>
      </w:pPr>
      <w:r w:rsidRPr="009D7CA8">
        <w:rPr>
          <w:sz w:val="20"/>
          <w:szCs w:val="20"/>
        </w:rPr>
        <w:t>а - 3,97 Å</w:t>
      </w:r>
    </w:p>
    <w:p w14:paraId="6E8414FF" w14:textId="77777777" w:rsidR="009D7CA8" w:rsidRPr="009D7CA8" w:rsidRDefault="001A74E5" w:rsidP="00DE0C2C">
      <w:pPr>
        <w:pStyle w:val="afb"/>
        <w:rPr>
          <w:sz w:val="20"/>
          <w:szCs w:val="20"/>
        </w:rPr>
      </w:pPr>
      <w:r w:rsidRPr="009D7CA8">
        <w:rPr>
          <w:sz w:val="20"/>
          <w:szCs w:val="20"/>
        </w:rPr>
        <w:t>б - 2,98 Å</w:t>
      </w:r>
    </w:p>
    <w:p w14:paraId="6CA12DD4" w14:textId="77777777" w:rsidR="009D7CA8" w:rsidRPr="009D7CA8" w:rsidRDefault="001A74E5" w:rsidP="00DE0C2C">
      <w:pPr>
        <w:pStyle w:val="afb"/>
        <w:rPr>
          <w:sz w:val="20"/>
          <w:szCs w:val="20"/>
        </w:rPr>
      </w:pPr>
      <w:r w:rsidRPr="009D7CA8">
        <w:rPr>
          <w:sz w:val="20"/>
          <w:szCs w:val="20"/>
        </w:rPr>
        <w:t>в - 1,97 Å</w:t>
      </w:r>
    </w:p>
    <w:p w14:paraId="1A46BE3B" w14:textId="7E681838" w:rsidR="001A74E5" w:rsidRPr="009D7CA8" w:rsidRDefault="001A74E5" w:rsidP="00DE0C2C">
      <w:pPr>
        <w:pStyle w:val="afb"/>
        <w:rPr>
          <w:sz w:val="20"/>
          <w:szCs w:val="20"/>
        </w:rPr>
      </w:pPr>
      <w:r w:rsidRPr="009D7CA8">
        <w:rPr>
          <w:sz w:val="20"/>
          <w:szCs w:val="20"/>
        </w:rPr>
        <w:t xml:space="preserve">г - 1,50 Å </w:t>
      </w:r>
    </w:p>
    <w:p w14:paraId="7A76266F" w14:textId="77777777" w:rsidR="009D7CA8" w:rsidRPr="00DE0C2C" w:rsidRDefault="009D7CA8" w:rsidP="00DE0C2C">
      <w:pPr>
        <w:pStyle w:val="afb"/>
      </w:pPr>
    </w:p>
    <w:p w14:paraId="51984060" w14:textId="21AD678A" w:rsidR="001A74E5" w:rsidRDefault="001A74E5" w:rsidP="001A74E5">
      <w:pPr>
        <w:pStyle w:val="afb"/>
        <w:rPr>
          <w:noProof/>
        </w:rPr>
      </w:pPr>
      <w:r w:rsidRPr="00DE0C2C">
        <w:rPr>
          <w:noProof/>
        </w:rPr>
        <w:t>Рисунок</w:t>
      </w:r>
      <w:r w:rsidR="00DE0C2C" w:rsidRPr="00DE0C2C">
        <w:rPr>
          <w:noProof/>
        </w:rPr>
        <w:t xml:space="preserve"> 3.10</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0015080D" w:rsidRPr="0015080D">
        <w:rPr>
          <w:noProof/>
        </w:rPr>
        <w:t>[данные предоставлены Ибрагимовой Риной Алиевной, 20.11.2017]</w:t>
      </w:r>
      <w:r w:rsidRPr="00DE0C2C">
        <w:rPr>
          <w:noProof/>
        </w:rPr>
        <w:t>.</w:t>
      </w:r>
    </w:p>
    <w:p w14:paraId="1469CC50" w14:textId="77777777" w:rsidR="009D7CA8" w:rsidRPr="001A74E5" w:rsidRDefault="009D7CA8" w:rsidP="001A74E5">
      <w:pPr>
        <w:pStyle w:val="afb"/>
      </w:pPr>
    </w:p>
    <w:p w14:paraId="58EA8E9F" w14:textId="4D8747AE" w:rsidR="001A74E5" w:rsidRPr="005907CF" w:rsidRDefault="001A74E5" w:rsidP="00C1756D">
      <w:r>
        <w:t xml:space="preserve">На </w:t>
      </w:r>
      <w:r w:rsidRPr="00DE0C2C">
        <w:t>рисунке</w:t>
      </w:r>
      <w:r>
        <w:t xml:space="preserve"> </w:t>
      </w:r>
      <w:r w:rsidR="00DE0C2C" w:rsidRPr="00DE0C2C">
        <w:rPr>
          <w:noProof/>
        </w:rPr>
        <w:t>3.10</w:t>
      </w:r>
      <w:r w:rsidR="00DE0C2C">
        <w:rPr>
          <w:noProof/>
        </w:rPr>
        <w:t xml:space="preserve"> </w:t>
      </w:r>
      <w:r w:rsidRPr="001A74E5">
        <w:t>(</w:t>
      </w:r>
      <w:r w:rsidRPr="005907CF">
        <w:t>а) показано положение молекулы на расстоянии 3,97 Å при котором взаимодействия не про</w:t>
      </w:r>
      <w:r>
        <w:t>исходит. Следующ</w:t>
      </w:r>
      <w:r w:rsidR="00E21383">
        <w:t>ий</w:t>
      </w:r>
      <w:r>
        <w:t xml:space="preserve"> </w:t>
      </w:r>
      <w:r w:rsidR="00E21383">
        <w:t xml:space="preserve">рисунок </w:t>
      </w:r>
      <w:r w:rsidR="00E21383" w:rsidRPr="00DE0C2C">
        <w:rPr>
          <w:noProof/>
        </w:rPr>
        <w:t>3.10</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DE0C2C">
        <w:t>рисунке</w:t>
      </w:r>
      <w:r w:rsidR="00DE0C2C">
        <w:t xml:space="preserve"> </w:t>
      </w:r>
      <w:r w:rsidR="00DE0C2C" w:rsidRPr="00DE0C2C">
        <w:rPr>
          <w:noProof/>
        </w:rPr>
        <w:t>3.10</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E21383">
        <w:rPr>
          <w:noProof/>
        </w:rPr>
        <w:t>рисунке</w:t>
      </w:r>
      <w:r w:rsidR="00E21383">
        <w:rPr>
          <w:noProof/>
        </w:rPr>
        <w:t xml:space="preserve"> </w:t>
      </w:r>
      <w:r w:rsidR="00E21383" w:rsidRPr="00DE0C2C">
        <w:rPr>
          <w:noProof/>
        </w:rPr>
        <w:t>3.10</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p>
    <w:p w14:paraId="396E4B3F" w14:textId="3570AC50" w:rsidR="001A74E5" w:rsidRDefault="001A74E5" w:rsidP="00C1756D">
      <w:r w:rsidRPr="005907CF">
        <w:t xml:space="preserve">В </w:t>
      </w:r>
      <w:r w:rsidRPr="00E21383">
        <w:rPr>
          <w:noProof/>
        </w:rPr>
        <w:t>таблице</w:t>
      </w:r>
      <w:r w:rsidR="00E21383" w:rsidRPr="00E21383">
        <w:rPr>
          <w:noProof/>
        </w:rPr>
        <w:t xml:space="preserve"> 3.</w:t>
      </w:r>
      <w:r w:rsidR="00042FF8">
        <w:rPr>
          <w:noProof/>
        </w:rPr>
        <w:t>4</w:t>
      </w:r>
      <w:r w:rsidRPr="005907CF">
        <w:t xml:space="preserve"> приведены полные энергии системы в зависимости от расстояния от молекулы до поверхности железа. </w:t>
      </w:r>
    </w:p>
    <w:p w14:paraId="3E8F4A49" w14:textId="1A21A877" w:rsidR="00A052C0" w:rsidRDefault="00A052C0" w:rsidP="00C1756D"/>
    <w:p w14:paraId="18489DD2" w14:textId="34DB4ACB" w:rsidR="00A052C0" w:rsidRDefault="00A052C0" w:rsidP="00C1756D"/>
    <w:p w14:paraId="5BD12EDA" w14:textId="77777777" w:rsidR="00A052C0" w:rsidRPr="005907CF" w:rsidRDefault="00A052C0" w:rsidP="00C1756D"/>
    <w:p w14:paraId="57496F6D" w14:textId="15494EE1" w:rsidR="001A74E5" w:rsidRDefault="001A74E5" w:rsidP="002D33C7">
      <w:pPr>
        <w:pStyle w:val="af9"/>
      </w:pPr>
      <w:r w:rsidRPr="00E21383">
        <w:lastRenderedPageBreak/>
        <w:t>Таблица</w:t>
      </w:r>
      <w:r w:rsidR="00E21383" w:rsidRPr="00E21383">
        <w:t xml:space="preserve"> 3.</w:t>
      </w:r>
      <w:r w:rsidR="00042FF8">
        <w:t>4</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15080D" w:rsidRPr="0015080D">
        <w:t xml:space="preserve"> [данные предоставлены Ибрагимовой Риной Алиевной, 20.11.2017]</w:t>
      </w:r>
      <w:r w:rsidR="002D33C7" w:rsidRPr="002D33C7">
        <w:t>.</w:t>
      </w:r>
    </w:p>
    <w:tbl>
      <w:tblPr>
        <w:tblStyle w:val="a4"/>
        <w:tblW w:w="0" w:type="auto"/>
        <w:tblLook w:val="04A0" w:firstRow="1" w:lastRow="0" w:firstColumn="1" w:lastColumn="0" w:noHBand="0" w:noVBand="1"/>
      </w:tblPr>
      <w:tblGrid>
        <w:gridCol w:w="4672"/>
        <w:gridCol w:w="4673"/>
      </w:tblGrid>
      <w:tr w:rsidR="00C73FB0" w14:paraId="5504F8C3" w14:textId="77777777" w:rsidTr="00C73FB0">
        <w:tc>
          <w:tcPr>
            <w:tcW w:w="4672" w:type="dxa"/>
            <w:tcBorders>
              <w:bottom w:val="single" w:sz="4" w:space="0" w:color="auto"/>
            </w:tcBorders>
          </w:tcPr>
          <w:p w14:paraId="138E3227" w14:textId="02504FB9" w:rsidR="00C73FB0" w:rsidRDefault="00C73FB0" w:rsidP="00C73FB0">
            <w:pPr>
              <w:pStyle w:val="afa"/>
            </w:pPr>
            <w:r w:rsidRPr="00C73FB0">
              <w:t>Расстояние до поверхности r, Å</w:t>
            </w:r>
          </w:p>
        </w:tc>
        <w:tc>
          <w:tcPr>
            <w:tcW w:w="4673" w:type="dxa"/>
            <w:tcBorders>
              <w:bottom w:val="single" w:sz="4" w:space="0" w:color="auto"/>
            </w:tcBorders>
          </w:tcPr>
          <w:p w14:paraId="5126B545" w14:textId="5E0F2B25" w:rsidR="00C73FB0" w:rsidRDefault="00C73FB0" w:rsidP="00C73FB0">
            <w:pPr>
              <w:pStyle w:val="afa"/>
            </w:pPr>
            <w:r w:rsidRPr="00C73FB0">
              <w:t>Полная энергия E, эВ</w:t>
            </w:r>
          </w:p>
        </w:tc>
      </w:tr>
      <w:tr w:rsidR="00C73FB0" w14:paraId="436514A1" w14:textId="77777777" w:rsidTr="00C73FB0">
        <w:tc>
          <w:tcPr>
            <w:tcW w:w="4672" w:type="dxa"/>
            <w:tcBorders>
              <w:bottom w:val="nil"/>
            </w:tcBorders>
            <w:vAlign w:val="center"/>
          </w:tcPr>
          <w:p w14:paraId="3AC82728" w14:textId="6BB24D12" w:rsidR="00C73FB0" w:rsidRDefault="00C73FB0" w:rsidP="00C73FB0">
            <w:pPr>
              <w:pStyle w:val="afa"/>
            </w:pPr>
            <w:r w:rsidRPr="00C73FB0">
              <w:t>1,50</w:t>
            </w:r>
          </w:p>
        </w:tc>
        <w:tc>
          <w:tcPr>
            <w:tcW w:w="4673" w:type="dxa"/>
            <w:tcBorders>
              <w:bottom w:val="nil"/>
            </w:tcBorders>
          </w:tcPr>
          <w:p w14:paraId="2B930CF6" w14:textId="32439411" w:rsidR="00C73FB0" w:rsidRDefault="00C73FB0" w:rsidP="00C73FB0">
            <w:pPr>
              <w:pStyle w:val="afa"/>
            </w:pPr>
            <w:r w:rsidRPr="00C73FB0">
              <w:t>-644,480</w:t>
            </w:r>
          </w:p>
        </w:tc>
      </w:tr>
      <w:tr w:rsidR="00C73FB0" w14:paraId="2D80F77D" w14:textId="77777777" w:rsidTr="00C73FB0">
        <w:tc>
          <w:tcPr>
            <w:tcW w:w="4672" w:type="dxa"/>
            <w:tcBorders>
              <w:top w:val="nil"/>
              <w:bottom w:val="nil"/>
            </w:tcBorders>
            <w:vAlign w:val="center"/>
          </w:tcPr>
          <w:p w14:paraId="17D54779" w14:textId="659412A3" w:rsidR="00C73FB0" w:rsidRDefault="00C73FB0" w:rsidP="00C73FB0">
            <w:pPr>
              <w:pStyle w:val="afa"/>
            </w:pPr>
            <w:r w:rsidRPr="00C73FB0">
              <w:t>1,97</w:t>
            </w:r>
          </w:p>
        </w:tc>
        <w:tc>
          <w:tcPr>
            <w:tcW w:w="4673" w:type="dxa"/>
            <w:tcBorders>
              <w:top w:val="nil"/>
              <w:bottom w:val="nil"/>
            </w:tcBorders>
          </w:tcPr>
          <w:p w14:paraId="6C239E68" w14:textId="7C9BD579" w:rsidR="00C73FB0" w:rsidRDefault="00C73FB0" w:rsidP="00C73FB0">
            <w:pPr>
              <w:pStyle w:val="afa"/>
            </w:pPr>
            <w:r w:rsidRPr="00C73FB0">
              <w:t>-645,011</w:t>
            </w:r>
          </w:p>
        </w:tc>
      </w:tr>
      <w:tr w:rsidR="00C73FB0" w14:paraId="27A6A540" w14:textId="77777777" w:rsidTr="00C73FB0">
        <w:tc>
          <w:tcPr>
            <w:tcW w:w="4672" w:type="dxa"/>
            <w:tcBorders>
              <w:top w:val="nil"/>
              <w:bottom w:val="nil"/>
            </w:tcBorders>
            <w:vAlign w:val="center"/>
          </w:tcPr>
          <w:p w14:paraId="47A34C0E" w14:textId="01597022" w:rsidR="00C73FB0" w:rsidRDefault="00C73FB0" w:rsidP="00C73FB0">
            <w:pPr>
              <w:pStyle w:val="afa"/>
            </w:pPr>
            <w:r w:rsidRPr="00C73FB0">
              <w:t>2,98</w:t>
            </w:r>
          </w:p>
        </w:tc>
        <w:tc>
          <w:tcPr>
            <w:tcW w:w="4673" w:type="dxa"/>
            <w:tcBorders>
              <w:top w:val="nil"/>
              <w:bottom w:val="nil"/>
            </w:tcBorders>
          </w:tcPr>
          <w:p w14:paraId="5EA9802A" w14:textId="5F2F6E7D" w:rsidR="00C73FB0" w:rsidRDefault="00C73FB0" w:rsidP="00C73FB0">
            <w:pPr>
              <w:pStyle w:val="afa"/>
            </w:pPr>
            <w:r w:rsidRPr="00C73FB0">
              <w:t>-641,940</w:t>
            </w:r>
          </w:p>
        </w:tc>
      </w:tr>
      <w:tr w:rsidR="00C73FB0" w14:paraId="139D9D7F" w14:textId="77777777" w:rsidTr="00C73FB0">
        <w:tc>
          <w:tcPr>
            <w:tcW w:w="4672" w:type="dxa"/>
            <w:tcBorders>
              <w:top w:val="nil"/>
            </w:tcBorders>
            <w:vAlign w:val="center"/>
          </w:tcPr>
          <w:p w14:paraId="3F1E417F" w14:textId="39AE9CB6" w:rsidR="00C73FB0" w:rsidRDefault="00C73FB0" w:rsidP="00C73FB0">
            <w:pPr>
              <w:pStyle w:val="afa"/>
            </w:pPr>
            <w:r w:rsidRPr="00C73FB0">
              <w:t>3,97</w:t>
            </w:r>
          </w:p>
        </w:tc>
        <w:tc>
          <w:tcPr>
            <w:tcW w:w="4673" w:type="dxa"/>
            <w:tcBorders>
              <w:top w:val="nil"/>
            </w:tcBorders>
          </w:tcPr>
          <w:p w14:paraId="06C3764A" w14:textId="7ABEB540" w:rsidR="00C73FB0" w:rsidRDefault="00C73FB0" w:rsidP="00C73FB0">
            <w:pPr>
              <w:pStyle w:val="afa"/>
            </w:pPr>
            <w:r w:rsidRPr="00C73FB0">
              <w:t>-641,013</w:t>
            </w:r>
          </w:p>
        </w:tc>
      </w:tr>
    </w:tbl>
    <w:p w14:paraId="67652479" w14:textId="77777777" w:rsidR="00C73FB0" w:rsidRPr="002D33C7" w:rsidRDefault="00C73FB0" w:rsidP="002D33C7">
      <w:pPr>
        <w:pStyle w:val="af9"/>
      </w:pPr>
    </w:p>
    <w:p w14:paraId="2F8D4EA0" w14:textId="02FF4AA0" w:rsidR="001A74E5" w:rsidRDefault="001A74E5" w:rsidP="002D33C7">
      <w:r>
        <w:t xml:space="preserve">На </w:t>
      </w:r>
      <w:r w:rsidRPr="00E21383">
        <w:t>рисунке</w:t>
      </w:r>
      <w:r w:rsidR="00E21383" w:rsidRPr="00E21383">
        <w:t xml:space="preserve"> 3.11</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00E21383">
        <w:t>рисунка 3.</w:t>
      </w:r>
      <w:r w:rsidR="00E21383" w:rsidRPr="00E21383">
        <w:t>10</w:t>
      </w:r>
      <w:r w:rsidRPr="00E21383">
        <w:t xml:space="preserve"> </w:t>
      </w:r>
      <w:r w:rsidR="002D33C7" w:rsidRPr="00E21383">
        <w:t>(</w:t>
      </w:r>
      <w:r w:rsidRPr="00E21383">
        <w:t>в),</w:t>
      </w:r>
      <w:r w:rsidRPr="005907CF">
        <w:t xml:space="preserve"> в которой происходит смещение атома кислорода в сторону поверхности и образование связи с атомом железа. </w:t>
      </w:r>
    </w:p>
    <w:p w14:paraId="16DE7F0B" w14:textId="77777777" w:rsidR="00A052C0" w:rsidRPr="005907CF" w:rsidRDefault="00A052C0" w:rsidP="002D33C7"/>
    <w:p w14:paraId="5B0E1E5A" w14:textId="0935A95B" w:rsidR="001A74E5" w:rsidRPr="005907CF" w:rsidRDefault="00AD6AD9" w:rsidP="002D33C7">
      <w:pPr>
        <w:pStyle w:val="afb"/>
      </w:pPr>
      <w:r>
        <w:object w:dxaOrig="7295" w:dyaOrig="5570" w14:anchorId="666D4F5D">
          <v:shape id="_x0000_i1032" type="#_x0000_t75" style="width:259.2pt;height:198pt" o:ole="">
            <v:imagedata r:id="rId73" o:title=""/>
          </v:shape>
          <o:OLEObject Type="Embed" ProgID="Origin50.Graph" ShapeID="_x0000_i1032" DrawAspect="Content" ObjectID="_1591532930" r:id="rId74"/>
        </w:object>
      </w:r>
    </w:p>
    <w:p w14:paraId="47AF4573" w14:textId="70BC9533" w:rsidR="001A74E5" w:rsidRDefault="001A74E5" w:rsidP="002D33C7">
      <w:pPr>
        <w:pStyle w:val="afb"/>
      </w:pPr>
      <w:r w:rsidRPr="00E21383">
        <w:t>Рисунок</w:t>
      </w:r>
      <w:r w:rsidR="00E21383" w:rsidRPr="00E21383">
        <w:t xml:space="preserve"> 3.11</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15080D" w:rsidRPr="0015080D">
        <w:t>[данные предоставлены Ибрагимовой Риной Алиевной, 20.11.2017]</w:t>
      </w:r>
      <w:r w:rsidR="002D33C7" w:rsidRPr="002D33C7">
        <w:t>.</w:t>
      </w:r>
    </w:p>
    <w:p w14:paraId="0DB4ABF5" w14:textId="77777777" w:rsidR="00A052C0" w:rsidRPr="002D33C7" w:rsidRDefault="00A052C0" w:rsidP="002D33C7">
      <w:pPr>
        <w:pStyle w:val="afb"/>
      </w:pPr>
    </w:p>
    <w:p w14:paraId="2A08360E" w14:textId="6735952B" w:rsidR="001A74E5" w:rsidRDefault="001A74E5" w:rsidP="002D33C7">
      <w:pPr>
        <w:rPr>
          <w:noProof/>
        </w:rPr>
      </w:pPr>
      <w:r>
        <w:rPr>
          <w:noProof/>
        </w:rPr>
        <w:t xml:space="preserve">На </w:t>
      </w:r>
      <w:r w:rsidRPr="00E21383">
        <w:rPr>
          <w:noProof/>
        </w:rPr>
        <w:t>рисунке</w:t>
      </w:r>
      <w:r w:rsidR="00E21383" w:rsidRPr="00E21383">
        <w:rPr>
          <w:noProof/>
        </w:rPr>
        <w:t xml:space="preserve"> 3.12</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E21383" w:rsidRPr="00E21383">
        <w:rPr>
          <w:noProof/>
        </w:rPr>
        <w:t>10</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p w14:paraId="0DA8712F" w14:textId="120AD465" w:rsidR="00A052C0" w:rsidRDefault="00A052C0" w:rsidP="002D33C7">
      <w:pPr>
        <w:rPr>
          <w:noProof/>
        </w:rPr>
      </w:pPr>
    </w:p>
    <w:p w14:paraId="4482E2A2" w14:textId="77777777" w:rsidR="00A052C0" w:rsidRDefault="00A052C0" w:rsidP="002D33C7">
      <w:pPr>
        <w:rPr>
          <w:noProof/>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lastRenderedPageBreak/>
              <w:drawing>
                <wp:inline distT="0" distB="0" distL="0" distR="0" wp14:anchorId="7A45864A" wp14:editId="5BC2DDD6">
                  <wp:extent cx="1455420" cy="1348293"/>
                  <wp:effectExtent l="0" t="0" r="0" b="4445"/>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5" cstate="print">
                            <a:extLst>
                              <a:ext uri="{28A0092B-C50C-407E-A947-70E740481C1C}">
                                <a14:useLocalDpi xmlns:a14="http://schemas.microsoft.com/office/drawing/2010/main" val="0"/>
                              </a:ext>
                            </a:extLst>
                          </a:blip>
                          <a:srcRect l="19900" t="44887" r="52588"/>
                          <a:stretch/>
                        </pic:blipFill>
                        <pic:spPr bwMode="auto">
                          <a:xfrm>
                            <a:off x="0" y="0"/>
                            <a:ext cx="1456365" cy="1349168"/>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208CE33D">
                  <wp:extent cx="1333500" cy="1253132"/>
                  <wp:effectExtent l="0" t="0" r="0" b="4445"/>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6" cstate="print">
                            <a:extLst>
                              <a:ext uri="{28A0092B-C50C-407E-A947-70E740481C1C}">
                                <a14:useLocalDpi xmlns:a14="http://schemas.microsoft.com/office/drawing/2010/main" val="0"/>
                              </a:ext>
                            </a:extLst>
                          </a:blip>
                          <a:srcRect l="19515" t="48778" r="55265"/>
                          <a:stretch/>
                        </pic:blipFill>
                        <pic:spPr bwMode="auto">
                          <a:xfrm>
                            <a:off x="0" y="0"/>
                            <a:ext cx="1334332" cy="1253914"/>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68A1DF05" w14:textId="77777777" w:rsidR="00A052C0" w:rsidRPr="00A052C0" w:rsidRDefault="002D33C7" w:rsidP="002D33C7">
      <w:pPr>
        <w:pStyle w:val="afb"/>
        <w:rPr>
          <w:noProof/>
          <w:sz w:val="20"/>
          <w:szCs w:val="20"/>
        </w:rPr>
      </w:pPr>
      <w:r w:rsidRPr="00A052C0">
        <w:rPr>
          <w:noProof/>
          <w:sz w:val="20"/>
          <w:szCs w:val="20"/>
        </w:rPr>
        <w:t>а - 1,97 Å</w:t>
      </w:r>
    </w:p>
    <w:p w14:paraId="7A67097F" w14:textId="04D4893F" w:rsidR="002D33C7" w:rsidRPr="00A052C0" w:rsidRDefault="002D33C7" w:rsidP="002D33C7">
      <w:pPr>
        <w:pStyle w:val="afb"/>
        <w:rPr>
          <w:noProof/>
          <w:sz w:val="20"/>
          <w:szCs w:val="20"/>
        </w:rPr>
      </w:pPr>
      <w:r w:rsidRPr="00A052C0">
        <w:rPr>
          <w:noProof/>
          <w:sz w:val="20"/>
          <w:szCs w:val="20"/>
        </w:rPr>
        <w:t>б - 1,50 Å</w:t>
      </w:r>
    </w:p>
    <w:p w14:paraId="05CD5549" w14:textId="77777777" w:rsidR="00A052C0" w:rsidRPr="00A052C0" w:rsidRDefault="00A052C0" w:rsidP="002D33C7">
      <w:pPr>
        <w:pStyle w:val="afb"/>
        <w:rPr>
          <w:noProof/>
          <w:sz w:val="20"/>
          <w:szCs w:val="20"/>
        </w:rPr>
      </w:pPr>
    </w:p>
    <w:p w14:paraId="7D48BA67" w14:textId="41B9CA15" w:rsidR="001A74E5"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3.12</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15080D" w:rsidRPr="0015080D">
        <w:rPr>
          <w:noProof/>
        </w:rPr>
        <w:t>[данные предоставлены Ибрагимовой Риной Алиевной, 20.11.2017]</w:t>
      </w:r>
      <w:r w:rsidR="002D33C7" w:rsidRPr="002D33C7">
        <w:rPr>
          <w:noProof/>
        </w:rPr>
        <w:t>.</w:t>
      </w:r>
    </w:p>
    <w:p w14:paraId="0F8A4E24" w14:textId="77777777" w:rsidR="00A052C0" w:rsidRPr="002D33C7" w:rsidRDefault="00A052C0" w:rsidP="002D33C7">
      <w:pPr>
        <w:pStyle w:val="afb"/>
        <w:rPr>
          <w:noProof/>
        </w:rPr>
      </w:pP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в определнных ситуациях может способствовать захвату атома свинца поверхностью и формированию плюмбоферритов.</w:t>
      </w:r>
    </w:p>
    <w:p w14:paraId="288BA39A" w14:textId="5DC55480" w:rsid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764792B4" w14:textId="77777777" w:rsidR="00A052C0" w:rsidRPr="009C1E13" w:rsidRDefault="00A052C0" w:rsidP="00A76764">
      <w:pPr>
        <w:rPr>
          <w:noProof/>
        </w:rPr>
      </w:pPr>
    </w:p>
    <w:p w14:paraId="4D00FAAA" w14:textId="0F5B6DED" w:rsidR="00F550DF" w:rsidRDefault="00F550DF" w:rsidP="00F550DF">
      <w:pPr>
        <w:pStyle w:val="3"/>
      </w:pPr>
      <w:bookmarkStart w:id="103" w:name="_Toc514780557"/>
      <w:bookmarkStart w:id="104" w:name="_Ref517645384"/>
      <w:bookmarkStart w:id="105" w:name="_Toc517719232"/>
      <w:r>
        <w:t>Адсорбция молекулы кислорода на поверхности чистого железа. Её диссоциация.</w:t>
      </w:r>
      <w:bookmarkEnd w:id="103"/>
      <w:bookmarkEnd w:id="104"/>
      <w:bookmarkEnd w:id="105"/>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 xml:space="preserve">и, в дальнейшем, один из атомов </w:t>
      </w:r>
      <w:r>
        <w:rPr>
          <w:rFonts w:eastAsia="Calibri" w:cs="Times New Roman"/>
          <w:bCs/>
          <w:color w:val="222222"/>
          <w:szCs w:val="26"/>
          <w:shd w:val="clear" w:color="auto" w:fill="FFFFFF"/>
        </w:rPr>
        <w:lastRenderedPageBreak/>
        <w:t>«тянулся» к поверхности, второй же атом «подтягивался» к первому. Такое моделирование называется моделированием протяжкой.</w:t>
      </w:r>
    </w:p>
    <w:p w14:paraId="5FAC2E3D" w14:textId="32D40C49" w:rsidR="00990203"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w:t>
      </w:r>
      <w:r w:rsidR="00E21383" w:rsidRPr="00E21383">
        <w:rPr>
          <w:rFonts w:eastAsia="Calibri" w:cs="Times New Roman"/>
          <w:bCs/>
          <w:color w:val="222222"/>
          <w:szCs w:val="26"/>
          <w:shd w:val="clear" w:color="auto" w:fill="FFFFFF"/>
        </w:rPr>
        <w:t xml:space="preserve"> 3.13</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p w14:paraId="0BE820F8" w14:textId="77777777" w:rsidR="00A052C0" w:rsidRPr="00F06F7D" w:rsidRDefault="00A052C0" w:rsidP="00990203">
      <w:pPr>
        <w:ind w:firstLine="708"/>
        <w:rPr>
          <w:rFonts w:eastAsia="Calibri" w:cs="Times New Roman"/>
          <w:bCs/>
          <w:color w:val="222222"/>
          <w:szCs w:val="26"/>
          <w:shd w:val="clear" w:color="auto" w:fill="FFFFFF"/>
        </w:rPr>
      </w:pPr>
    </w:p>
    <w:tbl>
      <w:tblPr>
        <w:tblW w:w="0" w:type="auto"/>
        <w:tblLook w:val="04A0" w:firstRow="1" w:lastRow="0" w:firstColumn="1" w:lastColumn="0" w:noHBand="0" w:noVBand="1"/>
      </w:tblPr>
      <w:tblGrid>
        <w:gridCol w:w="4604"/>
        <w:gridCol w:w="4605"/>
      </w:tblGrid>
      <w:tr w:rsidR="00990203" w:rsidRPr="00F06F7D" w14:paraId="4FCCD6B3" w14:textId="77777777" w:rsidTr="00A052C0">
        <w:trPr>
          <w:trHeight w:val="2797"/>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drawing>
                <wp:inline distT="0" distB="0" distL="0" distR="0" wp14:anchorId="11E534BC" wp14:editId="036F1925">
                  <wp:extent cx="955826" cy="1440000"/>
                  <wp:effectExtent l="0" t="0" r="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5826" cy="1440000"/>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71E56F5B">
                  <wp:extent cx="947478" cy="1440000"/>
                  <wp:effectExtent l="0" t="0" r="508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7478" cy="1440000"/>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2622E802" w14:textId="77777777" w:rsidR="00A052C0" w:rsidRDefault="00A052C0" w:rsidP="00A052C0">
      <w:pPr>
        <w:pStyle w:val="afb"/>
        <w:rPr>
          <w:rFonts w:eastAsia="Calibri" w:cs="Times New Roman"/>
          <w:sz w:val="20"/>
          <w:szCs w:val="20"/>
        </w:rPr>
      </w:pPr>
    </w:p>
    <w:p w14:paraId="713836FC" w14:textId="1389BCF6" w:rsidR="00A052C0" w:rsidRPr="00A052C0" w:rsidRDefault="00111955" w:rsidP="00A052C0">
      <w:pPr>
        <w:pStyle w:val="afb"/>
        <w:rPr>
          <w:rFonts w:eastAsia="Calibri" w:cs="Times New Roman"/>
          <w:sz w:val="20"/>
          <w:szCs w:val="20"/>
        </w:rPr>
      </w:pPr>
      <w:r w:rsidRPr="00A052C0">
        <w:rPr>
          <w:rFonts w:eastAsia="Calibri" w:cs="Times New Roman"/>
          <w:sz w:val="20"/>
          <w:szCs w:val="20"/>
        </w:rPr>
        <w:t>а – диагональная</w:t>
      </w:r>
    </w:p>
    <w:p w14:paraId="1C719E46" w14:textId="1E95BED5" w:rsidR="00111955" w:rsidRPr="00A052C0" w:rsidRDefault="00111955" w:rsidP="00990203">
      <w:pPr>
        <w:pStyle w:val="afb"/>
        <w:rPr>
          <w:rFonts w:eastAsia="Calibri" w:cs="Times New Roman"/>
          <w:sz w:val="20"/>
          <w:szCs w:val="20"/>
        </w:rPr>
      </w:pPr>
      <w:r w:rsidRPr="00A052C0">
        <w:rPr>
          <w:rFonts w:eastAsia="Calibri" w:cs="Times New Roman"/>
          <w:sz w:val="20"/>
          <w:szCs w:val="20"/>
        </w:rPr>
        <w:t xml:space="preserve">б </w:t>
      </w:r>
      <w:r w:rsidR="00A052C0" w:rsidRPr="00A052C0">
        <w:rPr>
          <w:rFonts w:eastAsia="Calibri" w:cs="Times New Roman"/>
          <w:sz w:val="20"/>
          <w:szCs w:val="20"/>
        </w:rPr>
        <w:t>–</w:t>
      </w:r>
      <w:r w:rsidRPr="00A052C0">
        <w:rPr>
          <w:rFonts w:eastAsia="Calibri" w:cs="Times New Roman"/>
          <w:sz w:val="20"/>
          <w:szCs w:val="20"/>
        </w:rPr>
        <w:t xml:space="preserve"> горизонтальная</w:t>
      </w:r>
    </w:p>
    <w:p w14:paraId="33B25E54" w14:textId="77777777" w:rsidR="00A052C0" w:rsidRPr="00A052C0" w:rsidRDefault="00A052C0" w:rsidP="00990203">
      <w:pPr>
        <w:pStyle w:val="afb"/>
        <w:rPr>
          <w:rFonts w:eastAsia="Calibri" w:cs="Times New Roman"/>
          <w:sz w:val="20"/>
          <w:szCs w:val="20"/>
        </w:rPr>
      </w:pPr>
    </w:p>
    <w:p w14:paraId="005570F1" w14:textId="71C6BC9B" w:rsidR="00990203" w:rsidRDefault="00990203" w:rsidP="00990203">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3.13</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к</w:t>
      </w:r>
      <w:r w:rsidR="00E21383">
        <w:rPr>
          <w:rFonts w:eastAsia="Calibri" w:cs="Times New Roman"/>
        </w:rPr>
        <w:t>и</w:t>
      </w:r>
      <w:r w:rsidR="005537E9">
        <w:rPr>
          <w:rFonts w:eastAsia="Calibri" w:cs="Times New Roman"/>
        </w:rPr>
        <w:t>слорода.</w:t>
      </w:r>
    </w:p>
    <w:p w14:paraId="703E6E3B" w14:textId="77777777" w:rsidR="00A052C0" w:rsidRPr="00F06F7D" w:rsidRDefault="00A052C0" w:rsidP="00990203">
      <w:pPr>
        <w:pStyle w:val="afb"/>
        <w:rPr>
          <w:rFonts w:eastAsia="Calibri" w:cs="Times New Roman"/>
        </w:rPr>
      </w:pPr>
    </w:p>
    <w:p w14:paraId="68DA6DD8" w14:textId="3B926B5B" w:rsidR="0097699D"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3.14</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1EB4DC53" w14:textId="242B68E0" w:rsidR="0097699D" w:rsidRDefault="008468A2" w:rsidP="0097699D">
      <w:pPr>
        <w:pStyle w:val="afb"/>
      </w:pPr>
      <w:r w:rsidRPr="0097699D">
        <w:object w:dxaOrig="7294" w:dyaOrig="5569" w14:anchorId="5BE71233">
          <v:shape id="_x0000_i1033" type="#_x0000_t75" style="width:303.6pt;height:231.6pt" o:ole="">
            <v:imagedata r:id="rId79" o:title=""/>
          </v:shape>
          <o:OLEObject Type="Embed" ProgID="Origin50.Graph" ShapeID="_x0000_i1033" DrawAspect="Content" ObjectID="_1591532931" r:id="rId80"/>
        </w:object>
      </w:r>
    </w:p>
    <w:p w14:paraId="30630C2D" w14:textId="77777777" w:rsidR="00A052C0" w:rsidRPr="0097699D" w:rsidRDefault="00A052C0" w:rsidP="0097699D">
      <w:pPr>
        <w:pStyle w:val="afb"/>
        <w:rPr>
          <w:rFonts w:eastAsia="Calibri"/>
        </w:rPr>
      </w:pPr>
    </w:p>
    <w:p w14:paraId="1B7530C0" w14:textId="62D6FA07" w:rsidR="0097699D" w:rsidRDefault="0097699D" w:rsidP="0097699D">
      <w:pPr>
        <w:pStyle w:val="afb"/>
        <w:rPr>
          <w:rFonts w:eastAsia="Calibri"/>
        </w:rPr>
      </w:pPr>
      <w:r w:rsidRPr="00E21383">
        <w:rPr>
          <w:rFonts w:eastAsia="Calibri"/>
        </w:rPr>
        <w:t>Рисунок</w:t>
      </w:r>
      <w:r w:rsidR="00E21383" w:rsidRPr="00E21383">
        <w:rPr>
          <w:rFonts w:eastAsia="Calibri"/>
        </w:rPr>
        <w:t xml:space="preserve"> 3.14</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6C42DD05" w14:textId="77777777" w:rsidR="00A052C0" w:rsidRPr="0097699D" w:rsidRDefault="00A052C0" w:rsidP="0097699D">
      <w:pPr>
        <w:pStyle w:val="afb"/>
        <w:rPr>
          <w:rFonts w:eastAsia="Calibri"/>
        </w:rPr>
      </w:pP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5C25FA08" w:rsidR="00BF65A8"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3.15</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37F5F06E" w14:textId="77777777" w:rsidR="00A052C0" w:rsidRDefault="00A052C0" w:rsidP="00990203">
      <w:pPr>
        <w:ind w:firstLine="708"/>
        <w:rPr>
          <w:rFonts w:eastAsia="Calibri" w:cs="Times New Roman"/>
          <w:szCs w:val="26"/>
        </w:rPr>
      </w:pPr>
    </w:p>
    <w:p w14:paraId="7286911A" w14:textId="71157889" w:rsidR="00BF65A8" w:rsidRDefault="00FA512D" w:rsidP="00BF65A8">
      <w:pPr>
        <w:pStyle w:val="afb"/>
        <w:rPr>
          <w:rFonts w:eastAsia="Calibri" w:cs="Times New Roman"/>
        </w:rPr>
      </w:pPr>
      <w:r w:rsidRPr="00F06F7D">
        <w:rPr>
          <w:rFonts w:eastAsia="Calibri" w:cs="Times New Roman"/>
        </w:rPr>
        <w:object w:dxaOrig="7294" w:dyaOrig="5569" w14:anchorId="4AB20585">
          <v:shape id="_x0000_i1034" type="#_x0000_t75" style="width:328.2pt;height:252pt" o:ole="">
            <v:imagedata r:id="rId81" o:title=""/>
          </v:shape>
          <o:OLEObject Type="Embed" ProgID="Origin50.Graph" ShapeID="_x0000_i1034" DrawAspect="Content" ObjectID="_1591532932" r:id="rId82"/>
        </w:object>
      </w:r>
    </w:p>
    <w:p w14:paraId="5FBE1209" w14:textId="77777777" w:rsidR="00A052C0" w:rsidRPr="00F06F7D" w:rsidRDefault="00A052C0" w:rsidP="00BF65A8">
      <w:pPr>
        <w:pStyle w:val="afb"/>
        <w:rPr>
          <w:rFonts w:eastAsia="Calibri" w:cs="Times New Roman"/>
        </w:rPr>
      </w:pPr>
    </w:p>
    <w:p w14:paraId="2F7997BE" w14:textId="19C6BD43" w:rsidR="00BF65A8" w:rsidRDefault="00BF65A8" w:rsidP="00BF65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3.15</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78576C95" w14:textId="77777777" w:rsidR="00A052C0" w:rsidRPr="00F06F7D" w:rsidRDefault="00A052C0" w:rsidP="00BF65A8">
      <w:pPr>
        <w:pStyle w:val="afb"/>
        <w:rPr>
          <w:rFonts w:eastAsia="Calibri" w:cs="Times New Roman"/>
        </w:rPr>
      </w:pP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482BB6F1"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E21383">
        <w:rPr>
          <w:rFonts w:eastAsia="Calibri" w:cs="Times New Roman"/>
          <w:szCs w:val="26"/>
        </w:rPr>
        <w:t>рисунке</w:t>
      </w:r>
      <w:r w:rsidR="00E21383" w:rsidRPr="00E21383">
        <w:rPr>
          <w:rFonts w:eastAsia="Calibri" w:cs="Times New Roman"/>
          <w:szCs w:val="26"/>
        </w:rPr>
        <w:t xml:space="preserve"> 3.15</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ΔE</m:t>
        </m:r>
        <m:r>
          <w:rPr>
            <w:rFonts w:ascii="Cambria Math" w:eastAsia="Calibri" w:hAnsi="Cambria Math" w:cs="Times New Roman"/>
            <w:szCs w:val="26"/>
          </w:rPr>
          <m:t xml:space="preserve"> ≈ 1,2 эВ</m:t>
        </m:r>
      </m:oMath>
      <w:r w:rsidRPr="00F06F7D">
        <w:rPr>
          <w:rFonts w:eastAsia="Calibri" w:cs="Times New Roman"/>
          <w:szCs w:val="26"/>
        </w:rPr>
        <w:t>.</w:t>
      </w:r>
    </w:p>
    <w:p w14:paraId="337C8086" w14:textId="4CED87A4" w:rsidR="000A46A8" w:rsidRDefault="000A46A8" w:rsidP="000A46A8">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3.16</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p w14:paraId="4F796DA0" w14:textId="77777777" w:rsidR="00A052C0" w:rsidRDefault="00A052C0" w:rsidP="000A46A8">
      <w:pPr>
        <w:ind w:firstLine="708"/>
        <w:rPr>
          <w:rFonts w:eastAsia="Calibri" w:cs="Times New Roman"/>
          <w:szCs w:val="26"/>
        </w:rPr>
      </w:pP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lastRenderedPageBreak/>
              <w:drawing>
                <wp:inline distT="0" distB="0" distL="0" distR="0" wp14:anchorId="664A930B" wp14:editId="7C751BFA">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7">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006F852C" w:rsidR="003654C9" w:rsidRPr="00A052C0" w:rsidRDefault="003654C9" w:rsidP="000A46A8">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последовательные </w:t>
      </w:r>
      <w:r w:rsidR="00E21383" w:rsidRPr="00A052C0">
        <w:rPr>
          <w:rFonts w:eastAsia="Calibri" w:cs="Times New Roman"/>
          <w:sz w:val="20"/>
          <w:szCs w:val="20"/>
        </w:rPr>
        <w:t>шаги</w:t>
      </w:r>
    </w:p>
    <w:p w14:paraId="72599161" w14:textId="77777777" w:rsidR="00A052C0" w:rsidRPr="003654C9" w:rsidRDefault="00A052C0" w:rsidP="000A46A8">
      <w:pPr>
        <w:pStyle w:val="afb"/>
        <w:rPr>
          <w:rFonts w:eastAsia="Calibri" w:cs="Times New Roman"/>
        </w:rPr>
      </w:pPr>
    </w:p>
    <w:p w14:paraId="66CADE8E" w14:textId="735D9D39" w:rsidR="000A46A8" w:rsidRDefault="000A46A8" w:rsidP="000A46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3.16</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6965860C" w14:textId="77777777" w:rsidR="00A052C0" w:rsidRPr="00F06F7D" w:rsidRDefault="00A052C0" w:rsidP="000A46A8">
      <w:pPr>
        <w:pStyle w:val="afb"/>
        <w:rPr>
          <w:rFonts w:eastAsia="Calibri" w:cs="Times New Roman"/>
        </w:rPr>
      </w:pPr>
    </w:p>
    <w:p w14:paraId="0FC8E58D" w14:textId="6B22D68E" w:rsidR="000A46A8"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328E0185" w14:textId="76D45B63" w:rsidR="00D00A72" w:rsidRDefault="00D00A72" w:rsidP="000A46A8">
      <w:pPr>
        <w:ind w:firstLine="708"/>
        <w:rPr>
          <w:rFonts w:eastAsia="Calibri" w:cs="Times New Roman"/>
          <w:szCs w:val="26"/>
        </w:rPr>
      </w:pPr>
      <w:r>
        <w:rPr>
          <w:rFonts w:eastAsia="Calibri" w:cs="Times New Roman"/>
          <w:szCs w:val="26"/>
        </w:rPr>
        <w:t>Также проводилось исследование на предмет связи кислорода с атомом хрома</w:t>
      </w:r>
      <w:r w:rsidR="00AF4866">
        <w:rPr>
          <w:rFonts w:eastAsia="Calibri" w:cs="Times New Roman"/>
          <w:szCs w:val="26"/>
        </w:rPr>
        <w:t xml:space="preserve"> и </w:t>
      </w:r>
      <w:r w:rsidR="00C85E7C">
        <w:rPr>
          <w:rFonts w:eastAsia="Calibri" w:cs="Times New Roman"/>
          <w:szCs w:val="26"/>
        </w:rPr>
        <w:t>с алюминием</w:t>
      </w:r>
      <w:r>
        <w:rPr>
          <w:rFonts w:eastAsia="Calibri" w:cs="Times New Roman"/>
          <w:szCs w:val="26"/>
        </w:rPr>
        <w:t xml:space="preserve">. Создавалась ячейка из железа со свободной поверхностью. Внутри ячейки помещался атом кислорода на глубине, порядка 20 </w:t>
      </w:r>
      <w:r w:rsidRPr="00F06F7D">
        <w:rPr>
          <w:rFonts w:eastAsia="Calibri" w:cs="Times New Roman"/>
          <w:szCs w:val="26"/>
        </w:rPr>
        <w:t>Å</w:t>
      </w:r>
      <w:r>
        <w:rPr>
          <w:rFonts w:eastAsia="Calibri" w:cs="Times New Roman"/>
          <w:szCs w:val="26"/>
        </w:rPr>
        <w:t>, на поверхности помещался атом хрома</w:t>
      </w:r>
      <w:r w:rsidR="003873D5">
        <w:rPr>
          <w:rFonts w:eastAsia="Calibri" w:cs="Times New Roman"/>
          <w:szCs w:val="26"/>
        </w:rPr>
        <w:t>, система минимизировалась</w:t>
      </w:r>
      <w:r>
        <w:rPr>
          <w:rFonts w:eastAsia="Calibri" w:cs="Times New Roman"/>
          <w:szCs w:val="26"/>
        </w:rPr>
        <w:t xml:space="preserve">. Полная энергия такой системы составила </w:t>
      </w:r>
      <m:oMath>
        <m:r>
          <m:rPr>
            <m:sty m:val="p"/>
          </m:rPr>
          <w:rPr>
            <w:rFonts w:ascii="Cambria Math" w:eastAsia="Calibri" w:hAnsi="Cambria Math" w:cs="Times New Roman"/>
            <w:szCs w:val="26"/>
          </w:rPr>
          <m:t xml:space="preserve">E=-800730.074 </m:t>
        </m:r>
        <m:r>
          <w:rPr>
            <w:rFonts w:ascii="Cambria Math" w:eastAsia="Calibri" w:hAnsi="Cambria Math" w:cs="Times New Roman"/>
            <w:szCs w:val="26"/>
          </w:rPr>
          <m:t>эВ</m:t>
        </m:r>
      </m:oMath>
      <w:r>
        <w:rPr>
          <w:rFonts w:eastAsia="Calibri" w:cs="Times New Roman"/>
          <w:szCs w:val="26"/>
        </w:rPr>
        <w:t xml:space="preserve">. Далее, атом кислорода помещался на поверхность рядом с хромом. Полная энергия такой системы составила </w:t>
      </w:r>
      <m:oMath>
        <m:r>
          <m:rPr>
            <m:sty m:val="p"/>
          </m:rPr>
          <w:rPr>
            <w:rFonts w:ascii="Cambria Math" w:eastAsia="Calibri" w:hAnsi="Cambria Math" w:cs="Times New Roman"/>
            <w:szCs w:val="26"/>
          </w:rPr>
          <m:t xml:space="preserve">E=-800923.942 </m:t>
        </m:r>
        <m:r>
          <w:rPr>
            <w:rFonts w:ascii="Cambria Math" w:eastAsia="Calibri" w:hAnsi="Cambria Math" w:cs="Times New Roman"/>
            <w:szCs w:val="26"/>
          </w:rPr>
          <m:t>эВ</m:t>
        </m:r>
      </m:oMath>
      <w:r>
        <w:rPr>
          <w:rFonts w:eastAsia="Calibri" w:cs="Times New Roman"/>
          <w:szCs w:val="26"/>
        </w:rPr>
        <w:t xml:space="preserve">, что на </w:t>
      </w:r>
      <m:oMath>
        <m:r>
          <w:rPr>
            <w:rFonts w:ascii="Cambria Math" w:eastAsia="Calibri" w:hAnsi="Cambria Math" w:cs="Times New Roman"/>
            <w:szCs w:val="26"/>
          </w:rPr>
          <m:t>193 эВ</m:t>
        </m:r>
      </m:oMath>
      <w:r w:rsidR="00C85E7C">
        <w:rPr>
          <w:rFonts w:eastAsia="Calibri" w:cs="Times New Roman"/>
          <w:szCs w:val="26"/>
        </w:rPr>
        <w:t xml:space="preserve"> меньше. В случае алюминия энергии были </w:t>
      </w:r>
      <m:oMath>
        <m:r>
          <m:rPr>
            <m:sty m:val="p"/>
          </m:rPr>
          <w:rPr>
            <w:rFonts w:ascii="Cambria Math" w:eastAsia="Calibri" w:hAnsi="Cambria Math" w:cs="Times New Roman"/>
            <w:szCs w:val="26"/>
          </w:rPr>
          <m:t xml:space="preserve">E=-800784.262 </m:t>
        </m:r>
        <m:r>
          <w:rPr>
            <w:rFonts w:ascii="Cambria Math" w:eastAsia="Calibri" w:hAnsi="Cambria Math" w:cs="Times New Roman"/>
            <w:szCs w:val="26"/>
          </w:rPr>
          <m:t>эВ</m:t>
        </m:r>
      </m:oMath>
      <w:r w:rsidR="00C85E7C" w:rsidRPr="00C85E7C">
        <w:rPr>
          <w:rFonts w:eastAsia="Calibri" w:cs="Times New Roman"/>
          <w:szCs w:val="26"/>
        </w:rPr>
        <w:t xml:space="preserve"> </w:t>
      </w:r>
      <w:r w:rsidR="00C85E7C">
        <w:rPr>
          <w:rFonts w:eastAsia="Calibri" w:cs="Times New Roman"/>
          <w:szCs w:val="26"/>
        </w:rPr>
        <w:t xml:space="preserve">и </w:t>
      </w:r>
      <m:oMath>
        <m:r>
          <m:rPr>
            <m:sty m:val="p"/>
          </m:rPr>
          <w:rPr>
            <w:rFonts w:ascii="Cambria Math" w:eastAsia="Calibri" w:hAnsi="Cambria Math" w:cs="Times New Roman"/>
            <w:szCs w:val="26"/>
            <w:lang w:val="en-US"/>
          </w:rPr>
          <m:t>E</m:t>
        </m:r>
        <m:r>
          <m:rPr>
            <m:sty m:val="p"/>
          </m:rPr>
          <w:rPr>
            <w:rFonts w:ascii="Cambria Math" w:eastAsia="Calibri" w:hAnsi="Cambria Math" w:cs="Times New Roman"/>
            <w:szCs w:val="26"/>
          </w:rPr>
          <m:t xml:space="preserve">=-800930.107 </m:t>
        </m:r>
        <m:r>
          <w:rPr>
            <w:rFonts w:ascii="Cambria Math" w:eastAsia="Calibri" w:hAnsi="Cambria Math" w:cs="Times New Roman"/>
            <w:szCs w:val="26"/>
          </w:rPr>
          <m:t>эВ</m:t>
        </m:r>
      </m:oMath>
      <w:r w:rsidR="001B49F9">
        <w:rPr>
          <w:rFonts w:eastAsia="Calibri" w:cs="Times New Roman"/>
          <w:szCs w:val="26"/>
        </w:rPr>
        <w:t xml:space="preserve">, что меньше на </w:t>
      </w:r>
      <m:oMath>
        <m:r>
          <w:rPr>
            <w:rFonts w:ascii="Cambria Math" w:eastAsia="Calibri" w:hAnsi="Cambria Math" w:cs="Times New Roman"/>
            <w:szCs w:val="26"/>
          </w:rPr>
          <m:t>146 эВ</m:t>
        </m:r>
      </m:oMath>
      <w:r w:rsidR="001B49F9">
        <w:rPr>
          <w:rFonts w:eastAsia="Calibri" w:cs="Times New Roman"/>
          <w:szCs w:val="26"/>
        </w:rPr>
        <w:t xml:space="preserve"> меньше. </w:t>
      </w:r>
      <w:r w:rsidR="00C85E7C">
        <w:rPr>
          <w:rFonts w:eastAsia="Calibri" w:cs="Times New Roman"/>
          <w:szCs w:val="26"/>
        </w:rPr>
        <w:t>В обеих случаях (хром-кислород, алюминий-кислород) энергия, когда кислород находится рядом с хромом или алюминием, становится ниже, а это значит, что атому кислорода выгоднее находиться рядом с хромом.</w:t>
      </w:r>
    </w:p>
    <w:p w14:paraId="4BC2EDC9" w14:textId="77777777" w:rsidR="00A052C0" w:rsidRPr="00A052C0" w:rsidRDefault="00A052C0" w:rsidP="000A46A8">
      <w:pPr>
        <w:ind w:firstLine="708"/>
        <w:rPr>
          <w:rFonts w:eastAsia="Calibri" w:cs="Times New Roman"/>
          <w:szCs w:val="26"/>
        </w:rPr>
      </w:pPr>
    </w:p>
    <w:p w14:paraId="291AFE48" w14:textId="77777777" w:rsidR="00990203" w:rsidRDefault="000A46A8" w:rsidP="000A46A8">
      <w:pPr>
        <w:pStyle w:val="3"/>
      </w:pPr>
      <w:bookmarkStart w:id="106" w:name="_Toc514780558"/>
      <w:bookmarkStart w:id="107" w:name="_Ref517645385"/>
      <w:bookmarkStart w:id="108" w:name="_Toc517719233"/>
      <w:r>
        <w:t>Движение атомарного кислорода по кристаллической решетке железа.</w:t>
      </w:r>
      <w:bookmarkEnd w:id="106"/>
      <w:bookmarkEnd w:id="107"/>
      <w:bookmarkEnd w:id="108"/>
    </w:p>
    <w:p w14:paraId="0B99E282" w14:textId="3AAEAE7E"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3.17</w:t>
      </w:r>
      <w:r w:rsidRPr="00F06F7D">
        <w:rPr>
          <w:rFonts w:eastAsia="Calibri" w:cs="Times New Roman"/>
          <w:szCs w:val="26"/>
        </w:rPr>
        <w:t xml:space="preserve">. </w:t>
      </w: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lastRenderedPageBreak/>
              <w:drawing>
                <wp:inline distT="0" distB="0" distL="0" distR="0" wp14:anchorId="4DCCE2D5" wp14:editId="3D56615B">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DFF3EF">
                  <wp:extent cx="1231832" cy="1980000"/>
                  <wp:effectExtent l="0" t="0" r="698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5B16E8ED">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3719D5AD">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4232A278" w14:textId="10290593" w:rsidR="00111955" w:rsidRPr="00A052C0" w:rsidRDefault="00111955" w:rsidP="00466C3B">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пошаговое </w:t>
      </w:r>
      <w:r w:rsidR="00710FCB" w:rsidRPr="00A052C0">
        <w:rPr>
          <w:rFonts w:eastAsia="Calibri" w:cs="Times New Roman"/>
          <w:sz w:val="20"/>
          <w:szCs w:val="20"/>
        </w:rPr>
        <w:t>перемещение атома кислорода в решетке</w:t>
      </w:r>
    </w:p>
    <w:p w14:paraId="10C78BCE" w14:textId="77777777" w:rsidR="00A052C0" w:rsidRPr="00111955" w:rsidRDefault="00A052C0" w:rsidP="00466C3B">
      <w:pPr>
        <w:pStyle w:val="afb"/>
        <w:rPr>
          <w:rFonts w:eastAsia="Calibri" w:cs="Times New Roman"/>
        </w:rPr>
      </w:pPr>
    </w:p>
    <w:p w14:paraId="0A0EA17C" w14:textId="62816ECA"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3.17</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1A843106" w14:textId="77777777" w:rsidR="00A052C0" w:rsidRDefault="00A052C0" w:rsidP="00466C3B">
      <w:pPr>
        <w:pStyle w:val="afb"/>
        <w:rPr>
          <w:rFonts w:eastAsia="Calibri" w:cs="Times New Roman"/>
        </w:rPr>
      </w:pPr>
    </w:p>
    <w:p w14:paraId="6E55C72B" w14:textId="49C6CD16"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3.17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3.15</w:t>
      </w:r>
      <w:r w:rsidRPr="00F06F7D">
        <w:rPr>
          <w:rFonts w:eastAsia="Calibri" w:cs="Times New Roman"/>
          <w:szCs w:val="26"/>
        </w:rPr>
        <w:t xml:space="preserve">. После позиции </w:t>
      </w:r>
      <w:r w:rsidR="00710FCB">
        <w:rPr>
          <w:rFonts w:eastAsia="Calibri" w:cs="Times New Roman"/>
          <w:szCs w:val="26"/>
        </w:rPr>
        <w:t>рисунка 3.17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3.15</w:t>
      </w:r>
      <w:r w:rsidRPr="00F06F7D">
        <w:rPr>
          <w:rFonts w:eastAsia="Calibri" w:cs="Times New Roman"/>
          <w:szCs w:val="26"/>
        </w:rPr>
        <w:t>.</w:t>
      </w:r>
    </w:p>
    <w:p w14:paraId="6BC6B481" w14:textId="4B0EFE72" w:rsidR="001F0D97" w:rsidRDefault="00743D55" w:rsidP="00743D55">
      <w:r>
        <w:rPr>
          <w:rFonts w:eastAsia="Calibri" w:cs="Times New Roman"/>
          <w:szCs w:val="26"/>
        </w:rPr>
        <w:t>Подводя итог на данном этапе можно сказать, что п</w:t>
      </w:r>
      <w:r w:rsidR="001F0D97" w:rsidRPr="00743D55">
        <w:rPr>
          <w:rFonts w:eastAsia="Calibri" w:cs="Times New Roman"/>
          <w:sz w:val="28"/>
          <w:szCs w:val="28"/>
        </w:rPr>
        <w:t xml:space="preserve">ри достижении поверхности молекула </w:t>
      </w:r>
      <w:r w:rsidR="003622D8" w:rsidRPr="00743D55">
        <w:rPr>
          <w:rFonts w:eastAsia="Calibri" w:cs="Times New Roman"/>
          <w:sz w:val="28"/>
          <w:szCs w:val="28"/>
        </w:rPr>
        <w:t>диссоциирует</w:t>
      </w:r>
      <w:r w:rsidR="001F0D97" w:rsidRPr="00743D55">
        <w:rPr>
          <w:rFonts w:eastAsia="Calibri" w:cs="Times New Roman"/>
          <w:sz w:val="28"/>
          <w:szCs w:val="28"/>
        </w:rPr>
        <w:t xml:space="preserve"> и инкорпорируется в кристаллит железа, что </w:t>
      </w:r>
      <w:r w:rsidR="001F0D97" w:rsidRPr="00743D55">
        <w:rPr>
          <w:rFonts w:eastAsia="Calibri" w:cs="Times New Roman"/>
          <w:sz w:val="28"/>
          <w:szCs w:val="28"/>
        </w:rPr>
        <w:lastRenderedPageBreak/>
        <w:t>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r>
        <w:rPr>
          <w:rFonts w:eastAsia="Calibri" w:cs="Times New Roman"/>
          <w:sz w:val="28"/>
          <w:szCs w:val="28"/>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194439FA" w14:textId="77777777" w:rsidR="00C1590F" w:rsidRPr="00743D55" w:rsidRDefault="00C1590F" w:rsidP="00743D55">
      <w:pPr>
        <w:rPr>
          <w:rFonts w:eastAsia="Calibri" w:cs="Times New Roman"/>
          <w:sz w:val="28"/>
          <w:szCs w:val="28"/>
        </w:rPr>
      </w:pPr>
    </w:p>
    <w:p w14:paraId="338428CC" w14:textId="128F0E4A" w:rsidR="000E4AAB" w:rsidRPr="00CA3D85" w:rsidRDefault="001F0D97" w:rsidP="00A76764">
      <w:pPr>
        <w:pStyle w:val="2"/>
      </w:pPr>
      <w:bookmarkStart w:id="109" w:name="_Toc514780559"/>
      <w:bookmarkStart w:id="110" w:name="_Ref517645406"/>
      <w:bookmarkStart w:id="111" w:name="_Toc517719234"/>
      <w:r>
        <w:t>Моделирование эволюции роста оксидной пленки на поверхности стали</w:t>
      </w:r>
      <w:r w:rsidR="00D4118C">
        <w:t xml:space="preserve"> методами молекулярной динамики</w:t>
      </w:r>
      <w:r>
        <w:t>.</w:t>
      </w:r>
      <w:bookmarkEnd w:id="109"/>
      <w:bookmarkEnd w:id="110"/>
      <w:bookmarkEnd w:id="111"/>
    </w:p>
    <w:p w14:paraId="3D717E80" w14:textId="17BF4C12" w:rsidR="00571F1E" w:rsidRDefault="00571F1E" w:rsidP="00571F1E">
      <w:pPr>
        <w:pStyle w:val="3"/>
      </w:pPr>
      <w:bookmarkStart w:id="112" w:name="_Toc514780560"/>
      <w:bookmarkStart w:id="113" w:name="_Toc517719235"/>
      <w:r>
        <w:t>Рост оксидной пленки на поверхности чистого железа.</w:t>
      </w:r>
      <w:bookmarkEnd w:id="112"/>
      <w:bookmarkEnd w:id="113"/>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6970E823"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3.18</w:t>
      </w:r>
      <w:r w:rsidRPr="00A50694">
        <w:rPr>
          <w:rFonts w:eastAsia="Calibri"/>
        </w:rPr>
        <w:t>.</w:t>
      </w:r>
    </w:p>
    <w:p w14:paraId="2B866906" w14:textId="77777777" w:rsidR="00C1590F" w:rsidRDefault="00C1590F" w:rsidP="00643C57">
      <w:pPr>
        <w:rPr>
          <w:rFonts w:eastAsia="Calibri"/>
        </w:rPr>
      </w:pPr>
    </w:p>
    <w:p w14:paraId="3ABDBD4C" w14:textId="336A7CA0" w:rsidR="00643C57" w:rsidRDefault="00643C57" w:rsidP="00643C57">
      <w:pPr>
        <w:pStyle w:val="afb"/>
      </w:pPr>
      <w:r w:rsidRPr="005907CF">
        <w:rPr>
          <w:noProof/>
        </w:rPr>
        <w:drawing>
          <wp:inline distT="0" distB="0" distL="0" distR="0" wp14:anchorId="43E9AB06" wp14:editId="4E41AE46">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8113" cy="1440000"/>
                    </a:xfrm>
                    <a:prstGeom prst="rect">
                      <a:avLst/>
                    </a:prstGeom>
                    <a:ln>
                      <a:noFill/>
                    </a:ln>
                  </pic:spPr>
                </pic:pic>
              </a:graphicData>
            </a:graphic>
          </wp:inline>
        </w:drawing>
      </w:r>
    </w:p>
    <w:p w14:paraId="173BDF84" w14:textId="77777777" w:rsidR="00C1590F" w:rsidRPr="005907CF" w:rsidRDefault="00C1590F" w:rsidP="00643C57">
      <w:pPr>
        <w:pStyle w:val="afb"/>
      </w:pPr>
    </w:p>
    <w:p w14:paraId="4054A791" w14:textId="0AAD3F85" w:rsidR="00C1590F" w:rsidRDefault="00643C57" w:rsidP="00C1590F">
      <w:pPr>
        <w:pStyle w:val="afb"/>
      </w:pPr>
      <w:r w:rsidRPr="00710FCB">
        <w:t>Рисунок</w:t>
      </w:r>
      <w:r w:rsidR="00710FCB" w:rsidRPr="00710FCB">
        <w:t xml:space="preserve"> 3.18</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4FA15553" w14:textId="77777777" w:rsidR="00C1590F" w:rsidRPr="00AB7597" w:rsidRDefault="00C1590F" w:rsidP="00643C57">
      <w:pPr>
        <w:pStyle w:val="afb"/>
      </w:pPr>
    </w:p>
    <w:p w14:paraId="6583F6DD" w14:textId="7ADD943D" w:rsidR="00D4118C" w:rsidRPr="00AB7597" w:rsidRDefault="00643C57" w:rsidP="00643C57">
      <w:r>
        <w:rPr>
          <w:rFonts w:eastAsia="Calibri"/>
        </w:rPr>
        <w:lastRenderedPageBreak/>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EFA992D"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3.19</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1ED34577" w14:textId="77777777" w:rsidR="00C1590F" w:rsidRDefault="00C1590F" w:rsidP="00643C57">
      <w:pPr>
        <w:rPr>
          <w:rFonts w:eastAsia="Calibri"/>
        </w:rPr>
      </w:pPr>
    </w:p>
    <w:p w14:paraId="3103147A" w14:textId="2A1CB249"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6"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29F05C02" w14:textId="77777777" w:rsidR="00C1590F" w:rsidRDefault="00C1590F" w:rsidP="00D4118C">
      <w:pPr>
        <w:pStyle w:val="afb"/>
        <w:rPr>
          <w:rFonts w:eastAsia="Calibri"/>
          <w:sz w:val="28"/>
        </w:rPr>
      </w:pPr>
    </w:p>
    <w:p w14:paraId="5E355B71" w14:textId="05068921" w:rsidR="00D4118C" w:rsidRDefault="00D4118C" w:rsidP="00D4118C">
      <w:pPr>
        <w:pStyle w:val="afb"/>
      </w:pPr>
      <w:r w:rsidRPr="00710FCB">
        <w:t>Рисунок</w:t>
      </w:r>
      <w:r w:rsidR="00710FCB" w:rsidRPr="00710FCB">
        <w:t xml:space="preserve"> 3.19</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66C766A4" w14:textId="77777777" w:rsidR="00C1590F" w:rsidRPr="00A50694" w:rsidRDefault="00C1590F" w:rsidP="00D4118C">
      <w:pPr>
        <w:pStyle w:val="afb"/>
      </w:pPr>
    </w:p>
    <w:p w14:paraId="4001F70F" w14:textId="670226FE" w:rsidR="00D4118C" w:rsidRPr="00247532" w:rsidRDefault="00D4118C" w:rsidP="00D4118C">
      <w:pPr>
        <w:rPr>
          <w:rFonts w:eastAsia="Calibri"/>
        </w:rPr>
      </w:pPr>
      <w:r w:rsidRPr="00247532">
        <w:rPr>
          <w:rFonts w:eastAsia="Calibri"/>
        </w:rPr>
        <w:lastRenderedPageBreak/>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0AB98F80" w:rsidR="00643C57"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3.20</w:t>
      </w:r>
      <w:r w:rsidRPr="00247532">
        <w:t xml:space="preserve"> представлена усредненн</w:t>
      </w:r>
      <w:r>
        <w:t>а</w:t>
      </w:r>
      <w:r w:rsidRPr="00247532">
        <w:t xml:space="preserve">я по 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0BC2E6E3" w14:textId="77777777" w:rsidR="00C1590F" w:rsidRPr="00247532" w:rsidRDefault="00C1590F" w:rsidP="00643C57"/>
    <w:p w14:paraId="14BA20BC" w14:textId="4F204D95" w:rsidR="00643C57" w:rsidRDefault="003873D5" w:rsidP="00643C57">
      <w:pPr>
        <w:pStyle w:val="afb"/>
      </w:pPr>
      <w:r w:rsidRPr="005907CF">
        <w:object w:dxaOrig="7294" w:dyaOrig="5569" w14:anchorId="46B8A871">
          <v:shape id="_x0000_i1035" type="#_x0000_t75" style="width:266.4pt;height:204pt" o:ole="">
            <v:imagedata r:id="rId97" o:title=""/>
          </v:shape>
          <o:OLEObject Type="Embed" ProgID="Origin50.Graph" ShapeID="_x0000_i1035" DrawAspect="Content" ObjectID="_1591532933" r:id="rId98"/>
        </w:object>
      </w:r>
    </w:p>
    <w:p w14:paraId="254D3309" w14:textId="77777777" w:rsidR="00C1590F" w:rsidRPr="00D113ED" w:rsidRDefault="00C1590F" w:rsidP="00643C57">
      <w:pPr>
        <w:pStyle w:val="afb"/>
        <w:rPr>
          <w:sz w:val="28"/>
          <w:szCs w:val="28"/>
        </w:rPr>
      </w:pPr>
    </w:p>
    <w:p w14:paraId="03CEE768" w14:textId="1DAB94F2" w:rsidR="00D4118C" w:rsidRDefault="00643C57" w:rsidP="005D1C64">
      <w:pPr>
        <w:pStyle w:val="afb"/>
      </w:pPr>
      <w:r w:rsidRPr="00710FCB">
        <w:t>Рисунок</w:t>
      </w:r>
      <w:r w:rsidR="00710FCB" w:rsidRPr="00710FCB">
        <w:t xml:space="preserve"> 3.20</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5A7DD5FD" w14:textId="77777777" w:rsidR="00C1590F" w:rsidRPr="00A50694" w:rsidRDefault="00C1590F" w:rsidP="005D1C64">
      <w:pPr>
        <w:pStyle w:val="afb"/>
      </w:pPr>
    </w:p>
    <w:p w14:paraId="04951586" w14:textId="28872F17" w:rsidR="00643C57" w:rsidRDefault="00D4118C" w:rsidP="00643C57">
      <w:r w:rsidRPr="00A50694">
        <w:t xml:space="preserve">На </w:t>
      </w:r>
      <w:r w:rsidRPr="00710FCB">
        <w:t>рисунке</w:t>
      </w:r>
      <w:r w:rsidR="00710FCB" w:rsidRPr="00710FCB">
        <w:t xml:space="preserve"> 3.21</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p w14:paraId="65265993" w14:textId="77777777" w:rsidR="00C1590F" w:rsidRPr="00872744" w:rsidRDefault="00C1590F" w:rsidP="00643C57"/>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155D4A22" w:rsidR="00643C57" w:rsidRPr="00A745D8" w:rsidRDefault="00EC330E" w:rsidP="007221CE">
            <w:pPr>
              <w:pStyle w:val="afb"/>
              <w:rPr>
                <w:sz w:val="28"/>
                <w:szCs w:val="28"/>
              </w:rPr>
            </w:pPr>
            <w:r w:rsidRPr="005907CF">
              <w:object w:dxaOrig="7294" w:dyaOrig="5569" w14:anchorId="2A0107CD">
                <v:shape id="_x0000_i1036" type="#_x0000_t75" style="width:269.4pt;height:205.8pt" o:ole="">
                  <v:imagedata r:id="rId99" o:title=""/>
                </v:shape>
                <o:OLEObject Type="Embed" ProgID="Origin50.Graph" ShapeID="_x0000_i1036" DrawAspect="Content" ObjectID="_1591532934" r:id="rId10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2"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3"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1ADEC147" w14:textId="77777777" w:rsidR="00C1590F" w:rsidRPr="00C1590F" w:rsidRDefault="00B84741" w:rsidP="00643C57">
      <w:pPr>
        <w:pStyle w:val="afb"/>
        <w:rPr>
          <w:sz w:val="20"/>
          <w:szCs w:val="20"/>
        </w:rPr>
      </w:pPr>
      <w:r w:rsidRPr="00C1590F">
        <w:rPr>
          <w:sz w:val="20"/>
          <w:szCs w:val="20"/>
        </w:rPr>
        <w:t>а – структурный анализ</w:t>
      </w:r>
    </w:p>
    <w:p w14:paraId="7BA822C5" w14:textId="77777777" w:rsidR="00C1590F" w:rsidRPr="00C1590F" w:rsidRDefault="00B84741" w:rsidP="00643C57">
      <w:pPr>
        <w:pStyle w:val="afb"/>
        <w:rPr>
          <w:sz w:val="20"/>
          <w:szCs w:val="20"/>
        </w:rPr>
      </w:pPr>
      <w:r w:rsidRPr="00C1590F">
        <w:rPr>
          <w:sz w:val="20"/>
          <w:szCs w:val="20"/>
        </w:rPr>
        <w:t>б – чистое железо</w:t>
      </w:r>
    </w:p>
    <w:p w14:paraId="6AEBD9EF" w14:textId="77777777" w:rsidR="00C1590F" w:rsidRPr="00C1590F" w:rsidRDefault="00B84741" w:rsidP="00643C57">
      <w:pPr>
        <w:pStyle w:val="afb"/>
        <w:rPr>
          <w:sz w:val="20"/>
          <w:szCs w:val="20"/>
        </w:rPr>
      </w:pPr>
      <w:r w:rsidRPr="00C1590F">
        <w:rPr>
          <w:sz w:val="20"/>
          <w:szCs w:val="20"/>
        </w:rPr>
        <w:t>в – вюстит</w:t>
      </w:r>
    </w:p>
    <w:p w14:paraId="43061834" w14:textId="60DBCA46" w:rsidR="00B84741" w:rsidRPr="00C1590F" w:rsidRDefault="00B84741" w:rsidP="00643C57">
      <w:pPr>
        <w:pStyle w:val="afb"/>
        <w:rPr>
          <w:sz w:val="20"/>
          <w:szCs w:val="20"/>
        </w:rPr>
      </w:pPr>
      <w:r w:rsidRPr="00C1590F">
        <w:rPr>
          <w:sz w:val="20"/>
          <w:szCs w:val="20"/>
        </w:rPr>
        <w:t xml:space="preserve">г </w:t>
      </w:r>
      <w:r w:rsidR="00C1590F" w:rsidRPr="00C1590F">
        <w:rPr>
          <w:sz w:val="20"/>
          <w:szCs w:val="20"/>
        </w:rPr>
        <w:t>–</w:t>
      </w:r>
      <w:r w:rsidRPr="00C1590F">
        <w:rPr>
          <w:sz w:val="20"/>
          <w:szCs w:val="20"/>
        </w:rPr>
        <w:t xml:space="preserve"> магнетит</w:t>
      </w:r>
    </w:p>
    <w:p w14:paraId="46EA2F55" w14:textId="77777777" w:rsidR="00C1590F" w:rsidRPr="00C1590F" w:rsidRDefault="00C1590F" w:rsidP="00643C57">
      <w:pPr>
        <w:pStyle w:val="afb"/>
        <w:rPr>
          <w:sz w:val="20"/>
          <w:szCs w:val="20"/>
        </w:rPr>
      </w:pPr>
    </w:p>
    <w:p w14:paraId="3A18D159" w14:textId="61E18C4F" w:rsidR="00643C57" w:rsidRDefault="00643C57" w:rsidP="00643C57">
      <w:pPr>
        <w:pStyle w:val="afb"/>
      </w:pPr>
      <w:r w:rsidRPr="00710FCB">
        <w:t>Рисунок</w:t>
      </w:r>
      <w:r w:rsidR="00710FCB" w:rsidRPr="00710FCB">
        <w:t xml:space="preserve"> 3.21</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24D08B1E" w14:textId="77777777" w:rsidR="00C1590F" w:rsidRPr="00A50694" w:rsidRDefault="00C1590F" w:rsidP="00643C57">
      <w:pPr>
        <w:pStyle w:val="afb"/>
      </w:pP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F75BE42" w:rsidR="00B84741" w:rsidRDefault="00D4118C" w:rsidP="00B84741">
      <w:r w:rsidRPr="00872744">
        <w:rPr>
          <w:rFonts w:eastAsia="Calibri"/>
        </w:rPr>
        <w:lastRenderedPageBreak/>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3.2</w:t>
      </w:r>
      <w:r w:rsidR="002B60D5">
        <w:t>2</w:t>
      </w:r>
      <w:r w:rsidRPr="00872744">
        <w:t>.</w:t>
      </w:r>
    </w:p>
    <w:p w14:paraId="1310EB4E" w14:textId="77777777" w:rsidR="00C1590F" w:rsidRPr="00872744" w:rsidRDefault="00C1590F" w:rsidP="00B84741"/>
    <w:p w14:paraId="5E13F5E4" w14:textId="0B1FD699" w:rsidR="00B84741" w:rsidRDefault="00EC330E" w:rsidP="00B84741">
      <w:pPr>
        <w:pStyle w:val="afb"/>
      </w:pPr>
      <w:r>
        <w:object w:dxaOrig="7295" w:dyaOrig="5570" w14:anchorId="42F832B1">
          <v:shape id="_x0000_i1037" type="#_x0000_t75" style="width:259.2pt;height:197.4pt" o:ole="">
            <v:imagedata r:id="rId104" o:title=""/>
          </v:shape>
          <o:OLEObject Type="Embed" ProgID="Origin50.Graph" ShapeID="_x0000_i1037" DrawAspect="Content" ObjectID="_1591532935" r:id="rId105"/>
        </w:object>
      </w:r>
    </w:p>
    <w:p w14:paraId="5F785517" w14:textId="77777777" w:rsidR="00C1590F" w:rsidRPr="00D113ED" w:rsidRDefault="00C1590F" w:rsidP="00B84741">
      <w:pPr>
        <w:pStyle w:val="afb"/>
        <w:rPr>
          <w:sz w:val="28"/>
          <w:szCs w:val="28"/>
        </w:rPr>
      </w:pPr>
    </w:p>
    <w:p w14:paraId="69B57C8C" w14:textId="26654553" w:rsidR="00282777" w:rsidRDefault="00B84741" w:rsidP="00F2767F">
      <w:pPr>
        <w:pStyle w:val="afb"/>
      </w:pPr>
      <w:r w:rsidRPr="00710FCB">
        <w:t>Рисунок</w:t>
      </w:r>
      <w:r w:rsidR="00710FCB" w:rsidRPr="00710FCB">
        <w:t xml:space="preserve"> 3.2</w:t>
      </w:r>
      <w:r w:rsidR="002B60D5">
        <w:t>2</w:t>
      </w:r>
      <w:r>
        <w:t xml:space="preserve"> </w:t>
      </w:r>
      <w:r w:rsidRPr="00A50694">
        <w:t>– Изменение толщины оксидной пленки в зависимости от времени моделирования</w:t>
      </w:r>
      <w:r w:rsidR="00282777">
        <w:t>.</w:t>
      </w:r>
    </w:p>
    <w:p w14:paraId="16213F32" w14:textId="77777777" w:rsidR="00C1590F" w:rsidRPr="00F2767F" w:rsidRDefault="00C1590F" w:rsidP="00F2767F">
      <w:pPr>
        <w:pStyle w:val="afb"/>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148223EE" w:rsidR="00A76764" w:rsidRDefault="00A76764" w:rsidP="00A76764">
      <w:pPr>
        <w:ind w:firstLine="708"/>
      </w:pPr>
      <w:r w:rsidRPr="00A76764">
        <w:t>На рисунке</w:t>
      </w:r>
      <w:r w:rsidR="00356E6D">
        <w:t xml:space="preserve"> 3.2</w:t>
      </w:r>
      <w:r w:rsidR="002B60D5">
        <w:t>3</w:t>
      </w:r>
      <w:r w:rsidRPr="00A76764">
        <w:t xml:space="preserve"> приведены сравнительные графики концентрации кислорода и железа в приповерхностных слоях.</w:t>
      </w:r>
    </w:p>
    <w:p w14:paraId="3DE6D1BF" w14:textId="5B096BC5" w:rsidR="00C1590F" w:rsidRDefault="00C1590F" w:rsidP="00A76764">
      <w:pPr>
        <w:ind w:firstLine="708"/>
      </w:pPr>
    </w:p>
    <w:p w14:paraId="1378472D" w14:textId="77777777" w:rsidR="00C1590F" w:rsidRDefault="00C1590F" w:rsidP="00A76764">
      <w:pPr>
        <w:ind w:firstLine="708"/>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58443C">
        <w:tc>
          <w:tcPr>
            <w:tcW w:w="4672" w:type="dxa"/>
            <w:vAlign w:val="center"/>
          </w:tcPr>
          <w:p w14:paraId="07032905" w14:textId="0F2A94FF" w:rsidR="00A76764" w:rsidRDefault="00FA512D" w:rsidP="0058443C">
            <w:pPr>
              <w:pStyle w:val="afb"/>
            </w:pPr>
            <w:r w:rsidRPr="00F06F7D">
              <w:object w:dxaOrig="7294" w:dyaOrig="5569" w14:anchorId="734F0CE5">
                <v:shape id="_x0000_i1038" type="#_x0000_t75" style="width:228pt;height:175.2pt" o:ole="">
                  <v:imagedata r:id="rId106" o:title=""/>
                </v:shape>
                <o:OLEObject Type="Embed" ProgID="Origin50.Graph" ShapeID="_x0000_i1038" DrawAspect="Content" ObjectID="_1591532936" r:id="rId107"/>
              </w:object>
            </w:r>
          </w:p>
        </w:tc>
        <w:tc>
          <w:tcPr>
            <w:tcW w:w="4673" w:type="dxa"/>
            <w:vAlign w:val="center"/>
          </w:tcPr>
          <w:p w14:paraId="1F4959CB" w14:textId="6198283F" w:rsidR="00A76764" w:rsidRDefault="00FA512D" w:rsidP="0058443C">
            <w:pPr>
              <w:pStyle w:val="afb"/>
            </w:pPr>
            <w:r w:rsidRPr="00F06F7D">
              <w:object w:dxaOrig="7294" w:dyaOrig="5569" w14:anchorId="3AAEB0D7">
                <v:shape id="_x0000_i1039" type="#_x0000_t75" style="width:228.6pt;height:174.6pt" o:ole="">
                  <v:imagedata r:id="rId108" o:title=""/>
                </v:shape>
                <o:OLEObject Type="Embed" ProgID="Origin50.Graph" ShapeID="_x0000_i1039" DrawAspect="Content" ObjectID="_1591532937" r:id="rId109"/>
              </w:object>
            </w:r>
          </w:p>
        </w:tc>
      </w:tr>
      <w:tr w:rsidR="00A76764" w14:paraId="692C644F" w14:textId="77777777" w:rsidTr="0058443C">
        <w:tc>
          <w:tcPr>
            <w:tcW w:w="4672" w:type="dxa"/>
            <w:vAlign w:val="center"/>
          </w:tcPr>
          <w:p w14:paraId="010F8494" w14:textId="77777777" w:rsidR="00A76764" w:rsidRPr="00F06F7D" w:rsidRDefault="00A76764" w:rsidP="0058443C">
            <w:pPr>
              <w:pStyle w:val="afb"/>
            </w:pPr>
            <w:r>
              <w:t>а</w:t>
            </w:r>
          </w:p>
        </w:tc>
        <w:tc>
          <w:tcPr>
            <w:tcW w:w="4673" w:type="dxa"/>
            <w:vAlign w:val="center"/>
          </w:tcPr>
          <w:p w14:paraId="4B5DD11F" w14:textId="77777777" w:rsidR="00A76764" w:rsidRPr="00F06F7D" w:rsidRDefault="00A76764" w:rsidP="0058443C">
            <w:pPr>
              <w:pStyle w:val="afb"/>
            </w:pPr>
            <w:r>
              <w:t>б</w:t>
            </w:r>
          </w:p>
        </w:tc>
      </w:tr>
    </w:tbl>
    <w:p w14:paraId="1AEEAF58" w14:textId="77777777" w:rsidR="00C1590F" w:rsidRPr="00C1590F" w:rsidRDefault="00C1590F" w:rsidP="00A76764">
      <w:pPr>
        <w:pStyle w:val="afb"/>
        <w:rPr>
          <w:sz w:val="20"/>
          <w:szCs w:val="20"/>
        </w:rPr>
      </w:pPr>
    </w:p>
    <w:p w14:paraId="79E05B5A" w14:textId="2F1D87C7" w:rsidR="00C1590F" w:rsidRPr="00C1590F" w:rsidRDefault="00A76764" w:rsidP="00A76764">
      <w:pPr>
        <w:pStyle w:val="afb"/>
        <w:rPr>
          <w:sz w:val="20"/>
          <w:szCs w:val="20"/>
          <w:lang w:val="en-US"/>
        </w:rPr>
      </w:pPr>
      <w:r w:rsidRPr="00C1590F">
        <w:rPr>
          <w:sz w:val="20"/>
          <w:szCs w:val="20"/>
        </w:rPr>
        <w:t>а – кислород</w:t>
      </w:r>
    </w:p>
    <w:p w14:paraId="67110C07" w14:textId="51C97279" w:rsidR="00A76764" w:rsidRPr="00C1590F" w:rsidRDefault="00A76764" w:rsidP="00A76764">
      <w:pPr>
        <w:pStyle w:val="afb"/>
        <w:rPr>
          <w:sz w:val="20"/>
          <w:szCs w:val="20"/>
        </w:rPr>
      </w:pPr>
      <w:r w:rsidRPr="00C1590F">
        <w:rPr>
          <w:sz w:val="20"/>
          <w:szCs w:val="20"/>
        </w:rPr>
        <w:t>б – железо</w:t>
      </w:r>
    </w:p>
    <w:p w14:paraId="38396BF1" w14:textId="77777777" w:rsidR="00C1590F" w:rsidRPr="00C1590F" w:rsidRDefault="00C1590F" w:rsidP="00A76764">
      <w:pPr>
        <w:pStyle w:val="afb"/>
        <w:rPr>
          <w:sz w:val="20"/>
          <w:szCs w:val="20"/>
        </w:rPr>
      </w:pPr>
    </w:p>
    <w:p w14:paraId="140766E0" w14:textId="4A14DED6" w:rsidR="00A76764" w:rsidRDefault="00A76764" w:rsidP="00A76764">
      <w:pPr>
        <w:pStyle w:val="afb"/>
        <w:rPr>
          <w:rFonts w:cs="Times New Roman"/>
        </w:rPr>
      </w:pPr>
      <w:r w:rsidRPr="00356E6D">
        <w:t>Рисунок</w:t>
      </w:r>
      <w:r w:rsidR="00356E6D" w:rsidRPr="00356E6D">
        <w:t xml:space="preserve"> 3.2</w:t>
      </w:r>
      <w:r w:rsidR="002B60D5">
        <w:t>3</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1DB58525" w14:textId="77777777" w:rsidR="00C1590F" w:rsidRDefault="00C1590F" w:rsidP="00A76764">
      <w:pPr>
        <w:pStyle w:val="afb"/>
        <w:rPr>
          <w:rFonts w:eastAsiaTheme="minorEastAsia" w:cs="Times New Roman"/>
        </w:rPr>
      </w:pPr>
    </w:p>
    <w:p w14:paraId="7B025C4A" w14:textId="59E4A708" w:rsidR="00A76764" w:rsidRDefault="00A76764" w:rsidP="00F2767F">
      <w:r w:rsidRPr="00F06F7D">
        <w:t>Видно, что в начале моделирования (</w:t>
      </w:r>
      <w:r w:rsidRPr="00356E6D">
        <w:t xml:space="preserve">рисунок </w:t>
      </w:r>
      <w:r w:rsidR="00356E6D" w:rsidRPr="00356E6D">
        <w:t>3.2</w:t>
      </w:r>
      <w:r w:rsidR="002B60D5">
        <w:t>3</w:t>
      </w:r>
      <w:r w:rsidR="00356E6D" w:rsidRPr="00356E6D">
        <w:t xml:space="preserve">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021F6736"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D01514">
        <w:t>50</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r w:rsidR="00EE49BF">
        <w:t>же,</w:t>
      </w:r>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D01514">
        <w:t>38</w:t>
      </w:r>
      <w:r w:rsidR="004B3E74">
        <w:fldChar w:fldCharType="end"/>
      </w:r>
      <w:r w:rsidR="004B3E74" w:rsidRPr="004B3E74">
        <w:t>]</w:t>
      </w:r>
      <w:r w:rsidR="004B3E74">
        <w:t>.</w:t>
      </w:r>
    </w:p>
    <w:p w14:paraId="6473A744" w14:textId="57C1A845" w:rsidR="00254AFE" w:rsidRDefault="0087504E" w:rsidP="00A76764">
      <w:r>
        <w:t xml:space="preserve">На </w:t>
      </w:r>
      <w:r w:rsidRPr="00356E6D">
        <w:t>рисунке</w:t>
      </w:r>
      <w:r w:rsidR="00356E6D" w:rsidRPr="00356E6D">
        <w:t xml:space="preserve"> 3.2</w:t>
      </w:r>
      <w:r w:rsidR="002B60D5">
        <w:t>4</w:t>
      </w:r>
      <w:r>
        <w:t xml:space="preserve"> представлен анализ количества захваченных атомов кислорода поверхностью</w:t>
      </w:r>
      <w:r w:rsidR="00820F87">
        <w:t xml:space="preserve"> за время моделирования.</w:t>
      </w:r>
    </w:p>
    <w:p w14:paraId="3B613203" w14:textId="77777777" w:rsidR="00C1590F" w:rsidRDefault="00C1590F" w:rsidP="00A76764"/>
    <w:p w14:paraId="22D61865" w14:textId="1AC879DB" w:rsidR="00820F87" w:rsidRDefault="0009101B" w:rsidP="0009101B">
      <w:pPr>
        <w:pStyle w:val="afb"/>
      </w:pPr>
      <w:r>
        <w:rPr>
          <w:noProof/>
        </w:rPr>
        <w:lastRenderedPageBreak/>
        <w:drawing>
          <wp:inline distT="0" distB="0" distL="0" distR="0" wp14:anchorId="78A0F812" wp14:editId="414F892D">
            <wp:extent cx="3030810" cy="2160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30810" cy="2160000"/>
                    </a:xfrm>
                    <a:prstGeom prst="rect">
                      <a:avLst/>
                    </a:prstGeom>
                    <a:noFill/>
                    <a:ln>
                      <a:noFill/>
                    </a:ln>
                  </pic:spPr>
                </pic:pic>
              </a:graphicData>
            </a:graphic>
          </wp:inline>
        </w:drawing>
      </w:r>
    </w:p>
    <w:p w14:paraId="17F77518" w14:textId="77777777" w:rsidR="00C1590F" w:rsidRDefault="00C1590F" w:rsidP="0009101B">
      <w:pPr>
        <w:pStyle w:val="afb"/>
      </w:pPr>
    </w:p>
    <w:p w14:paraId="2A95CF48" w14:textId="37F4E51B" w:rsidR="0009101B" w:rsidRDefault="0009101B" w:rsidP="0009101B">
      <w:pPr>
        <w:pStyle w:val="afb"/>
      </w:pPr>
      <w:r w:rsidRPr="00356E6D">
        <w:t>Рисунок</w:t>
      </w:r>
      <w:r w:rsidR="00356E6D" w:rsidRPr="00356E6D">
        <w:t xml:space="preserve"> 3.2</w:t>
      </w:r>
      <w:r w:rsidR="002B60D5">
        <w:t>4</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D01514" w:rsidRPr="001F0EDE">
        <w:t>50</w:t>
      </w:r>
      <w:r>
        <w:rPr>
          <w:lang w:val="en-US"/>
        </w:rPr>
        <w:fldChar w:fldCharType="end"/>
      </w:r>
      <w:r w:rsidRPr="008D65F5">
        <w:t>]</w:t>
      </w:r>
      <w:r>
        <w:t>.</w:t>
      </w:r>
    </w:p>
    <w:p w14:paraId="27CBB629" w14:textId="77777777" w:rsidR="00C1590F" w:rsidRDefault="00C1590F" w:rsidP="0009101B">
      <w:pPr>
        <w:pStyle w:val="afb"/>
      </w:pP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4D17F865" w:rsidR="00EB48B9" w:rsidRDefault="008D65F5" w:rsidP="00EB48B9">
      <w:r>
        <w:t xml:space="preserve">На </w:t>
      </w:r>
      <w:r w:rsidRPr="00356E6D">
        <w:t>рисунке</w:t>
      </w:r>
      <w:r w:rsidR="00356E6D" w:rsidRPr="00356E6D">
        <w:t xml:space="preserve"> 3.2</w:t>
      </w:r>
      <w:r w:rsidR="002B60D5">
        <w:t>5</w:t>
      </w:r>
      <w:r w:rsidRPr="00EB48B9">
        <w:t xml:space="preserve"> продемонстрирована </w:t>
      </w:r>
      <w:r w:rsidR="00EB48B9" w:rsidRPr="00EB48B9">
        <w:t>нестехиометричность пленки</w:t>
      </w:r>
      <w:r w:rsidR="00EB48B9">
        <w:t xml:space="preserve"> через 1 нс.</w:t>
      </w:r>
    </w:p>
    <w:p w14:paraId="2BA108B1" w14:textId="77777777" w:rsidR="00C1590F" w:rsidRDefault="00C1590F" w:rsidP="00EB48B9"/>
    <w:p w14:paraId="370F43C3" w14:textId="5BD74B83" w:rsidR="00EB48B9" w:rsidRDefault="00EB48B9" w:rsidP="00EB48B9">
      <w:pPr>
        <w:pStyle w:val="afb"/>
      </w:pPr>
      <w:r>
        <w:rPr>
          <w:noProof/>
        </w:rPr>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1">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78B8EE" w14:textId="77777777" w:rsidR="00C1590F" w:rsidRDefault="00C1590F" w:rsidP="00EB48B9">
      <w:pPr>
        <w:pStyle w:val="afb"/>
      </w:pPr>
    </w:p>
    <w:p w14:paraId="55767E36" w14:textId="06609958" w:rsidR="00EB48B9" w:rsidRDefault="00EB48B9" w:rsidP="00EB48B9">
      <w:pPr>
        <w:pStyle w:val="afb"/>
      </w:pPr>
      <w:r w:rsidRPr="00356E6D">
        <w:t>Рисунок</w:t>
      </w:r>
      <w:r w:rsidR="00356E6D" w:rsidRPr="00356E6D">
        <w:t xml:space="preserve"> 3.2</w:t>
      </w:r>
      <w:r w:rsidR="002B60D5">
        <w:t>5</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D01514">
        <w:t>50</w:t>
      </w:r>
      <w:r w:rsidR="005A3CAC">
        <w:fldChar w:fldCharType="end"/>
      </w:r>
      <w:r w:rsidR="005A3CAC" w:rsidRPr="005A3CAC">
        <w:t>]</w:t>
      </w:r>
      <w:r w:rsidR="005A3CAC">
        <w:t>.</w:t>
      </w:r>
    </w:p>
    <w:p w14:paraId="0BD3DD95" w14:textId="77777777" w:rsidR="00C1590F" w:rsidRPr="005A3CAC" w:rsidRDefault="00C1590F" w:rsidP="00EB48B9">
      <w:pPr>
        <w:pStyle w:val="afb"/>
      </w:pP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lastRenderedPageBreak/>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747A3398"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D01514">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59E84B6F" w:rsidR="00D4118C" w:rsidRDefault="00D4118C" w:rsidP="00D4118C">
      <w:r w:rsidRPr="009F6B8C">
        <w:rPr>
          <w:rFonts w:eastAsia="Calibri"/>
        </w:rPr>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3FA2C4E7" w14:textId="77777777" w:rsidR="00C1590F" w:rsidRPr="00872744" w:rsidRDefault="00C1590F" w:rsidP="00D4118C"/>
    <w:p w14:paraId="67F371E8" w14:textId="02155ADF" w:rsidR="00571F1E" w:rsidRDefault="00571F1E" w:rsidP="00571F1E">
      <w:pPr>
        <w:pStyle w:val="3"/>
      </w:pPr>
      <w:bookmarkStart w:id="114" w:name="_Toc514780561"/>
      <w:bookmarkStart w:id="115" w:name="_Toc517719236"/>
      <w:r>
        <w:t xml:space="preserve">Рост оксидной пленки на поверхности системы железо </w:t>
      </w:r>
      <w:r w:rsidR="00EA089A">
        <w:t>-</w:t>
      </w:r>
      <w:r>
        <w:t xml:space="preserve"> хром.</w:t>
      </w:r>
      <w:bookmarkEnd w:id="114"/>
      <w:bookmarkEnd w:id="115"/>
    </w:p>
    <w:p w14:paraId="78C61CD8" w14:textId="29398138"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proofErr w:type="gramStart"/>
      <w:r w:rsidR="004C3024">
        <w:t>масс.%</w:t>
      </w:r>
      <w:proofErr w:type="gramEnd"/>
      <w:r>
        <w:t> </w:t>
      </w:r>
      <w:r w:rsidRPr="00F26309">
        <w:rPr>
          <w:lang w:val="de-DE"/>
        </w:rPr>
        <w:t>Cr</w:t>
      </w:r>
      <w:r w:rsidRPr="00F26309">
        <w:t xml:space="preserve">. </w:t>
      </w:r>
    </w:p>
    <w:p w14:paraId="634D8281" w14:textId="2AA7A8A5"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w:t>
      </w:r>
      <w:r w:rsidR="00EE49BF" w:rsidRPr="00EE49BF">
        <w:t xml:space="preserve"> </w:t>
      </w:r>
      <w:proofErr w:type="gramStart"/>
      <w:r w:rsidR="004C3024">
        <w:t>масс.%</w:t>
      </w:r>
      <w:proofErr w:type="gramEnd"/>
      <w:r w:rsidRPr="00F26309">
        <w:t xml:space="preserve">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6268BB1E" w:rsidR="00FF3CCE" w:rsidRDefault="00FF3CCE" w:rsidP="00FF3CCE">
      <w:r w:rsidRPr="00F26309">
        <w:t xml:space="preserve">На </w:t>
      </w:r>
      <w:r w:rsidRPr="00A61C83">
        <w:t>рисунке</w:t>
      </w:r>
      <w:r w:rsidR="00A61C83" w:rsidRPr="00A61C83">
        <w:t xml:space="preserve"> 3.2</w:t>
      </w:r>
      <w:r w:rsidR="002B60D5">
        <w:t>6</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6DF48A2" w14:textId="77777777" w:rsidR="00C1590F" w:rsidRPr="00F26309" w:rsidRDefault="00C1590F" w:rsidP="00FF3CCE"/>
    <w:p w14:paraId="6B761394" w14:textId="6CF00CB9" w:rsidR="00FF3CCE" w:rsidRDefault="00F30DEC" w:rsidP="00FF3CCE">
      <w:pPr>
        <w:pStyle w:val="afb"/>
      </w:pPr>
      <w:r w:rsidRPr="005907CF">
        <w:object w:dxaOrig="7294" w:dyaOrig="5569" w14:anchorId="18CF4B77">
          <v:shape id="_x0000_i1040" type="#_x0000_t75" style="width:269.4pt;height:205.2pt" o:ole="">
            <v:imagedata r:id="rId112" o:title=""/>
          </v:shape>
          <o:OLEObject Type="Embed" ProgID="Origin50.Graph" ShapeID="_x0000_i1040" DrawAspect="Content" ObjectID="_1591532938" r:id="rId113"/>
        </w:object>
      </w:r>
    </w:p>
    <w:p w14:paraId="5025036D" w14:textId="77777777" w:rsidR="00C1590F" w:rsidRPr="005907CF" w:rsidRDefault="00C1590F" w:rsidP="00FF3CCE">
      <w:pPr>
        <w:pStyle w:val="afb"/>
      </w:pPr>
    </w:p>
    <w:p w14:paraId="2BD9FEA4" w14:textId="37014DEE" w:rsidR="00FF3CCE" w:rsidRDefault="00FF3CCE" w:rsidP="00FF3CCE">
      <w:pPr>
        <w:pStyle w:val="afb"/>
      </w:pPr>
      <w:r w:rsidRPr="00A61C83">
        <w:t>Рисунок</w:t>
      </w:r>
      <w:r w:rsidR="00A61C83" w:rsidRPr="00A61C83">
        <w:t xml:space="preserve"> 3.2</w:t>
      </w:r>
      <w:r w:rsidR="002B60D5">
        <w:t>6</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48177B6D" w14:textId="77777777" w:rsidR="00C1590F" w:rsidRPr="009F6B8C" w:rsidRDefault="00C1590F" w:rsidP="00FF3CCE">
      <w:pPr>
        <w:pStyle w:val="afb"/>
      </w:pPr>
    </w:p>
    <w:p w14:paraId="650AA661" w14:textId="5070089D" w:rsidR="00FF3CCE" w:rsidRPr="009F6B8C" w:rsidRDefault="00FF3CCE" w:rsidP="00FF3CCE">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p>
    <w:p w14:paraId="649DB80B" w14:textId="47E6E7E1" w:rsidR="00FF3CCE" w:rsidRDefault="00FF3CCE" w:rsidP="00FF3CCE">
      <w:r w:rsidRPr="00F26309">
        <w:t xml:space="preserve">На </w:t>
      </w:r>
      <w:r w:rsidRPr="00A61C83">
        <w:t>рисунке</w:t>
      </w:r>
      <w:r w:rsidR="00A61C83" w:rsidRPr="00A61C83">
        <w:t xml:space="preserve"> 3.2</w:t>
      </w:r>
      <w:r w:rsidR="002B60D5">
        <w:t>7</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005A7012" w14:textId="288A0109" w:rsidR="00C1590F" w:rsidRDefault="00C1590F" w:rsidP="00FF3CCE"/>
    <w:p w14:paraId="51568D56" w14:textId="00790705" w:rsidR="00C1590F" w:rsidRDefault="00C1590F" w:rsidP="00FF3CCE"/>
    <w:p w14:paraId="3E0EF813" w14:textId="77777777" w:rsidR="00C1590F" w:rsidRDefault="00C1590F" w:rsidP="00FF3CCE"/>
    <w:p w14:paraId="641DD1C1" w14:textId="77777777" w:rsidR="00CE1479" w:rsidRPr="00F26309" w:rsidRDefault="00CE1479" w:rsidP="00FF3CCE"/>
    <w:tbl>
      <w:tblPr>
        <w:tblW w:w="9854" w:type="dxa"/>
        <w:tblLayout w:type="fixed"/>
        <w:tblLook w:val="04A0" w:firstRow="1" w:lastRow="0" w:firstColumn="1" w:lastColumn="0" w:noHBand="0" w:noVBand="1"/>
      </w:tblPr>
      <w:tblGrid>
        <w:gridCol w:w="4644"/>
        <w:gridCol w:w="2605"/>
        <w:gridCol w:w="2605"/>
      </w:tblGrid>
      <w:tr w:rsidR="00FF3CCE" w:rsidRPr="00C1590F" w14:paraId="2C3F2958" w14:textId="77777777" w:rsidTr="00C1590F">
        <w:trPr>
          <w:trHeight w:val="3250"/>
        </w:trPr>
        <w:tc>
          <w:tcPr>
            <w:tcW w:w="4644" w:type="dxa"/>
            <w:shd w:val="clear" w:color="auto" w:fill="auto"/>
          </w:tcPr>
          <w:p w14:paraId="07B190E1" w14:textId="1F1A69BE" w:rsidR="00CE1479" w:rsidRPr="00C1590F" w:rsidRDefault="00C1590F" w:rsidP="00C1590F">
            <w:pPr>
              <w:pStyle w:val="afb"/>
            </w:pPr>
            <w:r w:rsidRPr="00C1590F">
              <w:object w:dxaOrig="7294" w:dyaOrig="5569" w14:anchorId="638EC0D0">
                <v:shape id="_x0000_i1041" type="#_x0000_t75" style="width:204pt;height:133.8pt" o:ole="">
                  <v:imagedata r:id="rId114" o:title=""/>
                </v:shape>
                <o:OLEObject Type="Embed" ProgID="Origin50.Graph" ShapeID="_x0000_i1041" DrawAspect="Content" ObjectID="_1591532939" r:id="rId115"/>
              </w:object>
            </w:r>
          </w:p>
          <w:p w14:paraId="11AA71EA" w14:textId="420FC062" w:rsidR="00CE1479" w:rsidRPr="00C1590F" w:rsidRDefault="00CE1479" w:rsidP="00C1590F">
            <w:pPr>
              <w:pStyle w:val="afb"/>
            </w:pPr>
            <w:r w:rsidRPr="00C1590F">
              <w:t>а</w:t>
            </w:r>
          </w:p>
        </w:tc>
        <w:tc>
          <w:tcPr>
            <w:tcW w:w="2605" w:type="dxa"/>
            <w:shd w:val="clear" w:color="auto" w:fill="auto"/>
            <w:vAlign w:val="center"/>
          </w:tcPr>
          <w:p w14:paraId="4B69B083" w14:textId="77777777" w:rsidR="00FF3CCE" w:rsidRPr="00C1590F" w:rsidRDefault="00FF3CCE" w:rsidP="00C1590F">
            <w:pPr>
              <w:pStyle w:val="afb"/>
            </w:pPr>
            <w:r w:rsidRPr="00C1590F">
              <w:rPr>
                <w:noProof/>
              </w:rPr>
              <w:drawing>
                <wp:inline distT="0" distB="0" distL="0" distR="0" wp14:anchorId="6A5B924F" wp14:editId="6BC13B4D">
                  <wp:extent cx="1369180" cy="720000"/>
                  <wp:effectExtent l="19050" t="19050" r="21590" b="23495"/>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print"/>
                          <a:srcRect/>
                          <a:stretch>
                            <a:fillRect/>
                          </a:stretch>
                        </pic:blipFill>
                        <pic:spPr bwMode="auto">
                          <a:xfrm>
                            <a:off x="0" y="0"/>
                            <a:ext cx="1369180" cy="720000"/>
                          </a:xfrm>
                          <a:prstGeom prst="rect">
                            <a:avLst/>
                          </a:prstGeom>
                          <a:noFill/>
                          <a:ln w="9525">
                            <a:solidFill>
                              <a:schemeClr val="tx1"/>
                            </a:solidFill>
                            <a:miter lim="800000"/>
                            <a:headEnd/>
                            <a:tailEnd/>
                          </a:ln>
                        </pic:spPr>
                      </pic:pic>
                    </a:graphicData>
                  </a:graphic>
                </wp:inline>
              </w:drawing>
            </w:r>
          </w:p>
          <w:p w14:paraId="52E0D168" w14:textId="30A579D1" w:rsidR="00CE1479" w:rsidRPr="00C1590F" w:rsidRDefault="00CE1479" w:rsidP="00C1590F">
            <w:pPr>
              <w:pStyle w:val="afb"/>
            </w:pPr>
            <w:r w:rsidRPr="00C1590F">
              <w:t>б</w:t>
            </w:r>
          </w:p>
        </w:tc>
        <w:tc>
          <w:tcPr>
            <w:tcW w:w="2605" w:type="dxa"/>
            <w:shd w:val="clear" w:color="auto" w:fill="auto"/>
            <w:vAlign w:val="center"/>
          </w:tcPr>
          <w:p w14:paraId="29E78740" w14:textId="77777777" w:rsidR="00FF3CCE" w:rsidRPr="00C1590F" w:rsidRDefault="00FF3CCE" w:rsidP="00C1590F">
            <w:pPr>
              <w:pStyle w:val="afb"/>
            </w:pPr>
            <w:r w:rsidRPr="00C1590F">
              <w:rPr>
                <w:noProof/>
              </w:rPr>
              <w:drawing>
                <wp:inline distT="0" distB="0" distL="0" distR="0" wp14:anchorId="2A0E191B" wp14:editId="3B86B678">
                  <wp:extent cx="1442717" cy="720000"/>
                  <wp:effectExtent l="19050" t="19050" r="24765" b="23495"/>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17"/>
                          <a:srcRect r="9604"/>
                          <a:stretch/>
                        </pic:blipFill>
                        <pic:spPr bwMode="auto">
                          <a:xfrm>
                            <a:off x="0" y="0"/>
                            <a:ext cx="1442717" cy="72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5CE73DA" w14:textId="323C6BAE" w:rsidR="00CE1479" w:rsidRPr="00C1590F" w:rsidRDefault="00CE1479" w:rsidP="00C1590F">
            <w:pPr>
              <w:pStyle w:val="afb"/>
            </w:pPr>
            <w:r w:rsidRPr="00C1590F">
              <w:t>в</w:t>
            </w:r>
          </w:p>
        </w:tc>
      </w:tr>
      <w:tr w:rsidR="00FF3CCE" w:rsidRPr="00C1590F" w14:paraId="18537D34" w14:textId="77777777" w:rsidTr="00C1590F">
        <w:tc>
          <w:tcPr>
            <w:tcW w:w="4644" w:type="dxa"/>
            <w:shd w:val="clear" w:color="auto" w:fill="auto"/>
          </w:tcPr>
          <w:p w14:paraId="20DB5FE1" w14:textId="5C1FDC28" w:rsidR="00FF3CCE" w:rsidRPr="00C1590F" w:rsidRDefault="00C1590F" w:rsidP="00C1590F">
            <w:pPr>
              <w:pStyle w:val="afb"/>
            </w:pPr>
            <w:r w:rsidRPr="00C1590F">
              <w:object w:dxaOrig="7294" w:dyaOrig="5569" w14:anchorId="7687C852">
                <v:shape id="_x0000_i1042" type="#_x0000_t75" style="width:208.8pt;height:136.2pt" o:ole="">
                  <v:imagedata r:id="rId114" o:title=""/>
                </v:shape>
                <o:OLEObject Type="Embed" ProgID="Origin50.Graph" ShapeID="_x0000_i1042" DrawAspect="Content" ObjectID="_1591532940" r:id="rId118"/>
              </w:object>
            </w:r>
          </w:p>
          <w:p w14:paraId="0E21E2D3" w14:textId="1AFA03A5" w:rsidR="00CE1479" w:rsidRPr="00C1590F" w:rsidRDefault="00CE1479" w:rsidP="00C1590F">
            <w:pPr>
              <w:pStyle w:val="afb"/>
            </w:pPr>
            <w:r w:rsidRPr="00C1590F">
              <w:t>г</w:t>
            </w:r>
          </w:p>
        </w:tc>
        <w:tc>
          <w:tcPr>
            <w:tcW w:w="2605" w:type="dxa"/>
            <w:shd w:val="clear" w:color="auto" w:fill="auto"/>
            <w:vAlign w:val="center"/>
          </w:tcPr>
          <w:p w14:paraId="09A27DCA" w14:textId="77777777" w:rsidR="00FF3CCE" w:rsidRPr="00C1590F" w:rsidRDefault="00FF3CCE" w:rsidP="00C1590F">
            <w:pPr>
              <w:pStyle w:val="afb"/>
            </w:pPr>
            <w:r w:rsidRPr="00C1590F">
              <w:rPr>
                <w:noProof/>
              </w:rPr>
              <w:drawing>
                <wp:inline distT="0" distB="0" distL="0" distR="0" wp14:anchorId="03C28707" wp14:editId="1429CD22">
                  <wp:extent cx="1376640" cy="720000"/>
                  <wp:effectExtent l="19050" t="19050" r="14605" b="23495"/>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9"/>
                          <a:srcRect/>
                          <a:stretch>
                            <a:fillRect/>
                          </a:stretch>
                        </pic:blipFill>
                        <pic:spPr bwMode="auto">
                          <a:xfrm>
                            <a:off x="0" y="0"/>
                            <a:ext cx="1376640" cy="720000"/>
                          </a:xfrm>
                          <a:prstGeom prst="rect">
                            <a:avLst/>
                          </a:prstGeom>
                          <a:noFill/>
                          <a:ln w="9525">
                            <a:solidFill>
                              <a:schemeClr val="tx1"/>
                            </a:solidFill>
                            <a:miter lim="800000"/>
                            <a:headEnd/>
                            <a:tailEnd/>
                          </a:ln>
                        </pic:spPr>
                      </pic:pic>
                    </a:graphicData>
                  </a:graphic>
                </wp:inline>
              </w:drawing>
            </w:r>
          </w:p>
          <w:p w14:paraId="45076190" w14:textId="39C074AB" w:rsidR="00CE1479" w:rsidRPr="00C1590F" w:rsidRDefault="00CE1479" w:rsidP="00C1590F">
            <w:pPr>
              <w:pStyle w:val="afb"/>
            </w:pPr>
            <w:r w:rsidRPr="00C1590F">
              <w:t>д</w:t>
            </w:r>
          </w:p>
        </w:tc>
        <w:tc>
          <w:tcPr>
            <w:tcW w:w="2605" w:type="dxa"/>
            <w:shd w:val="clear" w:color="auto" w:fill="auto"/>
            <w:vAlign w:val="center"/>
          </w:tcPr>
          <w:p w14:paraId="244EA12B" w14:textId="77777777" w:rsidR="00FF3CCE" w:rsidRPr="00C1590F" w:rsidRDefault="00FF3CCE" w:rsidP="00C1590F">
            <w:pPr>
              <w:pStyle w:val="afb"/>
            </w:pPr>
            <w:r w:rsidRPr="00C1590F">
              <w:rPr>
                <w:noProof/>
              </w:rPr>
              <w:drawing>
                <wp:inline distT="0" distB="0" distL="0" distR="0" wp14:anchorId="4488C9C3" wp14:editId="1E78DE1F">
                  <wp:extent cx="1345794" cy="720000"/>
                  <wp:effectExtent l="19050" t="19050" r="26035" b="23495"/>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a:srcRect/>
                          <a:stretch>
                            <a:fillRect/>
                          </a:stretch>
                        </pic:blipFill>
                        <pic:spPr bwMode="auto">
                          <a:xfrm>
                            <a:off x="0" y="0"/>
                            <a:ext cx="1345794" cy="720000"/>
                          </a:xfrm>
                          <a:prstGeom prst="rect">
                            <a:avLst/>
                          </a:prstGeom>
                          <a:noFill/>
                          <a:ln w="9525">
                            <a:solidFill>
                              <a:schemeClr val="tx1"/>
                            </a:solidFill>
                            <a:miter lim="800000"/>
                            <a:headEnd/>
                            <a:tailEnd/>
                          </a:ln>
                        </pic:spPr>
                      </pic:pic>
                    </a:graphicData>
                  </a:graphic>
                </wp:inline>
              </w:drawing>
            </w:r>
          </w:p>
          <w:p w14:paraId="4736B1E5" w14:textId="7789A7CA" w:rsidR="00CE1479" w:rsidRPr="00C1590F" w:rsidRDefault="00CE1479" w:rsidP="00C1590F">
            <w:pPr>
              <w:pStyle w:val="afb"/>
            </w:pPr>
            <w:r w:rsidRPr="00C1590F">
              <w:t>е</w:t>
            </w:r>
          </w:p>
        </w:tc>
      </w:tr>
      <w:tr w:rsidR="00FF3CCE" w:rsidRPr="00C1590F" w14:paraId="201E91C4" w14:textId="77777777" w:rsidTr="00C1590F">
        <w:tc>
          <w:tcPr>
            <w:tcW w:w="4644" w:type="dxa"/>
            <w:shd w:val="clear" w:color="auto" w:fill="auto"/>
          </w:tcPr>
          <w:p w14:paraId="781FB757" w14:textId="3D088FF3" w:rsidR="00FF3CCE" w:rsidRPr="00C1590F" w:rsidRDefault="00C1590F" w:rsidP="00C1590F">
            <w:pPr>
              <w:pStyle w:val="afb"/>
            </w:pPr>
            <w:r w:rsidRPr="00C1590F">
              <w:object w:dxaOrig="7294" w:dyaOrig="5569" w14:anchorId="521CED0C">
                <v:shape id="_x0000_i1043" type="#_x0000_t75" style="width:198.6pt;height:124.2pt" o:ole="">
                  <v:imagedata r:id="rId121" o:title=""/>
                </v:shape>
                <o:OLEObject Type="Embed" ProgID="Origin50.Graph" ShapeID="_x0000_i1043" DrawAspect="Content" ObjectID="_1591532941" r:id="rId122"/>
              </w:object>
            </w:r>
          </w:p>
          <w:p w14:paraId="55F6F3A7" w14:textId="4F3BCEA0" w:rsidR="00CE1479" w:rsidRPr="00C1590F" w:rsidRDefault="00A76764" w:rsidP="00C1590F">
            <w:pPr>
              <w:pStyle w:val="afb"/>
            </w:pPr>
            <w:r w:rsidRPr="00C1590F">
              <w:t>ж</w:t>
            </w:r>
          </w:p>
        </w:tc>
        <w:tc>
          <w:tcPr>
            <w:tcW w:w="2605" w:type="dxa"/>
            <w:shd w:val="clear" w:color="auto" w:fill="auto"/>
            <w:vAlign w:val="center"/>
          </w:tcPr>
          <w:p w14:paraId="140D2949" w14:textId="77777777" w:rsidR="00FF3CCE" w:rsidRPr="00C1590F" w:rsidRDefault="00FF3CCE" w:rsidP="00C1590F">
            <w:pPr>
              <w:pStyle w:val="afb"/>
            </w:pPr>
            <w:r w:rsidRPr="00C1590F">
              <w:rPr>
                <w:noProof/>
              </w:rPr>
              <w:drawing>
                <wp:inline distT="0" distB="0" distL="0" distR="0" wp14:anchorId="7D36653D" wp14:editId="1B02208E">
                  <wp:extent cx="1326701" cy="1080000"/>
                  <wp:effectExtent l="19050" t="19050" r="26035" b="2540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srcRect/>
                          <a:stretch>
                            <a:fillRect/>
                          </a:stretch>
                        </pic:blipFill>
                        <pic:spPr bwMode="auto">
                          <a:xfrm>
                            <a:off x="0" y="0"/>
                            <a:ext cx="1326701" cy="1080000"/>
                          </a:xfrm>
                          <a:prstGeom prst="rect">
                            <a:avLst/>
                          </a:prstGeom>
                          <a:noFill/>
                          <a:ln w="9525">
                            <a:solidFill>
                              <a:schemeClr val="tx1"/>
                            </a:solidFill>
                            <a:miter lim="800000"/>
                            <a:headEnd/>
                            <a:tailEnd/>
                          </a:ln>
                        </pic:spPr>
                      </pic:pic>
                    </a:graphicData>
                  </a:graphic>
                </wp:inline>
              </w:drawing>
            </w:r>
          </w:p>
          <w:p w14:paraId="7DEE3D9B" w14:textId="3EB5604A" w:rsidR="00CE1479" w:rsidRPr="00C1590F" w:rsidRDefault="00A76764" w:rsidP="00C1590F">
            <w:pPr>
              <w:pStyle w:val="afb"/>
            </w:pPr>
            <w:r w:rsidRPr="00C1590F">
              <w:t>з</w:t>
            </w:r>
          </w:p>
        </w:tc>
        <w:tc>
          <w:tcPr>
            <w:tcW w:w="2605" w:type="dxa"/>
            <w:shd w:val="clear" w:color="auto" w:fill="auto"/>
            <w:vAlign w:val="center"/>
          </w:tcPr>
          <w:p w14:paraId="2220F192" w14:textId="77777777" w:rsidR="00FF3CCE" w:rsidRPr="00C1590F" w:rsidRDefault="00FF3CCE" w:rsidP="00C1590F">
            <w:pPr>
              <w:pStyle w:val="afb"/>
            </w:pPr>
            <w:r w:rsidRPr="00C1590F">
              <w:rPr>
                <w:noProof/>
              </w:rPr>
              <w:drawing>
                <wp:inline distT="0" distB="0" distL="0" distR="0" wp14:anchorId="0DF52BD9" wp14:editId="1383806C">
                  <wp:extent cx="1285211" cy="1080000"/>
                  <wp:effectExtent l="19050" t="19050" r="10795" b="25400"/>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4"/>
                          <a:srcRect t="7304" b="3912"/>
                          <a:stretch/>
                        </pic:blipFill>
                        <pic:spPr bwMode="auto">
                          <a:xfrm>
                            <a:off x="0" y="0"/>
                            <a:ext cx="1285211" cy="108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C1590F" w:rsidRDefault="00A76764" w:rsidP="00C1590F">
            <w:pPr>
              <w:pStyle w:val="afb"/>
            </w:pPr>
            <w:r w:rsidRPr="00C1590F">
              <w:t>и</w:t>
            </w:r>
          </w:p>
        </w:tc>
      </w:tr>
      <w:tr w:rsidR="00FF3CCE" w:rsidRPr="00C1590F" w14:paraId="7242C8DF" w14:textId="77777777" w:rsidTr="00C1590F">
        <w:tc>
          <w:tcPr>
            <w:tcW w:w="4644" w:type="dxa"/>
            <w:shd w:val="clear" w:color="auto" w:fill="auto"/>
          </w:tcPr>
          <w:p w14:paraId="48CF8312" w14:textId="3971760C" w:rsidR="00FF3CCE" w:rsidRPr="00C1590F" w:rsidRDefault="00C1590F" w:rsidP="00C1590F">
            <w:pPr>
              <w:pStyle w:val="afb"/>
            </w:pPr>
            <w:r w:rsidRPr="00C1590F">
              <w:object w:dxaOrig="7294" w:dyaOrig="5569" w14:anchorId="3ABEB78E">
                <v:shape id="_x0000_i1044" type="#_x0000_t75" style="width:186pt;height:119.4pt" o:ole="">
                  <v:imagedata r:id="rId125" o:title=""/>
                </v:shape>
                <o:OLEObject Type="Embed" ProgID="Origin50.Graph" ShapeID="_x0000_i1044" DrawAspect="Content" ObjectID="_1591532942" r:id="rId126"/>
              </w:object>
            </w:r>
          </w:p>
          <w:p w14:paraId="4FCADCD3" w14:textId="36A0AE70" w:rsidR="00CE1479" w:rsidRPr="00C1590F" w:rsidRDefault="00A76764" w:rsidP="00C1590F">
            <w:pPr>
              <w:pStyle w:val="afb"/>
            </w:pPr>
            <w:r w:rsidRPr="00C1590F">
              <w:t>к</w:t>
            </w:r>
          </w:p>
        </w:tc>
        <w:tc>
          <w:tcPr>
            <w:tcW w:w="2605" w:type="dxa"/>
            <w:shd w:val="clear" w:color="auto" w:fill="auto"/>
            <w:vAlign w:val="center"/>
          </w:tcPr>
          <w:p w14:paraId="673B5ADE" w14:textId="77777777" w:rsidR="00FF3CCE" w:rsidRPr="00C1590F" w:rsidRDefault="00FF3CCE" w:rsidP="00C1590F">
            <w:pPr>
              <w:pStyle w:val="afb"/>
            </w:pPr>
            <w:r w:rsidRPr="00C1590F">
              <w:rPr>
                <w:noProof/>
              </w:rPr>
              <w:drawing>
                <wp:inline distT="0" distB="0" distL="0" distR="0" wp14:anchorId="3B86E9B5" wp14:editId="2479EA94">
                  <wp:extent cx="1328803" cy="1440000"/>
                  <wp:effectExtent l="19050" t="19050" r="24130" b="27305"/>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7"/>
                          <a:srcRect/>
                          <a:stretch>
                            <a:fillRect/>
                          </a:stretch>
                        </pic:blipFill>
                        <pic:spPr bwMode="auto">
                          <a:xfrm>
                            <a:off x="0" y="0"/>
                            <a:ext cx="1328803" cy="1440000"/>
                          </a:xfrm>
                          <a:prstGeom prst="rect">
                            <a:avLst/>
                          </a:prstGeom>
                          <a:noFill/>
                          <a:ln w="9525">
                            <a:solidFill>
                              <a:schemeClr val="tx1"/>
                            </a:solidFill>
                            <a:miter lim="800000"/>
                            <a:headEnd/>
                            <a:tailEnd/>
                          </a:ln>
                        </pic:spPr>
                      </pic:pic>
                    </a:graphicData>
                  </a:graphic>
                </wp:inline>
              </w:drawing>
            </w:r>
          </w:p>
          <w:p w14:paraId="34867593" w14:textId="4D50D2C2" w:rsidR="00CE1479" w:rsidRPr="00C1590F" w:rsidRDefault="00A76764" w:rsidP="00C1590F">
            <w:pPr>
              <w:pStyle w:val="afb"/>
            </w:pPr>
            <w:r w:rsidRPr="00C1590F">
              <w:t>л</w:t>
            </w:r>
          </w:p>
        </w:tc>
        <w:tc>
          <w:tcPr>
            <w:tcW w:w="2605" w:type="dxa"/>
            <w:shd w:val="clear" w:color="auto" w:fill="auto"/>
            <w:vAlign w:val="center"/>
          </w:tcPr>
          <w:p w14:paraId="26C1B421" w14:textId="77777777" w:rsidR="00FF3CCE" w:rsidRPr="00C1590F" w:rsidRDefault="00FF3CCE" w:rsidP="00C1590F">
            <w:pPr>
              <w:pStyle w:val="afb"/>
            </w:pPr>
            <w:r w:rsidRPr="00C1590F">
              <w:rPr>
                <w:noProof/>
              </w:rPr>
              <w:drawing>
                <wp:inline distT="0" distB="0" distL="0" distR="0" wp14:anchorId="1703CE36" wp14:editId="0AA953A5">
                  <wp:extent cx="1345116" cy="1440000"/>
                  <wp:effectExtent l="19050" t="19050" r="26670" b="27305"/>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8"/>
                          <a:srcRect/>
                          <a:stretch>
                            <a:fillRect/>
                          </a:stretch>
                        </pic:blipFill>
                        <pic:spPr bwMode="auto">
                          <a:xfrm>
                            <a:off x="0" y="0"/>
                            <a:ext cx="1345116" cy="1440000"/>
                          </a:xfrm>
                          <a:prstGeom prst="rect">
                            <a:avLst/>
                          </a:prstGeom>
                          <a:noFill/>
                          <a:ln w="9525">
                            <a:solidFill>
                              <a:schemeClr val="tx1"/>
                            </a:solidFill>
                            <a:miter lim="800000"/>
                            <a:headEnd/>
                            <a:tailEnd/>
                          </a:ln>
                        </pic:spPr>
                      </pic:pic>
                    </a:graphicData>
                  </a:graphic>
                </wp:inline>
              </w:drawing>
            </w:r>
          </w:p>
          <w:p w14:paraId="255969F6" w14:textId="44729E80" w:rsidR="00CE1479" w:rsidRPr="00C1590F" w:rsidRDefault="00A76764" w:rsidP="00C1590F">
            <w:pPr>
              <w:pStyle w:val="afb"/>
            </w:pPr>
            <w:r w:rsidRPr="00C1590F">
              <w:t>м</w:t>
            </w:r>
          </w:p>
        </w:tc>
      </w:tr>
    </w:tbl>
    <w:p w14:paraId="691CE325" w14:textId="7850762C" w:rsidR="00C1590F" w:rsidRDefault="00C1590F" w:rsidP="00FF3CCE">
      <w:pPr>
        <w:pStyle w:val="afb"/>
      </w:pPr>
    </w:p>
    <w:p w14:paraId="41D280C0" w14:textId="77777777" w:rsidR="00C1590F" w:rsidRPr="00043FA2" w:rsidRDefault="00C1590F" w:rsidP="00FF3CCE">
      <w:pPr>
        <w:pStyle w:val="afb"/>
        <w:rPr>
          <w:sz w:val="20"/>
          <w:szCs w:val="20"/>
        </w:rPr>
      </w:pPr>
    </w:p>
    <w:p w14:paraId="2F55D11C" w14:textId="0A43E10A" w:rsidR="00C1590F" w:rsidRPr="00043FA2" w:rsidRDefault="00CE1479" w:rsidP="00FF3CCE">
      <w:pPr>
        <w:pStyle w:val="afb"/>
        <w:rPr>
          <w:sz w:val="20"/>
          <w:szCs w:val="20"/>
        </w:rPr>
      </w:pPr>
      <w:r w:rsidRPr="00043FA2">
        <w:rPr>
          <w:sz w:val="20"/>
          <w:szCs w:val="20"/>
        </w:rPr>
        <w:lastRenderedPageBreak/>
        <w:t>а</w:t>
      </w:r>
      <w:r w:rsidR="00C00E7C" w:rsidRPr="00043FA2">
        <w:rPr>
          <w:sz w:val="20"/>
          <w:szCs w:val="20"/>
        </w:rPr>
        <w:t xml:space="preserve">, г, </w:t>
      </w:r>
      <w:r w:rsidR="00A76764" w:rsidRPr="00043FA2">
        <w:rPr>
          <w:sz w:val="20"/>
          <w:szCs w:val="20"/>
        </w:rPr>
        <w:t>ж</w:t>
      </w:r>
      <w:r w:rsidR="00C00E7C" w:rsidRPr="00043FA2">
        <w:rPr>
          <w:sz w:val="20"/>
          <w:szCs w:val="20"/>
        </w:rPr>
        <w:t xml:space="preserve">, </w:t>
      </w:r>
      <w:r w:rsidR="00A76764" w:rsidRPr="00043FA2">
        <w:rPr>
          <w:sz w:val="20"/>
          <w:szCs w:val="20"/>
        </w:rPr>
        <w:t>к</w:t>
      </w:r>
      <w:r w:rsidRPr="00043FA2">
        <w:rPr>
          <w:sz w:val="20"/>
          <w:szCs w:val="20"/>
        </w:rPr>
        <w:t> – структурны</w:t>
      </w:r>
      <w:r w:rsidR="00C00E7C" w:rsidRPr="00043FA2">
        <w:rPr>
          <w:sz w:val="20"/>
          <w:szCs w:val="20"/>
        </w:rPr>
        <w:t>е</w:t>
      </w:r>
      <w:r w:rsidRPr="00043FA2">
        <w:rPr>
          <w:sz w:val="20"/>
          <w:szCs w:val="20"/>
        </w:rPr>
        <w:t xml:space="preserve"> анализ</w:t>
      </w:r>
      <w:r w:rsidR="00C00E7C" w:rsidRPr="00043FA2">
        <w:rPr>
          <w:sz w:val="20"/>
          <w:szCs w:val="20"/>
        </w:rPr>
        <w:t>ы</w:t>
      </w:r>
      <w:r w:rsidRPr="00043FA2">
        <w:rPr>
          <w:sz w:val="20"/>
          <w:szCs w:val="20"/>
        </w:rPr>
        <w:t xml:space="preserve"> при t = 10</w:t>
      </w:r>
      <w:r w:rsidR="00C00E7C" w:rsidRPr="00043FA2">
        <w:rPr>
          <w:sz w:val="20"/>
          <w:szCs w:val="20"/>
        </w:rPr>
        <w:t>, 50, 100, 150</w:t>
      </w:r>
      <w:r w:rsidRPr="00043FA2">
        <w:rPr>
          <w:sz w:val="20"/>
          <w:szCs w:val="20"/>
        </w:rPr>
        <w:t xml:space="preserve"> пс</w:t>
      </w:r>
    </w:p>
    <w:p w14:paraId="0D451831" w14:textId="1E5EA111" w:rsidR="000A0CCE" w:rsidRPr="00043FA2" w:rsidRDefault="00C00E7C" w:rsidP="00FF3CCE">
      <w:pPr>
        <w:pStyle w:val="afb"/>
        <w:rPr>
          <w:sz w:val="20"/>
          <w:szCs w:val="20"/>
        </w:rPr>
      </w:pPr>
      <w:r w:rsidRPr="00043FA2">
        <w:rPr>
          <w:sz w:val="20"/>
          <w:szCs w:val="20"/>
        </w:rPr>
        <w:t xml:space="preserve">б, в, д, е, </w:t>
      </w:r>
      <w:r w:rsidR="00A76764" w:rsidRPr="00043FA2">
        <w:rPr>
          <w:sz w:val="20"/>
          <w:szCs w:val="20"/>
        </w:rPr>
        <w:t>з</w:t>
      </w:r>
      <w:r w:rsidRPr="00043FA2">
        <w:rPr>
          <w:sz w:val="20"/>
          <w:szCs w:val="20"/>
        </w:rPr>
        <w:t xml:space="preserve">, </w:t>
      </w:r>
      <w:r w:rsidR="00A76764" w:rsidRPr="00043FA2">
        <w:rPr>
          <w:sz w:val="20"/>
          <w:szCs w:val="20"/>
        </w:rPr>
        <w:t>и</w:t>
      </w:r>
      <w:r w:rsidRPr="00043FA2">
        <w:rPr>
          <w:sz w:val="20"/>
          <w:szCs w:val="20"/>
        </w:rPr>
        <w:t xml:space="preserve">, </w:t>
      </w:r>
      <w:r w:rsidR="00A76764" w:rsidRPr="00043FA2">
        <w:rPr>
          <w:sz w:val="20"/>
          <w:szCs w:val="20"/>
        </w:rPr>
        <w:t>л</w:t>
      </w:r>
      <w:r w:rsidRPr="00043FA2">
        <w:rPr>
          <w:sz w:val="20"/>
          <w:szCs w:val="20"/>
        </w:rPr>
        <w:t xml:space="preserve">, </w:t>
      </w:r>
      <w:r w:rsidR="00A76764" w:rsidRPr="00043FA2">
        <w:rPr>
          <w:sz w:val="20"/>
          <w:szCs w:val="20"/>
        </w:rPr>
        <w:t>м</w:t>
      </w:r>
      <w:r w:rsidRPr="00043FA2">
        <w:rPr>
          <w:sz w:val="20"/>
          <w:szCs w:val="20"/>
        </w:rPr>
        <w:t xml:space="preserve"> - 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5608286D" w14:textId="77777777" w:rsidR="00C1590F" w:rsidRPr="00043FA2" w:rsidRDefault="00C1590F" w:rsidP="00FF3CCE">
      <w:pPr>
        <w:pStyle w:val="afb"/>
        <w:rPr>
          <w:sz w:val="20"/>
          <w:szCs w:val="20"/>
        </w:rPr>
      </w:pPr>
    </w:p>
    <w:p w14:paraId="0721104C" w14:textId="1203CF31" w:rsidR="00FF3CCE" w:rsidRDefault="00FF3CCE" w:rsidP="00FF3CCE">
      <w:pPr>
        <w:pStyle w:val="afb"/>
      </w:pPr>
      <w:r w:rsidRPr="00A61C83">
        <w:t>Рисунок</w:t>
      </w:r>
      <w:r w:rsidR="00A61C83" w:rsidRPr="00A61C83">
        <w:t xml:space="preserve"> 3.2</w:t>
      </w:r>
      <w:r w:rsidR="002B60D5">
        <w:t>7</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37304C5D" w14:textId="77777777" w:rsidR="00C1590F" w:rsidRPr="00D228F4" w:rsidRDefault="00C1590F" w:rsidP="00FF3CCE">
      <w:pPr>
        <w:pStyle w:val="afb"/>
      </w:pP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40F17940" w:rsidR="00FF3CCE"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w:t>
      </w:r>
      <w:r w:rsidR="002B60D5">
        <w:t>28</w:t>
      </w:r>
      <w:r w:rsidRPr="0016245C">
        <w:t>.</w:t>
      </w:r>
    </w:p>
    <w:p w14:paraId="0AC568B7" w14:textId="77777777" w:rsidR="00C1590F" w:rsidRPr="0016245C" w:rsidRDefault="00C1590F" w:rsidP="00FF3CCE"/>
    <w:p w14:paraId="764B1C52" w14:textId="524EED80" w:rsidR="00FF3CCE" w:rsidRDefault="00886D2B" w:rsidP="00FF3CCE">
      <w:pPr>
        <w:pStyle w:val="afb"/>
      </w:pPr>
      <w:r>
        <w:object w:dxaOrig="7295" w:dyaOrig="5570" w14:anchorId="1E5A633F">
          <v:shape id="_x0000_i1045" type="#_x0000_t75" style="width:267.6pt;height:204.6pt" o:ole="">
            <v:imagedata r:id="rId129" o:title=""/>
          </v:shape>
          <o:OLEObject Type="Embed" ProgID="Origin50.Graph" ShapeID="_x0000_i1045" DrawAspect="Content" ObjectID="_1591532943" r:id="rId130"/>
        </w:object>
      </w:r>
    </w:p>
    <w:p w14:paraId="35ED5A64" w14:textId="77777777" w:rsidR="00C1590F" w:rsidRPr="005907CF" w:rsidRDefault="00C1590F" w:rsidP="00FF3CCE">
      <w:pPr>
        <w:pStyle w:val="afb"/>
      </w:pPr>
    </w:p>
    <w:p w14:paraId="3A8A5BC4" w14:textId="6DB1822C" w:rsidR="00FF3CCE" w:rsidRDefault="00FF3CCE" w:rsidP="00FF3CCE">
      <w:pPr>
        <w:pStyle w:val="afb"/>
      </w:pPr>
      <w:r w:rsidRPr="000A0CCE">
        <w:t>Рисунок</w:t>
      </w:r>
      <w:r w:rsidR="000A0CCE" w:rsidRPr="000A0CCE">
        <w:t xml:space="preserve"> 3.</w:t>
      </w:r>
      <w:r w:rsidR="002B60D5">
        <w:t>28</w:t>
      </w:r>
      <w:r w:rsidRPr="00D228F4">
        <w:t xml:space="preserve"> – Зависимость толщины оксидной пленки от времени окисления</w:t>
      </w:r>
      <w:r w:rsidR="00C00E7C">
        <w:t>.</w:t>
      </w:r>
    </w:p>
    <w:p w14:paraId="4DDBB5A3" w14:textId="77777777" w:rsidR="00C1590F" w:rsidRDefault="00C1590F" w:rsidP="00FF3CCE">
      <w:pPr>
        <w:pStyle w:val="afb"/>
      </w:pP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00D41E89"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w:t>
      </w:r>
      <w:r w:rsidR="002B60D5">
        <w:t>29</w:t>
      </w:r>
      <w:r>
        <w:t>.</w:t>
      </w:r>
    </w:p>
    <w:p w14:paraId="64A42BF5" w14:textId="77777777" w:rsidR="00C1590F" w:rsidRDefault="00C1590F" w:rsidP="00FF3CCE"/>
    <w:p w14:paraId="1247DBCE" w14:textId="09374D12" w:rsidR="00C678BE" w:rsidRDefault="00886D2B" w:rsidP="00C678BE">
      <w:pPr>
        <w:jc w:val="center"/>
      </w:pPr>
      <w:r>
        <w:object w:dxaOrig="7295" w:dyaOrig="5570" w14:anchorId="1B2B54F2">
          <v:shape id="_x0000_i1046" type="#_x0000_t75" style="width:274.8pt;height:210pt" o:ole="">
            <v:imagedata r:id="rId131" o:title=""/>
          </v:shape>
          <o:OLEObject Type="Embed" ProgID="Origin50.Graph" ShapeID="_x0000_i1046" DrawAspect="Content" ObjectID="_1591532944" r:id="rId132"/>
        </w:object>
      </w:r>
    </w:p>
    <w:p w14:paraId="29945C2B" w14:textId="77777777" w:rsidR="00C1590F" w:rsidRDefault="00C1590F" w:rsidP="00C678BE">
      <w:pPr>
        <w:jc w:val="center"/>
      </w:pPr>
    </w:p>
    <w:p w14:paraId="5316FC61" w14:textId="3BA0B30A" w:rsidR="00C678BE" w:rsidRDefault="00133EB9" w:rsidP="00EC0FAB">
      <w:pPr>
        <w:pStyle w:val="afb"/>
      </w:pPr>
      <w:r w:rsidRPr="000A0CCE">
        <w:t>Рисунок</w:t>
      </w:r>
      <w:r w:rsidR="000A0CCE" w:rsidRPr="000A0CCE">
        <w:t xml:space="preserve"> 3.</w:t>
      </w:r>
      <w:r w:rsidR="002B60D5">
        <w:t>29</w:t>
      </w:r>
      <w:r>
        <w:t xml:space="preserve"> – Сравнение аппроксимаций </w:t>
      </w:r>
      <w:r w:rsidR="00C869E7">
        <w:t>толщины</w:t>
      </w:r>
      <w:r>
        <w:t xml:space="preserve"> оксидной пленки для систем железа без хрома и с хромом.</w:t>
      </w:r>
    </w:p>
    <w:p w14:paraId="1F01632C" w14:textId="77777777" w:rsidR="00C1590F" w:rsidRPr="00133EB9" w:rsidRDefault="00C1590F" w:rsidP="00EC0FAB">
      <w:pPr>
        <w:pStyle w:val="afb"/>
      </w:pPr>
    </w:p>
    <w:p w14:paraId="01B48F54" w14:textId="2F6A0246" w:rsidR="00E74523" w:rsidRDefault="00E74523" w:rsidP="00FF3CCE">
      <w:r>
        <w:t>Отметить нужно тот факт, что при наличии хрома</w:t>
      </w:r>
      <w:r w:rsidR="004144DA">
        <w:t xml:space="preserve"> в системе</w:t>
      </w:r>
      <w:r>
        <w:t xml:space="preserve"> пленка</w:t>
      </w:r>
      <w:r w:rsidR="004144DA">
        <w:t xml:space="preserve"> </w:t>
      </w:r>
      <w:r w:rsidR="002B60D5">
        <w:t>растет медленнее</w:t>
      </w:r>
      <w:r>
        <w:t xml:space="preserve">. </w:t>
      </w:r>
      <w:r w:rsidR="002B60D5">
        <w:t>Характер роста похож. На начальных этапах, до 100 пс, идет интенсивный рост оксида, после, замедление и выход на «плато».</w:t>
      </w:r>
    </w:p>
    <w:p w14:paraId="10E60D73" w14:textId="5DFBB501" w:rsidR="002B60D5" w:rsidRPr="00FC5541" w:rsidRDefault="002B60D5" w:rsidP="00FF3CCE">
      <w:r>
        <w:t xml:space="preserve">Такой результат согласуется с экспериментом по окислению стали ЭП-823, описанным в </w:t>
      </w:r>
      <w:r w:rsidR="00FC5541">
        <w:t xml:space="preserve">работе </w:t>
      </w:r>
      <w:r w:rsidR="00FC5541" w:rsidRPr="00FC5541">
        <w:t>[</w:t>
      </w:r>
      <w:r w:rsidR="00FC5541">
        <w:fldChar w:fldCharType="begin"/>
      </w:r>
      <w:r w:rsidR="00FC5541">
        <w:instrText xml:space="preserve"> REF ВЦисар_Корр_стойк_сталей_в_распл_свинца \n \h </w:instrText>
      </w:r>
      <w:r w:rsidR="00FC5541">
        <w:fldChar w:fldCharType="separate"/>
      </w:r>
      <w:r w:rsidR="00D01514">
        <w:t>24</w:t>
      </w:r>
      <w:r w:rsidR="00FC5541">
        <w:fldChar w:fldCharType="end"/>
      </w:r>
      <w:r w:rsidR="00FC5541" w:rsidRPr="00FC5541">
        <w:t>]</w:t>
      </w:r>
      <w:r w:rsidR="00FC5541">
        <w:t xml:space="preserve">, о чем говорилось ранее в разделе </w:t>
      </w:r>
      <w:r w:rsidR="00FC5541">
        <w:fldChar w:fldCharType="begin"/>
      </w:r>
      <w:r w:rsidR="00FC5541">
        <w:instrText xml:space="preserve"> REF _Ref513051897 \h </w:instrText>
      </w:r>
      <w:r w:rsidR="00FC5541">
        <w:fldChar w:fldCharType="separate"/>
      </w:r>
      <w:r w:rsidR="00D01514">
        <w:t>Взаимодействие стали ЭП-823 со свинцом.</w:t>
      </w:r>
      <w:r w:rsidR="00FC5541">
        <w:fldChar w:fldCharType="end"/>
      </w:r>
      <w:r w:rsidR="00FC5541">
        <w:fldChar w:fldCharType="begin"/>
      </w:r>
      <w:r w:rsidR="00FC5541">
        <w:instrText xml:space="preserve"> REF _Ref513051897 \n \h </w:instrText>
      </w:r>
      <w:r w:rsidR="00FC5541">
        <w:fldChar w:fldCharType="separate"/>
      </w:r>
      <w:r w:rsidR="00D01514">
        <w:t>1.3.4.3</w:t>
      </w:r>
      <w:r w:rsidR="00FC5541">
        <w:fldChar w:fldCharType="end"/>
      </w:r>
      <w:r w:rsidR="00FC5541">
        <w:t>.</w:t>
      </w:r>
    </w:p>
    <w:p w14:paraId="24B1AD59" w14:textId="0BFAC0EC" w:rsidR="00133417" w:rsidRDefault="008468A2" w:rsidP="00E54223">
      <w:r>
        <w:t xml:space="preserve">В работе </w:t>
      </w:r>
      <w:r w:rsidRPr="00CA734D">
        <w:t>[</w:t>
      </w:r>
      <w:r w:rsidR="000A1E77">
        <w:fldChar w:fldCharType="begin"/>
      </w:r>
      <w:r w:rsidR="000A1E77">
        <w:instrText xml:space="preserve"> REF NDas_Quantum_chemical_MD_Fe_Cr \n \h </w:instrText>
      </w:r>
      <w:r w:rsidR="000A1E77">
        <w:fldChar w:fldCharType="separate"/>
      </w:r>
      <w:r w:rsidR="00D01514">
        <w:t>51</w:t>
      </w:r>
      <w:r w:rsidR="000A1E77">
        <w:fldChar w:fldCharType="end"/>
      </w:r>
      <w:r w:rsidRPr="00CA734D">
        <w:t xml:space="preserve">] </w:t>
      </w:r>
      <w:r>
        <w:t xml:space="preserve">авторы </w:t>
      </w:r>
      <w:r w:rsidR="00CA734D">
        <w:t>проводили исследование по окислению</w:t>
      </w:r>
      <w:r w:rsidR="00A63C0E">
        <w:t xml:space="preserve"> молекулами воды</w:t>
      </w:r>
      <w:r w:rsidR="00CA734D">
        <w:t xml:space="preserve"> </w:t>
      </w:r>
      <w:r w:rsidR="00994F75">
        <w:t xml:space="preserve">поверхности систем </w:t>
      </w:r>
      <w:r w:rsidR="00A63C0E">
        <w:t xml:space="preserve">чистого ГЦК железа и системы железо – хром. Расчеты выполнялись с помощью </w:t>
      </w:r>
      <w:r w:rsidR="00A63C0E">
        <w:rPr>
          <w:lang w:val="en-US"/>
        </w:rPr>
        <w:t>DFT</w:t>
      </w:r>
      <w:r w:rsidR="00A63C0E" w:rsidRPr="00A63C0E">
        <w:t xml:space="preserve"> </w:t>
      </w:r>
      <w:r w:rsidR="00A63C0E">
        <w:t>методов, и как следствие, размер ячейки был мал. Для чистого железа количество атомов составило 48 штук и 6 молекул воды. Для системы железо</w:t>
      </w:r>
      <w:r w:rsidR="00A63C0E">
        <w:noBreakHyphen/>
        <w:t xml:space="preserve">хром количество атомов составило те же 48 штук, из которых 6 атомов были хромом и, как и раньше, 6 молекул воды над поверхностью. Температура моделирования 561 </w:t>
      </w:r>
      <w:r w:rsidR="00A63C0E">
        <w:rPr>
          <w:rFonts w:cs="Times New Roman"/>
        </w:rPr>
        <w:t>˚</w:t>
      </w:r>
      <w:r w:rsidR="00A63C0E">
        <w:t xml:space="preserve">К </w:t>
      </w:r>
      <w:r w:rsidR="00A63C0E">
        <w:rPr>
          <w:rFonts w:cs="Times New Roman"/>
        </w:rPr>
        <w:t>≈</w:t>
      </w:r>
      <w:r w:rsidR="00A63C0E">
        <w:t xml:space="preserve"> 287 </w:t>
      </w:r>
      <w:r w:rsidR="00A63C0E">
        <w:rPr>
          <w:rFonts w:cs="Times New Roman"/>
        </w:rPr>
        <w:t>˚</w:t>
      </w:r>
      <w:r w:rsidR="00A63C0E">
        <w:t xml:space="preserve">С. </w:t>
      </w:r>
      <w:r w:rsidR="00133417">
        <w:t>Общее время моделирования составило 1 пс.</w:t>
      </w:r>
      <w:r w:rsidR="00E54223">
        <w:t xml:space="preserve"> </w:t>
      </w:r>
      <w:r w:rsidR="00133417">
        <w:t xml:space="preserve">На </w:t>
      </w:r>
      <w:r w:rsidR="00133417" w:rsidRPr="00A90E4D">
        <w:t>рисунке</w:t>
      </w:r>
      <w:r w:rsidR="00A90E4D" w:rsidRPr="00A90E4D">
        <w:t xml:space="preserve"> 3.30</w:t>
      </w:r>
      <w:r w:rsidR="00133417">
        <w:t xml:space="preserve"> показано распределение зарядов в начале моделирования и через 1</w:t>
      </w:r>
      <w:r w:rsidR="00E54223">
        <w:t> </w:t>
      </w:r>
      <w:r w:rsidR="00133417">
        <w:t>пс.</w:t>
      </w:r>
    </w:p>
    <w:p w14:paraId="0B5084F2" w14:textId="77777777" w:rsidR="00C1590F" w:rsidRDefault="00C1590F" w:rsidP="00E5422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1590F" w14:paraId="46935F6A" w14:textId="78ED4961" w:rsidTr="00C1590F">
        <w:tc>
          <w:tcPr>
            <w:tcW w:w="2336" w:type="dxa"/>
          </w:tcPr>
          <w:p w14:paraId="2368FBC9" w14:textId="77777777" w:rsidR="00C1590F" w:rsidRDefault="00C1590F" w:rsidP="00133417">
            <w:pPr>
              <w:pStyle w:val="afb"/>
            </w:pPr>
            <w:r>
              <w:rPr>
                <w:noProof/>
              </w:rPr>
              <w:lastRenderedPageBreak/>
              <w:drawing>
                <wp:inline distT="0" distB="0" distL="0" distR="0" wp14:anchorId="3B783DED" wp14:editId="51F472F4">
                  <wp:extent cx="837032" cy="12600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37032" cy="1260000"/>
                          </a:xfrm>
                          <a:prstGeom prst="rect">
                            <a:avLst/>
                          </a:prstGeom>
                        </pic:spPr>
                      </pic:pic>
                    </a:graphicData>
                  </a:graphic>
                </wp:inline>
              </w:drawing>
            </w:r>
          </w:p>
          <w:p w14:paraId="57935420" w14:textId="0D902491" w:rsidR="00C1590F" w:rsidRDefault="00C1590F" w:rsidP="00133417">
            <w:pPr>
              <w:pStyle w:val="afb"/>
            </w:pPr>
            <w:r>
              <w:t>а</w:t>
            </w:r>
          </w:p>
        </w:tc>
        <w:tc>
          <w:tcPr>
            <w:tcW w:w="2336" w:type="dxa"/>
          </w:tcPr>
          <w:p w14:paraId="22021F38" w14:textId="77777777" w:rsidR="00C1590F" w:rsidRDefault="00C1590F" w:rsidP="00133417">
            <w:pPr>
              <w:pStyle w:val="afb"/>
            </w:pPr>
            <w:r>
              <w:rPr>
                <w:noProof/>
              </w:rPr>
              <w:drawing>
                <wp:inline distT="0" distB="0" distL="0" distR="0" wp14:anchorId="10E849A3" wp14:editId="61CF76BE">
                  <wp:extent cx="1422000" cy="126000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2000" cy="1260000"/>
                          </a:xfrm>
                          <a:prstGeom prst="rect">
                            <a:avLst/>
                          </a:prstGeom>
                        </pic:spPr>
                      </pic:pic>
                    </a:graphicData>
                  </a:graphic>
                </wp:inline>
              </w:drawing>
            </w:r>
          </w:p>
          <w:p w14:paraId="4A0F433D" w14:textId="46747379" w:rsidR="00C1590F" w:rsidRDefault="00C1590F" w:rsidP="00133417">
            <w:pPr>
              <w:pStyle w:val="afb"/>
            </w:pPr>
            <w:r>
              <w:t>б</w:t>
            </w:r>
          </w:p>
        </w:tc>
        <w:tc>
          <w:tcPr>
            <w:tcW w:w="2336" w:type="dxa"/>
          </w:tcPr>
          <w:p w14:paraId="6EEDBA0B" w14:textId="77777777" w:rsidR="00C1590F" w:rsidRDefault="00C1590F" w:rsidP="00C1590F">
            <w:pPr>
              <w:pStyle w:val="afb"/>
            </w:pPr>
            <w:r>
              <w:rPr>
                <w:noProof/>
              </w:rPr>
              <w:drawing>
                <wp:inline distT="0" distB="0" distL="0" distR="0" wp14:anchorId="786F0309" wp14:editId="55D47065">
                  <wp:extent cx="913383" cy="126000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13383" cy="1260000"/>
                          </a:xfrm>
                          <a:prstGeom prst="rect">
                            <a:avLst/>
                          </a:prstGeom>
                        </pic:spPr>
                      </pic:pic>
                    </a:graphicData>
                  </a:graphic>
                </wp:inline>
              </w:drawing>
            </w:r>
          </w:p>
          <w:p w14:paraId="51EC3EEE" w14:textId="310719A1" w:rsidR="00C1590F" w:rsidRDefault="00C1590F" w:rsidP="00C1590F">
            <w:pPr>
              <w:pStyle w:val="afb"/>
              <w:rPr>
                <w:noProof/>
              </w:rPr>
            </w:pPr>
            <w:r>
              <w:t>в</w:t>
            </w:r>
          </w:p>
        </w:tc>
        <w:tc>
          <w:tcPr>
            <w:tcW w:w="2337" w:type="dxa"/>
          </w:tcPr>
          <w:p w14:paraId="3BAC91B8" w14:textId="77777777" w:rsidR="00C1590F" w:rsidRDefault="00C1590F" w:rsidP="00C1590F">
            <w:pPr>
              <w:pStyle w:val="afb"/>
            </w:pPr>
            <w:r>
              <w:rPr>
                <w:noProof/>
              </w:rPr>
              <w:drawing>
                <wp:inline distT="0" distB="0" distL="0" distR="0" wp14:anchorId="677216E0" wp14:editId="1EE4876A">
                  <wp:extent cx="1390667" cy="126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0667" cy="1260000"/>
                          </a:xfrm>
                          <a:prstGeom prst="rect">
                            <a:avLst/>
                          </a:prstGeom>
                        </pic:spPr>
                      </pic:pic>
                    </a:graphicData>
                  </a:graphic>
                </wp:inline>
              </w:drawing>
            </w:r>
          </w:p>
          <w:p w14:paraId="4225188E" w14:textId="665F0C91" w:rsidR="00C1590F" w:rsidRDefault="00C1590F" w:rsidP="00C1590F">
            <w:pPr>
              <w:pStyle w:val="afb"/>
              <w:rPr>
                <w:noProof/>
              </w:rPr>
            </w:pPr>
            <w:r>
              <w:t>г</w:t>
            </w:r>
          </w:p>
        </w:tc>
      </w:tr>
    </w:tbl>
    <w:p w14:paraId="575D6473" w14:textId="77777777" w:rsidR="00043FA2" w:rsidRPr="00043FA2" w:rsidRDefault="00043FA2" w:rsidP="00133417">
      <w:pPr>
        <w:pStyle w:val="afb"/>
        <w:rPr>
          <w:sz w:val="20"/>
          <w:szCs w:val="20"/>
        </w:rPr>
      </w:pPr>
    </w:p>
    <w:p w14:paraId="2688F682" w14:textId="2638428A" w:rsidR="00043FA2" w:rsidRPr="00043FA2" w:rsidRDefault="00E54223" w:rsidP="00133417">
      <w:pPr>
        <w:pStyle w:val="afb"/>
        <w:rPr>
          <w:sz w:val="20"/>
          <w:szCs w:val="20"/>
        </w:rPr>
      </w:pPr>
      <w:r w:rsidRPr="00043FA2">
        <w:rPr>
          <w:sz w:val="20"/>
          <w:szCs w:val="20"/>
        </w:rPr>
        <w:t>а – начальный момент моделирования системы чистого железа (желтым выделены атомы железа, синим и оранжевым выделены водород и кислород соответственно)</w:t>
      </w:r>
    </w:p>
    <w:p w14:paraId="5152DD93" w14:textId="77777777" w:rsidR="00043FA2" w:rsidRPr="00043FA2" w:rsidRDefault="00E54223" w:rsidP="00133417">
      <w:pPr>
        <w:pStyle w:val="afb"/>
        <w:rPr>
          <w:sz w:val="20"/>
          <w:szCs w:val="20"/>
        </w:rPr>
      </w:pPr>
      <w:r w:rsidRPr="00043FA2">
        <w:rPr>
          <w:sz w:val="20"/>
          <w:szCs w:val="20"/>
        </w:rPr>
        <w:t>б – система чистого железа через 1 пс</w:t>
      </w:r>
    </w:p>
    <w:p w14:paraId="31FC4CB5" w14:textId="77777777" w:rsidR="00043FA2" w:rsidRPr="00043FA2" w:rsidRDefault="00E54223" w:rsidP="00133417">
      <w:pPr>
        <w:pStyle w:val="afb"/>
        <w:rPr>
          <w:sz w:val="20"/>
          <w:szCs w:val="20"/>
        </w:rPr>
      </w:pPr>
      <w:r w:rsidRPr="00043FA2">
        <w:rPr>
          <w:sz w:val="20"/>
          <w:szCs w:val="20"/>
        </w:rPr>
        <w:t>в – начальный момент моделирования системы желез-хром (желтым выделены атомы железа, синим и оранжевым</w:t>
      </w:r>
      <w:r w:rsidRPr="00043FA2">
        <w:rPr>
          <w:sz w:val="20"/>
          <w:szCs w:val="20"/>
        </w:rPr>
        <w:noBreakHyphen/>
        <w:t>водород и кислород, красным - хром)</w:t>
      </w:r>
    </w:p>
    <w:p w14:paraId="33BC3519" w14:textId="1D1AEDAE" w:rsidR="00133417" w:rsidRPr="00043FA2" w:rsidRDefault="00E54223" w:rsidP="00133417">
      <w:pPr>
        <w:pStyle w:val="afb"/>
        <w:rPr>
          <w:sz w:val="20"/>
          <w:szCs w:val="20"/>
        </w:rPr>
      </w:pPr>
      <w:r w:rsidRPr="00043FA2">
        <w:rPr>
          <w:sz w:val="20"/>
          <w:szCs w:val="20"/>
        </w:rPr>
        <w:t>б – система железо-хром через 1 пс</w:t>
      </w:r>
    </w:p>
    <w:p w14:paraId="2D1CEFF3" w14:textId="77777777" w:rsidR="00043FA2" w:rsidRPr="00043FA2" w:rsidRDefault="00043FA2" w:rsidP="00133417">
      <w:pPr>
        <w:pStyle w:val="afb"/>
        <w:rPr>
          <w:sz w:val="20"/>
          <w:szCs w:val="20"/>
        </w:rPr>
      </w:pPr>
    </w:p>
    <w:p w14:paraId="27DFC2A4" w14:textId="6555DA6D" w:rsidR="00E54223" w:rsidRDefault="00E54223" w:rsidP="00133417">
      <w:pPr>
        <w:pStyle w:val="afb"/>
      </w:pPr>
      <w:r w:rsidRPr="00A90E4D">
        <w:t>Рисунок</w:t>
      </w:r>
      <w:r w:rsidR="00A90E4D" w:rsidRPr="00A90E4D">
        <w:t xml:space="preserve"> 3.30</w:t>
      </w:r>
      <w:r>
        <w:t xml:space="preserve"> – Зарядовое распределение двух систем в различные моменты времени</w:t>
      </w:r>
      <w:r w:rsidRPr="00E54223">
        <w:t xml:space="preserve"> [</w:t>
      </w:r>
      <w:r>
        <w:fldChar w:fldCharType="begin"/>
      </w:r>
      <w:r>
        <w:instrText xml:space="preserve"> REF NDas_Quantum_chemical_MD_Fe_Cr \n \h </w:instrText>
      </w:r>
      <w:r>
        <w:fldChar w:fldCharType="separate"/>
      </w:r>
      <w:r w:rsidR="00D01514">
        <w:t>51</w:t>
      </w:r>
      <w:r>
        <w:fldChar w:fldCharType="end"/>
      </w:r>
      <w:r w:rsidRPr="00E54223">
        <w:t>]</w:t>
      </w:r>
      <w:r>
        <w:t>.</w:t>
      </w:r>
    </w:p>
    <w:p w14:paraId="53280600" w14:textId="77777777" w:rsidR="00043FA2" w:rsidRDefault="00043FA2" w:rsidP="00133417">
      <w:pPr>
        <w:pStyle w:val="afb"/>
      </w:pPr>
    </w:p>
    <w:p w14:paraId="7D3ABAF6" w14:textId="58C81E34" w:rsidR="008468A2" w:rsidRDefault="001B49F9" w:rsidP="00FF3CCE">
      <w:r>
        <w:t>П</w:t>
      </w:r>
      <w:r w:rsidR="004C72B2" w:rsidRPr="004C72B2">
        <w:t>оверхностн</w:t>
      </w:r>
      <w:r w:rsidR="004C72B2">
        <w:t>ая</w:t>
      </w:r>
      <w:r w:rsidR="004C72B2" w:rsidRPr="004C72B2">
        <w:t xml:space="preserve"> </w:t>
      </w:r>
      <w:r w:rsidR="004C72B2">
        <w:t>структура системы</w:t>
      </w:r>
      <w:r w:rsidR="004C72B2" w:rsidRPr="004C72B2">
        <w:t xml:space="preserve"> Fe-Cr отлича</w:t>
      </w:r>
      <w:r w:rsidR="004C72B2">
        <w:t>ется</w:t>
      </w:r>
      <w:r w:rsidR="004C72B2" w:rsidRPr="004C72B2">
        <w:t xml:space="preserve"> от структур </w:t>
      </w:r>
      <w:r w:rsidR="004C72B2">
        <w:t xml:space="preserve">системы чистого железа </w:t>
      </w:r>
      <w:r w:rsidR="004C72B2" w:rsidRPr="004C72B2">
        <w:t>из-за высокой концентрации O, OH и H</w:t>
      </w:r>
      <w:r w:rsidR="004C72B2" w:rsidRPr="004C72B2">
        <w:rPr>
          <w:vertAlign w:val="subscript"/>
        </w:rPr>
        <w:t>2</w:t>
      </w:r>
      <w:r w:rsidR="004C72B2" w:rsidRPr="004C72B2">
        <w:t xml:space="preserve">O вокруг </w:t>
      </w:r>
      <w:r w:rsidR="004C72B2">
        <w:t>атомов хрома</w:t>
      </w:r>
      <w:r w:rsidR="004C72B2" w:rsidRPr="004C72B2">
        <w:t>, что свидетельствует о сильной связи Cr-O.</w:t>
      </w:r>
      <w:r w:rsidR="004C72B2">
        <w:t xml:space="preserve"> </w:t>
      </w:r>
      <w:r w:rsidR="00133417">
        <w:t>На п</w:t>
      </w:r>
      <w:r w:rsidR="004C72B2" w:rsidRPr="004C72B2">
        <w:t>оверхност</w:t>
      </w:r>
      <w:r w:rsidR="00133417">
        <w:t>и</w:t>
      </w:r>
      <w:r w:rsidR="004C72B2" w:rsidRPr="004C72B2">
        <w:t xml:space="preserve"> </w:t>
      </w:r>
      <w:r w:rsidR="00133417">
        <w:t xml:space="preserve">системы </w:t>
      </w:r>
      <w:r w:rsidR="004C72B2" w:rsidRPr="004C72B2">
        <w:t xml:space="preserve">Fe-Cr </w:t>
      </w:r>
      <w:r w:rsidR="00133417">
        <w:t>было замечено увеличение концентрации атомов хрома</w:t>
      </w:r>
      <w:r w:rsidR="004C72B2" w:rsidRPr="004C72B2">
        <w:t xml:space="preserve">, а также </w:t>
      </w:r>
      <w:r w:rsidR="00133417">
        <w:t>атомов кислорода, что говорит о том, что пленка становится защитной</w:t>
      </w:r>
      <w:r w:rsidR="004C72B2" w:rsidRPr="004C72B2">
        <w:t>.</w:t>
      </w:r>
    </w:p>
    <w:p w14:paraId="103B9A18" w14:textId="37E2E5F3" w:rsidR="009F1C6B" w:rsidRDefault="009F1C6B" w:rsidP="00FF3CCE">
      <w:r>
        <w:t>Таким образом,</w:t>
      </w:r>
      <w:r w:rsidR="007B1080">
        <w:t xml:space="preserve"> и </w:t>
      </w:r>
      <w:r w:rsidR="007B1080">
        <w:rPr>
          <w:lang w:val="en-US"/>
        </w:rPr>
        <w:t>DFT</w:t>
      </w:r>
      <w:r w:rsidR="007B1080">
        <w:t xml:space="preserve"> и МД расчеты говорят об одном и том же. Хром замедляет рост пленки</w:t>
      </w:r>
      <w:r w:rsidR="00185CD7">
        <w:t xml:space="preserve"> из-за большего сродства к кислороду.</w:t>
      </w:r>
    </w:p>
    <w:p w14:paraId="169C7D49" w14:textId="77777777" w:rsidR="00043FA2" w:rsidRPr="007B1080" w:rsidRDefault="00043FA2" w:rsidP="00FF3CCE"/>
    <w:p w14:paraId="005BB353" w14:textId="00645FCC" w:rsidR="00440F30" w:rsidRDefault="00440F30" w:rsidP="00440F30">
      <w:pPr>
        <w:pStyle w:val="4"/>
      </w:pPr>
      <w:bookmarkStart w:id="116" w:name="_Ref517687544"/>
      <w:bookmarkStart w:id="117" w:name="_Toc517719237"/>
      <w:r>
        <w:t xml:space="preserve">Рост оксидной пленки на поверхности системы железо </w:t>
      </w:r>
      <w:r w:rsidR="004B7C00">
        <w:t>-</w:t>
      </w:r>
      <w:r>
        <w:t xml:space="preserve"> обогащение хромом.</w:t>
      </w:r>
      <w:bookmarkEnd w:id="116"/>
      <w:bookmarkEnd w:id="117"/>
    </w:p>
    <w:p w14:paraId="58FB1E1D" w14:textId="4F96AB7C"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t xml:space="preserve">Концентрация хрома </w:t>
      </w:r>
      <w:r>
        <w:rPr>
          <w:rFonts w:cs="Times New Roman"/>
        </w:rPr>
        <w:t>≈</w:t>
      </w:r>
      <w:r>
        <w:t xml:space="preserve">30 </w:t>
      </w:r>
      <w:r w:rsidR="004C3024">
        <w:t>масс.%</w:t>
      </w:r>
      <w:r>
        <w:t xml:space="preserve">. </w:t>
      </w:r>
      <w:r w:rsidR="00690C28">
        <w:t xml:space="preserve">Моделирование проводилось в течении </w:t>
      </w:r>
      <w:r w:rsidR="00804092">
        <w:t>2</w:t>
      </w:r>
      <w:r w:rsidR="00B71A5E">
        <w:t>00</w:t>
      </w:r>
      <w:r w:rsidR="00690C28">
        <w:t xml:space="preserve"> пс.</w:t>
      </w:r>
      <w:r w:rsidR="00080823">
        <w:t xml:space="preserve"> На </w:t>
      </w:r>
      <w:r w:rsidR="00080823" w:rsidRPr="00A90E4D">
        <w:t>рисунке</w:t>
      </w:r>
      <w:r w:rsidR="00A90E4D" w:rsidRPr="00A90E4D">
        <w:t xml:space="preserve"> 3.31</w:t>
      </w:r>
      <w:r w:rsidR="00080823">
        <w:t xml:space="preserve"> показаны сравнительные графики для двух систем</w:t>
      </w:r>
      <w:r w:rsidR="00DF3270">
        <w:t xml:space="preserve"> железо </w:t>
      </w:r>
      <w:r w:rsidR="00F30DEC">
        <w:t>-</w:t>
      </w:r>
      <w:r w:rsidR="00DF3270">
        <w:t xml:space="preserve"> 13</w:t>
      </w:r>
      <w:r w:rsidR="00EE49BF" w:rsidRPr="00EE49BF">
        <w:t xml:space="preserve"> </w:t>
      </w:r>
      <w:proofErr w:type="gramStart"/>
      <w:r w:rsidR="004C3024">
        <w:t>масс.%</w:t>
      </w:r>
      <w:proofErr w:type="gramEnd"/>
      <w:r w:rsidR="00EE49BF">
        <w:t xml:space="preserve"> </w:t>
      </w:r>
      <w:r w:rsidR="00DF3270">
        <w:t xml:space="preserve">хрома и железо </w:t>
      </w:r>
      <w:r w:rsidR="00F30DEC">
        <w:t>-</w:t>
      </w:r>
      <w:r w:rsidR="00DF3270">
        <w:t xml:space="preserve"> 30</w:t>
      </w:r>
      <w:r w:rsidR="00EE49BF" w:rsidRPr="00EE49BF">
        <w:t xml:space="preserve"> </w:t>
      </w:r>
      <w:r w:rsidR="004C3024">
        <w:t>масс.%</w:t>
      </w:r>
      <w:r w:rsidR="00EE49BF">
        <w:t xml:space="preserve"> </w:t>
      </w:r>
      <w:r w:rsidR="00DF3270">
        <w:t>хрома.</w:t>
      </w:r>
    </w:p>
    <w:p w14:paraId="623D9441" w14:textId="77777777" w:rsidR="00043FA2" w:rsidRDefault="00043FA2" w:rsidP="00440F30"/>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14F657A0" w:rsidR="00DF3270" w:rsidRDefault="0045459F" w:rsidP="00EE5855">
            <w:pPr>
              <w:pStyle w:val="afb"/>
            </w:pPr>
            <w:r>
              <w:object w:dxaOrig="7295" w:dyaOrig="5570" w14:anchorId="5940CA6A">
                <v:shape id="_x0000_i1047" type="#_x0000_t75" style="width:228pt;height:174pt" o:ole="">
                  <v:imagedata r:id="rId137" o:title=""/>
                </v:shape>
                <o:OLEObject Type="Embed" ProgID="Origin50.Graph" ShapeID="_x0000_i1047" DrawAspect="Content" ObjectID="_1591532945" r:id="rId138"/>
              </w:object>
            </w:r>
          </w:p>
          <w:p w14:paraId="6236875F" w14:textId="2816EFC2" w:rsidR="00EE5855" w:rsidRDefault="00EE5855" w:rsidP="00EE5855">
            <w:pPr>
              <w:pStyle w:val="afb"/>
            </w:pPr>
            <w:r>
              <w:t>а</w:t>
            </w:r>
          </w:p>
        </w:tc>
        <w:tc>
          <w:tcPr>
            <w:tcW w:w="4474" w:type="dxa"/>
          </w:tcPr>
          <w:p w14:paraId="00F04D29" w14:textId="1F9E8B01" w:rsidR="00DF3270" w:rsidRDefault="00BC7188" w:rsidP="00EE5855">
            <w:pPr>
              <w:pStyle w:val="afb"/>
              <w:ind w:left="-607"/>
            </w:pPr>
            <w:r>
              <w:object w:dxaOrig="7295" w:dyaOrig="5570" w14:anchorId="66BFD69F">
                <v:shape id="_x0000_i1048" type="#_x0000_t75" style="width:231pt;height:177pt" o:ole="">
                  <v:imagedata r:id="rId139" o:title=""/>
                </v:shape>
                <o:OLEObject Type="Embed" ProgID="Origin50.Graph" ShapeID="_x0000_i1048" DrawAspect="Content" ObjectID="_1591532946" r:id="rId140"/>
              </w:object>
            </w:r>
          </w:p>
          <w:p w14:paraId="60F433EE" w14:textId="1DCCBBE8" w:rsidR="00EE5855" w:rsidRDefault="00EE5855" w:rsidP="00EE5855">
            <w:pPr>
              <w:pStyle w:val="afb"/>
              <w:ind w:left="-607"/>
            </w:pPr>
            <w:r>
              <w:t>б</w:t>
            </w:r>
          </w:p>
        </w:tc>
      </w:tr>
    </w:tbl>
    <w:p w14:paraId="1E90C93D" w14:textId="77777777" w:rsidR="00043FA2" w:rsidRPr="00043FA2" w:rsidRDefault="00043FA2" w:rsidP="00EE5855">
      <w:pPr>
        <w:pStyle w:val="afb"/>
        <w:rPr>
          <w:sz w:val="20"/>
          <w:szCs w:val="20"/>
        </w:rPr>
      </w:pPr>
    </w:p>
    <w:p w14:paraId="7E560EFB" w14:textId="1F085AD1" w:rsidR="00043FA2" w:rsidRPr="00043FA2" w:rsidRDefault="00EE5855" w:rsidP="00EE5855">
      <w:pPr>
        <w:pStyle w:val="afb"/>
        <w:rPr>
          <w:sz w:val="20"/>
          <w:szCs w:val="20"/>
        </w:rPr>
      </w:pPr>
      <w:r w:rsidRPr="00043FA2">
        <w:rPr>
          <w:sz w:val="20"/>
          <w:szCs w:val="20"/>
        </w:rPr>
        <w:t>а – сравнение с различными структурами</w:t>
      </w:r>
    </w:p>
    <w:p w14:paraId="5941EAE0" w14:textId="4689C0F3" w:rsidR="00DF3270" w:rsidRPr="00043FA2" w:rsidRDefault="00EE5855" w:rsidP="00EE5855">
      <w:pPr>
        <w:pStyle w:val="afb"/>
        <w:rPr>
          <w:sz w:val="20"/>
          <w:szCs w:val="20"/>
        </w:rPr>
      </w:pPr>
      <w:r w:rsidRPr="00043FA2">
        <w:rPr>
          <w:sz w:val="20"/>
          <w:szCs w:val="20"/>
        </w:rPr>
        <w:t>б – сравнение двух систем</w:t>
      </w:r>
    </w:p>
    <w:p w14:paraId="2DBBF73B" w14:textId="77777777" w:rsidR="00043FA2" w:rsidRPr="00043FA2" w:rsidRDefault="00043FA2" w:rsidP="00EE5855">
      <w:pPr>
        <w:pStyle w:val="afb"/>
        <w:rPr>
          <w:sz w:val="20"/>
          <w:szCs w:val="20"/>
        </w:rPr>
      </w:pPr>
    </w:p>
    <w:p w14:paraId="6057DAB3" w14:textId="7F7AC58D" w:rsidR="00EE5855" w:rsidRDefault="00EE5855" w:rsidP="00EE5855">
      <w:pPr>
        <w:pStyle w:val="afb"/>
      </w:pPr>
      <w:r w:rsidRPr="00A90E4D">
        <w:t>Рисунок</w:t>
      </w:r>
      <w:r w:rsidR="00A90E4D" w:rsidRPr="00A90E4D">
        <w:t xml:space="preserve"> 3.31</w:t>
      </w:r>
      <w:r>
        <w:t xml:space="preserve"> – Структурный анализ приповерхностных слоев.</w:t>
      </w:r>
      <w:r w:rsidR="00251DD8" w:rsidRPr="00251DD8">
        <w:t xml:space="preserve"> </w:t>
      </w:r>
      <w:r w:rsidR="00251DD8">
        <w:t>Данные нормированы.</w:t>
      </w:r>
    </w:p>
    <w:p w14:paraId="23F9A816" w14:textId="77777777" w:rsidR="00043FA2" w:rsidRDefault="00043FA2" w:rsidP="00EE5855">
      <w:pPr>
        <w:pStyle w:val="afb"/>
      </w:pPr>
    </w:p>
    <w:p w14:paraId="0AAAC965" w14:textId="3D52BC67" w:rsidR="0057782A" w:rsidRDefault="0045459F" w:rsidP="00EE5855">
      <w:r>
        <w:t>К</w:t>
      </w:r>
      <w:r w:rsidRPr="009F6B8C">
        <w:t>ачественно</w:t>
      </w:r>
      <w:r>
        <w:t>,</w:t>
      </w:r>
      <w:r w:rsidRPr="009F6B8C">
        <w:t xml:space="preserve"> картина изменения структуры аналогична наблюдаемой для окисления </w:t>
      </w:r>
      <w:r>
        <w:t xml:space="preserve">системы с 13 </w:t>
      </w:r>
      <w:proofErr w:type="gramStart"/>
      <w:r w:rsidR="004C3024">
        <w:t>масс.%</w:t>
      </w:r>
      <w:proofErr w:type="gramEnd"/>
      <w:r>
        <w:t xml:space="preserve"> хрома</w:t>
      </w:r>
      <w:r w:rsidRPr="009F6B8C">
        <w:t>. Однако</w:t>
      </w:r>
      <w:r>
        <w:t>,</w:t>
      </w:r>
      <w:r w:rsidRPr="009F6B8C">
        <w:t xml:space="preserve"> </w:t>
      </w:r>
      <w:r>
        <w:t>если первые пики совпадают, то второй сдвинут немного правее (</w:t>
      </w:r>
      <w:r w:rsidRPr="00A90E4D">
        <w:t xml:space="preserve">рисунок </w:t>
      </w:r>
      <w:r w:rsidR="00A90E4D" w:rsidRPr="00A90E4D">
        <w:t xml:space="preserve">3.31 </w:t>
      </w:r>
      <w:r w:rsidRPr="00A90E4D">
        <w:t>б</w:t>
      </w:r>
      <w:r>
        <w:t>)</w:t>
      </w:r>
      <w:r w:rsidRPr="009F6B8C">
        <w:t xml:space="preserve">. Иными словами, </w:t>
      </w:r>
      <w:r>
        <w:t>высокая концентрация</w:t>
      </w:r>
      <w:r w:rsidRPr="009F6B8C">
        <w:t xml:space="preserve"> хрома несколько тормозит </w:t>
      </w:r>
      <w:r>
        <w:t>превращение в оксид</w:t>
      </w:r>
      <w:r w:rsidRPr="009F6B8C">
        <w:t>.</w:t>
      </w:r>
    </w:p>
    <w:p w14:paraId="545828D8" w14:textId="3BB22331" w:rsidR="0045459F" w:rsidRDefault="0045459F" w:rsidP="0045459F">
      <w:r>
        <w:t xml:space="preserve">На </w:t>
      </w:r>
      <w:r w:rsidRPr="00A90E4D">
        <w:t>рисунке</w:t>
      </w:r>
      <w:r w:rsidR="00A90E4D" w:rsidRPr="00A90E4D">
        <w:t xml:space="preserve"> 3.32</w:t>
      </w:r>
      <w:r>
        <w:t xml:space="preserve"> показано изменение толщины пленки во время моделирования.</w:t>
      </w:r>
    </w:p>
    <w:p w14:paraId="3BFCE86A" w14:textId="6C81863A" w:rsidR="00043FA2" w:rsidRDefault="00043FA2" w:rsidP="0045459F"/>
    <w:p w14:paraId="400752D6" w14:textId="7401A7A4" w:rsidR="00043FA2" w:rsidRDefault="00043FA2" w:rsidP="0045459F"/>
    <w:p w14:paraId="7E893EDA" w14:textId="77777777" w:rsidR="00043FA2" w:rsidRDefault="00043FA2" w:rsidP="0045459F"/>
    <w:p w14:paraId="31BA24B1" w14:textId="706D0DA3" w:rsidR="0045459F" w:rsidRDefault="00E55123" w:rsidP="00E55123">
      <w:pPr>
        <w:pStyle w:val="afb"/>
      </w:pPr>
      <w:r>
        <w:object w:dxaOrig="7295" w:dyaOrig="5570" w14:anchorId="408C3604">
          <v:shape id="_x0000_i1049" type="#_x0000_t75" style="width:272.4pt;height:207.6pt" o:ole="">
            <v:imagedata r:id="rId141" o:title=""/>
          </v:shape>
          <o:OLEObject Type="Embed" ProgID="Origin50.Graph" ShapeID="_x0000_i1049" DrawAspect="Content" ObjectID="_1591532947" r:id="rId142"/>
        </w:object>
      </w:r>
    </w:p>
    <w:p w14:paraId="22B10BF8" w14:textId="77777777" w:rsidR="00043FA2" w:rsidRDefault="00043FA2" w:rsidP="00E55123">
      <w:pPr>
        <w:pStyle w:val="afb"/>
      </w:pPr>
    </w:p>
    <w:p w14:paraId="4DE950E4" w14:textId="7D24F657" w:rsidR="00E55123" w:rsidRDefault="00E55123" w:rsidP="00E55123">
      <w:pPr>
        <w:pStyle w:val="afb"/>
        <w:rPr>
          <w:rFonts w:eastAsia="Calibri"/>
        </w:rPr>
      </w:pPr>
      <w:r w:rsidRPr="00A90E4D">
        <w:t>Рисунок</w:t>
      </w:r>
      <w:r w:rsidR="00A90E4D" w:rsidRPr="00A90E4D">
        <w:t xml:space="preserve"> 3.32</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1C0F24">
        <w:rPr>
          <w:rFonts w:eastAsia="Calibri"/>
        </w:rPr>
        <w:t>30</w:t>
      </w:r>
      <w:r w:rsidRPr="00285DA7">
        <w:t xml:space="preserve"> </w:t>
      </w:r>
      <w:proofErr w:type="gramStart"/>
      <w:r w:rsidR="004C3024">
        <w:t>масс.%</w:t>
      </w:r>
      <w:proofErr w:type="gramEnd"/>
      <w:r>
        <w:t> </w:t>
      </w:r>
      <w:r>
        <w:rPr>
          <w:rFonts w:eastAsia="Calibri"/>
        </w:rPr>
        <w:t>хром.</w:t>
      </w:r>
    </w:p>
    <w:p w14:paraId="0E0B723A" w14:textId="77777777" w:rsidR="00043FA2" w:rsidRPr="00F2767F" w:rsidRDefault="00043FA2" w:rsidP="00E55123">
      <w:pPr>
        <w:pStyle w:val="afb"/>
        <w:rPr>
          <w:rFonts w:eastAsia="Calibri"/>
        </w:rPr>
      </w:pPr>
    </w:p>
    <w:p w14:paraId="1B5CB06F" w14:textId="4F2F2CEB" w:rsidR="00E55123" w:rsidRDefault="001C0F24" w:rsidP="001C0F24">
      <w:r>
        <w:t>Характер роста похож на окисление чистого железа или системы железо</w:t>
      </w:r>
      <w:r>
        <w:noBreakHyphen/>
        <w:t>13 </w:t>
      </w:r>
      <w:proofErr w:type="gramStart"/>
      <w:r w:rsidR="004C3024">
        <w:t>масс.%</w:t>
      </w:r>
      <w:proofErr w:type="gramEnd"/>
      <w:r>
        <w:t xml:space="preserve"> хрома. Вначале – интенсивный рост, после замедление.</w:t>
      </w:r>
    </w:p>
    <w:p w14:paraId="22A603BD" w14:textId="723D3032" w:rsidR="00BE3C6C" w:rsidRDefault="00BE3C6C" w:rsidP="00BE3C6C">
      <w:r>
        <w:t xml:space="preserve">На </w:t>
      </w:r>
      <w:r w:rsidRPr="00A90E4D">
        <w:t>рисунке</w:t>
      </w:r>
      <w:r w:rsidR="00A90E4D" w:rsidRPr="00A90E4D">
        <w:t xml:space="preserve"> 3.33</w:t>
      </w:r>
      <w:r>
        <w:t xml:space="preserve"> представлено сравнение аппроксимаций изменения толщины пленки для различных систем.</w:t>
      </w:r>
    </w:p>
    <w:p w14:paraId="306EE9DF" w14:textId="77777777" w:rsidR="00043FA2" w:rsidRPr="00BE3C6C" w:rsidRDefault="00043FA2" w:rsidP="00BE3C6C"/>
    <w:p w14:paraId="3825140F" w14:textId="2A0EE5A8" w:rsidR="001C0F24" w:rsidRDefault="00886D2B" w:rsidP="001C0F24">
      <w:pPr>
        <w:pStyle w:val="afb"/>
      </w:pPr>
      <w:r>
        <w:object w:dxaOrig="7295" w:dyaOrig="5570" w14:anchorId="37F6A7F4">
          <v:shape id="_x0000_i1050" type="#_x0000_t75" style="width:262.2pt;height:199.8pt" o:ole="">
            <v:imagedata r:id="rId143" o:title=""/>
          </v:shape>
          <o:OLEObject Type="Embed" ProgID="Origin50.Graph" ShapeID="_x0000_i1050" DrawAspect="Content" ObjectID="_1591532948" r:id="rId144"/>
        </w:object>
      </w:r>
    </w:p>
    <w:p w14:paraId="188D291D" w14:textId="77777777" w:rsidR="00043FA2" w:rsidRDefault="00043FA2" w:rsidP="001C0F24">
      <w:pPr>
        <w:pStyle w:val="afb"/>
      </w:pPr>
    </w:p>
    <w:p w14:paraId="58966320" w14:textId="7A6EF128" w:rsidR="00BE3C6C" w:rsidRDefault="00BE3C6C" w:rsidP="00BE3C6C">
      <w:pPr>
        <w:pStyle w:val="afb"/>
      </w:pPr>
      <w:r w:rsidRPr="00A90E4D">
        <w:t>Рисунок</w:t>
      </w:r>
      <w:r w:rsidR="00A90E4D" w:rsidRPr="00A90E4D">
        <w:t xml:space="preserve"> 3.33</w:t>
      </w:r>
      <w:r>
        <w:t xml:space="preserve"> - Сравнение аппроксимаций толщины оксидной пленки для систем железа без хрома, с </w:t>
      </w:r>
      <w:r w:rsidRPr="00BE3C6C">
        <w:t xml:space="preserve">13 </w:t>
      </w:r>
      <w:proofErr w:type="gramStart"/>
      <w:r w:rsidR="004C3024">
        <w:t>масс.%</w:t>
      </w:r>
      <w:proofErr w:type="gramEnd"/>
      <w:r>
        <w:t xml:space="preserve"> хрома и с 30 </w:t>
      </w:r>
      <w:r w:rsidR="004C3024">
        <w:t>масс.%</w:t>
      </w:r>
      <w:r>
        <w:t xml:space="preserve"> хрома.</w:t>
      </w:r>
    </w:p>
    <w:p w14:paraId="0D269182" w14:textId="77777777" w:rsidR="00043FA2" w:rsidRDefault="00043FA2" w:rsidP="00BE3C6C">
      <w:pPr>
        <w:pStyle w:val="afb"/>
      </w:pPr>
    </w:p>
    <w:p w14:paraId="0E69EEB6" w14:textId="1BA8D303" w:rsidR="001C0F24" w:rsidRDefault="00BE3C6C" w:rsidP="00EE5855">
      <w:r>
        <w:lastRenderedPageBreak/>
        <w:t>Видно сильное отличие, которое заключается в том, что при наличии 30 </w:t>
      </w:r>
      <w:proofErr w:type="gramStart"/>
      <w:r w:rsidR="004C3024">
        <w:t>масс.%</w:t>
      </w:r>
      <w:proofErr w:type="gramEnd"/>
      <w:r>
        <w:t xml:space="preserve"> хрома, пленка растет медленнее. Имеется ввиду, что хоть характер роста сохраняется (интенсивный вначале, первые 100 пс, и замедление роста после), но через 200 пс толщина пленки меньше в </w:t>
      </w:r>
      <w:r>
        <w:rPr>
          <w:rFonts w:cs="Times New Roman"/>
        </w:rPr>
        <w:t>≈</w:t>
      </w:r>
      <w:r>
        <w:t>1,5 раза.</w:t>
      </w:r>
    </w:p>
    <w:p w14:paraId="36B3E911" w14:textId="77777777" w:rsidR="00043FA2" w:rsidRPr="00080823" w:rsidRDefault="00043FA2" w:rsidP="00EE5855"/>
    <w:p w14:paraId="51CD71DC" w14:textId="04B1B7F9" w:rsidR="00C00E7C" w:rsidRDefault="00C00E7C" w:rsidP="00C82DF0">
      <w:pPr>
        <w:pStyle w:val="3"/>
      </w:pPr>
      <w:bookmarkStart w:id="118" w:name="_Toc514780562"/>
      <w:bookmarkStart w:id="119" w:name="_Ref517687517"/>
      <w:bookmarkStart w:id="120" w:name="_Toc517719238"/>
      <w:r>
        <w:t>Рост оксидной пленки на поверхности системы железо </w:t>
      </w:r>
      <w:r w:rsidR="00DE1D6B">
        <w:t>-</w:t>
      </w:r>
      <w:r>
        <w:t> хром </w:t>
      </w:r>
      <w:r w:rsidR="00DE1D6B">
        <w:t>-</w:t>
      </w:r>
      <w:r>
        <w:t> алюминий.</w:t>
      </w:r>
      <w:bookmarkEnd w:id="118"/>
      <w:bookmarkEnd w:id="119"/>
      <w:bookmarkEnd w:id="120"/>
    </w:p>
    <w:p w14:paraId="36E46DFE" w14:textId="7B1B2560"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 xml:space="preserve">о – </w:t>
      </w:r>
      <w:r w:rsidR="00BF59D2">
        <w:rPr>
          <w:rFonts w:eastAsia="Calibri"/>
        </w:rPr>
        <w:t>30</w:t>
      </w:r>
      <w:r w:rsidR="00EE49BF">
        <w:t> </w:t>
      </w:r>
      <w:proofErr w:type="gramStart"/>
      <w:r w:rsidR="004C3024">
        <w:t>масс.%</w:t>
      </w:r>
      <w:proofErr w:type="gramEnd"/>
      <w:r w:rsidR="00EE49BF">
        <w:t> </w:t>
      </w:r>
      <w:r w:rsidR="00EE49BF">
        <w:rPr>
          <w:rFonts w:eastAsia="Calibri"/>
        </w:rPr>
        <w:t>хрома</w:t>
      </w:r>
      <w:r w:rsidR="00DE1D6B">
        <w:rPr>
          <w:rFonts w:eastAsia="Calibri"/>
        </w:rPr>
        <w:t xml:space="preserve"> – </w:t>
      </w:r>
      <w:r w:rsidR="00285DA7">
        <w:rPr>
          <w:rFonts w:eastAsia="Calibri"/>
        </w:rPr>
        <w:t>5</w:t>
      </w:r>
      <w:r w:rsidR="00285DA7" w:rsidRPr="00285DA7">
        <w:t xml:space="preserve"> </w:t>
      </w:r>
      <w:r w:rsidR="004C3024">
        <w:t>масс.%</w:t>
      </w:r>
      <w:r w:rsidR="00285DA7">
        <w:t> </w:t>
      </w:r>
      <w:r w:rsidR="00285DA7">
        <w:rPr>
          <w:rFonts w:eastAsia="Calibri"/>
        </w:rPr>
        <w:t>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2F00F5E3"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A90E4D">
        <w:rPr>
          <w:rFonts w:eastAsia="Calibri"/>
        </w:rPr>
        <w:t>рисунке</w:t>
      </w:r>
      <w:r w:rsidR="00A90E4D" w:rsidRPr="00A90E4D">
        <w:rPr>
          <w:rFonts w:eastAsia="Calibri"/>
        </w:rPr>
        <w:t xml:space="preserve"> 3.34</w:t>
      </w:r>
      <w:r w:rsidRPr="00A50694">
        <w:rPr>
          <w:rFonts w:eastAsia="Calibri"/>
        </w:rPr>
        <w:t>.</w:t>
      </w:r>
    </w:p>
    <w:p w14:paraId="52E5CE98" w14:textId="77777777" w:rsidR="00043FA2" w:rsidRDefault="00043FA2" w:rsidP="00F742BC">
      <w:pPr>
        <w:rPr>
          <w:rFonts w:eastAsia="Calibri"/>
        </w:rPr>
      </w:pPr>
    </w:p>
    <w:p w14:paraId="4E672214" w14:textId="60EFAAE8" w:rsidR="00B71A5E" w:rsidRDefault="00DE1D6B" w:rsidP="00DE1D6B">
      <w:pPr>
        <w:pStyle w:val="afb"/>
      </w:pPr>
      <w:r>
        <w:rPr>
          <w:noProof/>
        </w:rPr>
        <w:drawing>
          <wp:inline distT="0" distB="0" distL="0" distR="0" wp14:anchorId="6AF16976" wp14:editId="345C7D7E">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528320"/>
                    </a:xfrm>
                    <a:prstGeom prst="rect">
                      <a:avLst/>
                    </a:prstGeom>
                  </pic:spPr>
                </pic:pic>
              </a:graphicData>
            </a:graphic>
          </wp:inline>
        </w:drawing>
      </w:r>
    </w:p>
    <w:p w14:paraId="657C6417" w14:textId="77777777" w:rsidR="00043FA2" w:rsidRDefault="00043FA2" w:rsidP="00DE1D6B">
      <w:pPr>
        <w:pStyle w:val="afb"/>
      </w:pPr>
    </w:p>
    <w:p w14:paraId="53460D5A" w14:textId="7018B014" w:rsidR="00DE1D6B" w:rsidRDefault="00DE1D6B" w:rsidP="00DE1D6B">
      <w:pPr>
        <w:pStyle w:val="afb"/>
        <w:rPr>
          <w:rFonts w:eastAsia="Calibri"/>
        </w:rPr>
      </w:pPr>
      <w:r w:rsidRPr="00A90E4D">
        <w:t>Рисунок</w:t>
      </w:r>
      <w:r w:rsidR="00A90E4D" w:rsidRPr="00A90E4D">
        <w:t xml:space="preserve"> 3.34</w:t>
      </w:r>
      <w:r>
        <w:t xml:space="preserve"> – Поверхность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proofErr w:type="gramStart"/>
      <w:r w:rsidR="004C3024">
        <w:t>масс.%</w:t>
      </w:r>
      <w:proofErr w:type="gramEnd"/>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4C3024">
        <w:t>масс.%</w:t>
      </w:r>
      <w:r w:rsidR="00285DA7">
        <w:t> </w:t>
      </w:r>
      <w:r w:rsidR="00285DA7">
        <w:rPr>
          <w:rFonts w:eastAsia="Calibri"/>
        </w:rPr>
        <w:t>алюминий</w:t>
      </w:r>
      <w:r>
        <w:rPr>
          <w:rFonts w:eastAsia="Calibri"/>
        </w:rPr>
        <w:t xml:space="preserve">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7E27D46A" w14:textId="77777777" w:rsidR="00043FA2" w:rsidRDefault="00043FA2" w:rsidP="00DE1D6B">
      <w:pPr>
        <w:pStyle w:val="afb"/>
        <w:rPr>
          <w:rFonts w:eastAsia="Calibri"/>
        </w:rPr>
      </w:pPr>
    </w:p>
    <w:p w14:paraId="2E586B45" w14:textId="51D8E36E" w:rsidR="00036C33" w:rsidRDefault="009C635E" w:rsidP="009C635E">
      <w:r>
        <w:t xml:space="preserve">Общее время моделирования составило 200 пс. </w:t>
      </w:r>
      <w:r w:rsidR="00036C33">
        <w:t xml:space="preserve">На </w:t>
      </w:r>
      <w:r w:rsidR="00036C33" w:rsidRPr="00A90E4D">
        <w:t>рисунке</w:t>
      </w:r>
      <w:r w:rsidR="00A90E4D" w:rsidRPr="00A90E4D">
        <w:t xml:space="preserve"> 3.35</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B33EBF"/>
    <w:p w14:paraId="6F8E50FA" w14:textId="590CEF1A" w:rsidR="00B33EBF" w:rsidRDefault="00D72331" w:rsidP="00B33EBF">
      <w:pPr>
        <w:pStyle w:val="afb"/>
      </w:pPr>
      <w:r>
        <w:object w:dxaOrig="7295" w:dyaOrig="5570" w14:anchorId="39D3BADC">
          <v:shape id="_x0000_i1051" type="#_x0000_t75" style="width:4in;height:219pt" o:ole="">
            <v:imagedata r:id="rId146" o:title=""/>
          </v:shape>
          <o:OLEObject Type="Embed" ProgID="Origin50.Graph" ShapeID="_x0000_i1051" DrawAspect="Content" ObjectID="_1591532949" r:id="rId147"/>
        </w:object>
      </w:r>
    </w:p>
    <w:p w14:paraId="603D9761" w14:textId="77777777" w:rsidR="00043FA2" w:rsidRDefault="00043FA2" w:rsidP="00B33EBF">
      <w:pPr>
        <w:pStyle w:val="afb"/>
      </w:pPr>
    </w:p>
    <w:p w14:paraId="41C56741" w14:textId="35E54366" w:rsidR="00B33EBF" w:rsidRDefault="00B33EBF" w:rsidP="00B33EBF">
      <w:pPr>
        <w:pStyle w:val="afb"/>
      </w:pPr>
      <w:r w:rsidRPr="00A90E4D">
        <w:t>Рисунок</w:t>
      </w:r>
      <w:r w:rsidR="00A90E4D" w:rsidRPr="00A90E4D">
        <w:t xml:space="preserve"> 3.35</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37576DC2" w14:textId="77777777" w:rsidR="00043FA2" w:rsidRDefault="00043FA2" w:rsidP="00B33EBF">
      <w:pPr>
        <w:pStyle w:val="afb"/>
      </w:pPr>
    </w:p>
    <w:p w14:paraId="4111B54C" w14:textId="68E4D504" w:rsidR="00A90E4D" w:rsidRDefault="00A90E4D" w:rsidP="00B33EBF">
      <w:r>
        <w:t xml:space="preserve">За первые 100 пс, как видно с рисунка 3.35, исчезают пики после второго, а первый смещается правее, что свидетельствует о начале превращения в вюстит. </w:t>
      </w:r>
    </w:p>
    <w:p w14:paraId="71F8193F" w14:textId="301A6CD1" w:rsidR="00B33EBF" w:rsidRDefault="00036C33" w:rsidP="00B33EBF">
      <w:r>
        <w:t>На рисунке</w:t>
      </w:r>
      <w:r w:rsidR="00A90E4D" w:rsidRPr="00A90E4D">
        <w:t xml:space="preserve"> 3.36</w:t>
      </w:r>
      <w:r>
        <w:t xml:space="preserve">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00CD5064" w14:textId="77777777" w:rsidR="00043FA2" w:rsidRDefault="00043FA2" w:rsidP="00B33EBF"/>
    <w:p w14:paraId="55ED73A8" w14:textId="5F91C439" w:rsidR="00B33EBF" w:rsidRDefault="00D72331" w:rsidP="00B33EBF">
      <w:pPr>
        <w:pStyle w:val="afb"/>
      </w:pPr>
      <w:r>
        <w:object w:dxaOrig="7295" w:dyaOrig="5570" w14:anchorId="77AE1B82">
          <v:shape id="_x0000_i1052" type="#_x0000_t75" style="width:297.6pt;height:226.8pt" o:ole="">
            <v:imagedata r:id="rId148" o:title=""/>
          </v:shape>
          <o:OLEObject Type="Embed" ProgID="Origin50.Graph" ShapeID="_x0000_i1052" DrawAspect="Content" ObjectID="_1591532950" r:id="rId149"/>
        </w:object>
      </w:r>
    </w:p>
    <w:p w14:paraId="7621ABE0" w14:textId="77777777" w:rsidR="00043FA2" w:rsidRDefault="00043FA2" w:rsidP="00B33EBF">
      <w:pPr>
        <w:pStyle w:val="afb"/>
      </w:pPr>
    </w:p>
    <w:p w14:paraId="117AD1EB" w14:textId="04CBAEA2" w:rsidR="00B33EBF" w:rsidRDefault="00B33EBF" w:rsidP="00B33EBF">
      <w:pPr>
        <w:pStyle w:val="afb"/>
      </w:pPr>
      <w:r w:rsidRPr="00A90E4D">
        <w:t>Рисунок</w:t>
      </w:r>
      <w:r w:rsidR="00A90E4D" w:rsidRPr="00A90E4D">
        <w:t xml:space="preserve"> 3.36</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14F732E1" w14:textId="77777777" w:rsidR="00043FA2" w:rsidRDefault="00043FA2" w:rsidP="00B33EBF">
      <w:pPr>
        <w:pStyle w:val="afb"/>
      </w:pP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6793CA" w:rsidR="00B71A5E" w:rsidRDefault="00B762B6" w:rsidP="00B71A5E">
      <w:r>
        <w:t xml:space="preserve">На </w:t>
      </w:r>
      <w:r w:rsidRPr="00A90E4D">
        <w:t>рисунке</w:t>
      </w:r>
      <w:r w:rsidR="00A90E4D" w:rsidRPr="00A90E4D">
        <w:t xml:space="preserve"> 3.37</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229D931D" w14:textId="77777777" w:rsidR="00043FA2" w:rsidRPr="00B762B6" w:rsidRDefault="00043FA2" w:rsidP="00B71A5E"/>
    <w:p w14:paraId="39D36A61" w14:textId="12217423" w:rsidR="00F30DEC" w:rsidRDefault="00BF59D2" w:rsidP="00251DD8">
      <w:pPr>
        <w:pStyle w:val="afb"/>
      </w:pPr>
      <w:r>
        <w:object w:dxaOrig="7295" w:dyaOrig="5570" w14:anchorId="35CAF48E">
          <v:shape id="_x0000_i1053" type="#_x0000_t75" style="width:334.2pt;height:255.6pt" o:ole="">
            <v:imagedata r:id="rId150" o:title=""/>
          </v:shape>
          <o:OLEObject Type="Embed" ProgID="Origin50.Graph" ShapeID="_x0000_i1053" DrawAspect="Content" ObjectID="_1591532951" r:id="rId151"/>
        </w:object>
      </w:r>
    </w:p>
    <w:p w14:paraId="287129D3" w14:textId="77777777" w:rsidR="00043FA2" w:rsidRDefault="00043FA2" w:rsidP="00251DD8">
      <w:pPr>
        <w:pStyle w:val="afb"/>
      </w:pPr>
    </w:p>
    <w:p w14:paraId="759C5EC8" w14:textId="185E4598" w:rsidR="00251DD8" w:rsidRDefault="00251DD8" w:rsidP="00251DD8">
      <w:pPr>
        <w:pStyle w:val="afb"/>
      </w:pPr>
      <w:r w:rsidRPr="00A90E4D">
        <w:t>Рисунок</w:t>
      </w:r>
      <w:r w:rsidR="00A90E4D" w:rsidRPr="00A90E4D">
        <w:t xml:space="preserve"> 3.37</w:t>
      </w:r>
      <w:r>
        <w:t xml:space="preserve"> – Сравнение структур железа в приповерхностном слое для разных моделируемых систем. Данные нормированы.</w:t>
      </w:r>
    </w:p>
    <w:p w14:paraId="73A085B3" w14:textId="77777777" w:rsidR="00043FA2" w:rsidRPr="00251DD8" w:rsidRDefault="00043FA2" w:rsidP="00251DD8">
      <w:pPr>
        <w:pStyle w:val="afb"/>
      </w:pPr>
    </w:p>
    <w:p w14:paraId="17D257FB" w14:textId="3AEBC793" w:rsidR="00F30DEC" w:rsidRDefault="00B762B6" w:rsidP="00B71A5E">
      <w:r>
        <w:t xml:space="preserve">Видно, что на системе с алюминием превращение в вюстит </w:t>
      </w:r>
      <w:r w:rsidR="00355E00">
        <w:t>еще более замедлено чем в системе железо</w:t>
      </w:r>
      <w:r w:rsidR="00355E00">
        <w:noBreakHyphen/>
        <w:t>30 </w:t>
      </w:r>
      <w:proofErr w:type="gramStart"/>
      <w:r w:rsidR="004C3024">
        <w:t>масс.%</w:t>
      </w:r>
      <w:proofErr w:type="gramEnd"/>
      <w:r w:rsidR="00355E00">
        <w:t> хрома</w:t>
      </w:r>
      <w:r>
        <w:t>. Первый пик совпадает, но второй и третий пока еще не сформировались.</w:t>
      </w:r>
    </w:p>
    <w:p w14:paraId="0E4A490E" w14:textId="626F71A0" w:rsidR="00251DD8" w:rsidRDefault="00282777" w:rsidP="00B71A5E">
      <w:r>
        <w:t xml:space="preserve">На следующем </w:t>
      </w:r>
      <w:r w:rsidRPr="00A90E4D">
        <w:t>рисунке</w:t>
      </w:r>
      <w:r w:rsidR="00A90E4D" w:rsidRPr="00A90E4D">
        <w:t xml:space="preserve"> 3.38</w:t>
      </w:r>
      <w:r>
        <w:t xml:space="preserve"> показано изменение толщины пленки во время моделирования.</w:t>
      </w:r>
    </w:p>
    <w:p w14:paraId="28B2569B" w14:textId="703607AE" w:rsidR="00251DD8" w:rsidRDefault="00D72331" w:rsidP="00B762B6">
      <w:pPr>
        <w:pStyle w:val="afb"/>
      </w:pPr>
      <w:r>
        <w:object w:dxaOrig="7295" w:dyaOrig="5570" w14:anchorId="4E2C0AC4">
          <v:shape id="_x0000_i1054" type="#_x0000_t75" style="width:304.2pt;height:232.2pt" o:ole="">
            <v:imagedata r:id="rId152" o:title=""/>
          </v:shape>
          <o:OLEObject Type="Embed" ProgID="Origin50.Graph" ShapeID="_x0000_i1054" DrawAspect="Content" ObjectID="_1591532952" r:id="rId153"/>
        </w:object>
      </w:r>
    </w:p>
    <w:p w14:paraId="63D18E87" w14:textId="77777777" w:rsidR="00043FA2" w:rsidRDefault="00043FA2" w:rsidP="00B762B6">
      <w:pPr>
        <w:pStyle w:val="afb"/>
      </w:pPr>
    </w:p>
    <w:p w14:paraId="1C4D3DCC" w14:textId="7955B5AB" w:rsidR="00ED7403" w:rsidRDefault="00282777" w:rsidP="00F2767F">
      <w:pPr>
        <w:pStyle w:val="afb"/>
        <w:rPr>
          <w:rFonts w:eastAsia="Calibri"/>
        </w:rPr>
      </w:pPr>
      <w:r w:rsidRPr="00A90E4D">
        <w:t xml:space="preserve">Рисунок </w:t>
      </w:r>
      <w:r w:rsidR="00A90E4D" w:rsidRPr="00A90E4D">
        <w:t>3.38</w:t>
      </w:r>
      <w:r w:rsidR="00A90E4D">
        <w:t xml:space="preserve"> </w:t>
      </w:r>
      <w:r>
        <w:t xml:space="preserve">– Изменение толщины оксидной пленки на поверхности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proofErr w:type="gramStart"/>
      <w:r w:rsidR="004C3024">
        <w:t>масс.%</w:t>
      </w:r>
      <w:proofErr w:type="gramEnd"/>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4C3024">
        <w:t>масс.%</w:t>
      </w:r>
      <w:r w:rsidR="00285DA7">
        <w:t> </w:t>
      </w:r>
      <w:r w:rsidR="00285DA7">
        <w:rPr>
          <w:rFonts w:eastAsia="Calibri"/>
        </w:rPr>
        <w:t>алюминий</w:t>
      </w:r>
      <w:r>
        <w:rPr>
          <w:rFonts w:eastAsia="Calibri"/>
        </w:rPr>
        <w:t>.</w:t>
      </w:r>
    </w:p>
    <w:p w14:paraId="68275F26" w14:textId="77777777" w:rsidR="00043FA2" w:rsidRPr="00F2767F" w:rsidRDefault="00043FA2" w:rsidP="00F2767F">
      <w:pPr>
        <w:pStyle w:val="afb"/>
        <w:rPr>
          <w:rFonts w:eastAsia="Calibri"/>
        </w:rPr>
      </w:pPr>
    </w:p>
    <w:p w14:paraId="47E0EAB0" w14:textId="69FE8F8F" w:rsidR="001C0F24" w:rsidRDefault="001C0F24" w:rsidP="00EC0FAB">
      <w:r>
        <w:t>Видно, что в начале окисление идет интенсивно, практически по линейному закону, но со временем рост пленки замедляется, выходя на «плато».</w:t>
      </w:r>
    </w:p>
    <w:p w14:paraId="6F9611F6" w14:textId="497A22B9" w:rsidR="009C635E" w:rsidRDefault="00EC0FAB" w:rsidP="00EC0FAB">
      <w:r>
        <w:t xml:space="preserve">На </w:t>
      </w:r>
      <w:r w:rsidRPr="00A90E4D">
        <w:t>рисунке</w:t>
      </w:r>
      <w:r w:rsidR="00A90E4D" w:rsidRPr="00A90E4D">
        <w:t xml:space="preserve"> 3.39</w:t>
      </w:r>
      <w:r>
        <w:t xml:space="preserve"> представлено сравнение аппроксимаций изменения толщины пленки для различных систем.</w:t>
      </w:r>
    </w:p>
    <w:p w14:paraId="6D92FEF4" w14:textId="77777777" w:rsidR="00043FA2" w:rsidRPr="0044319B" w:rsidRDefault="00043FA2" w:rsidP="00EC0FAB"/>
    <w:p w14:paraId="063DA7C2" w14:textId="3B4BB81F" w:rsidR="00EC0FAB" w:rsidRDefault="00114CA6" w:rsidP="00EC0FAB">
      <w:pPr>
        <w:pStyle w:val="afb"/>
      </w:pPr>
      <w:r>
        <w:object w:dxaOrig="7294" w:dyaOrig="5569" w14:anchorId="222CCD44">
          <v:shape id="_x0000_i1055" type="#_x0000_t75" style="width:278.4pt;height:213pt" o:ole="">
            <v:imagedata r:id="rId154" o:title=""/>
          </v:shape>
          <o:OLEObject Type="Embed" ProgID="Origin50.Graph" ShapeID="_x0000_i1055" DrawAspect="Content" ObjectID="_1591532953" r:id="rId155"/>
        </w:object>
      </w:r>
    </w:p>
    <w:p w14:paraId="18972494" w14:textId="77777777" w:rsidR="00043FA2" w:rsidRDefault="00043FA2" w:rsidP="00EC0FAB">
      <w:pPr>
        <w:pStyle w:val="afb"/>
      </w:pPr>
    </w:p>
    <w:p w14:paraId="66022AB3" w14:textId="43A92FF9" w:rsidR="00043FA2" w:rsidRDefault="00EC0FAB" w:rsidP="00043FA2">
      <w:pPr>
        <w:pStyle w:val="afb"/>
      </w:pPr>
      <w:r w:rsidRPr="00A90E4D">
        <w:t>Рисунок</w:t>
      </w:r>
      <w:r w:rsidR="00A90E4D" w:rsidRPr="00A90E4D">
        <w:t xml:space="preserve"> 3.39</w:t>
      </w:r>
      <w:r>
        <w:t xml:space="preserve"> - Сравнение аппроксимаций толщины оксидной пленки для систем железа без хрома, с хромом и с хромом и алюминием.</w:t>
      </w:r>
    </w:p>
    <w:p w14:paraId="2A269FDC" w14:textId="243F4E5B" w:rsidR="00EC0FAB" w:rsidRDefault="002C740A" w:rsidP="00EC0FAB">
      <w:pPr>
        <w:rPr>
          <w:highlight w:val="yellow"/>
        </w:rPr>
      </w:pPr>
      <w:r w:rsidRPr="00BF59D2">
        <w:lastRenderedPageBreak/>
        <w:t>Хоть характер окисления не меняется, н</w:t>
      </w:r>
      <w:r w:rsidR="00EC0FAB" w:rsidRPr="00BF59D2">
        <w:t xml:space="preserve">аличие 5 </w:t>
      </w:r>
      <w:proofErr w:type="gramStart"/>
      <w:r w:rsidR="004C3024">
        <w:t>масс.%</w:t>
      </w:r>
      <w:proofErr w:type="gramEnd"/>
      <w:r w:rsidR="00EC0FAB" w:rsidRPr="00BF59D2">
        <w:t xml:space="preserve"> алюминия</w:t>
      </w:r>
      <w:r w:rsidR="007C1682" w:rsidRPr="00BF59D2">
        <w:t xml:space="preserve"> </w:t>
      </w:r>
      <w:r w:rsidR="00BF59D2">
        <w:t xml:space="preserve">еще сильнее замедляет </w:t>
      </w:r>
      <w:r w:rsidR="007C1682" w:rsidRPr="00BF59D2">
        <w:t>скорость роста плен</w:t>
      </w:r>
      <w:r w:rsidR="00BF59D2">
        <w:t>ки по сравнению с системой железо</w:t>
      </w:r>
      <w:r w:rsidR="00BF59D2">
        <w:noBreakHyphen/>
        <w:t>30 </w:t>
      </w:r>
      <w:r w:rsidR="004C3024">
        <w:t>масс.%</w:t>
      </w:r>
      <w:r w:rsidR="00BF59D2">
        <w:t> хрома</w:t>
      </w:r>
      <w:r w:rsidR="007C1682" w:rsidRPr="00BF59D2">
        <w:t>.</w:t>
      </w:r>
    </w:p>
    <w:p w14:paraId="24056B93" w14:textId="4CA2373A" w:rsidR="002C740A" w:rsidRDefault="002C740A" w:rsidP="00EC0FAB">
      <w:r w:rsidRPr="00E26B8A">
        <w:t xml:space="preserve">На </w:t>
      </w:r>
      <w:r w:rsidRPr="00A90E4D">
        <w:t>рисунке</w:t>
      </w:r>
      <w:r w:rsidR="00A90E4D" w:rsidRPr="00A90E4D">
        <w:t xml:space="preserve"> 3.40</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062D88C3" w14:textId="77777777" w:rsidR="00043FA2" w:rsidRDefault="00043FA2" w:rsidP="00EC0FAB">
      <w:pPr>
        <w:rPr>
          <w:highlight w:val="yellow"/>
        </w:rPr>
      </w:pPr>
    </w:p>
    <w:p w14:paraId="58A4E540" w14:textId="1BE44868" w:rsidR="002C740A" w:rsidRDefault="0045297A" w:rsidP="00E26B8A">
      <w:pPr>
        <w:pStyle w:val="afb"/>
      </w:pPr>
      <w:r>
        <w:object w:dxaOrig="7294" w:dyaOrig="5569" w14:anchorId="31857754">
          <v:shape id="_x0000_i1056" type="#_x0000_t75" style="width:301.8pt;height:230.4pt" o:ole="">
            <v:imagedata r:id="rId156" o:title=""/>
          </v:shape>
          <o:OLEObject Type="Embed" ProgID="Origin50.Graph" ShapeID="_x0000_i1056" DrawAspect="Content" ObjectID="_1591532954" r:id="rId157"/>
        </w:object>
      </w:r>
    </w:p>
    <w:p w14:paraId="1FBA6DAA" w14:textId="77777777" w:rsidR="00043FA2" w:rsidRDefault="00043FA2" w:rsidP="00E26B8A">
      <w:pPr>
        <w:pStyle w:val="afb"/>
      </w:pPr>
    </w:p>
    <w:p w14:paraId="16E17031" w14:textId="4E0DC8DB" w:rsidR="00E26B8A" w:rsidRDefault="00E26B8A" w:rsidP="00E26B8A">
      <w:pPr>
        <w:pStyle w:val="afb"/>
      </w:pPr>
      <w:r w:rsidRPr="00A90E4D">
        <w:t xml:space="preserve">Рисунок </w:t>
      </w:r>
      <w:r w:rsidR="00A90E4D" w:rsidRPr="00A90E4D">
        <w:t>3.40</w:t>
      </w:r>
      <w:r>
        <w:t>– Концентрация кислорода в приповерхностной зоне в различные моменты времени</w:t>
      </w:r>
      <w:r w:rsidR="00941ABD">
        <w:t>.</w:t>
      </w:r>
    </w:p>
    <w:p w14:paraId="01DF58F2" w14:textId="77777777" w:rsidR="00043FA2" w:rsidRDefault="00043FA2" w:rsidP="00E26B8A">
      <w:pPr>
        <w:pStyle w:val="afb"/>
      </w:pPr>
    </w:p>
    <w:p w14:paraId="34D79293" w14:textId="7063F827" w:rsidR="00E26B8A" w:rsidRDefault="00E26B8A" w:rsidP="00E26B8A">
      <w:r>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p>
    <w:p w14:paraId="4633F1DF" w14:textId="77777777" w:rsidR="00043FA2" w:rsidRPr="00EC0FAB" w:rsidRDefault="00043FA2" w:rsidP="00E26B8A"/>
    <w:p w14:paraId="1440717B" w14:textId="6DEB1BA0" w:rsidR="00ED7403" w:rsidRPr="00251DD8" w:rsidRDefault="00EE1F99" w:rsidP="00ED7403">
      <w:pPr>
        <w:pStyle w:val="3"/>
      </w:pPr>
      <w:bookmarkStart w:id="121" w:name="_Toc517719239"/>
      <w:r>
        <w:t>Выводы раздела</w:t>
      </w:r>
      <w:r w:rsidR="00ED7403">
        <w:t>.</w:t>
      </w:r>
      <w:bookmarkEnd w:id="121"/>
    </w:p>
    <w:p w14:paraId="5E2BABC0" w14:textId="51D2D299" w:rsidR="001F0D97" w:rsidRDefault="001F0D97" w:rsidP="001F0D97">
      <w:r w:rsidRPr="00ED7403">
        <w:t>Молекулярно-динамическое моделирование продемонстрировало высокую эффективность захвата кислорода из газовой фазы чистым железом</w:t>
      </w:r>
      <w:r w:rsidR="00876D93" w:rsidRPr="00876D93">
        <w:t xml:space="preserve">. </w:t>
      </w:r>
      <w:r w:rsidR="00876D93">
        <w:t>С</w:t>
      </w:r>
      <w:r w:rsidRPr="00ED7403">
        <w:t>плав Fe-12</w:t>
      </w:r>
      <w:r w:rsidR="009967D6">
        <w:t xml:space="preserve"> </w:t>
      </w:r>
      <w:proofErr w:type="gramStart"/>
      <w:r w:rsidR="004C3024">
        <w:t>масс.%</w:t>
      </w:r>
      <w:proofErr w:type="gramEnd"/>
      <w:r w:rsidR="009967D6">
        <w:t xml:space="preserve"> </w:t>
      </w:r>
      <w:r w:rsidRPr="00ED7403">
        <w:t>Cr</w:t>
      </w:r>
      <w:r w:rsidR="00876D93">
        <w:t xml:space="preserve"> демонстрирует торможение окисления</w:t>
      </w:r>
      <w:r w:rsidRPr="00ED7403">
        <w:t xml:space="preserve">.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876D93">
        <w:t xml:space="preserve">Увеличение концентрации хрома до 30 </w:t>
      </w:r>
      <w:proofErr w:type="gramStart"/>
      <w:r w:rsidR="004C3024">
        <w:t>масс.%</w:t>
      </w:r>
      <w:proofErr w:type="gramEnd"/>
      <w:r w:rsidR="00876D93">
        <w:t xml:space="preserve"> и добавка </w:t>
      </w:r>
      <w:r w:rsidR="00876D93">
        <w:lastRenderedPageBreak/>
        <w:t xml:space="preserve">алюминия еще больше замедляет рост пленки. Структура приповерхностных слоев практически такая же ка как и в случае 13 </w:t>
      </w:r>
      <w:proofErr w:type="gramStart"/>
      <w:r w:rsidR="004C3024">
        <w:t>масс.%</w:t>
      </w:r>
      <w:proofErr w:type="gramEnd"/>
      <w:r w:rsidR="00876D93">
        <w:t xml:space="preserve"> хрома.</w:t>
      </w:r>
    </w:p>
    <w:p w14:paraId="1FE62894" w14:textId="77777777" w:rsidR="00043FA2" w:rsidRPr="004C3024" w:rsidRDefault="00043FA2" w:rsidP="001F0D97">
      <w:pPr>
        <w:rPr>
          <w:highlight w:val="yellow"/>
        </w:rPr>
      </w:pPr>
    </w:p>
    <w:p w14:paraId="4C68DD16" w14:textId="054424EB" w:rsidR="001F0D97" w:rsidRDefault="001F0D97" w:rsidP="001F0D97">
      <w:pPr>
        <w:pStyle w:val="2"/>
      </w:pPr>
      <w:bookmarkStart w:id="122" w:name="_Toc514780563"/>
      <w:bookmarkStart w:id="123" w:name="_Ref517645417"/>
      <w:bookmarkStart w:id="124" w:name="_Toc517719240"/>
      <w:r>
        <w:t>Моделирование облучения высокоэнергетическими частицами</w:t>
      </w:r>
      <w:r w:rsidR="0077767B">
        <w:t xml:space="preserve"> методами молекулярной динамики</w:t>
      </w:r>
      <w:r>
        <w:t>.</w:t>
      </w:r>
      <w:bookmarkEnd w:id="122"/>
      <w:bookmarkEnd w:id="123"/>
      <w:bookmarkEnd w:id="124"/>
    </w:p>
    <w:p w14:paraId="4779CB55" w14:textId="2CF6E171" w:rsidR="00215AEB" w:rsidRDefault="00537910" w:rsidP="00EE02E6">
      <w:r>
        <w:t xml:space="preserve">Ранее, на </w:t>
      </w:r>
      <w:r w:rsidRPr="00A4094B">
        <w:t>рисунке</w:t>
      </w:r>
      <w:r w:rsidR="00A4094B" w:rsidRPr="00A4094B">
        <w:t xml:space="preserve"> 1.1</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первичный дефект ПВА (первично выбитый атом).</w:t>
      </w:r>
    </w:p>
    <w:p w14:paraId="48011CD3" w14:textId="1740897B" w:rsidR="00215AEB" w:rsidRDefault="002D2566" w:rsidP="00EE02E6">
      <w:r>
        <w:t>В случае упругого столкновения величина</w:t>
      </w:r>
      <w:r w:rsidR="00215AEB">
        <w:t xml:space="preserve"> кинетической</w:t>
      </w:r>
      <w:r>
        <w:t xml:space="preserve"> энергии</w:t>
      </w:r>
      <w:r w:rsidR="007E792F">
        <w:t>, переданной ПВА</w:t>
      </w:r>
      <w:r w:rsidR="00215AEB">
        <w:t>:</w:t>
      </w:r>
    </w:p>
    <w:p w14:paraId="21E6E464" w14:textId="77777777" w:rsidR="00951D55" w:rsidRDefault="00951D55" w:rsidP="00EE02E6"/>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02B34E6E" w:rsidR="00215AEB" w:rsidRDefault="00215AEB" w:rsidP="00215AEB">
            <w:pPr>
              <w:ind w:firstLine="0"/>
              <w:jc w:val="right"/>
            </w:pPr>
            <w:r w:rsidRPr="00F35983">
              <w:t>(</w:t>
            </w:r>
            <w:r w:rsidR="00F35983" w:rsidRPr="00F35983">
              <w:t>3.1</w:t>
            </w:r>
            <w:r w:rsidRPr="00F35983">
              <w:t>)</w:t>
            </w:r>
          </w:p>
        </w:tc>
      </w:tr>
    </w:tbl>
    <w:p w14:paraId="4133031C" w14:textId="77777777" w:rsidR="00951D55" w:rsidRDefault="00951D55" w:rsidP="00EE02E6"/>
    <w:p w14:paraId="2248F34F" w14:textId="31D4865A"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5D0B2FE6"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r>
        <w:t>:</w:t>
      </w:r>
    </w:p>
    <w:p w14:paraId="11396585" w14:textId="77777777" w:rsidR="00951D55" w:rsidRDefault="00951D55" w:rsidP="00EE02E6"/>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1F0EDE"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6DF6C50F" w:rsidR="00127B75" w:rsidRPr="000D6BAB" w:rsidRDefault="000D6BAB" w:rsidP="000D6BAB">
            <w:pPr>
              <w:ind w:firstLine="0"/>
              <w:jc w:val="right"/>
              <w:rPr>
                <w:lang w:val="en-US"/>
              </w:rPr>
            </w:pPr>
            <w:r w:rsidRPr="00F35983">
              <w:rPr>
                <w:lang w:val="en-US"/>
              </w:rPr>
              <w:t>(</w:t>
            </w:r>
            <w:r w:rsidR="00F35983" w:rsidRPr="00F35983">
              <w:t>3.2</w:t>
            </w:r>
            <w:r w:rsidRPr="00F35983">
              <w:rPr>
                <w:lang w:val="en-US"/>
              </w:rPr>
              <w:t>)</w:t>
            </w:r>
          </w:p>
        </w:tc>
      </w:tr>
    </w:tbl>
    <w:p w14:paraId="117E258A" w14:textId="77777777" w:rsidR="00951D55" w:rsidRDefault="00951D55" w:rsidP="00EE02E6"/>
    <w:p w14:paraId="416F177E" w14:textId="61F8666C"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1A68C15E" w:rsidR="00C57FBB" w:rsidRDefault="00C57FBB" w:rsidP="00EE02E6">
      <w:r>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преимущественно по оси, совпадающей с направлением налетающей частицы, то кол-во атомов должно увеличиваться в несколько раз.</w:t>
      </w:r>
    </w:p>
    <w:p w14:paraId="3FCEF0F7" w14:textId="77777777" w:rsidR="00043FA2" w:rsidRPr="00A8236F" w:rsidRDefault="00043FA2" w:rsidP="00EE02E6"/>
    <w:p w14:paraId="1FF4E072" w14:textId="079321E6" w:rsidR="00D97CB2" w:rsidRDefault="00D97CB2" w:rsidP="00D97CB2">
      <w:pPr>
        <w:pStyle w:val="3"/>
      </w:pPr>
      <w:bookmarkStart w:id="125" w:name="_Toc517719241"/>
      <w:r>
        <w:t>Процесс каскадообразования в системе чистого железа.</w:t>
      </w:r>
      <w:bookmarkEnd w:id="125"/>
    </w:p>
    <w:p w14:paraId="38351D65" w14:textId="66589F6C" w:rsidR="00E03BCF" w:rsidRDefault="00E03BCF" w:rsidP="00E03BCF">
      <w:pPr>
        <w:pStyle w:val="4"/>
      </w:pPr>
      <w:bookmarkStart w:id="126" w:name="_Toc517719242"/>
      <w:r>
        <w:t>Каскад в объеме железа.</w:t>
      </w:r>
      <w:bookmarkEnd w:id="126"/>
    </w:p>
    <w:p w14:paraId="1FEB8465" w14:textId="77777777" w:rsidR="00C137A7" w:rsidRDefault="00C137A7" w:rsidP="00C137A7">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20A1779F" w14:textId="5CEAB939" w:rsidR="00D97CB2" w:rsidRDefault="00D97CB2" w:rsidP="00D97CB2">
      <w:r>
        <w:lastRenderedPageBreak/>
        <w:t>Для моделирования каскада создавался кристаллит размерами 80х80х80 атомных слоев с периодическими граничными условиями, прогревался до 600</w:t>
      </w:r>
      <w:r w:rsidR="00AB0FCA">
        <w:rPr>
          <w:rFonts w:cs="Times New Roman"/>
        </w:rPr>
        <w:t xml:space="preserve"> </w:t>
      </w:r>
      <w:r>
        <w:rPr>
          <w:rFonts w:cs="Times New Roman"/>
        </w:rPr>
        <w:t>˚</w:t>
      </w:r>
      <w:r>
        <w:t xml:space="preserve">С и в произвольной точке атому железа придавалась скорость равная энергии </w:t>
      </w:r>
      <w:r>
        <w:rPr>
          <w:rFonts w:cs="Times New Roman"/>
        </w:rPr>
        <w:t>≈</w:t>
      </w:r>
      <w:r>
        <w:t>10</w:t>
      </w:r>
      <w:r w:rsidR="00285DA7">
        <w:t xml:space="preserve"> </w:t>
      </w:r>
      <w:r>
        <w:t xml:space="preserve">кэВ. После начала каскада происходил отжиг дефектов в течении </w:t>
      </w:r>
      <w:r w:rsidR="007755BF">
        <w:t>7</w:t>
      </w:r>
      <w:r>
        <w:t xml:space="preserve"> пс.</w:t>
      </w:r>
    </w:p>
    <w:p w14:paraId="07D8D273" w14:textId="7510B0BF" w:rsidR="00B138A4" w:rsidRDefault="00B138A4" w:rsidP="00D97CB2">
      <w:r>
        <w:t xml:space="preserve">Область, в которой проходил каскад показана на </w:t>
      </w:r>
      <w:r w:rsidRPr="00B138A4">
        <w:rPr>
          <w:highlight w:val="yellow"/>
        </w:rPr>
        <w:t>рисунке</w:t>
      </w:r>
      <w:r>
        <w:t>.</w:t>
      </w:r>
    </w:p>
    <w:p w14:paraId="1C597B23" w14:textId="34AAB875" w:rsidR="00B138A4" w:rsidRDefault="00B138A4" w:rsidP="00B138A4">
      <w:pPr>
        <w:pStyle w:val="afb"/>
      </w:pPr>
      <w:r>
        <w:rPr>
          <w:noProof/>
        </w:rPr>
        <w:drawing>
          <wp:inline distT="0" distB="0" distL="0" distR="0" wp14:anchorId="14734237" wp14:editId="66B98D45">
            <wp:extent cx="1288552" cy="1080000"/>
            <wp:effectExtent l="0" t="0" r="698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606"/>
                    <a:stretch/>
                  </pic:blipFill>
                  <pic:spPr bwMode="auto">
                    <a:xfrm>
                      <a:off x="0" y="0"/>
                      <a:ext cx="1288552" cy="1080000"/>
                    </a:xfrm>
                    <a:prstGeom prst="rect">
                      <a:avLst/>
                    </a:prstGeom>
                    <a:ln>
                      <a:noFill/>
                    </a:ln>
                    <a:extLst>
                      <a:ext uri="{53640926-AAD7-44D8-BBD7-CCE9431645EC}">
                        <a14:shadowObscured xmlns:a14="http://schemas.microsoft.com/office/drawing/2010/main"/>
                      </a:ext>
                    </a:extLst>
                  </pic:spPr>
                </pic:pic>
              </a:graphicData>
            </a:graphic>
          </wp:inline>
        </w:drawing>
      </w:r>
    </w:p>
    <w:p w14:paraId="7F862ABF" w14:textId="249E7D62" w:rsidR="00C856A1" w:rsidRDefault="00B138A4" w:rsidP="00C856A1">
      <w:pPr>
        <w:pStyle w:val="afb"/>
      </w:pPr>
      <w:r w:rsidRPr="00B138A4">
        <w:rPr>
          <w:highlight w:val="yellow"/>
        </w:rPr>
        <w:t>Рисунок</w:t>
      </w:r>
      <w:r>
        <w:t xml:space="preserve"> – Область кристаллита, в которой проходит каскад.</w:t>
      </w:r>
      <w:r w:rsidR="00AB0FCA">
        <w:t xml:space="preserve"> Синим выделены атомы железа.</w:t>
      </w:r>
    </w:p>
    <w:p w14:paraId="6F3CE001" w14:textId="77777777" w:rsidR="00C846BA" w:rsidRPr="00E03BCF" w:rsidRDefault="00C846BA" w:rsidP="00C856A1">
      <w:pPr>
        <w:pStyle w:val="afb"/>
      </w:pPr>
    </w:p>
    <w:p w14:paraId="108F2232" w14:textId="24686BA8" w:rsidR="00B138A4" w:rsidRDefault="00984352" w:rsidP="00B138A4">
      <w:r>
        <w:t xml:space="preserve">На </w:t>
      </w:r>
      <w:r w:rsidRPr="00DB48CF">
        <w:rPr>
          <w:highlight w:val="yellow"/>
        </w:rPr>
        <w:t>рисунке</w:t>
      </w:r>
      <w:r w:rsidR="007755BF">
        <w:t xml:space="preserve"> представлены графики дефектного анализа в различные моменты времени. </w:t>
      </w:r>
    </w:p>
    <w:p w14:paraId="54F6CE58" w14:textId="77777777" w:rsidR="00C846BA" w:rsidRDefault="00C846BA" w:rsidP="00B138A4"/>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846BA" w:rsidRPr="00C846BA" w14:paraId="1E9A1F9C" w14:textId="2F8C6899" w:rsidTr="00C846BA">
        <w:trPr>
          <w:trHeight w:val="2627"/>
          <w:jc w:val="center"/>
        </w:trPr>
        <w:tc>
          <w:tcPr>
            <w:tcW w:w="2336" w:type="dxa"/>
            <w:vAlign w:val="center"/>
          </w:tcPr>
          <w:p w14:paraId="581E390D" w14:textId="7C4A4737" w:rsidR="00C846BA" w:rsidRPr="00C846BA" w:rsidRDefault="00C846BA" w:rsidP="00C846BA">
            <w:pPr>
              <w:pStyle w:val="afb"/>
            </w:pPr>
            <w:r w:rsidRPr="00C846BA">
              <w:drawing>
                <wp:inline distT="0" distB="0" distL="0" distR="0" wp14:anchorId="489B024B" wp14:editId="14DBFE1C">
                  <wp:extent cx="1340182" cy="1080000"/>
                  <wp:effectExtent l="19050" t="19050" r="12700" b="2540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340182" cy="1080000"/>
                          </a:xfrm>
                          <a:prstGeom prst="rect">
                            <a:avLst/>
                          </a:prstGeom>
                          <a:ln>
                            <a:solidFill>
                              <a:schemeClr val="tx1"/>
                            </a:solidFill>
                          </a:ln>
                        </pic:spPr>
                      </pic:pic>
                    </a:graphicData>
                  </a:graphic>
                </wp:inline>
              </w:drawing>
            </w:r>
          </w:p>
          <w:p w14:paraId="4307557E" w14:textId="1A7F8B61" w:rsidR="00C846BA" w:rsidRPr="00C846BA" w:rsidRDefault="00C846BA" w:rsidP="00C846BA">
            <w:pPr>
              <w:pStyle w:val="afb"/>
            </w:pPr>
            <w:r w:rsidRPr="00C846BA">
              <w:t>а</w:t>
            </w:r>
          </w:p>
        </w:tc>
        <w:tc>
          <w:tcPr>
            <w:tcW w:w="2336" w:type="dxa"/>
            <w:vAlign w:val="center"/>
          </w:tcPr>
          <w:p w14:paraId="1DE2BCB9" w14:textId="3C0048B3" w:rsidR="00C846BA" w:rsidRPr="00C846BA" w:rsidRDefault="00C846BA" w:rsidP="00C846BA">
            <w:pPr>
              <w:pStyle w:val="afb"/>
            </w:pPr>
            <w:r w:rsidRPr="00C846BA">
              <w:drawing>
                <wp:inline distT="0" distB="0" distL="0" distR="0" wp14:anchorId="71F1D337" wp14:editId="3F6696E9">
                  <wp:extent cx="1104325" cy="1080000"/>
                  <wp:effectExtent l="19050" t="19050" r="19685" b="2540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04325" cy="1080000"/>
                          </a:xfrm>
                          <a:prstGeom prst="rect">
                            <a:avLst/>
                          </a:prstGeom>
                          <a:ln>
                            <a:solidFill>
                              <a:schemeClr val="tx1"/>
                            </a:solidFill>
                          </a:ln>
                        </pic:spPr>
                      </pic:pic>
                    </a:graphicData>
                  </a:graphic>
                </wp:inline>
              </w:drawing>
            </w:r>
          </w:p>
          <w:p w14:paraId="0B678D08" w14:textId="1E6ED83B" w:rsidR="00C846BA" w:rsidRPr="00C846BA" w:rsidRDefault="00C846BA" w:rsidP="00C846BA">
            <w:pPr>
              <w:pStyle w:val="afb"/>
            </w:pPr>
            <w:r w:rsidRPr="00C846BA">
              <w:t>б</w:t>
            </w:r>
          </w:p>
        </w:tc>
        <w:tc>
          <w:tcPr>
            <w:tcW w:w="2336" w:type="dxa"/>
            <w:vAlign w:val="center"/>
          </w:tcPr>
          <w:p w14:paraId="6D9E0DAF" w14:textId="77777777" w:rsidR="00C846BA" w:rsidRPr="00C846BA" w:rsidRDefault="00C846BA" w:rsidP="00C846BA">
            <w:pPr>
              <w:pStyle w:val="afb"/>
            </w:pPr>
            <w:r w:rsidRPr="00C846BA">
              <w:drawing>
                <wp:inline distT="0" distB="0" distL="0" distR="0" wp14:anchorId="3EBCAC2D" wp14:editId="67260A38">
                  <wp:extent cx="1318235" cy="1080000"/>
                  <wp:effectExtent l="19050" t="19050" r="15875" b="254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18235" cy="1080000"/>
                          </a:xfrm>
                          <a:prstGeom prst="rect">
                            <a:avLst/>
                          </a:prstGeom>
                          <a:ln>
                            <a:solidFill>
                              <a:schemeClr val="tx1"/>
                            </a:solidFill>
                          </a:ln>
                        </pic:spPr>
                      </pic:pic>
                    </a:graphicData>
                  </a:graphic>
                </wp:inline>
              </w:drawing>
            </w:r>
          </w:p>
          <w:p w14:paraId="4886DF49" w14:textId="1A729394" w:rsidR="00C846BA" w:rsidRPr="00C846BA" w:rsidRDefault="00C846BA" w:rsidP="00C846BA">
            <w:pPr>
              <w:pStyle w:val="afb"/>
            </w:pPr>
            <w:r>
              <w:t>в</w:t>
            </w:r>
          </w:p>
        </w:tc>
        <w:tc>
          <w:tcPr>
            <w:tcW w:w="2337" w:type="dxa"/>
            <w:vAlign w:val="center"/>
          </w:tcPr>
          <w:p w14:paraId="1EA966FE" w14:textId="77777777" w:rsidR="00C846BA" w:rsidRPr="00C846BA" w:rsidRDefault="00C846BA" w:rsidP="00C846BA">
            <w:pPr>
              <w:pStyle w:val="afb"/>
            </w:pPr>
            <w:r w:rsidRPr="00C846BA">
              <w:drawing>
                <wp:inline distT="0" distB="0" distL="0" distR="0" wp14:anchorId="444B73DE" wp14:editId="1DA8EEA2">
                  <wp:extent cx="1193684" cy="1080000"/>
                  <wp:effectExtent l="19050" t="19050" r="26035" b="2540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93684" cy="1080000"/>
                          </a:xfrm>
                          <a:prstGeom prst="rect">
                            <a:avLst/>
                          </a:prstGeom>
                          <a:ln>
                            <a:solidFill>
                              <a:schemeClr val="tx1"/>
                            </a:solidFill>
                          </a:ln>
                        </pic:spPr>
                      </pic:pic>
                    </a:graphicData>
                  </a:graphic>
                </wp:inline>
              </w:drawing>
            </w:r>
          </w:p>
          <w:p w14:paraId="3895915F" w14:textId="2D844E99" w:rsidR="00C846BA" w:rsidRPr="00C846BA" w:rsidRDefault="00C846BA" w:rsidP="00C846BA">
            <w:pPr>
              <w:pStyle w:val="afb"/>
            </w:pPr>
            <w:r>
              <w:t>г</w:t>
            </w:r>
          </w:p>
        </w:tc>
      </w:tr>
    </w:tbl>
    <w:p w14:paraId="311BFF6E" w14:textId="77777777" w:rsidR="00C846BA" w:rsidRPr="00C846BA" w:rsidRDefault="00C846BA" w:rsidP="00DB48CF">
      <w:pPr>
        <w:pStyle w:val="afb"/>
        <w:rPr>
          <w:sz w:val="20"/>
          <w:szCs w:val="20"/>
        </w:rPr>
      </w:pPr>
    </w:p>
    <w:p w14:paraId="7EC14A88" w14:textId="3740196B" w:rsidR="00C846BA" w:rsidRPr="00C846BA" w:rsidRDefault="007755BF" w:rsidP="00DB48CF">
      <w:pPr>
        <w:pStyle w:val="afb"/>
        <w:rPr>
          <w:sz w:val="20"/>
          <w:szCs w:val="20"/>
        </w:rPr>
      </w:pPr>
      <w:r w:rsidRPr="00C846BA">
        <w:rPr>
          <w:sz w:val="20"/>
          <w:szCs w:val="20"/>
        </w:rPr>
        <w:t>а – 0,5 пс</w:t>
      </w:r>
    </w:p>
    <w:p w14:paraId="508CE47E" w14:textId="77777777" w:rsidR="00C846BA" w:rsidRPr="00C846BA" w:rsidRDefault="007755BF" w:rsidP="00DB48CF">
      <w:pPr>
        <w:pStyle w:val="afb"/>
        <w:rPr>
          <w:sz w:val="20"/>
          <w:szCs w:val="20"/>
        </w:rPr>
      </w:pPr>
      <w:r w:rsidRPr="00C846BA">
        <w:rPr>
          <w:sz w:val="20"/>
          <w:szCs w:val="20"/>
        </w:rPr>
        <w:t>б – 1 пс</w:t>
      </w:r>
    </w:p>
    <w:p w14:paraId="41B005B7" w14:textId="7A1A2C63" w:rsidR="00C846BA" w:rsidRPr="00C846BA" w:rsidRDefault="00C846BA" w:rsidP="00DB48CF">
      <w:pPr>
        <w:pStyle w:val="afb"/>
        <w:rPr>
          <w:sz w:val="20"/>
          <w:szCs w:val="20"/>
        </w:rPr>
      </w:pPr>
      <w:r>
        <w:rPr>
          <w:sz w:val="20"/>
          <w:szCs w:val="20"/>
        </w:rPr>
        <w:t>в</w:t>
      </w:r>
      <w:r w:rsidR="007755BF" w:rsidRPr="00C846BA">
        <w:rPr>
          <w:sz w:val="20"/>
          <w:szCs w:val="20"/>
        </w:rPr>
        <w:t xml:space="preserve"> – 4 пс</w:t>
      </w:r>
    </w:p>
    <w:p w14:paraId="0DFA30E9" w14:textId="636566AC" w:rsidR="007755BF" w:rsidRPr="00C846BA" w:rsidRDefault="00C846BA" w:rsidP="00DB48CF">
      <w:pPr>
        <w:pStyle w:val="afb"/>
        <w:rPr>
          <w:sz w:val="20"/>
          <w:szCs w:val="20"/>
        </w:rPr>
      </w:pPr>
      <w:r>
        <w:rPr>
          <w:sz w:val="20"/>
          <w:szCs w:val="20"/>
        </w:rPr>
        <w:t>г</w:t>
      </w:r>
      <w:r w:rsidR="007755BF" w:rsidRPr="00C846BA">
        <w:rPr>
          <w:sz w:val="20"/>
          <w:szCs w:val="20"/>
        </w:rPr>
        <w:t xml:space="preserve"> – 7 пс</w:t>
      </w:r>
    </w:p>
    <w:p w14:paraId="36BE228C" w14:textId="77777777" w:rsidR="00C846BA" w:rsidRPr="00C846BA" w:rsidRDefault="00C846BA" w:rsidP="00DB48CF">
      <w:pPr>
        <w:pStyle w:val="afb"/>
        <w:rPr>
          <w:sz w:val="20"/>
          <w:szCs w:val="20"/>
        </w:rPr>
      </w:pPr>
    </w:p>
    <w:p w14:paraId="68181815" w14:textId="36FB3C6B" w:rsidR="00DB48CF" w:rsidRDefault="00DB48CF" w:rsidP="00DB48CF">
      <w:pPr>
        <w:pStyle w:val="afb"/>
      </w:pPr>
      <w:r w:rsidRPr="00DB48CF">
        <w:rPr>
          <w:highlight w:val="yellow"/>
        </w:rPr>
        <w:t>Рисунок</w:t>
      </w:r>
      <w:r>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t xml:space="preserve"> Атомы кристалла убраны.</w:t>
      </w:r>
    </w:p>
    <w:p w14:paraId="5F499323" w14:textId="77777777" w:rsidR="00C846BA" w:rsidRDefault="00C846BA" w:rsidP="00DB48CF">
      <w:pPr>
        <w:pStyle w:val="afb"/>
      </w:pPr>
    </w:p>
    <w:p w14:paraId="498D57D1" w14:textId="061EF18D" w:rsidR="00C856A1" w:rsidRPr="005A1F05" w:rsidRDefault="00C856A1" w:rsidP="005A1F05">
      <w:r>
        <w:t>Во время каскада образуются Френкелевские пары, краудионы</w:t>
      </w:r>
      <w:r w:rsidR="00C5028A">
        <w:t xml:space="preserve"> и иные дефекты. Краудионы образуются по оси, которая находится под небольшим углом к изначальной оси </w:t>
      </w:r>
      <w:r w:rsidR="00C5028A">
        <w:lastRenderedPageBreak/>
        <w:t xml:space="preserve">налетающей частицы. Со временем, большинство дефектов отжигаются. На </w:t>
      </w:r>
      <w:r w:rsidR="00C5028A" w:rsidRPr="00C5028A">
        <w:rPr>
          <w:highlight w:val="yellow"/>
        </w:rPr>
        <w:t>рисунке (д)</w:t>
      </w:r>
      <w:r w:rsidR="00C5028A">
        <w:t xml:space="preserve"> краудионы выглядят как плотное чередование красных и синих точек.</w:t>
      </w:r>
      <w:r w:rsidR="005A1F05">
        <w:t xml:space="preserve"> Нужно сказать, что после отжига те дефекты, которые остались расположены равномерно по всему объему кристаллита, а не в области прохождения каскада.</w:t>
      </w:r>
      <w:r w:rsidR="005A1F05" w:rsidRPr="005A1F05">
        <w:t xml:space="preserve"> </w:t>
      </w:r>
      <w:r w:rsidR="005A1F05">
        <w:t>Оставшиеся дефекты – это, в большей степени, Френкелевские пары.</w:t>
      </w:r>
    </w:p>
    <w:p w14:paraId="29594E36" w14:textId="1B56D64B" w:rsidR="00082D53" w:rsidRDefault="00082D53" w:rsidP="00082D53">
      <w:r>
        <w:t xml:space="preserve">В </w:t>
      </w:r>
      <w:r w:rsidRPr="00782F5D">
        <w:rPr>
          <w:highlight w:val="yellow"/>
        </w:rPr>
        <w:t>таблице</w:t>
      </w:r>
      <w:r w:rsidR="00782F5D">
        <w:t xml:space="preserve"> представлены</w:t>
      </w:r>
      <w:r w:rsidR="009A76D3">
        <w:t xml:space="preserve"> параметры каскада.</w:t>
      </w:r>
    </w:p>
    <w:p w14:paraId="6D67CA4B" w14:textId="77777777" w:rsidR="00C846BA" w:rsidRDefault="00C846BA" w:rsidP="00082D53">
      <w:pPr>
        <w:rPr>
          <w:highlight w:val="yellow"/>
        </w:rPr>
      </w:pPr>
    </w:p>
    <w:p w14:paraId="4F89EFFE" w14:textId="0AFF383D" w:rsidR="00782F5D" w:rsidRDefault="009A76D3" w:rsidP="00782F5D">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551789" w14:paraId="7CE8FCB6" w14:textId="77777777" w:rsidTr="00C856A1">
        <w:tc>
          <w:tcPr>
            <w:tcW w:w="5807" w:type="dxa"/>
          </w:tcPr>
          <w:p w14:paraId="166E23CE" w14:textId="45D6605A" w:rsidR="00551789" w:rsidRPr="00551789" w:rsidRDefault="00551789" w:rsidP="00551789">
            <w:pPr>
              <w:pStyle w:val="afa"/>
            </w:pPr>
            <w:r w:rsidRPr="00551789">
              <w:t>Общее кол-во атомов в ячейке</w:t>
            </w:r>
          </w:p>
        </w:tc>
        <w:tc>
          <w:tcPr>
            <w:tcW w:w="3538" w:type="dxa"/>
          </w:tcPr>
          <w:p w14:paraId="1A6056A7" w14:textId="0532F55C" w:rsidR="00551789" w:rsidRPr="00551789" w:rsidRDefault="00551789" w:rsidP="00551789">
            <w:pPr>
              <w:pStyle w:val="afa"/>
            </w:pPr>
            <w:r w:rsidRPr="00551789">
              <w:t>1024000</w:t>
            </w:r>
          </w:p>
        </w:tc>
      </w:tr>
      <w:tr w:rsidR="00782F5D" w:rsidRPr="00551789" w14:paraId="3C51049E" w14:textId="77777777" w:rsidTr="00C856A1">
        <w:tc>
          <w:tcPr>
            <w:tcW w:w="5807" w:type="dxa"/>
          </w:tcPr>
          <w:p w14:paraId="6D92A742" w14:textId="33699567" w:rsidR="00782F5D" w:rsidRPr="00551789" w:rsidRDefault="00782F5D" w:rsidP="00551789">
            <w:pPr>
              <w:pStyle w:val="afa"/>
            </w:pPr>
            <w:r w:rsidRPr="00551789">
              <w:t>Энергия</w:t>
            </w:r>
          </w:p>
        </w:tc>
        <w:tc>
          <w:tcPr>
            <w:tcW w:w="3538" w:type="dxa"/>
          </w:tcPr>
          <w:p w14:paraId="2E277F72" w14:textId="287EE3D3" w:rsidR="00782F5D" w:rsidRPr="00551789" w:rsidRDefault="00782F5D" w:rsidP="00551789">
            <w:pPr>
              <w:pStyle w:val="afa"/>
            </w:pPr>
            <w:r w:rsidRPr="00551789">
              <w:t>≈10 кэВ</w:t>
            </w:r>
          </w:p>
        </w:tc>
      </w:tr>
      <w:tr w:rsidR="00782F5D" w:rsidRPr="00551789" w14:paraId="3A5180AD" w14:textId="77777777" w:rsidTr="00C856A1">
        <w:tc>
          <w:tcPr>
            <w:tcW w:w="5807" w:type="dxa"/>
          </w:tcPr>
          <w:p w14:paraId="7621FFD4" w14:textId="1CDA1AD1" w:rsidR="00782F5D" w:rsidRPr="00551789" w:rsidRDefault="00782F5D" w:rsidP="00551789">
            <w:pPr>
              <w:pStyle w:val="afa"/>
            </w:pPr>
            <w:r w:rsidRPr="00551789">
              <w:t>Время отжига</w:t>
            </w:r>
          </w:p>
        </w:tc>
        <w:tc>
          <w:tcPr>
            <w:tcW w:w="3538" w:type="dxa"/>
          </w:tcPr>
          <w:p w14:paraId="116066B9" w14:textId="5D28EC0A" w:rsidR="00782F5D" w:rsidRPr="00551789" w:rsidRDefault="00782F5D" w:rsidP="00551789">
            <w:pPr>
              <w:pStyle w:val="afa"/>
            </w:pPr>
            <w:r w:rsidRPr="00551789">
              <w:t>7 пс</w:t>
            </w:r>
          </w:p>
        </w:tc>
      </w:tr>
      <w:tr w:rsidR="00F01CA7" w:rsidRPr="00551789" w14:paraId="745E8B42" w14:textId="77777777" w:rsidTr="00C856A1">
        <w:tc>
          <w:tcPr>
            <w:tcW w:w="5807" w:type="dxa"/>
          </w:tcPr>
          <w:p w14:paraId="3EAE9047" w14:textId="5D19A349" w:rsidR="00F01CA7" w:rsidRPr="00F01CA7" w:rsidRDefault="00F01CA7" w:rsidP="00551789">
            <w:pPr>
              <w:pStyle w:val="afa"/>
            </w:pPr>
            <w:r>
              <w:t>Максимальный р</w:t>
            </w:r>
            <w:r w:rsidRPr="00551789">
              <w:t>азмер каскада</w:t>
            </w:r>
            <w:r>
              <w:t xml:space="preserve"> по оси </w:t>
            </w:r>
            <w:r>
              <w:rPr>
                <w:lang w:val="en-US"/>
              </w:rPr>
              <w:t>Z</w:t>
            </w:r>
          </w:p>
        </w:tc>
        <w:tc>
          <w:tcPr>
            <w:tcW w:w="3538" w:type="dxa"/>
          </w:tcPr>
          <w:p w14:paraId="49E1BEB9" w14:textId="433A6625" w:rsidR="00F01CA7" w:rsidRPr="00551789" w:rsidRDefault="003C2968" w:rsidP="00551789">
            <w:pPr>
              <w:pStyle w:val="afa"/>
            </w:pPr>
            <w:r>
              <w:rPr>
                <w:rFonts w:cs="Times New Roman"/>
              </w:rPr>
              <w:t>≈</w:t>
            </w:r>
            <w:r w:rsidR="00F01CA7">
              <w:t>3</w:t>
            </w:r>
            <w:r w:rsidR="00F01CA7">
              <w:rPr>
                <w:lang w:val="en-US"/>
              </w:rPr>
              <w:t>6</w:t>
            </w:r>
            <w:r w:rsidR="00F01CA7">
              <w:t xml:space="preserve"> </w:t>
            </w:r>
            <w:r w:rsidR="00F01CA7" w:rsidRPr="00551789">
              <w:t>Å</w:t>
            </w:r>
          </w:p>
        </w:tc>
      </w:tr>
      <w:tr w:rsidR="00782F5D" w:rsidRPr="00551789" w14:paraId="22C9F59C" w14:textId="77777777" w:rsidTr="00C856A1">
        <w:tc>
          <w:tcPr>
            <w:tcW w:w="5807" w:type="dxa"/>
          </w:tcPr>
          <w:p w14:paraId="7BB3693C" w14:textId="201873F0" w:rsidR="00782F5D" w:rsidRPr="00F01CA7" w:rsidRDefault="00F01CA7" w:rsidP="00551789">
            <w:pPr>
              <w:pStyle w:val="afa"/>
            </w:pPr>
            <w:r>
              <w:t>Максимальный р</w:t>
            </w:r>
            <w:r w:rsidR="00782F5D" w:rsidRPr="00551789">
              <w:t>азмер каскада</w:t>
            </w:r>
            <w:r>
              <w:t xml:space="preserve"> по оси </w:t>
            </w:r>
            <w:r>
              <w:rPr>
                <w:lang w:val="en-US"/>
              </w:rPr>
              <w:t>X</w:t>
            </w:r>
          </w:p>
        </w:tc>
        <w:tc>
          <w:tcPr>
            <w:tcW w:w="3538" w:type="dxa"/>
          </w:tcPr>
          <w:p w14:paraId="2CD92E17" w14:textId="326D8364" w:rsidR="00782F5D" w:rsidRPr="00551789" w:rsidRDefault="003C2968" w:rsidP="00551789">
            <w:pPr>
              <w:pStyle w:val="afa"/>
            </w:pPr>
            <w:r>
              <w:rPr>
                <w:rFonts w:cs="Times New Roman"/>
                <w:lang w:val="en-US"/>
              </w:rPr>
              <w:t>≈</w:t>
            </w:r>
            <w:r w:rsidR="00F01CA7">
              <w:rPr>
                <w:lang w:val="en-US"/>
              </w:rPr>
              <w:t>34</w:t>
            </w:r>
            <w:r w:rsidR="00782F5D" w:rsidRPr="00551789">
              <w:t xml:space="preserve"> Å</w:t>
            </w:r>
          </w:p>
        </w:tc>
      </w:tr>
      <w:tr w:rsidR="00782F5D" w:rsidRPr="00551789" w14:paraId="106F513C" w14:textId="77777777" w:rsidTr="00C856A1">
        <w:tc>
          <w:tcPr>
            <w:tcW w:w="5807" w:type="dxa"/>
          </w:tcPr>
          <w:p w14:paraId="22E7DEDF" w14:textId="15A3466F" w:rsidR="00782F5D" w:rsidRPr="00551789" w:rsidRDefault="00782F5D" w:rsidP="00551789">
            <w:pPr>
              <w:pStyle w:val="afa"/>
            </w:pPr>
            <w:r w:rsidRPr="00551789">
              <w:t>Вторичные каскады</w:t>
            </w:r>
          </w:p>
        </w:tc>
        <w:tc>
          <w:tcPr>
            <w:tcW w:w="3538" w:type="dxa"/>
          </w:tcPr>
          <w:p w14:paraId="345DE036" w14:textId="6C19A62E" w:rsidR="00782F5D" w:rsidRPr="00551789" w:rsidRDefault="00782F5D" w:rsidP="00551789">
            <w:pPr>
              <w:pStyle w:val="afa"/>
            </w:pPr>
            <w:r w:rsidRPr="00551789">
              <w:t>Нет</w:t>
            </w:r>
          </w:p>
        </w:tc>
      </w:tr>
      <w:tr w:rsidR="0031147E" w:rsidRPr="00551789" w14:paraId="5F30FF8C" w14:textId="77777777" w:rsidTr="00C856A1">
        <w:tc>
          <w:tcPr>
            <w:tcW w:w="5807" w:type="dxa"/>
          </w:tcPr>
          <w:p w14:paraId="285F4AEB" w14:textId="527C30EC" w:rsidR="0031147E" w:rsidRPr="00551789" w:rsidRDefault="0031147E" w:rsidP="00551789">
            <w:pPr>
              <w:pStyle w:val="afa"/>
            </w:pPr>
            <w:r w:rsidRPr="00551789">
              <w:t>Общее кол-во</w:t>
            </w:r>
            <w:r w:rsidR="00551789" w:rsidRPr="00551789">
              <w:t xml:space="preserve"> остаточных</w:t>
            </w:r>
            <w:r w:rsidRPr="00551789">
              <w:t xml:space="preserve"> вакансий и межузлий</w:t>
            </w:r>
          </w:p>
        </w:tc>
        <w:tc>
          <w:tcPr>
            <w:tcW w:w="3538" w:type="dxa"/>
          </w:tcPr>
          <w:p w14:paraId="6AC9EA5E" w14:textId="003F6658" w:rsidR="0031147E" w:rsidRPr="00551789" w:rsidRDefault="0031147E" w:rsidP="00551789">
            <w:pPr>
              <w:pStyle w:val="afa"/>
            </w:pPr>
            <w:r w:rsidRPr="00551789">
              <w:t>11994</w:t>
            </w:r>
          </w:p>
        </w:tc>
      </w:tr>
      <w:tr w:rsidR="00551789" w:rsidRPr="00551789" w14:paraId="18A6994D" w14:textId="77777777" w:rsidTr="00C856A1">
        <w:tc>
          <w:tcPr>
            <w:tcW w:w="5807" w:type="dxa"/>
          </w:tcPr>
          <w:p w14:paraId="7942DD0C" w14:textId="79270085" w:rsidR="00551789" w:rsidRPr="00551789" w:rsidRDefault="00551789" w:rsidP="00551789">
            <w:pPr>
              <w:pStyle w:val="afa"/>
            </w:pPr>
            <w:r w:rsidRPr="00551789">
              <w:t>Процентное соотношение от общего кол-ва атомов</w:t>
            </w:r>
          </w:p>
        </w:tc>
        <w:tc>
          <w:tcPr>
            <w:tcW w:w="3538" w:type="dxa"/>
          </w:tcPr>
          <w:p w14:paraId="15271D95" w14:textId="11761324" w:rsidR="00551789" w:rsidRPr="00551789" w:rsidRDefault="00551789" w:rsidP="00551789">
            <w:pPr>
              <w:pStyle w:val="afa"/>
            </w:pPr>
            <w:r w:rsidRPr="00551789">
              <w:t>1,17%</w:t>
            </w:r>
          </w:p>
        </w:tc>
      </w:tr>
    </w:tbl>
    <w:p w14:paraId="49D947AB" w14:textId="61FA0D3C" w:rsidR="00782F5D" w:rsidRDefault="00782F5D" w:rsidP="00082D53"/>
    <w:p w14:paraId="30E2B90E" w14:textId="41C8914A" w:rsidR="005B54B4" w:rsidRDefault="00F56FE0" w:rsidP="00082D53">
      <w:r>
        <w:t>В работе</w:t>
      </w:r>
      <w:r w:rsidR="002633E5" w:rsidRPr="002633E5">
        <w:t xml:space="preserve"> [</w:t>
      </w:r>
      <w:r w:rsidR="00E91098">
        <w:fldChar w:fldCharType="begin"/>
      </w:r>
      <w:r w:rsidR="00E91098">
        <w:instrText xml:space="preserve"> REF LMalerba_Mol_dyn_cascade_ferum \n \h </w:instrText>
      </w:r>
      <w:r w:rsidR="00E91098">
        <w:fldChar w:fldCharType="separate"/>
      </w:r>
      <w:r w:rsidR="00D01514">
        <w:t>53</w:t>
      </w:r>
      <w:r w:rsidR="00E91098">
        <w:fldChar w:fldCharType="end"/>
      </w:r>
      <w:r w:rsidR="002633E5" w:rsidRPr="002633E5">
        <w:t xml:space="preserve">] </w:t>
      </w:r>
      <w:r w:rsidR="002633E5">
        <w:t>проводилось исследование каскадообразования в системе ОЦК железа с разными потенциалами межатомного взаимодействия</w:t>
      </w:r>
      <w:r w:rsidR="004E6004">
        <w:t xml:space="preserve"> (</w:t>
      </w:r>
      <w:r w:rsidR="004E6004">
        <w:rPr>
          <w:lang w:val="en-US"/>
        </w:rPr>
        <w:t>HV</w:t>
      </w:r>
      <w:r w:rsidR="004E6004" w:rsidRPr="004E6004">
        <w:t>-</w:t>
      </w:r>
      <w:r w:rsidR="004E6004">
        <w:rPr>
          <w:lang w:val="en-US"/>
        </w:rPr>
        <w:t>TB</w:t>
      </w:r>
      <w:r w:rsidR="004E6004" w:rsidRPr="004E6004">
        <w:t xml:space="preserve">, </w:t>
      </w:r>
      <w:r w:rsidR="004E6004">
        <w:rPr>
          <w:lang w:val="en-US"/>
        </w:rPr>
        <w:t>SP</w:t>
      </w:r>
      <w:r w:rsidR="004E6004" w:rsidRPr="004E6004">
        <w:t>-</w:t>
      </w:r>
      <w:r w:rsidR="004E6004">
        <w:rPr>
          <w:lang w:val="en-US"/>
        </w:rPr>
        <w:t>RB</w:t>
      </w:r>
      <w:r w:rsidR="004E6004" w:rsidRPr="004E6004">
        <w:t xml:space="preserve">, </w:t>
      </w:r>
      <w:r w:rsidR="004E6004">
        <w:rPr>
          <w:lang w:val="en-US"/>
        </w:rPr>
        <w:t>COWP</w:t>
      </w:r>
      <w:r w:rsidR="004E6004">
        <w:t>)</w:t>
      </w:r>
      <w:r w:rsidR="002633E5">
        <w:t xml:space="preserve">. </w:t>
      </w:r>
      <w:r w:rsidR="00CA1047">
        <w:t>По итогам отжиг</w:t>
      </w:r>
      <w:r w:rsidR="00126F86">
        <w:t xml:space="preserve">а большинство дефектов исчезало, что совпадает с нашими результатами. </w:t>
      </w:r>
      <w:r w:rsidR="002633E5">
        <w:t>Главным выводом стало то, что</w:t>
      </w:r>
      <w:r w:rsidR="004E6004">
        <w:t xml:space="preserve"> практически все потенциалы давали одни и те же результаты по прохождению каскадов, с энергией выше 2 кэВ. Другими словами, число Френкелевских пар, оставшихся после каскада, не зависело от выбранного потенциала.</w:t>
      </w:r>
      <w:r w:rsidR="005B54B4">
        <w:t xml:space="preserve"> Это значит, что какой бы потенциал не был выбран (тот, который авторы выбирали или </w:t>
      </w:r>
      <w:r w:rsidR="005B54B4">
        <w:rPr>
          <w:lang w:val="en-US"/>
        </w:rPr>
        <w:t>ReaxFF</w:t>
      </w:r>
      <w:r w:rsidR="005B54B4">
        <w:t>)</w:t>
      </w:r>
      <w:r w:rsidR="005B54B4" w:rsidRPr="005B54B4">
        <w:t xml:space="preserve"> </w:t>
      </w:r>
      <w:r w:rsidR="005B54B4">
        <w:t>прохождение каскада будет практически идентичным</w:t>
      </w:r>
      <w:r w:rsidR="009433E2">
        <w:t>.</w:t>
      </w:r>
    </w:p>
    <w:p w14:paraId="467A890B" w14:textId="77777777" w:rsidR="00C846BA" w:rsidRDefault="00C846BA" w:rsidP="00082D53"/>
    <w:p w14:paraId="33BAC396" w14:textId="08750BEC" w:rsidR="00E03BCF" w:rsidRDefault="00E03BCF" w:rsidP="00E03BCF">
      <w:pPr>
        <w:pStyle w:val="4"/>
      </w:pPr>
      <w:bookmarkStart w:id="127" w:name="_Toc517719243"/>
      <w:r>
        <w:t>Каскад в железе при наличии свободной поверхности.</w:t>
      </w:r>
      <w:bookmarkEnd w:id="127"/>
    </w:p>
    <w:p w14:paraId="35915016" w14:textId="74D68646" w:rsidR="00E03BCF" w:rsidRDefault="00E03BCF" w:rsidP="00E03BCF">
      <w:r>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w:t>
      </w:r>
      <w:r w:rsidR="00D602D1">
        <w:t xml:space="preserve"> (</w:t>
      </w:r>
      <w:r w:rsidR="00D602D1" w:rsidRPr="00D602D1">
        <w:rPr>
          <w:highlight w:val="yellow"/>
        </w:rPr>
        <w:t>рисунок</w:t>
      </w:r>
      <w:r w:rsidR="00D602D1">
        <w:t>)</w:t>
      </w:r>
      <w:r>
        <w:t>, прогревался до 600</w:t>
      </w:r>
      <w:r>
        <w:rPr>
          <w:rFonts w:cs="Times New Roman"/>
        </w:rPr>
        <w:t xml:space="preserve"> ˚</w:t>
      </w:r>
      <w:r>
        <w:t>С и в произвольной точке</w:t>
      </w:r>
      <w:r w:rsidR="00E16F18">
        <w:t xml:space="preserve"> на поверхности</w:t>
      </w:r>
      <w:r>
        <w:t xml:space="preserve"> атому железа придавалась скорость равная энергии </w:t>
      </w:r>
      <w:r>
        <w:rPr>
          <w:rFonts w:cs="Times New Roman"/>
        </w:rPr>
        <w:t>≈</w:t>
      </w:r>
      <w:r>
        <w:t>10</w:t>
      </w:r>
      <w:r w:rsidR="00F35983">
        <w:t xml:space="preserve"> </w:t>
      </w:r>
      <w:r w:rsidR="0045297A">
        <w:t>кэВ,</w:t>
      </w:r>
      <w:r w:rsidR="00865413">
        <w:t xml:space="preserve"> </w:t>
      </w:r>
      <w:r w:rsidR="00E16F18">
        <w:t>направленная вниз (вглубь объема)</w:t>
      </w:r>
      <w:r>
        <w:t xml:space="preserve">. </w:t>
      </w:r>
      <w:r w:rsidR="0026096B">
        <w:t>Отжига дефектов не происходило</w:t>
      </w:r>
      <w:r>
        <w:t>.</w:t>
      </w:r>
      <w:r w:rsidR="0026096B">
        <w:t xml:space="preserve"> Общее время моделирования каскада составило 4пс.</w:t>
      </w:r>
    </w:p>
    <w:p w14:paraId="3C12E30B" w14:textId="65E83792" w:rsidR="007D4B3A" w:rsidRDefault="0026096B" w:rsidP="0026096B">
      <w:r>
        <w:t xml:space="preserve">В течении прохождения каскада наблюдалось явление распыления поверхности в месте «удара» и в радиусе </w:t>
      </w:r>
      <w:r>
        <w:rPr>
          <w:rFonts w:cs="Times New Roman"/>
        </w:rPr>
        <w:t>≈</w:t>
      </w:r>
      <w:r>
        <w:t xml:space="preserve">10 </w:t>
      </w:r>
      <w:r w:rsidRPr="005907CF">
        <w:t>Å</w:t>
      </w:r>
      <w:r>
        <w:t xml:space="preserve"> вокруг него</w:t>
      </w:r>
      <w:r w:rsidR="007D4B3A">
        <w:t>,</w:t>
      </w:r>
      <w:r w:rsidR="00D40E11">
        <w:t xml:space="preserve"> а также «выгибание» или «вспучивание» поверхности вокруг места удара</w:t>
      </w:r>
      <w:proofErr w:type="gramStart"/>
      <w:r w:rsidR="00D40E11">
        <w:t>.</w:t>
      </w:r>
      <w:proofErr w:type="gramEnd"/>
      <w:r w:rsidR="007D4B3A">
        <w:t xml:space="preserve"> что продемонстрировано на </w:t>
      </w:r>
      <w:r w:rsidR="007D4B3A" w:rsidRPr="007D4B3A">
        <w:rPr>
          <w:highlight w:val="yellow"/>
        </w:rPr>
        <w:t>рисунке</w:t>
      </w:r>
      <w:r>
        <w:t>.</w:t>
      </w:r>
    </w:p>
    <w:p w14:paraId="18A8CE4F" w14:textId="77777777" w:rsidR="00C846BA" w:rsidRDefault="00C846BA" w:rsidP="0026096B"/>
    <w:p w14:paraId="197558F4" w14:textId="56DE3730" w:rsidR="007D4B3A" w:rsidRDefault="007D4B3A" w:rsidP="007D4B3A">
      <w:pPr>
        <w:pStyle w:val="afb"/>
      </w:pPr>
      <w:r>
        <w:rPr>
          <w:noProof/>
        </w:rPr>
        <w:lastRenderedPageBreak/>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53812" cy="560640"/>
                    </a:xfrm>
                    <a:prstGeom prst="rect">
                      <a:avLst/>
                    </a:prstGeom>
                    <a:ln>
                      <a:noFill/>
                    </a:ln>
                  </pic:spPr>
                </pic:pic>
              </a:graphicData>
            </a:graphic>
          </wp:inline>
        </w:drawing>
      </w:r>
    </w:p>
    <w:p w14:paraId="25F82260" w14:textId="77777777" w:rsidR="00C846BA" w:rsidRDefault="00C846BA" w:rsidP="007D4B3A">
      <w:pPr>
        <w:pStyle w:val="afb"/>
      </w:pPr>
    </w:p>
    <w:p w14:paraId="034DB211" w14:textId="4731B319" w:rsidR="007D4B3A" w:rsidRDefault="007D4B3A" w:rsidP="007D4B3A">
      <w:pPr>
        <w:pStyle w:val="afb"/>
      </w:pPr>
      <w:r w:rsidRPr="007D4B3A">
        <w:rPr>
          <w:highlight w:val="yellow"/>
        </w:rPr>
        <w:t>Рисунок</w:t>
      </w:r>
      <w:r>
        <w:t xml:space="preserve"> – Область поверхности, где наблюдается её распыление и изгиб. Синим выделены атомы железа.</w:t>
      </w:r>
    </w:p>
    <w:p w14:paraId="58B094AE" w14:textId="77777777" w:rsidR="00C846BA" w:rsidRDefault="00C846BA" w:rsidP="007D4B3A">
      <w:pPr>
        <w:pStyle w:val="afb"/>
      </w:pPr>
    </w:p>
    <w:p w14:paraId="1AA6EC0F" w14:textId="0944C5CF" w:rsidR="00D40E11" w:rsidRDefault="00D40E11" w:rsidP="00D40E11">
      <w:r>
        <w:t xml:space="preserve">Через 2,5 пс установился максимальный размер каскада, это видно на </w:t>
      </w:r>
      <w:r w:rsidRPr="00D40E11">
        <w:rPr>
          <w:highlight w:val="yellow"/>
        </w:rPr>
        <w:t>рисунке</w:t>
      </w:r>
      <w:r>
        <w:t>.</w:t>
      </w:r>
    </w:p>
    <w:p w14:paraId="2E654D93" w14:textId="77777777" w:rsidR="00C846BA" w:rsidRDefault="00C846BA" w:rsidP="00D40E11"/>
    <w:p w14:paraId="1B6CF5AE" w14:textId="60CE1E99" w:rsidR="00D40E11" w:rsidRDefault="00D40E11" w:rsidP="00D40E11">
      <w:pPr>
        <w:pStyle w:val="afb"/>
      </w:pPr>
      <w:r>
        <w:rPr>
          <w:noProof/>
        </w:rPr>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96883" cy="1800000"/>
                    </a:xfrm>
                    <a:prstGeom prst="rect">
                      <a:avLst/>
                    </a:prstGeom>
                    <a:ln>
                      <a:noFill/>
                    </a:ln>
                  </pic:spPr>
                </pic:pic>
              </a:graphicData>
            </a:graphic>
          </wp:inline>
        </w:drawing>
      </w:r>
    </w:p>
    <w:p w14:paraId="5E78AEFE" w14:textId="77777777" w:rsidR="00C846BA" w:rsidRDefault="00C846BA" w:rsidP="00D40E11">
      <w:pPr>
        <w:pStyle w:val="afb"/>
      </w:pPr>
    </w:p>
    <w:p w14:paraId="75B71B36" w14:textId="7F5DBCCA" w:rsidR="00D40E11" w:rsidRDefault="00D40E11" w:rsidP="00D40E11">
      <w:pPr>
        <w:pStyle w:val="afb"/>
      </w:pPr>
      <w:r w:rsidRPr="00D602D1">
        <w:rPr>
          <w:highlight w:val="yellow"/>
        </w:rPr>
        <w:t>Рисунок</w:t>
      </w:r>
      <w:r>
        <w:t xml:space="preserve"> – Область в которой проходит каскад. Синим выделены атомы железа.</w:t>
      </w:r>
    </w:p>
    <w:p w14:paraId="4A20A105" w14:textId="77777777" w:rsidR="00C846BA" w:rsidRDefault="00C846BA" w:rsidP="00D40E11">
      <w:pPr>
        <w:pStyle w:val="afb"/>
      </w:pPr>
    </w:p>
    <w:p w14:paraId="17F0D96C" w14:textId="15517727" w:rsidR="005148FE" w:rsidRDefault="00443255" w:rsidP="00443255">
      <w:r>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3B4B92F8" w:rsidR="00D40E11" w:rsidRDefault="00D40E11" w:rsidP="00D40E11">
      <w:r>
        <w:t xml:space="preserve">В </w:t>
      </w:r>
      <w:r w:rsidRPr="00782F5D">
        <w:rPr>
          <w:highlight w:val="yellow"/>
        </w:rPr>
        <w:t>таблице</w:t>
      </w:r>
      <w:r>
        <w:t xml:space="preserve"> представлены </w:t>
      </w:r>
      <w:r w:rsidR="009A76D3" w:rsidRPr="009A76D3">
        <w:t>параметры каскада.</w:t>
      </w:r>
    </w:p>
    <w:p w14:paraId="5D52029E" w14:textId="77777777" w:rsidR="00C846BA" w:rsidRDefault="00C846BA" w:rsidP="00D40E11"/>
    <w:p w14:paraId="3419D145" w14:textId="5CBB676F" w:rsidR="0026096B" w:rsidRDefault="009A76D3" w:rsidP="00D40E11">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26096B" w14:paraId="346D272E" w14:textId="77777777" w:rsidTr="0026096B">
        <w:tc>
          <w:tcPr>
            <w:tcW w:w="4672" w:type="dxa"/>
          </w:tcPr>
          <w:p w14:paraId="7B238A2B" w14:textId="3F37F88A" w:rsidR="0026096B" w:rsidRDefault="0026096B" w:rsidP="007D4B3A">
            <w:pPr>
              <w:pStyle w:val="afa"/>
            </w:pPr>
            <w:r w:rsidRPr="00551789">
              <w:t>Общее кол-во атомов в ячейке</w:t>
            </w:r>
          </w:p>
        </w:tc>
        <w:tc>
          <w:tcPr>
            <w:tcW w:w="4673" w:type="dxa"/>
          </w:tcPr>
          <w:p w14:paraId="1D788AAF" w14:textId="3D29F4B1" w:rsidR="0026096B" w:rsidRDefault="007D4B3A" w:rsidP="007D4B3A">
            <w:pPr>
              <w:pStyle w:val="afa"/>
            </w:pPr>
            <w:r>
              <w:t>633600</w:t>
            </w:r>
          </w:p>
        </w:tc>
      </w:tr>
      <w:tr w:rsidR="0026096B" w14:paraId="39C49025" w14:textId="77777777" w:rsidTr="0026096B">
        <w:tc>
          <w:tcPr>
            <w:tcW w:w="4672" w:type="dxa"/>
          </w:tcPr>
          <w:p w14:paraId="5A84CDC0" w14:textId="6C9F2EB2" w:rsidR="0026096B" w:rsidRDefault="0026096B" w:rsidP="007D4B3A">
            <w:pPr>
              <w:pStyle w:val="afa"/>
            </w:pPr>
            <w:r w:rsidRPr="00551789">
              <w:t>Энергия</w:t>
            </w:r>
          </w:p>
        </w:tc>
        <w:tc>
          <w:tcPr>
            <w:tcW w:w="4673" w:type="dxa"/>
          </w:tcPr>
          <w:p w14:paraId="33D627E0" w14:textId="17E3124A" w:rsidR="0026096B" w:rsidRDefault="0026096B" w:rsidP="007D4B3A">
            <w:pPr>
              <w:pStyle w:val="afa"/>
            </w:pPr>
            <w:r w:rsidRPr="00551789">
              <w:t>≈</w:t>
            </w:r>
            <w:r w:rsidR="00F35983" w:rsidRPr="00F35983">
              <w:t>10</w:t>
            </w:r>
            <w:r w:rsidRPr="00F35983">
              <w:t xml:space="preserve"> кэВ</w:t>
            </w:r>
          </w:p>
        </w:tc>
      </w:tr>
      <w:tr w:rsidR="00F01CA7" w14:paraId="70EF7BBB" w14:textId="77777777" w:rsidTr="00125B95">
        <w:tc>
          <w:tcPr>
            <w:tcW w:w="4672" w:type="dxa"/>
          </w:tcPr>
          <w:p w14:paraId="26A97A31" w14:textId="1B817416" w:rsidR="00F01CA7" w:rsidRDefault="00F01CA7" w:rsidP="00F01CA7">
            <w:pPr>
              <w:pStyle w:val="afa"/>
            </w:pPr>
            <w:r>
              <w:t>Глубина проникновения</w:t>
            </w:r>
          </w:p>
        </w:tc>
        <w:tc>
          <w:tcPr>
            <w:tcW w:w="4673" w:type="dxa"/>
          </w:tcPr>
          <w:p w14:paraId="4EC183F0" w14:textId="0D53C281" w:rsidR="00F01CA7" w:rsidRDefault="003C2968" w:rsidP="00F01CA7">
            <w:pPr>
              <w:pStyle w:val="afa"/>
            </w:pPr>
            <w:r>
              <w:rPr>
                <w:rFonts w:cs="Times New Roman"/>
              </w:rPr>
              <w:t>≈</w:t>
            </w:r>
            <w:r w:rsidR="00F01CA7">
              <w:t xml:space="preserve">39 </w:t>
            </w:r>
            <w:r w:rsidR="00F01CA7" w:rsidRPr="00551789">
              <w:t>Å</w:t>
            </w:r>
          </w:p>
        </w:tc>
      </w:tr>
      <w:tr w:rsidR="00F01CA7" w14:paraId="7714971A" w14:textId="77777777" w:rsidTr="0026096B">
        <w:tc>
          <w:tcPr>
            <w:tcW w:w="4672" w:type="dxa"/>
          </w:tcPr>
          <w:p w14:paraId="53BEEDB6" w14:textId="7A54EDCF" w:rsidR="00F01CA7" w:rsidRDefault="00F01CA7" w:rsidP="00F01CA7">
            <w:pPr>
              <w:pStyle w:val="afa"/>
            </w:pPr>
            <w:r>
              <w:t>Максимальный р</w:t>
            </w:r>
            <w:r w:rsidRPr="00551789">
              <w:t>азмер каскада</w:t>
            </w:r>
            <w:r>
              <w:t xml:space="preserve"> по оси </w:t>
            </w:r>
            <w:r>
              <w:rPr>
                <w:lang w:val="en-US"/>
              </w:rPr>
              <w:t>X</w:t>
            </w:r>
          </w:p>
        </w:tc>
        <w:tc>
          <w:tcPr>
            <w:tcW w:w="4673" w:type="dxa"/>
          </w:tcPr>
          <w:p w14:paraId="5EB23E80" w14:textId="61598B1B" w:rsidR="00F01CA7" w:rsidRDefault="003C2968" w:rsidP="00F01CA7">
            <w:pPr>
              <w:pStyle w:val="afa"/>
            </w:pPr>
            <w:r>
              <w:rPr>
                <w:rFonts w:cs="Times New Roman"/>
              </w:rPr>
              <w:t>≈</w:t>
            </w:r>
            <w:r w:rsidR="00F01CA7">
              <w:t>47</w:t>
            </w:r>
            <w:r w:rsidR="00F01CA7" w:rsidRPr="00551789">
              <w:t xml:space="preserve"> Å</w:t>
            </w:r>
          </w:p>
        </w:tc>
      </w:tr>
      <w:tr w:rsidR="0026096B" w14:paraId="0A2C41F9" w14:textId="77777777" w:rsidTr="0026096B">
        <w:tc>
          <w:tcPr>
            <w:tcW w:w="4672" w:type="dxa"/>
          </w:tcPr>
          <w:p w14:paraId="12D69CF9" w14:textId="5EEB9804" w:rsidR="0026096B" w:rsidRPr="00551789" w:rsidRDefault="0026096B" w:rsidP="007D4B3A">
            <w:pPr>
              <w:pStyle w:val="afa"/>
            </w:pPr>
            <w:r w:rsidRPr="00551789">
              <w:t>Вторичные каскады</w:t>
            </w:r>
          </w:p>
        </w:tc>
        <w:tc>
          <w:tcPr>
            <w:tcW w:w="4673" w:type="dxa"/>
          </w:tcPr>
          <w:p w14:paraId="4E50BB3F" w14:textId="0F33B1E4" w:rsidR="0026096B" w:rsidRPr="00551789" w:rsidRDefault="0026096B" w:rsidP="007D4B3A">
            <w:pPr>
              <w:pStyle w:val="afa"/>
            </w:pPr>
            <w:r w:rsidRPr="00551789">
              <w:t>Нет</w:t>
            </w:r>
          </w:p>
        </w:tc>
      </w:tr>
    </w:tbl>
    <w:p w14:paraId="21D58414" w14:textId="01C9C299" w:rsidR="0026096B" w:rsidRDefault="0026096B" w:rsidP="0026096B"/>
    <w:p w14:paraId="343B1EA8" w14:textId="2E3B4F07" w:rsidR="00D40E11" w:rsidRDefault="00D40E11" w:rsidP="0026096B">
      <w:r>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34537B09" w14:textId="77777777" w:rsidR="00C846BA" w:rsidRPr="00E16F18" w:rsidRDefault="00C846BA" w:rsidP="0026096B"/>
    <w:p w14:paraId="6C950E14" w14:textId="21BA53D1" w:rsidR="001C346F" w:rsidRPr="001C346F" w:rsidRDefault="001C346F" w:rsidP="00D602D1">
      <w:pPr>
        <w:pStyle w:val="4"/>
      </w:pPr>
      <w:bookmarkStart w:id="128" w:name="_Toc501903304"/>
      <w:bookmarkStart w:id="129" w:name="_Toc514780564"/>
      <w:bookmarkStart w:id="130" w:name="_Toc517719244"/>
      <w:r w:rsidRPr="005B77E9">
        <w:lastRenderedPageBreak/>
        <w:t xml:space="preserve">Моделирование </w:t>
      </w:r>
      <w:r>
        <w:t>возд</w:t>
      </w:r>
      <w:r w:rsidRPr="005B77E9">
        <w:t>ействи</w:t>
      </w:r>
      <w:r>
        <w:t>я</w:t>
      </w:r>
      <w:r w:rsidRPr="005B77E9">
        <w:t xml:space="preserve"> облучения </w:t>
      </w:r>
      <w:r w:rsidR="00465C50">
        <w:t xml:space="preserve">на </w:t>
      </w:r>
      <w:r w:rsidRPr="005B77E9">
        <w:t>начал</w:t>
      </w:r>
      <w:r w:rsidR="00465C50">
        <w:t>о</w:t>
      </w:r>
      <w:r w:rsidRPr="005B77E9">
        <w:t xml:space="preserve"> формирования оксидной пленки на поверхности чистого железа</w:t>
      </w:r>
      <w:bookmarkEnd w:id="128"/>
      <w:r>
        <w:t>.</w:t>
      </w:r>
      <w:bookmarkEnd w:id="129"/>
      <w:bookmarkEnd w:id="130"/>
    </w:p>
    <w:p w14:paraId="3141A149" w14:textId="09EB8DD4" w:rsidR="0077767B" w:rsidRPr="00B53217" w:rsidRDefault="0077767B" w:rsidP="007E792F">
      <w:r>
        <w:t>Р</w:t>
      </w:r>
      <w:r w:rsidRPr="005907CF">
        <w:t>асчетн</w:t>
      </w:r>
      <w:r>
        <w:t>ая</w:t>
      </w:r>
      <w:r w:rsidRPr="005907CF">
        <w:t xml:space="preserve"> ячейк</w:t>
      </w:r>
      <w:r>
        <w:t>а представляла собой куб</w:t>
      </w:r>
      <w:r w:rsidRPr="005907CF">
        <w:t xml:space="preserve"> с </w:t>
      </w:r>
      <w:r>
        <w:t>длиной стороны</w:t>
      </w:r>
      <w:r w:rsidRPr="005907CF">
        <w:t xml:space="preserve"> 224 Å</w:t>
      </w:r>
      <w:r>
        <w:t>, в котором кристаллит</w:t>
      </w:r>
      <w:r w:rsidRPr="005907CF">
        <w:t xml:space="preserve"> ОЦК железа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по величине энергии иона</w:t>
      </w:r>
      <w:r w:rsidRPr="005907CF">
        <w:t xml:space="preserve"> </w:t>
      </w:r>
      <w:r w:rsidR="00285DA7">
        <w:t>10</w:t>
      </w:r>
      <w:r w:rsidRPr="005907CF">
        <w:t xml:space="preserve"> кэВ. </w:t>
      </w:r>
    </w:p>
    <w:p w14:paraId="3DD52D49" w14:textId="086DCF1B" w:rsidR="0077767B" w:rsidRDefault="0077767B" w:rsidP="0077767B">
      <w:pPr>
        <w:rPr>
          <w:highlight w:val="yellow"/>
        </w:rPr>
      </w:pPr>
      <w:r>
        <w:t xml:space="preserve">Развитие волны повреждений для различных времен моделирования показано на </w:t>
      </w:r>
      <w:r w:rsidRPr="0077767B">
        <w:rPr>
          <w:highlight w:val="yellow"/>
        </w:rPr>
        <w:t>рисунке</w:t>
      </w:r>
      <w:r w:rsidR="00C846BA">
        <w:rPr>
          <w:highlight w:val="yellow"/>
        </w:rPr>
        <w:t>.</w:t>
      </w:r>
    </w:p>
    <w:p w14:paraId="77AEE864" w14:textId="77777777" w:rsidR="00C846BA" w:rsidRDefault="00C846BA" w:rsidP="0077767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4"/>
        <w:gridCol w:w="3118"/>
        <w:gridCol w:w="3113"/>
      </w:tblGrid>
      <w:tr w:rsidR="0077767B" w14:paraId="12388A7B" w14:textId="77777777" w:rsidTr="007221CE">
        <w:tc>
          <w:tcPr>
            <w:tcW w:w="3190" w:type="dxa"/>
          </w:tcPr>
          <w:p w14:paraId="3637131A" w14:textId="77777777" w:rsidR="0077767B" w:rsidRDefault="0077767B" w:rsidP="007221CE">
            <w:pPr>
              <w:pStyle w:val="afb"/>
            </w:pPr>
            <w:r w:rsidRPr="005907CF">
              <w:rPr>
                <w:noProof/>
              </w:rPr>
              <w:drawing>
                <wp:inline distT="0" distB="0" distL="0" distR="0" wp14:anchorId="11BEE0C0" wp14:editId="10FADF54">
                  <wp:extent cx="1402051" cy="1440000"/>
                  <wp:effectExtent l="19050" t="19050" r="27305" b="27305"/>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1402051" cy="1440000"/>
                          </a:xfrm>
                          <a:prstGeom prst="rect">
                            <a:avLst/>
                          </a:prstGeom>
                          <a:ln>
                            <a:solidFill>
                              <a:schemeClr val="tx1"/>
                            </a:solidFill>
                          </a:ln>
                        </pic:spPr>
                      </pic:pic>
                    </a:graphicData>
                  </a:graphic>
                </wp:inline>
              </w:drawing>
            </w:r>
          </w:p>
          <w:p w14:paraId="79E48E27" w14:textId="0F9AAD32" w:rsidR="0077767B" w:rsidRDefault="0077767B" w:rsidP="007221CE">
            <w:pPr>
              <w:pStyle w:val="afb"/>
            </w:pPr>
            <w:r w:rsidRPr="005907CF">
              <w:t>а</w:t>
            </w:r>
          </w:p>
        </w:tc>
        <w:tc>
          <w:tcPr>
            <w:tcW w:w="3190" w:type="dxa"/>
          </w:tcPr>
          <w:p w14:paraId="502E79D5" w14:textId="77777777" w:rsidR="0077767B" w:rsidRDefault="0077767B" w:rsidP="007221CE">
            <w:pPr>
              <w:pStyle w:val="afb"/>
            </w:pPr>
            <w:r w:rsidRPr="005907CF">
              <w:rPr>
                <w:noProof/>
              </w:rPr>
              <w:drawing>
                <wp:inline distT="0" distB="0" distL="0" distR="0" wp14:anchorId="1E319706" wp14:editId="6B9D3553">
                  <wp:extent cx="1369909" cy="1440000"/>
                  <wp:effectExtent l="19050" t="19050" r="20955" b="27305"/>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69909" cy="1440000"/>
                          </a:xfrm>
                          <a:prstGeom prst="rect">
                            <a:avLst/>
                          </a:prstGeom>
                          <a:ln>
                            <a:solidFill>
                              <a:schemeClr val="tx1"/>
                            </a:solidFill>
                          </a:ln>
                        </pic:spPr>
                      </pic:pic>
                    </a:graphicData>
                  </a:graphic>
                </wp:inline>
              </w:drawing>
            </w:r>
          </w:p>
          <w:p w14:paraId="2204D066" w14:textId="777E7524" w:rsidR="0077767B" w:rsidRDefault="0077767B" w:rsidP="007221CE">
            <w:pPr>
              <w:pStyle w:val="afb"/>
            </w:pPr>
            <w:r w:rsidRPr="005907CF">
              <w:t>б</w:t>
            </w:r>
          </w:p>
        </w:tc>
        <w:tc>
          <w:tcPr>
            <w:tcW w:w="3191" w:type="dxa"/>
          </w:tcPr>
          <w:p w14:paraId="1AFE9299" w14:textId="77777777" w:rsidR="004B77BA" w:rsidRDefault="0077767B" w:rsidP="007221CE">
            <w:pPr>
              <w:pStyle w:val="afb"/>
            </w:pPr>
            <w:r w:rsidRPr="005907CF">
              <w:rPr>
                <w:noProof/>
              </w:rPr>
              <w:drawing>
                <wp:inline distT="0" distB="0" distL="0" distR="0" wp14:anchorId="72E00D08" wp14:editId="29255C91">
                  <wp:extent cx="1338411" cy="1440000"/>
                  <wp:effectExtent l="19050" t="19050" r="14605" b="27305"/>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1338411" cy="1440000"/>
                          </a:xfrm>
                          <a:prstGeom prst="rect">
                            <a:avLst/>
                          </a:prstGeom>
                          <a:ln>
                            <a:solidFill>
                              <a:schemeClr val="tx1"/>
                            </a:solidFill>
                          </a:ln>
                        </pic:spPr>
                      </pic:pic>
                    </a:graphicData>
                  </a:graphic>
                </wp:inline>
              </w:drawing>
            </w:r>
          </w:p>
          <w:p w14:paraId="2DBBA1BD" w14:textId="0658E2B9" w:rsidR="0077767B" w:rsidRDefault="0077767B" w:rsidP="007221CE">
            <w:pPr>
              <w:pStyle w:val="afb"/>
            </w:pPr>
            <w:r w:rsidRPr="005907CF">
              <w:t>в</w:t>
            </w:r>
          </w:p>
        </w:tc>
      </w:tr>
    </w:tbl>
    <w:p w14:paraId="1F14C030" w14:textId="77777777" w:rsidR="00C846BA" w:rsidRPr="00C846BA" w:rsidRDefault="00C846BA" w:rsidP="0077767B">
      <w:pPr>
        <w:pStyle w:val="afb"/>
        <w:rPr>
          <w:sz w:val="20"/>
          <w:szCs w:val="20"/>
        </w:rPr>
      </w:pPr>
    </w:p>
    <w:p w14:paraId="413AAA2E" w14:textId="14C68624" w:rsidR="00C846BA" w:rsidRPr="00C846BA" w:rsidRDefault="0077767B" w:rsidP="0077767B">
      <w:pPr>
        <w:pStyle w:val="afb"/>
        <w:rPr>
          <w:sz w:val="20"/>
          <w:szCs w:val="20"/>
        </w:rPr>
      </w:pPr>
      <w:r w:rsidRPr="00C846BA">
        <w:rPr>
          <w:sz w:val="20"/>
          <w:szCs w:val="20"/>
        </w:rPr>
        <w:t>а – время моделирования 0,25 пс</w:t>
      </w:r>
    </w:p>
    <w:p w14:paraId="5169CECC" w14:textId="77777777" w:rsidR="00C846BA" w:rsidRPr="00C846BA" w:rsidRDefault="0077767B" w:rsidP="0077767B">
      <w:pPr>
        <w:pStyle w:val="afb"/>
        <w:rPr>
          <w:sz w:val="20"/>
          <w:szCs w:val="20"/>
        </w:rPr>
      </w:pPr>
      <w:r w:rsidRPr="00C846BA">
        <w:rPr>
          <w:sz w:val="20"/>
          <w:szCs w:val="20"/>
        </w:rPr>
        <w:t>б - время моделирования 0,4 пс</w:t>
      </w:r>
    </w:p>
    <w:p w14:paraId="678F7CC7" w14:textId="632F42FF" w:rsidR="0077767B" w:rsidRPr="00C846BA" w:rsidRDefault="0077767B" w:rsidP="0077767B">
      <w:pPr>
        <w:pStyle w:val="afb"/>
        <w:rPr>
          <w:sz w:val="20"/>
          <w:szCs w:val="20"/>
        </w:rPr>
      </w:pPr>
      <w:r w:rsidRPr="00C846BA">
        <w:rPr>
          <w:sz w:val="20"/>
          <w:szCs w:val="20"/>
        </w:rPr>
        <w:t>в - время моделирования 0,8 пс</w:t>
      </w:r>
    </w:p>
    <w:p w14:paraId="272A1724" w14:textId="77777777" w:rsidR="00C846BA" w:rsidRPr="00C846BA" w:rsidRDefault="00C846BA" w:rsidP="0077767B">
      <w:pPr>
        <w:pStyle w:val="afb"/>
        <w:rPr>
          <w:sz w:val="20"/>
          <w:szCs w:val="20"/>
        </w:rPr>
      </w:pPr>
    </w:p>
    <w:p w14:paraId="1E255AB7" w14:textId="68B5DE97" w:rsidR="0077767B" w:rsidRDefault="0077767B" w:rsidP="0077767B">
      <w:pPr>
        <w:pStyle w:val="afb"/>
      </w:pPr>
      <w:r w:rsidRPr="0077767B">
        <w:rPr>
          <w:highlight w:val="yellow"/>
        </w:rPr>
        <w:t>Рисунок</w:t>
      </w:r>
      <w:r w:rsidRPr="00B53217">
        <w:t xml:space="preserve"> – </w:t>
      </w:r>
      <w:r>
        <w:t>Развитие каскада от первично выбитого атома железа</w:t>
      </w:r>
      <w:r w:rsidRPr="00B53217">
        <w:t xml:space="preserve"> с энергией </w:t>
      </w:r>
      <w:r w:rsidR="00285DA7">
        <w:t>10</w:t>
      </w:r>
      <w:r w:rsidR="00E40F3E">
        <w:t xml:space="preserve"> </w:t>
      </w:r>
      <w:r w:rsidRPr="00B53217">
        <w:t>кэВ</w:t>
      </w:r>
      <w:r>
        <w:t>.</w:t>
      </w:r>
      <w:r w:rsidR="000C1F17">
        <w:t xml:space="preserve"> Синим выделены атомы железа, красным – кислорода.</w:t>
      </w:r>
    </w:p>
    <w:p w14:paraId="242926EA" w14:textId="77777777" w:rsidR="00C846BA" w:rsidRDefault="00C846BA" w:rsidP="0077767B">
      <w:pPr>
        <w:pStyle w:val="afb"/>
      </w:pPr>
    </w:p>
    <w:p w14:paraId="7B4CD13F" w14:textId="462C6C06" w:rsidR="00584D9F" w:rsidRPr="00B53217" w:rsidRDefault="00584D9F" w:rsidP="00584D9F">
      <w:r>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1A15E3A4" w14:textId="6FD06F85" w:rsidR="0077767B" w:rsidRDefault="0077767B" w:rsidP="0077767B">
      <w:r>
        <w:t xml:space="preserve">На </w:t>
      </w:r>
      <w:r w:rsidRPr="0077767B">
        <w:rPr>
          <w:highlight w:val="yellow"/>
        </w:rPr>
        <w:t>рисунке</w:t>
      </w:r>
      <w:r>
        <w:t xml:space="preserve"> </w:t>
      </w:r>
      <w:r w:rsidRPr="005907CF">
        <w:t>показан</w:t>
      </w:r>
      <w:r>
        <w:t>а</w:t>
      </w:r>
      <w:r w:rsidRPr="005907CF">
        <w:t xml:space="preserve"> </w:t>
      </w:r>
      <w:r>
        <w:t xml:space="preserve">функция радиального распределения атомов железа </w:t>
      </w:r>
      <w:r w:rsidRPr="005907CF">
        <w:t xml:space="preserve">для </w:t>
      </w:r>
      <w:r>
        <w:t xml:space="preserve">трех </w:t>
      </w:r>
      <w:r w:rsidRPr="005907CF">
        <w:t>х</w:t>
      </w:r>
      <w:r>
        <w:t>арактерных зон</w:t>
      </w:r>
      <w:r w:rsidRPr="005907CF">
        <w:t xml:space="preserve">: </w:t>
      </w:r>
      <w:r>
        <w:t>(а</w:t>
      </w:r>
      <w:r w:rsidRPr="005907CF">
        <w:t>)</w:t>
      </w:r>
      <w:r>
        <w:t xml:space="preserve"> в о</w:t>
      </w:r>
      <w:r w:rsidRPr="005907CF">
        <w:t>бъем</w:t>
      </w:r>
      <w:r>
        <w:t>е ячейки вне каскада, (б</w:t>
      </w:r>
      <w:r w:rsidRPr="005907CF">
        <w:t>)</w:t>
      </w:r>
      <w:r>
        <w:t xml:space="preserve"> на части п</w:t>
      </w:r>
      <w:r w:rsidRPr="005907CF">
        <w:t>оверхност</w:t>
      </w:r>
      <w:r>
        <w:t xml:space="preserve">и железо </w:t>
      </w:r>
      <w:r w:rsidR="00584D9F">
        <w:t>-</w:t>
      </w:r>
      <w:r>
        <w:t xml:space="preserve"> кислород, не затронутой каскадом, и (в</w:t>
      </w:r>
      <w:r w:rsidRPr="005907CF">
        <w:t>)</w:t>
      </w:r>
      <w:r>
        <w:t xml:space="preserve"> на части пов</w:t>
      </w:r>
      <w:r w:rsidRPr="005907CF">
        <w:t>ерхности</w:t>
      </w:r>
      <w:r>
        <w:t>, по</w:t>
      </w:r>
      <w:r w:rsidRPr="005907CF">
        <w:t xml:space="preserve">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14:paraId="5A13A660" w14:textId="77777777" w:rsidTr="0077767B">
        <w:tc>
          <w:tcPr>
            <w:tcW w:w="4672" w:type="dxa"/>
            <w:vAlign w:val="center"/>
          </w:tcPr>
          <w:p w14:paraId="6702588B" w14:textId="77777777" w:rsidR="0077767B" w:rsidRDefault="0077767B" w:rsidP="0077767B">
            <w:pPr>
              <w:pStyle w:val="afb"/>
            </w:pPr>
            <w:r>
              <w:rPr>
                <w:noProof/>
              </w:rPr>
              <w:lastRenderedPageBreak/>
              <w:drawing>
                <wp:inline distT="0" distB="0" distL="0" distR="0" wp14:anchorId="4D846DA1" wp14:editId="6A7BF50E">
                  <wp:extent cx="2458856" cy="1878860"/>
                  <wp:effectExtent l="0" t="0" r="0" b="0"/>
                  <wp:docPr id="22" name="Image 13" descr="Fig3_14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14a.WMF"/>
                          <pic:cNvPicPr/>
                        </pic:nvPicPr>
                        <pic:blipFill>
                          <a:blip r:embed="rId168"/>
                          <a:stretch>
                            <a:fillRect/>
                          </a:stretch>
                        </pic:blipFill>
                        <pic:spPr>
                          <a:xfrm>
                            <a:off x="0" y="0"/>
                            <a:ext cx="2486160" cy="1899724"/>
                          </a:xfrm>
                          <a:prstGeom prst="rect">
                            <a:avLst/>
                          </a:prstGeom>
                        </pic:spPr>
                      </pic:pic>
                    </a:graphicData>
                  </a:graphic>
                </wp:inline>
              </w:drawing>
            </w:r>
          </w:p>
          <w:p w14:paraId="3A0D39CF" w14:textId="600BBB04" w:rsidR="0077767B" w:rsidRDefault="0077767B" w:rsidP="0077767B">
            <w:pPr>
              <w:pStyle w:val="afb"/>
            </w:pPr>
            <w:r>
              <w:t>а</w:t>
            </w:r>
          </w:p>
        </w:tc>
        <w:tc>
          <w:tcPr>
            <w:tcW w:w="4673" w:type="dxa"/>
            <w:vAlign w:val="center"/>
          </w:tcPr>
          <w:p w14:paraId="04DBCE39" w14:textId="311543D7" w:rsidR="0077767B" w:rsidRDefault="00C846BA" w:rsidP="0077767B">
            <w:pPr>
              <w:pStyle w:val="afb"/>
            </w:pPr>
            <w:r w:rsidRPr="005907CF">
              <w:object w:dxaOrig="7294" w:dyaOrig="5569" w14:anchorId="32233709">
                <v:shape id="_x0000_i1057" type="#_x0000_t75" style="width:205.2pt;height:153.6pt" o:ole="">
                  <v:imagedata r:id="rId169" o:title=""/>
                </v:shape>
                <o:OLEObject Type="Embed" ProgID="Origin50.Graph" ShapeID="_x0000_i1057" DrawAspect="Content" ObjectID="_1591532955" r:id="rId170"/>
              </w:object>
            </w:r>
          </w:p>
          <w:p w14:paraId="286F8A26" w14:textId="7F83233D" w:rsidR="0077767B" w:rsidRDefault="0077767B" w:rsidP="0077767B">
            <w:pPr>
              <w:pStyle w:val="afb"/>
            </w:pPr>
            <w:r>
              <w:t>б</w:t>
            </w:r>
          </w:p>
        </w:tc>
      </w:tr>
      <w:tr w:rsidR="0077767B" w14:paraId="134D2428" w14:textId="77777777" w:rsidTr="0077767B">
        <w:tc>
          <w:tcPr>
            <w:tcW w:w="9345" w:type="dxa"/>
            <w:gridSpan w:val="2"/>
            <w:vAlign w:val="center"/>
          </w:tcPr>
          <w:p w14:paraId="19205EB7" w14:textId="20BAD025" w:rsidR="0077767B" w:rsidRDefault="00C846BA" w:rsidP="0077767B">
            <w:pPr>
              <w:pStyle w:val="afb"/>
            </w:pPr>
            <w:r w:rsidRPr="005907CF">
              <w:object w:dxaOrig="7295" w:dyaOrig="5570" w14:anchorId="36B0163F">
                <v:shape id="_x0000_i1058" type="#_x0000_t75" style="width:228pt;height:155.4pt" o:ole="">
                  <v:imagedata r:id="rId171" o:title=""/>
                </v:shape>
                <o:OLEObject Type="Embed" ProgID="Origin50.Graph" ShapeID="_x0000_i1058" DrawAspect="Content" ObjectID="_1591532956" r:id="rId172"/>
              </w:object>
            </w:r>
          </w:p>
          <w:p w14:paraId="14E79509" w14:textId="09DE4B81" w:rsidR="0077767B" w:rsidRDefault="0077767B" w:rsidP="0077767B">
            <w:pPr>
              <w:pStyle w:val="afb"/>
            </w:pPr>
            <w:r>
              <w:t>в</w:t>
            </w:r>
          </w:p>
        </w:tc>
      </w:tr>
    </w:tbl>
    <w:p w14:paraId="63E3B581" w14:textId="77777777" w:rsidR="00C846BA" w:rsidRPr="00C846BA" w:rsidRDefault="00C846BA" w:rsidP="0077767B">
      <w:pPr>
        <w:pStyle w:val="afb"/>
        <w:rPr>
          <w:sz w:val="20"/>
          <w:szCs w:val="20"/>
        </w:rPr>
      </w:pPr>
    </w:p>
    <w:p w14:paraId="0BD1ED02" w14:textId="404CF870" w:rsidR="00C846BA" w:rsidRPr="00C846BA" w:rsidRDefault="0077767B" w:rsidP="0077767B">
      <w:pPr>
        <w:pStyle w:val="afb"/>
        <w:rPr>
          <w:sz w:val="20"/>
          <w:szCs w:val="20"/>
        </w:rPr>
      </w:pPr>
      <w:r w:rsidRPr="00C846BA">
        <w:rPr>
          <w:sz w:val="20"/>
          <w:szCs w:val="20"/>
        </w:rPr>
        <w:t xml:space="preserve">а </w:t>
      </w:r>
      <w:r w:rsidR="001C346F" w:rsidRPr="00C846BA">
        <w:rPr>
          <w:sz w:val="20"/>
          <w:szCs w:val="20"/>
        </w:rPr>
        <w:t>–</w:t>
      </w:r>
      <w:r w:rsidRPr="00C846BA">
        <w:rPr>
          <w:sz w:val="20"/>
          <w:szCs w:val="20"/>
        </w:rPr>
        <w:t xml:space="preserve"> </w:t>
      </w:r>
      <w:r w:rsidR="001C346F" w:rsidRPr="00C846BA">
        <w:rPr>
          <w:sz w:val="20"/>
          <w:szCs w:val="20"/>
        </w:rPr>
        <w:t>область вне каскада</w:t>
      </w:r>
    </w:p>
    <w:p w14:paraId="4521E4A2" w14:textId="77777777" w:rsidR="00C846BA" w:rsidRPr="00C846BA" w:rsidRDefault="001C346F" w:rsidP="0077767B">
      <w:pPr>
        <w:pStyle w:val="afb"/>
        <w:rPr>
          <w:sz w:val="20"/>
          <w:szCs w:val="20"/>
        </w:rPr>
      </w:pPr>
      <w:r w:rsidRPr="00C846BA">
        <w:rPr>
          <w:sz w:val="20"/>
          <w:szCs w:val="20"/>
        </w:rPr>
        <w:t>б – область поверхности без каскада</w:t>
      </w:r>
    </w:p>
    <w:p w14:paraId="027A926A" w14:textId="31B70761" w:rsidR="0077767B" w:rsidRPr="00C846BA" w:rsidRDefault="001C346F" w:rsidP="0077767B">
      <w:pPr>
        <w:pStyle w:val="afb"/>
        <w:rPr>
          <w:sz w:val="20"/>
          <w:szCs w:val="20"/>
        </w:rPr>
      </w:pPr>
      <w:r w:rsidRPr="00C846BA">
        <w:rPr>
          <w:sz w:val="20"/>
          <w:szCs w:val="20"/>
        </w:rPr>
        <w:t>в – область поверхности с каскадом</w:t>
      </w:r>
    </w:p>
    <w:p w14:paraId="55A2F532" w14:textId="77777777" w:rsidR="00C846BA" w:rsidRPr="00C846BA" w:rsidRDefault="00C846BA" w:rsidP="0077767B">
      <w:pPr>
        <w:pStyle w:val="afb"/>
        <w:rPr>
          <w:sz w:val="20"/>
          <w:szCs w:val="20"/>
        </w:rPr>
      </w:pPr>
    </w:p>
    <w:p w14:paraId="77EAAD3C" w14:textId="67A55AA6" w:rsidR="0077767B" w:rsidRDefault="0077767B" w:rsidP="0077767B">
      <w:pPr>
        <w:pStyle w:val="afb"/>
      </w:pPr>
      <w:r w:rsidRPr="0077767B">
        <w:rPr>
          <w:highlight w:val="yellow"/>
        </w:rPr>
        <w:t>Рисунок</w:t>
      </w:r>
      <w:r>
        <w:t xml:space="preserve"> </w:t>
      </w:r>
      <w:r w:rsidRPr="0077767B">
        <w:t xml:space="preserve">– Структурный анализ железа для </w:t>
      </w:r>
      <w:r w:rsidR="001C346F">
        <w:t>различных</w:t>
      </w:r>
      <w:r w:rsidR="006162C2">
        <w:t xml:space="preserve"> областей расчетной ячейки после прохождения каскада</w:t>
      </w:r>
      <w:r w:rsidRPr="0077767B">
        <w:t>.</w:t>
      </w:r>
    </w:p>
    <w:p w14:paraId="4D938A30" w14:textId="77777777" w:rsidR="00C846BA" w:rsidRPr="0077767B" w:rsidRDefault="00C846BA" w:rsidP="0077767B">
      <w:pPr>
        <w:pStyle w:val="afb"/>
      </w:pPr>
    </w:p>
    <w:p w14:paraId="0104D5CE" w14:textId="4875559B" w:rsidR="0077767B" w:rsidRDefault="0077767B" w:rsidP="0077767B">
      <w:r w:rsidRPr="005907CF">
        <w:t>Как м</w:t>
      </w:r>
      <w:r>
        <w:t xml:space="preserve">ожно видеть, сам по себе каскад не оказывает особого влияния </w:t>
      </w:r>
      <w:r w:rsidRPr="005907CF">
        <w:t>на рост оксидной пленки</w:t>
      </w:r>
      <w:r>
        <w:t>, однако изменение структуры поверхности в области</w:t>
      </w:r>
      <w:r w:rsidRPr="005907CF">
        <w:t xml:space="preserve"> каскад</w:t>
      </w:r>
      <w:r>
        <w:t>а,</w:t>
      </w:r>
      <w:r w:rsidRPr="008662ED">
        <w:t xml:space="preserve"> </w:t>
      </w:r>
      <w:r>
        <w:t xml:space="preserve">хорошо заметно на </w:t>
      </w:r>
      <w:r w:rsidRPr="001C346F">
        <w:rPr>
          <w:highlight w:val="yellow"/>
        </w:rPr>
        <w:t>рис</w:t>
      </w:r>
      <w:r w:rsidR="001C346F" w:rsidRPr="001C346F">
        <w:rPr>
          <w:highlight w:val="yellow"/>
        </w:rPr>
        <w:t>унке</w:t>
      </w:r>
      <w:r w:rsidRPr="001C346F">
        <w:rPr>
          <w:highlight w:val="yellow"/>
        </w:rPr>
        <w:t xml:space="preserve"> (в)</w:t>
      </w:r>
      <w:r>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5861F4B2" w14:textId="77777777" w:rsidR="00C846BA" w:rsidRDefault="00C846BA" w:rsidP="0077767B"/>
    <w:p w14:paraId="2C351F30" w14:textId="694FFF20" w:rsidR="005C40D6" w:rsidRDefault="005C40D6" w:rsidP="005C40D6">
      <w:pPr>
        <w:pStyle w:val="3"/>
      </w:pPr>
      <w:bookmarkStart w:id="131" w:name="_Toc517719245"/>
      <w:r>
        <w:lastRenderedPageBreak/>
        <w:t xml:space="preserve">Моделирование каскадообразования в системе железо </w:t>
      </w:r>
      <w:r w:rsidR="000C1F17">
        <w:t>-</w:t>
      </w:r>
      <w:r>
        <w:t xml:space="preserve"> хром.</w:t>
      </w:r>
      <w:bookmarkEnd w:id="131"/>
    </w:p>
    <w:p w14:paraId="127907FA" w14:textId="428A4417" w:rsidR="004E51AA" w:rsidRDefault="004E51AA" w:rsidP="004E51AA">
      <w:pPr>
        <w:pStyle w:val="4"/>
      </w:pPr>
      <w:bookmarkStart w:id="132" w:name="_Toc517719246"/>
      <w:r>
        <w:t>Каскад в объеме системы железо – хром.</w:t>
      </w:r>
      <w:bookmarkEnd w:id="132"/>
    </w:p>
    <w:p w14:paraId="4833CE66" w14:textId="6DBF457F" w:rsidR="004E51AA" w:rsidRDefault="004E51AA" w:rsidP="004E51AA">
      <w:r>
        <w:t xml:space="preserve">Концентрация хрома в этом эксперименте было </w:t>
      </w:r>
      <w:r>
        <w:rPr>
          <w:rFonts w:cs="Times New Roman"/>
        </w:rPr>
        <w:t>≈</w:t>
      </w:r>
      <w:r>
        <w:t xml:space="preserve">30 </w:t>
      </w:r>
      <w:r w:rsidR="004C3024">
        <w:t>масс.%</w:t>
      </w:r>
      <w:r>
        <w:t xml:space="preserve">. Размер кристаллита 80х80х80 атомных слоев. Энергия налетающей частицы </w:t>
      </w:r>
      <w:r>
        <w:rPr>
          <w:rFonts w:cs="Times New Roman"/>
        </w:rPr>
        <w:t>≈</w:t>
      </w:r>
      <w:r>
        <w:t>6 кэВ.</w:t>
      </w:r>
    </w:p>
    <w:p w14:paraId="0681EAF6" w14:textId="40F54541" w:rsidR="004E51AA" w:rsidRDefault="004E51AA" w:rsidP="004E51AA">
      <w:r>
        <w:t xml:space="preserve">На </w:t>
      </w:r>
      <w:r w:rsidRPr="0046675A">
        <w:rPr>
          <w:highlight w:val="yellow"/>
        </w:rPr>
        <w:t>рисунке</w:t>
      </w:r>
      <w:r>
        <w:t xml:space="preserve"> представлен дефектный анализ области прохождения каскада.</w:t>
      </w:r>
    </w:p>
    <w:p w14:paraId="1C6E9A5E" w14:textId="77777777" w:rsidR="00C846BA" w:rsidRDefault="00C846BA" w:rsidP="004E51AA"/>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C846BA" w14:paraId="0CD6B03B" w14:textId="08E7E436" w:rsidTr="00C846BA">
        <w:tc>
          <w:tcPr>
            <w:tcW w:w="2336" w:type="dxa"/>
            <w:vAlign w:val="center"/>
          </w:tcPr>
          <w:p w14:paraId="411F92EB" w14:textId="77777777" w:rsidR="00C846BA" w:rsidRDefault="00C846BA" w:rsidP="00C846BA">
            <w:pPr>
              <w:pStyle w:val="afb"/>
            </w:pPr>
            <w:r>
              <w:rPr>
                <w:noProof/>
              </w:rPr>
              <w:drawing>
                <wp:inline distT="0" distB="0" distL="0" distR="0" wp14:anchorId="564C47CD" wp14:editId="3B41F5FC">
                  <wp:extent cx="1117457" cy="1080000"/>
                  <wp:effectExtent l="19050" t="19050" r="26035" b="2540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17457" cy="1080000"/>
                          </a:xfrm>
                          <a:prstGeom prst="rect">
                            <a:avLst/>
                          </a:prstGeom>
                          <a:ln>
                            <a:solidFill>
                              <a:schemeClr val="tx1"/>
                            </a:solidFill>
                          </a:ln>
                        </pic:spPr>
                      </pic:pic>
                    </a:graphicData>
                  </a:graphic>
                </wp:inline>
              </w:drawing>
            </w:r>
          </w:p>
          <w:p w14:paraId="73541A02" w14:textId="77777777" w:rsidR="00C846BA" w:rsidRDefault="00C846BA" w:rsidP="00C846BA">
            <w:pPr>
              <w:pStyle w:val="afb"/>
            </w:pPr>
            <w:r>
              <w:t>а</w:t>
            </w:r>
          </w:p>
        </w:tc>
        <w:tc>
          <w:tcPr>
            <w:tcW w:w="2336" w:type="dxa"/>
            <w:vAlign w:val="center"/>
          </w:tcPr>
          <w:p w14:paraId="7C76BA5B" w14:textId="77777777" w:rsidR="00C846BA" w:rsidRDefault="00C846BA" w:rsidP="00C846BA">
            <w:pPr>
              <w:pStyle w:val="afb"/>
            </w:pPr>
            <w:r>
              <w:rPr>
                <w:noProof/>
              </w:rPr>
              <w:drawing>
                <wp:inline distT="0" distB="0" distL="0" distR="0" wp14:anchorId="7BF062DA" wp14:editId="65DFD362">
                  <wp:extent cx="1064615" cy="1080000"/>
                  <wp:effectExtent l="19050" t="19050" r="21590" b="2540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64615" cy="1080000"/>
                          </a:xfrm>
                          <a:prstGeom prst="rect">
                            <a:avLst/>
                          </a:prstGeom>
                          <a:ln>
                            <a:solidFill>
                              <a:schemeClr val="tx1"/>
                            </a:solidFill>
                          </a:ln>
                        </pic:spPr>
                      </pic:pic>
                    </a:graphicData>
                  </a:graphic>
                </wp:inline>
              </w:drawing>
            </w:r>
          </w:p>
          <w:p w14:paraId="71D82A2B" w14:textId="77777777" w:rsidR="00C846BA" w:rsidRDefault="00C846BA" w:rsidP="00C846BA">
            <w:pPr>
              <w:pStyle w:val="afb"/>
            </w:pPr>
            <w:r>
              <w:t>б</w:t>
            </w:r>
          </w:p>
        </w:tc>
        <w:tc>
          <w:tcPr>
            <w:tcW w:w="2336" w:type="dxa"/>
            <w:vAlign w:val="center"/>
          </w:tcPr>
          <w:p w14:paraId="74C32988" w14:textId="77777777" w:rsidR="00C846BA" w:rsidRDefault="00C846BA" w:rsidP="00C846BA">
            <w:pPr>
              <w:pStyle w:val="afb"/>
            </w:pPr>
            <w:r>
              <w:rPr>
                <w:noProof/>
              </w:rPr>
              <w:drawing>
                <wp:inline distT="0" distB="0" distL="0" distR="0" wp14:anchorId="44D438DD" wp14:editId="1C9650BA">
                  <wp:extent cx="1184625" cy="1080000"/>
                  <wp:effectExtent l="19050" t="19050" r="15875" b="2540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184625" cy="1080000"/>
                          </a:xfrm>
                          <a:prstGeom prst="rect">
                            <a:avLst/>
                          </a:prstGeom>
                          <a:ln>
                            <a:solidFill>
                              <a:schemeClr val="tx1"/>
                            </a:solidFill>
                          </a:ln>
                        </pic:spPr>
                      </pic:pic>
                    </a:graphicData>
                  </a:graphic>
                </wp:inline>
              </w:drawing>
            </w:r>
          </w:p>
          <w:p w14:paraId="7EBDDE17" w14:textId="7E1D4B07" w:rsidR="00C846BA" w:rsidRDefault="00C846BA" w:rsidP="00C846BA">
            <w:pPr>
              <w:pStyle w:val="afb"/>
              <w:rPr>
                <w:noProof/>
              </w:rPr>
            </w:pPr>
            <w:r>
              <w:t>в</w:t>
            </w:r>
          </w:p>
        </w:tc>
        <w:tc>
          <w:tcPr>
            <w:tcW w:w="2337" w:type="dxa"/>
            <w:vAlign w:val="center"/>
          </w:tcPr>
          <w:p w14:paraId="4DA3AC43" w14:textId="77777777" w:rsidR="00C846BA" w:rsidRDefault="00C846BA" w:rsidP="00C846BA">
            <w:pPr>
              <w:pStyle w:val="afb"/>
            </w:pPr>
            <w:r>
              <w:rPr>
                <w:noProof/>
              </w:rPr>
              <w:drawing>
                <wp:inline distT="0" distB="0" distL="0" distR="0" wp14:anchorId="78784DD8" wp14:editId="3A4F53C7">
                  <wp:extent cx="1070663" cy="1080000"/>
                  <wp:effectExtent l="19050" t="19050" r="15240" b="2540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070663" cy="1080000"/>
                          </a:xfrm>
                          <a:prstGeom prst="rect">
                            <a:avLst/>
                          </a:prstGeom>
                          <a:ln>
                            <a:solidFill>
                              <a:schemeClr val="tx1"/>
                            </a:solidFill>
                          </a:ln>
                        </pic:spPr>
                      </pic:pic>
                    </a:graphicData>
                  </a:graphic>
                </wp:inline>
              </w:drawing>
            </w:r>
          </w:p>
          <w:p w14:paraId="432A94C1" w14:textId="1B146520" w:rsidR="00C846BA" w:rsidRDefault="00C846BA" w:rsidP="00C846BA">
            <w:pPr>
              <w:pStyle w:val="afb"/>
              <w:rPr>
                <w:noProof/>
              </w:rPr>
            </w:pPr>
            <w:r>
              <w:t>г</w:t>
            </w:r>
          </w:p>
        </w:tc>
      </w:tr>
    </w:tbl>
    <w:p w14:paraId="63B7FEE9" w14:textId="77777777" w:rsidR="00C846BA" w:rsidRPr="00C846BA" w:rsidRDefault="00C846BA" w:rsidP="004E51AA">
      <w:pPr>
        <w:pStyle w:val="afb"/>
        <w:rPr>
          <w:sz w:val="20"/>
          <w:szCs w:val="20"/>
        </w:rPr>
      </w:pPr>
    </w:p>
    <w:p w14:paraId="0BC2714F" w14:textId="3B0902AA" w:rsidR="00C846BA" w:rsidRPr="00C846BA" w:rsidRDefault="004E51AA" w:rsidP="004E51AA">
      <w:pPr>
        <w:pStyle w:val="afb"/>
        <w:rPr>
          <w:sz w:val="20"/>
          <w:szCs w:val="20"/>
        </w:rPr>
      </w:pPr>
      <w:r w:rsidRPr="00C846BA">
        <w:rPr>
          <w:sz w:val="20"/>
          <w:szCs w:val="20"/>
        </w:rPr>
        <w:t>а – 2 пс</w:t>
      </w:r>
    </w:p>
    <w:p w14:paraId="395992EB" w14:textId="77777777" w:rsidR="00C846BA" w:rsidRPr="00C846BA" w:rsidRDefault="004E51AA" w:rsidP="004E51AA">
      <w:pPr>
        <w:pStyle w:val="afb"/>
        <w:rPr>
          <w:sz w:val="20"/>
          <w:szCs w:val="20"/>
        </w:rPr>
      </w:pPr>
      <w:r w:rsidRPr="00C846BA">
        <w:rPr>
          <w:sz w:val="20"/>
          <w:szCs w:val="20"/>
        </w:rPr>
        <w:t>б – 4 пс</w:t>
      </w:r>
    </w:p>
    <w:p w14:paraId="6405A0BC" w14:textId="77777777" w:rsidR="00C846BA" w:rsidRPr="00C846BA" w:rsidRDefault="004E51AA" w:rsidP="004E51AA">
      <w:pPr>
        <w:pStyle w:val="afb"/>
        <w:rPr>
          <w:sz w:val="20"/>
          <w:szCs w:val="20"/>
        </w:rPr>
      </w:pPr>
      <w:r w:rsidRPr="00C846BA">
        <w:rPr>
          <w:sz w:val="20"/>
          <w:szCs w:val="20"/>
        </w:rPr>
        <w:t>в – 8 пс</w:t>
      </w:r>
    </w:p>
    <w:p w14:paraId="2407436C" w14:textId="46F43C8A" w:rsidR="004E51AA" w:rsidRPr="00C846BA" w:rsidRDefault="004E51AA" w:rsidP="004E51AA">
      <w:pPr>
        <w:pStyle w:val="afb"/>
        <w:rPr>
          <w:sz w:val="20"/>
          <w:szCs w:val="20"/>
        </w:rPr>
      </w:pPr>
      <w:r w:rsidRPr="00C846BA">
        <w:rPr>
          <w:sz w:val="20"/>
          <w:szCs w:val="20"/>
        </w:rPr>
        <w:t>г – 12 пс</w:t>
      </w:r>
    </w:p>
    <w:p w14:paraId="22C357B8" w14:textId="77777777" w:rsidR="00C846BA" w:rsidRPr="00C846BA" w:rsidRDefault="00C846BA" w:rsidP="004E51AA">
      <w:pPr>
        <w:pStyle w:val="afb"/>
        <w:rPr>
          <w:sz w:val="20"/>
          <w:szCs w:val="20"/>
        </w:rPr>
      </w:pPr>
    </w:p>
    <w:p w14:paraId="45B23E6E" w14:textId="180186EC" w:rsidR="004E51AA" w:rsidRDefault="004E51AA" w:rsidP="004E51AA">
      <w:pPr>
        <w:pStyle w:val="afb"/>
      </w:pPr>
      <w:r w:rsidRPr="00AC484E">
        <w:rPr>
          <w:highlight w:val="yellow"/>
        </w:rPr>
        <w:t>Рисунок</w:t>
      </w:r>
      <w:r>
        <w:t xml:space="preserve"> – Дефектный анализ каскада. Синим выделены вакансии, красным – междоузлия. Атомы кристаллита удалены</w:t>
      </w:r>
    </w:p>
    <w:p w14:paraId="0DA1D4FB" w14:textId="77777777" w:rsidR="00C846BA" w:rsidRDefault="00C846BA" w:rsidP="004E51AA">
      <w:pPr>
        <w:pStyle w:val="afb"/>
      </w:pPr>
    </w:p>
    <w:p w14:paraId="472B50C1" w14:textId="36B346C0" w:rsidR="001A5AA3" w:rsidRDefault="001A5AA3" w:rsidP="004E51AA">
      <w:r>
        <w:t>Сравнивая этот эксперимент с каскадом в объеме железа, отличий практически нет (есть только статистические).</w:t>
      </w:r>
    </w:p>
    <w:p w14:paraId="6211E4A4" w14:textId="73C78CD6" w:rsidR="004E51AA" w:rsidRDefault="004E51AA" w:rsidP="004E51AA">
      <w:r>
        <w:t xml:space="preserve">Параметры каскада представлены в </w:t>
      </w:r>
      <w:r w:rsidRPr="009A76D3">
        <w:rPr>
          <w:highlight w:val="yellow"/>
        </w:rPr>
        <w:t>таблице</w:t>
      </w:r>
      <w:r>
        <w:t>.</w:t>
      </w:r>
    </w:p>
    <w:p w14:paraId="4972D54B" w14:textId="77777777" w:rsidR="003E3228" w:rsidRDefault="003E3228" w:rsidP="004E51AA"/>
    <w:p w14:paraId="637D49E2" w14:textId="77777777" w:rsidR="004E51AA" w:rsidRDefault="004E51AA" w:rsidP="004E51AA">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4E51AA" w14:paraId="069B819B" w14:textId="77777777" w:rsidTr="00284727">
        <w:tc>
          <w:tcPr>
            <w:tcW w:w="6091" w:type="dxa"/>
          </w:tcPr>
          <w:p w14:paraId="588848EE" w14:textId="77777777" w:rsidR="004E51AA" w:rsidRDefault="004E51AA" w:rsidP="00284727">
            <w:pPr>
              <w:pStyle w:val="afa"/>
            </w:pPr>
            <w:r w:rsidRPr="00551789">
              <w:t>Общее кол-во атомов в ячейке</w:t>
            </w:r>
          </w:p>
        </w:tc>
        <w:tc>
          <w:tcPr>
            <w:tcW w:w="3254" w:type="dxa"/>
          </w:tcPr>
          <w:p w14:paraId="7F62A687" w14:textId="77777777" w:rsidR="004E51AA" w:rsidRDefault="004E51AA" w:rsidP="00284727">
            <w:pPr>
              <w:pStyle w:val="afa"/>
            </w:pPr>
            <w:r>
              <w:t>1024000</w:t>
            </w:r>
          </w:p>
        </w:tc>
      </w:tr>
      <w:tr w:rsidR="004E51AA" w14:paraId="2B3B970A" w14:textId="77777777" w:rsidTr="00284727">
        <w:tc>
          <w:tcPr>
            <w:tcW w:w="6091" w:type="dxa"/>
          </w:tcPr>
          <w:p w14:paraId="16C7D4D4" w14:textId="77777777" w:rsidR="004E51AA" w:rsidRDefault="004E51AA" w:rsidP="00284727">
            <w:pPr>
              <w:pStyle w:val="afa"/>
            </w:pPr>
            <w:r w:rsidRPr="00551789">
              <w:t>Энергия</w:t>
            </w:r>
          </w:p>
        </w:tc>
        <w:tc>
          <w:tcPr>
            <w:tcW w:w="3254" w:type="dxa"/>
          </w:tcPr>
          <w:p w14:paraId="0B3C815E" w14:textId="77777777" w:rsidR="004E51AA" w:rsidRDefault="004E51AA" w:rsidP="00284727">
            <w:pPr>
              <w:pStyle w:val="afa"/>
            </w:pPr>
            <w:r w:rsidRPr="00551789">
              <w:t>≈</w:t>
            </w:r>
            <w:r w:rsidRPr="003C2968">
              <w:t>6 кэВ</w:t>
            </w:r>
          </w:p>
        </w:tc>
      </w:tr>
      <w:tr w:rsidR="004E51AA" w14:paraId="7063528C" w14:textId="77777777" w:rsidTr="00284727">
        <w:tc>
          <w:tcPr>
            <w:tcW w:w="6091" w:type="dxa"/>
          </w:tcPr>
          <w:p w14:paraId="281E34B3" w14:textId="77777777" w:rsidR="004E51AA" w:rsidRPr="00AC484E" w:rsidRDefault="004E51AA" w:rsidP="00284727">
            <w:pPr>
              <w:pStyle w:val="afa"/>
            </w:pPr>
            <w:r>
              <w:t>Максимальный р</w:t>
            </w:r>
            <w:r w:rsidRPr="00551789">
              <w:t>азмер каскада</w:t>
            </w:r>
            <w:r>
              <w:t xml:space="preserve"> по оси </w:t>
            </w:r>
            <w:r>
              <w:rPr>
                <w:lang w:val="en-US"/>
              </w:rPr>
              <w:t>Z</w:t>
            </w:r>
          </w:p>
        </w:tc>
        <w:tc>
          <w:tcPr>
            <w:tcW w:w="3254" w:type="dxa"/>
          </w:tcPr>
          <w:p w14:paraId="29D8773E" w14:textId="77777777" w:rsidR="004E51AA" w:rsidRDefault="004E51AA" w:rsidP="00284727">
            <w:pPr>
              <w:pStyle w:val="afa"/>
            </w:pPr>
            <w:r>
              <w:rPr>
                <w:rFonts w:cs="Times New Roman"/>
              </w:rPr>
              <w:t>≈</w:t>
            </w:r>
            <w:r>
              <w:rPr>
                <w:lang w:val="en-US"/>
              </w:rPr>
              <w:t>60</w:t>
            </w:r>
            <w:r>
              <w:t xml:space="preserve"> </w:t>
            </w:r>
            <w:r w:rsidRPr="00551789">
              <w:t>Å</w:t>
            </w:r>
          </w:p>
        </w:tc>
      </w:tr>
      <w:tr w:rsidR="004E51AA" w14:paraId="6C4F0D9D" w14:textId="77777777" w:rsidTr="00284727">
        <w:tc>
          <w:tcPr>
            <w:tcW w:w="6091" w:type="dxa"/>
          </w:tcPr>
          <w:p w14:paraId="2D62BA93" w14:textId="77777777" w:rsidR="004E51AA" w:rsidRDefault="004E51AA" w:rsidP="00284727">
            <w:pPr>
              <w:pStyle w:val="afa"/>
            </w:pPr>
            <w:r>
              <w:t>Максимальный р</w:t>
            </w:r>
            <w:r w:rsidRPr="00551789">
              <w:t>азмер каскада</w:t>
            </w:r>
            <w:r>
              <w:t xml:space="preserve"> по оси </w:t>
            </w:r>
            <w:r>
              <w:rPr>
                <w:lang w:val="en-US"/>
              </w:rPr>
              <w:t>X</w:t>
            </w:r>
          </w:p>
        </w:tc>
        <w:tc>
          <w:tcPr>
            <w:tcW w:w="3254" w:type="dxa"/>
          </w:tcPr>
          <w:p w14:paraId="3F9C5AAA" w14:textId="77777777" w:rsidR="004E51AA" w:rsidRDefault="004E51AA" w:rsidP="00284727">
            <w:pPr>
              <w:pStyle w:val="afa"/>
            </w:pPr>
            <w:r>
              <w:rPr>
                <w:rFonts w:cs="Times New Roman"/>
              </w:rPr>
              <w:t>≈</w:t>
            </w:r>
            <w:r>
              <w:t>3</w:t>
            </w:r>
            <w:r>
              <w:rPr>
                <w:lang w:val="en-US"/>
              </w:rPr>
              <w:t>6</w:t>
            </w:r>
            <w:r w:rsidRPr="00551789">
              <w:t xml:space="preserve"> Å</w:t>
            </w:r>
          </w:p>
        </w:tc>
      </w:tr>
      <w:tr w:rsidR="004E51AA" w14:paraId="5A1B4527" w14:textId="77777777" w:rsidTr="00284727">
        <w:tc>
          <w:tcPr>
            <w:tcW w:w="6091" w:type="dxa"/>
          </w:tcPr>
          <w:p w14:paraId="2FCA226B" w14:textId="77777777" w:rsidR="004E51AA" w:rsidRPr="00551789" w:rsidRDefault="004E51AA" w:rsidP="00284727">
            <w:pPr>
              <w:pStyle w:val="afa"/>
            </w:pPr>
            <w:r w:rsidRPr="00551789">
              <w:t>Вторичные каскады</w:t>
            </w:r>
          </w:p>
        </w:tc>
        <w:tc>
          <w:tcPr>
            <w:tcW w:w="3254" w:type="dxa"/>
          </w:tcPr>
          <w:p w14:paraId="78972960" w14:textId="77777777" w:rsidR="004E51AA" w:rsidRPr="00551789" w:rsidRDefault="004E51AA" w:rsidP="00284727">
            <w:pPr>
              <w:pStyle w:val="afa"/>
            </w:pPr>
            <w:r w:rsidRPr="00551789">
              <w:t>Нет</w:t>
            </w:r>
          </w:p>
        </w:tc>
      </w:tr>
      <w:tr w:rsidR="004E51AA" w14:paraId="40E10C15" w14:textId="77777777" w:rsidTr="00284727">
        <w:tc>
          <w:tcPr>
            <w:tcW w:w="6091" w:type="dxa"/>
          </w:tcPr>
          <w:p w14:paraId="6338DDFB" w14:textId="77777777" w:rsidR="004E51AA" w:rsidRPr="00551789" w:rsidRDefault="004E51AA" w:rsidP="00284727">
            <w:pPr>
              <w:pStyle w:val="afa"/>
            </w:pPr>
            <w:r>
              <w:t>Время отжига</w:t>
            </w:r>
          </w:p>
        </w:tc>
        <w:tc>
          <w:tcPr>
            <w:tcW w:w="3254" w:type="dxa"/>
          </w:tcPr>
          <w:p w14:paraId="17A8C6D8" w14:textId="77777777" w:rsidR="004E51AA" w:rsidRPr="00F80EAE" w:rsidRDefault="004E51AA" w:rsidP="00284727">
            <w:pPr>
              <w:pStyle w:val="afa"/>
              <w:rPr>
                <w:lang w:val="en-US"/>
              </w:rPr>
            </w:pPr>
            <w:r>
              <w:t>1</w:t>
            </w:r>
            <w:r>
              <w:rPr>
                <w:lang w:val="en-US"/>
              </w:rPr>
              <w:t>2</w:t>
            </w:r>
            <w:r>
              <w:t xml:space="preserve"> пс</w:t>
            </w:r>
          </w:p>
        </w:tc>
      </w:tr>
      <w:tr w:rsidR="004E51AA" w14:paraId="45480C2D" w14:textId="77777777" w:rsidTr="00284727">
        <w:tc>
          <w:tcPr>
            <w:tcW w:w="6091" w:type="dxa"/>
          </w:tcPr>
          <w:p w14:paraId="149963A3" w14:textId="77777777" w:rsidR="004E51AA" w:rsidRDefault="004E51AA" w:rsidP="00284727">
            <w:pPr>
              <w:pStyle w:val="afa"/>
            </w:pPr>
            <w:r w:rsidRPr="00551789">
              <w:t>Общее кол-во остаточных вакансий и межузлий</w:t>
            </w:r>
          </w:p>
        </w:tc>
        <w:tc>
          <w:tcPr>
            <w:tcW w:w="3254" w:type="dxa"/>
          </w:tcPr>
          <w:p w14:paraId="5B902E2B" w14:textId="77777777" w:rsidR="004E51AA" w:rsidRPr="00AC484E" w:rsidRDefault="004E51AA" w:rsidP="00284727">
            <w:pPr>
              <w:pStyle w:val="afa"/>
              <w:rPr>
                <w:lang w:val="en-US"/>
              </w:rPr>
            </w:pPr>
            <w:r>
              <w:rPr>
                <w:lang w:val="en-US"/>
              </w:rPr>
              <w:t>138</w:t>
            </w:r>
          </w:p>
        </w:tc>
      </w:tr>
      <w:tr w:rsidR="004E51AA" w14:paraId="059C3FE8" w14:textId="77777777" w:rsidTr="00284727">
        <w:tc>
          <w:tcPr>
            <w:tcW w:w="6091" w:type="dxa"/>
          </w:tcPr>
          <w:p w14:paraId="7807EB0B" w14:textId="77777777" w:rsidR="004E51AA" w:rsidRDefault="004E51AA" w:rsidP="00284727">
            <w:pPr>
              <w:pStyle w:val="afa"/>
            </w:pPr>
            <w:r w:rsidRPr="00551789">
              <w:t>Процентное соотношение от общего кол-ва атомов</w:t>
            </w:r>
          </w:p>
        </w:tc>
        <w:tc>
          <w:tcPr>
            <w:tcW w:w="3254" w:type="dxa"/>
          </w:tcPr>
          <w:p w14:paraId="62D0F6E3" w14:textId="77777777" w:rsidR="004E51AA" w:rsidRDefault="004E51AA" w:rsidP="00284727">
            <w:pPr>
              <w:pStyle w:val="afa"/>
            </w:pPr>
            <w:r>
              <w:rPr>
                <w:lang w:val="en-US"/>
              </w:rPr>
              <w:t>0</w:t>
            </w:r>
            <w:r w:rsidRPr="00551789">
              <w:t>,</w:t>
            </w:r>
            <w:r>
              <w:rPr>
                <w:lang w:val="en-US"/>
              </w:rPr>
              <w:t>013</w:t>
            </w:r>
            <w:r w:rsidRPr="00551789">
              <w:t>%</w:t>
            </w:r>
          </w:p>
        </w:tc>
      </w:tr>
    </w:tbl>
    <w:p w14:paraId="3CFB5F05" w14:textId="271F00DB" w:rsidR="004E51AA" w:rsidRDefault="004E51AA" w:rsidP="004E51AA">
      <w:pPr>
        <w:rPr>
          <w:lang w:val="en-US"/>
        </w:rPr>
      </w:pPr>
    </w:p>
    <w:p w14:paraId="3F2390B9" w14:textId="58E7EEFD" w:rsidR="004E23D9" w:rsidRDefault="004E23D9" w:rsidP="004E23D9">
      <w:pPr>
        <w:ind w:firstLine="708"/>
      </w:pPr>
      <w:r>
        <w:lastRenderedPageBreak/>
        <w:t xml:space="preserve">В работе </w:t>
      </w:r>
      <w:r w:rsidRPr="00A122E4">
        <w:t>[</w:t>
      </w:r>
      <w:r>
        <w:fldChar w:fldCharType="begin"/>
      </w:r>
      <w:r>
        <w:instrText xml:space="preserve"> REF DTerentyev_Displacement_casc_in_Fe_Cr \n \h </w:instrText>
      </w:r>
      <w:r>
        <w:fldChar w:fldCharType="separate"/>
      </w:r>
      <w:r w:rsidR="00D01514">
        <w:t>54</w:t>
      </w:r>
      <w:r>
        <w:fldChar w:fldCharType="end"/>
      </w:r>
      <w:r w:rsidRPr="00A122E4">
        <w:t xml:space="preserve">] </w:t>
      </w:r>
      <w:r>
        <w:t xml:space="preserve">авторы проводили моделирование каскадообразования в системе железо – 10 </w:t>
      </w:r>
      <w:proofErr w:type="gramStart"/>
      <w:r w:rsidR="004C3024">
        <w:t>масс.%</w:t>
      </w:r>
      <w:proofErr w:type="gramEnd"/>
      <w:r>
        <w:t xml:space="preserve"> хрома с потенциалом </w:t>
      </w:r>
      <w:r>
        <w:rPr>
          <w:lang w:val="en-US"/>
        </w:rPr>
        <w:t>EAM</w:t>
      </w:r>
      <w:r w:rsidRPr="00A122E4">
        <w:t>.</w:t>
      </w:r>
      <w:r>
        <w:t xml:space="preserve"> Диапазон энергий от 1 кэВ до 50 кэВ. </w:t>
      </w:r>
      <w:r w:rsidR="001A5AA3">
        <w:t xml:space="preserve">По итогам моделирования было выявлено, что </w:t>
      </w:r>
      <w:r>
        <w:t>хром не влияет на начальный этап формирования и распространения каскада</w:t>
      </w:r>
      <w:r w:rsidR="001A5AA3">
        <w:t>, что и наблюдается в нашем эксперименте</w:t>
      </w:r>
      <w:r>
        <w:t>. После прохождения каскада, остается чуть больше пар Френкеля, чем в эксперименте без хрома (чистое ОЦК железо) а кластеры чуть меньше.</w:t>
      </w:r>
      <w:r w:rsidRPr="0089069E">
        <w:t xml:space="preserve"> </w:t>
      </w:r>
      <w:r>
        <w:t>Это связано, как утверждают авторы, с высоким сродством атомов хрома к междоузельным положениям. После прохождения каскада межузельные атомы путем коротких переносов по решетке попадают в ловушку к атомам хрома. Кластеры имеют тенденцию к росту в областях с повышенной концентрацией хрома, где их подвижность снижается.</w:t>
      </w:r>
    </w:p>
    <w:p w14:paraId="5273D4CF" w14:textId="556D7948" w:rsidR="004E23D9" w:rsidRDefault="004E23D9" w:rsidP="004E23D9">
      <w:pPr>
        <w:ind w:firstLine="708"/>
      </w:pPr>
      <w:r>
        <w:t xml:space="preserve">Похожее исследование проводилось и в работе </w:t>
      </w:r>
      <w:r w:rsidRPr="00E91098">
        <w:t>[</w:t>
      </w:r>
      <w:r>
        <w:fldChar w:fldCharType="begin"/>
      </w:r>
      <w:r>
        <w:instrText xml:space="preserve"> REF LMalerba_Mol_dyn_simul_casc_Fe_Cr \n \h </w:instrText>
      </w:r>
      <w:r>
        <w:fldChar w:fldCharType="separate"/>
      </w:r>
      <w:r w:rsidR="00D01514">
        <w:t>55</w:t>
      </w:r>
      <w:r>
        <w:fldChar w:fldCharType="end"/>
      </w:r>
      <w:r w:rsidRPr="00E91098">
        <w:t xml:space="preserve">] </w:t>
      </w:r>
      <w:r>
        <w:t>где были точно такие же выводы, что хром не влияет на прохождение каскада.</w:t>
      </w:r>
    </w:p>
    <w:p w14:paraId="63D2B398" w14:textId="77777777" w:rsidR="003E3228" w:rsidRPr="00E91098" w:rsidRDefault="003E3228" w:rsidP="004E23D9">
      <w:pPr>
        <w:ind w:firstLine="708"/>
      </w:pPr>
    </w:p>
    <w:p w14:paraId="3955C530" w14:textId="77AA6A06" w:rsidR="005C40D6" w:rsidRDefault="00D602D1" w:rsidP="005C40D6">
      <w:pPr>
        <w:pStyle w:val="4"/>
      </w:pPr>
      <w:bookmarkStart w:id="133" w:name="_Toc517719247"/>
      <w:r>
        <w:t>Каскад в системе желез</w:t>
      </w:r>
      <w:r w:rsidR="00EE1F99">
        <w:t>о</w:t>
      </w:r>
      <w:r>
        <w:t xml:space="preserve"> </w:t>
      </w:r>
      <w:r w:rsidR="000C1F17">
        <w:t>-</w:t>
      </w:r>
      <w:r>
        <w:t xml:space="preserve"> хром при наличии свободной поверхности.</w:t>
      </w:r>
      <w:bookmarkEnd w:id="133"/>
    </w:p>
    <w:p w14:paraId="6B839FBF" w14:textId="2540B266" w:rsidR="00D602D1" w:rsidRDefault="00D602D1" w:rsidP="00584D9F">
      <w:r>
        <w:t>Для моделирования каскада создавался кристаллит размерами 80х80х</w:t>
      </w:r>
      <w:r w:rsidR="00DB3ED9">
        <w:t>6</w:t>
      </w:r>
      <w:r>
        <w:t>0 атомных слоев с периодическими граничными условиями, прогревался до 600</w:t>
      </w:r>
      <w:r>
        <w:rPr>
          <w:rFonts w:cs="Times New Roman"/>
        </w:rPr>
        <w:t xml:space="preserve"> ˚</w:t>
      </w:r>
      <w:r>
        <w:t xml:space="preserve">С и в произвольной точке атому железа придавалась скорость равная энергии </w:t>
      </w:r>
      <w:r>
        <w:rPr>
          <w:rFonts w:cs="Times New Roman"/>
        </w:rPr>
        <w:t>≈</w:t>
      </w:r>
      <w:r w:rsidR="000A6B3D" w:rsidRPr="000A6B3D">
        <w:t xml:space="preserve">10 </w:t>
      </w:r>
      <w:r w:rsidRPr="000A6B3D">
        <w:t>кэВ</w:t>
      </w:r>
      <w:r>
        <w:t xml:space="preserve">. После начала каскада происходил отжиг дефектов в течении </w:t>
      </w:r>
      <w:r w:rsidR="00493041">
        <w:t>15</w:t>
      </w:r>
      <w:r>
        <w:t xml:space="preserve"> пс.</w:t>
      </w:r>
      <w:r w:rsidR="00DB3ED9">
        <w:t xml:space="preserve"> Концентрация хрома </w:t>
      </w:r>
      <w:r w:rsidR="00DB3ED9">
        <w:rPr>
          <w:rFonts w:cs="Times New Roman"/>
        </w:rPr>
        <w:t>≈</w:t>
      </w:r>
      <w:r w:rsidR="00DB3ED9">
        <w:t xml:space="preserve">13 </w:t>
      </w:r>
      <w:r w:rsidR="004C3024">
        <w:t>масс.%</w:t>
      </w:r>
      <w:r w:rsidR="00DB3ED9">
        <w:t>.</w:t>
      </w:r>
      <w:r w:rsidR="00584D9F">
        <w:t xml:space="preserve"> </w:t>
      </w:r>
      <w:r w:rsidR="00493041">
        <w:t xml:space="preserve">На </w:t>
      </w:r>
      <w:r w:rsidR="00493041" w:rsidRPr="00493041">
        <w:rPr>
          <w:highlight w:val="yellow"/>
        </w:rPr>
        <w:t>рисунке</w:t>
      </w:r>
      <w:r w:rsidR="00493041">
        <w:t xml:space="preserve"> представлены результаты по моделирования каскада в течении 15 пс.</w:t>
      </w:r>
    </w:p>
    <w:p w14:paraId="3E08C746" w14:textId="77777777" w:rsidR="003E3228" w:rsidRDefault="003E3228" w:rsidP="00584D9F"/>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2202"/>
        <w:gridCol w:w="2421"/>
        <w:gridCol w:w="2676"/>
      </w:tblGrid>
      <w:tr w:rsidR="003E3228" w14:paraId="47C6ACFA" w14:textId="210EEC20" w:rsidTr="003E3228">
        <w:trPr>
          <w:trHeight w:val="1866"/>
        </w:trPr>
        <w:tc>
          <w:tcPr>
            <w:tcW w:w="2338" w:type="dxa"/>
            <w:vAlign w:val="center"/>
          </w:tcPr>
          <w:p w14:paraId="7085B861" w14:textId="77777777" w:rsidR="003E3228" w:rsidRDefault="003E3228" w:rsidP="003E3228">
            <w:pPr>
              <w:pStyle w:val="afb"/>
              <w:ind w:left="-534"/>
            </w:pPr>
            <w:r>
              <w:rPr>
                <w:noProof/>
              </w:rPr>
              <w:drawing>
                <wp:inline distT="0" distB="0" distL="0" distR="0" wp14:anchorId="7B8E2299" wp14:editId="1C292015">
                  <wp:extent cx="1379220" cy="10795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6507" r="24053"/>
                          <a:stretch/>
                        </pic:blipFill>
                        <pic:spPr bwMode="auto">
                          <a:xfrm>
                            <a:off x="0" y="0"/>
                            <a:ext cx="1379859" cy="1080000"/>
                          </a:xfrm>
                          <a:prstGeom prst="rect">
                            <a:avLst/>
                          </a:prstGeom>
                          <a:ln>
                            <a:noFill/>
                          </a:ln>
                          <a:extLst>
                            <a:ext uri="{53640926-AAD7-44D8-BBD7-CCE9431645EC}">
                              <a14:shadowObscured xmlns:a14="http://schemas.microsoft.com/office/drawing/2010/main"/>
                            </a:ext>
                          </a:extLst>
                        </pic:spPr>
                      </pic:pic>
                    </a:graphicData>
                  </a:graphic>
                </wp:inline>
              </w:drawing>
            </w:r>
          </w:p>
          <w:p w14:paraId="130F76F7" w14:textId="54FF5CCB" w:rsidR="003E3228" w:rsidRDefault="003E3228" w:rsidP="003E3228">
            <w:pPr>
              <w:pStyle w:val="afb"/>
            </w:pPr>
            <w:r>
              <w:t>а</w:t>
            </w:r>
          </w:p>
        </w:tc>
        <w:tc>
          <w:tcPr>
            <w:tcW w:w="2339" w:type="dxa"/>
            <w:vAlign w:val="center"/>
          </w:tcPr>
          <w:p w14:paraId="508CB63F" w14:textId="77777777" w:rsidR="003E3228" w:rsidRDefault="003E3228" w:rsidP="003E3228">
            <w:pPr>
              <w:pStyle w:val="afb"/>
              <w:ind w:left="-33" w:right="-41"/>
            </w:pPr>
            <w:r>
              <w:rPr>
                <w:noProof/>
              </w:rPr>
              <w:drawing>
                <wp:inline distT="0" distB="0" distL="0" distR="0" wp14:anchorId="05AB9A29" wp14:editId="134055A8">
                  <wp:extent cx="1219200" cy="10795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8932" r="28825"/>
                          <a:stretch/>
                        </pic:blipFill>
                        <pic:spPr bwMode="auto">
                          <a:xfrm>
                            <a:off x="0" y="0"/>
                            <a:ext cx="1219765" cy="1080000"/>
                          </a:xfrm>
                          <a:prstGeom prst="rect">
                            <a:avLst/>
                          </a:prstGeom>
                          <a:ln>
                            <a:noFill/>
                          </a:ln>
                          <a:extLst>
                            <a:ext uri="{53640926-AAD7-44D8-BBD7-CCE9431645EC}">
                              <a14:shadowObscured xmlns:a14="http://schemas.microsoft.com/office/drawing/2010/main"/>
                            </a:ext>
                          </a:extLst>
                        </pic:spPr>
                      </pic:pic>
                    </a:graphicData>
                  </a:graphic>
                </wp:inline>
              </w:drawing>
            </w:r>
          </w:p>
          <w:p w14:paraId="53538FF6" w14:textId="41386820" w:rsidR="003E3228" w:rsidRDefault="003E3228" w:rsidP="003E3228">
            <w:pPr>
              <w:pStyle w:val="afb"/>
            </w:pPr>
            <w:r>
              <w:t>б</w:t>
            </w:r>
          </w:p>
        </w:tc>
        <w:tc>
          <w:tcPr>
            <w:tcW w:w="2339" w:type="dxa"/>
            <w:vAlign w:val="center"/>
          </w:tcPr>
          <w:p w14:paraId="56129C1E" w14:textId="77777777" w:rsidR="003E3228" w:rsidRDefault="003E3228" w:rsidP="003E3228">
            <w:pPr>
              <w:pStyle w:val="afb"/>
              <w:ind w:left="-45"/>
            </w:pPr>
            <w:r>
              <w:rPr>
                <w:noProof/>
              </w:rPr>
              <w:drawing>
                <wp:inline distT="0" distB="0" distL="0" distR="0" wp14:anchorId="3D2B6BD8" wp14:editId="3EF13E2A">
                  <wp:extent cx="1424940" cy="1079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1100" r="30506"/>
                          <a:stretch/>
                        </pic:blipFill>
                        <pic:spPr bwMode="auto">
                          <a:xfrm>
                            <a:off x="0" y="0"/>
                            <a:ext cx="1425600" cy="1080000"/>
                          </a:xfrm>
                          <a:prstGeom prst="rect">
                            <a:avLst/>
                          </a:prstGeom>
                          <a:ln>
                            <a:noFill/>
                          </a:ln>
                          <a:extLst>
                            <a:ext uri="{53640926-AAD7-44D8-BBD7-CCE9431645EC}">
                              <a14:shadowObscured xmlns:a14="http://schemas.microsoft.com/office/drawing/2010/main"/>
                            </a:ext>
                          </a:extLst>
                        </pic:spPr>
                      </pic:pic>
                    </a:graphicData>
                  </a:graphic>
                </wp:inline>
              </w:drawing>
            </w:r>
          </w:p>
          <w:p w14:paraId="06436818" w14:textId="22FC1E84" w:rsidR="003E3228" w:rsidRDefault="003E3228" w:rsidP="003E3228">
            <w:pPr>
              <w:pStyle w:val="afb"/>
              <w:rPr>
                <w:noProof/>
              </w:rPr>
            </w:pPr>
            <w:r>
              <w:t>в</w:t>
            </w:r>
          </w:p>
        </w:tc>
        <w:tc>
          <w:tcPr>
            <w:tcW w:w="2339" w:type="dxa"/>
            <w:vAlign w:val="center"/>
          </w:tcPr>
          <w:p w14:paraId="6E188F1B" w14:textId="77777777" w:rsidR="003E3228" w:rsidRDefault="003E3228" w:rsidP="003E3228">
            <w:pPr>
              <w:pStyle w:val="afb"/>
            </w:pPr>
            <w:r>
              <w:rPr>
                <w:noProof/>
              </w:rPr>
              <w:drawing>
                <wp:inline distT="0" distB="0" distL="0" distR="0" wp14:anchorId="395B2503" wp14:editId="782E1B40">
                  <wp:extent cx="1562100" cy="1079500"/>
                  <wp:effectExtent l="0" t="0" r="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25332" r="32702"/>
                          <a:stretch/>
                        </pic:blipFill>
                        <pic:spPr bwMode="auto">
                          <a:xfrm>
                            <a:off x="0" y="0"/>
                            <a:ext cx="1562824" cy="1080000"/>
                          </a:xfrm>
                          <a:prstGeom prst="rect">
                            <a:avLst/>
                          </a:prstGeom>
                          <a:ln>
                            <a:noFill/>
                          </a:ln>
                          <a:extLst>
                            <a:ext uri="{53640926-AAD7-44D8-BBD7-CCE9431645EC}">
                              <a14:shadowObscured xmlns:a14="http://schemas.microsoft.com/office/drawing/2010/main"/>
                            </a:ext>
                          </a:extLst>
                        </pic:spPr>
                      </pic:pic>
                    </a:graphicData>
                  </a:graphic>
                </wp:inline>
              </w:drawing>
            </w:r>
          </w:p>
          <w:p w14:paraId="548558B2" w14:textId="3F36EE27" w:rsidR="003E3228" w:rsidRDefault="003E3228" w:rsidP="003E3228">
            <w:pPr>
              <w:pStyle w:val="afb"/>
              <w:rPr>
                <w:noProof/>
              </w:rPr>
            </w:pPr>
            <w:r>
              <w:t>г</w:t>
            </w:r>
          </w:p>
        </w:tc>
      </w:tr>
    </w:tbl>
    <w:p w14:paraId="54071C4C" w14:textId="77777777" w:rsidR="003E3228" w:rsidRPr="003E3228" w:rsidRDefault="003E3228" w:rsidP="00493041">
      <w:pPr>
        <w:pStyle w:val="afb"/>
        <w:rPr>
          <w:sz w:val="20"/>
          <w:szCs w:val="20"/>
        </w:rPr>
      </w:pPr>
    </w:p>
    <w:p w14:paraId="51370ACE" w14:textId="7A135DEC" w:rsidR="003E3228" w:rsidRPr="003E3228" w:rsidRDefault="00227481" w:rsidP="00493041">
      <w:pPr>
        <w:pStyle w:val="afb"/>
        <w:rPr>
          <w:sz w:val="20"/>
          <w:szCs w:val="20"/>
        </w:rPr>
      </w:pPr>
      <w:r w:rsidRPr="003E3228">
        <w:rPr>
          <w:sz w:val="20"/>
          <w:szCs w:val="20"/>
        </w:rPr>
        <w:t xml:space="preserve">а </w:t>
      </w:r>
      <w:r w:rsidR="00493041" w:rsidRPr="003E3228">
        <w:rPr>
          <w:sz w:val="20"/>
          <w:szCs w:val="20"/>
        </w:rPr>
        <w:t>–</w:t>
      </w:r>
      <w:r w:rsidRPr="003E3228">
        <w:rPr>
          <w:sz w:val="20"/>
          <w:szCs w:val="20"/>
        </w:rPr>
        <w:t xml:space="preserve"> </w:t>
      </w:r>
      <w:r w:rsidR="00493041" w:rsidRPr="003E3228">
        <w:rPr>
          <w:sz w:val="20"/>
          <w:szCs w:val="20"/>
        </w:rPr>
        <w:t>2 пс</w:t>
      </w:r>
    </w:p>
    <w:p w14:paraId="42A70B6B" w14:textId="77777777" w:rsidR="003E3228" w:rsidRPr="003E3228" w:rsidRDefault="00493041" w:rsidP="00493041">
      <w:pPr>
        <w:pStyle w:val="afb"/>
        <w:rPr>
          <w:sz w:val="20"/>
          <w:szCs w:val="20"/>
        </w:rPr>
      </w:pPr>
      <w:r w:rsidRPr="003E3228">
        <w:rPr>
          <w:sz w:val="20"/>
          <w:szCs w:val="20"/>
        </w:rPr>
        <w:t>б – 4 пс</w:t>
      </w:r>
    </w:p>
    <w:p w14:paraId="42315840" w14:textId="77777777" w:rsidR="003E3228" w:rsidRPr="003E3228" w:rsidRDefault="00493041" w:rsidP="00493041">
      <w:pPr>
        <w:pStyle w:val="afb"/>
        <w:rPr>
          <w:sz w:val="20"/>
          <w:szCs w:val="20"/>
        </w:rPr>
      </w:pPr>
      <w:r w:rsidRPr="003E3228">
        <w:rPr>
          <w:sz w:val="20"/>
          <w:szCs w:val="20"/>
        </w:rPr>
        <w:t>в – 8 пс</w:t>
      </w:r>
    </w:p>
    <w:p w14:paraId="7DCF1260" w14:textId="2FD5694D" w:rsidR="00227481" w:rsidRPr="003E3228" w:rsidRDefault="00493041" w:rsidP="00493041">
      <w:pPr>
        <w:pStyle w:val="afb"/>
        <w:rPr>
          <w:sz w:val="20"/>
          <w:szCs w:val="20"/>
        </w:rPr>
      </w:pPr>
      <w:r w:rsidRPr="003E3228">
        <w:rPr>
          <w:sz w:val="20"/>
          <w:szCs w:val="20"/>
        </w:rPr>
        <w:t>г – 15 пс</w:t>
      </w:r>
    </w:p>
    <w:p w14:paraId="293572B6" w14:textId="77777777" w:rsidR="003E3228" w:rsidRPr="003E3228" w:rsidRDefault="003E3228" w:rsidP="00493041">
      <w:pPr>
        <w:pStyle w:val="afb"/>
        <w:rPr>
          <w:sz w:val="20"/>
          <w:szCs w:val="20"/>
        </w:rPr>
      </w:pPr>
    </w:p>
    <w:p w14:paraId="73EE4E56" w14:textId="027E6B64" w:rsidR="00493041" w:rsidRDefault="00493041" w:rsidP="00493041">
      <w:pPr>
        <w:pStyle w:val="afb"/>
      </w:pPr>
      <w:r w:rsidRPr="00493041">
        <w:rPr>
          <w:highlight w:val="yellow"/>
        </w:rPr>
        <w:t>Рисунок</w:t>
      </w:r>
      <w:r>
        <w:t xml:space="preserve"> – Процесс прохождения каскада в системе железо </w:t>
      </w:r>
      <w:r w:rsidR="000C1F17">
        <w:t>-</w:t>
      </w:r>
      <w:r>
        <w:t xml:space="preserve"> хром. Синим выделены атомы железа, желтым – хрома.</w:t>
      </w:r>
    </w:p>
    <w:p w14:paraId="46EA8271" w14:textId="77777777" w:rsidR="003E3228" w:rsidRDefault="003E3228" w:rsidP="00493041">
      <w:pPr>
        <w:pStyle w:val="afb"/>
      </w:pPr>
    </w:p>
    <w:p w14:paraId="08BB5CDB" w14:textId="70C08324" w:rsidR="00493041" w:rsidRDefault="00493041" w:rsidP="00493041">
      <w:r>
        <w:t xml:space="preserve">Сразу можно заметить, что время отжига выросло, по сравнению с системой чистого железа, </w:t>
      </w:r>
      <w:r w:rsidR="008809E2">
        <w:t xml:space="preserve">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w:t>
      </w:r>
      <w:r w:rsidR="008809E2" w:rsidRPr="009A76D3">
        <w:t xml:space="preserve">В </w:t>
      </w:r>
      <w:r w:rsidR="008809E2" w:rsidRPr="009A76D3">
        <w:rPr>
          <w:highlight w:val="yellow"/>
        </w:rPr>
        <w:t>таблице</w:t>
      </w:r>
      <w:r w:rsidR="008809E2" w:rsidRPr="009A76D3">
        <w:t xml:space="preserve"> представлен</w:t>
      </w:r>
      <w:r w:rsidR="009A76D3" w:rsidRPr="009A76D3">
        <w:t>ы параметры каскада</w:t>
      </w:r>
      <w:r w:rsidR="008809E2">
        <w:t>.</w:t>
      </w:r>
    </w:p>
    <w:p w14:paraId="24740127" w14:textId="77777777" w:rsidR="003E3228" w:rsidRDefault="003E3228" w:rsidP="00493041"/>
    <w:p w14:paraId="0BE62EF0" w14:textId="6DA2AB6D" w:rsidR="008809E2" w:rsidRDefault="009A76D3" w:rsidP="008809E2">
      <w:pPr>
        <w:pStyle w:val="af9"/>
        <w:rPr>
          <w:highlight w:val="yellow"/>
        </w:rPr>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4672"/>
        <w:gridCol w:w="4673"/>
      </w:tblGrid>
      <w:tr w:rsidR="008809E2" w14:paraId="136BFC55" w14:textId="77777777" w:rsidTr="00125B95">
        <w:tc>
          <w:tcPr>
            <w:tcW w:w="4672" w:type="dxa"/>
          </w:tcPr>
          <w:p w14:paraId="60534C28" w14:textId="77777777" w:rsidR="008809E2" w:rsidRDefault="008809E2" w:rsidP="00125B95">
            <w:pPr>
              <w:pStyle w:val="afa"/>
            </w:pPr>
            <w:r w:rsidRPr="00551789">
              <w:t>Общее кол-во атомов в ячейке</w:t>
            </w:r>
          </w:p>
        </w:tc>
        <w:tc>
          <w:tcPr>
            <w:tcW w:w="4673" w:type="dxa"/>
          </w:tcPr>
          <w:p w14:paraId="769D8108" w14:textId="082C7E1F" w:rsidR="008809E2" w:rsidRDefault="008809E2" w:rsidP="00125B95">
            <w:pPr>
              <w:pStyle w:val="afa"/>
            </w:pPr>
            <w:r>
              <w:t>637700</w:t>
            </w:r>
          </w:p>
        </w:tc>
      </w:tr>
      <w:tr w:rsidR="008809E2" w14:paraId="42872082" w14:textId="77777777" w:rsidTr="00125B95">
        <w:tc>
          <w:tcPr>
            <w:tcW w:w="4672" w:type="dxa"/>
          </w:tcPr>
          <w:p w14:paraId="30BBF610" w14:textId="77777777" w:rsidR="008809E2" w:rsidRDefault="008809E2" w:rsidP="00125B95">
            <w:pPr>
              <w:pStyle w:val="afa"/>
            </w:pPr>
            <w:r w:rsidRPr="00551789">
              <w:t>Энергия</w:t>
            </w:r>
          </w:p>
        </w:tc>
        <w:tc>
          <w:tcPr>
            <w:tcW w:w="4673" w:type="dxa"/>
          </w:tcPr>
          <w:p w14:paraId="35DB8B98" w14:textId="73E57A6F" w:rsidR="008809E2" w:rsidRDefault="008809E2" w:rsidP="00125B95">
            <w:pPr>
              <w:pStyle w:val="afa"/>
            </w:pPr>
            <w:r w:rsidRPr="00551789">
              <w:t>≈</w:t>
            </w:r>
            <w:r w:rsidR="000A6B3D" w:rsidRPr="000A6B3D">
              <w:t>10</w:t>
            </w:r>
            <w:r w:rsidRPr="000A6B3D">
              <w:t xml:space="preserve"> кэВ</w:t>
            </w:r>
          </w:p>
        </w:tc>
      </w:tr>
      <w:tr w:rsidR="008809E2" w14:paraId="1041408E" w14:textId="77777777" w:rsidTr="00125B95">
        <w:tc>
          <w:tcPr>
            <w:tcW w:w="4672" w:type="dxa"/>
          </w:tcPr>
          <w:p w14:paraId="72237F32" w14:textId="4825952E" w:rsidR="008809E2" w:rsidRPr="00551789" w:rsidRDefault="008809E2" w:rsidP="00125B95">
            <w:pPr>
              <w:pStyle w:val="afa"/>
            </w:pPr>
            <w:r>
              <w:t>Глубина проникновения</w:t>
            </w:r>
          </w:p>
        </w:tc>
        <w:tc>
          <w:tcPr>
            <w:tcW w:w="4673" w:type="dxa"/>
          </w:tcPr>
          <w:p w14:paraId="56D3A3D7" w14:textId="3C962640" w:rsidR="008809E2" w:rsidRPr="00551789" w:rsidRDefault="003C2968" w:rsidP="00125B95">
            <w:pPr>
              <w:pStyle w:val="afa"/>
            </w:pPr>
            <w:r>
              <w:rPr>
                <w:rFonts w:cs="Times New Roman"/>
              </w:rPr>
              <w:t>≈</w:t>
            </w:r>
            <w:r w:rsidR="008809E2">
              <w:t xml:space="preserve">74 </w:t>
            </w:r>
            <w:r w:rsidR="008809E2" w:rsidRPr="00551789">
              <w:t>Å</w:t>
            </w:r>
          </w:p>
        </w:tc>
      </w:tr>
      <w:tr w:rsidR="008809E2" w14:paraId="6803751C" w14:textId="77777777" w:rsidTr="00125B95">
        <w:tc>
          <w:tcPr>
            <w:tcW w:w="4672" w:type="dxa"/>
          </w:tcPr>
          <w:p w14:paraId="54F6F058" w14:textId="42FB2C8E" w:rsidR="008809E2" w:rsidRPr="008809E2" w:rsidRDefault="008809E2" w:rsidP="00125B95">
            <w:pPr>
              <w:pStyle w:val="afa"/>
            </w:pPr>
            <w:r>
              <w:t>Максимальный р</w:t>
            </w:r>
            <w:r w:rsidRPr="00551789">
              <w:t>азмер каскада</w:t>
            </w:r>
            <w:r>
              <w:t xml:space="preserve"> по оси </w:t>
            </w:r>
            <w:r>
              <w:rPr>
                <w:lang w:val="en-US"/>
              </w:rPr>
              <w:t>X</w:t>
            </w:r>
          </w:p>
        </w:tc>
        <w:tc>
          <w:tcPr>
            <w:tcW w:w="4673" w:type="dxa"/>
          </w:tcPr>
          <w:p w14:paraId="206F46FF" w14:textId="674641B6" w:rsidR="008809E2" w:rsidRDefault="003C2968" w:rsidP="00125B95">
            <w:pPr>
              <w:pStyle w:val="afa"/>
            </w:pPr>
            <w:r>
              <w:rPr>
                <w:rFonts w:cs="Times New Roman"/>
              </w:rPr>
              <w:t>≈</w:t>
            </w:r>
            <w:r w:rsidR="008809E2">
              <w:t>51</w:t>
            </w:r>
            <w:r w:rsidR="008809E2" w:rsidRPr="00551789">
              <w:t xml:space="preserve"> Å</w:t>
            </w:r>
          </w:p>
        </w:tc>
      </w:tr>
      <w:tr w:rsidR="00F01CA7" w14:paraId="0F0AB4AB" w14:textId="77777777" w:rsidTr="00125B95">
        <w:tc>
          <w:tcPr>
            <w:tcW w:w="4672" w:type="dxa"/>
          </w:tcPr>
          <w:p w14:paraId="15E6C040" w14:textId="564F8A11" w:rsidR="00F01CA7" w:rsidRDefault="00F01CA7" w:rsidP="00125B95">
            <w:pPr>
              <w:pStyle w:val="afa"/>
            </w:pPr>
            <w:r>
              <w:t>Время отжига</w:t>
            </w:r>
          </w:p>
        </w:tc>
        <w:tc>
          <w:tcPr>
            <w:tcW w:w="4673" w:type="dxa"/>
          </w:tcPr>
          <w:p w14:paraId="506A09E7" w14:textId="5342062A" w:rsidR="00F01CA7" w:rsidRDefault="00F01CA7" w:rsidP="00125B95">
            <w:pPr>
              <w:pStyle w:val="afa"/>
            </w:pPr>
            <w:r>
              <w:t>15 пс</w:t>
            </w:r>
          </w:p>
        </w:tc>
      </w:tr>
      <w:tr w:rsidR="008809E2" w14:paraId="7358DAA2" w14:textId="77777777" w:rsidTr="00125B95">
        <w:tc>
          <w:tcPr>
            <w:tcW w:w="4672" w:type="dxa"/>
          </w:tcPr>
          <w:p w14:paraId="67B09028" w14:textId="77777777" w:rsidR="008809E2" w:rsidRPr="00551789" w:rsidRDefault="008809E2" w:rsidP="00125B95">
            <w:pPr>
              <w:pStyle w:val="afa"/>
            </w:pPr>
            <w:r w:rsidRPr="00551789">
              <w:t>Вторичные каскады</w:t>
            </w:r>
          </w:p>
        </w:tc>
        <w:tc>
          <w:tcPr>
            <w:tcW w:w="4673" w:type="dxa"/>
          </w:tcPr>
          <w:p w14:paraId="7B973854" w14:textId="77777777" w:rsidR="008809E2" w:rsidRPr="00551789" w:rsidRDefault="008809E2" w:rsidP="00125B95">
            <w:pPr>
              <w:pStyle w:val="afa"/>
            </w:pPr>
            <w:r w:rsidRPr="00551789">
              <w:t>Нет</w:t>
            </w:r>
          </w:p>
        </w:tc>
      </w:tr>
    </w:tbl>
    <w:p w14:paraId="4F1C4605" w14:textId="33B455F1" w:rsidR="008809E2" w:rsidRDefault="008809E2" w:rsidP="00F01CA7"/>
    <w:p w14:paraId="3FC12165" w14:textId="115CFF6D" w:rsidR="00E40F3E" w:rsidRDefault="00F01CA7" w:rsidP="00E40F3E">
      <w:r w:rsidRPr="006F1B36">
        <w:t>После отжига было обнаружено, что в объеме</w:t>
      </w:r>
      <w:r w:rsidR="005A54A5" w:rsidRPr="006F1B36">
        <w:t xml:space="preserve">, на глубине в </w:t>
      </w:r>
      <w:r w:rsidR="005A54A5" w:rsidRPr="006F1B36">
        <w:rPr>
          <w:rFonts w:cs="Times New Roman"/>
        </w:rPr>
        <w:t>≈</w:t>
      </w:r>
      <w:r w:rsidR="005A54A5" w:rsidRPr="006F1B36">
        <w:t>50 Å, образовал</w:t>
      </w:r>
      <w:r w:rsidR="004919B2">
        <w:t>ась</w:t>
      </w:r>
      <w:r w:rsidR="00917106" w:rsidRPr="006F1B36">
        <w:t xml:space="preserve"> </w:t>
      </w:r>
      <w:r w:rsidR="006F1B36">
        <w:t>петля Франка-Рида</w:t>
      </w:r>
      <w:r w:rsidR="004919B2">
        <w:t xml:space="preserve"> длиной </w:t>
      </w:r>
      <w:r w:rsidR="004919B2">
        <w:rPr>
          <w:rFonts w:cs="Times New Roman"/>
        </w:rPr>
        <w:t>≈</w:t>
      </w:r>
      <w:r w:rsidR="004919B2">
        <w:t xml:space="preserve">131 </w:t>
      </w:r>
      <w:r w:rsidR="004919B2" w:rsidRPr="00551789">
        <w:t>Å</w:t>
      </w:r>
      <w:r w:rsidR="005A54A5" w:rsidRPr="006F1B36">
        <w:t>, котор</w:t>
      </w:r>
      <w:r w:rsidR="004919B2">
        <w:t>ая</w:t>
      </w:r>
      <w:r w:rsidR="006F1B36">
        <w:t xml:space="preserve"> </w:t>
      </w:r>
      <w:r w:rsidR="00917106" w:rsidRPr="006F1B36">
        <w:t>существует</w:t>
      </w:r>
      <w:r w:rsidR="005A54A5" w:rsidRPr="006F1B36">
        <w:t xml:space="preserve"> в течении еще 70 пс</w:t>
      </w:r>
      <w:r w:rsidR="003764A1" w:rsidRPr="006F1B36">
        <w:t xml:space="preserve"> (</w:t>
      </w:r>
      <w:r w:rsidR="003764A1" w:rsidRPr="004919B2">
        <w:rPr>
          <w:highlight w:val="yellow"/>
        </w:rPr>
        <w:t>рисунок</w:t>
      </w:r>
      <w:r w:rsidR="003764A1" w:rsidRPr="006F1B36">
        <w:t>)</w:t>
      </w:r>
      <w:r w:rsidR="005A54A5" w:rsidRPr="006F1B36">
        <w:t xml:space="preserve">, после этого временного отрезка, в течении которого </w:t>
      </w:r>
      <w:r w:rsidR="006F1B36">
        <w:t>петля</w:t>
      </w:r>
      <w:r w:rsidR="005A54A5" w:rsidRPr="006F1B36">
        <w:t xml:space="preserve"> плавно перемещал</w:t>
      </w:r>
      <w:r w:rsidR="006F1B36">
        <w:t>ась</w:t>
      </w:r>
      <w:r w:rsidR="005A54A5" w:rsidRPr="006F1B36">
        <w:t xml:space="preserve"> к поверхности, </w:t>
      </w:r>
      <w:r w:rsidR="006F1B36">
        <w:t>она исчезла</w:t>
      </w:r>
      <w:r w:rsidR="005A54A5" w:rsidRPr="006F1B36">
        <w:t>.</w:t>
      </w:r>
      <w:r w:rsidR="005A54A5" w:rsidRPr="005A54A5">
        <w:t xml:space="preserve"> </w:t>
      </w:r>
    </w:p>
    <w:p w14:paraId="37BFAC4D" w14:textId="77777777" w:rsidR="003E3228" w:rsidRDefault="003E3228" w:rsidP="00E40F3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14:paraId="4DF5F09E" w14:textId="77777777" w:rsidTr="004919B2">
        <w:tc>
          <w:tcPr>
            <w:tcW w:w="4672" w:type="dxa"/>
            <w:vAlign w:val="center"/>
          </w:tcPr>
          <w:p w14:paraId="7CE26FA7" w14:textId="77777777" w:rsidR="006F1B36" w:rsidRDefault="006F1B36" w:rsidP="004919B2">
            <w:pPr>
              <w:pStyle w:val="afb"/>
            </w:pPr>
            <w:r>
              <w:rPr>
                <w:noProof/>
              </w:rPr>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33746" cy="1800000"/>
                          </a:xfrm>
                          <a:prstGeom prst="rect">
                            <a:avLst/>
                          </a:prstGeom>
                          <a:ln>
                            <a:noFill/>
                          </a:ln>
                        </pic:spPr>
                      </pic:pic>
                    </a:graphicData>
                  </a:graphic>
                </wp:inline>
              </w:drawing>
            </w:r>
          </w:p>
          <w:p w14:paraId="51DC36ED" w14:textId="6F0AC19E" w:rsidR="00E74DAA" w:rsidRDefault="004919B2" w:rsidP="004919B2">
            <w:pPr>
              <w:pStyle w:val="afb"/>
            </w:pPr>
            <w:r>
              <w:t>а</w:t>
            </w:r>
          </w:p>
        </w:tc>
        <w:tc>
          <w:tcPr>
            <w:tcW w:w="4673" w:type="dxa"/>
            <w:vAlign w:val="center"/>
          </w:tcPr>
          <w:p w14:paraId="2798D205" w14:textId="77777777" w:rsidR="006F1B36" w:rsidRDefault="00E74DAA" w:rsidP="004919B2">
            <w:pPr>
              <w:pStyle w:val="afb"/>
            </w:pPr>
            <w:r>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39850" cy="1800000"/>
                          </a:xfrm>
                          <a:prstGeom prst="rect">
                            <a:avLst/>
                          </a:prstGeom>
                          <a:ln>
                            <a:noFill/>
                          </a:ln>
                        </pic:spPr>
                      </pic:pic>
                    </a:graphicData>
                  </a:graphic>
                </wp:inline>
              </w:drawing>
            </w:r>
          </w:p>
          <w:p w14:paraId="08340023" w14:textId="044F3E04" w:rsidR="00E74DAA" w:rsidRDefault="004919B2" w:rsidP="004919B2">
            <w:pPr>
              <w:pStyle w:val="afb"/>
            </w:pPr>
            <w:r>
              <w:t>б</w:t>
            </w:r>
          </w:p>
        </w:tc>
      </w:tr>
    </w:tbl>
    <w:p w14:paraId="5D48FF76" w14:textId="77777777" w:rsidR="003E3228" w:rsidRPr="003E3228" w:rsidRDefault="003E3228" w:rsidP="005A54A5">
      <w:pPr>
        <w:pStyle w:val="afb"/>
        <w:rPr>
          <w:sz w:val="20"/>
          <w:szCs w:val="20"/>
        </w:rPr>
      </w:pPr>
    </w:p>
    <w:p w14:paraId="6CE86094" w14:textId="29CDF551" w:rsidR="003E3228" w:rsidRPr="003E3228" w:rsidRDefault="004919B2" w:rsidP="005A54A5">
      <w:pPr>
        <w:pStyle w:val="afb"/>
        <w:rPr>
          <w:sz w:val="20"/>
          <w:szCs w:val="20"/>
        </w:rPr>
      </w:pPr>
      <w:r w:rsidRPr="003E3228">
        <w:rPr>
          <w:sz w:val="20"/>
          <w:szCs w:val="20"/>
        </w:rPr>
        <w:t>а – петля в объеме кристаллита</w:t>
      </w:r>
    </w:p>
    <w:p w14:paraId="6D3743FA" w14:textId="547D464E" w:rsidR="005A54A5" w:rsidRPr="003E3228" w:rsidRDefault="004919B2" w:rsidP="005A54A5">
      <w:pPr>
        <w:pStyle w:val="afb"/>
        <w:rPr>
          <w:sz w:val="20"/>
          <w:szCs w:val="20"/>
        </w:rPr>
      </w:pPr>
      <w:r w:rsidRPr="003E3228">
        <w:rPr>
          <w:sz w:val="20"/>
          <w:szCs w:val="20"/>
        </w:rPr>
        <w:t xml:space="preserve">б – дислокационный анализ (зеленым выделена </w:t>
      </w:r>
      <w:r w:rsidR="00130707" w:rsidRPr="003E3228">
        <w:rPr>
          <w:sz w:val="20"/>
          <w:szCs w:val="20"/>
        </w:rPr>
        <w:t>дислокационная линия</w:t>
      </w:r>
      <w:r w:rsidRPr="003E3228">
        <w:rPr>
          <w:sz w:val="20"/>
          <w:szCs w:val="20"/>
        </w:rPr>
        <w:t xml:space="preserve"> ½ &lt;111&gt;)</w:t>
      </w:r>
    </w:p>
    <w:p w14:paraId="64FF0283" w14:textId="77777777" w:rsidR="003E3228" w:rsidRPr="003E3228" w:rsidRDefault="003E3228" w:rsidP="005A54A5">
      <w:pPr>
        <w:pStyle w:val="afb"/>
        <w:rPr>
          <w:sz w:val="20"/>
          <w:szCs w:val="20"/>
        </w:rPr>
      </w:pPr>
    </w:p>
    <w:p w14:paraId="10EF48D3" w14:textId="2610562D" w:rsidR="003764A1" w:rsidRDefault="003764A1" w:rsidP="005A54A5">
      <w:pPr>
        <w:pStyle w:val="afb"/>
      </w:pPr>
      <w:r w:rsidRPr="003764A1">
        <w:rPr>
          <w:highlight w:val="yellow"/>
        </w:rPr>
        <w:t>Рисунок</w:t>
      </w:r>
      <w:r>
        <w:t xml:space="preserve"> – </w:t>
      </w:r>
      <w:r w:rsidR="006F1B36">
        <w:t>Петля Франка-Рида</w:t>
      </w:r>
      <w:r>
        <w:t>, образовавшаяся после отжига каскада. Синим выделены атомы железа, желтым – хрома.</w:t>
      </w:r>
    </w:p>
    <w:p w14:paraId="5BC6B61E" w14:textId="77777777" w:rsidR="003E3228" w:rsidRDefault="003E3228" w:rsidP="005A54A5">
      <w:pPr>
        <w:pStyle w:val="afb"/>
      </w:pPr>
    </w:p>
    <w:p w14:paraId="1875F47C" w14:textId="3E5ED3D4" w:rsidR="003764A1" w:rsidRDefault="003764A1" w:rsidP="003764A1">
      <w:r>
        <w:t xml:space="preserve">Структурный анализ </w:t>
      </w:r>
      <w:r w:rsidR="00130707" w:rsidRPr="00130707">
        <w:t>петли</w:t>
      </w:r>
      <w:r>
        <w:t xml:space="preserve"> показал, что</w:t>
      </w:r>
      <w:r w:rsidR="000A6B3D">
        <w:t xml:space="preserve"> </w:t>
      </w:r>
      <w:r w:rsidR="00130707" w:rsidRPr="00130707">
        <w:t xml:space="preserve">она </w:t>
      </w:r>
      <w:r w:rsidRPr="005A54A5">
        <w:t>имеет структуру железа</w:t>
      </w:r>
      <w:r w:rsidR="00454777">
        <w:t xml:space="preserve"> (</w:t>
      </w:r>
      <w:r w:rsidR="00454777" w:rsidRPr="00454777">
        <w:rPr>
          <w:highlight w:val="yellow"/>
        </w:rPr>
        <w:t>рисунок</w:t>
      </w:r>
      <w:r w:rsidR="00454777">
        <w:t>)</w:t>
      </w:r>
      <w:r>
        <w:t>.</w:t>
      </w:r>
    </w:p>
    <w:p w14:paraId="56F149D3" w14:textId="77777777" w:rsidR="003E3228" w:rsidRDefault="003E3228" w:rsidP="003764A1"/>
    <w:p w14:paraId="72D0DE2C" w14:textId="01AA0D61" w:rsidR="00454777" w:rsidRDefault="00F35983" w:rsidP="00454777">
      <w:pPr>
        <w:pStyle w:val="afb"/>
      </w:pPr>
      <w:r>
        <w:object w:dxaOrig="7294" w:dyaOrig="5569" w14:anchorId="4BCD677D">
          <v:shape id="_x0000_i1059" type="#_x0000_t75" style="width:261pt;height:199.2pt" o:ole="">
            <v:imagedata r:id="rId183" o:title=""/>
          </v:shape>
          <o:OLEObject Type="Embed" ProgID="Origin50.Graph" ShapeID="_x0000_i1059" DrawAspect="Content" ObjectID="_1591532957" r:id="rId184"/>
        </w:object>
      </w:r>
    </w:p>
    <w:p w14:paraId="73D00106" w14:textId="77777777" w:rsidR="003E3228" w:rsidRDefault="003E3228" w:rsidP="00454777">
      <w:pPr>
        <w:pStyle w:val="afb"/>
      </w:pPr>
    </w:p>
    <w:p w14:paraId="7819C850" w14:textId="0DC44BA1" w:rsidR="00454777" w:rsidRDefault="00454777" w:rsidP="00454777">
      <w:pPr>
        <w:pStyle w:val="afb"/>
      </w:pPr>
      <w:r w:rsidRPr="00454777">
        <w:rPr>
          <w:highlight w:val="yellow"/>
        </w:rPr>
        <w:t>Рисунок</w:t>
      </w:r>
      <w:r>
        <w:t xml:space="preserve"> – Структурный анализ </w:t>
      </w:r>
      <w:r w:rsidR="00130707">
        <w:t>петли Франка-Рида</w:t>
      </w:r>
      <w:r>
        <w:t>.</w:t>
      </w:r>
    </w:p>
    <w:p w14:paraId="3E9615A9" w14:textId="77777777" w:rsidR="003E3228" w:rsidRDefault="003E3228" w:rsidP="00454777">
      <w:pPr>
        <w:pStyle w:val="afb"/>
      </w:pPr>
    </w:p>
    <w:p w14:paraId="5F838AC4" w14:textId="1EC9DAC0" w:rsidR="003764A1" w:rsidRDefault="00F546C9" w:rsidP="003764A1">
      <w:r>
        <w:t xml:space="preserve">К сожалению, из-за </w:t>
      </w:r>
      <w:r w:rsidR="00CB4324">
        <w:t xml:space="preserve">того, что во время каскада по кристаллиту начинает распространяться </w:t>
      </w:r>
      <w:r w:rsidR="00FE29A8">
        <w:t>упругая</w:t>
      </w:r>
      <w:r w:rsidR="00CB4324">
        <w:t xml:space="preserve"> волна (</w:t>
      </w:r>
      <w:r w:rsidR="00CB4324" w:rsidRPr="00CB4324">
        <w:rPr>
          <w:highlight w:val="yellow"/>
        </w:rPr>
        <w:t>рисунок</w:t>
      </w:r>
      <w:r w:rsidR="00CB4324">
        <w:t>), невозможным становится дефектный анализ.</w:t>
      </w:r>
    </w:p>
    <w:p w14:paraId="40D9AFDF" w14:textId="77777777" w:rsidR="003E3228" w:rsidRDefault="003E3228" w:rsidP="003764A1"/>
    <w:p w14:paraId="65AC7487" w14:textId="7A3CD9B9" w:rsidR="00CB4324" w:rsidRDefault="00CB4324" w:rsidP="00CB4324">
      <w:pPr>
        <w:pStyle w:val="afb"/>
      </w:pPr>
      <w:r>
        <w:rPr>
          <w:noProof/>
        </w:rPr>
        <w:drawing>
          <wp:inline distT="0" distB="0" distL="0" distR="0" wp14:anchorId="1EE42372" wp14:editId="6545EDF6">
            <wp:extent cx="2959922" cy="1800000"/>
            <wp:effectExtent l="0" t="0" r="0" b="0"/>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59922" cy="1800000"/>
                    </a:xfrm>
                    <a:prstGeom prst="rect">
                      <a:avLst/>
                    </a:prstGeom>
                    <a:ln>
                      <a:noFill/>
                    </a:ln>
                  </pic:spPr>
                </pic:pic>
              </a:graphicData>
            </a:graphic>
          </wp:inline>
        </w:drawing>
      </w:r>
    </w:p>
    <w:p w14:paraId="0B7974A3" w14:textId="77777777" w:rsidR="003E3228" w:rsidRDefault="003E3228" w:rsidP="00CB4324">
      <w:pPr>
        <w:pStyle w:val="afb"/>
      </w:pPr>
    </w:p>
    <w:p w14:paraId="33A95F54" w14:textId="4D7C5061" w:rsidR="00440F30" w:rsidRDefault="00CB4324" w:rsidP="00440F30">
      <w:pPr>
        <w:pStyle w:val="afb"/>
      </w:pPr>
      <w:r w:rsidRPr="00CB4324">
        <w:rPr>
          <w:highlight w:val="yellow"/>
        </w:rPr>
        <w:t>Рисунок</w:t>
      </w:r>
      <w:r>
        <w:t xml:space="preserve"> – </w:t>
      </w:r>
      <w:r w:rsidR="00584D9F">
        <w:t>Упругая</w:t>
      </w:r>
      <w:r>
        <w:t xml:space="preserve"> волна после каскада. Синим выделены вакансии, красным – междоузлия.</w:t>
      </w:r>
      <w:r w:rsidR="00130707">
        <w:t xml:space="preserve"> Атомы кристаллита удалены.</w:t>
      </w:r>
    </w:p>
    <w:p w14:paraId="352477CC" w14:textId="77777777" w:rsidR="003E3228" w:rsidRDefault="003E3228" w:rsidP="00440F30">
      <w:pPr>
        <w:pStyle w:val="afb"/>
      </w:pPr>
    </w:p>
    <w:p w14:paraId="3624772C" w14:textId="5314AFCA" w:rsidR="00E0088B" w:rsidRDefault="000A6B3D" w:rsidP="00E0088B">
      <w:r>
        <w:t xml:space="preserve">Также, проводилось исследование по прохождению каскада в системе, обогащенной хромом, данный эксперимент проводился для того, чтобы проверить ситуацию, когда приповерхностная зона материала обогащена хромом. </w:t>
      </w:r>
      <w:r w:rsidR="00E0088B">
        <w:t>Для моделирования каскада создавался кристаллит размерами 80х80х60 атомных слоев с периодическими граничными условиями, прогревался до 600</w:t>
      </w:r>
      <w:r w:rsidR="00E0088B">
        <w:rPr>
          <w:rFonts w:cs="Times New Roman"/>
        </w:rPr>
        <w:t xml:space="preserve"> ˚</w:t>
      </w:r>
      <w:r w:rsidR="00E0088B">
        <w:t xml:space="preserve">С и в произвольной точке атому железа придавалась </w:t>
      </w:r>
      <w:r w:rsidR="00E0088B">
        <w:lastRenderedPageBreak/>
        <w:t xml:space="preserve">скорость равная энергии </w:t>
      </w:r>
      <w:r w:rsidR="00E0088B">
        <w:rPr>
          <w:rFonts w:cs="Times New Roman"/>
        </w:rPr>
        <w:t>≈</w:t>
      </w:r>
      <w:r w:rsidR="00E0088B" w:rsidRPr="00873C7F">
        <w:t>10 кэВ</w:t>
      </w:r>
      <w:r w:rsidR="00E0088B">
        <w:t xml:space="preserve">. После начала каскада происходил отжиг дефектов в течении 15 пс. Концентрация хрома </w:t>
      </w:r>
      <w:r w:rsidR="00E0088B">
        <w:rPr>
          <w:rFonts w:cs="Times New Roman"/>
        </w:rPr>
        <w:t>≈</w:t>
      </w:r>
      <w:r w:rsidR="00E0088B">
        <w:t>30</w:t>
      </w:r>
      <w:r w:rsidR="00A122E4">
        <w:rPr>
          <w:lang w:val="en-US"/>
        </w:rPr>
        <w:t> </w:t>
      </w:r>
      <w:r w:rsidR="004C3024">
        <w:t>масс.%</w:t>
      </w:r>
      <w:r w:rsidR="00E0088B">
        <w:t xml:space="preserve">. На </w:t>
      </w:r>
      <w:r w:rsidR="00E0088B" w:rsidRPr="00493041">
        <w:rPr>
          <w:highlight w:val="yellow"/>
        </w:rPr>
        <w:t>рисунке</w:t>
      </w:r>
      <w:r w:rsidR="00E0088B">
        <w:t xml:space="preserve"> представлены результаты по моделированию каскада в течении 15 пс.</w:t>
      </w:r>
    </w:p>
    <w:p w14:paraId="5BA8BAB0" w14:textId="77777777" w:rsidR="003E3228" w:rsidRDefault="003E3228" w:rsidP="00E0088B"/>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2419C8" w14:paraId="4014B12B" w14:textId="7A655755" w:rsidTr="002419C8">
        <w:tc>
          <w:tcPr>
            <w:tcW w:w="2338" w:type="dxa"/>
            <w:vAlign w:val="center"/>
          </w:tcPr>
          <w:p w14:paraId="2FFCA58F" w14:textId="77777777" w:rsidR="002419C8" w:rsidRDefault="002419C8" w:rsidP="002419C8">
            <w:pPr>
              <w:pStyle w:val="afb"/>
            </w:pPr>
            <w:r>
              <w:rPr>
                <w:noProof/>
              </w:rPr>
              <w:drawing>
                <wp:inline distT="0" distB="0" distL="0" distR="0" wp14:anchorId="4F8FF749" wp14:editId="77850DE1">
                  <wp:extent cx="1249680" cy="1799589"/>
                  <wp:effectExtent l="19050" t="19050" r="2667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9725"/>
                          <a:stretch/>
                        </pic:blipFill>
                        <pic:spPr bwMode="auto">
                          <a:xfrm>
                            <a:off x="0" y="0"/>
                            <a:ext cx="1249965"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818DF" w14:textId="77777777" w:rsidR="002419C8" w:rsidRDefault="002419C8" w:rsidP="002419C8">
            <w:pPr>
              <w:pStyle w:val="afb"/>
            </w:pPr>
            <w:r>
              <w:t>а</w:t>
            </w:r>
          </w:p>
        </w:tc>
        <w:tc>
          <w:tcPr>
            <w:tcW w:w="2339" w:type="dxa"/>
            <w:vAlign w:val="center"/>
          </w:tcPr>
          <w:p w14:paraId="568EE625" w14:textId="77777777" w:rsidR="002419C8" w:rsidRDefault="002419C8" w:rsidP="002419C8">
            <w:pPr>
              <w:pStyle w:val="afb"/>
            </w:pPr>
            <w:r>
              <w:rPr>
                <w:noProof/>
              </w:rPr>
              <w:drawing>
                <wp:inline distT="0" distB="0" distL="0" distR="0" wp14:anchorId="0732B42C" wp14:editId="3F36B3E2">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60811" cy="1800000"/>
                          </a:xfrm>
                          <a:prstGeom prst="rect">
                            <a:avLst/>
                          </a:prstGeom>
                          <a:ln>
                            <a:solidFill>
                              <a:schemeClr val="tx1"/>
                            </a:solidFill>
                          </a:ln>
                        </pic:spPr>
                      </pic:pic>
                    </a:graphicData>
                  </a:graphic>
                </wp:inline>
              </w:drawing>
            </w:r>
          </w:p>
          <w:p w14:paraId="4320100E" w14:textId="77777777" w:rsidR="002419C8" w:rsidRDefault="002419C8" w:rsidP="002419C8">
            <w:pPr>
              <w:pStyle w:val="afb"/>
            </w:pPr>
            <w:r>
              <w:t>б</w:t>
            </w:r>
          </w:p>
        </w:tc>
        <w:tc>
          <w:tcPr>
            <w:tcW w:w="2339" w:type="dxa"/>
            <w:vAlign w:val="center"/>
          </w:tcPr>
          <w:p w14:paraId="6D7486EA" w14:textId="77777777" w:rsidR="002419C8" w:rsidRDefault="002419C8" w:rsidP="002419C8">
            <w:pPr>
              <w:pStyle w:val="afb"/>
              <w:rPr>
                <w:noProof/>
              </w:rPr>
            </w:pPr>
            <w:r>
              <w:rPr>
                <w:noProof/>
              </w:rPr>
              <w:drawing>
                <wp:inline distT="0" distB="0" distL="0" distR="0" wp14:anchorId="0BA258A7" wp14:editId="6E2FABC6">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34406" cy="1800000"/>
                          </a:xfrm>
                          <a:prstGeom prst="rect">
                            <a:avLst/>
                          </a:prstGeom>
                          <a:ln>
                            <a:solidFill>
                              <a:schemeClr val="tx1"/>
                            </a:solidFill>
                          </a:ln>
                        </pic:spPr>
                      </pic:pic>
                    </a:graphicData>
                  </a:graphic>
                </wp:inline>
              </w:drawing>
            </w:r>
          </w:p>
          <w:p w14:paraId="7CC26ABB" w14:textId="2A68A583" w:rsidR="002419C8" w:rsidRDefault="002419C8" w:rsidP="002419C8">
            <w:pPr>
              <w:pStyle w:val="afb"/>
              <w:rPr>
                <w:noProof/>
              </w:rPr>
            </w:pPr>
            <w:r>
              <w:rPr>
                <w:noProof/>
              </w:rPr>
              <w:t>в</w:t>
            </w:r>
          </w:p>
        </w:tc>
        <w:tc>
          <w:tcPr>
            <w:tcW w:w="2339" w:type="dxa"/>
            <w:vAlign w:val="center"/>
          </w:tcPr>
          <w:p w14:paraId="35DDB21B" w14:textId="77777777" w:rsidR="002419C8" w:rsidRDefault="002419C8" w:rsidP="002419C8">
            <w:pPr>
              <w:pStyle w:val="afb"/>
              <w:rPr>
                <w:noProof/>
              </w:rPr>
            </w:pPr>
            <w:r>
              <w:rPr>
                <w:noProof/>
              </w:rPr>
              <w:drawing>
                <wp:inline distT="0" distB="0" distL="0" distR="0" wp14:anchorId="3873DCF6" wp14:editId="4FF0896E">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63136" cy="1800000"/>
                          </a:xfrm>
                          <a:prstGeom prst="rect">
                            <a:avLst/>
                          </a:prstGeom>
                          <a:ln>
                            <a:solidFill>
                              <a:schemeClr val="tx1"/>
                            </a:solidFill>
                          </a:ln>
                        </pic:spPr>
                      </pic:pic>
                    </a:graphicData>
                  </a:graphic>
                </wp:inline>
              </w:drawing>
            </w:r>
          </w:p>
          <w:p w14:paraId="1CD44859" w14:textId="1506944C" w:rsidR="002419C8" w:rsidRDefault="002419C8" w:rsidP="002419C8">
            <w:pPr>
              <w:pStyle w:val="afb"/>
              <w:rPr>
                <w:noProof/>
              </w:rPr>
            </w:pPr>
            <w:r>
              <w:rPr>
                <w:noProof/>
              </w:rPr>
              <w:t>г</w:t>
            </w:r>
          </w:p>
        </w:tc>
      </w:tr>
    </w:tbl>
    <w:p w14:paraId="7720335E" w14:textId="77777777" w:rsidR="002419C8" w:rsidRPr="002419C8" w:rsidRDefault="002419C8" w:rsidP="00E0088B">
      <w:pPr>
        <w:pStyle w:val="afb"/>
        <w:rPr>
          <w:sz w:val="20"/>
          <w:szCs w:val="20"/>
        </w:rPr>
      </w:pPr>
    </w:p>
    <w:p w14:paraId="2197B329" w14:textId="26D29162" w:rsidR="002419C8" w:rsidRPr="002419C8" w:rsidRDefault="00E0088B" w:rsidP="00E0088B">
      <w:pPr>
        <w:pStyle w:val="afb"/>
        <w:rPr>
          <w:sz w:val="20"/>
          <w:szCs w:val="20"/>
        </w:rPr>
      </w:pPr>
      <w:r w:rsidRPr="002419C8">
        <w:rPr>
          <w:sz w:val="20"/>
          <w:szCs w:val="20"/>
        </w:rPr>
        <w:t>а, в – дефектный анализ через 0,5 пс и 10 пс после начала каскада (атомы кристаллита удалены, синим выделены вакансии, красным - межузлия)</w:t>
      </w:r>
    </w:p>
    <w:p w14:paraId="696C26AC" w14:textId="53C0F819" w:rsidR="00E0088B" w:rsidRPr="002419C8" w:rsidRDefault="00E0088B" w:rsidP="00E0088B">
      <w:pPr>
        <w:pStyle w:val="afb"/>
        <w:rPr>
          <w:sz w:val="20"/>
          <w:szCs w:val="20"/>
        </w:rPr>
      </w:pPr>
      <w:r w:rsidRPr="002419C8">
        <w:rPr>
          <w:sz w:val="20"/>
          <w:szCs w:val="20"/>
        </w:rPr>
        <w:t>б, г – кристаллит через 0,5 пс и 10 пс после начала каскада (синим выделены атомы железа, желтым - хрома)</w:t>
      </w:r>
    </w:p>
    <w:p w14:paraId="2CFAA682" w14:textId="77777777" w:rsidR="002419C8" w:rsidRPr="002419C8" w:rsidRDefault="002419C8" w:rsidP="00E0088B">
      <w:pPr>
        <w:pStyle w:val="afb"/>
        <w:rPr>
          <w:sz w:val="20"/>
          <w:szCs w:val="20"/>
        </w:rPr>
      </w:pPr>
    </w:p>
    <w:p w14:paraId="75148746" w14:textId="130B7EC7" w:rsidR="00E0088B" w:rsidRDefault="00E0088B" w:rsidP="00E0088B">
      <w:pPr>
        <w:pStyle w:val="afb"/>
      </w:pPr>
      <w:r w:rsidRPr="00F26C0B">
        <w:rPr>
          <w:highlight w:val="yellow"/>
        </w:rPr>
        <w:t>Рисунок</w:t>
      </w:r>
      <w:r>
        <w:t xml:space="preserve"> – Развитие каскада в кристаллите и дефектный анализ области с каскадом.</w:t>
      </w:r>
    </w:p>
    <w:p w14:paraId="3B0B5BE1" w14:textId="77777777" w:rsidR="002419C8" w:rsidRDefault="002419C8" w:rsidP="00E0088B">
      <w:pPr>
        <w:pStyle w:val="afb"/>
      </w:pPr>
    </w:p>
    <w:p w14:paraId="2F966CC3" w14:textId="11F585D1" w:rsidR="00E0088B" w:rsidRDefault="002146BF" w:rsidP="00E0088B">
      <w:r>
        <w:t>Как видно на</w:t>
      </w:r>
      <w:r w:rsidR="00E0088B">
        <w:t xml:space="preserve"> </w:t>
      </w:r>
      <w:r w:rsidR="00E0088B" w:rsidRPr="00F26C0B">
        <w:rPr>
          <w:highlight w:val="yellow"/>
        </w:rPr>
        <w:t>рисунк</w:t>
      </w:r>
      <w:r>
        <w:rPr>
          <w:highlight w:val="yellow"/>
        </w:rPr>
        <w:t>е</w:t>
      </w:r>
      <w:r w:rsidR="00E0088B" w:rsidRPr="00F26C0B">
        <w:rPr>
          <w:highlight w:val="yellow"/>
        </w:rPr>
        <w:t xml:space="preserve"> (г)</w:t>
      </w:r>
      <w:r w:rsidR="00E0088B">
        <w:t>, на поверхности образовался новый слой атомов, который не исчез во время отжига.</w:t>
      </w:r>
      <w:r w:rsidR="00E0088B" w:rsidRPr="006B50D7">
        <w:t xml:space="preserve"> </w:t>
      </w:r>
      <w:r w:rsidR="00E0088B">
        <w:t>Это связано с распылением поверхности. Можно предположить, что это повлияет на рост пленки в будущем.</w:t>
      </w:r>
    </w:p>
    <w:p w14:paraId="38D730B5" w14:textId="3DD09A6F" w:rsidR="00E0088B" w:rsidRDefault="00E0088B" w:rsidP="00E0088B">
      <w:r>
        <w:t xml:space="preserve">Параметры каскада представлены в </w:t>
      </w:r>
      <w:r w:rsidRPr="009A76D3">
        <w:rPr>
          <w:highlight w:val="yellow"/>
        </w:rPr>
        <w:t>таблице</w:t>
      </w:r>
      <w:r>
        <w:t>.</w:t>
      </w:r>
    </w:p>
    <w:p w14:paraId="06C16A0C" w14:textId="77777777" w:rsidR="002419C8" w:rsidRDefault="002419C8" w:rsidP="00E0088B"/>
    <w:p w14:paraId="32746E9D" w14:textId="77777777" w:rsidR="00E0088B" w:rsidRDefault="00E0088B" w:rsidP="00E0088B">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E0088B" w14:paraId="4A330927" w14:textId="77777777" w:rsidTr="00285DA7">
        <w:tc>
          <w:tcPr>
            <w:tcW w:w="6091" w:type="dxa"/>
          </w:tcPr>
          <w:p w14:paraId="37C4553A" w14:textId="77777777" w:rsidR="00E0088B" w:rsidRDefault="00E0088B" w:rsidP="00285DA7">
            <w:pPr>
              <w:pStyle w:val="afa"/>
            </w:pPr>
            <w:r w:rsidRPr="00551789">
              <w:t>Общее кол-во атомов в ячейке</w:t>
            </w:r>
          </w:p>
        </w:tc>
        <w:tc>
          <w:tcPr>
            <w:tcW w:w="3254" w:type="dxa"/>
          </w:tcPr>
          <w:p w14:paraId="020663E5" w14:textId="77777777" w:rsidR="00E0088B" w:rsidRDefault="00E0088B" w:rsidP="00285DA7">
            <w:pPr>
              <w:pStyle w:val="afa"/>
            </w:pPr>
            <w:r>
              <w:t>601639</w:t>
            </w:r>
          </w:p>
        </w:tc>
      </w:tr>
      <w:tr w:rsidR="00E0088B" w14:paraId="64D59ABC" w14:textId="77777777" w:rsidTr="00285DA7">
        <w:tc>
          <w:tcPr>
            <w:tcW w:w="6091" w:type="dxa"/>
          </w:tcPr>
          <w:p w14:paraId="22F30985" w14:textId="77777777" w:rsidR="00E0088B" w:rsidRDefault="00E0088B" w:rsidP="00285DA7">
            <w:pPr>
              <w:pStyle w:val="afa"/>
            </w:pPr>
            <w:r w:rsidRPr="00551789">
              <w:t>Энергия</w:t>
            </w:r>
          </w:p>
        </w:tc>
        <w:tc>
          <w:tcPr>
            <w:tcW w:w="3254" w:type="dxa"/>
          </w:tcPr>
          <w:p w14:paraId="60C0F075" w14:textId="77777777" w:rsidR="00E0088B" w:rsidRDefault="00E0088B" w:rsidP="00285DA7">
            <w:pPr>
              <w:pStyle w:val="afa"/>
            </w:pPr>
            <w:r w:rsidRPr="00551789">
              <w:t>≈</w:t>
            </w:r>
            <w:r>
              <w:t>10</w:t>
            </w:r>
            <w:r w:rsidRPr="003C2968">
              <w:t xml:space="preserve"> кэВ</w:t>
            </w:r>
          </w:p>
        </w:tc>
      </w:tr>
      <w:tr w:rsidR="00E0088B" w14:paraId="5898EE1A" w14:textId="77777777" w:rsidTr="00285DA7">
        <w:tc>
          <w:tcPr>
            <w:tcW w:w="6091" w:type="dxa"/>
          </w:tcPr>
          <w:p w14:paraId="719DFD27" w14:textId="77777777" w:rsidR="00E0088B" w:rsidRDefault="00E0088B" w:rsidP="00285DA7">
            <w:pPr>
              <w:pStyle w:val="afa"/>
            </w:pPr>
            <w:r>
              <w:t>Глубина проникновения</w:t>
            </w:r>
          </w:p>
        </w:tc>
        <w:tc>
          <w:tcPr>
            <w:tcW w:w="3254" w:type="dxa"/>
          </w:tcPr>
          <w:p w14:paraId="5505BFB9" w14:textId="77777777" w:rsidR="00E0088B" w:rsidRDefault="00E0088B" w:rsidP="00285DA7">
            <w:pPr>
              <w:pStyle w:val="afa"/>
            </w:pPr>
            <w:r>
              <w:rPr>
                <w:rFonts w:cs="Times New Roman"/>
              </w:rPr>
              <w:t>≈</w:t>
            </w:r>
            <w:r>
              <w:t xml:space="preserve">87 </w:t>
            </w:r>
            <w:r w:rsidRPr="00551789">
              <w:t>Å</w:t>
            </w:r>
          </w:p>
        </w:tc>
      </w:tr>
      <w:tr w:rsidR="00E0088B" w14:paraId="0FAE346B" w14:textId="77777777" w:rsidTr="00285DA7">
        <w:tc>
          <w:tcPr>
            <w:tcW w:w="6091" w:type="dxa"/>
          </w:tcPr>
          <w:p w14:paraId="7DF349BC" w14:textId="77777777" w:rsidR="00E0088B" w:rsidRDefault="00E0088B" w:rsidP="00285DA7">
            <w:pPr>
              <w:pStyle w:val="afa"/>
            </w:pPr>
            <w:r>
              <w:t>Максимальный р</w:t>
            </w:r>
            <w:r w:rsidRPr="00551789">
              <w:t>азмер каскада</w:t>
            </w:r>
            <w:r>
              <w:t xml:space="preserve"> по оси </w:t>
            </w:r>
            <w:r>
              <w:rPr>
                <w:lang w:val="en-US"/>
              </w:rPr>
              <w:t>X</w:t>
            </w:r>
          </w:p>
        </w:tc>
        <w:tc>
          <w:tcPr>
            <w:tcW w:w="3254" w:type="dxa"/>
          </w:tcPr>
          <w:p w14:paraId="7960BFE2" w14:textId="77777777" w:rsidR="00E0088B" w:rsidRDefault="00E0088B" w:rsidP="00285DA7">
            <w:pPr>
              <w:pStyle w:val="afa"/>
            </w:pPr>
            <w:r>
              <w:rPr>
                <w:rFonts w:cs="Times New Roman"/>
              </w:rPr>
              <w:t>≈</w:t>
            </w:r>
            <w:r>
              <w:t>26</w:t>
            </w:r>
            <w:r w:rsidRPr="00551789">
              <w:t xml:space="preserve"> Å</w:t>
            </w:r>
          </w:p>
        </w:tc>
      </w:tr>
      <w:tr w:rsidR="00E0088B" w14:paraId="79E3F923" w14:textId="77777777" w:rsidTr="00285DA7">
        <w:tc>
          <w:tcPr>
            <w:tcW w:w="6091" w:type="dxa"/>
          </w:tcPr>
          <w:p w14:paraId="291DB554" w14:textId="77777777" w:rsidR="00E0088B" w:rsidRPr="00551789" w:rsidRDefault="00E0088B" w:rsidP="00285DA7">
            <w:pPr>
              <w:pStyle w:val="afa"/>
            </w:pPr>
            <w:r w:rsidRPr="00551789">
              <w:t>Вторичные каскады</w:t>
            </w:r>
          </w:p>
        </w:tc>
        <w:tc>
          <w:tcPr>
            <w:tcW w:w="3254" w:type="dxa"/>
          </w:tcPr>
          <w:p w14:paraId="73C223CA" w14:textId="77777777" w:rsidR="00E0088B" w:rsidRPr="00551789" w:rsidRDefault="00E0088B" w:rsidP="00285DA7">
            <w:pPr>
              <w:pStyle w:val="afa"/>
            </w:pPr>
            <w:r w:rsidRPr="00551789">
              <w:t>Нет</w:t>
            </w:r>
          </w:p>
        </w:tc>
      </w:tr>
      <w:tr w:rsidR="00E0088B" w14:paraId="632B3AF6" w14:textId="77777777" w:rsidTr="00285DA7">
        <w:tc>
          <w:tcPr>
            <w:tcW w:w="6091" w:type="dxa"/>
          </w:tcPr>
          <w:p w14:paraId="39D99E30" w14:textId="77777777" w:rsidR="00E0088B" w:rsidRPr="00551789" w:rsidRDefault="00E0088B" w:rsidP="00285DA7">
            <w:pPr>
              <w:pStyle w:val="afa"/>
            </w:pPr>
            <w:r>
              <w:t>Время отжига</w:t>
            </w:r>
          </w:p>
        </w:tc>
        <w:tc>
          <w:tcPr>
            <w:tcW w:w="3254" w:type="dxa"/>
          </w:tcPr>
          <w:p w14:paraId="6C96759F" w14:textId="77777777" w:rsidR="00E0088B" w:rsidRPr="00F80EAE" w:rsidRDefault="00E0088B" w:rsidP="00285DA7">
            <w:pPr>
              <w:pStyle w:val="afa"/>
              <w:rPr>
                <w:lang w:val="en-US"/>
              </w:rPr>
            </w:pPr>
            <w:r>
              <w:t>15 пс</w:t>
            </w:r>
          </w:p>
        </w:tc>
      </w:tr>
      <w:tr w:rsidR="00E0088B" w14:paraId="438B2611" w14:textId="77777777" w:rsidTr="00285DA7">
        <w:tc>
          <w:tcPr>
            <w:tcW w:w="6091" w:type="dxa"/>
          </w:tcPr>
          <w:p w14:paraId="0C81E648" w14:textId="77777777" w:rsidR="00E0088B" w:rsidRDefault="00E0088B" w:rsidP="00285DA7">
            <w:pPr>
              <w:pStyle w:val="afa"/>
            </w:pPr>
            <w:r w:rsidRPr="00551789">
              <w:t>Общее кол-во остаточных вакансий и межузлий</w:t>
            </w:r>
          </w:p>
        </w:tc>
        <w:tc>
          <w:tcPr>
            <w:tcW w:w="3254" w:type="dxa"/>
          </w:tcPr>
          <w:p w14:paraId="6E6C15BF" w14:textId="77777777" w:rsidR="00E0088B" w:rsidRDefault="00E0088B" w:rsidP="00285DA7">
            <w:pPr>
              <w:pStyle w:val="afa"/>
            </w:pPr>
            <w:r>
              <w:t>2043</w:t>
            </w:r>
          </w:p>
        </w:tc>
      </w:tr>
      <w:tr w:rsidR="00E0088B" w14:paraId="218FF8AA" w14:textId="77777777" w:rsidTr="00285DA7">
        <w:tc>
          <w:tcPr>
            <w:tcW w:w="6091" w:type="dxa"/>
          </w:tcPr>
          <w:p w14:paraId="4C402062" w14:textId="77777777" w:rsidR="00E0088B" w:rsidRDefault="00E0088B" w:rsidP="00285DA7">
            <w:pPr>
              <w:pStyle w:val="afa"/>
            </w:pPr>
            <w:r w:rsidRPr="00551789">
              <w:t>Процентное соотношение от общего кол-ва атомов</w:t>
            </w:r>
          </w:p>
        </w:tc>
        <w:tc>
          <w:tcPr>
            <w:tcW w:w="3254" w:type="dxa"/>
          </w:tcPr>
          <w:p w14:paraId="53273102" w14:textId="77777777" w:rsidR="00E0088B" w:rsidRDefault="00E0088B" w:rsidP="00285DA7">
            <w:pPr>
              <w:pStyle w:val="afa"/>
            </w:pPr>
            <w:r>
              <w:t>0</w:t>
            </w:r>
            <w:r w:rsidRPr="00551789">
              <w:t>,</w:t>
            </w:r>
            <w:r>
              <w:t>003</w:t>
            </w:r>
            <w:r w:rsidRPr="00551789">
              <w:t>%</w:t>
            </w:r>
          </w:p>
        </w:tc>
      </w:tr>
    </w:tbl>
    <w:p w14:paraId="2B434A8E" w14:textId="5DF165D6" w:rsidR="00E0088B" w:rsidRDefault="00E0088B" w:rsidP="00E0088B">
      <w:pPr>
        <w:ind w:firstLine="0"/>
      </w:pPr>
    </w:p>
    <w:p w14:paraId="5753F124" w14:textId="256A41C7" w:rsidR="00C16FC4" w:rsidRDefault="00AA3E18" w:rsidP="00D602D1">
      <w:pPr>
        <w:pStyle w:val="4"/>
      </w:pPr>
      <w:bookmarkStart w:id="134" w:name="_Toc514780565"/>
      <w:bookmarkStart w:id="135" w:name="_Toc517719248"/>
      <w:r w:rsidRPr="005B77E9">
        <w:lastRenderedPageBreak/>
        <w:t xml:space="preserve">Моделирование </w:t>
      </w:r>
      <w:r>
        <w:t>возд</w:t>
      </w:r>
      <w:r w:rsidRPr="005B77E9">
        <w:t>ействи</w:t>
      </w:r>
      <w:r>
        <w:t>я</w:t>
      </w:r>
      <w:r w:rsidRPr="005B77E9">
        <w:t xml:space="preserve"> облучения </w:t>
      </w:r>
      <w:r>
        <w:t xml:space="preserve">на </w:t>
      </w:r>
      <w:r w:rsidRPr="005B77E9">
        <w:t>начал</w:t>
      </w:r>
      <w:r>
        <w:t>о</w:t>
      </w:r>
      <w:r w:rsidRPr="005B77E9">
        <w:t xml:space="preserve"> формирования оксидной пленки на поверхности </w:t>
      </w:r>
      <w:r w:rsidR="001C346F">
        <w:t>системы</w:t>
      </w:r>
      <w:r w:rsidR="001C346F" w:rsidRPr="005B77E9">
        <w:t xml:space="preserve"> желез</w:t>
      </w:r>
      <w:r w:rsidR="001C346F">
        <w:t>о</w:t>
      </w:r>
      <w:r w:rsidR="00C153EC">
        <w:noBreakHyphen/>
      </w:r>
      <w:r w:rsidR="001C346F">
        <w:t>хром.</w:t>
      </w:r>
      <w:bookmarkEnd w:id="134"/>
      <w:bookmarkEnd w:id="135"/>
    </w:p>
    <w:p w14:paraId="002DFB69" w14:textId="3A7BEF5C" w:rsidR="00A45F49" w:rsidRDefault="00E40F3E" w:rsidP="00A45F49">
      <w:r>
        <w:t>Р</w:t>
      </w:r>
      <w:r w:rsidRPr="005907CF">
        <w:t>асчетн</w:t>
      </w:r>
      <w:r>
        <w:t>ая</w:t>
      </w:r>
      <w:r w:rsidRPr="005907CF">
        <w:t xml:space="preserve"> ячейк</w:t>
      </w:r>
      <w:r>
        <w:t>а представляла собой куб</w:t>
      </w:r>
      <w:r w:rsidRPr="005907CF">
        <w:t xml:space="preserve"> </w:t>
      </w:r>
      <w:r>
        <w:t>80х80х60 атомных слоев, в котором кристаллит</w:t>
      </w:r>
      <w:r w:rsidRPr="005907CF">
        <w:t xml:space="preserve"> желез</w:t>
      </w:r>
      <w:r>
        <w:t xml:space="preserve">о </w:t>
      </w:r>
      <w:r w:rsidR="00130707">
        <w:t>-</w:t>
      </w:r>
      <w:r>
        <w:t xml:space="preserve"> хром</w:t>
      </w:r>
      <w:r w:rsidRPr="005907CF">
        <w:t xml:space="preserve"> занимал</w:t>
      </w:r>
      <w:r>
        <w:t xml:space="preserve"> нижнюю половину, а </w:t>
      </w:r>
      <w:r w:rsidRPr="005907CF">
        <w:t>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w:t>
      </w:r>
      <w:r>
        <w:t xml:space="preserve"> и им придавались импульсы в соответствии с заданной температурой</w:t>
      </w:r>
      <w:r w:rsidRPr="005907CF">
        <w:t xml:space="preserve">. </w:t>
      </w:r>
      <w:r>
        <w:t xml:space="preserve">Для имитации каскада атомных столкновений выбирался </w:t>
      </w:r>
      <w:r w:rsidRPr="005907CF">
        <w:t xml:space="preserve">атом железа на поверхности </w:t>
      </w:r>
      <w:r>
        <w:t>и ему придавался импульс, направленный вертикально вниз и соответствующий энергии иона</w:t>
      </w:r>
      <w:r w:rsidRPr="005907CF">
        <w:t xml:space="preserve"> </w:t>
      </w:r>
      <w:r w:rsidR="00227BAC">
        <w:rPr>
          <w:rFonts w:cs="Times New Roman"/>
        </w:rPr>
        <w:t>≈</w:t>
      </w:r>
      <w:r w:rsidR="00285DA7">
        <w:t>10</w:t>
      </w:r>
      <w:r w:rsidRPr="005907CF">
        <w:t xml:space="preserve"> кэВ. </w:t>
      </w:r>
    </w:p>
    <w:p w14:paraId="51C8CCB6" w14:textId="450DFA0B" w:rsidR="009571D1" w:rsidRDefault="009571D1" w:rsidP="00A45F49">
      <w:r>
        <w:t xml:space="preserve">Так </w:t>
      </w:r>
      <w:r w:rsidR="002478DE">
        <w:t>же,</w:t>
      </w:r>
      <w:r>
        <w:t xml:space="preserve"> как и в случае каскада в системе железо </w:t>
      </w:r>
      <w:r w:rsidR="00130707">
        <w:t>-</w:t>
      </w:r>
      <w:r>
        <w:t xml:space="preserve"> </w:t>
      </w:r>
      <w:r w:rsidR="002478DE">
        <w:t>хром,</w:t>
      </w:r>
      <w:r>
        <w:t xml:space="preserve"> но без кислорода, </w:t>
      </w:r>
      <w:r w:rsidR="00A45F49">
        <w:t xml:space="preserve">развитие </w:t>
      </w:r>
      <w:r>
        <w:t>каскад</w:t>
      </w:r>
      <w:r w:rsidR="00A45F49">
        <w:t>а</w:t>
      </w:r>
      <w:r>
        <w:t xml:space="preserve"> про</w:t>
      </w:r>
      <w:r w:rsidR="00A45F49">
        <w:t xml:space="preserve">ходило, </w:t>
      </w:r>
      <w:r>
        <w:t>примерно</w:t>
      </w:r>
      <w:r w:rsidR="00A45F49">
        <w:t>,</w:t>
      </w:r>
      <w:r>
        <w:t xml:space="preserve"> </w:t>
      </w:r>
      <w:r w:rsidR="002478DE">
        <w:t xml:space="preserve">по тому же </w:t>
      </w:r>
      <w:r w:rsidR="00A45F49">
        <w:t>сценарию</w:t>
      </w:r>
      <w:r>
        <w:t>.</w:t>
      </w:r>
      <w:r w:rsidR="00A45F49">
        <w:t xml:space="preserve"> </w:t>
      </w:r>
      <w:r w:rsidR="002478DE">
        <w:t xml:space="preserve">Отметим, лишь, ключевые моменты. После каскада поверхность «выгибается» и распыляется как показано на </w:t>
      </w:r>
      <w:r w:rsidR="002478DE" w:rsidRPr="002478DE">
        <w:rPr>
          <w:highlight w:val="yellow"/>
        </w:rPr>
        <w:t>рисунке</w:t>
      </w:r>
      <w:r w:rsidR="002478DE">
        <w:t>.</w:t>
      </w:r>
    </w:p>
    <w:p w14:paraId="443E4DDD" w14:textId="77777777" w:rsidR="002419C8" w:rsidRDefault="002419C8" w:rsidP="00A45F49"/>
    <w:p w14:paraId="7355C9D4" w14:textId="253DF745" w:rsidR="002478DE" w:rsidRDefault="002478DE" w:rsidP="002478DE">
      <w:pPr>
        <w:pStyle w:val="afb"/>
      </w:pPr>
      <w:r>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70502" cy="1440000"/>
                    </a:xfrm>
                    <a:prstGeom prst="rect">
                      <a:avLst/>
                    </a:prstGeom>
                    <a:ln>
                      <a:noFill/>
                    </a:ln>
                  </pic:spPr>
                </pic:pic>
              </a:graphicData>
            </a:graphic>
          </wp:inline>
        </w:drawing>
      </w:r>
    </w:p>
    <w:p w14:paraId="5543DFB1" w14:textId="77777777" w:rsidR="002419C8" w:rsidRDefault="002419C8" w:rsidP="002478DE">
      <w:pPr>
        <w:pStyle w:val="afb"/>
      </w:pPr>
    </w:p>
    <w:p w14:paraId="78CCA5BD" w14:textId="27E96A09" w:rsidR="002478DE" w:rsidRDefault="002478DE" w:rsidP="002478DE">
      <w:pPr>
        <w:pStyle w:val="afb"/>
      </w:pPr>
      <w:r w:rsidRPr="002478DE">
        <w:rPr>
          <w:highlight w:val="yellow"/>
        </w:rPr>
        <w:t>Рисунок</w:t>
      </w:r>
      <w:r>
        <w:t xml:space="preserve"> – Область каскада после 3 пс после начала каскада.</w:t>
      </w:r>
      <w:r w:rsidRPr="002478DE">
        <w:t xml:space="preserve"> </w:t>
      </w:r>
      <w:r>
        <w:t>Синим выделены атомы железа, красным – кислорода, желтым – хрома.</w:t>
      </w:r>
    </w:p>
    <w:p w14:paraId="4095A1DA" w14:textId="77777777" w:rsidR="002419C8" w:rsidRDefault="002419C8" w:rsidP="002478DE">
      <w:pPr>
        <w:pStyle w:val="afb"/>
      </w:pPr>
    </w:p>
    <w:p w14:paraId="75468570" w14:textId="476F0615" w:rsidR="002478DE" w:rsidRDefault="002478DE" w:rsidP="002478DE">
      <w:r>
        <w:t xml:space="preserve">Общее время окисления поверхности составило 100 пс. На </w:t>
      </w:r>
      <w:r w:rsidRPr="002478DE">
        <w:rPr>
          <w:highlight w:val="yellow"/>
        </w:rPr>
        <w:t>рисунке</w:t>
      </w:r>
      <w:r>
        <w:t xml:space="preserve"> показано состояние поверхности в этот момент.</w:t>
      </w:r>
    </w:p>
    <w:p w14:paraId="09491DF6" w14:textId="77777777" w:rsidR="002419C8" w:rsidRDefault="002419C8" w:rsidP="002478DE"/>
    <w:p w14:paraId="0A717606" w14:textId="550F2109" w:rsidR="002478DE" w:rsidRDefault="002478DE" w:rsidP="002478DE">
      <w:pPr>
        <w:pStyle w:val="afb"/>
      </w:pPr>
      <w:r>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6970" cy="472598"/>
                    </a:xfrm>
                    <a:prstGeom prst="rect">
                      <a:avLst/>
                    </a:prstGeom>
                    <a:ln>
                      <a:noFill/>
                    </a:ln>
                  </pic:spPr>
                </pic:pic>
              </a:graphicData>
            </a:graphic>
          </wp:inline>
        </w:drawing>
      </w:r>
    </w:p>
    <w:p w14:paraId="407338BA" w14:textId="77777777" w:rsidR="002419C8" w:rsidRDefault="002419C8" w:rsidP="002478DE">
      <w:pPr>
        <w:pStyle w:val="afb"/>
      </w:pPr>
    </w:p>
    <w:p w14:paraId="6FD77282" w14:textId="1F5404F9" w:rsidR="002478DE" w:rsidRDefault="002478DE" w:rsidP="002478DE">
      <w:pPr>
        <w:pStyle w:val="afb"/>
      </w:pPr>
      <w:r w:rsidRPr="00A45F49">
        <w:rPr>
          <w:highlight w:val="yellow"/>
        </w:rPr>
        <w:t>Рисунок</w:t>
      </w:r>
      <w:r>
        <w:t xml:space="preserve"> – Поверхность через 100 пс после начала прохождения каскада. Синим выделены атомы железа, красным – кислорода, желтым – хрома.</w:t>
      </w:r>
    </w:p>
    <w:p w14:paraId="754F9048" w14:textId="77777777" w:rsidR="002419C8" w:rsidRDefault="002419C8" w:rsidP="002478DE">
      <w:pPr>
        <w:pStyle w:val="afb"/>
      </w:pPr>
    </w:p>
    <w:p w14:paraId="1E34EEEF" w14:textId="25158AF4" w:rsidR="00A45F49" w:rsidRDefault="00A45F49" w:rsidP="00A45F49">
      <w:r>
        <w:lastRenderedPageBreak/>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085F1378" w:rsidR="002478DE" w:rsidRDefault="002478DE" w:rsidP="002478DE">
      <w:r>
        <w:t xml:space="preserve">Структурный анализ приповерхностного слоя показан на </w:t>
      </w:r>
      <w:r w:rsidRPr="002478DE">
        <w:rPr>
          <w:highlight w:val="yellow"/>
        </w:rPr>
        <w:t>рисунке</w:t>
      </w:r>
      <w:r>
        <w:t>.</w:t>
      </w:r>
    </w:p>
    <w:p w14:paraId="427A9911" w14:textId="77777777" w:rsidR="002419C8" w:rsidRDefault="002419C8" w:rsidP="002478DE"/>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478DE" w14:paraId="391F7F1F" w14:textId="77777777" w:rsidTr="00287BD2">
        <w:tc>
          <w:tcPr>
            <w:tcW w:w="4672" w:type="dxa"/>
            <w:vAlign w:val="center"/>
          </w:tcPr>
          <w:p w14:paraId="303780B7" w14:textId="75B85AAF" w:rsidR="002478DE" w:rsidRDefault="002419C8" w:rsidP="00287BD2">
            <w:pPr>
              <w:pStyle w:val="afb"/>
              <w:ind w:left="-534"/>
            </w:pPr>
            <w:r>
              <w:object w:dxaOrig="7294" w:dyaOrig="5569" w14:anchorId="56C91FF0">
                <v:shape id="_x0000_i1060" type="#_x0000_t75" style="width:201.6pt;height:153.6pt" o:ole="">
                  <v:imagedata r:id="rId192" o:title=""/>
                </v:shape>
                <o:OLEObject Type="Embed" ProgID="Origin50.Graph" ShapeID="_x0000_i1060" DrawAspect="Content" ObjectID="_1591532958" r:id="rId193"/>
              </w:object>
            </w:r>
          </w:p>
          <w:p w14:paraId="695D190C" w14:textId="5C51C2B9" w:rsidR="00287BD2" w:rsidRDefault="00287BD2" w:rsidP="00287BD2">
            <w:pPr>
              <w:pStyle w:val="afb"/>
              <w:ind w:left="-534"/>
            </w:pPr>
            <w:r>
              <w:t>а</w:t>
            </w:r>
          </w:p>
        </w:tc>
        <w:tc>
          <w:tcPr>
            <w:tcW w:w="4673" w:type="dxa"/>
            <w:vAlign w:val="center"/>
          </w:tcPr>
          <w:p w14:paraId="156DF282" w14:textId="79787E61" w:rsidR="002478DE" w:rsidRDefault="002419C8" w:rsidP="00287BD2">
            <w:pPr>
              <w:pStyle w:val="afb"/>
              <w:ind w:left="-435"/>
            </w:pPr>
            <w:r>
              <w:object w:dxaOrig="7294" w:dyaOrig="5569" w14:anchorId="7A30656D">
                <v:shape id="_x0000_i1061" type="#_x0000_t75" style="width:219.6pt;height:167.4pt" o:ole="">
                  <v:imagedata r:id="rId194" o:title=""/>
                </v:shape>
                <o:OLEObject Type="Embed" ProgID="Origin50.Graph" ShapeID="_x0000_i1061" DrawAspect="Content" ObjectID="_1591532959" r:id="rId195"/>
              </w:object>
            </w:r>
          </w:p>
          <w:p w14:paraId="3396BEB9" w14:textId="35FD2178" w:rsidR="00287BD2" w:rsidRDefault="00287BD2" w:rsidP="00287BD2">
            <w:pPr>
              <w:pStyle w:val="afb"/>
              <w:ind w:left="-435"/>
            </w:pPr>
            <w:r>
              <w:t>б</w:t>
            </w:r>
          </w:p>
        </w:tc>
      </w:tr>
      <w:tr w:rsidR="002478DE" w14:paraId="631C32AD" w14:textId="77777777" w:rsidTr="00287BD2">
        <w:tc>
          <w:tcPr>
            <w:tcW w:w="9345" w:type="dxa"/>
            <w:gridSpan w:val="2"/>
            <w:vAlign w:val="center"/>
          </w:tcPr>
          <w:p w14:paraId="6D443B68" w14:textId="29DDA3F0" w:rsidR="002478DE" w:rsidRDefault="002419C8" w:rsidP="00287BD2">
            <w:pPr>
              <w:pStyle w:val="afb"/>
            </w:pPr>
            <w:r>
              <w:object w:dxaOrig="7294" w:dyaOrig="5569" w14:anchorId="7BC1EB04">
                <v:shape id="_x0000_i1062" type="#_x0000_t75" style="width:222.6pt;height:169.8pt" o:ole="">
                  <v:imagedata r:id="rId196" o:title=""/>
                </v:shape>
                <o:OLEObject Type="Embed" ProgID="Origin50.Graph" ShapeID="_x0000_i1062" DrawAspect="Content" ObjectID="_1591532960" r:id="rId197"/>
              </w:object>
            </w:r>
          </w:p>
          <w:p w14:paraId="646A7520" w14:textId="6DA7FED6" w:rsidR="00287BD2" w:rsidRDefault="00287BD2" w:rsidP="00287BD2">
            <w:pPr>
              <w:pStyle w:val="afb"/>
            </w:pPr>
            <w:r>
              <w:t>в</w:t>
            </w:r>
          </w:p>
        </w:tc>
      </w:tr>
    </w:tbl>
    <w:p w14:paraId="3F8AF9D1" w14:textId="77777777" w:rsidR="002419C8" w:rsidRPr="002419C8" w:rsidRDefault="002419C8" w:rsidP="002478DE">
      <w:pPr>
        <w:pStyle w:val="afb"/>
        <w:rPr>
          <w:sz w:val="20"/>
          <w:szCs w:val="20"/>
        </w:rPr>
      </w:pPr>
    </w:p>
    <w:p w14:paraId="7492C222" w14:textId="3D2E9806" w:rsidR="002419C8" w:rsidRPr="002419C8" w:rsidRDefault="00287BD2" w:rsidP="002478DE">
      <w:pPr>
        <w:pStyle w:val="afb"/>
        <w:rPr>
          <w:sz w:val="20"/>
          <w:szCs w:val="20"/>
        </w:rPr>
      </w:pPr>
      <w:r w:rsidRPr="002419C8">
        <w:rPr>
          <w:sz w:val="20"/>
          <w:szCs w:val="20"/>
        </w:rPr>
        <w:t>а – сравнение в различные моменты времени</w:t>
      </w:r>
    </w:p>
    <w:p w14:paraId="1CEE8091" w14:textId="77777777" w:rsidR="002419C8" w:rsidRPr="002419C8" w:rsidRDefault="00287BD2" w:rsidP="002478DE">
      <w:pPr>
        <w:pStyle w:val="afb"/>
        <w:rPr>
          <w:sz w:val="20"/>
          <w:szCs w:val="20"/>
        </w:rPr>
      </w:pPr>
      <w:r w:rsidRPr="002419C8">
        <w:rPr>
          <w:sz w:val="20"/>
          <w:szCs w:val="20"/>
        </w:rPr>
        <w:t>б – сравнение с различными структурами</w:t>
      </w:r>
    </w:p>
    <w:p w14:paraId="1E379152" w14:textId="04C6FEA4" w:rsidR="00287BD2" w:rsidRPr="002419C8" w:rsidRDefault="00287BD2" w:rsidP="002478DE">
      <w:pPr>
        <w:pStyle w:val="afb"/>
        <w:rPr>
          <w:sz w:val="20"/>
          <w:szCs w:val="20"/>
        </w:rPr>
      </w:pPr>
      <w:r w:rsidRPr="002419C8">
        <w:rPr>
          <w:sz w:val="20"/>
          <w:szCs w:val="20"/>
        </w:rPr>
        <w:t>в – сравнение окисления с каскадом и без каскада</w:t>
      </w:r>
    </w:p>
    <w:p w14:paraId="61238363" w14:textId="77777777" w:rsidR="002419C8" w:rsidRPr="002419C8" w:rsidRDefault="002419C8" w:rsidP="002478DE">
      <w:pPr>
        <w:pStyle w:val="afb"/>
        <w:rPr>
          <w:sz w:val="20"/>
          <w:szCs w:val="20"/>
        </w:rPr>
      </w:pPr>
    </w:p>
    <w:p w14:paraId="07A1FF45" w14:textId="432782B8" w:rsidR="002478DE" w:rsidRDefault="00287BD2" w:rsidP="002478DE">
      <w:pPr>
        <w:pStyle w:val="afb"/>
      </w:pPr>
      <w:r w:rsidRPr="00287BD2">
        <w:rPr>
          <w:highlight w:val="yellow"/>
        </w:rPr>
        <w:t>Рисунок</w:t>
      </w:r>
      <w:r>
        <w:t xml:space="preserve"> – Структурный анализ приповерхностного слоя</w:t>
      </w:r>
      <w:r w:rsidR="006162C2">
        <w:t xml:space="preserve"> расчетной ячейки после прохождения каскада</w:t>
      </w:r>
      <w:r>
        <w:t>.</w:t>
      </w:r>
    </w:p>
    <w:p w14:paraId="5DCE9287" w14:textId="77777777" w:rsidR="002419C8" w:rsidRDefault="002419C8" w:rsidP="002478DE">
      <w:pPr>
        <w:pStyle w:val="afb"/>
      </w:pPr>
    </w:p>
    <w:p w14:paraId="0ABC4832" w14:textId="36E6F8E4" w:rsidR="00AC484E" w:rsidRDefault="00A45F49" w:rsidP="004E51AA">
      <w:r>
        <w:lastRenderedPageBreak/>
        <w:t xml:space="preserve">Переход к структуре вюстита начался, что видно с </w:t>
      </w:r>
      <w:r w:rsidRPr="00A45F49">
        <w:rPr>
          <w:highlight w:val="yellow"/>
        </w:rPr>
        <w:t>рисунка (б)</w:t>
      </w:r>
      <w:r w:rsidRPr="005C7A65">
        <w:t xml:space="preserve">, а с </w:t>
      </w:r>
      <w:r>
        <w:rPr>
          <w:highlight w:val="yellow"/>
        </w:rPr>
        <w:t xml:space="preserve">рисунка (в) </w:t>
      </w:r>
      <w:r w:rsidRPr="005C7A65">
        <w:t xml:space="preserve">видно, что </w:t>
      </w:r>
      <w:r w:rsidR="00F35983">
        <w:t xml:space="preserve">структура практически не меняется, и поэтому, </w:t>
      </w:r>
      <w:r w:rsidRPr="005C7A65">
        <w:t xml:space="preserve">каскад особо не влияет на </w:t>
      </w:r>
      <w:r w:rsidR="005C7A65" w:rsidRPr="005C7A65">
        <w:t>рост оксидной пленки.</w:t>
      </w:r>
    </w:p>
    <w:p w14:paraId="55E72056" w14:textId="77777777" w:rsidR="002419C8" w:rsidRPr="001D468B" w:rsidRDefault="002419C8" w:rsidP="004E51AA"/>
    <w:p w14:paraId="532FA8E0" w14:textId="7C141EBD" w:rsidR="00DB3ED9" w:rsidRDefault="00081F14" w:rsidP="00081F14">
      <w:pPr>
        <w:pStyle w:val="4"/>
      </w:pPr>
      <w:bookmarkStart w:id="136" w:name="_Toc517719249"/>
      <w:r>
        <w:t xml:space="preserve">Каскады на поверхности системы железо </w:t>
      </w:r>
      <w:r w:rsidR="006F3573">
        <w:t>–</w:t>
      </w:r>
      <w:r>
        <w:t xml:space="preserve"> хром</w:t>
      </w:r>
      <w:r w:rsidR="006F3573" w:rsidRPr="006F3573">
        <w:t xml:space="preserve"> - </w:t>
      </w:r>
      <w:r w:rsidR="006F3573">
        <w:t>оксид</w:t>
      </w:r>
      <w:r w:rsidR="004060A7">
        <w:t>.</w:t>
      </w:r>
      <w:bookmarkEnd w:id="136"/>
    </w:p>
    <w:p w14:paraId="0F4413B7" w14:textId="1D3FFCD5" w:rsidR="004060A7" w:rsidRDefault="004060A7" w:rsidP="004060A7">
      <w:r>
        <w:t xml:space="preserve">После окисления системы железо </w:t>
      </w:r>
      <w:r w:rsidR="00130707">
        <w:t>-</w:t>
      </w:r>
      <w:r>
        <w:t xml:space="preserve"> </w:t>
      </w:r>
      <w:r w:rsidR="00285DA7">
        <w:t>30</w:t>
      </w:r>
      <w:r w:rsidR="00285DA7" w:rsidRPr="00285DA7">
        <w:t xml:space="preserve"> </w:t>
      </w:r>
      <w:proofErr w:type="gramStart"/>
      <w:r w:rsidR="004C3024">
        <w:t>масс.%</w:t>
      </w:r>
      <w:proofErr w:type="gramEnd"/>
      <w:r w:rsidR="00285DA7">
        <w:t> хрома</w:t>
      </w:r>
      <w:r>
        <w:t xml:space="preserve"> в течении 100 пс</w:t>
      </w:r>
      <w:r w:rsidR="00BC6C7C">
        <w:t xml:space="preserve"> (раздел </w:t>
      </w:r>
      <w:r w:rsidR="00BC6C7C">
        <w:fldChar w:fldCharType="begin"/>
      </w:r>
      <w:r w:rsidR="00BC6C7C">
        <w:instrText xml:space="preserve"> REF _Ref517687544 \r \h </w:instrText>
      </w:r>
      <w:r w:rsidR="00BC6C7C">
        <w:fldChar w:fldCharType="separate"/>
      </w:r>
      <w:r w:rsidR="00D01514">
        <w:t>3.4.2.1</w:t>
      </w:r>
      <w:r w:rsidR="00BC6C7C">
        <w:fldChar w:fldCharType="end"/>
      </w:r>
      <w:r w:rsidR="00BC6C7C">
        <w:t>)</w:t>
      </w:r>
      <w:r>
        <w:t xml:space="preserve"> </w:t>
      </w:r>
      <w:r w:rsidR="00981B8A">
        <w:t>н</w:t>
      </w:r>
      <w:r>
        <w:t xml:space="preserve">а поверхности, как и в других задачах, выбирался атом железа и ему придавался импульс, направленный вниз, равный энергии </w:t>
      </w:r>
      <w:r>
        <w:rPr>
          <w:rFonts w:cs="Times New Roman"/>
        </w:rPr>
        <w:t>≈</w:t>
      </w:r>
      <w:r w:rsidR="00285DA7">
        <w:t>10</w:t>
      </w:r>
      <w:r>
        <w:t xml:space="preserve"> кэВ. Отжиг проводился в течении </w:t>
      </w:r>
      <w:r w:rsidR="009A76D3">
        <w:t>15</w:t>
      </w:r>
      <w:r w:rsidRPr="009A76D3">
        <w:t xml:space="preserve"> пс</w:t>
      </w:r>
      <w:r>
        <w:t>.</w:t>
      </w:r>
    </w:p>
    <w:p w14:paraId="20C8811A" w14:textId="1ED07775" w:rsidR="00F80EAE" w:rsidRDefault="003542A8" w:rsidP="003C2968">
      <w:r>
        <w:t xml:space="preserve">На </w:t>
      </w:r>
      <w:r w:rsidRPr="003542A8">
        <w:rPr>
          <w:highlight w:val="yellow"/>
        </w:rPr>
        <w:t>рисунке</w:t>
      </w:r>
      <w:r>
        <w:t xml:space="preserve"> представлен дефектный анализ.</w:t>
      </w:r>
    </w:p>
    <w:p w14:paraId="3E8392C7" w14:textId="77777777" w:rsidR="002419C8" w:rsidRDefault="002419C8" w:rsidP="003C2968"/>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2419C8" w14:paraId="3A9739B8" w14:textId="509EF01F" w:rsidTr="002419C8">
        <w:tc>
          <w:tcPr>
            <w:tcW w:w="3118" w:type="dxa"/>
            <w:vAlign w:val="center"/>
          </w:tcPr>
          <w:p w14:paraId="3F36AA6D" w14:textId="77777777" w:rsidR="002419C8" w:rsidRDefault="002419C8" w:rsidP="002419C8">
            <w:pPr>
              <w:pStyle w:val="afb"/>
            </w:pPr>
            <w:r>
              <w:rPr>
                <w:noProof/>
              </w:rPr>
              <w:drawing>
                <wp:inline distT="0" distB="0" distL="0" distR="0" wp14:anchorId="4054BE0E" wp14:editId="4E414589">
                  <wp:extent cx="1706726" cy="1440000"/>
                  <wp:effectExtent l="19050" t="19050" r="27305" b="27305"/>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06726" cy="1440000"/>
                          </a:xfrm>
                          <a:prstGeom prst="rect">
                            <a:avLst/>
                          </a:prstGeom>
                          <a:ln>
                            <a:solidFill>
                              <a:schemeClr val="tx1"/>
                            </a:solidFill>
                          </a:ln>
                        </pic:spPr>
                      </pic:pic>
                    </a:graphicData>
                  </a:graphic>
                </wp:inline>
              </w:drawing>
            </w:r>
          </w:p>
          <w:p w14:paraId="073C9568" w14:textId="2F34E6CC" w:rsidR="002419C8" w:rsidRDefault="002419C8" w:rsidP="002419C8">
            <w:pPr>
              <w:pStyle w:val="afb"/>
            </w:pPr>
            <w:r>
              <w:t>а</w:t>
            </w:r>
          </w:p>
        </w:tc>
        <w:tc>
          <w:tcPr>
            <w:tcW w:w="3118" w:type="dxa"/>
            <w:vAlign w:val="center"/>
          </w:tcPr>
          <w:p w14:paraId="7D6BB3BC" w14:textId="77777777" w:rsidR="002419C8" w:rsidRDefault="002419C8" w:rsidP="002419C8">
            <w:pPr>
              <w:pStyle w:val="afb"/>
            </w:pPr>
            <w:r>
              <w:rPr>
                <w:noProof/>
              </w:rPr>
              <w:drawing>
                <wp:inline distT="0" distB="0" distL="0" distR="0" wp14:anchorId="29BC59F5" wp14:editId="42A13EA5">
                  <wp:extent cx="1664289" cy="1440000"/>
                  <wp:effectExtent l="19050" t="19050" r="12700" b="2730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64289" cy="1440000"/>
                          </a:xfrm>
                          <a:prstGeom prst="rect">
                            <a:avLst/>
                          </a:prstGeom>
                          <a:ln>
                            <a:solidFill>
                              <a:schemeClr val="tx1"/>
                            </a:solidFill>
                          </a:ln>
                        </pic:spPr>
                      </pic:pic>
                    </a:graphicData>
                  </a:graphic>
                </wp:inline>
              </w:drawing>
            </w:r>
          </w:p>
          <w:p w14:paraId="3A3C690F" w14:textId="27DB1CDF" w:rsidR="002419C8" w:rsidRDefault="002419C8" w:rsidP="002419C8">
            <w:pPr>
              <w:pStyle w:val="afb"/>
            </w:pPr>
            <w:r>
              <w:t>б</w:t>
            </w:r>
          </w:p>
        </w:tc>
        <w:tc>
          <w:tcPr>
            <w:tcW w:w="3119" w:type="dxa"/>
            <w:vAlign w:val="center"/>
          </w:tcPr>
          <w:p w14:paraId="077A1695" w14:textId="77777777" w:rsidR="002419C8" w:rsidRDefault="002419C8" w:rsidP="002419C8">
            <w:pPr>
              <w:pStyle w:val="afb"/>
            </w:pPr>
            <w:r>
              <w:rPr>
                <w:noProof/>
              </w:rPr>
              <w:drawing>
                <wp:inline distT="0" distB="0" distL="0" distR="0" wp14:anchorId="143A85E8" wp14:editId="242FD832">
                  <wp:extent cx="1683742" cy="1440000"/>
                  <wp:effectExtent l="19050" t="19050" r="12065" b="27305"/>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83742" cy="1440000"/>
                          </a:xfrm>
                          <a:prstGeom prst="rect">
                            <a:avLst/>
                          </a:prstGeom>
                          <a:ln>
                            <a:solidFill>
                              <a:schemeClr val="tx1"/>
                            </a:solidFill>
                          </a:ln>
                        </pic:spPr>
                      </pic:pic>
                    </a:graphicData>
                  </a:graphic>
                </wp:inline>
              </w:drawing>
            </w:r>
          </w:p>
          <w:p w14:paraId="7C6EA475" w14:textId="71C1006F" w:rsidR="002419C8" w:rsidRDefault="002419C8" w:rsidP="002419C8">
            <w:pPr>
              <w:pStyle w:val="afb"/>
              <w:rPr>
                <w:noProof/>
              </w:rPr>
            </w:pPr>
            <w:r>
              <w:t>в</w:t>
            </w:r>
          </w:p>
        </w:tc>
      </w:tr>
    </w:tbl>
    <w:p w14:paraId="55F79CAB" w14:textId="77777777" w:rsidR="002419C8" w:rsidRPr="002419C8" w:rsidRDefault="002419C8" w:rsidP="003C2EB8">
      <w:pPr>
        <w:pStyle w:val="afb"/>
        <w:rPr>
          <w:sz w:val="20"/>
          <w:szCs w:val="20"/>
        </w:rPr>
      </w:pPr>
    </w:p>
    <w:p w14:paraId="6D2D1F55" w14:textId="77777777" w:rsidR="002419C8" w:rsidRPr="002419C8" w:rsidRDefault="003542A8" w:rsidP="003C2EB8">
      <w:pPr>
        <w:pStyle w:val="afb"/>
        <w:rPr>
          <w:sz w:val="20"/>
          <w:szCs w:val="20"/>
        </w:rPr>
      </w:pPr>
      <w:r w:rsidRPr="002419C8">
        <w:rPr>
          <w:sz w:val="20"/>
          <w:szCs w:val="20"/>
        </w:rPr>
        <w:t>а – 2 пс</w:t>
      </w:r>
    </w:p>
    <w:p w14:paraId="65B180BA" w14:textId="77777777" w:rsidR="002419C8" w:rsidRPr="002419C8" w:rsidRDefault="003542A8" w:rsidP="003C2EB8">
      <w:pPr>
        <w:pStyle w:val="afb"/>
        <w:rPr>
          <w:sz w:val="20"/>
          <w:szCs w:val="20"/>
        </w:rPr>
      </w:pPr>
      <w:r w:rsidRPr="002419C8">
        <w:rPr>
          <w:sz w:val="20"/>
          <w:szCs w:val="20"/>
        </w:rPr>
        <w:t>б – 4 пс</w:t>
      </w:r>
    </w:p>
    <w:p w14:paraId="511A4D39" w14:textId="65A45F19" w:rsidR="003542A8" w:rsidRPr="002419C8" w:rsidRDefault="003542A8" w:rsidP="003C2EB8">
      <w:pPr>
        <w:pStyle w:val="afb"/>
        <w:rPr>
          <w:sz w:val="20"/>
          <w:szCs w:val="20"/>
        </w:rPr>
      </w:pPr>
      <w:r w:rsidRPr="002419C8">
        <w:rPr>
          <w:sz w:val="20"/>
          <w:szCs w:val="20"/>
        </w:rPr>
        <w:t>в – 15 пс</w:t>
      </w:r>
    </w:p>
    <w:p w14:paraId="6DE121C3" w14:textId="77777777" w:rsidR="002419C8" w:rsidRPr="002419C8" w:rsidRDefault="002419C8" w:rsidP="003C2EB8">
      <w:pPr>
        <w:pStyle w:val="afb"/>
        <w:rPr>
          <w:sz w:val="20"/>
          <w:szCs w:val="20"/>
        </w:rPr>
      </w:pPr>
    </w:p>
    <w:p w14:paraId="1672A9B6" w14:textId="70D93451" w:rsidR="003542A8" w:rsidRDefault="003542A8" w:rsidP="003C2EB8">
      <w:pPr>
        <w:pStyle w:val="afb"/>
      </w:pPr>
      <w:r w:rsidRPr="003C2EB8">
        <w:rPr>
          <w:highlight w:val="yellow"/>
        </w:rPr>
        <w:t>Рисунок</w:t>
      </w:r>
      <w:r>
        <w:t xml:space="preserve"> – Дефектный анализ каскада.</w:t>
      </w:r>
      <w:r w:rsidR="003C2EB8">
        <w:t xml:space="preserve"> Синим выделены вакансии, красным – междоузлия.</w:t>
      </w:r>
      <w:r w:rsidR="00130707">
        <w:t xml:space="preserve"> Атомы кристаллита удалены.</w:t>
      </w:r>
    </w:p>
    <w:p w14:paraId="57B8F8A4" w14:textId="77777777" w:rsidR="002419C8" w:rsidRDefault="002419C8" w:rsidP="003C2EB8">
      <w:pPr>
        <w:pStyle w:val="afb"/>
      </w:pPr>
    </w:p>
    <w:p w14:paraId="2D563154" w14:textId="2C876767" w:rsidR="00670314" w:rsidRPr="00670314" w:rsidRDefault="00670314" w:rsidP="00DC04DE">
      <w:r>
        <w:t xml:space="preserve">Видны дефекты в приповерхностной зоне, которые образуются из-за роста оксида. В объеме, же остаются дефекты после каскада. Видны краудионы и </w:t>
      </w:r>
      <w:r w:rsidR="00861FF7">
        <w:t>Френкелевские пары.</w:t>
      </w:r>
      <w:r w:rsidR="00DC04DE" w:rsidRPr="00DC04DE">
        <w:t xml:space="preserve"> </w:t>
      </w:r>
      <w:r w:rsidR="00DC04DE">
        <w:t xml:space="preserve">В течении отжига не образовывалась петля Франка-Рида как это было в </w:t>
      </w:r>
      <w:r w:rsidR="00DC04DE" w:rsidRPr="009A76D3">
        <w:rPr>
          <w:highlight w:val="yellow"/>
        </w:rPr>
        <w:t>разделе</w:t>
      </w:r>
      <w:r w:rsidR="00DC04DE">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6E279719" w:rsidR="003C2EB8" w:rsidRDefault="003C2EB8" w:rsidP="003C2EB8">
      <w:r>
        <w:t xml:space="preserve">Параметры каскада представлены в </w:t>
      </w:r>
      <w:r w:rsidRPr="009A76D3">
        <w:rPr>
          <w:highlight w:val="yellow"/>
        </w:rPr>
        <w:t>таблице</w:t>
      </w:r>
      <w:r>
        <w:t>.</w:t>
      </w:r>
    </w:p>
    <w:p w14:paraId="7FDC8D05" w14:textId="4B1AEB3B" w:rsidR="002419C8" w:rsidRDefault="002419C8" w:rsidP="003C2EB8"/>
    <w:p w14:paraId="62BF1E5B" w14:textId="77777777" w:rsidR="002419C8" w:rsidRDefault="002419C8" w:rsidP="003C2EB8"/>
    <w:p w14:paraId="2738A86A" w14:textId="77777777" w:rsidR="003C2EB8" w:rsidRDefault="003C2EB8" w:rsidP="003C2EB8">
      <w:pPr>
        <w:pStyle w:val="af9"/>
      </w:pPr>
      <w:r w:rsidRPr="009A76D3">
        <w:rPr>
          <w:highlight w:val="yellow"/>
        </w:rPr>
        <w:lastRenderedPageBreak/>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3C2EB8" w14:paraId="0B4AA544" w14:textId="77777777" w:rsidTr="003C2EB8">
        <w:tc>
          <w:tcPr>
            <w:tcW w:w="6091" w:type="dxa"/>
          </w:tcPr>
          <w:p w14:paraId="43A1B5D0" w14:textId="77777777" w:rsidR="003C2EB8" w:rsidRDefault="003C2EB8" w:rsidP="00125B95">
            <w:pPr>
              <w:pStyle w:val="afa"/>
            </w:pPr>
            <w:r w:rsidRPr="00551789">
              <w:t>Общее кол-во атомов в ячейке</w:t>
            </w:r>
          </w:p>
        </w:tc>
        <w:tc>
          <w:tcPr>
            <w:tcW w:w="3254" w:type="dxa"/>
          </w:tcPr>
          <w:p w14:paraId="2DC8CC19" w14:textId="77777777" w:rsidR="003C2EB8" w:rsidRDefault="003C2EB8" w:rsidP="00125B95">
            <w:pPr>
              <w:pStyle w:val="afa"/>
            </w:pPr>
            <w:r>
              <w:t>617403</w:t>
            </w:r>
          </w:p>
        </w:tc>
      </w:tr>
      <w:tr w:rsidR="003C2EB8" w14:paraId="6931A9D4" w14:textId="77777777" w:rsidTr="003C2EB8">
        <w:tc>
          <w:tcPr>
            <w:tcW w:w="6091" w:type="dxa"/>
          </w:tcPr>
          <w:p w14:paraId="49B2CE6F" w14:textId="77777777" w:rsidR="003C2EB8" w:rsidRDefault="003C2EB8" w:rsidP="00125B95">
            <w:pPr>
              <w:pStyle w:val="afa"/>
            </w:pPr>
            <w:r w:rsidRPr="00551789">
              <w:t>Энергия</w:t>
            </w:r>
          </w:p>
        </w:tc>
        <w:tc>
          <w:tcPr>
            <w:tcW w:w="3254" w:type="dxa"/>
          </w:tcPr>
          <w:p w14:paraId="6BA66305" w14:textId="5BB4E8AF" w:rsidR="003C2EB8" w:rsidRDefault="003C2EB8" w:rsidP="00125B95">
            <w:pPr>
              <w:pStyle w:val="afa"/>
            </w:pPr>
            <w:r w:rsidRPr="00551789">
              <w:t>≈</w:t>
            </w:r>
            <w:r w:rsidR="00285DA7">
              <w:t>10</w:t>
            </w:r>
            <w:r w:rsidRPr="003C2968">
              <w:t xml:space="preserve"> кэВ</w:t>
            </w:r>
          </w:p>
        </w:tc>
      </w:tr>
      <w:tr w:rsidR="003C2EB8" w14:paraId="7A0FFCE6" w14:textId="77777777" w:rsidTr="003C2EB8">
        <w:tc>
          <w:tcPr>
            <w:tcW w:w="6091" w:type="dxa"/>
          </w:tcPr>
          <w:p w14:paraId="314D2353" w14:textId="77777777" w:rsidR="003C2EB8" w:rsidRDefault="003C2EB8" w:rsidP="00125B95">
            <w:pPr>
              <w:pStyle w:val="afa"/>
            </w:pPr>
            <w:r>
              <w:t>Глубина проникновения</w:t>
            </w:r>
          </w:p>
        </w:tc>
        <w:tc>
          <w:tcPr>
            <w:tcW w:w="3254" w:type="dxa"/>
          </w:tcPr>
          <w:p w14:paraId="775103E9" w14:textId="77777777" w:rsidR="003C2EB8" w:rsidRDefault="003C2EB8" w:rsidP="00125B95">
            <w:pPr>
              <w:pStyle w:val="afa"/>
            </w:pPr>
            <w:r>
              <w:rPr>
                <w:rFonts w:cs="Times New Roman"/>
              </w:rPr>
              <w:t>≈</w:t>
            </w:r>
            <w:r>
              <w:t xml:space="preserve">100 </w:t>
            </w:r>
            <w:r w:rsidRPr="00551789">
              <w:t>Å</w:t>
            </w:r>
          </w:p>
        </w:tc>
      </w:tr>
      <w:tr w:rsidR="003C2EB8" w14:paraId="00666939" w14:textId="77777777" w:rsidTr="003C2EB8">
        <w:tc>
          <w:tcPr>
            <w:tcW w:w="6091" w:type="dxa"/>
          </w:tcPr>
          <w:p w14:paraId="5265FC1D" w14:textId="77777777" w:rsidR="003C2EB8" w:rsidRDefault="003C2EB8" w:rsidP="00125B95">
            <w:pPr>
              <w:pStyle w:val="afa"/>
            </w:pPr>
            <w:r>
              <w:t>Максимальный р</w:t>
            </w:r>
            <w:r w:rsidRPr="00551789">
              <w:t>азмер каскада</w:t>
            </w:r>
            <w:r>
              <w:t xml:space="preserve"> по оси </w:t>
            </w:r>
            <w:r>
              <w:rPr>
                <w:lang w:val="en-US"/>
              </w:rPr>
              <w:t>X</w:t>
            </w:r>
          </w:p>
        </w:tc>
        <w:tc>
          <w:tcPr>
            <w:tcW w:w="3254" w:type="dxa"/>
          </w:tcPr>
          <w:p w14:paraId="2D85C86B" w14:textId="77777777" w:rsidR="003C2EB8" w:rsidRDefault="003C2EB8" w:rsidP="00125B95">
            <w:pPr>
              <w:pStyle w:val="afa"/>
            </w:pPr>
            <w:r>
              <w:rPr>
                <w:rFonts w:cs="Times New Roman"/>
              </w:rPr>
              <w:t>≈</w:t>
            </w:r>
            <w:r>
              <w:t>34</w:t>
            </w:r>
            <w:r w:rsidRPr="00551789">
              <w:t xml:space="preserve"> Å</w:t>
            </w:r>
          </w:p>
        </w:tc>
      </w:tr>
      <w:tr w:rsidR="003C2EB8" w14:paraId="0E4E24E8" w14:textId="77777777" w:rsidTr="003C2EB8">
        <w:tc>
          <w:tcPr>
            <w:tcW w:w="6091" w:type="dxa"/>
          </w:tcPr>
          <w:p w14:paraId="73DF5398" w14:textId="77777777" w:rsidR="003C2EB8" w:rsidRPr="00551789" w:rsidRDefault="003C2EB8" w:rsidP="00125B95">
            <w:pPr>
              <w:pStyle w:val="afa"/>
            </w:pPr>
            <w:r w:rsidRPr="00551789">
              <w:t>Вторичные каскады</w:t>
            </w:r>
          </w:p>
        </w:tc>
        <w:tc>
          <w:tcPr>
            <w:tcW w:w="3254" w:type="dxa"/>
          </w:tcPr>
          <w:p w14:paraId="5996EEA5" w14:textId="77777777" w:rsidR="003C2EB8" w:rsidRPr="00551789" w:rsidRDefault="003C2EB8" w:rsidP="00125B95">
            <w:pPr>
              <w:pStyle w:val="afa"/>
            </w:pPr>
            <w:r w:rsidRPr="00551789">
              <w:t>Нет</w:t>
            </w:r>
          </w:p>
        </w:tc>
      </w:tr>
      <w:tr w:rsidR="003C2EB8" w14:paraId="2F1915E9" w14:textId="77777777" w:rsidTr="003C2EB8">
        <w:tc>
          <w:tcPr>
            <w:tcW w:w="6091" w:type="dxa"/>
          </w:tcPr>
          <w:p w14:paraId="66EAA083" w14:textId="77777777" w:rsidR="003C2EB8" w:rsidRPr="00551789" w:rsidRDefault="003C2EB8" w:rsidP="00125B95">
            <w:pPr>
              <w:pStyle w:val="afa"/>
            </w:pPr>
            <w:r>
              <w:t>Время отжига</w:t>
            </w:r>
          </w:p>
        </w:tc>
        <w:tc>
          <w:tcPr>
            <w:tcW w:w="3254" w:type="dxa"/>
          </w:tcPr>
          <w:p w14:paraId="521C9F53" w14:textId="77777777" w:rsidR="003C2EB8" w:rsidRPr="00F80EAE" w:rsidRDefault="003C2EB8" w:rsidP="00125B95">
            <w:pPr>
              <w:pStyle w:val="afa"/>
              <w:rPr>
                <w:lang w:val="en-US"/>
              </w:rPr>
            </w:pPr>
            <w:r>
              <w:t>15 пс</w:t>
            </w:r>
          </w:p>
        </w:tc>
      </w:tr>
      <w:tr w:rsidR="003C2EB8" w14:paraId="7E74BF2B" w14:textId="77777777" w:rsidTr="003C2EB8">
        <w:tc>
          <w:tcPr>
            <w:tcW w:w="6091" w:type="dxa"/>
          </w:tcPr>
          <w:p w14:paraId="2B8638FA" w14:textId="6B10D19C" w:rsidR="003C2EB8" w:rsidRDefault="003C2EB8" w:rsidP="003C2EB8">
            <w:pPr>
              <w:pStyle w:val="afa"/>
            </w:pPr>
            <w:r w:rsidRPr="00551789">
              <w:t>Общее кол-во остаточных вакансий и межузлий</w:t>
            </w:r>
          </w:p>
        </w:tc>
        <w:tc>
          <w:tcPr>
            <w:tcW w:w="3254" w:type="dxa"/>
          </w:tcPr>
          <w:p w14:paraId="57449E2B" w14:textId="721ADA32" w:rsidR="003C2EB8" w:rsidRDefault="003C2EB8" w:rsidP="003C2EB8">
            <w:pPr>
              <w:pStyle w:val="afa"/>
            </w:pPr>
            <w:r>
              <w:t>8957</w:t>
            </w:r>
          </w:p>
        </w:tc>
      </w:tr>
      <w:tr w:rsidR="003C2EB8" w14:paraId="7A510B53" w14:textId="77777777" w:rsidTr="003C2EB8">
        <w:tc>
          <w:tcPr>
            <w:tcW w:w="6091" w:type="dxa"/>
          </w:tcPr>
          <w:p w14:paraId="20EB17E2" w14:textId="43608793" w:rsidR="003C2EB8" w:rsidRDefault="003C2EB8" w:rsidP="003C2EB8">
            <w:pPr>
              <w:pStyle w:val="afa"/>
            </w:pPr>
            <w:r w:rsidRPr="00551789">
              <w:t>Процентное соотношение от общего кол-ва атомов</w:t>
            </w:r>
          </w:p>
        </w:tc>
        <w:tc>
          <w:tcPr>
            <w:tcW w:w="3254" w:type="dxa"/>
          </w:tcPr>
          <w:p w14:paraId="76000873" w14:textId="4B4058F0" w:rsidR="003C2EB8" w:rsidRDefault="003C2EB8" w:rsidP="003C2EB8">
            <w:pPr>
              <w:pStyle w:val="afa"/>
            </w:pPr>
            <w:r w:rsidRPr="00551789">
              <w:t>1,</w:t>
            </w:r>
            <w:r>
              <w:t>45</w:t>
            </w:r>
            <w:r w:rsidRPr="00551789">
              <w:t>%</w:t>
            </w:r>
          </w:p>
        </w:tc>
      </w:tr>
    </w:tbl>
    <w:p w14:paraId="706A4E8E" w14:textId="2AEC2A41" w:rsidR="003C2EB8" w:rsidRDefault="003C2EB8" w:rsidP="003C2EB8"/>
    <w:p w14:paraId="411DC12D" w14:textId="57E050BB" w:rsidR="006F3573" w:rsidRDefault="006F3573" w:rsidP="006F3573">
      <w:pPr>
        <w:pStyle w:val="3"/>
      </w:pPr>
      <w:bookmarkStart w:id="137" w:name="_Toc517719250"/>
      <w:r>
        <w:t>Моделирование каскадообразования в системе железо – хром – алюминий – оксид.</w:t>
      </w:r>
      <w:bookmarkEnd w:id="137"/>
    </w:p>
    <w:p w14:paraId="5385FC5C" w14:textId="58FC86C9" w:rsidR="006F3573" w:rsidRDefault="00637972" w:rsidP="006F3573">
      <w:r>
        <w:t xml:space="preserve">После моделирования </w:t>
      </w:r>
      <w:r w:rsidR="00BC6C7C">
        <w:t xml:space="preserve">образования и роста оксидной пленки на поверхности системы </w:t>
      </w:r>
      <w:r w:rsidR="00BC6C7C" w:rsidRPr="00BC6C7C">
        <w:t>железо – хром – алюминий – оксид</w:t>
      </w:r>
      <w:r w:rsidR="00BC6C7C">
        <w:t xml:space="preserve"> (раздел </w:t>
      </w:r>
      <w:r w:rsidR="00BC6C7C">
        <w:fldChar w:fldCharType="begin"/>
      </w:r>
      <w:r w:rsidR="00BC6C7C">
        <w:instrText xml:space="preserve"> REF _Ref517687517 \r \h </w:instrText>
      </w:r>
      <w:r w:rsidR="00BC6C7C">
        <w:fldChar w:fldCharType="separate"/>
      </w:r>
      <w:r w:rsidR="00D01514">
        <w:t>3.4.3</w:t>
      </w:r>
      <w:r w:rsidR="00BC6C7C">
        <w:fldChar w:fldCharType="end"/>
      </w:r>
      <w:r w:rsidR="00BC6C7C">
        <w:t xml:space="preserve">), оксид достиг толщины </w:t>
      </w:r>
      <w:r w:rsidR="00BC6C7C">
        <w:rPr>
          <w:rFonts w:cs="Times New Roman"/>
        </w:rPr>
        <w:t>≈</w:t>
      </w:r>
      <w:r w:rsidR="00BC6C7C">
        <w:t>6</w:t>
      </w:r>
      <w:r w:rsidR="00BC6C7C" w:rsidRPr="00BC6C7C">
        <w:t xml:space="preserve"> </w:t>
      </w:r>
      <w:r w:rsidR="00BC6C7C" w:rsidRPr="006F1B36">
        <w:t>Å</w:t>
      </w:r>
      <w:r w:rsidR="00BC6C7C">
        <w:t xml:space="preserve">. Далее, на поверхности выбирался атом железа, которому придавался импульс, направленный вглубь кристаллита, равный энергии </w:t>
      </w:r>
      <w:r w:rsidR="00BC6C7C">
        <w:rPr>
          <w:rFonts w:cs="Times New Roman"/>
        </w:rPr>
        <w:t>≈</w:t>
      </w:r>
      <w:r w:rsidR="00BC6C7C">
        <w:t xml:space="preserve">10 кэВ. Далее проводился отжиг дефектов в течении 10 пс. На </w:t>
      </w:r>
      <w:r w:rsidR="00BC6C7C" w:rsidRPr="00586F02">
        <w:rPr>
          <w:highlight w:val="yellow"/>
        </w:rPr>
        <w:t>рисунке</w:t>
      </w:r>
      <w:r w:rsidR="00586F02">
        <w:t xml:space="preserve"> изображена система в различные моменты времени.</w:t>
      </w:r>
    </w:p>
    <w:p w14:paraId="6ACBC547" w14:textId="77777777" w:rsidR="002419C8" w:rsidRDefault="002419C8" w:rsidP="006F3573"/>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806"/>
      </w:tblGrid>
      <w:tr w:rsidR="006B45B7" w14:paraId="44314102" w14:textId="77777777" w:rsidTr="006B45B7">
        <w:tc>
          <w:tcPr>
            <w:tcW w:w="4539" w:type="dxa"/>
          </w:tcPr>
          <w:p w14:paraId="51325FEB" w14:textId="77777777" w:rsidR="00586F02" w:rsidRDefault="00C31750" w:rsidP="006B45B7">
            <w:pPr>
              <w:pStyle w:val="afb"/>
            </w:pPr>
            <w:r>
              <w:rPr>
                <w:noProof/>
              </w:rPr>
              <w:drawing>
                <wp:inline distT="0" distB="0" distL="0" distR="0" wp14:anchorId="68381AB1" wp14:editId="00786228">
                  <wp:extent cx="1376404" cy="1080000"/>
                  <wp:effectExtent l="19050" t="19050" r="14605" b="2540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76404" cy="1080000"/>
                          </a:xfrm>
                          <a:prstGeom prst="rect">
                            <a:avLst/>
                          </a:prstGeom>
                          <a:ln>
                            <a:solidFill>
                              <a:schemeClr val="tx1"/>
                            </a:solidFill>
                          </a:ln>
                        </pic:spPr>
                      </pic:pic>
                    </a:graphicData>
                  </a:graphic>
                </wp:inline>
              </w:drawing>
            </w:r>
          </w:p>
          <w:p w14:paraId="116B6906" w14:textId="14968A2C" w:rsidR="00C31750" w:rsidRDefault="00C31750" w:rsidP="006B45B7">
            <w:pPr>
              <w:pStyle w:val="afb"/>
            </w:pPr>
            <w:r>
              <w:t>а</w:t>
            </w:r>
          </w:p>
        </w:tc>
        <w:tc>
          <w:tcPr>
            <w:tcW w:w="4806" w:type="dxa"/>
          </w:tcPr>
          <w:p w14:paraId="577EADC4" w14:textId="77777777" w:rsidR="00586F02" w:rsidRDefault="00767D0D" w:rsidP="006B45B7">
            <w:pPr>
              <w:pStyle w:val="afb"/>
            </w:pPr>
            <w:r>
              <w:rPr>
                <w:noProof/>
              </w:rPr>
              <w:drawing>
                <wp:inline distT="0" distB="0" distL="0" distR="0" wp14:anchorId="4ECCCCDD" wp14:editId="7226CF1C">
                  <wp:extent cx="1429597" cy="1080000"/>
                  <wp:effectExtent l="19050" t="19050" r="18415" b="25400"/>
                  <wp:docPr id="18466" name="Рисунок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6578" r="6840"/>
                          <a:stretch/>
                        </pic:blipFill>
                        <pic:spPr bwMode="auto">
                          <a:xfrm>
                            <a:off x="0" y="0"/>
                            <a:ext cx="1429597" cy="108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A8BB96" w14:textId="31DD2D64" w:rsidR="00767D0D" w:rsidRDefault="00767D0D" w:rsidP="006B45B7">
            <w:pPr>
              <w:pStyle w:val="afb"/>
            </w:pPr>
            <w:r>
              <w:t>б</w:t>
            </w:r>
          </w:p>
        </w:tc>
      </w:tr>
      <w:tr w:rsidR="006B45B7" w14:paraId="3C8F3DFA" w14:textId="77777777" w:rsidTr="006B45B7">
        <w:tc>
          <w:tcPr>
            <w:tcW w:w="4539" w:type="dxa"/>
          </w:tcPr>
          <w:p w14:paraId="66A76CED" w14:textId="77777777" w:rsidR="00586F02" w:rsidRDefault="00767D0D" w:rsidP="006B45B7">
            <w:pPr>
              <w:pStyle w:val="afb"/>
            </w:pPr>
            <w:r>
              <w:rPr>
                <w:noProof/>
              </w:rPr>
              <w:drawing>
                <wp:inline distT="0" distB="0" distL="0" distR="0" wp14:anchorId="18A01A25" wp14:editId="40B1297A">
                  <wp:extent cx="1406897" cy="1080000"/>
                  <wp:effectExtent l="19050" t="19050" r="22225" b="25400"/>
                  <wp:docPr id="18469" name="Рисунок 1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06897" cy="1080000"/>
                          </a:xfrm>
                          <a:prstGeom prst="rect">
                            <a:avLst/>
                          </a:prstGeom>
                          <a:ln>
                            <a:solidFill>
                              <a:schemeClr val="tx1"/>
                            </a:solidFill>
                          </a:ln>
                        </pic:spPr>
                      </pic:pic>
                    </a:graphicData>
                  </a:graphic>
                </wp:inline>
              </w:drawing>
            </w:r>
          </w:p>
          <w:p w14:paraId="3097C990" w14:textId="5317F7EE" w:rsidR="00AC3EC1" w:rsidRDefault="006B45B7" w:rsidP="006B45B7">
            <w:pPr>
              <w:pStyle w:val="afb"/>
            </w:pPr>
            <w:r>
              <w:t>в</w:t>
            </w:r>
          </w:p>
        </w:tc>
        <w:tc>
          <w:tcPr>
            <w:tcW w:w="4806" w:type="dxa"/>
          </w:tcPr>
          <w:p w14:paraId="32AA6BFA" w14:textId="77777777" w:rsidR="00586F02" w:rsidRDefault="006B45B7" w:rsidP="006B45B7">
            <w:pPr>
              <w:pStyle w:val="afb"/>
            </w:pPr>
            <w:r>
              <w:rPr>
                <w:noProof/>
              </w:rPr>
              <w:drawing>
                <wp:inline distT="0" distB="0" distL="0" distR="0" wp14:anchorId="43D675E8" wp14:editId="2C91CE30">
                  <wp:extent cx="1480691" cy="1080000"/>
                  <wp:effectExtent l="19050" t="19050" r="24765" b="25400"/>
                  <wp:docPr id="18470" name="Рисунок 1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6318" r="2778"/>
                          <a:stretch/>
                        </pic:blipFill>
                        <pic:spPr bwMode="auto">
                          <a:xfrm>
                            <a:off x="0" y="0"/>
                            <a:ext cx="1480691" cy="108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1C5900" w14:textId="4EFD294A" w:rsidR="006B45B7" w:rsidRDefault="006B45B7" w:rsidP="006B45B7">
            <w:pPr>
              <w:pStyle w:val="afb"/>
            </w:pPr>
            <w:r>
              <w:t>г</w:t>
            </w:r>
          </w:p>
        </w:tc>
      </w:tr>
    </w:tbl>
    <w:p w14:paraId="37BAEB38" w14:textId="77777777" w:rsidR="002419C8" w:rsidRDefault="002419C8" w:rsidP="006B45B7">
      <w:pPr>
        <w:pStyle w:val="afb"/>
      </w:pPr>
    </w:p>
    <w:p w14:paraId="62251AB1" w14:textId="77777777" w:rsidR="002419C8" w:rsidRDefault="00767D0D" w:rsidP="006B45B7">
      <w:pPr>
        <w:pStyle w:val="afb"/>
      </w:pPr>
      <w:r>
        <w:t>а</w:t>
      </w:r>
      <w:r w:rsidR="006B45B7">
        <w:t>, в</w:t>
      </w:r>
      <w:r>
        <w:t xml:space="preserve"> – область каскада через 1</w:t>
      </w:r>
      <w:r w:rsidR="006B45B7">
        <w:t xml:space="preserve"> и 3</w:t>
      </w:r>
      <w:r>
        <w:t xml:space="preserve"> пс (красным выделены атомы железа, синим – атомы кислорода, желтым – хрома, зеленым - алюминия)</w:t>
      </w:r>
    </w:p>
    <w:p w14:paraId="0E85534C" w14:textId="447DD271" w:rsidR="00BC6C7C" w:rsidRDefault="00767D0D" w:rsidP="006B45B7">
      <w:pPr>
        <w:pStyle w:val="afb"/>
      </w:pPr>
      <w:r>
        <w:t>б</w:t>
      </w:r>
      <w:r w:rsidR="006B45B7">
        <w:t>, г</w:t>
      </w:r>
      <w:r>
        <w:t xml:space="preserve"> – дефектный анализ через 1</w:t>
      </w:r>
      <w:r w:rsidR="006B45B7">
        <w:t xml:space="preserve"> и 3</w:t>
      </w:r>
      <w:r>
        <w:t xml:space="preserve"> пс (атомы кристаллита удалены, красным выделены междоузлия, синим - вакансии)</w:t>
      </w:r>
      <w:r w:rsidR="006B45B7">
        <w:t>.</w:t>
      </w:r>
      <w:r>
        <w:t xml:space="preserve"> </w:t>
      </w:r>
    </w:p>
    <w:p w14:paraId="29FF003C" w14:textId="77777777" w:rsidR="002419C8" w:rsidRDefault="002419C8" w:rsidP="006B45B7">
      <w:pPr>
        <w:pStyle w:val="afb"/>
      </w:pPr>
    </w:p>
    <w:p w14:paraId="68E5BF9D" w14:textId="36B8C6B4" w:rsidR="006B45B7" w:rsidRDefault="006B45B7" w:rsidP="006B45B7">
      <w:pPr>
        <w:pStyle w:val="afb"/>
      </w:pPr>
      <w:r w:rsidRPr="006B45B7">
        <w:rPr>
          <w:highlight w:val="yellow"/>
        </w:rPr>
        <w:t>Рисунок</w:t>
      </w:r>
      <w:r>
        <w:t xml:space="preserve"> - Развитие каскада в кристаллите и дефектный анализ области с каскадом.</w:t>
      </w:r>
    </w:p>
    <w:p w14:paraId="69ABB71D" w14:textId="77777777" w:rsidR="002419C8" w:rsidRDefault="002419C8" w:rsidP="006B45B7">
      <w:pPr>
        <w:pStyle w:val="afb"/>
      </w:pPr>
    </w:p>
    <w:p w14:paraId="76F40D26" w14:textId="1A4D943C" w:rsidR="003C1AA2" w:rsidRDefault="003C1AA2" w:rsidP="003C1AA2">
      <w:pPr>
        <w:pStyle w:val="3"/>
      </w:pPr>
      <w:bookmarkStart w:id="138" w:name="_Toc517719251"/>
      <w:r>
        <w:t xml:space="preserve">Моделирование каскадообразования в системе железо </w:t>
      </w:r>
      <w:r w:rsidR="00130707">
        <w:t>-</w:t>
      </w:r>
      <w:r>
        <w:t xml:space="preserve"> вюстит.</w:t>
      </w:r>
      <w:bookmarkEnd w:id="138"/>
    </w:p>
    <w:p w14:paraId="23E9A2EE" w14:textId="41BD5BA3" w:rsidR="003C1AA2" w:rsidRDefault="003C1AA2" w:rsidP="003C1AA2">
      <w:pPr>
        <w:pStyle w:val="4"/>
      </w:pPr>
      <w:bookmarkStart w:id="139" w:name="_Toc517719252"/>
      <w:r>
        <w:t>Каскад в объеме вюстита</w:t>
      </w:r>
      <w:r w:rsidR="00A36076">
        <w:t>.</w:t>
      </w:r>
      <w:bookmarkEnd w:id="139"/>
    </w:p>
    <w:p w14:paraId="28EE6781" w14:textId="1AA3D8B5" w:rsidR="00444DF2" w:rsidRDefault="00444DF2" w:rsidP="00444DF2">
      <w:r>
        <w:t xml:space="preserve">Для моделирования каскада создавался кристаллит размерами 80х80х80 атомных слоев с периодическими </w:t>
      </w:r>
      <w:r w:rsidRPr="00861FF7">
        <w:t xml:space="preserve">граничными условиями, </w:t>
      </w:r>
      <w:r w:rsidRPr="00BF40FC">
        <w:t>прогревался до 600</w:t>
      </w:r>
      <w:r>
        <w:rPr>
          <w:rFonts w:cs="Times New Roman"/>
        </w:rPr>
        <w:t xml:space="preserve"> ˚</w:t>
      </w:r>
      <w:r>
        <w:t>С и в произвольной точке атому железа придавал</w:t>
      </w:r>
      <w:r w:rsidR="00861FF7">
        <w:t>ся импульс</w:t>
      </w:r>
      <w:r>
        <w:t xml:space="preserve"> равн</w:t>
      </w:r>
      <w:r w:rsidR="00861FF7">
        <w:t>ый</w:t>
      </w:r>
      <w:r>
        <w:t xml:space="preserve"> энергии </w:t>
      </w:r>
      <w:r>
        <w:rPr>
          <w:rFonts w:cs="Times New Roman"/>
        </w:rPr>
        <w:t>≈</w:t>
      </w:r>
      <w:r>
        <w:t>10</w:t>
      </w:r>
      <w:r w:rsidR="00BC6C7C">
        <w:t xml:space="preserve"> </w:t>
      </w:r>
      <w:r>
        <w:t xml:space="preserve">кэВ. После начала каскада происходил отжиг дефектов в течении </w:t>
      </w:r>
      <w:r w:rsidR="001C5A15">
        <w:t>10</w:t>
      </w:r>
      <w:r>
        <w:t xml:space="preserve"> пс.</w:t>
      </w:r>
    </w:p>
    <w:p w14:paraId="5D05803A" w14:textId="709FCF11" w:rsidR="00444DF2" w:rsidRDefault="00444DF2" w:rsidP="00444DF2">
      <w:r>
        <w:t xml:space="preserve">Область, в которой проходил каскад показана на </w:t>
      </w:r>
      <w:r w:rsidRPr="00B138A4">
        <w:rPr>
          <w:highlight w:val="yellow"/>
        </w:rPr>
        <w:t>рисунке</w:t>
      </w:r>
      <w:r>
        <w:t>.</w:t>
      </w:r>
    </w:p>
    <w:p w14:paraId="3DD7B1E4" w14:textId="77777777" w:rsidR="002419C8" w:rsidRDefault="002419C8" w:rsidP="00444DF2"/>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14:paraId="03E1C7AF" w14:textId="77777777" w:rsidTr="001C5A15">
        <w:tc>
          <w:tcPr>
            <w:tcW w:w="4672" w:type="dxa"/>
            <w:vAlign w:val="center"/>
          </w:tcPr>
          <w:p w14:paraId="785AA83B" w14:textId="77777777" w:rsidR="001C5A15" w:rsidRDefault="001C5A15" w:rsidP="001C5A15">
            <w:pPr>
              <w:pStyle w:val="afb"/>
            </w:pPr>
            <w:r>
              <w:rPr>
                <w:noProof/>
              </w:rPr>
              <w:drawing>
                <wp:inline distT="0" distB="0" distL="0" distR="0" wp14:anchorId="3670B976" wp14:editId="624B2A03">
                  <wp:extent cx="1042759" cy="1080000"/>
                  <wp:effectExtent l="0" t="0" r="5080" b="635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42759" cy="1080000"/>
                          </a:xfrm>
                          <a:prstGeom prst="rect">
                            <a:avLst/>
                          </a:prstGeom>
                          <a:ln>
                            <a:noFill/>
                          </a:ln>
                        </pic:spPr>
                      </pic:pic>
                    </a:graphicData>
                  </a:graphic>
                </wp:inline>
              </w:drawing>
            </w:r>
          </w:p>
          <w:p w14:paraId="552989DB" w14:textId="48F4DBD0" w:rsidR="001C5A15" w:rsidRDefault="001C5A15" w:rsidP="001C5A15">
            <w:pPr>
              <w:pStyle w:val="afb"/>
            </w:pPr>
            <w:r>
              <w:t>а</w:t>
            </w:r>
          </w:p>
        </w:tc>
        <w:tc>
          <w:tcPr>
            <w:tcW w:w="4673" w:type="dxa"/>
            <w:vAlign w:val="center"/>
          </w:tcPr>
          <w:p w14:paraId="571D9EE2" w14:textId="77777777" w:rsidR="001C5A15" w:rsidRDefault="001C5A15" w:rsidP="001C5A15">
            <w:pPr>
              <w:pStyle w:val="afb"/>
            </w:pPr>
            <w:r>
              <w:rPr>
                <w:noProof/>
              </w:rPr>
              <w:drawing>
                <wp:inline distT="0" distB="0" distL="0" distR="0" wp14:anchorId="76AFDFB2" wp14:editId="3BF17BC9">
                  <wp:extent cx="1076288" cy="1080000"/>
                  <wp:effectExtent l="0" t="0" r="0" b="635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6288" cy="1080000"/>
                          </a:xfrm>
                          <a:prstGeom prst="rect">
                            <a:avLst/>
                          </a:prstGeom>
                          <a:ln>
                            <a:noFill/>
                          </a:ln>
                        </pic:spPr>
                      </pic:pic>
                    </a:graphicData>
                  </a:graphic>
                </wp:inline>
              </w:drawing>
            </w:r>
          </w:p>
          <w:p w14:paraId="359A84B4" w14:textId="26653685" w:rsidR="001C5A15" w:rsidRDefault="001C5A15" w:rsidP="001C5A15">
            <w:pPr>
              <w:pStyle w:val="afb"/>
            </w:pPr>
            <w:r>
              <w:t>б</w:t>
            </w:r>
          </w:p>
        </w:tc>
      </w:tr>
    </w:tbl>
    <w:p w14:paraId="32DBCC26" w14:textId="77777777" w:rsidR="002419C8" w:rsidRPr="002419C8" w:rsidRDefault="002419C8" w:rsidP="001C5A15">
      <w:pPr>
        <w:pStyle w:val="afb"/>
        <w:rPr>
          <w:sz w:val="20"/>
          <w:szCs w:val="20"/>
        </w:rPr>
      </w:pPr>
    </w:p>
    <w:p w14:paraId="47081878" w14:textId="1C9FA078" w:rsidR="002419C8" w:rsidRPr="002419C8" w:rsidRDefault="001C5A15" w:rsidP="001C5A15">
      <w:pPr>
        <w:pStyle w:val="afb"/>
        <w:rPr>
          <w:sz w:val="20"/>
          <w:szCs w:val="20"/>
        </w:rPr>
      </w:pPr>
      <w:r w:rsidRPr="002419C8">
        <w:rPr>
          <w:sz w:val="20"/>
          <w:szCs w:val="20"/>
        </w:rPr>
        <w:t>а – железо и кислород</w:t>
      </w:r>
    </w:p>
    <w:p w14:paraId="6B303334" w14:textId="35339C41" w:rsidR="00A36076" w:rsidRPr="002419C8" w:rsidRDefault="001C5A15" w:rsidP="001C5A15">
      <w:pPr>
        <w:pStyle w:val="afb"/>
        <w:rPr>
          <w:sz w:val="20"/>
          <w:szCs w:val="20"/>
        </w:rPr>
      </w:pPr>
      <w:r w:rsidRPr="002419C8">
        <w:rPr>
          <w:sz w:val="20"/>
          <w:szCs w:val="20"/>
        </w:rPr>
        <w:t>б – кислород удален</w:t>
      </w:r>
    </w:p>
    <w:p w14:paraId="17FE4A46" w14:textId="77777777" w:rsidR="002419C8" w:rsidRPr="002419C8" w:rsidRDefault="002419C8" w:rsidP="001C5A15">
      <w:pPr>
        <w:pStyle w:val="afb"/>
        <w:rPr>
          <w:sz w:val="20"/>
          <w:szCs w:val="20"/>
        </w:rPr>
      </w:pPr>
    </w:p>
    <w:p w14:paraId="3DC486DB" w14:textId="11741F0C" w:rsidR="001C5A15" w:rsidRDefault="001C5A15" w:rsidP="001C5A15">
      <w:pPr>
        <w:pStyle w:val="afb"/>
      </w:pPr>
      <w:r w:rsidRPr="001C5A15">
        <w:rPr>
          <w:highlight w:val="yellow"/>
        </w:rPr>
        <w:t>Рисунок</w:t>
      </w:r>
      <w:r>
        <w:t xml:space="preserve"> – Область кристаллита, где проходит каскад. Синим выделены атомы железа, красным – кислорода.</w:t>
      </w:r>
    </w:p>
    <w:p w14:paraId="2ED7CB01" w14:textId="77777777" w:rsidR="002419C8" w:rsidRDefault="002419C8" w:rsidP="001C5A15">
      <w:pPr>
        <w:pStyle w:val="afb"/>
      </w:pPr>
    </w:p>
    <w:p w14:paraId="525ECF14" w14:textId="6D6FD394" w:rsidR="001C5A15" w:rsidRDefault="001C5A15" w:rsidP="001C5A15">
      <w:pPr>
        <w:rPr>
          <w:highlight w:val="yellow"/>
        </w:rPr>
      </w:pPr>
      <w:r w:rsidRPr="005C7A65">
        <w:rPr>
          <w:highlight w:val="yellow"/>
        </w:rPr>
        <w:t>Из-за того, что в системе очень сильно нарушается стехиометрия (рисунок),</w:t>
      </w:r>
      <w:r w:rsidR="008B4B33" w:rsidRPr="005C7A65">
        <w:rPr>
          <w:highlight w:val="yellow"/>
        </w:rPr>
        <w:t xml:space="preserve"> наблюдать прохождение каскада не представляется возможным.</w:t>
      </w:r>
    </w:p>
    <w:p w14:paraId="7614B4F8" w14:textId="77777777" w:rsidR="002419C8" w:rsidRDefault="002419C8" w:rsidP="001C5A15"/>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457407" w14:paraId="012E5058" w14:textId="77777777" w:rsidTr="008B4B33">
        <w:tc>
          <w:tcPr>
            <w:tcW w:w="4672" w:type="dxa"/>
            <w:vAlign w:val="center"/>
          </w:tcPr>
          <w:p w14:paraId="4A071466" w14:textId="77777777" w:rsidR="008B4B33" w:rsidRPr="00457407" w:rsidRDefault="008B4B33" w:rsidP="00457407">
            <w:pPr>
              <w:pStyle w:val="afb"/>
            </w:pPr>
            <w:r w:rsidRPr="00457407">
              <w:rPr>
                <w:noProof/>
              </w:rPr>
              <w:drawing>
                <wp:inline distT="0" distB="0" distL="0" distR="0" wp14:anchorId="4E0188C9" wp14:editId="13183DBD">
                  <wp:extent cx="1111369" cy="1080000"/>
                  <wp:effectExtent l="0" t="0" r="0" b="635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11369" cy="1080000"/>
                          </a:xfrm>
                          <a:prstGeom prst="rect">
                            <a:avLst/>
                          </a:prstGeom>
                          <a:ln>
                            <a:noFill/>
                          </a:ln>
                        </pic:spPr>
                      </pic:pic>
                    </a:graphicData>
                  </a:graphic>
                </wp:inline>
              </w:drawing>
            </w:r>
          </w:p>
          <w:p w14:paraId="62DF5FD3" w14:textId="0CA6731C" w:rsidR="008B4B33" w:rsidRPr="00457407" w:rsidRDefault="008B4B33" w:rsidP="00457407">
            <w:pPr>
              <w:pStyle w:val="afb"/>
            </w:pPr>
            <w:r w:rsidRPr="00457407">
              <w:t>а</w:t>
            </w:r>
          </w:p>
        </w:tc>
        <w:tc>
          <w:tcPr>
            <w:tcW w:w="4673" w:type="dxa"/>
            <w:vAlign w:val="center"/>
          </w:tcPr>
          <w:p w14:paraId="4A0C0C34" w14:textId="77777777" w:rsidR="008B4B33" w:rsidRPr="00457407" w:rsidRDefault="008B4B33" w:rsidP="00457407">
            <w:pPr>
              <w:pStyle w:val="afb"/>
            </w:pPr>
            <w:r w:rsidRPr="00457407">
              <w:rPr>
                <w:noProof/>
              </w:rPr>
              <w:drawing>
                <wp:inline distT="0" distB="0" distL="0" distR="0" wp14:anchorId="75F12067" wp14:editId="20C1A9E2">
                  <wp:extent cx="1921154" cy="1080000"/>
                  <wp:effectExtent l="0" t="0" r="3175" b="6350"/>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21154" cy="1080000"/>
                          </a:xfrm>
                          <a:prstGeom prst="rect">
                            <a:avLst/>
                          </a:prstGeom>
                          <a:noFill/>
                          <a:ln>
                            <a:noFill/>
                          </a:ln>
                        </pic:spPr>
                      </pic:pic>
                    </a:graphicData>
                  </a:graphic>
                </wp:inline>
              </w:drawing>
            </w:r>
          </w:p>
          <w:p w14:paraId="2E6C05FC" w14:textId="36065061" w:rsidR="008B4B33" w:rsidRPr="00457407" w:rsidRDefault="008B4B33" w:rsidP="00457407">
            <w:pPr>
              <w:pStyle w:val="afb"/>
            </w:pPr>
            <w:r w:rsidRPr="00457407">
              <w:t>б</w:t>
            </w:r>
          </w:p>
        </w:tc>
      </w:tr>
    </w:tbl>
    <w:p w14:paraId="7857C490" w14:textId="77777777" w:rsidR="002419C8" w:rsidRPr="002419C8" w:rsidRDefault="002419C8" w:rsidP="00457407">
      <w:pPr>
        <w:pStyle w:val="afb"/>
        <w:rPr>
          <w:sz w:val="20"/>
          <w:szCs w:val="20"/>
        </w:rPr>
      </w:pPr>
    </w:p>
    <w:p w14:paraId="371D9995" w14:textId="0599CCF0" w:rsidR="002419C8" w:rsidRPr="002419C8" w:rsidRDefault="008B4B33" w:rsidP="00457407">
      <w:pPr>
        <w:pStyle w:val="afb"/>
        <w:rPr>
          <w:sz w:val="20"/>
          <w:szCs w:val="20"/>
        </w:rPr>
      </w:pPr>
      <w:r w:rsidRPr="002419C8">
        <w:rPr>
          <w:sz w:val="20"/>
          <w:szCs w:val="20"/>
        </w:rPr>
        <w:t xml:space="preserve">а </w:t>
      </w:r>
      <w:r w:rsidR="00457407" w:rsidRPr="002419C8">
        <w:rPr>
          <w:sz w:val="20"/>
          <w:szCs w:val="20"/>
        </w:rPr>
        <w:t>–</w:t>
      </w:r>
      <w:r w:rsidRPr="002419C8">
        <w:rPr>
          <w:sz w:val="20"/>
          <w:szCs w:val="20"/>
        </w:rPr>
        <w:t xml:space="preserve"> </w:t>
      </w:r>
      <w:r w:rsidR="00457407" w:rsidRPr="002419C8">
        <w:rPr>
          <w:sz w:val="20"/>
          <w:szCs w:val="20"/>
        </w:rPr>
        <w:t>область каскада</w:t>
      </w:r>
    </w:p>
    <w:p w14:paraId="0EB7E33E" w14:textId="5A1CBD0D" w:rsidR="008B4B33" w:rsidRPr="002419C8" w:rsidRDefault="00457407" w:rsidP="00457407">
      <w:pPr>
        <w:pStyle w:val="afb"/>
        <w:rPr>
          <w:sz w:val="20"/>
          <w:szCs w:val="20"/>
        </w:rPr>
      </w:pPr>
      <w:r w:rsidRPr="002419C8">
        <w:rPr>
          <w:sz w:val="20"/>
          <w:szCs w:val="20"/>
        </w:rPr>
        <w:lastRenderedPageBreak/>
        <w:t>б – легенда</w:t>
      </w:r>
    </w:p>
    <w:p w14:paraId="1B8D7590" w14:textId="77777777" w:rsidR="002419C8" w:rsidRPr="002419C8" w:rsidRDefault="002419C8" w:rsidP="00457407">
      <w:pPr>
        <w:pStyle w:val="afb"/>
        <w:rPr>
          <w:sz w:val="20"/>
          <w:szCs w:val="20"/>
        </w:rPr>
      </w:pPr>
    </w:p>
    <w:p w14:paraId="276C1810" w14:textId="1BD25939" w:rsidR="00457407" w:rsidRDefault="00457407" w:rsidP="00457407">
      <w:pPr>
        <w:pStyle w:val="afb"/>
      </w:pPr>
      <w:r w:rsidRPr="00457407">
        <w:rPr>
          <w:highlight w:val="yellow"/>
        </w:rPr>
        <w:t>Рисунок</w:t>
      </w:r>
      <w:r w:rsidRPr="00457407">
        <w:t xml:space="preserve"> – Область каскада в которой атомы покрашены в цвета по их зарядам и легенда для цветов. </w:t>
      </w:r>
    </w:p>
    <w:p w14:paraId="6FB5AC48" w14:textId="77777777" w:rsidR="002419C8" w:rsidRPr="00457407" w:rsidRDefault="002419C8" w:rsidP="00457407">
      <w:pPr>
        <w:pStyle w:val="afb"/>
      </w:pPr>
    </w:p>
    <w:p w14:paraId="63041AB0" w14:textId="279F386C" w:rsidR="008B4B33" w:rsidRDefault="00457407" w:rsidP="001C5A15">
      <w:r>
        <w:t xml:space="preserve">Таким образом становится понятно, что прямой анализ прохождения каскада невозможен. Возможно только </w:t>
      </w:r>
      <w:r w:rsidR="005C7A65">
        <w:t>наблюдать</w:t>
      </w:r>
      <w:r>
        <w:t xml:space="preserve"> как образуются дефекты (</w:t>
      </w:r>
      <w:r w:rsidRPr="00457407">
        <w:rPr>
          <w:highlight w:val="yellow"/>
        </w:rPr>
        <w:t>рисунок</w:t>
      </w:r>
      <w:r>
        <w:t>).</w:t>
      </w:r>
    </w:p>
    <w:p w14:paraId="2244613A" w14:textId="77777777" w:rsidR="002419C8" w:rsidRDefault="002419C8" w:rsidP="001C5A15"/>
    <w:p w14:paraId="0DA8EA48" w14:textId="3452A751" w:rsidR="00457407" w:rsidRDefault="00457407" w:rsidP="00457407">
      <w:pPr>
        <w:pStyle w:val="afb"/>
      </w:pPr>
      <w:r>
        <w:rPr>
          <w:noProof/>
        </w:rPr>
        <w:drawing>
          <wp:inline distT="0" distB="0" distL="0" distR="0" wp14:anchorId="153ED113" wp14:editId="39410D61">
            <wp:extent cx="1795394" cy="1800000"/>
            <wp:effectExtent l="0" t="0" r="0"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795394" cy="1800000"/>
                    </a:xfrm>
                    <a:prstGeom prst="rect">
                      <a:avLst/>
                    </a:prstGeom>
                    <a:ln>
                      <a:noFill/>
                    </a:ln>
                  </pic:spPr>
                </pic:pic>
              </a:graphicData>
            </a:graphic>
          </wp:inline>
        </w:drawing>
      </w:r>
    </w:p>
    <w:p w14:paraId="61E99F92" w14:textId="77777777" w:rsidR="002419C8" w:rsidRDefault="002419C8" w:rsidP="00457407">
      <w:pPr>
        <w:pStyle w:val="afb"/>
      </w:pPr>
    </w:p>
    <w:p w14:paraId="6ABF3C66" w14:textId="5A9B9960" w:rsidR="00457407" w:rsidRDefault="00457407" w:rsidP="00457407">
      <w:pPr>
        <w:pStyle w:val="afb"/>
      </w:pPr>
      <w:r w:rsidRPr="00457407">
        <w:rPr>
          <w:highlight w:val="yellow"/>
        </w:rPr>
        <w:t>Рисунок</w:t>
      </w:r>
      <w:r>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1E57E2F3" w14:textId="77777777" w:rsidR="002419C8" w:rsidRDefault="002419C8" w:rsidP="00457407">
      <w:pPr>
        <w:pStyle w:val="afb"/>
      </w:pPr>
    </w:p>
    <w:p w14:paraId="67E7F634" w14:textId="2CAA4D69" w:rsidR="00457407" w:rsidRDefault="00457407" w:rsidP="001C5A15">
      <w:pPr>
        <w:rPr>
          <w:highlight w:val="yellow"/>
        </w:rPr>
      </w:pPr>
      <w:r>
        <w:t>В дальнейшем, в течении 10 пс отжига, дефектный анализ не дает результатов так как он дает очень «зашумленные» результаты.</w:t>
      </w:r>
      <w:r w:rsidR="00A2307E">
        <w:t xml:space="preserve"> Косвенные параметры каскада приведены в </w:t>
      </w:r>
      <w:r w:rsidR="00A2307E" w:rsidRPr="00A2307E">
        <w:rPr>
          <w:highlight w:val="yellow"/>
        </w:rPr>
        <w:t>таблице</w:t>
      </w:r>
    </w:p>
    <w:p w14:paraId="1C68736A" w14:textId="77777777" w:rsidR="002419C8" w:rsidRDefault="002419C8" w:rsidP="001C5A15">
      <w:pPr>
        <w:rPr>
          <w:highlight w:val="yellow"/>
        </w:rPr>
      </w:pPr>
    </w:p>
    <w:p w14:paraId="505FD5EF" w14:textId="77777777" w:rsidR="00A2307E" w:rsidRDefault="00A2307E" w:rsidP="00A2307E">
      <w:pPr>
        <w:pStyle w:val="af9"/>
      </w:pPr>
      <w:r w:rsidRPr="009A76D3">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A2307E" w14:paraId="0A2CACE6" w14:textId="77777777" w:rsidTr="00A8236F">
        <w:tc>
          <w:tcPr>
            <w:tcW w:w="6091" w:type="dxa"/>
          </w:tcPr>
          <w:p w14:paraId="079F067F" w14:textId="77777777" w:rsidR="00A2307E" w:rsidRDefault="00A2307E" w:rsidP="00A8236F">
            <w:pPr>
              <w:pStyle w:val="afa"/>
            </w:pPr>
            <w:r w:rsidRPr="00551789">
              <w:t>Общее кол-во атомов в ячейке</w:t>
            </w:r>
          </w:p>
        </w:tc>
        <w:tc>
          <w:tcPr>
            <w:tcW w:w="3254" w:type="dxa"/>
          </w:tcPr>
          <w:p w14:paraId="7AC8F35A" w14:textId="58370393" w:rsidR="00A2307E" w:rsidRDefault="00A2307E" w:rsidP="00A8236F">
            <w:pPr>
              <w:pStyle w:val="afa"/>
            </w:pPr>
            <w:r>
              <w:t>512000</w:t>
            </w:r>
          </w:p>
        </w:tc>
      </w:tr>
      <w:tr w:rsidR="00A2307E" w14:paraId="4C2690FE" w14:textId="77777777" w:rsidTr="00A8236F">
        <w:tc>
          <w:tcPr>
            <w:tcW w:w="6091" w:type="dxa"/>
          </w:tcPr>
          <w:p w14:paraId="6EF1A7ED" w14:textId="77777777" w:rsidR="00A2307E" w:rsidRDefault="00A2307E" w:rsidP="00A8236F">
            <w:pPr>
              <w:pStyle w:val="afa"/>
            </w:pPr>
            <w:r w:rsidRPr="00551789">
              <w:t>Энергия</w:t>
            </w:r>
          </w:p>
        </w:tc>
        <w:tc>
          <w:tcPr>
            <w:tcW w:w="3254" w:type="dxa"/>
          </w:tcPr>
          <w:p w14:paraId="47C42E07" w14:textId="5BCACBCF" w:rsidR="00A2307E" w:rsidRDefault="00A2307E" w:rsidP="00A8236F">
            <w:pPr>
              <w:pStyle w:val="afa"/>
            </w:pPr>
            <w:r w:rsidRPr="00551789">
              <w:t>≈</w:t>
            </w:r>
            <w:r>
              <w:t>10</w:t>
            </w:r>
            <w:r w:rsidRPr="003C2968">
              <w:t xml:space="preserve"> кэВ</w:t>
            </w:r>
          </w:p>
        </w:tc>
      </w:tr>
      <w:tr w:rsidR="00A2307E" w14:paraId="04913AC6" w14:textId="77777777" w:rsidTr="00A8236F">
        <w:tc>
          <w:tcPr>
            <w:tcW w:w="6091" w:type="dxa"/>
          </w:tcPr>
          <w:p w14:paraId="7E9540ED" w14:textId="0888F0EF" w:rsidR="00A2307E" w:rsidRDefault="00A2307E" w:rsidP="00A8236F">
            <w:pPr>
              <w:pStyle w:val="afa"/>
            </w:pPr>
            <w:r>
              <w:t>Максимальный р</w:t>
            </w:r>
            <w:r w:rsidRPr="00551789">
              <w:t>азмер каскада</w:t>
            </w:r>
            <w:r>
              <w:t xml:space="preserve"> по оси </w:t>
            </w:r>
            <w:r>
              <w:rPr>
                <w:lang w:val="en-US"/>
              </w:rPr>
              <w:t>Z</w:t>
            </w:r>
          </w:p>
        </w:tc>
        <w:tc>
          <w:tcPr>
            <w:tcW w:w="3254" w:type="dxa"/>
          </w:tcPr>
          <w:p w14:paraId="3EE8D070" w14:textId="12F1EC5A" w:rsidR="00A2307E" w:rsidRDefault="00A2307E" w:rsidP="00A8236F">
            <w:pPr>
              <w:pStyle w:val="afa"/>
            </w:pPr>
            <w:r>
              <w:rPr>
                <w:rFonts w:cs="Times New Roman"/>
              </w:rPr>
              <w:t>≈</w:t>
            </w:r>
            <w:r>
              <w:t xml:space="preserve">60 </w:t>
            </w:r>
            <w:r w:rsidRPr="00551789">
              <w:t>Å</w:t>
            </w:r>
          </w:p>
        </w:tc>
      </w:tr>
      <w:tr w:rsidR="00A2307E" w14:paraId="408C268B" w14:textId="77777777" w:rsidTr="00A8236F">
        <w:tc>
          <w:tcPr>
            <w:tcW w:w="6091" w:type="dxa"/>
          </w:tcPr>
          <w:p w14:paraId="5288687D" w14:textId="77777777" w:rsidR="00A2307E" w:rsidRDefault="00A2307E" w:rsidP="00A8236F">
            <w:pPr>
              <w:pStyle w:val="afa"/>
            </w:pPr>
            <w:r>
              <w:t>Максимальный р</w:t>
            </w:r>
            <w:r w:rsidRPr="00551789">
              <w:t>азмер каскада</w:t>
            </w:r>
            <w:r>
              <w:t xml:space="preserve"> по оси </w:t>
            </w:r>
            <w:r>
              <w:rPr>
                <w:lang w:val="en-US"/>
              </w:rPr>
              <w:t>X</w:t>
            </w:r>
          </w:p>
        </w:tc>
        <w:tc>
          <w:tcPr>
            <w:tcW w:w="3254" w:type="dxa"/>
          </w:tcPr>
          <w:p w14:paraId="561D63D8" w14:textId="5FC9E71C" w:rsidR="00A2307E" w:rsidRDefault="00A2307E" w:rsidP="00A8236F">
            <w:pPr>
              <w:pStyle w:val="afa"/>
            </w:pPr>
            <w:r>
              <w:rPr>
                <w:rFonts w:cs="Times New Roman"/>
              </w:rPr>
              <w:t>≈</w:t>
            </w:r>
            <w:r>
              <w:t>27</w:t>
            </w:r>
            <w:r w:rsidRPr="00551789">
              <w:t xml:space="preserve"> Å</w:t>
            </w:r>
          </w:p>
        </w:tc>
      </w:tr>
      <w:tr w:rsidR="00A2307E" w14:paraId="4E1C386B" w14:textId="77777777" w:rsidTr="00A8236F">
        <w:tc>
          <w:tcPr>
            <w:tcW w:w="6091" w:type="dxa"/>
          </w:tcPr>
          <w:p w14:paraId="5BAF6A80" w14:textId="77777777" w:rsidR="00A2307E" w:rsidRPr="00551789" w:rsidRDefault="00A2307E" w:rsidP="00A8236F">
            <w:pPr>
              <w:pStyle w:val="afa"/>
            </w:pPr>
            <w:r w:rsidRPr="00551789">
              <w:t>Вторичные каскады</w:t>
            </w:r>
          </w:p>
        </w:tc>
        <w:tc>
          <w:tcPr>
            <w:tcW w:w="3254" w:type="dxa"/>
          </w:tcPr>
          <w:p w14:paraId="73959FB1" w14:textId="77777777" w:rsidR="00A2307E" w:rsidRPr="00551789" w:rsidRDefault="00A2307E" w:rsidP="00A8236F">
            <w:pPr>
              <w:pStyle w:val="afa"/>
            </w:pPr>
            <w:r w:rsidRPr="00551789">
              <w:t>Нет</w:t>
            </w:r>
          </w:p>
        </w:tc>
      </w:tr>
      <w:tr w:rsidR="00A2307E" w14:paraId="15C96EC8" w14:textId="77777777" w:rsidTr="00A8236F">
        <w:tc>
          <w:tcPr>
            <w:tcW w:w="6091" w:type="dxa"/>
          </w:tcPr>
          <w:p w14:paraId="2BAD4919" w14:textId="77777777" w:rsidR="00A2307E" w:rsidRPr="00551789" w:rsidRDefault="00A2307E" w:rsidP="00A8236F">
            <w:pPr>
              <w:pStyle w:val="afa"/>
            </w:pPr>
            <w:r>
              <w:t>Время отжига</w:t>
            </w:r>
          </w:p>
        </w:tc>
        <w:tc>
          <w:tcPr>
            <w:tcW w:w="3254" w:type="dxa"/>
          </w:tcPr>
          <w:p w14:paraId="31DA10F6" w14:textId="0D40F16C" w:rsidR="00A2307E" w:rsidRPr="00F80EAE" w:rsidRDefault="00A2307E" w:rsidP="00A8236F">
            <w:pPr>
              <w:pStyle w:val="afa"/>
              <w:rPr>
                <w:lang w:val="en-US"/>
              </w:rPr>
            </w:pPr>
            <w:r>
              <w:t>10 пс</w:t>
            </w:r>
          </w:p>
        </w:tc>
      </w:tr>
    </w:tbl>
    <w:p w14:paraId="75FCF0DF" w14:textId="77777777" w:rsidR="00A2307E" w:rsidRPr="00444DF2" w:rsidRDefault="00A2307E" w:rsidP="001C5A15"/>
    <w:p w14:paraId="6984F080" w14:textId="0D96D740" w:rsidR="00C03066" w:rsidRPr="005814D2" w:rsidRDefault="005814D2" w:rsidP="00C03066">
      <w:pPr>
        <w:pStyle w:val="4"/>
      </w:pPr>
      <w:bookmarkStart w:id="140" w:name="_Toc517719253"/>
      <w:r w:rsidRPr="005814D2">
        <w:t>Прохождение каскада в системе железо – вюстит.</w:t>
      </w:r>
      <w:bookmarkEnd w:id="140"/>
    </w:p>
    <w:p w14:paraId="092078FC" w14:textId="4B76F989" w:rsidR="004E4782" w:rsidRDefault="00EF12EC" w:rsidP="004E4782">
      <w:r>
        <w:t xml:space="preserve">Для того чтобы </w:t>
      </w:r>
      <w:r w:rsidR="000C2321">
        <w:t>проанализировать</w:t>
      </w:r>
      <w:r w:rsidR="00516153">
        <w:t>,</w:t>
      </w:r>
      <w:r>
        <w:t xml:space="preserve"> как будет </w:t>
      </w:r>
      <w:r w:rsidR="00516153">
        <w:t>проходить каскад в пленке вюстита</w:t>
      </w:r>
      <w:r w:rsidR="000C2321">
        <w:t>,</w:t>
      </w:r>
      <w:r w:rsidR="00516153">
        <w:t xml:space="preserve"> </w:t>
      </w:r>
      <w:r w:rsidR="000C2321">
        <w:t xml:space="preserve">с размерами порядка 30 </w:t>
      </w:r>
      <w:r w:rsidR="000C2321" w:rsidRPr="00551789">
        <w:t>Å</w:t>
      </w:r>
      <w:r w:rsidR="000C2321">
        <w:t xml:space="preserve">, </w:t>
      </w:r>
      <w:r w:rsidR="00516153">
        <w:t xml:space="preserve">на поверхности железа нужно создать уже готовую пленку на поверхности железа, а потом ее прогреть и облучить. </w:t>
      </w:r>
    </w:p>
    <w:p w14:paraId="15CFB12E" w14:textId="6A99903E" w:rsidR="00516153" w:rsidRDefault="00516153" w:rsidP="004E4782">
      <w:r>
        <w:lastRenderedPageBreak/>
        <w:t xml:space="preserve">Как и раньше, на поверхности вюстита выбирался атом железа и ему придавался импульс, соответствующий энергии </w:t>
      </w:r>
      <w:r w:rsidRPr="00514EBE">
        <w:rPr>
          <w:rFonts w:cs="Times New Roman"/>
        </w:rPr>
        <w:t>≈</w:t>
      </w:r>
      <w:r w:rsidR="00514EBE" w:rsidRPr="00514EBE">
        <w:t>10</w:t>
      </w:r>
      <w:r w:rsidRPr="00514EBE">
        <w:t xml:space="preserve"> кэВ</w:t>
      </w:r>
      <w:r>
        <w:t>.</w:t>
      </w:r>
    </w:p>
    <w:p w14:paraId="1480D7CF" w14:textId="6E205ACF" w:rsidR="005457CB" w:rsidRDefault="005457CB" w:rsidP="005457CB">
      <w:pPr>
        <w:rPr>
          <w:highlight w:val="yellow"/>
        </w:rPr>
      </w:pPr>
      <w:r>
        <w:t xml:space="preserve">Через 4 пс каскад достиг максимального размера </w:t>
      </w:r>
      <w:r w:rsidR="00514EBE">
        <w:t xml:space="preserve">как </w:t>
      </w:r>
      <w:r>
        <w:t xml:space="preserve">изображено на </w:t>
      </w:r>
      <w:r w:rsidRPr="005457CB">
        <w:rPr>
          <w:highlight w:val="yellow"/>
        </w:rPr>
        <w:t>рисунке</w:t>
      </w:r>
      <w:r w:rsidR="00514EBE">
        <w:rPr>
          <w:highlight w:val="yellow"/>
        </w:rPr>
        <w:t>.</w:t>
      </w:r>
    </w:p>
    <w:p w14:paraId="6A48A4F8" w14:textId="77777777" w:rsidR="002419C8" w:rsidRDefault="002419C8" w:rsidP="005457CB"/>
    <w:p w14:paraId="44E2A0E6" w14:textId="7FED9BFA" w:rsidR="005457CB" w:rsidRDefault="00514EBE" w:rsidP="005457CB">
      <w:pPr>
        <w:pStyle w:val="afb"/>
      </w:pPr>
      <w:r>
        <w:rPr>
          <w:noProof/>
        </w:rPr>
        <w:drawing>
          <wp:inline distT="0" distB="0" distL="0" distR="0" wp14:anchorId="349452B6" wp14:editId="7EBDFB18">
            <wp:extent cx="1606154" cy="1440000"/>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306" r="25336" b="33945"/>
                    <a:stretch/>
                  </pic:blipFill>
                  <pic:spPr bwMode="auto">
                    <a:xfrm>
                      <a:off x="0" y="0"/>
                      <a:ext cx="1606154" cy="1440000"/>
                    </a:xfrm>
                    <a:prstGeom prst="rect">
                      <a:avLst/>
                    </a:prstGeom>
                    <a:ln>
                      <a:noFill/>
                    </a:ln>
                    <a:extLst>
                      <a:ext uri="{53640926-AAD7-44D8-BBD7-CCE9431645EC}">
                        <a14:shadowObscured xmlns:a14="http://schemas.microsoft.com/office/drawing/2010/main"/>
                      </a:ext>
                    </a:extLst>
                  </pic:spPr>
                </pic:pic>
              </a:graphicData>
            </a:graphic>
          </wp:inline>
        </w:drawing>
      </w:r>
    </w:p>
    <w:p w14:paraId="5985B683" w14:textId="77777777" w:rsidR="002419C8" w:rsidRDefault="002419C8" w:rsidP="005457CB">
      <w:pPr>
        <w:pStyle w:val="afb"/>
      </w:pPr>
    </w:p>
    <w:p w14:paraId="6DBD44D7" w14:textId="79B7A09E" w:rsidR="005457CB" w:rsidRDefault="005457CB" w:rsidP="005457CB">
      <w:pPr>
        <w:pStyle w:val="afb"/>
      </w:pPr>
      <w:r w:rsidRPr="005457CB">
        <w:rPr>
          <w:highlight w:val="yellow"/>
        </w:rPr>
        <w:t>Рисунок</w:t>
      </w:r>
      <w:r>
        <w:t xml:space="preserve"> – Каскад в системе железо </w:t>
      </w:r>
      <w:r w:rsidR="006120A6">
        <w:t>-</w:t>
      </w:r>
      <w:r>
        <w:t xml:space="preserve"> вюстит.</w:t>
      </w:r>
      <w:r w:rsidRPr="005457CB">
        <w:t xml:space="preserve"> </w:t>
      </w:r>
      <w:r>
        <w:t>Синим выделены атомы железа, красным – кислорода.</w:t>
      </w:r>
    </w:p>
    <w:p w14:paraId="1499D638" w14:textId="77777777" w:rsidR="002419C8" w:rsidRDefault="002419C8" w:rsidP="005457CB">
      <w:pPr>
        <w:pStyle w:val="afb"/>
      </w:pPr>
    </w:p>
    <w:p w14:paraId="2B443D6A" w14:textId="1A445DCB" w:rsidR="00E73D52" w:rsidRPr="00E40F3E" w:rsidRDefault="005C7A65" w:rsidP="00E73D52">
      <w:r>
        <w:t>Видны упругие волны, из-за которых</w:t>
      </w:r>
      <w:r w:rsidR="00E73D52">
        <w:t xml:space="preserve"> не представляется возможной </w:t>
      </w:r>
      <w:r w:rsidR="004C01AE">
        <w:t>реализация дефектного анализа</w:t>
      </w:r>
      <w:r w:rsidR="00E73D52">
        <w:t>.</w:t>
      </w:r>
    </w:p>
    <w:p w14:paraId="06C09F2B" w14:textId="541F01A4" w:rsidR="005457CB" w:rsidRDefault="006F7F49" w:rsidP="005457CB">
      <w:r>
        <w:t xml:space="preserve">Следует отметить, что по сравнению с каскадом в чистом железе не наблюдается ни распыления, ни изгибов поверхности. Параметры каскада приведены в </w:t>
      </w:r>
      <w:r w:rsidRPr="00B2049A">
        <w:rPr>
          <w:highlight w:val="yellow"/>
        </w:rPr>
        <w:t>т</w:t>
      </w:r>
      <w:r w:rsidRPr="006F7F49">
        <w:rPr>
          <w:highlight w:val="yellow"/>
        </w:rPr>
        <w:t>аблице</w:t>
      </w:r>
      <w:r>
        <w:t>.</w:t>
      </w:r>
    </w:p>
    <w:p w14:paraId="448ED5E2" w14:textId="77777777" w:rsidR="008339D5" w:rsidRDefault="008339D5" w:rsidP="005457CB">
      <w:bookmarkStart w:id="141" w:name="_GoBack"/>
      <w:bookmarkEnd w:id="141"/>
    </w:p>
    <w:p w14:paraId="34ED92EE" w14:textId="2F7A09EF" w:rsidR="006F7F49" w:rsidRDefault="006F7F49" w:rsidP="006F7F49">
      <w:pPr>
        <w:pStyle w:val="af9"/>
      </w:pPr>
      <w:r w:rsidRPr="006F7F49">
        <w:rPr>
          <w:highlight w:val="yellow"/>
        </w:rPr>
        <w:t>Таблица</w:t>
      </w:r>
      <w:r>
        <w:t xml:space="preserve"> – Параметры каскада.</w:t>
      </w:r>
    </w:p>
    <w:tbl>
      <w:tblPr>
        <w:tblStyle w:val="a4"/>
        <w:tblW w:w="0" w:type="auto"/>
        <w:tblLook w:val="04A0" w:firstRow="1" w:lastRow="0" w:firstColumn="1" w:lastColumn="0" w:noHBand="0" w:noVBand="1"/>
      </w:tblPr>
      <w:tblGrid>
        <w:gridCol w:w="6091"/>
        <w:gridCol w:w="3254"/>
      </w:tblGrid>
      <w:tr w:rsidR="006F7F49" w14:paraId="18034366" w14:textId="77777777" w:rsidTr="00FE7333">
        <w:tc>
          <w:tcPr>
            <w:tcW w:w="6091" w:type="dxa"/>
          </w:tcPr>
          <w:p w14:paraId="0FD82EF1" w14:textId="77777777" w:rsidR="006F7F49" w:rsidRDefault="006F7F49" w:rsidP="00FE7333">
            <w:pPr>
              <w:pStyle w:val="afa"/>
            </w:pPr>
            <w:r w:rsidRPr="00551789">
              <w:t>Общее кол-во атомов в ячейке</w:t>
            </w:r>
          </w:p>
        </w:tc>
        <w:tc>
          <w:tcPr>
            <w:tcW w:w="3254" w:type="dxa"/>
          </w:tcPr>
          <w:p w14:paraId="738D8A65" w14:textId="57EF581D" w:rsidR="006F7F49" w:rsidRDefault="006F7F49" w:rsidP="00FE7333">
            <w:pPr>
              <w:pStyle w:val="afa"/>
            </w:pPr>
            <w:r>
              <w:t>2638801</w:t>
            </w:r>
          </w:p>
        </w:tc>
      </w:tr>
      <w:tr w:rsidR="006F7F49" w14:paraId="0D1FA1E9" w14:textId="77777777" w:rsidTr="00FE7333">
        <w:tc>
          <w:tcPr>
            <w:tcW w:w="6091" w:type="dxa"/>
          </w:tcPr>
          <w:p w14:paraId="503D5986" w14:textId="77777777" w:rsidR="006F7F49" w:rsidRDefault="006F7F49" w:rsidP="00FE7333">
            <w:pPr>
              <w:pStyle w:val="afa"/>
            </w:pPr>
            <w:r w:rsidRPr="00551789">
              <w:t>Энергия</w:t>
            </w:r>
          </w:p>
        </w:tc>
        <w:tc>
          <w:tcPr>
            <w:tcW w:w="3254" w:type="dxa"/>
          </w:tcPr>
          <w:p w14:paraId="5CA04FBB" w14:textId="1F1AC722" w:rsidR="006F7F49" w:rsidRDefault="006F7F49" w:rsidP="00FE7333">
            <w:pPr>
              <w:pStyle w:val="afa"/>
            </w:pPr>
            <w:r w:rsidRPr="00551789">
              <w:t>≈</w:t>
            </w:r>
            <w:r w:rsidRPr="003C2968">
              <w:t>1</w:t>
            </w:r>
            <w:r w:rsidR="000C2321">
              <w:t>0</w:t>
            </w:r>
            <w:r w:rsidRPr="003C2968">
              <w:t xml:space="preserve"> кэВ</w:t>
            </w:r>
          </w:p>
        </w:tc>
      </w:tr>
      <w:tr w:rsidR="006F7F49" w14:paraId="1DDF126E" w14:textId="77777777" w:rsidTr="00FE7333">
        <w:tc>
          <w:tcPr>
            <w:tcW w:w="6091" w:type="dxa"/>
          </w:tcPr>
          <w:p w14:paraId="11932D7B" w14:textId="1642BB77" w:rsidR="006F7F49" w:rsidRDefault="006F7F49" w:rsidP="00FE7333">
            <w:pPr>
              <w:pStyle w:val="afa"/>
            </w:pPr>
            <w:r>
              <w:t>Глубина проникновения каскада</w:t>
            </w:r>
          </w:p>
        </w:tc>
        <w:tc>
          <w:tcPr>
            <w:tcW w:w="3254" w:type="dxa"/>
          </w:tcPr>
          <w:p w14:paraId="5644863F" w14:textId="655F5B69" w:rsidR="006F7F49" w:rsidRDefault="006F7F49" w:rsidP="00FE7333">
            <w:pPr>
              <w:pStyle w:val="afa"/>
            </w:pPr>
            <w:r>
              <w:rPr>
                <w:rFonts w:cs="Times New Roman"/>
              </w:rPr>
              <w:t>≈</w:t>
            </w:r>
            <w:r w:rsidR="000C2321">
              <w:t>13</w:t>
            </w:r>
            <w:r>
              <w:t xml:space="preserve">8 </w:t>
            </w:r>
            <w:r w:rsidRPr="00551789">
              <w:t>Å</w:t>
            </w:r>
          </w:p>
        </w:tc>
      </w:tr>
      <w:tr w:rsidR="006F7F49" w14:paraId="4266DCC8" w14:textId="77777777" w:rsidTr="00FE7333">
        <w:tc>
          <w:tcPr>
            <w:tcW w:w="6091" w:type="dxa"/>
          </w:tcPr>
          <w:p w14:paraId="11D2BCE3" w14:textId="7C8A0DF7" w:rsidR="006F7F49" w:rsidRDefault="006F7F49" w:rsidP="00FE7333">
            <w:pPr>
              <w:pStyle w:val="afa"/>
            </w:pPr>
            <w:r>
              <w:t>Максимальный р</w:t>
            </w:r>
            <w:r w:rsidRPr="00551789">
              <w:t>азмер</w:t>
            </w:r>
            <w:r>
              <w:t xml:space="preserve"> первичного</w:t>
            </w:r>
            <w:r w:rsidRPr="00551789">
              <w:t xml:space="preserve"> каскада</w:t>
            </w:r>
            <w:r>
              <w:t xml:space="preserve"> по оси </w:t>
            </w:r>
            <w:r>
              <w:rPr>
                <w:lang w:val="en-US"/>
              </w:rPr>
              <w:t>X</w:t>
            </w:r>
          </w:p>
        </w:tc>
        <w:tc>
          <w:tcPr>
            <w:tcW w:w="3254" w:type="dxa"/>
          </w:tcPr>
          <w:p w14:paraId="5CA50969" w14:textId="427E39EF" w:rsidR="006F7F49" w:rsidRDefault="006F7F49" w:rsidP="00FE7333">
            <w:pPr>
              <w:pStyle w:val="afa"/>
            </w:pPr>
            <w:r>
              <w:rPr>
                <w:rFonts w:cs="Times New Roman"/>
              </w:rPr>
              <w:t>≈4</w:t>
            </w:r>
            <w:r w:rsidR="000C2321">
              <w:rPr>
                <w:rFonts w:cs="Times New Roman"/>
              </w:rPr>
              <w:t>6</w:t>
            </w:r>
            <w:r w:rsidRPr="00551789">
              <w:t xml:space="preserve"> Å</w:t>
            </w:r>
          </w:p>
        </w:tc>
      </w:tr>
      <w:tr w:rsidR="006F7F49" w14:paraId="1A1FE777" w14:textId="77777777" w:rsidTr="00FE7333">
        <w:tc>
          <w:tcPr>
            <w:tcW w:w="6091" w:type="dxa"/>
          </w:tcPr>
          <w:p w14:paraId="7F30C41D" w14:textId="77777777" w:rsidR="006F7F49" w:rsidRPr="00551789" w:rsidRDefault="006F7F49" w:rsidP="00FE7333">
            <w:pPr>
              <w:pStyle w:val="afa"/>
            </w:pPr>
            <w:r w:rsidRPr="00551789">
              <w:t>Вторичные каскады</w:t>
            </w:r>
          </w:p>
        </w:tc>
        <w:tc>
          <w:tcPr>
            <w:tcW w:w="3254" w:type="dxa"/>
          </w:tcPr>
          <w:p w14:paraId="0CE0761D" w14:textId="2094C0F8" w:rsidR="006F7F49" w:rsidRPr="00551789" w:rsidRDefault="000C2321" w:rsidP="00FE7333">
            <w:pPr>
              <w:pStyle w:val="afa"/>
            </w:pPr>
            <w:r>
              <w:t>Нет</w:t>
            </w:r>
          </w:p>
        </w:tc>
      </w:tr>
      <w:tr w:rsidR="006F7F49" w14:paraId="5BF57EC3" w14:textId="77777777" w:rsidTr="00FE7333">
        <w:tc>
          <w:tcPr>
            <w:tcW w:w="6091" w:type="dxa"/>
          </w:tcPr>
          <w:p w14:paraId="54FF8B28" w14:textId="77777777" w:rsidR="006F7F49" w:rsidRPr="000C2321" w:rsidRDefault="006F7F49" w:rsidP="006F7F49">
            <w:pPr>
              <w:pStyle w:val="afa"/>
            </w:pPr>
            <w:r w:rsidRPr="000C2321">
              <w:t>Время отжига</w:t>
            </w:r>
          </w:p>
        </w:tc>
        <w:tc>
          <w:tcPr>
            <w:tcW w:w="3254" w:type="dxa"/>
          </w:tcPr>
          <w:p w14:paraId="6A8A6FF2" w14:textId="77777777" w:rsidR="006F7F49" w:rsidRPr="000C2321" w:rsidRDefault="006F7F49" w:rsidP="006F7F49">
            <w:pPr>
              <w:pStyle w:val="afa"/>
              <w:rPr>
                <w:lang w:val="en-US"/>
              </w:rPr>
            </w:pPr>
            <w:r w:rsidRPr="000C2321">
              <w:t>15 пс</w:t>
            </w:r>
          </w:p>
        </w:tc>
      </w:tr>
    </w:tbl>
    <w:p w14:paraId="77DBE70B" w14:textId="77777777" w:rsidR="006F7F49" w:rsidRPr="00E73D52" w:rsidRDefault="006F7F49" w:rsidP="006F7F49">
      <w:pPr>
        <w:pStyle w:val="af9"/>
      </w:pPr>
    </w:p>
    <w:p w14:paraId="206305EF" w14:textId="77777777" w:rsidR="00652B21" w:rsidRPr="00DB3ED9" w:rsidRDefault="00652B21">
      <w:pPr>
        <w:spacing w:after="160" w:line="259" w:lineRule="auto"/>
        <w:ind w:firstLine="0"/>
        <w:jc w:val="left"/>
      </w:pPr>
      <w:r w:rsidRPr="00DB3ED9">
        <w:br w:type="page"/>
      </w:r>
    </w:p>
    <w:p w14:paraId="1D14FE64" w14:textId="125D6D7C" w:rsidR="00227BAC" w:rsidRDefault="00F958E3" w:rsidP="00227BAC">
      <w:pPr>
        <w:pStyle w:val="1"/>
      </w:pPr>
      <w:bookmarkStart w:id="142" w:name="_Toc517719254"/>
      <w:bookmarkStart w:id="143" w:name="_Toc514780566"/>
      <w:r>
        <w:lastRenderedPageBreak/>
        <w:t>Выводы</w:t>
      </w:r>
      <w:bookmarkEnd w:id="142"/>
    </w:p>
    <w:p w14:paraId="68552493" w14:textId="77777777" w:rsidR="00227BAC" w:rsidRDefault="00227BAC" w:rsidP="00227BAC"/>
    <w:p w14:paraId="6245250E" w14:textId="496FFD4C" w:rsidR="00227BAC" w:rsidRDefault="00227BAC" w:rsidP="00227BAC">
      <w:pPr>
        <w:rPr>
          <w:rFonts w:eastAsiaTheme="majorEastAsia"/>
        </w:rPr>
      </w:pPr>
      <w:r>
        <w:br w:type="page"/>
      </w:r>
    </w:p>
    <w:p w14:paraId="11E76F14" w14:textId="43F958F7" w:rsidR="00652B21" w:rsidRPr="004C1FA6" w:rsidRDefault="00652B21" w:rsidP="00652B21">
      <w:pPr>
        <w:pStyle w:val="1"/>
      </w:pPr>
      <w:bookmarkStart w:id="144" w:name="_Toc517719255"/>
      <w:r w:rsidRPr="004C1FA6">
        <w:lastRenderedPageBreak/>
        <w:t>Список использованных источников</w:t>
      </w:r>
      <w:bookmarkEnd w:id="143"/>
      <w:bookmarkEnd w:id="144"/>
    </w:p>
    <w:p w14:paraId="5C65668B" w14:textId="7CDC70C1" w:rsidR="00840288" w:rsidRDefault="00840288" w:rsidP="00840288">
      <w:pPr>
        <w:pStyle w:val="a3"/>
        <w:numPr>
          <w:ilvl w:val="0"/>
          <w:numId w:val="26"/>
        </w:numPr>
        <w:ind w:left="0" w:firstLine="0"/>
        <w:rPr>
          <w:rFonts w:eastAsia="Times New Roman" w:cs="Times New Roman"/>
          <w:noProof/>
          <w:szCs w:val="26"/>
        </w:rPr>
      </w:pPr>
      <w:r w:rsidRPr="00840288">
        <w:rPr>
          <w:rFonts w:eastAsia="Times New Roman" w:cs="Times New Roman"/>
          <w:noProof/>
          <w:szCs w:val="26"/>
        </w:rPr>
        <w:t>УФН И. В. и др. Взаимодействие не</w:t>
      </w:r>
      <w:bookmarkStart w:id="145" w:name="Взаимодействие_нейтрона_с_электроном"/>
      <w:bookmarkEnd w:id="145"/>
      <w:r w:rsidRPr="00840288">
        <w:rPr>
          <w:rFonts w:eastAsia="Times New Roman" w:cs="Times New Roman"/>
          <w:noProof/>
          <w:szCs w:val="26"/>
        </w:rPr>
        <w:t>йтрона с электроном //Успехи физических наук. – 1953. – Т. 49. – №. 2. – С. 301-304.</w:t>
      </w:r>
    </w:p>
    <w:p w14:paraId="6E2298B8" w14:textId="637D63AA" w:rsidR="004C1FA6" w:rsidRPr="006A0638" w:rsidRDefault="006A0638" w:rsidP="004C1FA6">
      <w:pPr>
        <w:pStyle w:val="a3"/>
        <w:numPr>
          <w:ilvl w:val="0"/>
          <w:numId w:val="26"/>
        </w:numPr>
        <w:ind w:left="0" w:firstLine="0"/>
        <w:rPr>
          <w:rFonts w:eastAsia="Times New Roman" w:cs="Times New Roman"/>
          <w:noProof/>
          <w:szCs w:val="26"/>
        </w:rPr>
      </w:pPr>
      <w:r w:rsidRPr="006A0638">
        <w:rPr>
          <w:rFonts w:eastAsia="Times New Roman" w:cs="Times New Roman"/>
          <w:noProof/>
          <w:szCs w:val="26"/>
        </w:rPr>
        <w:t>Ядерная физика в интернете. Взаимодействие нейтронов с веществом</w:t>
      </w:r>
      <w:r w:rsidR="00EC2A7F" w:rsidRPr="00EC2A7F">
        <w:rPr>
          <w:rFonts w:eastAsia="Times New Roman" w:cs="Times New Roman"/>
          <w:noProof/>
          <w:szCs w:val="26"/>
        </w:rPr>
        <w:t xml:space="preserve"> (</w:t>
      </w:r>
      <w:r w:rsidR="00EC2A7F">
        <w:rPr>
          <w:rFonts w:eastAsia="Times New Roman" w:cs="Times New Roman"/>
          <w:noProof/>
          <w:szCs w:val="26"/>
        </w:rPr>
        <w:t>Электронный ресурс</w:t>
      </w:r>
      <w:r w:rsidR="00EC2A7F"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6A0638">
        <w:rPr>
          <w:rFonts w:eastAsia="Times New Roman" w:cs="Times New Roman"/>
          <w:noProof/>
          <w:szCs w:val="26"/>
          <w:lang w:val="en-US"/>
        </w:rPr>
        <w:t>http</w:t>
      </w:r>
      <w:r w:rsidRPr="006A0638">
        <w:rPr>
          <w:rFonts w:eastAsia="Times New Roman" w:cs="Times New Roman"/>
          <w:noProof/>
          <w:szCs w:val="26"/>
        </w:rPr>
        <w:t>://</w:t>
      </w:r>
      <w:r w:rsidRPr="006A0638">
        <w:rPr>
          <w:rFonts w:eastAsia="Times New Roman" w:cs="Times New Roman"/>
          <w:noProof/>
          <w:szCs w:val="26"/>
          <w:lang w:val="en-US"/>
        </w:rPr>
        <w:t>nuclp</w:t>
      </w:r>
      <w:bookmarkStart w:id="146" w:name="Nuclphys_snip_msu_ru_neutrons"/>
      <w:bookmarkEnd w:id="146"/>
      <w:r w:rsidRPr="006A0638">
        <w:rPr>
          <w:rFonts w:eastAsia="Times New Roman" w:cs="Times New Roman"/>
          <w:noProof/>
          <w:szCs w:val="26"/>
          <w:lang w:val="en-US"/>
        </w:rPr>
        <w:t>hys</w:t>
      </w:r>
      <w:r w:rsidRPr="006A0638">
        <w:rPr>
          <w:rFonts w:eastAsia="Times New Roman" w:cs="Times New Roman"/>
          <w:noProof/>
          <w:szCs w:val="26"/>
        </w:rPr>
        <w:t>.</w:t>
      </w:r>
      <w:r w:rsidRPr="006A0638">
        <w:rPr>
          <w:rFonts w:eastAsia="Times New Roman" w:cs="Times New Roman"/>
          <w:noProof/>
          <w:szCs w:val="26"/>
          <w:lang w:val="en-US"/>
        </w:rPr>
        <w:t>sinp</w:t>
      </w:r>
      <w:r w:rsidRPr="006A0638">
        <w:rPr>
          <w:rFonts w:eastAsia="Times New Roman" w:cs="Times New Roman"/>
          <w:noProof/>
          <w:szCs w:val="26"/>
        </w:rPr>
        <w:t>.</w:t>
      </w:r>
      <w:r w:rsidRPr="006A0638">
        <w:rPr>
          <w:rFonts w:eastAsia="Times New Roman" w:cs="Times New Roman"/>
          <w:noProof/>
          <w:szCs w:val="26"/>
          <w:lang w:val="en-US"/>
        </w:rPr>
        <w:t>msu</w:t>
      </w:r>
      <w:r w:rsidRPr="006A0638">
        <w:rPr>
          <w:rFonts w:eastAsia="Times New Roman" w:cs="Times New Roman"/>
          <w:noProof/>
          <w:szCs w:val="26"/>
        </w:rPr>
        <w:t>.</w:t>
      </w:r>
      <w:r w:rsidRPr="006A0638">
        <w:rPr>
          <w:rFonts w:eastAsia="Times New Roman" w:cs="Times New Roman"/>
          <w:noProof/>
          <w:szCs w:val="26"/>
          <w:lang w:val="en-US"/>
        </w:rPr>
        <w:t>ru</w:t>
      </w:r>
      <w:r w:rsidRPr="006A0638">
        <w:rPr>
          <w:rFonts w:eastAsia="Times New Roman" w:cs="Times New Roman"/>
          <w:noProof/>
          <w:szCs w:val="26"/>
        </w:rPr>
        <w:t>/</w:t>
      </w:r>
      <w:r w:rsidRPr="006A0638">
        <w:rPr>
          <w:rFonts w:eastAsia="Times New Roman" w:cs="Times New Roman"/>
          <w:noProof/>
          <w:szCs w:val="26"/>
          <w:lang w:val="en-US"/>
        </w:rPr>
        <w:t>partmat</w:t>
      </w:r>
      <w:r w:rsidRPr="006A0638">
        <w:rPr>
          <w:rFonts w:eastAsia="Times New Roman" w:cs="Times New Roman"/>
          <w:noProof/>
          <w:szCs w:val="26"/>
        </w:rPr>
        <w:t>/</w:t>
      </w:r>
      <w:r w:rsidRPr="006A0638">
        <w:rPr>
          <w:rFonts w:eastAsia="Times New Roman" w:cs="Times New Roman"/>
          <w:noProof/>
          <w:szCs w:val="26"/>
          <w:lang w:val="en-US"/>
        </w:rPr>
        <w:t>pm</w:t>
      </w:r>
      <w:r w:rsidRPr="006A0638">
        <w:rPr>
          <w:rFonts w:eastAsia="Times New Roman" w:cs="Times New Roman"/>
          <w:noProof/>
          <w:szCs w:val="26"/>
        </w:rPr>
        <w:t>04.</w:t>
      </w:r>
      <w:r w:rsidRPr="006A0638">
        <w:rPr>
          <w:rFonts w:eastAsia="Times New Roman" w:cs="Times New Roman"/>
          <w:noProof/>
          <w:szCs w:val="26"/>
          <w:lang w:val="en-US"/>
        </w:rPr>
        <w:t>htm</w:t>
      </w:r>
      <w:r w:rsidRPr="006A0638">
        <w:rPr>
          <w:rFonts w:eastAsia="Times New Roman" w:cs="Times New Roman"/>
          <w:noProof/>
          <w:szCs w:val="26"/>
        </w:rPr>
        <w:t xml:space="preserve"> (дата обращения 16.06.2018).</w:t>
      </w:r>
    </w:p>
    <w:p w14:paraId="34595A03" w14:textId="5E1531C1" w:rsidR="0058443C" w:rsidRPr="002C4FA9" w:rsidRDefault="0058443C" w:rsidP="0058443C">
      <w:pPr>
        <w:pStyle w:val="a3"/>
        <w:numPr>
          <w:ilvl w:val="0"/>
          <w:numId w:val="26"/>
        </w:numPr>
        <w:ind w:left="0" w:firstLine="0"/>
        <w:rPr>
          <w:rFonts w:eastAsia="Times New Roman" w:cs="Times New Roman"/>
          <w:noProof/>
          <w:szCs w:val="26"/>
          <w:lang w:val="en-US"/>
        </w:rPr>
      </w:pPr>
      <w:r w:rsidRPr="002C4FA9">
        <w:rPr>
          <w:rFonts w:eastAsia="Times New Roman" w:cs="Times New Roman"/>
          <w:noProof/>
          <w:szCs w:val="26"/>
          <w:lang w:val="en-US"/>
        </w:rPr>
        <w:t>Report from the Inter</w:t>
      </w:r>
      <w:bookmarkStart w:id="147" w:name="IAEA"/>
      <w:bookmarkEnd w:id="147"/>
      <w:r w:rsidRPr="002C4FA9">
        <w:rPr>
          <w:rFonts w:eastAsia="Times New Roman" w:cs="Times New Roman"/>
          <w:noProof/>
          <w:szCs w:val="26"/>
          <w:lang w:val="en-US"/>
        </w:rPr>
        <w:t>national Atomic Energy Agency (IAEA) Nuclear Power Reactors in the World - 2015 Edition. – 2017</w:t>
      </w:r>
    </w:p>
    <w:p w14:paraId="1D7F9DD0" w14:textId="1F8B5C33" w:rsidR="0058443C" w:rsidRPr="00EC2A7F" w:rsidRDefault="00EC2A7F" w:rsidP="0058443C">
      <w:pPr>
        <w:pStyle w:val="a3"/>
        <w:numPr>
          <w:ilvl w:val="0"/>
          <w:numId w:val="26"/>
        </w:numPr>
        <w:ind w:left="0" w:firstLine="0"/>
        <w:rPr>
          <w:rFonts w:eastAsia="Times New Roman" w:cs="Times New Roman"/>
          <w:noProof/>
          <w:szCs w:val="26"/>
        </w:rPr>
      </w:pPr>
      <w:r w:rsidRPr="00EC2A7F">
        <w:rPr>
          <w:rFonts w:eastAsia="Times New Roman" w:cs="Times New Roman"/>
          <w:noProof/>
          <w:szCs w:val="26"/>
        </w:rPr>
        <w:t>Ядерная физика в интернете. Деление ядер</w:t>
      </w:r>
      <w:r>
        <w:rPr>
          <w:rFonts w:eastAsia="Times New Roman" w:cs="Times New Roman"/>
          <w:noProof/>
          <w:szCs w:val="26"/>
        </w:rPr>
        <w:t xml:space="preserve"> (Электронный ресурс)</w:t>
      </w:r>
      <w:r w:rsidRPr="00EC2A7F">
        <w:rPr>
          <w:rFonts w:eastAsia="Times New Roman" w:cs="Times New Roman"/>
          <w:noProof/>
          <w:szCs w:val="26"/>
        </w:rPr>
        <w:t xml:space="preserve">. – </w:t>
      </w:r>
      <w:r w:rsidRPr="00EC2A7F">
        <w:rPr>
          <w:rFonts w:eastAsia="Times New Roman" w:cs="Times New Roman"/>
          <w:noProof/>
          <w:szCs w:val="26"/>
          <w:lang w:val="en-US"/>
        </w:rPr>
        <w:t>URL</w:t>
      </w:r>
      <w:r w:rsidRPr="00EC2A7F">
        <w:rPr>
          <w:rFonts w:eastAsia="Times New Roman" w:cs="Times New Roman"/>
          <w:noProof/>
          <w:szCs w:val="26"/>
        </w:rPr>
        <w:t>: </w:t>
      </w:r>
      <w:r w:rsidR="0058443C" w:rsidRPr="00EC2A7F">
        <w:rPr>
          <w:rFonts w:eastAsia="Times New Roman" w:cs="Times New Roman"/>
          <w:noProof/>
          <w:szCs w:val="26"/>
          <w:lang w:val="en-US"/>
        </w:rPr>
        <w:t>http</w:t>
      </w:r>
      <w:r w:rsidR="0058443C" w:rsidRPr="00EC2A7F">
        <w:rPr>
          <w:rFonts w:eastAsia="Times New Roman" w:cs="Times New Roman"/>
          <w:noProof/>
          <w:szCs w:val="26"/>
        </w:rPr>
        <w:t>://</w:t>
      </w:r>
      <w:r w:rsidR="0058443C" w:rsidRPr="00EC2A7F">
        <w:rPr>
          <w:rFonts w:eastAsia="Times New Roman" w:cs="Times New Roman"/>
          <w:noProof/>
          <w:szCs w:val="26"/>
          <w:lang w:val="en-US"/>
        </w:rPr>
        <w:t>nuclphys</w:t>
      </w:r>
      <w:r w:rsidR="0058443C" w:rsidRPr="00EC2A7F">
        <w:rPr>
          <w:rFonts w:eastAsia="Times New Roman" w:cs="Times New Roman"/>
          <w:noProof/>
          <w:szCs w:val="26"/>
        </w:rPr>
        <w:t>.</w:t>
      </w:r>
      <w:r w:rsidR="0058443C" w:rsidRPr="00EC2A7F">
        <w:rPr>
          <w:rFonts w:eastAsia="Times New Roman" w:cs="Times New Roman"/>
          <w:noProof/>
          <w:szCs w:val="26"/>
          <w:lang w:val="en-US"/>
        </w:rPr>
        <w:t>sinp</w:t>
      </w:r>
      <w:r w:rsidR="0058443C" w:rsidRPr="00EC2A7F">
        <w:rPr>
          <w:rFonts w:eastAsia="Times New Roman" w:cs="Times New Roman"/>
          <w:noProof/>
          <w:szCs w:val="26"/>
        </w:rPr>
        <w:t>.</w:t>
      </w:r>
      <w:r w:rsidR="0058443C" w:rsidRPr="00EC2A7F">
        <w:rPr>
          <w:rFonts w:eastAsia="Times New Roman" w:cs="Times New Roman"/>
          <w:noProof/>
          <w:szCs w:val="26"/>
          <w:lang w:val="en-US"/>
        </w:rPr>
        <w:t>msu</w:t>
      </w:r>
      <w:r w:rsidR="0058443C" w:rsidRPr="00EC2A7F">
        <w:rPr>
          <w:rFonts w:eastAsia="Times New Roman" w:cs="Times New Roman"/>
          <w:noProof/>
          <w:szCs w:val="26"/>
        </w:rPr>
        <w:t>.</w:t>
      </w:r>
      <w:r w:rsidR="0058443C" w:rsidRPr="00EC2A7F">
        <w:rPr>
          <w:rFonts w:eastAsia="Times New Roman" w:cs="Times New Roman"/>
          <w:noProof/>
          <w:szCs w:val="26"/>
          <w:lang w:val="en-US"/>
        </w:rPr>
        <w:t>ru</w:t>
      </w:r>
      <w:r w:rsidR="0058443C" w:rsidRPr="00EC2A7F">
        <w:rPr>
          <w:rFonts w:eastAsia="Times New Roman" w:cs="Times New Roman"/>
          <w:noProof/>
          <w:szCs w:val="26"/>
        </w:rPr>
        <w:t>/</w:t>
      </w:r>
      <w:r w:rsidR="0058443C" w:rsidRPr="00EC2A7F">
        <w:rPr>
          <w:rFonts w:eastAsia="Times New Roman" w:cs="Times New Roman"/>
          <w:noProof/>
          <w:szCs w:val="26"/>
          <w:lang w:val="en-US"/>
        </w:rPr>
        <w:t>sem</w:t>
      </w:r>
      <w:r w:rsidR="0058443C" w:rsidRPr="00EC2A7F">
        <w:rPr>
          <w:rFonts w:eastAsia="Times New Roman" w:cs="Times New Roman"/>
          <w:noProof/>
          <w:szCs w:val="26"/>
        </w:rPr>
        <w:t>2/</w:t>
      </w:r>
      <w:r w:rsidR="0058443C" w:rsidRPr="00EC2A7F">
        <w:rPr>
          <w:rFonts w:eastAsia="Times New Roman" w:cs="Times New Roman"/>
          <w:noProof/>
          <w:szCs w:val="26"/>
          <w:lang w:val="en-US"/>
        </w:rPr>
        <w:t>s</w:t>
      </w:r>
      <w:bookmarkStart w:id="148" w:name="Nuclphys_snip_msu_ru"/>
      <w:bookmarkEnd w:id="148"/>
      <w:r w:rsidR="0058443C" w:rsidRPr="00EC2A7F">
        <w:rPr>
          <w:rFonts w:eastAsia="Times New Roman" w:cs="Times New Roman"/>
          <w:noProof/>
          <w:szCs w:val="26"/>
          <w:lang w:val="en-US"/>
        </w:rPr>
        <w:t>em</w:t>
      </w:r>
      <w:r w:rsidR="0058443C" w:rsidRPr="00EC2A7F">
        <w:rPr>
          <w:rFonts w:eastAsia="Times New Roman" w:cs="Times New Roman"/>
          <w:noProof/>
          <w:szCs w:val="26"/>
        </w:rPr>
        <w:t>12.</w:t>
      </w:r>
      <w:r w:rsidRPr="00EC2A7F">
        <w:rPr>
          <w:rFonts w:eastAsia="Times New Roman" w:cs="Times New Roman"/>
          <w:noProof/>
          <w:szCs w:val="26"/>
          <w:lang w:val="en-US"/>
        </w:rPr>
        <w:t>html</w:t>
      </w:r>
      <w:r w:rsidRPr="00EC2A7F">
        <w:rPr>
          <w:rFonts w:eastAsia="Times New Roman" w:cs="Times New Roman"/>
          <w:noProof/>
          <w:szCs w:val="26"/>
        </w:rPr>
        <w:t xml:space="preserve"> (дата обращения 16.06.2018).</w:t>
      </w:r>
    </w:p>
    <w:p w14:paraId="5A3FCF4E" w14:textId="1C0DE502" w:rsidR="0058443C" w:rsidRPr="00A979E9" w:rsidRDefault="00EC2A7F" w:rsidP="0058443C">
      <w:pPr>
        <w:pStyle w:val="a3"/>
        <w:numPr>
          <w:ilvl w:val="0"/>
          <w:numId w:val="26"/>
        </w:numPr>
        <w:ind w:left="0" w:firstLine="0"/>
        <w:rPr>
          <w:rFonts w:eastAsia="Times New Roman" w:cs="Times New Roman"/>
          <w:noProof/>
          <w:szCs w:val="26"/>
          <w:lang w:val="en-US"/>
        </w:rPr>
      </w:pPr>
      <w:r w:rsidRPr="00800DA3">
        <w:rPr>
          <w:rFonts w:eastAsia="Times New Roman" w:cs="Times New Roman"/>
          <w:noProof/>
          <w:szCs w:val="26"/>
          <w:lang w:val="en-US"/>
        </w:rPr>
        <w:t>Nuclear Power. What</w:t>
      </w:r>
      <w:r w:rsidRPr="00A979E9">
        <w:rPr>
          <w:rFonts w:eastAsia="Times New Roman" w:cs="Times New Roman"/>
          <w:noProof/>
          <w:szCs w:val="26"/>
          <w:lang w:val="en-US"/>
        </w:rPr>
        <w:t xml:space="preserve"> </w:t>
      </w:r>
      <w:r w:rsidRPr="00800DA3">
        <w:rPr>
          <w:rFonts w:eastAsia="Times New Roman" w:cs="Times New Roman"/>
          <w:noProof/>
          <w:szCs w:val="26"/>
          <w:lang w:val="en-US"/>
        </w:rPr>
        <w:t>is</w:t>
      </w:r>
      <w:r w:rsidRPr="00A979E9">
        <w:rPr>
          <w:rFonts w:eastAsia="Times New Roman" w:cs="Times New Roman"/>
          <w:noProof/>
          <w:szCs w:val="26"/>
          <w:lang w:val="en-US"/>
        </w:rPr>
        <w:t xml:space="preserve"> </w:t>
      </w:r>
      <w:r w:rsidRPr="00800DA3">
        <w:rPr>
          <w:rFonts w:eastAsia="Times New Roman" w:cs="Times New Roman"/>
          <w:noProof/>
          <w:szCs w:val="26"/>
          <w:lang w:val="en-US"/>
        </w:rPr>
        <w:t>radiation</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Электрнный</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ресурс</w:t>
      </w:r>
      <w:r w:rsidR="00800DA3" w:rsidRPr="00A979E9">
        <w:rPr>
          <w:rFonts w:eastAsia="Times New Roman" w:cs="Times New Roman"/>
          <w:noProof/>
          <w:szCs w:val="26"/>
          <w:lang w:val="en-US"/>
        </w:rPr>
        <w:t>)</w:t>
      </w:r>
      <w:r w:rsidRPr="00A979E9">
        <w:rPr>
          <w:rFonts w:eastAsia="Times New Roman" w:cs="Times New Roman"/>
          <w:noProof/>
          <w:szCs w:val="26"/>
          <w:lang w:val="en-US"/>
        </w:rPr>
        <w:t xml:space="preserve">. </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lang w:val="en-US"/>
        </w:rPr>
        <w:t>URL</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 https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w</w:t>
      </w:r>
      <w:bookmarkStart w:id="149" w:name="Nuclear_power_net"/>
      <w:bookmarkEnd w:id="149"/>
      <w:r w:rsidR="00800DA3" w:rsidRPr="00800DA3">
        <w:rPr>
          <w:rFonts w:eastAsia="Times New Roman" w:cs="Times New Roman"/>
          <w:noProof/>
          <w:szCs w:val="26"/>
          <w:lang w:val="en-US"/>
        </w:rPr>
        <w:t>ww</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net</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reactor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atomic</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radiation</w:t>
      </w:r>
      <w:r w:rsidR="00800DA3" w:rsidRPr="00A979E9">
        <w:rPr>
          <w:rFonts w:eastAsia="Times New Roman" w:cs="Times New Roman"/>
          <w:noProof/>
          <w:szCs w:val="26"/>
          <w:lang w:val="en-US"/>
        </w:rPr>
        <w:t>/ (</w:t>
      </w:r>
      <w:r w:rsidR="00800DA3" w:rsidRPr="00800DA3">
        <w:rPr>
          <w:rFonts w:eastAsia="Times New Roman" w:cs="Times New Roman"/>
          <w:noProof/>
          <w:szCs w:val="26"/>
        </w:rPr>
        <w:t>дата</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обращения</w:t>
      </w:r>
      <w:r w:rsidR="00800DA3" w:rsidRPr="00A979E9">
        <w:rPr>
          <w:rFonts w:eastAsia="Times New Roman" w:cs="Times New Roman"/>
          <w:noProof/>
          <w:szCs w:val="26"/>
          <w:lang w:val="en-US"/>
        </w:rPr>
        <w:t xml:space="preserve"> 16.06.2018).</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50" w:name="ГЗеленский_Разраб_хромис_стали_с_пов_кор"/>
      <w:bookmarkEnd w:id="150"/>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51" w:name="ИБекман_Перспективные_ядерные_реакторы"/>
      <w:bookmarkEnd w:id="151"/>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52" w:name="RKlueh_FM_steels_for_next_gen_react"/>
      <w:bookmarkEnd w:id="152"/>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77777777"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F.A. Garner, M.B. Tol</w:t>
      </w:r>
      <w:bookmarkStart w:id="153" w:name="FGarner_Compars_of_swelling_fcc_bcc"/>
      <w:bookmarkEnd w:id="153"/>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54" w:name="RKlueh_FM_steel_overwiew"/>
      <w:bookmarkEnd w:id="154"/>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55" w:name="ВВоеводин_Фазовая_стаб_дисп_упроч_стале"/>
      <w:bookmarkEnd w:id="155"/>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56" w:name="ВВоеводин_Проблемы_рад_стойк_констр_мат"/>
      <w:bookmarkEnd w:id="156"/>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57" w:name="БКалин_Материаловедение_6Т"/>
      <w:bookmarkEnd w:id="157"/>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lastRenderedPageBreak/>
        <w:t>Ибрагим</w:t>
      </w:r>
      <w:bookmarkStart w:id="158" w:name="ШИбрагимов_Иссле_свойст_облуч_желез"/>
      <w:bookmarkEnd w:id="158"/>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59" w:name="ОБородин_Рад_распух_ЭП450_НТ9_при_облуч"/>
      <w:bookmarkEnd w:id="159"/>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60" w:name="SPorollo_Swelling_rad_creep_fm_steels"/>
      <w:bookmarkEnd w:id="160"/>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61" w:name="SPorollo_Micros_mech_prop_fm_steel_823"/>
      <w:bookmarkEnd w:id="161"/>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19AADEC1" w:rsidR="008254B4"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62" w:name="АИванов_Струк_мех_свойс_823"/>
      <w:bookmarkEnd w:id="162"/>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4B305F5D" w14:textId="6CC34722" w:rsidR="0023109A" w:rsidRPr="00605055" w:rsidRDefault="0023109A" w:rsidP="0023109A">
      <w:pPr>
        <w:pStyle w:val="a3"/>
        <w:numPr>
          <w:ilvl w:val="0"/>
          <w:numId w:val="26"/>
        </w:numPr>
        <w:ind w:left="0" w:firstLine="0"/>
        <w:rPr>
          <w:szCs w:val="26"/>
        </w:rPr>
      </w:pPr>
      <w:r w:rsidRPr="0023109A">
        <w:rPr>
          <w:szCs w:val="26"/>
        </w:rPr>
        <w:t>Диаграмма состо</w:t>
      </w:r>
      <w:bookmarkStart w:id="163" w:name="Диаграмма_сост_железо_кислород"/>
      <w:bookmarkEnd w:id="163"/>
      <w:r w:rsidRPr="0023109A">
        <w:rPr>
          <w:szCs w:val="26"/>
        </w:rPr>
        <w:t>яния железо-кислород</w:t>
      </w:r>
      <w:r>
        <w:rPr>
          <w:szCs w:val="26"/>
        </w:rPr>
        <w:t xml:space="preserve"> (Электронный ресурс</w:t>
      </w:r>
      <w:r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23109A">
        <w:rPr>
          <w:rFonts w:eastAsia="Times New Roman" w:cs="Times New Roman"/>
          <w:noProof/>
          <w:szCs w:val="26"/>
          <w:lang w:val="en-US"/>
        </w:rPr>
        <w:t>http</w:t>
      </w:r>
      <w:r w:rsidRPr="0023109A">
        <w:rPr>
          <w:rFonts w:eastAsia="Times New Roman" w:cs="Times New Roman"/>
          <w:noProof/>
          <w:szCs w:val="26"/>
        </w:rPr>
        <w:t>://</w:t>
      </w:r>
      <w:r w:rsidRPr="0023109A">
        <w:rPr>
          <w:rFonts w:eastAsia="Times New Roman" w:cs="Times New Roman"/>
          <w:noProof/>
          <w:szCs w:val="26"/>
          <w:lang w:val="en-US"/>
        </w:rPr>
        <w:t>steelcast</w:t>
      </w:r>
      <w:r w:rsidRPr="0023109A">
        <w:rPr>
          <w:rFonts w:eastAsia="Times New Roman" w:cs="Times New Roman"/>
          <w:noProof/>
          <w:szCs w:val="26"/>
        </w:rPr>
        <w:t>.</w:t>
      </w:r>
      <w:r w:rsidRPr="0023109A">
        <w:rPr>
          <w:rFonts w:eastAsia="Times New Roman" w:cs="Times New Roman"/>
          <w:noProof/>
          <w:szCs w:val="26"/>
          <w:lang w:val="en-US"/>
        </w:rPr>
        <w:t>ru</w:t>
      </w:r>
      <w:r w:rsidRPr="0023109A">
        <w:rPr>
          <w:rFonts w:eastAsia="Times New Roman" w:cs="Times New Roman"/>
          <w:noProof/>
          <w:szCs w:val="26"/>
        </w:rPr>
        <w:t>/</w:t>
      </w:r>
      <w:r w:rsidRPr="0023109A">
        <w:rPr>
          <w:rFonts w:eastAsia="Times New Roman" w:cs="Times New Roman"/>
          <w:noProof/>
          <w:szCs w:val="26"/>
          <w:lang w:val="en-US"/>
        </w:rPr>
        <w:t>equilibrium</w:t>
      </w:r>
      <w:r w:rsidRPr="0023109A">
        <w:rPr>
          <w:rFonts w:eastAsia="Times New Roman" w:cs="Times New Roman"/>
          <w:noProof/>
          <w:szCs w:val="26"/>
        </w:rPr>
        <w:t>_</w:t>
      </w:r>
      <w:r w:rsidRPr="0023109A">
        <w:rPr>
          <w:rFonts w:eastAsia="Times New Roman" w:cs="Times New Roman"/>
          <w:noProof/>
          <w:szCs w:val="26"/>
          <w:lang w:val="en-US"/>
        </w:rPr>
        <w:t>diagram</w:t>
      </w:r>
      <w:r w:rsidRPr="0023109A">
        <w:rPr>
          <w:rFonts w:eastAsia="Times New Roman" w:cs="Times New Roman"/>
          <w:noProof/>
          <w:szCs w:val="26"/>
        </w:rPr>
        <w:t>_</w:t>
      </w:r>
      <w:r w:rsidRPr="0023109A">
        <w:rPr>
          <w:rFonts w:eastAsia="Times New Roman" w:cs="Times New Roman"/>
          <w:noProof/>
          <w:szCs w:val="26"/>
          <w:lang w:val="en-US"/>
        </w:rPr>
        <w:t>fe</w:t>
      </w:r>
      <w:r w:rsidRPr="0023109A">
        <w:rPr>
          <w:rFonts w:eastAsia="Times New Roman" w:cs="Times New Roman"/>
          <w:noProof/>
          <w:szCs w:val="26"/>
        </w:rPr>
        <w:t>_</w:t>
      </w:r>
      <w:r w:rsidRPr="0023109A">
        <w:rPr>
          <w:rFonts w:eastAsia="Times New Roman" w:cs="Times New Roman"/>
          <w:noProof/>
          <w:szCs w:val="26"/>
          <w:lang w:val="en-US"/>
        </w:rPr>
        <w:t>o</w:t>
      </w:r>
      <w:r w:rsidRPr="006A0638">
        <w:rPr>
          <w:rFonts w:eastAsia="Times New Roman" w:cs="Times New Roman"/>
          <w:noProof/>
          <w:szCs w:val="26"/>
        </w:rPr>
        <w:t xml:space="preserve"> (дата обращения 1</w:t>
      </w:r>
      <w:r>
        <w:rPr>
          <w:rFonts w:eastAsia="Times New Roman" w:cs="Times New Roman"/>
          <w:noProof/>
          <w:szCs w:val="26"/>
        </w:rPr>
        <w:t>7</w:t>
      </w:r>
      <w:r w:rsidRPr="006A0638">
        <w:rPr>
          <w:rFonts w:eastAsia="Times New Roman" w:cs="Times New Roman"/>
          <w:noProof/>
          <w:szCs w:val="26"/>
        </w:rPr>
        <w:t>.06.2018)</w:t>
      </w:r>
      <w:r>
        <w:rPr>
          <w:rFonts w:eastAsia="Times New Roman" w:cs="Times New Roman"/>
          <w:noProof/>
          <w:szCs w:val="26"/>
        </w:rPr>
        <w:t>.</w:t>
      </w:r>
    </w:p>
    <w:p w14:paraId="6CD2819D" w14:textId="77777777"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64" w:name="GParkinson_Iron_oxide_surf"/>
      <w:bookmarkEnd w:id="164"/>
      <w:r w:rsidRPr="007628FB">
        <w:rPr>
          <w:rFonts w:eastAsia="Times New Roman" w:cs="Times New Roman"/>
          <w:noProof/>
          <w:szCs w:val="26"/>
          <w:lang w:val="en-US"/>
        </w:rPr>
        <w:t>son G. S. Iron oxide surfaces //Surface Science Reports. – 2016. – Т. 71. – №. 1. – С. 272-365.</w:t>
      </w:r>
    </w:p>
    <w:p w14:paraId="684A4496" w14:textId="77777777"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65" w:name="GMuller_Investig_on_oxygen_control_liqui"/>
      <w:bookmarkEnd w:id="165"/>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Pr="00AA2783">
        <w:rPr>
          <w:rFonts w:eastAsia="Times New Roman" w:cs="Times New Roman"/>
          <w:noProof/>
          <w:szCs w:val="26"/>
        </w:rPr>
        <w:t>С</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66" w:name="OEliseeve_Effect_temp_on_interact_EP823"/>
      <w:bookmarkEnd w:id="166"/>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67" w:name="QuanqiangShiJL_Oxidation_behavior_FM_ste"/>
      <w:bookmarkEnd w:id="167"/>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68" w:name="SQuanqiang_Oxidation_behavior_FM_steel"/>
      <w:bookmarkEnd w:id="168"/>
    </w:p>
    <w:p w14:paraId="2E29656B" w14:textId="77777777"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69" w:name="ВЦисар_Корр_стойк_сталей_в_распл_свинца"/>
      <w:bookmarkEnd w:id="169"/>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t>Qvist S. A.</w:t>
      </w:r>
      <w:bookmarkStart w:id="170" w:name="SQvist_Safety_core_design_liqu_met_react"/>
      <w:bookmarkEnd w:id="170"/>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71" w:name="PHosemann_Irradiation_corrosion_experime"/>
      <w:bookmarkEnd w:id="171"/>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lastRenderedPageBreak/>
        <w:t>Qvist S. et al. Capability</w:t>
      </w:r>
      <w:bookmarkStart w:id="172" w:name="SQvist_Proton_irrad_lead_steel_HT9"/>
      <w:bookmarkEnd w:id="172"/>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73" w:name="DFrazer_Degr_HT9_under_ion_beam_corrosio"/>
      <w:bookmarkEnd w:id="173"/>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74" w:name="НБахвалов_Численные_методы"/>
      <w:bookmarkEnd w:id="174"/>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75" w:name="ФУоссерман_Нейрокомпьютерная_техника"/>
      <w:bookmarkEnd w:id="175"/>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76" w:name="DHeermann_Comp_simul_methods"/>
      <w:bookmarkEnd w:id="176"/>
      <w:r w:rsidRPr="00F83494">
        <w:rPr>
          <w:rFonts w:eastAsia="Times New Roman" w:cs="Times New Roman"/>
          <w:noProof/>
          <w:szCs w:val="26"/>
          <w:lang w:val="en-US"/>
        </w:rPr>
        <w:t>ulation Methods //Computer Simulation Methods in Theoretical Physics. – Springer, Berlin, Heidelberg, 1990. – С. 8-12.</w:t>
      </w:r>
    </w:p>
    <w:p w14:paraId="598A8851" w14:textId="3B118AB2" w:rsidR="008D6D01" w:rsidRDefault="008D6D01" w:rsidP="008D6D01">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77" w:name="БКалин_Материаловедение_4Т"/>
      <w:bookmarkEnd w:id="177"/>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78" w:name="НазаровАВ_Комп_модел_в_конд_сред"/>
      <w:bookmarkEnd w:id="178"/>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79" w:name="HBerendsen_Molecular_dynam_with_coupling"/>
      <w:bookmarkEnd w:id="179"/>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80" w:name="WGunsteren_Comp_simul_of_molec_dynam"/>
      <w:bookmarkEnd w:id="180"/>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81" w:name="SPlimpton_LAMMPS_manual"/>
      <w:bookmarkEnd w:id="181"/>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82" w:name="ЛЛандау_Теор_физика_механика"/>
      <w:bookmarkEnd w:id="182"/>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83" w:name="AVanDuin_ReaxFF_for_hydrocarbonates"/>
      <w:bookmarkEnd w:id="183"/>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84" w:name="MDaw_Embedded_atom_method"/>
      <w:bookmarkEnd w:id="184"/>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85" w:name="XWZhou_Charge_transf_ionic_atom_pot"/>
      <w:bookmarkEnd w:id="185"/>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86" w:name="MAryanpour_Develop_ReactFF_for_iron_oxy"/>
      <w:bookmarkEnd w:id="186"/>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87" w:name="VTomar_Class_mol_dynam_pot_for_mech_str"/>
      <w:bookmarkEnd w:id="187"/>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528E322" w:rsidR="00BC4EBA"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lastRenderedPageBreak/>
        <w:t>Sengupta D. et al. C</w:t>
      </w:r>
      <w:bookmarkStart w:id="188" w:name="DSengupta_Comput_capabil_dynam_pot"/>
      <w:bookmarkEnd w:id="188"/>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89" w:name="ВКон_Электронная_структ_вещества"/>
      <w:bookmarkEnd w:id="189"/>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90" w:name="LAMMPS_site"/>
      <w:bookmarkEnd w:id="190"/>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91" w:name="ГХантингтон_Упругие_постоянные_кристалло"/>
      <w:bookmarkEnd w:id="191"/>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1F83C463" w:rsidR="00A32C47" w:rsidRPr="00800DA3" w:rsidRDefault="00800DA3" w:rsidP="00A32C47">
      <w:pPr>
        <w:pStyle w:val="a3"/>
        <w:numPr>
          <w:ilvl w:val="0"/>
          <w:numId w:val="26"/>
        </w:numPr>
        <w:ind w:left="0" w:firstLine="0"/>
        <w:rPr>
          <w:rFonts w:eastAsia="Times New Roman" w:cs="Times New Roman"/>
          <w:noProof/>
          <w:szCs w:val="26"/>
        </w:rPr>
      </w:pPr>
      <w:r w:rsidRPr="00800DA3">
        <w:rPr>
          <w:rFonts w:eastAsia="Times New Roman" w:cs="Times New Roman"/>
          <w:noProof/>
          <w:szCs w:val="26"/>
          <w:lang w:val="en-US"/>
        </w:rPr>
        <w:t>Technical</w:t>
      </w:r>
      <w:r w:rsidRPr="00800DA3">
        <w:rPr>
          <w:rFonts w:eastAsia="Times New Roman" w:cs="Times New Roman"/>
          <w:noProof/>
          <w:szCs w:val="26"/>
        </w:rPr>
        <w:t xml:space="preserve"> </w:t>
      </w:r>
      <w:r w:rsidRPr="00800DA3">
        <w:rPr>
          <w:rFonts w:eastAsia="Times New Roman" w:cs="Times New Roman"/>
          <w:noProof/>
          <w:szCs w:val="26"/>
          <w:lang w:val="en-US"/>
        </w:rPr>
        <w:t>data</w:t>
      </w:r>
      <w:r w:rsidRPr="00800DA3">
        <w:rPr>
          <w:rFonts w:eastAsia="Times New Roman" w:cs="Times New Roman"/>
          <w:noProof/>
          <w:szCs w:val="26"/>
        </w:rPr>
        <w:t xml:space="preserve"> </w:t>
      </w:r>
      <w:r w:rsidRPr="00800DA3">
        <w:rPr>
          <w:rFonts w:eastAsia="Times New Roman" w:cs="Times New Roman"/>
          <w:noProof/>
          <w:szCs w:val="26"/>
          <w:lang w:val="en-US"/>
        </w:rPr>
        <w:t>for</w:t>
      </w:r>
      <w:r w:rsidRPr="00800DA3">
        <w:rPr>
          <w:rFonts w:eastAsia="Times New Roman" w:cs="Times New Roman"/>
          <w:noProof/>
          <w:szCs w:val="26"/>
        </w:rPr>
        <w:t xml:space="preserve"> </w:t>
      </w:r>
      <w:r w:rsidRPr="00800DA3">
        <w:rPr>
          <w:rFonts w:eastAsia="Times New Roman" w:cs="Times New Roman"/>
          <w:noProof/>
          <w:szCs w:val="26"/>
          <w:lang w:val="en-US"/>
        </w:rPr>
        <w:t>Iron</w:t>
      </w:r>
      <w:r w:rsidRPr="00800DA3">
        <w:rPr>
          <w:rFonts w:eastAsia="Times New Roman" w:cs="Times New Roman"/>
          <w:noProof/>
          <w:szCs w:val="26"/>
        </w:rPr>
        <w:t xml:space="preserve"> (Электронный ресурс). – </w:t>
      </w:r>
      <w:r w:rsidRPr="00800DA3">
        <w:rPr>
          <w:rFonts w:eastAsia="Times New Roman" w:cs="Times New Roman"/>
          <w:noProof/>
          <w:szCs w:val="26"/>
          <w:lang w:val="en-US"/>
        </w:rPr>
        <w:t>URL</w:t>
      </w:r>
      <w:r w:rsidRPr="00800DA3">
        <w:rPr>
          <w:rFonts w:eastAsia="Times New Roman" w:cs="Times New Roman"/>
          <w:noProof/>
          <w:szCs w:val="26"/>
        </w:rPr>
        <w:t xml:space="preserve">: </w:t>
      </w:r>
      <w:r w:rsidRPr="00800DA3">
        <w:rPr>
          <w:rFonts w:eastAsia="Times New Roman" w:cs="Times New Roman"/>
          <w:noProof/>
          <w:szCs w:val="26"/>
          <w:lang w:val="en-US"/>
        </w:rPr>
        <w:t>http</w:t>
      </w:r>
      <w:r w:rsidRPr="00800DA3">
        <w:rPr>
          <w:rFonts w:eastAsia="Times New Roman" w:cs="Times New Roman"/>
          <w:noProof/>
          <w:szCs w:val="26"/>
        </w:rPr>
        <w:t>://</w:t>
      </w:r>
      <w:r w:rsidRPr="00800DA3">
        <w:rPr>
          <w:rFonts w:eastAsia="Times New Roman" w:cs="Times New Roman"/>
          <w:noProof/>
          <w:szCs w:val="26"/>
          <w:lang w:val="en-US"/>
        </w:rPr>
        <w:t>periodictable</w:t>
      </w:r>
      <w:r w:rsidRPr="00800DA3">
        <w:rPr>
          <w:rFonts w:eastAsia="Times New Roman" w:cs="Times New Roman"/>
          <w:noProof/>
          <w:szCs w:val="26"/>
        </w:rPr>
        <w:t>.</w:t>
      </w:r>
      <w:r w:rsidRPr="00800DA3">
        <w:rPr>
          <w:rFonts w:eastAsia="Times New Roman" w:cs="Times New Roman"/>
          <w:noProof/>
          <w:szCs w:val="26"/>
          <w:lang w:val="en-US"/>
        </w:rPr>
        <w:t>com</w:t>
      </w:r>
      <w:r w:rsidRPr="00800DA3">
        <w:rPr>
          <w:rFonts w:eastAsia="Times New Roman" w:cs="Times New Roman"/>
          <w:noProof/>
          <w:szCs w:val="26"/>
        </w:rPr>
        <w:t>/</w:t>
      </w:r>
      <w:r w:rsidRPr="00800DA3">
        <w:rPr>
          <w:rFonts w:eastAsia="Times New Roman" w:cs="Times New Roman"/>
          <w:noProof/>
          <w:szCs w:val="26"/>
          <w:lang w:val="en-US"/>
        </w:rPr>
        <w:t>Ele</w:t>
      </w:r>
      <w:bookmarkStart w:id="192" w:name="Pewriodictable_com_iron"/>
      <w:bookmarkEnd w:id="192"/>
      <w:r w:rsidRPr="00800DA3">
        <w:rPr>
          <w:rFonts w:eastAsia="Times New Roman" w:cs="Times New Roman"/>
          <w:noProof/>
          <w:szCs w:val="26"/>
          <w:lang w:val="en-US"/>
        </w:rPr>
        <w:t>ments</w:t>
      </w:r>
      <w:r w:rsidRPr="00800DA3">
        <w:rPr>
          <w:rFonts w:eastAsia="Times New Roman" w:cs="Times New Roman"/>
          <w:noProof/>
          <w:szCs w:val="26"/>
        </w:rPr>
        <w:t>/026/</w:t>
      </w:r>
      <w:r w:rsidRPr="00800DA3">
        <w:rPr>
          <w:rFonts w:eastAsia="Times New Roman" w:cs="Times New Roman"/>
          <w:noProof/>
          <w:szCs w:val="26"/>
          <w:lang w:val="en-US"/>
        </w:rPr>
        <w:t>data</w:t>
      </w:r>
      <w:r w:rsidRPr="00800DA3">
        <w:rPr>
          <w:rFonts w:eastAsia="Times New Roman" w:cs="Times New Roman"/>
          <w:noProof/>
          <w:szCs w:val="26"/>
        </w:rPr>
        <w:t>.</w:t>
      </w:r>
      <w:r w:rsidRPr="00800DA3">
        <w:rPr>
          <w:rFonts w:eastAsia="Times New Roman" w:cs="Times New Roman"/>
          <w:noProof/>
          <w:szCs w:val="26"/>
          <w:lang w:val="en-US"/>
        </w:rPr>
        <w:t>html</w:t>
      </w:r>
      <w:r w:rsidRPr="00800DA3">
        <w:rPr>
          <w:rFonts w:eastAsia="Times New Roman" w:cs="Times New Roman"/>
          <w:noProof/>
          <w:szCs w:val="26"/>
        </w:rPr>
        <w:t xml:space="preserve"> (дата обращения 16.06.2018).</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93" w:name="PDorogokupets_Thermodyn_of_iron"/>
      <w:bookmarkEnd w:id="193"/>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2D71F1F6" w:rsidR="00AD7159"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94" w:name="ОЛаврова_Распред_кисл_в_теплонос"/>
      <w:bookmarkEnd w:id="194"/>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7344A3E5" w14:textId="15B69308"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95" w:name="BJeon_Nanoscale_oxidation_MD"/>
      <w:bookmarkEnd w:id="195"/>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83364D6" w14:textId="582001FB" w:rsidR="00E54223" w:rsidRDefault="00E54223" w:rsidP="00E54223">
      <w:pPr>
        <w:pStyle w:val="a3"/>
        <w:numPr>
          <w:ilvl w:val="0"/>
          <w:numId w:val="26"/>
        </w:numPr>
        <w:ind w:left="0" w:firstLine="0"/>
        <w:rPr>
          <w:rFonts w:eastAsia="Times New Roman" w:cs="Times New Roman"/>
          <w:noProof/>
          <w:szCs w:val="26"/>
          <w:lang w:val="en-US"/>
        </w:rPr>
      </w:pPr>
      <w:r w:rsidRPr="00E54223">
        <w:rPr>
          <w:rFonts w:eastAsia="Times New Roman" w:cs="Times New Roman"/>
          <w:noProof/>
          <w:szCs w:val="26"/>
          <w:lang w:val="en-US"/>
        </w:rPr>
        <w:t>Das N. K. et al. Quantum chemical molecular dynamics study of stress corrosion cracking behavior for fcc Fe and Fe–Cr surfaces //Corrosion Science. – 2008. – Т. 50. – №. 6. – С. 1701-1706.</w:t>
      </w:r>
      <w:bookmarkStart w:id="196" w:name="NDas_Quantum_chemical_MD_Fe_Cr"/>
      <w:bookmarkEnd w:id="196"/>
    </w:p>
    <w:p w14:paraId="1A555180" w14:textId="7C06F630" w:rsidR="005A3CAC"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97" w:name="RSubbaraman_Atom_insig_early_stage_oxida"/>
      <w:bookmarkEnd w:id="197"/>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p w14:paraId="321F8AFF" w14:textId="0F474F0E" w:rsidR="002633E5" w:rsidRDefault="002633E5" w:rsidP="00F725BE">
      <w:pPr>
        <w:pStyle w:val="a3"/>
        <w:numPr>
          <w:ilvl w:val="0"/>
          <w:numId w:val="26"/>
        </w:numPr>
        <w:ind w:left="0" w:firstLine="0"/>
        <w:rPr>
          <w:rFonts w:eastAsia="Times New Roman" w:cs="Times New Roman"/>
          <w:noProof/>
          <w:szCs w:val="26"/>
          <w:lang w:val="en-US"/>
        </w:rPr>
      </w:pPr>
      <w:r w:rsidRPr="002633E5">
        <w:rPr>
          <w:rFonts w:eastAsia="Times New Roman" w:cs="Times New Roman"/>
          <w:noProof/>
          <w:szCs w:val="26"/>
          <w:lang w:val="en-US"/>
        </w:rPr>
        <w:t>Malerba L. Molecul</w:t>
      </w:r>
      <w:bookmarkStart w:id="198" w:name="LMalerba_Mol_dyn_cascade_ferum"/>
      <w:bookmarkEnd w:id="198"/>
      <w:r w:rsidRPr="002633E5">
        <w:rPr>
          <w:rFonts w:eastAsia="Times New Roman" w:cs="Times New Roman"/>
          <w:noProof/>
          <w:szCs w:val="26"/>
          <w:lang w:val="en-US"/>
        </w:rPr>
        <w:t>ar dynamics simulation of displacement cascades in α-Fe: A critical review //Journal of nuclear materials. – 2006. – Т. 351. – №. 1-3. – С. 28-38.</w:t>
      </w:r>
    </w:p>
    <w:p w14:paraId="3DB095F7" w14:textId="011103E2" w:rsidR="002633E5"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Terentyev D. A. et al. Displa</w:t>
      </w:r>
      <w:bookmarkStart w:id="199" w:name="DTerentyev_Displacement_casc_in_Fe_Cr"/>
      <w:bookmarkEnd w:id="199"/>
      <w:r w:rsidRPr="00F725BE">
        <w:rPr>
          <w:rFonts w:eastAsia="Times New Roman" w:cs="Times New Roman"/>
          <w:noProof/>
          <w:szCs w:val="26"/>
          <w:lang w:val="en-US"/>
        </w:rPr>
        <w:t>cement cascades in Fe–Cr: A molecular dynamics study //Journal of nuclear materials. – 2006. – Т. 349. – №. 1-2. – С. 119-132.</w:t>
      </w:r>
    </w:p>
    <w:p w14:paraId="04CEB0C0" w14:textId="107AD5AA" w:rsidR="00F725BE" w:rsidRPr="002D6FE3"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Malerba L. et al. Mole</w:t>
      </w:r>
      <w:bookmarkStart w:id="200" w:name="LMalerba_Mol_dyn_simul_casc_Fe_Cr"/>
      <w:bookmarkEnd w:id="200"/>
      <w:r w:rsidRPr="00F725BE">
        <w:rPr>
          <w:rFonts w:eastAsia="Times New Roman" w:cs="Times New Roman"/>
          <w:noProof/>
          <w:szCs w:val="26"/>
          <w:lang w:val="en-US"/>
        </w:rPr>
        <w:t>cular dynamics simulation of displacement cascades in Fe–Cr alloys //Journal of Nuclear Materials. – 2004. – Т. 329. – С. 1156-1160.</w:t>
      </w:r>
    </w:p>
    <w:sectPr w:rsidR="00F725BE" w:rsidRPr="002D6FE3" w:rsidSect="001F1D4E">
      <w:footerReference w:type="default" r:id="rId211"/>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B6125" w14:textId="77777777" w:rsidR="00362B92" w:rsidRDefault="00362B92" w:rsidP="003A7CDB">
      <w:pPr>
        <w:spacing w:line="240" w:lineRule="auto"/>
      </w:pPr>
      <w:r>
        <w:separator/>
      </w:r>
    </w:p>
  </w:endnote>
  <w:endnote w:type="continuationSeparator" w:id="0">
    <w:p w14:paraId="329919B1" w14:textId="77777777" w:rsidR="00362B92" w:rsidRDefault="00362B92"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1F0EDE" w:rsidRDefault="001F0EDE">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1F0EDE" w:rsidRDefault="001F0EDE">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8CB68B" w14:textId="77777777" w:rsidR="00362B92" w:rsidRDefault="00362B92" w:rsidP="003A7CDB">
      <w:pPr>
        <w:spacing w:line="240" w:lineRule="auto"/>
      </w:pPr>
      <w:r>
        <w:separator/>
      </w:r>
    </w:p>
  </w:footnote>
  <w:footnote w:type="continuationSeparator" w:id="0">
    <w:p w14:paraId="759C9A08" w14:textId="77777777" w:rsidR="00362B92" w:rsidRDefault="00362B92"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hybridMultilevel"/>
    <w:tmpl w:val="469423D2"/>
    <w:lvl w:ilvl="0" w:tplc="D56068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55222B"/>
    <w:multiLevelType w:val="hybridMultilevel"/>
    <w:tmpl w:val="1D083338"/>
    <w:lvl w:ilvl="0" w:tplc="0419000F">
      <w:start w:val="1"/>
      <w:numFmt w:val="decimal"/>
      <w:lvlText w:val="%1."/>
      <w:lvlJc w:val="left"/>
      <w:pPr>
        <w:ind w:left="1070" w:hanging="360"/>
      </w:pPr>
      <w:rPr>
        <w:rFonts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 w15:restartNumberingAfterBreak="0">
    <w:nsid w:val="08C63DF5"/>
    <w:multiLevelType w:val="hybridMultilevel"/>
    <w:tmpl w:val="F91417E8"/>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CE14F01"/>
    <w:multiLevelType w:val="hybridMultilevel"/>
    <w:tmpl w:val="47B8B6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EE282B"/>
    <w:multiLevelType w:val="hybridMultilevel"/>
    <w:tmpl w:val="20F0001A"/>
    <w:lvl w:ilvl="0" w:tplc="B3ECD4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hybridMultilevel"/>
    <w:tmpl w:val="1F7A1394"/>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BF51D4"/>
    <w:multiLevelType w:val="hybridMultilevel"/>
    <w:tmpl w:val="CE949A70"/>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8"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0A4D9B"/>
    <w:multiLevelType w:val="hybridMultilevel"/>
    <w:tmpl w:val="2E3E557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0" w15:restartNumberingAfterBreak="0">
    <w:nsid w:val="47FF458D"/>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1"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C37CBF"/>
    <w:multiLevelType w:val="hybridMultilevel"/>
    <w:tmpl w:val="F26A828A"/>
    <w:lvl w:ilvl="0" w:tplc="E4AE77E2">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23"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5210B0E"/>
    <w:multiLevelType w:val="hybridMultilevel"/>
    <w:tmpl w:val="B0729B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D461A34"/>
    <w:multiLevelType w:val="hybridMultilevel"/>
    <w:tmpl w:val="81ECAE2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15:restartNumberingAfterBreak="0">
    <w:nsid w:val="5D8631D2"/>
    <w:multiLevelType w:val="hybridMultilevel"/>
    <w:tmpl w:val="81DA250E"/>
    <w:lvl w:ilvl="0" w:tplc="6226B7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4" w15:restartNumberingAfterBreak="0">
    <w:nsid w:val="6515157B"/>
    <w:multiLevelType w:val="hybridMultilevel"/>
    <w:tmpl w:val="3A46DBE0"/>
    <w:lvl w:ilvl="0" w:tplc="E4AE77E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AA577FC"/>
    <w:multiLevelType w:val="hybridMultilevel"/>
    <w:tmpl w:val="125460F2"/>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BC65838"/>
    <w:multiLevelType w:val="hybridMultilevel"/>
    <w:tmpl w:val="68FC01F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0"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3"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E5313AF"/>
    <w:multiLevelType w:val="hybridMultilevel"/>
    <w:tmpl w:val="14C65396"/>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26"/>
  </w:num>
  <w:num w:numId="3">
    <w:abstractNumId w:val="4"/>
  </w:num>
  <w:num w:numId="4">
    <w:abstractNumId w:val="33"/>
  </w:num>
  <w:num w:numId="5">
    <w:abstractNumId w:val="19"/>
  </w:num>
  <w:num w:numId="6">
    <w:abstractNumId w:val="36"/>
  </w:num>
  <w:num w:numId="7">
    <w:abstractNumId w:val="31"/>
  </w:num>
  <w:num w:numId="8">
    <w:abstractNumId w:val="39"/>
  </w:num>
  <w:num w:numId="9">
    <w:abstractNumId w:val="28"/>
  </w:num>
  <w:num w:numId="10">
    <w:abstractNumId w:val="6"/>
  </w:num>
  <w:num w:numId="11">
    <w:abstractNumId w:val="25"/>
  </w:num>
  <w:num w:numId="12">
    <w:abstractNumId w:val="42"/>
  </w:num>
  <w:num w:numId="13">
    <w:abstractNumId w:val="15"/>
  </w:num>
  <w:num w:numId="14">
    <w:abstractNumId w:val="8"/>
  </w:num>
  <w:num w:numId="15">
    <w:abstractNumId w:val="23"/>
  </w:num>
  <w:num w:numId="16">
    <w:abstractNumId w:val="35"/>
  </w:num>
  <w:num w:numId="17">
    <w:abstractNumId w:val="0"/>
  </w:num>
  <w:num w:numId="18">
    <w:abstractNumId w:val="29"/>
  </w:num>
  <w:num w:numId="19">
    <w:abstractNumId w:val="9"/>
  </w:num>
  <w:num w:numId="20">
    <w:abstractNumId w:val="12"/>
  </w:num>
  <w:num w:numId="21">
    <w:abstractNumId w:val="34"/>
  </w:num>
  <w:num w:numId="22">
    <w:abstractNumId w:val="44"/>
  </w:num>
  <w:num w:numId="23">
    <w:abstractNumId w:val="2"/>
  </w:num>
  <w:num w:numId="24">
    <w:abstractNumId w:val="14"/>
  </w:num>
  <w:num w:numId="25">
    <w:abstractNumId w:val="21"/>
  </w:num>
  <w:num w:numId="26">
    <w:abstractNumId w:val="13"/>
  </w:num>
  <w:num w:numId="27">
    <w:abstractNumId w:val="11"/>
  </w:num>
  <w:num w:numId="28">
    <w:abstractNumId w:val="5"/>
  </w:num>
  <w:num w:numId="29">
    <w:abstractNumId w:val="43"/>
  </w:num>
  <w:num w:numId="30">
    <w:abstractNumId w:val="38"/>
  </w:num>
  <w:num w:numId="31">
    <w:abstractNumId w:val="24"/>
  </w:num>
  <w:num w:numId="32">
    <w:abstractNumId w:val="3"/>
  </w:num>
  <w:num w:numId="33">
    <w:abstractNumId w:val="32"/>
  </w:num>
  <w:num w:numId="34">
    <w:abstractNumId w:val="16"/>
  </w:num>
  <w:num w:numId="35">
    <w:abstractNumId w:val="20"/>
  </w:num>
  <w:num w:numId="36">
    <w:abstractNumId w:val="10"/>
  </w:num>
  <w:num w:numId="37">
    <w:abstractNumId w:val="40"/>
  </w:num>
  <w:num w:numId="38">
    <w:abstractNumId w:val="7"/>
  </w:num>
  <w:num w:numId="39">
    <w:abstractNumId w:val="22"/>
  </w:num>
  <w:num w:numId="40">
    <w:abstractNumId w:val="37"/>
  </w:num>
  <w:num w:numId="41">
    <w:abstractNumId w:val="1"/>
  </w:num>
  <w:num w:numId="42">
    <w:abstractNumId w:val="27"/>
  </w:num>
  <w:num w:numId="43">
    <w:abstractNumId w:val="41"/>
  </w:num>
  <w:num w:numId="44">
    <w:abstractNumId w:val="17"/>
  </w:num>
  <w:num w:numId="45">
    <w:abstractNumId w:val="3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5B61"/>
    <w:rsid w:val="0000686B"/>
    <w:rsid w:val="00010D04"/>
    <w:rsid w:val="000113EC"/>
    <w:rsid w:val="00011F44"/>
    <w:rsid w:val="0002072F"/>
    <w:rsid w:val="00020924"/>
    <w:rsid w:val="00020CCC"/>
    <w:rsid w:val="00020FA8"/>
    <w:rsid w:val="00023F31"/>
    <w:rsid w:val="0002598F"/>
    <w:rsid w:val="00027C2D"/>
    <w:rsid w:val="000363C0"/>
    <w:rsid w:val="00036BD4"/>
    <w:rsid w:val="00036C33"/>
    <w:rsid w:val="00036E28"/>
    <w:rsid w:val="0004161C"/>
    <w:rsid w:val="00042FF8"/>
    <w:rsid w:val="00043FA2"/>
    <w:rsid w:val="000471F1"/>
    <w:rsid w:val="000472CB"/>
    <w:rsid w:val="0005047C"/>
    <w:rsid w:val="00051802"/>
    <w:rsid w:val="00051F06"/>
    <w:rsid w:val="0005369C"/>
    <w:rsid w:val="000537B1"/>
    <w:rsid w:val="00056BC0"/>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7CE1"/>
    <w:rsid w:val="000A0CCE"/>
    <w:rsid w:val="000A104D"/>
    <w:rsid w:val="000A1E77"/>
    <w:rsid w:val="000A46A8"/>
    <w:rsid w:val="000A6B3D"/>
    <w:rsid w:val="000A6E35"/>
    <w:rsid w:val="000B020A"/>
    <w:rsid w:val="000B36C8"/>
    <w:rsid w:val="000B400B"/>
    <w:rsid w:val="000B4B5E"/>
    <w:rsid w:val="000B6FEB"/>
    <w:rsid w:val="000B7848"/>
    <w:rsid w:val="000C1F17"/>
    <w:rsid w:val="000C2321"/>
    <w:rsid w:val="000C4B6F"/>
    <w:rsid w:val="000C504C"/>
    <w:rsid w:val="000C5EA5"/>
    <w:rsid w:val="000D08C2"/>
    <w:rsid w:val="000D6BAB"/>
    <w:rsid w:val="000D6E76"/>
    <w:rsid w:val="000D7AF0"/>
    <w:rsid w:val="000E0FE4"/>
    <w:rsid w:val="000E3637"/>
    <w:rsid w:val="000E3D0B"/>
    <w:rsid w:val="000E4AAB"/>
    <w:rsid w:val="000E690D"/>
    <w:rsid w:val="000F1039"/>
    <w:rsid w:val="00100C34"/>
    <w:rsid w:val="00101792"/>
    <w:rsid w:val="00101F84"/>
    <w:rsid w:val="00107150"/>
    <w:rsid w:val="001105AA"/>
    <w:rsid w:val="00111955"/>
    <w:rsid w:val="001130C6"/>
    <w:rsid w:val="00114CA6"/>
    <w:rsid w:val="0011658F"/>
    <w:rsid w:val="00116E02"/>
    <w:rsid w:val="0011774D"/>
    <w:rsid w:val="00122C4F"/>
    <w:rsid w:val="00122F5F"/>
    <w:rsid w:val="00125B95"/>
    <w:rsid w:val="00126F86"/>
    <w:rsid w:val="0012717B"/>
    <w:rsid w:val="00127335"/>
    <w:rsid w:val="00127B75"/>
    <w:rsid w:val="00130707"/>
    <w:rsid w:val="00130F48"/>
    <w:rsid w:val="00131024"/>
    <w:rsid w:val="00133417"/>
    <w:rsid w:val="00133EB9"/>
    <w:rsid w:val="00135851"/>
    <w:rsid w:val="001358DB"/>
    <w:rsid w:val="00137009"/>
    <w:rsid w:val="001465B5"/>
    <w:rsid w:val="0015080D"/>
    <w:rsid w:val="00151315"/>
    <w:rsid w:val="001526FD"/>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85CD7"/>
    <w:rsid w:val="001903A1"/>
    <w:rsid w:val="00191D2A"/>
    <w:rsid w:val="0019354E"/>
    <w:rsid w:val="00193718"/>
    <w:rsid w:val="00194515"/>
    <w:rsid w:val="00196E03"/>
    <w:rsid w:val="00197424"/>
    <w:rsid w:val="001A4799"/>
    <w:rsid w:val="001A5AA3"/>
    <w:rsid w:val="001A6A62"/>
    <w:rsid w:val="001A74E5"/>
    <w:rsid w:val="001A7FE5"/>
    <w:rsid w:val="001B458D"/>
    <w:rsid w:val="001B49F9"/>
    <w:rsid w:val="001B5B77"/>
    <w:rsid w:val="001B7097"/>
    <w:rsid w:val="001C006F"/>
    <w:rsid w:val="001C0F24"/>
    <w:rsid w:val="001C346F"/>
    <w:rsid w:val="001C5A15"/>
    <w:rsid w:val="001D19F1"/>
    <w:rsid w:val="001D369C"/>
    <w:rsid w:val="001D468B"/>
    <w:rsid w:val="001D4773"/>
    <w:rsid w:val="001D68C7"/>
    <w:rsid w:val="001E00DB"/>
    <w:rsid w:val="001E1EE9"/>
    <w:rsid w:val="001E201A"/>
    <w:rsid w:val="001E3CF2"/>
    <w:rsid w:val="001F0D97"/>
    <w:rsid w:val="001F0EDE"/>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46BF"/>
    <w:rsid w:val="00215AEB"/>
    <w:rsid w:val="00217581"/>
    <w:rsid w:val="00221D3F"/>
    <w:rsid w:val="002267A9"/>
    <w:rsid w:val="00227481"/>
    <w:rsid w:val="00227BAC"/>
    <w:rsid w:val="002303F1"/>
    <w:rsid w:val="0023109A"/>
    <w:rsid w:val="002313BA"/>
    <w:rsid w:val="00231628"/>
    <w:rsid w:val="00234D8A"/>
    <w:rsid w:val="00237EDA"/>
    <w:rsid w:val="00237F74"/>
    <w:rsid w:val="002419C8"/>
    <w:rsid w:val="00244471"/>
    <w:rsid w:val="00246281"/>
    <w:rsid w:val="002478DE"/>
    <w:rsid w:val="00247A96"/>
    <w:rsid w:val="00251DD8"/>
    <w:rsid w:val="002545B7"/>
    <w:rsid w:val="00254AFE"/>
    <w:rsid w:val="00257C28"/>
    <w:rsid w:val="0026096B"/>
    <w:rsid w:val="002633E4"/>
    <w:rsid w:val="002633E5"/>
    <w:rsid w:val="00270F2F"/>
    <w:rsid w:val="002755D3"/>
    <w:rsid w:val="00277CCD"/>
    <w:rsid w:val="002803BF"/>
    <w:rsid w:val="002804FE"/>
    <w:rsid w:val="00282777"/>
    <w:rsid w:val="00283D4E"/>
    <w:rsid w:val="00284727"/>
    <w:rsid w:val="00285B9F"/>
    <w:rsid w:val="00285DA7"/>
    <w:rsid w:val="002867F9"/>
    <w:rsid w:val="002876E8"/>
    <w:rsid w:val="00287BD2"/>
    <w:rsid w:val="00290E82"/>
    <w:rsid w:val="00294FCF"/>
    <w:rsid w:val="002A6684"/>
    <w:rsid w:val="002A745B"/>
    <w:rsid w:val="002B1F6A"/>
    <w:rsid w:val="002B235B"/>
    <w:rsid w:val="002B381E"/>
    <w:rsid w:val="002B5E7F"/>
    <w:rsid w:val="002B60D5"/>
    <w:rsid w:val="002C2690"/>
    <w:rsid w:val="002C2AA8"/>
    <w:rsid w:val="002C4FA9"/>
    <w:rsid w:val="002C740A"/>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11B4E"/>
    <w:rsid w:val="00323636"/>
    <w:rsid w:val="003243D3"/>
    <w:rsid w:val="003271BB"/>
    <w:rsid w:val="003316A6"/>
    <w:rsid w:val="0033391D"/>
    <w:rsid w:val="003415C1"/>
    <w:rsid w:val="003429DF"/>
    <w:rsid w:val="00343B91"/>
    <w:rsid w:val="003440F6"/>
    <w:rsid w:val="0034444D"/>
    <w:rsid w:val="00344DD6"/>
    <w:rsid w:val="00350CE6"/>
    <w:rsid w:val="00352F51"/>
    <w:rsid w:val="003542A8"/>
    <w:rsid w:val="00355E00"/>
    <w:rsid w:val="00356962"/>
    <w:rsid w:val="00356E6D"/>
    <w:rsid w:val="003622D8"/>
    <w:rsid w:val="00362B92"/>
    <w:rsid w:val="00363FB4"/>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3228"/>
    <w:rsid w:val="003E59CA"/>
    <w:rsid w:val="003E7C57"/>
    <w:rsid w:val="003F1228"/>
    <w:rsid w:val="003F51D7"/>
    <w:rsid w:val="003F7FCE"/>
    <w:rsid w:val="004029FB"/>
    <w:rsid w:val="00405363"/>
    <w:rsid w:val="004060A7"/>
    <w:rsid w:val="004125E5"/>
    <w:rsid w:val="004144DA"/>
    <w:rsid w:val="00415C59"/>
    <w:rsid w:val="00415F3C"/>
    <w:rsid w:val="00416672"/>
    <w:rsid w:val="004175AC"/>
    <w:rsid w:val="004201A2"/>
    <w:rsid w:val="00422312"/>
    <w:rsid w:val="004233B2"/>
    <w:rsid w:val="00427108"/>
    <w:rsid w:val="00435EEB"/>
    <w:rsid w:val="00440F30"/>
    <w:rsid w:val="004418C4"/>
    <w:rsid w:val="0044319B"/>
    <w:rsid w:val="00443255"/>
    <w:rsid w:val="00444DF2"/>
    <w:rsid w:val="004455EF"/>
    <w:rsid w:val="0044795C"/>
    <w:rsid w:val="004501DC"/>
    <w:rsid w:val="004518CC"/>
    <w:rsid w:val="00452565"/>
    <w:rsid w:val="0045297A"/>
    <w:rsid w:val="00454333"/>
    <w:rsid w:val="0045459F"/>
    <w:rsid w:val="00454777"/>
    <w:rsid w:val="004563A4"/>
    <w:rsid w:val="00456F69"/>
    <w:rsid w:val="00457407"/>
    <w:rsid w:val="004607A7"/>
    <w:rsid w:val="00462411"/>
    <w:rsid w:val="0046535E"/>
    <w:rsid w:val="00465C50"/>
    <w:rsid w:val="004664C3"/>
    <w:rsid w:val="0046675A"/>
    <w:rsid w:val="00466C3B"/>
    <w:rsid w:val="00473323"/>
    <w:rsid w:val="00474749"/>
    <w:rsid w:val="004750FD"/>
    <w:rsid w:val="00477481"/>
    <w:rsid w:val="00480059"/>
    <w:rsid w:val="00481F76"/>
    <w:rsid w:val="00483703"/>
    <w:rsid w:val="00485A44"/>
    <w:rsid w:val="00485F33"/>
    <w:rsid w:val="004877D9"/>
    <w:rsid w:val="00487DE7"/>
    <w:rsid w:val="00487F25"/>
    <w:rsid w:val="0049042D"/>
    <w:rsid w:val="004919B2"/>
    <w:rsid w:val="00491F7B"/>
    <w:rsid w:val="00493041"/>
    <w:rsid w:val="004A396C"/>
    <w:rsid w:val="004A5359"/>
    <w:rsid w:val="004A5906"/>
    <w:rsid w:val="004B204E"/>
    <w:rsid w:val="004B3851"/>
    <w:rsid w:val="004B3E74"/>
    <w:rsid w:val="004B58E6"/>
    <w:rsid w:val="004B609C"/>
    <w:rsid w:val="004B6523"/>
    <w:rsid w:val="004B6880"/>
    <w:rsid w:val="004B77BA"/>
    <w:rsid w:val="004B7C00"/>
    <w:rsid w:val="004C01AE"/>
    <w:rsid w:val="004C0D80"/>
    <w:rsid w:val="004C1FA6"/>
    <w:rsid w:val="004C204F"/>
    <w:rsid w:val="004C2EDE"/>
    <w:rsid w:val="004C3024"/>
    <w:rsid w:val="004C72B2"/>
    <w:rsid w:val="004D0961"/>
    <w:rsid w:val="004D4515"/>
    <w:rsid w:val="004D5D55"/>
    <w:rsid w:val="004E23D9"/>
    <w:rsid w:val="004E4782"/>
    <w:rsid w:val="004E51AA"/>
    <w:rsid w:val="004E51E8"/>
    <w:rsid w:val="004E6004"/>
    <w:rsid w:val="00500365"/>
    <w:rsid w:val="0050099E"/>
    <w:rsid w:val="0050191D"/>
    <w:rsid w:val="00504D5E"/>
    <w:rsid w:val="00506152"/>
    <w:rsid w:val="00506B4C"/>
    <w:rsid w:val="005148FE"/>
    <w:rsid w:val="00514EBE"/>
    <w:rsid w:val="00516153"/>
    <w:rsid w:val="00521E28"/>
    <w:rsid w:val="0052338C"/>
    <w:rsid w:val="0052368C"/>
    <w:rsid w:val="00532383"/>
    <w:rsid w:val="005323A9"/>
    <w:rsid w:val="00532663"/>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7782A"/>
    <w:rsid w:val="005814D2"/>
    <w:rsid w:val="0058443C"/>
    <w:rsid w:val="00584D9F"/>
    <w:rsid w:val="00586AD6"/>
    <w:rsid w:val="00586F02"/>
    <w:rsid w:val="00590D41"/>
    <w:rsid w:val="00596F56"/>
    <w:rsid w:val="005A1F05"/>
    <w:rsid w:val="005A3CAC"/>
    <w:rsid w:val="005A54A5"/>
    <w:rsid w:val="005A79EF"/>
    <w:rsid w:val="005B21DC"/>
    <w:rsid w:val="005B3192"/>
    <w:rsid w:val="005B46D4"/>
    <w:rsid w:val="005B54B4"/>
    <w:rsid w:val="005B591C"/>
    <w:rsid w:val="005B5C49"/>
    <w:rsid w:val="005C0756"/>
    <w:rsid w:val="005C1A5A"/>
    <w:rsid w:val="005C35B4"/>
    <w:rsid w:val="005C387E"/>
    <w:rsid w:val="005C40D6"/>
    <w:rsid w:val="005C498B"/>
    <w:rsid w:val="005C6DAD"/>
    <w:rsid w:val="005C7A65"/>
    <w:rsid w:val="005C7CE7"/>
    <w:rsid w:val="005D10FD"/>
    <w:rsid w:val="005D1C64"/>
    <w:rsid w:val="005D3F93"/>
    <w:rsid w:val="005D4027"/>
    <w:rsid w:val="005D4ADA"/>
    <w:rsid w:val="005D57FA"/>
    <w:rsid w:val="005E0A19"/>
    <w:rsid w:val="005E2DEF"/>
    <w:rsid w:val="005E4ADF"/>
    <w:rsid w:val="005E600D"/>
    <w:rsid w:val="005F1215"/>
    <w:rsid w:val="005F39B2"/>
    <w:rsid w:val="005F4971"/>
    <w:rsid w:val="005F4C9D"/>
    <w:rsid w:val="00600FA2"/>
    <w:rsid w:val="00605055"/>
    <w:rsid w:val="00607406"/>
    <w:rsid w:val="006109B9"/>
    <w:rsid w:val="006120A6"/>
    <w:rsid w:val="006162C2"/>
    <w:rsid w:val="006169AF"/>
    <w:rsid w:val="00620B0C"/>
    <w:rsid w:val="0062236E"/>
    <w:rsid w:val="00622E5B"/>
    <w:rsid w:val="00634A2E"/>
    <w:rsid w:val="00634B0C"/>
    <w:rsid w:val="00637972"/>
    <w:rsid w:val="0064155D"/>
    <w:rsid w:val="00641D1F"/>
    <w:rsid w:val="00642237"/>
    <w:rsid w:val="00643C57"/>
    <w:rsid w:val="00643FB9"/>
    <w:rsid w:val="006459B6"/>
    <w:rsid w:val="00646B15"/>
    <w:rsid w:val="00652511"/>
    <w:rsid w:val="00652B21"/>
    <w:rsid w:val="00652C42"/>
    <w:rsid w:val="00653775"/>
    <w:rsid w:val="00655317"/>
    <w:rsid w:val="00665D18"/>
    <w:rsid w:val="00667C7A"/>
    <w:rsid w:val="00670314"/>
    <w:rsid w:val="0067539A"/>
    <w:rsid w:val="0068261B"/>
    <w:rsid w:val="006842E3"/>
    <w:rsid w:val="00690C28"/>
    <w:rsid w:val="00691A37"/>
    <w:rsid w:val="006947D8"/>
    <w:rsid w:val="006952FD"/>
    <w:rsid w:val="0069703E"/>
    <w:rsid w:val="006973C1"/>
    <w:rsid w:val="006A0638"/>
    <w:rsid w:val="006A6C87"/>
    <w:rsid w:val="006B0844"/>
    <w:rsid w:val="006B45B7"/>
    <w:rsid w:val="006B50D7"/>
    <w:rsid w:val="006B5433"/>
    <w:rsid w:val="006B6079"/>
    <w:rsid w:val="006B7BF7"/>
    <w:rsid w:val="006C0EA9"/>
    <w:rsid w:val="006C63FD"/>
    <w:rsid w:val="006D0ACB"/>
    <w:rsid w:val="006D3881"/>
    <w:rsid w:val="006D571D"/>
    <w:rsid w:val="006E36FF"/>
    <w:rsid w:val="006E70E4"/>
    <w:rsid w:val="006F11A2"/>
    <w:rsid w:val="006F1400"/>
    <w:rsid w:val="006F1B36"/>
    <w:rsid w:val="006F3573"/>
    <w:rsid w:val="006F5089"/>
    <w:rsid w:val="006F5E4A"/>
    <w:rsid w:val="006F7F49"/>
    <w:rsid w:val="00700084"/>
    <w:rsid w:val="00702827"/>
    <w:rsid w:val="00707F06"/>
    <w:rsid w:val="00710FCB"/>
    <w:rsid w:val="00712AAE"/>
    <w:rsid w:val="00715454"/>
    <w:rsid w:val="007221CE"/>
    <w:rsid w:val="00723884"/>
    <w:rsid w:val="007302CF"/>
    <w:rsid w:val="007332C8"/>
    <w:rsid w:val="00743D55"/>
    <w:rsid w:val="00745629"/>
    <w:rsid w:val="007461E1"/>
    <w:rsid w:val="007524CB"/>
    <w:rsid w:val="0075481E"/>
    <w:rsid w:val="00757E50"/>
    <w:rsid w:val="007628FB"/>
    <w:rsid w:val="007635B3"/>
    <w:rsid w:val="00766EDB"/>
    <w:rsid w:val="00767D0D"/>
    <w:rsid w:val="00772B45"/>
    <w:rsid w:val="00774FF6"/>
    <w:rsid w:val="00775362"/>
    <w:rsid w:val="007753F7"/>
    <w:rsid w:val="007755BF"/>
    <w:rsid w:val="00776ACD"/>
    <w:rsid w:val="0077767B"/>
    <w:rsid w:val="00782CF3"/>
    <w:rsid w:val="00782E01"/>
    <w:rsid w:val="00782F5D"/>
    <w:rsid w:val="00784CBC"/>
    <w:rsid w:val="007A64F1"/>
    <w:rsid w:val="007B0572"/>
    <w:rsid w:val="007B1080"/>
    <w:rsid w:val="007B207A"/>
    <w:rsid w:val="007B3B1B"/>
    <w:rsid w:val="007B3D70"/>
    <w:rsid w:val="007B7420"/>
    <w:rsid w:val="007B7927"/>
    <w:rsid w:val="007C1682"/>
    <w:rsid w:val="007C2029"/>
    <w:rsid w:val="007C6636"/>
    <w:rsid w:val="007C782F"/>
    <w:rsid w:val="007C7ACC"/>
    <w:rsid w:val="007D4B3A"/>
    <w:rsid w:val="007E12D2"/>
    <w:rsid w:val="007E191E"/>
    <w:rsid w:val="007E1D0A"/>
    <w:rsid w:val="007E3D1A"/>
    <w:rsid w:val="007E56A7"/>
    <w:rsid w:val="007E5B3F"/>
    <w:rsid w:val="007E5EE5"/>
    <w:rsid w:val="007E792F"/>
    <w:rsid w:val="007E7A05"/>
    <w:rsid w:val="007F0F83"/>
    <w:rsid w:val="007F65BB"/>
    <w:rsid w:val="007F686F"/>
    <w:rsid w:val="00800DA3"/>
    <w:rsid w:val="00801592"/>
    <w:rsid w:val="00801A94"/>
    <w:rsid w:val="00803310"/>
    <w:rsid w:val="0080383C"/>
    <w:rsid w:val="00804092"/>
    <w:rsid w:val="008056EF"/>
    <w:rsid w:val="00811036"/>
    <w:rsid w:val="00813C98"/>
    <w:rsid w:val="00820F87"/>
    <w:rsid w:val="00821ECB"/>
    <w:rsid w:val="00824500"/>
    <w:rsid w:val="008254B4"/>
    <w:rsid w:val="00827D54"/>
    <w:rsid w:val="00832380"/>
    <w:rsid w:val="008339D5"/>
    <w:rsid w:val="008361C3"/>
    <w:rsid w:val="00840288"/>
    <w:rsid w:val="008421B2"/>
    <w:rsid w:val="0084250E"/>
    <w:rsid w:val="00844829"/>
    <w:rsid w:val="00844890"/>
    <w:rsid w:val="008468A2"/>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76D93"/>
    <w:rsid w:val="008809E2"/>
    <w:rsid w:val="00881530"/>
    <w:rsid w:val="00881A66"/>
    <w:rsid w:val="008834E4"/>
    <w:rsid w:val="0088699C"/>
    <w:rsid w:val="00886D2B"/>
    <w:rsid w:val="008873D4"/>
    <w:rsid w:val="0089069E"/>
    <w:rsid w:val="008A1380"/>
    <w:rsid w:val="008A5181"/>
    <w:rsid w:val="008B0C16"/>
    <w:rsid w:val="008B4061"/>
    <w:rsid w:val="008B4B33"/>
    <w:rsid w:val="008B5389"/>
    <w:rsid w:val="008C1219"/>
    <w:rsid w:val="008C2FF4"/>
    <w:rsid w:val="008C30FE"/>
    <w:rsid w:val="008C4030"/>
    <w:rsid w:val="008C435F"/>
    <w:rsid w:val="008C5501"/>
    <w:rsid w:val="008D3F56"/>
    <w:rsid w:val="008D4E60"/>
    <w:rsid w:val="008D65F5"/>
    <w:rsid w:val="008D6D01"/>
    <w:rsid w:val="008E04A2"/>
    <w:rsid w:val="008E3548"/>
    <w:rsid w:val="008E3FD4"/>
    <w:rsid w:val="008F3D43"/>
    <w:rsid w:val="008F4AD3"/>
    <w:rsid w:val="008F5A2C"/>
    <w:rsid w:val="008F75C6"/>
    <w:rsid w:val="0090122C"/>
    <w:rsid w:val="009021E5"/>
    <w:rsid w:val="00902762"/>
    <w:rsid w:val="00902A4B"/>
    <w:rsid w:val="00911EA0"/>
    <w:rsid w:val="00912221"/>
    <w:rsid w:val="00913E28"/>
    <w:rsid w:val="00915C5B"/>
    <w:rsid w:val="009165A1"/>
    <w:rsid w:val="00917106"/>
    <w:rsid w:val="009210F5"/>
    <w:rsid w:val="00923D8C"/>
    <w:rsid w:val="009256D0"/>
    <w:rsid w:val="009270E4"/>
    <w:rsid w:val="009363DF"/>
    <w:rsid w:val="00941ABD"/>
    <w:rsid w:val="009433E2"/>
    <w:rsid w:val="00943536"/>
    <w:rsid w:val="00943AD3"/>
    <w:rsid w:val="00946933"/>
    <w:rsid w:val="00951D55"/>
    <w:rsid w:val="009571D1"/>
    <w:rsid w:val="00961465"/>
    <w:rsid w:val="0096434C"/>
    <w:rsid w:val="00965A7B"/>
    <w:rsid w:val="009660BF"/>
    <w:rsid w:val="00966D61"/>
    <w:rsid w:val="009674B8"/>
    <w:rsid w:val="00972633"/>
    <w:rsid w:val="009762B0"/>
    <w:rsid w:val="0097699D"/>
    <w:rsid w:val="009815FB"/>
    <w:rsid w:val="00981B8A"/>
    <w:rsid w:val="0098420D"/>
    <w:rsid w:val="00984352"/>
    <w:rsid w:val="00985E90"/>
    <w:rsid w:val="00990203"/>
    <w:rsid w:val="00990DEA"/>
    <w:rsid w:val="009921AA"/>
    <w:rsid w:val="00993077"/>
    <w:rsid w:val="00994F75"/>
    <w:rsid w:val="009967D6"/>
    <w:rsid w:val="0099728C"/>
    <w:rsid w:val="009A3DE5"/>
    <w:rsid w:val="009A5A63"/>
    <w:rsid w:val="009A76D3"/>
    <w:rsid w:val="009B1DC1"/>
    <w:rsid w:val="009B5DE6"/>
    <w:rsid w:val="009B623D"/>
    <w:rsid w:val="009C1160"/>
    <w:rsid w:val="009C1E13"/>
    <w:rsid w:val="009C297D"/>
    <w:rsid w:val="009C311D"/>
    <w:rsid w:val="009C46A1"/>
    <w:rsid w:val="009C4869"/>
    <w:rsid w:val="009C5396"/>
    <w:rsid w:val="009C635E"/>
    <w:rsid w:val="009D0236"/>
    <w:rsid w:val="009D13F7"/>
    <w:rsid w:val="009D15AA"/>
    <w:rsid w:val="009D3B1B"/>
    <w:rsid w:val="009D4FDB"/>
    <w:rsid w:val="009D79A4"/>
    <w:rsid w:val="009D7CA8"/>
    <w:rsid w:val="009E3B2E"/>
    <w:rsid w:val="009E4116"/>
    <w:rsid w:val="009E4FDF"/>
    <w:rsid w:val="009E5E42"/>
    <w:rsid w:val="009F0B27"/>
    <w:rsid w:val="009F1C6B"/>
    <w:rsid w:val="009F390E"/>
    <w:rsid w:val="009F543E"/>
    <w:rsid w:val="00A00F13"/>
    <w:rsid w:val="00A03593"/>
    <w:rsid w:val="00A052C0"/>
    <w:rsid w:val="00A07BA6"/>
    <w:rsid w:val="00A11014"/>
    <w:rsid w:val="00A122E4"/>
    <w:rsid w:val="00A14F4E"/>
    <w:rsid w:val="00A2281B"/>
    <w:rsid w:val="00A2307E"/>
    <w:rsid w:val="00A32C47"/>
    <w:rsid w:val="00A333C2"/>
    <w:rsid w:val="00A33A3A"/>
    <w:rsid w:val="00A36076"/>
    <w:rsid w:val="00A37A9C"/>
    <w:rsid w:val="00A40173"/>
    <w:rsid w:val="00A4094B"/>
    <w:rsid w:val="00A40B92"/>
    <w:rsid w:val="00A42423"/>
    <w:rsid w:val="00A4479E"/>
    <w:rsid w:val="00A45F49"/>
    <w:rsid w:val="00A61C83"/>
    <w:rsid w:val="00A62E72"/>
    <w:rsid w:val="00A63C0E"/>
    <w:rsid w:val="00A663B7"/>
    <w:rsid w:val="00A719EF"/>
    <w:rsid w:val="00A71F19"/>
    <w:rsid w:val="00A743EA"/>
    <w:rsid w:val="00A74C21"/>
    <w:rsid w:val="00A76764"/>
    <w:rsid w:val="00A80442"/>
    <w:rsid w:val="00A80626"/>
    <w:rsid w:val="00A8236F"/>
    <w:rsid w:val="00A87ACB"/>
    <w:rsid w:val="00A90E4D"/>
    <w:rsid w:val="00A91B5D"/>
    <w:rsid w:val="00A920F6"/>
    <w:rsid w:val="00A927DE"/>
    <w:rsid w:val="00A959DF"/>
    <w:rsid w:val="00A96D00"/>
    <w:rsid w:val="00A97432"/>
    <w:rsid w:val="00A977C7"/>
    <w:rsid w:val="00A979E9"/>
    <w:rsid w:val="00AA17C8"/>
    <w:rsid w:val="00AA1F02"/>
    <w:rsid w:val="00AA251E"/>
    <w:rsid w:val="00AA2783"/>
    <w:rsid w:val="00AA2995"/>
    <w:rsid w:val="00AA3E18"/>
    <w:rsid w:val="00AA4567"/>
    <w:rsid w:val="00AB0B42"/>
    <w:rsid w:val="00AB0FCA"/>
    <w:rsid w:val="00AC112B"/>
    <w:rsid w:val="00AC374D"/>
    <w:rsid w:val="00AC3EC1"/>
    <w:rsid w:val="00AC484E"/>
    <w:rsid w:val="00AC58D4"/>
    <w:rsid w:val="00AC5B04"/>
    <w:rsid w:val="00AC5F54"/>
    <w:rsid w:val="00AC6928"/>
    <w:rsid w:val="00AD6AD9"/>
    <w:rsid w:val="00AD6D82"/>
    <w:rsid w:val="00AD7159"/>
    <w:rsid w:val="00AE0508"/>
    <w:rsid w:val="00AE1005"/>
    <w:rsid w:val="00AE14D1"/>
    <w:rsid w:val="00AE1D26"/>
    <w:rsid w:val="00AE25E1"/>
    <w:rsid w:val="00AE58E7"/>
    <w:rsid w:val="00AE7A6E"/>
    <w:rsid w:val="00AF1782"/>
    <w:rsid w:val="00AF2531"/>
    <w:rsid w:val="00AF3345"/>
    <w:rsid w:val="00AF4603"/>
    <w:rsid w:val="00AF4866"/>
    <w:rsid w:val="00AF641D"/>
    <w:rsid w:val="00AF759E"/>
    <w:rsid w:val="00AF7869"/>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28D1"/>
    <w:rsid w:val="00B52B88"/>
    <w:rsid w:val="00B53399"/>
    <w:rsid w:val="00B603F6"/>
    <w:rsid w:val="00B60AA8"/>
    <w:rsid w:val="00B614CC"/>
    <w:rsid w:val="00B6212B"/>
    <w:rsid w:val="00B633AB"/>
    <w:rsid w:val="00B63B75"/>
    <w:rsid w:val="00B71A5E"/>
    <w:rsid w:val="00B72EC8"/>
    <w:rsid w:val="00B762B6"/>
    <w:rsid w:val="00B8036A"/>
    <w:rsid w:val="00B822FA"/>
    <w:rsid w:val="00B84741"/>
    <w:rsid w:val="00B91729"/>
    <w:rsid w:val="00B9292A"/>
    <w:rsid w:val="00B9385E"/>
    <w:rsid w:val="00B941CB"/>
    <w:rsid w:val="00B949CC"/>
    <w:rsid w:val="00BA01DF"/>
    <w:rsid w:val="00BA3177"/>
    <w:rsid w:val="00BA5877"/>
    <w:rsid w:val="00BB32D5"/>
    <w:rsid w:val="00BB6506"/>
    <w:rsid w:val="00BC3D92"/>
    <w:rsid w:val="00BC4CF4"/>
    <w:rsid w:val="00BC4EBA"/>
    <w:rsid w:val="00BC6C7C"/>
    <w:rsid w:val="00BC6CA7"/>
    <w:rsid w:val="00BC6D20"/>
    <w:rsid w:val="00BC7188"/>
    <w:rsid w:val="00BD3799"/>
    <w:rsid w:val="00BD3BB8"/>
    <w:rsid w:val="00BD49B3"/>
    <w:rsid w:val="00BD4BBB"/>
    <w:rsid w:val="00BD5289"/>
    <w:rsid w:val="00BD5C59"/>
    <w:rsid w:val="00BD68B3"/>
    <w:rsid w:val="00BE0A40"/>
    <w:rsid w:val="00BE1382"/>
    <w:rsid w:val="00BE1D7C"/>
    <w:rsid w:val="00BE1DC8"/>
    <w:rsid w:val="00BE3C6C"/>
    <w:rsid w:val="00BE64FB"/>
    <w:rsid w:val="00BE7D17"/>
    <w:rsid w:val="00BF3C78"/>
    <w:rsid w:val="00BF40FC"/>
    <w:rsid w:val="00BF5462"/>
    <w:rsid w:val="00BF59D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37A7"/>
    <w:rsid w:val="00C14C5C"/>
    <w:rsid w:val="00C153EC"/>
    <w:rsid w:val="00C1590F"/>
    <w:rsid w:val="00C16FC4"/>
    <w:rsid w:val="00C1756D"/>
    <w:rsid w:val="00C2251E"/>
    <w:rsid w:val="00C24631"/>
    <w:rsid w:val="00C2538A"/>
    <w:rsid w:val="00C256B6"/>
    <w:rsid w:val="00C31750"/>
    <w:rsid w:val="00C3273D"/>
    <w:rsid w:val="00C33B08"/>
    <w:rsid w:val="00C349AB"/>
    <w:rsid w:val="00C35B83"/>
    <w:rsid w:val="00C374CF"/>
    <w:rsid w:val="00C37762"/>
    <w:rsid w:val="00C4153B"/>
    <w:rsid w:val="00C425CC"/>
    <w:rsid w:val="00C5003C"/>
    <w:rsid w:val="00C5028A"/>
    <w:rsid w:val="00C51AC7"/>
    <w:rsid w:val="00C53E6B"/>
    <w:rsid w:val="00C57FBB"/>
    <w:rsid w:val="00C60DE1"/>
    <w:rsid w:val="00C678BE"/>
    <w:rsid w:val="00C67CEC"/>
    <w:rsid w:val="00C7364F"/>
    <w:rsid w:val="00C73EA6"/>
    <w:rsid w:val="00C73FB0"/>
    <w:rsid w:val="00C74D61"/>
    <w:rsid w:val="00C82481"/>
    <w:rsid w:val="00C8251C"/>
    <w:rsid w:val="00C82AFD"/>
    <w:rsid w:val="00C82DF0"/>
    <w:rsid w:val="00C832B8"/>
    <w:rsid w:val="00C835AA"/>
    <w:rsid w:val="00C84645"/>
    <w:rsid w:val="00C846BA"/>
    <w:rsid w:val="00C856A1"/>
    <w:rsid w:val="00C85E7C"/>
    <w:rsid w:val="00C86121"/>
    <w:rsid w:val="00C869E7"/>
    <w:rsid w:val="00C9296F"/>
    <w:rsid w:val="00C941AA"/>
    <w:rsid w:val="00CA1047"/>
    <w:rsid w:val="00CA24D0"/>
    <w:rsid w:val="00CA327D"/>
    <w:rsid w:val="00CA3D85"/>
    <w:rsid w:val="00CA48C7"/>
    <w:rsid w:val="00CA734D"/>
    <w:rsid w:val="00CB1A8F"/>
    <w:rsid w:val="00CB4324"/>
    <w:rsid w:val="00CB51A0"/>
    <w:rsid w:val="00CB693A"/>
    <w:rsid w:val="00CC256A"/>
    <w:rsid w:val="00CC32D6"/>
    <w:rsid w:val="00CC4709"/>
    <w:rsid w:val="00CC4ACC"/>
    <w:rsid w:val="00CC6C28"/>
    <w:rsid w:val="00CD279C"/>
    <w:rsid w:val="00CD5345"/>
    <w:rsid w:val="00CD5CA6"/>
    <w:rsid w:val="00CE1479"/>
    <w:rsid w:val="00CE343A"/>
    <w:rsid w:val="00CF4AF7"/>
    <w:rsid w:val="00CF7475"/>
    <w:rsid w:val="00CF782F"/>
    <w:rsid w:val="00D0034C"/>
    <w:rsid w:val="00D00A72"/>
    <w:rsid w:val="00D013F9"/>
    <w:rsid w:val="00D01514"/>
    <w:rsid w:val="00D03A62"/>
    <w:rsid w:val="00D078D0"/>
    <w:rsid w:val="00D12869"/>
    <w:rsid w:val="00D13B64"/>
    <w:rsid w:val="00D1566C"/>
    <w:rsid w:val="00D17ED1"/>
    <w:rsid w:val="00D2416C"/>
    <w:rsid w:val="00D24C24"/>
    <w:rsid w:val="00D26149"/>
    <w:rsid w:val="00D263A0"/>
    <w:rsid w:val="00D2692B"/>
    <w:rsid w:val="00D31293"/>
    <w:rsid w:val="00D40E11"/>
    <w:rsid w:val="00D4118C"/>
    <w:rsid w:val="00D41EDA"/>
    <w:rsid w:val="00D41F7B"/>
    <w:rsid w:val="00D438B3"/>
    <w:rsid w:val="00D443DE"/>
    <w:rsid w:val="00D44820"/>
    <w:rsid w:val="00D47B0A"/>
    <w:rsid w:val="00D52158"/>
    <w:rsid w:val="00D55B53"/>
    <w:rsid w:val="00D55D33"/>
    <w:rsid w:val="00D562CB"/>
    <w:rsid w:val="00D56825"/>
    <w:rsid w:val="00D602D1"/>
    <w:rsid w:val="00D61855"/>
    <w:rsid w:val="00D6309A"/>
    <w:rsid w:val="00D63365"/>
    <w:rsid w:val="00D6456A"/>
    <w:rsid w:val="00D71684"/>
    <w:rsid w:val="00D72331"/>
    <w:rsid w:val="00D74077"/>
    <w:rsid w:val="00D87536"/>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77"/>
    <w:rsid w:val="00DC29DC"/>
    <w:rsid w:val="00DC2C30"/>
    <w:rsid w:val="00DC4DEE"/>
    <w:rsid w:val="00DD3C1A"/>
    <w:rsid w:val="00DE0C2C"/>
    <w:rsid w:val="00DE1D6B"/>
    <w:rsid w:val="00DE30EC"/>
    <w:rsid w:val="00DE53B1"/>
    <w:rsid w:val="00DF18E4"/>
    <w:rsid w:val="00DF2B87"/>
    <w:rsid w:val="00DF2C25"/>
    <w:rsid w:val="00DF3270"/>
    <w:rsid w:val="00E0088B"/>
    <w:rsid w:val="00E01021"/>
    <w:rsid w:val="00E01D33"/>
    <w:rsid w:val="00E03BCF"/>
    <w:rsid w:val="00E03CBB"/>
    <w:rsid w:val="00E05046"/>
    <w:rsid w:val="00E058FB"/>
    <w:rsid w:val="00E06666"/>
    <w:rsid w:val="00E06947"/>
    <w:rsid w:val="00E10839"/>
    <w:rsid w:val="00E1182C"/>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F3E"/>
    <w:rsid w:val="00E45BFA"/>
    <w:rsid w:val="00E45EA9"/>
    <w:rsid w:val="00E46263"/>
    <w:rsid w:val="00E4784E"/>
    <w:rsid w:val="00E510CC"/>
    <w:rsid w:val="00E53FC3"/>
    <w:rsid w:val="00E541C9"/>
    <w:rsid w:val="00E541E7"/>
    <w:rsid w:val="00E54223"/>
    <w:rsid w:val="00E54303"/>
    <w:rsid w:val="00E55123"/>
    <w:rsid w:val="00E55EDC"/>
    <w:rsid w:val="00E55FF5"/>
    <w:rsid w:val="00E56C9E"/>
    <w:rsid w:val="00E573BF"/>
    <w:rsid w:val="00E57B14"/>
    <w:rsid w:val="00E664C0"/>
    <w:rsid w:val="00E71816"/>
    <w:rsid w:val="00E7256F"/>
    <w:rsid w:val="00E731A3"/>
    <w:rsid w:val="00E73D52"/>
    <w:rsid w:val="00E74523"/>
    <w:rsid w:val="00E74DAA"/>
    <w:rsid w:val="00E7638C"/>
    <w:rsid w:val="00E76761"/>
    <w:rsid w:val="00E770B7"/>
    <w:rsid w:val="00E77D28"/>
    <w:rsid w:val="00E8225B"/>
    <w:rsid w:val="00E829ED"/>
    <w:rsid w:val="00E8487B"/>
    <w:rsid w:val="00E90F80"/>
    <w:rsid w:val="00E91098"/>
    <w:rsid w:val="00E91D06"/>
    <w:rsid w:val="00E9435C"/>
    <w:rsid w:val="00E950EC"/>
    <w:rsid w:val="00EA029D"/>
    <w:rsid w:val="00EA089A"/>
    <w:rsid w:val="00EA1F5F"/>
    <w:rsid w:val="00EA61F6"/>
    <w:rsid w:val="00EA75E3"/>
    <w:rsid w:val="00EA791D"/>
    <w:rsid w:val="00EB00E4"/>
    <w:rsid w:val="00EB03E3"/>
    <w:rsid w:val="00EB2D1F"/>
    <w:rsid w:val="00EB48B9"/>
    <w:rsid w:val="00EC0FAB"/>
    <w:rsid w:val="00EC2A7F"/>
    <w:rsid w:val="00EC330E"/>
    <w:rsid w:val="00EC5FDC"/>
    <w:rsid w:val="00EC7A8B"/>
    <w:rsid w:val="00ED00E0"/>
    <w:rsid w:val="00ED075B"/>
    <w:rsid w:val="00ED0CD2"/>
    <w:rsid w:val="00ED0CFE"/>
    <w:rsid w:val="00ED300D"/>
    <w:rsid w:val="00ED4BCD"/>
    <w:rsid w:val="00ED568F"/>
    <w:rsid w:val="00ED5C38"/>
    <w:rsid w:val="00ED7403"/>
    <w:rsid w:val="00EE02E6"/>
    <w:rsid w:val="00EE1F99"/>
    <w:rsid w:val="00EE3FE1"/>
    <w:rsid w:val="00EE4089"/>
    <w:rsid w:val="00EE49BF"/>
    <w:rsid w:val="00EE5291"/>
    <w:rsid w:val="00EE5572"/>
    <w:rsid w:val="00EE5855"/>
    <w:rsid w:val="00EF0C32"/>
    <w:rsid w:val="00EF12EC"/>
    <w:rsid w:val="00EF2575"/>
    <w:rsid w:val="00EF43D5"/>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46B9"/>
    <w:rsid w:val="00F35983"/>
    <w:rsid w:val="00F40370"/>
    <w:rsid w:val="00F43AAE"/>
    <w:rsid w:val="00F46081"/>
    <w:rsid w:val="00F472DD"/>
    <w:rsid w:val="00F526D5"/>
    <w:rsid w:val="00F546C9"/>
    <w:rsid w:val="00F550DF"/>
    <w:rsid w:val="00F5645E"/>
    <w:rsid w:val="00F5663C"/>
    <w:rsid w:val="00F566A6"/>
    <w:rsid w:val="00F56CAF"/>
    <w:rsid w:val="00F56FE0"/>
    <w:rsid w:val="00F579E2"/>
    <w:rsid w:val="00F6231B"/>
    <w:rsid w:val="00F63FFB"/>
    <w:rsid w:val="00F65735"/>
    <w:rsid w:val="00F659E0"/>
    <w:rsid w:val="00F65B24"/>
    <w:rsid w:val="00F66EC7"/>
    <w:rsid w:val="00F70FAD"/>
    <w:rsid w:val="00F725BE"/>
    <w:rsid w:val="00F73E13"/>
    <w:rsid w:val="00F742BC"/>
    <w:rsid w:val="00F75CC2"/>
    <w:rsid w:val="00F75DEB"/>
    <w:rsid w:val="00F764BE"/>
    <w:rsid w:val="00F80EAE"/>
    <w:rsid w:val="00F83494"/>
    <w:rsid w:val="00F83E3E"/>
    <w:rsid w:val="00F87A83"/>
    <w:rsid w:val="00F90098"/>
    <w:rsid w:val="00F958E3"/>
    <w:rsid w:val="00F96002"/>
    <w:rsid w:val="00F96D0A"/>
    <w:rsid w:val="00FA1870"/>
    <w:rsid w:val="00FA2461"/>
    <w:rsid w:val="00FA4C46"/>
    <w:rsid w:val="00FA512D"/>
    <w:rsid w:val="00FB01CA"/>
    <w:rsid w:val="00FB0821"/>
    <w:rsid w:val="00FB0A03"/>
    <w:rsid w:val="00FB64B3"/>
    <w:rsid w:val="00FC3F33"/>
    <w:rsid w:val="00FC5541"/>
    <w:rsid w:val="00FC5684"/>
    <w:rsid w:val="00FD26D8"/>
    <w:rsid w:val="00FD52C6"/>
    <w:rsid w:val="00FD6493"/>
    <w:rsid w:val="00FE29A8"/>
    <w:rsid w:val="00FE5239"/>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01CA"/>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FB01CA"/>
    <w:pPr>
      <w:keepNext/>
      <w:keepLines/>
      <w:numPr>
        <w:ilvl w:val="1"/>
        <w:numId w:val="2"/>
      </w:numPr>
      <w:outlineLvl w:val="1"/>
    </w:pPr>
    <w:rPr>
      <w:rFonts w:eastAsiaTheme="majorEastAsia" w:cstheme="majorBidi"/>
      <w:b/>
      <w:bCs/>
      <w:color w:val="000000" w:themeColor="text1"/>
      <w:szCs w:val="28"/>
    </w:rPr>
  </w:style>
  <w:style w:type="paragraph" w:styleId="3">
    <w:name w:val="heading 3"/>
    <w:basedOn w:val="a"/>
    <w:next w:val="a"/>
    <w:link w:val="30"/>
    <w:uiPriority w:val="9"/>
    <w:unhideWhenUsed/>
    <w:qFormat/>
    <w:rsid w:val="00FB01CA"/>
    <w:pPr>
      <w:keepNext/>
      <w:keepLines/>
      <w:numPr>
        <w:ilvl w:val="2"/>
        <w:numId w:val="2"/>
      </w:numPr>
      <w:spacing w:before="120"/>
      <w:outlineLvl w:val="2"/>
    </w:pPr>
    <w:rPr>
      <w:rFonts w:eastAsiaTheme="majorEastAsia" w:cstheme="majorBidi"/>
      <w:b/>
      <w:bCs/>
      <w:color w:val="000000" w:themeColor="text1"/>
    </w:rPr>
  </w:style>
  <w:style w:type="paragraph" w:styleId="4">
    <w:name w:val="heading 4"/>
    <w:basedOn w:val="a"/>
    <w:next w:val="a"/>
    <w:link w:val="40"/>
    <w:uiPriority w:val="9"/>
    <w:unhideWhenUsed/>
    <w:qFormat/>
    <w:rsid w:val="00FB01CA"/>
    <w:pPr>
      <w:keepNext/>
      <w:keepLines/>
      <w:numPr>
        <w:ilvl w:val="3"/>
        <w:numId w:val="2"/>
      </w:numPr>
      <w:spacing w:before="120"/>
      <w:ind w:left="720" w:hanging="720"/>
      <w:outlineLvl w:val="3"/>
    </w:pPr>
    <w:rPr>
      <w:rFonts w:eastAsiaTheme="majorEastAsia" w:cstheme="majorBidi"/>
      <w:b/>
      <w:bCs/>
      <w:iCs/>
      <w:color w:val="000000" w:themeColor="text1"/>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700084"/>
    <w:pPr>
      <w:spacing w:after="0" w:line="240" w:lineRule="auto"/>
    </w:p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FB01CA"/>
    <w:rPr>
      <w:rFonts w:ascii="Times New Roman" w:eastAsiaTheme="majorEastAsia" w:hAnsi="Times New Roman" w:cstheme="majorBidi"/>
      <w:b/>
      <w:bCs/>
      <w:color w:val="000000" w:themeColor="text1"/>
      <w:sz w:val="24"/>
      <w:szCs w:val="28"/>
    </w:rPr>
  </w:style>
  <w:style w:type="character" w:customStyle="1" w:styleId="30">
    <w:name w:val="Заголовок 3 Знак"/>
    <w:basedOn w:val="a0"/>
    <w:link w:val="3"/>
    <w:uiPriority w:val="9"/>
    <w:rsid w:val="00FB01CA"/>
    <w:rPr>
      <w:rFonts w:ascii="Times New Roman" w:eastAsiaTheme="majorEastAsia" w:hAnsi="Times New Roman" w:cstheme="majorBidi"/>
      <w:b/>
      <w:bCs/>
      <w:color w:val="000000" w:themeColor="text1"/>
      <w:sz w:val="24"/>
    </w:rPr>
  </w:style>
  <w:style w:type="character" w:customStyle="1" w:styleId="40">
    <w:name w:val="Заголовок 4 Знак"/>
    <w:basedOn w:val="a0"/>
    <w:link w:val="4"/>
    <w:uiPriority w:val="9"/>
    <w:rsid w:val="00FB01CA"/>
    <w:rPr>
      <w:rFonts w:ascii="Times New Roman" w:eastAsiaTheme="majorEastAsia" w:hAnsi="Times New Roman" w:cstheme="majorBidi"/>
      <w:b/>
      <w:bCs/>
      <w:iCs/>
      <w:color w:val="000000" w:themeColor="text1"/>
      <w:sz w:val="24"/>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44319B"/>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FB01CA"/>
    <w:pPr>
      <w:spacing w:before="120"/>
    </w:pPr>
    <w:rPr>
      <w:rFonts w:ascii="Times New Roman" w:hAnsi="Times New Roman" w:cs="Times New Roman"/>
      <w:sz w:val="24"/>
      <w:szCs w:val="24"/>
    </w:rPr>
  </w:style>
  <w:style w:type="paragraph" w:customStyle="1" w:styleId="afa">
    <w:name w:val="Табл.содерж."/>
    <w:qFormat/>
    <w:rsid w:val="00FB01CA"/>
    <w:pPr>
      <w:spacing w:line="240" w:lineRule="auto"/>
      <w:jc w:val="center"/>
    </w:pPr>
    <w:rPr>
      <w:rFonts w:ascii="Times New Roman" w:hAnsi="Times New Roman"/>
      <w:sz w:val="24"/>
    </w:rPr>
  </w:style>
  <w:style w:type="paragraph" w:customStyle="1" w:styleId="afb">
    <w:name w:val="Рис. подпись"/>
    <w:basedOn w:val="a"/>
    <w:qFormat/>
    <w:rsid w:val="00C00FD7"/>
    <w:pPr>
      <w:spacing w:after="240"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A979E9"/>
    <w:pPr>
      <w:spacing w:after="100"/>
      <w:ind w:left="1304" w:right="28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2051411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1172531">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oleObject" Target="embeddings/oleObject23.bin"/><Relationship Id="rId159" Type="http://schemas.openxmlformats.org/officeDocument/2006/relationships/image" Target="media/image120.png"/><Relationship Id="rId170" Type="http://schemas.openxmlformats.org/officeDocument/2006/relationships/oleObject" Target="embeddings/oleObject33.bin"/><Relationship Id="rId191" Type="http://schemas.openxmlformats.org/officeDocument/2006/relationships/image" Target="media/image149.png"/><Relationship Id="rId205" Type="http://schemas.openxmlformats.org/officeDocument/2006/relationships/image" Target="media/image160.png"/><Relationship Id="rId107" Type="http://schemas.openxmlformats.org/officeDocument/2006/relationships/oleObject" Target="embeddings/oleObject14.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oleObject" Target="embeddings/oleObject5.bin"/><Relationship Id="rId74" Type="http://schemas.openxmlformats.org/officeDocument/2006/relationships/oleObject" Target="embeddings/oleObject8.bin"/><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oleObject" Target="embeddings/oleObject26.bin"/><Relationship Id="rId149"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0.png"/><Relationship Id="rId186" Type="http://schemas.openxmlformats.org/officeDocument/2006/relationships/image" Target="media/image144.png"/><Relationship Id="rId211"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emf"/><Relationship Id="rId69" Type="http://schemas.openxmlformats.org/officeDocument/2006/relationships/image" Target="media/image55.tiff"/><Relationship Id="rId113" Type="http://schemas.openxmlformats.org/officeDocument/2006/relationships/oleObject" Target="embeddings/oleObject16.bin"/><Relationship Id="rId118" Type="http://schemas.openxmlformats.org/officeDocument/2006/relationships/oleObject" Target="embeddings/oleObject18.bin"/><Relationship Id="rId134" Type="http://schemas.openxmlformats.org/officeDocument/2006/relationships/image" Target="media/image105.png"/><Relationship Id="rId139" Type="http://schemas.openxmlformats.org/officeDocument/2006/relationships/image" Target="media/image109.emf"/><Relationship Id="rId80" Type="http://schemas.openxmlformats.org/officeDocument/2006/relationships/oleObject" Target="embeddings/oleObject9.bin"/><Relationship Id="rId85" Type="http://schemas.openxmlformats.org/officeDocument/2006/relationships/image" Target="media/image68.png"/><Relationship Id="rId150" Type="http://schemas.openxmlformats.org/officeDocument/2006/relationships/image" Target="media/image115.emf"/><Relationship Id="rId155" Type="http://schemas.openxmlformats.org/officeDocument/2006/relationships/oleObject" Target="embeddings/oleObject31.bin"/><Relationship Id="rId171" Type="http://schemas.openxmlformats.org/officeDocument/2006/relationships/image" Target="media/image131.emf"/><Relationship Id="rId176" Type="http://schemas.openxmlformats.org/officeDocument/2006/relationships/image" Target="media/image135.png"/><Relationship Id="rId192" Type="http://schemas.openxmlformats.org/officeDocument/2006/relationships/image" Target="media/image150.emf"/><Relationship Id="rId197" Type="http://schemas.openxmlformats.org/officeDocument/2006/relationships/oleObject" Target="embeddings/oleObject38.bin"/><Relationship Id="rId206" Type="http://schemas.openxmlformats.org/officeDocument/2006/relationships/image" Target="media/image161.png"/><Relationship Id="rId201" Type="http://schemas.openxmlformats.org/officeDocument/2006/relationships/image" Target="media/image1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7.emf"/><Relationship Id="rId124" Type="http://schemas.openxmlformats.org/officeDocument/2006/relationships/image" Target="media/image98.png"/><Relationship Id="rId129" Type="http://schemas.openxmlformats.org/officeDocument/2006/relationships/image" Target="media/image102.emf"/><Relationship Id="rId54" Type="http://schemas.openxmlformats.org/officeDocument/2006/relationships/oleObject" Target="embeddings/oleObject3.bin"/><Relationship Id="rId70" Type="http://schemas.openxmlformats.org/officeDocument/2006/relationships/image" Target="media/image56.tiff"/><Relationship Id="rId75" Type="http://schemas.openxmlformats.org/officeDocument/2006/relationships/image" Target="media/image60.tiff"/><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oleObject" Target="embeddings/oleObject24.bin"/><Relationship Id="rId145" Type="http://schemas.openxmlformats.org/officeDocument/2006/relationships/image" Target="media/image112.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1.png"/><Relationship Id="rId18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1.emf"/><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oleObject" Target="embeddings/oleObject6.bin"/><Relationship Id="rId81" Type="http://schemas.openxmlformats.org/officeDocument/2006/relationships/image" Target="media/image65.emf"/><Relationship Id="rId86" Type="http://schemas.openxmlformats.org/officeDocument/2006/relationships/image" Target="media/image69.png"/><Relationship Id="rId130" Type="http://schemas.openxmlformats.org/officeDocument/2006/relationships/oleObject" Target="embeddings/oleObject21.bin"/><Relationship Id="rId135" Type="http://schemas.openxmlformats.org/officeDocument/2006/relationships/image" Target="media/image106.png"/><Relationship Id="rId151" Type="http://schemas.openxmlformats.org/officeDocument/2006/relationships/oleObject" Target="embeddings/oleObject29.bin"/><Relationship Id="rId156" Type="http://schemas.openxmlformats.org/officeDocument/2006/relationships/image" Target="media/image118.emf"/><Relationship Id="rId177" Type="http://schemas.openxmlformats.org/officeDocument/2006/relationships/image" Target="media/image136.png"/><Relationship Id="rId198" Type="http://schemas.openxmlformats.org/officeDocument/2006/relationships/image" Target="media/image153.png"/><Relationship Id="rId172" Type="http://schemas.openxmlformats.org/officeDocument/2006/relationships/oleObject" Target="embeddings/oleObject34.bin"/><Relationship Id="rId193" Type="http://schemas.openxmlformats.org/officeDocument/2006/relationships/oleObject" Target="embeddings/oleObject36.bin"/><Relationship Id="rId202" Type="http://schemas.openxmlformats.org/officeDocument/2006/relationships/image" Target="media/image157.png"/><Relationship Id="rId207"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5.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1.tiff"/><Relationship Id="rId97" Type="http://schemas.openxmlformats.org/officeDocument/2006/relationships/image" Target="media/image80.emf"/><Relationship Id="rId104" Type="http://schemas.openxmlformats.org/officeDocument/2006/relationships/image" Target="media/image85.emf"/><Relationship Id="rId120" Type="http://schemas.openxmlformats.org/officeDocument/2006/relationships/image" Target="media/image95.png"/><Relationship Id="rId125" Type="http://schemas.openxmlformats.org/officeDocument/2006/relationships/image" Target="media/image99.emf"/><Relationship Id="rId141" Type="http://schemas.openxmlformats.org/officeDocument/2006/relationships/image" Target="media/image110.emf"/><Relationship Id="rId146" Type="http://schemas.openxmlformats.org/officeDocument/2006/relationships/image" Target="media/image113.emf"/><Relationship Id="rId167" Type="http://schemas.openxmlformats.org/officeDocument/2006/relationships/image" Target="media/image128.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7.tiff"/><Relationship Id="rId92" Type="http://schemas.openxmlformats.org/officeDocument/2006/relationships/image" Target="media/image75.png"/><Relationship Id="rId162" Type="http://schemas.openxmlformats.org/officeDocument/2006/relationships/image" Target="media/image123.png"/><Relationship Id="rId183" Type="http://schemas.openxmlformats.org/officeDocument/2006/relationships/image" Target="media/image142.e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tiff"/><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oleObject" Target="embeddings/oleObject17.bin"/><Relationship Id="rId131" Type="http://schemas.openxmlformats.org/officeDocument/2006/relationships/image" Target="media/image103.emf"/><Relationship Id="rId136" Type="http://schemas.openxmlformats.org/officeDocument/2006/relationships/image" Target="media/image107.png"/><Relationship Id="rId157" Type="http://schemas.openxmlformats.org/officeDocument/2006/relationships/oleObject" Target="embeddings/oleObject32.bin"/><Relationship Id="rId178" Type="http://schemas.openxmlformats.org/officeDocument/2006/relationships/image" Target="media/image137.png"/><Relationship Id="rId61" Type="http://schemas.openxmlformats.org/officeDocument/2006/relationships/image" Target="media/image49.png"/><Relationship Id="rId82" Type="http://schemas.openxmlformats.org/officeDocument/2006/relationships/oleObject" Target="embeddings/oleObject10.bin"/><Relationship Id="rId152" Type="http://schemas.openxmlformats.org/officeDocument/2006/relationships/image" Target="media/image116.emf"/><Relationship Id="rId173" Type="http://schemas.openxmlformats.org/officeDocument/2006/relationships/image" Target="media/image132.png"/><Relationship Id="rId194" Type="http://schemas.openxmlformats.org/officeDocument/2006/relationships/image" Target="media/image151.emf"/><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2.png"/><Relationship Id="rId100" Type="http://schemas.openxmlformats.org/officeDocument/2006/relationships/oleObject" Target="embeddings/oleObject12.bin"/><Relationship Id="rId105" Type="http://schemas.openxmlformats.org/officeDocument/2006/relationships/oleObject" Target="embeddings/oleObject13.bin"/><Relationship Id="rId126" Type="http://schemas.openxmlformats.org/officeDocument/2006/relationships/oleObject" Target="embeddings/oleObject20.bin"/><Relationship Id="rId147" Type="http://schemas.openxmlformats.org/officeDocument/2006/relationships/oleObject" Target="embeddings/oleObject27.bin"/><Relationship Id="rId168" Type="http://schemas.openxmlformats.org/officeDocument/2006/relationships/image" Target="media/image129.w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8.tiff"/><Relationship Id="rId93" Type="http://schemas.openxmlformats.org/officeDocument/2006/relationships/image" Target="media/image76.png"/><Relationship Id="rId98" Type="http://schemas.openxmlformats.org/officeDocument/2006/relationships/oleObject" Target="embeddings/oleObject11.bin"/><Relationship Id="rId121" Type="http://schemas.openxmlformats.org/officeDocument/2006/relationships/image" Target="media/image96.emf"/><Relationship Id="rId142" Type="http://schemas.openxmlformats.org/officeDocument/2006/relationships/oleObject" Target="embeddings/oleObject25.bin"/><Relationship Id="rId163" Type="http://schemas.openxmlformats.org/officeDocument/2006/relationships/image" Target="media/image124.png"/><Relationship Id="rId184" Type="http://schemas.openxmlformats.org/officeDocument/2006/relationships/oleObject" Target="embeddings/oleObject35.bin"/><Relationship Id="rId189"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emf"/><Relationship Id="rId116" Type="http://schemas.openxmlformats.org/officeDocument/2006/relationships/image" Target="media/image92.png"/><Relationship Id="rId137" Type="http://schemas.openxmlformats.org/officeDocument/2006/relationships/image" Target="media/image108.emf"/><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oleObject" Target="embeddings/oleObject22.bin"/><Relationship Id="rId153" Type="http://schemas.openxmlformats.org/officeDocument/2006/relationships/oleObject" Target="embeddings/oleObject30.bin"/><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oleObject" Target="embeddings/oleObject37.bin"/><Relationship Id="rId209" Type="http://schemas.openxmlformats.org/officeDocument/2006/relationships/image" Target="media/image164.png"/><Relationship Id="rId190" Type="http://schemas.openxmlformats.org/officeDocument/2006/relationships/image" Target="media/image148.png"/><Relationship Id="rId204"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6.emf"/><Relationship Id="rId127" Type="http://schemas.openxmlformats.org/officeDocument/2006/relationships/image" Target="media/image100.png"/><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9.emf"/><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oleObject" Target="embeddings/oleObject19.bin"/><Relationship Id="rId143" Type="http://schemas.openxmlformats.org/officeDocument/2006/relationships/image" Target="media/image111.emf"/><Relationship Id="rId148" Type="http://schemas.openxmlformats.org/officeDocument/2006/relationships/image" Target="media/image114.emf"/><Relationship Id="rId164" Type="http://schemas.openxmlformats.org/officeDocument/2006/relationships/image" Target="media/image125.png"/><Relationship Id="rId169" Type="http://schemas.openxmlformats.org/officeDocument/2006/relationships/image" Target="media/image130.emf"/><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9.png"/><Relationship Id="rId210" Type="http://schemas.openxmlformats.org/officeDocument/2006/relationships/image" Target="media/image16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oleObject" Target="embeddings/oleObject7.bin"/><Relationship Id="rId89" Type="http://schemas.openxmlformats.org/officeDocument/2006/relationships/image" Target="media/image72.png"/><Relationship Id="rId112" Type="http://schemas.openxmlformats.org/officeDocument/2006/relationships/image" Target="media/image90.emf"/><Relationship Id="rId133" Type="http://schemas.openxmlformats.org/officeDocument/2006/relationships/image" Target="media/image104.png"/><Relationship Id="rId154" Type="http://schemas.openxmlformats.org/officeDocument/2006/relationships/image" Target="media/image117.emf"/><Relationship Id="rId175" Type="http://schemas.openxmlformats.org/officeDocument/2006/relationships/image" Target="media/image134.png"/><Relationship Id="rId196" Type="http://schemas.openxmlformats.org/officeDocument/2006/relationships/image" Target="media/image152.emf"/><Relationship Id="rId200" Type="http://schemas.openxmlformats.org/officeDocument/2006/relationships/image" Target="media/image155.png"/><Relationship Id="rId16"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0163E788-9ED0-4484-84E6-D7C23178B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0</TotalTime>
  <Pages>120</Pages>
  <Words>25901</Words>
  <Characters>147642</Characters>
  <Application>Microsoft Office Word</Application>
  <DocSecurity>0</DocSecurity>
  <Lines>1230</Lines>
  <Paragraphs>346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2</cp:revision>
  <cp:lastPrinted>2018-06-04T14:03:00Z</cp:lastPrinted>
  <dcterms:created xsi:type="dcterms:W3CDTF">2018-06-26T12:41:00Z</dcterms:created>
  <dcterms:modified xsi:type="dcterms:W3CDTF">2018-06-26T12:41:00Z</dcterms:modified>
</cp:coreProperties>
</file>